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ajorEastAsia" w:hAnsi="Times New Roman" w:cstheme="majorBidi"/>
          <w:caps/>
          <w:kern w:val="2"/>
          <w:sz w:val="24"/>
          <w:szCs w:val="24"/>
        </w:rPr>
        <w:id w:val="-1064094364"/>
        <w:docPartObj>
          <w:docPartGallery w:val="Cover Pages"/>
          <w:docPartUnique/>
        </w:docPartObj>
      </w:sdtPr>
      <w:sdtEndPr>
        <w:rPr>
          <w:rFonts w:eastAsia="微软雅黑"/>
          <w:caps w:val="0"/>
          <w:spacing w:val="566"/>
          <w:sz w:val="72"/>
          <w:szCs w:val="72"/>
        </w:rPr>
      </w:sdtEndPr>
      <w:sdtContent>
        <w:tbl>
          <w:tblPr>
            <w:tblW w:w="5000" w:type="pct"/>
            <w:jc w:val="center"/>
            <w:tblLook w:val="04A0" w:firstRow="1" w:lastRow="0" w:firstColumn="1" w:lastColumn="0" w:noHBand="0" w:noVBand="1"/>
          </w:tblPr>
          <w:tblGrid>
            <w:gridCol w:w="9400"/>
          </w:tblGrid>
          <w:tr w:rsidR="00B46C68" w:rsidRPr="00257295">
            <w:trPr>
              <w:trHeight w:val="2880"/>
              <w:jc w:val="center"/>
            </w:trPr>
            <w:sdt>
              <w:sdtPr>
                <w:rPr>
                  <w:rFonts w:ascii="Times New Roman" w:eastAsiaTheme="majorEastAsia" w:hAnsi="Times New Roman" w:cstheme="majorBidi"/>
                  <w:caps/>
                  <w:kern w:val="2"/>
                  <w:sz w:val="24"/>
                  <w:szCs w:val="24"/>
                </w:rPr>
                <w:alias w:val="公司"/>
                <w:id w:val="15524243"/>
                <w:dataBinding w:prefixMappings="xmlns:ns0='http://schemas.openxmlformats.org/officeDocument/2006/extended-properties'" w:xpath="/ns0:Properties[1]/ns0:Company[1]" w:storeItemID="{6668398D-A668-4E3E-A5EB-62B293D839F1}"/>
                <w:text/>
              </w:sdtPr>
              <w:sdtEndPr>
                <w:rPr>
                  <w:kern w:val="0"/>
                  <w:sz w:val="22"/>
                  <w:szCs w:val="22"/>
                </w:rPr>
              </w:sdtEndPr>
              <w:sdtContent>
                <w:tc>
                  <w:tcPr>
                    <w:tcW w:w="5000" w:type="pct"/>
                  </w:tcPr>
                  <w:p w:rsidR="00B46C68" w:rsidRPr="00257295" w:rsidRDefault="00B46C68" w:rsidP="00B46C68">
                    <w:pPr>
                      <w:pStyle w:val="NoSpacing"/>
                      <w:ind w:firstLine="400"/>
                      <w:jc w:val="center"/>
                      <w:rPr>
                        <w:rFonts w:ascii="Times New Roman" w:eastAsiaTheme="majorEastAsia" w:hAnsi="Times New Roman" w:cstheme="majorBidi"/>
                        <w:caps/>
                      </w:rPr>
                    </w:pPr>
                    <w:r w:rsidRPr="00257295">
                      <w:rPr>
                        <w:rFonts w:ascii="Times New Roman" w:eastAsiaTheme="majorEastAsia" w:hAnsi="Times New Roman" w:cstheme="majorBidi" w:hint="eastAsia"/>
                        <w:caps/>
                      </w:rPr>
                      <w:t>Elvonzion.WX</w:t>
                    </w:r>
                  </w:p>
                </w:tc>
              </w:sdtContent>
            </w:sdt>
          </w:tr>
          <w:tr w:rsidR="00B46C68" w:rsidRPr="00257295">
            <w:trPr>
              <w:trHeight w:val="1440"/>
              <w:jc w:val="center"/>
            </w:trPr>
            <w:sdt>
              <w:sdtPr>
                <w:rPr>
                  <w:rFonts w:ascii="Times New Roman" w:eastAsiaTheme="majorEastAsia" w:hAnsi="Times New Roman" w:cstheme="majorBidi"/>
                  <w:sz w:val="80"/>
                  <w:szCs w:val="80"/>
                </w:rPr>
                <w:alias w:val="标题"/>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B46C68" w:rsidRPr="00257295" w:rsidRDefault="00B46C68" w:rsidP="00872014">
                    <w:pPr>
                      <w:pStyle w:val="NoSpacing"/>
                      <w:jc w:val="center"/>
                      <w:rPr>
                        <w:rFonts w:ascii="Times New Roman" w:eastAsiaTheme="majorEastAsia" w:hAnsi="Times New Roman" w:cstheme="majorBidi"/>
                        <w:sz w:val="80"/>
                        <w:szCs w:val="80"/>
                      </w:rPr>
                    </w:pPr>
                    <w:r w:rsidRPr="00257295">
                      <w:rPr>
                        <w:rFonts w:ascii="Times New Roman" w:eastAsiaTheme="majorEastAsia" w:hAnsi="Times New Roman" w:cstheme="majorBidi" w:hint="eastAsia"/>
                        <w:sz w:val="80"/>
                        <w:szCs w:val="80"/>
                      </w:rPr>
                      <w:t>LINUX</w:t>
                    </w:r>
                    <w:r w:rsidR="00872014">
                      <w:rPr>
                        <w:rFonts w:ascii="Times New Roman" w:eastAsiaTheme="majorEastAsia" w:hAnsi="Times New Roman" w:cstheme="majorBidi" w:hint="eastAsia"/>
                        <w:sz w:val="80"/>
                        <w:szCs w:val="80"/>
                      </w:rPr>
                      <w:t>笔记</w:t>
                    </w:r>
                  </w:p>
                </w:tc>
              </w:sdtContent>
            </w:sdt>
          </w:tr>
          <w:tr w:rsidR="00B46C68" w:rsidRPr="00257295">
            <w:trPr>
              <w:trHeight w:val="720"/>
              <w:jc w:val="center"/>
            </w:trPr>
            <w:sdt>
              <w:sdtPr>
                <w:rPr>
                  <w:rFonts w:ascii="Times New Roman" w:eastAsiaTheme="majorEastAsia" w:hAnsi="Times New Roman" w:cstheme="majorBidi"/>
                  <w:sz w:val="44"/>
                  <w:szCs w:val="44"/>
                </w:rPr>
                <w:alias w:val="副标题"/>
                <w:id w:val="15524255"/>
                <w:showingPlcHd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B46C68" w:rsidRPr="00257295" w:rsidRDefault="00E57A62" w:rsidP="00E57A62">
                    <w:pPr>
                      <w:pStyle w:val="NoSpacing"/>
                      <w:ind w:firstLine="880"/>
                      <w:jc w:val="center"/>
                      <w:rPr>
                        <w:rFonts w:ascii="Times New Roman" w:eastAsiaTheme="majorEastAsia" w:hAnsi="Times New Roman" w:cstheme="majorBidi"/>
                        <w:sz w:val="44"/>
                        <w:szCs w:val="44"/>
                      </w:rPr>
                    </w:pPr>
                    <w:r>
                      <w:rPr>
                        <w:rFonts w:ascii="Times New Roman" w:eastAsiaTheme="majorEastAsia" w:hAnsi="Times New Roman" w:cstheme="majorBidi"/>
                        <w:sz w:val="44"/>
                        <w:szCs w:val="44"/>
                      </w:rPr>
                      <w:t xml:space="preserve">     </w:t>
                    </w:r>
                  </w:p>
                </w:tc>
              </w:sdtContent>
            </w:sdt>
          </w:tr>
          <w:tr w:rsidR="00B46C68" w:rsidRPr="00257295">
            <w:trPr>
              <w:trHeight w:val="360"/>
              <w:jc w:val="center"/>
            </w:trPr>
            <w:tc>
              <w:tcPr>
                <w:tcW w:w="5000" w:type="pct"/>
                <w:vAlign w:val="center"/>
              </w:tcPr>
              <w:p w:rsidR="00B46C68" w:rsidRPr="00257295" w:rsidRDefault="00B46C68">
                <w:pPr>
                  <w:pStyle w:val="NoSpacing"/>
                  <w:jc w:val="center"/>
                  <w:rPr>
                    <w:rFonts w:ascii="Times New Roman" w:hAnsi="Times New Roman"/>
                  </w:rPr>
                </w:pPr>
              </w:p>
            </w:tc>
          </w:tr>
          <w:tr w:rsidR="00B46C68" w:rsidRPr="00257295">
            <w:trPr>
              <w:trHeight w:val="360"/>
              <w:jc w:val="center"/>
            </w:trPr>
            <w:sdt>
              <w:sdtPr>
                <w:rPr>
                  <w:rFonts w:ascii="Times New Roman" w:hAnsi="Times New Roman"/>
                  <w:b/>
                  <w:bCs/>
                </w:rPr>
                <w:alias w:val="作者"/>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B46C68" w:rsidRPr="00257295" w:rsidRDefault="00B46C68" w:rsidP="00B46C68">
                    <w:pPr>
                      <w:pStyle w:val="NoSpacing"/>
                      <w:ind w:firstLine="402"/>
                      <w:jc w:val="center"/>
                      <w:rPr>
                        <w:rFonts w:ascii="Times New Roman" w:hAnsi="Times New Roman"/>
                        <w:b/>
                        <w:bCs/>
                      </w:rPr>
                    </w:pPr>
                    <w:r w:rsidRPr="00257295">
                      <w:rPr>
                        <w:rFonts w:ascii="Times New Roman" w:hAnsi="Times New Roman" w:hint="eastAsia"/>
                        <w:b/>
                        <w:bCs/>
                      </w:rPr>
                      <w:t>elvonzion@gmail.com</w:t>
                    </w:r>
                  </w:p>
                </w:tc>
              </w:sdtContent>
            </w:sdt>
          </w:tr>
          <w:tr w:rsidR="00B46C68" w:rsidRPr="00257295">
            <w:trPr>
              <w:trHeight w:val="360"/>
              <w:jc w:val="center"/>
            </w:trPr>
            <w:sdt>
              <w:sdtPr>
                <w:rPr>
                  <w:rFonts w:ascii="Times New Roman" w:hAnsi="Times New Roman"/>
                  <w:b/>
                  <w:bCs/>
                </w:rPr>
                <w:alias w:val="日期"/>
                <w:id w:val="516659546"/>
                <w:dataBinding w:prefixMappings="xmlns:ns0='http://schemas.microsoft.com/office/2006/coverPageProps'" w:xpath="/ns0:CoverPageProperties[1]/ns0:PublishDate[1]" w:storeItemID="{55AF091B-3C7A-41E3-B477-F2FDAA23CFDA}"/>
                <w:date w:fullDate="2012-08-12T00:00:00Z">
                  <w:dateFormat w:val="yyyy/M/d"/>
                  <w:lid w:val="zh-CN"/>
                  <w:storeMappedDataAs w:val="dateTime"/>
                  <w:calendar w:val="gregorian"/>
                </w:date>
              </w:sdtPr>
              <w:sdtEndPr/>
              <w:sdtContent>
                <w:tc>
                  <w:tcPr>
                    <w:tcW w:w="5000" w:type="pct"/>
                    <w:vAlign w:val="center"/>
                  </w:tcPr>
                  <w:p w:rsidR="00B46C68" w:rsidRPr="00257295" w:rsidRDefault="00B46C68" w:rsidP="00B46C68">
                    <w:pPr>
                      <w:pStyle w:val="NoSpacing"/>
                      <w:ind w:firstLine="402"/>
                      <w:jc w:val="center"/>
                      <w:rPr>
                        <w:rFonts w:ascii="Times New Roman" w:hAnsi="Times New Roman"/>
                        <w:b/>
                        <w:bCs/>
                      </w:rPr>
                    </w:pPr>
                    <w:r w:rsidRPr="00257295">
                      <w:rPr>
                        <w:rFonts w:ascii="Times New Roman" w:hAnsi="Times New Roman" w:hint="eastAsia"/>
                        <w:b/>
                        <w:bCs/>
                      </w:rPr>
                      <w:t>2012/8/12</w:t>
                    </w:r>
                  </w:p>
                </w:tc>
              </w:sdtContent>
            </w:sdt>
          </w:tr>
        </w:tbl>
        <w:p w:rsidR="00B46C68" w:rsidRPr="00257295" w:rsidRDefault="00B46C68" w:rsidP="00B46C68">
          <w:pPr>
            <w:ind w:firstLine="480"/>
          </w:pPr>
        </w:p>
        <w:p w:rsidR="00B46C68" w:rsidRPr="00257295" w:rsidRDefault="00B46C68" w:rsidP="00B46C68">
          <w:pPr>
            <w:ind w:firstLine="480"/>
          </w:pPr>
        </w:p>
        <w:tbl>
          <w:tblPr>
            <w:tblpPr w:leftFromText="187" w:rightFromText="187" w:horzAnchor="margin" w:tblpXSpec="center" w:tblpYSpec="bottom"/>
            <w:tblW w:w="5000" w:type="pct"/>
            <w:tblLook w:val="04A0" w:firstRow="1" w:lastRow="0" w:firstColumn="1" w:lastColumn="0" w:noHBand="0" w:noVBand="1"/>
          </w:tblPr>
          <w:tblGrid>
            <w:gridCol w:w="9400"/>
          </w:tblGrid>
          <w:tr w:rsidR="00B46C68" w:rsidRPr="00257295">
            <w:sdt>
              <w:sdtPr>
                <w:rPr>
                  <w:rFonts w:ascii="Times New Roman" w:hAnsi="Times New Roman"/>
                </w:rPr>
                <w:alias w:val="摘要"/>
                <w:id w:val="8276291"/>
                <w:showingPlcHdr/>
                <w:dataBinding w:prefixMappings="xmlns:ns0='http://schemas.microsoft.com/office/2006/coverPageProps'" w:xpath="/ns0:CoverPageProperties[1]/ns0:Abstract[1]" w:storeItemID="{55AF091B-3C7A-41E3-B477-F2FDAA23CFDA}"/>
                <w:text/>
              </w:sdtPr>
              <w:sdtEndPr/>
              <w:sdtContent>
                <w:tc>
                  <w:tcPr>
                    <w:tcW w:w="5000" w:type="pct"/>
                  </w:tcPr>
                  <w:p w:rsidR="00B46C68" w:rsidRPr="00257295" w:rsidRDefault="00645FBF" w:rsidP="00645FBF">
                    <w:pPr>
                      <w:pStyle w:val="NoSpacing"/>
                      <w:ind w:firstLine="400"/>
                      <w:rPr>
                        <w:rFonts w:ascii="Times New Roman" w:hAnsi="Times New Roman"/>
                      </w:rPr>
                    </w:pPr>
                    <w:r>
                      <w:rPr>
                        <w:rFonts w:ascii="Times New Roman" w:hAnsi="Times New Roman"/>
                      </w:rPr>
                      <w:t xml:space="preserve">     </w:t>
                    </w:r>
                  </w:p>
                </w:tc>
              </w:sdtContent>
            </w:sdt>
          </w:tr>
        </w:tbl>
        <w:p w:rsidR="00B46C68" w:rsidRPr="00257295" w:rsidRDefault="00B46C68" w:rsidP="00B46C68">
          <w:pPr>
            <w:ind w:firstLine="480"/>
          </w:pPr>
        </w:p>
        <w:p w:rsidR="00B46C68" w:rsidRPr="00257295" w:rsidRDefault="00B46C68">
          <w:pPr>
            <w:widowControl/>
            <w:spacing w:line="240" w:lineRule="auto"/>
            <w:ind w:firstLineChars="0" w:firstLine="0"/>
            <w:jc w:val="left"/>
            <w:rPr>
              <w:rFonts w:eastAsia="微软雅黑" w:cstheme="majorBidi"/>
              <w:spacing w:val="566"/>
              <w:kern w:val="0"/>
              <w:sz w:val="72"/>
              <w:szCs w:val="72"/>
            </w:rPr>
          </w:pPr>
          <w:r w:rsidRPr="00257295">
            <w:rPr>
              <w:rFonts w:eastAsia="微软雅黑" w:cstheme="majorBidi"/>
              <w:spacing w:val="566"/>
              <w:kern w:val="0"/>
              <w:sz w:val="72"/>
              <w:szCs w:val="72"/>
            </w:rPr>
            <w:br w:type="page"/>
          </w:r>
        </w:p>
      </w:sdtContent>
    </w:sdt>
    <w:sdt>
      <w:sdtPr>
        <w:rPr>
          <w:lang w:val="zh-CN"/>
        </w:rPr>
        <w:id w:val="-999969227"/>
        <w:docPartObj>
          <w:docPartGallery w:val="Table of Contents"/>
          <w:docPartUnique/>
        </w:docPartObj>
      </w:sdtPr>
      <w:sdtEndPr>
        <w:rPr>
          <w:b/>
          <w:bCs/>
        </w:rPr>
      </w:sdtEndPr>
      <w:sdtContent>
        <w:p w:rsidR="009E0006" w:rsidRPr="00257295" w:rsidRDefault="00845574" w:rsidP="00845574">
          <w:pPr>
            <w:tabs>
              <w:tab w:val="left" w:pos="1185"/>
              <w:tab w:val="center" w:pos="4832"/>
            </w:tabs>
            <w:ind w:firstLine="480"/>
            <w:jc w:val="left"/>
            <w:rPr>
              <w:rFonts w:eastAsia="微软雅黑"/>
              <w:b/>
              <w:sz w:val="32"/>
              <w:szCs w:val="32"/>
            </w:rPr>
          </w:pPr>
          <w:r w:rsidRPr="00257295">
            <w:rPr>
              <w:lang w:val="zh-CN"/>
            </w:rPr>
            <w:tab/>
          </w:r>
          <w:r w:rsidRPr="00257295">
            <w:rPr>
              <w:lang w:val="zh-CN"/>
            </w:rPr>
            <w:tab/>
          </w:r>
          <w:r w:rsidR="009E0006" w:rsidRPr="00257295">
            <w:rPr>
              <w:rFonts w:eastAsia="微软雅黑"/>
              <w:b/>
              <w:sz w:val="32"/>
              <w:szCs w:val="32"/>
              <w:lang w:val="zh-CN"/>
            </w:rPr>
            <w:t>目</w:t>
          </w:r>
          <w:r w:rsidR="00491EBF" w:rsidRPr="00257295">
            <w:rPr>
              <w:rFonts w:eastAsia="微软雅黑" w:hint="eastAsia"/>
              <w:b/>
              <w:sz w:val="32"/>
              <w:szCs w:val="32"/>
              <w:lang w:val="zh-CN"/>
            </w:rPr>
            <w:t xml:space="preserve"> </w:t>
          </w:r>
          <w:r w:rsidR="009E0006" w:rsidRPr="00257295">
            <w:rPr>
              <w:rFonts w:eastAsia="微软雅黑"/>
              <w:b/>
              <w:sz w:val="32"/>
              <w:szCs w:val="32"/>
              <w:lang w:val="zh-CN"/>
            </w:rPr>
            <w:t>录</w:t>
          </w:r>
        </w:p>
        <w:p w:rsidR="00BB15A4" w:rsidRDefault="009E0006">
          <w:pPr>
            <w:pStyle w:val="TOC1"/>
            <w:rPr>
              <w:rFonts w:asciiTheme="minorHAnsi" w:eastAsiaTheme="minorEastAsia" w:hAnsiTheme="minorHAnsi" w:cstheme="minorBidi"/>
              <w:b w:val="0"/>
              <w:noProof/>
              <w:kern w:val="0"/>
              <w:sz w:val="22"/>
              <w:szCs w:val="22"/>
            </w:rPr>
          </w:pPr>
          <w:r w:rsidRPr="00257295">
            <w:fldChar w:fldCharType="begin"/>
          </w:r>
          <w:r w:rsidRPr="00257295">
            <w:instrText xml:space="preserve"> TOC \o "1-3" \h \z \u </w:instrText>
          </w:r>
          <w:r w:rsidRPr="00257295">
            <w:fldChar w:fldCharType="separate"/>
          </w:r>
          <w:bookmarkStart w:id="0" w:name="_GoBack"/>
          <w:bookmarkEnd w:id="0"/>
          <w:r w:rsidR="00BB15A4" w:rsidRPr="00E538E3">
            <w:rPr>
              <w:rStyle w:val="Hyperlink"/>
              <w:noProof/>
            </w:rPr>
            <w:fldChar w:fldCharType="begin"/>
          </w:r>
          <w:r w:rsidR="00BB15A4" w:rsidRPr="00E538E3">
            <w:rPr>
              <w:rStyle w:val="Hyperlink"/>
              <w:noProof/>
            </w:rPr>
            <w:instrText xml:space="preserve"> </w:instrText>
          </w:r>
          <w:r w:rsidR="00BB15A4">
            <w:rPr>
              <w:noProof/>
            </w:rPr>
            <w:instrText>HYPERLINK \l "_Toc390712582"</w:instrText>
          </w:r>
          <w:r w:rsidR="00BB15A4" w:rsidRPr="00E538E3">
            <w:rPr>
              <w:rStyle w:val="Hyperlink"/>
              <w:noProof/>
            </w:rPr>
            <w:instrText xml:space="preserve"> </w:instrText>
          </w:r>
          <w:r w:rsidR="00BB15A4" w:rsidRPr="00E538E3">
            <w:rPr>
              <w:rStyle w:val="Hyperlink"/>
              <w:noProof/>
            </w:rPr>
          </w:r>
          <w:r w:rsidR="00BB15A4" w:rsidRPr="00E538E3">
            <w:rPr>
              <w:rStyle w:val="Hyperlink"/>
              <w:noProof/>
            </w:rPr>
            <w:fldChar w:fldCharType="separate"/>
          </w:r>
          <w:r w:rsidR="00BB15A4" w:rsidRPr="00E538E3">
            <w:rPr>
              <w:rStyle w:val="Hyperlink"/>
              <w:noProof/>
            </w:rPr>
            <w:t>1</w:t>
          </w:r>
          <w:r w:rsidR="00BB15A4" w:rsidRPr="00E538E3">
            <w:rPr>
              <w:rStyle w:val="Hyperlink"/>
              <w:rFonts w:hint="eastAsia"/>
              <w:noProof/>
            </w:rPr>
            <w:t xml:space="preserve"> </w:t>
          </w:r>
          <w:r w:rsidR="00BB15A4" w:rsidRPr="00E538E3">
            <w:rPr>
              <w:rStyle w:val="Hyperlink"/>
              <w:rFonts w:hint="eastAsia"/>
              <w:noProof/>
            </w:rPr>
            <w:t>系统构造</w:t>
          </w:r>
          <w:r w:rsidR="00BB15A4">
            <w:rPr>
              <w:noProof/>
              <w:webHidden/>
            </w:rPr>
            <w:tab/>
          </w:r>
          <w:r w:rsidR="00BB15A4">
            <w:rPr>
              <w:noProof/>
              <w:webHidden/>
            </w:rPr>
            <w:fldChar w:fldCharType="begin"/>
          </w:r>
          <w:r w:rsidR="00BB15A4">
            <w:rPr>
              <w:noProof/>
              <w:webHidden/>
            </w:rPr>
            <w:instrText xml:space="preserve"> PAGEREF _Toc390712582 \h </w:instrText>
          </w:r>
          <w:r w:rsidR="00BB15A4">
            <w:rPr>
              <w:noProof/>
              <w:webHidden/>
            </w:rPr>
          </w:r>
          <w:r w:rsidR="00BB15A4">
            <w:rPr>
              <w:noProof/>
              <w:webHidden/>
            </w:rPr>
            <w:fldChar w:fldCharType="separate"/>
          </w:r>
          <w:r w:rsidR="00BB15A4">
            <w:rPr>
              <w:noProof/>
              <w:webHidden/>
            </w:rPr>
            <w:t>1</w:t>
          </w:r>
          <w:r w:rsidR="00BB15A4">
            <w:rPr>
              <w:noProof/>
              <w:webHidden/>
            </w:rPr>
            <w:fldChar w:fldCharType="end"/>
          </w:r>
          <w:r w:rsidR="00BB15A4" w:rsidRPr="00E538E3">
            <w:rPr>
              <w:rStyle w:val="Hyperlink"/>
              <w:noProof/>
            </w:rPr>
            <w:fldChar w:fldCharType="end"/>
          </w:r>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583" w:history="1">
            <w:r w:rsidRPr="00E538E3">
              <w:rPr>
                <w:rStyle w:val="Hyperlink"/>
                <w:noProof/>
              </w:rPr>
              <w:t>1.1</w:t>
            </w:r>
            <w:r w:rsidRPr="00E538E3">
              <w:rPr>
                <w:rStyle w:val="Hyperlink"/>
                <w:rFonts w:hint="eastAsia"/>
                <w:noProof/>
              </w:rPr>
              <w:t xml:space="preserve"> </w:t>
            </w:r>
            <w:r w:rsidRPr="00E538E3">
              <w:rPr>
                <w:rStyle w:val="Hyperlink"/>
                <w:rFonts w:hint="eastAsia"/>
                <w:noProof/>
              </w:rPr>
              <w:t>内核介绍</w:t>
            </w:r>
            <w:r>
              <w:rPr>
                <w:noProof/>
                <w:webHidden/>
              </w:rPr>
              <w:tab/>
            </w:r>
            <w:r>
              <w:rPr>
                <w:noProof/>
                <w:webHidden/>
              </w:rPr>
              <w:fldChar w:fldCharType="begin"/>
            </w:r>
            <w:r>
              <w:rPr>
                <w:noProof/>
                <w:webHidden/>
              </w:rPr>
              <w:instrText xml:space="preserve"> PAGEREF _Toc390712583 \h </w:instrText>
            </w:r>
            <w:r>
              <w:rPr>
                <w:noProof/>
                <w:webHidden/>
              </w:rPr>
            </w:r>
            <w:r>
              <w:rPr>
                <w:noProof/>
                <w:webHidden/>
              </w:rPr>
              <w:fldChar w:fldCharType="separate"/>
            </w:r>
            <w:r>
              <w:rPr>
                <w:noProof/>
                <w:webHidden/>
              </w:rPr>
              <w:t>1</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584" w:history="1">
            <w:r w:rsidRPr="00E538E3">
              <w:rPr>
                <w:rStyle w:val="Hyperlink"/>
                <w:noProof/>
              </w:rPr>
              <w:t>1.1.1</w:t>
            </w:r>
            <w:r w:rsidRPr="00E538E3">
              <w:rPr>
                <w:rStyle w:val="Hyperlink"/>
                <w:rFonts w:hint="eastAsia"/>
                <w:noProof/>
              </w:rPr>
              <w:t xml:space="preserve"> </w:t>
            </w:r>
            <w:r w:rsidRPr="00E538E3">
              <w:rPr>
                <w:rStyle w:val="Hyperlink"/>
                <w:rFonts w:hint="eastAsia"/>
                <w:noProof/>
              </w:rPr>
              <w:t>编译方法</w:t>
            </w:r>
            <w:r>
              <w:rPr>
                <w:noProof/>
                <w:webHidden/>
              </w:rPr>
              <w:tab/>
            </w:r>
            <w:r>
              <w:rPr>
                <w:noProof/>
                <w:webHidden/>
              </w:rPr>
              <w:fldChar w:fldCharType="begin"/>
            </w:r>
            <w:r>
              <w:rPr>
                <w:noProof/>
                <w:webHidden/>
              </w:rPr>
              <w:instrText xml:space="preserve"> PAGEREF _Toc390712584 \h </w:instrText>
            </w:r>
            <w:r>
              <w:rPr>
                <w:noProof/>
                <w:webHidden/>
              </w:rPr>
            </w:r>
            <w:r>
              <w:rPr>
                <w:noProof/>
                <w:webHidden/>
              </w:rPr>
              <w:fldChar w:fldCharType="separate"/>
            </w:r>
            <w:r>
              <w:rPr>
                <w:noProof/>
                <w:webHidden/>
              </w:rPr>
              <w:t>1</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585" w:history="1">
            <w:r w:rsidRPr="00E538E3">
              <w:rPr>
                <w:rStyle w:val="Hyperlink"/>
                <w:noProof/>
              </w:rPr>
              <w:t>1.1.2</w:t>
            </w:r>
            <w:r w:rsidRPr="00E538E3">
              <w:rPr>
                <w:rStyle w:val="Hyperlink"/>
                <w:rFonts w:hint="eastAsia"/>
                <w:noProof/>
              </w:rPr>
              <w:t xml:space="preserve"> </w:t>
            </w:r>
            <w:r w:rsidRPr="00E538E3">
              <w:rPr>
                <w:rStyle w:val="Hyperlink"/>
                <w:rFonts w:hint="eastAsia"/>
                <w:noProof/>
              </w:rPr>
              <w:t>内核版本</w:t>
            </w:r>
            <w:r>
              <w:rPr>
                <w:noProof/>
                <w:webHidden/>
              </w:rPr>
              <w:tab/>
            </w:r>
            <w:r>
              <w:rPr>
                <w:noProof/>
                <w:webHidden/>
              </w:rPr>
              <w:fldChar w:fldCharType="begin"/>
            </w:r>
            <w:r>
              <w:rPr>
                <w:noProof/>
                <w:webHidden/>
              </w:rPr>
              <w:instrText xml:space="preserve"> PAGEREF _Toc390712585 \h </w:instrText>
            </w:r>
            <w:r>
              <w:rPr>
                <w:noProof/>
                <w:webHidden/>
              </w:rPr>
            </w:r>
            <w:r>
              <w:rPr>
                <w:noProof/>
                <w:webHidden/>
              </w:rPr>
              <w:fldChar w:fldCharType="separate"/>
            </w:r>
            <w:r>
              <w:rPr>
                <w:noProof/>
                <w:webHidden/>
              </w:rPr>
              <w:t>1</w:t>
            </w:r>
            <w:r>
              <w:rPr>
                <w:noProof/>
                <w:webHidden/>
              </w:rPr>
              <w:fldChar w:fldCharType="end"/>
            </w:r>
          </w:hyperlink>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586" w:history="1">
            <w:r w:rsidRPr="00E538E3">
              <w:rPr>
                <w:rStyle w:val="Hyperlink"/>
                <w:noProof/>
              </w:rPr>
              <w:t>1.2 Kbuild System</w:t>
            </w:r>
            <w:r>
              <w:rPr>
                <w:noProof/>
                <w:webHidden/>
              </w:rPr>
              <w:tab/>
            </w:r>
            <w:r>
              <w:rPr>
                <w:noProof/>
                <w:webHidden/>
              </w:rPr>
              <w:fldChar w:fldCharType="begin"/>
            </w:r>
            <w:r>
              <w:rPr>
                <w:noProof/>
                <w:webHidden/>
              </w:rPr>
              <w:instrText xml:space="preserve"> PAGEREF _Toc390712586 \h </w:instrText>
            </w:r>
            <w:r>
              <w:rPr>
                <w:noProof/>
                <w:webHidden/>
              </w:rPr>
            </w:r>
            <w:r>
              <w:rPr>
                <w:noProof/>
                <w:webHidden/>
              </w:rPr>
              <w:fldChar w:fldCharType="separate"/>
            </w:r>
            <w:r>
              <w:rPr>
                <w:noProof/>
                <w:webHidden/>
              </w:rPr>
              <w:t>2</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587" w:history="1">
            <w:r w:rsidRPr="00E538E3">
              <w:rPr>
                <w:rStyle w:val="Hyperlink"/>
                <w:noProof/>
              </w:rPr>
              <w:t>1.2.1</w:t>
            </w:r>
            <w:r w:rsidRPr="00E538E3">
              <w:rPr>
                <w:rStyle w:val="Hyperlink"/>
                <w:rFonts w:hint="eastAsia"/>
                <w:noProof/>
              </w:rPr>
              <w:t xml:space="preserve"> </w:t>
            </w:r>
            <w:r w:rsidRPr="00E538E3">
              <w:rPr>
                <w:rStyle w:val="Hyperlink"/>
                <w:rFonts w:hint="eastAsia"/>
                <w:noProof/>
              </w:rPr>
              <w:t>编译路径配置</w:t>
            </w:r>
            <w:r>
              <w:rPr>
                <w:noProof/>
                <w:webHidden/>
              </w:rPr>
              <w:tab/>
            </w:r>
            <w:r>
              <w:rPr>
                <w:noProof/>
                <w:webHidden/>
              </w:rPr>
              <w:fldChar w:fldCharType="begin"/>
            </w:r>
            <w:r>
              <w:rPr>
                <w:noProof/>
                <w:webHidden/>
              </w:rPr>
              <w:instrText xml:space="preserve"> PAGEREF _Toc390712587 \h </w:instrText>
            </w:r>
            <w:r>
              <w:rPr>
                <w:noProof/>
                <w:webHidden/>
              </w:rPr>
            </w:r>
            <w:r>
              <w:rPr>
                <w:noProof/>
                <w:webHidden/>
              </w:rPr>
              <w:fldChar w:fldCharType="separate"/>
            </w:r>
            <w:r>
              <w:rPr>
                <w:noProof/>
                <w:webHidden/>
              </w:rPr>
              <w:t>2</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588" w:history="1">
            <w:r w:rsidRPr="00E538E3">
              <w:rPr>
                <w:rStyle w:val="Hyperlink"/>
                <w:noProof/>
              </w:rPr>
              <w:t>1.2.2</w:t>
            </w:r>
            <w:r w:rsidRPr="00E538E3">
              <w:rPr>
                <w:rStyle w:val="Hyperlink"/>
                <w:rFonts w:hint="eastAsia"/>
                <w:noProof/>
              </w:rPr>
              <w:t xml:space="preserve"> </w:t>
            </w:r>
            <w:r w:rsidRPr="00E538E3">
              <w:rPr>
                <w:rStyle w:val="Hyperlink"/>
                <w:rFonts w:hint="eastAsia"/>
                <w:noProof/>
              </w:rPr>
              <w:t>编译环境配置</w:t>
            </w:r>
            <w:r>
              <w:rPr>
                <w:noProof/>
                <w:webHidden/>
              </w:rPr>
              <w:tab/>
            </w:r>
            <w:r>
              <w:rPr>
                <w:noProof/>
                <w:webHidden/>
              </w:rPr>
              <w:fldChar w:fldCharType="begin"/>
            </w:r>
            <w:r>
              <w:rPr>
                <w:noProof/>
                <w:webHidden/>
              </w:rPr>
              <w:instrText xml:space="preserve"> PAGEREF _Toc390712588 \h </w:instrText>
            </w:r>
            <w:r>
              <w:rPr>
                <w:noProof/>
                <w:webHidden/>
              </w:rPr>
            </w:r>
            <w:r>
              <w:rPr>
                <w:noProof/>
                <w:webHidden/>
              </w:rPr>
              <w:fldChar w:fldCharType="separate"/>
            </w:r>
            <w:r>
              <w:rPr>
                <w:noProof/>
                <w:webHidden/>
              </w:rPr>
              <w:t>5</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589" w:history="1">
            <w:r w:rsidRPr="00E538E3">
              <w:rPr>
                <w:rStyle w:val="Hyperlink"/>
                <w:noProof/>
              </w:rPr>
              <w:t>1.2.3</w:t>
            </w:r>
            <w:r w:rsidRPr="00E538E3">
              <w:rPr>
                <w:rStyle w:val="Hyperlink"/>
                <w:rFonts w:hint="eastAsia"/>
                <w:noProof/>
              </w:rPr>
              <w:t xml:space="preserve"> </w:t>
            </w:r>
            <w:r w:rsidRPr="00E538E3">
              <w:rPr>
                <w:rStyle w:val="Hyperlink"/>
                <w:rFonts w:hint="eastAsia"/>
                <w:noProof/>
              </w:rPr>
              <w:t>多目标分派规则</w:t>
            </w:r>
            <w:r>
              <w:rPr>
                <w:noProof/>
                <w:webHidden/>
              </w:rPr>
              <w:tab/>
            </w:r>
            <w:r>
              <w:rPr>
                <w:noProof/>
                <w:webHidden/>
              </w:rPr>
              <w:fldChar w:fldCharType="begin"/>
            </w:r>
            <w:r>
              <w:rPr>
                <w:noProof/>
                <w:webHidden/>
              </w:rPr>
              <w:instrText xml:space="preserve"> PAGEREF _Toc390712589 \h </w:instrText>
            </w:r>
            <w:r>
              <w:rPr>
                <w:noProof/>
                <w:webHidden/>
              </w:rPr>
            </w:r>
            <w:r>
              <w:rPr>
                <w:noProof/>
                <w:webHidden/>
              </w:rPr>
              <w:fldChar w:fldCharType="separate"/>
            </w:r>
            <w:r>
              <w:rPr>
                <w:noProof/>
                <w:webHidden/>
              </w:rPr>
              <w:t>6</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590" w:history="1">
            <w:r w:rsidRPr="00E538E3">
              <w:rPr>
                <w:rStyle w:val="Hyperlink"/>
                <w:noProof/>
              </w:rPr>
              <w:t>1.2.4</w:t>
            </w:r>
            <w:r w:rsidRPr="00E538E3">
              <w:rPr>
                <w:rStyle w:val="Hyperlink"/>
                <w:rFonts w:hint="eastAsia"/>
                <w:noProof/>
              </w:rPr>
              <w:t xml:space="preserve"> </w:t>
            </w:r>
            <w:r w:rsidRPr="00E538E3">
              <w:rPr>
                <w:rStyle w:val="Hyperlink"/>
                <w:rFonts w:hint="eastAsia"/>
                <w:noProof/>
              </w:rPr>
              <w:t>单目标构造规则</w:t>
            </w:r>
            <w:r>
              <w:rPr>
                <w:noProof/>
                <w:webHidden/>
              </w:rPr>
              <w:tab/>
            </w:r>
            <w:r>
              <w:rPr>
                <w:noProof/>
                <w:webHidden/>
              </w:rPr>
              <w:fldChar w:fldCharType="begin"/>
            </w:r>
            <w:r>
              <w:rPr>
                <w:noProof/>
                <w:webHidden/>
              </w:rPr>
              <w:instrText xml:space="preserve"> PAGEREF _Toc390712590 \h </w:instrText>
            </w:r>
            <w:r>
              <w:rPr>
                <w:noProof/>
                <w:webHidden/>
              </w:rPr>
            </w:r>
            <w:r>
              <w:rPr>
                <w:noProof/>
                <w:webHidden/>
              </w:rPr>
              <w:fldChar w:fldCharType="separate"/>
            </w:r>
            <w:r>
              <w:rPr>
                <w:noProof/>
                <w:webHidden/>
              </w:rPr>
              <w:t>8</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591" w:history="1">
            <w:r w:rsidRPr="00E538E3">
              <w:rPr>
                <w:rStyle w:val="Hyperlink"/>
                <w:noProof/>
              </w:rPr>
              <w:t>1.2.5</w:t>
            </w:r>
            <w:r w:rsidRPr="00E538E3">
              <w:rPr>
                <w:rStyle w:val="Hyperlink"/>
                <w:rFonts w:hint="eastAsia"/>
                <w:noProof/>
              </w:rPr>
              <w:t xml:space="preserve"> </w:t>
            </w:r>
            <w:r w:rsidRPr="00E538E3">
              <w:rPr>
                <w:rStyle w:val="Hyperlink"/>
                <w:rFonts w:hint="eastAsia"/>
                <w:noProof/>
              </w:rPr>
              <w:t>模块预处理规则</w:t>
            </w:r>
            <w:r>
              <w:rPr>
                <w:noProof/>
                <w:webHidden/>
              </w:rPr>
              <w:tab/>
            </w:r>
            <w:r>
              <w:rPr>
                <w:noProof/>
                <w:webHidden/>
              </w:rPr>
              <w:fldChar w:fldCharType="begin"/>
            </w:r>
            <w:r>
              <w:rPr>
                <w:noProof/>
                <w:webHidden/>
              </w:rPr>
              <w:instrText xml:space="preserve"> PAGEREF _Toc390712591 \h </w:instrText>
            </w:r>
            <w:r>
              <w:rPr>
                <w:noProof/>
                <w:webHidden/>
              </w:rPr>
            </w:r>
            <w:r>
              <w:rPr>
                <w:noProof/>
                <w:webHidden/>
              </w:rPr>
              <w:fldChar w:fldCharType="separate"/>
            </w:r>
            <w:r>
              <w:rPr>
                <w:noProof/>
                <w:webHidden/>
              </w:rPr>
              <w:t>8</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592" w:history="1">
            <w:r w:rsidRPr="00E538E3">
              <w:rPr>
                <w:rStyle w:val="Hyperlink"/>
                <w:noProof/>
              </w:rPr>
              <w:t>1.2.6</w:t>
            </w:r>
            <w:r w:rsidRPr="00E538E3">
              <w:rPr>
                <w:rStyle w:val="Hyperlink"/>
                <w:rFonts w:hint="eastAsia"/>
                <w:noProof/>
              </w:rPr>
              <w:t xml:space="preserve"> </w:t>
            </w:r>
            <w:r w:rsidRPr="00E538E3">
              <w:rPr>
                <w:rStyle w:val="Hyperlink"/>
                <w:rFonts w:hint="eastAsia"/>
                <w:noProof/>
              </w:rPr>
              <w:t>配置构造规则</w:t>
            </w:r>
            <w:r>
              <w:rPr>
                <w:noProof/>
                <w:webHidden/>
              </w:rPr>
              <w:tab/>
            </w:r>
            <w:r>
              <w:rPr>
                <w:noProof/>
                <w:webHidden/>
              </w:rPr>
              <w:fldChar w:fldCharType="begin"/>
            </w:r>
            <w:r>
              <w:rPr>
                <w:noProof/>
                <w:webHidden/>
              </w:rPr>
              <w:instrText xml:space="preserve"> PAGEREF _Toc390712592 \h </w:instrText>
            </w:r>
            <w:r>
              <w:rPr>
                <w:noProof/>
                <w:webHidden/>
              </w:rPr>
            </w:r>
            <w:r>
              <w:rPr>
                <w:noProof/>
                <w:webHidden/>
              </w:rPr>
              <w:fldChar w:fldCharType="separate"/>
            </w:r>
            <w:r>
              <w:rPr>
                <w:noProof/>
                <w:webHidden/>
              </w:rPr>
              <w:t>12</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593" w:history="1">
            <w:r w:rsidRPr="00E538E3">
              <w:rPr>
                <w:rStyle w:val="Hyperlink"/>
                <w:noProof/>
              </w:rPr>
              <w:t>1.2.7</w:t>
            </w:r>
            <w:r w:rsidRPr="00E538E3">
              <w:rPr>
                <w:rStyle w:val="Hyperlink"/>
                <w:rFonts w:hint="eastAsia"/>
                <w:noProof/>
              </w:rPr>
              <w:t xml:space="preserve"> </w:t>
            </w:r>
            <w:r w:rsidRPr="00E538E3">
              <w:rPr>
                <w:rStyle w:val="Hyperlink"/>
                <w:rFonts w:hint="eastAsia"/>
                <w:noProof/>
              </w:rPr>
              <w:t>配置更新规则</w:t>
            </w:r>
            <w:r>
              <w:rPr>
                <w:noProof/>
                <w:webHidden/>
              </w:rPr>
              <w:tab/>
            </w:r>
            <w:r>
              <w:rPr>
                <w:noProof/>
                <w:webHidden/>
              </w:rPr>
              <w:fldChar w:fldCharType="begin"/>
            </w:r>
            <w:r>
              <w:rPr>
                <w:noProof/>
                <w:webHidden/>
              </w:rPr>
              <w:instrText xml:space="preserve"> PAGEREF _Toc390712593 \h </w:instrText>
            </w:r>
            <w:r>
              <w:rPr>
                <w:noProof/>
                <w:webHidden/>
              </w:rPr>
            </w:r>
            <w:r>
              <w:rPr>
                <w:noProof/>
                <w:webHidden/>
              </w:rPr>
              <w:fldChar w:fldCharType="separate"/>
            </w:r>
            <w:r>
              <w:rPr>
                <w:noProof/>
                <w:webHidden/>
              </w:rPr>
              <w:t>14</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594" w:history="1">
            <w:r w:rsidRPr="00E538E3">
              <w:rPr>
                <w:rStyle w:val="Hyperlink"/>
                <w:noProof/>
              </w:rPr>
              <w:t>1.2.8</w:t>
            </w:r>
            <w:r w:rsidRPr="00E538E3">
              <w:rPr>
                <w:rStyle w:val="Hyperlink"/>
                <w:rFonts w:hint="eastAsia"/>
                <w:noProof/>
              </w:rPr>
              <w:t xml:space="preserve"> </w:t>
            </w:r>
            <w:r w:rsidRPr="00E538E3">
              <w:rPr>
                <w:rStyle w:val="Hyperlink"/>
                <w:rFonts w:hint="eastAsia"/>
                <w:noProof/>
              </w:rPr>
              <w:t>模块构造规则</w:t>
            </w:r>
            <w:r>
              <w:rPr>
                <w:noProof/>
                <w:webHidden/>
              </w:rPr>
              <w:tab/>
            </w:r>
            <w:r>
              <w:rPr>
                <w:noProof/>
                <w:webHidden/>
              </w:rPr>
              <w:fldChar w:fldCharType="begin"/>
            </w:r>
            <w:r>
              <w:rPr>
                <w:noProof/>
                <w:webHidden/>
              </w:rPr>
              <w:instrText xml:space="preserve"> PAGEREF _Toc390712594 \h </w:instrText>
            </w:r>
            <w:r>
              <w:rPr>
                <w:noProof/>
                <w:webHidden/>
              </w:rPr>
            </w:r>
            <w:r>
              <w:rPr>
                <w:noProof/>
                <w:webHidden/>
              </w:rPr>
              <w:fldChar w:fldCharType="separate"/>
            </w:r>
            <w:r>
              <w:rPr>
                <w:noProof/>
                <w:webHidden/>
              </w:rPr>
              <w:t>17</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595" w:history="1">
            <w:r w:rsidRPr="00E538E3">
              <w:rPr>
                <w:rStyle w:val="Hyperlink"/>
                <w:noProof/>
              </w:rPr>
              <w:t>1.2.9</w:t>
            </w:r>
            <w:r w:rsidRPr="00E538E3">
              <w:rPr>
                <w:rStyle w:val="Hyperlink"/>
                <w:rFonts w:hint="eastAsia"/>
                <w:noProof/>
              </w:rPr>
              <w:t xml:space="preserve"> </w:t>
            </w:r>
            <w:r w:rsidRPr="00E538E3">
              <w:rPr>
                <w:rStyle w:val="Hyperlink"/>
                <w:rFonts w:hint="eastAsia"/>
                <w:noProof/>
              </w:rPr>
              <w:t>模块后处理规则</w:t>
            </w:r>
            <w:r>
              <w:rPr>
                <w:noProof/>
                <w:webHidden/>
              </w:rPr>
              <w:tab/>
            </w:r>
            <w:r>
              <w:rPr>
                <w:noProof/>
                <w:webHidden/>
              </w:rPr>
              <w:fldChar w:fldCharType="begin"/>
            </w:r>
            <w:r>
              <w:rPr>
                <w:noProof/>
                <w:webHidden/>
              </w:rPr>
              <w:instrText xml:space="preserve"> PAGEREF _Toc390712595 \h </w:instrText>
            </w:r>
            <w:r>
              <w:rPr>
                <w:noProof/>
                <w:webHidden/>
              </w:rPr>
            </w:r>
            <w:r>
              <w:rPr>
                <w:noProof/>
                <w:webHidden/>
              </w:rPr>
              <w:fldChar w:fldCharType="separate"/>
            </w:r>
            <w:r>
              <w:rPr>
                <w:noProof/>
                <w:webHidden/>
              </w:rPr>
              <w:t>24</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596" w:history="1">
            <w:r w:rsidRPr="00E538E3">
              <w:rPr>
                <w:rStyle w:val="Hyperlink"/>
                <w:noProof/>
              </w:rPr>
              <w:t>1.2.10 vmlinux</w:t>
            </w:r>
            <w:r w:rsidRPr="00E538E3">
              <w:rPr>
                <w:rStyle w:val="Hyperlink"/>
                <w:rFonts w:hint="eastAsia"/>
                <w:noProof/>
              </w:rPr>
              <w:t>构造</w:t>
            </w:r>
            <w:r>
              <w:rPr>
                <w:noProof/>
                <w:webHidden/>
              </w:rPr>
              <w:tab/>
            </w:r>
            <w:r>
              <w:rPr>
                <w:noProof/>
                <w:webHidden/>
              </w:rPr>
              <w:fldChar w:fldCharType="begin"/>
            </w:r>
            <w:r>
              <w:rPr>
                <w:noProof/>
                <w:webHidden/>
              </w:rPr>
              <w:instrText xml:space="preserve"> PAGEREF _Toc390712596 \h </w:instrText>
            </w:r>
            <w:r>
              <w:rPr>
                <w:noProof/>
                <w:webHidden/>
              </w:rPr>
            </w:r>
            <w:r>
              <w:rPr>
                <w:noProof/>
                <w:webHidden/>
              </w:rPr>
              <w:fldChar w:fldCharType="separate"/>
            </w:r>
            <w:r>
              <w:rPr>
                <w:noProof/>
                <w:webHidden/>
              </w:rPr>
              <w:t>28</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597" w:history="1">
            <w:r w:rsidRPr="00E538E3">
              <w:rPr>
                <w:rStyle w:val="Hyperlink"/>
                <w:noProof/>
              </w:rPr>
              <w:t>1.2.11</w:t>
            </w:r>
            <w:r w:rsidRPr="00E538E3">
              <w:rPr>
                <w:rStyle w:val="Hyperlink"/>
                <w:rFonts w:hint="eastAsia"/>
                <w:noProof/>
              </w:rPr>
              <w:t xml:space="preserve"> </w:t>
            </w:r>
            <w:r w:rsidRPr="00E538E3">
              <w:rPr>
                <w:rStyle w:val="Hyperlink"/>
                <w:rFonts w:hint="eastAsia"/>
                <w:noProof/>
              </w:rPr>
              <w:t>内核模块构造</w:t>
            </w:r>
            <w:r>
              <w:rPr>
                <w:noProof/>
                <w:webHidden/>
              </w:rPr>
              <w:tab/>
            </w:r>
            <w:r>
              <w:rPr>
                <w:noProof/>
                <w:webHidden/>
              </w:rPr>
              <w:fldChar w:fldCharType="begin"/>
            </w:r>
            <w:r>
              <w:rPr>
                <w:noProof/>
                <w:webHidden/>
              </w:rPr>
              <w:instrText xml:space="preserve"> PAGEREF _Toc390712597 \h </w:instrText>
            </w:r>
            <w:r>
              <w:rPr>
                <w:noProof/>
                <w:webHidden/>
              </w:rPr>
            </w:r>
            <w:r>
              <w:rPr>
                <w:noProof/>
                <w:webHidden/>
              </w:rPr>
              <w:fldChar w:fldCharType="separate"/>
            </w:r>
            <w:r>
              <w:rPr>
                <w:noProof/>
                <w:webHidden/>
              </w:rPr>
              <w:t>34</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598" w:history="1">
            <w:r w:rsidRPr="00E538E3">
              <w:rPr>
                <w:rStyle w:val="Hyperlink"/>
                <w:noProof/>
              </w:rPr>
              <w:t>1.2.12</w:t>
            </w:r>
            <w:r w:rsidRPr="00E538E3">
              <w:rPr>
                <w:rStyle w:val="Hyperlink"/>
                <w:rFonts w:hint="eastAsia"/>
                <w:noProof/>
              </w:rPr>
              <w:t xml:space="preserve"> </w:t>
            </w:r>
            <w:r w:rsidRPr="00E538E3">
              <w:rPr>
                <w:rStyle w:val="Hyperlink"/>
                <w:rFonts w:hint="eastAsia"/>
                <w:noProof/>
              </w:rPr>
              <w:t>外部模块构造</w:t>
            </w:r>
            <w:r>
              <w:rPr>
                <w:noProof/>
                <w:webHidden/>
              </w:rPr>
              <w:tab/>
            </w:r>
            <w:r>
              <w:rPr>
                <w:noProof/>
                <w:webHidden/>
              </w:rPr>
              <w:fldChar w:fldCharType="begin"/>
            </w:r>
            <w:r>
              <w:rPr>
                <w:noProof/>
                <w:webHidden/>
              </w:rPr>
              <w:instrText xml:space="preserve"> PAGEREF _Toc390712598 \h </w:instrText>
            </w:r>
            <w:r>
              <w:rPr>
                <w:noProof/>
                <w:webHidden/>
              </w:rPr>
            </w:r>
            <w:r>
              <w:rPr>
                <w:noProof/>
                <w:webHidden/>
              </w:rPr>
              <w:fldChar w:fldCharType="separate"/>
            </w:r>
            <w:r>
              <w:rPr>
                <w:noProof/>
                <w:webHidden/>
              </w:rPr>
              <w:t>36</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599" w:history="1">
            <w:r w:rsidRPr="00E538E3">
              <w:rPr>
                <w:rStyle w:val="Hyperlink"/>
                <w:noProof/>
              </w:rPr>
              <w:t>1.2.13</w:t>
            </w:r>
            <w:r w:rsidRPr="00E538E3">
              <w:rPr>
                <w:rStyle w:val="Hyperlink"/>
                <w:rFonts w:hint="eastAsia"/>
                <w:noProof/>
              </w:rPr>
              <w:t xml:space="preserve"> </w:t>
            </w:r>
            <w:r w:rsidRPr="00E538E3">
              <w:rPr>
                <w:rStyle w:val="Hyperlink"/>
                <w:rFonts w:hint="eastAsia"/>
                <w:noProof/>
              </w:rPr>
              <w:t>相关全局变量</w:t>
            </w:r>
            <w:r>
              <w:rPr>
                <w:noProof/>
                <w:webHidden/>
              </w:rPr>
              <w:tab/>
            </w:r>
            <w:r>
              <w:rPr>
                <w:noProof/>
                <w:webHidden/>
              </w:rPr>
              <w:fldChar w:fldCharType="begin"/>
            </w:r>
            <w:r>
              <w:rPr>
                <w:noProof/>
                <w:webHidden/>
              </w:rPr>
              <w:instrText xml:space="preserve"> PAGEREF _Toc390712599 \h </w:instrText>
            </w:r>
            <w:r>
              <w:rPr>
                <w:noProof/>
                <w:webHidden/>
              </w:rPr>
            </w:r>
            <w:r>
              <w:rPr>
                <w:noProof/>
                <w:webHidden/>
              </w:rPr>
              <w:fldChar w:fldCharType="separate"/>
            </w:r>
            <w:r>
              <w:rPr>
                <w:noProof/>
                <w:webHidden/>
              </w:rPr>
              <w:t>38</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00" w:history="1">
            <w:r w:rsidRPr="00E538E3">
              <w:rPr>
                <w:rStyle w:val="Hyperlink"/>
                <w:noProof/>
              </w:rPr>
              <w:t>1.2.14</w:t>
            </w:r>
            <w:r w:rsidRPr="00E538E3">
              <w:rPr>
                <w:rStyle w:val="Hyperlink"/>
                <w:rFonts w:cs="Arial" w:hint="eastAsia"/>
                <w:noProof/>
                <w:shd w:val="clear" w:color="auto" w:fill="FFFFFF"/>
              </w:rPr>
              <w:t xml:space="preserve"> </w:t>
            </w:r>
            <w:r w:rsidRPr="00E538E3">
              <w:rPr>
                <w:rStyle w:val="Hyperlink"/>
                <w:rFonts w:cs="Arial" w:hint="eastAsia"/>
                <w:noProof/>
                <w:shd w:val="clear" w:color="auto" w:fill="FFFFFF"/>
              </w:rPr>
              <w:t>自定义命令</w:t>
            </w:r>
            <w:r>
              <w:rPr>
                <w:noProof/>
                <w:webHidden/>
              </w:rPr>
              <w:tab/>
            </w:r>
            <w:r>
              <w:rPr>
                <w:noProof/>
                <w:webHidden/>
              </w:rPr>
              <w:fldChar w:fldCharType="begin"/>
            </w:r>
            <w:r>
              <w:rPr>
                <w:noProof/>
                <w:webHidden/>
              </w:rPr>
              <w:instrText xml:space="preserve"> PAGEREF _Toc390712600 \h </w:instrText>
            </w:r>
            <w:r>
              <w:rPr>
                <w:noProof/>
                <w:webHidden/>
              </w:rPr>
            </w:r>
            <w:r>
              <w:rPr>
                <w:noProof/>
                <w:webHidden/>
              </w:rPr>
              <w:fldChar w:fldCharType="separate"/>
            </w:r>
            <w:r>
              <w:rPr>
                <w:noProof/>
                <w:webHidden/>
              </w:rPr>
              <w:t>39</w:t>
            </w:r>
            <w:r>
              <w:rPr>
                <w:noProof/>
                <w:webHidden/>
              </w:rPr>
              <w:fldChar w:fldCharType="end"/>
            </w:r>
          </w:hyperlink>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601" w:history="1">
            <w:r w:rsidRPr="00E538E3">
              <w:rPr>
                <w:rStyle w:val="Hyperlink"/>
                <w:rFonts w:cs="Arial"/>
                <w:noProof/>
              </w:rPr>
              <w:t>1.3</w:t>
            </w:r>
            <w:r w:rsidRPr="00E538E3">
              <w:rPr>
                <w:rStyle w:val="Hyperlink"/>
                <w:rFonts w:cs="Arial" w:hint="eastAsia"/>
                <w:noProof/>
              </w:rPr>
              <w:t xml:space="preserve"> </w:t>
            </w:r>
            <w:r w:rsidRPr="00E538E3">
              <w:rPr>
                <w:rStyle w:val="Hyperlink"/>
                <w:rFonts w:cs="Arial" w:hint="eastAsia"/>
                <w:noProof/>
              </w:rPr>
              <w:t>内核构造</w:t>
            </w:r>
            <w:r>
              <w:rPr>
                <w:noProof/>
                <w:webHidden/>
              </w:rPr>
              <w:tab/>
            </w:r>
            <w:r>
              <w:rPr>
                <w:noProof/>
                <w:webHidden/>
              </w:rPr>
              <w:fldChar w:fldCharType="begin"/>
            </w:r>
            <w:r>
              <w:rPr>
                <w:noProof/>
                <w:webHidden/>
              </w:rPr>
              <w:instrText xml:space="preserve"> PAGEREF _Toc390712601 \h </w:instrText>
            </w:r>
            <w:r>
              <w:rPr>
                <w:noProof/>
                <w:webHidden/>
              </w:rPr>
            </w:r>
            <w:r>
              <w:rPr>
                <w:noProof/>
                <w:webHidden/>
              </w:rPr>
              <w:fldChar w:fldCharType="separate"/>
            </w:r>
            <w:r>
              <w:rPr>
                <w:noProof/>
                <w:webHidden/>
              </w:rPr>
              <w:t>40</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02" w:history="1">
            <w:r w:rsidRPr="00E538E3">
              <w:rPr>
                <w:rStyle w:val="Hyperlink"/>
                <w:noProof/>
              </w:rPr>
              <w:t>1.3.1 zImage</w:t>
            </w:r>
            <w:r w:rsidRPr="00E538E3">
              <w:rPr>
                <w:rStyle w:val="Hyperlink"/>
                <w:rFonts w:hint="eastAsia"/>
                <w:noProof/>
              </w:rPr>
              <w:t>构造</w:t>
            </w:r>
            <w:r>
              <w:rPr>
                <w:noProof/>
                <w:webHidden/>
              </w:rPr>
              <w:tab/>
            </w:r>
            <w:r>
              <w:rPr>
                <w:noProof/>
                <w:webHidden/>
              </w:rPr>
              <w:fldChar w:fldCharType="begin"/>
            </w:r>
            <w:r>
              <w:rPr>
                <w:noProof/>
                <w:webHidden/>
              </w:rPr>
              <w:instrText xml:space="preserve"> PAGEREF _Toc390712602 \h </w:instrText>
            </w:r>
            <w:r>
              <w:rPr>
                <w:noProof/>
                <w:webHidden/>
              </w:rPr>
            </w:r>
            <w:r>
              <w:rPr>
                <w:noProof/>
                <w:webHidden/>
              </w:rPr>
              <w:fldChar w:fldCharType="separate"/>
            </w:r>
            <w:r>
              <w:rPr>
                <w:noProof/>
                <w:webHidden/>
              </w:rPr>
              <w:t>40</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03" w:history="1">
            <w:r w:rsidRPr="00E538E3">
              <w:rPr>
                <w:rStyle w:val="Hyperlink"/>
                <w:noProof/>
              </w:rPr>
              <w:t>1.3.2 vmlinux</w:t>
            </w:r>
            <w:r w:rsidRPr="00E538E3">
              <w:rPr>
                <w:rStyle w:val="Hyperlink"/>
                <w:rFonts w:hint="eastAsia"/>
                <w:noProof/>
              </w:rPr>
              <w:t>布局</w:t>
            </w:r>
            <w:r>
              <w:rPr>
                <w:noProof/>
                <w:webHidden/>
              </w:rPr>
              <w:tab/>
            </w:r>
            <w:r>
              <w:rPr>
                <w:noProof/>
                <w:webHidden/>
              </w:rPr>
              <w:fldChar w:fldCharType="begin"/>
            </w:r>
            <w:r>
              <w:rPr>
                <w:noProof/>
                <w:webHidden/>
              </w:rPr>
              <w:instrText xml:space="preserve"> PAGEREF _Toc390712603 \h </w:instrText>
            </w:r>
            <w:r>
              <w:rPr>
                <w:noProof/>
                <w:webHidden/>
              </w:rPr>
            </w:r>
            <w:r>
              <w:rPr>
                <w:noProof/>
                <w:webHidden/>
              </w:rPr>
              <w:fldChar w:fldCharType="separate"/>
            </w:r>
            <w:r>
              <w:rPr>
                <w:noProof/>
                <w:webHidden/>
              </w:rPr>
              <w:t>42</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04" w:history="1">
            <w:r w:rsidRPr="00E538E3">
              <w:rPr>
                <w:rStyle w:val="Hyperlink"/>
                <w:noProof/>
              </w:rPr>
              <w:t>1.3.3 zImage</w:t>
            </w:r>
            <w:r w:rsidRPr="00E538E3">
              <w:rPr>
                <w:rStyle w:val="Hyperlink"/>
                <w:rFonts w:hint="eastAsia"/>
                <w:noProof/>
              </w:rPr>
              <w:t>布局</w:t>
            </w:r>
            <w:r>
              <w:rPr>
                <w:noProof/>
                <w:webHidden/>
              </w:rPr>
              <w:tab/>
            </w:r>
            <w:r>
              <w:rPr>
                <w:noProof/>
                <w:webHidden/>
              </w:rPr>
              <w:fldChar w:fldCharType="begin"/>
            </w:r>
            <w:r>
              <w:rPr>
                <w:noProof/>
                <w:webHidden/>
              </w:rPr>
              <w:instrText xml:space="preserve"> PAGEREF _Toc390712604 \h </w:instrText>
            </w:r>
            <w:r>
              <w:rPr>
                <w:noProof/>
                <w:webHidden/>
              </w:rPr>
            </w:r>
            <w:r>
              <w:rPr>
                <w:noProof/>
                <w:webHidden/>
              </w:rPr>
              <w:fldChar w:fldCharType="separate"/>
            </w:r>
            <w:r>
              <w:rPr>
                <w:noProof/>
                <w:webHidden/>
              </w:rPr>
              <w:t>43</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05" w:history="1">
            <w:r w:rsidRPr="00E538E3">
              <w:rPr>
                <w:rStyle w:val="Hyperlink"/>
                <w:noProof/>
              </w:rPr>
              <w:t>1.3.4</w:t>
            </w:r>
            <w:r w:rsidRPr="00E538E3">
              <w:rPr>
                <w:rStyle w:val="Hyperlink"/>
                <w:rFonts w:hint="eastAsia"/>
                <w:noProof/>
              </w:rPr>
              <w:t xml:space="preserve"> </w:t>
            </w:r>
            <w:r w:rsidRPr="00E538E3">
              <w:rPr>
                <w:rStyle w:val="Hyperlink"/>
                <w:rFonts w:hint="eastAsia"/>
                <w:noProof/>
              </w:rPr>
              <w:t>内核入口</w:t>
            </w:r>
            <w:r>
              <w:rPr>
                <w:noProof/>
                <w:webHidden/>
              </w:rPr>
              <w:tab/>
            </w:r>
            <w:r>
              <w:rPr>
                <w:noProof/>
                <w:webHidden/>
              </w:rPr>
              <w:fldChar w:fldCharType="begin"/>
            </w:r>
            <w:r>
              <w:rPr>
                <w:noProof/>
                <w:webHidden/>
              </w:rPr>
              <w:instrText xml:space="preserve"> PAGEREF _Toc390712605 \h </w:instrText>
            </w:r>
            <w:r>
              <w:rPr>
                <w:noProof/>
                <w:webHidden/>
              </w:rPr>
            </w:r>
            <w:r>
              <w:rPr>
                <w:noProof/>
                <w:webHidden/>
              </w:rPr>
              <w:fldChar w:fldCharType="separate"/>
            </w:r>
            <w:r>
              <w:rPr>
                <w:noProof/>
                <w:webHidden/>
              </w:rPr>
              <w:t>45</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06" w:history="1">
            <w:r w:rsidRPr="00E538E3">
              <w:rPr>
                <w:rStyle w:val="Hyperlink"/>
                <w:noProof/>
              </w:rPr>
              <w:t>1.3.5</w:t>
            </w:r>
            <w:r w:rsidRPr="00E538E3">
              <w:rPr>
                <w:rStyle w:val="Hyperlink"/>
                <w:rFonts w:hint="eastAsia"/>
                <w:noProof/>
              </w:rPr>
              <w:t xml:space="preserve"> </w:t>
            </w:r>
            <w:r w:rsidRPr="00E538E3">
              <w:rPr>
                <w:rStyle w:val="Hyperlink"/>
                <w:rFonts w:hint="eastAsia"/>
                <w:noProof/>
              </w:rPr>
              <w:t>内核清除</w:t>
            </w:r>
            <w:r>
              <w:rPr>
                <w:noProof/>
                <w:webHidden/>
              </w:rPr>
              <w:tab/>
            </w:r>
            <w:r>
              <w:rPr>
                <w:noProof/>
                <w:webHidden/>
              </w:rPr>
              <w:fldChar w:fldCharType="begin"/>
            </w:r>
            <w:r>
              <w:rPr>
                <w:noProof/>
                <w:webHidden/>
              </w:rPr>
              <w:instrText xml:space="preserve"> PAGEREF _Toc390712606 \h </w:instrText>
            </w:r>
            <w:r>
              <w:rPr>
                <w:noProof/>
                <w:webHidden/>
              </w:rPr>
            </w:r>
            <w:r>
              <w:rPr>
                <w:noProof/>
                <w:webHidden/>
              </w:rPr>
              <w:fldChar w:fldCharType="separate"/>
            </w:r>
            <w:r>
              <w:rPr>
                <w:noProof/>
                <w:webHidden/>
              </w:rPr>
              <w:t>46</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07" w:history="1">
            <w:r w:rsidRPr="00E538E3">
              <w:rPr>
                <w:rStyle w:val="Hyperlink"/>
                <w:noProof/>
              </w:rPr>
              <w:t>1.3.6</w:t>
            </w:r>
            <w:r w:rsidRPr="00E538E3">
              <w:rPr>
                <w:rStyle w:val="Hyperlink"/>
                <w:rFonts w:hint="eastAsia"/>
                <w:noProof/>
              </w:rPr>
              <w:t xml:space="preserve"> </w:t>
            </w:r>
            <w:r w:rsidRPr="00E538E3">
              <w:rPr>
                <w:rStyle w:val="Hyperlink"/>
                <w:rFonts w:hint="eastAsia"/>
                <w:noProof/>
              </w:rPr>
              <w:t>处理器信息</w:t>
            </w:r>
            <w:r>
              <w:rPr>
                <w:noProof/>
                <w:webHidden/>
              </w:rPr>
              <w:tab/>
            </w:r>
            <w:r>
              <w:rPr>
                <w:noProof/>
                <w:webHidden/>
              </w:rPr>
              <w:fldChar w:fldCharType="begin"/>
            </w:r>
            <w:r>
              <w:rPr>
                <w:noProof/>
                <w:webHidden/>
              </w:rPr>
              <w:instrText xml:space="preserve"> PAGEREF _Toc390712607 \h </w:instrText>
            </w:r>
            <w:r>
              <w:rPr>
                <w:noProof/>
                <w:webHidden/>
              </w:rPr>
            </w:r>
            <w:r>
              <w:rPr>
                <w:noProof/>
                <w:webHidden/>
              </w:rPr>
              <w:fldChar w:fldCharType="separate"/>
            </w:r>
            <w:r>
              <w:rPr>
                <w:noProof/>
                <w:webHidden/>
              </w:rPr>
              <w:t>46</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08" w:history="1">
            <w:r w:rsidRPr="00E538E3">
              <w:rPr>
                <w:rStyle w:val="Hyperlink"/>
                <w:noProof/>
              </w:rPr>
              <w:t>1.3.7</w:t>
            </w:r>
            <w:r w:rsidRPr="00E538E3">
              <w:rPr>
                <w:rStyle w:val="Hyperlink"/>
                <w:rFonts w:hint="eastAsia"/>
                <w:noProof/>
              </w:rPr>
              <w:t xml:space="preserve"> </w:t>
            </w:r>
            <w:r w:rsidRPr="00E538E3">
              <w:rPr>
                <w:rStyle w:val="Hyperlink"/>
                <w:rFonts w:hint="eastAsia"/>
                <w:noProof/>
              </w:rPr>
              <w:t>架构信息</w:t>
            </w:r>
            <w:r>
              <w:rPr>
                <w:noProof/>
                <w:webHidden/>
              </w:rPr>
              <w:tab/>
            </w:r>
            <w:r>
              <w:rPr>
                <w:noProof/>
                <w:webHidden/>
              </w:rPr>
              <w:fldChar w:fldCharType="begin"/>
            </w:r>
            <w:r>
              <w:rPr>
                <w:noProof/>
                <w:webHidden/>
              </w:rPr>
              <w:instrText xml:space="preserve"> PAGEREF _Toc390712608 \h </w:instrText>
            </w:r>
            <w:r>
              <w:rPr>
                <w:noProof/>
                <w:webHidden/>
              </w:rPr>
            </w:r>
            <w:r>
              <w:rPr>
                <w:noProof/>
                <w:webHidden/>
              </w:rPr>
              <w:fldChar w:fldCharType="separate"/>
            </w:r>
            <w:r>
              <w:rPr>
                <w:noProof/>
                <w:webHidden/>
              </w:rPr>
              <w:t>49</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09" w:history="1">
            <w:r w:rsidRPr="00E538E3">
              <w:rPr>
                <w:rStyle w:val="Hyperlink"/>
                <w:noProof/>
              </w:rPr>
              <w:t>1.3.8</w:t>
            </w:r>
            <w:r w:rsidRPr="00E538E3">
              <w:rPr>
                <w:rStyle w:val="Hyperlink"/>
                <w:rFonts w:hint="eastAsia"/>
                <w:noProof/>
              </w:rPr>
              <w:t xml:space="preserve"> </w:t>
            </w:r>
            <w:r w:rsidRPr="00E538E3">
              <w:rPr>
                <w:rStyle w:val="Hyperlink"/>
                <w:rFonts w:hint="eastAsia"/>
                <w:noProof/>
              </w:rPr>
              <w:t>内核参数</w:t>
            </w:r>
            <w:r>
              <w:rPr>
                <w:noProof/>
                <w:webHidden/>
              </w:rPr>
              <w:tab/>
            </w:r>
            <w:r>
              <w:rPr>
                <w:noProof/>
                <w:webHidden/>
              </w:rPr>
              <w:fldChar w:fldCharType="begin"/>
            </w:r>
            <w:r>
              <w:rPr>
                <w:noProof/>
                <w:webHidden/>
              </w:rPr>
              <w:instrText xml:space="preserve"> PAGEREF _Toc390712609 \h </w:instrText>
            </w:r>
            <w:r>
              <w:rPr>
                <w:noProof/>
                <w:webHidden/>
              </w:rPr>
            </w:r>
            <w:r>
              <w:rPr>
                <w:noProof/>
                <w:webHidden/>
              </w:rPr>
              <w:fldChar w:fldCharType="separate"/>
            </w:r>
            <w:r>
              <w:rPr>
                <w:noProof/>
                <w:webHidden/>
              </w:rPr>
              <w:t>51</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10" w:history="1">
            <w:r w:rsidRPr="00E538E3">
              <w:rPr>
                <w:rStyle w:val="Hyperlink"/>
                <w:rFonts w:cs="Arial"/>
                <w:noProof/>
              </w:rPr>
              <w:t>1.3.1</w:t>
            </w:r>
            <w:r w:rsidRPr="00E538E3">
              <w:rPr>
                <w:rStyle w:val="Hyperlink"/>
                <w:rFonts w:cs="Arial" w:hint="eastAsia"/>
                <w:noProof/>
              </w:rPr>
              <w:t xml:space="preserve"> </w:t>
            </w:r>
            <w:r w:rsidRPr="00E538E3">
              <w:rPr>
                <w:rStyle w:val="Hyperlink"/>
                <w:rFonts w:cs="Arial" w:hint="eastAsia"/>
                <w:noProof/>
              </w:rPr>
              <w:t>初始化函数</w:t>
            </w:r>
            <w:r>
              <w:rPr>
                <w:noProof/>
                <w:webHidden/>
              </w:rPr>
              <w:tab/>
            </w:r>
            <w:r>
              <w:rPr>
                <w:noProof/>
                <w:webHidden/>
              </w:rPr>
              <w:fldChar w:fldCharType="begin"/>
            </w:r>
            <w:r>
              <w:rPr>
                <w:noProof/>
                <w:webHidden/>
              </w:rPr>
              <w:instrText xml:space="preserve"> PAGEREF _Toc390712610 \h </w:instrText>
            </w:r>
            <w:r>
              <w:rPr>
                <w:noProof/>
                <w:webHidden/>
              </w:rPr>
            </w:r>
            <w:r>
              <w:rPr>
                <w:noProof/>
                <w:webHidden/>
              </w:rPr>
              <w:fldChar w:fldCharType="separate"/>
            </w:r>
            <w:r>
              <w:rPr>
                <w:noProof/>
                <w:webHidden/>
              </w:rPr>
              <w:t>53</w:t>
            </w:r>
            <w:r>
              <w:rPr>
                <w:noProof/>
                <w:webHidden/>
              </w:rPr>
              <w:fldChar w:fldCharType="end"/>
            </w:r>
          </w:hyperlink>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611" w:history="1">
            <w:r w:rsidRPr="00E538E3">
              <w:rPr>
                <w:rStyle w:val="Hyperlink"/>
                <w:noProof/>
              </w:rPr>
              <w:t>1.4</w:t>
            </w:r>
            <w:r w:rsidRPr="00E538E3">
              <w:rPr>
                <w:rStyle w:val="Hyperlink"/>
                <w:rFonts w:hint="eastAsia"/>
                <w:noProof/>
              </w:rPr>
              <w:t xml:space="preserve"> </w:t>
            </w:r>
            <w:r w:rsidRPr="00E538E3">
              <w:rPr>
                <w:rStyle w:val="Hyperlink"/>
                <w:rFonts w:hint="eastAsia"/>
                <w:noProof/>
              </w:rPr>
              <w:t>内核启动</w:t>
            </w:r>
            <w:r>
              <w:rPr>
                <w:noProof/>
                <w:webHidden/>
              </w:rPr>
              <w:tab/>
            </w:r>
            <w:r>
              <w:rPr>
                <w:noProof/>
                <w:webHidden/>
              </w:rPr>
              <w:fldChar w:fldCharType="begin"/>
            </w:r>
            <w:r>
              <w:rPr>
                <w:noProof/>
                <w:webHidden/>
              </w:rPr>
              <w:instrText xml:space="preserve"> PAGEREF _Toc390712611 \h </w:instrText>
            </w:r>
            <w:r>
              <w:rPr>
                <w:noProof/>
                <w:webHidden/>
              </w:rPr>
            </w:r>
            <w:r>
              <w:rPr>
                <w:noProof/>
                <w:webHidden/>
              </w:rPr>
              <w:fldChar w:fldCharType="separate"/>
            </w:r>
            <w:r>
              <w:rPr>
                <w:noProof/>
                <w:webHidden/>
              </w:rPr>
              <w:t>56</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12" w:history="1">
            <w:r w:rsidRPr="00E538E3">
              <w:rPr>
                <w:rStyle w:val="Hyperlink"/>
                <w:noProof/>
              </w:rPr>
              <w:t>1.4.1</w:t>
            </w:r>
            <w:r w:rsidRPr="00E538E3">
              <w:rPr>
                <w:rStyle w:val="Hyperlink"/>
                <w:rFonts w:hint="eastAsia"/>
                <w:noProof/>
              </w:rPr>
              <w:t xml:space="preserve"> </w:t>
            </w:r>
            <w:r w:rsidRPr="00E538E3">
              <w:rPr>
                <w:rStyle w:val="Hyperlink"/>
                <w:rFonts w:hint="eastAsia"/>
                <w:noProof/>
              </w:rPr>
              <w:t>内核映像格式</w:t>
            </w:r>
            <w:r>
              <w:rPr>
                <w:noProof/>
                <w:webHidden/>
              </w:rPr>
              <w:tab/>
            </w:r>
            <w:r>
              <w:rPr>
                <w:noProof/>
                <w:webHidden/>
              </w:rPr>
              <w:fldChar w:fldCharType="begin"/>
            </w:r>
            <w:r>
              <w:rPr>
                <w:noProof/>
                <w:webHidden/>
              </w:rPr>
              <w:instrText xml:space="preserve"> PAGEREF _Toc390712612 \h </w:instrText>
            </w:r>
            <w:r>
              <w:rPr>
                <w:noProof/>
                <w:webHidden/>
              </w:rPr>
            </w:r>
            <w:r>
              <w:rPr>
                <w:noProof/>
                <w:webHidden/>
              </w:rPr>
              <w:fldChar w:fldCharType="separate"/>
            </w:r>
            <w:r>
              <w:rPr>
                <w:noProof/>
                <w:webHidden/>
              </w:rPr>
              <w:t>56</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13" w:history="1">
            <w:r w:rsidRPr="00E538E3">
              <w:rPr>
                <w:rStyle w:val="Hyperlink"/>
                <w:noProof/>
              </w:rPr>
              <w:t>1.4.2 bootloader</w:t>
            </w:r>
            <w:r w:rsidRPr="00E538E3">
              <w:rPr>
                <w:rStyle w:val="Hyperlink"/>
                <w:rFonts w:hint="eastAsia"/>
                <w:noProof/>
              </w:rPr>
              <w:t>阶段</w:t>
            </w:r>
            <w:r>
              <w:rPr>
                <w:noProof/>
                <w:webHidden/>
              </w:rPr>
              <w:tab/>
            </w:r>
            <w:r>
              <w:rPr>
                <w:noProof/>
                <w:webHidden/>
              </w:rPr>
              <w:fldChar w:fldCharType="begin"/>
            </w:r>
            <w:r>
              <w:rPr>
                <w:noProof/>
                <w:webHidden/>
              </w:rPr>
              <w:instrText xml:space="preserve"> PAGEREF _Toc390712613 \h </w:instrText>
            </w:r>
            <w:r>
              <w:rPr>
                <w:noProof/>
                <w:webHidden/>
              </w:rPr>
            </w:r>
            <w:r>
              <w:rPr>
                <w:noProof/>
                <w:webHidden/>
              </w:rPr>
              <w:fldChar w:fldCharType="separate"/>
            </w:r>
            <w:r>
              <w:rPr>
                <w:noProof/>
                <w:webHidden/>
              </w:rPr>
              <w:t>56</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14" w:history="1">
            <w:r w:rsidRPr="00E538E3">
              <w:rPr>
                <w:rStyle w:val="Hyperlink"/>
                <w:noProof/>
              </w:rPr>
              <w:t>1.4.3 zImage</w:t>
            </w:r>
            <w:r w:rsidRPr="00E538E3">
              <w:rPr>
                <w:rStyle w:val="Hyperlink"/>
                <w:rFonts w:hint="eastAsia"/>
                <w:noProof/>
              </w:rPr>
              <w:t>阶段</w:t>
            </w:r>
            <w:r>
              <w:rPr>
                <w:noProof/>
                <w:webHidden/>
              </w:rPr>
              <w:tab/>
            </w:r>
            <w:r>
              <w:rPr>
                <w:noProof/>
                <w:webHidden/>
              </w:rPr>
              <w:fldChar w:fldCharType="begin"/>
            </w:r>
            <w:r>
              <w:rPr>
                <w:noProof/>
                <w:webHidden/>
              </w:rPr>
              <w:instrText xml:space="preserve"> PAGEREF _Toc390712614 \h </w:instrText>
            </w:r>
            <w:r>
              <w:rPr>
                <w:noProof/>
                <w:webHidden/>
              </w:rPr>
            </w:r>
            <w:r>
              <w:rPr>
                <w:noProof/>
                <w:webHidden/>
              </w:rPr>
              <w:fldChar w:fldCharType="separate"/>
            </w:r>
            <w:r>
              <w:rPr>
                <w:noProof/>
                <w:webHidden/>
              </w:rPr>
              <w:t>59</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15" w:history="1">
            <w:r w:rsidRPr="00E538E3">
              <w:rPr>
                <w:rStyle w:val="Hyperlink"/>
                <w:rFonts w:cs="Arial"/>
                <w:noProof/>
              </w:rPr>
              <w:t>1.4.4</w:t>
            </w:r>
            <w:r w:rsidRPr="00E538E3">
              <w:rPr>
                <w:rStyle w:val="Hyperlink"/>
                <w:rFonts w:cs="Arial" w:hint="eastAsia"/>
                <w:noProof/>
              </w:rPr>
              <w:t xml:space="preserve"> </w:t>
            </w:r>
            <w:r w:rsidRPr="00E538E3">
              <w:rPr>
                <w:rStyle w:val="Hyperlink"/>
                <w:rFonts w:cs="Arial" w:hint="eastAsia"/>
                <w:noProof/>
              </w:rPr>
              <w:t>处理器配置</w:t>
            </w:r>
            <w:r>
              <w:rPr>
                <w:noProof/>
                <w:webHidden/>
              </w:rPr>
              <w:tab/>
            </w:r>
            <w:r>
              <w:rPr>
                <w:noProof/>
                <w:webHidden/>
              </w:rPr>
              <w:fldChar w:fldCharType="begin"/>
            </w:r>
            <w:r>
              <w:rPr>
                <w:noProof/>
                <w:webHidden/>
              </w:rPr>
              <w:instrText xml:space="preserve"> PAGEREF _Toc390712615 \h </w:instrText>
            </w:r>
            <w:r>
              <w:rPr>
                <w:noProof/>
                <w:webHidden/>
              </w:rPr>
            </w:r>
            <w:r>
              <w:rPr>
                <w:noProof/>
                <w:webHidden/>
              </w:rPr>
              <w:fldChar w:fldCharType="separate"/>
            </w:r>
            <w:r>
              <w:rPr>
                <w:noProof/>
                <w:webHidden/>
              </w:rPr>
              <w:t>63</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16" w:history="1">
            <w:r w:rsidRPr="00E538E3">
              <w:rPr>
                <w:rStyle w:val="Hyperlink"/>
                <w:rFonts w:cs="Arial"/>
                <w:noProof/>
              </w:rPr>
              <w:t>1.4.5</w:t>
            </w:r>
            <w:r w:rsidRPr="00E538E3">
              <w:rPr>
                <w:rStyle w:val="Hyperlink"/>
                <w:rFonts w:cs="Arial" w:hint="eastAsia"/>
                <w:noProof/>
              </w:rPr>
              <w:t xml:space="preserve"> </w:t>
            </w:r>
            <w:r w:rsidRPr="00E538E3">
              <w:rPr>
                <w:rStyle w:val="Hyperlink"/>
                <w:rFonts w:cs="Arial" w:hint="eastAsia"/>
                <w:noProof/>
              </w:rPr>
              <w:t>架构配置</w:t>
            </w:r>
            <w:r>
              <w:rPr>
                <w:noProof/>
                <w:webHidden/>
              </w:rPr>
              <w:tab/>
            </w:r>
            <w:r>
              <w:rPr>
                <w:noProof/>
                <w:webHidden/>
              </w:rPr>
              <w:fldChar w:fldCharType="begin"/>
            </w:r>
            <w:r>
              <w:rPr>
                <w:noProof/>
                <w:webHidden/>
              </w:rPr>
              <w:instrText xml:space="preserve"> PAGEREF _Toc390712616 \h </w:instrText>
            </w:r>
            <w:r>
              <w:rPr>
                <w:noProof/>
                <w:webHidden/>
              </w:rPr>
            </w:r>
            <w:r>
              <w:rPr>
                <w:noProof/>
                <w:webHidden/>
              </w:rPr>
              <w:fldChar w:fldCharType="separate"/>
            </w:r>
            <w:r>
              <w:rPr>
                <w:noProof/>
                <w:webHidden/>
              </w:rPr>
              <w:t>65</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17" w:history="1">
            <w:r w:rsidRPr="00E538E3">
              <w:rPr>
                <w:rStyle w:val="Hyperlink"/>
                <w:rFonts w:cs="Arial"/>
                <w:noProof/>
              </w:rPr>
              <w:t>1.4.6</w:t>
            </w:r>
            <w:r w:rsidRPr="00E538E3">
              <w:rPr>
                <w:rStyle w:val="Hyperlink"/>
                <w:rFonts w:cs="Arial" w:hint="eastAsia"/>
                <w:noProof/>
              </w:rPr>
              <w:t xml:space="preserve"> </w:t>
            </w:r>
            <w:r w:rsidRPr="00E538E3">
              <w:rPr>
                <w:rStyle w:val="Hyperlink"/>
                <w:rFonts w:cs="Arial" w:hint="eastAsia"/>
                <w:noProof/>
              </w:rPr>
              <w:t>参数解析</w:t>
            </w:r>
            <w:r>
              <w:rPr>
                <w:noProof/>
                <w:webHidden/>
              </w:rPr>
              <w:tab/>
            </w:r>
            <w:r>
              <w:rPr>
                <w:noProof/>
                <w:webHidden/>
              </w:rPr>
              <w:fldChar w:fldCharType="begin"/>
            </w:r>
            <w:r>
              <w:rPr>
                <w:noProof/>
                <w:webHidden/>
              </w:rPr>
              <w:instrText xml:space="preserve"> PAGEREF _Toc390712617 \h </w:instrText>
            </w:r>
            <w:r>
              <w:rPr>
                <w:noProof/>
                <w:webHidden/>
              </w:rPr>
            </w:r>
            <w:r>
              <w:rPr>
                <w:noProof/>
                <w:webHidden/>
              </w:rPr>
              <w:fldChar w:fldCharType="separate"/>
            </w:r>
            <w:r>
              <w:rPr>
                <w:noProof/>
                <w:webHidden/>
              </w:rPr>
              <w:t>67</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18" w:history="1">
            <w:r w:rsidRPr="00E538E3">
              <w:rPr>
                <w:rStyle w:val="Hyperlink"/>
                <w:rFonts w:cs="Arial"/>
                <w:noProof/>
              </w:rPr>
              <w:t>1.4.7</w:t>
            </w:r>
            <w:r w:rsidRPr="00E538E3">
              <w:rPr>
                <w:rStyle w:val="Hyperlink"/>
                <w:rFonts w:cs="Arial" w:hint="eastAsia"/>
                <w:noProof/>
              </w:rPr>
              <w:t xml:space="preserve"> </w:t>
            </w:r>
            <w:r w:rsidRPr="00E538E3">
              <w:rPr>
                <w:rStyle w:val="Hyperlink"/>
                <w:rFonts w:cs="Arial" w:hint="eastAsia"/>
                <w:noProof/>
              </w:rPr>
              <w:t>内核初始化</w:t>
            </w:r>
            <w:r>
              <w:rPr>
                <w:noProof/>
                <w:webHidden/>
              </w:rPr>
              <w:tab/>
            </w:r>
            <w:r>
              <w:rPr>
                <w:noProof/>
                <w:webHidden/>
              </w:rPr>
              <w:fldChar w:fldCharType="begin"/>
            </w:r>
            <w:r>
              <w:rPr>
                <w:noProof/>
                <w:webHidden/>
              </w:rPr>
              <w:instrText xml:space="preserve"> PAGEREF _Toc390712618 \h </w:instrText>
            </w:r>
            <w:r>
              <w:rPr>
                <w:noProof/>
                <w:webHidden/>
              </w:rPr>
            </w:r>
            <w:r>
              <w:rPr>
                <w:noProof/>
                <w:webHidden/>
              </w:rPr>
              <w:fldChar w:fldCharType="separate"/>
            </w:r>
            <w:r>
              <w:rPr>
                <w:noProof/>
                <w:webHidden/>
              </w:rPr>
              <w:t>70</w:t>
            </w:r>
            <w:r>
              <w:rPr>
                <w:noProof/>
                <w:webHidden/>
              </w:rPr>
              <w:fldChar w:fldCharType="end"/>
            </w:r>
          </w:hyperlink>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619" w:history="1">
            <w:r w:rsidRPr="00E538E3">
              <w:rPr>
                <w:rStyle w:val="Hyperlink"/>
                <w:noProof/>
              </w:rPr>
              <w:t>1.5</w:t>
            </w:r>
            <w:r w:rsidRPr="00E538E3">
              <w:rPr>
                <w:rStyle w:val="Hyperlink"/>
                <w:rFonts w:hint="eastAsia"/>
                <w:noProof/>
              </w:rPr>
              <w:t xml:space="preserve"> </w:t>
            </w:r>
            <w:r w:rsidRPr="00E538E3">
              <w:rPr>
                <w:rStyle w:val="Hyperlink"/>
                <w:rFonts w:hint="eastAsia"/>
                <w:noProof/>
              </w:rPr>
              <w:t>基础库</w:t>
            </w:r>
            <w:r>
              <w:rPr>
                <w:noProof/>
                <w:webHidden/>
              </w:rPr>
              <w:tab/>
            </w:r>
            <w:r>
              <w:rPr>
                <w:noProof/>
                <w:webHidden/>
              </w:rPr>
              <w:fldChar w:fldCharType="begin"/>
            </w:r>
            <w:r>
              <w:rPr>
                <w:noProof/>
                <w:webHidden/>
              </w:rPr>
              <w:instrText xml:space="preserve"> PAGEREF _Toc390712619 \h </w:instrText>
            </w:r>
            <w:r>
              <w:rPr>
                <w:noProof/>
                <w:webHidden/>
              </w:rPr>
            </w:r>
            <w:r>
              <w:rPr>
                <w:noProof/>
                <w:webHidden/>
              </w:rPr>
              <w:fldChar w:fldCharType="separate"/>
            </w:r>
            <w:r>
              <w:rPr>
                <w:noProof/>
                <w:webHidden/>
              </w:rPr>
              <w:t>73</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20" w:history="1">
            <w:r w:rsidRPr="00E538E3">
              <w:rPr>
                <w:rStyle w:val="Hyperlink"/>
                <w:noProof/>
              </w:rPr>
              <w:t>1.5.1</w:t>
            </w:r>
            <w:r w:rsidRPr="00E538E3">
              <w:rPr>
                <w:rStyle w:val="Hyperlink"/>
                <w:rFonts w:hint="eastAsia"/>
                <w:noProof/>
              </w:rPr>
              <w:t xml:space="preserve"> </w:t>
            </w:r>
            <w:r w:rsidRPr="00E538E3">
              <w:rPr>
                <w:rStyle w:val="Hyperlink"/>
                <w:rFonts w:hint="eastAsia"/>
                <w:noProof/>
              </w:rPr>
              <w:t>字符串处理</w:t>
            </w:r>
            <w:r>
              <w:rPr>
                <w:noProof/>
                <w:webHidden/>
              </w:rPr>
              <w:tab/>
            </w:r>
            <w:r>
              <w:rPr>
                <w:noProof/>
                <w:webHidden/>
              </w:rPr>
              <w:fldChar w:fldCharType="begin"/>
            </w:r>
            <w:r>
              <w:rPr>
                <w:noProof/>
                <w:webHidden/>
              </w:rPr>
              <w:instrText xml:space="preserve"> PAGEREF _Toc390712620 \h </w:instrText>
            </w:r>
            <w:r>
              <w:rPr>
                <w:noProof/>
                <w:webHidden/>
              </w:rPr>
            </w:r>
            <w:r>
              <w:rPr>
                <w:noProof/>
                <w:webHidden/>
              </w:rPr>
              <w:fldChar w:fldCharType="separate"/>
            </w:r>
            <w:r>
              <w:rPr>
                <w:noProof/>
                <w:webHidden/>
              </w:rPr>
              <w:t>73</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21" w:history="1">
            <w:r w:rsidRPr="00E538E3">
              <w:rPr>
                <w:rStyle w:val="Hyperlink"/>
                <w:noProof/>
              </w:rPr>
              <w:t>1.5.2</w:t>
            </w:r>
            <w:r w:rsidRPr="00E538E3">
              <w:rPr>
                <w:rStyle w:val="Hyperlink"/>
                <w:rFonts w:hint="eastAsia"/>
                <w:noProof/>
              </w:rPr>
              <w:t xml:space="preserve"> </w:t>
            </w:r>
            <w:r w:rsidRPr="00E538E3">
              <w:rPr>
                <w:rStyle w:val="Hyperlink"/>
                <w:rFonts w:hint="eastAsia"/>
                <w:noProof/>
              </w:rPr>
              <w:t>排序</w:t>
            </w:r>
            <w:r>
              <w:rPr>
                <w:noProof/>
                <w:webHidden/>
              </w:rPr>
              <w:tab/>
            </w:r>
            <w:r>
              <w:rPr>
                <w:noProof/>
                <w:webHidden/>
              </w:rPr>
              <w:fldChar w:fldCharType="begin"/>
            </w:r>
            <w:r>
              <w:rPr>
                <w:noProof/>
                <w:webHidden/>
              </w:rPr>
              <w:instrText xml:space="preserve"> PAGEREF _Toc390712621 \h </w:instrText>
            </w:r>
            <w:r>
              <w:rPr>
                <w:noProof/>
                <w:webHidden/>
              </w:rPr>
            </w:r>
            <w:r>
              <w:rPr>
                <w:noProof/>
                <w:webHidden/>
              </w:rPr>
              <w:fldChar w:fldCharType="separate"/>
            </w:r>
            <w:r>
              <w:rPr>
                <w:noProof/>
                <w:webHidden/>
              </w:rPr>
              <w:t>74</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22" w:history="1">
            <w:r w:rsidRPr="00E538E3">
              <w:rPr>
                <w:rStyle w:val="Hyperlink"/>
                <w:noProof/>
              </w:rPr>
              <w:t>1.5.3</w:t>
            </w:r>
            <w:r w:rsidRPr="00E538E3">
              <w:rPr>
                <w:rStyle w:val="Hyperlink"/>
                <w:rFonts w:hint="eastAsia"/>
                <w:noProof/>
              </w:rPr>
              <w:t xml:space="preserve"> </w:t>
            </w:r>
            <w:r w:rsidRPr="00E538E3">
              <w:rPr>
                <w:rStyle w:val="Hyperlink"/>
                <w:rFonts w:hint="eastAsia"/>
                <w:noProof/>
              </w:rPr>
              <w:t>内存管理</w:t>
            </w:r>
            <w:r>
              <w:rPr>
                <w:noProof/>
                <w:webHidden/>
              </w:rPr>
              <w:tab/>
            </w:r>
            <w:r>
              <w:rPr>
                <w:noProof/>
                <w:webHidden/>
              </w:rPr>
              <w:fldChar w:fldCharType="begin"/>
            </w:r>
            <w:r>
              <w:rPr>
                <w:noProof/>
                <w:webHidden/>
              </w:rPr>
              <w:instrText xml:space="preserve"> PAGEREF _Toc390712622 \h </w:instrText>
            </w:r>
            <w:r>
              <w:rPr>
                <w:noProof/>
                <w:webHidden/>
              </w:rPr>
            </w:r>
            <w:r>
              <w:rPr>
                <w:noProof/>
                <w:webHidden/>
              </w:rPr>
              <w:fldChar w:fldCharType="separate"/>
            </w:r>
            <w:r>
              <w:rPr>
                <w:noProof/>
                <w:webHidden/>
              </w:rPr>
              <w:t>74</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23" w:history="1">
            <w:r w:rsidRPr="00E538E3">
              <w:rPr>
                <w:rStyle w:val="Hyperlink"/>
                <w:noProof/>
              </w:rPr>
              <w:t>1.5.4</w:t>
            </w:r>
            <w:r w:rsidRPr="00E538E3">
              <w:rPr>
                <w:rStyle w:val="Hyperlink"/>
                <w:rFonts w:hint="eastAsia"/>
                <w:noProof/>
              </w:rPr>
              <w:t xml:space="preserve"> </w:t>
            </w:r>
            <w:r w:rsidRPr="00E538E3">
              <w:rPr>
                <w:rStyle w:val="Hyperlink"/>
                <w:rFonts w:hint="eastAsia"/>
                <w:noProof/>
              </w:rPr>
              <w:t>内核对象</w:t>
            </w:r>
            <w:r>
              <w:rPr>
                <w:noProof/>
                <w:webHidden/>
              </w:rPr>
              <w:tab/>
            </w:r>
            <w:r>
              <w:rPr>
                <w:noProof/>
                <w:webHidden/>
              </w:rPr>
              <w:fldChar w:fldCharType="begin"/>
            </w:r>
            <w:r>
              <w:rPr>
                <w:noProof/>
                <w:webHidden/>
              </w:rPr>
              <w:instrText xml:space="preserve"> PAGEREF _Toc390712623 \h </w:instrText>
            </w:r>
            <w:r>
              <w:rPr>
                <w:noProof/>
                <w:webHidden/>
              </w:rPr>
            </w:r>
            <w:r>
              <w:rPr>
                <w:noProof/>
                <w:webHidden/>
              </w:rPr>
              <w:fldChar w:fldCharType="separate"/>
            </w:r>
            <w:r>
              <w:rPr>
                <w:noProof/>
                <w:webHidden/>
              </w:rPr>
              <w:t>74</w:t>
            </w:r>
            <w:r>
              <w:rPr>
                <w:noProof/>
                <w:webHidden/>
              </w:rPr>
              <w:fldChar w:fldCharType="end"/>
            </w:r>
          </w:hyperlink>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624" w:history="1">
            <w:r w:rsidRPr="00E538E3">
              <w:rPr>
                <w:rStyle w:val="Hyperlink"/>
                <w:noProof/>
              </w:rPr>
              <w:t>1.6</w:t>
            </w:r>
            <w:r w:rsidRPr="00E538E3">
              <w:rPr>
                <w:rStyle w:val="Hyperlink"/>
                <w:rFonts w:hint="eastAsia"/>
                <w:noProof/>
              </w:rPr>
              <w:t xml:space="preserve"> </w:t>
            </w:r>
            <w:r w:rsidRPr="00E538E3">
              <w:rPr>
                <w:rStyle w:val="Hyperlink"/>
                <w:rFonts w:hint="eastAsia"/>
                <w:noProof/>
              </w:rPr>
              <w:t>数据结构</w:t>
            </w:r>
            <w:r>
              <w:rPr>
                <w:noProof/>
                <w:webHidden/>
              </w:rPr>
              <w:tab/>
            </w:r>
            <w:r>
              <w:rPr>
                <w:noProof/>
                <w:webHidden/>
              </w:rPr>
              <w:fldChar w:fldCharType="begin"/>
            </w:r>
            <w:r>
              <w:rPr>
                <w:noProof/>
                <w:webHidden/>
              </w:rPr>
              <w:instrText xml:space="preserve"> PAGEREF _Toc390712624 \h </w:instrText>
            </w:r>
            <w:r>
              <w:rPr>
                <w:noProof/>
                <w:webHidden/>
              </w:rPr>
            </w:r>
            <w:r>
              <w:rPr>
                <w:noProof/>
                <w:webHidden/>
              </w:rPr>
              <w:fldChar w:fldCharType="separate"/>
            </w:r>
            <w:r>
              <w:rPr>
                <w:noProof/>
                <w:webHidden/>
              </w:rPr>
              <w:t>75</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25" w:history="1">
            <w:r w:rsidRPr="00E538E3">
              <w:rPr>
                <w:rStyle w:val="Hyperlink"/>
                <w:noProof/>
              </w:rPr>
              <w:t>1.6.1</w:t>
            </w:r>
            <w:r w:rsidRPr="00E538E3">
              <w:rPr>
                <w:rStyle w:val="Hyperlink"/>
                <w:rFonts w:hint="eastAsia"/>
                <w:noProof/>
              </w:rPr>
              <w:t xml:space="preserve"> </w:t>
            </w:r>
            <w:r w:rsidRPr="00E538E3">
              <w:rPr>
                <w:rStyle w:val="Hyperlink"/>
                <w:rFonts w:hint="eastAsia"/>
                <w:noProof/>
              </w:rPr>
              <w:t>双向链表</w:t>
            </w:r>
            <w:r>
              <w:rPr>
                <w:noProof/>
                <w:webHidden/>
              </w:rPr>
              <w:tab/>
            </w:r>
            <w:r>
              <w:rPr>
                <w:noProof/>
                <w:webHidden/>
              </w:rPr>
              <w:fldChar w:fldCharType="begin"/>
            </w:r>
            <w:r>
              <w:rPr>
                <w:noProof/>
                <w:webHidden/>
              </w:rPr>
              <w:instrText xml:space="preserve"> PAGEREF _Toc390712625 \h </w:instrText>
            </w:r>
            <w:r>
              <w:rPr>
                <w:noProof/>
                <w:webHidden/>
              </w:rPr>
            </w:r>
            <w:r>
              <w:rPr>
                <w:noProof/>
                <w:webHidden/>
              </w:rPr>
              <w:fldChar w:fldCharType="separate"/>
            </w:r>
            <w:r>
              <w:rPr>
                <w:noProof/>
                <w:webHidden/>
              </w:rPr>
              <w:t>75</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26" w:history="1">
            <w:r w:rsidRPr="00E538E3">
              <w:rPr>
                <w:rStyle w:val="Hyperlink"/>
                <w:noProof/>
              </w:rPr>
              <w:t>1.6.2</w:t>
            </w:r>
            <w:r w:rsidRPr="00E538E3">
              <w:rPr>
                <w:rStyle w:val="Hyperlink"/>
                <w:rFonts w:hint="eastAsia"/>
                <w:noProof/>
              </w:rPr>
              <w:t xml:space="preserve"> </w:t>
            </w:r>
            <w:r w:rsidRPr="00E538E3">
              <w:rPr>
                <w:rStyle w:val="Hyperlink"/>
                <w:rFonts w:hint="eastAsia"/>
                <w:noProof/>
              </w:rPr>
              <w:t>红黑树</w:t>
            </w:r>
            <w:r>
              <w:rPr>
                <w:noProof/>
                <w:webHidden/>
              </w:rPr>
              <w:tab/>
            </w:r>
            <w:r>
              <w:rPr>
                <w:noProof/>
                <w:webHidden/>
              </w:rPr>
              <w:fldChar w:fldCharType="begin"/>
            </w:r>
            <w:r>
              <w:rPr>
                <w:noProof/>
                <w:webHidden/>
              </w:rPr>
              <w:instrText xml:space="preserve"> PAGEREF _Toc390712626 \h </w:instrText>
            </w:r>
            <w:r>
              <w:rPr>
                <w:noProof/>
                <w:webHidden/>
              </w:rPr>
            </w:r>
            <w:r>
              <w:rPr>
                <w:noProof/>
                <w:webHidden/>
              </w:rPr>
              <w:fldChar w:fldCharType="separate"/>
            </w:r>
            <w:r>
              <w:rPr>
                <w:noProof/>
                <w:webHidden/>
              </w:rPr>
              <w:t>75</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27" w:history="1">
            <w:r w:rsidRPr="00E538E3">
              <w:rPr>
                <w:rStyle w:val="Hyperlink"/>
                <w:noProof/>
              </w:rPr>
              <w:t>1.6.3</w:t>
            </w:r>
            <w:r w:rsidRPr="00E538E3">
              <w:rPr>
                <w:rStyle w:val="Hyperlink"/>
                <w:rFonts w:hint="eastAsia"/>
                <w:noProof/>
              </w:rPr>
              <w:t xml:space="preserve"> </w:t>
            </w:r>
            <w:r w:rsidRPr="00E538E3">
              <w:rPr>
                <w:rStyle w:val="Hyperlink"/>
                <w:rFonts w:hint="eastAsia"/>
                <w:noProof/>
              </w:rPr>
              <w:t>基数树</w:t>
            </w:r>
            <w:r>
              <w:rPr>
                <w:noProof/>
                <w:webHidden/>
              </w:rPr>
              <w:tab/>
            </w:r>
            <w:r>
              <w:rPr>
                <w:noProof/>
                <w:webHidden/>
              </w:rPr>
              <w:fldChar w:fldCharType="begin"/>
            </w:r>
            <w:r>
              <w:rPr>
                <w:noProof/>
                <w:webHidden/>
              </w:rPr>
              <w:instrText xml:space="preserve"> PAGEREF _Toc390712627 \h </w:instrText>
            </w:r>
            <w:r>
              <w:rPr>
                <w:noProof/>
                <w:webHidden/>
              </w:rPr>
            </w:r>
            <w:r>
              <w:rPr>
                <w:noProof/>
                <w:webHidden/>
              </w:rPr>
              <w:fldChar w:fldCharType="separate"/>
            </w:r>
            <w:r>
              <w:rPr>
                <w:noProof/>
                <w:webHidden/>
              </w:rPr>
              <w:t>75</w:t>
            </w:r>
            <w:r>
              <w:rPr>
                <w:noProof/>
                <w:webHidden/>
              </w:rPr>
              <w:fldChar w:fldCharType="end"/>
            </w:r>
          </w:hyperlink>
        </w:p>
        <w:p w:rsidR="00BB15A4" w:rsidRDefault="00BB15A4">
          <w:pPr>
            <w:pStyle w:val="TOC1"/>
            <w:rPr>
              <w:rFonts w:asciiTheme="minorHAnsi" w:eastAsiaTheme="minorEastAsia" w:hAnsiTheme="minorHAnsi" w:cstheme="minorBidi"/>
              <w:b w:val="0"/>
              <w:noProof/>
              <w:kern w:val="0"/>
              <w:sz w:val="22"/>
              <w:szCs w:val="22"/>
            </w:rPr>
          </w:pPr>
          <w:hyperlink w:anchor="_Toc390712628" w:history="1">
            <w:r w:rsidRPr="00E538E3">
              <w:rPr>
                <w:rStyle w:val="Hyperlink"/>
                <w:noProof/>
              </w:rPr>
              <w:t>2</w:t>
            </w:r>
            <w:r w:rsidRPr="00E538E3">
              <w:rPr>
                <w:rStyle w:val="Hyperlink"/>
                <w:rFonts w:hint="eastAsia"/>
                <w:noProof/>
              </w:rPr>
              <w:t xml:space="preserve"> </w:t>
            </w:r>
            <w:r w:rsidRPr="00E538E3">
              <w:rPr>
                <w:rStyle w:val="Hyperlink"/>
                <w:rFonts w:hint="eastAsia"/>
                <w:noProof/>
              </w:rPr>
              <w:t>存储系统</w:t>
            </w:r>
            <w:r>
              <w:rPr>
                <w:noProof/>
                <w:webHidden/>
              </w:rPr>
              <w:tab/>
            </w:r>
            <w:r>
              <w:rPr>
                <w:noProof/>
                <w:webHidden/>
              </w:rPr>
              <w:fldChar w:fldCharType="begin"/>
            </w:r>
            <w:r>
              <w:rPr>
                <w:noProof/>
                <w:webHidden/>
              </w:rPr>
              <w:instrText xml:space="preserve"> PAGEREF _Toc390712628 \h </w:instrText>
            </w:r>
            <w:r>
              <w:rPr>
                <w:noProof/>
                <w:webHidden/>
              </w:rPr>
            </w:r>
            <w:r>
              <w:rPr>
                <w:noProof/>
                <w:webHidden/>
              </w:rPr>
              <w:fldChar w:fldCharType="separate"/>
            </w:r>
            <w:r>
              <w:rPr>
                <w:noProof/>
                <w:webHidden/>
              </w:rPr>
              <w:t>76</w:t>
            </w:r>
            <w:r>
              <w:rPr>
                <w:noProof/>
                <w:webHidden/>
              </w:rPr>
              <w:fldChar w:fldCharType="end"/>
            </w:r>
          </w:hyperlink>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629" w:history="1">
            <w:r w:rsidRPr="00E538E3">
              <w:rPr>
                <w:rStyle w:val="Hyperlink"/>
                <w:noProof/>
              </w:rPr>
              <w:t>2.1</w:t>
            </w:r>
            <w:r w:rsidRPr="00E538E3">
              <w:rPr>
                <w:rStyle w:val="Hyperlink"/>
                <w:rFonts w:hint="eastAsia"/>
                <w:noProof/>
              </w:rPr>
              <w:t xml:space="preserve"> </w:t>
            </w:r>
            <w:r w:rsidRPr="00E538E3">
              <w:rPr>
                <w:rStyle w:val="Hyperlink"/>
                <w:rFonts w:hint="eastAsia"/>
                <w:noProof/>
              </w:rPr>
              <w:t>内存组织</w:t>
            </w:r>
            <w:r>
              <w:rPr>
                <w:noProof/>
                <w:webHidden/>
              </w:rPr>
              <w:tab/>
            </w:r>
            <w:r>
              <w:rPr>
                <w:noProof/>
                <w:webHidden/>
              </w:rPr>
              <w:fldChar w:fldCharType="begin"/>
            </w:r>
            <w:r>
              <w:rPr>
                <w:noProof/>
                <w:webHidden/>
              </w:rPr>
              <w:instrText xml:space="preserve"> PAGEREF _Toc390712629 \h </w:instrText>
            </w:r>
            <w:r>
              <w:rPr>
                <w:noProof/>
                <w:webHidden/>
              </w:rPr>
            </w:r>
            <w:r>
              <w:rPr>
                <w:noProof/>
                <w:webHidden/>
              </w:rPr>
              <w:fldChar w:fldCharType="separate"/>
            </w:r>
            <w:r>
              <w:rPr>
                <w:noProof/>
                <w:webHidden/>
              </w:rPr>
              <w:t>76</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30" w:history="1">
            <w:r w:rsidRPr="00E538E3">
              <w:rPr>
                <w:rStyle w:val="Hyperlink"/>
                <w:rFonts w:cs="Arial"/>
                <w:noProof/>
              </w:rPr>
              <w:t>2.1.1</w:t>
            </w:r>
            <w:r w:rsidRPr="00E538E3">
              <w:rPr>
                <w:rStyle w:val="Hyperlink"/>
                <w:rFonts w:hint="eastAsia"/>
                <w:noProof/>
              </w:rPr>
              <w:t xml:space="preserve"> </w:t>
            </w:r>
            <w:r w:rsidRPr="00E538E3">
              <w:rPr>
                <w:rStyle w:val="Hyperlink"/>
                <w:rFonts w:hint="eastAsia"/>
                <w:noProof/>
              </w:rPr>
              <w:t>内存</w:t>
            </w:r>
            <w:r w:rsidRPr="00E538E3">
              <w:rPr>
                <w:rStyle w:val="Hyperlink"/>
                <w:rFonts w:cs="Arial" w:hint="eastAsia"/>
                <w:noProof/>
              </w:rPr>
              <w:t>组织架</w:t>
            </w:r>
            <w:r w:rsidRPr="00E538E3">
              <w:rPr>
                <w:rStyle w:val="Hyperlink"/>
                <w:rFonts w:cs="宋体" w:hint="eastAsia"/>
                <w:noProof/>
              </w:rPr>
              <w:t>构</w:t>
            </w:r>
            <w:r>
              <w:rPr>
                <w:noProof/>
                <w:webHidden/>
              </w:rPr>
              <w:tab/>
            </w:r>
            <w:r>
              <w:rPr>
                <w:noProof/>
                <w:webHidden/>
              </w:rPr>
              <w:fldChar w:fldCharType="begin"/>
            </w:r>
            <w:r>
              <w:rPr>
                <w:noProof/>
                <w:webHidden/>
              </w:rPr>
              <w:instrText xml:space="preserve"> PAGEREF _Toc390712630 \h </w:instrText>
            </w:r>
            <w:r>
              <w:rPr>
                <w:noProof/>
                <w:webHidden/>
              </w:rPr>
            </w:r>
            <w:r>
              <w:rPr>
                <w:noProof/>
                <w:webHidden/>
              </w:rPr>
              <w:fldChar w:fldCharType="separate"/>
            </w:r>
            <w:r>
              <w:rPr>
                <w:noProof/>
                <w:webHidden/>
              </w:rPr>
              <w:t>76</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31" w:history="1">
            <w:r w:rsidRPr="00E538E3">
              <w:rPr>
                <w:rStyle w:val="Hyperlink"/>
                <w:noProof/>
              </w:rPr>
              <w:t>2.1.2</w:t>
            </w:r>
            <w:r w:rsidRPr="00E538E3">
              <w:rPr>
                <w:rStyle w:val="Hyperlink"/>
                <w:rFonts w:hint="eastAsia"/>
                <w:noProof/>
              </w:rPr>
              <w:t xml:space="preserve"> </w:t>
            </w:r>
            <w:r w:rsidRPr="00E538E3">
              <w:rPr>
                <w:rStyle w:val="Hyperlink"/>
                <w:rFonts w:hint="eastAsia"/>
                <w:noProof/>
              </w:rPr>
              <w:t>逻辑空间分类</w:t>
            </w:r>
            <w:r>
              <w:rPr>
                <w:noProof/>
                <w:webHidden/>
              </w:rPr>
              <w:tab/>
            </w:r>
            <w:r>
              <w:rPr>
                <w:noProof/>
                <w:webHidden/>
              </w:rPr>
              <w:fldChar w:fldCharType="begin"/>
            </w:r>
            <w:r>
              <w:rPr>
                <w:noProof/>
                <w:webHidden/>
              </w:rPr>
              <w:instrText xml:space="preserve"> PAGEREF _Toc390712631 \h </w:instrText>
            </w:r>
            <w:r>
              <w:rPr>
                <w:noProof/>
                <w:webHidden/>
              </w:rPr>
            </w:r>
            <w:r>
              <w:rPr>
                <w:noProof/>
                <w:webHidden/>
              </w:rPr>
              <w:fldChar w:fldCharType="separate"/>
            </w:r>
            <w:r>
              <w:rPr>
                <w:noProof/>
                <w:webHidden/>
              </w:rPr>
              <w:t>77</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32" w:history="1">
            <w:r w:rsidRPr="00E538E3">
              <w:rPr>
                <w:rStyle w:val="Hyperlink"/>
                <w:noProof/>
              </w:rPr>
              <w:t>2.1.3</w:t>
            </w:r>
            <w:r w:rsidRPr="00E538E3">
              <w:rPr>
                <w:rStyle w:val="Hyperlink"/>
                <w:rFonts w:cs="Arial" w:hint="eastAsia"/>
                <w:noProof/>
              </w:rPr>
              <w:t xml:space="preserve"> </w:t>
            </w:r>
            <w:r w:rsidRPr="00E538E3">
              <w:rPr>
                <w:rStyle w:val="Hyperlink"/>
                <w:rFonts w:cs="Arial" w:hint="eastAsia"/>
                <w:noProof/>
              </w:rPr>
              <w:t>内存组织</w:t>
            </w:r>
            <w:r w:rsidRPr="00E538E3">
              <w:rPr>
                <w:rStyle w:val="Hyperlink"/>
                <w:rFonts w:hint="eastAsia"/>
                <w:noProof/>
              </w:rPr>
              <w:t>配置</w:t>
            </w:r>
            <w:r>
              <w:rPr>
                <w:noProof/>
                <w:webHidden/>
              </w:rPr>
              <w:tab/>
            </w:r>
            <w:r>
              <w:rPr>
                <w:noProof/>
                <w:webHidden/>
              </w:rPr>
              <w:fldChar w:fldCharType="begin"/>
            </w:r>
            <w:r>
              <w:rPr>
                <w:noProof/>
                <w:webHidden/>
              </w:rPr>
              <w:instrText xml:space="preserve"> PAGEREF _Toc390712632 \h </w:instrText>
            </w:r>
            <w:r>
              <w:rPr>
                <w:noProof/>
                <w:webHidden/>
              </w:rPr>
            </w:r>
            <w:r>
              <w:rPr>
                <w:noProof/>
                <w:webHidden/>
              </w:rPr>
              <w:fldChar w:fldCharType="separate"/>
            </w:r>
            <w:r>
              <w:rPr>
                <w:noProof/>
                <w:webHidden/>
              </w:rPr>
              <w:t>77</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33" w:history="1">
            <w:r w:rsidRPr="00E538E3">
              <w:rPr>
                <w:rStyle w:val="Hyperlink"/>
                <w:noProof/>
              </w:rPr>
              <w:t>2.1.4 Page</w:t>
            </w:r>
            <w:r w:rsidRPr="00E538E3">
              <w:rPr>
                <w:rStyle w:val="Hyperlink"/>
                <w:rFonts w:hint="eastAsia"/>
                <w:noProof/>
              </w:rPr>
              <w:t>组织结构</w:t>
            </w:r>
            <w:r>
              <w:rPr>
                <w:noProof/>
                <w:webHidden/>
              </w:rPr>
              <w:tab/>
            </w:r>
            <w:r>
              <w:rPr>
                <w:noProof/>
                <w:webHidden/>
              </w:rPr>
              <w:fldChar w:fldCharType="begin"/>
            </w:r>
            <w:r>
              <w:rPr>
                <w:noProof/>
                <w:webHidden/>
              </w:rPr>
              <w:instrText xml:space="preserve"> PAGEREF _Toc390712633 \h </w:instrText>
            </w:r>
            <w:r>
              <w:rPr>
                <w:noProof/>
                <w:webHidden/>
              </w:rPr>
            </w:r>
            <w:r>
              <w:rPr>
                <w:noProof/>
                <w:webHidden/>
              </w:rPr>
              <w:fldChar w:fldCharType="separate"/>
            </w:r>
            <w:r>
              <w:rPr>
                <w:noProof/>
                <w:webHidden/>
              </w:rPr>
              <w:t>78</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34" w:history="1">
            <w:r w:rsidRPr="00E538E3">
              <w:rPr>
                <w:rStyle w:val="Hyperlink"/>
                <w:noProof/>
              </w:rPr>
              <w:t>2.1.5 Zone</w:t>
            </w:r>
            <w:r w:rsidRPr="00E538E3">
              <w:rPr>
                <w:rStyle w:val="Hyperlink"/>
                <w:rFonts w:hint="eastAsia"/>
                <w:noProof/>
              </w:rPr>
              <w:t>组织结构</w:t>
            </w:r>
            <w:r>
              <w:rPr>
                <w:noProof/>
                <w:webHidden/>
              </w:rPr>
              <w:tab/>
            </w:r>
            <w:r>
              <w:rPr>
                <w:noProof/>
                <w:webHidden/>
              </w:rPr>
              <w:fldChar w:fldCharType="begin"/>
            </w:r>
            <w:r>
              <w:rPr>
                <w:noProof/>
                <w:webHidden/>
              </w:rPr>
              <w:instrText xml:space="preserve"> PAGEREF _Toc390712634 \h </w:instrText>
            </w:r>
            <w:r>
              <w:rPr>
                <w:noProof/>
                <w:webHidden/>
              </w:rPr>
            </w:r>
            <w:r>
              <w:rPr>
                <w:noProof/>
                <w:webHidden/>
              </w:rPr>
              <w:fldChar w:fldCharType="separate"/>
            </w:r>
            <w:r>
              <w:rPr>
                <w:noProof/>
                <w:webHidden/>
              </w:rPr>
              <w:t>79</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35" w:history="1">
            <w:r w:rsidRPr="00E538E3">
              <w:rPr>
                <w:rStyle w:val="Hyperlink"/>
                <w:noProof/>
              </w:rPr>
              <w:t>2.1.6 Node</w:t>
            </w:r>
            <w:r w:rsidRPr="00E538E3">
              <w:rPr>
                <w:rStyle w:val="Hyperlink"/>
                <w:rFonts w:hint="eastAsia"/>
                <w:noProof/>
              </w:rPr>
              <w:t>组织结构</w:t>
            </w:r>
            <w:r>
              <w:rPr>
                <w:noProof/>
                <w:webHidden/>
              </w:rPr>
              <w:tab/>
            </w:r>
            <w:r>
              <w:rPr>
                <w:noProof/>
                <w:webHidden/>
              </w:rPr>
              <w:fldChar w:fldCharType="begin"/>
            </w:r>
            <w:r>
              <w:rPr>
                <w:noProof/>
                <w:webHidden/>
              </w:rPr>
              <w:instrText xml:space="preserve"> PAGEREF _Toc390712635 \h </w:instrText>
            </w:r>
            <w:r>
              <w:rPr>
                <w:noProof/>
                <w:webHidden/>
              </w:rPr>
            </w:r>
            <w:r>
              <w:rPr>
                <w:noProof/>
                <w:webHidden/>
              </w:rPr>
              <w:fldChar w:fldCharType="separate"/>
            </w:r>
            <w:r>
              <w:rPr>
                <w:noProof/>
                <w:webHidden/>
              </w:rPr>
              <w:t>82</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36" w:history="1">
            <w:r w:rsidRPr="00E538E3">
              <w:rPr>
                <w:rStyle w:val="Hyperlink"/>
                <w:noProof/>
              </w:rPr>
              <w:t>2.1.7</w:t>
            </w:r>
            <w:r w:rsidRPr="00E538E3">
              <w:rPr>
                <w:rStyle w:val="Hyperlink"/>
                <w:rFonts w:hint="eastAsia"/>
                <w:noProof/>
              </w:rPr>
              <w:t xml:space="preserve"> </w:t>
            </w:r>
            <w:r w:rsidRPr="00E538E3">
              <w:rPr>
                <w:rStyle w:val="Hyperlink"/>
                <w:rFonts w:hint="eastAsia"/>
                <w:noProof/>
              </w:rPr>
              <w:t>虚拟空间配置</w:t>
            </w:r>
            <w:r>
              <w:rPr>
                <w:noProof/>
                <w:webHidden/>
              </w:rPr>
              <w:tab/>
            </w:r>
            <w:r>
              <w:rPr>
                <w:noProof/>
                <w:webHidden/>
              </w:rPr>
              <w:fldChar w:fldCharType="begin"/>
            </w:r>
            <w:r>
              <w:rPr>
                <w:noProof/>
                <w:webHidden/>
              </w:rPr>
              <w:instrText xml:space="preserve"> PAGEREF _Toc390712636 \h </w:instrText>
            </w:r>
            <w:r>
              <w:rPr>
                <w:noProof/>
                <w:webHidden/>
              </w:rPr>
            </w:r>
            <w:r>
              <w:rPr>
                <w:noProof/>
                <w:webHidden/>
              </w:rPr>
              <w:fldChar w:fldCharType="separate"/>
            </w:r>
            <w:r>
              <w:rPr>
                <w:noProof/>
                <w:webHidden/>
              </w:rPr>
              <w:t>85</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37" w:history="1">
            <w:r w:rsidRPr="00E538E3">
              <w:rPr>
                <w:rStyle w:val="Hyperlink"/>
                <w:noProof/>
              </w:rPr>
              <w:t>2.1.8</w:t>
            </w:r>
            <w:r w:rsidRPr="00E538E3">
              <w:rPr>
                <w:rStyle w:val="Hyperlink"/>
                <w:rFonts w:hint="eastAsia"/>
                <w:noProof/>
              </w:rPr>
              <w:t xml:space="preserve"> </w:t>
            </w:r>
            <w:r w:rsidRPr="00E538E3">
              <w:rPr>
                <w:rStyle w:val="Hyperlink"/>
                <w:rFonts w:hint="eastAsia"/>
                <w:noProof/>
              </w:rPr>
              <w:t>虚拟空间布局</w:t>
            </w:r>
            <w:r>
              <w:rPr>
                <w:noProof/>
                <w:webHidden/>
              </w:rPr>
              <w:tab/>
            </w:r>
            <w:r>
              <w:rPr>
                <w:noProof/>
                <w:webHidden/>
              </w:rPr>
              <w:fldChar w:fldCharType="begin"/>
            </w:r>
            <w:r>
              <w:rPr>
                <w:noProof/>
                <w:webHidden/>
              </w:rPr>
              <w:instrText xml:space="preserve"> PAGEREF _Toc390712637 \h </w:instrText>
            </w:r>
            <w:r>
              <w:rPr>
                <w:noProof/>
                <w:webHidden/>
              </w:rPr>
            </w:r>
            <w:r>
              <w:rPr>
                <w:noProof/>
                <w:webHidden/>
              </w:rPr>
              <w:fldChar w:fldCharType="separate"/>
            </w:r>
            <w:r>
              <w:rPr>
                <w:noProof/>
                <w:webHidden/>
              </w:rPr>
              <w:t>86</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38" w:history="1">
            <w:r w:rsidRPr="00E538E3">
              <w:rPr>
                <w:rStyle w:val="Hyperlink"/>
                <w:noProof/>
              </w:rPr>
              <w:t>2.1.9</w:t>
            </w:r>
            <w:r w:rsidRPr="00E538E3">
              <w:rPr>
                <w:rStyle w:val="Hyperlink"/>
                <w:rFonts w:hint="eastAsia"/>
                <w:noProof/>
              </w:rPr>
              <w:t xml:space="preserve"> </w:t>
            </w:r>
            <w:r w:rsidRPr="00E538E3">
              <w:rPr>
                <w:rStyle w:val="Hyperlink"/>
                <w:rFonts w:hint="eastAsia"/>
                <w:noProof/>
              </w:rPr>
              <w:t>物理偏移计算</w:t>
            </w:r>
            <w:r>
              <w:rPr>
                <w:noProof/>
                <w:webHidden/>
              </w:rPr>
              <w:tab/>
            </w:r>
            <w:r>
              <w:rPr>
                <w:noProof/>
                <w:webHidden/>
              </w:rPr>
              <w:fldChar w:fldCharType="begin"/>
            </w:r>
            <w:r>
              <w:rPr>
                <w:noProof/>
                <w:webHidden/>
              </w:rPr>
              <w:instrText xml:space="preserve"> PAGEREF _Toc390712638 \h </w:instrText>
            </w:r>
            <w:r>
              <w:rPr>
                <w:noProof/>
                <w:webHidden/>
              </w:rPr>
            </w:r>
            <w:r>
              <w:rPr>
                <w:noProof/>
                <w:webHidden/>
              </w:rPr>
              <w:fldChar w:fldCharType="separate"/>
            </w:r>
            <w:r>
              <w:rPr>
                <w:noProof/>
                <w:webHidden/>
              </w:rPr>
              <w:t>88</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39" w:history="1">
            <w:r w:rsidRPr="00E538E3">
              <w:rPr>
                <w:rStyle w:val="Hyperlink"/>
                <w:noProof/>
              </w:rPr>
              <w:t>2.1.10</w:t>
            </w:r>
            <w:r w:rsidRPr="00E538E3">
              <w:rPr>
                <w:rStyle w:val="Hyperlink"/>
                <w:rFonts w:hint="eastAsia"/>
                <w:noProof/>
              </w:rPr>
              <w:t xml:space="preserve"> </w:t>
            </w:r>
            <w:r w:rsidRPr="00E538E3">
              <w:rPr>
                <w:rStyle w:val="Hyperlink"/>
                <w:rFonts w:hint="eastAsia"/>
                <w:noProof/>
              </w:rPr>
              <w:t>内核地址转换</w:t>
            </w:r>
            <w:r>
              <w:rPr>
                <w:noProof/>
                <w:webHidden/>
              </w:rPr>
              <w:tab/>
            </w:r>
            <w:r>
              <w:rPr>
                <w:noProof/>
                <w:webHidden/>
              </w:rPr>
              <w:fldChar w:fldCharType="begin"/>
            </w:r>
            <w:r>
              <w:rPr>
                <w:noProof/>
                <w:webHidden/>
              </w:rPr>
              <w:instrText xml:space="preserve"> PAGEREF _Toc390712639 \h </w:instrText>
            </w:r>
            <w:r>
              <w:rPr>
                <w:noProof/>
                <w:webHidden/>
              </w:rPr>
            </w:r>
            <w:r>
              <w:rPr>
                <w:noProof/>
                <w:webHidden/>
              </w:rPr>
              <w:fldChar w:fldCharType="separate"/>
            </w:r>
            <w:r>
              <w:rPr>
                <w:noProof/>
                <w:webHidden/>
              </w:rPr>
              <w:t>91</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40" w:history="1">
            <w:r w:rsidRPr="00E538E3">
              <w:rPr>
                <w:rStyle w:val="Hyperlink"/>
                <w:noProof/>
              </w:rPr>
              <w:t>2.1.11</w:t>
            </w:r>
            <w:r w:rsidRPr="00E538E3">
              <w:rPr>
                <w:rStyle w:val="Hyperlink"/>
                <w:rFonts w:hint="eastAsia"/>
                <w:noProof/>
              </w:rPr>
              <w:t xml:space="preserve"> </w:t>
            </w:r>
            <w:r w:rsidRPr="00E538E3">
              <w:rPr>
                <w:rStyle w:val="Hyperlink"/>
                <w:rFonts w:hint="eastAsia"/>
                <w:noProof/>
              </w:rPr>
              <w:t>内存信息结构</w:t>
            </w:r>
            <w:r>
              <w:rPr>
                <w:noProof/>
                <w:webHidden/>
              </w:rPr>
              <w:tab/>
            </w:r>
            <w:r>
              <w:rPr>
                <w:noProof/>
                <w:webHidden/>
              </w:rPr>
              <w:fldChar w:fldCharType="begin"/>
            </w:r>
            <w:r>
              <w:rPr>
                <w:noProof/>
                <w:webHidden/>
              </w:rPr>
              <w:instrText xml:space="preserve"> PAGEREF _Toc390712640 \h </w:instrText>
            </w:r>
            <w:r>
              <w:rPr>
                <w:noProof/>
                <w:webHidden/>
              </w:rPr>
            </w:r>
            <w:r>
              <w:rPr>
                <w:noProof/>
                <w:webHidden/>
              </w:rPr>
              <w:fldChar w:fldCharType="separate"/>
            </w:r>
            <w:r>
              <w:rPr>
                <w:noProof/>
                <w:webHidden/>
              </w:rPr>
              <w:t>95</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41" w:history="1">
            <w:r w:rsidRPr="00E538E3">
              <w:rPr>
                <w:rStyle w:val="Hyperlink"/>
                <w:noProof/>
              </w:rPr>
              <w:t>2.1.12</w:t>
            </w:r>
            <w:r w:rsidRPr="00E538E3">
              <w:rPr>
                <w:rStyle w:val="Hyperlink"/>
                <w:rFonts w:hint="eastAsia"/>
                <w:noProof/>
              </w:rPr>
              <w:t xml:space="preserve"> </w:t>
            </w:r>
            <w:r w:rsidRPr="00E538E3">
              <w:rPr>
                <w:rStyle w:val="Hyperlink"/>
                <w:rFonts w:hint="eastAsia"/>
                <w:noProof/>
              </w:rPr>
              <w:t>内存信息构造</w:t>
            </w:r>
            <w:r>
              <w:rPr>
                <w:noProof/>
                <w:webHidden/>
              </w:rPr>
              <w:tab/>
            </w:r>
            <w:r>
              <w:rPr>
                <w:noProof/>
                <w:webHidden/>
              </w:rPr>
              <w:fldChar w:fldCharType="begin"/>
            </w:r>
            <w:r>
              <w:rPr>
                <w:noProof/>
                <w:webHidden/>
              </w:rPr>
              <w:instrText xml:space="preserve"> PAGEREF _Toc390712641 \h </w:instrText>
            </w:r>
            <w:r>
              <w:rPr>
                <w:noProof/>
                <w:webHidden/>
              </w:rPr>
            </w:r>
            <w:r>
              <w:rPr>
                <w:noProof/>
                <w:webHidden/>
              </w:rPr>
              <w:fldChar w:fldCharType="separate"/>
            </w:r>
            <w:r>
              <w:rPr>
                <w:noProof/>
                <w:webHidden/>
              </w:rPr>
              <w:t>97</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42" w:history="1">
            <w:r w:rsidRPr="00E538E3">
              <w:rPr>
                <w:rStyle w:val="Hyperlink"/>
                <w:noProof/>
              </w:rPr>
              <w:t>2.1.13</w:t>
            </w:r>
            <w:r w:rsidRPr="00E538E3">
              <w:rPr>
                <w:rStyle w:val="Hyperlink"/>
                <w:rFonts w:hint="eastAsia"/>
                <w:noProof/>
              </w:rPr>
              <w:t xml:space="preserve"> </w:t>
            </w:r>
            <w:r w:rsidRPr="00E538E3">
              <w:rPr>
                <w:rStyle w:val="Hyperlink"/>
                <w:rFonts w:hint="eastAsia"/>
                <w:noProof/>
              </w:rPr>
              <w:t>内存块分配</w:t>
            </w:r>
            <w:r>
              <w:rPr>
                <w:noProof/>
                <w:webHidden/>
              </w:rPr>
              <w:tab/>
            </w:r>
            <w:r>
              <w:rPr>
                <w:noProof/>
                <w:webHidden/>
              </w:rPr>
              <w:fldChar w:fldCharType="begin"/>
            </w:r>
            <w:r>
              <w:rPr>
                <w:noProof/>
                <w:webHidden/>
              </w:rPr>
              <w:instrText xml:space="preserve"> PAGEREF _Toc390712642 \h </w:instrText>
            </w:r>
            <w:r>
              <w:rPr>
                <w:noProof/>
                <w:webHidden/>
              </w:rPr>
            </w:r>
            <w:r>
              <w:rPr>
                <w:noProof/>
                <w:webHidden/>
              </w:rPr>
              <w:fldChar w:fldCharType="separate"/>
            </w:r>
            <w:r>
              <w:rPr>
                <w:noProof/>
                <w:webHidden/>
              </w:rPr>
              <w:t>101</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43" w:history="1">
            <w:r w:rsidRPr="00E538E3">
              <w:rPr>
                <w:rStyle w:val="Hyperlink"/>
                <w:noProof/>
              </w:rPr>
              <w:t>2.1.14</w:t>
            </w:r>
            <w:r w:rsidRPr="00E538E3">
              <w:rPr>
                <w:rStyle w:val="Hyperlink"/>
                <w:rFonts w:hint="eastAsia"/>
                <w:noProof/>
              </w:rPr>
              <w:t xml:space="preserve"> </w:t>
            </w:r>
            <w:r w:rsidRPr="00E538E3">
              <w:rPr>
                <w:rStyle w:val="Hyperlink"/>
                <w:rFonts w:hint="eastAsia"/>
                <w:noProof/>
              </w:rPr>
              <w:t>启动内存结构</w:t>
            </w:r>
            <w:r>
              <w:rPr>
                <w:noProof/>
                <w:webHidden/>
              </w:rPr>
              <w:tab/>
            </w:r>
            <w:r>
              <w:rPr>
                <w:noProof/>
                <w:webHidden/>
              </w:rPr>
              <w:fldChar w:fldCharType="begin"/>
            </w:r>
            <w:r>
              <w:rPr>
                <w:noProof/>
                <w:webHidden/>
              </w:rPr>
              <w:instrText xml:space="preserve"> PAGEREF _Toc390712643 \h </w:instrText>
            </w:r>
            <w:r>
              <w:rPr>
                <w:noProof/>
                <w:webHidden/>
              </w:rPr>
            </w:r>
            <w:r>
              <w:rPr>
                <w:noProof/>
                <w:webHidden/>
              </w:rPr>
              <w:fldChar w:fldCharType="separate"/>
            </w:r>
            <w:r>
              <w:rPr>
                <w:noProof/>
                <w:webHidden/>
              </w:rPr>
              <w:t>102</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44" w:history="1">
            <w:r w:rsidRPr="00E538E3">
              <w:rPr>
                <w:rStyle w:val="Hyperlink"/>
                <w:noProof/>
              </w:rPr>
              <w:t>2.1.15</w:t>
            </w:r>
            <w:r w:rsidRPr="00E538E3">
              <w:rPr>
                <w:rStyle w:val="Hyperlink"/>
                <w:rFonts w:hint="eastAsia"/>
                <w:noProof/>
              </w:rPr>
              <w:t xml:space="preserve"> </w:t>
            </w:r>
            <w:r w:rsidRPr="00E538E3">
              <w:rPr>
                <w:rStyle w:val="Hyperlink"/>
                <w:rFonts w:hint="eastAsia"/>
                <w:noProof/>
              </w:rPr>
              <w:t>内核映射构造</w:t>
            </w:r>
            <w:r>
              <w:rPr>
                <w:noProof/>
                <w:webHidden/>
              </w:rPr>
              <w:tab/>
            </w:r>
            <w:r>
              <w:rPr>
                <w:noProof/>
                <w:webHidden/>
              </w:rPr>
              <w:fldChar w:fldCharType="begin"/>
            </w:r>
            <w:r>
              <w:rPr>
                <w:noProof/>
                <w:webHidden/>
              </w:rPr>
              <w:instrText xml:space="preserve"> PAGEREF _Toc390712644 \h </w:instrText>
            </w:r>
            <w:r>
              <w:rPr>
                <w:noProof/>
                <w:webHidden/>
              </w:rPr>
            </w:r>
            <w:r>
              <w:rPr>
                <w:noProof/>
                <w:webHidden/>
              </w:rPr>
              <w:fldChar w:fldCharType="separate"/>
            </w:r>
            <w:r>
              <w:rPr>
                <w:noProof/>
                <w:webHidden/>
              </w:rPr>
              <w:t>105</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45" w:history="1">
            <w:r w:rsidRPr="00E538E3">
              <w:rPr>
                <w:rStyle w:val="Hyperlink"/>
                <w:noProof/>
              </w:rPr>
              <w:t>2.1.16</w:t>
            </w:r>
            <w:r w:rsidRPr="00E538E3">
              <w:rPr>
                <w:rStyle w:val="Hyperlink"/>
                <w:rFonts w:hint="eastAsia"/>
                <w:noProof/>
              </w:rPr>
              <w:t xml:space="preserve"> </w:t>
            </w:r>
            <w:r w:rsidRPr="00E538E3">
              <w:rPr>
                <w:rStyle w:val="Hyperlink"/>
                <w:rFonts w:hint="eastAsia"/>
                <w:noProof/>
              </w:rPr>
              <w:t>启动内存构造</w:t>
            </w:r>
            <w:r>
              <w:rPr>
                <w:noProof/>
                <w:webHidden/>
              </w:rPr>
              <w:tab/>
            </w:r>
            <w:r>
              <w:rPr>
                <w:noProof/>
                <w:webHidden/>
              </w:rPr>
              <w:fldChar w:fldCharType="begin"/>
            </w:r>
            <w:r>
              <w:rPr>
                <w:noProof/>
                <w:webHidden/>
              </w:rPr>
              <w:instrText xml:space="preserve"> PAGEREF _Toc390712645 \h </w:instrText>
            </w:r>
            <w:r>
              <w:rPr>
                <w:noProof/>
                <w:webHidden/>
              </w:rPr>
            </w:r>
            <w:r>
              <w:rPr>
                <w:noProof/>
                <w:webHidden/>
              </w:rPr>
              <w:fldChar w:fldCharType="separate"/>
            </w:r>
            <w:r>
              <w:rPr>
                <w:noProof/>
                <w:webHidden/>
              </w:rPr>
              <w:t>110</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46" w:history="1">
            <w:r w:rsidRPr="00E538E3">
              <w:rPr>
                <w:rStyle w:val="Hyperlink"/>
                <w:noProof/>
              </w:rPr>
              <w:t>2.1.17</w:t>
            </w:r>
            <w:r w:rsidRPr="00E538E3">
              <w:rPr>
                <w:rStyle w:val="Hyperlink"/>
                <w:rFonts w:hint="eastAsia"/>
                <w:noProof/>
              </w:rPr>
              <w:t xml:space="preserve"> </w:t>
            </w:r>
            <w:r w:rsidRPr="00E538E3">
              <w:rPr>
                <w:rStyle w:val="Hyperlink"/>
                <w:rFonts w:hint="eastAsia"/>
                <w:noProof/>
              </w:rPr>
              <w:t>内存组织构造</w:t>
            </w:r>
            <w:r>
              <w:rPr>
                <w:noProof/>
                <w:webHidden/>
              </w:rPr>
              <w:tab/>
            </w:r>
            <w:r>
              <w:rPr>
                <w:noProof/>
                <w:webHidden/>
              </w:rPr>
              <w:fldChar w:fldCharType="begin"/>
            </w:r>
            <w:r>
              <w:rPr>
                <w:noProof/>
                <w:webHidden/>
              </w:rPr>
              <w:instrText xml:space="preserve"> PAGEREF _Toc390712646 \h </w:instrText>
            </w:r>
            <w:r>
              <w:rPr>
                <w:noProof/>
                <w:webHidden/>
              </w:rPr>
            </w:r>
            <w:r>
              <w:rPr>
                <w:noProof/>
                <w:webHidden/>
              </w:rPr>
              <w:fldChar w:fldCharType="separate"/>
            </w:r>
            <w:r>
              <w:rPr>
                <w:noProof/>
                <w:webHidden/>
              </w:rPr>
              <w:t>113</w:t>
            </w:r>
            <w:r>
              <w:rPr>
                <w:noProof/>
                <w:webHidden/>
              </w:rPr>
              <w:fldChar w:fldCharType="end"/>
            </w:r>
          </w:hyperlink>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647" w:history="1">
            <w:r w:rsidRPr="00E538E3">
              <w:rPr>
                <w:rStyle w:val="Hyperlink"/>
                <w:noProof/>
              </w:rPr>
              <w:t>2.2</w:t>
            </w:r>
            <w:r w:rsidRPr="00E538E3">
              <w:rPr>
                <w:rStyle w:val="Hyperlink"/>
                <w:rFonts w:hint="eastAsia"/>
                <w:noProof/>
              </w:rPr>
              <w:t xml:space="preserve"> </w:t>
            </w:r>
            <w:r w:rsidRPr="00E538E3">
              <w:rPr>
                <w:rStyle w:val="Hyperlink"/>
                <w:rFonts w:hint="eastAsia"/>
                <w:noProof/>
              </w:rPr>
              <w:t>内存映射</w:t>
            </w:r>
            <w:r>
              <w:rPr>
                <w:noProof/>
                <w:webHidden/>
              </w:rPr>
              <w:tab/>
            </w:r>
            <w:r>
              <w:rPr>
                <w:noProof/>
                <w:webHidden/>
              </w:rPr>
              <w:fldChar w:fldCharType="begin"/>
            </w:r>
            <w:r>
              <w:rPr>
                <w:noProof/>
                <w:webHidden/>
              </w:rPr>
              <w:instrText xml:space="preserve"> PAGEREF _Toc390712647 \h </w:instrText>
            </w:r>
            <w:r>
              <w:rPr>
                <w:noProof/>
                <w:webHidden/>
              </w:rPr>
            </w:r>
            <w:r>
              <w:rPr>
                <w:noProof/>
                <w:webHidden/>
              </w:rPr>
              <w:fldChar w:fldCharType="separate"/>
            </w:r>
            <w:r>
              <w:rPr>
                <w:noProof/>
                <w:webHidden/>
              </w:rPr>
              <w:t>118</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48" w:history="1">
            <w:r w:rsidRPr="00E538E3">
              <w:rPr>
                <w:rStyle w:val="Hyperlink"/>
                <w:noProof/>
              </w:rPr>
              <w:t>2.2.1 MMU</w:t>
            </w:r>
            <w:r>
              <w:rPr>
                <w:noProof/>
                <w:webHidden/>
              </w:rPr>
              <w:tab/>
            </w:r>
            <w:r>
              <w:rPr>
                <w:noProof/>
                <w:webHidden/>
              </w:rPr>
              <w:fldChar w:fldCharType="begin"/>
            </w:r>
            <w:r>
              <w:rPr>
                <w:noProof/>
                <w:webHidden/>
              </w:rPr>
              <w:instrText xml:space="preserve"> PAGEREF _Toc390712648 \h </w:instrText>
            </w:r>
            <w:r>
              <w:rPr>
                <w:noProof/>
                <w:webHidden/>
              </w:rPr>
            </w:r>
            <w:r>
              <w:rPr>
                <w:noProof/>
                <w:webHidden/>
              </w:rPr>
              <w:fldChar w:fldCharType="separate"/>
            </w:r>
            <w:r>
              <w:rPr>
                <w:noProof/>
                <w:webHidden/>
              </w:rPr>
              <w:t>118</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49" w:history="1">
            <w:r w:rsidRPr="00E538E3">
              <w:rPr>
                <w:rStyle w:val="Hyperlink"/>
                <w:noProof/>
              </w:rPr>
              <w:t>2.2.2</w:t>
            </w:r>
            <w:r w:rsidRPr="00E538E3">
              <w:rPr>
                <w:rStyle w:val="Hyperlink"/>
                <w:rFonts w:hint="eastAsia"/>
                <w:noProof/>
              </w:rPr>
              <w:t xml:space="preserve"> </w:t>
            </w:r>
            <w:r w:rsidRPr="00E538E3">
              <w:rPr>
                <w:rStyle w:val="Hyperlink"/>
                <w:rFonts w:hint="eastAsia"/>
                <w:noProof/>
              </w:rPr>
              <w:t>地址转换表结构</w:t>
            </w:r>
            <w:r>
              <w:rPr>
                <w:noProof/>
                <w:webHidden/>
              </w:rPr>
              <w:tab/>
            </w:r>
            <w:r>
              <w:rPr>
                <w:noProof/>
                <w:webHidden/>
              </w:rPr>
              <w:fldChar w:fldCharType="begin"/>
            </w:r>
            <w:r>
              <w:rPr>
                <w:noProof/>
                <w:webHidden/>
              </w:rPr>
              <w:instrText xml:space="preserve"> PAGEREF _Toc390712649 \h </w:instrText>
            </w:r>
            <w:r>
              <w:rPr>
                <w:noProof/>
                <w:webHidden/>
              </w:rPr>
            </w:r>
            <w:r>
              <w:rPr>
                <w:noProof/>
                <w:webHidden/>
              </w:rPr>
              <w:fldChar w:fldCharType="separate"/>
            </w:r>
            <w:r>
              <w:rPr>
                <w:noProof/>
                <w:webHidden/>
              </w:rPr>
              <w:t>119</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50" w:history="1">
            <w:r w:rsidRPr="00E538E3">
              <w:rPr>
                <w:rStyle w:val="Hyperlink"/>
                <w:noProof/>
              </w:rPr>
              <w:t>2.2.3</w:t>
            </w:r>
            <w:r w:rsidRPr="00E538E3">
              <w:rPr>
                <w:rStyle w:val="Hyperlink"/>
                <w:rFonts w:hint="eastAsia"/>
                <w:noProof/>
              </w:rPr>
              <w:t xml:space="preserve"> </w:t>
            </w:r>
            <w:r w:rsidRPr="00E538E3">
              <w:rPr>
                <w:rStyle w:val="Hyperlink"/>
                <w:rFonts w:hint="eastAsia"/>
                <w:noProof/>
              </w:rPr>
              <w:t>内核线性映射</w:t>
            </w:r>
            <w:r>
              <w:rPr>
                <w:noProof/>
                <w:webHidden/>
              </w:rPr>
              <w:tab/>
            </w:r>
            <w:r>
              <w:rPr>
                <w:noProof/>
                <w:webHidden/>
              </w:rPr>
              <w:fldChar w:fldCharType="begin"/>
            </w:r>
            <w:r>
              <w:rPr>
                <w:noProof/>
                <w:webHidden/>
              </w:rPr>
              <w:instrText xml:space="preserve"> PAGEREF _Toc390712650 \h </w:instrText>
            </w:r>
            <w:r>
              <w:rPr>
                <w:noProof/>
                <w:webHidden/>
              </w:rPr>
            </w:r>
            <w:r>
              <w:rPr>
                <w:noProof/>
                <w:webHidden/>
              </w:rPr>
              <w:fldChar w:fldCharType="separate"/>
            </w:r>
            <w:r>
              <w:rPr>
                <w:noProof/>
                <w:webHidden/>
              </w:rPr>
              <w:t>122</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51" w:history="1">
            <w:r w:rsidRPr="00E538E3">
              <w:rPr>
                <w:rStyle w:val="Hyperlink"/>
                <w:noProof/>
              </w:rPr>
              <w:t>2.2.4 IO</w:t>
            </w:r>
            <w:r w:rsidRPr="00E538E3">
              <w:rPr>
                <w:rStyle w:val="Hyperlink"/>
                <w:rFonts w:hint="eastAsia"/>
                <w:noProof/>
              </w:rPr>
              <w:t>地址映射</w:t>
            </w:r>
            <w:r>
              <w:rPr>
                <w:noProof/>
                <w:webHidden/>
              </w:rPr>
              <w:tab/>
            </w:r>
            <w:r>
              <w:rPr>
                <w:noProof/>
                <w:webHidden/>
              </w:rPr>
              <w:fldChar w:fldCharType="begin"/>
            </w:r>
            <w:r>
              <w:rPr>
                <w:noProof/>
                <w:webHidden/>
              </w:rPr>
              <w:instrText xml:space="preserve"> PAGEREF _Toc390712651 \h </w:instrText>
            </w:r>
            <w:r>
              <w:rPr>
                <w:noProof/>
                <w:webHidden/>
              </w:rPr>
            </w:r>
            <w:r>
              <w:rPr>
                <w:noProof/>
                <w:webHidden/>
              </w:rPr>
              <w:fldChar w:fldCharType="separate"/>
            </w:r>
            <w:r>
              <w:rPr>
                <w:noProof/>
                <w:webHidden/>
              </w:rPr>
              <w:t>124</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52" w:history="1">
            <w:r w:rsidRPr="00E538E3">
              <w:rPr>
                <w:rStyle w:val="Hyperlink"/>
                <w:noProof/>
              </w:rPr>
              <w:t>2.2.5</w:t>
            </w:r>
            <w:r w:rsidRPr="00E538E3">
              <w:rPr>
                <w:rStyle w:val="Hyperlink"/>
                <w:rFonts w:hint="eastAsia"/>
                <w:noProof/>
              </w:rPr>
              <w:t xml:space="preserve"> </w:t>
            </w:r>
            <w:r w:rsidRPr="00E538E3">
              <w:rPr>
                <w:rStyle w:val="Hyperlink"/>
                <w:rFonts w:hint="eastAsia"/>
                <w:noProof/>
              </w:rPr>
              <w:t>内核静态映射</w:t>
            </w:r>
            <w:r>
              <w:rPr>
                <w:noProof/>
                <w:webHidden/>
              </w:rPr>
              <w:tab/>
            </w:r>
            <w:r>
              <w:rPr>
                <w:noProof/>
                <w:webHidden/>
              </w:rPr>
              <w:fldChar w:fldCharType="begin"/>
            </w:r>
            <w:r>
              <w:rPr>
                <w:noProof/>
                <w:webHidden/>
              </w:rPr>
              <w:instrText xml:space="preserve"> PAGEREF _Toc390712652 \h </w:instrText>
            </w:r>
            <w:r>
              <w:rPr>
                <w:noProof/>
                <w:webHidden/>
              </w:rPr>
            </w:r>
            <w:r>
              <w:rPr>
                <w:noProof/>
                <w:webHidden/>
              </w:rPr>
              <w:fldChar w:fldCharType="separate"/>
            </w:r>
            <w:r>
              <w:rPr>
                <w:noProof/>
                <w:webHidden/>
              </w:rPr>
              <w:t>124</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53" w:history="1">
            <w:r w:rsidRPr="00E538E3">
              <w:rPr>
                <w:rStyle w:val="Hyperlink"/>
                <w:noProof/>
              </w:rPr>
              <w:t>2.2.6</w:t>
            </w:r>
            <w:r w:rsidRPr="00E538E3">
              <w:rPr>
                <w:rStyle w:val="Hyperlink"/>
                <w:rFonts w:hint="eastAsia"/>
                <w:noProof/>
              </w:rPr>
              <w:t xml:space="preserve"> </w:t>
            </w:r>
            <w:r w:rsidRPr="00E538E3">
              <w:rPr>
                <w:rStyle w:val="Hyperlink"/>
                <w:rFonts w:hint="eastAsia"/>
                <w:noProof/>
              </w:rPr>
              <w:t>用户动态映射</w:t>
            </w:r>
            <w:r>
              <w:rPr>
                <w:noProof/>
                <w:webHidden/>
              </w:rPr>
              <w:tab/>
            </w:r>
            <w:r>
              <w:rPr>
                <w:noProof/>
                <w:webHidden/>
              </w:rPr>
              <w:fldChar w:fldCharType="begin"/>
            </w:r>
            <w:r>
              <w:rPr>
                <w:noProof/>
                <w:webHidden/>
              </w:rPr>
              <w:instrText xml:space="preserve"> PAGEREF _Toc390712653 \h </w:instrText>
            </w:r>
            <w:r>
              <w:rPr>
                <w:noProof/>
                <w:webHidden/>
              </w:rPr>
            </w:r>
            <w:r>
              <w:rPr>
                <w:noProof/>
                <w:webHidden/>
              </w:rPr>
              <w:fldChar w:fldCharType="separate"/>
            </w:r>
            <w:r>
              <w:rPr>
                <w:noProof/>
                <w:webHidden/>
              </w:rPr>
              <w:t>127</w:t>
            </w:r>
            <w:r>
              <w:rPr>
                <w:noProof/>
                <w:webHidden/>
              </w:rPr>
              <w:fldChar w:fldCharType="end"/>
            </w:r>
          </w:hyperlink>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654" w:history="1">
            <w:r w:rsidRPr="00E538E3">
              <w:rPr>
                <w:rStyle w:val="Hyperlink"/>
                <w:noProof/>
              </w:rPr>
              <w:t>2.3</w:t>
            </w:r>
            <w:r w:rsidRPr="00E538E3">
              <w:rPr>
                <w:rStyle w:val="Hyperlink"/>
                <w:rFonts w:hint="eastAsia"/>
                <w:noProof/>
              </w:rPr>
              <w:t xml:space="preserve"> </w:t>
            </w:r>
            <w:r w:rsidRPr="00E538E3">
              <w:rPr>
                <w:rStyle w:val="Hyperlink"/>
                <w:rFonts w:hint="eastAsia"/>
                <w:noProof/>
              </w:rPr>
              <w:t>内存管理</w:t>
            </w:r>
            <w:r>
              <w:rPr>
                <w:noProof/>
                <w:webHidden/>
              </w:rPr>
              <w:tab/>
            </w:r>
            <w:r>
              <w:rPr>
                <w:noProof/>
                <w:webHidden/>
              </w:rPr>
              <w:fldChar w:fldCharType="begin"/>
            </w:r>
            <w:r>
              <w:rPr>
                <w:noProof/>
                <w:webHidden/>
              </w:rPr>
              <w:instrText xml:space="preserve"> PAGEREF _Toc390712654 \h </w:instrText>
            </w:r>
            <w:r>
              <w:rPr>
                <w:noProof/>
                <w:webHidden/>
              </w:rPr>
            </w:r>
            <w:r>
              <w:rPr>
                <w:noProof/>
                <w:webHidden/>
              </w:rPr>
              <w:fldChar w:fldCharType="separate"/>
            </w:r>
            <w:r>
              <w:rPr>
                <w:noProof/>
                <w:webHidden/>
              </w:rPr>
              <w:t>128</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55" w:history="1">
            <w:r w:rsidRPr="00E538E3">
              <w:rPr>
                <w:rStyle w:val="Hyperlink"/>
                <w:noProof/>
              </w:rPr>
              <w:t>2.3.1</w:t>
            </w:r>
            <w:r w:rsidRPr="00E538E3">
              <w:rPr>
                <w:rStyle w:val="Hyperlink"/>
                <w:rFonts w:hint="eastAsia"/>
                <w:noProof/>
              </w:rPr>
              <w:t xml:space="preserve"> </w:t>
            </w:r>
            <w:r w:rsidRPr="00E538E3">
              <w:rPr>
                <w:rStyle w:val="Hyperlink"/>
                <w:rFonts w:hint="eastAsia"/>
                <w:noProof/>
              </w:rPr>
              <w:t>内存管理架构</w:t>
            </w:r>
            <w:r>
              <w:rPr>
                <w:noProof/>
                <w:webHidden/>
              </w:rPr>
              <w:tab/>
            </w:r>
            <w:r>
              <w:rPr>
                <w:noProof/>
                <w:webHidden/>
              </w:rPr>
              <w:fldChar w:fldCharType="begin"/>
            </w:r>
            <w:r>
              <w:rPr>
                <w:noProof/>
                <w:webHidden/>
              </w:rPr>
              <w:instrText xml:space="preserve"> PAGEREF _Toc390712655 \h </w:instrText>
            </w:r>
            <w:r>
              <w:rPr>
                <w:noProof/>
                <w:webHidden/>
              </w:rPr>
            </w:r>
            <w:r>
              <w:rPr>
                <w:noProof/>
                <w:webHidden/>
              </w:rPr>
              <w:fldChar w:fldCharType="separate"/>
            </w:r>
            <w:r>
              <w:rPr>
                <w:noProof/>
                <w:webHidden/>
              </w:rPr>
              <w:t>128</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56" w:history="1">
            <w:r w:rsidRPr="00E538E3">
              <w:rPr>
                <w:rStyle w:val="Hyperlink"/>
                <w:noProof/>
              </w:rPr>
              <w:t>2.3.2</w:t>
            </w:r>
            <w:r w:rsidRPr="00E538E3">
              <w:rPr>
                <w:rStyle w:val="Hyperlink"/>
                <w:rFonts w:hint="eastAsia"/>
                <w:noProof/>
              </w:rPr>
              <w:t xml:space="preserve"> </w:t>
            </w:r>
            <w:r w:rsidRPr="00E538E3">
              <w:rPr>
                <w:rStyle w:val="Hyperlink"/>
                <w:rFonts w:hint="eastAsia"/>
                <w:noProof/>
              </w:rPr>
              <w:t>内存管理结构</w:t>
            </w:r>
            <w:r>
              <w:rPr>
                <w:noProof/>
                <w:webHidden/>
              </w:rPr>
              <w:tab/>
            </w:r>
            <w:r>
              <w:rPr>
                <w:noProof/>
                <w:webHidden/>
              </w:rPr>
              <w:fldChar w:fldCharType="begin"/>
            </w:r>
            <w:r>
              <w:rPr>
                <w:noProof/>
                <w:webHidden/>
              </w:rPr>
              <w:instrText xml:space="preserve"> PAGEREF _Toc390712656 \h </w:instrText>
            </w:r>
            <w:r>
              <w:rPr>
                <w:noProof/>
                <w:webHidden/>
              </w:rPr>
            </w:r>
            <w:r>
              <w:rPr>
                <w:noProof/>
                <w:webHidden/>
              </w:rPr>
              <w:fldChar w:fldCharType="separate"/>
            </w:r>
            <w:r>
              <w:rPr>
                <w:noProof/>
                <w:webHidden/>
              </w:rPr>
              <w:t>128</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57" w:history="1">
            <w:r w:rsidRPr="00E538E3">
              <w:rPr>
                <w:rStyle w:val="Hyperlink"/>
                <w:noProof/>
              </w:rPr>
              <w:t>2.3.3</w:t>
            </w:r>
            <w:r w:rsidRPr="00E538E3">
              <w:rPr>
                <w:rStyle w:val="Hyperlink"/>
                <w:rFonts w:hint="eastAsia"/>
                <w:noProof/>
              </w:rPr>
              <w:t xml:space="preserve"> </w:t>
            </w:r>
            <w:r w:rsidRPr="00E538E3">
              <w:rPr>
                <w:rStyle w:val="Hyperlink"/>
                <w:rFonts w:hint="eastAsia"/>
                <w:noProof/>
              </w:rPr>
              <w:t>空间映射布局</w:t>
            </w:r>
            <w:r>
              <w:rPr>
                <w:noProof/>
                <w:webHidden/>
              </w:rPr>
              <w:tab/>
            </w:r>
            <w:r>
              <w:rPr>
                <w:noProof/>
                <w:webHidden/>
              </w:rPr>
              <w:fldChar w:fldCharType="begin"/>
            </w:r>
            <w:r>
              <w:rPr>
                <w:noProof/>
                <w:webHidden/>
              </w:rPr>
              <w:instrText xml:space="preserve"> PAGEREF _Toc390712657 \h </w:instrText>
            </w:r>
            <w:r>
              <w:rPr>
                <w:noProof/>
                <w:webHidden/>
              </w:rPr>
            </w:r>
            <w:r>
              <w:rPr>
                <w:noProof/>
                <w:webHidden/>
              </w:rPr>
              <w:fldChar w:fldCharType="separate"/>
            </w:r>
            <w:r>
              <w:rPr>
                <w:noProof/>
                <w:webHidden/>
              </w:rPr>
              <w:t>130</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58" w:history="1">
            <w:r w:rsidRPr="00E538E3">
              <w:rPr>
                <w:rStyle w:val="Hyperlink"/>
                <w:noProof/>
              </w:rPr>
              <w:t>2.3.4</w:t>
            </w:r>
            <w:r w:rsidRPr="00E538E3">
              <w:rPr>
                <w:rStyle w:val="Hyperlink"/>
                <w:rFonts w:hint="eastAsia"/>
                <w:noProof/>
              </w:rPr>
              <w:t xml:space="preserve"> </w:t>
            </w:r>
            <w:r w:rsidRPr="00E538E3">
              <w:rPr>
                <w:rStyle w:val="Hyperlink"/>
                <w:rFonts w:hint="eastAsia"/>
                <w:noProof/>
              </w:rPr>
              <w:t>内存管理构造</w:t>
            </w:r>
            <w:r>
              <w:rPr>
                <w:noProof/>
                <w:webHidden/>
              </w:rPr>
              <w:tab/>
            </w:r>
            <w:r>
              <w:rPr>
                <w:noProof/>
                <w:webHidden/>
              </w:rPr>
              <w:fldChar w:fldCharType="begin"/>
            </w:r>
            <w:r>
              <w:rPr>
                <w:noProof/>
                <w:webHidden/>
              </w:rPr>
              <w:instrText xml:space="preserve"> PAGEREF _Toc390712658 \h </w:instrText>
            </w:r>
            <w:r>
              <w:rPr>
                <w:noProof/>
                <w:webHidden/>
              </w:rPr>
            </w:r>
            <w:r>
              <w:rPr>
                <w:noProof/>
                <w:webHidden/>
              </w:rPr>
              <w:fldChar w:fldCharType="separate"/>
            </w:r>
            <w:r>
              <w:rPr>
                <w:noProof/>
                <w:webHidden/>
              </w:rPr>
              <w:t>131</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59" w:history="1">
            <w:r w:rsidRPr="00E538E3">
              <w:rPr>
                <w:rStyle w:val="Hyperlink"/>
                <w:noProof/>
              </w:rPr>
              <w:t>2.3.5 vmalloc</w:t>
            </w:r>
            <w:r w:rsidRPr="00E538E3">
              <w:rPr>
                <w:rStyle w:val="Hyperlink"/>
                <w:rFonts w:hint="eastAsia"/>
                <w:noProof/>
              </w:rPr>
              <w:t>管理</w:t>
            </w:r>
            <w:r>
              <w:rPr>
                <w:noProof/>
                <w:webHidden/>
              </w:rPr>
              <w:tab/>
            </w:r>
            <w:r>
              <w:rPr>
                <w:noProof/>
                <w:webHidden/>
              </w:rPr>
              <w:fldChar w:fldCharType="begin"/>
            </w:r>
            <w:r>
              <w:rPr>
                <w:noProof/>
                <w:webHidden/>
              </w:rPr>
              <w:instrText xml:space="preserve"> PAGEREF _Toc390712659 \h </w:instrText>
            </w:r>
            <w:r>
              <w:rPr>
                <w:noProof/>
                <w:webHidden/>
              </w:rPr>
            </w:r>
            <w:r>
              <w:rPr>
                <w:noProof/>
                <w:webHidden/>
              </w:rPr>
              <w:fldChar w:fldCharType="separate"/>
            </w:r>
            <w:r>
              <w:rPr>
                <w:noProof/>
                <w:webHidden/>
              </w:rPr>
              <w:t>133</w:t>
            </w:r>
            <w:r>
              <w:rPr>
                <w:noProof/>
                <w:webHidden/>
              </w:rPr>
              <w:fldChar w:fldCharType="end"/>
            </w:r>
          </w:hyperlink>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660" w:history="1">
            <w:r w:rsidRPr="00E538E3">
              <w:rPr>
                <w:rStyle w:val="Hyperlink"/>
                <w:noProof/>
              </w:rPr>
              <w:t>2.4</w:t>
            </w:r>
            <w:r w:rsidRPr="00E538E3">
              <w:rPr>
                <w:rStyle w:val="Hyperlink"/>
                <w:rFonts w:hint="eastAsia"/>
                <w:noProof/>
              </w:rPr>
              <w:t xml:space="preserve"> </w:t>
            </w:r>
            <w:r w:rsidRPr="00E538E3">
              <w:rPr>
                <w:rStyle w:val="Hyperlink"/>
                <w:rFonts w:hint="eastAsia"/>
                <w:noProof/>
              </w:rPr>
              <w:t>缺页管理</w:t>
            </w:r>
            <w:r>
              <w:rPr>
                <w:noProof/>
                <w:webHidden/>
              </w:rPr>
              <w:tab/>
            </w:r>
            <w:r>
              <w:rPr>
                <w:noProof/>
                <w:webHidden/>
              </w:rPr>
              <w:fldChar w:fldCharType="begin"/>
            </w:r>
            <w:r>
              <w:rPr>
                <w:noProof/>
                <w:webHidden/>
              </w:rPr>
              <w:instrText xml:space="preserve"> PAGEREF _Toc390712660 \h </w:instrText>
            </w:r>
            <w:r>
              <w:rPr>
                <w:noProof/>
                <w:webHidden/>
              </w:rPr>
            </w:r>
            <w:r>
              <w:rPr>
                <w:noProof/>
                <w:webHidden/>
              </w:rPr>
              <w:fldChar w:fldCharType="separate"/>
            </w:r>
            <w:r>
              <w:rPr>
                <w:noProof/>
                <w:webHidden/>
              </w:rPr>
              <w:t>134</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61" w:history="1">
            <w:r w:rsidRPr="00E538E3">
              <w:rPr>
                <w:rStyle w:val="Hyperlink"/>
                <w:noProof/>
              </w:rPr>
              <w:t>2.4.1</w:t>
            </w:r>
            <w:r w:rsidRPr="00E538E3">
              <w:rPr>
                <w:rStyle w:val="Hyperlink"/>
                <w:rFonts w:hint="eastAsia"/>
                <w:noProof/>
              </w:rPr>
              <w:t xml:space="preserve"> </w:t>
            </w:r>
            <w:r w:rsidRPr="00E538E3">
              <w:rPr>
                <w:rStyle w:val="Hyperlink"/>
                <w:rFonts w:hint="eastAsia"/>
                <w:noProof/>
              </w:rPr>
              <w:t>缺页处理流程</w:t>
            </w:r>
            <w:r>
              <w:rPr>
                <w:noProof/>
                <w:webHidden/>
              </w:rPr>
              <w:tab/>
            </w:r>
            <w:r>
              <w:rPr>
                <w:noProof/>
                <w:webHidden/>
              </w:rPr>
              <w:fldChar w:fldCharType="begin"/>
            </w:r>
            <w:r>
              <w:rPr>
                <w:noProof/>
                <w:webHidden/>
              </w:rPr>
              <w:instrText xml:space="preserve"> PAGEREF _Toc390712661 \h </w:instrText>
            </w:r>
            <w:r>
              <w:rPr>
                <w:noProof/>
                <w:webHidden/>
              </w:rPr>
            </w:r>
            <w:r>
              <w:rPr>
                <w:noProof/>
                <w:webHidden/>
              </w:rPr>
              <w:fldChar w:fldCharType="separate"/>
            </w:r>
            <w:r>
              <w:rPr>
                <w:noProof/>
                <w:webHidden/>
              </w:rPr>
              <w:t>134</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62" w:history="1">
            <w:r w:rsidRPr="00E538E3">
              <w:rPr>
                <w:rStyle w:val="Hyperlink"/>
                <w:noProof/>
              </w:rPr>
              <w:t>2.4.2</w:t>
            </w:r>
            <w:r w:rsidRPr="00E538E3">
              <w:rPr>
                <w:rStyle w:val="Hyperlink"/>
                <w:rFonts w:hint="eastAsia"/>
                <w:noProof/>
              </w:rPr>
              <w:t xml:space="preserve"> </w:t>
            </w:r>
            <w:r w:rsidRPr="00E538E3">
              <w:rPr>
                <w:rStyle w:val="Hyperlink"/>
                <w:rFonts w:hint="eastAsia"/>
                <w:noProof/>
              </w:rPr>
              <w:t>缺页管理结构</w:t>
            </w:r>
            <w:r>
              <w:rPr>
                <w:noProof/>
                <w:webHidden/>
              </w:rPr>
              <w:tab/>
            </w:r>
            <w:r>
              <w:rPr>
                <w:noProof/>
                <w:webHidden/>
              </w:rPr>
              <w:fldChar w:fldCharType="begin"/>
            </w:r>
            <w:r>
              <w:rPr>
                <w:noProof/>
                <w:webHidden/>
              </w:rPr>
              <w:instrText xml:space="preserve"> PAGEREF _Toc390712662 \h </w:instrText>
            </w:r>
            <w:r>
              <w:rPr>
                <w:noProof/>
                <w:webHidden/>
              </w:rPr>
            </w:r>
            <w:r>
              <w:rPr>
                <w:noProof/>
                <w:webHidden/>
              </w:rPr>
              <w:fldChar w:fldCharType="separate"/>
            </w:r>
            <w:r>
              <w:rPr>
                <w:noProof/>
                <w:webHidden/>
              </w:rPr>
              <w:t>137</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63" w:history="1">
            <w:r w:rsidRPr="00E538E3">
              <w:rPr>
                <w:rStyle w:val="Hyperlink"/>
                <w:noProof/>
              </w:rPr>
              <w:t>2.4.3</w:t>
            </w:r>
            <w:r w:rsidRPr="00E538E3">
              <w:rPr>
                <w:rStyle w:val="Hyperlink"/>
                <w:rFonts w:hint="eastAsia"/>
                <w:noProof/>
              </w:rPr>
              <w:t xml:space="preserve"> </w:t>
            </w:r>
            <w:r w:rsidRPr="00E538E3">
              <w:rPr>
                <w:rStyle w:val="Hyperlink"/>
                <w:rFonts w:hint="eastAsia"/>
                <w:noProof/>
              </w:rPr>
              <w:t>缺页处理异常</w:t>
            </w:r>
            <w:r>
              <w:rPr>
                <w:noProof/>
                <w:webHidden/>
              </w:rPr>
              <w:tab/>
            </w:r>
            <w:r>
              <w:rPr>
                <w:noProof/>
                <w:webHidden/>
              </w:rPr>
              <w:fldChar w:fldCharType="begin"/>
            </w:r>
            <w:r>
              <w:rPr>
                <w:noProof/>
                <w:webHidden/>
              </w:rPr>
              <w:instrText xml:space="preserve"> PAGEREF _Toc390712663 \h </w:instrText>
            </w:r>
            <w:r>
              <w:rPr>
                <w:noProof/>
                <w:webHidden/>
              </w:rPr>
            </w:r>
            <w:r>
              <w:rPr>
                <w:noProof/>
                <w:webHidden/>
              </w:rPr>
              <w:fldChar w:fldCharType="separate"/>
            </w:r>
            <w:r>
              <w:rPr>
                <w:noProof/>
                <w:webHidden/>
              </w:rPr>
              <w:t>141</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64" w:history="1">
            <w:r w:rsidRPr="00E538E3">
              <w:rPr>
                <w:rStyle w:val="Hyperlink"/>
                <w:noProof/>
              </w:rPr>
              <w:t>2.4.4</w:t>
            </w:r>
            <w:r w:rsidRPr="00E538E3">
              <w:rPr>
                <w:rStyle w:val="Hyperlink"/>
                <w:rFonts w:hint="eastAsia"/>
                <w:noProof/>
              </w:rPr>
              <w:t xml:space="preserve"> </w:t>
            </w:r>
            <w:r w:rsidRPr="00E538E3">
              <w:rPr>
                <w:rStyle w:val="Hyperlink"/>
                <w:rFonts w:hint="eastAsia"/>
                <w:noProof/>
              </w:rPr>
              <w:t>缺页处理流程</w:t>
            </w:r>
            <w:r>
              <w:rPr>
                <w:noProof/>
                <w:webHidden/>
              </w:rPr>
              <w:tab/>
            </w:r>
            <w:r>
              <w:rPr>
                <w:noProof/>
                <w:webHidden/>
              </w:rPr>
              <w:fldChar w:fldCharType="begin"/>
            </w:r>
            <w:r>
              <w:rPr>
                <w:noProof/>
                <w:webHidden/>
              </w:rPr>
              <w:instrText xml:space="preserve"> PAGEREF _Toc390712664 \h </w:instrText>
            </w:r>
            <w:r>
              <w:rPr>
                <w:noProof/>
                <w:webHidden/>
              </w:rPr>
            </w:r>
            <w:r>
              <w:rPr>
                <w:noProof/>
                <w:webHidden/>
              </w:rPr>
              <w:fldChar w:fldCharType="separate"/>
            </w:r>
            <w:r>
              <w:rPr>
                <w:noProof/>
                <w:webHidden/>
              </w:rPr>
              <w:t>143</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65" w:history="1">
            <w:r w:rsidRPr="00E538E3">
              <w:rPr>
                <w:rStyle w:val="Hyperlink"/>
                <w:noProof/>
              </w:rPr>
              <w:t>2.4.5</w:t>
            </w:r>
            <w:r w:rsidRPr="00E538E3">
              <w:rPr>
                <w:rStyle w:val="Hyperlink"/>
                <w:rFonts w:hint="eastAsia"/>
                <w:noProof/>
              </w:rPr>
              <w:t xml:space="preserve"> </w:t>
            </w:r>
            <w:r w:rsidRPr="00E538E3">
              <w:rPr>
                <w:rStyle w:val="Hyperlink"/>
                <w:rFonts w:hint="eastAsia"/>
                <w:noProof/>
              </w:rPr>
              <w:t>用户空间访问</w:t>
            </w:r>
            <w:r>
              <w:rPr>
                <w:noProof/>
                <w:webHidden/>
              </w:rPr>
              <w:tab/>
            </w:r>
            <w:r>
              <w:rPr>
                <w:noProof/>
                <w:webHidden/>
              </w:rPr>
              <w:fldChar w:fldCharType="begin"/>
            </w:r>
            <w:r>
              <w:rPr>
                <w:noProof/>
                <w:webHidden/>
              </w:rPr>
              <w:instrText xml:space="preserve"> PAGEREF _Toc390712665 \h </w:instrText>
            </w:r>
            <w:r>
              <w:rPr>
                <w:noProof/>
                <w:webHidden/>
              </w:rPr>
            </w:r>
            <w:r>
              <w:rPr>
                <w:noProof/>
                <w:webHidden/>
              </w:rPr>
              <w:fldChar w:fldCharType="separate"/>
            </w:r>
            <w:r>
              <w:rPr>
                <w:noProof/>
                <w:webHidden/>
              </w:rPr>
              <w:t>144</w:t>
            </w:r>
            <w:r>
              <w:rPr>
                <w:noProof/>
                <w:webHidden/>
              </w:rPr>
              <w:fldChar w:fldCharType="end"/>
            </w:r>
          </w:hyperlink>
        </w:p>
        <w:p w:rsidR="00BB15A4" w:rsidRDefault="00BB15A4">
          <w:pPr>
            <w:pStyle w:val="TOC1"/>
            <w:rPr>
              <w:rFonts w:asciiTheme="minorHAnsi" w:eastAsiaTheme="minorEastAsia" w:hAnsiTheme="minorHAnsi" w:cstheme="minorBidi"/>
              <w:b w:val="0"/>
              <w:noProof/>
              <w:kern w:val="0"/>
              <w:sz w:val="22"/>
              <w:szCs w:val="22"/>
            </w:rPr>
          </w:pPr>
          <w:hyperlink w:anchor="_Toc390712666" w:history="1">
            <w:r w:rsidRPr="00E538E3">
              <w:rPr>
                <w:rStyle w:val="Hyperlink"/>
                <w:noProof/>
              </w:rPr>
              <w:t>3</w:t>
            </w:r>
            <w:r w:rsidRPr="00E538E3">
              <w:rPr>
                <w:rStyle w:val="Hyperlink"/>
                <w:rFonts w:hint="eastAsia"/>
                <w:noProof/>
              </w:rPr>
              <w:t xml:space="preserve"> </w:t>
            </w:r>
            <w:r w:rsidRPr="00E538E3">
              <w:rPr>
                <w:rStyle w:val="Hyperlink"/>
                <w:rFonts w:hint="eastAsia"/>
                <w:noProof/>
              </w:rPr>
              <w:t>文件系统</w:t>
            </w:r>
            <w:r>
              <w:rPr>
                <w:noProof/>
                <w:webHidden/>
              </w:rPr>
              <w:tab/>
            </w:r>
            <w:r>
              <w:rPr>
                <w:noProof/>
                <w:webHidden/>
              </w:rPr>
              <w:fldChar w:fldCharType="begin"/>
            </w:r>
            <w:r>
              <w:rPr>
                <w:noProof/>
                <w:webHidden/>
              </w:rPr>
              <w:instrText xml:space="preserve"> PAGEREF _Toc390712666 \h </w:instrText>
            </w:r>
            <w:r>
              <w:rPr>
                <w:noProof/>
                <w:webHidden/>
              </w:rPr>
            </w:r>
            <w:r>
              <w:rPr>
                <w:noProof/>
                <w:webHidden/>
              </w:rPr>
              <w:fldChar w:fldCharType="separate"/>
            </w:r>
            <w:r>
              <w:rPr>
                <w:noProof/>
                <w:webHidden/>
              </w:rPr>
              <w:t>147</w:t>
            </w:r>
            <w:r>
              <w:rPr>
                <w:noProof/>
                <w:webHidden/>
              </w:rPr>
              <w:fldChar w:fldCharType="end"/>
            </w:r>
          </w:hyperlink>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667" w:history="1">
            <w:r w:rsidRPr="00E538E3">
              <w:rPr>
                <w:rStyle w:val="Hyperlink"/>
                <w:noProof/>
              </w:rPr>
              <w:t>3.1 VFS</w:t>
            </w:r>
            <w:r>
              <w:rPr>
                <w:noProof/>
                <w:webHidden/>
              </w:rPr>
              <w:tab/>
            </w:r>
            <w:r>
              <w:rPr>
                <w:noProof/>
                <w:webHidden/>
              </w:rPr>
              <w:fldChar w:fldCharType="begin"/>
            </w:r>
            <w:r>
              <w:rPr>
                <w:noProof/>
                <w:webHidden/>
              </w:rPr>
              <w:instrText xml:space="preserve"> PAGEREF _Toc390712667 \h </w:instrText>
            </w:r>
            <w:r>
              <w:rPr>
                <w:noProof/>
                <w:webHidden/>
              </w:rPr>
            </w:r>
            <w:r>
              <w:rPr>
                <w:noProof/>
                <w:webHidden/>
              </w:rPr>
              <w:fldChar w:fldCharType="separate"/>
            </w:r>
            <w:r>
              <w:rPr>
                <w:noProof/>
                <w:webHidden/>
              </w:rPr>
              <w:t>147</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68" w:history="1">
            <w:r w:rsidRPr="00E538E3">
              <w:rPr>
                <w:rStyle w:val="Hyperlink"/>
                <w:noProof/>
              </w:rPr>
              <w:t>3.1.1</w:t>
            </w:r>
            <w:r w:rsidRPr="00E538E3">
              <w:rPr>
                <w:rStyle w:val="Hyperlink"/>
                <w:rFonts w:hint="eastAsia"/>
                <w:noProof/>
              </w:rPr>
              <w:t xml:space="preserve"> </w:t>
            </w:r>
            <w:r w:rsidRPr="00E538E3">
              <w:rPr>
                <w:rStyle w:val="Hyperlink"/>
                <w:rFonts w:hint="eastAsia"/>
                <w:noProof/>
              </w:rPr>
              <w:t>组织结构</w:t>
            </w:r>
            <w:r>
              <w:rPr>
                <w:noProof/>
                <w:webHidden/>
              </w:rPr>
              <w:tab/>
            </w:r>
            <w:r>
              <w:rPr>
                <w:noProof/>
                <w:webHidden/>
              </w:rPr>
              <w:fldChar w:fldCharType="begin"/>
            </w:r>
            <w:r>
              <w:rPr>
                <w:noProof/>
                <w:webHidden/>
              </w:rPr>
              <w:instrText xml:space="preserve"> PAGEREF _Toc390712668 \h </w:instrText>
            </w:r>
            <w:r>
              <w:rPr>
                <w:noProof/>
                <w:webHidden/>
              </w:rPr>
            </w:r>
            <w:r>
              <w:rPr>
                <w:noProof/>
                <w:webHidden/>
              </w:rPr>
              <w:fldChar w:fldCharType="separate"/>
            </w:r>
            <w:r>
              <w:rPr>
                <w:noProof/>
                <w:webHidden/>
              </w:rPr>
              <w:t>147</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69" w:history="1">
            <w:r w:rsidRPr="00E538E3">
              <w:rPr>
                <w:rStyle w:val="Hyperlink"/>
                <w:noProof/>
              </w:rPr>
              <w:t>3.1.2</w:t>
            </w:r>
            <w:r w:rsidRPr="00E538E3">
              <w:rPr>
                <w:rStyle w:val="Hyperlink"/>
                <w:rFonts w:hint="eastAsia"/>
                <w:noProof/>
              </w:rPr>
              <w:t xml:space="preserve"> </w:t>
            </w:r>
            <w:r w:rsidRPr="00E538E3">
              <w:rPr>
                <w:rStyle w:val="Hyperlink"/>
                <w:rFonts w:hint="eastAsia"/>
                <w:noProof/>
              </w:rPr>
              <w:t>构造流程</w:t>
            </w:r>
            <w:r>
              <w:rPr>
                <w:noProof/>
                <w:webHidden/>
              </w:rPr>
              <w:tab/>
            </w:r>
            <w:r>
              <w:rPr>
                <w:noProof/>
                <w:webHidden/>
              </w:rPr>
              <w:fldChar w:fldCharType="begin"/>
            </w:r>
            <w:r>
              <w:rPr>
                <w:noProof/>
                <w:webHidden/>
              </w:rPr>
              <w:instrText xml:space="preserve"> PAGEREF _Toc390712669 \h </w:instrText>
            </w:r>
            <w:r>
              <w:rPr>
                <w:noProof/>
                <w:webHidden/>
              </w:rPr>
            </w:r>
            <w:r>
              <w:rPr>
                <w:noProof/>
                <w:webHidden/>
              </w:rPr>
              <w:fldChar w:fldCharType="separate"/>
            </w:r>
            <w:r>
              <w:rPr>
                <w:noProof/>
                <w:webHidden/>
              </w:rPr>
              <w:t>147</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70" w:history="1">
            <w:r w:rsidRPr="00E538E3">
              <w:rPr>
                <w:rStyle w:val="Hyperlink"/>
                <w:noProof/>
              </w:rPr>
              <w:t>3.1.3</w:t>
            </w:r>
            <w:r w:rsidRPr="00E538E3">
              <w:rPr>
                <w:rStyle w:val="Hyperlink"/>
                <w:rFonts w:hint="eastAsia"/>
                <w:noProof/>
              </w:rPr>
              <w:t xml:space="preserve"> </w:t>
            </w:r>
            <w:r w:rsidRPr="00E538E3">
              <w:rPr>
                <w:rStyle w:val="Hyperlink"/>
                <w:rFonts w:hint="eastAsia"/>
                <w:noProof/>
              </w:rPr>
              <w:t>扩展属性</w:t>
            </w:r>
            <w:r>
              <w:rPr>
                <w:noProof/>
                <w:webHidden/>
              </w:rPr>
              <w:tab/>
            </w:r>
            <w:r>
              <w:rPr>
                <w:noProof/>
                <w:webHidden/>
              </w:rPr>
              <w:fldChar w:fldCharType="begin"/>
            </w:r>
            <w:r>
              <w:rPr>
                <w:noProof/>
                <w:webHidden/>
              </w:rPr>
              <w:instrText xml:space="preserve"> PAGEREF _Toc390712670 \h </w:instrText>
            </w:r>
            <w:r>
              <w:rPr>
                <w:noProof/>
                <w:webHidden/>
              </w:rPr>
            </w:r>
            <w:r>
              <w:rPr>
                <w:noProof/>
                <w:webHidden/>
              </w:rPr>
              <w:fldChar w:fldCharType="separate"/>
            </w:r>
            <w:r>
              <w:rPr>
                <w:noProof/>
                <w:webHidden/>
              </w:rPr>
              <w:t>148</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71" w:history="1">
            <w:r w:rsidRPr="00E538E3">
              <w:rPr>
                <w:rStyle w:val="Hyperlink"/>
                <w:noProof/>
              </w:rPr>
              <w:t>3.1.4 rootfs</w:t>
            </w:r>
            <w:r w:rsidRPr="00E538E3">
              <w:rPr>
                <w:rStyle w:val="Hyperlink"/>
                <w:rFonts w:hint="eastAsia"/>
                <w:noProof/>
              </w:rPr>
              <w:t>构造</w:t>
            </w:r>
            <w:r>
              <w:rPr>
                <w:noProof/>
                <w:webHidden/>
              </w:rPr>
              <w:tab/>
            </w:r>
            <w:r>
              <w:rPr>
                <w:noProof/>
                <w:webHidden/>
              </w:rPr>
              <w:fldChar w:fldCharType="begin"/>
            </w:r>
            <w:r>
              <w:rPr>
                <w:noProof/>
                <w:webHidden/>
              </w:rPr>
              <w:instrText xml:space="preserve"> PAGEREF _Toc390712671 \h </w:instrText>
            </w:r>
            <w:r>
              <w:rPr>
                <w:noProof/>
                <w:webHidden/>
              </w:rPr>
            </w:r>
            <w:r>
              <w:rPr>
                <w:noProof/>
                <w:webHidden/>
              </w:rPr>
              <w:fldChar w:fldCharType="separate"/>
            </w:r>
            <w:r>
              <w:rPr>
                <w:noProof/>
                <w:webHidden/>
              </w:rPr>
              <w:t>149</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72" w:history="1">
            <w:r w:rsidRPr="00E538E3">
              <w:rPr>
                <w:rStyle w:val="Hyperlink"/>
                <w:noProof/>
              </w:rPr>
              <w:t>3.1.5</w:t>
            </w:r>
            <w:r w:rsidRPr="00E538E3">
              <w:rPr>
                <w:rStyle w:val="Hyperlink"/>
                <w:rFonts w:hint="eastAsia"/>
                <w:noProof/>
              </w:rPr>
              <w:t xml:space="preserve"> </w:t>
            </w:r>
            <w:r w:rsidRPr="00E538E3">
              <w:rPr>
                <w:rStyle w:val="Hyperlink"/>
                <w:rFonts w:hint="eastAsia"/>
                <w:noProof/>
              </w:rPr>
              <w:t>根设备的挂载流程</w:t>
            </w:r>
            <w:r>
              <w:rPr>
                <w:noProof/>
                <w:webHidden/>
              </w:rPr>
              <w:tab/>
            </w:r>
            <w:r>
              <w:rPr>
                <w:noProof/>
                <w:webHidden/>
              </w:rPr>
              <w:fldChar w:fldCharType="begin"/>
            </w:r>
            <w:r>
              <w:rPr>
                <w:noProof/>
                <w:webHidden/>
              </w:rPr>
              <w:instrText xml:space="preserve"> PAGEREF _Toc390712672 \h </w:instrText>
            </w:r>
            <w:r>
              <w:rPr>
                <w:noProof/>
                <w:webHidden/>
              </w:rPr>
            </w:r>
            <w:r>
              <w:rPr>
                <w:noProof/>
                <w:webHidden/>
              </w:rPr>
              <w:fldChar w:fldCharType="separate"/>
            </w:r>
            <w:r>
              <w:rPr>
                <w:noProof/>
                <w:webHidden/>
              </w:rPr>
              <w:t>151</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73" w:history="1">
            <w:r w:rsidRPr="00E538E3">
              <w:rPr>
                <w:rStyle w:val="Hyperlink"/>
                <w:noProof/>
              </w:rPr>
              <w:t>3.1.6 mount</w:t>
            </w:r>
            <w:r w:rsidRPr="00E538E3">
              <w:rPr>
                <w:rStyle w:val="Hyperlink"/>
                <w:rFonts w:hint="eastAsia"/>
                <w:noProof/>
              </w:rPr>
              <w:t>流程</w:t>
            </w:r>
            <w:r>
              <w:rPr>
                <w:noProof/>
                <w:webHidden/>
              </w:rPr>
              <w:tab/>
            </w:r>
            <w:r>
              <w:rPr>
                <w:noProof/>
                <w:webHidden/>
              </w:rPr>
              <w:fldChar w:fldCharType="begin"/>
            </w:r>
            <w:r>
              <w:rPr>
                <w:noProof/>
                <w:webHidden/>
              </w:rPr>
              <w:instrText xml:space="preserve"> PAGEREF _Toc390712673 \h </w:instrText>
            </w:r>
            <w:r>
              <w:rPr>
                <w:noProof/>
                <w:webHidden/>
              </w:rPr>
            </w:r>
            <w:r>
              <w:rPr>
                <w:noProof/>
                <w:webHidden/>
              </w:rPr>
              <w:fldChar w:fldCharType="separate"/>
            </w:r>
            <w:r>
              <w:rPr>
                <w:noProof/>
                <w:webHidden/>
              </w:rPr>
              <w:t>153</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74" w:history="1">
            <w:r w:rsidRPr="00E538E3">
              <w:rPr>
                <w:rStyle w:val="Hyperlink"/>
                <w:noProof/>
              </w:rPr>
              <w:t>3.1.7</w:t>
            </w:r>
            <w:r w:rsidRPr="00E538E3">
              <w:rPr>
                <w:rStyle w:val="Hyperlink"/>
                <w:rFonts w:hint="eastAsia"/>
                <w:noProof/>
              </w:rPr>
              <w:t xml:space="preserve"> </w:t>
            </w:r>
            <w:r w:rsidRPr="00E538E3">
              <w:rPr>
                <w:rStyle w:val="Hyperlink"/>
                <w:rFonts w:hint="eastAsia"/>
                <w:noProof/>
              </w:rPr>
              <w:t>字符设备结构</w:t>
            </w:r>
            <w:r>
              <w:rPr>
                <w:noProof/>
                <w:webHidden/>
              </w:rPr>
              <w:tab/>
            </w:r>
            <w:r>
              <w:rPr>
                <w:noProof/>
                <w:webHidden/>
              </w:rPr>
              <w:fldChar w:fldCharType="begin"/>
            </w:r>
            <w:r>
              <w:rPr>
                <w:noProof/>
                <w:webHidden/>
              </w:rPr>
              <w:instrText xml:space="preserve"> PAGEREF _Toc390712674 \h </w:instrText>
            </w:r>
            <w:r>
              <w:rPr>
                <w:noProof/>
                <w:webHidden/>
              </w:rPr>
            </w:r>
            <w:r>
              <w:rPr>
                <w:noProof/>
                <w:webHidden/>
              </w:rPr>
              <w:fldChar w:fldCharType="separate"/>
            </w:r>
            <w:r>
              <w:rPr>
                <w:noProof/>
                <w:webHidden/>
              </w:rPr>
              <w:t>154</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75" w:history="1">
            <w:r w:rsidRPr="00E538E3">
              <w:rPr>
                <w:rStyle w:val="Hyperlink"/>
                <w:noProof/>
              </w:rPr>
              <w:t>3.1.8</w:t>
            </w:r>
            <w:r w:rsidRPr="00E538E3">
              <w:rPr>
                <w:rStyle w:val="Hyperlink"/>
                <w:rFonts w:hint="eastAsia"/>
                <w:noProof/>
              </w:rPr>
              <w:t xml:space="preserve"> </w:t>
            </w:r>
            <w:r w:rsidRPr="00E538E3">
              <w:rPr>
                <w:rStyle w:val="Hyperlink"/>
                <w:rFonts w:hint="eastAsia"/>
                <w:noProof/>
              </w:rPr>
              <w:t>字符设备管理</w:t>
            </w:r>
            <w:r>
              <w:rPr>
                <w:noProof/>
                <w:webHidden/>
              </w:rPr>
              <w:tab/>
            </w:r>
            <w:r>
              <w:rPr>
                <w:noProof/>
                <w:webHidden/>
              </w:rPr>
              <w:fldChar w:fldCharType="begin"/>
            </w:r>
            <w:r>
              <w:rPr>
                <w:noProof/>
                <w:webHidden/>
              </w:rPr>
              <w:instrText xml:space="preserve"> PAGEREF _Toc390712675 \h </w:instrText>
            </w:r>
            <w:r>
              <w:rPr>
                <w:noProof/>
                <w:webHidden/>
              </w:rPr>
            </w:r>
            <w:r>
              <w:rPr>
                <w:noProof/>
                <w:webHidden/>
              </w:rPr>
              <w:fldChar w:fldCharType="separate"/>
            </w:r>
            <w:r>
              <w:rPr>
                <w:noProof/>
                <w:webHidden/>
              </w:rPr>
              <w:t>154</w:t>
            </w:r>
            <w:r>
              <w:rPr>
                <w:noProof/>
                <w:webHidden/>
              </w:rPr>
              <w:fldChar w:fldCharType="end"/>
            </w:r>
          </w:hyperlink>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676" w:history="1">
            <w:r w:rsidRPr="00E538E3">
              <w:rPr>
                <w:rStyle w:val="Hyperlink"/>
                <w:noProof/>
              </w:rPr>
              <w:t>3.2 Security</w:t>
            </w:r>
            <w:r>
              <w:rPr>
                <w:noProof/>
                <w:webHidden/>
              </w:rPr>
              <w:tab/>
            </w:r>
            <w:r>
              <w:rPr>
                <w:noProof/>
                <w:webHidden/>
              </w:rPr>
              <w:fldChar w:fldCharType="begin"/>
            </w:r>
            <w:r>
              <w:rPr>
                <w:noProof/>
                <w:webHidden/>
              </w:rPr>
              <w:instrText xml:space="preserve"> PAGEREF _Toc390712676 \h </w:instrText>
            </w:r>
            <w:r>
              <w:rPr>
                <w:noProof/>
                <w:webHidden/>
              </w:rPr>
            </w:r>
            <w:r>
              <w:rPr>
                <w:noProof/>
                <w:webHidden/>
              </w:rPr>
              <w:fldChar w:fldCharType="separate"/>
            </w:r>
            <w:r>
              <w:rPr>
                <w:noProof/>
                <w:webHidden/>
              </w:rPr>
              <w:t>158</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77" w:history="1">
            <w:r w:rsidRPr="00E538E3">
              <w:rPr>
                <w:rStyle w:val="Hyperlink"/>
                <w:noProof/>
              </w:rPr>
              <w:t>3.2.1 Security</w:t>
            </w:r>
            <w:r w:rsidRPr="00E538E3">
              <w:rPr>
                <w:rStyle w:val="Hyperlink"/>
                <w:rFonts w:hint="eastAsia"/>
                <w:noProof/>
              </w:rPr>
              <w:t>的实现</w:t>
            </w:r>
            <w:r>
              <w:rPr>
                <w:noProof/>
                <w:webHidden/>
              </w:rPr>
              <w:tab/>
            </w:r>
            <w:r>
              <w:rPr>
                <w:noProof/>
                <w:webHidden/>
              </w:rPr>
              <w:fldChar w:fldCharType="begin"/>
            </w:r>
            <w:r>
              <w:rPr>
                <w:noProof/>
                <w:webHidden/>
              </w:rPr>
              <w:instrText xml:space="preserve"> PAGEREF _Toc390712677 \h </w:instrText>
            </w:r>
            <w:r>
              <w:rPr>
                <w:noProof/>
                <w:webHidden/>
              </w:rPr>
            </w:r>
            <w:r>
              <w:rPr>
                <w:noProof/>
                <w:webHidden/>
              </w:rPr>
              <w:fldChar w:fldCharType="separate"/>
            </w:r>
            <w:r>
              <w:rPr>
                <w:noProof/>
                <w:webHidden/>
              </w:rPr>
              <w:t>158</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78" w:history="1">
            <w:r w:rsidRPr="00E538E3">
              <w:rPr>
                <w:rStyle w:val="Hyperlink"/>
                <w:noProof/>
              </w:rPr>
              <w:t>3.2.2 SELinux</w:t>
            </w:r>
            <w:r>
              <w:rPr>
                <w:noProof/>
                <w:webHidden/>
              </w:rPr>
              <w:tab/>
            </w:r>
            <w:r>
              <w:rPr>
                <w:noProof/>
                <w:webHidden/>
              </w:rPr>
              <w:fldChar w:fldCharType="begin"/>
            </w:r>
            <w:r>
              <w:rPr>
                <w:noProof/>
                <w:webHidden/>
              </w:rPr>
              <w:instrText xml:space="preserve"> PAGEREF _Toc390712678 \h </w:instrText>
            </w:r>
            <w:r>
              <w:rPr>
                <w:noProof/>
                <w:webHidden/>
              </w:rPr>
            </w:r>
            <w:r>
              <w:rPr>
                <w:noProof/>
                <w:webHidden/>
              </w:rPr>
              <w:fldChar w:fldCharType="separate"/>
            </w:r>
            <w:r>
              <w:rPr>
                <w:noProof/>
                <w:webHidden/>
              </w:rPr>
              <w:t>160</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79" w:history="1">
            <w:r w:rsidRPr="00E538E3">
              <w:rPr>
                <w:rStyle w:val="Hyperlink"/>
                <w:noProof/>
              </w:rPr>
              <w:t>3.2.3 cred</w:t>
            </w:r>
            <w:r w:rsidRPr="00E538E3">
              <w:rPr>
                <w:rStyle w:val="Hyperlink"/>
                <w:rFonts w:hint="eastAsia"/>
                <w:noProof/>
              </w:rPr>
              <w:t>设置</w:t>
            </w:r>
            <w:r>
              <w:rPr>
                <w:noProof/>
                <w:webHidden/>
              </w:rPr>
              <w:tab/>
            </w:r>
            <w:r>
              <w:rPr>
                <w:noProof/>
                <w:webHidden/>
              </w:rPr>
              <w:fldChar w:fldCharType="begin"/>
            </w:r>
            <w:r>
              <w:rPr>
                <w:noProof/>
                <w:webHidden/>
              </w:rPr>
              <w:instrText xml:space="preserve"> PAGEREF _Toc390712679 \h </w:instrText>
            </w:r>
            <w:r>
              <w:rPr>
                <w:noProof/>
                <w:webHidden/>
              </w:rPr>
            </w:r>
            <w:r>
              <w:rPr>
                <w:noProof/>
                <w:webHidden/>
              </w:rPr>
              <w:fldChar w:fldCharType="separate"/>
            </w:r>
            <w:r>
              <w:rPr>
                <w:noProof/>
                <w:webHidden/>
              </w:rPr>
              <w:t>161</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80" w:history="1">
            <w:r w:rsidRPr="00E538E3">
              <w:rPr>
                <w:rStyle w:val="Hyperlink"/>
                <w:noProof/>
              </w:rPr>
              <w:t>3.2.4 cred</w:t>
            </w:r>
            <w:r w:rsidRPr="00E538E3">
              <w:rPr>
                <w:rStyle w:val="Hyperlink"/>
                <w:rFonts w:hint="eastAsia"/>
                <w:noProof/>
              </w:rPr>
              <w:t>监控</w:t>
            </w:r>
            <w:r>
              <w:rPr>
                <w:noProof/>
                <w:webHidden/>
              </w:rPr>
              <w:tab/>
            </w:r>
            <w:r>
              <w:rPr>
                <w:noProof/>
                <w:webHidden/>
              </w:rPr>
              <w:fldChar w:fldCharType="begin"/>
            </w:r>
            <w:r>
              <w:rPr>
                <w:noProof/>
                <w:webHidden/>
              </w:rPr>
              <w:instrText xml:space="preserve"> PAGEREF _Toc390712680 \h </w:instrText>
            </w:r>
            <w:r>
              <w:rPr>
                <w:noProof/>
                <w:webHidden/>
              </w:rPr>
            </w:r>
            <w:r>
              <w:rPr>
                <w:noProof/>
                <w:webHidden/>
              </w:rPr>
              <w:fldChar w:fldCharType="separate"/>
            </w:r>
            <w:r>
              <w:rPr>
                <w:noProof/>
                <w:webHidden/>
              </w:rPr>
              <w:t>164</w:t>
            </w:r>
            <w:r>
              <w:rPr>
                <w:noProof/>
                <w:webHidden/>
              </w:rPr>
              <w:fldChar w:fldCharType="end"/>
            </w:r>
          </w:hyperlink>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681" w:history="1">
            <w:r w:rsidRPr="00E538E3">
              <w:rPr>
                <w:rStyle w:val="Hyperlink"/>
                <w:noProof/>
              </w:rPr>
              <w:t>3.3 sys fs</w:t>
            </w:r>
            <w:r>
              <w:rPr>
                <w:noProof/>
                <w:webHidden/>
              </w:rPr>
              <w:tab/>
            </w:r>
            <w:r>
              <w:rPr>
                <w:noProof/>
                <w:webHidden/>
              </w:rPr>
              <w:fldChar w:fldCharType="begin"/>
            </w:r>
            <w:r>
              <w:rPr>
                <w:noProof/>
                <w:webHidden/>
              </w:rPr>
              <w:instrText xml:space="preserve"> PAGEREF _Toc390712681 \h </w:instrText>
            </w:r>
            <w:r>
              <w:rPr>
                <w:noProof/>
                <w:webHidden/>
              </w:rPr>
            </w:r>
            <w:r>
              <w:rPr>
                <w:noProof/>
                <w:webHidden/>
              </w:rPr>
              <w:fldChar w:fldCharType="separate"/>
            </w:r>
            <w:r>
              <w:rPr>
                <w:noProof/>
                <w:webHidden/>
              </w:rPr>
              <w:t>166</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82" w:history="1">
            <w:r w:rsidRPr="00E538E3">
              <w:rPr>
                <w:rStyle w:val="Hyperlink"/>
                <w:noProof/>
              </w:rPr>
              <w:t>3.3.1</w:t>
            </w:r>
            <w:r w:rsidRPr="00E538E3">
              <w:rPr>
                <w:rStyle w:val="Hyperlink"/>
                <w:rFonts w:hint="eastAsia"/>
                <w:noProof/>
              </w:rPr>
              <w:t xml:space="preserve"> </w:t>
            </w:r>
            <w:r w:rsidRPr="00E538E3">
              <w:rPr>
                <w:rStyle w:val="Hyperlink"/>
                <w:rFonts w:hint="eastAsia"/>
                <w:noProof/>
              </w:rPr>
              <w:t>描述结构</w:t>
            </w:r>
            <w:r>
              <w:rPr>
                <w:noProof/>
                <w:webHidden/>
              </w:rPr>
              <w:tab/>
            </w:r>
            <w:r>
              <w:rPr>
                <w:noProof/>
                <w:webHidden/>
              </w:rPr>
              <w:fldChar w:fldCharType="begin"/>
            </w:r>
            <w:r>
              <w:rPr>
                <w:noProof/>
                <w:webHidden/>
              </w:rPr>
              <w:instrText xml:space="preserve"> PAGEREF _Toc390712682 \h </w:instrText>
            </w:r>
            <w:r>
              <w:rPr>
                <w:noProof/>
                <w:webHidden/>
              </w:rPr>
            </w:r>
            <w:r>
              <w:rPr>
                <w:noProof/>
                <w:webHidden/>
              </w:rPr>
              <w:fldChar w:fldCharType="separate"/>
            </w:r>
            <w:r>
              <w:rPr>
                <w:noProof/>
                <w:webHidden/>
              </w:rPr>
              <w:t>166</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83" w:history="1">
            <w:r w:rsidRPr="00E538E3">
              <w:rPr>
                <w:rStyle w:val="Hyperlink"/>
                <w:noProof/>
              </w:rPr>
              <w:t>3.3.2</w:t>
            </w:r>
            <w:r w:rsidRPr="00E538E3">
              <w:rPr>
                <w:rStyle w:val="Hyperlink"/>
                <w:rFonts w:hint="eastAsia"/>
                <w:noProof/>
              </w:rPr>
              <w:t xml:space="preserve"> </w:t>
            </w:r>
            <w:r w:rsidRPr="00E538E3">
              <w:rPr>
                <w:rStyle w:val="Hyperlink"/>
                <w:rFonts w:hint="eastAsia"/>
                <w:noProof/>
              </w:rPr>
              <w:t>构造方法</w:t>
            </w:r>
            <w:r>
              <w:rPr>
                <w:noProof/>
                <w:webHidden/>
              </w:rPr>
              <w:tab/>
            </w:r>
            <w:r>
              <w:rPr>
                <w:noProof/>
                <w:webHidden/>
              </w:rPr>
              <w:fldChar w:fldCharType="begin"/>
            </w:r>
            <w:r>
              <w:rPr>
                <w:noProof/>
                <w:webHidden/>
              </w:rPr>
              <w:instrText xml:space="preserve"> PAGEREF _Toc390712683 \h </w:instrText>
            </w:r>
            <w:r>
              <w:rPr>
                <w:noProof/>
                <w:webHidden/>
              </w:rPr>
            </w:r>
            <w:r>
              <w:rPr>
                <w:noProof/>
                <w:webHidden/>
              </w:rPr>
              <w:fldChar w:fldCharType="separate"/>
            </w:r>
            <w:r>
              <w:rPr>
                <w:noProof/>
                <w:webHidden/>
              </w:rPr>
              <w:t>166</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84" w:history="1">
            <w:r w:rsidRPr="00E538E3">
              <w:rPr>
                <w:rStyle w:val="Hyperlink"/>
                <w:noProof/>
              </w:rPr>
              <w:t>3.3.3</w:t>
            </w:r>
            <w:r w:rsidRPr="00E538E3">
              <w:rPr>
                <w:rStyle w:val="Hyperlink"/>
                <w:rFonts w:hint="eastAsia"/>
                <w:noProof/>
              </w:rPr>
              <w:t xml:space="preserve"> </w:t>
            </w:r>
            <w:r w:rsidRPr="00E538E3">
              <w:rPr>
                <w:rStyle w:val="Hyperlink"/>
                <w:rFonts w:hint="eastAsia"/>
                <w:noProof/>
              </w:rPr>
              <w:t>常见</w:t>
            </w:r>
            <w:r w:rsidRPr="00E538E3">
              <w:rPr>
                <w:rStyle w:val="Hyperlink"/>
                <w:noProof/>
              </w:rPr>
              <w:t>sys</w:t>
            </w:r>
            <w:r w:rsidRPr="00E538E3">
              <w:rPr>
                <w:rStyle w:val="Hyperlink"/>
                <w:rFonts w:hint="eastAsia"/>
                <w:noProof/>
              </w:rPr>
              <w:t>文件</w:t>
            </w:r>
            <w:r>
              <w:rPr>
                <w:noProof/>
                <w:webHidden/>
              </w:rPr>
              <w:tab/>
            </w:r>
            <w:r>
              <w:rPr>
                <w:noProof/>
                <w:webHidden/>
              </w:rPr>
              <w:fldChar w:fldCharType="begin"/>
            </w:r>
            <w:r>
              <w:rPr>
                <w:noProof/>
                <w:webHidden/>
              </w:rPr>
              <w:instrText xml:space="preserve"> PAGEREF _Toc390712684 \h </w:instrText>
            </w:r>
            <w:r>
              <w:rPr>
                <w:noProof/>
                <w:webHidden/>
              </w:rPr>
            </w:r>
            <w:r>
              <w:rPr>
                <w:noProof/>
                <w:webHidden/>
              </w:rPr>
              <w:fldChar w:fldCharType="separate"/>
            </w:r>
            <w:r>
              <w:rPr>
                <w:noProof/>
                <w:webHidden/>
              </w:rPr>
              <w:t>167</w:t>
            </w:r>
            <w:r>
              <w:rPr>
                <w:noProof/>
                <w:webHidden/>
              </w:rPr>
              <w:fldChar w:fldCharType="end"/>
            </w:r>
          </w:hyperlink>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685" w:history="1">
            <w:r w:rsidRPr="00E538E3">
              <w:rPr>
                <w:rStyle w:val="Hyperlink"/>
                <w:noProof/>
              </w:rPr>
              <w:t>3.4 proc fs</w:t>
            </w:r>
            <w:r>
              <w:rPr>
                <w:noProof/>
                <w:webHidden/>
              </w:rPr>
              <w:tab/>
            </w:r>
            <w:r>
              <w:rPr>
                <w:noProof/>
                <w:webHidden/>
              </w:rPr>
              <w:fldChar w:fldCharType="begin"/>
            </w:r>
            <w:r>
              <w:rPr>
                <w:noProof/>
                <w:webHidden/>
              </w:rPr>
              <w:instrText xml:space="preserve"> PAGEREF _Toc390712685 \h </w:instrText>
            </w:r>
            <w:r>
              <w:rPr>
                <w:noProof/>
                <w:webHidden/>
              </w:rPr>
            </w:r>
            <w:r>
              <w:rPr>
                <w:noProof/>
                <w:webHidden/>
              </w:rPr>
              <w:fldChar w:fldCharType="separate"/>
            </w:r>
            <w:r>
              <w:rPr>
                <w:noProof/>
                <w:webHidden/>
              </w:rPr>
              <w:t>169</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86" w:history="1">
            <w:r w:rsidRPr="00E538E3">
              <w:rPr>
                <w:rStyle w:val="Hyperlink"/>
                <w:noProof/>
              </w:rPr>
              <w:t>3.4.1</w:t>
            </w:r>
            <w:r w:rsidRPr="00E538E3">
              <w:rPr>
                <w:rStyle w:val="Hyperlink"/>
                <w:rFonts w:hint="eastAsia"/>
                <w:noProof/>
              </w:rPr>
              <w:t xml:space="preserve"> </w:t>
            </w:r>
            <w:r w:rsidRPr="00E538E3">
              <w:rPr>
                <w:rStyle w:val="Hyperlink"/>
                <w:rFonts w:hint="eastAsia"/>
                <w:noProof/>
              </w:rPr>
              <w:t>描述结构</w:t>
            </w:r>
            <w:r>
              <w:rPr>
                <w:noProof/>
                <w:webHidden/>
              </w:rPr>
              <w:tab/>
            </w:r>
            <w:r>
              <w:rPr>
                <w:noProof/>
                <w:webHidden/>
              </w:rPr>
              <w:fldChar w:fldCharType="begin"/>
            </w:r>
            <w:r>
              <w:rPr>
                <w:noProof/>
                <w:webHidden/>
              </w:rPr>
              <w:instrText xml:space="preserve"> PAGEREF _Toc390712686 \h </w:instrText>
            </w:r>
            <w:r>
              <w:rPr>
                <w:noProof/>
                <w:webHidden/>
              </w:rPr>
            </w:r>
            <w:r>
              <w:rPr>
                <w:noProof/>
                <w:webHidden/>
              </w:rPr>
              <w:fldChar w:fldCharType="separate"/>
            </w:r>
            <w:r>
              <w:rPr>
                <w:noProof/>
                <w:webHidden/>
              </w:rPr>
              <w:t>169</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87" w:history="1">
            <w:r w:rsidRPr="00E538E3">
              <w:rPr>
                <w:rStyle w:val="Hyperlink"/>
                <w:noProof/>
              </w:rPr>
              <w:t>3.4.2</w:t>
            </w:r>
            <w:r w:rsidRPr="00E538E3">
              <w:rPr>
                <w:rStyle w:val="Hyperlink"/>
                <w:rFonts w:hint="eastAsia"/>
                <w:noProof/>
              </w:rPr>
              <w:t xml:space="preserve"> </w:t>
            </w:r>
            <w:r w:rsidRPr="00E538E3">
              <w:rPr>
                <w:rStyle w:val="Hyperlink"/>
                <w:rFonts w:hint="eastAsia"/>
                <w:noProof/>
              </w:rPr>
              <w:t>构造方法</w:t>
            </w:r>
            <w:r>
              <w:rPr>
                <w:noProof/>
                <w:webHidden/>
              </w:rPr>
              <w:tab/>
            </w:r>
            <w:r>
              <w:rPr>
                <w:noProof/>
                <w:webHidden/>
              </w:rPr>
              <w:fldChar w:fldCharType="begin"/>
            </w:r>
            <w:r>
              <w:rPr>
                <w:noProof/>
                <w:webHidden/>
              </w:rPr>
              <w:instrText xml:space="preserve"> PAGEREF _Toc390712687 \h </w:instrText>
            </w:r>
            <w:r>
              <w:rPr>
                <w:noProof/>
                <w:webHidden/>
              </w:rPr>
            </w:r>
            <w:r>
              <w:rPr>
                <w:noProof/>
                <w:webHidden/>
              </w:rPr>
              <w:fldChar w:fldCharType="separate"/>
            </w:r>
            <w:r>
              <w:rPr>
                <w:noProof/>
                <w:webHidden/>
              </w:rPr>
              <w:t>169</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88" w:history="1">
            <w:r w:rsidRPr="00E538E3">
              <w:rPr>
                <w:rStyle w:val="Hyperlink"/>
                <w:noProof/>
              </w:rPr>
              <w:t>3.4.3</w:t>
            </w:r>
            <w:r w:rsidRPr="00E538E3">
              <w:rPr>
                <w:rStyle w:val="Hyperlink"/>
                <w:rFonts w:hint="eastAsia"/>
                <w:noProof/>
              </w:rPr>
              <w:t xml:space="preserve"> </w:t>
            </w:r>
            <w:r w:rsidRPr="00E538E3">
              <w:rPr>
                <w:rStyle w:val="Hyperlink"/>
                <w:rFonts w:hint="eastAsia"/>
                <w:noProof/>
              </w:rPr>
              <w:t>常见</w:t>
            </w:r>
            <w:r w:rsidRPr="00E538E3">
              <w:rPr>
                <w:rStyle w:val="Hyperlink"/>
                <w:noProof/>
              </w:rPr>
              <w:t>proc</w:t>
            </w:r>
            <w:r w:rsidRPr="00E538E3">
              <w:rPr>
                <w:rStyle w:val="Hyperlink"/>
                <w:rFonts w:hint="eastAsia"/>
                <w:noProof/>
              </w:rPr>
              <w:t>文件</w:t>
            </w:r>
            <w:r>
              <w:rPr>
                <w:noProof/>
                <w:webHidden/>
              </w:rPr>
              <w:tab/>
            </w:r>
            <w:r>
              <w:rPr>
                <w:noProof/>
                <w:webHidden/>
              </w:rPr>
              <w:fldChar w:fldCharType="begin"/>
            </w:r>
            <w:r>
              <w:rPr>
                <w:noProof/>
                <w:webHidden/>
              </w:rPr>
              <w:instrText xml:space="preserve"> PAGEREF _Toc390712688 \h </w:instrText>
            </w:r>
            <w:r>
              <w:rPr>
                <w:noProof/>
                <w:webHidden/>
              </w:rPr>
            </w:r>
            <w:r>
              <w:rPr>
                <w:noProof/>
                <w:webHidden/>
              </w:rPr>
              <w:fldChar w:fldCharType="separate"/>
            </w:r>
            <w:r>
              <w:rPr>
                <w:noProof/>
                <w:webHidden/>
              </w:rPr>
              <w:t>169</w:t>
            </w:r>
            <w:r>
              <w:rPr>
                <w:noProof/>
                <w:webHidden/>
              </w:rPr>
              <w:fldChar w:fldCharType="end"/>
            </w:r>
          </w:hyperlink>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689" w:history="1">
            <w:r w:rsidRPr="00E538E3">
              <w:rPr>
                <w:rStyle w:val="Hyperlink"/>
                <w:noProof/>
              </w:rPr>
              <w:t>3.5 YAFFS</w:t>
            </w:r>
            <w:r>
              <w:rPr>
                <w:noProof/>
                <w:webHidden/>
              </w:rPr>
              <w:tab/>
            </w:r>
            <w:r>
              <w:rPr>
                <w:noProof/>
                <w:webHidden/>
              </w:rPr>
              <w:fldChar w:fldCharType="begin"/>
            </w:r>
            <w:r>
              <w:rPr>
                <w:noProof/>
                <w:webHidden/>
              </w:rPr>
              <w:instrText xml:space="preserve"> PAGEREF _Toc390712689 \h </w:instrText>
            </w:r>
            <w:r>
              <w:rPr>
                <w:noProof/>
                <w:webHidden/>
              </w:rPr>
            </w:r>
            <w:r>
              <w:rPr>
                <w:noProof/>
                <w:webHidden/>
              </w:rPr>
              <w:fldChar w:fldCharType="separate"/>
            </w:r>
            <w:r>
              <w:rPr>
                <w:noProof/>
                <w:webHidden/>
              </w:rPr>
              <w:t>172</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90" w:history="1">
            <w:r w:rsidRPr="00E538E3">
              <w:rPr>
                <w:rStyle w:val="Hyperlink"/>
                <w:noProof/>
              </w:rPr>
              <w:t>3.5.1</w:t>
            </w:r>
            <w:r w:rsidRPr="00E538E3">
              <w:rPr>
                <w:rStyle w:val="Hyperlink"/>
                <w:rFonts w:hint="eastAsia"/>
                <w:noProof/>
              </w:rPr>
              <w:t xml:space="preserve"> </w:t>
            </w:r>
            <w:r w:rsidRPr="00E538E3">
              <w:rPr>
                <w:rStyle w:val="Hyperlink"/>
                <w:rFonts w:hint="eastAsia"/>
                <w:noProof/>
              </w:rPr>
              <w:t>存储结构</w:t>
            </w:r>
            <w:r>
              <w:rPr>
                <w:noProof/>
                <w:webHidden/>
              </w:rPr>
              <w:tab/>
            </w:r>
            <w:r>
              <w:rPr>
                <w:noProof/>
                <w:webHidden/>
              </w:rPr>
              <w:fldChar w:fldCharType="begin"/>
            </w:r>
            <w:r>
              <w:rPr>
                <w:noProof/>
                <w:webHidden/>
              </w:rPr>
              <w:instrText xml:space="preserve"> PAGEREF _Toc390712690 \h </w:instrText>
            </w:r>
            <w:r>
              <w:rPr>
                <w:noProof/>
                <w:webHidden/>
              </w:rPr>
            </w:r>
            <w:r>
              <w:rPr>
                <w:noProof/>
                <w:webHidden/>
              </w:rPr>
              <w:fldChar w:fldCharType="separate"/>
            </w:r>
            <w:r>
              <w:rPr>
                <w:noProof/>
                <w:webHidden/>
              </w:rPr>
              <w:t>172</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91" w:history="1">
            <w:r w:rsidRPr="00E538E3">
              <w:rPr>
                <w:rStyle w:val="Hyperlink"/>
                <w:noProof/>
              </w:rPr>
              <w:t>3.5.2 ECC</w:t>
            </w:r>
            <w:r w:rsidRPr="00E538E3">
              <w:rPr>
                <w:rStyle w:val="Hyperlink"/>
                <w:rFonts w:hint="eastAsia"/>
                <w:noProof/>
              </w:rPr>
              <w:t>配置</w:t>
            </w:r>
            <w:r>
              <w:rPr>
                <w:noProof/>
                <w:webHidden/>
              </w:rPr>
              <w:tab/>
            </w:r>
            <w:r>
              <w:rPr>
                <w:noProof/>
                <w:webHidden/>
              </w:rPr>
              <w:fldChar w:fldCharType="begin"/>
            </w:r>
            <w:r>
              <w:rPr>
                <w:noProof/>
                <w:webHidden/>
              </w:rPr>
              <w:instrText xml:space="preserve"> PAGEREF _Toc390712691 \h </w:instrText>
            </w:r>
            <w:r>
              <w:rPr>
                <w:noProof/>
                <w:webHidden/>
              </w:rPr>
            </w:r>
            <w:r>
              <w:rPr>
                <w:noProof/>
                <w:webHidden/>
              </w:rPr>
              <w:fldChar w:fldCharType="separate"/>
            </w:r>
            <w:r>
              <w:rPr>
                <w:noProof/>
                <w:webHidden/>
              </w:rPr>
              <w:t>172</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92" w:history="1">
            <w:r w:rsidRPr="00E538E3">
              <w:rPr>
                <w:rStyle w:val="Hyperlink"/>
                <w:noProof/>
              </w:rPr>
              <w:t>3.5.3 YAFFS</w:t>
            </w:r>
            <w:r w:rsidRPr="00E538E3">
              <w:rPr>
                <w:rStyle w:val="Hyperlink"/>
                <w:rFonts w:hint="eastAsia"/>
                <w:noProof/>
              </w:rPr>
              <w:t>的</w:t>
            </w:r>
            <w:r w:rsidRPr="00E538E3">
              <w:rPr>
                <w:rStyle w:val="Hyperlink"/>
                <w:noProof/>
              </w:rPr>
              <w:t>MTD</w:t>
            </w:r>
            <w:r w:rsidRPr="00E538E3">
              <w:rPr>
                <w:rStyle w:val="Hyperlink"/>
                <w:rFonts w:hint="eastAsia"/>
                <w:noProof/>
              </w:rPr>
              <w:t>驱动</w:t>
            </w:r>
            <w:r>
              <w:rPr>
                <w:noProof/>
                <w:webHidden/>
              </w:rPr>
              <w:tab/>
            </w:r>
            <w:r>
              <w:rPr>
                <w:noProof/>
                <w:webHidden/>
              </w:rPr>
              <w:fldChar w:fldCharType="begin"/>
            </w:r>
            <w:r>
              <w:rPr>
                <w:noProof/>
                <w:webHidden/>
              </w:rPr>
              <w:instrText xml:space="preserve"> PAGEREF _Toc390712692 \h </w:instrText>
            </w:r>
            <w:r>
              <w:rPr>
                <w:noProof/>
                <w:webHidden/>
              </w:rPr>
            </w:r>
            <w:r>
              <w:rPr>
                <w:noProof/>
                <w:webHidden/>
              </w:rPr>
              <w:fldChar w:fldCharType="separate"/>
            </w:r>
            <w:r>
              <w:rPr>
                <w:noProof/>
                <w:webHidden/>
              </w:rPr>
              <w:t>175</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93" w:history="1">
            <w:r w:rsidRPr="00E538E3">
              <w:rPr>
                <w:rStyle w:val="Hyperlink"/>
                <w:noProof/>
              </w:rPr>
              <w:t>3.5.4</w:t>
            </w:r>
            <w:r w:rsidRPr="00E538E3">
              <w:rPr>
                <w:rStyle w:val="Hyperlink"/>
                <w:rFonts w:hint="eastAsia"/>
                <w:noProof/>
              </w:rPr>
              <w:t xml:space="preserve"> </w:t>
            </w:r>
            <w:r w:rsidRPr="00E538E3">
              <w:rPr>
                <w:rStyle w:val="Hyperlink"/>
                <w:rFonts w:hint="eastAsia"/>
                <w:noProof/>
              </w:rPr>
              <w:t>镜像的</w:t>
            </w:r>
            <w:r w:rsidRPr="00E538E3">
              <w:rPr>
                <w:rStyle w:val="Hyperlink"/>
                <w:noProof/>
              </w:rPr>
              <w:t>OOB</w:t>
            </w:r>
            <w:r w:rsidRPr="00E538E3">
              <w:rPr>
                <w:rStyle w:val="Hyperlink"/>
                <w:rFonts w:hint="eastAsia"/>
                <w:noProof/>
              </w:rPr>
              <w:t>格式</w:t>
            </w:r>
            <w:r>
              <w:rPr>
                <w:noProof/>
                <w:webHidden/>
              </w:rPr>
              <w:tab/>
            </w:r>
            <w:r>
              <w:rPr>
                <w:noProof/>
                <w:webHidden/>
              </w:rPr>
              <w:fldChar w:fldCharType="begin"/>
            </w:r>
            <w:r>
              <w:rPr>
                <w:noProof/>
                <w:webHidden/>
              </w:rPr>
              <w:instrText xml:space="preserve"> PAGEREF _Toc390712693 \h </w:instrText>
            </w:r>
            <w:r>
              <w:rPr>
                <w:noProof/>
                <w:webHidden/>
              </w:rPr>
            </w:r>
            <w:r>
              <w:rPr>
                <w:noProof/>
                <w:webHidden/>
              </w:rPr>
              <w:fldChar w:fldCharType="separate"/>
            </w:r>
            <w:r>
              <w:rPr>
                <w:noProof/>
                <w:webHidden/>
              </w:rPr>
              <w:t>175</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94" w:history="1">
            <w:r w:rsidRPr="00E538E3">
              <w:rPr>
                <w:rStyle w:val="Hyperlink"/>
                <w:noProof/>
              </w:rPr>
              <w:t>3.5.5 YAFFS</w:t>
            </w:r>
            <w:r w:rsidRPr="00E538E3">
              <w:rPr>
                <w:rStyle w:val="Hyperlink"/>
                <w:rFonts w:hint="eastAsia"/>
                <w:noProof/>
              </w:rPr>
              <w:t>的</w:t>
            </w:r>
            <w:r w:rsidRPr="00E538E3">
              <w:rPr>
                <w:rStyle w:val="Hyperlink"/>
                <w:noProof/>
              </w:rPr>
              <w:t>VFS</w:t>
            </w:r>
            <w:r w:rsidRPr="00E538E3">
              <w:rPr>
                <w:rStyle w:val="Hyperlink"/>
                <w:rFonts w:hint="eastAsia"/>
                <w:noProof/>
              </w:rPr>
              <w:t>驱动</w:t>
            </w:r>
            <w:r>
              <w:rPr>
                <w:noProof/>
                <w:webHidden/>
              </w:rPr>
              <w:tab/>
            </w:r>
            <w:r>
              <w:rPr>
                <w:noProof/>
                <w:webHidden/>
              </w:rPr>
              <w:fldChar w:fldCharType="begin"/>
            </w:r>
            <w:r>
              <w:rPr>
                <w:noProof/>
                <w:webHidden/>
              </w:rPr>
              <w:instrText xml:space="preserve"> PAGEREF _Toc390712694 \h </w:instrText>
            </w:r>
            <w:r>
              <w:rPr>
                <w:noProof/>
                <w:webHidden/>
              </w:rPr>
            </w:r>
            <w:r>
              <w:rPr>
                <w:noProof/>
                <w:webHidden/>
              </w:rPr>
              <w:fldChar w:fldCharType="separate"/>
            </w:r>
            <w:r>
              <w:rPr>
                <w:noProof/>
                <w:webHidden/>
              </w:rPr>
              <w:t>177</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95" w:history="1">
            <w:r w:rsidRPr="00E538E3">
              <w:rPr>
                <w:rStyle w:val="Hyperlink"/>
                <w:noProof/>
              </w:rPr>
              <w:t>3.5.6 YAFFS</w:t>
            </w:r>
            <w:r w:rsidRPr="00E538E3">
              <w:rPr>
                <w:rStyle w:val="Hyperlink"/>
                <w:rFonts w:hint="eastAsia"/>
                <w:noProof/>
              </w:rPr>
              <w:t>的</w:t>
            </w:r>
            <w:r w:rsidRPr="00E538E3">
              <w:rPr>
                <w:rStyle w:val="Hyperlink"/>
                <w:noProof/>
              </w:rPr>
              <w:t>xattr</w:t>
            </w:r>
            <w:r w:rsidRPr="00E538E3">
              <w:rPr>
                <w:rStyle w:val="Hyperlink"/>
                <w:rFonts w:hint="eastAsia"/>
                <w:noProof/>
              </w:rPr>
              <w:t>特性</w:t>
            </w:r>
            <w:r>
              <w:rPr>
                <w:noProof/>
                <w:webHidden/>
              </w:rPr>
              <w:tab/>
            </w:r>
            <w:r>
              <w:rPr>
                <w:noProof/>
                <w:webHidden/>
              </w:rPr>
              <w:fldChar w:fldCharType="begin"/>
            </w:r>
            <w:r>
              <w:rPr>
                <w:noProof/>
                <w:webHidden/>
              </w:rPr>
              <w:instrText xml:space="preserve"> PAGEREF _Toc390712695 \h </w:instrText>
            </w:r>
            <w:r>
              <w:rPr>
                <w:noProof/>
                <w:webHidden/>
              </w:rPr>
            </w:r>
            <w:r>
              <w:rPr>
                <w:noProof/>
                <w:webHidden/>
              </w:rPr>
              <w:fldChar w:fldCharType="separate"/>
            </w:r>
            <w:r>
              <w:rPr>
                <w:noProof/>
                <w:webHidden/>
              </w:rPr>
              <w:t>179</w:t>
            </w:r>
            <w:r>
              <w:rPr>
                <w:noProof/>
                <w:webHidden/>
              </w:rPr>
              <w:fldChar w:fldCharType="end"/>
            </w:r>
          </w:hyperlink>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696" w:history="1">
            <w:r w:rsidRPr="00E538E3">
              <w:rPr>
                <w:rStyle w:val="Hyperlink"/>
                <w:noProof/>
              </w:rPr>
              <w:t>3.6 UBIFS</w:t>
            </w:r>
            <w:r>
              <w:rPr>
                <w:noProof/>
                <w:webHidden/>
              </w:rPr>
              <w:tab/>
            </w:r>
            <w:r>
              <w:rPr>
                <w:noProof/>
                <w:webHidden/>
              </w:rPr>
              <w:fldChar w:fldCharType="begin"/>
            </w:r>
            <w:r>
              <w:rPr>
                <w:noProof/>
                <w:webHidden/>
              </w:rPr>
              <w:instrText xml:space="preserve"> PAGEREF _Toc390712696 \h </w:instrText>
            </w:r>
            <w:r>
              <w:rPr>
                <w:noProof/>
                <w:webHidden/>
              </w:rPr>
            </w:r>
            <w:r>
              <w:rPr>
                <w:noProof/>
                <w:webHidden/>
              </w:rPr>
              <w:fldChar w:fldCharType="separate"/>
            </w:r>
            <w:r>
              <w:rPr>
                <w:noProof/>
                <w:webHidden/>
              </w:rPr>
              <w:t>183</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97" w:history="1">
            <w:r w:rsidRPr="00E538E3">
              <w:rPr>
                <w:rStyle w:val="Hyperlink"/>
                <w:noProof/>
              </w:rPr>
              <w:t>3.6.1</w:t>
            </w:r>
            <w:r w:rsidRPr="00E538E3">
              <w:rPr>
                <w:rStyle w:val="Hyperlink"/>
                <w:rFonts w:hint="eastAsia"/>
                <w:noProof/>
              </w:rPr>
              <w:t xml:space="preserve"> </w:t>
            </w:r>
            <w:r w:rsidRPr="00E538E3">
              <w:rPr>
                <w:rStyle w:val="Hyperlink"/>
                <w:rFonts w:hint="eastAsia"/>
                <w:noProof/>
              </w:rPr>
              <w:t>存储结构</w:t>
            </w:r>
            <w:r>
              <w:rPr>
                <w:noProof/>
                <w:webHidden/>
              </w:rPr>
              <w:tab/>
            </w:r>
            <w:r>
              <w:rPr>
                <w:noProof/>
                <w:webHidden/>
              </w:rPr>
              <w:fldChar w:fldCharType="begin"/>
            </w:r>
            <w:r>
              <w:rPr>
                <w:noProof/>
                <w:webHidden/>
              </w:rPr>
              <w:instrText xml:space="preserve"> PAGEREF _Toc390712697 \h </w:instrText>
            </w:r>
            <w:r>
              <w:rPr>
                <w:noProof/>
                <w:webHidden/>
              </w:rPr>
            </w:r>
            <w:r>
              <w:rPr>
                <w:noProof/>
                <w:webHidden/>
              </w:rPr>
              <w:fldChar w:fldCharType="separate"/>
            </w:r>
            <w:r>
              <w:rPr>
                <w:noProof/>
                <w:webHidden/>
              </w:rPr>
              <w:t>183</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98" w:history="1">
            <w:r w:rsidRPr="00E538E3">
              <w:rPr>
                <w:rStyle w:val="Hyperlink"/>
                <w:noProof/>
              </w:rPr>
              <w:t>3.6.2</w:t>
            </w:r>
            <w:r w:rsidRPr="00E538E3">
              <w:rPr>
                <w:rStyle w:val="Hyperlink"/>
                <w:rFonts w:hint="eastAsia"/>
                <w:noProof/>
              </w:rPr>
              <w:t xml:space="preserve"> </w:t>
            </w:r>
            <w:r w:rsidRPr="00E538E3">
              <w:rPr>
                <w:rStyle w:val="Hyperlink"/>
                <w:rFonts w:hint="eastAsia"/>
                <w:noProof/>
              </w:rPr>
              <w:t>实现方式</w:t>
            </w:r>
            <w:r>
              <w:rPr>
                <w:noProof/>
                <w:webHidden/>
              </w:rPr>
              <w:tab/>
            </w:r>
            <w:r>
              <w:rPr>
                <w:noProof/>
                <w:webHidden/>
              </w:rPr>
              <w:fldChar w:fldCharType="begin"/>
            </w:r>
            <w:r>
              <w:rPr>
                <w:noProof/>
                <w:webHidden/>
              </w:rPr>
              <w:instrText xml:space="preserve"> PAGEREF _Toc390712698 \h </w:instrText>
            </w:r>
            <w:r>
              <w:rPr>
                <w:noProof/>
                <w:webHidden/>
              </w:rPr>
            </w:r>
            <w:r>
              <w:rPr>
                <w:noProof/>
                <w:webHidden/>
              </w:rPr>
              <w:fldChar w:fldCharType="separate"/>
            </w:r>
            <w:r>
              <w:rPr>
                <w:noProof/>
                <w:webHidden/>
              </w:rPr>
              <w:t>183</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699" w:history="1">
            <w:r w:rsidRPr="00E538E3">
              <w:rPr>
                <w:rStyle w:val="Hyperlink"/>
                <w:noProof/>
              </w:rPr>
              <w:t>3.6.3 FLASH</w:t>
            </w:r>
            <w:r w:rsidRPr="00E538E3">
              <w:rPr>
                <w:rStyle w:val="Hyperlink"/>
                <w:rFonts w:hint="eastAsia"/>
                <w:noProof/>
              </w:rPr>
              <w:t>常用的文件系统</w:t>
            </w:r>
            <w:r>
              <w:rPr>
                <w:noProof/>
                <w:webHidden/>
              </w:rPr>
              <w:tab/>
            </w:r>
            <w:r>
              <w:rPr>
                <w:noProof/>
                <w:webHidden/>
              </w:rPr>
              <w:fldChar w:fldCharType="begin"/>
            </w:r>
            <w:r>
              <w:rPr>
                <w:noProof/>
                <w:webHidden/>
              </w:rPr>
              <w:instrText xml:space="preserve"> PAGEREF _Toc390712699 \h </w:instrText>
            </w:r>
            <w:r>
              <w:rPr>
                <w:noProof/>
                <w:webHidden/>
              </w:rPr>
            </w:r>
            <w:r>
              <w:rPr>
                <w:noProof/>
                <w:webHidden/>
              </w:rPr>
              <w:fldChar w:fldCharType="separate"/>
            </w:r>
            <w:r>
              <w:rPr>
                <w:noProof/>
                <w:webHidden/>
              </w:rPr>
              <w:t>183</w:t>
            </w:r>
            <w:r>
              <w:rPr>
                <w:noProof/>
                <w:webHidden/>
              </w:rPr>
              <w:fldChar w:fldCharType="end"/>
            </w:r>
          </w:hyperlink>
        </w:p>
        <w:p w:rsidR="00BB15A4" w:rsidRDefault="00BB15A4">
          <w:pPr>
            <w:pStyle w:val="TOC1"/>
            <w:rPr>
              <w:rFonts w:asciiTheme="minorHAnsi" w:eastAsiaTheme="minorEastAsia" w:hAnsiTheme="minorHAnsi" w:cstheme="minorBidi"/>
              <w:b w:val="0"/>
              <w:noProof/>
              <w:kern w:val="0"/>
              <w:sz w:val="22"/>
              <w:szCs w:val="22"/>
            </w:rPr>
          </w:pPr>
          <w:hyperlink w:anchor="_Toc390712700" w:history="1">
            <w:r w:rsidRPr="00E538E3">
              <w:rPr>
                <w:rStyle w:val="Hyperlink"/>
                <w:noProof/>
              </w:rPr>
              <w:t>4</w:t>
            </w:r>
            <w:r w:rsidRPr="00E538E3">
              <w:rPr>
                <w:rStyle w:val="Hyperlink"/>
                <w:rFonts w:hint="eastAsia"/>
                <w:noProof/>
              </w:rPr>
              <w:t xml:space="preserve"> </w:t>
            </w:r>
            <w:r w:rsidRPr="00E538E3">
              <w:rPr>
                <w:rStyle w:val="Hyperlink"/>
                <w:rFonts w:hint="eastAsia"/>
                <w:noProof/>
              </w:rPr>
              <w:t>系统运行</w:t>
            </w:r>
            <w:r>
              <w:rPr>
                <w:noProof/>
                <w:webHidden/>
              </w:rPr>
              <w:tab/>
            </w:r>
            <w:r>
              <w:rPr>
                <w:noProof/>
                <w:webHidden/>
              </w:rPr>
              <w:fldChar w:fldCharType="begin"/>
            </w:r>
            <w:r>
              <w:rPr>
                <w:noProof/>
                <w:webHidden/>
              </w:rPr>
              <w:instrText xml:space="preserve"> PAGEREF _Toc390712700 \h </w:instrText>
            </w:r>
            <w:r>
              <w:rPr>
                <w:noProof/>
                <w:webHidden/>
              </w:rPr>
            </w:r>
            <w:r>
              <w:rPr>
                <w:noProof/>
                <w:webHidden/>
              </w:rPr>
              <w:fldChar w:fldCharType="separate"/>
            </w:r>
            <w:r>
              <w:rPr>
                <w:noProof/>
                <w:webHidden/>
              </w:rPr>
              <w:t>185</w:t>
            </w:r>
            <w:r>
              <w:rPr>
                <w:noProof/>
                <w:webHidden/>
              </w:rPr>
              <w:fldChar w:fldCharType="end"/>
            </w:r>
          </w:hyperlink>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701" w:history="1">
            <w:r w:rsidRPr="00E538E3">
              <w:rPr>
                <w:rStyle w:val="Hyperlink"/>
                <w:noProof/>
              </w:rPr>
              <w:t>4.1</w:t>
            </w:r>
            <w:r w:rsidRPr="00E538E3">
              <w:rPr>
                <w:rStyle w:val="Hyperlink"/>
                <w:rFonts w:hint="eastAsia"/>
                <w:noProof/>
              </w:rPr>
              <w:t xml:space="preserve"> </w:t>
            </w:r>
            <w:r w:rsidRPr="00E538E3">
              <w:rPr>
                <w:rStyle w:val="Hyperlink"/>
                <w:rFonts w:hint="eastAsia"/>
                <w:noProof/>
              </w:rPr>
              <w:t>过程调用</w:t>
            </w:r>
            <w:r>
              <w:rPr>
                <w:noProof/>
                <w:webHidden/>
              </w:rPr>
              <w:tab/>
            </w:r>
            <w:r>
              <w:rPr>
                <w:noProof/>
                <w:webHidden/>
              </w:rPr>
              <w:fldChar w:fldCharType="begin"/>
            </w:r>
            <w:r>
              <w:rPr>
                <w:noProof/>
                <w:webHidden/>
              </w:rPr>
              <w:instrText xml:space="preserve"> PAGEREF _Toc390712701 \h </w:instrText>
            </w:r>
            <w:r>
              <w:rPr>
                <w:noProof/>
                <w:webHidden/>
              </w:rPr>
            </w:r>
            <w:r>
              <w:rPr>
                <w:noProof/>
                <w:webHidden/>
              </w:rPr>
              <w:fldChar w:fldCharType="separate"/>
            </w:r>
            <w:r>
              <w:rPr>
                <w:noProof/>
                <w:webHidden/>
              </w:rPr>
              <w:t>185</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02" w:history="1">
            <w:r w:rsidRPr="00E538E3">
              <w:rPr>
                <w:rStyle w:val="Hyperlink"/>
                <w:noProof/>
              </w:rPr>
              <w:t>4.1.1</w:t>
            </w:r>
            <w:r w:rsidRPr="00E538E3">
              <w:rPr>
                <w:rStyle w:val="Hyperlink"/>
                <w:rFonts w:hint="eastAsia"/>
                <w:noProof/>
              </w:rPr>
              <w:t xml:space="preserve"> </w:t>
            </w:r>
            <w:r w:rsidRPr="00E538E3">
              <w:rPr>
                <w:rStyle w:val="Hyperlink"/>
                <w:rFonts w:hint="eastAsia"/>
                <w:noProof/>
              </w:rPr>
              <w:t>过程调用构造</w:t>
            </w:r>
            <w:r>
              <w:rPr>
                <w:noProof/>
                <w:webHidden/>
              </w:rPr>
              <w:tab/>
            </w:r>
            <w:r>
              <w:rPr>
                <w:noProof/>
                <w:webHidden/>
              </w:rPr>
              <w:fldChar w:fldCharType="begin"/>
            </w:r>
            <w:r>
              <w:rPr>
                <w:noProof/>
                <w:webHidden/>
              </w:rPr>
              <w:instrText xml:space="preserve"> PAGEREF _Toc390712702 \h </w:instrText>
            </w:r>
            <w:r>
              <w:rPr>
                <w:noProof/>
                <w:webHidden/>
              </w:rPr>
            </w:r>
            <w:r>
              <w:rPr>
                <w:noProof/>
                <w:webHidden/>
              </w:rPr>
              <w:fldChar w:fldCharType="separate"/>
            </w:r>
            <w:r>
              <w:rPr>
                <w:noProof/>
                <w:webHidden/>
              </w:rPr>
              <w:t>185</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03" w:history="1">
            <w:r w:rsidRPr="00E538E3">
              <w:rPr>
                <w:rStyle w:val="Hyperlink"/>
                <w:noProof/>
              </w:rPr>
              <w:t>4.1.2</w:t>
            </w:r>
            <w:r w:rsidRPr="00E538E3">
              <w:rPr>
                <w:rStyle w:val="Hyperlink"/>
                <w:rFonts w:hint="eastAsia"/>
                <w:noProof/>
              </w:rPr>
              <w:t xml:space="preserve"> </w:t>
            </w:r>
            <w:r w:rsidRPr="00E538E3">
              <w:rPr>
                <w:rStyle w:val="Hyperlink"/>
                <w:rFonts w:hint="eastAsia"/>
                <w:noProof/>
              </w:rPr>
              <w:t>过程调用跟踪</w:t>
            </w:r>
            <w:r>
              <w:rPr>
                <w:noProof/>
                <w:webHidden/>
              </w:rPr>
              <w:tab/>
            </w:r>
            <w:r>
              <w:rPr>
                <w:noProof/>
                <w:webHidden/>
              </w:rPr>
              <w:fldChar w:fldCharType="begin"/>
            </w:r>
            <w:r>
              <w:rPr>
                <w:noProof/>
                <w:webHidden/>
              </w:rPr>
              <w:instrText xml:space="preserve"> PAGEREF _Toc390712703 \h </w:instrText>
            </w:r>
            <w:r>
              <w:rPr>
                <w:noProof/>
                <w:webHidden/>
              </w:rPr>
            </w:r>
            <w:r>
              <w:rPr>
                <w:noProof/>
                <w:webHidden/>
              </w:rPr>
              <w:fldChar w:fldCharType="separate"/>
            </w:r>
            <w:r>
              <w:rPr>
                <w:noProof/>
                <w:webHidden/>
              </w:rPr>
              <w:t>189</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04" w:history="1">
            <w:r w:rsidRPr="00E538E3">
              <w:rPr>
                <w:rStyle w:val="Hyperlink"/>
                <w:noProof/>
              </w:rPr>
              <w:t>4.1.3</w:t>
            </w:r>
            <w:r w:rsidRPr="00E538E3">
              <w:rPr>
                <w:rStyle w:val="Hyperlink"/>
                <w:rFonts w:hint="eastAsia"/>
                <w:noProof/>
              </w:rPr>
              <w:t xml:space="preserve"> </w:t>
            </w:r>
            <w:r w:rsidRPr="00E538E3">
              <w:rPr>
                <w:rStyle w:val="Hyperlink"/>
                <w:rFonts w:hint="eastAsia"/>
                <w:noProof/>
              </w:rPr>
              <w:t>过程调用回溯</w:t>
            </w:r>
            <w:r>
              <w:rPr>
                <w:noProof/>
                <w:webHidden/>
              </w:rPr>
              <w:tab/>
            </w:r>
            <w:r>
              <w:rPr>
                <w:noProof/>
                <w:webHidden/>
              </w:rPr>
              <w:fldChar w:fldCharType="begin"/>
            </w:r>
            <w:r>
              <w:rPr>
                <w:noProof/>
                <w:webHidden/>
              </w:rPr>
              <w:instrText xml:space="preserve"> PAGEREF _Toc390712704 \h </w:instrText>
            </w:r>
            <w:r>
              <w:rPr>
                <w:noProof/>
                <w:webHidden/>
              </w:rPr>
            </w:r>
            <w:r>
              <w:rPr>
                <w:noProof/>
                <w:webHidden/>
              </w:rPr>
              <w:fldChar w:fldCharType="separate"/>
            </w:r>
            <w:r>
              <w:rPr>
                <w:noProof/>
                <w:webHidden/>
              </w:rPr>
              <w:t>191</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05" w:history="1">
            <w:r w:rsidRPr="00E538E3">
              <w:rPr>
                <w:rStyle w:val="Hyperlink"/>
                <w:noProof/>
              </w:rPr>
              <w:t>4.1.4</w:t>
            </w:r>
            <w:r w:rsidRPr="00E538E3">
              <w:rPr>
                <w:rStyle w:val="Hyperlink"/>
                <w:rFonts w:hint="eastAsia"/>
                <w:noProof/>
              </w:rPr>
              <w:t xml:space="preserve"> </w:t>
            </w:r>
            <w:r w:rsidRPr="00E538E3">
              <w:rPr>
                <w:rStyle w:val="Hyperlink"/>
                <w:rFonts w:hint="eastAsia"/>
                <w:noProof/>
              </w:rPr>
              <w:t>过程调用状态</w:t>
            </w:r>
            <w:r>
              <w:rPr>
                <w:noProof/>
                <w:webHidden/>
              </w:rPr>
              <w:tab/>
            </w:r>
            <w:r>
              <w:rPr>
                <w:noProof/>
                <w:webHidden/>
              </w:rPr>
              <w:fldChar w:fldCharType="begin"/>
            </w:r>
            <w:r>
              <w:rPr>
                <w:noProof/>
                <w:webHidden/>
              </w:rPr>
              <w:instrText xml:space="preserve"> PAGEREF _Toc390712705 \h </w:instrText>
            </w:r>
            <w:r>
              <w:rPr>
                <w:noProof/>
                <w:webHidden/>
              </w:rPr>
            </w:r>
            <w:r>
              <w:rPr>
                <w:noProof/>
                <w:webHidden/>
              </w:rPr>
              <w:fldChar w:fldCharType="separate"/>
            </w:r>
            <w:r>
              <w:rPr>
                <w:noProof/>
                <w:webHidden/>
              </w:rPr>
              <w:t>193</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06" w:history="1">
            <w:r w:rsidRPr="00E538E3">
              <w:rPr>
                <w:rStyle w:val="Hyperlink"/>
                <w:noProof/>
              </w:rPr>
              <w:t>4.1.5</w:t>
            </w:r>
            <w:r w:rsidRPr="00E538E3">
              <w:rPr>
                <w:rStyle w:val="Hyperlink"/>
                <w:rFonts w:hint="eastAsia"/>
                <w:noProof/>
              </w:rPr>
              <w:t xml:space="preserve"> </w:t>
            </w:r>
            <w:r w:rsidRPr="00E538E3">
              <w:rPr>
                <w:rStyle w:val="Hyperlink"/>
                <w:rFonts w:hint="eastAsia"/>
                <w:noProof/>
              </w:rPr>
              <w:t>内嵌调试工具</w:t>
            </w:r>
            <w:r>
              <w:rPr>
                <w:noProof/>
                <w:webHidden/>
              </w:rPr>
              <w:tab/>
            </w:r>
            <w:r>
              <w:rPr>
                <w:noProof/>
                <w:webHidden/>
              </w:rPr>
              <w:fldChar w:fldCharType="begin"/>
            </w:r>
            <w:r>
              <w:rPr>
                <w:noProof/>
                <w:webHidden/>
              </w:rPr>
              <w:instrText xml:space="preserve"> PAGEREF _Toc390712706 \h </w:instrText>
            </w:r>
            <w:r>
              <w:rPr>
                <w:noProof/>
                <w:webHidden/>
              </w:rPr>
            </w:r>
            <w:r>
              <w:rPr>
                <w:noProof/>
                <w:webHidden/>
              </w:rPr>
              <w:fldChar w:fldCharType="separate"/>
            </w:r>
            <w:r>
              <w:rPr>
                <w:noProof/>
                <w:webHidden/>
              </w:rPr>
              <w:t>195</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07" w:history="1">
            <w:r w:rsidRPr="00E538E3">
              <w:rPr>
                <w:rStyle w:val="Hyperlink"/>
                <w:noProof/>
              </w:rPr>
              <w:t>4.1.6</w:t>
            </w:r>
            <w:r w:rsidRPr="00E538E3">
              <w:rPr>
                <w:rStyle w:val="Hyperlink"/>
                <w:rFonts w:hint="eastAsia"/>
                <w:noProof/>
              </w:rPr>
              <w:t xml:space="preserve"> </w:t>
            </w:r>
            <w:r w:rsidRPr="00E538E3">
              <w:rPr>
                <w:rStyle w:val="Hyperlink"/>
                <w:rFonts w:hint="eastAsia"/>
                <w:noProof/>
              </w:rPr>
              <w:t>远程调试工具</w:t>
            </w:r>
            <w:r>
              <w:rPr>
                <w:noProof/>
                <w:webHidden/>
              </w:rPr>
              <w:tab/>
            </w:r>
            <w:r>
              <w:rPr>
                <w:noProof/>
                <w:webHidden/>
              </w:rPr>
              <w:fldChar w:fldCharType="begin"/>
            </w:r>
            <w:r>
              <w:rPr>
                <w:noProof/>
                <w:webHidden/>
              </w:rPr>
              <w:instrText xml:space="preserve"> PAGEREF _Toc390712707 \h </w:instrText>
            </w:r>
            <w:r>
              <w:rPr>
                <w:noProof/>
                <w:webHidden/>
              </w:rPr>
            </w:r>
            <w:r>
              <w:rPr>
                <w:noProof/>
                <w:webHidden/>
              </w:rPr>
              <w:fldChar w:fldCharType="separate"/>
            </w:r>
            <w:r>
              <w:rPr>
                <w:noProof/>
                <w:webHidden/>
              </w:rPr>
              <w:t>195</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08" w:history="1">
            <w:r w:rsidRPr="00E538E3">
              <w:rPr>
                <w:rStyle w:val="Hyperlink"/>
                <w:noProof/>
              </w:rPr>
              <w:t>4.1.7</w:t>
            </w:r>
            <w:r w:rsidRPr="00E538E3">
              <w:rPr>
                <w:rStyle w:val="Hyperlink"/>
                <w:rFonts w:hint="eastAsia"/>
                <w:noProof/>
              </w:rPr>
              <w:t xml:space="preserve"> </w:t>
            </w:r>
            <w:r w:rsidRPr="00E538E3">
              <w:rPr>
                <w:rStyle w:val="Hyperlink"/>
                <w:rFonts w:hint="eastAsia"/>
                <w:noProof/>
              </w:rPr>
              <w:t>运行控制工具</w:t>
            </w:r>
            <w:r>
              <w:rPr>
                <w:noProof/>
                <w:webHidden/>
              </w:rPr>
              <w:tab/>
            </w:r>
            <w:r>
              <w:rPr>
                <w:noProof/>
                <w:webHidden/>
              </w:rPr>
              <w:fldChar w:fldCharType="begin"/>
            </w:r>
            <w:r>
              <w:rPr>
                <w:noProof/>
                <w:webHidden/>
              </w:rPr>
              <w:instrText xml:space="preserve"> PAGEREF _Toc390712708 \h </w:instrText>
            </w:r>
            <w:r>
              <w:rPr>
                <w:noProof/>
                <w:webHidden/>
              </w:rPr>
            </w:r>
            <w:r>
              <w:rPr>
                <w:noProof/>
                <w:webHidden/>
              </w:rPr>
              <w:fldChar w:fldCharType="separate"/>
            </w:r>
            <w:r>
              <w:rPr>
                <w:noProof/>
                <w:webHidden/>
              </w:rPr>
              <w:t>197</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09" w:history="1">
            <w:r w:rsidRPr="00E538E3">
              <w:rPr>
                <w:rStyle w:val="Hyperlink"/>
                <w:noProof/>
              </w:rPr>
              <w:t>4.1.8</w:t>
            </w:r>
            <w:r w:rsidRPr="00E538E3">
              <w:rPr>
                <w:rStyle w:val="Hyperlink"/>
                <w:rFonts w:hint="eastAsia"/>
                <w:noProof/>
              </w:rPr>
              <w:t xml:space="preserve"> </w:t>
            </w:r>
            <w:r w:rsidRPr="00E538E3">
              <w:rPr>
                <w:rStyle w:val="Hyperlink"/>
                <w:rFonts w:hint="eastAsia"/>
                <w:noProof/>
              </w:rPr>
              <w:t>性能分析工具</w:t>
            </w:r>
            <w:r>
              <w:rPr>
                <w:noProof/>
                <w:webHidden/>
              </w:rPr>
              <w:tab/>
            </w:r>
            <w:r>
              <w:rPr>
                <w:noProof/>
                <w:webHidden/>
              </w:rPr>
              <w:fldChar w:fldCharType="begin"/>
            </w:r>
            <w:r>
              <w:rPr>
                <w:noProof/>
                <w:webHidden/>
              </w:rPr>
              <w:instrText xml:space="preserve"> PAGEREF _Toc390712709 \h </w:instrText>
            </w:r>
            <w:r>
              <w:rPr>
                <w:noProof/>
                <w:webHidden/>
              </w:rPr>
            </w:r>
            <w:r>
              <w:rPr>
                <w:noProof/>
                <w:webHidden/>
              </w:rPr>
              <w:fldChar w:fldCharType="separate"/>
            </w:r>
            <w:r>
              <w:rPr>
                <w:noProof/>
                <w:webHidden/>
              </w:rPr>
              <w:t>197</w:t>
            </w:r>
            <w:r>
              <w:rPr>
                <w:noProof/>
                <w:webHidden/>
              </w:rPr>
              <w:fldChar w:fldCharType="end"/>
            </w:r>
          </w:hyperlink>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710" w:history="1">
            <w:r w:rsidRPr="00E538E3">
              <w:rPr>
                <w:rStyle w:val="Hyperlink"/>
                <w:noProof/>
              </w:rPr>
              <w:t>4.2</w:t>
            </w:r>
            <w:r w:rsidRPr="00E538E3">
              <w:rPr>
                <w:rStyle w:val="Hyperlink"/>
                <w:rFonts w:hint="eastAsia"/>
                <w:noProof/>
              </w:rPr>
              <w:t xml:space="preserve"> </w:t>
            </w:r>
            <w:r w:rsidRPr="00E538E3">
              <w:rPr>
                <w:rStyle w:val="Hyperlink"/>
                <w:rFonts w:hint="eastAsia"/>
                <w:noProof/>
              </w:rPr>
              <w:t>异常处理</w:t>
            </w:r>
            <w:r>
              <w:rPr>
                <w:noProof/>
                <w:webHidden/>
              </w:rPr>
              <w:tab/>
            </w:r>
            <w:r>
              <w:rPr>
                <w:noProof/>
                <w:webHidden/>
              </w:rPr>
              <w:fldChar w:fldCharType="begin"/>
            </w:r>
            <w:r>
              <w:rPr>
                <w:noProof/>
                <w:webHidden/>
              </w:rPr>
              <w:instrText xml:space="preserve"> PAGEREF _Toc390712710 \h </w:instrText>
            </w:r>
            <w:r>
              <w:rPr>
                <w:noProof/>
                <w:webHidden/>
              </w:rPr>
            </w:r>
            <w:r>
              <w:rPr>
                <w:noProof/>
                <w:webHidden/>
              </w:rPr>
              <w:fldChar w:fldCharType="separate"/>
            </w:r>
            <w:r>
              <w:rPr>
                <w:noProof/>
                <w:webHidden/>
              </w:rPr>
              <w:t>200</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11" w:history="1">
            <w:r w:rsidRPr="00E538E3">
              <w:rPr>
                <w:rStyle w:val="Hyperlink"/>
                <w:noProof/>
              </w:rPr>
              <w:t>4.2.1</w:t>
            </w:r>
            <w:r w:rsidRPr="00E538E3">
              <w:rPr>
                <w:rStyle w:val="Hyperlink"/>
                <w:rFonts w:hint="eastAsia"/>
                <w:noProof/>
              </w:rPr>
              <w:t xml:space="preserve"> </w:t>
            </w:r>
            <w:r w:rsidRPr="00E538E3">
              <w:rPr>
                <w:rStyle w:val="Hyperlink"/>
                <w:rFonts w:hint="eastAsia"/>
                <w:noProof/>
              </w:rPr>
              <w:t>异常向量表</w:t>
            </w:r>
            <w:r>
              <w:rPr>
                <w:noProof/>
                <w:webHidden/>
              </w:rPr>
              <w:tab/>
            </w:r>
            <w:r>
              <w:rPr>
                <w:noProof/>
                <w:webHidden/>
              </w:rPr>
              <w:fldChar w:fldCharType="begin"/>
            </w:r>
            <w:r>
              <w:rPr>
                <w:noProof/>
                <w:webHidden/>
              </w:rPr>
              <w:instrText xml:space="preserve"> PAGEREF _Toc390712711 \h </w:instrText>
            </w:r>
            <w:r>
              <w:rPr>
                <w:noProof/>
                <w:webHidden/>
              </w:rPr>
            </w:r>
            <w:r>
              <w:rPr>
                <w:noProof/>
                <w:webHidden/>
              </w:rPr>
              <w:fldChar w:fldCharType="separate"/>
            </w:r>
            <w:r>
              <w:rPr>
                <w:noProof/>
                <w:webHidden/>
              </w:rPr>
              <w:t>200</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12" w:history="1">
            <w:r w:rsidRPr="00E538E3">
              <w:rPr>
                <w:rStyle w:val="Hyperlink"/>
                <w:noProof/>
              </w:rPr>
              <w:t>4.2.2</w:t>
            </w:r>
            <w:r w:rsidRPr="00E538E3">
              <w:rPr>
                <w:rStyle w:val="Hyperlink"/>
                <w:rFonts w:hint="eastAsia"/>
                <w:noProof/>
              </w:rPr>
              <w:t xml:space="preserve"> </w:t>
            </w:r>
            <w:r w:rsidRPr="00E538E3">
              <w:rPr>
                <w:rStyle w:val="Hyperlink"/>
                <w:rFonts w:hint="eastAsia"/>
                <w:noProof/>
              </w:rPr>
              <w:t>异常过程调用</w:t>
            </w:r>
            <w:r>
              <w:rPr>
                <w:noProof/>
                <w:webHidden/>
              </w:rPr>
              <w:tab/>
            </w:r>
            <w:r>
              <w:rPr>
                <w:noProof/>
                <w:webHidden/>
              </w:rPr>
              <w:fldChar w:fldCharType="begin"/>
            </w:r>
            <w:r>
              <w:rPr>
                <w:noProof/>
                <w:webHidden/>
              </w:rPr>
              <w:instrText xml:space="preserve"> PAGEREF _Toc390712712 \h </w:instrText>
            </w:r>
            <w:r>
              <w:rPr>
                <w:noProof/>
                <w:webHidden/>
              </w:rPr>
            </w:r>
            <w:r>
              <w:rPr>
                <w:noProof/>
                <w:webHidden/>
              </w:rPr>
              <w:fldChar w:fldCharType="separate"/>
            </w:r>
            <w:r>
              <w:rPr>
                <w:noProof/>
                <w:webHidden/>
              </w:rPr>
              <w:t>202</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13" w:history="1">
            <w:r w:rsidRPr="00E538E3">
              <w:rPr>
                <w:rStyle w:val="Hyperlink"/>
                <w:noProof/>
              </w:rPr>
              <w:t>4.2.3</w:t>
            </w:r>
            <w:r w:rsidRPr="00E538E3">
              <w:rPr>
                <w:rStyle w:val="Hyperlink"/>
                <w:rFonts w:hint="eastAsia"/>
                <w:noProof/>
              </w:rPr>
              <w:t xml:space="preserve"> </w:t>
            </w:r>
            <w:r w:rsidRPr="00E538E3">
              <w:rPr>
                <w:rStyle w:val="Hyperlink"/>
                <w:rFonts w:hint="eastAsia"/>
                <w:noProof/>
              </w:rPr>
              <w:t>异常处理定义</w:t>
            </w:r>
            <w:r>
              <w:rPr>
                <w:noProof/>
                <w:webHidden/>
              </w:rPr>
              <w:tab/>
            </w:r>
            <w:r>
              <w:rPr>
                <w:noProof/>
                <w:webHidden/>
              </w:rPr>
              <w:fldChar w:fldCharType="begin"/>
            </w:r>
            <w:r>
              <w:rPr>
                <w:noProof/>
                <w:webHidden/>
              </w:rPr>
              <w:instrText xml:space="preserve"> PAGEREF _Toc390712713 \h </w:instrText>
            </w:r>
            <w:r>
              <w:rPr>
                <w:noProof/>
                <w:webHidden/>
              </w:rPr>
            </w:r>
            <w:r>
              <w:rPr>
                <w:noProof/>
                <w:webHidden/>
              </w:rPr>
              <w:fldChar w:fldCharType="separate"/>
            </w:r>
            <w:r>
              <w:rPr>
                <w:noProof/>
                <w:webHidden/>
              </w:rPr>
              <w:t>204</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14" w:history="1">
            <w:r w:rsidRPr="00E538E3">
              <w:rPr>
                <w:rStyle w:val="Hyperlink"/>
                <w:noProof/>
              </w:rPr>
              <w:t>4.2.4</w:t>
            </w:r>
            <w:r w:rsidRPr="00E538E3">
              <w:rPr>
                <w:rStyle w:val="Hyperlink"/>
                <w:rFonts w:hint="eastAsia"/>
                <w:noProof/>
              </w:rPr>
              <w:t xml:space="preserve"> </w:t>
            </w:r>
            <w:r w:rsidRPr="00E538E3">
              <w:rPr>
                <w:rStyle w:val="Hyperlink"/>
                <w:rFonts w:hint="eastAsia"/>
                <w:noProof/>
              </w:rPr>
              <w:t>异常处理结构</w:t>
            </w:r>
            <w:r>
              <w:rPr>
                <w:noProof/>
                <w:webHidden/>
              </w:rPr>
              <w:tab/>
            </w:r>
            <w:r>
              <w:rPr>
                <w:noProof/>
                <w:webHidden/>
              </w:rPr>
              <w:fldChar w:fldCharType="begin"/>
            </w:r>
            <w:r>
              <w:rPr>
                <w:noProof/>
                <w:webHidden/>
              </w:rPr>
              <w:instrText xml:space="preserve"> PAGEREF _Toc390712714 \h </w:instrText>
            </w:r>
            <w:r>
              <w:rPr>
                <w:noProof/>
                <w:webHidden/>
              </w:rPr>
            </w:r>
            <w:r>
              <w:rPr>
                <w:noProof/>
                <w:webHidden/>
              </w:rPr>
              <w:fldChar w:fldCharType="separate"/>
            </w:r>
            <w:r>
              <w:rPr>
                <w:noProof/>
                <w:webHidden/>
              </w:rPr>
              <w:t>207</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15" w:history="1">
            <w:r w:rsidRPr="00E538E3">
              <w:rPr>
                <w:rStyle w:val="Hyperlink"/>
                <w:noProof/>
              </w:rPr>
              <w:t>4.2.5</w:t>
            </w:r>
            <w:r w:rsidRPr="00E538E3">
              <w:rPr>
                <w:rStyle w:val="Hyperlink"/>
                <w:rFonts w:hint="eastAsia"/>
                <w:noProof/>
              </w:rPr>
              <w:t xml:space="preserve"> </w:t>
            </w:r>
            <w:r w:rsidRPr="00E538E3">
              <w:rPr>
                <w:rStyle w:val="Hyperlink"/>
                <w:rFonts w:hint="eastAsia"/>
                <w:noProof/>
              </w:rPr>
              <w:t>异常处理流程</w:t>
            </w:r>
            <w:r>
              <w:rPr>
                <w:noProof/>
                <w:webHidden/>
              </w:rPr>
              <w:tab/>
            </w:r>
            <w:r>
              <w:rPr>
                <w:noProof/>
                <w:webHidden/>
              </w:rPr>
              <w:fldChar w:fldCharType="begin"/>
            </w:r>
            <w:r>
              <w:rPr>
                <w:noProof/>
                <w:webHidden/>
              </w:rPr>
              <w:instrText xml:space="preserve"> PAGEREF _Toc390712715 \h </w:instrText>
            </w:r>
            <w:r>
              <w:rPr>
                <w:noProof/>
                <w:webHidden/>
              </w:rPr>
            </w:r>
            <w:r>
              <w:rPr>
                <w:noProof/>
                <w:webHidden/>
              </w:rPr>
              <w:fldChar w:fldCharType="separate"/>
            </w:r>
            <w:r>
              <w:rPr>
                <w:noProof/>
                <w:webHidden/>
              </w:rPr>
              <w:t>209</w:t>
            </w:r>
            <w:r>
              <w:rPr>
                <w:noProof/>
                <w:webHidden/>
              </w:rPr>
              <w:fldChar w:fldCharType="end"/>
            </w:r>
          </w:hyperlink>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716" w:history="1">
            <w:r w:rsidRPr="00E538E3">
              <w:rPr>
                <w:rStyle w:val="Hyperlink"/>
                <w:noProof/>
              </w:rPr>
              <w:t>4.3</w:t>
            </w:r>
            <w:r w:rsidRPr="00E538E3">
              <w:rPr>
                <w:rStyle w:val="Hyperlink"/>
                <w:rFonts w:hint="eastAsia"/>
                <w:noProof/>
              </w:rPr>
              <w:t xml:space="preserve"> </w:t>
            </w:r>
            <w:r w:rsidRPr="00E538E3">
              <w:rPr>
                <w:rStyle w:val="Hyperlink"/>
                <w:rFonts w:hint="eastAsia"/>
                <w:noProof/>
              </w:rPr>
              <w:t>系统调用</w:t>
            </w:r>
            <w:r>
              <w:rPr>
                <w:noProof/>
                <w:webHidden/>
              </w:rPr>
              <w:tab/>
            </w:r>
            <w:r>
              <w:rPr>
                <w:noProof/>
                <w:webHidden/>
              </w:rPr>
              <w:fldChar w:fldCharType="begin"/>
            </w:r>
            <w:r>
              <w:rPr>
                <w:noProof/>
                <w:webHidden/>
              </w:rPr>
              <w:instrText xml:space="preserve"> PAGEREF _Toc390712716 \h </w:instrText>
            </w:r>
            <w:r>
              <w:rPr>
                <w:noProof/>
                <w:webHidden/>
              </w:rPr>
            </w:r>
            <w:r>
              <w:rPr>
                <w:noProof/>
                <w:webHidden/>
              </w:rPr>
              <w:fldChar w:fldCharType="separate"/>
            </w:r>
            <w:r>
              <w:rPr>
                <w:noProof/>
                <w:webHidden/>
              </w:rPr>
              <w:t>214</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17" w:history="1">
            <w:r w:rsidRPr="00E538E3">
              <w:rPr>
                <w:rStyle w:val="Hyperlink"/>
                <w:noProof/>
              </w:rPr>
              <w:t>4.3.1</w:t>
            </w:r>
            <w:r w:rsidRPr="00E538E3">
              <w:rPr>
                <w:rStyle w:val="Hyperlink"/>
                <w:rFonts w:hint="eastAsia"/>
                <w:noProof/>
              </w:rPr>
              <w:t xml:space="preserve"> </w:t>
            </w:r>
            <w:r w:rsidRPr="00E538E3">
              <w:rPr>
                <w:rStyle w:val="Hyperlink"/>
                <w:rFonts w:hint="eastAsia"/>
                <w:noProof/>
              </w:rPr>
              <w:t>系统调用配置</w:t>
            </w:r>
            <w:r>
              <w:rPr>
                <w:noProof/>
                <w:webHidden/>
              </w:rPr>
              <w:tab/>
            </w:r>
            <w:r>
              <w:rPr>
                <w:noProof/>
                <w:webHidden/>
              </w:rPr>
              <w:fldChar w:fldCharType="begin"/>
            </w:r>
            <w:r>
              <w:rPr>
                <w:noProof/>
                <w:webHidden/>
              </w:rPr>
              <w:instrText xml:space="preserve"> PAGEREF _Toc390712717 \h </w:instrText>
            </w:r>
            <w:r>
              <w:rPr>
                <w:noProof/>
                <w:webHidden/>
              </w:rPr>
            </w:r>
            <w:r>
              <w:rPr>
                <w:noProof/>
                <w:webHidden/>
              </w:rPr>
              <w:fldChar w:fldCharType="separate"/>
            </w:r>
            <w:r>
              <w:rPr>
                <w:noProof/>
                <w:webHidden/>
              </w:rPr>
              <w:t>214</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18" w:history="1">
            <w:r w:rsidRPr="00E538E3">
              <w:rPr>
                <w:rStyle w:val="Hyperlink"/>
                <w:noProof/>
              </w:rPr>
              <w:t>4.3.2</w:t>
            </w:r>
            <w:r w:rsidRPr="00E538E3">
              <w:rPr>
                <w:rStyle w:val="Hyperlink"/>
                <w:rFonts w:hint="eastAsia"/>
                <w:noProof/>
              </w:rPr>
              <w:t xml:space="preserve"> </w:t>
            </w:r>
            <w:r w:rsidRPr="00E538E3">
              <w:rPr>
                <w:rStyle w:val="Hyperlink"/>
                <w:rFonts w:hint="eastAsia"/>
                <w:noProof/>
              </w:rPr>
              <w:t>系统调用方式</w:t>
            </w:r>
            <w:r>
              <w:rPr>
                <w:noProof/>
                <w:webHidden/>
              </w:rPr>
              <w:tab/>
            </w:r>
            <w:r>
              <w:rPr>
                <w:noProof/>
                <w:webHidden/>
              </w:rPr>
              <w:fldChar w:fldCharType="begin"/>
            </w:r>
            <w:r>
              <w:rPr>
                <w:noProof/>
                <w:webHidden/>
              </w:rPr>
              <w:instrText xml:space="preserve"> PAGEREF _Toc390712718 \h </w:instrText>
            </w:r>
            <w:r>
              <w:rPr>
                <w:noProof/>
                <w:webHidden/>
              </w:rPr>
            </w:r>
            <w:r>
              <w:rPr>
                <w:noProof/>
                <w:webHidden/>
              </w:rPr>
              <w:fldChar w:fldCharType="separate"/>
            </w:r>
            <w:r>
              <w:rPr>
                <w:noProof/>
                <w:webHidden/>
              </w:rPr>
              <w:t>214</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19" w:history="1">
            <w:r w:rsidRPr="00E538E3">
              <w:rPr>
                <w:rStyle w:val="Hyperlink"/>
                <w:noProof/>
              </w:rPr>
              <w:t>4.3.3</w:t>
            </w:r>
            <w:r w:rsidRPr="00E538E3">
              <w:rPr>
                <w:rStyle w:val="Hyperlink"/>
                <w:rFonts w:hint="eastAsia"/>
                <w:noProof/>
              </w:rPr>
              <w:t xml:space="preserve"> </w:t>
            </w:r>
            <w:r w:rsidRPr="00E538E3">
              <w:rPr>
                <w:rStyle w:val="Hyperlink"/>
                <w:rFonts w:hint="eastAsia"/>
                <w:noProof/>
              </w:rPr>
              <w:t>系统调用定义</w:t>
            </w:r>
            <w:r>
              <w:rPr>
                <w:noProof/>
                <w:webHidden/>
              </w:rPr>
              <w:tab/>
            </w:r>
            <w:r>
              <w:rPr>
                <w:noProof/>
                <w:webHidden/>
              </w:rPr>
              <w:fldChar w:fldCharType="begin"/>
            </w:r>
            <w:r>
              <w:rPr>
                <w:noProof/>
                <w:webHidden/>
              </w:rPr>
              <w:instrText xml:space="preserve"> PAGEREF _Toc390712719 \h </w:instrText>
            </w:r>
            <w:r>
              <w:rPr>
                <w:noProof/>
                <w:webHidden/>
              </w:rPr>
            </w:r>
            <w:r>
              <w:rPr>
                <w:noProof/>
                <w:webHidden/>
              </w:rPr>
              <w:fldChar w:fldCharType="separate"/>
            </w:r>
            <w:r>
              <w:rPr>
                <w:noProof/>
                <w:webHidden/>
              </w:rPr>
              <w:t>215</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20" w:history="1">
            <w:r w:rsidRPr="00E538E3">
              <w:rPr>
                <w:rStyle w:val="Hyperlink"/>
                <w:noProof/>
              </w:rPr>
              <w:t>4.3.4</w:t>
            </w:r>
            <w:r w:rsidRPr="00E538E3">
              <w:rPr>
                <w:rStyle w:val="Hyperlink"/>
                <w:rFonts w:hint="eastAsia"/>
                <w:noProof/>
              </w:rPr>
              <w:t xml:space="preserve"> </w:t>
            </w:r>
            <w:r w:rsidRPr="00E538E3">
              <w:rPr>
                <w:rStyle w:val="Hyperlink"/>
                <w:rFonts w:hint="eastAsia"/>
                <w:noProof/>
              </w:rPr>
              <w:t>标准系统调用</w:t>
            </w:r>
            <w:r>
              <w:rPr>
                <w:noProof/>
                <w:webHidden/>
              </w:rPr>
              <w:tab/>
            </w:r>
            <w:r>
              <w:rPr>
                <w:noProof/>
                <w:webHidden/>
              </w:rPr>
              <w:fldChar w:fldCharType="begin"/>
            </w:r>
            <w:r>
              <w:rPr>
                <w:noProof/>
                <w:webHidden/>
              </w:rPr>
              <w:instrText xml:space="preserve"> PAGEREF _Toc390712720 \h </w:instrText>
            </w:r>
            <w:r>
              <w:rPr>
                <w:noProof/>
                <w:webHidden/>
              </w:rPr>
            </w:r>
            <w:r>
              <w:rPr>
                <w:noProof/>
                <w:webHidden/>
              </w:rPr>
              <w:fldChar w:fldCharType="separate"/>
            </w:r>
            <w:r>
              <w:rPr>
                <w:noProof/>
                <w:webHidden/>
              </w:rPr>
              <w:t>216</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21" w:history="1">
            <w:r w:rsidRPr="00E538E3">
              <w:rPr>
                <w:rStyle w:val="Hyperlink"/>
                <w:noProof/>
              </w:rPr>
              <w:t>4.3.5</w:t>
            </w:r>
            <w:r w:rsidRPr="00E538E3">
              <w:rPr>
                <w:rStyle w:val="Hyperlink"/>
                <w:rFonts w:hint="eastAsia"/>
                <w:noProof/>
              </w:rPr>
              <w:t xml:space="preserve"> </w:t>
            </w:r>
            <w:r w:rsidRPr="00E538E3">
              <w:rPr>
                <w:rStyle w:val="Hyperlink"/>
                <w:rFonts w:hint="eastAsia"/>
                <w:noProof/>
              </w:rPr>
              <w:t>私有系统调用</w:t>
            </w:r>
            <w:r>
              <w:rPr>
                <w:noProof/>
                <w:webHidden/>
              </w:rPr>
              <w:tab/>
            </w:r>
            <w:r>
              <w:rPr>
                <w:noProof/>
                <w:webHidden/>
              </w:rPr>
              <w:fldChar w:fldCharType="begin"/>
            </w:r>
            <w:r>
              <w:rPr>
                <w:noProof/>
                <w:webHidden/>
              </w:rPr>
              <w:instrText xml:space="preserve"> PAGEREF _Toc390712721 \h </w:instrText>
            </w:r>
            <w:r>
              <w:rPr>
                <w:noProof/>
                <w:webHidden/>
              </w:rPr>
            </w:r>
            <w:r>
              <w:rPr>
                <w:noProof/>
                <w:webHidden/>
              </w:rPr>
              <w:fldChar w:fldCharType="separate"/>
            </w:r>
            <w:r>
              <w:rPr>
                <w:noProof/>
                <w:webHidden/>
              </w:rPr>
              <w:t>218</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22" w:history="1">
            <w:r w:rsidRPr="00E538E3">
              <w:rPr>
                <w:rStyle w:val="Hyperlink"/>
                <w:noProof/>
              </w:rPr>
              <w:t>4.3.6</w:t>
            </w:r>
            <w:r w:rsidRPr="00E538E3">
              <w:rPr>
                <w:rStyle w:val="Hyperlink"/>
                <w:rFonts w:hint="eastAsia"/>
                <w:noProof/>
              </w:rPr>
              <w:t xml:space="preserve"> </w:t>
            </w:r>
            <w:r w:rsidRPr="00E538E3">
              <w:rPr>
                <w:rStyle w:val="Hyperlink"/>
                <w:rFonts w:hint="eastAsia"/>
                <w:noProof/>
              </w:rPr>
              <w:t>可选系统调用</w:t>
            </w:r>
            <w:r>
              <w:rPr>
                <w:noProof/>
                <w:webHidden/>
              </w:rPr>
              <w:tab/>
            </w:r>
            <w:r>
              <w:rPr>
                <w:noProof/>
                <w:webHidden/>
              </w:rPr>
              <w:fldChar w:fldCharType="begin"/>
            </w:r>
            <w:r>
              <w:rPr>
                <w:noProof/>
                <w:webHidden/>
              </w:rPr>
              <w:instrText xml:space="preserve"> PAGEREF _Toc390712722 \h </w:instrText>
            </w:r>
            <w:r>
              <w:rPr>
                <w:noProof/>
                <w:webHidden/>
              </w:rPr>
            </w:r>
            <w:r>
              <w:rPr>
                <w:noProof/>
                <w:webHidden/>
              </w:rPr>
              <w:fldChar w:fldCharType="separate"/>
            </w:r>
            <w:r>
              <w:rPr>
                <w:noProof/>
                <w:webHidden/>
              </w:rPr>
              <w:t>218</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23" w:history="1">
            <w:r w:rsidRPr="00E538E3">
              <w:rPr>
                <w:rStyle w:val="Hyperlink"/>
                <w:noProof/>
              </w:rPr>
              <w:t>4.3.7</w:t>
            </w:r>
            <w:r w:rsidRPr="00E538E3">
              <w:rPr>
                <w:rStyle w:val="Hyperlink"/>
                <w:rFonts w:hint="eastAsia"/>
                <w:noProof/>
              </w:rPr>
              <w:t xml:space="preserve"> </w:t>
            </w:r>
            <w:r w:rsidRPr="00E538E3">
              <w:rPr>
                <w:rStyle w:val="Hyperlink"/>
                <w:rFonts w:hint="eastAsia"/>
                <w:noProof/>
              </w:rPr>
              <w:t>系统调用处理</w:t>
            </w:r>
            <w:r>
              <w:rPr>
                <w:noProof/>
                <w:webHidden/>
              </w:rPr>
              <w:tab/>
            </w:r>
            <w:r>
              <w:rPr>
                <w:noProof/>
                <w:webHidden/>
              </w:rPr>
              <w:fldChar w:fldCharType="begin"/>
            </w:r>
            <w:r>
              <w:rPr>
                <w:noProof/>
                <w:webHidden/>
              </w:rPr>
              <w:instrText xml:space="preserve"> PAGEREF _Toc390712723 \h </w:instrText>
            </w:r>
            <w:r>
              <w:rPr>
                <w:noProof/>
                <w:webHidden/>
              </w:rPr>
            </w:r>
            <w:r>
              <w:rPr>
                <w:noProof/>
                <w:webHidden/>
              </w:rPr>
              <w:fldChar w:fldCharType="separate"/>
            </w:r>
            <w:r>
              <w:rPr>
                <w:noProof/>
                <w:webHidden/>
              </w:rPr>
              <w:t>219</w:t>
            </w:r>
            <w:r>
              <w:rPr>
                <w:noProof/>
                <w:webHidden/>
              </w:rPr>
              <w:fldChar w:fldCharType="end"/>
            </w:r>
          </w:hyperlink>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724" w:history="1">
            <w:r w:rsidRPr="00E538E3">
              <w:rPr>
                <w:rStyle w:val="Hyperlink"/>
                <w:noProof/>
              </w:rPr>
              <w:t>4.4</w:t>
            </w:r>
            <w:r w:rsidRPr="00E538E3">
              <w:rPr>
                <w:rStyle w:val="Hyperlink"/>
                <w:rFonts w:hint="eastAsia"/>
                <w:noProof/>
              </w:rPr>
              <w:t xml:space="preserve"> </w:t>
            </w:r>
            <w:r w:rsidRPr="00E538E3">
              <w:rPr>
                <w:rStyle w:val="Hyperlink"/>
                <w:rFonts w:hint="eastAsia"/>
                <w:noProof/>
              </w:rPr>
              <w:t>任务调度</w:t>
            </w:r>
            <w:r>
              <w:rPr>
                <w:noProof/>
                <w:webHidden/>
              </w:rPr>
              <w:tab/>
            </w:r>
            <w:r>
              <w:rPr>
                <w:noProof/>
                <w:webHidden/>
              </w:rPr>
              <w:fldChar w:fldCharType="begin"/>
            </w:r>
            <w:r>
              <w:rPr>
                <w:noProof/>
                <w:webHidden/>
              </w:rPr>
              <w:instrText xml:space="preserve"> PAGEREF _Toc390712724 \h </w:instrText>
            </w:r>
            <w:r>
              <w:rPr>
                <w:noProof/>
                <w:webHidden/>
              </w:rPr>
            </w:r>
            <w:r>
              <w:rPr>
                <w:noProof/>
                <w:webHidden/>
              </w:rPr>
              <w:fldChar w:fldCharType="separate"/>
            </w:r>
            <w:r>
              <w:rPr>
                <w:noProof/>
                <w:webHidden/>
              </w:rPr>
              <w:t>221</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25" w:history="1">
            <w:r w:rsidRPr="00E538E3">
              <w:rPr>
                <w:rStyle w:val="Hyperlink"/>
                <w:noProof/>
              </w:rPr>
              <w:t>4.4.1</w:t>
            </w:r>
            <w:r w:rsidRPr="00E538E3">
              <w:rPr>
                <w:rStyle w:val="Hyperlink"/>
                <w:rFonts w:hint="eastAsia"/>
                <w:noProof/>
              </w:rPr>
              <w:t xml:space="preserve"> </w:t>
            </w:r>
            <w:r w:rsidRPr="00E538E3">
              <w:rPr>
                <w:rStyle w:val="Hyperlink"/>
                <w:rFonts w:hint="eastAsia"/>
                <w:noProof/>
              </w:rPr>
              <w:t>任务控制结构</w:t>
            </w:r>
            <w:r>
              <w:rPr>
                <w:noProof/>
                <w:webHidden/>
              </w:rPr>
              <w:tab/>
            </w:r>
            <w:r>
              <w:rPr>
                <w:noProof/>
                <w:webHidden/>
              </w:rPr>
              <w:fldChar w:fldCharType="begin"/>
            </w:r>
            <w:r>
              <w:rPr>
                <w:noProof/>
                <w:webHidden/>
              </w:rPr>
              <w:instrText xml:space="preserve"> PAGEREF _Toc390712725 \h </w:instrText>
            </w:r>
            <w:r>
              <w:rPr>
                <w:noProof/>
                <w:webHidden/>
              </w:rPr>
            </w:r>
            <w:r>
              <w:rPr>
                <w:noProof/>
                <w:webHidden/>
              </w:rPr>
              <w:fldChar w:fldCharType="separate"/>
            </w:r>
            <w:r>
              <w:rPr>
                <w:noProof/>
                <w:webHidden/>
              </w:rPr>
              <w:t>221</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26" w:history="1">
            <w:r w:rsidRPr="00E538E3">
              <w:rPr>
                <w:rStyle w:val="Hyperlink"/>
                <w:noProof/>
              </w:rPr>
              <w:t>4.4.2</w:t>
            </w:r>
            <w:r w:rsidRPr="00E538E3">
              <w:rPr>
                <w:rStyle w:val="Hyperlink"/>
                <w:rFonts w:hint="eastAsia"/>
                <w:noProof/>
              </w:rPr>
              <w:t xml:space="preserve"> </w:t>
            </w:r>
            <w:r w:rsidRPr="00E538E3">
              <w:rPr>
                <w:rStyle w:val="Hyperlink"/>
                <w:rFonts w:hint="eastAsia"/>
                <w:noProof/>
              </w:rPr>
              <w:t>任务调度流程</w:t>
            </w:r>
            <w:r>
              <w:rPr>
                <w:noProof/>
                <w:webHidden/>
              </w:rPr>
              <w:tab/>
            </w:r>
            <w:r>
              <w:rPr>
                <w:noProof/>
                <w:webHidden/>
              </w:rPr>
              <w:fldChar w:fldCharType="begin"/>
            </w:r>
            <w:r>
              <w:rPr>
                <w:noProof/>
                <w:webHidden/>
              </w:rPr>
              <w:instrText xml:space="preserve"> PAGEREF _Toc390712726 \h </w:instrText>
            </w:r>
            <w:r>
              <w:rPr>
                <w:noProof/>
                <w:webHidden/>
              </w:rPr>
            </w:r>
            <w:r>
              <w:rPr>
                <w:noProof/>
                <w:webHidden/>
              </w:rPr>
              <w:fldChar w:fldCharType="separate"/>
            </w:r>
            <w:r>
              <w:rPr>
                <w:noProof/>
                <w:webHidden/>
              </w:rPr>
              <w:t>221</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27" w:history="1">
            <w:r w:rsidRPr="00E538E3">
              <w:rPr>
                <w:rStyle w:val="Hyperlink"/>
                <w:noProof/>
              </w:rPr>
              <w:t>4.4.1</w:t>
            </w:r>
            <w:r w:rsidRPr="00E538E3">
              <w:rPr>
                <w:rStyle w:val="Hyperlink"/>
                <w:rFonts w:hint="eastAsia"/>
                <w:noProof/>
              </w:rPr>
              <w:t xml:space="preserve"> </w:t>
            </w:r>
            <w:r w:rsidRPr="00E538E3">
              <w:rPr>
                <w:rStyle w:val="Hyperlink"/>
                <w:rFonts w:hint="eastAsia"/>
                <w:noProof/>
              </w:rPr>
              <w:t>上下文切换</w:t>
            </w:r>
            <w:r>
              <w:rPr>
                <w:noProof/>
                <w:webHidden/>
              </w:rPr>
              <w:tab/>
            </w:r>
            <w:r>
              <w:rPr>
                <w:noProof/>
                <w:webHidden/>
              </w:rPr>
              <w:fldChar w:fldCharType="begin"/>
            </w:r>
            <w:r>
              <w:rPr>
                <w:noProof/>
                <w:webHidden/>
              </w:rPr>
              <w:instrText xml:space="preserve"> PAGEREF _Toc390712727 \h </w:instrText>
            </w:r>
            <w:r>
              <w:rPr>
                <w:noProof/>
                <w:webHidden/>
              </w:rPr>
            </w:r>
            <w:r>
              <w:rPr>
                <w:noProof/>
                <w:webHidden/>
              </w:rPr>
              <w:fldChar w:fldCharType="separate"/>
            </w:r>
            <w:r>
              <w:rPr>
                <w:noProof/>
                <w:webHidden/>
              </w:rPr>
              <w:t>222</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28" w:history="1">
            <w:r w:rsidRPr="00E538E3">
              <w:rPr>
                <w:rStyle w:val="Hyperlink"/>
                <w:noProof/>
              </w:rPr>
              <w:t>4.4.2</w:t>
            </w:r>
            <w:r w:rsidRPr="00E538E3">
              <w:rPr>
                <w:rStyle w:val="Hyperlink"/>
                <w:rFonts w:hint="eastAsia"/>
                <w:noProof/>
              </w:rPr>
              <w:t xml:space="preserve"> </w:t>
            </w:r>
            <w:r w:rsidRPr="00E538E3">
              <w:rPr>
                <w:rStyle w:val="Hyperlink"/>
                <w:rFonts w:hint="eastAsia"/>
                <w:noProof/>
              </w:rPr>
              <w:t>上下文构造</w:t>
            </w:r>
            <w:r>
              <w:rPr>
                <w:noProof/>
                <w:webHidden/>
              </w:rPr>
              <w:tab/>
            </w:r>
            <w:r>
              <w:rPr>
                <w:noProof/>
                <w:webHidden/>
              </w:rPr>
              <w:fldChar w:fldCharType="begin"/>
            </w:r>
            <w:r>
              <w:rPr>
                <w:noProof/>
                <w:webHidden/>
              </w:rPr>
              <w:instrText xml:space="preserve"> PAGEREF _Toc390712728 \h </w:instrText>
            </w:r>
            <w:r>
              <w:rPr>
                <w:noProof/>
                <w:webHidden/>
              </w:rPr>
            </w:r>
            <w:r>
              <w:rPr>
                <w:noProof/>
                <w:webHidden/>
              </w:rPr>
              <w:fldChar w:fldCharType="separate"/>
            </w:r>
            <w:r>
              <w:rPr>
                <w:noProof/>
                <w:webHidden/>
              </w:rPr>
              <w:t>227</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29" w:history="1">
            <w:r w:rsidRPr="00E538E3">
              <w:rPr>
                <w:rStyle w:val="Hyperlink"/>
                <w:noProof/>
              </w:rPr>
              <w:t>4.4.3</w:t>
            </w:r>
            <w:r w:rsidRPr="00E538E3">
              <w:rPr>
                <w:rStyle w:val="Hyperlink"/>
                <w:rFonts w:hint="eastAsia"/>
                <w:noProof/>
              </w:rPr>
              <w:t xml:space="preserve"> </w:t>
            </w:r>
            <w:r w:rsidRPr="00E538E3">
              <w:rPr>
                <w:rStyle w:val="Hyperlink"/>
                <w:rFonts w:hint="eastAsia"/>
                <w:noProof/>
              </w:rPr>
              <w:t>运行状态切换</w:t>
            </w:r>
            <w:r>
              <w:rPr>
                <w:noProof/>
                <w:webHidden/>
              </w:rPr>
              <w:tab/>
            </w:r>
            <w:r>
              <w:rPr>
                <w:noProof/>
                <w:webHidden/>
              </w:rPr>
              <w:fldChar w:fldCharType="begin"/>
            </w:r>
            <w:r>
              <w:rPr>
                <w:noProof/>
                <w:webHidden/>
              </w:rPr>
              <w:instrText xml:space="preserve"> PAGEREF _Toc390712729 \h </w:instrText>
            </w:r>
            <w:r>
              <w:rPr>
                <w:noProof/>
                <w:webHidden/>
              </w:rPr>
            </w:r>
            <w:r>
              <w:rPr>
                <w:noProof/>
                <w:webHidden/>
              </w:rPr>
              <w:fldChar w:fldCharType="separate"/>
            </w:r>
            <w:r>
              <w:rPr>
                <w:noProof/>
                <w:webHidden/>
              </w:rPr>
              <w:t>227</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30" w:history="1">
            <w:r w:rsidRPr="00E538E3">
              <w:rPr>
                <w:rStyle w:val="Hyperlink"/>
                <w:noProof/>
              </w:rPr>
              <w:t>4.4.4</w:t>
            </w:r>
            <w:r w:rsidRPr="00E538E3">
              <w:rPr>
                <w:rStyle w:val="Hyperlink"/>
                <w:rFonts w:hint="eastAsia"/>
                <w:noProof/>
              </w:rPr>
              <w:t xml:space="preserve"> </w:t>
            </w:r>
            <w:r w:rsidRPr="00E538E3">
              <w:rPr>
                <w:rStyle w:val="Hyperlink"/>
                <w:rFonts w:hint="eastAsia"/>
                <w:noProof/>
              </w:rPr>
              <w:t>调度通知</w:t>
            </w:r>
            <w:r>
              <w:rPr>
                <w:noProof/>
                <w:webHidden/>
              </w:rPr>
              <w:tab/>
            </w:r>
            <w:r>
              <w:rPr>
                <w:noProof/>
                <w:webHidden/>
              </w:rPr>
              <w:fldChar w:fldCharType="begin"/>
            </w:r>
            <w:r>
              <w:rPr>
                <w:noProof/>
                <w:webHidden/>
              </w:rPr>
              <w:instrText xml:space="preserve"> PAGEREF _Toc390712730 \h </w:instrText>
            </w:r>
            <w:r>
              <w:rPr>
                <w:noProof/>
                <w:webHidden/>
              </w:rPr>
            </w:r>
            <w:r>
              <w:rPr>
                <w:noProof/>
                <w:webHidden/>
              </w:rPr>
              <w:fldChar w:fldCharType="separate"/>
            </w:r>
            <w:r>
              <w:rPr>
                <w:noProof/>
                <w:webHidden/>
              </w:rPr>
              <w:t>228</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31" w:history="1">
            <w:r w:rsidRPr="00E538E3">
              <w:rPr>
                <w:rStyle w:val="Hyperlink"/>
                <w:noProof/>
              </w:rPr>
              <w:t>4.4.5</w:t>
            </w:r>
            <w:r w:rsidRPr="00E538E3">
              <w:rPr>
                <w:rStyle w:val="Hyperlink"/>
                <w:rFonts w:hint="eastAsia"/>
                <w:noProof/>
              </w:rPr>
              <w:t xml:space="preserve"> </w:t>
            </w:r>
            <w:r w:rsidRPr="00E538E3">
              <w:rPr>
                <w:rStyle w:val="Hyperlink"/>
                <w:rFonts w:hint="eastAsia"/>
                <w:noProof/>
              </w:rPr>
              <w:t>工作队列</w:t>
            </w:r>
            <w:r>
              <w:rPr>
                <w:noProof/>
                <w:webHidden/>
              </w:rPr>
              <w:tab/>
            </w:r>
            <w:r>
              <w:rPr>
                <w:noProof/>
                <w:webHidden/>
              </w:rPr>
              <w:fldChar w:fldCharType="begin"/>
            </w:r>
            <w:r>
              <w:rPr>
                <w:noProof/>
                <w:webHidden/>
              </w:rPr>
              <w:instrText xml:space="preserve"> PAGEREF _Toc390712731 \h </w:instrText>
            </w:r>
            <w:r>
              <w:rPr>
                <w:noProof/>
                <w:webHidden/>
              </w:rPr>
            </w:r>
            <w:r>
              <w:rPr>
                <w:noProof/>
                <w:webHidden/>
              </w:rPr>
              <w:fldChar w:fldCharType="separate"/>
            </w:r>
            <w:r>
              <w:rPr>
                <w:noProof/>
                <w:webHidden/>
              </w:rPr>
              <w:t>229</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32" w:history="1">
            <w:r w:rsidRPr="00E538E3">
              <w:rPr>
                <w:rStyle w:val="Hyperlink"/>
                <w:noProof/>
              </w:rPr>
              <w:t>4.4.6 CPU</w:t>
            </w:r>
            <w:r w:rsidRPr="00E538E3">
              <w:rPr>
                <w:rStyle w:val="Hyperlink"/>
                <w:rFonts w:hint="eastAsia"/>
                <w:noProof/>
              </w:rPr>
              <w:t>状态</w:t>
            </w:r>
            <w:r>
              <w:rPr>
                <w:noProof/>
                <w:webHidden/>
              </w:rPr>
              <w:tab/>
            </w:r>
            <w:r>
              <w:rPr>
                <w:noProof/>
                <w:webHidden/>
              </w:rPr>
              <w:fldChar w:fldCharType="begin"/>
            </w:r>
            <w:r>
              <w:rPr>
                <w:noProof/>
                <w:webHidden/>
              </w:rPr>
              <w:instrText xml:space="preserve"> PAGEREF _Toc390712732 \h </w:instrText>
            </w:r>
            <w:r>
              <w:rPr>
                <w:noProof/>
                <w:webHidden/>
              </w:rPr>
            </w:r>
            <w:r>
              <w:rPr>
                <w:noProof/>
                <w:webHidden/>
              </w:rPr>
              <w:fldChar w:fldCharType="separate"/>
            </w:r>
            <w:r>
              <w:rPr>
                <w:noProof/>
                <w:webHidden/>
              </w:rPr>
              <w:t>229</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33" w:history="1">
            <w:r w:rsidRPr="00E538E3">
              <w:rPr>
                <w:rStyle w:val="Hyperlink"/>
                <w:noProof/>
              </w:rPr>
              <w:t>4.4.7</w:t>
            </w:r>
            <w:r w:rsidRPr="00E538E3">
              <w:rPr>
                <w:rStyle w:val="Hyperlink"/>
                <w:rFonts w:hint="eastAsia"/>
                <w:noProof/>
              </w:rPr>
              <w:t xml:space="preserve"> </w:t>
            </w:r>
            <w:r w:rsidRPr="00E538E3">
              <w:rPr>
                <w:rStyle w:val="Hyperlink"/>
                <w:rFonts w:hint="eastAsia"/>
                <w:noProof/>
              </w:rPr>
              <w:t>常见问题</w:t>
            </w:r>
            <w:r>
              <w:rPr>
                <w:noProof/>
                <w:webHidden/>
              </w:rPr>
              <w:tab/>
            </w:r>
            <w:r>
              <w:rPr>
                <w:noProof/>
                <w:webHidden/>
              </w:rPr>
              <w:fldChar w:fldCharType="begin"/>
            </w:r>
            <w:r>
              <w:rPr>
                <w:noProof/>
                <w:webHidden/>
              </w:rPr>
              <w:instrText xml:space="preserve"> PAGEREF _Toc390712733 \h </w:instrText>
            </w:r>
            <w:r>
              <w:rPr>
                <w:noProof/>
                <w:webHidden/>
              </w:rPr>
            </w:r>
            <w:r>
              <w:rPr>
                <w:noProof/>
                <w:webHidden/>
              </w:rPr>
              <w:fldChar w:fldCharType="separate"/>
            </w:r>
            <w:r>
              <w:rPr>
                <w:noProof/>
                <w:webHidden/>
              </w:rPr>
              <w:t>230</w:t>
            </w:r>
            <w:r>
              <w:rPr>
                <w:noProof/>
                <w:webHidden/>
              </w:rPr>
              <w:fldChar w:fldCharType="end"/>
            </w:r>
          </w:hyperlink>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734" w:history="1">
            <w:r w:rsidRPr="00E538E3">
              <w:rPr>
                <w:rStyle w:val="Hyperlink"/>
                <w:noProof/>
              </w:rPr>
              <w:t>4.5</w:t>
            </w:r>
            <w:r w:rsidRPr="00E538E3">
              <w:rPr>
                <w:rStyle w:val="Hyperlink"/>
                <w:rFonts w:hint="eastAsia"/>
                <w:noProof/>
              </w:rPr>
              <w:t xml:space="preserve"> </w:t>
            </w:r>
            <w:r w:rsidRPr="00E538E3">
              <w:rPr>
                <w:rStyle w:val="Hyperlink"/>
                <w:rFonts w:hint="eastAsia"/>
                <w:noProof/>
              </w:rPr>
              <w:t>系统同步</w:t>
            </w:r>
            <w:r>
              <w:rPr>
                <w:noProof/>
                <w:webHidden/>
              </w:rPr>
              <w:tab/>
            </w:r>
            <w:r>
              <w:rPr>
                <w:noProof/>
                <w:webHidden/>
              </w:rPr>
              <w:fldChar w:fldCharType="begin"/>
            </w:r>
            <w:r>
              <w:rPr>
                <w:noProof/>
                <w:webHidden/>
              </w:rPr>
              <w:instrText xml:space="preserve"> PAGEREF _Toc390712734 \h </w:instrText>
            </w:r>
            <w:r>
              <w:rPr>
                <w:noProof/>
                <w:webHidden/>
              </w:rPr>
            </w:r>
            <w:r>
              <w:rPr>
                <w:noProof/>
                <w:webHidden/>
              </w:rPr>
              <w:fldChar w:fldCharType="separate"/>
            </w:r>
            <w:r>
              <w:rPr>
                <w:noProof/>
                <w:webHidden/>
              </w:rPr>
              <w:t>231</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35" w:history="1">
            <w:r w:rsidRPr="00E538E3">
              <w:rPr>
                <w:rStyle w:val="Hyperlink"/>
                <w:noProof/>
              </w:rPr>
              <w:t>4.5.1 MPCORE</w:t>
            </w:r>
            <w:r>
              <w:rPr>
                <w:noProof/>
                <w:webHidden/>
              </w:rPr>
              <w:tab/>
            </w:r>
            <w:r>
              <w:rPr>
                <w:noProof/>
                <w:webHidden/>
              </w:rPr>
              <w:fldChar w:fldCharType="begin"/>
            </w:r>
            <w:r>
              <w:rPr>
                <w:noProof/>
                <w:webHidden/>
              </w:rPr>
              <w:instrText xml:space="preserve"> PAGEREF _Toc390712735 \h </w:instrText>
            </w:r>
            <w:r>
              <w:rPr>
                <w:noProof/>
                <w:webHidden/>
              </w:rPr>
            </w:r>
            <w:r>
              <w:rPr>
                <w:noProof/>
                <w:webHidden/>
              </w:rPr>
              <w:fldChar w:fldCharType="separate"/>
            </w:r>
            <w:r>
              <w:rPr>
                <w:noProof/>
                <w:webHidden/>
              </w:rPr>
              <w:t>231</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36" w:history="1">
            <w:r w:rsidRPr="00E538E3">
              <w:rPr>
                <w:rStyle w:val="Hyperlink"/>
                <w:noProof/>
              </w:rPr>
              <w:t>4.5.2</w:t>
            </w:r>
            <w:r w:rsidRPr="00E538E3">
              <w:rPr>
                <w:rStyle w:val="Hyperlink"/>
                <w:rFonts w:hint="eastAsia"/>
                <w:noProof/>
              </w:rPr>
              <w:t xml:space="preserve"> </w:t>
            </w:r>
            <w:r w:rsidRPr="00E538E3">
              <w:rPr>
                <w:rStyle w:val="Hyperlink"/>
                <w:rFonts w:hint="eastAsia"/>
                <w:noProof/>
              </w:rPr>
              <w:t>同步机制</w:t>
            </w:r>
            <w:r>
              <w:rPr>
                <w:noProof/>
                <w:webHidden/>
              </w:rPr>
              <w:tab/>
            </w:r>
            <w:r>
              <w:rPr>
                <w:noProof/>
                <w:webHidden/>
              </w:rPr>
              <w:fldChar w:fldCharType="begin"/>
            </w:r>
            <w:r>
              <w:rPr>
                <w:noProof/>
                <w:webHidden/>
              </w:rPr>
              <w:instrText xml:space="preserve"> PAGEREF _Toc390712736 \h </w:instrText>
            </w:r>
            <w:r>
              <w:rPr>
                <w:noProof/>
                <w:webHidden/>
              </w:rPr>
            </w:r>
            <w:r>
              <w:rPr>
                <w:noProof/>
                <w:webHidden/>
              </w:rPr>
              <w:fldChar w:fldCharType="separate"/>
            </w:r>
            <w:r>
              <w:rPr>
                <w:noProof/>
                <w:webHidden/>
              </w:rPr>
              <w:t>234</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37" w:history="1">
            <w:r w:rsidRPr="00E538E3">
              <w:rPr>
                <w:rStyle w:val="Hyperlink"/>
                <w:noProof/>
              </w:rPr>
              <w:t>4.5.3</w:t>
            </w:r>
            <w:r w:rsidRPr="00E538E3">
              <w:rPr>
                <w:rStyle w:val="Hyperlink"/>
                <w:rFonts w:hint="eastAsia"/>
                <w:noProof/>
              </w:rPr>
              <w:t xml:space="preserve"> </w:t>
            </w:r>
            <w:r w:rsidRPr="00E538E3">
              <w:rPr>
                <w:rStyle w:val="Hyperlink"/>
                <w:rFonts w:hint="eastAsia"/>
                <w:noProof/>
              </w:rPr>
              <w:t>多核同步</w:t>
            </w:r>
            <w:r>
              <w:rPr>
                <w:noProof/>
                <w:webHidden/>
              </w:rPr>
              <w:tab/>
            </w:r>
            <w:r>
              <w:rPr>
                <w:noProof/>
                <w:webHidden/>
              </w:rPr>
              <w:fldChar w:fldCharType="begin"/>
            </w:r>
            <w:r>
              <w:rPr>
                <w:noProof/>
                <w:webHidden/>
              </w:rPr>
              <w:instrText xml:space="preserve"> PAGEREF _Toc390712737 \h </w:instrText>
            </w:r>
            <w:r>
              <w:rPr>
                <w:noProof/>
                <w:webHidden/>
              </w:rPr>
            </w:r>
            <w:r>
              <w:rPr>
                <w:noProof/>
                <w:webHidden/>
              </w:rPr>
              <w:fldChar w:fldCharType="separate"/>
            </w:r>
            <w:r>
              <w:rPr>
                <w:noProof/>
                <w:webHidden/>
              </w:rPr>
              <w:t>234</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38" w:history="1">
            <w:r w:rsidRPr="00E538E3">
              <w:rPr>
                <w:rStyle w:val="Hyperlink"/>
                <w:noProof/>
              </w:rPr>
              <w:t>4.5.4</w:t>
            </w:r>
            <w:r w:rsidRPr="00E538E3">
              <w:rPr>
                <w:rStyle w:val="Hyperlink"/>
                <w:rFonts w:hint="eastAsia"/>
                <w:noProof/>
              </w:rPr>
              <w:t xml:space="preserve"> </w:t>
            </w:r>
            <w:r w:rsidRPr="00E538E3">
              <w:rPr>
                <w:rStyle w:val="Hyperlink"/>
                <w:rFonts w:hint="eastAsia"/>
                <w:noProof/>
              </w:rPr>
              <w:t>多核通信</w:t>
            </w:r>
            <w:r>
              <w:rPr>
                <w:noProof/>
                <w:webHidden/>
              </w:rPr>
              <w:tab/>
            </w:r>
            <w:r>
              <w:rPr>
                <w:noProof/>
                <w:webHidden/>
              </w:rPr>
              <w:fldChar w:fldCharType="begin"/>
            </w:r>
            <w:r>
              <w:rPr>
                <w:noProof/>
                <w:webHidden/>
              </w:rPr>
              <w:instrText xml:space="preserve"> PAGEREF _Toc390712738 \h </w:instrText>
            </w:r>
            <w:r>
              <w:rPr>
                <w:noProof/>
                <w:webHidden/>
              </w:rPr>
            </w:r>
            <w:r>
              <w:rPr>
                <w:noProof/>
                <w:webHidden/>
              </w:rPr>
              <w:fldChar w:fldCharType="separate"/>
            </w:r>
            <w:r>
              <w:rPr>
                <w:noProof/>
                <w:webHidden/>
              </w:rPr>
              <w:t>234</w:t>
            </w:r>
            <w:r>
              <w:rPr>
                <w:noProof/>
                <w:webHidden/>
              </w:rPr>
              <w:fldChar w:fldCharType="end"/>
            </w:r>
          </w:hyperlink>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739" w:history="1">
            <w:r w:rsidRPr="00E538E3">
              <w:rPr>
                <w:rStyle w:val="Hyperlink"/>
                <w:noProof/>
              </w:rPr>
              <w:t>4.6</w:t>
            </w:r>
            <w:r w:rsidRPr="00E538E3">
              <w:rPr>
                <w:rStyle w:val="Hyperlink"/>
                <w:rFonts w:hint="eastAsia"/>
                <w:noProof/>
              </w:rPr>
              <w:t xml:space="preserve"> </w:t>
            </w:r>
            <w:r w:rsidRPr="00E538E3">
              <w:rPr>
                <w:rStyle w:val="Hyperlink"/>
                <w:rFonts w:hint="eastAsia"/>
                <w:noProof/>
              </w:rPr>
              <w:t>内核线程</w:t>
            </w:r>
            <w:r>
              <w:rPr>
                <w:noProof/>
                <w:webHidden/>
              </w:rPr>
              <w:tab/>
            </w:r>
            <w:r>
              <w:rPr>
                <w:noProof/>
                <w:webHidden/>
              </w:rPr>
              <w:fldChar w:fldCharType="begin"/>
            </w:r>
            <w:r>
              <w:rPr>
                <w:noProof/>
                <w:webHidden/>
              </w:rPr>
              <w:instrText xml:space="preserve"> PAGEREF _Toc390712739 \h </w:instrText>
            </w:r>
            <w:r>
              <w:rPr>
                <w:noProof/>
                <w:webHidden/>
              </w:rPr>
            </w:r>
            <w:r>
              <w:rPr>
                <w:noProof/>
                <w:webHidden/>
              </w:rPr>
              <w:fldChar w:fldCharType="separate"/>
            </w:r>
            <w:r>
              <w:rPr>
                <w:noProof/>
                <w:webHidden/>
              </w:rPr>
              <w:t>235</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40" w:history="1">
            <w:r w:rsidRPr="00E538E3">
              <w:rPr>
                <w:rStyle w:val="Hyperlink"/>
                <w:noProof/>
              </w:rPr>
              <w:t>4.6.1</w:t>
            </w:r>
            <w:r w:rsidRPr="00E538E3">
              <w:rPr>
                <w:rStyle w:val="Hyperlink"/>
                <w:rFonts w:hint="eastAsia"/>
                <w:noProof/>
              </w:rPr>
              <w:t xml:space="preserve"> </w:t>
            </w:r>
            <w:r w:rsidRPr="00E538E3">
              <w:rPr>
                <w:rStyle w:val="Hyperlink"/>
                <w:rFonts w:hint="eastAsia"/>
                <w:noProof/>
              </w:rPr>
              <w:t>守护线程</w:t>
            </w:r>
            <w:r>
              <w:rPr>
                <w:noProof/>
                <w:webHidden/>
              </w:rPr>
              <w:tab/>
            </w:r>
            <w:r>
              <w:rPr>
                <w:noProof/>
                <w:webHidden/>
              </w:rPr>
              <w:fldChar w:fldCharType="begin"/>
            </w:r>
            <w:r>
              <w:rPr>
                <w:noProof/>
                <w:webHidden/>
              </w:rPr>
              <w:instrText xml:space="preserve"> PAGEREF _Toc390712740 \h </w:instrText>
            </w:r>
            <w:r>
              <w:rPr>
                <w:noProof/>
                <w:webHidden/>
              </w:rPr>
            </w:r>
            <w:r>
              <w:rPr>
                <w:noProof/>
                <w:webHidden/>
              </w:rPr>
              <w:fldChar w:fldCharType="separate"/>
            </w:r>
            <w:r>
              <w:rPr>
                <w:noProof/>
                <w:webHidden/>
              </w:rPr>
              <w:t>235</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41" w:history="1">
            <w:r w:rsidRPr="00E538E3">
              <w:rPr>
                <w:rStyle w:val="Hyperlink"/>
                <w:noProof/>
              </w:rPr>
              <w:t>4.6.2</w:t>
            </w:r>
            <w:r w:rsidRPr="00E538E3">
              <w:rPr>
                <w:rStyle w:val="Hyperlink"/>
                <w:rFonts w:hint="eastAsia"/>
                <w:noProof/>
              </w:rPr>
              <w:t xml:space="preserve"> </w:t>
            </w:r>
            <w:r w:rsidRPr="00E538E3">
              <w:rPr>
                <w:rStyle w:val="Hyperlink"/>
                <w:rFonts w:hint="eastAsia"/>
                <w:noProof/>
              </w:rPr>
              <w:t>内核线程运行流程</w:t>
            </w:r>
            <w:r>
              <w:rPr>
                <w:noProof/>
                <w:webHidden/>
              </w:rPr>
              <w:tab/>
            </w:r>
            <w:r>
              <w:rPr>
                <w:noProof/>
                <w:webHidden/>
              </w:rPr>
              <w:fldChar w:fldCharType="begin"/>
            </w:r>
            <w:r>
              <w:rPr>
                <w:noProof/>
                <w:webHidden/>
              </w:rPr>
              <w:instrText xml:space="preserve"> PAGEREF _Toc390712741 \h </w:instrText>
            </w:r>
            <w:r>
              <w:rPr>
                <w:noProof/>
                <w:webHidden/>
              </w:rPr>
            </w:r>
            <w:r>
              <w:rPr>
                <w:noProof/>
                <w:webHidden/>
              </w:rPr>
              <w:fldChar w:fldCharType="separate"/>
            </w:r>
            <w:r>
              <w:rPr>
                <w:noProof/>
                <w:webHidden/>
              </w:rPr>
              <w:t>236</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42" w:history="1">
            <w:r w:rsidRPr="00E538E3">
              <w:rPr>
                <w:rStyle w:val="Hyperlink"/>
                <w:noProof/>
              </w:rPr>
              <w:t>4.6.3</w:t>
            </w:r>
            <w:r w:rsidRPr="00E538E3">
              <w:rPr>
                <w:rStyle w:val="Hyperlink"/>
                <w:rFonts w:hint="eastAsia"/>
                <w:noProof/>
              </w:rPr>
              <w:t xml:space="preserve"> </w:t>
            </w:r>
            <w:r w:rsidRPr="00E538E3">
              <w:rPr>
                <w:rStyle w:val="Hyperlink"/>
                <w:rFonts w:hint="eastAsia"/>
                <w:noProof/>
              </w:rPr>
              <w:t>内核线程创建方式</w:t>
            </w:r>
            <w:r>
              <w:rPr>
                <w:noProof/>
                <w:webHidden/>
              </w:rPr>
              <w:tab/>
            </w:r>
            <w:r>
              <w:rPr>
                <w:noProof/>
                <w:webHidden/>
              </w:rPr>
              <w:fldChar w:fldCharType="begin"/>
            </w:r>
            <w:r>
              <w:rPr>
                <w:noProof/>
                <w:webHidden/>
              </w:rPr>
              <w:instrText xml:space="preserve"> PAGEREF _Toc390712742 \h </w:instrText>
            </w:r>
            <w:r>
              <w:rPr>
                <w:noProof/>
                <w:webHidden/>
              </w:rPr>
            </w:r>
            <w:r>
              <w:rPr>
                <w:noProof/>
                <w:webHidden/>
              </w:rPr>
              <w:fldChar w:fldCharType="separate"/>
            </w:r>
            <w:r>
              <w:rPr>
                <w:noProof/>
                <w:webHidden/>
              </w:rPr>
              <w:t>236</w:t>
            </w:r>
            <w:r>
              <w:rPr>
                <w:noProof/>
                <w:webHidden/>
              </w:rPr>
              <w:fldChar w:fldCharType="end"/>
            </w:r>
          </w:hyperlink>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743" w:history="1">
            <w:r w:rsidRPr="00E538E3">
              <w:rPr>
                <w:rStyle w:val="Hyperlink"/>
                <w:noProof/>
              </w:rPr>
              <w:t>4.7 LKM</w:t>
            </w:r>
            <w:r w:rsidRPr="00E538E3">
              <w:rPr>
                <w:rStyle w:val="Hyperlink"/>
                <w:rFonts w:hint="eastAsia"/>
                <w:noProof/>
              </w:rPr>
              <w:t>管理</w:t>
            </w:r>
            <w:r>
              <w:rPr>
                <w:noProof/>
                <w:webHidden/>
              </w:rPr>
              <w:tab/>
            </w:r>
            <w:r>
              <w:rPr>
                <w:noProof/>
                <w:webHidden/>
              </w:rPr>
              <w:fldChar w:fldCharType="begin"/>
            </w:r>
            <w:r>
              <w:rPr>
                <w:noProof/>
                <w:webHidden/>
              </w:rPr>
              <w:instrText xml:space="preserve"> PAGEREF _Toc390712743 \h </w:instrText>
            </w:r>
            <w:r>
              <w:rPr>
                <w:noProof/>
                <w:webHidden/>
              </w:rPr>
            </w:r>
            <w:r>
              <w:rPr>
                <w:noProof/>
                <w:webHidden/>
              </w:rPr>
              <w:fldChar w:fldCharType="separate"/>
            </w:r>
            <w:r>
              <w:rPr>
                <w:noProof/>
                <w:webHidden/>
              </w:rPr>
              <w:t>238</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44" w:history="1">
            <w:r w:rsidRPr="00E538E3">
              <w:rPr>
                <w:rStyle w:val="Hyperlink"/>
                <w:noProof/>
              </w:rPr>
              <w:t>4.7.1 LKM</w:t>
            </w:r>
            <w:r w:rsidRPr="00E538E3">
              <w:rPr>
                <w:rStyle w:val="Hyperlink"/>
                <w:rFonts w:hint="eastAsia"/>
                <w:noProof/>
              </w:rPr>
              <w:t>文件结构</w:t>
            </w:r>
            <w:r>
              <w:rPr>
                <w:noProof/>
                <w:webHidden/>
              </w:rPr>
              <w:tab/>
            </w:r>
            <w:r>
              <w:rPr>
                <w:noProof/>
                <w:webHidden/>
              </w:rPr>
              <w:fldChar w:fldCharType="begin"/>
            </w:r>
            <w:r>
              <w:rPr>
                <w:noProof/>
                <w:webHidden/>
              </w:rPr>
              <w:instrText xml:space="preserve"> PAGEREF _Toc390712744 \h </w:instrText>
            </w:r>
            <w:r>
              <w:rPr>
                <w:noProof/>
                <w:webHidden/>
              </w:rPr>
            </w:r>
            <w:r>
              <w:rPr>
                <w:noProof/>
                <w:webHidden/>
              </w:rPr>
              <w:fldChar w:fldCharType="separate"/>
            </w:r>
            <w:r>
              <w:rPr>
                <w:noProof/>
                <w:webHidden/>
              </w:rPr>
              <w:t>238</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45" w:history="1">
            <w:r w:rsidRPr="00E538E3">
              <w:rPr>
                <w:rStyle w:val="Hyperlink"/>
                <w:noProof/>
              </w:rPr>
              <w:t>4.7.2 LKM</w:t>
            </w:r>
            <w:r w:rsidRPr="00E538E3">
              <w:rPr>
                <w:rStyle w:val="Hyperlink"/>
                <w:rFonts w:hint="eastAsia"/>
                <w:noProof/>
              </w:rPr>
              <w:t>描述结构</w:t>
            </w:r>
            <w:r>
              <w:rPr>
                <w:noProof/>
                <w:webHidden/>
              </w:rPr>
              <w:tab/>
            </w:r>
            <w:r>
              <w:rPr>
                <w:noProof/>
                <w:webHidden/>
              </w:rPr>
              <w:fldChar w:fldCharType="begin"/>
            </w:r>
            <w:r>
              <w:rPr>
                <w:noProof/>
                <w:webHidden/>
              </w:rPr>
              <w:instrText xml:space="preserve"> PAGEREF _Toc390712745 \h </w:instrText>
            </w:r>
            <w:r>
              <w:rPr>
                <w:noProof/>
                <w:webHidden/>
              </w:rPr>
            </w:r>
            <w:r>
              <w:rPr>
                <w:noProof/>
                <w:webHidden/>
              </w:rPr>
              <w:fldChar w:fldCharType="separate"/>
            </w:r>
            <w:r>
              <w:rPr>
                <w:noProof/>
                <w:webHidden/>
              </w:rPr>
              <w:t>241</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46" w:history="1">
            <w:r w:rsidRPr="00E538E3">
              <w:rPr>
                <w:rStyle w:val="Hyperlink"/>
                <w:noProof/>
              </w:rPr>
              <w:t>4.7.3 LKM</w:t>
            </w:r>
            <w:r w:rsidRPr="00E538E3">
              <w:rPr>
                <w:rStyle w:val="Hyperlink"/>
                <w:rFonts w:hint="eastAsia"/>
                <w:noProof/>
              </w:rPr>
              <w:t>管理方式</w:t>
            </w:r>
            <w:r>
              <w:rPr>
                <w:noProof/>
                <w:webHidden/>
              </w:rPr>
              <w:tab/>
            </w:r>
            <w:r>
              <w:rPr>
                <w:noProof/>
                <w:webHidden/>
              </w:rPr>
              <w:fldChar w:fldCharType="begin"/>
            </w:r>
            <w:r>
              <w:rPr>
                <w:noProof/>
                <w:webHidden/>
              </w:rPr>
              <w:instrText xml:space="preserve"> PAGEREF _Toc390712746 \h </w:instrText>
            </w:r>
            <w:r>
              <w:rPr>
                <w:noProof/>
                <w:webHidden/>
              </w:rPr>
            </w:r>
            <w:r>
              <w:rPr>
                <w:noProof/>
                <w:webHidden/>
              </w:rPr>
              <w:fldChar w:fldCharType="separate"/>
            </w:r>
            <w:r>
              <w:rPr>
                <w:noProof/>
                <w:webHidden/>
              </w:rPr>
              <w:t>242</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47" w:history="1">
            <w:r w:rsidRPr="00E538E3">
              <w:rPr>
                <w:rStyle w:val="Hyperlink"/>
                <w:noProof/>
              </w:rPr>
              <w:t>4.7.4 LKM</w:t>
            </w:r>
            <w:r w:rsidRPr="00E538E3">
              <w:rPr>
                <w:rStyle w:val="Hyperlink"/>
                <w:rFonts w:hint="eastAsia"/>
                <w:noProof/>
              </w:rPr>
              <w:t>卸载流程</w:t>
            </w:r>
            <w:r>
              <w:rPr>
                <w:noProof/>
                <w:webHidden/>
              </w:rPr>
              <w:tab/>
            </w:r>
            <w:r>
              <w:rPr>
                <w:noProof/>
                <w:webHidden/>
              </w:rPr>
              <w:fldChar w:fldCharType="begin"/>
            </w:r>
            <w:r>
              <w:rPr>
                <w:noProof/>
                <w:webHidden/>
              </w:rPr>
              <w:instrText xml:space="preserve"> PAGEREF _Toc390712747 \h </w:instrText>
            </w:r>
            <w:r>
              <w:rPr>
                <w:noProof/>
                <w:webHidden/>
              </w:rPr>
            </w:r>
            <w:r>
              <w:rPr>
                <w:noProof/>
                <w:webHidden/>
              </w:rPr>
              <w:fldChar w:fldCharType="separate"/>
            </w:r>
            <w:r>
              <w:rPr>
                <w:noProof/>
                <w:webHidden/>
              </w:rPr>
              <w:t>247</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48" w:history="1">
            <w:r w:rsidRPr="00E538E3">
              <w:rPr>
                <w:rStyle w:val="Hyperlink"/>
                <w:noProof/>
              </w:rPr>
              <w:t>4.7.5 LKM</w:t>
            </w:r>
            <w:r w:rsidRPr="00E538E3">
              <w:rPr>
                <w:rStyle w:val="Hyperlink"/>
                <w:rFonts w:hint="eastAsia"/>
                <w:noProof/>
              </w:rPr>
              <w:t>加载流程</w:t>
            </w:r>
            <w:r>
              <w:rPr>
                <w:noProof/>
                <w:webHidden/>
              </w:rPr>
              <w:tab/>
            </w:r>
            <w:r>
              <w:rPr>
                <w:noProof/>
                <w:webHidden/>
              </w:rPr>
              <w:fldChar w:fldCharType="begin"/>
            </w:r>
            <w:r>
              <w:rPr>
                <w:noProof/>
                <w:webHidden/>
              </w:rPr>
              <w:instrText xml:space="preserve"> PAGEREF _Toc390712748 \h </w:instrText>
            </w:r>
            <w:r>
              <w:rPr>
                <w:noProof/>
                <w:webHidden/>
              </w:rPr>
            </w:r>
            <w:r>
              <w:rPr>
                <w:noProof/>
                <w:webHidden/>
              </w:rPr>
              <w:fldChar w:fldCharType="separate"/>
            </w:r>
            <w:r>
              <w:rPr>
                <w:noProof/>
                <w:webHidden/>
              </w:rPr>
              <w:t>248</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49" w:history="1">
            <w:r w:rsidRPr="00E538E3">
              <w:rPr>
                <w:rStyle w:val="Hyperlink"/>
                <w:noProof/>
              </w:rPr>
              <w:t>4.7.6 LKM</w:t>
            </w:r>
            <w:r w:rsidRPr="00E538E3">
              <w:rPr>
                <w:rStyle w:val="Hyperlink"/>
                <w:rFonts w:hint="eastAsia"/>
                <w:noProof/>
              </w:rPr>
              <w:t>运行流程</w:t>
            </w:r>
            <w:r>
              <w:rPr>
                <w:noProof/>
                <w:webHidden/>
              </w:rPr>
              <w:tab/>
            </w:r>
            <w:r>
              <w:rPr>
                <w:noProof/>
                <w:webHidden/>
              </w:rPr>
              <w:fldChar w:fldCharType="begin"/>
            </w:r>
            <w:r>
              <w:rPr>
                <w:noProof/>
                <w:webHidden/>
              </w:rPr>
              <w:instrText xml:space="preserve"> PAGEREF _Toc390712749 \h </w:instrText>
            </w:r>
            <w:r>
              <w:rPr>
                <w:noProof/>
                <w:webHidden/>
              </w:rPr>
            </w:r>
            <w:r>
              <w:rPr>
                <w:noProof/>
                <w:webHidden/>
              </w:rPr>
              <w:fldChar w:fldCharType="separate"/>
            </w:r>
            <w:r>
              <w:rPr>
                <w:noProof/>
                <w:webHidden/>
              </w:rPr>
              <w:t>255</w:t>
            </w:r>
            <w:r>
              <w:rPr>
                <w:noProof/>
                <w:webHidden/>
              </w:rPr>
              <w:fldChar w:fldCharType="end"/>
            </w:r>
          </w:hyperlink>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750" w:history="1">
            <w:r w:rsidRPr="00E538E3">
              <w:rPr>
                <w:rStyle w:val="Hyperlink"/>
                <w:noProof/>
              </w:rPr>
              <w:t>4.8 ELF</w:t>
            </w:r>
            <w:r w:rsidRPr="00E538E3">
              <w:rPr>
                <w:rStyle w:val="Hyperlink"/>
                <w:rFonts w:hint="eastAsia"/>
                <w:noProof/>
              </w:rPr>
              <w:t>管理</w:t>
            </w:r>
            <w:r>
              <w:rPr>
                <w:noProof/>
                <w:webHidden/>
              </w:rPr>
              <w:tab/>
            </w:r>
            <w:r>
              <w:rPr>
                <w:noProof/>
                <w:webHidden/>
              </w:rPr>
              <w:fldChar w:fldCharType="begin"/>
            </w:r>
            <w:r>
              <w:rPr>
                <w:noProof/>
                <w:webHidden/>
              </w:rPr>
              <w:instrText xml:space="preserve"> PAGEREF _Toc390712750 \h </w:instrText>
            </w:r>
            <w:r>
              <w:rPr>
                <w:noProof/>
                <w:webHidden/>
              </w:rPr>
            </w:r>
            <w:r>
              <w:rPr>
                <w:noProof/>
                <w:webHidden/>
              </w:rPr>
              <w:fldChar w:fldCharType="separate"/>
            </w:r>
            <w:r>
              <w:rPr>
                <w:noProof/>
                <w:webHidden/>
              </w:rPr>
              <w:t>258</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51" w:history="1">
            <w:r w:rsidRPr="00E538E3">
              <w:rPr>
                <w:rStyle w:val="Hyperlink"/>
                <w:noProof/>
              </w:rPr>
              <w:t>4.8.1 ELF</w:t>
            </w:r>
            <w:r w:rsidRPr="00E538E3">
              <w:rPr>
                <w:rStyle w:val="Hyperlink"/>
                <w:rFonts w:hint="eastAsia"/>
                <w:noProof/>
              </w:rPr>
              <w:t>文件格式</w:t>
            </w:r>
            <w:r>
              <w:rPr>
                <w:noProof/>
                <w:webHidden/>
              </w:rPr>
              <w:tab/>
            </w:r>
            <w:r>
              <w:rPr>
                <w:noProof/>
                <w:webHidden/>
              </w:rPr>
              <w:fldChar w:fldCharType="begin"/>
            </w:r>
            <w:r>
              <w:rPr>
                <w:noProof/>
                <w:webHidden/>
              </w:rPr>
              <w:instrText xml:space="preserve"> PAGEREF _Toc390712751 \h </w:instrText>
            </w:r>
            <w:r>
              <w:rPr>
                <w:noProof/>
                <w:webHidden/>
              </w:rPr>
            </w:r>
            <w:r>
              <w:rPr>
                <w:noProof/>
                <w:webHidden/>
              </w:rPr>
              <w:fldChar w:fldCharType="separate"/>
            </w:r>
            <w:r>
              <w:rPr>
                <w:noProof/>
                <w:webHidden/>
              </w:rPr>
              <w:t>258</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52" w:history="1">
            <w:r w:rsidRPr="00E538E3">
              <w:rPr>
                <w:rStyle w:val="Hyperlink"/>
                <w:noProof/>
              </w:rPr>
              <w:t>4.8.2 ELF</w:t>
            </w:r>
            <w:r w:rsidRPr="00E538E3">
              <w:rPr>
                <w:rStyle w:val="Hyperlink"/>
                <w:rFonts w:hint="eastAsia"/>
                <w:noProof/>
              </w:rPr>
              <w:t>文件工具</w:t>
            </w:r>
            <w:r>
              <w:rPr>
                <w:noProof/>
                <w:webHidden/>
              </w:rPr>
              <w:tab/>
            </w:r>
            <w:r>
              <w:rPr>
                <w:noProof/>
                <w:webHidden/>
              </w:rPr>
              <w:fldChar w:fldCharType="begin"/>
            </w:r>
            <w:r>
              <w:rPr>
                <w:noProof/>
                <w:webHidden/>
              </w:rPr>
              <w:instrText xml:space="preserve"> PAGEREF _Toc390712752 \h </w:instrText>
            </w:r>
            <w:r>
              <w:rPr>
                <w:noProof/>
                <w:webHidden/>
              </w:rPr>
            </w:r>
            <w:r>
              <w:rPr>
                <w:noProof/>
                <w:webHidden/>
              </w:rPr>
              <w:fldChar w:fldCharType="separate"/>
            </w:r>
            <w:r>
              <w:rPr>
                <w:noProof/>
                <w:webHidden/>
              </w:rPr>
              <w:t>258</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53" w:history="1">
            <w:r w:rsidRPr="00E538E3">
              <w:rPr>
                <w:rStyle w:val="Hyperlink"/>
                <w:noProof/>
              </w:rPr>
              <w:t>4.8.3</w:t>
            </w:r>
            <w:r w:rsidRPr="00E538E3">
              <w:rPr>
                <w:rStyle w:val="Hyperlink"/>
                <w:rFonts w:hint="eastAsia"/>
                <w:noProof/>
              </w:rPr>
              <w:t xml:space="preserve"> </w:t>
            </w:r>
            <w:r w:rsidRPr="00E538E3">
              <w:rPr>
                <w:rStyle w:val="Hyperlink"/>
                <w:rFonts w:hint="eastAsia"/>
                <w:noProof/>
              </w:rPr>
              <w:t>符号属性</w:t>
            </w:r>
            <w:r>
              <w:rPr>
                <w:noProof/>
                <w:webHidden/>
              </w:rPr>
              <w:tab/>
            </w:r>
            <w:r>
              <w:rPr>
                <w:noProof/>
                <w:webHidden/>
              </w:rPr>
              <w:fldChar w:fldCharType="begin"/>
            </w:r>
            <w:r>
              <w:rPr>
                <w:noProof/>
                <w:webHidden/>
              </w:rPr>
              <w:instrText xml:space="preserve"> PAGEREF _Toc390712753 \h </w:instrText>
            </w:r>
            <w:r>
              <w:rPr>
                <w:noProof/>
                <w:webHidden/>
              </w:rPr>
            </w:r>
            <w:r>
              <w:rPr>
                <w:noProof/>
                <w:webHidden/>
              </w:rPr>
              <w:fldChar w:fldCharType="separate"/>
            </w:r>
            <w:r>
              <w:rPr>
                <w:noProof/>
                <w:webHidden/>
              </w:rPr>
              <w:t>260</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54" w:history="1">
            <w:r w:rsidRPr="00E538E3">
              <w:rPr>
                <w:rStyle w:val="Hyperlink"/>
                <w:noProof/>
              </w:rPr>
              <w:t>4.8.4 GOT</w:t>
            </w:r>
            <w:r w:rsidRPr="00E538E3">
              <w:rPr>
                <w:rStyle w:val="Hyperlink"/>
                <w:rFonts w:hint="eastAsia"/>
                <w:noProof/>
              </w:rPr>
              <w:t>表</w:t>
            </w:r>
            <w:r>
              <w:rPr>
                <w:noProof/>
                <w:webHidden/>
              </w:rPr>
              <w:tab/>
            </w:r>
            <w:r>
              <w:rPr>
                <w:noProof/>
                <w:webHidden/>
              </w:rPr>
              <w:fldChar w:fldCharType="begin"/>
            </w:r>
            <w:r>
              <w:rPr>
                <w:noProof/>
                <w:webHidden/>
              </w:rPr>
              <w:instrText xml:space="preserve"> PAGEREF _Toc390712754 \h </w:instrText>
            </w:r>
            <w:r>
              <w:rPr>
                <w:noProof/>
                <w:webHidden/>
              </w:rPr>
            </w:r>
            <w:r>
              <w:rPr>
                <w:noProof/>
                <w:webHidden/>
              </w:rPr>
              <w:fldChar w:fldCharType="separate"/>
            </w:r>
            <w:r>
              <w:rPr>
                <w:noProof/>
                <w:webHidden/>
              </w:rPr>
              <w:t>260</w:t>
            </w:r>
            <w:r>
              <w:rPr>
                <w:noProof/>
                <w:webHidden/>
              </w:rPr>
              <w:fldChar w:fldCharType="end"/>
            </w:r>
          </w:hyperlink>
        </w:p>
        <w:p w:rsidR="00BB15A4" w:rsidRDefault="00BB15A4">
          <w:pPr>
            <w:pStyle w:val="TOC1"/>
            <w:rPr>
              <w:rFonts w:asciiTheme="minorHAnsi" w:eastAsiaTheme="minorEastAsia" w:hAnsiTheme="minorHAnsi" w:cstheme="minorBidi"/>
              <w:b w:val="0"/>
              <w:noProof/>
              <w:kern w:val="0"/>
              <w:sz w:val="22"/>
              <w:szCs w:val="22"/>
            </w:rPr>
          </w:pPr>
          <w:hyperlink w:anchor="_Toc390712755" w:history="1">
            <w:r w:rsidRPr="00E538E3">
              <w:rPr>
                <w:rStyle w:val="Hyperlink"/>
                <w:noProof/>
              </w:rPr>
              <w:t>6</w:t>
            </w:r>
            <w:r w:rsidRPr="00E538E3">
              <w:rPr>
                <w:rStyle w:val="Hyperlink"/>
                <w:rFonts w:hint="eastAsia"/>
                <w:noProof/>
              </w:rPr>
              <w:t xml:space="preserve"> </w:t>
            </w:r>
            <w:r w:rsidRPr="00E538E3">
              <w:rPr>
                <w:rStyle w:val="Hyperlink"/>
                <w:rFonts w:hint="eastAsia"/>
                <w:noProof/>
              </w:rPr>
              <w:t>设备管理</w:t>
            </w:r>
            <w:r>
              <w:rPr>
                <w:noProof/>
                <w:webHidden/>
              </w:rPr>
              <w:tab/>
            </w:r>
            <w:r>
              <w:rPr>
                <w:noProof/>
                <w:webHidden/>
              </w:rPr>
              <w:fldChar w:fldCharType="begin"/>
            </w:r>
            <w:r>
              <w:rPr>
                <w:noProof/>
                <w:webHidden/>
              </w:rPr>
              <w:instrText xml:space="preserve"> PAGEREF _Toc390712755 \h </w:instrText>
            </w:r>
            <w:r>
              <w:rPr>
                <w:noProof/>
                <w:webHidden/>
              </w:rPr>
            </w:r>
            <w:r>
              <w:rPr>
                <w:noProof/>
                <w:webHidden/>
              </w:rPr>
              <w:fldChar w:fldCharType="separate"/>
            </w:r>
            <w:r>
              <w:rPr>
                <w:noProof/>
                <w:webHidden/>
              </w:rPr>
              <w:t>261</w:t>
            </w:r>
            <w:r>
              <w:rPr>
                <w:noProof/>
                <w:webHidden/>
              </w:rPr>
              <w:fldChar w:fldCharType="end"/>
            </w:r>
          </w:hyperlink>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756" w:history="1">
            <w:r w:rsidRPr="00E538E3">
              <w:rPr>
                <w:rStyle w:val="Hyperlink"/>
                <w:noProof/>
              </w:rPr>
              <w:t>6.1</w:t>
            </w:r>
            <w:r w:rsidRPr="00E538E3">
              <w:rPr>
                <w:rStyle w:val="Hyperlink"/>
                <w:rFonts w:hint="eastAsia"/>
                <w:noProof/>
              </w:rPr>
              <w:t xml:space="preserve"> </w:t>
            </w:r>
            <w:r w:rsidRPr="00E538E3">
              <w:rPr>
                <w:rStyle w:val="Hyperlink"/>
                <w:rFonts w:hint="eastAsia"/>
                <w:noProof/>
              </w:rPr>
              <w:t>设备结构</w:t>
            </w:r>
            <w:r>
              <w:rPr>
                <w:noProof/>
                <w:webHidden/>
              </w:rPr>
              <w:tab/>
            </w:r>
            <w:r>
              <w:rPr>
                <w:noProof/>
                <w:webHidden/>
              </w:rPr>
              <w:fldChar w:fldCharType="begin"/>
            </w:r>
            <w:r>
              <w:rPr>
                <w:noProof/>
                <w:webHidden/>
              </w:rPr>
              <w:instrText xml:space="preserve"> PAGEREF _Toc390712756 \h </w:instrText>
            </w:r>
            <w:r>
              <w:rPr>
                <w:noProof/>
                <w:webHidden/>
              </w:rPr>
            </w:r>
            <w:r>
              <w:rPr>
                <w:noProof/>
                <w:webHidden/>
              </w:rPr>
              <w:fldChar w:fldCharType="separate"/>
            </w:r>
            <w:r>
              <w:rPr>
                <w:noProof/>
                <w:webHidden/>
              </w:rPr>
              <w:t>261</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57" w:history="1">
            <w:r w:rsidRPr="00E538E3">
              <w:rPr>
                <w:rStyle w:val="Hyperlink"/>
                <w:noProof/>
              </w:rPr>
              <w:t>6.1.1 probe</w:t>
            </w:r>
            <w:r>
              <w:rPr>
                <w:noProof/>
                <w:webHidden/>
              </w:rPr>
              <w:tab/>
            </w:r>
            <w:r>
              <w:rPr>
                <w:noProof/>
                <w:webHidden/>
              </w:rPr>
              <w:fldChar w:fldCharType="begin"/>
            </w:r>
            <w:r>
              <w:rPr>
                <w:noProof/>
                <w:webHidden/>
              </w:rPr>
              <w:instrText xml:space="preserve"> PAGEREF _Toc390712757 \h </w:instrText>
            </w:r>
            <w:r>
              <w:rPr>
                <w:noProof/>
                <w:webHidden/>
              </w:rPr>
            </w:r>
            <w:r>
              <w:rPr>
                <w:noProof/>
                <w:webHidden/>
              </w:rPr>
              <w:fldChar w:fldCharType="separate"/>
            </w:r>
            <w:r>
              <w:rPr>
                <w:noProof/>
                <w:webHidden/>
              </w:rPr>
              <w:t>261</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58" w:history="1">
            <w:r w:rsidRPr="00E538E3">
              <w:rPr>
                <w:rStyle w:val="Hyperlink"/>
                <w:noProof/>
              </w:rPr>
              <w:t>6.1.2 bus</w:t>
            </w:r>
            <w:r>
              <w:rPr>
                <w:noProof/>
                <w:webHidden/>
              </w:rPr>
              <w:tab/>
            </w:r>
            <w:r>
              <w:rPr>
                <w:noProof/>
                <w:webHidden/>
              </w:rPr>
              <w:fldChar w:fldCharType="begin"/>
            </w:r>
            <w:r>
              <w:rPr>
                <w:noProof/>
                <w:webHidden/>
              </w:rPr>
              <w:instrText xml:space="preserve"> PAGEREF _Toc390712758 \h </w:instrText>
            </w:r>
            <w:r>
              <w:rPr>
                <w:noProof/>
                <w:webHidden/>
              </w:rPr>
            </w:r>
            <w:r>
              <w:rPr>
                <w:noProof/>
                <w:webHidden/>
              </w:rPr>
              <w:fldChar w:fldCharType="separate"/>
            </w:r>
            <w:r>
              <w:rPr>
                <w:noProof/>
                <w:webHidden/>
              </w:rPr>
              <w:t>261</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59" w:history="1">
            <w:r w:rsidRPr="00E538E3">
              <w:rPr>
                <w:rStyle w:val="Hyperlink"/>
                <w:noProof/>
              </w:rPr>
              <w:t>6.1.3 device</w:t>
            </w:r>
            <w:r>
              <w:rPr>
                <w:noProof/>
                <w:webHidden/>
              </w:rPr>
              <w:tab/>
            </w:r>
            <w:r>
              <w:rPr>
                <w:noProof/>
                <w:webHidden/>
              </w:rPr>
              <w:fldChar w:fldCharType="begin"/>
            </w:r>
            <w:r>
              <w:rPr>
                <w:noProof/>
                <w:webHidden/>
              </w:rPr>
              <w:instrText xml:space="preserve"> PAGEREF _Toc390712759 \h </w:instrText>
            </w:r>
            <w:r>
              <w:rPr>
                <w:noProof/>
                <w:webHidden/>
              </w:rPr>
            </w:r>
            <w:r>
              <w:rPr>
                <w:noProof/>
                <w:webHidden/>
              </w:rPr>
              <w:fldChar w:fldCharType="separate"/>
            </w:r>
            <w:r>
              <w:rPr>
                <w:noProof/>
                <w:webHidden/>
              </w:rPr>
              <w:t>264</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60" w:history="1">
            <w:r w:rsidRPr="00E538E3">
              <w:rPr>
                <w:rStyle w:val="Hyperlink"/>
                <w:noProof/>
              </w:rPr>
              <w:t>6.1.4 driver</w:t>
            </w:r>
            <w:r>
              <w:rPr>
                <w:noProof/>
                <w:webHidden/>
              </w:rPr>
              <w:tab/>
            </w:r>
            <w:r>
              <w:rPr>
                <w:noProof/>
                <w:webHidden/>
              </w:rPr>
              <w:fldChar w:fldCharType="begin"/>
            </w:r>
            <w:r>
              <w:rPr>
                <w:noProof/>
                <w:webHidden/>
              </w:rPr>
              <w:instrText xml:space="preserve"> PAGEREF _Toc390712760 \h </w:instrText>
            </w:r>
            <w:r>
              <w:rPr>
                <w:noProof/>
                <w:webHidden/>
              </w:rPr>
            </w:r>
            <w:r>
              <w:rPr>
                <w:noProof/>
                <w:webHidden/>
              </w:rPr>
              <w:fldChar w:fldCharType="separate"/>
            </w:r>
            <w:r>
              <w:rPr>
                <w:noProof/>
                <w:webHidden/>
              </w:rPr>
              <w:t>264</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61" w:history="1">
            <w:r w:rsidRPr="00E538E3">
              <w:rPr>
                <w:rStyle w:val="Hyperlink"/>
                <w:noProof/>
              </w:rPr>
              <w:t>6.1.5 subsys</w:t>
            </w:r>
            <w:r>
              <w:rPr>
                <w:noProof/>
                <w:webHidden/>
              </w:rPr>
              <w:tab/>
            </w:r>
            <w:r>
              <w:rPr>
                <w:noProof/>
                <w:webHidden/>
              </w:rPr>
              <w:fldChar w:fldCharType="begin"/>
            </w:r>
            <w:r>
              <w:rPr>
                <w:noProof/>
                <w:webHidden/>
              </w:rPr>
              <w:instrText xml:space="preserve"> PAGEREF _Toc390712761 \h </w:instrText>
            </w:r>
            <w:r>
              <w:rPr>
                <w:noProof/>
                <w:webHidden/>
              </w:rPr>
            </w:r>
            <w:r>
              <w:rPr>
                <w:noProof/>
                <w:webHidden/>
              </w:rPr>
              <w:fldChar w:fldCharType="separate"/>
            </w:r>
            <w:r>
              <w:rPr>
                <w:noProof/>
                <w:webHidden/>
              </w:rPr>
              <w:t>265</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62" w:history="1">
            <w:r w:rsidRPr="00E538E3">
              <w:rPr>
                <w:rStyle w:val="Hyperlink"/>
                <w:noProof/>
              </w:rPr>
              <w:t>6.1.6 class</w:t>
            </w:r>
            <w:r>
              <w:rPr>
                <w:noProof/>
                <w:webHidden/>
              </w:rPr>
              <w:tab/>
            </w:r>
            <w:r>
              <w:rPr>
                <w:noProof/>
                <w:webHidden/>
              </w:rPr>
              <w:fldChar w:fldCharType="begin"/>
            </w:r>
            <w:r>
              <w:rPr>
                <w:noProof/>
                <w:webHidden/>
              </w:rPr>
              <w:instrText xml:space="preserve"> PAGEREF _Toc390712762 \h </w:instrText>
            </w:r>
            <w:r>
              <w:rPr>
                <w:noProof/>
                <w:webHidden/>
              </w:rPr>
            </w:r>
            <w:r>
              <w:rPr>
                <w:noProof/>
                <w:webHidden/>
              </w:rPr>
              <w:fldChar w:fldCharType="separate"/>
            </w:r>
            <w:r>
              <w:rPr>
                <w:noProof/>
                <w:webHidden/>
              </w:rPr>
              <w:t>266</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63" w:history="1">
            <w:r w:rsidRPr="00E538E3">
              <w:rPr>
                <w:rStyle w:val="Hyperlink"/>
                <w:noProof/>
              </w:rPr>
              <w:t>6.1.1 device tree</w:t>
            </w:r>
            <w:r>
              <w:rPr>
                <w:noProof/>
                <w:webHidden/>
              </w:rPr>
              <w:tab/>
            </w:r>
            <w:r>
              <w:rPr>
                <w:noProof/>
                <w:webHidden/>
              </w:rPr>
              <w:fldChar w:fldCharType="begin"/>
            </w:r>
            <w:r>
              <w:rPr>
                <w:noProof/>
                <w:webHidden/>
              </w:rPr>
              <w:instrText xml:space="preserve"> PAGEREF _Toc390712763 \h </w:instrText>
            </w:r>
            <w:r>
              <w:rPr>
                <w:noProof/>
                <w:webHidden/>
              </w:rPr>
            </w:r>
            <w:r>
              <w:rPr>
                <w:noProof/>
                <w:webHidden/>
              </w:rPr>
              <w:fldChar w:fldCharType="separate"/>
            </w:r>
            <w:r>
              <w:rPr>
                <w:noProof/>
                <w:webHidden/>
              </w:rPr>
              <w:t>268</w:t>
            </w:r>
            <w:r>
              <w:rPr>
                <w:noProof/>
                <w:webHidden/>
              </w:rPr>
              <w:fldChar w:fldCharType="end"/>
            </w:r>
          </w:hyperlink>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764" w:history="1">
            <w:r w:rsidRPr="00E538E3">
              <w:rPr>
                <w:rStyle w:val="Hyperlink"/>
                <w:noProof/>
              </w:rPr>
              <w:t>6.2</w:t>
            </w:r>
            <w:r w:rsidRPr="00E538E3">
              <w:rPr>
                <w:rStyle w:val="Hyperlink"/>
                <w:rFonts w:hint="eastAsia"/>
                <w:noProof/>
              </w:rPr>
              <w:t xml:space="preserve"> </w:t>
            </w:r>
            <w:r w:rsidRPr="00E538E3">
              <w:rPr>
                <w:rStyle w:val="Hyperlink"/>
                <w:rFonts w:hint="eastAsia"/>
                <w:noProof/>
              </w:rPr>
              <w:t>设备构造</w:t>
            </w:r>
            <w:r>
              <w:rPr>
                <w:noProof/>
                <w:webHidden/>
              </w:rPr>
              <w:tab/>
            </w:r>
            <w:r>
              <w:rPr>
                <w:noProof/>
                <w:webHidden/>
              </w:rPr>
              <w:fldChar w:fldCharType="begin"/>
            </w:r>
            <w:r>
              <w:rPr>
                <w:noProof/>
                <w:webHidden/>
              </w:rPr>
              <w:instrText xml:space="preserve"> PAGEREF _Toc390712764 \h </w:instrText>
            </w:r>
            <w:r>
              <w:rPr>
                <w:noProof/>
                <w:webHidden/>
              </w:rPr>
            </w:r>
            <w:r>
              <w:rPr>
                <w:noProof/>
                <w:webHidden/>
              </w:rPr>
              <w:fldChar w:fldCharType="separate"/>
            </w:r>
            <w:r>
              <w:rPr>
                <w:noProof/>
                <w:webHidden/>
              </w:rPr>
              <w:t>274</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65" w:history="1">
            <w:r w:rsidRPr="00E538E3">
              <w:rPr>
                <w:rStyle w:val="Hyperlink"/>
                <w:noProof/>
              </w:rPr>
              <w:t>6.2.1</w:t>
            </w:r>
            <w:r w:rsidRPr="00E538E3">
              <w:rPr>
                <w:rStyle w:val="Hyperlink"/>
                <w:rFonts w:hint="eastAsia"/>
                <w:noProof/>
              </w:rPr>
              <w:t xml:space="preserve"> </w:t>
            </w:r>
            <w:r w:rsidRPr="00E538E3">
              <w:rPr>
                <w:rStyle w:val="Hyperlink"/>
                <w:rFonts w:hint="eastAsia"/>
                <w:noProof/>
              </w:rPr>
              <w:t>驱动构造</w:t>
            </w:r>
            <w:r>
              <w:rPr>
                <w:noProof/>
                <w:webHidden/>
              </w:rPr>
              <w:tab/>
            </w:r>
            <w:r>
              <w:rPr>
                <w:noProof/>
                <w:webHidden/>
              </w:rPr>
              <w:fldChar w:fldCharType="begin"/>
            </w:r>
            <w:r>
              <w:rPr>
                <w:noProof/>
                <w:webHidden/>
              </w:rPr>
              <w:instrText xml:space="preserve"> PAGEREF _Toc390712765 \h </w:instrText>
            </w:r>
            <w:r>
              <w:rPr>
                <w:noProof/>
                <w:webHidden/>
              </w:rPr>
            </w:r>
            <w:r>
              <w:rPr>
                <w:noProof/>
                <w:webHidden/>
              </w:rPr>
              <w:fldChar w:fldCharType="separate"/>
            </w:r>
            <w:r>
              <w:rPr>
                <w:noProof/>
                <w:webHidden/>
              </w:rPr>
              <w:t>274</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66" w:history="1">
            <w:r w:rsidRPr="00E538E3">
              <w:rPr>
                <w:rStyle w:val="Hyperlink"/>
                <w:noProof/>
              </w:rPr>
              <w:t>6.2.2</w:t>
            </w:r>
            <w:r w:rsidRPr="00E538E3">
              <w:rPr>
                <w:rStyle w:val="Hyperlink"/>
                <w:rFonts w:hint="eastAsia"/>
                <w:noProof/>
              </w:rPr>
              <w:t xml:space="preserve"> </w:t>
            </w:r>
            <w:r w:rsidRPr="00E538E3">
              <w:rPr>
                <w:rStyle w:val="Hyperlink"/>
                <w:rFonts w:hint="eastAsia"/>
                <w:noProof/>
              </w:rPr>
              <w:t>平台总线</w:t>
            </w:r>
            <w:r>
              <w:rPr>
                <w:noProof/>
                <w:webHidden/>
              </w:rPr>
              <w:tab/>
            </w:r>
            <w:r>
              <w:rPr>
                <w:noProof/>
                <w:webHidden/>
              </w:rPr>
              <w:fldChar w:fldCharType="begin"/>
            </w:r>
            <w:r>
              <w:rPr>
                <w:noProof/>
                <w:webHidden/>
              </w:rPr>
              <w:instrText xml:space="preserve"> PAGEREF _Toc390712766 \h </w:instrText>
            </w:r>
            <w:r>
              <w:rPr>
                <w:noProof/>
                <w:webHidden/>
              </w:rPr>
            </w:r>
            <w:r>
              <w:rPr>
                <w:noProof/>
                <w:webHidden/>
              </w:rPr>
              <w:fldChar w:fldCharType="separate"/>
            </w:r>
            <w:r>
              <w:rPr>
                <w:noProof/>
                <w:webHidden/>
              </w:rPr>
              <w:t>275</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67" w:history="1">
            <w:r w:rsidRPr="00E538E3">
              <w:rPr>
                <w:rStyle w:val="Hyperlink"/>
                <w:noProof/>
              </w:rPr>
              <w:t>6.2.3</w:t>
            </w:r>
            <w:r w:rsidRPr="00E538E3">
              <w:rPr>
                <w:rStyle w:val="Hyperlink"/>
                <w:rFonts w:hint="eastAsia"/>
                <w:noProof/>
              </w:rPr>
              <w:t xml:space="preserve"> </w:t>
            </w:r>
            <w:r w:rsidRPr="00E538E3">
              <w:rPr>
                <w:rStyle w:val="Hyperlink"/>
                <w:rFonts w:hint="eastAsia"/>
                <w:noProof/>
              </w:rPr>
              <w:t>设备文件</w:t>
            </w:r>
            <w:r>
              <w:rPr>
                <w:noProof/>
                <w:webHidden/>
              </w:rPr>
              <w:tab/>
            </w:r>
            <w:r>
              <w:rPr>
                <w:noProof/>
                <w:webHidden/>
              </w:rPr>
              <w:fldChar w:fldCharType="begin"/>
            </w:r>
            <w:r>
              <w:rPr>
                <w:noProof/>
                <w:webHidden/>
              </w:rPr>
              <w:instrText xml:space="preserve"> PAGEREF _Toc390712767 \h </w:instrText>
            </w:r>
            <w:r>
              <w:rPr>
                <w:noProof/>
                <w:webHidden/>
              </w:rPr>
            </w:r>
            <w:r>
              <w:rPr>
                <w:noProof/>
                <w:webHidden/>
              </w:rPr>
              <w:fldChar w:fldCharType="separate"/>
            </w:r>
            <w:r>
              <w:rPr>
                <w:noProof/>
                <w:webHidden/>
              </w:rPr>
              <w:t>281</w:t>
            </w:r>
            <w:r>
              <w:rPr>
                <w:noProof/>
                <w:webHidden/>
              </w:rPr>
              <w:fldChar w:fldCharType="end"/>
            </w:r>
          </w:hyperlink>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768" w:history="1">
            <w:r w:rsidRPr="00E538E3">
              <w:rPr>
                <w:rStyle w:val="Hyperlink"/>
                <w:noProof/>
              </w:rPr>
              <w:t>6.3</w:t>
            </w:r>
            <w:r w:rsidRPr="00E538E3">
              <w:rPr>
                <w:rStyle w:val="Hyperlink"/>
                <w:rFonts w:hint="eastAsia"/>
                <w:noProof/>
              </w:rPr>
              <w:t xml:space="preserve"> </w:t>
            </w:r>
            <w:r w:rsidRPr="00E538E3">
              <w:rPr>
                <w:rStyle w:val="Hyperlink"/>
                <w:rFonts w:hint="eastAsia"/>
                <w:noProof/>
              </w:rPr>
              <w:t>中断设备</w:t>
            </w:r>
            <w:r>
              <w:rPr>
                <w:noProof/>
                <w:webHidden/>
              </w:rPr>
              <w:tab/>
            </w:r>
            <w:r>
              <w:rPr>
                <w:noProof/>
                <w:webHidden/>
              </w:rPr>
              <w:fldChar w:fldCharType="begin"/>
            </w:r>
            <w:r>
              <w:rPr>
                <w:noProof/>
                <w:webHidden/>
              </w:rPr>
              <w:instrText xml:space="preserve"> PAGEREF _Toc390712768 \h </w:instrText>
            </w:r>
            <w:r>
              <w:rPr>
                <w:noProof/>
                <w:webHidden/>
              </w:rPr>
            </w:r>
            <w:r>
              <w:rPr>
                <w:noProof/>
                <w:webHidden/>
              </w:rPr>
              <w:fldChar w:fldCharType="separate"/>
            </w:r>
            <w:r>
              <w:rPr>
                <w:noProof/>
                <w:webHidden/>
              </w:rPr>
              <w:t>282</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69" w:history="1">
            <w:r w:rsidRPr="00E538E3">
              <w:rPr>
                <w:rStyle w:val="Hyperlink"/>
                <w:noProof/>
              </w:rPr>
              <w:t>6.3.1</w:t>
            </w:r>
            <w:r w:rsidRPr="00E538E3">
              <w:rPr>
                <w:rStyle w:val="Hyperlink"/>
                <w:rFonts w:hint="eastAsia"/>
                <w:noProof/>
              </w:rPr>
              <w:t xml:space="preserve"> </w:t>
            </w:r>
            <w:r w:rsidRPr="00E538E3">
              <w:rPr>
                <w:rStyle w:val="Hyperlink"/>
                <w:rFonts w:hint="eastAsia"/>
                <w:noProof/>
              </w:rPr>
              <w:t>中断请求构造</w:t>
            </w:r>
            <w:r>
              <w:rPr>
                <w:noProof/>
                <w:webHidden/>
              </w:rPr>
              <w:tab/>
            </w:r>
            <w:r>
              <w:rPr>
                <w:noProof/>
                <w:webHidden/>
              </w:rPr>
              <w:fldChar w:fldCharType="begin"/>
            </w:r>
            <w:r>
              <w:rPr>
                <w:noProof/>
                <w:webHidden/>
              </w:rPr>
              <w:instrText xml:space="preserve"> PAGEREF _Toc390712769 \h </w:instrText>
            </w:r>
            <w:r>
              <w:rPr>
                <w:noProof/>
                <w:webHidden/>
              </w:rPr>
            </w:r>
            <w:r>
              <w:rPr>
                <w:noProof/>
                <w:webHidden/>
              </w:rPr>
              <w:fldChar w:fldCharType="separate"/>
            </w:r>
            <w:r>
              <w:rPr>
                <w:noProof/>
                <w:webHidden/>
              </w:rPr>
              <w:t>282</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70" w:history="1">
            <w:r w:rsidRPr="00E538E3">
              <w:rPr>
                <w:rStyle w:val="Hyperlink"/>
                <w:noProof/>
              </w:rPr>
              <w:t>6.3.2</w:t>
            </w:r>
            <w:r w:rsidRPr="00E538E3">
              <w:rPr>
                <w:rStyle w:val="Hyperlink"/>
                <w:rFonts w:hint="eastAsia"/>
                <w:noProof/>
              </w:rPr>
              <w:t xml:space="preserve"> </w:t>
            </w:r>
            <w:r w:rsidRPr="00E538E3">
              <w:rPr>
                <w:rStyle w:val="Hyperlink"/>
                <w:rFonts w:hint="eastAsia"/>
                <w:noProof/>
              </w:rPr>
              <w:t>中断请求处理</w:t>
            </w:r>
            <w:r>
              <w:rPr>
                <w:noProof/>
                <w:webHidden/>
              </w:rPr>
              <w:tab/>
            </w:r>
            <w:r>
              <w:rPr>
                <w:noProof/>
                <w:webHidden/>
              </w:rPr>
              <w:fldChar w:fldCharType="begin"/>
            </w:r>
            <w:r>
              <w:rPr>
                <w:noProof/>
                <w:webHidden/>
              </w:rPr>
              <w:instrText xml:space="preserve"> PAGEREF _Toc390712770 \h </w:instrText>
            </w:r>
            <w:r>
              <w:rPr>
                <w:noProof/>
                <w:webHidden/>
              </w:rPr>
            </w:r>
            <w:r>
              <w:rPr>
                <w:noProof/>
                <w:webHidden/>
              </w:rPr>
              <w:fldChar w:fldCharType="separate"/>
            </w:r>
            <w:r>
              <w:rPr>
                <w:noProof/>
                <w:webHidden/>
              </w:rPr>
              <w:t>285</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71" w:history="1">
            <w:r w:rsidRPr="00E538E3">
              <w:rPr>
                <w:rStyle w:val="Hyperlink"/>
                <w:noProof/>
              </w:rPr>
              <w:t>6.3.3</w:t>
            </w:r>
            <w:r w:rsidRPr="00E538E3">
              <w:rPr>
                <w:rStyle w:val="Hyperlink"/>
                <w:rFonts w:hint="eastAsia"/>
                <w:noProof/>
              </w:rPr>
              <w:t xml:space="preserve"> </w:t>
            </w:r>
            <w:r w:rsidRPr="00E538E3">
              <w:rPr>
                <w:rStyle w:val="Hyperlink"/>
                <w:rFonts w:hint="eastAsia"/>
                <w:noProof/>
              </w:rPr>
              <w:t>中断处理构造</w:t>
            </w:r>
            <w:r>
              <w:rPr>
                <w:noProof/>
                <w:webHidden/>
              </w:rPr>
              <w:tab/>
            </w:r>
            <w:r>
              <w:rPr>
                <w:noProof/>
                <w:webHidden/>
              </w:rPr>
              <w:fldChar w:fldCharType="begin"/>
            </w:r>
            <w:r>
              <w:rPr>
                <w:noProof/>
                <w:webHidden/>
              </w:rPr>
              <w:instrText xml:space="preserve"> PAGEREF _Toc390712771 \h </w:instrText>
            </w:r>
            <w:r>
              <w:rPr>
                <w:noProof/>
                <w:webHidden/>
              </w:rPr>
            </w:r>
            <w:r>
              <w:rPr>
                <w:noProof/>
                <w:webHidden/>
              </w:rPr>
              <w:fldChar w:fldCharType="separate"/>
            </w:r>
            <w:r>
              <w:rPr>
                <w:noProof/>
                <w:webHidden/>
              </w:rPr>
              <w:t>290</w:t>
            </w:r>
            <w:r>
              <w:rPr>
                <w:noProof/>
                <w:webHidden/>
              </w:rPr>
              <w:fldChar w:fldCharType="end"/>
            </w:r>
          </w:hyperlink>
        </w:p>
        <w:p w:rsidR="00BB15A4" w:rsidRDefault="00BB15A4">
          <w:pPr>
            <w:pStyle w:val="TOC1"/>
            <w:rPr>
              <w:rFonts w:asciiTheme="minorHAnsi" w:eastAsiaTheme="minorEastAsia" w:hAnsiTheme="minorHAnsi" w:cstheme="minorBidi"/>
              <w:b w:val="0"/>
              <w:noProof/>
              <w:kern w:val="0"/>
              <w:sz w:val="22"/>
              <w:szCs w:val="22"/>
            </w:rPr>
          </w:pPr>
          <w:hyperlink w:anchor="_Toc390712772" w:history="1">
            <w:r w:rsidRPr="00E538E3">
              <w:rPr>
                <w:rStyle w:val="Hyperlink"/>
                <w:noProof/>
              </w:rPr>
              <w:t>7</w:t>
            </w:r>
            <w:r w:rsidRPr="00E538E3">
              <w:rPr>
                <w:rStyle w:val="Hyperlink"/>
                <w:rFonts w:hint="eastAsia"/>
                <w:noProof/>
              </w:rPr>
              <w:t xml:space="preserve"> </w:t>
            </w:r>
            <w:r w:rsidRPr="00E538E3">
              <w:rPr>
                <w:rStyle w:val="Hyperlink"/>
                <w:rFonts w:hint="eastAsia"/>
                <w:noProof/>
              </w:rPr>
              <w:t>设备驱动</w:t>
            </w:r>
            <w:r>
              <w:rPr>
                <w:noProof/>
                <w:webHidden/>
              </w:rPr>
              <w:tab/>
            </w:r>
            <w:r>
              <w:rPr>
                <w:noProof/>
                <w:webHidden/>
              </w:rPr>
              <w:fldChar w:fldCharType="begin"/>
            </w:r>
            <w:r>
              <w:rPr>
                <w:noProof/>
                <w:webHidden/>
              </w:rPr>
              <w:instrText xml:space="preserve"> PAGEREF _Toc390712772 \h </w:instrText>
            </w:r>
            <w:r>
              <w:rPr>
                <w:noProof/>
                <w:webHidden/>
              </w:rPr>
            </w:r>
            <w:r>
              <w:rPr>
                <w:noProof/>
                <w:webHidden/>
              </w:rPr>
              <w:fldChar w:fldCharType="separate"/>
            </w:r>
            <w:r>
              <w:rPr>
                <w:noProof/>
                <w:webHidden/>
              </w:rPr>
              <w:t>293</w:t>
            </w:r>
            <w:r>
              <w:rPr>
                <w:noProof/>
                <w:webHidden/>
              </w:rPr>
              <w:fldChar w:fldCharType="end"/>
            </w:r>
          </w:hyperlink>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773" w:history="1">
            <w:r w:rsidRPr="00E538E3">
              <w:rPr>
                <w:rStyle w:val="Hyperlink"/>
                <w:noProof/>
              </w:rPr>
              <w:t>7.1 GPIO</w:t>
            </w:r>
            <w:r w:rsidRPr="00E538E3">
              <w:rPr>
                <w:rStyle w:val="Hyperlink"/>
                <w:rFonts w:hint="eastAsia"/>
                <w:noProof/>
              </w:rPr>
              <w:t>设备</w:t>
            </w:r>
            <w:r>
              <w:rPr>
                <w:noProof/>
                <w:webHidden/>
              </w:rPr>
              <w:tab/>
            </w:r>
            <w:r>
              <w:rPr>
                <w:noProof/>
                <w:webHidden/>
              </w:rPr>
              <w:fldChar w:fldCharType="begin"/>
            </w:r>
            <w:r>
              <w:rPr>
                <w:noProof/>
                <w:webHidden/>
              </w:rPr>
              <w:instrText xml:space="preserve"> PAGEREF _Toc390712773 \h </w:instrText>
            </w:r>
            <w:r>
              <w:rPr>
                <w:noProof/>
                <w:webHidden/>
              </w:rPr>
            </w:r>
            <w:r>
              <w:rPr>
                <w:noProof/>
                <w:webHidden/>
              </w:rPr>
              <w:fldChar w:fldCharType="separate"/>
            </w:r>
            <w:r>
              <w:rPr>
                <w:noProof/>
                <w:webHidden/>
              </w:rPr>
              <w:t>293</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74" w:history="1">
            <w:r w:rsidRPr="00E538E3">
              <w:rPr>
                <w:rStyle w:val="Hyperlink"/>
                <w:noProof/>
              </w:rPr>
              <w:t>7.1.1 GPIO</w:t>
            </w:r>
            <w:r w:rsidRPr="00E538E3">
              <w:rPr>
                <w:rStyle w:val="Hyperlink"/>
                <w:rFonts w:hint="eastAsia"/>
                <w:noProof/>
              </w:rPr>
              <w:t>设备结构</w:t>
            </w:r>
            <w:r>
              <w:rPr>
                <w:noProof/>
                <w:webHidden/>
              </w:rPr>
              <w:tab/>
            </w:r>
            <w:r>
              <w:rPr>
                <w:noProof/>
                <w:webHidden/>
              </w:rPr>
              <w:fldChar w:fldCharType="begin"/>
            </w:r>
            <w:r>
              <w:rPr>
                <w:noProof/>
                <w:webHidden/>
              </w:rPr>
              <w:instrText xml:space="preserve"> PAGEREF _Toc390712774 \h </w:instrText>
            </w:r>
            <w:r>
              <w:rPr>
                <w:noProof/>
                <w:webHidden/>
              </w:rPr>
            </w:r>
            <w:r>
              <w:rPr>
                <w:noProof/>
                <w:webHidden/>
              </w:rPr>
              <w:fldChar w:fldCharType="separate"/>
            </w:r>
            <w:r>
              <w:rPr>
                <w:noProof/>
                <w:webHidden/>
              </w:rPr>
              <w:t>293</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75" w:history="1">
            <w:r w:rsidRPr="00E538E3">
              <w:rPr>
                <w:rStyle w:val="Hyperlink"/>
                <w:noProof/>
              </w:rPr>
              <w:t>7.1.2 GPIO</w:t>
            </w:r>
            <w:r w:rsidRPr="00E538E3">
              <w:rPr>
                <w:rStyle w:val="Hyperlink"/>
                <w:rFonts w:hint="eastAsia"/>
                <w:noProof/>
              </w:rPr>
              <w:t>设备管理</w:t>
            </w:r>
            <w:r>
              <w:rPr>
                <w:noProof/>
                <w:webHidden/>
              </w:rPr>
              <w:tab/>
            </w:r>
            <w:r>
              <w:rPr>
                <w:noProof/>
                <w:webHidden/>
              </w:rPr>
              <w:fldChar w:fldCharType="begin"/>
            </w:r>
            <w:r>
              <w:rPr>
                <w:noProof/>
                <w:webHidden/>
              </w:rPr>
              <w:instrText xml:space="preserve"> PAGEREF _Toc390712775 \h </w:instrText>
            </w:r>
            <w:r>
              <w:rPr>
                <w:noProof/>
                <w:webHidden/>
              </w:rPr>
            </w:r>
            <w:r>
              <w:rPr>
                <w:noProof/>
                <w:webHidden/>
              </w:rPr>
              <w:fldChar w:fldCharType="separate"/>
            </w:r>
            <w:r>
              <w:rPr>
                <w:noProof/>
                <w:webHidden/>
              </w:rPr>
              <w:t>293</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76" w:history="1">
            <w:r w:rsidRPr="00E538E3">
              <w:rPr>
                <w:rStyle w:val="Hyperlink"/>
                <w:noProof/>
              </w:rPr>
              <w:t>7.1.3</w:t>
            </w:r>
            <w:r w:rsidRPr="00E538E3">
              <w:rPr>
                <w:rStyle w:val="Hyperlink"/>
                <w:rFonts w:hint="eastAsia"/>
                <w:noProof/>
              </w:rPr>
              <w:t xml:space="preserve"> </w:t>
            </w:r>
            <w:r w:rsidRPr="00E538E3">
              <w:rPr>
                <w:rStyle w:val="Hyperlink"/>
                <w:rFonts w:hint="eastAsia"/>
                <w:noProof/>
              </w:rPr>
              <w:t>板级</w:t>
            </w:r>
            <w:r w:rsidRPr="00E538E3">
              <w:rPr>
                <w:rStyle w:val="Hyperlink"/>
                <w:noProof/>
              </w:rPr>
              <w:t>GPIO</w:t>
            </w:r>
            <w:r w:rsidRPr="00E538E3">
              <w:rPr>
                <w:rStyle w:val="Hyperlink"/>
                <w:rFonts w:hint="eastAsia"/>
                <w:noProof/>
              </w:rPr>
              <w:t>支持</w:t>
            </w:r>
            <w:r>
              <w:rPr>
                <w:noProof/>
                <w:webHidden/>
              </w:rPr>
              <w:tab/>
            </w:r>
            <w:r>
              <w:rPr>
                <w:noProof/>
                <w:webHidden/>
              </w:rPr>
              <w:fldChar w:fldCharType="begin"/>
            </w:r>
            <w:r>
              <w:rPr>
                <w:noProof/>
                <w:webHidden/>
              </w:rPr>
              <w:instrText xml:space="preserve"> PAGEREF _Toc390712776 \h </w:instrText>
            </w:r>
            <w:r>
              <w:rPr>
                <w:noProof/>
                <w:webHidden/>
              </w:rPr>
            </w:r>
            <w:r>
              <w:rPr>
                <w:noProof/>
                <w:webHidden/>
              </w:rPr>
              <w:fldChar w:fldCharType="separate"/>
            </w:r>
            <w:r>
              <w:rPr>
                <w:noProof/>
                <w:webHidden/>
              </w:rPr>
              <w:t>296</w:t>
            </w:r>
            <w:r>
              <w:rPr>
                <w:noProof/>
                <w:webHidden/>
              </w:rPr>
              <w:fldChar w:fldCharType="end"/>
            </w:r>
          </w:hyperlink>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777" w:history="1">
            <w:r w:rsidRPr="00E538E3">
              <w:rPr>
                <w:rStyle w:val="Hyperlink"/>
                <w:noProof/>
              </w:rPr>
              <w:t>7.2 DMA</w:t>
            </w:r>
            <w:r w:rsidRPr="00E538E3">
              <w:rPr>
                <w:rStyle w:val="Hyperlink"/>
                <w:rFonts w:hint="eastAsia"/>
                <w:noProof/>
              </w:rPr>
              <w:t>设备</w:t>
            </w:r>
            <w:r>
              <w:rPr>
                <w:noProof/>
                <w:webHidden/>
              </w:rPr>
              <w:tab/>
            </w:r>
            <w:r>
              <w:rPr>
                <w:noProof/>
                <w:webHidden/>
              </w:rPr>
              <w:fldChar w:fldCharType="begin"/>
            </w:r>
            <w:r>
              <w:rPr>
                <w:noProof/>
                <w:webHidden/>
              </w:rPr>
              <w:instrText xml:space="preserve"> PAGEREF _Toc390712777 \h </w:instrText>
            </w:r>
            <w:r>
              <w:rPr>
                <w:noProof/>
                <w:webHidden/>
              </w:rPr>
            </w:r>
            <w:r>
              <w:rPr>
                <w:noProof/>
                <w:webHidden/>
              </w:rPr>
              <w:fldChar w:fldCharType="separate"/>
            </w:r>
            <w:r>
              <w:rPr>
                <w:noProof/>
                <w:webHidden/>
              </w:rPr>
              <w:t>301</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78" w:history="1">
            <w:r w:rsidRPr="00E538E3">
              <w:rPr>
                <w:rStyle w:val="Hyperlink"/>
                <w:noProof/>
              </w:rPr>
              <w:t>7.2.1 DMA</w:t>
            </w:r>
            <w:r w:rsidRPr="00E538E3">
              <w:rPr>
                <w:rStyle w:val="Hyperlink"/>
                <w:rFonts w:hint="eastAsia"/>
                <w:noProof/>
              </w:rPr>
              <w:t>设备结构</w:t>
            </w:r>
            <w:r>
              <w:rPr>
                <w:noProof/>
                <w:webHidden/>
              </w:rPr>
              <w:tab/>
            </w:r>
            <w:r>
              <w:rPr>
                <w:noProof/>
                <w:webHidden/>
              </w:rPr>
              <w:fldChar w:fldCharType="begin"/>
            </w:r>
            <w:r>
              <w:rPr>
                <w:noProof/>
                <w:webHidden/>
              </w:rPr>
              <w:instrText xml:space="preserve"> PAGEREF _Toc390712778 \h </w:instrText>
            </w:r>
            <w:r>
              <w:rPr>
                <w:noProof/>
                <w:webHidden/>
              </w:rPr>
            </w:r>
            <w:r>
              <w:rPr>
                <w:noProof/>
                <w:webHidden/>
              </w:rPr>
              <w:fldChar w:fldCharType="separate"/>
            </w:r>
            <w:r>
              <w:rPr>
                <w:noProof/>
                <w:webHidden/>
              </w:rPr>
              <w:t>301</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79" w:history="1">
            <w:r w:rsidRPr="00E538E3">
              <w:rPr>
                <w:rStyle w:val="Hyperlink"/>
                <w:noProof/>
              </w:rPr>
              <w:t>7.2.2 DMA</w:t>
            </w:r>
            <w:r w:rsidRPr="00E538E3">
              <w:rPr>
                <w:rStyle w:val="Hyperlink"/>
                <w:rFonts w:hint="eastAsia"/>
                <w:noProof/>
              </w:rPr>
              <w:t>传输结构</w:t>
            </w:r>
            <w:r>
              <w:rPr>
                <w:noProof/>
                <w:webHidden/>
              </w:rPr>
              <w:tab/>
            </w:r>
            <w:r>
              <w:rPr>
                <w:noProof/>
                <w:webHidden/>
              </w:rPr>
              <w:fldChar w:fldCharType="begin"/>
            </w:r>
            <w:r>
              <w:rPr>
                <w:noProof/>
                <w:webHidden/>
              </w:rPr>
              <w:instrText xml:space="preserve"> PAGEREF _Toc390712779 \h </w:instrText>
            </w:r>
            <w:r>
              <w:rPr>
                <w:noProof/>
                <w:webHidden/>
              </w:rPr>
            </w:r>
            <w:r>
              <w:rPr>
                <w:noProof/>
                <w:webHidden/>
              </w:rPr>
              <w:fldChar w:fldCharType="separate"/>
            </w:r>
            <w:r>
              <w:rPr>
                <w:noProof/>
                <w:webHidden/>
              </w:rPr>
              <w:t>301</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80" w:history="1">
            <w:r w:rsidRPr="00E538E3">
              <w:rPr>
                <w:rStyle w:val="Hyperlink"/>
                <w:noProof/>
              </w:rPr>
              <w:t>7.2.3 DMA</w:t>
            </w:r>
            <w:r w:rsidRPr="00E538E3">
              <w:rPr>
                <w:rStyle w:val="Hyperlink"/>
                <w:rFonts w:hint="eastAsia"/>
                <w:noProof/>
              </w:rPr>
              <w:t>总线结构</w:t>
            </w:r>
            <w:r>
              <w:rPr>
                <w:noProof/>
                <w:webHidden/>
              </w:rPr>
              <w:tab/>
            </w:r>
            <w:r>
              <w:rPr>
                <w:noProof/>
                <w:webHidden/>
              </w:rPr>
              <w:fldChar w:fldCharType="begin"/>
            </w:r>
            <w:r>
              <w:rPr>
                <w:noProof/>
                <w:webHidden/>
              </w:rPr>
              <w:instrText xml:space="preserve"> PAGEREF _Toc390712780 \h </w:instrText>
            </w:r>
            <w:r>
              <w:rPr>
                <w:noProof/>
                <w:webHidden/>
              </w:rPr>
            </w:r>
            <w:r>
              <w:rPr>
                <w:noProof/>
                <w:webHidden/>
              </w:rPr>
              <w:fldChar w:fldCharType="separate"/>
            </w:r>
            <w:r>
              <w:rPr>
                <w:noProof/>
                <w:webHidden/>
              </w:rPr>
              <w:t>303</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81" w:history="1">
            <w:r w:rsidRPr="00E538E3">
              <w:rPr>
                <w:rStyle w:val="Hyperlink"/>
                <w:noProof/>
              </w:rPr>
              <w:t>7.2.4</w:t>
            </w:r>
            <w:r w:rsidRPr="00E538E3">
              <w:rPr>
                <w:rStyle w:val="Hyperlink"/>
                <w:rFonts w:hint="eastAsia"/>
                <w:noProof/>
              </w:rPr>
              <w:t xml:space="preserve"> </w:t>
            </w:r>
            <w:r w:rsidRPr="00E538E3">
              <w:rPr>
                <w:rStyle w:val="Hyperlink"/>
                <w:rFonts w:hint="eastAsia"/>
                <w:noProof/>
              </w:rPr>
              <w:t>三星</w:t>
            </w:r>
            <w:r w:rsidRPr="00E538E3">
              <w:rPr>
                <w:rStyle w:val="Hyperlink"/>
                <w:noProof/>
              </w:rPr>
              <w:t>DMA</w:t>
            </w:r>
            <w:r w:rsidRPr="00E538E3">
              <w:rPr>
                <w:rStyle w:val="Hyperlink"/>
                <w:rFonts w:hint="eastAsia"/>
                <w:noProof/>
              </w:rPr>
              <w:t>结构</w:t>
            </w:r>
            <w:r>
              <w:rPr>
                <w:noProof/>
                <w:webHidden/>
              </w:rPr>
              <w:tab/>
            </w:r>
            <w:r>
              <w:rPr>
                <w:noProof/>
                <w:webHidden/>
              </w:rPr>
              <w:fldChar w:fldCharType="begin"/>
            </w:r>
            <w:r>
              <w:rPr>
                <w:noProof/>
                <w:webHidden/>
              </w:rPr>
              <w:instrText xml:space="preserve"> PAGEREF _Toc390712781 \h </w:instrText>
            </w:r>
            <w:r>
              <w:rPr>
                <w:noProof/>
                <w:webHidden/>
              </w:rPr>
            </w:r>
            <w:r>
              <w:rPr>
                <w:noProof/>
                <w:webHidden/>
              </w:rPr>
              <w:fldChar w:fldCharType="separate"/>
            </w:r>
            <w:r>
              <w:rPr>
                <w:noProof/>
                <w:webHidden/>
              </w:rPr>
              <w:t>304</w:t>
            </w:r>
            <w:r>
              <w:rPr>
                <w:noProof/>
                <w:webHidden/>
              </w:rPr>
              <w:fldChar w:fldCharType="end"/>
            </w:r>
          </w:hyperlink>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782" w:history="1">
            <w:r w:rsidRPr="00E538E3">
              <w:rPr>
                <w:rStyle w:val="Hyperlink"/>
                <w:noProof/>
              </w:rPr>
              <w:t>7.3 MTD</w:t>
            </w:r>
            <w:r w:rsidRPr="00E538E3">
              <w:rPr>
                <w:rStyle w:val="Hyperlink"/>
                <w:rFonts w:hint="eastAsia"/>
                <w:noProof/>
              </w:rPr>
              <w:t>设备</w:t>
            </w:r>
            <w:r>
              <w:rPr>
                <w:noProof/>
                <w:webHidden/>
              </w:rPr>
              <w:tab/>
            </w:r>
            <w:r>
              <w:rPr>
                <w:noProof/>
                <w:webHidden/>
              </w:rPr>
              <w:fldChar w:fldCharType="begin"/>
            </w:r>
            <w:r>
              <w:rPr>
                <w:noProof/>
                <w:webHidden/>
              </w:rPr>
              <w:instrText xml:space="preserve"> PAGEREF _Toc390712782 \h </w:instrText>
            </w:r>
            <w:r>
              <w:rPr>
                <w:noProof/>
                <w:webHidden/>
              </w:rPr>
            </w:r>
            <w:r>
              <w:rPr>
                <w:noProof/>
                <w:webHidden/>
              </w:rPr>
              <w:fldChar w:fldCharType="separate"/>
            </w:r>
            <w:r>
              <w:rPr>
                <w:noProof/>
                <w:webHidden/>
              </w:rPr>
              <w:t>308</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83" w:history="1">
            <w:r w:rsidRPr="00E538E3">
              <w:rPr>
                <w:rStyle w:val="Hyperlink"/>
                <w:noProof/>
              </w:rPr>
              <w:t>7.3.1 MTD</w:t>
            </w:r>
            <w:r w:rsidRPr="00E538E3">
              <w:rPr>
                <w:rStyle w:val="Hyperlink"/>
                <w:rFonts w:hint="eastAsia"/>
                <w:noProof/>
              </w:rPr>
              <w:t>命令执行流程</w:t>
            </w:r>
            <w:r>
              <w:rPr>
                <w:noProof/>
                <w:webHidden/>
              </w:rPr>
              <w:tab/>
            </w:r>
            <w:r>
              <w:rPr>
                <w:noProof/>
                <w:webHidden/>
              </w:rPr>
              <w:fldChar w:fldCharType="begin"/>
            </w:r>
            <w:r>
              <w:rPr>
                <w:noProof/>
                <w:webHidden/>
              </w:rPr>
              <w:instrText xml:space="preserve"> PAGEREF _Toc390712783 \h </w:instrText>
            </w:r>
            <w:r>
              <w:rPr>
                <w:noProof/>
                <w:webHidden/>
              </w:rPr>
            </w:r>
            <w:r>
              <w:rPr>
                <w:noProof/>
                <w:webHidden/>
              </w:rPr>
              <w:fldChar w:fldCharType="separate"/>
            </w:r>
            <w:r>
              <w:rPr>
                <w:noProof/>
                <w:webHidden/>
              </w:rPr>
              <w:t>308</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84" w:history="1">
            <w:r w:rsidRPr="00E538E3">
              <w:rPr>
                <w:rStyle w:val="Hyperlink"/>
                <w:noProof/>
              </w:rPr>
              <w:t>7.3.2 NandFlash</w:t>
            </w:r>
            <w:r w:rsidRPr="00E538E3">
              <w:rPr>
                <w:rStyle w:val="Hyperlink"/>
                <w:rFonts w:hint="eastAsia"/>
                <w:noProof/>
              </w:rPr>
              <w:t>设备配置</w:t>
            </w:r>
            <w:r>
              <w:rPr>
                <w:noProof/>
                <w:webHidden/>
              </w:rPr>
              <w:tab/>
            </w:r>
            <w:r>
              <w:rPr>
                <w:noProof/>
                <w:webHidden/>
              </w:rPr>
              <w:fldChar w:fldCharType="begin"/>
            </w:r>
            <w:r>
              <w:rPr>
                <w:noProof/>
                <w:webHidden/>
              </w:rPr>
              <w:instrText xml:space="preserve"> PAGEREF _Toc390712784 \h </w:instrText>
            </w:r>
            <w:r>
              <w:rPr>
                <w:noProof/>
                <w:webHidden/>
              </w:rPr>
            </w:r>
            <w:r>
              <w:rPr>
                <w:noProof/>
                <w:webHidden/>
              </w:rPr>
              <w:fldChar w:fldCharType="separate"/>
            </w:r>
            <w:r>
              <w:rPr>
                <w:noProof/>
                <w:webHidden/>
              </w:rPr>
              <w:t>309</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85" w:history="1">
            <w:r w:rsidRPr="00E538E3">
              <w:rPr>
                <w:rStyle w:val="Hyperlink"/>
                <w:noProof/>
              </w:rPr>
              <w:t>7.3.3 MTD</w:t>
            </w:r>
            <w:r w:rsidRPr="00E538E3">
              <w:rPr>
                <w:rStyle w:val="Hyperlink"/>
                <w:rFonts w:hint="eastAsia"/>
                <w:noProof/>
              </w:rPr>
              <w:t>配置</w:t>
            </w:r>
            <w:r w:rsidRPr="00E538E3">
              <w:rPr>
                <w:rStyle w:val="Hyperlink"/>
                <w:noProof/>
              </w:rPr>
              <w:t>—</w:t>
            </w:r>
            <w:r w:rsidRPr="00E538E3">
              <w:rPr>
                <w:rStyle w:val="Hyperlink"/>
                <w:rFonts w:hint="eastAsia"/>
                <w:noProof/>
              </w:rPr>
              <w:t>基本参数</w:t>
            </w:r>
            <w:r>
              <w:rPr>
                <w:noProof/>
                <w:webHidden/>
              </w:rPr>
              <w:tab/>
            </w:r>
            <w:r>
              <w:rPr>
                <w:noProof/>
                <w:webHidden/>
              </w:rPr>
              <w:fldChar w:fldCharType="begin"/>
            </w:r>
            <w:r>
              <w:rPr>
                <w:noProof/>
                <w:webHidden/>
              </w:rPr>
              <w:instrText xml:space="preserve"> PAGEREF _Toc390712785 \h </w:instrText>
            </w:r>
            <w:r>
              <w:rPr>
                <w:noProof/>
                <w:webHidden/>
              </w:rPr>
            </w:r>
            <w:r>
              <w:rPr>
                <w:noProof/>
                <w:webHidden/>
              </w:rPr>
              <w:fldChar w:fldCharType="separate"/>
            </w:r>
            <w:r>
              <w:rPr>
                <w:noProof/>
                <w:webHidden/>
              </w:rPr>
              <w:t>310</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86" w:history="1">
            <w:r w:rsidRPr="00E538E3">
              <w:rPr>
                <w:rStyle w:val="Hyperlink"/>
                <w:noProof/>
              </w:rPr>
              <w:t>7.3.4 MTD</w:t>
            </w:r>
            <w:r w:rsidRPr="00E538E3">
              <w:rPr>
                <w:rStyle w:val="Hyperlink"/>
                <w:rFonts w:hint="eastAsia"/>
                <w:noProof/>
              </w:rPr>
              <w:t>配置</w:t>
            </w:r>
            <w:r w:rsidRPr="00E538E3">
              <w:rPr>
                <w:rStyle w:val="Hyperlink"/>
                <w:noProof/>
              </w:rPr>
              <w:t>—OOB</w:t>
            </w:r>
            <w:r>
              <w:rPr>
                <w:noProof/>
                <w:webHidden/>
              </w:rPr>
              <w:tab/>
            </w:r>
            <w:r>
              <w:rPr>
                <w:noProof/>
                <w:webHidden/>
              </w:rPr>
              <w:fldChar w:fldCharType="begin"/>
            </w:r>
            <w:r>
              <w:rPr>
                <w:noProof/>
                <w:webHidden/>
              </w:rPr>
              <w:instrText xml:space="preserve"> PAGEREF _Toc390712786 \h </w:instrText>
            </w:r>
            <w:r>
              <w:rPr>
                <w:noProof/>
                <w:webHidden/>
              </w:rPr>
            </w:r>
            <w:r>
              <w:rPr>
                <w:noProof/>
                <w:webHidden/>
              </w:rPr>
              <w:fldChar w:fldCharType="separate"/>
            </w:r>
            <w:r>
              <w:rPr>
                <w:noProof/>
                <w:webHidden/>
              </w:rPr>
              <w:t>312</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87" w:history="1">
            <w:r w:rsidRPr="00E538E3">
              <w:rPr>
                <w:rStyle w:val="Hyperlink"/>
                <w:noProof/>
              </w:rPr>
              <w:t>7.3.5 OOB</w:t>
            </w:r>
            <w:r w:rsidRPr="00E538E3">
              <w:rPr>
                <w:rStyle w:val="Hyperlink"/>
                <w:rFonts w:hint="eastAsia"/>
                <w:noProof/>
              </w:rPr>
              <w:t>存储结构</w:t>
            </w:r>
            <w:r>
              <w:rPr>
                <w:noProof/>
                <w:webHidden/>
              </w:rPr>
              <w:tab/>
            </w:r>
            <w:r>
              <w:rPr>
                <w:noProof/>
                <w:webHidden/>
              </w:rPr>
              <w:fldChar w:fldCharType="begin"/>
            </w:r>
            <w:r>
              <w:rPr>
                <w:noProof/>
                <w:webHidden/>
              </w:rPr>
              <w:instrText xml:space="preserve"> PAGEREF _Toc390712787 \h </w:instrText>
            </w:r>
            <w:r>
              <w:rPr>
                <w:noProof/>
                <w:webHidden/>
              </w:rPr>
            </w:r>
            <w:r>
              <w:rPr>
                <w:noProof/>
                <w:webHidden/>
              </w:rPr>
              <w:fldChar w:fldCharType="separate"/>
            </w:r>
            <w:r>
              <w:rPr>
                <w:noProof/>
                <w:webHidden/>
              </w:rPr>
              <w:t>315</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88" w:history="1">
            <w:r w:rsidRPr="00E538E3">
              <w:rPr>
                <w:rStyle w:val="Hyperlink"/>
                <w:noProof/>
              </w:rPr>
              <w:t>7.3.6</w:t>
            </w:r>
            <w:r w:rsidRPr="00E538E3">
              <w:rPr>
                <w:rStyle w:val="Hyperlink"/>
                <w:rFonts w:hint="eastAsia"/>
                <w:noProof/>
              </w:rPr>
              <w:t xml:space="preserve"> </w:t>
            </w:r>
            <w:r w:rsidRPr="00E538E3">
              <w:rPr>
                <w:rStyle w:val="Hyperlink"/>
                <w:rFonts w:hint="eastAsia"/>
                <w:noProof/>
              </w:rPr>
              <w:t>数据区接口</w:t>
            </w:r>
            <w:r>
              <w:rPr>
                <w:noProof/>
                <w:webHidden/>
              </w:rPr>
              <w:tab/>
            </w:r>
            <w:r>
              <w:rPr>
                <w:noProof/>
                <w:webHidden/>
              </w:rPr>
              <w:fldChar w:fldCharType="begin"/>
            </w:r>
            <w:r>
              <w:rPr>
                <w:noProof/>
                <w:webHidden/>
              </w:rPr>
              <w:instrText xml:space="preserve"> PAGEREF _Toc390712788 \h </w:instrText>
            </w:r>
            <w:r>
              <w:rPr>
                <w:noProof/>
                <w:webHidden/>
              </w:rPr>
            </w:r>
            <w:r>
              <w:rPr>
                <w:noProof/>
                <w:webHidden/>
              </w:rPr>
              <w:fldChar w:fldCharType="separate"/>
            </w:r>
            <w:r>
              <w:rPr>
                <w:noProof/>
                <w:webHidden/>
              </w:rPr>
              <w:t>315</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89" w:history="1">
            <w:r w:rsidRPr="00E538E3">
              <w:rPr>
                <w:rStyle w:val="Hyperlink"/>
                <w:noProof/>
              </w:rPr>
              <w:t>7.3.7 OOB</w:t>
            </w:r>
            <w:r w:rsidRPr="00E538E3">
              <w:rPr>
                <w:rStyle w:val="Hyperlink"/>
                <w:rFonts w:hint="eastAsia"/>
                <w:noProof/>
              </w:rPr>
              <w:t>区布局实现</w:t>
            </w:r>
            <w:r>
              <w:rPr>
                <w:noProof/>
                <w:webHidden/>
              </w:rPr>
              <w:tab/>
            </w:r>
            <w:r>
              <w:rPr>
                <w:noProof/>
                <w:webHidden/>
              </w:rPr>
              <w:fldChar w:fldCharType="begin"/>
            </w:r>
            <w:r>
              <w:rPr>
                <w:noProof/>
                <w:webHidden/>
              </w:rPr>
              <w:instrText xml:space="preserve"> PAGEREF _Toc390712789 \h </w:instrText>
            </w:r>
            <w:r>
              <w:rPr>
                <w:noProof/>
                <w:webHidden/>
              </w:rPr>
            </w:r>
            <w:r>
              <w:rPr>
                <w:noProof/>
                <w:webHidden/>
              </w:rPr>
              <w:fldChar w:fldCharType="separate"/>
            </w:r>
            <w:r>
              <w:rPr>
                <w:noProof/>
                <w:webHidden/>
              </w:rPr>
              <w:t>317</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90" w:history="1">
            <w:r w:rsidRPr="00E538E3">
              <w:rPr>
                <w:rStyle w:val="Hyperlink"/>
                <w:noProof/>
              </w:rPr>
              <w:t>7.3.8</w:t>
            </w:r>
            <w:r w:rsidRPr="00E538E3">
              <w:rPr>
                <w:rStyle w:val="Hyperlink"/>
                <w:rFonts w:hint="eastAsia"/>
                <w:noProof/>
              </w:rPr>
              <w:t xml:space="preserve"> </w:t>
            </w:r>
            <w:r w:rsidRPr="00E538E3">
              <w:rPr>
                <w:rStyle w:val="Hyperlink"/>
                <w:rFonts w:hint="eastAsia"/>
                <w:noProof/>
              </w:rPr>
              <w:t>坏块检测</w:t>
            </w:r>
            <w:r>
              <w:rPr>
                <w:noProof/>
                <w:webHidden/>
              </w:rPr>
              <w:tab/>
            </w:r>
            <w:r>
              <w:rPr>
                <w:noProof/>
                <w:webHidden/>
              </w:rPr>
              <w:fldChar w:fldCharType="begin"/>
            </w:r>
            <w:r>
              <w:rPr>
                <w:noProof/>
                <w:webHidden/>
              </w:rPr>
              <w:instrText xml:space="preserve"> PAGEREF _Toc390712790 \h </w:instrText>
            </w:r>
            <w:r>
              <w:rPr>
                <w:noProof/>
                <w:webHidden/>
              </w:rPr>
            </w:r>
            <w:r>
              <w:rPr>
                <w:noProof/>
                <w:webHidden/>
              </w:rPr>
              <w:fldChar w:fldCharType="separate"/>
            </w:r>
            <w:r>
              <w:rPr>
                <w:noProof/>
                <w:webHidden/>
              </w:rPr>
              <w:t>317</w:t>
            </w:r>
            <w:r>
              <w:rPr>
                <w:noProof/>
                <w:webHidden/>
              </w:rPr>
              <w:fldChar w:fldCharType="end"/>
            </w:r>
          </w:hyperlink>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791" w:history="1">
            <w:r w:rsidRPr="00E538E3">
              <w:rPr>
                <w:rStyle w:val="Hyperlink"/>
                <w:noProof/>
              </w:rPr>
              <w:t>7.4 MMC</w:t>
            </w:r>
            <w:r w:rsidRPr="00E538E3">
              <w:rPr>
                <w:rStyle w:val="Hyperlink"/>
                <w:rFonts w:hint="eastAsia"/>
                <w:noProof/>
              </w:rPr>
              <w:t>设备</w:t>
            </w:r>
            <w:r>
              <w:rPr>
                <w:noProof/>
                <w:webHidden/>
              </w:rPr>
              <w:tab/>
            </w:r>
            <w:r>
              <w:rPr>
                <w:noProof/>
                <w:webHidden/>
              </w:rPr>
              <w:fldChar w:fldCharType="begin"/>
            </w:r>
            <w:r>
              <w:rPr>
                <w:noProof/>
                <w:webHidden/>
              </w:rPr>
              <w:instrText xml:space="preserve"> PAGEREF _Toc390712791 \h </w:instrText>
            </w:r>
            <w:r>
              <w:rPr>
                <w:noProof/>
                <w:webHidden/>
              </w:rPr>
            </w:r>
            <w:r>
              <w:rPr>
                <w:noProof/>
                <w:webHidden/>
              </w:rPr>
              <w:fldChar w:fldCharType="separate"/>
            </w:r>
            <w:r>
              <w:rPr>
                <w:noProof/>
                <w:webHidden/>
              </w:rPr>
              <w:t>319</w:t>
            </w:r>
            <w:r>
              <w:rPr>
                <w:noProof/>
                <w:webHidden/>
              </w:rPr>
              <w:fldChar w:fldCharType="end"/>
            </w:r>
          </w:hyperlink>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792" w:history="1">
            <w:r w:rsidRPr="00E538E3">
              <w:rPr>
                <w:rStyle w:val="Hyperlink"/>
                <w:noProof/>
              </w:rPr>
              <w:t>7.5 V4L2</w:t>
            </w:r>
            <w:r w:rsidRPr="00E538E3">
              <w:rPr>
                <w:rStyle w:val="Hyperlink"/>
                <w:rFonts w:hint="eastAsia"/>
                <w:noProof/>
              </w:rPr>
              <w:t>设备</w:t>
            </w:r>
            <w:r>
              <w:rPr>
                <w:noProof/>
                <w:webHidden/>
              </w:rPr>
              <w:tab/>
            </w:r>
            <w:r>
              <w:rPr>
                <w:noProof/>
                <w:webHidden/>
              </w:rPr>
              <w:fldChar w:fldCharType="begin"/>
            </w:r>
            <w:r>
              <w:rPr>
                <w:noProof/>
                <w:webHidden/>
              </w:rPr>
              <w:instrText xml:space="preserve"> PAGEREF _Toc390712792 \h </w:instrText>
            </w:r>
            <w:r>
              <w:rPr>
                <w:noProof/>
                <w:webHidden/>
              </w:rPr>
            </w:r>
            <w:r>
              <w:rPr>
                <w:noProof/>
                <w:webHidden/>
              </w:rPr>
              <w:fldChar w:fldCharType="separate"/>
            </w:r>
            <w:r>
              <w:rPr>
                <w:noProof/>
                <w:webHidden/>
              </w:rPr>
              <w:t>320</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93" w:history="1">
            <w:r w:rsidRPr="00E538E3">
              <w:rPr>
                <w:rStyle w:val="Hyperlink"/>
                <w:noProof/>
              </w:rPr>
              <w:t>7.5.1 V4L2</w:t>
            </w:r>
            <w:r w:rsidRPr="00E538E3">
              <w:rPr>
                <w:rStyle w:val="Hyperlink"/>
                <w:rFonts w:hint="eastAsia"/>
                <w:noProof/>
              </w:rPr>
              <w:t>设备类型</w:t>
            </w:r>
            <w:r>
              <w:rPr>
                <w:noProof/>
                <w:webHidden/>
              </w:rPr>
              <w:tab/>
            </w:r>
            <w:r>
              <w:rPr>
                <w:noProof/>
                <w:webHidden/>
              </w:rPr>
              <w:fldChar w:fldCharType="begin"/>
            </w:r>
            <w:r>
              <w:rPr>
                <w:noProof/>
                <w:webHidden/>
              </w:rPr>
              <w:instrText xml:space="preserve"> PAGEREF _Toc390712793 \h </w:instrText>
            </w:r>
            <w:r>
              <w:rPr>
                <w:noProof/>
                <w:webHidden/>
              </w:rPr>
            </w:r>
            <w:r>
              <w:rPr>
                <w:noProof/>
                <w:webHidden/>
              </w:rPr>
              <w:fldChar w:fldCharType="separate"/>
            </w:r>
            <w:r>
              <w:rPr>
                <w:noProof/>
                <w:webHidden/>
              </w:rPr>
              <w:t>320</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94" w:history="1">
            <w:r w:rsidRPr="00E538E3">
              <w:rPr>
                <w:rStyle w:val="Hyperlink"/>
                <w:noProof/>
              </w:rPr>
              <w:t>7.5.2</w:t>
            </w:r>
            <w:r w:rsidRPr="00E538E3">
              <w:rPr>
                <w:rStyle w:val="Hyperlink"/>
                <w:rFonts w:hint="eastAsia"/>
                <w:noProof/>
              </w:rPr>
              <w:t xml:space="preserve"> </w:t>
            </w:r>
            <w:r w:rsidRPr="00E538E3">
              <w:rPr>
                <w:rStyle w:val="Hyperlink"/>
                <w:rFonts w:hint="eastAsia"/>
                <w:noProof/>
              </w:rPr>
              <w:t>缓存属性</w:t>
            </w:r>
            <w:r>
              <w:rPr>
                <w:noProof/>
                <w:webHidden/>
              </w:rPr>
              <w:tab/>
            </w:r>
            <w:r>
              <w:rPr>
                <w:noProof/>
                <w:webHidden/>
              </w:rPr>
              <w:fldChar w:fldCharType="begin"/>
            </w:r>
            <w:r>
              <w:rPr>
                <w:noProof/>
                <w:webHidden/>
              </w:rPr>
              <w:instrText xml:space="preserve"> PAGEREF _Toc390712794 \h </w:instrText>
            </w:r>
            <w:r>
              <w:rPr>
                <w:noProof/>
                <w:webHidden/>
              </w:rPr>
            </w:r>
            <w:r>
              <w:rPr>
                <w:noProof/>
                <w:webHidden/>
              </w:rPr>
              <w:fldChar w:fldCharType="separate"/>
            </w:r>
            <w:r>
              <w:rPr>
                <w:noProof/>
                <w:webHidden/>
              </w:rPr>
              <w:t>320</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95" w:history="1">
            <w:r w:rsidRPr="00E538E3">
              <w:rPr>
                <w:rStyle w:val="Hyperlink"/>
                <w:noProof/>
              </w:rPr>
              <w:t>7.5.3</w:t>
            </w:r>
            <w:r w:rsidRPr="00E538E3">
              <w:rPr>
                <w:rStyle w:val="Hyperlink"/>
                <w:rFonts w:hint="eastAsia"/>
                <w:noProof/>
              </w:rPr>
              <w:t xml:space="preserve"> </w:t>
            </w:r>
            <w:r w:rsidRPr="00E538E3">
              <w:rPr>
                <w:rStyle w:val="Hyperlink"/>
                <w:rFonts w:hint="eastAsia"/>
                <w:noProof/>
              </w:rPr>
              <w:t>设备属性</w:t>
            </w:r>
            <w:r>
              <w:rPr>
                <w:noProof/>
                <w:webHidden/>
              </w:rPr>
              <w:tab/>
            </w:r>
            <w:r>
              <w:rPr>
                <w:noProof/>
                <w:webHidden/>
              </w:rPr>
              <w:fldChar w:fldCharType="begin"/>
            </w:r>
            <w:r>
              <w:rPr>
                <w:noProof/>
                <w:webHidden/>
              </w:rPr>
              <w:instrText xml:space="preserve"> PAGEREF _Toc390712795 \h </w:instrText>
            </w:r>
            <w:r>
              <w:rPr>
                <w:noProof/>
                <w:webHidden/>
              </w:rPr>
            </w:r>
            <w:r>
              <w:rPr>
                <w:noProof/>
                <w:webHidden/>
              </w:rPr>
              <w:fldChar w:fldCharType="separate"/>
            </w:r>
            <w:r>
              <w:rPr>
                <w:noProof/>
                <w:webHidden/>
              </w:rPr>
              <w:t>320</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96" w:history="1">
            <w:r w:rsidRPr="00E538E3">
              <w:rPr>
                <w:rStyle w:val="Hyperlink"/>
                <w:noProof/>
              </w:rPr>
              <w:t>7.5.4 V4L2</w:t>
            </w:r>
            <w:r w:rsidRPr="00E538E3">
              <w:rPr>
                <w:rStyle w:val="Hyperlink"/>
                <w:rFonts w:hint="eastAsia"/>
                <w:noProof/>
              </w:rPr>
              <w:t>操作</w:t>
            </w:r>
            <w:r>
              <w:rPr>
                <w:noProof/>
                <w:webHidden/>
              </w:rPr>
              <w:tab/>
            </w:r>
            <w:r>
              <w:rPr>
                <w:noProof/>
                <w:webHidden/>
              </w:rPr>
              <w:fldChar w:fldCharType="begin"/>
            </w:r>
            <w:r>
              <w:rPr>
                <w:noProof/>
                <w:webHidden/>
              </w:rPr>
              <w:instrText xml:space="preserve"> PAGEREF _Toc390712796 \h </w:instrText>
            </w:r>
            <w:r>
              <w:rPr>
                <w:noProof/>
                <w:webHidden/>
              </w:rPr>
            </w:r>
            <w:r>
              <w:rPr>
                <w:noProof/>
                <w:webHidden/>
              </w:rPr>
              <w:fldChar w:fldCharType="separate"/>
            </w:r>
            <w:r>
              <w:rPr>
                <w:noProof/>
                <w:webHidden/>
              </w:rPr>
              <w:t>321</w:t>
            </w:r>
            <w:r>
              <w:rPr>
                <w:noProof/>
                <w:webHidden/>
              </w:rPr>
              <w:fldChar w:fldCharType="end"/>
            </w:r>
          </w:hyperlink>
        </w:p>
        <w:p w:rsidR="00BB15A4" w:rsidRDefault="00BB15A4" w:rsidP="00BB15A4">
          <w:pPr>
            <w:pStyle w:val="TOC2"/>
            <w:tabs>
              <w:tab w:val="right" w:leader="dot" w:pos="9174"/>
            </w:tabs>
            <w:ind w:left="240"/>
            <w:rPr>
              <w:rFonts w:asciiTheme="minorHAnsi" w:eastAsiaTheme="minorEastAsia" w:hAnsiTheme="minorHAnsi" w:cstheme="minorBidi"/>
              <w:noProof/>
              <w:kern w:val="0"/>
              <w:sz w:val="22"/>
              <w:szCs w:val="22"/>
            </w:rPr>
          </w:pPr>
          <w:hyperlink w:anchor="_Toc390712797" w:history="1">
            <w:r w:rsidRPr="00E538E3">
              <w:rPr>
                <w:rStyle w:val="Hyperlink"/>
                <w:noProof/>
              </w:rPr>
              <w:t>7.6 USB</w:t>
            </w:r>
            <w:r w:rsidRPr="00E538E3">
              <w:rPr>
                <w:rStyle w:val="Hyperlink"/>
                <w:rFonts w:hint="eastAsia"/>
                <w:noProof/>
              </w:rPr>
              <w:t>设备</w:t>
            </w:r>
            <w:r>
              <w:rPr>
                <w:noProof/>
                <w:webHidden/>
              </w:rPr>
              <w:tab/>
            </w:r>
            <w:r>
              <w:rPr>
                <w:noProof/>
                <w:webHidden/>
              </w:rPr>
              <w:fldChar w:fldCharType="begin"/>
            </w:r>
            <w:r>
              <w:rPr>
                <w:noProof/>
                <w:webHidden/>
              </w:rPr>
              <w:instrText xml:space="preserve"> PAGEREF _Toc390712797 \h </w:instrText>
            </w:r>
            <w:r>
              <w:rPr>
                <w:noProof/>
                <w:webHidden/>
              </w:rPr>
            </w:r>
            <w:r>
              <w:rPr>
                <w:noProof/>
                <w:webHidden/>
              </w:rPr>
              <w:fldChar w:fldCharType="separate"/>
            </w:r>
            <w:r>
              <w:rPr>
                <w:noProof/>
                <w:webHidden/>
              </w:rPr>
              <w:t>323</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98" w:history="1">
            <w:r w:rsidRPr="00E538E3">
              <w:rPr>
                <w:rStyle w:val="Hyperlink"/>
                <w:noProof/>
              </w:rPr>
              <w:t>7.6.1</w:t>
            </w:r>
            <w:r w:rsidRPr="00E538E3">
              <w:rPr>
                <w:rStyle w:val="Hyperlink"/>
                <w:rFonts w:hint="eastAsia"/>
                <w:noProof/>
              </w:rPr>
              <w:t xml:space="preserve"> </w:t>
            </w:r>
            <w:r w:rsidRPr="00E538E3">
              <w:rPr>
                <w:rStyle w:val="Hyperlink"/>
                <w:rFonts w:hint="eastAsia"/>
                <w:noProof/>
              </w:rPr>
              <w:t>设备构造</w:t>
            </w:r>
            <w:r>
              <w:rPr>
                <w:noProof/>
                <w:webHidden/>
              </w:rPr>
              <w:tab/>
            </w:r>
            <w:r>
              <w:rPr>
                <w:noProof/>
                <w:webHidden/>
              </w:rPr>
              <w:fldChar w:fldCharType="begin"/>
            </w:r>
            <w:r>
              <w:rPr>
                <w:noProof/>
                <w:webHidden/>
              </w:rPr>
              <w:instrText xml:space="preserve"> PAGEREF _Toc390712798 \h </w:instrText>
            </w:r>
            <w:r>
              <w:rPr>
                <w:noProof/>
                <w:webHidden/>
              </w:rPr>
            </w:r>
            <w:r>
              <w:rPr>
                <w:noProof/>
                <w:webHidden/>
              </w:rPr>
              <w:fldChar w:fldCharType="separate"/>
            </w:r>
            <w:r>
              <w:rPr>
                <w:noProof/>
                <w:webHidden/>
              </w:rPr>
              <w:t>323</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799" w:history="1">
            <w:r w:rsidRPr="00E538E3">
              <w:rPr>
                <w:rStyle w:val="Hyperlink"/>
                <w:noProof/>
              </w:rPr>
              <w:t>7.6.2 Core</w:t>
            </w:r>
            <w:r>
              <w:rPr>
                <w:noProof/>
                <w:webHidden/>
              </w:rPr>
              <w:tab/>
            </w:r>
            <w:r>
              <w:rPr>
                <w:noProof/>
                <w:webHidden/>
              </w:rPr>
              <w:fldChar w:fldCharType="begin"/>
            </w:r>
            <w:r>
              <w:rPr>
                <w:noProof/>
                <w:webHidden/>
              </w:rPr>
              <w:instrText xml:space="preserve"> PAGEREF _Toc390712799 \h </w:instrText>
            </w:r>
            <w:r>
              <w:rPr>
                <w:noProof/>
                <w:webHidden/>
              </w:rPr>
            </w:r>
            <w:r>
              <w:rPr>
                <w:noProof/>
                <w:webHidden/>
              </w:rPr>
              <w:fldChar w:fldCharType="separate"/>
            </w:r>
            <w:r>
              <w:rPr>
                <w:noProof/>
                <w:webHidden/>
              </w:rPr>
              <w:t>323</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800" w:history="1">
            <w:r w:rsidRPr="00E538E3">
              <w:rPr>
                <w:rStyle w:val="Hyperlink"/>
                <w:noProof/>
              </w:rPr>
              <w:t>7.6.3 Host</w:t>
            </w:r>
            <w:r>
              <w:rPr>
                <w:noProof/>
                <w:webHidden/>
              </w:rPr>
              <w:tab/>
            </w:r>
            <w:r>
              <w:rPr>
                <w:noProof/>
                <w:webHidden/>
              </w:rPr>
              <w:fldChar w:fldCharType="begin"/>
            </w:r>
            <w:r>
              <w:rPr>
                <w:noProof/>
                <w:webHidden/>
              </w:rPr>
              <w:instrText xml:space="preserve"> PAGEREF _Toc390712800 \h </w:instrText>
            </w:r>
            <w:r>
              <w:rPr>
                <w:noProof/>
                <w:webHidden/>
              </w:rPr>
            </w:r>
            <w:r>
              <w:rPr>
                <w:noProof/>
                <w:webHidden/>
              </w:rPr>
              <w:fldChar w:fldCharType="separate"/>
            </w:r>
            <w:r>
              <w:rPr>
                <w:noProof/>
                <w:webHidden/>
              </w:rPr>
              <w:t>323</w:t>
            </w:r>
            <w:r>
              <w:rPr>
                <w:noProof/>
                <w:webHidden/>
              </w:rPr>
              <w:fldChar w:fldCharType="end"/>
            </w:r>
          </w:hyperlink>
        </w:p>
        <w:p w:rsidR="00BB15A4" w:rsidRDefault="00BB15A4" w:rsidP="00BB15A4">
          <w:pPr>
            <w:pStyle w:val="TOC3"/>
            <w:ind w:left="480"/>
            <w:rPr>
              <w:rFonts w:asciiTheme="minorHAnsi" w:eastAsiaTheme="minorEastAsia" w:hAnsiTheme="minorHAnsi" w:cstheme="minorBidi"/>
              <w:noProof/>
              <w:kern w:val="0"/>
              <w:sz w:val="22"/>
              <w:szCs w:val="22"/>
            </w:rPr>
          </w:pPr>
          <w:hyperlink w:anchor="_Toc390712801" w:history="1">
            <w:r w:rsidRPr="00E538E3">
              <w:rPr>
                <w:rStyle w:val="Hyperlink"/>
                <w:noProof/>
              </w:rPr>
              <w:t>7.6.4 UVC</w:t>
            </w:r>
            <w:r>
              <w:rPr>
                <w:noProof/>
                <w:webHidden/>
              </w:rPr>
              <w:tab/>
            </w:r>
            <w:r>
              <w:rPr>
                <w:noProof/>
                <w:webHidden/>
              </w:rPr>
              <w:fldChar w:fldCharType="begin"/>
            </w:r>
            <w:r>
              <w:rPr>
                <w:noProof/>
                <w:webHidden/>
              </w:rPr>
              <w:instrText xml:space="preserve"> PAGEREF _Toc390712801 \h </w:instrText>
            </w:r>
            <w:r>
              <w:rPr>
                <w:noProof/>
                <w:webHidden/>
              </w:rPr>
            </w:r>
            <w:r>
              <w:rPr>
                <w:noProof/>
                <w:webHidden/>
              </w:rPr>
              <w:fldChar w:fldCharType="separate"/>
            </w:r>
            <w:r>
              <w:rPr>
                <w:noProof/>
                <w:webHidden/>
              </w:rPr>
              <w:t>324</w:t>
            </w:r>
            <w:r>
              <w:rPr>
                <w:noProof/>
                <w:webHidden/>
              </w:rPr>
              <w:fldChar w:fldCharType="end"/>
            </w:r>
          </w:hyperlink>
        </w:p>
        <w:p w:rsidR="009E0006" w:rsidRPr="00257295" w:rsidRDefault="009E0006" w:rsidP="00B56786">
          <w:pPr>
            <w:ind w:firstLine="482"/>
          </w:pPr>
          <w:r w:rsidRPr="00257295">
            <w:rPr>
              <w:b/>
              <w:bCs/>
              <w:lang w:val="zh-CN"/>
            </w:rPr>
            <w:fldChar w:fldCharType="end"/>
          </w:r>
        </w:p>
      </w:sdtContent>
    </w:sdt>
    <w:p w:rsidR="0009761A" w:rsidRPr="00257295" w:rsidRDefault="0009761A" w:rsidP="00250DD0">
      <w:pPr>
        <w:pStyle w:val="Heading1"/>
        <w:numPr>
          <w:ilvl w:val="0"/>
          <w:numId w:val="0"/>
        </w:numPr>
        <w:spacing w:before="163" w:after="163"/>
        <w:ind w:left="432"/>
        <w:jc w:val="both"/>
        <w:sectPr w:rsidR="0009761A" w:rsidRPr="00257295" w:rsidSect="00B13930">
          <w:headerReference w:type="even" r:id="rId10"/>
          <w:headerReference w:type="default" r:id="rId11"/>
          <w:footerReference w:type="even" r:id="rId12"/>
          <w:footerReference w:type="default" r:id="rId13"/>
          <w:headerReference w:type="first" r:id="rId14"/>
          <w:footerReference w:type="first" r:id="rId15"/>
          <w:pgSz w:w="11906" w:h="16838"/>
          <w:pgMar w:top="2268" w:right="1304" w:bottom="1418" w:left="1418" w:header="851" w:footer="992" w:gutter="0"/>
          <w:pgNumType w:fmt="upperRoman" w:start="0"/>
          <w:cols w:space="425"/>
          <w:titlePg/>
          <w:docGrid w:type="lines" w:linePitch="326"/>
        </w:sectPr>
      </w:pPr>
    </w:p>
    <w:p w:rsidR="009847DF" w:rsidRPr="00D72A8F" w:rsidRDefault="00050E22" w:rsidP="00D72A8F">
      <w:pPr>
        <w:pStyle w:val="Heading1"/>
        <w:spacing w:before="163" w:after="163"/>
      </w:pPr>
      <w:bookmarkStart w:id="1" w:name="_Toc390712582"/>
      <w:r>
        <w:rPr>
          <w:rFonts w:hint="eastAsia"/>
        </w:rPr>
        <w:lastRenderedPageBreak/>
        <w:t>系统</w:t>
      </w:r>
      <w:r w:rsidR="00A4651B">
        <w:rPr>
          <w:rFonts w:hint="eastAsia"/>
        </w:rPr>
        <w:t>构造</w:t>
      </w:r>
      <w:bookmarkEnd w:id="1"/>
    </w:p>
    <w:p w:rsidR="001135A0" w:rsidRPr="00DE6BCC" w:rsidRDefault="001135A0" w:rsidP="001135A0">
      <w:pPr>
        <w:pStyle w:val="Heading2"/>
        <w:spacing w:before="326" w:after="163"/>
      </w:pPr>
      <w:bookmarkStart w:id="2" w:name="_Toc390712583"/>
      <w:r w:rsidRPr="00DE6BCC">
        <w:rPr>
          <w:rFonts w:hint="eastAsia"/>
        </w:rPr>
        <w:t>内核</w:t>
      </w:r>
      <w:r>
        <w:rPr>
          <w:rFonts w:hint="eastAsia"/>
        </w:rPr>
        <w:t>介绍</w:t>
      </w:r>
      <w:bookmarkEnd w:id="2"/>
    </w:p>
    <w:p w:rsidR="001135A0" w:rsidRDefault="001135A0" w:rsidP="001135A0">
      <w:pPr>
        <w:pStyle w:val="Heading3"/>
        <w:numPr>
          <w:ilvl w:val="2"/>
          <w:numId w:val="1"/>
        </w:numPr>
        <w:spacing w:before="163" w:after="163"/>
      </w:pPr>
      <w:bookmarkStart w:id="3" w:name="_Toc390712584"/>
      <w:r>
        <w:rPr>
          <w:rFonts w:hint="eastAsia"/>
        </w:rPr>
        <w:t>编译方法</w:t>
      </w:r>
      <w:bookmarkEnd w:id="3"/>
    </w:p>
    <w:p w:rsidR="001135A0" w:rsidRDefault="001135A0" w:rsidP="001135A0">
      <w:pPr>
        <w:pStyle w:val="ListParagraph"/>
        <w:numPr>
          <w:ilvl w:val="0"/>
          <w:numId w:val="67"/>
        </w:numPr>
        <w:ind w:firstLineChars="0"/>
      </w:pPr>
      <w:r>
        <w:rPr>
          <w:rFonts w:hint="eastAsia"/>
        </w:rPr>
        <w:t>配置</w:t>
      </w:r>
    </w:p>
    <w:p w:rsidR="001135A0" w:rsidRDefault="001135A0" w:rsidP="001135A0">
      <w:pPr>
        <w:pStyle w:val="ListParagraph"/>
        <w:numPr>
          <w:ilvl w:val="0"/>
          <w:numId w:val="33"/>
        </w:numPr>
        <w:ind w:firstLineChars="0"/>
      </w:pPr>
      <w:r>
        <w:rPr>
          <w:rFonts w:hint="eastAsia"/>
        </w:rPr>
        <w:t>修改</w:t>
      </w:r>
      <w:r>
        <w:t>makefile</w:t>
      </w:r>
    </w:p>
    <w:p w:rsidR="001135A0" w:rsidRDefault="001135A0" w:rsidP="001135A0">
      <w:pPr>
        <w:pStyle w:val="ListParagraph"/>
        <w:ind w:left="840" w:firstLineChars="0" w:firstLine="360"/>
      </w:pPr>
      <w:r>
        <w:rPr>
          <w:rFonts w:hint="eastAsia"/>
        </w:rPr>
        <w:t>修改源码目录下</w:t>
      </w:r>
      <w:r>
        <w:t>makfile</w:t>
      </w:r>
      <w:r>
        <w:rPr>
          <w:rFonts w:hint="eastAsia"/>
        </w:rPr>
        <w:t>的</w:t>
      </w:r>
      <w:r w:rsidRPr="00257295">
        <w:rPr>
          <w:rFonts w:hint="eastAsia"/>
        </w:rPr>
        <w:t>ARCH</w:t>
      </w:r>
      <w:r w:rsidRPr="00257295">
        <w:rPr>
          <w:rFonts w:hint="eastAsia"/>
        </w:rPr>
        <w:t>和</w:t>
      </w:r>
      <w:r w:rsidRPr="00257295">
        <w:rPr>
          <w:rFonts w:hint="eastAsia"/>
        </w:rPr>
        <w:t>CROSS_COMPILE</w:t>
      </w:r>
      <w:r>
        <w:rPr>
          <w:rFonts w:hint="eastAsia"/>
        </w:rPr>
        <w:t>变量。</w:t>
      </w:r>
    </w:p>
    <w:p w:rsidR="001135A0" w:rsidRDefault="001135A0" w:rsidP="001135A0">
      <w:pPr>
        <w:pStyle w:val="ListParagraph"/>
        <w:numPr>
          <w:ilvl w:val="0"/>
          <w:numId w:val="33"/>
        </w:numPr>
        <w:ind w:firstLineChars="0"/>
      </w:pPr>
      <w:r>
        <w:t>make</w:t>
      </w:r>
      <w:r>
        <w:rPr>
          <w:rFonts w:hint="eastAsia"/>
        </w:rPr>
        <w:t>参数</w:t>
      </w:r>
    </w:p>
    <w:p w:rsidR="001135A0" w:rsidRPr="00895529" w:rsidRDefault="001135A0" w:rsidP="001135A0">
      <w:pPr>
        <w:pStyle w:val="ListParagraph"/>
        <w:shd w:val="pct12" w:color="auto" w:fill="auto"/>
        <w:ind w:left="840" w:firstLineChars="0" w:firstLine="360"/>
      </w:pPr>
      <w:r>
        <w:t xml:space="preserve">make  </w:t>
      </w:r>
      <w:r>
        <w:rPr>
          <w:lang w:val="en"/>
        </w:rPr>
        <w:t>ARCH=arm</w:t>
      </w:r>
      <w:r>
        <w:rPr>
          <w:rFonts w:hint="eastAsia"/>
          <w:lang w:val="en"/>
        </w:rPr>
        <w:t xml:space="preserve"> </w:t>
      </w:r>
      <w:r>
        <w:rPr>
          <w:lang w:val="en"/>
        </w:rPr>
        <w:t xml:space="preserve"> CROSS_COMPILE=arm-linux-gnueabi-</w:t>
      </w:r>
    </w:p>
    <w:p w:rsidR="001135A0" w:rsidRDefault="001135A0" w:rsidP="001135A0">
      <w:pPr>
        <w:pStyle w:val="ListParagraph"/>
        <w:numPr>
          <w:ilvl w:val="0"/>
          <w:numId w:val="67"/>
        </w:numPr>
        <w:ind w:firstLineChars="0"/>
      </w:pPr>
      <w:r>
        <w:rPr>
          <w:rFonts w:hint="eastAsia"/>
        </w:rPr>
        <w:t>内核</w:t>
      </w:r>
    </w:p>
    <w:p w:rsidR="001135A0" w:rsidRDefault="001135A0" w:rsidP="00E21A85">
      <w:pPr>
        <w:pStyle w:val="ListParagraph"/>
        <w:numPr>
          <w:ilvl w:val="0"/>
          <w:numId w:val="197"/>
        </w:numPr>
        <w:ind w:firstLineChars="0"/>
      </w:pPr>
      <w:r>
        <w:rPr>
          <w:rFonts w:hint="eastAsia"/>
        </w:rPr>
        <w:t>使用新配置</w:t>
      </w:r>
    </w:p>
    <w:p w:rsidR="001135A0" w:rsidRDefault="001135A0" w:rsidP="001135A0">
      <w:pPr>
        <w:pStyle w:val="ListParagraph"/>
        <w:shd w:val="pct12" w:color="auto" w:fill="auto"/>
        <w:ind w:left="840" w:firstLineChars="0" w:firstLine="360"/>
      </w:pPr>
      <w:r>
        <w:t>make  xxx_defconfig</w:t>
      </w:r>
    </w:p>
    <w:p w:rsidR="001135A0" w:rsidRDefault="001135A0" w:rsidP="001135A0">
      <w:pPr>
        <w:pStyle w:val="ListParagraph"/>
        <w:shd w:val="pct12" w:color="auto" w:fill="auto"/>
        <w:ind w:left="840" w:firstLineChars="0" w:firstLine="360"/>
      </w:pPr>
      <w:r>
        <w:t>make</w:t>
      </w:r>
      <w:r>
        <w:rPr>
          <w:rFonts w:hint="eastAsia"/>
        </w:rPr>
        <w:t xml:space="preserve">  </w:t>
      </w:r>
      <w:r>
        <w:t>uImage</w:t>
      </w:r>
    </w:p>
    <w:p w:rsidR="001135A0" w:rsidRDefault="001135A0" w:rsidP="00E21A85">
      <w:pPr>
        <w:pStyle w:val="ListParagraph"/>
        <w:numPr>
          <w:ilvl w:val="0"/>
          <w:numId w:val="197"/>
        </w:numPr>
        <w:ind w:firstLineChars="0"/>
      </w:pPr>
      <w:r>
        <w:rPr>
          <w:rFonts w:hint="eastAsia"/>
        </w:rPr>
        <w:t>使用旧配置</w:t>
      </w:r>
    </w:p>
    <w:p w:rsidR="001135A0" w:rsidRPr="00243376" w:rsidRDefault="001135A0" w:rsidP="001135A0">
      <w:pPr>
        <w:pStyle w:val="ListParagraph"/>
        <w:shd w:val="pct12" w:color="auto" w:fill="auto"/>
        <w:ind w:left="840" w:firstLineChars="0" w:firstLine="360"/>
      </w:pPr>
      <w:r w:rsidRPr="00243376">
        <w:t>cp -ar arch/arm/configs/xxx_defconfig   .config</w:t>
      </w:r>
    </w:p>
    <w:p w:rsidR="001135A0" w:rsidRPr="00243376" w:rsidRDefault="001135A0" w:rsidP="001135A0">
      <w:pPr>
        <w:pStyle w:val="ListParagraph"/>
        <w:shd w:val="pct12" w:color="auto" w:fill="auto"/>
        <w:ind w:left="840" w:firstLineChars="0" w:firstLine="360"/>
      </w:pPr>
      <w:r w:rsidRPr="00243376">
        <w:t>make oldconfig</w:t>
      </w:r>
    </w:p>
    <w:p w:rsidR="001135A0" w:rsidRDefault="001135A0" w:rsidP="001135A0">
      <w:pPr>
        <w:pStyle w:val="ListParagraph"/>
        <w:shd w:val="pct12" w:color="auto" w:fill="auto"/>
        <w:ind w:left="840" w:firstLineChars="0" w:firstLine="360"/>
      </w:pPr>
      <w:r w:rsidRPr="00243376">
        <w:t>make uImage</w:t>
      </w:r>
    </w:p>
    <w:p w:rsidR="001135A0" w:rsidRDefault="009A3E6B" w:rsidP="001135A0">
      <w:pPr>
        <w:pStyle w:val="ListParagraph"/>
        <w:numPr>
          <w:ilvl w:val="0"/>
          <w:numId w:val="67"/>
        </w:numPr>
        <w:ind w:firstLineChars="0"/>
      </w:pPr>
      <w:r>
        <w:rPr>
          <w:rFonts w:hint="eastAsia"/>
        </w:rPr>
        <w:t>外部</w:t>
      </w:r>
      <w:r w:rsidR="001135A0">
        <w:rPr>
          <w:rFonts w:hint="eastAsia"/>
        </w:rPr>
        <w:t>模块</w:t>
      </w:r>
    </w:p>
    <w:p w:rsidR="001D6F39" w:rsidRPr="001D6F39" w:rsidRDefault="001D6F39" w:rsidP="001D6F39">
      <w:pPr>
        <w:pStyle w:val="ListParagraph"/>
        <w:ind w:left="840" w:firstLineChars="0" w:firstLine="0"/>
      </w:pPr>
      <w:r>
        <w:rPr>
          <w:rFonts w:hint="eastAsia"/>
        </w:rPr>
        <w:t>假设</w:t>
      </w:r>
      <w:r>
        <w:t>:PWD=</w:t>
      </w:r>
      <w:r>
        <w:rPr>
          <w:rFonts w:hint="eastAsia"/>
        </w:rPr>
        <w:t>模块源码目录，</w:t>
      </w:r>
      <w:r>
        <w:tab/>
        <w:t>KDIR=</w:t>
      </w:r>
      <w:r>
        <w:rPr>
          <w:rFonts w:hint="eastAsia"/>
        </w:rPr>
        <w:t>内核源码目录</w:t>
      </w:r>
    </w:p>
    <w:p w:rsidR="001D6F39" w:rsidRPr="001D6F39" w:rsidRDefault="001D6F39" w:rsidP="0027234C">
      <w:pPr>
        <w:pStyle w:val="ListParagraph"/>
        <w:shd w:val="pct12" w:color="auto" w:fill="auto"/>
        <w:ind w:left="840" w:firstLineChars="0" w:firstLine="0"/>
      </w:pPr>
      <w:r w:rsidRPr="001D6F39">
        <w:t xml:space="preserve">make -C $(KDIR) M=$(PWD) modules </w:t>
      </w:r>
    </w:p>
    <w:p w:rsidR="00973ADF" w:rsidRPr="00257295" w:rsidRDefault="00973ADF" w:rsidP="00E21A85">
      <w:pPr>
        <w:pStyle w:val="ListParagraph"/>
        <w:numPr>
          <w:ilvl w:val="0"/>
          <w:numId w:val="198"/>
        </w:numPr>
        <w:ind w:firstLineChars="0"/>
      </w:pPr>
      <w:r w:rsidRPr="00257295">
        <w:rPr>
          <w:rFonts w:hint="eastAsia"/>
        </w:rPr>
        <w:t xml:space="preserve">make &lt;targets&gt; SUBDIRS=dir </w:t>
      </w:r>
    </w:p>
    <w:p w:rsidR="00973ADF" w:rsidRPr="00257295" w:rsidRDefault="00973ADF" w:rsidP="00E21A85">
      <w:pPr>
        <w:pStyle w:val="ListParagraph"/>
        <w:numPr>
          <w:ilvl w:val="0"/>
          <w:numId w:val="198"/>
        </w:numPr>
        <w:ind w:firstLineChars="0"/>
      </w:pPr>
      <w:r w:rsidRPr="00257295">
        <w:rPr>
          <w:rFonts w:hint="eastAsia"/>
        </w:rPr>
        <w:t xml:space="preserve">make &lt;targets&gt; M=dir </w:t>
      </w:r>
    </w:p>
    <w:p w:rsidR="00973ADF" w:rsidRDefault="00973ADF" w:rsidP="00E21A85">
      <w:pPr>
        <w:pStyle w:val="ListParagraph"/>
        <w:numPr>
          <w:ilvl w:val="0"/>
          <w:numId w:val="198"/>
        </w:numPr>
        <w:ind w:firstLineChars="0"/>
      </w:pPr>
      <w:r w:rsidRPr="00257295">
        <w:rPr>
          <w:rFonts w:hint="eastAsia"/>
        </w:rPr>
        <w:t xml:space="preserve">make &lt;targets&gt;  KBUILD_EXTMOD=dir </w:t>
      </w:r>
    </w:p>
    <w:p w:rsidR="001D6F39" w:rsidRPr="00257295" w:rsidRDefault="001D6F39" w:rsidP="001D6F39">
      <w:pPr>
        <w:pStyle w:val="ListParagraph"/>
        <w:ind w:left="1200" w:firstLineChars="0" w:firstLine="0"/>
      </w:pPr>
    </w:p>
    <w:p w:rsidR="000C38D6" w:rsidRDefault="000C38D6" w:rsidP="001135A0">
      <w:pPr>
        <w:pStyle w:val="Heading3"/>
        <w:numPr>
          <w:ilvl w:val="2"/>
          <w:numId w:val="1"/>
        </w:numPr>
        <w:spacing w:before="163" w:after="163"/>
        <w:rPr>
          <w:rFonts w:hint="eastAsia"/>
        </w:rPr>
      </w:pPr>
      <w:bookmarkStart w:id="4" w:name="_Toc390712585"/>
      <w:r>
        <w:rPr>
          <w:rFonts w:hint="eastAsia"/>
        </w:rPr>
        <w:t>内核版本</w:t>
      </w:r>
      <w:bookmarkEnd w:id="4"/>
    </w:p>
    <w:p w:rsidR="001135A0" w:rsidRDefault="001135A0" w:rsidP="000C38D6">
      <w:pPr>
        <w:pStyle w:val="ListParagraph"/>
        <w:numPr>
          <w:ilvl w:val="0"/>
          <w:numId w:val="209"/>
        </w:numPr>
        <w:ind w:firstLineChars="0"/>
      </w:pPr>
      <w:r>
        <w:rPr>
          <w:rFonts w:hint="eastAsia"/>
        </w:rPr>
        <w:t>VDLP</w:t>
      </w:r>
    </w:p>
    <w:p w:rsidR="0091624F" w:rsidRPr="0091624F" w:rsidRDefault="0091624F" w:rsidP="000C38D6">
      <w:pPr>
        <w:ind w:left="360" w:firstLine="480"/>
      </w:pPr>
      <w:r>
        <w:t>samsung tv linux</w:t>
      </w:r>
    </w:p>
    <w:p w:rsidR="001135A0" w:rsidRPr="0059387B" w:rsidRDefault="001135A0" w:rsidP="001135A0">
      <w:pPr>
        <w:ind w:firstLine="480"/>
      </w:pPr>
    </w:p>
    <w:p w:rsidR="001135A0" w:rsidRPr="00EA539E" w:rsidRDefault="001135A0" w:rsidP="001135A0">
      <w:pPr>
        <w:pStyle w:val="Heading3"/>
        <w:numPr>
          <w:ilvl w:val="0"/>
          <w:numId w:val="0"/>
        </w:numPr>
        <w:spacing w:before="163" w:after="163"/>
        <w:ind w:left="720"/>
        <w:rPr>
          <w:b w:val="0"/>
          <w:bCs w:val="0"/>
        </w:rPr>
      </w:pPr>
      <w:r>
        <w:br w:type="page"/>
      </w:r>
    </w:p>
    <w:p w:rsidR="009847DF" w:rsidRDefault="009847DF" w:rsidP="009847DF">
      <w:pPr>
        <w:pStyle w:val="Heading2"/>
        <w:spacing w:before="326" w:after="163"/>
      </w:pPr>
      <w:bookmarkStart w:id="5" w:name="_Toc390712586"/>
      <w:r w:rsidRPr="00257295">
        <w:rPr>
          <w:rFonts w:hint="eastAsia"/>
        </w:rPr>
        <w:lastRenderedPageBreak/>
        <w:t>Kbuild</w:t>
      </w:r>
      <w:r>
        <w:t xml:space="preserve"> System</w:t>
      </w:r>
      <w:bookmarkEnd w:id="5"/>
    </w:p>
    <w:p w:rsidR="009847DF" w:rsidRPr="00257295" w:rsidRDefault="009847DF" w:rsidP="009847DF">
      <w:pPr>
        <w:pStyle w:val="Heading3"/>
        <w:numPr>
          <w:ilvl w:val="2"/>
          <w:numId w:val="1"/>
        </w:numPr>
        <w:spacing w:before="163" w:after="163"/>
      </w:pPr>
      <w:bookmarkStart w:id="6" w:name="_Toc390712587"/>
      <w:r w:rsidRPr="00257295">
        <w:rPr>
          <w:rFonts w:hint="eastAsia"/>
        </w:rPr>
        <w:t>编译路径配置</w:t>
      </w:r>
      <w:bookmarkEnd w:id="6"/>
    </w:p>
    <w:p w:rsidR="009847DF" w:rsidRPr="00257295" w:rsidRDefault="009847DF" w:rsidP="00245D5C">
      <w:pPr>
        <w:ind w:firstLineChars="0" w:firstLine="420"/>
      </w:pPr>
      <w:r w:rsidRPr="00257295">
        <w:rPr>
          <w:rFonts w:hint="eastAsia"/>
        </w:rPr>
        <w:t>内核开始编译前，先通过</w:t>
      </w:r>
      <w:r w:rsidRPr="00257295">
        <w:rPr>
          <w:rFonts w:hint="eastAsia"/>
        </w:rPr>
        <w:t>Make</w:t>
      </w:r>
      <w:r w:rsidRPr="00257295">
        <w:rPr>
          <w:rFonts w:hint="eastAsia"/>
        </w:rPr>
        <w:t>命令传入的参数来决定编译的源码路径，输出路径以及外部模块的路径，规则如下：</w:t>
      </w:r>
    </w:p>
    <w:p w:rsidR="009847DF" w:rsidRPr="00257295" w:rsidRDefault="009847DF" w:rsidP="009847DF">
      <w:pPr>
        <w:pStyle w:val="a7"/>
        <w:ind w:leftChars="175"/>
      </w:pPr>
      <w:r w:rsidRPr="00257295">
        <w:drawing>
          <wp:inline distT="0" distB="0" distL="0" distR="0" wp14:anchorId="7C2579CA" wp14:editId="44BE45F9">
            <wp:extent cx="5524500" cy="3191747"/>
            <wp:effectExtent l="0" t="0" r="0" b="8890"/>
            <wp:docPr id="1660" name="图片 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82345.tmp"/>
                    <pic:cNvPicPr/>
                  </pic:nvPicPr>
                  <pic:blipFill>
                    <a:blip r:embed="rId16">
                      <a:extLst>
                        <a:ext uri="{28A0092B-C50C-407E-A947-70E740481C1C}">
                          <a14:useLocalDpi xmlns:a14="http://schemas.microsoft.com/office/drawing/2010/main" val="0"/>
                        </a:ext>
                      </a:extLst>
                    </a:blip>
                    <a:stretch>
                      <a:fillRect/>
                    </a:stretch>
                  </pic:blipFill>
                  <pic:spPr>
                    <a:xfrm>
                      <a:off x="0" y="0"/>
                      <a:ext cx="5526907" cy="3193138"/>
                    </a:xfrm>
                    <a:prstGeom prst="rect">
                      <a:avLst/>
                    </a:prstGeom>
                  </pic:spPr>
                </pic:pic>
              </a:graphicData>
            </a:graphic>
          </wp:inline>
        </w:drawing>
      </w:r>
    </w:p>
    <w:p w:rsidR="009847DF" w:rsidRPr="00257295" w:rsidRDefault="009847DF" w:rsidP="009847DF">
      <w:pPr>
        <w:ind w:left="420" w:firstLineChars="175" w:firstLine="420"/>
      </w:pPr>
      <w:r w:rsidRPr="00257295">
        <w:rPr>
          <w:rFonts w:hint="eastAsia"/>
        </w:rPr>
        <w:t>75~77</w:t>
      </w:r>
      <w:r w:rsidRPr="00257295">
        <w:rPr>
          <w:rFonts w:hint="eastAsia"/>
        </w:rPr>
        <w:t>：如果编译外部模块，则使用外部模块代码所在路径</w:t>
      </w:r>
      <w:r w:rsidRPr="00257295">
        <w:rPr>
          <w:rFonts w:hint="eastAsia"/>
        </w:rPr>
        <w:t>(M</w:t>
      </w:r>
      <w:r w:rsidRPr="00257295">
        <w:rPr>
          <w:rFonts w:hint="eastAsia"/>
        </w:rPr>
        <w:t>或则</w:t>
      </w:r>
      <w:r w:rsidRPr="00257295">
        <w:rPr>
          <w:rFonts w:hint="eastAsia"/>
        </w:rPr>
        <w:t>SUBDIRS)</w:t>
      </w:r>
      <w:r w:rsidRPr="00257295">
        <w:rPr>
          <w:rFonts w:hint="eastAsia"/>
        </w:rPr>
        <w:t>。</w:t>
      </w:r>
    </w:p>
    <w:p w:rsidR="009847DF" w:rsidRPr="00257295" w:rsidRDefault="009847DF" w:rsidP="009847DF">
      <w:pPr>
        <w:ind w:left="420" w:firstLineChars="175" w:firstLine="420"/>
      </w:pPr>
      <w:r w:rsidRPr="00257295">
        <w:rPr>
          <w:rFonts w:hint="eastAsia"/>
        </w:rPr>
        <w:t>97~103</w:t>
      </w:r>
      <w:r w:rsidRPr="00257295">
        <w:rPr>
          <w:rFonts w:hint="eastAsia"/>
        </w:rPr>
        <w:t>：开始时</w:t>
      </w:r>
      <w:r w:rsidRPr="00257295">
        <w:rPr>
          <w:rFonts w:hint="eastAsia"/>
        </w:rPr>
        <w:t>KBUILD_SRC=</w:t>
      </w:r>
      <w:r w:rsidRPr="00257295">
        <w:rPr>
          <w:rFonts w:hint="eastAsia"/>
        </w:rPr>
        <w:t>空，所以如果在命令行输入</w:t>
      </w:r>
      <w:r w:rsidRPr="00257295">
        <w:t>make</w:t>
      </w:r>
      <w:r w:rsidRPr="00257295">
        <w:rPr>
          <w:rFonts w:hint="eastAsia"/>
        </w:rPr>
        <w:t xml:space="preserve"> [O=</w:t>
      </w:r>
      <w:r w:rsidRPr="00257295">
        <w:rPr>
          <w:rFonts w:hint="eastAsia"/>
        </w:rPr>
        <w:t>输出路径</w:t>
      </w:r>
      <w:r w:rsidRPr="00257295">
        <w:rPr>
          <w:rFonts w:hint="eastAsia"/>
        </w:rPr>
        <w:t xml:space="preserve">]  &lt;target&gt; </w:t>
      </w:r>
      <w:r w:rsidRPr="00257295">
        <w:rPr>
          <w:rFonts w:hint="eastAsia"/>
        </w:rPr>
        <w:t>，则</w:t>
      </w:r>
      <w:r w:rsidRPr="00257295">
        <w:rPr>
          <w:rFonts w:hint="eastAsia"/>
        </w:rPr>
        <w:t>KBUILD_OUTPUT = &lt;</w:t>
      </w:r>
      <w:r w:rsidRPr="00257295">
        <w:rPr>
          <w:rFonts w:hint="eastAsia"/>
        </w:rPr>
        <w:t>输出路径</w:t>
      </w:r>
      <w:r w:rsidRPr="00257295">
        <w:rPr>
          <w:rFonts w:hint="eastAsia"/>
        </w:rPr>
        <w:t>&gt;</w:t>
      </w:r>
      <w:r w:rsidRPr="00257295">
        <w:rPr>
          <w:rFonts w:hint="eastAsia"/>
        </w:rPr>
        <w:t>，执行相应</w:t>
      </w:r>
      <w:r w:rsidRPr="00257295">
        <w:rPr>
          <w:rFonts w:hint="eastAsia"/>
        </w:rPr>
        <w:t>114~137</w:t>
      </w:r>
      <w:r w:rsidRPr="00257295">
        <w:rPr>
          <w:rFonts w:hint="eastAsia"/>
        </w:rPr>
        <w:t>的</w:t>
      </w:r>
      <w:r>
        <w:rPr>
          <w:rFonts w:hint="eastAsia"/>
        </w:rPr>
        <w:t>流程</w:t>
      </w:r>
      <w:r w:rsidRPr="00257295">
        <w:rPr>
          <w:rFonts w:hint="eastAsia"/>
        </w:rPr>
        <w:t>，如果没有定义</w:t>
      </w:r>
      <w:r w:rsidRPr="00257295">
        <w:rPr>
          <w:rFonts w:hint="eastAsia"/>
        </w:rPr>
        <w:t>O</w:t>
      </w:r>
      <w:r w:rsidRPr="00257295">
        <w:rPr>
          <w:rFonts w:hint="eastAsia"/>
        </w:rPr>
        <w:t>，则跳过这个步骤：</w:t>
      </w:r>
    </w:p>
    <w:p w:rsidR="009847DF" w:rsidRDefault="009847DF" w:rsidP="009847DF">
      <w:pPr>
        <w:pStyle w:val="a7"/>
        <w:ind w:leftChars="0" w:left="0" w:firstLine="420"/>
      </w:pPr>
      <w:r w:rsidRPr="00257295">
        <w:rPr>
          <w:rFonts w:hint="eastAsia"/>
        </w:rPr>
        <w:drawing>
          <wp:inline distT="0" distB="0" distL="0" distR="0" wp14:anchorId="528F4A95" wp14:editId="5E2D09E6">
            <wp:extent cx="4895850" cy="1368429"/>
            <wp:effectExtent l="0" t="0" r="0" b="3175"/>
            <wp:docPr id="1632" name="图片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CD8.tmp"/>
                    <pic:cNvPicPr/>
                  </pic:nvPicPr>
                  <pic:blipFill>
                    <a:blip r:embed="rId17">
                      <a:extLst>
                        <a:ext uri="{28A0092B-C50C-407E-A947-70E740481C1C}">
                          <a14:useLocalDpi xmlns:a14="http://schemas.microsoft.com/office/drawing/2010/main" val="0"/>
                        </a:ext>
                      </a:extLst>
                    </a:blip>
                    <a:stretch>
                      <a:fillRect/>
                    </a:stretch>
                  </pic:blipFill>
                  <pic:spPr>
                    <a:xfrm>
                      <a:off x="0" y="0"/>
                      <a:ext cx="4906603" cy="1371435"/>
                    </a:xfrm>
                    <a:prstGeom prst="rect">
                      <a:avLst/>
                    </a:prstGeom>
                  </pic:spPr>
                </pic:pic>
              </a:graphicData>
            </a:graphic>
          </wp:inline>
        </w:drawing>
      </w:r>
    </w:p>
    <w:p w:rsidR="009847DF" w:rsidRPr="00AB6AB5" w:rsidRDefault="009847DF" w:rsidP="009847DF">
      <w:pPr>
        <w:ind w:left="420" w:firstLineChars="175" w:firstLine="420"/>
      </w:pPr>
      <w:r>
        <w:rPr>
          <w:rFonts w:hint="eastAsia"/>
        </w:rPr>
        <w:t>126</w:t>
      </w:r>
      <w:r>
        <w:rPr>
          <w:rFonts w:hint="eastAsia"/>
        </w:rPr>
        <w:t>：设置除过</w:t>
      </w:r>
      <w:r>
        <w:rPr>
          <w:rFonts w:hint="eastAsia"/>
        </w:rPr>
        <w:t>sub-make</w:t>
      </w:r>
      <w:r>
        <w:rPr>
          <w:rFonts w:hint="eastAsia"/>
        </w:rPr>
        <w:t>，</w:t>
      </w:r>
      <w:r>
        <w:rPr>
          <w:rFonts w:hint="eastAsia"/>
        </w:rPr>
        <w:t>Makefile</w:t>
      </w:r>
      <w:r>
        <w:rPr>
          <w:rFonts w:hint="eastAsia"/>
        </w:rPr>
        <w:t>的目标都依赖</w:t>
      </w:r>
      <w:r>
        <w:rPr>
          <w:rFonts w:hint="eastAsia"/>
        </w:rPr>
        <w:t>sub-make</w:t>
      </w:r>
      <w:r>
        <w:rPr>
          <w:rFonts w:hint="eastAsia"/>
        </w:rPr>
        <w:t>，即</w:t>
      </w:r>
      <w:r>
        <w:rPr>
          <w:rFonts w:hint="eastAsia"/>
        </w:rPr>
        <w:t>config</w:t>
      </w:r>
      <w:r>
        <w:rPr>
          <w:rFonts w:hint="eastAsia"/>
        </w:rPr>
        <w:t>，</w:t>
      </w:r>
      <w:r>
        <w:rPr>
          <w:rFonts w:hint="eastAsia"/>
        </w:rPr>
        <w:t>clean</w:t>
      </w:r>
      <w:r>
        <w:rPr>
          <w:rFonts w:hint="eastAsia"/>
        </w:rPr>
        <w:t>之类的目标还会先进入</w:t>
      </w:r>
      <w:r>
        <w:rPr>
          <w:rFonts w:hint="eastAsia"/>
        </w:rPr>
        <w:t>sub-make</w:t>
      </w:r>
      <w:r>
        <w:rPr>
          <w:rFonts w:hint="eastAsia"/>
        </w:rPr>
        <w:t>；</w:t>
      </w:r>
    </w:p>
    <w:p w:rsidR="009847DF" w:rsidRPr="00257295" w:rsidRDefault="009847DF" w:rsidP="009847DF">
      <w:pPr>
        <w:ind w:left="420" w:firstLineChars="175" w:firstLine="420"/>
      </w:pPr>
      <w:r w:rsidRPr="00257295">
        <w:rPr>
          <w:rFonts w:hint="eastAsia"/>
        </w:rPr>
        <w:t>130</w:t>
      </w:r>
      <w:r w:rsidRPr="00257295">
        <w:rPr>
          <w:rFonts w:hint="eastAsia"/>
        </w:rPr>
        <w:t>：</w:t>
      </w:r>
      <w:r w:rsidRPr="00257295">
        <w:rPr>
          <w:rFonts w:hint="eastAsia"/>
        </w:rPr>
        <w:t>KBUILD_VERBOSE</w:t>
      </w:r>
      <w:r w:rsidRPr="00257295">
        <w:rPr>
          <w:rFonts w:hint="eastAsia"/>
        </w:rPr>
        <w:t>默认为</w:t>
      </w:r>
      <w:r w:rsidRPr="00257295">
        <w:rPr>
          <w:rFonts w:hint="eastAsia"/>
        </w:rPr>
        <w:t>0</w:t>
      </w:r>
      <w:r w:rsidRPr="00257295">
        <w:rPr>
          <w:rFonts w:hint="eastAsia"/>
        </w:rPr>
        <w:t>，所以</w:t>
      </w:r>
      <w:r w:rsidRPr="00257295">
        <w:rPr>
          <w:rFonts w:hint="eastAsia"/>
        </w:rPr>
        <w:t>if</w:t>
      </w:r>
      <w:r w:rsidRPr="00257295">
        <w:rPr>
          <w:rFonts w:hint="eastAsia"/>
        </w:rPr>
        <w:t>条件成立，</w:t>
      </w:r>
      <w:r w:rsidRPr="00257295">
        <w:rPr>
          <w:rFonts w:hint="eastAsia"/>
        </w:rPr>
        <w:t>VERBOSE</w:t>
      </w:r>
      <w:r w:rsidRPr="00257295">
        <w:rPr>
          <w:rFonts w:hint="eastAsia"/>
        </w:rPr>
        <w:t>定义如下。</w:t>
      </w:r>
    </w:p>
    <w:p w:rsidR="009847DF" w:rsidRPr="00257295" w:rsidRDefault="009847DF" w:rsidP="009847DF">
      <w:pPr>
        <w:pStyle w:val="a7"/>
        <w:ind w:leftChars="0" w:left="1260" w:firstLine="420"/>
      </w:pPr>
      <w:r w:rsidRPr="00257295">
        <w:rPr>
          <w:rFonts w:hint="eastAsia"/>
        </w:rPr>
        <w:lastRenderedPageBreak/>
        <w:drawing>
          <wp:inline distT="0" distB="0" distL="0" distR="0" wp14:anchorId="00E1993F" wp14:editId="69C0AD72">
            <wp:extent cx="3019847" cy="1038370"/>
            <wp:effectExtent l="0" t="0" r="9525" b="9525"/>
            <wp:docPr id="1633" name="图片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6D84.tmp"/>
                    <pic:cNvPicPr/>
                  </pic:nvPicPr>
                  <pic:blipFill>
                    <a:blip r:embed="rId18">
                      <a:extLst>
                        <a:ext uri="{28A0092B-C50C-407E-A947-70E740481C1C}">
                          <a14:useLocalDpi xmlns:a14="http://schemas.microsoft.com/office/drawing/2010/main" val="0"/>
                        </a:ext>
                      </a:extLst>
                    </a:blip>
                    <a:stretch>
                      <a:fillRect/>
                    </a:stretch>
                  </pic:blipFill>
                  <pic:spPr>
                    <a:xfrm>
                      <a:off x="0" y="0"/>
                      <a:ext cx="3019847" cy="1038370"/>
                    </a:xfrm>
                    <a:prstGeom prst="rect">
                      <a:avLst/>
                    </a:prstGeom>
                  </pic:spPr>
                </pic:pic>
              </a:graphicData>
            </a:graphic>
          </wp:inline>
        </w:drawing>
      </w:r>
    </w:p>
    <w:p w:rsidR="009847DF" w:rsidRDefault="009847DF" w:rsidP="009847DF">
      <w:pPr>
        <w:ind w:left="420" w:firstLineChars="175" w:firstLine="420"/>
      </w:pPr>
      <w:r w:rsidRPr="00257295">
        <w:rPr>
          <w:rFonts w:hint="eastAsia"/>
        </w:rPr>
        <w:t>130</w:t>
      </w:r>
      <w:r>
        <w:rPr>
          <w:rFonts w:hint="eastAsia"/>
        </w:rPr>
        <w:t>~133</w:t>
      </w:r>
      <w:r w:rsidRPr="00257295">
        <w:rPr>
          <w:rFonts w:hint="eastAsia"/>
        </w:rPr>
        <w:t>：</w:t>
      </w:r>
      <w:r>
        <w:rPr>
          <w:rFonts w:hint="eastAsia"/>
        </w:rPr>
        <w:t>除去</w:t>
      </w:r>
      <w:r>
        <w:rPr>
          <w:rFonts w:hint="eastAsia"/>
        </w:rPr>
        <w:t>sub-make</w:t>
      </w:r>
      <w:r>
        <w:rPr>
          <w:rFonts w:hint="eastAsia"/>
        </w:rPr>
        <w:t>，</w:t>
      </w:r>
      <w:r>
        <w:rPr>
          <w:rFonts w:hint="eastAsia"/>
        </w:rPr>
        <w:t>all</w:t>
      </w:r>
      <w:r>
        <w:rPr>
          <w:rFonts w:hint="eastAsia"/>
        </w:rPr>
        <w:t>，</w:t>
      </w:r>
      <w:r w:rsidRPr="00257295">
        <w:rPr>
          <w:rFonts w:hint="eastAsia"/>
        </w:rPr>
        <w:t>将当前</w:t>
      </w:r>
      <w:r w:rsidRPr="00257295">
        <w:rPr>
          <w:rFonts w:hint="eastAsia"/>
        </w:rPr>
        <w:t>make</w:t>
      </w:r>
      <w:r w:rsidRPr="00257295">
        <w:rPr>
          <w:rFonts w:hint="eastAsia"/>
        </w:rPr>
        <w:t>的所有目标再次传给</w:t>
      </w:r>
      <w:r w:rsidRPr="00257295">
        <w:rPr>
          <w:rFonts w:hint="eastAsia"/>
        </w:rPr>
        <w:t>make</w:t>
      </w:r>
      <w:r w:rsidRPr="00257295">
        <w:rPr>
          <w:rFonts w:hint="eastAsia"/>
        </w:rPr>
        <w:t>命令</w:t>
      </w:r>
      <w:r>
        <w:rPr>
          <w:rFonts w:hint="eastAsia"/>
        </w:rPr>
        <w:t>，同时</w:t>
      </w:r>
      <w:r w:rsidRPr="00257295">
        <w:rPr>
          <w:rFonts w:hint="eastAsia"/>
        </w:rPr>
        <w:t>使用</w:t>
      </w:r>
      <w:r w:rsidRPr="00257295">
        <w:rPr>
          <w:rFonts w:hint="eastAsia"/>
        </w:rPr>
        <w:t>-C</w:t>
      </w:r>
      <w:r w:rsidRPr="00257295">
        <w:rPr>
          <w:rFonts w:hint="eastAsia"/>
        </w:rPr>
        <w:t>参数将</w:t>
      </w:r>
      <w:r w:rsidRPr="00257295">
        <w:rPr>
          <w:rFonts w:hint="eastAsia"/>
        </w:rPr>
        <w:t>make</w:t>
      </w:r>
      <w:r w:rsidRPr="00257295">
        <w:rPr>
          <w:rFonts w:hint="eastAsia"/>
        </w:rPr>
        <w:t>的路径指向</w:t>
      </w:r>
      <w:r>
        <w:rPr>
          <w:rFonts w:hint="eastAsia"/>
        </w:rPr>
        <w:t>参数</w:t>
      </w:r>
      <w:r>
        <w:rPr>
          <w:rFonts w:hint="eastAsia"/>
        </w:rPr>
        <w:t>O</w:t>
      </w:r>
      <w:r>
        <w:rPr>
          <w:rFonts w:hint="eastAsia"/>
        </w:rPr>
        <w:t>配置的路径。再次传入的这些目标中仍然有</w:t>
      </w:r>
      <w:r>
        <w:rPr>
          <w:rFonts w:hint="eastAsia"/>
        </w:rPr>
        <w:t>O</w:t>
      </w:r>
      <w:r>
        <w:rPr>
          <w:rFonts w:hint="eastAsia"/>
        </w:rPr>
        <w:t>参数，但已经不在是从命令行传入。</w:t>
      </w:r>
    </w:p>
    <w:p w:rsidR="009847DF" w:rsidRPr="00257295" w:rsidRDefault="009847DF" w:rsidP="009847DF">
      <w:pPr>
        <w:ind w:left="420" w:firstLineChars="175" w:firstLine="420"/>
      </w:pPr>
      <w:r w:rsidRPr="00257295">
        <w:rPr>
          <w:rFonts w:hint="eastAsia"/>
        </w:rPr>
        <w:t>131</w:t>
      </w:r>
      <w:r w:rsidRPr="00257295">
        <w:rPr>
          <w:rFonts w:hint="eastAsia"/>
        </w:rPr>
        <w:t>：</w:t>
      </w:r>
      <w:r w:rsidRPr="00257295">
        <w:t>KBUILD_SRC=</w:t>
      </w:r>
      <w:r w:rsidRPr="00257295">
        <w:rPr>
          <w:rFonts w:hint="eastAsia"/>
        </w:rPr>
        <w:t>当前路径</w:t>
      </w:r>
    </w:p>
    <w:p w:rsidR="009847DF" w:rsidRPr="00257295" w:rsidRDefault="009847DF" w:rsidP="009847DF">
      <w:pPr>
        <w:ind w:left="420" w:firstLineChars="175" w:firstLine="420"/>
      </w:pPr>
      <w:r w:rsidRPr="00257295">
        <w:rPr>
          <w:rFonts w:hint="eastAsia"/>
        </w:rPr>
        <w:t>132</w:t>
      </w:r>
      <w:r w:rsidRPr="00257295">
        <w:rPr>
          <w:rFonts w:hint="eastAsia"/>
        </w:rPr>
        <w:t>：使用</w:t>
      </w:r>
      <w:r w:rsidRPr="00257295">
        <w:rPr>
          <w:rFonts w:hint="eastAsia"/>
        </w:rPr>
        <w:t>-f</w:t>
      </w:r>
      <w:r w:rsidRPr="00257295">
        <w:rPr>
          <w:rFonts w:hint="eastAsia"/>
        </w:rPr>
        <w:t>参数将</w:t>
      </w:r>
      <w:r>
        <w:rPr>
          <w:rFonts w:hint="eastAsia"/>
        </w:rPr>
        <w:t>当前目录的</w:t>
      </w:r>
      <w:r w:rsidRPr="00257295">
        <w:rPr>
          <w:rFonts w:hint="eastAsia"/>
        </w:rPr>
        <w:t>Makefile</w:t>
      </w:r>
      <w:r>
        <w:rPr>
          <w:rFonts w:hint="eastAsia"/>
        </w:rPr>
        <w:t>作为</w:t>
      </w:r>
      <w:r>
        <w:rPr>
          <w:rFonts w:hint="eastAsia"/>
        </w:rPr>
        <w:t>make</w:t>
      </w:r>
      <w:r w:rsidRPr="00257295">
        <w:rPr>
          <w:rFonts w:hint="eastAsia"/>
        </w:rPr>
        <w:t>解析</w:t>
      </w:r>
      <w:r>
        <w:rPr>
          <w:rFonts w:hint="eastAsia"/>
        </w:rPr>
        <w:t>文件</w:t>
      </w:r>
      <w:r w:rsidRPr="00257295">
        <w:rPr>
          <w:rFonts w:hint="eastAsia"/>
        </w:rPr>
        <w:t>。</w:t>
      </w:r>
    </w:p>
    <w:p w:rsidR="009847DF" w:rsidRDefault="009847DF" w:rsidP="009847DF">
      <w:pPr>
        <w:ind w:left="420" w:firstLineChars="175" w:firstLine="420"/>
      </w:pPr>
      <w:r w:rsidRPr="00257295">
        <w:rPr>
          <w:rFonts w:hint="eastAsia"/>
        </w:rPr>
        <w:t>136</w:t>
      </w:r>
      <w:r w:rsidRPr="00257295">
        <w:rPr>
          <w:rFonts w:hint="eastAsia"/>
        </w:rPr>
        <w:t>：</w:t>
      </w:r>
      <w:r w:rsidRPr="00257295">
        <w:rPr>
          <w:rFonts w:hint="eastAsia"/>
        </w:rPr>
        <w:t>skip_makefile=1</w:t>
      </w:r>
      <w:r w:rsidRPr="00257295">
        <w:rPr>
          <w:rFonts w:hint="eastAsia"/>
        </w:rPr>
        <w:t>，则当前</w:t>
      </w:r>
      <w:r w:rsidRPr="00257295">
        <w:rPr>
          <w:rFonts w:hint="eastAsia"/>
        </w:rPr>
        <w:t>Makefile</w:t>
      </w:r>
      <w:r w:rsidRPr="00257295">
        <w:rPr>
          <w:rFonts w:hint="eastAsia"/>
        </w:rPr>
        <w:t>剩余部分会被跳过。</w:t>
      </w:r>
    </w:p>
    <w:p w:rsidR="009847DF" w:rsidRDefault="009847DF" w:rsidP="009847DF">
      <w:pPr>
        <w:ind w:left="420" w:firstLineChars="175" w:firstLine="420"/>
      </w:pPr>
      <w:r w:rsidRPr="00257295">
        <w:rPr>
          <w:rFonts w:hint="eastAsia"/>
        </w:rPr>
        <w:t>最后当</w:t>
      </w:r>
      <w:r w:rsidRPr="00257295">
        <w:rPr>
          <w:rFonts w:hint="eastAsia"/>
        </w:rPr>
        <w:t>make</w:t>
      </w:r>
      <w:r w:rsidRPr="00257295">
        <w:rPr>
          <w:rFonts w:hint="eastAsia"/>
        </w:rPr>
        <w:t>再次执行时，此时</w:t>
      </w:r>
      <w:r>
        <w:rPr>
          <w:rFonts w:hint="eastAsia"/>
        </w:rPr>
        <w:t>make</w:t>
      </w:r>
      <w:r>
        <w:rPr>
          <w:rFonts w:hint="eastAsia"/>
        </w:rPr>
        <w:t>使用的</w:t>
      </w:r>
      <w:r>
        <w:rPr>
          <w:rFonts w:hint="eastAsia"/>
        </w:rPr>
        <w:t>makefile</w:t>
      </w:r>
      <w:r>
        <w:rPr>
          <w:rFonts w:hint="eastAsia"/>
        </w:rPr>
        <w:t>仍然是源码目录下的，但是</w:t>
      </w:r>
      <w:r>
        <w:rPr>
          <w:rFonts w:hint="eastAsia"/>
        </w:rPr>
        <w:t>CURDIR=&lt;</w:t>
      </w:r>
      <w:r w:rsidRPr="00257295">
        <w:rPr>
          <w:rFonts w:hint="eastAsia"/>
        </w:rPr>
        <w:t>输出路径</w:t>
      </w:r>
      <w:r w:rsidRPr="00257295">
        <w:rPr>
          <w:rFonts w:hint="eastAsia"/>
        </w:rPr>
        <w:t>&gt;</w:t>
      </w:r>
      <w:r>
        <w:rPr>
          <w:rFonts w:hint="eastAsia"/>
        </w:rPr>
        <w:t>，</w:t>
      </w:r>
      <w:r w:rsidRPr="00257295">
        <w:rPr>
          <w:rFonts w:hint="eastAsia"/>
        </w:rPr>
        <w:t>KBUILD_SRC=&lt;</w:t>
      </w:r>
      <w:r w:rsidRPr="00257295">
        <w:rPr>
          <w:rFonts w:hint="eastAsia"/>
        </w:rPr>
        <w:t>源码路径</w:t>
      </w:r>
      <w:r w:rsidRPr="00257295">
        <w:rPr>
          <w:rFonts w:hint="eastAsia"/>
        </w:rPr>
        <w:t>&gt;</w:t>
      </w:r>
      <w:r>
        <w:rPr>
          <w:rFonts w:hint="eastAsia"/>
        </w:rPr>
        <w:t>；</w:t>
      </w:r>
      <w:r w:rsidRPr="00257295">
        <w:rPr>
          <w:rFonts w:hint="eastAsia"/>
        </w:rPr>
        <w:t>skip_makefile</w:t>
      </w:r>
      <w:r w:rsidRPr="00257295">
        <w:rPr>
          <w:rFonts w:hint="eastAsia"/>
        </w:rPr>
        <w:t>为</w:t>
      </w:r>
      <w:r w:rsidRPr="00257295">
        <w:rPr>
          <w:rFonts w:hint="eastAsia"/>
        </w:rPr>
        <w:t>0</w:t>
      </w:r>
      <w:r w:rsidRPr="00257295">
        <w:rPr>
          <w:rFonts w:hint="eastAsia"/>
        </w:rPr>
        <w:t>，所以将直接进入下个步骤</w:t>
      </w:r>
      <w:r w:rsidRPr="00257295">
        <w:rPr>
          <w:rFonts w:hint="eastAsia"/>
        </w:rPr>
        <w:t>(</w:t>
      </w:r>
      <w:r w:rsidRPr="00257295">
        <w:rPr>
          <w:rFonts w:hint="eastAsia"/>
        </w:rPr>
        <w:t>相当于命令行不指定</w:t>
      </w:r>
      <w:r w:rsidRPr="00257295">
        <w:rPr>
          <w:rFonts w:hint="eastAsia"/>
        </w:rPr>
        <w:t>O</w:t>
      </w:r>
      <w:r w:rsidRPr="00257295">
        <w:rPr>
          <w:rFonts w:hint="eastAsia"/>
        </w:rPr>
        <w:t>参数</w:t>
      </w:r>
      <w:r w:rsidRPr="00257295">
        <w:rPr>
          <w:rFonts w:hint="eastAsia"/>
        </w:rPr>
        <w:t>)</w:t>
      </w:r>
      <w:r w:rsidRPr="00257295">
        <w:rPr>
          <w:rFonts w:hint="eastAsia"/>
        </w:rPr>
        <w:t>。</w:t>
      </w:r>
    </w:p>
    <w:p w:rsidR="009847DF" w:rsidRDefault="009847DF" w:rsidP="009847DF">
      <w:pPr>
        <w:ind w:left="420" w:firstLineChars="175" w:firstLine="420"/>
      </w:pPr>
      <w:r>
        <w:rPr>
          <w:rFonts w:hint="eastAsia"/>
        </w:rPr>
        <w:t>再次执行时会在指定的输出目录创建一个</w:t>
      </w:r>
      <w:r>
        <w:rPr>
          <w:rFonts w:hint="eastAsia"/>
        </w:rPr>
        <w:t>makefile</w:t>
      </w:r>
      <w:r>
        <w:rPr>
          <w:rFonts w:hint="eastAsia"/>
        </w:rPr>
        <w:t>，该</w:t>
      </w:r>
      <w:r>
        <w:rPr>
          <w:rFonts w:hint="eastAsia"/>
        </w:rPr>
        <w:t>makefile</w:t>
      </w:r>
      <w:r>
        <w:rPr>
          <w:rFonts w:hint="eastAsia"/>
        </w:rPr>
        <w:t>只用于直接在输出目录下运行</w:t>
      </w:r>
      <w:r>
        <w:rPr>
          <w:rFonts w:hint="eastAsia"/>
        </w:rPr>
        <w:t>make &lt;targets&gt;</w:t>
      </w:r>
      <w:r>
        <w:rPr>
          <w:rFonts w:hint="eastAsia"/>
        </w:rPr>
        <w:t>时有用，等价于在源码下第一次执行</w:t>
      </w:r>
      <w:r>
        <w:rPr>
          <w:rFonts w:hint="eastAsia"/>
        </w:rPr>
        <w:t xml:space="preserve"> make O=CURDIR</w:t>
      </w:r>
      <w:r>
        <w:rPr>
          <w:rFonts w:hint="eastAsia"/>
        </w:rPr>
        <w:t>。创建该</w:t>
      </w:r>
      <w:r>
        <w:rPr>
          <w:rFonts w:hint="eastAsia"/>
        </w:rPr>
        <w:t>makefile</w:t>
      </w:r>
      <w:r>
        <w:rPr>
          <w:rFonts w:hint="eastAsia"/>
        </w:rPr>
        <w:t>由以下规则完成。</w:t>
      </w:r>
    </w:p>
    <w:p w:rsidR="009847DF" w:rsidRDefault="009847DF" w:rsidP="009847DF">
      <w:pPr>
        <w:pStyle w:val="a7"/>
        <w:ind w:leftChars="175" w:firstLine="480"/>
      </w:pPr>
      <w:r>
        <w:rPr>
          <w:rFonts w:hint="eastAsia"/>
        </w:rPr>
        <w:drawing>
          <wp:inline distT="0" distB="0" distL="0" distR="0" wp14:anchorId="1FCAEB06" wp14:editId="46A706BE">
            <wp:extent cx="4763165" cy="1076475"/>
            <wp:effectExtent l="0" t="0" r="0" b="9525"/>
            <wp:docPr id="1304" name="图片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297B.tmp"/>
                    <pic:cNvPicPr/>
                  </pic:nvPicPr>
                  <pic:blipFill>
                    <a:blip r:embed="rId19">
                      <a:extLst>
                        <a:ext uri="{28A0092B-C50C-407E-A947-70E740481C1C}">
                          <a14:useLocalDpi xmlns:a14="http://schemas.microsoft.com/office/drawing/2010/main" val="0"/>
                        </a:ext>
                      </a:extLst>
                    </a:blip>
                    <a:stretch>
                      <a:fillRect/>
                    </a:stretch>
                  </pic:blipFill>
                  <pic:spPr>
                    <a:xfrm>
                      <a:off x="0" y="0"/>
                      <a:ext cx="4763165" cy="1076475"/>
                    </a:xfrm>
                    <a:prstGeom prst="rect">
                      <a:avLst/>
                    </a:prstGeom>
                  </pic:spPr>
                </pic:pic>
              </a:graphicData>
            </a:graphic>
          </wp:inline>
        </w:drawing>
      </w:r>
    </w:p>
    <w:p w:rsidR="009847DF" w:rsidRDefault="009847DF" w:rsidP="009847DF">
      <w:pPr>
        <w:ind w:left="420" w:firstLineChars="175" w:firstLine="420"/>
      </w:pPr>
      <w:r>
        <w:rPr>
          <w:rFonts w:hint="eastAsia"/>
        </w:rPr>
        <w:t>430</w:t>
      </w:r>
      <w:r>
        <w:rPr>
          <w:rFonts w:hint="eastAsia"/>
        </w:rPr>
        <w:t>：第一次</w:t>
      </w:r>
      <w:r>
        <w:rPr>
          <w:rFonts w:hint="eastAsia"/>
        </w:rPr>
        <w:t>make</w:t>
      </w:r>
      <w:r>
        <w:rPr>
          <w:rFonts w:hint="eastAsia"/>
        </w:rPr>
        <w:t>的时候</w:t>
      </w:r>
      <w:r>
        <w:rPr>
          <w:rFonts w:hint="eastAsia"/>
        </w:rPr>
        <w:t>KBUILD_SRC</w:t>
      </w:r>
      <w:r>
        <w:rPr>
          <w:rFonts w:hint="eastAsia"/>
        </w:rPr>
        <w:t>为空，所以该规则只有第二次有效，第二次时</w:t>
      </w:r>
      <w:r>
        <w:rPr>
          <w:rFonts w:hint="eastAsia"/>
        </w:rPr>
        <w:t>objtree</w:t>
      </w:r>
      <w:r>
        <w:rPr>
          <w:rFonts w:hint="eastAsia"/>
        </w:rPr>
        <w:t>为</w:t>
      </w:r>
      <w:r>
        <w:rPr>
          <w:rFonts w:hint="eastAsia"/>
        </w:rPr>
        <w:t>make</w:t>
      </w:r>
      <w:r>
        <w:rPr>
          <w:rFonts w:hint="eastAsia"/>
        </w:rPr>
        <w:t>工作目录。</w:t>
      </w:r>
    </w:p>
    <w:p w:rsidR="009847DF" w:rsidRDefault="009847DF" w:rsidP="009847DF">
      <w:pPr>
        <w:ind w:left="420" w:firstLineChars="175" w:firstLine="420"/>
      </w:pPr>
      <w:r>
        <w:rPr>
          <w:rFonts w:hint="eastAsia"/>
        </w:rPr>
        <w:t>431</w:t>
      </w:r>
      <w:r>
        <w:rPr>
          <w:rFonts w:hint="eastAsia"/>
        </w:rPr>
        <w:t>：在当前目录下</w:t>
      </w:r>
      <w:r>
        <w:rPr>
          <w:rFonts w:hint="eastAsia"/>
        </w:rPr>
        <w:t>(make</w:t>
      </w:r>
      <w:r>
        <w:rPr>
          <w:rFonts w:hint="eastAsia"/>
        </w:rPr>
        <w:t>的工作目录</w:t>
      </w:r>
      <w:r>
        <w:rPr>
          <w:rFonts w:hint="eastAsia"/>
        </w:rPr>
        <w:t>)</w:t>
      </w:r>
      <w:r>
        <w:rPr>
          <w:rFonts w:hint="eastAsia"/>
        </w:rPr>
        <w:t>创建</w:t>
      </w:r>
      <w:r>
        <w:rPr>
          <w:rFonts w:hint="eastAsia"/>
        </w:rPr>
        <w:t>source</w:t>
      </w:r>
      <w:r>
        <w:rPr>
          <w:rFonts w:hint="eastAsia"/>
        </w:rPr>
        <w:t>软链接，指向内核源码。</w:t>
      </w:r>
    </w:p>
    <w:p w:rsidR="009847DF" w:rsidRPr="00AB4B08" w:rsidRDefault="009847DF" w:rsidP="009847DF">
      <w:pPr>
        <w:ind w:left="420" w:firstLineChars="175" w:firstLine="420"/>
      </w:pPr>
      <w:r>
        <w:rPr>
          <w:rFonts w:hint="eastAsia"/>
        </w:rPr>
        <w:t>432</w:t>
      </w:r>
      <w:r>
        <w:rPr>
          <w:rFonts w:hint="eastAsia"/>
        </w:rPr>
        <w:t>：调用</w:t>
      </w:r>
      <w:r>
        <w:rPr>
          <w:rFonts w:hint="eastAsia"/>
        </w:rPr>
        <w:t>mkmakefile</w:t>
      </w:r>
      <w:r>
        <w:rPr>
          <w:rFonts w:hint="eastAsia"/>
        </w:rPr>
        <w:t>脚本，前两个参数为源码目录和输出路径。</w:t>
      </w:r>
    </w:p>
    <w:p w:rsidR="009847DF" w:rsidRDefault="009847DF" w:rsidP="009847DF">
      <w:pPr>
        <w:pStyle w:val="a7"/>
        <w:ind w:leftChars="175" w:firstLine="480"/>
      </w:pPr>
      <w:r>
        <w:rPr>
          <w:rFonts w:hint="eastAsia"/>
        </w:rPr>
        <w:lastRenderedPageBreak/>
        <w:drawing>
          <wp:inline distT="0" distB="0" distL="0" distR="0" wp14:anchorId="10BA7E65" wp14:editId="5D8F9439">
            <wp:extent cx="4363059" cy="2372056"/>
            <wp:effectExtent l="0" t="0" r="0" b="9525"/>
            <wp:docPr id="1326" name="图片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E909.tmp"/>
                    <pic:cNvPicPr/>
                  </pic:nvPicPr>
                  <pic:blipFill>
                    <a:blip r:embed="rId20">
                      <a:extLst>
                        <a:ext uri="{28A0092B-C50C-407E-A947-70E740481C1C}">
                          <a14:useLocalDpi xmlns:a14="http://schemas.microsoft.com/office/drawing/2010/main" val="0"/>
                        </a:ext>
                      </a:extLst>
                    </a:blip>
                    <a:stretch>
                      <a:fillRect/>
                    </a:stretch>
                  </pic:blipFill>
                  <pic:spPr>
                    <a:xfrm>
                      <a:off x="0" y="0"/>
                      <a:ext cx="4363059" cy="2372056"/>
                    </a:xfrm>
                    <a:prstGeom prst="rect">
                      <a:avLst/>
                    </a:prstGeom>
                  </pic:spPr>
                </pic:pic>
              </a:graphicData>
            </a:graphic>
          </wp:inline>
        </w:drawing>
      </w:r>
    </w:p>
    <w:p w:rsidR="009847DF" w:rsidRDefault="009847DF" w:rsidP="009847DF">
      <w:pPr>
        <w:ind w:left="420" w:firstLineChars="175" w:firstLine="420"/>
      </w:pPr>
      <w:r>
        <w:rPr>
          <w:rFonts w:hint="eastAsia"/>
        </w:rPr>
        <w:t>13~18</w:t>
      </w:r>
      <w:r>
        <w:rPr>
          <w:rFonts w:hint="eastAsia"/>
        </w:rPr>
        <w:t>：如果输出目录的</w:t>
      </w:r>
      <w:r>
        <w:rPr>
          <w:rFonts w:hint="eastAsia"/>
        </w:rPr>
        <w:t>Makefile</w:t>
      </w:r>
      <w:r>
        <w:rPr>
          <w:rFonts w:hint="eastAsia"/>
        </w:rPr>
        <w:t>已经存在且有效则不做处理。</w:t>
      </w:r>
    </w:p>
    <w:p w:rsidR="009847DF" w:rsidRPr="008B684A" w:rsidRDefault="009847DF" w:rsidP="009847DF">
      <w:pPr>
        <w:ind w:left="420" w:firstLineChars="175" w:firstLine="420"/>
      </w:pPr>
      <w:r>
        <w:rPr>
          <w:rFonts w:hint="eastAsia"/>
        </w:rPr>
        <w:t>24</w:t>
      </w:r>
      <w:r>
        <w:rPr>
          <w:rFonts w:hint="eastAsia"/>
        </w:rPr>
        <w:t>：将</w:t>
      </w:r>
      <w:r>
        <w:rPr>
          <w:rFonts w:hint="eastAsia"/>
        </w:rPr>
        <w:t>25~59</w:t>
      </w:r>
      <w:r>
        <w:rPr>
          <w:rFonts w:hint="eastAsia"/>
        </w:rPr>
        <w:t>行的内容写入输出路径下的</w:t>
      </w:r>
      <w:r>
        <w:rPr>
          <w:rFonts w:hint="eastAsia"/>
        </w:rPr>
        <w:t>Makefile</w:t>
      </w:r>
      <w:r>
        <w:rPr>
          <w:rFonts w:hint="eastAsia"/>
        </w:rPr>
        <w:t>。</w:t>
      </w:r>
      <w:r>
        <w:rPr>
          <w:rFonts w:hint="eastAsia"/>
        </w:rPr>
        <w:t>&lt;&lt;</w:t>
      </w:r>
      <w:r>
        <w:rPr>
          <w:rFonts w:hint="eastAsia"/>
        </w:rPr>
        <w:t>表示重定向标准输入直到遇到</w:t>
      </w:r>
      <w:r>
        <w:rPr>
          <w:rFonts w:hint="eastAsia"/>
        </w:rPr>
        <w:t>EOF</w:t>
      </w:r>
      <w:r>
        <w:rPr>
          <w:rFonts w:hint="eastAsia"/>
        </w:rPr>
        <w:t>为止，重定向的数据作为</w:t>
      </w:r>
      <w:r>
        <w:rPr>
          <w:rFonts w:hint="eastAsia"/>
        </w:rPr>
        <w:t>cat</w:t>
      </w:r>
      <w:r>
        <w:rPr>
          <w:rFonts w:hint="eastAsia"/>
        </w:rPr>
        <w:t>的输入然后再次输出到文件。其中自动生成的</w:t>
      </w:r>
      <w:r>
        <w:rPr>
          <w:rFonts w:hint="eastAsia"/>
        </w:rPr>
        <w:t>Makefile</w:t>
      </w:r>
      <w:r>
        <w:rPr>
          <w:rFonts w:hint="eastAsia"/>
        </w:rPr>
        <w:t>第一行格式如下，</w:t>
      </w:r>
      <w:r>
        <w:rPr>
          <w:rFonts w:hint="eastAsia"/>
        </w:rPr>
        <w:t>(</w:t>
      </w:r>
      <w:r>
        <w:rPr>
          <w:rFonts w:hint="eastAsia"/>
        </w:rPr>
        <w:t>文件头加入标识字符串即</w:t>
      </w:r>
      <w:r>
        <w:rPr>
          <w:rFonts w:hint="eastAsia"/>
        </w:rPr>
        <w:t>25</w:t>
      </w:r>
      <w:r>
        <w:rPr>
          <w:rFonts w:hint="eastAsia"/>
        </w:rPr>
        <w:t>行内容</w:t>
      </w:r>
      <w:r>
        <w:rPr>
          <w:rFonts w:hint="eastAsia"/>
        </w:rPr>
        <w:t>)</w:t>
      </w:r>
      <w:r>
        <w:rPr>
          <w:rFonts w:hint="eastAsia"/>
        </w:rPr>
        <w:t>：</w:t>
      </w:r>
    </w:p>
    <w:p w:rsidR="009847DF" w:rsidRDefault="009847DF" w:rsidP="009847DF">
      <w:pPr>
        <w:pStyle w:val="a7"/>
        <w:ind w:leftChars="175" w:firstLine="480"/>
      </w:pPr>
      <w:r>
        <w:drawing>
          <wp:inline distT="0" distB="0" distL="0" distR="0" wp14:anchorId="68363D00" wp14:editId="03CF113B">
            <wp:extent cx="5353050" cy="514350"/>
            <wp:effectExtent l="0" t="0" r="0" b="0"/>
            <wp:docPr id="1305" name="图片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1D6C.tmp"/>
                    <pic:cNvPicPr/>
                  </pic:nvPicPr>
                  <pic:blipFill>
                    <a:blip r:embed="rId21">
                      <a:extLst>
                        <a:ext uri="{28A0092B-C50C-407E-A947-70E740481C1C}">
                          <a14:useLocalDpi xmlns:a14="http://schemas.microsoft.com/office/drawing/2010/main" val="0"/>
                        </a:ext>
                      </a:extLst>
                    </a:blip>
                    <a:stretch>
                      <a:fillRect/>
                    </a:stretch>
                  </pic:blipFill>
                  <pic:spPr>
                    <a:xfrm>
                      <a:off x="0" y="0"/>
                      <a:ext cx="5379485" cy="516890"/>
                    </a:xfrm>
                    <a:prstGeom prst="rect">
                      <a:avLst/>
                    </a:prstGeom>
                  </pic:spPr>
                </pic:pic>
              </a:graphicData>
            </a:graphic>
          </wp:inline>
        </w:drawing>
      </w:r>
    </w:p>
    <w:p w:rsidR="009847DF" w:rsidRPr="00746710" w:rsidRDefault="009847DF" w:rsidP="009847DF">
      <w:pPr>
        <w:ind w:firstLine="480"/>
      </w:pPr>
      <w:r>
        <w:rPr>
          <w:rFonts w:hint="eastAsia"/>
        </w:rPr>
        <w:tab/>
      </w:r>
      <w:r>
        <w:rPr>
          <w:rFonts w:hint="eastAsia"/>
        </w:rPr>
        <w:t>最后存储在目标目录的</w:t>
      </w:r>
      <w:r>
        <w:rPr>
          <w:rFonts w:hint="eastAsia"/>
        </w:rPr>
        <w:t>makfile</w:t>
      </w:r>
      <w:r>
        <w:rPr>
          <w:rFonts w:hint="eastAsia"/>
        </w:rPr>
        <w:t>主要内容如下：</w:t>
      </w:r>
    </w:p>
    <w:p w:rsidR="009847DF" w:rsidRDefault="009847DF" w:rsidP="009847DF">
      <w:pPr>
        <w:pStyle w:val="a7"/>
        <w:ind w:leftChars="175" w:firstLine="480"/>
      </w:pPr>
      <w:r>
        <w:rPr>
          <w:rFonts w:hint="eastAsia"/>
        </w:rPr>
        <w:drawing>
          <wp:inline distT="0" distB="0" distL="0" distR="0" wp14:anchorId="39D4AAF3" wp14:editId="2EAEEDB1">
            <wp:extent cx="5353050" cy="2694401"/>
            <wp:effectExtent l="0" t="0" r="0" b="0"/>
            <wp:docPr id="1328" name="图片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5008.tmp"/>
                    <pic:cNvPicPr/>
                  </pic:nvPicPr>
                  <pic:blipFill>
                    <a:blip r:embed="rId22">
                      <a:extLst>
                        <a:ext uri="{28A0092B-C50C-407E-A947-70E740481C1C}">
                          <a14:useLocalDpi xmlns:a14="http://schemas.microsoft.com/office/drawing/2010/main" val="0"/>
                        </a:ext>
                      </a:extLst>
                    </a:blip>
                    <a:stretch>
                      <a:fillRect/>
                    </a:stretch>
                  </pic:blipFill>
                  <pic:spPr>
                    <a:xfrm>
                      <a:off x="0" y="0"/>
                      <a:ext cx="5355382" cy="2695575"/>
                    </a:xfrm>
                    <a:prstGeom prst="rect">
                      <a:avLst/>
                    </a:prstGeom>
                  </pic:spPr>
                </pic:pic>
              </a:graphicData>
            </a:graphic>
          </wp:inline>
        </w:drawing>
      </w:r>
    </w:p>
    <w:p w:rsidR="009847DF" w:rsidRDefault="009847DF" w:rsidP="009847DF">
      <w:pPr>
        <w:ind w:left="840" w:firstLine="480"/>
      </w:pPr>
      <w:r>
        <w:rPr>
          <w:rFonts w:hint="eastAsia"/>
        </w:rPr>
        <w:t>7</w:t>
      </w:r>
      <w:r>
        <w:rPr>
          <w:rFonts w:hint="eastAsia"/>
        </w:rPr>
        <w:t>：</w:t>
      </w:r>
      <w:r w:rsidRPr="00F33AA3">
        <w:rPr>
          <w:rFonts w:hint="eastAsia"/>
        </w:rPr>
        <w:t>$(MAKEFILE_LIST)</w:t>
      </w:r>
      <w:r w:rsidRPr="00F33AA3">
        <w:rPr>
          <w:rFonts w:hint="eastAsia"/>
        </w:rPr>
        <w:t>字符串中最后一个</w:t>
      </w:r>
      <w:r w:rsidRPr="00F33AA3">
        <w:rPr>
          <w:rFonts w:hint="eastAsia"/>
        </w:rPr>
        <w:t>makefile</w:t>
      </w:r>
      <w:r w:rsidRPr="00F33AA3">
        <w:rPr>
          <w:rFonts w:hint="eastAsia"/>
        </w:rPr>
        <w:t>是最后读取的</w:t>
      </w:r>
      <w:r w:rsidRPr="00F33AA3">
        <w:rPr>
          <w:rFonts w:hint="eastAsia"/>
        </w:rPr>
        <w:t>makefile</w:t>
      </w:r>
      <w:r>
        <w:rPr>
          <w:rFonts w:hint="eastAsia"/>
        </w:rPr>
        <w:t>。</w:t>
      </w:r>
    </w:p>
    <w:p w:rsidR="009847DF" w:rsidRDefault="009847DF" w:rsidP="009847DF">
      <w:pPr>
        <w:ind w:left="840" w:firstLine="480"/>
      </w:pPr>
      <w:r>
        <w:rPr>
          <w:rFonts w:hint="eastAsia"/>
        </w:rPr>
        <w:t>16</w:t>
      </w:r>
      <w:r>
        <w:rPr>
          <w:rFonts w:hint="eastAsia"/>
        </w:rPr>
        <w:t>：设置</w:t>
      </w:r>
      <w:r>
        <w:rPr>
          <w:rFonts w:hint="eastAsia"/>
        </w:rPr>
        <w:t>make</w:t>
      </w:r>
      <w:r>
        <w:rPr>
          <w:rFonts w:hint="eastAsia"/>
        </w:rPr>
        <w:t>的工作目录为源码目录。</w:t>
      </w:r>
    </w:p>
    <w:p w:rsidR="009847DF" w:rsidRDefault="009847DF" w:rsidP="009847DF">
      <w:pPr>
        <w:ind w:left="840" w:firstLine="480"/>
      </w:pPr>
      <w:r>
        <w:rPr>
          <w:rFonts w:hint="eastAsia"/>
        </w:rPr>
        <w:t>17</w:t>
      </w:r>
      <w:r>
        <w:rPr>
          <w:rFonts w:hint="eastAsia"/>
        </w:rPr>
        <w:t>：设置</w:t>
      </w:r>
      <w:r>
        <w:rPr>
          <w:rFonts w:hint="eastAsia"/>
        </w:rPr>
        <w:t>O</w:t>
      </w:r>
      <w:r>
        <w:rPr>
          <w:rFonts w:hint="eastAsia"/>
        </w:rPr>
        <w:t>为当前目录，即相当于自动加入在源码目录下</w:t>
      </w:r>
      <w:r>
        <w:rPr>
          <w:rFonts w:hint="eastAsia"/>
        </w:rPr>
        <w:t>make</w:t>
      </w:r>
      <w:r>
        <w:rPr>
          <w:rFonts w:hint="eastAsia"/>
        </w:rPr>
        <w:t>并自动加上</w:t>
      </w:r>
      <w:r>
        <w:rPr>
          <w:rFonts w:hint="eastAsia"/>
        </w:rPr>
        <w:t>O</w:t>
      </w:r>
      <w:r>
        <w:rPr>
          <w:rFonts w:hint="eastAsia"/>
        </w:rPr>
        <w:t>参数。</w:t>
      </w:r>
    </w:p>
    <w:p w:rsidR="009847DF" w:rsidRDefault="009847DF" w:rsidP="009847DF">
      <w:pPr>
        <w:ind w:left="840" w:firstLine="480"/>
      </w:pPr>
      <w:r>
        <w:rPr>
          <w:rFonts w:hint="eastAsia"/>
        </w:rPr>
        <w:lastRenderedPageBreak/>
        <w:t>25</w:t>
      </w:r>
      <w:r>
        <w:rPr>
          <w:rFonts w:hint="eastAsia"/>
        </w:rPr>
        <w:t>：再次执行</w:t>
      </w:r>
      <w:r>
        <w:rPr>
          <w:rFonts w:hint="eastAsia"/>
        </w:rPr>
        <w:t>make</w:t>
      </w:r>
      <w:r>
        <w:rPr>
          <w:rFonts w:hint="eastAsia"/>
        </w:rPr>
        <w:t>，此时等价于在源码下第一次执行</w:t>
      </w:r>
      <w:r>
        <w:rPr>
          <w:rFonts w:hint="eastAsia"/>
        </w:rPr>
        <w:t xml:space="preserve"> make O=CURDIR</w:t>
      </w:r>
      <w:r>
        <w:rPr>
          <w:rFonts w:hint="eastAsia"/>
        </w:rPr>
        <w:t>。</w:t>
      </w:r>
      <w:r>
        <w:rPr>
          <w:rFonts w:hint="eastAsia"/>
        </w:rPr>
        <w:t xml:space="preserve"> </w:t>
      </w:r>
    </w:p>
    <w:p w:rsidR="009847DF" w:rsidRPr="00257295" w:rsidRDefault="009847DF" w:rsidP="009847DF">
      <w:pPr>
        <w:pStyle w:val="ListParagraph"/>
        <w:ind w:left="420" w:firstLineChars="0"/>
      </w:pPr>
      <w:r>
        <w:rPr>
          <w:rFonts w:hint="eastAsia"/>
        </w:rPr>
        <w:t>执行后其目录将</w:t>
      </w:r>
      <w:r w:rsidRPr="00257295">
        <w:rPr>
          <w:rFonts w:hint="eastAsia"/>
        </w:rPr>
        <w:t>如下</w:t>
      </w:r>
      <w:r>
        <w:rPr>
          <w:rFonts w:hint="eastAsia"/>
        </w:rPr>
        <w:t>结构</w:t>
      </w:r>
      <w:r w:rsidRPr="00257295">
        <w:rPr>
          <w:rFonts w:hint="eastAsia"/>
        </w:rPr>
        <w:t>：</w:t>
      </w:r>
    </w:p>
    <w:p w:rsidR="009847DF" w:rsidRDefault="009847DF" w:rsidP="009847DF">
      <w:pPr>
        <w:pStyle w:val="a7"/>
        <w:ind w:leftChars="175" w:firstLine="480"/>
      </w:pPr>
      <w:r w:rsidRPr="00257295">
        <w:drawing>
          <wp:inline distT="0" distB="0" distL="0" distR="0" wp14:anchorId="07E168BC" wp14:editId="6D7BA812">
            <wp:extent cx="3765707" cy="2413590"/>
            <wp:effectExtent l="0" t="0" r="6350" b="635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2C28.tmp"/>
                    <pic:cNvPicPr/>
                  </pic:nvPicPr>
                  <pic:blipFill>
                    <a:blip r:embed="rId23" cstate="email">
                      <a:extLst>
                        <a:ext uri="{28A0092B-C50C-407E-A947-70E740481C1C}">
                          <a14:useLocalDpi xmlns:a14="http://schemas.microsoft.com/office/drawing/2010/main" val="0"/>
                        </a:ext>
                      </a:extLst>
                    </a:blip>
                    <a:stretch>
                      <a:fillRect/>
                    </a:stretch>
                  </pic:blipFill>
                  <pic:spPr>
                    <a:xfrm>
                      <a:off x="0" y="0"/>
                      <a:ext cx="3762994" cy="2411851"/>
                    </a:xfrm>
                    <a:prstGeom prst="rect">
                      <a:avLst/>
                    </a:prstGeom>
                  </pic:spPr>
                </pic:pic>
              </a:graphicData>
            </a:graphic>
          </wp:inline>
        </w:drawing>
      </w:r>
    </w:p>
    <w:p w:rsidR="009847DF" w:rsidRPr="00257295" w:rsidRDefault="009847DF" w:rsidP="009847DF">
      <w:pPr>
        <w:pStyle w:val="Heading3"/>
        <w:numPr>
          <w:ilvl w:val="2"/>
          <w:numId w:val="1"/>
        </w:numPr>
        <w:spacing w:before="163" w:after="163"/>
      </w:pPr>
      <w:bookmarkStart w:id="7" w:name="_Toc390712588"/>
      <w:r w:rsidRPr="00257295">
        <w:rPr>
          <w:rFonts w:hint="eastAsia"/>
        </w:rPr>
        <w:t>编译环境配置</w:t>
      </w:r>
      <w:bookmarkEnd w:id="7"/>
    </w:p>
    <w:p w:rsidR="009847DF" w:rsidRPr="00257295" w:rsidRDefault="009847DF" w:rsidP="00F7083A">
      <w:pPr>
        <w:ind w:firstLineChars="0" w:firstLine="420"/>
      </w:pPr>
      <w:r w:rsidRPr="00257295">
        <w:rPr>
          <w:rFonts w:hint="eastAsia"/>
        </w:rPr>
        <w:t>在开始构造目标前，需要配置相关变量，比如编译工具，编译方式以及编译源码的路径等。</w:t>
      </w:r>
    </w:p>
    <w:p w:rsidR="009847DF" w:rsidRPr="00257295" w:rsidRDefault="009847DF" w:rsidP="009847DF">
      <w:pPr>
        <w:pStyle w:val="a7"/>
        <w:ind w:leftChars="175"/>
      </w:pPr>
      <w:r w:rsidRPr="00257295">
        <w:rPr>
          <w:rFonts w:hint="eastAsia"/>
        </w:rPr>
        <w:drawing>
          <wp:inline distT="0" distB="0" distL="0" distR="0" wp14:anchorId="3BEBA816" wp14:editId="5A9C1D0C">
            <wp:extent cx="5529016" cy="2828925"/>
            <wp:effectExtent l="0" t="0" r="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3765.tmp"/>
                    <pic:cNvPicPr/>
                  </pic:nvPicPr>
                  <pic:blipFill>
                    <a:blip r:embed="rId24">
                      <a:extLst>
                        <a:ext uri="{28A0092B-C50C-407E-A947-70E740481C1C}">
                          <a14:useLocalDpi xmlns:a14="http://schemas.microsoft.com/office/drawing/2010/main" val="0"/>
                        </a:ext>
                      </a:extLst>
                    </a:blip>
                    <a:stretch>
                      <a:fillRect/>
                    </a:stretch>
                  </pic:blipFill>
                  <pic:spPr>
                    <a:xfrm>
                      <a:off x="0" y="0"/>
                      <a:ext cx="5533726" cy="2831335"/>
                    </a:xfrm>
                    <a:prstGeom prst="rect">
                      <a:avLst/>
                    </a:prstGeom>
                  </pic:spPr>
                </pic:pic>
              </a:graphicData>
            </a:graphic>
          </wp:inline>
        </w:drawing>
      </w:r>
    </w:p>
    <w:p w:rsidR="009847DF" w:rsidRPr="00257295" w:rsidRDefault="009847DF" w:rsidP="009847DF">
      <w:pPr>
        <w:ind w:firstLine="480"/>
      </w:pPr>
      <w:r w:rsidRPr="00257295">
        <w:rPr>
          <w:rFonts w:hint="eastAsia"/>
        </w:rPr>
        <w:tab/>
        <w:t>145~150</w:t>
      </w:r>
      <w:r w:rsidRPr="00257295">
        <w:rPr>
          <w:rFonts w:hint="eastAsia"/>
        </w:rPr>
        <w:t>：如果编译外部模块，则构造</w:t>
      </w:r>
      <w:r w:rsidRPr="00257295">
        <w:rPr>
          <w:rFonts w:hint="eastAsia"/>
        </w:rPr>
        <w:t>modules</w:t>
      </w:r>
      <w:r w:rsidRPr="00257295">
        <w:rPr>
          <w:rFonts w:hint="eastAsia"/>
        </w:rPr>
        <w:t>目标，否则构造</w:t>
      </w:r>
      <w:r w:rsidRPr="00257295">
        <w:rPr>
          <w:rFonts w:hint="eastAsia"/>
        </w:rPr>
        <w:t>all</w:t>
      </w:r>
      <w:r w:rsidRPr="00257295">
        <w:rPr>
          <w:rFonts w:hint="eastAsia"/>
        </w:rPr>
        <w:t>目标。</w:t>
      </w:r>
    </w:p>
    <w:p w:rsidR="009847DF" w:rsidRDefault="009847DF" w:rsidP="009847DF">
      <w:pPr>
        <w:ind w:left="420" w:firstLineChars="175" w:firstLine="420"/>
      </w:pPr>
      <w:r w:rsidRPr="00257295">
        <w:rPr>
          <w:rFonts w:hint="eastAsia"/>
        </w:rPr>
        <w:t>152</w:t>
      </w:r>
      <w:r w:rsidRPr="00257295">
        <w:rPr>
          <w:rFonts w:hint="eastAsia"/>
        </w:rPr>
        <w:t>：如果</w:t>
      </w:r>
      <w:r w:rsidRPr="00257295">
        <w:rPr>
          <w:rFonts w:hint="eastAsia"/>
        </w:rPr>
        <w:t>KBUILD_SRC</w:t>
      </w:r>
      <w:r w:rsidRPr="00257295">
        <w:rPr>
          <w:rFonts w:hint="eastAsia"/>
        </w:rPr>
        <w:t>为空</w:t>
      </w:r>
      <w:r>
        <w:rPr>
          <w:rFonts w:hint="eastAsia"/>
        </w:rPr>
        <w:t>（即从命令行开始</w:t>
      </w:r>
      <w:r>
        <w:rPr>
          <w:rFonts w:hint="eastAsia"/>
        </w:rPr>
        <w:t>make</w:t>
      </w:r>
      <w:r>
        <w:rPr>
          <w:rFonts w:hint="eastAsia"/>
        </w:rPr>
        <w:t>时）</w:t>
      </w:r>
      <w:r w:rsidRPr="00257295">
        <w:rPr>
          <w:rFonts w:hint="eastAsia"/>
        </w:rPr>
        <w:t>，则此时</w:t>
      </w:r>
      <w:r w:rsidRPr="00257295">
        <w:rPr>
          <w:rFonts w:hint="eastAsia"/>
        </w:rPr>
        <w:t xml:space="preserve">srctree </w:t>
      </w:r>
      <w:r w:rsidRPr="00257295">
        <w:rPr>
          <w:rFonts w:hint="eastAsia"/>
        </w:rPr>
        <w:t>为当前目录，否则使用</w:t>
      </w:r>
      <w:r w:rsidRPr="00257295">
        <w:rPr>
          <w:rFonts w:hint="eastAsia"/>
        </w:rPr>
        <w:t>KBUILD_SRC(make</w:t>
      </w:r>
      <w:r w:rsidRPr="00257295">
        <w:rPr>
          <w:rFonts w:hint="eastAsia"/>
        </w:rPr>
        <w:t>命令参数中指定的</w:t>
      </w:r>
      <w:r w:rsidRPr="00257295">
        <w:rPr>
          <w:rFonts w:hint="eastAsia"/>
        </w:rPr>
        <w:t>)</w:t>
      </w:r>
      <w:r w:rsidRPr="00257295">
        <w:rPr>
          <w:rFonts w:hint="eastAsia"/>
        </w:rPr>
        <w:t>。</w:t>
      </w:r>
    </w:p>
    <w:p w:rsidR="009847DF" w:rsidRPr="00257295" w:rsidRDefault="009847DF" w:rsidP="009847DF">
      <w:pPr>
        <w:ind w:left="420" w:firstLineChars="175" w:firstLine="420"/>
      </w:pPr>
      <w:r>
        <w:rPr>
          <w:rFonts w:hint="eastAsia"/>
        </w:rPr>
        <w:t>153</w:t>
      </w:r>
      <w:r>
        <w:rPr>
          <w:rFonts w:hint="eastAsia"/>
        </w:rPr>
        <w:t>：输出目录，为</w:t>
      </w:r>
      <w:r>
        <w:rPr>
          <w:rFonts w:hint="eastAsia"/>
        </w:rPr>
        <w:t>make</w:t>
      </w:r>
      <w:r>
        <w:rPr>
          <w:rFonts w:hint="eastAsia"/>
        </w:rPr>
        <w:t>工作目录，即</w:t>
      </w:r>
      <w:r>
        <w:rPr>
          <w:rFonts w:hint="eastAsia"/>
        </w:rPr>
        <w:t xml:space="preserve">-C </w:t>
      </w:r>
      <w:r>
        <w:rPr>
          <w:rFonts w:hint="eastAsia"/>
        </w:rPr>
        <w:t>参数指定的目录。</w:t>
      </w:r>
    </w:p>
    <w:p w:rsidR="009847DF" w:rsidRDefault="009847DF" w:rsidP="009847DF">
      <w:pPr>
        <w:ind w:left="420" w:firstLineChars="175" w:firstLine="420"/>
      </w:pPr>
      <w:r w:rsidRPr="00257295">
        <w:rPr>
          <w:rFonts w:hint="eastAsia"/>
        </w:rPr>
        <w:t>157</w:t>
      </w:r>
      <w:r w:rsidRPr="00257295">
        <w:rPr>
          <w:rFonts w:hint="eastAsia"/>
        </w:rPr>
        <w:t>：设置</w:t>
      </w:r>
      <w:r w:rsidRPr="00257295">
        <w:rPr>
          <w:rFonts w:hint="eastAsia"/>
        </w:rPr>
        <w:t>Make</w:t>
      </w:r>
      <w:r w:rsidRPr="00257295">
        <w:rPr>
          <w:rFonts w:hint="eastAsia"/>
        </w:rPr>
        <w:t>搜索文件的路径</w:t>
      </w:r>
      <w:r w:rsidRPr="00257295">
        <w:rPr>
          <w:rFonts w:hint="eastAsia"/>
        </w:rPr>
        <w:t>(VPATH</w:t>
      </w:r>
      <w:r w:rsidRPr="00257295">
        <w:rPr>
          <w:rFonts w:hint="eastAsia"/>
        </w:rPr>
        <w:t>为</w:t>
      </w:r>
      <w:r w:rsidRPr="00257295">
        <w:rPr>
          <w:rFonts w:hint="eastAsia"/>
        </w:rPr>
        <w:t>make</w:t>
      </w:r>
      <w:r w:rsidRPr="00257295">
        <w:rPr>
          <w:rFonts w:hint="eastAsia"/>
        </w:rPr>
        <w:t>的标准变量</w:t>
      </w:r>
      <w:r w:rsidRPr="00257295">
        <w:rPr>
          <w:rFonts w:hint="eastAsia"/>
        </w:rPr>
        <w:t>)</w:t>
      </w:r>
      <w:r w:rsidRPr="00257295">
        <w:rPr>
          <w:rFonts w:hint="eastAsia"/>
        </w:rPr>
        <w:t>。</w:t>
      </w:r>
    </w:p>
    <w:p w:rsidR="009847DF" w:rsidRPr="00257295" w:rsidRDefault="009847DF" w:rsidP="009847DF">
      <w:pPr>
        <w:ind w:left="420" w:firstLineChars="175" w:firstLine="420"/>
      </w:pPr>
      <w:r>
        <w:rPr>
          <w:rFonts w:hint="eastAsia"/>
        </w:rPr>
        <w:lastRenderedPageBreak/>
        <w:t>195~196</w:t>
      </w:r>
      <w:r>
        <w:rPr>
          <w:rFonts w:hint="eastAsia"/>
        </w:rPr>
        <w:t>：设置</w:t>
      </w:r>
      <w:r>
        <w:rPr>
          <w:rFonts w:hint="eastAsia"/>
        </w:rPr>
        <w:t>CPU</w:t>
      </w:r>
      <w:r>
        <w:rPr>
          <w:rFonts w:hint="eastAsia"/>
        </w:rPr>
        <w:t>架构。</w:t>
      </w:r>
    </w:p>
    <w:p w:rsidR="009847DF" w:rsidRPr="00257295" w:rsidRDefault="009847DF" w:rsidP="009847DF">
      <w:pPr>
        <w:ind w:left="420" w:firstLineChars="175" w:firstLine="420"/>
      </w:pPr>
      <w:r w:rsidRPr="00257295">
        <w:rPr>
          <w:rFonts w:hint="eastAsia"/>
        </w:rPr>
        <w:t>250</w:t>
      </w:r>
      <w:r w:rsidRPr="00257295">
        <w:rPr>
          <w:rFonts w:hint="eastAsia"/>
        </w:rPr>
        <w:t>：</w:t>
      </w:r>
      <w:r w:rsidRPr="00257295">
        <w:rPr>
          <w:rFonts w:hint="eastAsia"/>
        </w:rPr>
        <w:t>KBUILD_MODULES</w:t>
      </w:r>
      <w:r w:rsidRPr="00257295">
        <w:rPr>
          <w:rFonts w:hint="eastAsia"/>
        </w:rPr>
        <w:t>，表示是否编译模块。</w:t>
      </w:r>
    </w:p>
    <w:p w:rsidR="009847DF" w:rsidRPr="00257295" w:rsidRDefault="009847DF" w:rsidP="009847DF">
      <w:pPr>
        <w:ind w:left="420" w:firstLineChars="175" w:firstLine="420"/>
      </w:pPr>
      <w:r w:rsidRPr="00257295">
        <w:rPr>
          <w:rFonts w:hint="eastAsia"/>
        </w:rPr>
        <w:t>251</w:t>
      </w:r>
      <w:r w:rsidRPr="00257295">
        <w:rPr>
          <w:rFonts w:hint="eastAsia"/>
        </w:rPr>
        <w:t>：</w:t>
      </w:r>
      <w:r w:rsidRPr="00257295">
        <w:rPr>
          <w:rFonts w:hint="eastAsia"/>
        </w:rPr>
        <w:t>KBUILD_BUILTIN</w:t>
      </w:r>
      <w:r w:rsidRPr="00257295">
        <w:rPr>
          <w:rFonts w:hint="eastAsia"/>
        </w:rPr>
        <w:t>，表示是否编译</w:t>
      </w:r>
      <w:r w:rsidRPr="00257295">
        <w:rPr>
          <w:rFonts w:hint="eastAsia"/>
        </w:rPr>
        <w:t>vmlinux</w:t>
      </w:r>
      <w:r w:rsidRPr="00257295">
        <w:rPr>
          <w:rFonts w:hint="eastAsia"/>
        </w:rPr>
        <w:t>。</w:t>
      </w:r>
    </w:p>
    <w:p w:rsidR="009847DF" w:rsidRPr="00257295" w:rsidRDefault="009847DF" w:rsidP="009847DF">
      <w:pPr>
        <w:ind w:left="420" w:firstLineChars="175" w:firstLine="420"/>
      </w:pPr>
      <w:r w:rsidRPr="00257295">
        <w:rPr>
          <w:rFonts w:hint="eastAsia"/>
        </w:rPr>
        <w:t>258~260</w:t>
      </w:r>
      <w:r w:rsidRPr="00257295">
        <w:rPr>
          <w:rFonts w:hint="eastAsia"/>
        </w:rPr>
        <w:t>：当</w:t>
      </w:r>
      <w:r w:rsidRPr="00257295">
        <w:rPr>
          <w:rFonts w:hint="eastAsia"/>
        </w:rPr>
        <w:t>make</w:t>
      </w:r>
      <w:r w:rsidRPr="00257295">
        <w:rPr>
          <w:rFonts w:hint="eastAsia"/>
        </w:rPr>
        <w:t>的目标只有</w:t>
      </w:r>
      <w:r w:rsidRPr="00257295">
        <w:rPr>
          <w:rFonts w:hint="eastAsia"/>
        </w:rPr>
        <w:t xml:space="preserve">modules </w:t>
      </w:r>
      <w:r w:rsidRPr="00257295">
        <w:rPr>
          <w:rFonts w:hint="eastAsia"/>
        </w:rPr>
        <w:t>时，且</w:t>
      </w:r>
      <w:r w:rsidRPr="00257295">
        <w:rPr>
          <w:rFonts w:hint="eastAsia"/>
        </w:rPr>
        <w:t xml:space="preserve">CONFIG_MODVERSIONS=y </w:t>
      </w:r>
      <w:r w:rsidRPr="00257295">
        <w:rPr>
          <w:rFonts w:hint="eastAsia"/>
        </w:rPr>
        <w:t>时，则设置</w:t>
      </w:r>
      <w:r w:rsidRPr="00257295">
        <w:rPr>
          <w:rFonts w:hint="eastAsia"/>
        </w:rPr>
        <w:t>KBUILD_BUILTIN=1</w:t>
      </w:r>
      <w:r w:rsidRPr="00257295">
        <w:rPr>
          <w:rFonts w:hint="eastAsia"/>
        </w:rPr>
        <w:t>，确保内核模块编译时系统符号的版本标签值</w:t>
      </w:r>
      <w:r w:rsidRPr="00257295">
        <w:rPr>
          <w:rFonts w:hint="eastAsia"/>
        </w:rPr>
        <w:t>(checksum )</w:t>
      </w:r>
      <w:r w:rsidRPr="00257295">
        <w:rPr>
          <w:rFonts w:hint="eastAsia"/>
        </w:rPr>
        <w:t>是最新的。</w:t>
      </w:r>
    </w:p>
    <w:p w:rsidR="009847DF" w:rsidRPr="00257295" w:rsidRDefault="009847DF" w:rsidP="009847DF">
      <w:pPr>
        <w:ind w:left="420" w:firstLineChars="175" w:firstLine="420"/>
      </w:pPr>
      <w:r w:rsidRPr="00257295">
        <w:rPr>
          <w:rFonts w:hint="eastAsia"/>
        </w:rPr>
        <w:t>404</w:t>
      </w:r>
      <w:r w:rsidRPr="00257295">
        <w:rPr>
          <w:rFonts w:hint="eastAsia"/>
        </w:rPr>
        <w:t>：设置</w:t>
      </w:r>
      <w:r w:rsidRPr="00257295">
        <w:t>.tmp_versions</w:t>
      </w:r>
      <w:r w:rsidRPr="00257295">
        <w:rPr>
          <w:rFonts w:hint="eastAsia"/>
        </w:rPr>
        <w:t>目录中存储</w:t>
      </w:r>
      <w:r w:rsidRPr="00257295">
        <w:rPr>
          <w:rFonts w:hint="eastAsia"/>
        </w:rPr>
        <w:t>.mod</w:t>
      </w:r>
      <w:r>
        <w:rPr>
          <w:rFonts w:hint="eastAsia"/>
        </w:rPr>
        <w:t>文件</w:t>
      </w:r>
      <w:r>
        <w:rPr>
          <w:rFonts w:hint="eastAsia"/>
        </w:rPr>
        <w:t>(</w:t>
      </w:r>
      <w:r>
        <w:rPr>
          <w:rFonts w:hint="eastAsia"/>
        </w:rPr>
        <w:t>描述</w:t>
      </w:r>
      <w:r w:rsidRPr="00257295">
        <w:rPr>
          <w:rFonts w:hint="eastAsia"/>
        </w:rPr>
        <w:t>.ko</w:t>
      </w:r>
      <w:r w:rsidRPr="00257295">
        <w:rPr>
          <w:rFonts w:hint="eastAsia"/>
        </w:rPr>
        <w:t>和</w:t>
      </w:r>
      <w:r>
        <w:rPr>
          <w:rFonts w:hint="eastAsia"/>
        </w:rPr>
        <w:t>其</w:t>
      </w:r>
      <w:r w:rsidRPr="00257295">
        <w:rPr>
          <w:rFonts w:hint="eastAsia"/>
        </w:rPr>
        <w:t>依赖的</w:t>
      </w:r>
      <w:r w:rsidRPr="00257295">
        <w:rPr>
          <w:rFonts w:hint="eastAsia"/>
        </w:rPr>
        <w:t>.o</w:t>
      </w:r>
      <w:r w:rsidRPr="00257295">
        <w:rPr>
          <w:rFonts w:hint="eastAsia"/>
        </w:rPr>
        <w:t>文件的关系</w:t>
      </w:r>
      <w:r>
        <w:rPr>
          <w:rFonts w:hint="eastAsia"/>
        </w:rPr>
        <w:t>)</w:t>
      </w:r>
      <w:r w:rsidRPr="00257295">
        <w:rPr>
          <w:rFonts w:hint="eastAsia"/>
        </w:rPr>
        <w:t>。</w:t>
      </w:r>
    </w:p>
    <w:p w:rsidR="009847DF" w:rsidRPr="00257295" w:rsidRDefault="009847DF" w:rsidP="009847DF">
      <w:pPr>
        <w:pStyle w:val="Heading3"/>
        <w:numPr>
          <w:ilvl w:val="2"/>
          <w:numId w:val="1"/>
        </w:numPr>
        <w:spacing w:before="163" w:after="163"/>
      </w:pPr>
      <w:bookmarkStart w:id="8" w:name="_Toc390712589"/>
      <w:r w:rsidRPr="00257295">
        <w:rPr>
          <w:rFonts w:hint="eastAsia"/>
        </w:rPr>
        <w:t>多目标分派规则</w:t>
      </w:r>
      <w:bookmarkEnd w:id="8"/>
    </w:p>
    <w:p w:rsidR="009847DF" w:rsidRPr="00257295" w:rsidRDefault="009847DF" w:rsidP="00904E5A">
      <w:pPr>
        <w:ind w:firstLineChars="0" w:firstLine="420"/>
      </w:pPr>
      <w:r w:rsidRPr="00257295">
        <w:rPr>
          <w:rFonts w:hint="eastAsia"/>
        </w:rPr>
        <w:t>当内核开始解析</w:t>
      </w:r>
      <w:r w:rsidRPr="00257295">
        <w:rPr>
          <w:rFonts w:hint="eastAsia"/>
        </w:rPr>
        <w:t>make</w:t>
      </w:r>
      <w:r w:rsidRPr="00257295">
        <w:rPr>
          <w:rFonts w:hint="eastAsia"/>
        </w:rPr>
        <w:t>命令中传递的</w:t>
      </w:r>
      <w:r w:rsidRPr="00257295">
        <w:rPr>
          <w:rFonts w:hint="eastAsia"/>
        </w:rPr>
        <w:t>&lt;targets&gt;</w:t>
      </w:r>
      <w:r w:rsidRPr="00257295">
        <w:rPr>
          <w:rFonts w:hint="eastAsia"/>
        </w:rPr>
        <w:t>时，会先根据目标类型配置</w:t>
      </w:r>
      <w:r w:rsidRPr="00257295">
        <w:rPr>
          <w:rFonts w:hint="eastAsia"/>
        </w:rPr>
        <w:t>makefile</w:t>
      </w:r>
      <w:r w:rsidRPr="00257295">
        <w:rPr>
          <w:rFonts w:hint="eastAsia"/>
        </w:rPr>
        <w:t>都需要执行哪些分支，目标类型和分支选择的关系如下：</w:t>
      </w:r>
    </w:p>
    <w:p w:rsidR="009847DF" w:rsidRPr="00257295" w:rsidRDefault="009847DF" w:rsidP="009847DF">
      <w:pPr>
        <w:pStyle w:val="a7"/>
        <w:ind w:leftChars="175"/>
      </w:pPr>
      <w:r w:rsidRPr="00257295">
        <w:rPr>
          <w:rFonts w:hint="eastAsia"/>
        </w:rPr>
        <w:drawing>
          <wp:inline distT="0" distB="0" distL="0" distR="0" wp14:anchorId="32133305" wp14:editId="2599229B">
            <wp:extent cx="4686300" cy="2292297"/>
            <wp:effectExtent l="0" t="0" r="0" b="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E082.tmp"/>
                    <pic:cNvPicPr/>
                  </pic:nvPicPr>
                  <pic:blipFill>
                    <a:blip r:embed="rId25">
                      <a:extLst>
                        <a:ext uri="{28A0092B-C50C-407E-A947-70E740481C1C}">
                          <a14:useLocalDpi xmlns:a14="http://schemas.microsoft.com/office/drawing/2010/main" val="0"/>
                        </a:ext>
                      </a:extLst>
                    </a:blip>
                    <a:stretch>
                      <a:fillRect/>
                    </a:stretch>
                  </pic:blipFill>
                  <pic:spPr>
                    <a:xfrm>
                      <a:off x="0" y="0"/>
                      <a:ext cx="4695210" cy="2296655"/>
                    </a:xfrm>
                    <a:prstGeom prst="rect">
                      <a:avLst/>
                    </a:prstGeom>
                  </pic:spPr>
                </pic:pic>
              </a:graphicData>
            </a:graphic>
          </wp:inline>
        </w:drawing>
      </w:r>
    </w:p>
    <w:p w:rsidR="009847DF" w:rsidRPr="00257295" w:rsidRDefault="009847DF" w:rsidP="009847DF">
      <w:pPr>
        <w:ind w:left="420" w:firstLine="480"/>
      </w:pPr>
      <w:r w:rsidRPr="00257295">
        <w:rPr>
          <w:rFonts w:hint="eastAsia"/>
        </w:rPr>
        <w:t>463~467</w:t>
      </w:r>
      <w:r w:rsidRPr="00257295">
        <w:rPr>
          <w:rFonts w:hint="eastAsia"/>
        </w:rPr>
        <w:t>：如果</w:t>
      </w:r>
      <w:r w:rsidRPr="00257295">
        <w:rPr>
          <w:rFonts w:hint="eastAsia"/>
        </w:rPr>
        <w:t>make</w:t>
      </w:r>
      <w:r w:rsidRPr="00257295">
        <w:rPr>
          <w:rFonts w:hint="eastAsia"/>
        </w:rPr>
        <w:t>的目标包含</w:t>
      </w:r>
      <w:r w:rsidRPr="00257295">
        <w:rPr>
          <w:rFonts w:hint="eastAsia"/>
        </w:rPr>
        <w:t>no-dot-config-targets</w:t>
      </w:r>
      <w:r w:rsidRPr="00257295">
        <w:rPr>
          <w:rFonts w:hint="eastAsia"/>
        </w:rPr>
        <w:t>中的任何一个，则表示不需要生成配置，即</w:t>
      </w:r>
      <w:r w:rsidRPr="00257295">
        <w:rPr>
          <w:rFonts w:hint="eastAsia"/>
        </w:rPr>
        <w:t>make</w:t>
      </w:r>
      <w:r w:rsidRPr="00257295">
        <w:rPr>
          <w:rFonts w:hint="eastAsia"/>
        </w:rPr>
        <w:t>的目标不是</w:t>
      </w:r>
      <w:r w:rsidRPr="00257295">
        <w:rPr>
          <w:rFonts w:hint="eastAsia"/>
        </w:rPr>
        <w:t>clean</w:t>
      </w:r>
      <w:r w:rsidRPr="00257295">
        <w:rPr>
          <w:rFonts w:hint="eastAsia"/>
        </w:rPr>
        <w:t>，</w:t>
      </w:r>
      <w:r w:rsidRPr="00257295">
        <w:rPr>
          <w:rFonts w:hint="eastAsia"/>
        </w:rPr>
        <w:t>mrproper</w:t>
      </w:r>
      <w:r w:rsidRPr="00257295">
        <w:rPr>
          <w:rFonts w:hint="eastAsia"/>
        </w:rPr>
        <w:t>，</w:t>
      </w:r>
      <w:r w:rsidRPr="00257295">
        <w:rPr>
          <w:rFonts w:hint="eastAsia"/>
        </w:rPr>
        <w:t>distclean</w:t>
      </w:r>
      <w:r w:rsidRPr="00257295">
        <w:rPr>
          <w:rFonts w:hint="eastAsia"/>
        </w:rPr>
        <w:t>之类，则需要执行</w:t>
      </w:r>
      <w:r w:rsidRPr="00257295">
        <w:rPr>
          <w:rFonts w:hint="eastAsia"/>
        </w:rPr>
        <w:t>dot-config</w:t>
      </w:r>
      <w:r w:rsidRPr="00257295">
        <w:rPr>
          <w:rFonts w:hint="eastAsia"/>
        </w:rPr>
        <w:t>分支，即配置更新规则。</w:t>
      </w:r>
    </w:p>
    <w:p w:rsidR="009847DF" w:rsidRPr="00257295" w:rsidRDefault="009847DF" w:rsidP="009847DF">
      <w:pPr>
        <w:ind w:left="420" w:firstLine="480"/>
      </w:pPr>
      <w:r w:rsidRPr="00257295">
        <w:rPr>
          <w:rFonts w:hint="eastAsia"/>
        </w:rPr>
        <w:t>469~471</w:t>
      </w:r>
      <w:r w:rsidRPr="00257295">
        <w:rPr>
          <w:rFonts w:hint="eastAsia"/>
        </w:rPr>
        <w:t>：如果没有外部模块</w:t>
      </w:r>
      <w:r w:rsidRPr="00257295">
        <w:rPr>
          <w:rFonts w:hint="eastAsia"/>
        </w:rPr>
        <w:t>(</w:t>
      </w:r>
      <w:r w:rsidRPr="00257295">
        <w:rPr>
          <w:rFonts w:hint="eastAsia"/>
        </w:rPr>
        <w:t>即编译内核代码以及内核模块</w:t>
      </w:r>
      <w:r w:rsidRPr="00257295">
        <w:rPr>
          <w:rFonts w:hint="eastAsia"/>
        </w:rPr>
        <w:t>)</w:t>
      </w:r>
      <w:r w:rsidRPr="00257295">
        <w:rPr>
          <w:rFonts w:hint="eastAsia"/>
        </w:rPr>
        <w:t>，且目标中含有</w:t>
      </w:r>
      <w:r w:rsidRPr="00257295">
        <w:rPr>
          <w:rFonts w:hint="eastAsia"/>
        </w:rPr>
        <w:t>config</w:t>
      </w:r>
      <w:r w:rsidRPr="00257295">
        <w:rPr>
          <w:rFonts w:hint="eastAsia"/>
        </w:rPr>
        <w:t>之类的配置类型目标，则需要执行</w:t>
      </w:r>
      <w:r w:rsidRPr="00257295">
        <w:rPr>
          <w:rFonts w:hint="eastAsia"/>
        </w:rPr>
        <w:t>config-targets</w:t>
      </w:r>
      <w:r w:rsidRPr="00257295">
        <w:rPr>
          <w:rFonts w:hint="eastAsia"/>
        </w:rPr>
        <w:t>分支。</w:t>
      </w:r>
    </w:p>
    <w:p w:rsidR="009847DF" w:rsidRPr="00257295" w:rsidRDefault="009847DF" w:rsidP="009847DF">
      <w:pPr>
        <w:ind w:left="420" w:firstLine="480"/>
      </w:pPr>
      <w:r w:rsidRPr="00257295">
        <w:rPr>
          <w:rFonts w:hint="eastAsia"/>
        </w:rPr>
        <w:t>472~473</w:t>
      </w:r>
      <w:r w:rsidRPr="00257295">
        <w:rPr>
          <w:rFonts w:hint="eastAsia"/>
        </w:rPr>
        <w:t>：如果目标中同时存在非</w:t>
      </w:r>
      <w:r w:rsidRPr="00257295">
        <w:rPr>
          <w:rFonts w:hint="eastAsia"/>
        </w:rPr>
        <w:t>config</w:t>
      </w:r>
      <w:r w:rsidRPr="00257295">
        <w:rPr>
          <w:rFonts w:hint="eastAsia"/>
        </w:rPr>
        <w:t>和</w:t>
      </w:r>
      <w:r w:rsidRPr="00257295">
        <w:rPr>
          <w:rFonts w:hint="eastAsia"/>
        </w:rPr>
        <w:t>config</w:t>
      </w:r>
      <w:r w:rsidRPr="00257295">
        <w:rPr>
          <w:rFonts w:hint="eastAsia"/>
        </w:rPr>
        <w:t>类型的目标，则需要执行</w:t>
      </w:r>
      <w:r w:rsidRPr="00257295">
        <w:rPr>
          <w:rFonts w:hint="eastAsia"/>
        </w:rPr>
        <w:t>mixed-targets</w:t>
      </w:r>
      <w:r w:rsidRPr="00257295">
        <w:rPr>
          <w:rFonts w:hint="eastAsia"/>
        </w:rPr>
        <w:t>分支。</w:t>
      </w:r>
    </w:p>
    <w:p w:rsidR="009847DF" w:rsidRPr="00257295" w:rsidRDefault="009847DF" w:rsidP="009847DF">
      <w:pPr>
        <w:ind w:left="420" w:firstLineChars="175" w:firstLine="420"/>
      </w:pPr>
      <w:r w:rsidRPr="00257295">
        <w:rPr>
          <w:rFonts w:hint="eastAsia"/>
        </w:rPr>
        <w:t>对于不同的分支其目标构造规则如下：</w:t>
      </w:r>
    </w:p>
    <w:p w:rsidR="009847DF" w:rsidRPr="00257295" w:rsidRDefault="009847DF" w:rsidP="009847DF">
      <w:pPr>
        <w:pStyle w:val="a7"/>
        <w:ind w:leftChars="175"/>
      </w:pPr>
      <w:r w:rsidRPr="00257295">
        <w:rPr>
          <w:rFonts w:hint="eastAsia"/>
        </w:rPr>
        <w:lastRenderedPageBreak/>
        <w:drawing>
          <wp:inline distT="0" distB="0" distL="0" distR="0" wp14:anchorId="7ED15B56" wp14:editId="40A9F9F0">
            <wp:extent cx="5831840" cy="4567555"/>
            <wp:effectExtent l="0" t="0" r="0" b="4445"/>
            <wp:docPr id="1634" name="图片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5344.tmp"/>
                    <pic:cNvPicPr/>
                  </pic:nvPicPr>
                  <pic:blipFill>
                    <a:blip r:embed="rId26">
                      <a:extLst>
                        <a:ext uri="{28A0092B-C50C-407E-A947-70E740481C1C}">
                          <a14:useLocalDpi xmlns:a14="http://schemas.microsoft.com/office/drawing/2010/main" val="0"/>
                        </a:ext>
                      </a:extLst>
                    </a:blip>
                    <a:stretch>
                      <a:fillRect/>
                    </a:stretch>
                  </pic:blipFill>
                  <pic:spPr>
                    <a:xfrm>
                      <a:off x="0" y="0"/>
                      <a:ext cx="5831840" cy="4567555"/>
                    </a:xfrm>
                    <a:prstGeom prst="rect">
                      <a:avLst/>
                    </a:prstGeom>
                  </pic:spPr>
                </pic:pic>
              </a:graphicData>
            </a:graphic>
          </wp:inline>
        </w:drawing>
      </w:r>
    </w:p>
    <w:p w:rsidR="009847DF" w:rsidRPr="00257295" w:rsidRDefault="009847DF" w:rsidP="009847DF">
      <w:pPr>
        <w:ind w:left="420" w:firstLine="480"/>
      </w:pPr>
      <w:r w:rsidRPr="00257295">
        <w:rPr>
          <w:rFonts w:hint="eastAsia"/>
        </w:rPr>
        <w:t>483</w:t>
      </w:r>
      <w:r w:rsidRPr="00257295">
        <w:rPr>
          <w:rFonts w:hint="eastAsia"/>
        </w:rPr>
        <w:t>：使用“</w:t>
      </w:r>
      <w:r w:rsidRPr="00257295">
        <w:rPr>
          <w:rFonts w:hint="eastAsia"/>
          <w:b/>
        </w:rPr>
        <w:t>::</w:t>
      </w:r>
      <w:r w:rsidRPr="00257295">
        <w:rPr>
          <w:rFonts w:hint="eastAsia"/>
        </w:rPr>
        <w:t>”</w:t>
      </w:r>
      <w:r w:rsidRPr="00257295">
        <w:rPr>
          <w:rFonts w:hint="eastAsia"/>
        </w:rPr>
        <w:t>(</w:t>
      </w:r>
      <w:r w:rsidRPr="00257295">
        <w:rPr>
          <w:rFonts w:hint="eastAsia"/>
        </w:rPr>
        <w:t>双冒号</w:t>
      </w:r>
      <w:r w:rsidRPr="00257295">
        <w:rPr>
          <w:rFonts w:hint="eastAsia"/>
        </w:rPr>
        <w:t>)</w:t>
      </w:r>
      <w:r w:rsidRPr="00257295">
        <w:rPr>
          <w:rFonts w:hint="eastAsia"/>
        </w:rPr>
        <w:t>定义一个可重复的目标规则，即如果目标列表中存在多个相同目标，则只使用第一次出现的，剩余的将丢弃，从而避免了重复构造。</w:t>
      </w:r>
    </w:p>
    <w:p w:rsidR="009847DF" w:rsidRPr="00257295" w:rsidRDefault="009847DF" w:rsidP="009847DF">
      <w:pPr>
        <w:ind w:left="420" w:firstLine="480"/>
      </w:pPr>
      <w:r w:rsidRPr="00257295">
        <w:rPr>
          <w:rFonts w:hint="eastAsia"/>
        </w:rPr>
        <w:t>484</w:t>
      </w:r>
      <w:r w:rsidRPr="00257295">
        <w:rPr>
          <w:rFonts w:hint="eastAsia"/>
        </w:rPr>
        <w:t>：将各目标依次传入新启动的</w:t>
      </w:r>
      <w:r w:rsidRPr="00257295">
        <w:rPr>
          <w:rFonts w:hint="eastAsia"/>
        </w:rPr>
        <w:t>make</w:t>
      </w:r>
      <w:r w:rsidRPr="00257295">
        <w:rPr>
          <w:rFonts w:hint="eastAsia"/>
        </w:rPr>
        <w:t>命令中，即一个</w:t>
      </w:r>
      <w:r w:rsidRPr="00257295">
        <w:rPr>
          <w:rFonts w:hint="eastAsia"/>
        </w:rPr>
        <w:t>make</w:t>
      </w:r>
      <w:r w:rsidRPr="00257295">
        <w:rPr>
          <w:rFonts w:hint="eastAsia"/>
        </w:rPr>
        <w:t>一次只解析一个目标。因为新启动的</w:t>
      </w:r>
      <w:r w:rsidRPr="00257295">
        <w:rPr>
          <w:rFonts w:hint="eastAsia"/>
        </w:rPr>
        <w:t>make</w:t>
      </w:r>
      <w:r w:rsidRPr="00257295">
        <w:rPr>
          <w:rFonts w:hint="eastAsia"/>
        </w:rPr>
        <w:t>每次目标只有一个，所以不会存在</w:t>
      </w:r>
      <w:r w:rsidRPr="00257295">
        <w:rPr>
          <w:rFonts w:hint="eastAsia"/>
        </w:rPr>
        <w:t>mixed</w:t>
      </w:r>
      <w:r w:rsidRPr="00257295">
        <w:rPr>
          <w:rFonts w:hint="eastAsia"/>
        </w:rPr>
        <w:t>类型分支，则其可能进入</w:t>
      </w:r>
      <w:r w:rsidRPr="00257295">
        <w:rPr>
          <w:rFonts w:hint="eastAsia"/>
        </w:rPr>
        <w:t>config-targets</w:t>
      </w:r>
      <w:r w:rsidRPr="00257295">
        <w:rPr>
          <w:rFonts w:hint="eastAsia"/>
        </w:rPr>
        <w:t>，</w:t>
      </w:r>
      <w:r w:rsidRPr="00257295">
        <w:rPr>
          <w:rFonts w:hint="eastAsia"/>
        </w:rPr>
        <w:t>dot-config</w:t>
      </w:r>
      <w:r w:rsidRPr="00257295">
        <w:rPr>
          <w:rFonts w:hint="eastAsia"/>
        </w:rPr>
        <w:t>，</w:t>
      </w:r>
      <w:r w:rsidRPr="00257295">
        <w:rPr>
          <w:rFonts w:hint="eastAsia"/>
        </w:rPr>
        <w:t>vmlinux</w:t>
      </w:r>
      <w:r w:rsidRPr="00257295">
        <w:rPr>
          <w:rFonts w:hint="eastAsia"/>
        </w:rPr>
        <w:t>，</w:t>
      </w:r>
      <w:r w:rsidRPr="00257295">
        <w:rPr>
          <w:rFonts w:hint="eastAsia"/>
        </w:rPr>
        <w:t>module</w:t>
      </w:r>
      <w:r w:rsidRPr="00257295">
        <w:rPr>
          <w:rFonts w:hint="eastAsia"/>
        </w:rPr>
        <w:t>，</w:t>
      </w:r>
      <w:r w:rsidRPr="00257295">
        <w:rPr>
          <w:rFonts w:hint="eastAsia"/>
        </w:rPr>
        <w:t>extmod</w:t>
      </w:r>
      <w:r w:rsidRPr="00257295">
        <w:rPr>
          <w:rFonts w:hint="eastAsia"/>
        </w:rPr>
        <w:t>等目标，当各自的目标生成后，对应的</w:t>
      </w:r>
      <w:r w:rsidRPr="00257295">
        <w:rPr>
          <w:rFonts w:hint="eastAsia"/>
        </w:rPr>
        <w:t>make</w:t>
      </w:r>
      <w:r w:rsidRPr="00257295">
        <w:rPr>
          <w:rFonts w:hint="eastAsia"/>
        </w:rPr>
        <w:t>命令退出。又因为</w:t>
      </w:r>
      <w:r w:rsidRPr="00257295">
        <w:rPr>
          <w:rFonts w:hint="eastAsia"/>
        </w:rPr>
        <w:t>KBUILD_SRC</w:t>
      </w:r>
      <w:r w:rsidRPr="00257295">
        <w:rPr>
          <w:rFonts w:hint="eastAsia"/>
        </w:rPr>
        <w:t>为空，所以新启动的</w:t>
      </w:r>
      <w:r w:rsidRPr="00257295">
        <w:rPr>
          <w:rFonts w:hint="eastAsia"/>
        </w:rPr>
        <w:t>make</w:t>
      </w:r>
      <w:r w:rsidRPr="00257295">
        <w:rPr>
          <w:rFonts w:hint="eastAsia"/>
        </w:rPr>
        <w:t>在进入编译环境配置环节则将把</w:t>
      </w:r>
      <w:r w:rsidRPr="00257295">
        <w:rPr>
          <w:rFonts w:hint="eastAsia"/>
        </w:rPr>
        <w:t>&lt;</w:t>
      </w:r>
      <w:r w:rsidRPr="00257295">
        <w:rPr>
          <w:rFonts w:hint="eastAsia"/>
        </w:rPr>
        <w:t>当前路径</w:t>
      </w:r>
      <w:r w:rsidRPr="00257295">
        <w:rPr>
          <w:rFonts w:hint="eastAsia"/>
        </w:rPr>
        <w:t>&gt;</w:t>
      </w:r>
      <w:r w:rsidRPr="00257295">
        <w:rPr>
          <w:rFonts w:hint="eastAsia"/>
        </w:rPr>
        <w:t>作为</w:t>
      </w:r>
      <w:r w:rsidRPr="00257295">
        <w:rPr>
          <w:rFonts w:hint="eastAsia"/>
        </w:rPr>
        <w:t>srctree</w:t>
      </w:r>
      <w:r w:rsidRPr="00257295">
        <w:rPr>
          <w:rFonts w:hint="eastAsia"/>
        </w:rPr>
        <w:t>顶层目录。</w:t>
      </w:r>
    </w:p>
    <w:p w:rsidR="009847DF" w:rsidRPr="00257295" w:rsidRDefault="009847DF" w:rsidP="009847DF">
      <w:pPr>
        <w:ind w:left="420" w:firstLine="480"/>
      </w:pPr>
      <w:r w:rsidRPr="00257295">
        <w:rPr>
          <w:rFonts w:hint="eastAsia"/>
        </w:rPr>
        <w:t>495~504</w:t>
      </w:r>
      <w:r w:rsidRPr="00257295">
        <w:rPr>
          <w:rFonts w:hint="eastAsia"/>
        </w:rPr>
        <w:t>：配置构造规则，其适用的目标名为</w:t>
      </w:r>
      <w:r w:rsidRPr="00257295">
        <w:rPr>
          <w:rFonts w:hint="eastAsia"/>
        </w:rPr>
        <w:t>xxxxconfig</w:t>
      </w:r>
      <w:r w:rsidRPr="00257295">
        <w:rPr>
          <w:rFonts w:hint="eastAsia"/>
        </w:rPr>
        <w:t>形式，这些目标一般用于建立内核配置文件，比如</w:t>
      </w:r>
      <w:r w:rsidRPr="00257295">
        <w:rPr>
          <w:rFonts w:hint="eastAsia"/>
        </w:rPr>
        <w:t>xxx_de</w:t>
      </w:r>
      <w:r w:rsidRPr="00257295">
        <w:rPr>
          <w:rFonts w:hint="eastAsia"/>
          <w:b/>
        </w:rPr>
        <w:t>config</w:t>
      </w:r>
      <w:r w:rsidRPr="00257295">
        <w:rPr>
          <w:rFonts w:hint="eastAsia"/>
        </w:rPr>
        <w:t>，</w:t>
      </w:r>
      <w:r w:rsidRPr="00257295">
        <w:rPr>
          <w:rFonts w:hint="eastAsia"/>
        </w:rPr>
        <w:t>menu</w:t>
      </w:r>
      <w:r w:rsidRPr="00257295">
        <w:rPr>
          <w:rFonts w:hint="eastAsia"/>
          <w:b/>
        </w:rPr>
        <w:t>config</w:t>
      </w:r>
      <w:r w:rsidRPr="00257295">
        <w:rPr>
          <w:rFonts w:hint="eastAsia"/>
        </w:rPr>
        <w:t>，</w:t>
      </w:r>
      <w:r w:rsidRPr="00257295">
        <w:rPr>
          <w:rFonts w:hint="eastAsia"/>
        </w:rPr>
        <w:t>silentold</w:t>
      </w:r>
      <w:r w:rsidRPr="00257295">
        <w:rPr>
          <w:rFonts w:hint="eastAsia"/>
          <w:b/>
        </w:rPr>
        <w:t>config</w:t>
      </w:r>
      <w:r w:rsidRPr="00257295">
        <w:rPr>
          <w:rFonts w:hint="eastAsia"/>
        </w:rPr>
        <w:t>，</w:t>
      </w:r>
      <w:r w:rsidRPr="00257295">
        <w:rPr>
          <w:rFonts w:hint="eastAsia"/>
        </w:rPr>
        <w:t>old</w:t>
      </w:r>
      <w:r w:rsidRPr="00257295">
        <w:rPr>
          <w:rFonts w:hint="eastAsia"/>
          <w:b/>
        </w:rPr>
        <w:t>config</w:t>
      </w:r>
      <w:r w:rsidRPr="00257295">
        <w:rPr>
          <w:rFonts w:hint="eastAsia"/>
        </w:rPr>
        <w:t>等目标都使用该规则。</w:t>
      </w:r>
    </w:p>
    <w:p w:rsidR="009847DF" w:rsidRPr="00257295" w:rsidRDefault="009847DF" w:rsidP="009847DF">
      <w:pPr>
        <w:ind w:left="420" w:firstLine="480"/>
      </w:pPr>
      <w:r w:rsidRPr="00257295">
        <w:rPr>
          <w:rFonts w:hint="eastAsia"/>
        </w:rPr>
        <w:t>544</w:t>
      </w:r>
      <w:r w:rsidRPr="00257295">
        <w:rPr>
          <w:rFonts w:hint="eastAsia"/>
        </w:rPr>
        <w:t>：配置更新规则，其专门用于</w:t>
      </w:r>
      <w:r w:rsidRPr="00257295">
        <w:rPr>
          <w:rFonts w:hint="eastAsia"/>
        </w:rPr>
        <w:t>include/config/auto.conf</w:t>
      </w:r>
      <w:r w:rsidRPr="00257295">
        <w:rPr>
          <w:rFonts w:hint="eastAsia"/>
        </w:rPr>
        <w:t>目标，该文件内容为源码编译配置信息，每次编译前需要将最新的内核配置更新到此文件。</w:t>
      </w:r>
    </w:p>
    <w:p w:rsidR="009847DF" w:rsidRPr="00257295" w:rsidRDefault="009847DF" w:rsidP="009847DF">
      <w:pPr>
        <w:ind w:left="420" w:firstLine="480"/>
      </w:pPr>
      <w:r w:rsidRPr="00257295">
        <w:rPr>
          <w:rFonts w:hint="eastAsia"/>
        </w:rPr>
        <w:t>735~1311</w:t>
      </w:r>
      <w:r w:rsidRPr="00257295">
        <w:rPr>
          <w:rFonts w:hint="eastAsia"/>
        </w:rPr>
        <w:t>：除过配置相关的目标，其他目标的构造规则都定义在此处，比如</w:t>
      </w:r>
      <w:r w:rsidRPr="00257295">
        <w:rPr>
          <w:rFonts w:hint="eastAsia"/>
        </w:rPr>
        <w:t>vmlinux</w:t>
      </w:r>
      <w:r w:rsidRPr="00257295">
        <w:rPr>
          <w:rFonts w:hint="eastAsia"/>
        </w:rPr>
        <w:t>，</w:t>
      </w:r>
      <w:r w:rsidRPr="00257295">
        <w:rPr>
          <w:rFonts w:hint="eastAsia"/>
        </w:rPr>
        <w:t>modules</w:t>
      </w:r>
      <w:r w:rsidRPr="00257295">
        <w:rPr>
          <w:rFonts w:hint="eastAsia"/>
        </w:rPr>
        <w:t>等。</w:t>
      </w:r>
    </w:p>
    <w:p w:rsidR="009847DF" w:rsidRPr="00257295" w:rsidRDefault="009847DF" w:rsidP="009847DF">
      <w:pPr>
        <w:pStyle w:val="Heading3"/>
        <w:numPr>
          <w:ilvl w:val="2"/>
          <w:numId w:val="1"/>
        </w:numPr>
        <w:spacing w:before="163" w:after="163"/>
      </w:pPr>
      <w:bookmarkStart w:id="9" w:name="_Toc390712590"/>
      <w:r w:rsidRPr="00257295">
        <w:rPr>
          <w:rFonts w:hint="eastAsia"/>
        </w:rPr>
        <w:lastRenderedPageBreak/>
        <w:t>单目标构造规则</w:t>
      </w:r>
      <w:bookmarkEnd w:id="9"/>
    </w:p>
    <w:p w:rsidR="009847DF" w:rsidRPr="00257295" w:rsidRDefault="009847DF" w:rsidP="00031FC2">
      <w:pPr>
        <w:ind w:firstLineChars="0" w:firstLine="420"/>
      </w:pPr>
      <w:r w:rsidRPr="00257295">
        <w:rPr>
          <w:rFonts w:hint="eastAsia"/>
        </w:rPr>
        <w:t>多目标通过对应规则最终分解为多个以文件</w:t>
      </w:r>
      <w:r w:rsidRPr="00257295">
        <w:rPr>
          <w:rFonts w:hint="eastAsia"/>
        </w:rPr>
        <w:t>(</w:t>
      </w:r>
      <w:r w:rsidRPr="00257295">
        <w:rPr>
          <w:rFonts w:hint="eastAsia"/>
        </w:rPr>
        <w:t>目录</w:t>
      </w:r>
      <w:r w:rsidRPr="00257295">
        <w:rPr>
          <w:rFonts w:hint="eastAsia"/>
        </w:rPr>
        <w:t>)</w:t>
      </w:r>
      <w:r w:rsidRPr="00257295">
        <w:rPr>
          <w:rFonts w:hint="eastAsia"/>
        </w:rPr>
        <w:t>为形式的单目标，对应的规则由文件类型决定，如下：</w:t>
      </w:r>
    </w:p>
    <w:p w:rsidR="009847DF" w:rsidRPr="00257295" w:rsidRDefault="009847DF" w:rsidP="009847DF">
      <w:pPr>
        <w:pStyle w:val="a7"/>
        <w:ind w:leftChars="175"/>
      </w:pPr>
      <w:r w:rsidRPr="00257295">
        <w:rPr>
          <w:rFonts w:hint="eastAsia"/>
        </w:rPr>
        <w:drawing>
          <wp:inline distT="0" distB="0" distL="0" distR="0" wp14:anchorId="53E6443A" wp14:editId="43D44F52">
            <wp:extent cx="5831840" cy="4144010"/>
            <wp:effectExtent l="0" t="0" r="0" b="8890"/>
            <wp:docPr id="1638" name="图片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9A88.tmp"/>
                    <pic:cNvPicPr/>
                  </pic:nvPicPr>
                  <pic:blipFill>
                    <a:blip r:embed="rId27">
                      <a:extLst>
                        <a:ext uri="{28A0092B-C50C-407E-A947-70E740481C1C}">
                          <a14:useLocalDpi xmlns:a14="http://schemas.microsoft.com/office/drawing/2010/main" val="0"/>
                        </a:ext>
                      </a:extLst>
                    </a:blip>
                    <a:stretch>
                      <a:fillRect/>
                    </a:stretch>
                  </pic:blipFill>
                  <pic:spPr>
                    <a:xfrm>
                      <a:off x="0" y="0"/>
                      <a:ext cx="5831840" cy="4144010"/>
                    </a:xfrm>
                    <a:prstGeom prst="rect">
                      <a:avLst/>
                    </a:prstGeom>
                  </pic:spPr>
                </pic:pic>
              </a:graphicData>
            </a:graphic>
          </wp:inline>
        </w:drawing>
      </w:r>
    </w:p>
    <w:p w:rsidR="009847DF" w:rsidRPr="00257295" w:rsidRDefault="009847DF" w:rsidP="009847DF">
      <w:pPr>
        <w:ind w:left="360" w:firstLine="480"/>
      </w:pPr>
      <w:r w:rsidRPr="00257295">
        <w:rPr>
          <w:rFonts w:hint="eastAsia"/>
        </w:rPr>
        <w:t>1324~1341</w:t>
      </w:r>
      <w:r w:rsidRPr="00257295">
        <w:rPr>
          <w:rFonts w:hint="eastAsia"/>
        </w:rPr>
        <w:t>：用于生成一些辅助工具，这些工具在编译期间使用，在编译前生成。</w:t>
      </w:r>
    </w:p>
    <w:p w:rsidR="009847DF" w:rsidRPr="00257295" w:rsidRDefault="009847DF" w:rsidP="009847DF">
      <w:pPr>
        <w:ind w:firstLine="480"/>
      </w:pPr>
      <w:r w:rsidRPr="00257295">
        <w:rPr>
          <w:rFonts w:hint="eastAsia"/>
        </w:rPr>
        <w:tab/>
        <w:t>1372~1376</w:t>
      </w:r>
      <w:r w:rsidRPr="00257295">
        <w:rPr>
          <w:rFonts w:hint="eastAsia"/>
        </w:rPr>
        <w:t>：编译</w:t>
      </w:r>
      <w:r w:rsidRPr="00257295">
        <w:rPr>
          <w:rFonts w:hint="eastAsia"/>
        </w:rPr>
        <w:t>.o/.s/.lst</w:t>
      </w:r>
      <w:r w:rsidRPr="00257295">
        <w:rPr>
          <w:rFonts w:hint="eastAsia"/>
        </w:rPr>
        <w:t>等目标文件。</w:t>
      </w:r>
    </w:p>
    <w:p w:rsidR="009847DF" w:rsidRPr="00257295" w:rsidRDefault="009847DF" w:rsidP="009847DF">
      <w:pPr>
        <w:ind w:firstLine="480"/>
      </w:pPr>
      <w:r w:rsidRPr="00257295">
        <w:rPr>
          <w:rFonts w:hint="eastAsia"/>
        </w:rPr>
        <w:tab/>
        <w:t>1377~1385</w:t>
      </w:r>
      <w:r w:rsidRPr="00257295">
        <w:rPr>
          <w:rFonts w:hint="eastAsia"/>
        </w:rPr>
        <w:t>：编译模块的子目录。</w:t>
      </w:r>
    </w:p>
    <w:p w:rsidR="009847DF" w:rsidRDefault="009847DF" w:rsidP="009847DF">
      <w:pPr>
        <w:ind w:firstLine="480"/>
      </w:pPr>
      <w:r w:rsidRPr="00257295">
        <w:rPr>
          <w:rFonts w:hint="eastAsia"/>
        </w:rPr>
        <w:tab/>
        <w:t>1386~1390</w:t>
      </w:r>
      <w:r w:rsidRPr="00257295">
        <w:rPr>
          <w:rFonts w:hint="eastAsia"/>
        </w:rPr>
        <w:t>：编译模块文件。</w:t>
      </w:r>
    </w:p>
    <w:p w:rsidR="009847DF" w:rsidRDefault="009847DF" w:rsidP="009847DF">
      <w:pPr>
        <w:pStyle w:val="Heading3"/>
        <w:numPr>
          <w:ilvl w:val="2"/>
          <w:numId w:val="1"/>
        </w:numPr>
        <w:spacing w:before="163" w:after="163"/>
      </w:pPr>
      <w:bookmarkStart w:id="10" w:name="_Toc390712591"/>
      <w:r>
        <w:rPr>
          <w:rFonts w:hint="eastAsia"/>
        </w:rPr>
        <w:t>模块预处理规则</w:t>
      </w:r>
      <w:bookmarkEnd w:id="10"/>
    </w:p>
    <w:p w:rsidR="009847DF" w:rsidRDefault="009847DF" w:rsidP="00B8407B">
      <w:pPr>
        <w:ind w:firstLineChars="0" w:firstLine="420"/>
      </w:pPr>
      <w:r>
        <w:rPr>
          <w:rFonts w:hint="eastAsia"/>
        </w:rPr>
        <w:t>当在命令行输入</w:t>
      </w:r>
      <w:r>
        <w:rPr>
          <w:rFonts w:hint="eastAsia"/>
        </w:rPr>
        <w:t>make &lt;targets&gt;</w:t>
      </w:r>
      <w:r>
        <w:rPr>
          <w:rFonts w:hint="eastAsia"/>
        </w:rPr>
        <w:t>时，</w:t>
      </w:r>
      <w:r>
        <w:rPr>
          <w:rFonts w:hint="eastAsia"/>
        </w:rPr>
        <w:t>make</w:t>
      </w:r>
      <w:r>
        <w:rPr>
          <w:rFonts w:hint="eastAsia"/>
        </w:rPr>
        <w:t>开始在</w:t>
      </w:r>
      <w:r>
        <w:rPr>
          <w:rFonts w:hint="eastAsia"/>
        </w:rPr>
        <w:t>Makefile</w:t>
      </w:r>
      <w:r>
        <w:rPr>
          <w:rFonts w:hint="eastAsia"/>
        </w:rPr>
        <w:t>中查找</w:t>
      </w:r>
      <w:r>
        <w:rPr>
          <w:rFonts w:hint="eastAsia"/>
        </w:rPr>
        <w:t>&lt;targets&gt;</w:t>
      </w:r>
      <w:r>
        <w:rPr>
          <w:rFonts w:hint="eastAsia"/>
        </w:rPr>
        <w:t>对应的规则，大多数的目标规则都会需要先构造依赖</w:t>
      </w:r>
      <w:r>
        <w:rPr>
          <w:rFonts w:hint="eastAsia"/>
        </w:rPr>
        <w:t>prepare</w:t>
      </w:r>
      <w:r>
        <w:rPr>
          <w:rFonts w:hint="eastAsia"/>
        </w:rPr>
        <w:t>，比如构造</w:t>
      </w:r>
      <w:r>
        <w:rPr>
          <w:rFonts w:hint="eastAsia"/>
        </w:rPr>
        <w:t>vmlinux</w:t>
      </w:r>
      <w:r>
        <w:rPr>
          <w:rFonts w:hint="eastAsia"/>
        </w:rPr>
        <w:t>时：</w:t>
      </w:r>
    </w:p>
    <w:p w:rsidR="009847DF" w:rsidRDefault="009847DF" w:rsidP="009847DF">
      <w:pPr>
        <w:pStyle w:val="a7"/>
        <w:ind w:leftChars="175"/>
      </w:pPr>
      <w:r>
        <w:rPr>
          <w:rFonts w:hint="eastAsia"/>
        </w:rPr>
        <w:drawing>
          <wp:inline distT="0" distB="0" distL="0" distR="0" wp14:anchorId="42F3C5FF" wp14:editId="1CFF8CDF">
            <wp:extent cx="2985140" cy="414068"/>
            <wp:effectExtent l="0" t="0" r="5715" b="508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6BF1.tmp"/>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3020852" cy="419022"/>
                    </a:xfrm>
                    <a:prstGeom prst="rect">
                      <a:avLst/>
                    </a:prstGeom>
                    <a:ln>
                      <a:noFill/>
                    </a:ln>
                    <a:extLst>
                      <a:ext uri="{53640926-AAD7-44D8-BBD7-CCE9431645EC}">
                        <a14:shadowObscured xmlns:a14="http://schemas.microsoft.com/office/drawing/2010/main"/>
                      </a:ext>
                    </a:extLst>
                  </pic:spPr>
                </pic:pic>
              </a:graphicData>
            </a:graphic>
          </wp:inline>
        </w:drawing>
      </w:r>
    </w:p>
    <w:p w:rsidR="009847DF" w:rsidRDefault="009847DF" w:rsidP="00CB4B9A">
      <w:pPr>
        <w:ind w:firstLineChars="0" w:firstLine="420"/>
      </w:pPr>
      <w:r>
        <w:rPr>
          <w:rFonts w:hint="eastAsia"/>
        </w:rPr>
        <w:t>而</w:t>
      </w:r>
      <w:r>
        <w:rPr>
          <w:rFonts w:hint="eastAsia"/>
        </w:rPr>
        <w:t>preapre</w:t>
      </w:r>
      <w:r>
        <w:rPr>
          <w:rFonts w:hint="eastAsia"/>
        </w:rPr>
        <w:t>逐次依赖</w:t>
      </w:r>
      <w:r w:rsidRPr="00257295">
        <w:sym w:font="Wingdings" w:char="F0E0"/>
      </w:r>
      <w:r>
        <w:rPr>
          <w:rFonts w:hint="eastAsia"/>
        </w:rPr>
        <w:t xml:space="preserve"> archpreapare </w:t>
      </w:r>
      <w:r w:rsidRPr="00257295">
        <w:sym w:font="Wingdings" w:char="F0E0"/>
      </w:r>
      <w:r>
        <w:rPr>
          <w:rFonts w:hint="eastAsia"/>
        </w:rPr>
        <w:t xml:space="preserve"> prepare0 </w:t>
      </w:r>
      <w:r w:rsidRPr="00257295">
        <w:sym w:font="Wingdings" w:char="F0E0"/>
      </w:r>
      <w:r>
        <w:rPr>
          <w:rFonts w:hint="eastAsia"/>
        </w:rPr>
        <w:t xml:space="preserve"> prepare1 </w:t>
      </w:r>
      <w:r w:rsidRPr="00257295">
        <w:sym w:font="Wingdings" w:char="F0E0"/>
      </w:r>
      <w:r>
        <w:rPr>
          <w:rFonts w:hint="eastAsia"/>
        </w:rPr>
        <w:t xml:space="preserve"> prepare2 </w:t>
      </w:r>
      <w:r w:rsidRPr="00257295">
        <w:sym w:font="Wingdings" w:char="F0E0"/>
      </w:r>
      <w:r>
        <w:rPr>
          <w:rFonts w:hint="eastAsia"/>
        </w:rPr>
        <w:t xml:space="preserve"> prepare3 </w:t>
      </w:r>
      <w:r w:rsidRPr="00257295">
        <w:sym w:font="Wingdings" w:char="F0E0"/>
      </w:r>
      <w:r>
        <w:rPr>
          <w:rFonts w:hint="eastAsia"/>
        </w:rPr>
        <w:t xml:space="preserve"> </w:t>
      </w:r>
      <w:r>
        <w:rPr>
          <w:rFonts w:hint="eastAsia"/>
        </w:rPr>
        <w:lastRenderedPageBreak/>
        <w:t>kernel.realease</w:t>
      </w:r>
      <w:r>
        <w:rPr>
          <w:rFonts w:hint="eastAsia"/>
        </w:rPr>
        <w:t>。</w:t>
      </w:r>
    </w:p>
    <w:p w:rsidR="009847DF" w:rsidRDefault="009847DF" w:rsidP="009847DF">
      <w:pPr>
        <w:pStyle w:val="a7"/>
        <w:ind w:leftChars="175"/>
      </w:pPr>
      <w:r>
        <w:rPr>
          <w:rFonts w:hint="eastAsia"/>
        </w:rPr>
        <w:drawing>
          <wp:inline distT="0" distB="0" distL="0" distR="0" wp14:anchorId="12CC1A8F" wp14:editId="3B23A7BB">
            <wp:extent cx="5457115" cy="95250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E4D9.tmp"/>
                    <pic:cNvPicPr/>
                  </pic:nvPicPr>
                  <pic:blipFill>
                    <a:blip r:embed="rId29">
                      <a:extLst>
                        <a:ext uri="{28A0092B-C50C-407E-A947-70E740481C1C}">
                          <a14:useLocalDpi xmlns:a14="http://schemas.microsoft.com/office/drawing/2010/main" val="0"/>
                        </a:ext>
                      </a:extLst>
                    </a:blip>
                    <a:stretch>
                      <a:fillRect/>
                    </a:stretch>
                  </pic:blipFill>
                  <pic:spPr>
                    <a:xfrm>
                      <a:off x="0" y="0"/>
                      <a:ext cx="5459492" cy="952915"/>
                    </a:xfrm>
                    <a:prstGeom prst="rect">
                      <a:avLst/>
                    </a:prstGeom>
                  </pic:spPr>
                </pic:pic>
              </a:graphicData>
            </a:graphic>
          </wp:inline>
        </w:drawing>
      </w:r>
    </w:p>
    <w:p w:rsidR="009847DF" w:rsidRPr="00E23894" w:rsidRDefault="009847DF" w:rsidP="009847DF">
      <w:pPr>
        <w:pStyle w:val="a7"/>
        <w:ind w:leftChars="175"/>
      </w:pPr>
      <w:r>
        <w:rPr>
          <w:rFonts w:hint="eastAsia"/>
        </w:rPr>
        <w:drawing>
          <wp:inline distT="0" distB="0" distL="0" distR="0" wp14:anchorId="61E68B38" wp14:editId="6477DED3">
            <wp:extent cx="4572000" cy="1856120"/>
            <wp:effectExtent l="0" t="0" r="0" b="0"/>
            <wp:docPr id="1689" name="图片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B8E7.tmp"/>
                    <pic:cNvPicPr/>
                  </pic:nvPicPr>
                  <pic:blipFill>
                    <a:blip r:embed="rId30">
                      <a:extLst>
                        <a:ext uri="{28A0092B-C50C-407E-A947-70E740481C1C}">
                          <a14:useLocalDpi xmlns:a14="http://schemas.microsoft.com/office/drawing/2010/main" val="0"/>
                        </a:ext>
                      </a:extLst>
                    </a:blip>
                    <a:stretch>
                      <a:fillRect/>
                    </a:stretch>
                  </pic:blipFill>
                  <pic:spPr>
                    <a:xfrm>
                      <a:off x="0" y="0"/>
                      <a:ext cx="4575583" cy="1857575"/>
                    </a:xfrm>
                    <a:prstGeom prst="rect">
                      <a:avLst/>
                    </a:prstGeom>
                  </pic:spPr>
                </pic:pic>
              </a:graphicData>
            </a:graphic>
          </wp:inline>
        </w:drawing>
      </w:r>
    </w:p>
    <w:p w:rsidR="009847DF" w:rsidRDefault="009847DF" w:rsidP="00D734B9">
      <w:pPr>
        <w:pStyle w:val="ListParagraph"/>
        <w:numPr>
          <w:ilvl w:val="0"/>
          <w:numId w:val="129"/>
        </w:numPr>
        <w:ind w:firstLineChars="0"/>
      </w:pPr>
      <w:r>
        <w:rPr>
          <w:rFonts w:hint="eastAsia"/>
        </w:rPr>
        <w:t>创建</w:t>
      </w:r>
      <w:r>
        <w:rPr>
          <w:rFonts w:hint="eastAsia"/>
        </w:rPr>
        <w:t>kernel.release</w:t>
      </w:r>
      <w:r>
        <w:rPr>
          <w:rFonts w:hint="eastAsia"/>
        </w:rPr>
        <w:t>文件</w:t>
      </w:r>
    </w:p>
    <w:p w:rsidR="009847DF" w:rsidRDefault="009847DF" w:rsidP="009847DF">
      <w:pPr>
        <w:pStyle w:val="ListParagraph"/>
        <w:ind w:left="840" w:firstLineChars="0" w:firstLine="0"/>
      </w:pPr>
      <w:r>
        <w:rPr>
          <w:rFonts w:hint="eastAsia"/>
        </w:rPr>
        <w:t>kernel.release</w:t>
      </w:r>
      <w:r>
        <w:rPr>
          <w:rFonts w:hint="eastAsia"/>
        </w:rPr>
        <w:t>中为内核的版本号，其规则如下</w:t>
      </w:r>
      <w:r>
        <w:rPr>
          <w:rFonts w:hint="eastAsia"/>
        </w:rPr>
        <w:t xml:space="preserve"> </w:t>
      </w:r>
      <w:r>
        <w:rPr>
          <w:rFonts w:hint="eastAsia"/>
        </w:rPr>
        <w:t>：</w:t>
      </w:r>
    </w:p>
    <w:p w:rsidR="009847DF" w:rsidRDefault="009847DF" w:rsidP="009847DF">
      <w:pPr>
        <w:pStyle w:val="a7"/>
        <w:ind w:leftChars="175" w:firstLine="420"/>
      </w:pPr>
      <w:r>
        <w:rPr>
          <w:rFonts w:hint="eastAsia"/>
        </w:rPr>
        <w:drawing>
          <wp:inline distT="0" distB="0" distL="0" distR="0" wp14:anchorId="65AC2BAD" wp14:editId="191482B0">
            <wp:extent cx="5457825" cy="533400"/>
            <wp:effectExtent l="0" t="0" r="9525" b="0"/>
            <wp:docPr id="1692" name="图片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6BF1.tmp"/>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5457825" cy="533400"/>
                    </a:xfrm>
                    <a:prstGeom prst="rect">
                      <a:avLst/>
                    </a:prstGeom>
                    <a:ln>
                      <a:noFill/>
                    </a:ln>
                    <a:extLst>
                      <a:ext uri="{53640926-AAD7-44D8-BBD7-CCE9431645EC}">
                        <a14:shadowObscured xmlns:a14="http://schemas.microsoft.com/office/drawing/2010/main"/>
                      </a:ext>
                    </a:extLst>
                  </pic:spPr>
                </pic:pic>
              </a:graphicData>
            </a:graphic>
          </wp:inline>
        </w:drawing>
      </w:r>
    </w:p>
    <w:p w:rsidR="009847DF" w:rsidRPr="008D4924" w:rsidRDefault="009847DF" w:rsidP="009847DF">
      <w:pPr>
        <w:pStyle w:val="a7"/>
        <w:ind w:leftChars="175" w:firstLine="420"/>
      </w:pPr>
      <w:r>
        <w:rPr>
          <w:rFonts w:hint="eastAsia"/>
        </w:rPr>
        <w:drawing>
          <wp:inline distT="0" distB="0" distL="0" distR="0" wp14:anchorId="42E6508F" wp14:editId="18AD67C0">
            <wp:extent cx="5591175" cy="3524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26AB.tmp"/>
                    <pic:cNvPicPr/>
                  </pic:nvPicPr>
                  <pic:blipFill>
                    <a:blip r:embed="rId32">
                      <a:extLst>
                        <a:ext uri="{28A0092B-C50C-407E-A947-70E740481C1C}">
                          <a14:useLocalDpi xmlns:a14="http://schemas.microsoft.com/office/drawing/2010/main" val="0"/>
                        </a:ext>
                      </a:extLst>
                    </a:blip>
                    <a:stretch>
                      <a:fillRect/>
                    </a:stretch>
                  </pic:blipFill>
                  <pic:spPr>
                    <a:xfrm>
                      <a:off x="0" y="0"/>
                      <a:ext cx="5611323" cy="353695"/>
                    </a:xfrm>
                    <a:prstGeom prst="rect">
                      <a:avLst/>
                    </a:prstGeom>
                  </pic:spPr>
                </pic:pic>
              </a:graphicData>
            </a:graphic>
          </wp:inline>
        </w:drawing>
      </w:r>
    </w:p>
    <w:p w:rsidR="009847DF" w:rsidRDefault="009847DF" w:rsidP="009847DF">
      <w:pPr>
        <w:ind w:firstLine="480"/>
      </w:pPr>
      <w:r>
        <w:rPr>
          <w:rFonts w:hint="eastAsia"/>
        </w:rPr>
        <w:tab/>
        <w:t>800</w:t>
      </w:r>
      <w:r>
        <w:rPr>
          <w:rFonts w:hint="eastAsia"/>
        </w:rPr>
        <w:t>：将版本号写入</w:t>
      </w:r>
      <w:r>
        <w:rPr>
          <w:rFonts w:hint="eastAsia"/>
        </w:rPr>
        <w:t xml:space="preserve"> kernel.release</w:t>
      </w:r>
      <w:r>
        <w:rPr>
          <w:rFonts w:hint="eastAsia"/>
        </w:rPr>
        <w:t>文件，其中</w:t>
      </w:r>
      <w:r>
        <w:rPr>
          <w:rFonts w:hint="eastAsia"/>
        </w:rPr>
        <w:t>setlocalversion</w:t>
      </w:r>
      <w:r>
        <w:rPr>
          <w:rFonts w:hint="eastAsia"/>
        </w:rPr>
        <w:t>返回本地版本号。</w:t>
      </w:r>
    </w:p>
    <w:p w:rsidR="009847DF" w:rsidRPr="00985625" w:rsidRDefault="009847DF" w:rsidP="00D734B9">
      <w:pPr>
        <w:pStyle w:val="ListParagraph"/>
        <w:numPr>
          <w:ilvl w:val="0"/>
          <w:numId w:val="129"/>
        </w:numPr>
        <w:ind w:firstLineChars="0"/>
      </w:pPr>
      <w:r>
        <w:rPr>
          <w:rFonts w:hint="eastAsia"/>
        </w:rPr>
        <w:t>版本号头文件更新</w:t>
      </w:r>
    </w:p>
    <w:p w:rsidR="009847DF" w:rsidRDefault="009847DF" w:rsidP="009847DF">
      <w:pPr>
        <w:pStyle w:val="a7"/>
        <w:ind w:left="480" w:firstLine="360"/>
      </w:pPr>
      <w:r>
        <w:rPr>
          <w:rFonts w:hint="eastAsia"/>
        </w:rPr>
        <w:drawing>
          <wp:inline distT="0" distB="0" distL="0" distR="0" wp14:anchorId="4F71F682" wp14:editId="620AB72F">
            <wp:extent cx="3753374" cy="1905266"/>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3FE8.tmp"/>
                    <pic:cNvPicPr/>
                  </pic:nvPicPr>
                  <pic:blipFill>
                    <a:blip r:embed="rId33">
                      <a:extLst>
                        <a:ext uri="{28A0092B-C50C-407E-A947-70E740481C1C}">
                          <a14:useLocalDpi xmlns:a14="http://schemas.microsoft.com/office/drawing/2010/main" val="0"/>
                        </a:ext>
                      </a:extLst>
                    </a:blip>
                    <a:stretch>
                      <a:fillRect/>
                    </a:stretch>
                  </pic:blipFill>
                  <pic:spPr>
                    <a:xfrm>
                      <a:off x="0" y="0"/>
                      <a:ext cx="3753374" cy="1905266"/>
                    </a:xfrm>
                    <a:prstGeom prst="rect">
                      <a:avLst/>
                    </a:prstGeom>
                  </pic:spPr>
                </pic:pic>
              </a:graphicData>
            </a:graphic>
          </wp:inline>
        </w:drawing>
      </w:r>
    </w:p>
    <w:p w:rsidR="009847DF" w:rsidRPr="009B16AE" w:rsidRDefault="009847DF" w:rsidP="009847DF">
      <w:pPr>
        <w:pStyle w:val="a7"/>
        <w:ind w:left="480" w:firstLine="360"/>
      </w:pPr>
      <w:r>
        <w:rPr>
          <w:rFonts w:hint="eastAsia"/>
        </w:rPr>
        <w:drawing>
          <wp:inline distT="0" distB="0" distL="0" distR="0" wp14:anchorId="50227DBC" wp14:editId="563E7235">
            <wp:extent cx="3934374" cy="333422"/>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EAA9.tmp"/>
                    <pic:cNvPicPr/>
                  </pic:nvPicPr>
                  <pic:blipFill>
                    <a:blip r:embed="rId34">
                      <a:extLst>
                        <a:ext uri="{28A0092B-C50C-407E-A947-70E740481C1C}">
                          <a14:useLocalDpi xmlns:a14="http://schemas.microsoft.com/office/drawing/2010/main" val="0"/>
                        </a:ext>
                      </a:extLst>
                    </a:blip>
                    <a:stretch>
                      <a:fillRect/>
                    </a:stretch>
                  </pic:blipFill>
                  <pic:spPr>
                    <a:xfrm>
                      <a:off x="0" y="0"/>
                      <a:ext cx="3934374" cy="333422"/>
                    </a:xfrm>
                    <a:prstGeom prst="rect">
                      <a:avLst/>
                    </a:prstGeom>
                  </pic:spPr>
                </pic:pic>
              </a:graphicData>
            </a:graphic>
          </wp:inline>
        </w:drawing>
      </w:r>
    </w:p>
    <w:p w:rsidR="009847DF" w:rsidRDefault="009847DF" w:rsidP="009847DF">
      <w:pPr>
        <w:pStyle w:val="a7"/>
        <w:ind w:left="480" w:firstLine="360"/>
      </w:pPr>
      <w:r>
        <w:lastRenderedPageBreak/>
        <w:drawing>
          <wp:inline distT="0" distB="0" distL="0" distR="0" wp14:anchorId="34B03E16" wp14:editId="684A9BDF">
            <wp:extent cx="4972050" cy="1088719"/>
            <wp:effectExtent l="0" t="0" r="0" b="0"/>
            <wp:docPr id="1672" name="图片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A759.tmp"/>
                    <pic:cNvPicPr/>
                  </pic:nvPicPr>
                  <pic:blipFill>
                    <a:blip r:embed="rId35">
                      <a:extLst>
                        <a:ext uri="{28A0092B-C50C-407E-A947-70E740481C1C}">
                          <a14:useLocalDpi xmlns:a14="http://schemas.microsoft.com/office/drawing/2010/main" val="0"/>
                        </a:ext>
                      </a:extLst>
                    </a:blip>
                    <a:stretch>
                      <a:fillRect/>
                    </a:stretch>
                  </pic:blipFill>
                  <pic:spPr>
                    <a:xfrm>
                      <a:off x="0" y="0"/>
                      <a:ext cx="4974524" cy="1089261"/>
                    </a:xfrm>
                    <a:prstGeom prst="rect">
                      <a:avLst/>
                    </a:prstGeom>
                  </pic:spPr>
                </pic:pic>
              </a:graphicData>
            </a:graphic>
          </wp:inline>
        </w:drawing>
      </w:r>
    </w:p>
    <w:p w:rsidR="009847DF" w:rsidRDefault="009847DF" w:rsidP="009847DF">
      <w:pPr>
        <w:ind w:left="720" w:firstLineChars="175" w:firstLine="420"/>
      </w:pPr>
      <w:r>
        <w:rPr>
          <w:rFonts w:hint="eastAsia"/>
        </w:rPr>
        <w:t>57</w:t>
      </w:r>
      <w:r>
        <w:rPr>
          <w:rFonts w:hint="eastAsia"/>
        </w:rPr>
        <w:t>：创建</w:t>
      </w:r>
      <w:r>
        <w:rPr>
          <w:rFonts w:hint="eastAsia"/>
        </w:rPr>
        <w:t>version.h.tmp</w:t>
      </w:r>
      <w:r>
        <w:rPr>
          <w:rFonts w:hint="eastAsia"/>
        </w:rPr>
        <w:t>文件，将</w:t>
      </w:r>
      <w:r>
        <w:rPr>
          <w:rFonts w:hint="eastAsia"/>
        </w:rPr>
        <w:t>Makefile</w:t>
      </w:r>
      <w:r>
        <w:rPr>
          <w:rFonts w:hint="eastAsia"/>
        </w:rPr>
        <w:t>内容作为</w:t>
      </w:r>
      <w:r>
        <w:rPr>
          <w:rFonts w:hint="eastAsia"/>
        </w:rPr>
        <w:t>ffilechk_version.h</w:t>
      </w:r>
      <w:r>
        <w:rPr>
          <w:rFonts w:hint="eastAsia"/>
        </w:rPr>
        <w:t>的输入，用于从</w:t>
      </w:r>
      <w:r>
        <w:rPr>
          <w:rFonts w:hint="eastAsia"/>
        </w:rPr>
        <w:t>Makefile</w:t>
      </w:r>
      <w:r>
        <w:rPr>
          <w:rFonts w:hint="eastAsia"/>
        </w:rPr>
        <w:t>中获取变量定义，然后输出</w:t>
      </w:r>
      <w:r>
        <w:rPr>
          <w:rFonts w:hint="eastAsia"/>
        </w:rPr>
        <w:t>856~858</w:t>
      </w:r>
      <w:r>
        <w:rPr>
          <w:rFonts w:hint="eastAsia"/>
        </w:rPr>
        <w:t>的内容到</w:t>
      </w:r>
      <w:r>
        <w:rPr>
          <w:rFonts w:hint="eastAsia"/>
        </w:rPr>
        <w:t>version.h.tmp</w:t>
      </w:r>
      <w:r>
        <w:rPr>
          <w:rFonts w:hint="eastAsia"/>
        </w:rPr>
        <w:t>。</w:t>
      </w:r>
    </w:p>
    <w:p w:rsidR="009847DF" w:rsidRDefault="009847DF" w:rsidP="009847DF">
      <w:pPr>
        <w:ind w:left="720" w:firstLineChars="175" w:firstLine="420"/>
      </w:pPr>
      <w:r>
        <w:rPr>
          <w:rFonts w:hint="eastAsia"/>
        </w:rPr>
        <w:t>62</w:t>
      </w:r>
      <w:r>
        <w:rPr>
          <w:rFonts w:hint="eastAsia"/>
        </w:rPr>
        <w:t>：将创建的文件保存到</w:t>
      </w:r>
      <w:r>
        <w:rPr>
          <w:rFonts w:hint="eastAsia"/>
        </w:rPr>
        <w:t>include/generate/uapi/llinux/version.h</w:t>
      </w:r>
      <w:r>
        <w:rPr>
          <w:rFonts w:hint="eastAsia"/>
        </w:rPr>
        <w:t>文件。</w:t>
      </w:r>
    </w:p>
    <w:p w:rsidR="009847DF" w:rsidRDefault="009847DF" w:rsidP="00D734B9">
      <w:pPr>
        <w:pStyle w:val="ListParagraph"/>
        <w:numPr>
          <w:ilvl w:val="0"/>
          <w:numId w:val="129"/>
        </w:numPr>
        <w:ind w:firstLineChars="0"/>
      </w:pPr>
      <w:r>
        <w:rPr>
          <w:rFonts w:hint="eastAsia"/>
        </w:rPr>
        <w:t>通用头文件创建</w:t>
      </w:r>
    </w:p>
    <w:p w:rsidR="009847DF" w:rsidRDefault="009847DF" w:rsidP="009847DF">
      <w:pPr>
        <w:pStyle w:val="ListParagraph"/>
        <w:ind w:left="840" w:firstLineChars="0" w:firstLine="0"/>
      </w:pPr>
      <w:r>
        <w:rPr>
          <w:rFonts w:hint="eastAsia"/>
        </w:rPr>
        <w:t>当</w:t>
      </w:r>
      <w:r>
        <w:rPr>
          <w:rFonts w:hint="eastAsia"/>
        </w:rPr>
        <w:t>makefile</w:t>
      </w:r>
      <w:r>
        <w:rPr>
          <w:rFonts w:hint="eastAsia"/>
        </w:rPr>
        <w:t>准备好后，将安装一些通用的头文件。</w:t>
      </w:r>
    </w:p>
    <w:p w:rsidR="009847DF" w:rsidRDefault="009847DF" w:rsidP="009847DF">
      <w:pPr>
        <w:pStyle w:val="a7"/>
        <w:ind w:left="480" w:firstLine="360"/>
      </w:pPr>
      <w:r>
        <w:rPr>
          <w:rFonts w:hint="eastAsia"/>
        </w:rPr>
        <w:drawing>
          <wp:inline distT="0" distB="0" distL="0" distR="0" wp14:anchorId="114A979A" wp14:editId="75A69D66">
            <wp:extent cx="5476875" cy="956545"/>
            <wp:effectExtent l="0" t="0" r="0" b="0"/>
            <wp:docPr id="877"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6C46.tmp"/>
                    <pic:cNvPicPr/>
                  </pic:nvPicPr>
                  <pic:blipFill>
                    <a:blip r:embed="rId36">
                      <a:extLst>
                        <a:ext uri="{28A0092B-C50C-407E-A947-70E740481C1C}">
                          <a14:useLocalDpi xmlns:a14="http://schemas.microsoft.com/office/drawing/2010/main" val="0"/>
                        </a:ext>
                      </a:extLst>
                    </a:blip>
                    <a:stretch>
                      <a:fillRect/>
                    </a:stretch>
                  </pic:blipFill>
                  <pic:spPr>
                    <a:xfrm>
                      <a:off x="0" y="0"/>
                      <a:ext cx="5480778" cy="957227"/>
                    </a:xfrm>
                    <a:prstGeom prst="rect">
                      <a:avLst/>
                    </a:prstGeom>
                  </pic:spPr>
                </pic:pic>
              </a:graphicData>
            </a:graphic>
          </wp:inline>
        </w:drawing>
      </w:r>
    </w:p>
    <w:p w:rsidR="009847DF" w:rsidRDefault="009847DF" w:rsidP="009847DF">
      <w:pPr>
        <w:pStyle w:val="a7"/>
        <w:ind w:left="480" w:firstLine="360"/>
      </w:pPr>
    </w:p>
    <w:p w:rsidR="009847DF" w:rsidRDefault="009847DF" w:rsidP="009847DF">
      <w:pPr>
        <w:pStyle w:val="a7"/>
        <w:ind w:left="480" w:firstLine="360"/>
      </w:pPr>
      <w:r>
        <w:rPr>
          <w:rFonts w:hint="eastAsia"/>
        </w:rPr>
        <w:drawing>
          <wp:inline distT="0" distB="0" distL="0" distR="0" wp14:anchorId="13F14393" wp14:editId="29BA1913">
            <wp:extent cx="4562475" cy="2363035"/>
            <wp:effectExtent l="0" t="0" r="0" b="0"/>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26BC.tmp"/>
                    <pic:cNvPicPr/>
                  </pic:nvPicPr>
                  <pic:blipFill>
                    <a:blip r:embed="rId37">
                      <a:extLst>
                        <a:ext uri="{28A0092B-C50C-407E-A947-70E740481C1C}">
                          <a14:useLocalDpi xmlns:a14="http://schemas.microsoft.com/office/drawing/2010/main" val="0"/>
                        </a:ext>
                      </a:extLst>
                    </a:blip>
                    <a:stretch>
                      <a:fillRect/>
                    </a:stretch>
                  </pic:blipFill>
                  <pic:spPr>
                    <a:xfrm>
                      <a:off x="0" y="0"/>
                      <a:ext cx="4563112" cy="2363365"/>
                    </a:xfrm>
                    <a:prstGeom prst="rect">
                      <a:avLst/>
                    </a:prstGeom>
                  </pic:spPr>
                </pic:pic>
              </a:graphicData>
            </a:graphic>
          </wp:inline>
        </w:drawing>
      </w:r>
    </w:p>
    <w:p w:rsidR="009847DF" w:rsidRPr="00A43D4F" w:rsidRDefault="009847DF" w:rsidP="009847DF">
      <w:pPr>
        <w:pStyle w:val="a7"/>
        <w:ind w:left="480" w:firstLine="360"/>
      </w:pPr>
      <w:r>
        <w:rPr>
          <w:rFonts w:hint="eastAsia"/>
        </w:rPr>
        <w:drawing>
          <wp:inline distT="0" distB="0" distL="0" distR="0" wp14:anchorId="6360A9FE" wp14:editId="0E66690A">
            <wp:extent cx="2372056" cy="1057423"/>
            <wp:effectExtent l="0" t="0" r="0" b="9525"/>
            <wp:docPr id="1285" name="图片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B1BA.tmp"/>
                    <pic:cNvPicPr/>
                  </pic:nvPicPr>
                  <pic:blipFill>
                    <a:blip r:embed="rId38">
                      <a:extLst>
                        <a:ext uri="{28A0092B-C50C-407E-A947-70E740481C1C}">
                          <a14:useLocalDpi xmlns:a14="http://schemas.microsoft.com/office/drawing/2010/main" val="0"/>
                        </a:ext>
                      </a:extLst>
                    </a:blip>
                    <a:stretch>
                      <a:fillRect/>
                    </a:stretch>
                  </pic:blipFill>
                  <pic:spPr>
                    <a:xfrm>
                      <a:off x="0" y="0"/>
                      <a:ext cx="2372056" cy="1057423"/>
                    </a:xfrm>
                    <a:prstGeom prst="rect">
                      <a:avLst/>
                    </a:prstGeom>
                  </pic:spPr>
                </pic:pic>
              </a:graphicData>
            </a:graphic>
          </wp:inline>
        </w:drawing>
      </w:r>
    </w:p>
    <w:p w:rsidR="009847DF" w:rsidRPr="008D4924" w:rsidRDefault="009847DF" w:rsidP="00D734B9">
      <w:pPr>
        <w:pStyle w:val="ListParagraph"/>
        <w:numPr>
          <w:ilvl w:val="0"/>
          <w:numId w:val="129"/>
        </w:numPr>
        <w:ind w:firstLineChars="0"/>
      </w:pPr>
      <w:r>
        <w:rPr>
          <w:rFonts w:hint="eastAsia"/>
        </w:rPr>
        <w:t>头文件初始化</w:t>
      </w:r>
    </w:p>
    <w:p w:rsidR="009847DF" w:rsidRDefault="009847DF" w:rsidP="009847DF">
      <w:pPr>
        <w:pStyle w:val="a7"/>
        <w:ind w:left="480" w:firstLine="360"/>
      </w:pPr>
    </w:p>
    <w:p w:rsidR="009847DF" w:rsidRDefault="009847DF" w:rsidP="009847DF">
      <w:pPr>
        <w:pStyle w:val="a7"/>
        <w:ind w:left="480" w:firstLine="360"/>
      </w:pPr>
    </w:p>
    <w:p w:rsidR="009847DF" w:rsidRDefault="009847DF" w:rsidP="009847DF">
      <w:pPr>
        <w:pStyle w:val="a7"/>
        <w:ind w:left="480" w:firstLine="360"/>
      </w:pPr>
      <w:r>
        <w:rPr>
          <w:rFonts w:hint="eastAsia"/>
        </w:rPr>
        <w:lastRenderedPageBreak/>
        <w:drawing>
          <wp:inline distT="0" distB="0" distL="0" distR="0" wp14:anchorId="09D87077" wp14:editId="4F5F31D0">
            <wp:extent cx="1857634" cy="1457529"/>
            <wp:effectExtent l="0" t="0" r="0" b="9525"/>
            <wp:docPr id="927"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513B.tmp"/>
                    <pic:cNvPicPr/>
                  </pic:nvPicPr>
                  <pic:blipFill>
                    <a:blip r:embed="rId39">
                      <a:extLst>
                        <a:ext uri="{28A0092B-C50C-407E-A947-70E740481C1C}">
                          <a14:useLocalDpi xmlns:a14="http://schemas.microsoft.com/office/drawing/2010/main" val="0"/>
                        </a:ext>
                      </a:extLst>
                    </a:blip>
                    <a:stretch>
                      <a:fillRect/>
                    </a:stretch>
                  </pic:blipFill>
                  <pic:spPr>
                    <a:xfrm>
                      <a:off x="0" y="0"/>
                      <a:ext cx="1857634" cy="1457529"/>
                    </a:xfrm>
                    <a:prstGeom prst="rect">
                      <a:avLst/>
                    </a:prstGeom>
                  </pic:spPr>
                </pic:pic>
              </a:graphicData>
            </a:graphic>
          </wp:inline>
        </w:drawing>
      </w:r>
    </w:p>
    <w:p w:rsidR="009847DF" w:rsidRPr="005C4542" w:rsidRDefault="009847DF" w:rsidP="009847DF">
      <w:pPr>
        <w:pStyle w:val="a7"/>
        <w:ind w:left="480" w:firstLine="360"/>
      </w:pPr>
      <w:r>
        <w:rPr>
          <w:rFonts w:hint="eastAsia"/>
        </w:rPr>
        <w:drawing>
          <wp:inline distT="0" distB="0" distL="0" distR="0" wp14:anchorId="1206D554" wp14:editId="2B32A60C">
            <wp:extent cx="4514850" cy="150495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D96E.tmp"/>
                    <pic:cNvPicPr/>
                  </pic:nvPicPr>
                  <pic:blipFill>
                    <a:blip r:embed="rId40">
                      <a:extLst>
                        <a:ext uri="{28A0092B-C50C-407E-A947-70E740481C1C}">
                          <a14:useLocalDpi xmlns:a14="http://schemas.microsoft.com/office/drawing/2010/main" val="0"/>
                        </a:ext>
                      </a:extLst>
                    </a:blip>
                    <a:stretch>
                      <a:fillRect/>
                    </a:stretch>
                  </pic:blipFill>
                  <pic:spPr>
                    <a:xfrm>
                      <a:off x="0" y="0"/>
                      <a:ext cx="4515480" cy="1505160"/>
                    </a:xfrm>
                    <a:prstGeom prst="rect">
                      <a:avLst/>
                    </a:prstGeom>
                  </pic:spPr>
                </pic:pic>
              </a:graphicData>
            </a:graphic>
          </wp:inline>
        </w:drawing>
      </w:r>
    </w:p>
    <w:p w:rsidR="009847DF" w:rsidRPr="00E8697E" w:rsidRDefault="009847DF" w:rsidP="009847DF">
      <w:pPr>
        <w:pStyle w:val="a7"/>
        <w:ind w:leftChars="175"/>
      </w:pPr>
      <w:r>
        <w:rPr>
          <w:rFonts w:hint="eastAsia"/>
        </w:rPr>
        <w:drawing>
          <wp:inline distT="0" distB="0" distL="0" distR="0" wp14:anchorId="5118EC7B" wp14:editId="44350785">
            <wp:extent cx="5476875" cy="949985"/>
            <wp:effectExtent l="0" t="0" r="0" b="2540"/>
            <wp:docPr id="917"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A5CE.tmp"/>
                    <pic:cNvPicPr/>
                  </pic:nvPicPr>
                  <pic:blipFill>
                    <a:blip r:embed="rId41">
                      <a:extLst>
                        <a:ext uri="{28A0092B-C50C-407E-A947-70E740481C1C}">
                          <a14:useLocalDpi xmlns:a14="http://schemas.microsoft.com/office/drawing/2010/main" val="0"/>
                        </a:ext>
                      </a:extLst>
                    </a:blip>
                    <a:stretch>
                      <a:fillRect/>
                    </a:stretch>
                  </pic:blipFill>
                  <pic:spPr>
                    <a:xfrm>
                      <a:off x="0" y="0"/>
                      <a:ext cx="5487209" cy="951777"/>
                    </a:xfrm>
                    <a:prstGeom prst="rect">
                      <a:avLst/>
                    </a:prstGeom>
                  </pic:spPr>
                </pic:pic>
              </a:graphicData>
            </a:graphic>
          </wp:inline>
        </w:drawing>
      </w:r>
    </w:p>
    <w:p w:rsidR="009847DF" w:rsidRDefault="009847DF" w:rsidP="009847DF">
      <w:pPr>
        <w:pStyle w:val="a7"/>
        <w:ind w:leftChars="175"/>
      </w:pPr>
      <w:r>
        <w:rPr>
          <w:rFonts w:hint="eastAsia"/>
        </w:rPr>
        <w:drawing>
          <wp:inline distT="0" distB="0" distL="0" distR="0" wp14:anchorId="416E552E" wp14:editId="40C693B6">
            <wp:extent cx="5476875" cy="2667472"/>
            <wp:effectExtent l="0" t="0" r="0" b="0"/>
            <wp:docPr id="1284" name="图片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F80B.tmp"/>
                    <pic:cNvPicPr/>
                  </pic:nvPicPr>
                  <pic:blipFill>
                    <a:blip r:embed="rId42">
                      <a:extLst>
                        <a:ext uri="{28A0092B-C50C-407E-A947-70E740481C1C}">
                          <a14:useLocalDpi xmlns:a14="http://schemas.microsoft.com/office/drawing/2010/main" val="0"/>
                        </a:ext>
                      </a:extLst>
                    </a:blip>
                    <a:stretch>
                      <a:fillRect/>
                    </a:stretch>
                  </pic:blipFill>
                  <pic:spPr>
                    <a:xfrm>
                      <a:off x="0" y="0"/>
                      <a:ext cx="5480551" cy="2669262"/>
                    </a:xfrm>
                    <a:prstGeom prst="rect">
                      <a:avLst/>
                    </a:prstGeom>
                  </pic:spPr>
                </pic:pic>
              </a:graphicData>
            </a:graphic>
          </wp:inline>
        </w:drawing>
      </w:r>
    </w:p>
    <w:p w:rsidR="009847DF" w:rsidRPr="00E10347" w:rsidRDefault="009847DF" w:rsidP="009847DF">
      <w:pPr>
        <w:pStyle w:val="a7"/>
        <w:ind w:leftChars="175"/>
      </w:pPr>
      <w:r>
        <w:rPr>
          <w:rFonts w:hint="eastAsia"/>
        </w:rPr>
        <w:lastRenderedPageBreak/>
        <w:drawing>
          <wp:inline distT="0" distB="0" distL="0" distR="0" wp14:anchorId="1D1D8A55" wp14:editId="115090DC">
            <wp:extent cx="4582165" cy="1333686"/>
            <wp:effectExtent l="0" t="0" r="8890" b="0"/>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7817.tmp"/>
                    <pic:cNvPicPr/>
                  </pic:nvPicPr>
                  <pic:blipFill>
                    <a:blip r:embed="rId43">
                      <a:extLst>
                        <a:ext uri="{28A0092B-C50C-407E-A947-70E740481C1C}">
                          <a14:useLocalDpi xmlns:a14="http://schemas.microsoft.com/office/drawing/2010/main" val="0"/>
                        </a:ext>
                      </a:extLst>
                    </a:blip>
                    <a:stretch>
                      <a:fillRect/>
                    </a:stretch>
                  </pic:blipFill>
                  <pic:spPr>
                    <a:xfrm>
                      <a:off x="0" y="0"/>
                      <a:ext cx="4582165" cy="1333686"/>
                    </a:xfrm>
                    <a:prstGeom prst="rect">
                      <a:avLst/>
                    </a:prstGeom>
                  </pic:spPr>
                </pic:pic>
              </a:graphicData>
            </a:graphic>
          </wp:inline>
        </w:drawing>
      </w:r>
    </w:p>
    <w:p w:rsidR="009847DF" w:rsidRDefault="009847DF" w:rsidP="009847DF">
      <w:pPr>
        <w:ind w:left="360" w:firstLine="480"/>
      </w:pPr>
      <w:r>
        <w:rPr>
          <w:rFonts w:hint="eastAsia"/>
        </w:rPr>
        <w:t>911</w:t>
      </w:r>
      <w:r>
        <w:rPr>
          <w:rFonts w:hint="eastAsia"/>
        </w:rPr>
        <w:t>，</w:t>
      </w:r>
      <w:r>
        <w:rPr>
          <w:rFonts w:hint="eastAsia"/>
        </w:rPr>
        <w:t>922</w:t>
      </w:r>
      <w:r>
        <w:rPr>
          <w:rFonts w:hint="eastAsia"/>
        </w:rPr>
        <w:t>：调用</w:t>
      </w:r>
      <w:r>
        <w:rPr>
          <w:rFonts w:hint="eastAsia"/>
        </w:rPr>
        <w:t>header.sh</w:t>
      </w:r>
      <w:r>
        <w:rPr>
          <w:rFonts w:hint="eastAsia"/>
        </w:rPr>
        <w:t>脚本，传入参数分别为</w:t>
      </w:r>
      <w:r>
        <w:rPr>
          <w:rFonts w:hint="eastAsia"/>
        </w:rPr>
        <w:t>install</w:t>
      </w:r>
      <w:r>
        <w:rPr>
          <w:rFonts w:hint="eastAsia"/>
        </w:rPr>
        <w:t>和</w:t>
      </w:r>
      <w:r>
        <w:rPr>
          <w:rFonts w:hint="eastAsia"/>
        </w:rPr>
        <w:t>check</w:t>
      </w:r>
      <w:r>
        <w:rPr>
          <w:rFonts w:hint="eastAsia"/>
        </w:rPr>
        <w:t>。</w:t>
      </w:r>
    </w:p>
    <w:p w:rsidR="009847DF" w:rsidRDefault="009847DF" w:rsidP="009847DF">
      <w:pPr>
        <w:ind w:left="360" w:firstLine="480"/>
      </w:pPr>
      <w:r>
        <w:rPr>
          <w:rFonts w:hint="eastAsia"/>
        </w:rPr>
        <w:t>10</w:t>
      </w:r>
      <w:r>
        <w:rPr>
          <w:rFonts w:hint="eastAsia"/>
        </w:rPr>
        <w:t>：</w:t>
      </w:r>
      <w:r>
        <w:rPr>
          <w:rFonts w:hint="eastAsia"/>
        </w:rPr>
        <w:t xml:space="preserve">make </w:t>
      </w:r>
      <w:r>
        <w:rPr>
          <w:rFonts w:hint="eastAsia"/>
        </w:rPr>
        <w:t>使用当前目录默认</w:t>
      </w:r>
      <w:r>
        <w:rPr>
          <w:rFonts w:hint="eastAsia"/>
        </w:rPr>
        <w:t>Makefile</w:t>
      </w:r>
      <w:r>
        <w:rPr>
          <w:rFonts w:hint="eastAsia"/>
        </w:rPr>
        <w:t>，目标为</w:t>
      </w:r>
      <w:r>
        <w:rPr>
          <w:rFonts w:hint="eastAsia"/>
        </w:rPr>
        <w:t>headers_$1</w:t>
      </w:r>
      <w:r>
        <w:rPr>
          <w:rFonts w:hint="eastAsia"/>
        </w:rPr>
        <w:t>，即最后通过</w:t>
      </w:r>
      <w:r>
        <w:rPr>
          <w:rFonts w:hint="eastAsia"/>
        </w:rPr>
        <w:t>header_check</w:t>
      </w:r>
      <w:r>
        <w:rPr>
          <w:rFonts w:hint="eastAsia"/>
        </w:rPr>
        <w:t>，</w:t>
      </w:r>
      <w:r>
        <w:rPr>
          <w:rFonts w:hint="eastAsia"/>
        </w:rPr>
        <w:t>header_install</w:t>
      </w:r>
      <w:r>
        <w:rPr>
          <w:rFonts w:hint="eastAsia"/>
        </w:rPr>
        <w:t>实现。</w:t>
      </w:r>
    </w:p>
    <w:p w:rsidR="009847DF" w:rsidRDefault="009847DF" w:rsidP="009847DF">
      <w:pPr>
        <w:ind w:left="360" w:firstLine="480"/>
      </w:pPr>
      <w:r>
        <w:rPr>
          <w:rFonts w:hint="eastAsia"/>
        </w:rPr>
        <w:t>914</w:t>
      </w:r>
      <w:r>
        <w:rPr>
          <w:rFonts w:hint="eastAsia"/>
        </w:rPr>
        <w:t>：依赖的</w:t>
      </w:r>
      <w:r>
        <w:rPr>
          <w:rFonts w:hint="eastAsia"/>
        </w:rPr>
        <w:t>__headers</w:t>
      </w:r>
    </w:p>
    <w:p w:rsidR="009847DF" w:rsidRDefault="009847DF" w:rsidP="009847DF">
      <w:pPr>
        <w:ind w:left="360" w:firstLine="480"/>
      </w:pPr>
      <w:r>
        <w:rPr>
          <w:rFonts w:hint="eastAsia"/>
        </w:rPr>
        <w:t>917~918</w:t>
      </w:r>
      <w:r>
        <w:rPr>
          <w:rFonts w:hint="eastAsia"/>
        </w:rPr>
        <w:t>：进入</w:t>
      </w:r>
      <w:r>
        <w:rPr>
          <w:rFonts w:hint="eastAsia"/>
        </w:rPr>
        <w:t>script/Makfile.headersinst</w:t>
      </w:r>
      <w:r>
        <w:rPr>
          <w:rFonts w:hint="eastAsia"/>
        </w:rPr>
        <w:t>进行头文件安装。</w:t>
      </w:r>
    </w:p>
    <w:p w:rsidR="009847DF" w:rsidRDefault="009847DF" w:rsidP="009847DF">
      <w:pPr>
        <w:pStyle w:val="Heading3"/>
        <w:numPr>
          <w:ilvl w:val="2"/>
          <w:numId w:val="1"/>
        </w:numPr>
        <w:spacing w:before="163" w:after="163"/>
      </w:pPr>
      <w:bookmarkStart w:id="11" w:name="_Toc390712592"/>
      <w:r w:rsidRPr="00257295">
        <w:rPr>
          <w:rFonts w:hint="eastAsia"/>
        </w:rPr>
        <w:t>配置构造规则</w:t>
      </w:r>
      <w:bookmarkEnd w:id="11"/>
    </w:p>
    <w:p w:rsidR="009847DF" w:rsidRDefault="009847DF" w:rsidP="00CB4B9A">
      <w:pPr>
        <w:ind w:firstLineChars="0" w:firstLine="420"/>
      </w:pPr>
      <w:r w:rsidRPr="00257295">
        <w:rPr>
          <w:rFonts w:hint="eastAsia"/>
        </w:rPr>
        <w:t>在命令行输入</w:t>
      </w:r>
      <w:r w:rsidRPr="00257295">
        <w:t>make</w:t>
      </w:r>
      <w:r w:rsidRPr="00257295">
        <w:rPr>
          <w:rFonts w:hint="eastAsia"/>
        </w:rPr>
        <w:t xml:space="preserve"> &lt;xxx_deconfig&gt;</w:t>
      </w:r>
      <w:r w:rsidRPr="00257295">
        <w:rPr>
          <w:rFonts w:hint="eastAsia"/>
        </w:rPr>
        <w:t>，则生成默认配置，其中</w:t>
      </w:r>
      <w:r w:rsidRPr="00257295">
        <w:rPr>
          <w:rFonts w:hint="eastAsia"/>
        </w:rPr>
        <w:t>&lt;xxx_deconfig&gt;</w:t>
      </w:r>
      <w:r w:rsidRPr="00257295">
        <w:rPr>
          <w:rFonts w:hint="eastAsia"/>
        </w:rPr>
        <w:t>是在</w:t>
      </w:r>
      <w:r w:rsidRPr="00257295">
        <w:rPr>
          <w:rFonts w:hint="eastAsia"/>
        </w:rPr>
        <w:t>arch/$ARCH/configs</w:t>
      </w:r>
      <w:r>
        <w:rPr>
          <w:rFonts w:hint="eastAsia"/>
        </w:rPr>
        <w:t>下的配置文件名。配置生成流程如下。</w:t>
      </w:r>
    </w:p>
    <w:p w:rsidR="009847DF" w:rsidRPr="00257295" w:rsidRDefault="009847DF" w:rsidP="00D734B9">
      <w:pPr>
        <w:pStyle w:val="ListParagraph"/>
        <w:numPr>
          <w:ilvl w:val="0"/>
          <w:numId w:val="128"/>
        </w:numPr>
        <w:ind w:firstLineChars="0"/>
      </w:pPr>
      <w:r w:rsidRPr="00257295">
        <w:rPr>
          <w:rFonts w:hint="eastAsia"/>
        </w:rPr>
        <w:t>生成默认配置</w:t>
      </w:r>
    </w:p>
    <w:p w:rsidR="009847DF" w:rsidRPr="00257295" w:rsidRDefault="009847DF" w:rsidP="009847DF">
      <w:pPr>
        <w:ind w:left="840" w:firstLineChars="0" w:firstLine="420"/>
      </w:pPr>
      <w:r w:rsidRPr="00257295">
        <w:rPr>
          <w:rFonts w:hint="eastAsia"/>
        </w:rPr>
        <w:t>当进入</w:t>
      </w:r>
      <w:r w:rsidRPr="00257295">
        <w:rPr>
          <w:rFonts w:hint="eastAsia"/>
        </w:rPr>
        <w:t>srcipt/kconfig</w:t>
      </w:r>
      <w:r w:rsidRPr="00257295">
        <w:rPr>
          <w:rFonts w:hint="eastAsia"/>
        </w:rPr>
        <w:t>目录下解析</w:t>
      </w:r>
      <w:r w:rsidRPr="00257295">
        <w:rPr>
          <w:rFonts w:hint="eastAsia"/>
        </w:rPr>
        <w:t>Mafile</w:t>
      </w:r>
      <w:r w:rsidRPr="00257295">
        <w:rPr>
          <w:rFonts w:hint="eastAsia"/>
        </w:rPr>
        <w:t>时，</w:t>
      </w:r>
      <w:r w:rsidRPr="00257295">
        <w:rPr>
          <w:rFonts w:hint="eastAsia"/>
        </w:rPr>
        <w:t>%config</w:t>
      </w:r>
      <w:r w:rsidRPr="00257295">
        <w:rPr>
          <w:rFonts w:hint="eastAsia"/>
        </w:rPr>
        <w:t>被分为不同种类，其中</w:t>
      </w:r>
      <w:r w:rsidRPr="00257295">
        <w:rPr>
          <w:rFonts w:hint="eastAsia"/>
        </w:rPr>
        <w:t>xxx_defconfig</w:t>
      </w:r>
      <w:r w:rsidRPr="00257295">
        <w:rPr>
          <w:rFonts w:hint="eastAsia"/>
        </w:rPr>
        <w:t>通过</w:t>
      </w:r>
      <w:r w:rsidRPr="00257295">
        <w:rPr>
          <w:rFonts w:hint="eastAsia"/>
        </w:rPr>
        <w:t>conf</w:t>
      </w:r>
      <w:r w:rsidRPr="00257295">
        <w:rPr>
          <w:rFonts w:hint="eastAsia"/>
        </w:rPr>
        <w:t>程序实现，其对应的规则如下：</w:t>
      </w:r>
    </w:p>
    <w:p w:rsidR="009847DF" w:rsidRPr="00257295" w:rsidRDefault="009847DF" w:rsidP="009847DF">
      <w:pPr>
        <w:pStyle w:val="a7"/>
        <w:ind w:leftChars="175" w:firstLine="420"/>
      </w:pPr>
      <w:r w:rsidRPr="00257295">
        <w:drawing>
          <wp:inline distT="0" distB="0" distL="0" distR="0" wp14:anchorId="5AD20151" wp14:editId="45895F83">
            <wp:extent cx="5229955" cy="495369"/>
            <wp:effectExtent l="0" t="0" r="8890" b="0"/>
            <wp:docPr id="1297" name="图片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5376.tmp"/>
                    <pic:cNvPicPr/>
                  </pic:nvPicPr>
                  <pic:blipFill>
                    <a:blip r:embed="rId44">
                      <a:extLst>
                        <a:ext uri="{28A0092B-C50C-407E-A947-70E740481C1C}">
                          <a14:useLocalDpi xmlns:a14="http://schemas.microsoft.com/office/drawing/2010/main" val="0"/>
                        </a:ext>
                      </a:extLst>
                    </a:blip>
                    <a:stretch>
                      <a:fillRect/>
                    </a:stretch>
                  </pic:blipFill>
                  <pic:spPr>
                    <a:xfrm>
                      <a:off x="0" y="0"/>
                      <a:ext cx="5229955" cy="495369"/>
                    </a:xfrm>
                    <a:prstGeom prst="rect">
                      <a:avLst/>
                    </a:prstGeom>
                  </pic:spPr>
                </pic:pic>
              </a:graphicData>
            </a:graphic>
          </wp:inline>
        </w:drawing>
      </w:r>
    </w:p>
    <w:p w:rsidR="009847DF" w:rsidRPr="00257295" w:rsidRDefault="009847DF" w:rsidP="009847DF">
      <w:pPr>
        <w:pStyle w:val="a7"/>
        <w:ind w:leftChars="175" w:firstLine="420"/>
      </w:pPr>
      <w:r w:rsidRPr="00257295">
        <w:rPr>
          <w:rFonts w:hint="eastAsia"/>
        </w:rPr>
        <w:drawing>
          <wp:inline distT="0" distB="0" distL="0" distR="0" wp14:anchorId="4221EB53" wp14:editId="2A4D949D">
            <wp:extent cx="2200275" cy="859072"/>
            <wp:effectExtent l="0" t="0" r="0" b="0"/>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B6E8.tmp"/>
                    <pic:cNvPicPr/>
                  </pic:nvPicPr>
                  <pic:blipFill>
                    <a:blip r:embed="rId45">
                      <a:extLst>
                        <a:ext uri="{28A0092B-C50C-407E-A947-70E740481C1C}">
                          <a14:useLocalDpi xmlns:a14="http://schemas.microsoft.com/office/drawing/2010/main" val="0"/>
                        </a:ext>
                      </a:extLst>
                    </a:blip>
                    <a:stretch>
                      <a:fillRect/>
                    </a:stretch>
                  </pic:blipFill>
                  <pic:spPr>
                    <a:xfrm>
                      <a:off x="0" y="0"/>
                      <a:ext cx="2200582" cy="859192"/>
                    </a:xfrm>
                    <a:prstGeom prst="rect">
                      <a:avLst/>
                    </a:prstGeom>
                  </pic:spPr>
                </pic:pic>
              </a:graphicData>
            </a:graphic>
          </wp:inline>
        </w:drawing>
      </w:r>
    </w:p>
    <w:p w:rsidR="009847DF" w:rsidRPr="00257295" w:rsidRDefault="009847DF" w:rsidP="009847DF">
      <w:pPr>
        <w:ind w:firstLine="480"/>
      </w:pPr>
      <w:r w:rsidRPr="00257295">
        <w:rPr>
          <w:rFonts w:hint="eastAsia"/>
        </w:rPr>
        <w:tab/>
      </w:r>
      <w:r w:rsidRPr="00257295">
        <w:rPr>
          <w:rFonts w:hint="eastAsia"/>
        </w:rPr>
        <w:tab/>
      </w:r>
      <w:r w:rsidRPr="00257295">
        <w:rPr>
          <w:rFonts w:hint="eastAsia"/>
        </w:rPr>
        <w:t>当生成</w:t>
      </w:r>
      <w:r w:rsidRPr="00257295">
        <w:rPr>
          <w:rFonts w:hint="eastAsia"/>
        </w:rPr>
        <w:t>conf</w:t>
      </w:r>
      <w:r w:rsidRPr="00257295">
        <w:rPr>
          <w:rFonts w:hint="eastAsia"/>
        </w:rPr>
        <w:t>程序后则立即执行</w:t>
      </w:r>
      <w:r w:rsidRPr="00257295">
        <w:rPr>
          <w:rFonts w:hint="eastAsia"/>
        </w:rPr>
        <w:t>(</w:t>
      </w:r>
      <w:r w:rsidRPr="00257295">
        <w:rPr>
          <w:rFonts w:hint="eastAsia"/>
        </w:rPr>
        <w:t>假设为</w:t>
      </w:r>
      <w:r w:rsidRPr="00257295">
        <w:rPr>
          <w:rFonts w:hint="eastAsia"/>
        </w:rPr>
        <w:t>ARM</w:t>
      </w:r>
      <w:r w:rsidRPr="00257295">
        <w:rPr>
          <w:rFonts w:hint="eastAsia"/>
        </w:rPr>
        <w:t>架构</w:t>
      </w:r>
      <w:r w:rsidRPr="00257295">
        <w:rPr>
          <w:rFonts w:hint="eastAsia"/>
        </w:rPr>
        <w:t>)</w:t>
      </w:r>
      <w:r w:rsidRPr="00257295">
        <w:rPr>
          <w:rFonts w:hint="eastAsia"/>
        </w:rPr>
        <w:t>：</w:t>
      </w:r>
    </w:p>
    <w:p w:rsidR="009847DF" w:rsidRPr="00257295" w:rsidRDefault="009847DF" w:rsidP="009847DF">
      <w:pPr>
        <w:ind w:left="780" w:firstLine="480"/>
      </w:pPr>
      <w:r w:rsidRPr="00257295">
        <w:rPr>
          <w:rFonts w:hint="eastAsia"/>
        </w:rPr>
        <w:t xml:space="preserve">conf </w:t>
      </w:r>
      <w:r w:rsidRPr="00257295">
        <w:t>–</w:t>
      </w:r>
      <w:r w:rsidRPr="00257295">
        <w:rPr>
          <w:rFonts w:hint="eastAsia"/>
        </w:rPr>
        <w:t>defconfig=arch/arm/configs/xxx_deconfig Kconfig</w:t>
      </w:r>
      <w:r w:rsidRPr="00257295">
        <w:rPr>
          <w:rFonts w:hint="eastAsia"/>
        </w:rPr>
        <w:t>。</w:t>
      </w:r>
    </w:p>
    <w:p w:rsidR="009847DF" w:rsidRPr="00257295" w:rsidRDefault="009847DF" w:rsidP="009847DF">
      <w:pPr>
        <w:ind w:left="840" w:firstLineChars="176" w:firstLine="422"/>
      </w:pPr>
      <w:r w:rsidRPr="00257295">
        <w:rPr>
          <w:rFonts w:hint="eastAsia"/>
        </w:rPr>
        <w:t>其中</w:t>
      </w:r>
      <w:r w:rsidRPr="00257295">
        <w:t>—</w:t>
      </w:r>
      <w:r w:rsidRPr="00257295">
        <w:rPr>
          <w:rFonts w:hint="eastAsia"/>
        </w:rPr>
        <w:t>defconfig</w:t>
      </w:r>
      <w:r w:rsidRPr="00257295">
        <w:rPr>
          <w:rFonts w:hint="eastAsia"/>
        </w:rPr>
        <w:t>将被作为</w:t>
      </w:r>
      <w:r w:rsidRPr="00257295">
        <w:rPr>
          <w:rFonts w:hint="eastAsia"/>
        </w:rPr>
        <w:t>conf</w:t>
      </w:r>
      <w:r w:rsidRPr="00257295">
        <w:rPr>
          <w:rFonts w:hint="eastAsia"/>
        </w:rPr>
        <w:t>程序的参数被解析，对应的处理流程是：先读出参数中给的</w:t>
      </w:r>
      <w:r w:rsidRPr="00257295">
        <w:rPr>
          <w:rFonts w:hint="eastAsia"/>
        </w:rPr>
        <w:t>xxx_deconfig</w:t>
      </w:r>
      <w:r w:rsidRPr="00257295">
        <w:rPr>
          <w:rFonts w:hint="eastAsia"/>
        </w:rPr>
        <w:t>配置文件，然后保存默认的配置文件</w:t>
      </w:r>
      <w:r w:rsidRPr="00257295">
        <w:rPr>
          <w:rFonts w:hint="eastAsia"/>
        </w:rPr>
        <w:t>(.config)</w:t>
      </w:r>
      <w:r w:rsidRPr="00257295">
        <w:rPr>
          <w:rFonts w:hint="eastAsia"/>
        </w:rPr>
        <w:t>，如下：</w:t>
      </w:r>
    </w:p>
    <w:p w:rsidR="009847DF" w:rsidRPr="00257295" w:rsidRDefault="009847DF" w:rsidP="009847DF">
      <w:pPr>
        <w:pStyle w:val="a7"/>
        <w:ind w:leftChars="175" w:firstLine="420"/>
      </w:pPr>
      <w:r w:rsidRPr="00257295">
        <w:lastRenderedPageBreak/>
        <w:drawing>
          <wp:inline distT="0" distB="0" distL="0" distR="0" wp14:anchorId="7D4B0D1E" wp14:editId="4343400B">
            <wp:extent cx="5156791" cy="1560117"/>
            <wp:effectExtent l="0" t="0" r="6350" b="2540"/>
            <wp:docPr id="1298" name="图片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E76C.tmp"/>
                    <pic:cNvPicPr/>
                  </pic:nvPicPr>
                  <pic:blipFill>
                    <a:blip r:embed="rId46">
                      <a:extLst>
                        <a:ext uri="{28A0092B-C50C-407E-A947-70E740481C1C}">
                          <a14:useLocalDpi xmlns:a14="http://schemas.microsoft.com/office/drawing/2010/main" val="0"/>
                        </a:ext>
                      </a:extLst>
                    </a:blip>
                    <a:stretch>
                      <a:fillRect/>
                    </a:stretch>
                  </pic:blipFill>
                  <pic:spPr>
                    <a:xfrm>
                      <a:off x="0" y="0"/>
                      <a:ext cx="5152301" cy="1558758"/>
                    </a:xfrm>
                    <a:prstGeom prst="rect">
                      <a:avLst/>
                    </a:prstGeom>
                  </pic:spPr>
                </pic:pic>
              </a:graphicData>
            </a:graphic>
          </wp:inline>
        </w:drawing>
      </w:r>
    </w:p>
    <w:p w:rsidR="009847DF" w:rsidRPr="00257295" w:rsidRDefault="009847DF" w:rsidP="009847DF">
      <w:pPr>
        <w:ind w:firstLine="480"/>
      </w:pPr>
      <w:r w:rsidRPr="00257295">
        <w:rPr>
          <w:rFonts w:hint="eastAsia"/>
        </w:rPr>
        <w:tab/>
      </w:r>
      <w:r w:rsidRPr="00257295">
        <w:rPr>
          <w:rFonts w:hint="eastAsia"/>
        </w:rPr>
        <w:t>读取默认的</w:t>
      </w:r>
      <w:r w:rsidRPr="00257295">
        <w:rPr>
          <w:rFonts w:hint="eastAsia"/>
        </w:rPr>
        <w:t>xxx_deconfig</w:t>
      </w:r>
      <w:r w:rsidRPr="00257295">
        <w:rPr>
          <w:rFonts w:hint="eastAsia"/>
        </w:rPr>
        <w:t>文件：</w:t>
      </w:r>
    </w:p>
    <w:p w:rsidR="009847DF" w:rsidRPr="00257295" w:rsidRDefault="009847DF" w:rsidP="009847DF">
      <w:pPr>
        <w:pStyle w:val="a7"/>
        <w:ind w:leftChars="175" w:firstLine="420"/>
      </w:pPr>
      <w:r w:rsidRPr="00257295">
        <w:rPr>
          <w:rFonts w:hint="eastAsia"/>
        </w:rPr>
        <w:drawing>
          <wp:inline distT="0" distB="0" distL="0" distR="0" wp14:anchorId="05FCC17D" wp14:editId="4C978392">
            <wp:extent cx="4305901" cy="1562318"/>
            <wp:effectExtent l="0" t="0" r="0" b="0"/>
            <wp:docPr id="1302" name="图片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2309.tmp"/>
                    <pic:cNvPicPr/>
                  </pic:nvPicPr>
                  <pic:blipFill>
                    <a:blip r:embed="rId47">
                      <a:extLst>
                        <a:ext uri="{28A0092B-C50C-407E-A947-70E740481C1C}">
                          <a14:useLocalDpi xmlns:a14="http://schemas.microsoft.com/office/drawing/2010/main" val="0"/>
                        </a:ext>
                      </a:extLst>
                    </a:blip>
                    <a:stretch>
                      <a:fillRect/>
                    </a:stretch>
                  </pic:blipFill>
                  <pic:spPr>
                    <a:xfrm>
                      <a:off x="0" y="0"/>
                      <a:ext cx="4305901" cy="1562318"/>
                    </a:xfrm>
                    <a:prstGeom prst="rect">
                      <a:avLst/>
                    </a:prstGeom>
                  </pic:spPr>
                </pic:pic>
              </a:graphicData>
            </a:graphic>
          </wp:inline>
        </w:drawing>
      </w:r>
    </w:p>
    <w:p w:rsidR="009847DF" w:rsidRPr="00257295" w:rsidRDefault="009847DF" w:rsidP="009847DF">
      <w:pPr>
        <w:ind w:firstLine="480"/>
      </w:pPr>
      <w:r w:rsidRPr="00257295">
        <w:rPr>
          <w:rFonts w:hint="eastAsia"/>
        </w:rPr>
        <w:tab/>
      </w:r>
      <w:r w:rsidRPr="00257295">
        <w:rPr>
          <w:rFonts w:hint="eastAsia"/>
        </w:rPr>
        <w:t>保存到默认的</w:t>
      </w:r>
      <w:r w:rsidRPr="00257295">
        <w:rPr>
          <w:rFonts w:hint="eastAsia"/>
        </w:rPr>
        <w:t>.config</w:t>
      </w:r>
      <w:r w:rsidRPr="00257295">
        <w:rPr>
          <w:rFonts w:hint="eastAsia"/>
        </w:rPr>
        <w:t>文件。</w:t>
      </w:r>
    </w:p>
    <w:p w:rsidR="009847DF" w:rsidRPr="00257295" w:rsidRDefault="009847DF" w:rsidP="009847DF">
      <w:pPr>
        <w:pStyle w:val="a7"/>
        <w:ind w:leftChars="175" w:firstLine="420"/>
      </w:pPr>
      <w:r w:rsidRPr="00257295">
        <w:drawing>
          <wp:inline distT="0" distB="0" distL="0" distR="0" wp14:anchorId="6B9F437D" wp14:editId="57ED0F3D">
            <wp:extent cx="3753374" cy="428685"/>
            <wp:effectExtent l="0" t="0" r="0" b="9525"/>
            <wp:docPr id="1301" name="图片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B93E.tmp"/>
                    <pic:cNvPicPr/>
                  </pic:nvPicPr>
                  <pic:blipFill>
                    <a:blip r:embed="rId48">
                      <a:extLst>
                        <a:ext uri="{28A0092B-C50C-407E-A947-70E740481C1C}">
                          <a14:useLocalDpi xmlns:a14="http://schemas.microsoft.com/office/drawing/2010/main" val="0"/>
                        </a:ext>
                      </a:extLst>
                    </a:blip>
                    <a:stretch>
                      <a:fillRect/>
                    </a:stretch>
                  </pic:blipFill>
                  <pic:spPr>
                    <a:xfrm>
                      <a:off x="0" y="0"/>
                      <a:ext cx="3753374" cy="428685"/>
                    </a:xfrm>
                    <a:prstGeom prst="rect">
                      <a:avLst/>
                    </a:prstGeom>
                  </pic:spPr>
                </pic:pic>
              </a:graphicData>
            </a:graphic>
          </wp:inline>
        </w:drawing>
      </w:r>
    </w:p>
    <w:p w:rsidR="009847DF" w:rsidRPr="00257295" w:rsidRDefault="009847DF" w:rsidP="00D734B9">
      <w:pPr>
        <w:pStyle w:val="ListParagraph"/>
        <w:numPr>
          <w:ilvl w:val="0"/>
          <w:numId w:val="128"/>
        </w:numPr>
        <w:ind w:firstLineChars="0"/>
      </w:pPr>
      <w:r w:rsidRPr="00257295">
        <w:rPr>
          <w:rFonts w:hint="eastAsia"/>
        </w:rPr>
        <w:t>修改默认配置</w:t>
      </w:r>
    </w:p>
    <w:p w:rsidR="009847DF" w:rsidRPr="00257295" w:rsidRDefault="009847DF" w:rsidP="009847DF">
      <w:pPr>
        <w:pStyle w:val="ListParagraph"/>
        <w:ind w:left="840" w:firstLineChars="0" w:firstLine="0"/>
      </w:pPr>
      <w:r w:rsidRPr="00257295">
        <w:rPr>
          <w:rFonts w:hint="eastAsia"/>
        </w:rPr>
        <w:t>当输入</w:t>
      </w:r>
      <w:r w:rsidRPr="00257295">
        <w:rPr>
          <w:rFonts w:hint="eastAsia"/>
        </w:rPr>
        <w:t>make menuconfig(</w:t>
      </w:r>
      <w:r w:rsidRPr="00257295">
        <w:rPr>
          <w:rFonts w:hint="eastAsia"/>
        </w:rPr>
        <w:t>或者</w:t>
      </w:r>
      <w:r w:rsidRPr="00257295">
        <w:rPr>
          <w:rFonts w:hint="eastAsia"/>
        </w:rPr>
        <w:t>xconfig</w:t>
      </w:r>
      <w:r w:rsidRPr="00257295">
        <w:rPr>
          <w:rFonts w:hint="eastAsia"/>
        </w:rPr>
        <w:t>等</w:t>
      </w:r>
      <w:r w:rsidRPr="00257295">
        <w:rPr>
          <w:rFonts w:hint="eastAsia"/>
        </w:rPr>
        <w:t>)</w:t>
      </w:r>
      <w:r w:rsidRPr="00257295">
        <w:rPr>
          <w:rFonts w:hint="eastAsia"/>
        </w:rPr>
        <w:t>，则可以对默认配置再次进行修改。</w:t>
      </w:r>
    </w:p>
    <w:p w:rsidR="009847DF" w:rsidRPr="00257295" w:rsidRDefault="009847DF" w:rsidP="009847DF">
      <w:pPr>
        <w:pStyle w:val="ListParagraph"/>
        <w:ind w:left="840" w:firstLineChars="0" w:firstLine="0"/>
      </w:pPr>
      <w:r w:rsidRPr="00257295">
        <w:rPr>
          <w:rFonts w:hint="eastAsia"/>
        </w:rPr>
        <w:t>Makefile</w:t>
      </w:r>
      <w:r w:rsidRPr="00257295">
        <w:rPr>
          <w:rFonts w:hint="eastAsia"/>
        </w:rPr>
        <w:t>中通过判断目标名格式来决定是否进入配置的流程：</w:t>
      </w:r>
    </w:p>
    <w:p w:rsidR="009847DF" w:rsidRPr="00257295" w:rsidRDefault="009847DF" w:rsidP="009847DF">
      <w:pPr>
        <w:pStyle w:val="a7"/>
        <w:ind w:left="480" w:firstLine="360"/>
      </w:pPr>
      <w:r w:rsidRPr="00257295">
        <w:rPr>
          <w:rFonts w:hint="eastAsia"/>
        </w:rPr>
        <w:drawing>
          <wp:inline distT="0" distB="0" distL="0" distR="0" wp14:anchorId="3C6E88AD" wp14:editId="777E35CD">
            <wp:extent cx="2067214" cy="419159"/>
            <wp:effectExtent l="0" t="0" r="0" b="0"/>
            <wp:docPr id="1286" name="图片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906A.tmp"/>
                    <pic:cNvPicPr/>
                  </pic:nvPicPr>
                  <pic:blipFill>
                    <a:blip r:embed="rId49">
                      <a:extLst>
                        <a:ext uri="{28A0092B-C50C-407E-A947-70E740481C1C}">
                          <a14:useLocalDpi xmlns:a14="http://schemas.microsoft.com/office/drawing/2010/main" val="0"/>
                        </a:ext>
                      </a:extLst>
                    </a:blip>
                    <a:stretch>
                      <a:fillRect/>
                    </a:stretch>
                  </pic:blipFill>
                  <pic:spPr>
                    <a:xfrm>
                      <a:off x="0" y="0"/>
                      <a:ext cx="2067214" cy="419159"/>
                    </a:xfrm>
                    <a:prstGeom prst="rect">
                      <a:avLst/>
                    </a:prstGeom>
                  </pic:spPr>
                </pic:pic>
              </a:graphicData>
            </a:graphic>
          </wp:inline>
        </w:drawing>
      </w:r>
    </w:p>
    <w:p w:rsidR="009847DF" w:rsidRPr="00257295" w:rsidRDefault="009847DF" w:rsidP="009847DF">
      <w:pPr>
        <w:ind w:firstLine="480"/>
      </w:pPr>
      <w:r w:rsidRPr="00257295">
        <w:rPr>
          <w:rFonts w:hint="eastAsia"/>
        </w:rPr>
        <w:tab/>
        <w:t>23</w:t>
      </w:r>
      <w:r w:rsidRPr="00257295">
        <w:rPr>
          <w:rFonts w:hint="eastAsia"/>
        </w:rPr>
        <w:t>：依赖目标</w:t>
      </w:r>
      <w:r w:rsidRPr="00257295">
        <w:rPr>
          <w:rFonts w:hint="eastAsia"/>
        </w:rPr>
        <w:t>mconf</w:t>
      </w:r>
      <w:r w:rsidRPr="00257295">
        <w:rPr>
          <w:rFonts w:hint="eastAsia"/>
        </w:rPr>
        <w:t>执行文件</w:t>
      </w:r>
    </w:p>
    <w:p w:rsidR="009847DF" w:rsidRPr="00257295" w:rsidRDefault="009847DF" w:rsidP="009847DF">
      <w:pPr>
        <w:ind w:firstLine="480"/>
      </w:pPr>
      <w:r w:rsidRPr="00257295">
        <w:rPr>
          <w:rFonts w:hint="eastAsia"/>
        </w:rPr>
        <w:tab/>
        <w:t>24</w:t>
      </w:r>
      <w:r w:rsidRPr="00257295">
        <w:rPr>
          <w:rFonts w:hint="eastAsia"/>
        </w:rPr>
        <w:t>：生成</w:t>
      </w:r>
      <w:r w:rsidRPr="00257295">
        <w:rPr>
          <w:rFonts w:hint="eastAsia"/>
        </w:rPr>
        <w:t>mconf</w:t>
      </w:r>
      <w:r w:rsidRPr="00257295">
        <w:rPr>
          <w:rFonts w:hint="eastAsia"/>
        </w:rPr>
        <w:t>文件后执行，开始配置内核。</w:t>
      </w:r>
    </w:p>
    <w:p w:rsidR="009847DF" w:rsidRPr="00257295" w:rsidRDefault="009847DF" w:rsidP="009847DF">
      <w:pPr>
        <w:pStyle w:val="ListParagraph"/>
        <w:ind w:left="840" w:firstLineChars="0" w:firstLine="0"/>
      </w:pPr>
      <w:r w:rsidRPr="00257295">
        <w:rPr>
          <w:rFonts w:hint="eastAsia"/>
        </w:rPr>
        <w:t>mconf</w:t>
      </w:r>
      <w:r w:rsidRPr="00257295">
        <w:rPr>
          <w:rFonts w:hint="eastAsia"/>
        </w:rPr>
        <w:t>程序启动时，会先读取默认配置：</w:t>
      </w:r>
    </w:p>
    <w:p w:rsidR="009847DF" w:rsidRPr="00257295" w:rsidRDefault="009847DF" w:rsidP="009847DF">
      <w:pPr>
        <w:pStyle w:val="a7"/>
        <w:ind w:left="480" w:firstLine="360"/>
      </w:pPr>
      <w:r w:rsidRPr="00257295">
        <w:rPr>
          <w:rFonts w:hint="eastAsia"/>
        </w:rPr>
        <w:lastRenderedPageBreak/>
        <w:drawing>
          <wp:inline distT="0" distB="0" distL="0" distR="0" wp14:anchorId="3FE2FB53" wp14:editId="01D070C1">
            <wp:extent cx="3200847" cy="2038635"/>
            <wp:effectExtent l="0" t="0" r="0" b="0"/>
            <wp:docPr id="1293" name="图片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DE52.tmp"/>
                    <pic:cNvPicPr/>
                  </pic:nvPicPr>
                  <pic:blipFill>
                    <a:blip r:embed="rId50">
                      <a:extLst>
                        <a:ext uri="{28A0092B-C50C-407E-A947-70E740481C1C}">
                          <a14:useLocalDpi xmlns:a14="http://schemas.microsoft.com/office/drawing/2010/main" val="0"/>
                        </a:ext>
                      </a:extLst>
                    </a:blip>
                    <a:stretch>
                      <a:fillRect/>
                    </a:stretch>
                  </pic:blipFill>
                  <pic:spPr>
                    <a:xfrm>
                      <a:off x="0" y="0"/>
                      <a:ext cx="3200847" cy="2038635"/>
                    </a:xfrm>
                    <a:prstGeom prst="rect">
                      <a:avLst/>
                    </a:prstGeom>
                  </pic:spPr>
                </pic:pic>
              </a:graphicData>
            </a:graphic>
          </wp:inline>
        </w:drawing>
      </w:r>
    </w:p>
    <w:p w:rsidR="009847DF" w:rsidRPr="00257295" w:rsidRDefault="009847DF" w:rsidP="009847DF">
      <w:pPr>
        <w:pStyle w:val="a7"/>
        <w:ind w:left="480" w:firstLine="360"/>
      </w:pPr>
      <w:r w:rsidRPr="00257295">
        <w:rPr>
          <w:rFonts w:hint="eastAsia"/>
        </w:rPr>
        <w:drawing>
          <wp:inline distT="0" distB="0" distL="0" distR="0" wp14:anchorId="3482482C" wp14:editId="05179256">
            <wp:extent cx="4455042" cy="1154674"/>
            <wp:effectExtent l="0" t="0" r="3175" b="7620"/>
            <wp:docPr id="1292" name="图片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CFF.tmp"/>
                    <pic:cNvPicPr/>
                  </pic:nvPicPr>
                  <pic:blipFill>
                    <a:blip r:embed="rId51">
                      <a:extLst>
                        <a:ext uri="{28A0092B-C50C-407E-A947-70E740481C1C}">
                          <a14:useLocalDpi xmlns:a14="http://schemas.microsoft.com/office/drawing/2010/main" val="0"/>
                        </a:ext>
                      </a:extLst>
                    </a:blip>
                    <a:stretch>
                      <a:fillRect/>
                    </a:stretch>
                  </pic:blipFill>
                  <pic:spPr>
                    <a:xfrm>
                      <a:off x="0" y="0"/>
                      <a:ext cx="4455042" cy="1154674"/>
                    </a:xfrm>
                    <a:prstGeom prst="rect">
                      <a:avLst/>
                    </a:prstGeom>
                  </pic:spPr>
                </pic:pic>
              </a:graphicData>
            </a:graphic>
          </wp:inline>
        </w:drawing>
      </w:r>
    </w:p>
    <w:p w:rsidR="009847DF" w:rsidRPr="00257295" w:rsidRDefault="009847DF" w:rsidP="009847DF">
      <w:pPr>
        <w:pStyle w:val="a7"/>
        <w:ind w:left="480" w:firstLine="360"/>
        <w:rPr>
          <w:rFonts w:cs="Times New Roman"/>
          <w:noProof w:val="0"/>
          <w:sz w:val="24"/>
          <w:szCs w:val="24"/>
        </w:rPr>
      </w:pPr>
      <w:r w:rsidRPr="00257295">
        <w:rPr>
          <w:rFonts w:cs="Times New Roman" w:hint="eastAsia"/>
          <w:noProof w:val="0"/>
          <w:sz w:val="24"/>
          <w:szCs w:val="24"/>
        </w:rPr>
        <w:t>mconf</w:t>
      </w:r>
      <w:r w:rsidRPr="00257295">
        <w:rPr>
          <w:rFonts w:cs="Times New Roman" w:hint="eastAsia"/>
          <w:noProof w:val="0"/>
          <w:sz w:val="24"/>
          <w:szCs w:val="24"/>
        </w:rPr>
        <w:t>程序开始配置交互时，会先设置默认配置的存储路径：</w:t>
      </w:r>
    </w:p>
    <w:p w:rsidR="009847DF" w:rsidRPr="00257295" w:rsidRDefault="009847DF" w:rsidP="009847DF">
      <w:pPr>
        <w:pStyle w:val="a7"/>
        <w:ind w:left="480" w:firstLine="360"/>
      </w:pPr>
      <w:r w:rsidRPr="00257295">
        <w:rPr>
          <w:rFonts w:hint="eastAsia"/>
        </w:rPr>
        <w:drawing>
          <wp:inline distT="0" distB="0" distL="0" distR="0" wp14:anchorId="7455A942" wp14:editId="154B35C6">
            <wp:extent cx="4105848" cy="1486108"/>
            <wp:effectExtent l="0" t="0" r="0" b="0"/>
            <wp:docPr id="1287" name="图片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B9EA.tmp"/>
                    <pic:cNvPicPr/>
                  </pic:nvPicPr>
                  <pic:blipFill>
                    <a:blip r:embed="rId52">
                      <a:extLst>
                        <a:ext uri="{28A0092B-C50C-407E-A947-70E740481C1C}">
                          <a14:useLocalDpi xmlns:a14="http://schemas.microsoft.com/office/drawing/2010/main" val="0"/>
                        </a:ext>
                      </a:extLst>
                    </a:blip>
                    <a:stretch>
                      <a:fillRect/>
                    </a:stretch>
                  </pic:blipFill>
                  <pic:spPr>
                    <a:xfrm>
                      <a:off x="0" y="0"/>
                      <a:ext cx="4105848" cy="1486108"/>
                    </a:xfrm>
                    <a:prstGeom prst="rect">
                      <a:avLst/>
                    </a:prstGeom>
                  </pic:spPr>
                </pic:pic>
              </a:graphicData>
            </a:graphic>
          </wp:inline>
        </w:drawing>
      </w:r>
    </w:p>
    <w:p w:rsidR="009847DF" w:rsidRPr="00257295" w:rsidRDefault="009847DF" w:rsidP="009847DF">
      <w:pPr>
        <w:ind w:firstLine="480"/>
      </w:pPr>
      <w:r w:rsidRPr="00257295">
        <w:rPr>
          <w:rFonts w:hint="eastAsia"/>
        </w:rPr>
        <w:tab/>
      </w:r>
      <w:r w:rsidRPr="00257295">
        <w:rPr>
          <w:rFonts w:hint="eastAsia"/>
        </w:rPr>
        <w:t>其中存储路径的接口如下：</w:t>
      </w:r>
    </w:p>
    <w:p w:rsidR="009847DF" w:rsidRPr="00257295" w:rsidRDefault="009847DF" w:rsidP="009847DF">
      <w:pPr>
        <w:pStyle w:val="a7"/>
        <w:ind w:left="480" w:firstLine="360"/>
      </w:pPr>
      <w:r w:rsidRPr="00257295">
        <w:rPr>
          <w:rFonts w:hint="eastAsia"/>
        </w:rPr>
        <w:drawing>
          <wp:inline distT="0" distB="0" distL="0" distR="0" wp14:anchorId="015ABCE2" wp14:editId="110CD650">
            <wp:extent cx="3845067" cy="914400"/>
            <wp:effectExtent l="0" t="0" r="3175" b="0"/>
            <wp:docPr id="1288" name="图片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F0D3.tmp"/>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3857379" cy="917328"/>
                    </a:xfrm>
                    <a:prstGeom prst="rect">
                      <a:avLst/>
                    </a:prstGeom>
                    <a:ln>
                      <a:noFill/>
                    </a:ln>
                    <a:extLst>
                      <a:ext uri="{53640926-AAD7-44D8-BBD7-CCE9431645EC}">
                        <a14:shadowObscured xmlns:a14="http://schemas.microsoft.com/office/drawing/2010/main"/>
                      </a:ext>
                    </a:extLst>
                  </pic:spPr>
                </pic:pic>
              </a:graphicData>
            </a:graphic>
          </wp:inline>
        </w:drawing>
      </w:r>
    </w:p>
    <w:p w:rsidR="009847DF" w:rsidRPr="00257295" w:rsidRDefault="009847DF" w:rsidP="009847DF">
      <w:pPr>
        <w:ind w:firstLine="480"/>
      </w:pPr>
      <w:r w:rsidRPr="00257295">
        <w:rPr>
          <w:rFonts w:hint="eastAsia"/>
        </w:rPr>
        <w:tab/>
      </w:r>
      <w:r w:rsidRPr="00257295">
        <w:rPr>
          <w:rFonts w:hint="eastAsia"/>
        </w:rPr>
        <w:t>退出</w:t>
      </w:r>
      <w:r w:rsidRPr="00257295">
        <w:rPr>
          <w:rFonts w:hint="eastAsia"/>
        </w:rPr>
        <w:t>mconf</w:t>
      </w:r>
      <w:r w:rsidRPr="00257295">
        <w:rPr>
          <w:rFonts w:hint="eastAsia"/>
        </w:rPr>
        <w:t>时会保存配置到存储路径：</w:t>
      </w:r>
    </w:p>
    <w:p w:rsidR="009847DF" w:rsidRPr="00257295" w:rsidRDefault="009847DF" w:rsidP="009847DF">
      <w:pPr>
        <w:pStyle w:val="a7"/>
        <w:ind w:left="480" w:firstLine="360"/>
      </w:pPr>
      <w:r w:rsidRPr="00257295">
        <w:rPr>
          <w:rFonts w:hint="eastAsia"/>
        </w:rPr>
        <w:drawing>
          <wp:inline distT="0" distB="0" distL="0" distR="0" wp14:anchorId="348674FC" wp14:editId="2542B630">
            <wp:extent cx="3258005" cy="295316"/>
            <wp:effectExtent l="0" t="0" r="0" b="9525"/>
            <wp:docPr id="1289" name="图片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E09F.tmp"/>
                    <pic:cNvPicPr/>
                  </pic:nvPicPr>
                  <pic:blipFill>
                    <a:blip r:embed="rId54">
                      <a:extLst>
                        <a:ext uri="{28A0092B-C50C-407E-A947-70E740481C1C}">
                          <a14:useLocalDpi xmlns:a14="http://schemas.microsoft.com/office/drawing/2010/main" val="0"/>
                        </a:ext>
                      </a:extLst>
                    </a:blip>
                    <a:stretch>
                      <a:fillRect/>
                    </a:stretch>
                  </pic:blipFill>
                  <pic:spPr>
                    <a:xfrm>
                      <a:off x="0" y="0"/>
                      <a:ext cx="3258005" cy="295316"/>
                    </a:xfrm>
                    <a:prstGeom prst="rect">
                      <a:avLst/>
                    </a:prstGeom>
                  </pic:spPr>
                </pic:pic>
              </a:graphicData>
            </a:graphic>
          </wp:inline>
        </w:drawing>
      </w:r>
    </w:p>
    <w:p w:rsidR="009847DF" w:rsidRPr="00257295" w:rsidRDefault="009847DF" w:rsidP="009847DF">
      <w:pPr>
        <w:pStyle w:val="Heading3"/>
        <w:numPr>
          <w:ilvl w:val="2"/>
          <w:numId w:val="1"/>
        </w:numPr>
        <w:spacing w:before="163" w:after="163"/>
      </w:pPr>
      <w:bookmarkStart w:id="12" w:name="_Toc390712593"/>
      <w:r w:rsidRPr="00257295">
        <w:rPr>
          <w:rFonts w:hint="eastAsia"/>
        </w:rPr>
        <w:t>配置更新规则</w:t>
      </w:r>
      <w:bookmarkEnd w:id="12"/>
    </w:p>
    <w:p w:rsidR="009847DF" w:rsidRPr="00257295" w:rsidRDefault="009847DF" w:rsidP="009847DF">
      <w:pPr>
        <w:pStyle w:val="ListParagraph"/>
        <w:ind w:left="420" w:firstLineChars="0"/>
      </w:pPr>
      <w:r w:rsidRPr="00257295">
        <w:rPr>
          <w:rFonts w:hint="eastAsia"/>
        </w:rPr>
        <w:t>当</w:t>
      </w:r>
      <w:r w:rsidRPr="00257295">
        <w:rPr>
          <w:rFonts w:hint="eastAsia"/>
        </w:rPr>
        <w:t xml:space="preserve">make &lt;targets&gt; </w:t>
      </w:r>
      <w:r w:rsidRPr="00257295">
        <w:rPr>
          <w:rFonts w:hint="eastAsia"/>
        </w:rPr>
        <w:t>中的</w:t>
      </w:r>
      <w:r w:rsidRPr="00257295">
        <w:rPr>
          <w:rFonts w:hint="eastAsia"/>
        </w:rPr>
        <w:t>targets</w:t>
      </w:r>
      <w:r w:rsidRPr="00257295">
        <w:rPr>
          <w:rFonts w:hint="eastAsia"/>
        </w:rPr>
        <w:t>不是配置类型的目标，则进入</w:t>
      </w:r>
      <w:r w:rsidRPr="00257295">
        <w:rPr>
          <w:rFonts w:hint="eastAsia"/>
        </w:rPr>
        <w:t>dot-config</w:t>
      </w:r>
      <w:r w:rsidRPr="00257295">
        <w:rPr>
          <w:rFonts w:hint="eastAsia"/>
        </w:rPr>
        <w:t>流程，即内核开始编译源码文件，在编译前如果</w:t>
      </w:r>
      <w:r w:rsidRPr="00257295">
        <w:rPr>
          <w:rFonts w:hint="eastAsia"/>
        </w:rPr>
        <w:t>include/config/auto.conf</w:t>
      </w:r>
      <w:r w:rsidRPr="00257295">
        <w:rPr>
          <w:rFonts w:hint="eastAsia"/>
        </w:rPr>
        <w:t>文件比</w:t>
      </w:r>
      <w:r w:rsidRPr="00257295">
        <w:rPr>
          <w:rFonts w:hint="eastAsia"/>
        </w:rPr>
        <w:t>config</w:t>
      </w:r>
      <w:r w:rsidRPr="00257295">
        <w:rPr>
          <w:rFonts w:hint="eastAsia"/>
        </w:rPr>
        <w:t>旧，则</w:t>
      </w:r>
      <w:r w:rsidRPr="00257295">
        <w:rPr>
          <w:rFonts w:hint="eastAsia"/>
        </w:rPr>
        <w:lastRenderedPageBreak/>
        <w:t>更新</w:t>
      </w:r>
      <w:r w:rsidRPr="00257295">
        <w:rPr>
          <w:rFonts w:hint="eastAsia"/>
        </w:rPr>
        <w:t>auto.conf</w:t>
      </w:r>
      <w:r w:rsidRPr="00257295">
        <w:rPr>
          <w:rFonts w:hint="eastAsia"/>
        </w:rPr>
        <w:t>，规则如下：</w:t>
      </w:r>
    </w:p>
    <w:p w:rsidR="009847DF" w:rsidRPr="00257295" w:rsidRDefault="009847DF" w:rsidP="009847DF">
      <w:pPr>
        <w:pStyle w:val="a7"/>
        <w:ind w:left="480" w:firstLine="360"/>
      </w:pPr>
      <w:r w:rsidRPr="00257295">
        <w:rPr>
          <w:rFonts w:hint="eastAsia"/>
        </w:rPr>
        <w:drawing>
          <wp:inline distT="0" distB="0" distL="0" distR="0" wp14:anchorId="0B5407F9" wp14:editId="31C2A3F4">
            <wp:extent cx="5201376" cy="581106"/>
            <wp:effectExtent l="0" t="0" r="0" b="952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B404.tmp"/>
                    <pic:cNvPicPr/>
                  </pic:nvPicPr>
                  <pic:blipFill>
                    <a:blip r:embed="rId55">
                      <a:extLst>
                        <a:ext uri="{28A0092B-C50C-407E-A947-70E740481C1C}">
                          <a14:useLocalDpi xmlns:a14="http://schemas.microsoft.com/office/drawing/2010/main" val="0"/>
                        </a:ext>
                      </a:extLst>
                    </a:blip>
                    <a:stretch>
                      <a:fillRect/>
                    </a:stretch>
                  </pic:blipFill>
                  <pic:spPr>
                    <a:xfrm>
                      <a:off x="0" y="0"/>
                      <a:ext cx="5201376" cy="581106"/>
                    </a:xfrm>
                    <a:prstGeom prst="rect">
                      <a:avLst/>
                    </a:prstGeom>
                  </pic:spPr>
                </pic:pic>
              </a:graphicData>
            </a:graphic>
          </wp:inline>
        </w:drawing>
      </w:r>
    </w:p>
    <w:p w:rsidR="009847DF" w:rsidRPr="00257295" w:rsidRDefault="009847DF" w:rsidP="009847DF">
      <w:pPr>
        <w:pStyle w:val="a7"/>
        <w:ind w:left="480" w:firstLine="360"/>
      </w:pPr>
      <w:r w:rsidRPr="00257295">
        <w:rPr>
          <w:rFonts w:hint="eastAsia"/>
        </w:rPr>
        <w:drawing>
          <wp:inline distT="0" distB="0" distL="0" distR="0" wp14:anchorId="13188439" wp14:editId="2E953FDC">
            <wp:extent cx="5334745" cy="495369"/>
            <wp:effectExtent l="0" t="0" r="0" b="0"/>
            <wp:docPr id="1295" name="图片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7EE7.tmp"/>
                    <pic:cNvPicPr/>
                  </pic:nvPicPr>
                  <pic:blipFill>
                    <a:blip r:embed="rId56">
                      <a:extLst>
                        <a:ext uri="{28A0092B-C50C-407E-A947-70E740481C1C}">
                          <a14:useLocalDpi xmlns:a14="http://schemas.microsoft.com/office/drawing/2010/main" val="0"/>
                        </a:ext>
                      </a:extLst>
                    </a:blip>
                    <a:stretch>
                      <a:fillRect/>
                    </a:stretch>
                  </pic:blipFill>
                  <pic:spPr>
                    <a:xfrm>
                      <a:off x="0" y="0"/>
                      <a:ext cx="5334745" cy="495369"/>
                    </a:xfrm>
                    <a:prstGeom prst="rect">
                      <a:avLst/>
                    </a:prstGeom>
                  </pic:spPr>
                </pic:pic>
              </a:graphicData>
            </a:graphic>
          </wp:inline>
        </w:drawing>
      </w:r>
    </w:p>
    <w:p w:rsidR="009847DF" w:rsidRPr="00257295" w:rsidRDefault="009847DF" w:rsidP="009847DF">
      <w:pPr>
        <w:ind w:left="780" w:firstLine="480"/>
      </w:pPr>
      <w:r w:rsidRPr="00257295">
        <w:rPr>
          <w:rFonts w:hint="eastAsia"/>
        </w:rPr>
        <w:t>538</w:t>
      </w:r>
      <w:r w:rsidRPr="00257295">
        <w:rPr>
          <w:rFonts w:hint="eastAsia"/>
        </w:rPr>
        <w:t>：定义了</w:t>
      </w:r>
      <w:r w:rsidRPr="00257295">
        <w:rPr>
          <w:rFonts w:hint="eastAsia"/>
        </w:rPr>
        <w:t>auto.conf.cmd</w:t>
      </w:r>
      <w:r w:rsidRPr="00257295">
        <w:rPr>
          <w:rFonts w:hint="eastAsia"/>
        </w:rPr>
        <w:t>目标，且其重建规则为空，即无需生成。</w:t>
      </w:r>
    </w:p>
    <w:p w:rsidR="009847DF" w:rsidRPr="00257295" w:rsidRDefault="009847DF" w:rsidP="009847DF">
      <w:pPr>
        <w:ind w:left="840" w:firstLineChars="175" w:firstLine="420"/>
      </w:pPr>
      <w:r w:rsidRPr="00257295">
        <w:rPr>
          <w:rFonts w:hint="eastAsia"/>
        </w:rPr>
        <w:t>544</w:t>
      </w:r>
      <w:r w:rsidRPr="00257295">
        <w:rPr>
          <w:rFonts w:hint="eastAsia"/>
        </w:rPr>
        <w:t>：如果</w:t>
      </w:r>
      <w:r w:rsidRPr="00257295">
        <w:rPr>
          <w:rFonts w:hint="eastAsia"/>
        </w:rPr>
        <w:t>KCONFIG_CONFIG(</w:t>
      </w:r>
      <w:r w:rsidRPr="00257295">
        <w:rPr>
          <w:rFonts w:hint="eastAsia"/>
        </w:rPr>
        <w:t>即</w:t>
      </w:r>
      <w:r w:rsidRPr="00257295">
        <w:rPr>
          <w:rFonts w:hint="eastAsia"/>
        </w:rPr>
        <w:t>.config)</w:t>
      </w:r>
      <w:r w:rsidRPr="00257295">
        <w:rPr>
          <w:rFonts w:hint="eastAsia"/>
        </w:rPr>
        <w:t>发生改动，或者</w:t>
      </w:r>
      <w:r w:rsidRPr="00257295">
        <w:rPr>
          <w:rFonts w:hint="eastAsia"/>
        </w:rPr>
        <w:t>auto.conf</w:t>
      </w:r>
      <w:r w:rsidRPr="00257295">
        <w:rPr>
          <w:rFonts w:hint="eastAsia"/>
        </w:rPr>
        <w:t>丢失，则执行构造命令。</w:t>
      </w:r>
    </w:p>
    <w:p w:rsidR="009847DF" w:rsidRPr="00257295" w:rsidRDefault="009847DF" w:rsidP="009847DF">
      <w:pPr>
        <w:ind w:left="840" w:firstLineChars="175" w:firstLine="420"/>
      </w:pPr>
      <w:r w:rsidRPr="00257295">
        <w:rPr>
          <w:rFonts w:hint="eastAsia"/>
        </w:rPr>
        <w:t>545</w:t>
      </w:r>
      <w:r w:rsidRPr="00257295">
        <w:rPr>
          <w:rFonts w:hint="eastAsia"/>
        </w:rPr>
        <w:t>：</w:t>
      </w:r>
      <w:r w:rsidRPr="00257295">
        <w:rPr>
          <w:rFonts w:hint="eastAsia"/>
        </w:rPr>
        <w:t>silentold</w:t>
      </w:r>
      <w:r w:rsidRPr="00257295">
        <w:rPr>
          <w:rFonts w:hint="eastAsia"/>
          <w:b/>
        </w:rPr>
        <w:t>config</w:t>
      </w:r>
      <w:r w:rsidRPr="00257295">
        <w:rPr>
          <w:rFonts w:hint="eastAsia"/>
        </w:rPr>
        <w:t>在顶层</w:t>
      </w:r>
      <w:r w:rsidRPr="00257295">
        <w:rPr>
          <w:rFonts w:hint="eastAsia"/>
        </w:rPr>
        <w:t>Makfile</w:t>
      </w:r>
      <w:r w:rsidRPr="00257295">
        <w:rPr>
          <w:rFonts w:hint="eastAsia"/>
        </w:rPr>
        <w:t>使用</w:t>
      </w:r>
      <w:r w:rsidRPr="00257295">
        <w:rPr>
          <w:rFonts w:hint="eastAsia"/>
        </w:rPr>
        <w:t>%config</w:t>
      </w:r>
      <w:r w:rsidRPr="00257295">
        <w:rPr>
          <w:rFonts w:hint="eastAsia"/>
        </w:rPr>
        <w:t>规则解析，然后又会进入</w:t>
      </w:r>
      <w:r w:rsidRPr="00257295">
        <w:rPr>
          <w:rFonts w:hint="eastAsia"/>
        </w:rPr>
        <w:t>script/kconfig/Makefile</w:t>
      </w:r>
      <w:r w:rsidRPr="00257295">
        <w:rPr>
          <w:rFonts w:hint="eastAsia"/>
        </w:rPr>
        <w:t>中解析：</w:t>
      </w:r>
    </w:p>
    <w:p w:rsidR="009847DF" w:rsidRPr="00257295" w:rsidRDefault="009847DF" w:rsidP="009847DF">
      <w:pPr>
        <w:pStyle w:val="a7"/>
        <w:ind w:left="480" w:firstLine="360"/>
      </w:pPr>
      <w:r w:rsidRPr="00257295">
        <w:rPr>
          <w:rFonts w:hint="eastAsia"/>
        </w:rPr>
        <w:drawing>
          <wp:inline distT="0" distB="0" distL="0" distR="0" wp14:anchorId="2EBF9F25" wp14:editId="084923D3">
            <wp:extent cx="3238952" cy="638264"/>
            <wp:effectExtent l="0" t="0" r="0" b="9525"/>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2A51.tmp"/>
                    <pic:cNvPicPr/>
                  </pic:nvPicPr>
                  <pic:blipFill>
                    <a:blip r:embed="rId57">
                      <a:extLst>
                        <a:ext uri="{28A0092B-C50C-407E-A947-70E740481C1C}">
                          <a14:useLocalDpi xmlns:a14="http://schemas.microsoft.com/office/drawing/2010/main" val="0"/>
                        </a:ext>
                      </a:extLst>
                    </a:blip>
                    <a:stretch>
                      <a:fillRect/>
                    </a:stretch>
                  </pic:blipFill>
                  <pic:spPr>
                    <a:xfrm>
                      <a:off x="0" y="0"/>
                      <a:ext cx="3238952" cy="638264"/>
                    </a:xfrm>
                    <a:prstGeom prst="rect">
                      <a:avLst/>
                    </a:prstGeom>
                  </pic:spPr>
                </pic:pic>
              </a:graphicData>
            </a:graphic>
          </wp:inline>
        </w:drawing>
      </w:r>
    </w:p>
    <w:p w:rsidR="009847DF" w:rsidRPr="00257295" w:rsidRDefault="009847DF" w:rsidP="009847DF">
      <w:pPr>
        <w:ind w:left="840" w:firstLineChars="175" w:firstLine="420"/>
      </w:pPr>
      <w:r w:rsidRPr="00257295">
        <w:rPr>
          <w:rFonts w:hint="eastAsia"/>
        </w:rPr>
        <w:t>对于传递的</w:t>
      </w:r>
      <w:r w:rsidRPr="00257295">
        <w:rPr>
          <w:rFonts w:hint="eastAsia"/>
        </w:rPr>
        <w:t>silentoldconfig</w:t>
      </w:r>
      <w:r w:rsidRPr="00257295">
        <w:rPr>
          <w:rFonts w:hint="eastAsia"/>
        </w:rPr>
        <w:t>参数，</w:t>
      </w:r>
      <w:r w:rsidRPr="00257295">
        <w:rPr>
          <w:rFonts w:hint="eastAsia"/>
        </w:rPr>
        <w:t>conf</w:t>
      </w:r>
      <w:r w:rsidRPr="00257295">
        <w:rPr>
          <w:rFonts w:hint="eastAsia"/>
        </w:rPr>
        <w:t>命令会将</w:t>
      </w:r>
      <w:r w:rsidRPr="00257295">
        <w:rPr>
          <w:rFonts w:hint="eastAsia"/>
        </w:rPr>
        <w:t>.config</w:t>
      </w:r>
      <w:r w:rsidRPr="00257295">
        <w:rPr>
          <w:rFonts w:hint="eastAsia"/>
        </w:rPr>
        <w:t>保存到</w:t>
      </w:r>
      <w:r w:rsidRPr="00257295">
        <w:rPr>
          <w:rFonts w:hint="eastAsia"/>
        </w:rPr>
        <w:t>auto.conf</w:t>
      </w:r>
      <w:r w:rsidRPr="00257295">
        <w:rPr>
          <w:rFonts w:hint="eastAsia"/>
        </w:rPr>
        <w:t>文件，如下：</w:t>
      </w:r>
    </w:p>
    <w:p w:rsidR="009847DF" w:rsidRPr="00257295" w:rsidRDefault="009847DF" w:rsidP="009847DF">
      <w:pPr>
        <w:pStyle w:val="a7"/>
        <w:ind w:left="480" w:firstLine="360"/>
      </w:pPr>
      <w:r w:rsidRPr="00257295">
        <w:rPr>
          <w:rFonts w:hint="eastAsia"/>
        </w:rPr>
        <w:drawing>
          <wp:inline distT="0" distB="0" distL="0" distR="0" wp14:anchorId="78F01B85" wp14:editId="2E5CB8E9">
            <wp:extent cx="3038899" cy="724001"/>
            <wp:effectExtent l="0" t="0" r="9525" b="0"/>
            <wp:docPr id="1290" name="图片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D451.tmp"/>
                    <pic:cNvPicPr/>
                  </pic:nvPicPr>
                  <pic:blipFill>
                    <a:blip r:embed="rId58">
                      <a:extLst>
                        <a:ext uri="{28A0092B-C50C-407E-A947-70E740481C1C}">
                          <a14:useLocalDpi xmlns:a14="http://schemas.microsoft.com/office/drawing/2010/main" val="0"/>
                        </a:ext>
                      </a:extLst>
                    </a:blip>
                    <a:stretch>
                      <a:fillRect/>
                    </a:stretch>
                  </pic:blipFill>
                  <pic:spPr>
                    <a:xfrm>
                      <a:off x="0" y="0"/>
                      <a:ext cx="3038899" cy="724001"/>
                    </a:xfrm>
                    <a:prstGeom prst="rect">
                      <a:avLst/>
                    </a:prstGeom>
                  </pic:spPr>
                </pic:pic>
              </a:graphicData>
            </a:graphic>
          </wp:inline>
        </w:drawing>
      </w:r>
    </w:p>
    <w:p w:rsidR="009847DF" w:rsidRPr="00257295" w:rsidRDefault="009847DF" w:rsidP="009847DF">
      <w:pPr>
        <w:pStyle w:val="a7"/>
        <w:ind w:leftChars="350" w:left="840"/>
      </w:pPr>
      <w:r w:rsidRPr="00257295">
        <w:rPr>
          <w:rFonts w:hint="eastAsia"/>
        </w:rPr>
        <w:lastRenderedPageBreak/>
        <w:drawing>
          <wp:inline distT="0" distB="0" distL="0" distR="0" wp14:anchorId="362EA0FB" wp14:editId="35E28AF6">
            <wp:extent cx="5337545" cy="1330899"/>
            <wp:effectExtent l="0" t="0" r="0" b="3175"/>
            <wp:docPr id="1291" name="图片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55B1.tmp"/>
                    <pic:cNvPicPr/>
                  </pic:nvPicPr>
                  <pic:blipFill>
                    <a:blip r:embed="rId59">
                      <a:extLst>
                        <a:ext uri="{28A0092B-C50C-407E-A947-70E740481C1C}">
                          <a14:useLocalDpi xmlns:a14="http://schemas.microsoft.com/office/drawing/2010/main" val="0"/>
                        </a:ext>
                      </a:extLst>
                    </a:blip>
                    <a:stretch>
                      <a:fillRect/>
                    </a:stretch>
                  </pic:blipFill>
                  <pic:spPr>
                    <a:xfrm>
                      <a:off x="0" y="0"/>
                      <a:ext cx="5349384" cy="1333851"/>
                    </a:xfrm>
                    <a:prstGeom prst="rect">
                      <a:avLst/>
                    </a:prstGeom>
                  </pic:spPr>
                </pic:pic>
              </a:graphicData>
            </a:graphic>
          </wp:inline>
        </w:drawing>
      </w:r>
      <w:r w:rsidRPr="00257295">
        <w:rPr>
          <w:rFonts w:hint="eastAsia"/>
        </w:rPr>
        <w:drawing>
          <wp:inline distT="0" distB="0" distL="0" distR="0" wp14:anchorId="4EF9C7AC" wp14:editId="5F6DF630">
            <wp:extent cx="5334000" cy="2033936"/>
            <wp:effectExtent l="0" t="0" r="0" b="4445"/>
            <wp:docPr id="1665" name="图片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A6EA.tmp"/>
                    <pic:cNvPicPr/>
                  </pic:nvPicPr>
                  <pic:blipFill>
                    <a:blip r:embed="rId60">
                      <a:extLst>
                        <a:ext uri="{28A0092B-C50C-407E-A947-70E740481C1C}">
                          <a14:useLocalDpi xmlns:a14="http://schemas.microsoft.com/office/drawing/2010/main" val="0"/>
                        </a:ext>
                      </a:extLst>
                    </a:blip>
                    <a:stretch>
                      <a:fillRect/>
                    </a:stretch>
                  </pic:blipFill>
                  <pic:spPr>
                    <a:xfrm>
                      <a:off x="0" y="0"/>
                      <a:ext cx="5344683" cy="2038010"/>
                    </a:xfrm>
                    <a:prstGeom prst="rect">
                      <a:avLst/>
                    </a:prstGeom>
                  </pic:spPr>
                </pic:pic>
              </a:graphicData>
            </a:graphic>
          </wp:inline>
        </w:drawing>
      </w:r>
    </w:p>
    <w:p w:rsidR="009847DF" w:rsidRPr="00257295" w:rsidRDefault="009847DF" w:rsidP="009847DF">
      <w:pPr>
        <w:ind w:left="840" w:firstLineChars="175" w:firstLine="420"/>
      </w:pPr>
      <w:r w:rsidRPr="00257295">
        <w:rPr>
          <w:rFonts w:hint="eastAsia"/>
        </w:rPr>
        <w:t>1000~1004</w:t>
      </w:r>
      <w:r w:rsidRPr="00257295">
        <w:rPr>
          <w:rFonts w:hint="eastAsia"/>
        </w:rPr>
        <w:t>：将临时的</w:t>
      </w:r>
      <w:r w:rsidRPr="00257295">
        <w:rPr>
          <w:rFonts w:hint="eastAsia"/>
        </w:rPr>
        <w:t>.tmpconfig_trstate</w:t>
      </w:r>
      <w:r w:rsidRPr="00257295">
        <w:rPr>
          <w:rFonts w:hint="eastAsia"/>
        </w:rPr>
        <w:t>（只包括可配置为模块的</w:t>
      </w:r>
      <w:r w:rsidRPr="00257295">
        <w:rPr>
          <w:rFonts w:hint="eastAsia"/>
        </w:rPr>
        <w:t>3</w:t>
      </w:r>
      <w:r w:rsidRPr="00257295">
        <w:rPr>
          <w:rFonts w:hint="eastAsia"/>
        </w:rPr>
        <w:t>态宏）移动到</w:t>
      </w:r>
      <w:r w:rsidRPr="00257295">
        <w:rPr>
          <w:rFonts w:hint="eastAsia"/>
        </w:rPr>
        <w:t>include/config/tristate.conf</w:t>
      </w:r>
      <w:r w:rsidRPr="00257295">
        <w:rPr>
          <w:rFonts w:hint="eastAsia"/>
        </w:rPr>
        <w:t>。</w:t>
      </w:r>
    </w:p>
    <w:p w:rsidR="009847DF" w:rsidRPr="00257295" w:rsidRDefault="009847DF" w:rsidP="009847DF">
      <w:pPr>
        <w:ind w:left="840" w:firstLineChars="175" w:firstLine="420"/>
      </w:pPr>
      <w:r w:rsidRPr="00257295">
        <w:rPr>
          <w:rFonts w:hint="eastAsia"/>
        </w:rPr>
        <w:t>1005~1010</w:t>
      </w:r>
      <w:r w:rsidRPr="00257295">
        <w:rPr>
          <w:rFonts w:hint="eastAsia"/>
        </w:rPr>
        <w:t>：获取</w:t>
      </w:r>
      <w:r w:rsidRPr="00257295">
        <w:rPr>
          <w:rFonts w:hint="eastAsia"/>
        </w:rPr>
        <w:t>auto.conf</w:t>
      </w:r>
      <w:r w:rsidRPr="00257295">
        <w:rPr>
          <w:rFonts w:hint="eastAsia"/>
        </w:rPr>
        <w:t>文件路径，将</w:t>
      </w:r>
      <w:r w:rsidRPr="00257295">
        <w:rPr>
          <w:rFonts w:hint="eastAsia"/>
        </w:rPr>
        <w:t>.tmpconfig(</w:t>
      </w:r>
      <w:r w:rsidRPr="00257295">
        <w:rPr>
          <w:rFonts w:hint="eastAsia"/>
        </w:rPr>
        <w:t>包括所有配置宏</w:t>
      </w:r>
      <w:r w:rsidRPr="00257295">
        <w:rPr>
          <w:rFonts w:hint="eastAsia"/>
        </w:rPr>
        <w:t>)</w:t>
      </w:r>
      <w:r w:rsidRPr="00257295">
        <w:rPr>
          <w:rFonts w:hint="eastAsia"/>
        </w:rPr>
        <w:t>移动到</w:t>
      </w:r>
      <w:r w:rsidRPr="00257295">
        <w:rPr>
          <w:rFonts w:hint="eastAsia"/>
        </w:rPr>
        <w:t>autoconf</w:t>
      </w:r>
      <w:r w:rsidRPr="00257295">
        <w:rPr>
          <w:rFonts w:hint="eastAsia"/>
        </w:rPr>
        <w:t>路径，路径的定义如下：</w:t>
      </w:r>
    </w:p>
    <w:p w:rsidR="009847DF" w:rsidRPr="00257295" w:rsidRDefault="009847DF" w:rsidP="009847DF">
      <w:pPr>
        <w:pStyle w:val="a7"/>
        <w:ind w:leftChars="350" w:left="840"/>
      </w:pPr>
      <w:r w:rsidRPr="00257295">
        <w:rPr>
          <w:rFonts w:hint="eastAsia"/>
        </w:rPr>
        <w:drawing>
          <wp:inline distT="0" distB="0" distL="0" distR="0" wp14:anchorId="188A6E13" wp14:editId="11AD9231">
            <wp:extent cx="4372586" cy="1028844"/>
            <wp:effectExtent l="0" t="0" r="0" b="0"/>
            <wp:docPr id="1306" name="图片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7D1F.tmp"/>
                    <pic:cNvPicPr/>
                  </pic:nvPicPr>
                  <pic:blipFill>
                    <a:blip r:embed="rId61">
                      <a:extLst>
                        <a:ext uri="{28A0092B-C50C-407E-A947-70E740481C1C}">
                          <a14:useLocalDpi xmlns:a14="http://schemas.microsoft.com/office/drawing/2010/main" val="0"/>
                        </a:ext>
                      </a:extLst>
                    </a:blip>
                    <a:stretch>
                      <a:fillRect/>
                    </a:stretch>
                  </pic:blipFill>
                  <pic:spPr>
                    <a:xfrm>
                      <a:off x="0" y="0"/>
                      <a:ext cx="4372586" cy="1028844"/>
                    </a:xfrm>
                    <a:prstGeom prst="rect">
                      <a:avLst/>
                    </a:prstGeom>
                  </pic:spPr>
                </pic:pic>
              </a:graphicData>
            </a:graphic>
          </wp:inline>
        </w:drawing>
      </w:r>
    </w:p>
    <w:p w:rsidR="009847DF" w:rsidRPr="00257295" w:rsidRDefault="009847DF" w:rsidP="009847DF">
      <w:pPr>
        <w:widowControl/>
        <w:spacing w:line="240" w:lineRule="auto"/>
        <w:ind w:firstLineChars="0" w:firstLine="0"/>
        <w:jc w:val="left"/>
        <w:rPr>
          <w:rFonts w:cs="Arial"/>
          <w:b/>
          <w:bCs/>
          <w:color w:val="000000"/>
          <w:sz w:val="28"/>
          <w:szCs w:val="21"/>
        </w:rPr>
      </w:pPr>
      <w:r w:rsidRPr="00257295">
        <w:rPr>
          <w:rFonts w:cs="Arial"/>
          <w:color w:val="000000"/>
          <w:szCs w:val="21"/>
        </w:rPr>
        <w:br w:type="page"/>
      </w:r>
    </w:p>
    <w:p w:rsidR="009847DF" w:rsidRPr="00257295" w:rsidRDefault="009847DF" w:rsidP="009847DF">
      <w:pPr>
        <w:pStyle w:val="Heading3"/>
        <w:numPr>
          <w:ilvl w:val="2"/>
          <w:numId w:val="1"/>
        </w:numPr>
        <w:spacing w:before="163" w:after="163"/>
      </w:pPr>
      <w:bookmarkStart w:id="13" w:name="_普通目标构造"/>
      <w:bookmarkStart w:id="14" w:name="_Toc390712594"/>
      <w:bookmarkEnd w:id="13"/>
      <w:r w:rsidRPr="00257295">
        <w:rPr>
          <w:rFonts w:hint="eastAsia"/>
        </w:rPr>
        <w:lastRenderedPageBreak/>
        <w:t>模块构造规则</w:t>
      </w:r>
      <w:bookmarkEnd w:id="14"/>
    </w:p>
    <w:p w:rsidR="009847DF" w:rsidRPr="00257295" w:rsidRDefault="009847DF" w:rsidP="009847DF">
      <w:pPr>
        <w:pStyle w:val="ListParagraph"/>
        <w:ind w:left="420" w:firstLineChars="0"/>
      </w:pPr>
      <w:r w:rsidRPr="00257295">
        <w:rPr>
          <w:rFonts w:hint="eastAsia"/>
        </w:rPr>
        <w:t>在命令行输入</w:t>
      </w:r>
      <w:r w:rsidRPr="00257295">
        <w:t>make</w:t>
      </w:r>
      <w:r w:rsidRPr="00257295">
        <w:rPr>
          <w:rFonts w:hint="eastAsia"/>
        </w:rPr>
        <w:t xml:space="preserve"> [O=</w:t>
      </w:r>
      <w:r w:rsidRPr="00257295">
        <w:rPr>
          <w:rFonts w:hint="eastAsia"/>
        </w:rPr>
        <w:t>输出路径</w:t>
      </w:r>
      <w:r w:rsidRPr="00257295">
        <w:rPr>
          <w:rFonts w:hint="eastAsia"/>
        </w:rPr>
        <w:t xml:space="preserve">]  &lt;targets&gt; </w:t>
      </w:r>
      <w:r w:rsidRPr="00257295">
        <w:rPr>
          <w:rFonts w:hint="eastAsia"/>
        </w:rPr>
        <w:t>，则开始构造对应的目标，普通目标的构造方法定义在</w:t>
      </w:r>
      <w:r w:rsidRPr="00257295">
        <w:rPr>
          <w:rFonts w:hint="eastAsia"/>
        </w:rPr>
        <w:t>scripts/Makefile.build</w:t>
      </w:r>
      <w:r w:rsidRPr="00257295">
        <w:rPr>
          <w:rFonts w:hint="eastAsia"/>
        </w:rPr>
        <w:t>。</w:t>
      </w:r>
    </w:p>
    <w:p w:rsidR="009847DF" w:rsidRPr="00257295" w:rsidRDefault="009847DF" w:rsidP="009847DF">
      <w:pPr>
        <w:pStyle w:val="ListParagraph"/>
        <w:ind w:left="420" w:firstLineChars="0"/>
      </w:pPr>
      <w:r w:rsidRPr="00257295">
        <w:rPr>
          <w:rFonts w:hint="eastAsia"/>
        </w:rPr>
        <w:t>当需要编译某个目录下的源码时，通过将该目录传递给</w:t>
      </w:r>
      <w:r w:rsidRPr="00257295">
        <w:rPr>
          <w:rFonts w:hint="eastAsia"/>
        </w:rPr>
        <w:t>scripts/Makefile.build</w:t>
      </w:r>
      <w:r w:rsidRPr="00257295">
        <w:rPr>
          <w:rFonts w:hint="eastAsia"/>
        </w:rPr>
        <w:t>，从而实现编译，如下。</w:t>
      </w:r>
    </w:p>
    <w:p w:rsidR="009847DF" w:rsidRPr="00257295" w:rsidRDefault="009847DF" w:rsidP="009847DF">
      <w:pPr>
        <w:pStyle w:val="a7"/>
        <w:ind w:leftChars="0" w:left="0" w:firstLine="420"/>
      </w:pPr>
      <w:r w:rsidRPr="00257295">
        <w:drawing>
          <wp:inline distT="0" distB="0" distL="0" distR="0" wp14:anchorId="4ACE199F" wp14:editId="5FB9CEF6">
            <wp:extent cx="5401429" cy="619211"/>
            <wp:effectExtent l="0" t="0" r="8890" b="9525"/>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B94F.tmp"/>
                    <pic:cNvPicPr/>
                  </pic:nvPicPr>
                  <pic:blipFill>
                    <a:blip r:embed="rId62">
                      <a:extLst>
                        <a:ext uri="{28A0092B-C50C-407E-A947-70E740481C1C}">
                          <a14:useLocalDpi xmlns:a14="http://schemas.microsoft.com/office/drawing/2010/main" val="0"/>
                        </a:ext>
                      </a:extLst>
                    </a:blip>
                    <a:stretch>
                      <a:fillRect/>
                    </a:stretch>
                  </pic:blipFill>
                  <pic:spPr>
                    <a:xfrm>
                      <a:off x="0" y="0"/>
                      <a:ext cx="5401429" cy="619211"/>
                    </a:xfrm>
                    <a:prstGeom prst="rect">
                      <a:avLst/>
                    </a:prstGeom>
                  </pic:spPr>
                </pic:pic>
              </a:graphicData>
            </a:graphic>
          </wp:inline>
        </w:drawing>
      </w:r>
    </w:p>
    <w:p w:rsidR="009847DF" w:rsidRPr="00257295" w:rsidRDefault="009847DF" w:rsidP="009847DF">
      <w:pPr>
        <w:pStyle w:val="a7"/>
        <w:ind w:leftChars="0" w:left="0" w:firstLine="420"/>
      </w:pPr>
      <w:r w:rsidRPr="00257295">
        <w:rPr>
          <w:rFonts w:hint="eastAsia"/>
        </w:rPr>
        <w:drawing>
          <wp:inline distT="0" distB="0" distL="0" distR="0" wp14:anchorId="7645AA47" wp14:editId="69A249BF">
            <wp:extent cx="5057775" cy="943973"/>
            <wp:effectExtent l="0" t="0" r="0" b="889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2E0A.tmp"/>
                    <pic:cNvPicPr/>
                  </pic:nvPicPr>
                  <pic:blipFill>
                    <a:blip r:embed="rId63">
                      <a:extLst>
                        <a:ext uri="{28A0092B-C50C-407E-A947-70E740481C1C}">
                          <a14:useLocalDpi xmlns:a14="http://schemas.microsoft.com/office/drawing/2010/main" val="0"/>
                        </a:ext>
                      </a:extLst>
                    </a:blip>
                    <a:stretch>
                      <a:fillRect/>
                    </a:stretch>
                  </pic:blipFill>
                  <pic:spPr>
                    <a:xfrm>
                      <a:off x="0" y="0"/>
                      <a:ext cx="5060446" cy="944471"/>
                    </a:xfrm>
                    <a:prstGeom prst="rect">
                      <a:avLst/>
                    </a:prstGeom>
                  </pic:spPr>
                </pic:pic>
              </a:graphicData>
            </a:graphic>
          </wp:inline>
        </w:drawing>
      </w:r>
    </w:p>
    <w:p w:rsidR="009847DF" w:rsidRPr="00257295" w:rsidRDefault="009847DF" w:rsidP="009847DF">
      <w:pPr>
        <w:ind w:firstLine="480"/>
      </w:pPr>
      <w:r w:rsidRPr="00257295">
        <w:rPr>
          <w:rFonts w:hint="eastAsia"/>
        </w:rPr>
        <w:tab/>
        <w:t>322</w:t>
      </w:r>
      <w:r w:rsidRPr="00257295">
        <w:rPr>
          <w:rFonts w:hint="eastAsia"/>
        </w:rPr>
        <w:t>：将</w:t>
      </w:r>
      <w:r w:rsidRPr="00257295">
        <w:rPr>
          <w:rFonts w:hint="eastAsia"/>
        </w:rPr>
        <w:t>Kbuild.include</w:t>
      </w:r>
      <w:r w:rsidRPr="00257295">
        <w:rPr>
          <w:rFonts w:hint="eastAsia"/>
        </w:rPr>
        <w:t>定义为一个目标，防止该文件被重复解析。</w:t>
      </w:r>
    </w:p>
    <w:p w:rsidR="009847DF" w:rsidRPr="00257295" w:rsidRDefault="009847DF" w:rsidP="009847DF">
      <w:pPr>
        <w:ind w:firstLine="480"/>
      </w:pPr>
      <w:r w:rsidRPr="00257295">
        <w:rPr>
          <w:rFonts w:hint="eastAsia"/>
        </w:rPr>
        <w:tab/>
        <w:t>323</w:t>
      </w:r>
      <w:r w:rsidRPr="00257295">
        <w:rPr>
          <w:rFonts w:hint="eastAsia"/>
        </w:rPr>
        <w:t>：将</w:t>
      </w:r>
      <w:r w:rsidRPr="00257295">
        <w:rPr>
          <w:rFonts w:hint="eastAsia"/>
        </w:rPr>
        <w:t>Kbuild.include</w:t>
      </w:r>
      <w:r w:rsidRPr="00257295">
        <w:rPr>
          <w:rFonts w:hint="eastAsia"/>
        </w:rPr>
        <w:t>扩展到当前</w:t>
      </w:r>
      <w:r w:rsidRPr="00257295">
        <w:rPr>
          <w:rFonts w:hint="eastAsia"/>
        </w:rPr>
        <w:t>Makefile</w:t>
      </w:r>
      <w:r w:rsidRPr="00257295">
        <w:rPr>
          <w:rFonts w:hint="eastAsia"/>
        </w:rPr>
        <w:t>中。</w:t>
      </w:r>
    </w:p>
    <w:p w:rsidR="009847DF" w:rsidRPr="00257295" w:rsidRDefault="009847DF" w:rsidP="009847DF">
      <w:pPr>
        <w:ind w:left="360" w:firstLine="480"/>
      </w:pPr>
      <w:r w:rsidRPr="00257295">
        <w:rPr>
          <w:rFonts w:hint="eastAsia"/>
        </w:rPr>
        <w:t>164</w:t>
      </w:r>
      <w:r w:rsidRPr="00257295">
        <w:rPr>
          <w:rFonts w:hint="eastAsia"/>
        </w:rPr>
        <w:t>：</w:t>
      </w:r>
      <w:r w:rsidRPr="00257295">
        <w:rPr>
          <w:rFonts w:hint="eastAsia"/>
        </w:rPr>
        <w:t xml:space="preserve"> </w:t>
      </w:r>
      <w:r w:rsidRPr="00257295">
        <w:rPr>
          <w:rFonts w:hint="eastAsia"/>
        </w:rPr>
        <w:t>设置</w:t>
      </w:r>
      <w:r w:rsidRPr="00257295">
        <w:rPr>
          <w:rFonts w:hint="eastAsia"/>
        </w:rPr>
        <w:t>build</w:t>
      </w:r>
      <w:r w:rsidRPr="00257295">
        <w:rPr>
          <w:rFonts w:hint="eastAsia"/>
        </w:rPr>
        <w:t>变量，设置后可使用</w:t>
      </w:r>
      <w:r w:rsidRPr="00257295">
        <w:rPr>
          <w:rFonts w:hint="eastAsia"/>
        </w:rPr>
        <w:t>MAKE $(build)=dir</w:t>
      </w:r>
      <w:r w:rsidRPr="00257295">
        <w:rPr>
          <w:rFonts w:hint="eastAsia"/>
        </w:rPr>
        <w:t>实现解析</w:t>
      </w:r>
      <w:r w:rsidRPr="00257295">
        <w:rPr>
          <w:rFonts w:hint="eastAsia"/>
        </w:rPr>
        <w:t>dir</w:t>
      </w:r>
      <w:r w:rsidRPr="00257295">
        <w:rPr>
          <w:rFonts w:hint="eastAsia"/>
        </w:rPr>
        <w:t>下的</w:t>
      </w:r>
      <w:r w:rsidRPr="00257295">
        <w:rPr>
          <w:rFonts w:hint="eastAsia"/>
        </w:rPr>
        <w:t>Makefile</w:t>
      </w:r>
      <w:r w:rsidRPr="00257295">
        <w:rPr>
          <w:rFonts w:hint="eastAsia"/>
        </w:rPr>
        <w:t>。</w:t>
      </w:r>
    </w:p>
    <w:p w:rsidR="009847DF" w:rsidRPr="00257295" w:rsidRDefault="009847DF" w:rsidP="009847DF">
      <w:pPr>
        <w:ind w:firstLineChars="0" w:firstLine="480"/>
      </w:pPr>
      <w:r w:rsidRPr="00257295">
        <w:rPr>
          <w:rFonts w:hint="eastAsia"/>
        </w:rPr>
        <w:t>具体构造流程如下。</w:t>
      </w:r>
    </w:p>
    <w:p w:rsidR="009847DF" w:rsidRPr="00257295" w:rsidRDefault="009847DF" w:rsidP="00D734B9">
      <w:pPr>
        <w:pStyle w:val="ListParagraph"/>
        <w:numPr>
          <w:ilvl w:val="0"/>
          <w:numId w:val="122"/>
        </w:numPr>
        <w:ind w:firstLineChars="0"/>
      </w:pPr>
      <w:r w:rsidRPr="00257295">
        <w:rPr>
          <w:rFonts w:hint="eastAsia"/>
        </w:rPr>
        <w:t>设置需要</w:t>
      </w:r>
      <w:r w:rsidRPr="00257295">
        <w:rPr>
          <w:rFonts w:hint="eastAsia"/>
        </w:rPr>
        <w:t>make</w:t>
      </w:r>
      <w:r w:rsidRPr="00257295">
        <w:rPr>
          <w:rFonts w:hint="eastAsia"/>
        </w:rPr>
        <w:t>的目标源码路径</w:t>
      </w:r>
    </w:p>
    <w:p w:rsidR="009847DF" w:rsidRPr="00257295" w:rsidRDefault="009847DF" w:rsidP="009847DF">
      <w:pPr>
        <w:pStyle w:val="a7"/>
        <w:ind w:left="480" w:firstLine="360"/>
      </w:pPr>
      <w:r w:rsidRPr="00257295">
        <w:rPr>
          <w:rFonts w:hint="eastAsia"/>
        </w:rPr>
        <w:drawing>
          <wp:inline distT="0" distB="0" distL="0" distR="0" wp14:anchorId="11F40A38" wp14:editId="5A38B40C">
            <wp:extent cx="1638529" cy="771633"/>
            <wp:effectExtent l="0" t="0" r="0"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8FFE.tmp"/>
                    <pic:cNvPicPr/>
                  </pic:nvPicPr>
                  <pic:blipFill>
                    <a:blip r:embed="rId64">
                      <a:extLst>
                        <a:ext uri="{28A0092B-C50C-407E-A947-70E740481C1C}">
                          <a14:useLocalDpi xmlns:a14="http://schemas.microsoft.com/office/drawing/2010/main" val="0"/>
                        </a:ext>
                      </a:extLst>
                    </a:blip>
                    <a:stretch>
                      <a:fillRect/>
                    </a:stretch>
                  </pic:blipFill>
                  <pic:spPr>
                    <a:xfrm>
                      <a:off x="0" y="0"/>
                      <a:ext cx="1638529" cy="771633"/>
                    </a:xfrm>
                    <a:prstGeom prst="rect">
                      <a:avLst/>
                    </a:prstGeom>
                  </pic:spPr>
                </pic:pic>
              </a:graphicData>
            </a:graphic>
          </wp:inline>
        </w:drawing>
      </w:r>
    </w:p>
    <w:p w:rsidR="009847DF" w:rsidRPr="00257295" w:rsidRDefault="009847DF" w:rsidP="009847DF">
      <w:pPr>
        <w:ind w:firstLine="480"/>
      </w:pPr>
      <w:r w:rsidRPr="00257295">
        <w:rPr>
          <w:rFonts w:hint="eastAsia"/>
        </w:rPr>
        <w:tab/>
        <w:t>obj</w:t>
      </w:r>
      <w:r w:rsidRPr="00257295">
        <w:rPr>
          <w:rFonts w:hint="eastAsia"/>
        </w:rPr>
        <w:t>变量是通过调用</w:t>
      </w:r>
      <w:r w:rsidRPr="00257295">
        <w:rPr>
          <w:rFonts w:hint="eastAsia"/>
        </w:rPr>
        <w:t>make $(build)=dir</w:t>
      </w:r>
      <w:r w:rsidRPr="00257295">
        <w:rPr>
          <w:rFonts w:hint="eastAsia"/>
        </w:rPr>
        <w:t>传递，即</w:t>
      </w:r>
      <w:r w:rsidRPr="00257295">
        <w:rPr>
          <w:rFonts w:hint="eastAsia"/>
        </w:rPr>
        <w:t>obj=dir</w:t>
      </w:r>
      <w:r w:rsidRPr="00257295">
        <w:rPr>
          <w:rFonts w:hint="eastAsia"/>
        </w:rPr>
        <w:t>。</w:t>
      </w:r>
    </w:p>
    <w:p w:rsidR="009847DF" w:rsidRPr="00257295" w:rsidRDefault="009847DF" w:rsidP="00D734B9">
      <w:pPr>
        <w:pStyle w:val="ListParagraph"/>
        <w:numPr>
          <w:ilvl w:val="0"/>
          <w:numId w:val="122"/>
        </w:numPr>
        <w:ind w:firstLineChars="0"/>
      </w:pPr>
      <w:r w:rsidRPr="00257295">
        <w:rPr>
          <w:rFonts w:hint="eastAsia"/>
        </w:rPr>
        <w:t>读取内核配置文件</w:t>
      </w:r>
    </w:p>
    <w:p w:rsidR="009847DF" w:rsidRPr="00257295" w:rsidRDefault="009847DF" w:rsidP="009847DF">
      <w:pPr>
        <w:pStyle w:val="a7"/>
        <w:ind w:left="480" w:firstLine="360"/>
      </w:pPr>
      <w:r w:rsidRPr="00257295">
        <w:rPr>
          <w:rFonts w:hint="eastAsia"/>
        </w:rPr>
        <w:drawing>
          <wp:inline distT="0" distB="0" distL="0" distR="0" wp14:anchorId="4C6028EB" wp14:editId="200EA32E">
            <wp:extent cx="3877216" cy="781159"/>
            <wp:effectExtent l="0" t="0" r="9525" b="0"/>
            <wp:docPr id="1282" name="图片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945B.tmp"/>
                    <pic:cNvPicPr/>
                  </pic:nvPicPr>
                  <pic:blipFill>
                    <a:blip r:embed="rId65">
                      <a:extLst>
                        <a:ext uri="{28A0092B-C50C-407E-A947-70E740481C1C}">
                          <a14:useLocalDpi xmlns:a14="http://schemas.microsoft.com/office/drawing/2010/main" val="0"/>
                        </a:ext>
                      </a:extLst>
                    </a:blip>
                    <a:stretch>
                      <a:fillRect/>
                    </a:stretch>
                  </pic:blipFill>
                  <pic:spPr>
                    <a:xfrm>
                      <a:off x="0" y="0"/>
                      <a:ext cx="3877216" cy="781159"/>
                    </a:xfrm>
                    <a:prstGeom prst="rect">
                      <a:avLst/>
                    </a:prstGeom>
                  </pic:spPr>
                </pic:pic>
              </a:graphicData>
            </a:graphic>
          </wp:inline>
        </w:drawing>
      </w:r>
    </w:p>
    <w:p w:rsidR="009847DF" w:rsidRPr="00257295" w:rsidRDefault="009847DF" w:rsidP="009847DF">
      <w:pPr>
        <w:ind w:left="840" w:firstLine="480"/>
      </w:pPr>
      <w:r w:rsidRPr="00257295">
        <w:rPr>
          <w:rFonts w:hint="eastAsia"/>
        </w:rPr>
        <w:t>34</w:t>
      </w:r>
      <w:r w:rsidRPr="00257295">
        <w:rPr>
          <w:rFonts w:hint="eastAsia"/>
        </w:rPr>
        <w:t>：配置构造时生成的配置文件。</w:t>
      </w:r>
    </w:p>
    <w:p w:rsidR="009847DF" w:rsidRPr="00257295" w:rsidRDefault="009847DF" w:rsidP="009847DF">
      <w:pPr>
        <w:ind w:left="840" w:firstLine="480"/>
      </w:pPr>
      <w:r w:rsidRPr="00257295">
        <w:rPr>
          <w:rFonts w:hint="eastAsia"/>
        </w:rPr>
        <w:t>36</w:t>
      </w:r>
      <w:r w:rsidRPr="00257295">
        <w:rPr>
          <w:rFonts w:hint="eastAsia"/>
        </w:rPr>
        <w:t>：头文件，一些用到的变量定义。</w:t>
      </w:r>
    </w:p>
    <w:p w:rsidR="009847DF" w:rsidRPr="00257295" w:rsidRDefault="009847DF" w:rsidP="009847DF">
      <w:pPr>
        <w:ind w:firstLine="480"/>
      </w:pPr>
      <w:r w:rsidRPr="00257295">
        <w:rPr>
          <w:rFonts w:hint="eastAsia"/>
        </w:rPr>
        <w:tab/>
      </w:r>
      <w:r w:rsidRPr="00257295">
        <w:rPr>
          <w:rFonts w:hint="eastAsia"/>
        </w:rPr>
        <w:t>配置文件格式如下：</w:t>
      </w:r>
    </w:p>
    <w:p w:rsidR="009847DF" w:rsidRPr="00257295" w:rsidRDefault="009847DF" w:rsidP="009847DF">
      <w:pPr>
        <w:pStyle w:val="a7"/>
        <w:ind w:left="480" w:firstLine="360"/>
      </w:pPr>
      <w:r w:rsidRPr="00257295">
        <w:rPr>
          <w:rFonts w:hint="eastAsia"/>
        </w:rPr>
        <w:lastRenderedPageBreak/>
        <w:drawing>
          <wp:inline distT="0" distB="0" distL="0" distR="0" wp14:anchorId="6C96CD16" wp14:editId="7046B9BA">
            <wp:extent cx="3162742" cy="1047896"/>
            <wp:effectExtent l="0" t="0" r="0" b="0"/>
            <wp:docPr id="1281" name="图片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49E2.tmp"/>
                    <pic:cNvPicPr/>
                  </pic:nvPicPr>
                  <pic:blipFill>
                    <a:blip r:embed="rId66">
                      <a:extLst>
                        <a:ext uri="{28A0092B-C50C-407E-A947-70E740481C1C}">
                          <a14:useLocalDpi xmlns:a14="http://schemas.microsoft.com/office/drawing/2010/main" val="0"/>
                        </a:ext>
                      </a:extLst>
                    </a:blip>
                    <a:stretch>
                      <a:fillRect/>
                    </a:stretch>
                  </pic:blipFill>
                  <pic:spPr>
                    <a:xfrm>
                      <a:off x="0" y="0"/>
                      <a:ext cx="3162742" cy="1047896"/>
                    </a:xfrm>
                    <a:prstGeom prst="rect">
                      <a:avLst/>
                    </a:prstGeom>
                  </pic:spPr>
                </pic:pic>
              </a:graphicData>
            </a:graphic>
          </wp:inline>
        </w:drawing>
      </w:r>
    </w:p>
    <w:p w:rsidR="009847DF" w:rsidRPr="00257295" w:rsidRDefault="009847DF" w:rsidP="009847DF">
      <w:pPr>
        <w:ind w:left="360" w:firstLine="480"/>
      </w:pPr>
      <w:r w:rsidRPr="00257295">
        <w:rPr>
          <w:rFonts w:hint="eastAsia"/>
        </w:rPr>
        <w:t>即不同功能对应的宏被赋予不同值，其中和编译规则相关的值为</w:t>
      </w:r>
      <w:r w:rsidRPr="00257295">
        <w:rPr>
          <w:rFonts w:hint="eastAsia"/>
        </w:rPr>
        <w:t>m</w:t>
      </w:r>
      <w:r w:rsidRPr="00257295">
        <w:rPr>
          <w:rFonts w:hint="eastAsia"/>
        </w:rPr>
        <w:t>或者</w:t>
      </w:r>
      <w:r w:rsidRPr="00257295">
        <w:rPr>
          <w:rFonts w:hint="eastAsia"/>
        </w:rPr>
        <w:t>y</w:t>
      </w:r>
      <w:r w:rsidRPr="00257295">
        <w:rPr>
          <w:rFonts w:hint="eastAsia"/>
        </w:rPr>
        <w:t>。</w:t>
      </w:r>
    </w:p>
    <w:p w:rsidR="009847DF" w:rsidRPr="00257295" w:rsidRDefault="009847DF" w:rsidP="00D734B9">
      <w:pPr>
        <w:pStyle w:val="ListParagraph"/>
        <w:numPr>
          <w:ilvl w:val="0"/>
          <w:numId w:val="122"/>
        </w:numPr>
        <w:ind w:firstLineChars="0"/>
      </w:pPr>
      <w:r w:rsidRPr="00257295">
        <w:rPr>
          <w:rFonts w:hint="eastAsia"/>
        </w:rPr>
        <w:t>增加目标源码目录下的</w:t>
      </w:r>
      <w:r w:rsidRPr="00257295">
        <w:rPr>
          <w:rFonts w:hint="eastAsia"/>
        </w:rPr>
        <w:t>Makefile</w:t>
      </w:r>
    </w:p>
    <w:p w:rsidR="009847DF" w:rsidRPr="00257295" w:rsidRDefault="009847DF" w:rsidP="009847DF">
      <w:pPr>
        <w:pStyle w:val="a7"/>
        <w:ind w:left="480" w:firstLine="360"/>
      </w:pPr>
      <w:r w:rsidRPr="00257295">
        <w:drawing>
          <wp:inline distT="0" distB="0" distL="0" distR="0" wp14:anchorId="645014C5" wp14:editId="6F39C1AD">
            <wp:extent cx="5516834" cy="847725"/>
            <wp:effectExtent l="0" t="0" r="8255" b="0"/>
            <wp:docPr id="1280" name="图片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7C07.tmp"/>
                    <pic:cNvPicPr/>
                  </pic:nvPicPr>
                  <pic:blipFill>
                    <a:blip r:embed="rId67">
                      <a:extLst>
                        <a:ext uri="{28A0092B-C50C-407E-A947-70E740481C1C}">
                          <a14:useLocalDpi xmlns:a14="http://schemas.microsoft.com/office/drawing/2010/main" val="0"/>
                        </a:ext>
                      </a:extLst>
                    </a:blip>
                    <a:stretch>
                      <a:fillRect/>
                    </a:stretch>
                  </pic:blipFill>
                  <pic:spPr>
                    <a:xfrm>
                      <a:off x="0" y="0"/>
                      <a:ext cx="5553093" cy="853297"/>
                    </a:xfrm>
                    <a:prstGeom prst="rect">
                      <a:avLst/>
                    </a:prstGeom>
                  </pic:spPr>
                </pic:pic>
              </a:graphicData>
            </a:graphic>
          </wp:inline>
        </w:drawing>
      </w:r>
    </w:p>
    <w:p w:rsidR="009847DF" w:rsidRPr="00257295" w:rsidRDefault="009847DF" w:rsidP="009847DF">
      <w:pPr>
        <w:ind w:firstLine="480"/>
      </w:pPr>
      <w:r w:rsidRPr="00257295">
        <w:rPr>
          <w:rFonts w:hint="eastAsia"/>
        </w:rPr>
        <w:tab/>
        <w:t>42</w:t>
      </w:r>
      <w:r w:rsidRPr="00257295">
        <w:rPr>
          <w:rFonts w:hint="eastAsia"/>
        </w:rPr>
        <w:t>：如果</w:t>
      </w:r>
      <w:r w:rsidRPr="00257295">
        <w:rPr>
          <w:rFonts w:hint="eastAsia"/>
        </w:rPr>
        <w:t>src</w:t>
      </w:r>
      <w:r w:rsidRPr="00257295">
        <w:rPr>
          <w:rFonts w:hint="eastAsia"/>
        </w:rPr>
        <w:t>中存在‘</w:t>
      </w:r>
      <w:r w:rsidRPr="00257295">
        <w:rPr>
          <w:rFonts w:hint="eastAsia"/>
        </w:rPr>
        <w:t>/</w:t>
      </w:r>
      <w:r w:rsidRPr="00257295">
        <w:rPr>
          <w:rFonts w:hint="eastAsia"/>
        </w:rPr>
        <w:t>’开始的字符串</w:t>
      </w:r>
      <w:r w:rsidRPr="00257295">
        <w:rPr>
          <w:rFonts w:hint="eastAsia"/>
        </w:rPr>
        <w:t xml:space="preserve"> (</w:t>
      </w:r>
      <w:r w:rsidRPr="00257295">
        <w:rPr>
          <w:rFonts w:hint="eastAsia"/>
        </w:rPr>
        <w:t>即包含子目录</w:t>
      </w:r>
      <w:r w:rsidRPr="00257295">
        <w:rPr>
          <w:rFonts w:hint="eastAsia"/>
        </w:rPr>
        <w:t>)</w:t>
      </w:r>
      <w:r w:rsidRPr="00257295">
        <w:rPr>
          <w:rFonts w:hint="eastAsia"/>
        </w:rPr>
        <w:t>，则</w:t>
      </w:r>
      <w:r w:rsidRPr="00257295">
        <w:rPr>
          <w:rFonts w:hint="eastAsia"/>
        </w:rPr>
        <w:t>build_dir</w:t>
      </w:r>
      <w:r w:rsidRPr="00257295">
        <w:rPr>
          <w:rFonts w:hint="eastAsia"/>
        </w:rPr>
        <w:t>为对应的</w:t>
      </w:r>
      <w:r w:rsidRPr="00257295">
        <w:br/>
      </w:r>
      <w:r w:rsidRPr="00257295">
        <w:rPr>
          <w:rFonts w:hint="eastAsia"/>
        </w:rPr>
        <w:tab/>
      </w:r>
      <w:r w:rsidRPr="00257295">
        <w:rPr>
          <w:rFonts w:hint="eastAsia"/>
        </w:rPr>
        <w:tab/>
      </w:r>
      <w:r w:rsidRPr="00257295">
        <w:rPr>
          <w:rFonts w:hint="eastAsia"/>
        </w:rPr>
        <w:tab/>
      </w:r>
      <w:r w:rsidRPr="00257295">
        <w:rPr>
          <w:rFonts w:hint="eastAsia"/>
        </w:rPr>
        <w:t>子目录，否则为源码目录下的二级目录</w:t>
      </w:r>
      <w:r w:rsidRPr="00257295">
        <w:rPr>
          <w:rFonts w:hint="eastAsia"/>
        </w:rPr>
        <w:t>linux/xxx</w:t>
      </w:r>
      <w:r w:rsidRPr="00257295">
        <w:rPr>
          <w:rFonts w:hint="eastAsia"/>
        </w:rPr>
        <w:t>。</w:t>
      </w:r>
    </w:p>
    <w:p w:rsidR="009847DF" w:rsidRPr="00257295" w:rsidRDefault="009847DF" w:rsidP="009847DF">
      <w:pPr>
        <w:ind w:left="360" w:firstLine="480"/>
      </w:pPr>
      <w:r w:rsidRPr="00257295">
        <w:rPr>
          <w:rFonts w:hint="eastAsia"/>
        </w:rPr>
        <w:t>43</w:t>
      </w:r>
      <w:r w:rsidRPr="00257295">
        <w:rPr>
          <w:rFonts w:hint="eastAsia"/>
        </w:rPr>
        <w:t>：</w:t>
      </w:r>
      <w:r w:rsidRPr="00257295">
        <w:rPr>
          <w:rFonts w:hint="eastAsia"/>
        </w:rPr>
        <w:t>kbuild-file</w:t>
      </w:r>
      <w:r w:rsidRPr="00257295">
        <w:rPr>
          <w:rFonts w:hint="eastAsia"/>
        </w:rPr>
        <w:t>优先使用</w:t>
      </w:r>
      <w:r w:rsidRPr="00257295">
        <w:rPr>
          <w:rFonts w:hint="eastAsia"/>
        </w:rPr>
        <w:t>Kbuild</w:t>
      </w:r>
      <w:r w:rsidRPr="00257295">
        <w:rPr>
          <w:rFonts w:hint="eastAsia"/>
        </w:rPr>
        <w:t>文件，如果没有则使用</w:t>
      </w:r>
      <w:r w:rsidRPr="00257295">
        <w:rPr>
          <w:rFonts w:hint="eastAsia"/>
        </w:rPr>
        <w:t>Makefile</w:t>
      </w:r>
      <w:r w:rsidRPr="00257295">
        <w:rPr>
          <w:rFonts w:hint="eastAsia"/>
        </w:rPr>
        <w:t>。</w:t>
      </w:r>
    </w:p>
    <w:p w:rsidR="009847DF" w:rsidRPr="00257295" w:rsidRDefault="009847DF" w:rsidP="009847DF">
      <w:pPr>
        <w:ind w:left="360" w:firstLine="480"/>
      </w:pPr>
      <w:r w:rsidRPr="00257295">
        <w:rPr>
          <w:rFonts w:hint="eastAsia"/>
        </w:rPr>
        <w:t>44</w:t>
      </w:r>
      <w:r w:rsidRPr="00257295">
        <w:rPr>
          <w:rFonts w:hint="eastAsia"/>
        </w:rPr>
        <w:t>：将</w:t>
      </w:r>
      <w:r w:rsidRPr="00257295">
        <w:rPr>
          <w:rFonts w:hint="eastAsia"/>
        </w:rPr>
        <w:t>kbuild-file</w:t>
      </w:r>
      <w:r w:rsidRPr="00257295">
        <w:rPr>
          <w:rFonts w:hint="eastAsia"/>
        </w:rPr>
        <w:t>扩展到当前</w:t>
      </w:r>
      <w:r w:rsidRPr="00257295">
        <w:rPr>
          <w:rFonts w:hint="eastAsia"/>
        </w:rPr>
        <w:t>Makefile.build</w:t>
      </w:r>
      <w:r w:rsidRPr="00257295">
        <w:rPr>
          <w:rFonts w:hint="eastAsia"/>
        </w:rPr>
        <w:t>文件中。</w:t>
      </w:r>
    </w:p>
    <w:p w:rsidR="009847DF" w:rsidRPr="00257295" w:rsidRDefault="009847DF" w:rsidP="009847DF">
      <w:pPr>
        <w:ind w:left="360" w:firstLine="480"/>
      </w:pPr>
      <w:r w:rsidRPr="00257295">
        <w:rPr>
          <w:rFonts w:hint="eastAsia"/>
        </w:rPr>
        <w:t>其中</w:t>
      </w:r>
      <w:r w:rsidRPr="00257295">
        <w:rPr>
          <w:rFonts w:hint="eastAsia"/>
        </w:rPr>
        <w:t>kbuild-file(Makefile)</w:t>
      </w:r>
      <w:r w:rsidRPr="00257295">
        <w:rPr>
          <w:rFonts w:hint="eastAsia"/>
        </w:rPr>
        <w:t>格式如下：</w:t>
      </w:r>
    </w:p>
    <w:p w:rsidR="009847DF" w:rsidRPr="00257295" w:rsidRDefault="009847DF" w:rsidP="009847DF">
      <w:pPr>
        <w:pStyle w:val="a7"/>
        <w:ind w:leftChars="175" w:firstLine="420"/>
      </w:pPr>
      <w:r w:rsidRPr="00257295">
        <w:drawing>
          <wp:inline distT="0" distB="0" distL="0" distR="0" wp14:anchorId="15C7EA35" wp14:editId="3170BD82">
            <wp:extent cx="4220164" cy="466790"/>
            <wp:effectExtent l="0" t="0" r="9525" b="9525"/>
            <wp:docPr id="1307" name="图片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E20A.tmp"/>
                    <pic:cNvPicPr/>
                  </pic:nvPicPr>
                  <pic:blipFill>
                    <a:blip r:embed="rId68">
                      <a:extLst>
                        <a:ext uri="{28A0092B-C50C-407E-A947-70E740481C1C}">
                          <a14:useLocalDpi xmlns:a14="http://schemas.microsoft.com/office/drawing/2010/main" val="0"/>
                        </a:ext>
                      </a:extLst>
                    </a:blip>
                    <a:stretch>
                      <a:fillRect/>
                    </a:stretch>
                  </pic:blipFill>
                  <pic:spPr>
                    <a:xfrm>
                      <a:off x="0" y="0"/>
                      <a:ext cx="4220164" cy="466790"/>
                    </a:xfrm>
                    <a:prstGeom prst="rect">
                      <a:avLst/>
                    </a:prstGeom>
                  </pic:spPr>
                </pic:pic>
              </a:graphicData>
            </a:graphic>
          </wp:inline>
        </w:drawing>
      </w:r>
    </w:p>
    <w:p w:rsidR="009847DF" w:rsidRPr="00257295" w:rsidRDefault="009847DF" w:rsidP="009847DF">
      <w:pPr>
        <w:ind w:left="840" w:firstLineChars="175" w:firstLine="420"/>
      </w:pPr>
      <w:r w:rsidRPr="00257295">
        <w:rPr>
          <w:rFonts w:hint="eastAsia"/>
        </w:rPr>
        <w:t>如果</w:t>
      </w:r>
      <w:r w:rsidRPr="00257295">
        <w:rPr>
          <w:rFonts w:hint="eastAsia"/>
        </w:rPr>
        <w:t>CONFIG_USB_STORAGE_USBAT</w:t>
      </w:r>
      <w:r w:rsidRPr="00257295">
        <w:rPr>
          <w:rFonts w:hint="eastAsia"/>
        </w:rPr>
        <w:t>为</w:t>
      </w:r>
      <w:r w:rsidRPr="00257295">
        <w:rPr>
          <w:rFonts w:hint="eastAsia"/>
        </w:rPr>
        <w:t>m</w:t>
      </w:r>
      <w:r w:rsidRPr="00257295">
        <w:rPr>
          <w:rFonts w:hint="eastAsia"/>
        </w:rPr>
        <w:t>，则</w:t>
      </w:r>
      <w:r w:rsidRPr="00257295">
        <w:rPr>
          <w:rFonts w:hint="eastAsia"/>
        </w:rPr>
        <w:t>obj-m</w:t>
      </w:r>
      <w:r w:rsidRPr="00257295">
        <w:rPr>
          <w:rFonts w:hint="eastAsia"/>
        </w:rPr>
        <w:t>变量就会增加一个</w:t>
      </w:r>
      <w:r w:rsidRPr="00257295">
        <w:rPr>
          <w:rFonts w:hint="eastAsia"/>
        </w:rPr>
        <w:t>ums-usbat.o</w:t>
      </w:r>
      <w:r w:rsidRPr="00257295">
        <w:rPr>
          <w:rFonts w:hint="eastAsia"/>
        </w:rPr>
        <w:t>的值。如果为</w:t>
      </w:r>
      <w:r w:rsidRPr="00257295">
        <w:rPr>
          <w:rFonts w:hint="eastAsia"/>
        </w:rPr>
        <w:t>y</w:t>
      </w:r>
      <w:r w:rsidRPr="00257295">
        <w:rPr>
          <w:rFonts w:hint="eastAsia"/>
        </w:rPr>
        <w:t>，则</w:t>
      </w:r>
      <w:r w:rsidRPr="00257295">
        <w:rPr>
          <w:rFonts w:hint="eastAsia"/>
        </w:rPr>
        <w:t>obj-y</w:t>
      </w:r>
      <w:r w:rsidRPr="00257295">
        <w:rPr>
          <w:rFonts w:hint="eastAsia"/>
        </w:rPr>
        <w:t>变量增加一个对应</w:t>
      </w:r>
      <w:r w:rsidRPr="00257295">
        <w:rPr>
          <w:rFonts w:hint="eastAsia"/>
        </w:rPr>
        <w:t>.o</w:t>
      </w:r>
      <w:r w:rsidRPr="00257295">
        <w:rPr>
          <w:rFonts w:hint="eastAsia"/>
        </w:rPr>
        <w:t>的值。通过这种方式将所有</w:t>
      </w:r>
      <w:r w:rsidRPr="00257295">
        <w:rPr>
          <w:rFonts w:hint="eastAsia"/>
        </w:rPr>
        <w:t>.o</w:t>
      </w:r>
      <w:r w:rsidRPr="00257295">
        <w:rPr>
          <w:rFonts w:hint="eastAsia"/>
        </w:rPr>
        <w:t>文件分类为</w:t>
      </w:r>
      <w:r w:rsidRPr="00257295">
        <w:rPr>
          <w:rFonts w:hint="eastAsia"/>
        </w:rPr>
        <w:t>obj-y(</w:t>
      </w:r>
      <w:r w:rsidRPr="00257295">
        <w:rPr>
          <w:rFonts w:hint="eastAsia"/>
        </w:rPr>
        <w:t>编译进内核</w:t>
      </w:r>
      <w:r w:rsidRPr="00257295">
        <w:rPr>
          <w:rFonts w:hint="eastAsia"/>
        </w:rPr>
        <w:t>)</w:t>
      </w:r>
      <w:r w:rsidRPr="00257295">
        <w:rPr>
          <w:rFonts w:hint="eastAsia"/>
        </w:rPr>
        <w:t>，以及</w:t>
      </w:r>
      <w:r w:rsidRPr="00257295">
        <w:rPr>
          <w:rFonts w:hint="eastAsia"/>
        </w:rPr>
        <w:t>obj-m(</w:t>
      </w:r>
      <w:r w:rsidRPr="00257295">
        <w:rPr>
          <w:rFonts w:hint="eastAsia"/>
        </w:rPr>
        <w:t>编译为模块</w:t>
      </w:r>
      <w:r w:rsidRPr="00257295">
        <w:rPr>
          <w:rFonts w:hint="eastAsia"/>
        </w:rPr>
        <w:t>)</w:t>
      </w:r>
      <w:r w:rsidRPr="00257295">
        <w:rPr>
          <w:rFonts w:hint="eastAsia"/>
        </w:rPr>
        <w:t>。</w:t>
      </w:r>
    </w:p>
    <w:p w:rsidR="009847DF" w:rsidRPr="00257295" w:rsidRDefault="009847DF" w:rsidP="00D734B9">
      <w:pPr>
        <w:pStyle w:val="ListParagraph"/>
        <w:numPr>
          <w:ilvl w:val="0"/>
          <w:numId w:val="122"/>
        </w:numPr>
        <w:ind w:firstLineChars="0"/>
      </w:pPr>
      <w:r w:rsidRPr="00257295">
        <w:rPr>
          <w:rFonts w:hint="eastAsia"/>
        </w:rPr>
        <w:t>整理</w:t>
      </w:r>
      <w:r w:rsidRPr="00257295">
        <w:rPr>
          <w:rFonts w:hint="eastAsia"/>
        </w:rPr>
        <w:t>obj</w:t>
      </w:r>
      <w:r w:rsidRPr="00257295">
        <w:rPr>
          <w:rFonts w:hint="eastAsia"/>
        </w:rPr>
        <w:t>列表</w:t>
      </w:r>
    </w:p>
    <w:p w:rsidR="009847DF" w:rsidRPr="00257295" w:rsidRDefault="009847DF" w:rsidP="009847DF">
      <w:pPr>
        <w:pStyle w:val="ListParagraph"/>
        <w:ind w:left="840" w:firstLineChars="0" w:firstLine="0"/>
      </w:pPr>
      <w:r w:rsidRPr="00257295">
        <w:rPr>
          <w:rFonts w:hint="eastAsia"/>
        </w:rPr>
        <w:t>将</w:t>
      </w:r>
      <w:r w:rsidRPr="00257295">
        <w:rPr>
          <w:rFonts w:hint="eastAsia"/>
        </w:rPr>
        <w:t>obj-m/obj-y</w:t>
      </w:r>
      <w:r w:rsidRPr="00257295">
        <w:rPr>
          <w:rFonts w:hint="eastAsia"/>
        </w:rPr>
        <w:t>等加上父目录路径，实现如下：</w:t>
      </w:r>
    </w:p>
    <w:p w:rsidR="009847DF" w:rsidRPr="00257295" w:rsidRDefault="009847DF" w:rsidP="009847DF">
      <w:pPr>
        <w:pStyle w:val="a7"/>
        <w:ind w:leftChars="175" w:firstLine="420"/>
      </w:pPr>
      <w:r w:rsidRPr="00257295">
        <w:drawing>
          <wp:inline distT="0" distB="0" distL="0" distR="0" wp14:anchorId="4D22FE4A" wp14:editId="52824375">
            <wp:extent cx="2391109" cy="295316"/>
            <wp:effectExtent l="0" t="0" r="9525" b="9525"/>
            <wp:docPr id="1308" name="图片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6B08.tmp"/>
                    <pic:cNvPicPr/>
                  </pic:nvPicPr>
                  <pic:blipFill>
                    <a:blip r:embed="rId69">
                      <a:extLst>
                        <a:ext uri="{28A0092B-C50C-407E-A947-70E740481C1C}">
                          <a14:useLocalDpi xmlns:a14="http://schemas.microsoft.com/office/drawing/2010/main" val="0"/>
                        </a:ext>
                      </a:extLst>
                    </a:blip>
                    <a:stretch>
                      <a:fillRect/>
                    </a:stretch>
                  </pic:blipFill>
                  <pic:spPr>
                    <a:xfrm>
                      <a:off x="0" y="0"/>
                      <a:ext cx="2391109" cy="295316"/>
                    </a:xfrm>
                    <a:prstGeom prst="rect">
                      <a:avLst/>
                    </a:prstGeom>
                  </pic:spPr>
                </pic:pic>
              </a:graphicData>
            </a:graphic>
          </wp:inline>
        </w:drawing>
      </w:r>
    </w:p>
    <w:p w:rsidR="009847DF" w:rsidRPr="00257295" w:rsidRDefault="009847DF" w:rsidP="009847DF">
      <w:pPr>
        <w:pStyle w:val="a7"/>
        <w:ind w:leftChars="175" w:firstLine="420"/>
      </w:pPr>
      <w:r w:rsidRPr="00257295">
        <w:rPr>
          <w:rFonts w:hint="eastAsia"/>
        </w:rPr>
        <w:lastRenderedPageBreak/>
        <w:drawing>
          <wp:inline distT="0" distB="0" distL="0" distR="0" wp14:anchorId="6A62D2E4" wp14:editId="6C416A8A">
            <wp:extent cx="4008475" cy="2440324"/>
            <wp:effectExtent l="0" t="0" r="0" b="0"/>
            <wp:docPr id="1312" name="图片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602.tmp"/>
                    <pic:cNvPicPr/>
                  </pic:nvPicPr>
                  <pic:blipFill>
                    <a:blip r:embed="rId70">
                      <a:extLst>
                        <a:ext uri="{28A0092B-C50C-407E-A947-70E740481C1C}">
                          <a14:useLocalDpi xmlns:a14="http://schemas.microsoft.com/office/drawing/2010/main" val="0"/>
                        </a:ext>
                      </a:extLst>
                    </a:blip>
                    <a:stretch>
                      <a:fillRect/>
                    </a:stretch>
                  </pic:blipFill>
                  <pic:spPr>
                    <a:xfrm>
                      <a:off x="0" y="0"/>
                      <a:ext cx="4011392" cy="2442100"/>
                    </a:xfrm>
                    <a:prstGeom prst="rect">
                      <a:avLst/>
                    </a:prstGeom>
                  </pic:spPr>
                </pic:pic>
              </a:graphicData>
            </a:graphic>
          </wp:inline>
        </w:drawing>
      </w:r>
    </w:p>
    <w:p w:rsidR="009847DF" w:rsidRPr="00257295" w:rsidRDefault="009847DF" w:rsidP="009847DF">
      <w:pPr>
        <w:pStyle w:val="a7"/>
        <w:ind w:leftChars="175" w:firstLine="420"/>
      </w:pPr>
      <w:r w:rsidRPr="00257295">
        <w:rPr>
          <w:rFonts w:hint="eastAsia"/>
        </w:rPr>
        <w:drawing>
          <wp:inline distT="0" distB="0" distL="0" distR="0" wp14:anchorId="24A117B0" wp14:editId="53166F9C">
            <wp:extent cx="5627525" cy="1509824"/>
            <wp:effectExtent l="0" t="0" r="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4CA4.tmp"/>
                    <pic:cNvPicPr/>
                  </pic:nvPicPr>
                  <pic:blipFill>
                    <a:blip r:embed="rId71">
                      <a:extLst>
                        <a:ext uri="{28A0092B-C50C-407E-A947-70E740481C1C}">
                          <a14:useLocalDpi xmlns:a14="http://schemas.microsoft.com/office/drawing/2010/main" val="0"/>
                        </a:ext>
                      </a:extLst>
                    </a:blip>
                    <a:stretch>
                      <a:fillRect/>
                    </a:stretch>
                  </pic:blipFill>
                  <pic:spPr>
                    <a:xfrm>
                      <a:off x="0" y="0"/>
                      <a:ext cx="5659309" cy="1518351"/>
                    </a:xfrm>
                    <a:prstGeom prst="rect">
                      <a:avLst/>
                    </a:prstGeom>
                  </pic:spPr>
                </pic:pic>
              </a:graphicData>
            </a:graphic>
          </wp:inline>
        </w:drawing>
      </w:r>
    </w:p>
    <w:p w:rsidR="009847DF" w:rsidRPr="00257295" w:rsidRDefault="009847DF" w:rsidP="009847DF">
      <w:pPr>
        <w:ind w:left="840" w:firstLineChars="0" w:firstLine="420"/>
      </w:pPr>
      <w:r w:rsidRPr="00257295">
        <w:rPr>
          <w:rFonts w:hint="eastAsia"/>
        </w:rPr>
        <w:t>74</w:t>
      </w:r>
      <w:r w:rsidRPr="00257295">
        <w:rPr>
          <w:rFonts w:hint="eastAsia"/>
        </w:rPr>
        <w:t>：</w:t>
      </w:r>
      <w:r w:rsidRPr="00257295">
        <w:rPr>
          <w:rFonts w:hint="eastAsia"/>
        </w:rPr>
        <w:t>extra-y</w:t>
      </w:r>
      <w:r w:rsidRPr="00257295">
        <w:rPr>
          <w:rFonts w:hint="eastAsia"/>
        </w:rPr>
        <w:t>表示要编译的外部模块，其定义由外部模块的</w:t>
      </w:r>
      <w:r w:rsidRPr="00257295">
        <w:rPr>
          <w:rFonts w:hint="eastAsia"/>
        </w:rPr>
        <w:t>makfile</w:t>
      </w:r>
      <w:r w:rsidRPr="00257295">
        <w:rPr>
          <w:rFonts w:hint="eastAsia"/>
        </w:rPr>
        <w:t>实现，其余的变量在内核中定义。</w:t>
      </w:r>
    </w:p>
    <w:p w:rsidR="009847DF" w:rsidRPr="00257295" w:rsidRDefault="009847DF" w:rsidP="009847DF">
      <w:pPr>
        <w:ind w:left="840" w:firstLineChars="0" w:firstLine="420"/>
      </w:pPr>
      <w:r w:rsidRPr="00257295">
        <w:rPr>
          <w:rFonts w:hint="eastAsia"/>
        </w:rPr>
        <w:t>89</w:t>
      </w:r>
      <w:r w:rsidRPr="00257295">
        <w:rPr>
          <w:rFonts w:hint="eastAsia"/>
        </w:rPr>
        <w:t>：表示子目录，即定义如下的</w:t>
      </w:r>
      <w:r w:rsidRPr="00257295">
        <w:rPr>
          <w:rFonts w:hint="eastAsia"/>
        </w:rPr>
        <w:t>obj</w:t>
      </w:r>
      <w:r w:rsidRPr="00257295">
        <w:rPr>
          <w:rFonts w:hint="eastAsia"/>
        </w:rPr>
        <w:t>：</w:t>
      </w:r>
    </w:p>
    <w:p w:rsidR="009847DF" w:rsidRPr="00257295" w:rsidRDefault="009847DF" w:rsidP="009847DF">
      <w:pPr>
        <w:pStyle w:val="a7"/>
        <w:ind w:leftChars="175" w:firstLine="420"/>
      </w:pPr>
      <w:r w:rsidRPr="00257295">
        <w:drawing>
          <wp:inline distT="0" distB="0" distL="0" distR="0" wp14:anchorId="1EC4A81D" wp14:editId="79721E59">
            <wp:extent cx="3153215" cy="409632"/>
            <wp:effectExtent l="0" t="0" r="9525" b="9525"/>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B85F.tmp"/>
                    <pic:cNvPicPr/>
                  </pic:nvPicPr>
                  <pic:blipFill>
                    <a:blip r:embed="rId72">
                      <a:extLst>
                        <a:ext uri="{28A0092B-C50C-407E-A947-70E740481C1C}">
                          <a14:useLocalDpi xmlns:a14="http://schemas.microsoft.com/office/drawing/2010/main" val="0"/>
                        </a:ext>
                      </a:extLst>
                    </a:blip>
                    <a:stretch>
                      <a:fillRect/>
                    </a:stretch>
                  </pic:blipFill>
                  <pic:spPr>
                    <a:xfrm>
                      <a:off x="0" y="0"/>
                      <a:ext cx="3153215" cy="409632"/>
                    </a:xfrm>
                    <a:prstGeom prst="rect">
                      <a:avLst/>
                    </a:prstGeom>
                  </pic:spPr>
                </pic:pic>
              </a:graphicData>
            </a:graphic>
          </wp:inline>
        </w:drawing>
      </w:r>
    </w:p>
    <w:p w:rsidR="009847DF" w:rsidRPr="00257295" w:rsidRDefault="009847DF" w:rsidP="00D734B9">
      <w:pPr>
        <w:pStyle w:val="ListParagraph"/>
        <w:numPr>
          <w:ilvl w:val="0"/>
          <w:numId w:val="122"/>
        </w:numPr>
        <w:ind w:firstLineChars="0"/>
      </w:pPr>
      <w:r w:rsidRPr="00257295">
        <w:rPr>
          <w:rFonts w:hint="eastAsia"/>
        </w:rPr>
        <w:t>整理组合模块信息</w:t>
      </w:r>
    </w:p>
    <w:p w:rsidR="009847DF" w:rsidRPr="00257295" w:rsidRDefault="009847DF" w:rsidP="009847DF">
      <w:pPr>
        <w:pStyle w:val="ListParagraph"/>
        <w:ind w:left="840" w:firstLineChars="0" w:firstLine="0"/>
      </w:pPr>
      <w:r w:rsidRPr="00257295">
        <w:rPr>
          <w:rFonts w:hint="eastAsia"/>
        </w:rPr>
        <w:t>组合模块指由多个</w:t>
      </w:r>
      <w:r w:rsidRPr="00257295">
        <w:rPr>
          <w:rFonts w:hint="eastAsia"/>
        </w:rPr>
        <w:t>.o</w:t>
      </w:r>
      <w:r w:rsidRPr="00257295">
        <w:rPr>
          <w:rFonts w:hint="eastAsia"/>
        </w:rPr>
        <w:t>文件编译到一起而生成的独立的文件，定义方法如下</w:t>
      </w:r>
      <w:r w:rsidRPr="00257295">
        <w:rPr>
          <w:rFonts w:hint="eastAsia"/>
        </w:rPr>
        <w:t>(watchdog.o</w:t>
      </w:r>
      <w:r w:rsidRPr="00257295">
        <w:rPr>
          <w:rFonts w:hint="eastAsia"/>
        </w:rPr>
        <w:t>和</w:t>
      </w:r>
      <w:r w:rsidRPr="00257295">
        <w:rPr>
          <w:rFonts w:hint="eastAsia"/>
        </w:rPr>
        <w:t>mount.o</w:t>
      </w:r>
      <w:r w:rsidRPr="00257295">
        <w:rPr>
          <w:rFonts w:hint="eastAsia"/>
        </w:rPr>
        <w:t>即组合模块</w:t>
      </w:r>
      <w:r w:rsidRPr="00257295">
        <w:rPr>
          <w:rFonts w:hint="eastAsia"/>
        </w:rPr>
        <w:t>)</w:t>
      </w:r>
      <w:r w:rsidRPr="00257295">
        <w:rPr>
          <w:rFonts w:hint="eastAsia"/>
        </w:rPr>
        <w:t>：</w:t>
      </w:r>
    </w:p>
    <w:p w:rsidR="009847DF" w:rsidRPr="00257295" w:rsidRDefault="009847DF" w:rsidP="009847DF">
      <w:pPr>
        <w:pStyle w:val="a7"/>
        <w:ind w:left="480" w:firstLine="360"/>
      </w:pPr>
      <w:r w:rsidRPr="00257295">
        <w:rPr>
          <w:rFonts w:hint="eastAsia"/>
        </w:rPr>
        <w:drawing>
          <wp:inline distT="0" distB="0" distL="0" distR="0" wp14:anchorId="2A0336EB" wp14:editId="585E8F24">
            <wp:extent cx="3615148" cy="685800"/>
            <wp:effectExtent l="0" t="0" r="4445" b="0"/>
            <wp:docPr id="1317" name="图片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E33.tmp"/>
                    <pic:cNvPicPr/>
                  </pic:nvPicPr>
                  <pic:blipFill>
                    <a:blip r:embed="rId73">
                      <a:extLst>
                        <a:ext uri="{28A0092B-C50C-407E-A947-70E740481C1C}">
                          <a14:useLocalDpi xmlns:a14="http://schemas.microsoft.com/office/drawing/2010/main" val="0"/>
                        </a:ext>
                      </a:extLst>
                    </a:blip>
                    <a:stretch>
                      <a:fillRect/>
                    </a:stretch>
                  </pic:blipFill>
                  <pic:spPr>
                    <a:xfrm>
                      <a:off x="0" y="0"/>
                      <a:ext cx="3629973" cy="688612"/>
                    </a:xfrm>
                    <a:prstGeom prst="rect">
                      <a:avLst/>
                    </a:prstGeom>
                  </pic:spPr>
                </pic:pic>
              </a:graphicData>
            </a:graphic>
          </wp:inline>
        </w:drawing>
      </w:r>
    </w:p>
    <w:p w:rsidR="009847DF" w:rsidRPr="00257295" w:rsidRDefault="009847DF" w:rsidP="009847DF">
      <w:pPr>
        <w:ind w:firstLine="480"/>
      </w:pPr>
      <w:r w:rsidRPr="00257295">
        <w:rPr>
          <w:rFonts w:hint="eastAsia"/>
        </w:rPr>
        <w:tab/>
      </w:r>
      <w:r w:rsidRPr="00257295">
        <w:rPr>
          <w:rFonts w:hint="eastAsia"/>
        </w:rPr>
        <w:t>或者：</w:t>
      </w:r>
    </w:p>
    <w:p w:rsidR="009847DF" w:rsidRPr="00257295" w:rsidRDefault="009847DF" w:rsidP="009847DF">
      <w:pPr>
        <w:pStyle w:val="a7"/>
        <w:ind w:left="480" w:firstLine="360"/>
      </w:pPr>
      <w:r w:rsidRPr="00257295">
        <w:rPr>
          <w:rFonts w:hint="eastAsia"/>
        </w:rPr>
        <w:drawing>
          <wp:inline distT="0" distB="0" distL="0" distR="0" wp14:anchorId="3EA633A4" wp14:editId="0917F312">
            <wp:extent cx="4219575" cy="723900"/>
            <wp:effectExtent l="0" t="0" r="9525" b="0"/>
            <wp:docPr id="1635" name="图片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3674.tmp"/>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4220164" cy="724001"/>
                    </a:xfrm>
                    <a:prstGeom prst="rect">
                      <a:avLst/>
                    </a:prstGeom>
                    <a:ln>
                      <a:noFill/>
                    </a:ln>
                    <a:extLst>
                      <a:ext uri="{53640926-AAD7-44D8-BBD7-CCE9431645EC}">
                        <a14:shadowObscured xmlns:a14="http://schemas.microsoft.com/office/drawing/2010/main"/>
                      </a:ext>
                    </a:extLst>
                  </pic:spPr>
                </pic:pic>
              </a:graphicData>
            </a:graphic>
          </wp:inline>
        </w:drawing>
      </w:r>
    </w:p>
    <w:p w:rsidR="009847DF" w:rsidRPr="00257295" w:rsidRDefault="009847DF" w:rsidP="009847DF">
      <w:pPr>
        <w:ind w:left="840" w:firstLineChars="175" w:firstLine="420"/>
      </w:pPr>
      <w:r w:rsidRPr="00257295">
        <w:rPr>
          <w:rFonts w:hint="eastAsia"/>
        </w:rPr>
        <w:lastRenderedPageBreak/>
        <w:t>即：将多个</w:t>
      </w:r>
      <w:r w:rsidRPr="00257295">
        <w:rPr>
          <w:rFonts w:hint="eastAsia"/>
        </w:rPr>
        <w:t>.o</w:t>
      </w:r>
      <w:r w:rsidRPr="00257295">
        <w:rPr>
          <w:rFonts w:hint="eastAsia"/>
        </w:rPr>
        <w:t>增加到</w:t>
      </w:r>
      <w:r w:rsidRPr="00257295">
        <w:rPr>
          <w:rFonts w:hint="eastAsia"/>
        </w:rPr>
        <w:t>xxx-objs</w:t>
      </w:r>
      <w:r w:rsidRPr="00257295">
        <w:rPr>
          <w:rFonts w:hint="eastAsia"/>
        </w:rPr>
        <w:t>变量中，或者增加到</w:t>
      </w:r>
      <w:r w:rsidRPr="00257295">
        <w:rPr>
          <w:rFonts w:hint="eastAsia"/>
        </w:rPr>
        <w:t>xxx-y/xxx-n</w:t>
      </w:r>
      <w:r w:rsidRPr="00257295">
        <w:rPr>
          <w:rFonts w:hint="eastAsia"/>
        </w:rPr>
        <w:t>变量中，则变量名增加后缀</w:t>
      </w:r>
      <w:r w:rsidRPr="00257295">
        <w:rPr>
          <w:rFonts w:hint="eastAsia"/>
        </w:rPr>
        <w:t>.o</w:t>
      </w:r>
      <w:r w:rsidRPr="00257295">
        <w:rPr>
          <w:rFonts w:hint="eastAsia"/>
        </w:rPr>
        <w:t>即为组合模块，</w:t>
      </w:r>
      <w:r w:rsidRPr="00257295">
        <w:rPr>
          <w:rFonts w:hint="eastAsia"/>
        </w:rPr>
        <w:t>Makefile</w:t>
      </w:r>
      <w:r w:rsidRPr="00257295">
        <w:rPr>
          <w:rFonts w:hint="eastAsia"/>
        </w:rPr>
        <w:t>对采用这种方式定义的</w:t>
      </w:r>
      <w:r w:rsidRPr="00257295">
        <w:rPr>
          <w:rFonts w:hint="eastAsia"/>
        </w:rPr>
        <w:t>obj</w:t>
      </w:r>
      <w:r w:rsidRPr="00257295">
        <w:rPr>
          <w:rFonts w:hint="eastAsia"/>
        </w:rPr>
        <w:t>如下判断：</w:t>
      </w:r>
    </w:p>
    <w:p w:rsidR="009847DF" w:rsidRPr="00257295" w:rsidRDefault="009847DF" w:rsidP="009847DF">
      <w:pPr>
        <w:pStyle w:val="a7"/>
        <w:ind w:left="480" w:firstLine="360"/>
      </w:pPr>
      <w:r w:rsidRPr="00257295">
        <w:drawing>
          <wp:inline distT="0" distB="0" distL="0" distR="0" wp14:anchorId="76D4C0DE" wp14:editId="5AF801DA">
            <wp:extent cx="5273749" cy="1360967"/>
            <wp:effectExtent l="0" t="0" r="3175" b="0"/>
            <wp:docPr id="1315" name="图片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6FEF.tmp"/>
                    <pic:cNvPicPr/>
                  </pic:nvPicPr>
                  <pic:blipFill>
                    <a:blip r:embed="rId75">
                      <a:extLst>
                        <a:ext uri="{28A0092B-C50C-407E-A947-70E740481C1C}">
                          <a14:useLocalDpi xmlns:a14="http://schemas.microsoft.com/office/drawing/2010/main" val="0"/>
                        </a:ext>
                      </a:extLst>
                    </a:blip>
                    <a:stretch>
                      <a:fillRect/>
                    </a:stretch>
                  </pic:blipFill>
                  <pic:spPr>
                    <a:xfrm>
                      <a:off x="0" y="0"/>
                      <a:ext cx="5286720" cy="1364314"/>
                    </a:xfrm>
                    <a:prstGeom prst="rect">
                      <a:avLst/>
                    </a:prstGeom>
                  </pic:spPr>
                </pic:pic>
              </a:graphicData>
            </a:graphic>
          </wp:inline>
        </w:drawing>
      </w:r>
    </w:p>
    <w:p w:rsidR="009847DF" w:rsidRPr="00257295" w:rsidRDefault="009847DF" w:rsidP="009847DF">
      <w:pPr>
        <w:ind w:left="840" w:firstLineChars="0" w:firstLine="420"/>
      </w:pPr>
      <w:r w:rsidRPr="00257295">
        <w:rPr>
          <w:rFonts w:hint="eastAsia"/>
        </w:rPr>
        <w:t>50</w:t>
      </w:r>
      <w:r w:rsidRPr="00257295">
        <w:rPr>
          <w:rFonts w:hint="eastAsia"/>
        </w:rPr>
        <w:t>：检查</w:t>
      </w:r>
      <w:r w:rsidRPr="00257295">
        <w:rPr>
          <w:rFonts w:hint="eastAsia"/>
        </w:rPr>
        <w:t>obj-y</w:t>
      </w:r>
      <w:r w:rsidRPr="00257295">
        <w:rPr>
          <w:rFonts w:hint="eastAsia"/>
        </w:rPr>
        <w:t>中</w:t>
      </w:r>
      <w:r w:rsidRPr="00257295">
        <w:rPr>
          <w:rFonts w:hint="eastAsia"/>
        </w:rPr>
        <w:t>xxx.o</w:t>
      </w:r>
      <w:r w:rsidRPr="00257295">
        <w:rPr>
          <w:rFonts w:hint="eastAsia"/>
        </w:rPr>
        <w:t>对应的</w:t>
      </w:r>
      <w:r w:rsidRPr="00257295">
        <w:rPr>
          <w:rFonts w:hint="eastAsia"/>
        </w:rPr>
        <w:t>xxx-objs</w:t>
      </w:r>
      <w:r w:rsidRPr="00257295">
        <w:rPr>
          <w:rFonts w:hint="eastAsia"/>
        </w:rPr>
        <w:t>或</w:t>
      </w:r>
      <w:r w:rsidRPr="00257295">
        <w:rPr>
          <w:rFonts w:hint="eastAsia"/>
        </w:rPr>
        <w:t>xxx-y</w:t>
      </w:r>
      <w:r w:rsidRPr="00257295">
        <w:rPr>
          <w:rFonts w:hint="eastAsia"/>
        </w:rPr>
        <w:t>变量是否存在，即是否有多个</w:t>
      </w:r>
      <w:r w:rsidRPr="00257295">
        <w:rPr>
          <w:rFonts w:hint="eastAsia"/>
        </w:rPr>
        <w:t>.o</w:t>
      </w:r>
      <w:r w:rsidRPr="00257295">
        <w:rPr>
          <w:rFonts w:hint="eastAsia"/>
        </w:rPr>
        <w:t>文件组成的组合模块。如果有则将对应的组合模块</w:t>
      </w:r>
      <w:r w:rsidRPr="00257295">
        <w:rPr>
          <w:rFonts w:hint="eastAsia"/>
        </w:rPr>
        <w:t>xxx.o</w:t>
      </w:r>
      <w:r w:rsidRPr="00257295">
        <w:rPr>
          <w:rFonts w:hint="eastAsia"/>
        </w:rPr>
        <w:t>加入到</w:t>
      </w:r>
      <w:r w:rsidRPr="00257295">
        <w:rPr>
          <w:rFonts w:hint="eastAsia"/>
        </w:rPr>
        <w:t>muti-used-y</w:t>
      </w:r>
      <w:r w:rsidRPr="00257295">
        <w:rPr>
          <w:rFonts w:hint="eastAsia"/>
        </w:rPr>
        <w:t>。</w:t>
      </w:r>
    </w:p>
    <w:p w:rsidR="009847DF" w:rsidRPr="00257295" w:rsidRDefault="009847DF" w:rsidP="009847DF">
      <w:pPr>
        <w:ind w:left="840" w:firstLineChars="0" w:firstLine="420"/>
      </w:pPr>
      <w:r w:rsidRPr="00257295">
        <w:rPr>
          <w:rFonts w:hint="eastAsia"/>
        </w:rPr>
        <w:t>51</w:t>
      </w:r>
      <w:r w:rsidRPr="00257295">
        <w:rPr>
          <w:rFonts w:hint="eastAsia"/>
        </w:rPr>
        <w:t>：检查</w:t>
      </w:r>
      <w:r w:rsidRPr="00257295">
        <w:rPr>
          <w:rFonts w:hint="eastAsia"/>
        </w:rPr>
        <w:t>obj-m</w:t>
      </w:r>
      <w:r w:rsidRPr="00257295">
        <w:rPr>
          <w:rFonts w:hint="eastAsia"/>
        </w:rPr>
        <w:t>中组合模块，方法同</w:t>
      </w:r>
      <w:r w:rsidRPr="00257295">
        <w:rPr>
          <w:rFonts w:hint="eastAsia"/>
        </w:rPr>
        <w:t>50</w:t>
      </w:r>
      <w:r w:rsidRPr="00257295">
        <w:rPr>
          <w:rFonts w:hint="eastAsia"/>
        </w:rPr>
        <w:t>行，符合条件的加入</w:t>
      </w:r>
      <w:r w:rsidRPr="00257295">
        <w:rPr>
          <w:rFonts w:hint="eastAsia"/>
        </w:rPr>
        <w:t>muti-used-m</w:t>
      </w:r>
      <w:r w:rsidRPr="00257295">
        <w:rPr>
          <w:rFonts w:hint="eastAsia"/>
        </w:rPr>
        <w:t>。</w:t>
      </w:r>
    </w:p>
    <w:p w:rsidR="009847DF" w:rsidRPr="00257295" w:rsidRDefault="009847DF" w:rsidP="009847DF">
      <w:pPr>
        <w:ind w:left="840" w:firstLineChars="0" w:firstLine="420"/>
      </w:pPr>
      <w:r w:rsidRPr="00257295">
        <w:rPr>
          <w:rFonts w:hint="eastAsia"/>
        </w:rPr>
        <w:t>53</w:t>
      </w:r>
      <w:r w:rsidRPr="00257295">
        <w:rPr>
          <w:rFonts w:hint="eastAsia"/>
        </w:rPr>
        <w:t>：去除</w:t>
      </w:r>
      <w:r w:rsidRPr="00257295">
        <w:rPr>
          <w:rFonts w:hint="eastAsia"/>
        </w:rPr>
        <w:t>obj-m</w:t>
      </w:r>
      <w:r w:rsidRPr="00257295">
        <w:rPr>
          <w:rFonts w:hint="eastAsia"/>
        </w:rPr>
        <w:t>中组合模块后放入</w:t>
      </w:r>
      <w:r w:rsidRPr="00257295">
        <w:rPr>
          <w:rFonts w:hint="eastAsia"/>
        </w:rPr>
        <w:t>single-used-m</w:t>
      </w:r>
      <w:r w:rsidRPr="00257295">
        <w:rPr>
          <w:rFonts w:hint="eastAsia"/>
        </w:rPr>
        <w:t>，该模块名对应同名</w:t>
      </w:r>
      <w:r w:rsidRPr="00257295">
        <w:rPr>
          <w:rFonts w:hint="eastAsia"/>
        </w:rPr>
        <w:t>.o</w:t>
      </w:r>
      <w:r w:rsidRPr="00257295">
        <w:rPr>
          <w:rFonts w:hint="eastAsia"/>
        </w:rPr>
        <w:t>文件。</w:t>
      </w:r>
    </w:p>
    <w:p w:rsidR="009847DF" w:rsidRPr="00257295" w:rsidRDefault="009847DF" w:rsidP="009847DF">
      <w:pPr>
        <w:ind w:left="840" w:firstLineChars="0" w:firstLine="420"/>
      </w:pPr>
      <w:r w:rsidRPr="00257295">
        <w:rPr>
          <w:rFonts w:hint="eastAsia"/>
        </w:rPr>
        <w:t>57~58</w:t>
      </w:r>
      <w:r w:rsidRPr="00257295">
        <w:rPr>
          <w:rFonts w:hint="eastAsia"/>
        </w:rPr>
        <w:t>：将组合模块</w:t>
      </w:r>
      <w:r w:rsidRPr="00257295">
        <w:rPr>
          <w:rFonts w:hint="eastAsia"/>
          <w:b/>
        </w:rPr>
        <w:t>包含</w:t>
      </w:r>
      <w:r w:rsidRPr="00257295">
        <w:rPr>
          <w:rFonts w:hint="eastAsia"/>
        </w:rPr>
        <w:t>的</w:t>
      </w:r>
      <w:r w:rsidRPr="00257295">
        <w:rPr>
          <w:rFonts w:hint="eastAsia"/>
        </w:rPr>
        <w:t>.o(</w:t>
      </w:r>
      <w:r w:rsidRPr="00257295">
        <w:rPr>
          <w:rFonts w:hint="eastAsia"/>
        </w:rPr>
        <w:t>即</w:t>
      </w:r>
      <w:r w:rsidRPr="00257295">
        <w:rPr>
          <w:rFonts w:hint="eastAsia"/>
        </w:rPr>
        <w:t>xxx-objs</w:t>
      </w:r>
      <w:r w:rsidRPr="00257295">
        <w:rPr>
          <w:rFonts w:hint="eastAsia"/>
        </w:rPr>
        <w:t>中定义的</w:t>
      </w:r>
      <w:r w:rsidRPr="00257295">
        <w:rPr>
          <w:rFonts w:hint="eastAsia"/>
        </w:rPr>
        <w:t>.o)</w:t>
      </w:r>
      <w:r w:rsidRPr="00257295">
        <w:rPr>
          <w:rFonts w:hint="eastAsia"/>
        </w:rPr>
        <w:t>加入</w:t>
      </w:r>
      <w:r w:rsidRPr="00257295">
        <w:rPr>
          <w:rFonts w:hint="eastAsia"/>
        </w:rPr>
        <w:t>muti-objs-y</w:t>
      </w:r>
      <w:r w:rsidRPr="00257295">
        <w:rPr>
          <w:rFonts w:hint="eastAsia"/>
        </w:rPr>
        <w:t>或</w:t>
      </w:r>
      <w:r w:rsidRPr="00257295">
        <w:rPr>
          <w:rFonts w:hint="eastAsia"/>
        </w:rPr>
        <w:t>muti-objs-m</w:t>
      </w:r>
      <w:r w:rsidRPr="00257295">
        <w:rPr>
          <w:rFonts w:hint="eastAsia"/>
        </w:rPr>
        <w:t>。</w:t>
      </w:r>
    </w:p>
    <w:p w:rsidR="009847DF" w:rsidRPr="00257295" w:rsidRDefault="009847DF" w:rsidP="00D734B9">
      <w:pPr>
        <w:pStyle w:val="ListParagraph"/>
        <w:numPr>
          <w:ilvl w:val="0"/>
          <w:numId w:val="122"/>
        </w:numPr>
        <w:ind w:firstLineChars="0"/>
      </w:pPr>
      <w:r w:rsidRPr="00257295">
        <w:rPr>
          <w:rFonts w:hint="eastAsia"/>
        </w:rPr>
        <w:t>设置要构造的目标</w:t>
      </w:r>
    </w:p>
    <w:p w:rsidR="009847DF" w:rsidRPr="00257295" w:rsidRDefault="009847DF" w:rsidP="009847DF">
      <w:pPr>
        <w:pStyle w:val="a7"/>
        <w:ind w:left="480" w:firstLine="360"/>
      </w:pPr>
      <w:r w:rsidRPr="00257295">
        <w:rPr>
          <w:rFonts w:hint="eastAsia"/>
        </w:rPr>
        <w:drawing>
          <wp:inline distT="0" distB="0" distL="0" distR="0" wp14:anchorId="776BF61D" wp14:editId="03CDA249">
            <wp:extent cx="5006265" cy="1956390"/>
            <wp:effectExtent l="0" t="0" r="4445" b="6350"/>
            <wp:docPr id="1151" name="图片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AF93.tmp"/>
                    <pic:cNvPicPr/>
                  </pic:nvPicPr>
                  <pic:blipFill>
                    <a:blip r:embed="rId76">
                      <a:extLst>
                        <a:ext uri="{28A0092B-C50C-407E-A947-70E740481C1C}">
                          <a14:useLocalDpi xmlns:a14="http://schemas.microsoft.com/office/drawing/2010/main" val="0"/>
                        </a:ext>
                      </a:extLst>
                    </a:blip>
                    <a:stretch>
                      <a:fillRect/>
                    </a:stretch>
                  </pic:blipFill>
                  <pic:spPr>
                    <a:xfrm>
                      <a:off x="0" y="0"/>
                      <a:ext cx="5014291" cy="1959527"/>
                    </a:xfrm>
                    <a:prstGeom prst="rect">
                      <a:avLst/>
                    </a:prstGeom>
                  </pic:spPr>
                </pic:pic>
              </a:graphicData>
            </a:graphic>
          </wp:inline>
        </w:drawing>
      </w:r>
    </w:p>
    <w:p w:rsidR="009847DF" w:rsidRPr="00257295" w:rsidRDefault="009847DF" w:rsidP="009847DF">
      <w:pPr>
        <w:ind w:firstLine="480"/>
      </w:pPr>
      <w:r w:rsidRPr="00257295">
        <w:rPr>
          <w:rFonts w:hint="eastAsia"/>
        </w:rPr>
        <w:tab/>
        <w:t>145</w:t>
      </w:r>
      <w:r w:rsidRPr="00257295">
        <w:rPr>
          <w:rFonts w:hint="eastAsia"/>
        </w:rPr>
        <w:t>：如果存在采用</w:t>
      </w:r>
      <w:r w:rsidRPr="00257295">
        <w:rPr>
          <w:rFonts w:hint="eastAsia"/>
        </w:rPr>
        <w:t>build_in</w:t>
      </w:r>
      <w:r w:rsidRPr="00257295">
        <w:rPr>
          <w:rFonts w:hint="eastAsia"/>
        </w:rPr>
        <w:t>方式编译的目标，增加依赖</w:t>
      </w:r>
      <w:r w:rsidRPr="00257295">
        <w:rPr>
          <w:rFonts w:hint="eastAsia"/>
        </w:rPr>
        <w:t>built-in.o</w:t>
      </w:r>
      <w:r w:rsidRPr="00257295">
        <w:rPr>
          <w:rFonts w:hint="eastAsia"/>
        </w:rPr>
        <w:t>，</w:t>
      </w:r>
      <w:r w:rsidRPr="00257295">
        <w:rPr>
          <w:rFonts w:hint="eastAsia"/>
        </w:rPr>
        <w:t>lib.o</w:t>
      </w:r>
      <w:r w:rsidRPr="00257295">
        <w:rPr>
          <w:rFonts w:hint="eastAsia"/>
        </w:rPr>
        <w:t>，和</w:t>
      </w:r>
      <w:r w:rsidRPr="00257295">
        <w:rPr>
          <w:rFonts w:hint="eastAsia"/>
        </w:rPr>
        <w:t>extra-y</w:t>
      </w:r>
      <w:r w:rsidRPr="00257295">
        <w:rPr>
          <w:rFonts w:hint="eastAsia"/>
        </w:rPr>
        <w:t>。</w:t>
      </w:r>
    </w:p>
    <w:p w:rsidR="009847DF" w:rsidRPr="00257295" w:rsidRDefault="009847DF" w:rsidP="009847DF">
      <w:pPr>
        <w:ind w:firstLine="480"/>
      </w:pPr>
      <w:r w:rsidRPr="00257295">
        <w:rPr>
          <w:rFonts w:hint="eastAsia"/>
        </w:rPr>
        <w:tab/>
        <w:t>146</w:t>
      </w:r>
      <w:r w:rsidRPr="00257295">
        <w:rPr>
          <w:rFonts w:hint="eastAsia"/>
        </w:rPr>
        <w:t>：如果存在采用模块方式编译的目标，增加依赖</w:t>
      </w:r>
      <w:r w:rsidRPr="00257295">
        <w:rPr>
          <w:rFonts w:hint="eastAsia"/>
        </w:rPr>
        <w:t>obj-m</w:t>
      </w:r>
      <w:r w:rsidRPr="00257295">
        <w:rPr>
          <w:rFonts w:hint="eastAsia"/>
        </w:rPr>
        <w:t>和</w:t>
      </w:r>
      <w:r w:rsidRPr="00257295">
        <w:rPr>
          <w:rFonts w:hint="eastAsia"/>
        </w:rPr>
        <w:t>modules.order</w:t>
      </w:r>
      <w:r w:rsidRPr="00257295">
        <w:rPr>
          <w:rFonts w:hint="eastAsia"/>
        </w:rPr>
        <w:t>。</w:t>
      </w:r>
    </w:p>
    <w:p w:rsidR="009847DF" w:rsidRPr="00257295" w:rsidRDefault="009847DF" w:rsidP="009847DF">
      <w:pPr>
        <w:ind w:left="420" w:firstLineChars="0" w:firstLine="420"/>
      </w:pPr>
      <w:r w:rsidRPr="00257295">
        <w:rPr>
          <w:rFonts w:hint="eastAsia"/>
        </w:rPr>
        <w:t>147</w:t>
      </w:r>
      <w:r w:rsidRPr="00257295">
        <w:rPr>
          <w:rFonts w:hint="eastAsia"/>
        </w:rPr>
        <w:t>：在</w:t>
      </w:r>
      <w:r w:rsidRPr="00257295">
        <w:rPr>
          <w:rFonts w:hint="eastAsia"/>
        </w:rPr>
        <w:t>build_in</w:t>
      </w:r>
      <w:r w:rsidRPr="00257295">
        <w:rPr>
          <w:rFonts w:hint="eastAsia"/>
        </w:rPr>
        <w:t>时增加子目录。</w:t>
      </w:r>
      <w:r w:rsidRPr="00257295">
        <w:rPr>
          <w:rFonts w:hint="eastAsia"/>
        </w:rPr>
        <w:tab/>
      </w:r>
      <w:r w:rsidRPr="00257295">
        <w:rPr>
          <w:rFonts w:hint="eastAsia"/>
        </w:rPr>
        <w:tab/>
      </w:r>
    </w:p>
    <w:p w:rsidR="009847DF" w:rsidRPr="00257295" w:rsidRDefault="009847DF" w:rsidP="00D734B9">
      <w:pPr>
        <w:pStyle w:val="ListParagraph"/>
        <w:numPr>
          <w:ilvl w:val="0"/>
          <w:numId w:val="122"/>
        </w:numPr>
        <w:ind w:firstLineChars="0"/>
      </w:pPr>
      <w:r w:rsidRPr="00257295">
        <w:rPr>
          <w:rFonts w:hint="eastAsia"/>
        </w:rPr>
        <w:t>设置</w:t>
      </w:r>
      <w:r w:rsidRPr="00257295">
        <w:rPr>
          <w:rFonts w:hint="eastAsia"/>
        </w:rPr>
        <w:t>modname</w:t>
      </w:r>
      <w:r w:rsidRPr="00257295">
        <w:rPr>
          <w:rFonts w:hint="eastAsia"/>
        </w:rPr>
        <w:t>变量</w:t>
      </w:r>
    </w:p>
    <w:p w:rsidR="009847DF" w:rsidRPr="00257295" w:rsidRDefault="009847DF" w:rsidP="009847DF">
      <w:pPr>
        <w:pStyle w:val="a7"/>
        <w:ind w:left="480" w:firstLine="360"/>
      </w:pPr>
      <w:r w:rsidRPr="00257295">
        <w:lastRenderedPageBreak/>
        <w:drawing>
          <wp:inline distT="0" distB="0" distL="0" distR="0" wp14:anchorId="02D785CB" wp14:editId="213463DC">
            <wp:extent cx="3667125" cy="1535660"/>
            <wp:effectExtent l="0" t="0" r="0" b="7620"/>
            <wp:docPr id="1319" name="图片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E8CB.tmp"/>
                    <pic:cNvPicPr/>
                  </pic:nvPicPr>
                  <pic:blipFill>
                    <a:blip r:embed="rId77">
                      <a:extLst>
                        <a:ext uri="{28A0092B-C50C-407E-A947-70E740481C1C}">
                          <a14:useLocalDpi xmlns:a14="http://schemas.microsoft.com/office/drawing/2010/main" val="0"/>
                        </a:ext>
                      </a:extLst>
                    </a:blip>
                    <a:stretch>
                      <a:fillRect/>
                    </a:stretch>
                  </pic:blipFill>
                  <pic:spPr>
                    <a:xfrm>
                      <a:off x="0" y="0"/>
                      <a:ext cx="3669286" cy="1536565"/>
                    </a:xfrm>
                    <a:prstGeom prst="rect">
                      <a:avLst/>
                    </a:prstGeom>
                  </pic:spPr>
                </pic:pic>
              </a:graphicData>
            </a:graphic>
          </wp:inline>
        </w:drawing>
      </w:r>
    </w:p>
    <w:p w:rsidR="009847DF" w:rsidRPr="00257295" w:rsidRDefault="009847DF" w:rsidP="009847DF">
      <w:pPr>
        <w:pStyle w:val="a7"/>
        <w:ind w:left="480" w:firstLine="360"/>
      </w:pPr>
      <w:r w:rsidRPr="00257295">
        <w:drawing>
          <wp:inline distT="0" distB="0" distL="0" distR="0" wp14:anchorId="71E7C1B8" wp14:editId="62FF95AB">
            <wp:extent cx="4429125" cy="667037"/>
            <wp:effectExtent l="0" t="0" r="0" b="0"/>
            <wp:docPr id="1318" name="图片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E13B.tmp"/>
                    <pic:cNvPicPr/>
                  </pic:nvPicPr>
                  <pic:blipFill>
                    <a:blip r:embed="rId78">
                      <a:extLst>
                        <a:ext uri="{28A0092B-C50C-407E-A947-70E740481C1C}">
                          <a14:useLocalDpi xmlns:a14="http://schemas.microsoft.com/office/drawing/2010/main" val="0"/>
                        </a:ext>
                      </a:extLst>
                    </a:blip>
                    <a:stretch>
                      <a:fillRect/>
                    </a:stretch>
                  </pic:blipFill>
                  <pic:spPr>
                    <a:xfrm>
                      <a:off x="0" y="0"/>
                      <a:ext cx="4429745" cy="667130"/>
                    </a:xfrm>
                    <a:prstGeom prst="rect">
                      <a:avLst/>
                    </a:prstGeom>
                  </pic:spPr>
                </pic:pic>
              </a:graphicData>
            </a:graphic>
          </wp:inline>
        </w:drawing>
      </w:r>
    </w:p>
    <w:p w:rsidR="009847DF" w:rsidRPr="00257295" w:rsidRDefault="009847DF" w:rsidP="009847DF">
      <w:pPr>
        <w:pStyle w:val="a7"/>
        <w:ind w:left="480" w:firstLine="360"/>
      </w:pPr>
      <w:r w:rsidRPr="00257295">
        <w:drawing>
          <wp:inline distT="0" distB="0" distL="0" distR="0" wp14:anchorId="021DBBA2" wp14:editId="49B3E8A7">
            <wp:extent cx="5276850" cy="697144"/>
            <wp:effectExtent l="0" t="0" r="0" b="8255"/>
            <wp:docPr id="1316" name="图片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5944.tmp"/>
                    <pic:cNvPicPr/>
                  </pic:nvPicPr>
                  <pic:blipFill>
                    <a:blip r:embed="rId79">
                      <a:extLst>
                        <a:ext uri="{28A0092B-C50C-407E-A947-70E740481C1C}">
                          <a14:useLocalDpi xmlns:a14="http://schemas.microsoft.com/office/drawing/2010/main" val="0"/>
                        </a:ext>
                      </a:extLst>
                    </a:blip>
                    <a:stretch>
                      <a:fillRect/>
                    </a:stretch>
                  </pic:blipFill>
                  <pic:spPr>
                    <a:xfrm>
                      <a:off x="0" y="0"/>
                      <a:ext cx="5337348" cy="705137"/>
                    </a:xfrm>
                    <a:prstGeom prst="rect">
                      <a:avLst/>
                    </a:prstGeom>
                  </pic:spPr>
                </pic:pic>
              </a:graphicData>
            </a:graphic>
          </wp:inline>
        </w:drawing>
      </w:r>
    </w:p>
    <w:p w:rsidR="009847DF" w:rsidRPr="00257295" w:rsidRDefault="009847DF" w:rsidP="009847DF">
      <w:pPr>
        <w:ind w:left="840" w:firstLineChars="0" w:firstLine="420"/>
      </w:pPr>
      <w:r w:rsidRPr="00257295">
        <w:rPr>
          <w:rFonts w:hint="eastAsia"/>
        </w:rPr>
        <w:t>165</w:t>
      </w:r>
      <w:r w:rsidRPr="00257295">
        <w:rPr>
          <w:rFonts w:hint="eastAsia"/>
        </w:rPr>
        <w:t>：如果组合模块</w:t>
      </w:r>
      <w:r w:rsidRPr="00257295">
        <w:rPr>
          <w:rFonts w:hint="eastAsia"/>
          <w:b/>
        </w:rPr>
        <w:t>包含</w:t>
      </w:r>
      <w:r w:rsidRPr="00257295">
        <w:rPr>
          <w:rFonts w:hint="eastAsia"/>
        </w:rPr>
        <w:t>的</w:t>
      </w:r>
      <w:r w:rsidRPr="00257295">
        <w:rPr>
          <w:rFonts w:hint="eastAsia"/>
        </w:rPr>
        <w:t>.o</w:t>
      </w:r>
      <w:r w:rsidRPr="00257295">
        <w:rPr>
          <w:rFonts w:hint="eastAsia"/>
        </w:rPr>
        <w:t>与</w:t>
      </w:r>
      <w:r w:rsidRPr="00257295">
        <w:rPr>
          <w:rFonts w:hint="eastAsia"/>
        </w:rPr>
        <w:t>$*.o</w:t>
      </w:r>
      <w:r w:rsidRPr="00257295">
        <w:rPr>
          <w:rFonts w:hint="eastAsia"/>
        </w:rPr>
        <w:t>的文件名相同，则将组合模块</w:t>
      </w:r>
      <w:r w:rsidRPr="00257295">
        <w:rPr>
          <w:rFonts w:hint="eastAsia"/>
        </w:rPr>
        <w:t>xxx.o</w:t>
      </w:r>
      <w:r w:rsidRPr="00257295">
        <w:rPr>
          <w:rFonts w:hint="eastAsia"/>
        </w:rPr>
        <w:t>的</w:t>
      </w:r>
      <w:r w:rsidRPr="00257295">
        <w:rPr>
          <w:rFonts w:hint="eastAsia"/>
        </w:rPr>
        <w:t>xxx</w:t>
      </w:r>
      <w:r w:rsidRPr="00257295">
        <w:rPr>
          <w:rFonts w:hint="eastAsia"/>
        </w:rPr>
        <w:t>部分加入</w:t>
      </w:r>
      <w:r w:rsidRPr="00257295">
        <w:rPr>
          <w:rFonts w:hint="eastAsia"/>
        </w:rPr>
        <w:t>modname-multi</w:t>
      </w:r>
      <w:r w:rsidRPr="00257295">
        <w:rPr>
          <w:rFonts w:hint="eastAsia"/>
        </w:rPr>
        <w:t>列表中。</w:t>
      </w:r>
    </w:p>
    <w:p w:rsidR="009847DF" w:rsidRPr="00257295" w:rsidRDefault="009847DF" w:rsidP="009847DF">
      <w:pPr>
        <w:ind w:left="840" w:firstLineChars="0" w:firstLine="420"/>
      </w:pPr>
      <w:r w:rsidRPr="00257295">
        <w:rPr>
          <w:rFonts w:hint="eastAsia"/>
        </w:rPr>
        <w:t>21</w:t>
      </w:r>
      <w:r w:rsidRPr="00257295">
        <w:rPr>
          <w:rFonts w:hint="eastAsia"/>
        </w:rPr>
        <w:t>：获取</w:t>
      </w:r>
      <w:r w:rsidRPr="00257295">
        <w:rPr>
          <w:rFonts w:hint="eastAsia"/>
        </w:rPr>
        <w:t>$@</w:t>
      </w:r>
      <w:r w:rsidRPr="00257295">
        <w:rPr>
          <w:rFonts w:hint="eastAsia"/>
        </w:rPr>
        <w:t>除过后缀和父路径的部分，即获取</w:t>
      </w:r>
      <w:r w:rsidRPr="00257295">
        <w:rPr>
          <w:rFonts w:hint="eastAsia"/>
        </w:rPr>
        <w:t>aaa/bbb/xxx.o</w:t>
      </w:r>
      <w:r w:rsidRPr="00257295">
        <w:rPr>
          <w:rFonts w:hint="eastAsia"/>
        </w:rPr>
        <w:t>中的</w:t>
      </w:r>
      <w:r w:rsidRPr="00257295">
        <w:rPr>
          <w:rFonts w:hint="eastAsia"/>
        </w:rPr>
        <w:t>xxx</w:t>
      </w:r>
      <w:r w:rsidRPr="00257295">
        <w:rPr>
          <w:rFonts w:hint="eastAsia"/>
        </w:rPr>
        <w:t>。</w:t>
      </w:r>
    </w:p>
    <w:p w:rsidR="009847DF" w:rsidRPr="00257295" w:rsidRDefault="009847DF" w:rsidP="009847DF">
      <w:pPr>
        <w:ind w:left="840" w:firstLineChars="0" w:firstLine="420"/>
      </w:pPr>
      <w:r w:rsidRPr="00257295">
        <w:rPr>
          <w:rFonts w:hint="eastAsia"/>
        </w:rPr>
        <w:t>191</w:t>
      </w:r>
      <w:r w:rsidRPr="00257295">
        <w:rPr>
          <w:rFonts w:hint="eastAsia"/>
        </w:rPr>
        <w:t>：表示当构造组合模块</w:t>
      </w:r>
      <w:r w:rsidRPr="00257295">
        <w:rPr>
          <w:rFonts w:hint="eastAsia"/>
          <w:b/>
        </w:rPr>
        <w:t>包含</w:t>
      </w:r>
      <w:r w:rsidRPr="00257295">
        <w:rPr>
          <w:rFonts w:hint="eastAsia"/>
        </w:rPr>
        <w:t>的</w:t>
      </w:r>
      <w:r w:rsidRPr="00257295">
        <w:rPr>
          <w:rFonts w:hint="eastAsia"/>
        </w:rPr>
        <w:t>.o</w:t>
      </w:r>
      <w:r w:rsidRPr="00257295">
        <w:rPr>
          <w:rFonts w:hint="eastAsia"/>
        </w:rPr>
        <w:t>模块时，</w:t>
      </w:r>
      <w:r w:rsidRPr="00257295">
        <w:rPr>
          <w:rFonts w:hint="eastAsia"/>
        </w:rPr>
        <w:t>modname</w:t>
      </w:r>
      <w:r w:rsidRPr="00257295">
        <w:rPr>
          <w:rFonts w:hint="eastAsia"/>
        </w:rPr>
        <w:t>为组合模块名。</w:t>
      </w:r>
    </w:p>
    <w:p w:rsidR="009847DF" w:rsidRPr="00257295" w:rsidRDefault="009847DF" w:rsidP="009847DF">
      <w:pPr>
        <w:ind w:left="840" w:firstLineChars="0" w:firstLine="420"/>
      </w:pPr>
      <w:r w:rsidRPr="00257295">
        <w:rPr>
          <w:rFonts w:hint="eastAsia"/>
        </w:rPr>
        <w:t>192</w:t>
      </w:r>
      <w:r w:rsidRPr="00257295">
        <w:rPr>
          <w:rFonts w:hint="eastAsia"/>
        </w:rPr>
        <w:t>：表示当构造组合模块</w:t>
      </w:r>
      <w:r w:rsidRPr="00257295">
        <w:rPr>
          <w:rFonts w:hint="eastAsia"/>
          <w:b/>
        </w:rPr>
        <w:t>包含</w:t>
      </w:r>
      <w:r w:rsidRPr="00257295">
        <w:rPr>
          <w:rFonts w:hint="eastAsia"/>
        </w:rPr>
        <w:t>模块的</w:t>
      </w:r>
      <w:r w:rsidRPr="00257295">
        <w:rPr>
          <w:rFonts w:hint="eastAsia"/>
        </w:rPr>
        <w:t>.i</w:t>
      </w:r>
      <w:r w:rsidRPr="00257295">
        <w:rPr>
          <w:rFonts w:hint="eastAsia"/>
        </w:rPr>
        <w:t>时，</w:t>
      </w:r>
      <w:r w:rsidRPr="00257295">
        <w:rPr>
          <w:rFonts w:hint="eastAsia"/>
        </w:rPr>
        <w:t>modname</w:t>
      </w:r>
      <w:r w:rsidRPr="00257295">
        <w:rPr>
          <w:rFonts w:hint="eastAsia"/>
        </w:rPr>
        <w:t>为组合模块名。</w:t>
      </w:r>
    </w:p>
    <w:p w:rsidR="009847DF" w:rsidRPr="00257295" w:rsidRDefault="009847DF" w:rsidP="009847DF">
      <w:pPr>
        <w:ind w:left="840" w:firstLineChars="0" w:firstLine="420"/>
      </w:pPr>
      <w:r w:rsidRPr="00257295">
        <w:rPr>
          <w:rFonts w:hint="eastAsia"/>
        </w:rPr>
        <w:t>193</w:t>
      </w:r>
      <w:r w:rsidRPr="00257295">
        <w:rPr>
          <w:rFonts w:hint="eastAsia"/>
        </w:rPr>
        <w:t>：表示当构造组合模块</w:t>
      </w:r>
      <w:r w:rsidRPr="00257295">
        <w:rPr>
          <w:rFonts w:hint="eastAsia"/>
          <w:b/>
        </w:rPr>
        <w:t>包含</w:t>
      </w:r>
      <w:r w:rsidRPr="00257295">
        <w:rPr>
          <w:rFonts w:hint="eastAsia"/>
        </w:rPr>
        <w:t>模块的</w:t>
      </w:r>
      <w:r w:rsidRPr="00257295">
        <w:rPr>
          <w:rFonts w:hint="eastAsia"/>
        </w:rPr>
        <w:t>.s</w:t>
      </w:r>
      <w:r w:rsidRPr="00257295">
        <w:rPr>
          <w:rFonts w:hint="eastAsia"/>
        </w:rPr>
        <w:t>时，</w:t>
      </w:r>
      <w:r w:rsidRPr="00257295">
        <w:rPr>
          <w:rFonts w:hint="eastAsia"/>
        </w:rPr>
        <w:t>modname</w:t>
      </w:r>
      <w:r w:rsidRPr="00257295">
        <w:rPr>
          <w:rFonts w:hint="eastAsia"/>
        </w:rPr>
        <w:t>为组合模块名。</w:t>
      </w:r>
    </w:p>
    <w:p w:rsidR="009847DF" w:rsidRPr="00257295" w:rsidRDefault="009847DF" w:rsidP="009847DF">
      <w:pPr>
        <w:ind w:left="840" w:firstLineChars="0" w:firstLine="420"/>
      </w:pPr>
      <w:r w:rsidRPr="00257295">
        <w:rPr>
          <w:rFonts w:hint="eastAsia"/>
        </w:rPr>
        <w:t>194</w:t>
      </w:r>
      <w:r w:rsidRPr="00257295">
        <w:rPr>
          <w:rFonts w:hint="eastAsia"/>
        </w:rPr>
        <w:t>：表示当构造组合模块</w:t>
      </w:r>
      <w:r w:rsidRPr="00257295">
        <w:rPr>
          <w:rFonts w:hint="eastAsia"/>
          <w:b/>
        </w:rPr>
        <w:t>包含</w:t>
      </w:r>
      <w:r w:rsidRPr="00257295">
        <w:rPr>
          <w:rFonts w:hint="eastAsia"/>
        </w:rPr>
        <w:t>模块的</w:t>
      </w:r>
      <w:r w:rsidRPr="00257295">
        <w:rPr>
          <w:rFonts w:hint="eastAsia"/>
        </w:rPr>
        <w:t>.lst</w:t>
      </w:r>
      <w:r w:rsidRPr="00257295">
        <w:rPr>
          <w:rFonts w:hint="eastAsia"/>
        </w:rPr>
        <w:t>时，</w:t>
      </w:r>
      <w:r w:rsidRPr="00257295">
        <w:rPr>
          <w:rFonts w:hint="eastAsia"/>
        </w:rPr>
        <w:t>modname</w:t>
      </w:r>
      <w:r w:rsidRPr="00257295">
        <w:rPr>
          <w:rFonts w:hint="eastAsia"/>
        </w:rPr>
        <w:t>为组合模块名。</w:t>
      </w:r>
    </w:p>
    <w:p w:rsidR="009847DF" w:rsidRPr="00257295" w:rsidRDefault="009847DF" w:rsidP="009847DF">
      <w:pPr>
        <w:ind w:left="840" w:firstLineChars="0" w:firstLine="425"/>
      </w:pPr>
      <w:r w:rsidRPr="00257295">
        <w:rPr>
          <w:rFonts w:hint="eastAsia"/>
        </w:rPr>
        <w:t>modname</w:t>
      </w:r>
      <w:r w:rsidRPr="00257295">
        <w:rPr>
          <w:rFonts w:hint="eastAsia"/>
        </w:rPr>
        <w:t>的值在内核编译工具中会使用，通过编译器传给</w:t>
      </w:r>
      <w:r w:rsidRPr="00257295">
        <w:rPr>
          <w:rFonts w:hint="eastAsia"/>
        </w:rPr>
        <w:t>modpost</w:t>
      </w:r>
      <w:r w:rsidRPr="00257295">
        <w:rPr>
          <w:rFonts w:hint="eastAsia"/>
        </w:rPr>
        <w:t>工具的代码，如下：</w:t>
      </w:r>
    </w:p>
    <w:p w:rsidR="009847DF" w:rsidRPr="00257295" w:rsidRDefault="009847DF" w:rsidP="009847DF">
      <w:pPr>
        <w:pStyle w:val="a7"/>
        <w:ind w:leftChars="175" w:firstLine="420"/>
      </w:pPr>
      <w:r w:rsidRPr="00257295">
        <w:rPr>
          <w:rFonts w:hint="eastAsia"/>
        </w:rPr>
        <w:drawing>
          <wp:inline distT="0" distB="0" distL="0" distR="0" wp14:anchorId="15F12E5B" wp14:editId="608C21D0">
            <wp:extent cx="5334000" cy="563949"/>
            <wp:effectExtent l="0" t="0" r="0" b="7620"/>
            <wp:docPr id="1320" name="图片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857F.tmp"/>
                    <pic:cNvPicPr/>
                  </pic:nvPicPr>
                  <pic:blipFill>
                    <a:blip r:embed="rId80">
                      <a:extLst>
                        <a:ext uri="{28A0092B-C50C-407E-A947-70E740481C1C}">
                          <a14:useLocalDpi xmlns:a14="http://schemas.microsoft.com/office/drawing/2010/main" val="0"/>
                        </a:ext>
                      </a:extLst>
                    </a:blip>
                    <a:stretch>
                      <a:fillRect/>
                    </a:stretch>
                  </pic:blipFill>
                  <pic:spPr>
                    <a:xfrm>
                      <a:off x="0" y="0"/>
                      <a:ext cx="5336324" cy="564195"/>
                    </a:xfrm>
                    <a:prstGeom prst="rect">
                      <a:avLst/>
                    </a:prstGeom>
                  </pic:spPr>
                </pic:pic>
              </a:graphicData>
            </a:graphic>
          </wp:inline>
        </w:drawing>
      </w:r>
    </w:p>
    <w:p w:rsidR="009847DF" w:rsidRPr="00257295" w:rsidRDefault="009847DF" w:rsidP="009847DF">
      <w:pPr>
        <w:pStyle w:val="a7"/>
        <w:ind w:leftChars="175" w:firstLine="420"/>
      </w:pPr>
      <w:r w:rsidRPr="00257295">
        <w:rPr>
          <w:rFonts w:hint="eastAsia"/>
        </w:rPr>
        <w:drawing>
          <wp:inline distT="0" distB="0" distL="0" distR="0" wp14:anchorId="7AFA10B6" wp14:editId="66600263">
            <wp:extent cx="5224909" cy="628650"/>
            <wp:effectExtent l="0" t="0" r="0" b="0"/>
            <wp:docPr id="1321" name="图片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1EF1.tmp"/>
                    <pic:cNvPicPr/>
                  </pic:nvPicPr>
                  <pic:blipFill>
                    <a:blip r:embed="rId81">
                      <a:extLst>
                        <a:ext uri="{28A0092B-C50C-407E-A947-70E740481C1C}">
                          <a14:useLocalDpi xmlns:a14="http://schemas.microsoft.com/office/drawing/2010/main" val="0"/>
                        </a:ext>
                      </a:extLst>
                    </a:blip>
                    <a:stretch>
                      <a:fillRect/>
                    </a:stretch>
                  </pic:blipFill>
                  <pic:spPr>
                    <a:xfrm>
                      <a:off x="0" y="0"/>
                      <a:ext cx="5227186" cy="628924"/>
                    </a:xfrm>
                    <a:prstGeom prst="rect">
                      <a:avLst/>
                    </a:prstGeom>
                  </pic:spPr>
                </pic:pic>
              </a:graphicData>
            </a:graphic>
          </wp:inline>
        </w:drawing>
      </w:r>
    </w:p>
    <w:p w:rsidR="009847DF" w:rsidRPr="00257295" w:rsidRDefault="009847DF" w:rsidP="00D734B9">
      <w:pPr>
        <w:pStyle w:val="ListParagraph"/>
        <w:numPr>
          <w:ilvl w:val="0"/>
          <w:numId w:val="122"/>
        </w:numPr>
        <w:ind w:firstLineChars="0"/>
      </w:pPr>
      <w:r w:rsidRPr="00257295">
        <w:rPr>
          <w:rFonts w:hint="eastAsia"/>
        </w:rPr>
        <w:t>构造</w:t>
      </w:r>
      <w:r w:rsidRPr="00257295">
        <w:rPr>
          <w:rFonts w:hint="eastAsia"/>
        </w:rPr>
        <w:t>.o</w:t>
      </w:r>
      <w:r w:rsidRPr="00257295">
        <w:rPr>
          <w:rFonts w:hint="eastAsia"/>
        </w:rPr>
        <w:t>文件和对应</w:t>
      </w:r>
      <w:r w:rsidRPr="00257295">
        <w:rPr>
          <w:rFonts w:hint="eastAsia"/>
        </w:rPr>
        <w:t>.ko</w:t>
      </w:r>
      <w:r w:rsidRPr="00257295">
        <w:rPr>
          <w:rFonts w:hint="eastAsia"/>
        </w:rPr>
        <w:t>的</w:t>
      </w:r>
      <w:r w:rsidRPr="00257295">
        <w:rPr>
          <w:rFonts w:hint="eastAsia"/>
        </w:rPr>
        <w:t>.mod</w:t>
      </w:r>
      <w:r w:rsidRPr="00257295">
        <w:rPr>
          <w:rFonts w:hint="eastAsia"/>
        </w:rPr>
        <w:t>文件</w:t>
      </w:r>
    </w:p>
    <w:p w:rsidR="009847DF" w:rsidRPr="00257295" w:rsidRDefault="009847DF" w:rsidP="00E81689">
      <w:pPr>
        <w:ind w:left="480" w:firstLineChars="0" w:firstLine="360"/>
      </w:pPr>
      <w:r w:rsidRPr="00257295">
        <w:rPr>
          <w:rFonts w:hint="eastAsia"/>
        </w:rPr>
        <w:t>mod</w:t>
      </w:r>
      <w:r w:rsidRPr="00257295">
        <w:rPr>
          <w:rFonts w:hint="eastAsia"/>
        </w:rPr>
        <w:t>文件用于描述内核模块</w:t>
      </w:r>
      <w:r w:rsidRPr="00257295">
        <w:rPr>
          <w:rFonts w:hint="eastAsia"/>
        </w:rPr>
        <w:t>.ko</w:t>
      </w:r>
      <w:r w:rsidRPr="00257295">
        <w:rPr>
          <w:rFonts w:hint="eastAsia"/>
        </w:rPr>
        <w:t>文件所依赖的</w:t>
      </w:r>
      <w:r w:rsidRPr="00257295">
        <w:rPr>
          <w:rFonts w:hint="eastAsia"/>
        </w:rPr>
        <w:t>.o</w:t>
      </w:r>
      <w:r w:rsidRPr="00257295">
        <w:rPr>
          <w:rFonts w:hint="eastAsia"/>
        </w:rPr>
        <w:t>文件，即描述</w:t>
      </w:r>
      <w:r w:rsidRPr="00257295">
        <w:rPr>
          <w:rFonts w:hint="eastAsia"/>
        </w:rPr>
        <w:t>.ko</w:t>
      </w:r>
      <w:r w:rsidRPr="00257295">
        <w:rPr>
          <w:rFonts w:hint="eastAsia"/>
        </w:rPr>
        <w:t>的与</w:t>
      </w:r>
      <w:r w:rsidRPr="00257295">
        <w:rPr>
          <w:rFonts w:hint="eastAsia"/>
        </w:rPr>
        <w:t>.o</w:t>
      </w:r>
      <w:r w:rsidRPr="00257295">
        <w:rPr>
          <w:rFonts w:hint="eastAsia"/>
        </w:rPr>
        <w:t>之间的组合关系，格式为：</w:t>
      </w:r>
    </w:p>
    <w:p w:rsidR="009847DF" w:rsidRPr="00257295" w:rsidRDefault="009847DF" w:rsidP="009847DF">
      <w:pPr>
        <w:pStyle w:val="ListParagraph"/>
        <w:ind w:left="1680" w:firstLineChars="0" w:firstLine="0"/>
      </w:pPr>
      <w:r w:rsidRPr="00257295">
        <w:rPr>
          <w:rFonts w:hint="eastAsia"/>
        </w:rPr>
        <w:t>xxx.ko</w:t>
      </w:r>
      <w:r w:rsidRPr="00257295">
        <w:rPr>
          <w:rFonts w:hint="eastAsia"/>
        </w:rPr>
        <w:t>（模块名）</w:t>
      </w:r>
    </w:p>
    <w:p w:rsidR="009847DF" w:rsidRPr="00257295" w:rsidRDefault="009847DF" w:rsidP="009847DF">
      <w:pPr>
        <w:pStyle w:val="ListParagraph"/>
        <w:ind w:left="1680" w:firstLineChars="0" w:firstLine="0"/>
      </w:pPr>
      <w:r w:rsidRPr="00257295">
        <w:rPr>
          <w:rFonts w:hint="eastAsia"/>
        </w:rPr>
        <w:t xml:space="preserve">yyy.o ccc.o </w:t>
      </w:r>
      <w:r w:rsidRPr="00257295">
        <w:rPr>
          <w:rFonts w:hint="eastAsia"/>
        </w:rPr>
        <w:t>（所有依赖的</w:t>
      </w:r>
      <w:r w:rsidRPr="00257295">
        <w:rPr>
          <w:rFonts w:hint="eastAsia"/>
        </w:rPr>
        <w:t>obj</w:t>
      </w:r>
      <w:r w:rsidRPr="00257295">
        <w:rPr>
          <w:rFonts w:hint="eastAsia"/>
        </w:rPr>
        <w:t>文件）</w:t>
      </w:r>
    </w:p>
    <w:p w:rsidR="009847DF" w:rsidRPr="00257295" w:rsidRDefault="009847DF" w:rsidP="009847DF">
      <w:pPr>
        <w:ind w:left="360" w:firstLineChars="0" w:firstLine="480"/>
      </w:pPr>
    </w:p>
    <w:p w:rsidR="009847DF" w:rsidRPr="00257295" w:rsidRDefault="009847DF" w:rsidP="009847DF">
      <w:pPr>
        <w:ind w:left="360" w:firstLineChars="0" w:firstLine="480"/>
      </w:pPr>
      <w:r w:rsidRPr="00257295">
        <w:rPr>
          <w:rFonts w:hint="eastAsia"/>
        </w:rPr>
        <w:t>单一模块构造规则：</w:t>
      </w:r>
    </w:p>
    <w:p w:rsidR="009847DF" w:rsidRPr="00257295" w:rsidRDefault="009847DF" w:rsidP="009847DF">
      <w:pPr>
        <w:pStyle w:val="a7"/>
        <w:ind w:leftChars="175" w:firstLine="420"/>
      </w:pPr>
      <w:r w:rsidRPr="00257295">
        <w:rPr>
          <w:rFonts w:hint="eastAsia"/>
        </w:rPr>
        <w:drawing>
          <wp:inline distT="0" distB="0" distL="0" distR="0" wp14:anchorId="0C487BF1" wp14:editId="53C77636">
            <wp:extent cx="5200650" cy="1519310"/>
            <wp:effectExtent l="0" t="0" r="0" b="5080"/>
            <wp:docPr id="1666" name="图片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26B5.tmp"/>
                    <pic:cNvPicPr/>
                  </pic:nvPicPr>
                  <pic:blipFill>
                    <a:blip r:embed="rId82">
                      <a:extLst>
                        <a:ext uri="{28A0092B-C50C-407E-A947-70E740481C1C}">
                          <a14:useLocalDpi xmlns:a14="http://schemas.microsoft.com/office/drawing/2010/main" val="0"/>
                        </a:ext>
                      </a:extLst>
                    </a:blip>
                    <a:stretch>
                      <a:fillRect/>
                    </a:stretch>
                  </pic:blipFill>
                  <pic:spPr>
                    <a:xfrm>
                      <a:off x="0" y="0"/>
                      <a:ext cx="5202916" cy="1519972"/>
                    </a:xfrm>
                    <a:prstGeom prst="rect">
                      <a:avLst/>
                    </a:prstGeom>
                  </pic:spPr>
                </pic:pic>
              </a:graphicData>
            </a:graphic>
          </wp:inline>
        </w:drawing>
      </w:r>
    </w:p>
    <w:p w:rsidR="009847DF" w:rsidRPr="00257295" w:rsidRDefault="009847DF" w:rsidP="009847DF">
      <w:pPr>
        <w:ind w:left="780" w:firstLine="480"/>
      </w:pPr>
      <w:r w:rsidRPr="00257295">
        <w:rPr>
          <w:rFonts w:hint="eastAsia"/>
        </w:rPr>
        <w:t>312~314</w:t>
      </w:r>
      <w:r w:rsidRPr="00257295">
        <w:rPr>
          <w:rFonts w:hint="eastAsia"/>
        </w:rPr>
        <w:t>：构造单一模块需要的</w:t>
      </w:r>
      <w:r w:rsidRPr="00257295">
        <w:rPr>
          <w:rFonts w:hint="eastAsia"/>
        </w:rPr>
        <w:t>.o</w:t>
      </w:r>
      <w:r w:rsidRPr="00257295">
        <w:rPr>
          <w:rFonts w:hint="eastAsia"/>
        </w:rPr>
        <w:t>文件时，直接编译其同名的</w:t>
      </w:r>
      <w:r w:rsidRPr="00257295">
        <w:rPr>
          <w:rFonts w:hint="eastAsia"/>
        </w:rPr>
        <w:t>.c</w:t>
      </w:r>
      <w:r w:rsidRPr="00257295">
        <w:rPr>
          <w:rFonts w:hint="eastAsia"/>
        </w:rPr>
        <w:t>文件即可。</w:t>
      </w:r>
    </w:p>
    <w:p w:rsidR="009847DF" w:rsidRPr="00257295" w:rsidRDefault="009847DF" w:rsidP="009847DF">
      <w:pPr>
        <w:ind w:left="780" w:firstLine="480"/>
      </w:pPr>
      <w:r w:rsidRPr="00257295">
        <w:rPr>
          <w:rFonts w:hint="eastAsia"/>
        </w:rPr>
        <w:t>315</w:t>
      </w:r>
      <w:r w:rsidRPr="00257295">
        <w:rPr>
          <w:rFonts w:hint="eastAsia"/>
        </w:rPr>
        <w:t>：单一模块依赖的</w:t>
      </w:r>
      <w:r w:rsidRPr="00257295">
        <w:rPr>
          <w:rFonts w:hint="eastAsia"/>
        </w:rPr>
        <w:t>.o</w:t>
      </w:r>
      <w:r w:rsidRPr="00257295">
        <w:rPr>
          <w:rFonts w:hint="eastAsia"/>
        </w:rPr>
        <w:t>文件即其模块名称。</w:t>
      </w:r>
    </w:p>
    <w:p w:rsidR="009847DF" w:rsidRPr="00257295" w:rsidRDefault="009847DF" w:rsidP="009847DF">
      <w:pPr>
        <w:ind w:left="360" w:firstLineChars="0" w:firstLine="480"/>
      </w:pPr>
      <w:r w:rsidRPr="00257295">
        <w:rPr>
          <w:rFonts w:hint="eastAsia"/>
        </w:rPr>
        <w:t>组合模块构造规则：</w:t>
      </w:r>
    </w:p>
    <w:p w:rsidR="009847DF" w:rsidRPr="00257295" w:rsidRDefault="009847DF" w:rsidP="009847DF">
      <w:pPr>
        <w:pStyle w:val="a7"/>
        <w:ind w:leftChars="175" w:firstLine="420"/>
      </w:pPr>
      <w:r w:rsidRPr="00257295">
        <w:rPr>
          <w:rFonts w:hint="eastAsia"/>
        </w:rPr>
        <w:drawing>
          <wp:inline distT="0" distB="0" distL="0" distR="0" wp14:anchorId="260ECF29" wp14:editId="212E0DB2">
            <wp:extent cx="5314950" cy="1094357"/>
            <wp:effectExtent l="0" t="0" r="0" b="0"/>
            <wp:docPr id="1667" name="图片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86D0.tmp"/>
                    <pic:cNvPicPr/>
                  </pic:nvPicPr>
                  <pic:blipFill>
                    <a:blip r:embed="rId83">
                      <a:extLst>
                        <a:ext uri="{28A0092B-C50C-407E-A947-70E740481C1C}">
                          <a14:useLocalDpi xmlns:a14="http://schemas.microsoft.com/office/drawing/2010/main" val="0"/>
                        </a:ext>
                      </a:extLst>
                    </a:blip>
                    <a:stretch>
                      <a:fillRect/>
                    </a:stretch>
                  </pic:blipFill>
                  <pic:spPr>
                    <a:xfrm>
                      <a:off x="0" y="0"/>
                      <a:ext cx="5317762" cy="1094936"/>
                    </a:xfrm>
                    <a:prstGeom prst="rect">
                      <a:avLst/>
                    </a:prstGeom>
                  </pic:spPr>
                </pic:pic>
              </a:graphicData>
            </a:graphic>
          </wp:inline>
        </w:drawing>
      </w:r>
    </w:p>
    <w:p w:rsidR="009847DF" w:rsidRPr="00257295" w:rsidRDefault="009847DF" w:rsidP="009847DF">
      <w:pPr>
        <w:pStyle w:val="a7"/>
        <w:ind w:leftChars="175" w:firstLine="420"/>
      </w:pPr>
      <w:r w:rsidRPr="00257295">
        <w:rPr>
          <w:rFonts w:hint="eastAsia"/>
        </w:rPr>
        <w:drawing>
          <wp:inline distT="0" distB="0" distL="0" distR="0" wp14:anchorId="7ED0292C" wp14:editId="12C87014">
            <wp:extent cx="5257800" cy="1318457"/>
            <wp:effectExtent l="0" t="0" r="0" b="0"/>
            <wp:docPr id="1659" name="图片 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8F6E5.tmp"/>
                    <pic:cNvPicPr/>
                  </pic:nvPicPr>
                  <pic:blipFill>
                    <a:blip r:embed="rId84">
                      <a:extLst>
                        <a:ext uri="{28A0092B-C50C-407E-A947-70E740481C1C}">
                          <a14:useLocalDpi xmlns:a14="http://schemas.microsoft.com/office/drawing/2010/main" val="0"/>
                        </a:ext>
                      </a:extLst>
                    </a:blip>
                    <a:stretch>
                      <a:fillRect/>
                    </a:stretch>
                  </pic:blipFill>
                  <pic:spPr>
                    <a:xfrm>
                      <a:off x="0" y="0"/>
                      <a:ext cx="5260091" cy="1319031"/>
                    </a:xfrm>
                    <a:prstGeom prst="rect">
                      <a:avLst/>
                    </a:prstGeom>
                  </pic:spPr>
                </pic:pic>
              </a:graphicData>
            </a:graphic>
          </wp:inline>
        </w:drawing>
      </w:r>
    </w:p>
    <w:p w:rsidR="009847DF" w:rsidRPr="00257295" w:rsidRDefault="009847DF" w:rsidP="009847DF">
      <w:pPr>
        <w:ind w:left="780" w:firstLine="480"/>
      </w:pPr>
      <w:r w:rsidRPr="00257295">
        <w:rPr>
          <w:rFonts w:hint="eastAsia"/>
        </w:rPr>
        <w:t>425~427</w:t>
      </w:r>
      <w:r w:rsidRPr="00257295">
        <w:rPr>
          <w:rFonts w:hint="eastAsia"/>
        </w:rPr>
        <w:t>：获取组合模块对应的</w:t>
      </w:r>
      <w:r w:rsidRPr="00257295">
        <w:rPr>
          <w:rFonts w:hint="eastAsia"/>
        </w:rPr>
        <w:t>xxx-objs</w:t>
      </w:r>
      <w:r w:rsidRPr="00257295">
        <w:rPr>
          <w:rFonts w:hint="eastAsia"/>
        </w:rPr>
        <w:t>或</w:t>
      </w:r>
      <w:r w:rsidRPr="00257295">
        <w:rPr>
          <w:rFonts w:hint="eastAsia"/>
        </w:rPr>
        <w:t>xxx-y</w:t>
      </w:r>
      <w:r w:rsidRPr="00257295">
        <w:rPr>
          <w:rFonts w:hint="eastAsia"/>
        </w:rPr>
        <w:t>变量中所存储的</w:t>
      </w:r>
      <w:r w:rsidRPr="00257295">
        <w:rPr>
          <w:rFonts w:hint="eastAsia"/>
        </w:rPr>
        <w:t>.o</w:t>
      </w:r>
      <w:r w:rsidRPr="00257295">
        <w:rPr>
          <w:rFonts w:hint="eastAsia"/>
        </w:rPr>
        <w:t>文件名。</w:t>
      </w:r>
    </w:p>
    <w:p w:rsidR="009847DF" w:rsidRPr="00257295" w:rsidRDefault="009847DF" w:rsidP="009847DF">
      <w:pPr>
        <w:ind w:left="780" w:firstLine="480"/>
      </w:pPr>
      <w:r w:rsidRPr="00257295">
        <w:rPr>
          <w:rFonts w:hint="eastAsia"/>
        </w:rPr>
        <w:t>442</w:t>
      </w:r>
      <w:r w:rsidRPr="00257295">
        <w:rPr>
          <w:rFonts w:hint="eastAsia"/>
        </w:rPr>
        <w:t>：构造组合模块</w:t>
      </w:r>
      <w:r w:rsidRPr="00257295">
        <w:rPr>
          <w:rFonts w:hint="eastAsia"/>
        </w:rPr>
        <w:t>.o</w:t>
      </w:r>
      <w:r w:rsidRPr="00257295">
        <w:rPr>
          <w:rFonts w:hint="eastAsia"/>
        </w:rPr>
        <w:t>文件时会先构造其同名的</w:t>
      </w:r>
      <w:r w:rsidRPr="00257295">
        <w:rPr>
          <w:rFonts w:hint="eastAsia"/>
        </w:rPr>
        <w:t>.o</w:t>
      </w:r>
      <w:r w:rsidRPr="00257295">
        <w:rPr>
          <w:rFonts w:hint="eastAsia"/>
        </w:rPr>
        <w:t>文件。</w:t>
      </w:r>
    </w:p>
    <w:p w:rsidR="009847DF" w:rsidRPr="00257295" w:rsidRDefault="009847DF" w:rsidP="009847DF">
      <w:pPr>
        <w:ind w:left="780" w:firstLine="480"/>
      </w:pPr>
      <w:r w:rsidRPr="00257295">
        <w:rPr>
          <w:rFonts w:hint="eastAsia"/>
        </w:rPr>
        <w:t>430~433</w:t>
      </w:r>
      <w:r w:rsidRPr="00257295">
        <w:rPr>
          <w:rFonts w:hint="eastAsia"/>
        </w:rPr>
        <w:t>：组合模块对应的</w:t>
      </w:r>
      <w:r w:rsidRPr="00257295">
        <w:rPr>
          <w:rFonts w:hint="eastAsia"/>
        </w:rPr>
        <w:t>.o</w:t>
      </w:r>
      <w:r w:rsidRPr="00257295">
        <w:rPr>
          <w:rFonts w:hint="eastAsia"/>
        </w:rPr>
        <w:t>文件是通过将其依赖的</w:t>
      </w:r>
      <w:r w:rsidRPr="00257295">
        <w:rPr>
          <w:rFonts w:hint="eastAsia"/>
        </w:rPr>
        <w:t>.o</w:t>
      </w:r>
      <w:r w:rsidRPr="00257295">
        <w:rPr>
          <w:rFonts w:hint="eastAsia"/>
        </w:rPr>
        <w:t>文件链接生成，这些依赖的</w:t>
      </w:r>
      <w:r w:rsidRPr="00257295">
        <w:rPr>
          <w:rFonts w:hint="eastAsia"/>
        </w:rPr>
        <w:t>.o</w:t>
      </w:r>
      <w:r w:rsidRPr="00257295">
        <w:rPr>
          <w:rFonts w:hint="eastAsia"/>
        </w:rPr>
        <w:t>文件使用和单一模块相同的规则编译</w:t>
      </w:r>
      <w:r w:rsidRPr="00257295">
        <w:rPr>
          <w:rFonts w:hint="eastAsia"/>
        </w:rPr>
        <w:t>(305</w:t>
      </w:r>
      <w:r w:rsidRPr="00257295">
        <w:rPr>
          <w:rFonts w:hint="eastAsia"/>
        </w:rPr>
        <w:t>行</w:t>
      </w:r>
      <w:r w:rsidRPr="00257295">
        <w:rPr>
          <w:rFonts w:hint="eastAsia"/>
        </w:rPr>
        <w:t>)</w:t>
      </w:r>
      <w:r w:rsidRPr="00257295">
        <w:rPr>
          <w:rFonts w:hint="eastAsia"/>
        </w:rPr>
        <w:t>。</w:t>
      </w:r>
    </w:p>
    <w:p w:rsidR="009847DF" w:rsidRPr="00257295" w:rsidRDefault="009847DF" w:rsidP="009847DF">
      <w:pPr>
        <w:ind w:left="780" w:firstLine="480"/>
      </w:pPr>
      <w:r w:rsidRPr="00257295">
        <w:rPr>
          <w:rFonts w:hint="eastAsia"/>
        </w:rPr>
        <w:t>444</w:t>
      </w:r>
      <w:r w:rsidRPr="00257295">
        <w:rPr>
          <w:rFonts w:hint="eastAsia"/>
        </w:rPr>
        <w:t>：将组合模块的依赖关系写入模块同名的</w:t>
      </w:r>
      <w:r w:rsidRPr="00257295">
        <w:rPr>
          <w:rFonts w:hint="eastAsia"/>
        </w:rPr>
        <w:t>.mod</w:t>
      </w:r>
      <w:r w:rsidRPr="00257295">
        <w:rPr>
          <w:rFonts w:hint="eastAsia"/>
        </w:rPr>
        <w:t>文件。</w:t>
      </w:r>
    </w:p>
    <w:p w:rsidR="009847DF" w:rsidRPr="00257295" w:rsidRDefault="009847DF" w:rsidP="009847DF">
      <w:pPr>
        <w:ind w:left="780" w:firstLine="480"/>
      </w:pPr>
      <w:r w:rsidRPr="00257295">
        <w:rPr>
          <w:rFonts w:hint="eastAsia"/>
        </w:rPr>
        <w:t>在编译完后，无论单一模块还是组合模块，都生成了其模块名相同的</w:t>
      </w:r>
      <w:r w:rsidRPr="00257295">
        <w:rPr>
          <w:rFonts w:hint="eastAsia"/>
        </w:rPr>
        <w:t>.o</w:t>
      </w:r>
      <w:r w:rsidRPr="00257295">
        <w:rPr>
          <w:rFonts w:hint="eastAsia"/>
        </w:rPr>
        <w:t>文件，以及</w:t>
      </w:r>
      <w:r w:rsidRPr="00257295">
        <w:rPr>
          <w:rFonts w:hint="eastAsia"/>
        </w:rPr>
        <w:t>.mod</w:t>
      </w:r>
      <w:r w:rsidRPr="00257295">
        <w:rPr>
          <w:rFonts w:hint="eastAsia"/>
        </w:rPr>
        <w:t>文件。</w:t>
      </w:r>
    </w:p>
    <w:p w:rsidR="009847DF" w:rsidRPr="00257295" w:rsidRDefault="009847DF" w:rsidP="009847DF">
      <w:pPr>
        <w:ind w:left="780" w:firstLine="480"/>
      </w:pPr>
      <w:r w:rsidRPr="00257295">
        <w:rPr>
          <w:rFonts w:hint="eastAsia"/>
        </w:rPr>
        <w:t>其中</w:t>
      </w:r>
      <w:r w:rsidRPr="00257295">
        <w:rPr>
          <w:rFonts w:hint="eastAsia"/>
        </w:rPr>
        <w:t>.mod</w:t>
      </w:r>
      <w:r w:rsidRPr="00257295">
        <w:rPr>
          <w:rFonts w:hint="eastAsia"/>
        </w:rPr>
        <w:t>文件内容如下：</w:t>
      </w:r>
      <w:r w:rsidRPr="00257295">
        <w:rPr>
          <w:rFonts w:hint="eastAsia"/>
        </w:rPr>
        <w:t>loop.mod</w:t>
      </w:r>
      <w:r w:rsidRPr="00257295">
        <w:rPr>
          <w:rFonts w:hint="eastAsia"/>
        </w:rPr>
        <w:t>为单一模块</w:t>
      </w:r>
      <w:r w:rsidRPr="00257295">
        <w:rPr>
          <w:rFonts w:hint="eastAsia"/>
        </w:rPr>
        <w:t>loop.ko</w:t>
      </w:r>
      <w:r w:rsidRPr="00257295">
        <w:rPr>
          <w:rFonts w:hint="eastAsia"/>
        </w:rPr>
        <w:t>的模块描述文件，</w:t>
      </w:r>
      <w:r w:rsidRPr="00257295">
        <w:rPr>
          <w:rFonts w:hint="eastAsia"/>
        </w:rPr>
        <w:t>ext2.mod</w:t>
      </w:r>
      <w:r w:rsidRPr="00257295">
        <w:rPr>
          <w:rFonts w:hint="eastAsia"/>
        </w:rPr>
        <w:t>为组合模块</w:t>
      </w:r>
      <w:r w:rsidRPr="00257295">
        <w:rPr>
          <w:rFonts w:hint="eastAsia"/>
        </w:rPr>
        <w:t>ext2.ko</w:t>
      </w:r>
      <w:r w:rsidRPr="00257295">
        <w:rPr>
          <w:rFonts w:hint="eastAsia"/>
        </w:rPr>
        <w:t>的模块描术文件。</w:t>
      </w:r>
    </w:p>
    <w:p w:rsidR="009847DF" w:rsidRPr="00257295" w:rsidRDefault="009847DF" w:rsidP="009847DF">
      <w:pPr>
        <w:pStyle w:val="a7"/>
        <w:ind w:leftChars="175" w:firstLine="420"/>
      </w:pPr>
      <w:r w:rsidRPr="00257295">
        <w:rPr>
          <w:rFonts w:hint="eastAsia"/>
        </w:rPr>
        <w:lastRenderedPageBreak/>
        <w:drawing>
          <wp:inline distT="0" distB="0" distL="0" distR="0" wp14:anchorId="2E8062BE" wp14:editId="0E58E4B3">
            <wp:extent cx="2676899" cy="476317"/>
            <wp:effectExtent l="0" t="0" r="0" b="0"/>
            <wp:docPr id="1668" name="图片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2B97.tmp"/>
                    <pic:cNvPicPr/>
                  </pic:nvPicPr>
                  <pic:blipFill>
                    <a:blip r:embed="rId85">
                      <a:extLst>
                        <a:ext uri="{28A0092B-C50C-407E-A947-70E740481C1C}">
                          <a14:useLocalDpi xmlns:a14="http://schemas.microsoft.com/office/drawing/2010/main" val="0"/>
                        </a:ext>
                      </a:extLst>
                    </a:blip>
                    <a:stretch>
                      <a:fillRect/>
                    </a:stretch>
                  </pic:blipFill>
                  <pic:spPr>
                    <a:xfrm>
                      <a:off x="0" y="0"/>
                      <a:ext cx="2676899" cy="476317"/>
                    </a:xfrm>
                    <a:prstGeom prst="rect">
                      <a:avLst/>
                    </a:prstGeom>
                  </pic:spPr>
                </pic:pic>
              </a:graphicData>
            </a:graphic>
          </wp:inline>
        </w:drawing>
      </w:r>
    </w:p>
    <w:p w:rsidR="009847DF" w:rsidRPr="00257295" w:rsidRDefault="009847DF" w:rsidP="009847DF">
      <w:pPr>
        <w:pStyle w:val="a7"/>
        <w:ind w:leftChars="175" w:firstLine="420"/>
      </w:pPr>
      <w:r w:rsidRPr="00257295">
        <w:rPr>
          <w:rFonts w:hint="eastAsia"/>
        </w:rPr>
        <w:drawing>
          <wp:inline distT="0" distB="0" distL="0" distR="0" wp14:anchorId="034A5A0F" wp14:editId="566D994F">
            <wp:extent cx="5391903" cy="523948"/>
            <wp:effectExtent l="0" t="0" r="0" b="9525"/>
            <wp:docPr id="1669" name="图片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E3C0.tmp"/>
                    <pic:cNvPicPr/>
                  </pic:nvPicPr>
                  <pic:blipFill>
                    <a:blip r:embed="rId86">
                      <a:extLst>
                        <a:ext uri="{28A0092B-C50C-407E-A947-70E740481C1C}">
                          <a14:useLocalDpi xmlns:a14="http://schemas.microsoft.com/office/drawing/2010/main" val="0"/>
                        </a:ext>
                      </a:extLst>
                    </a:blip>
                    <a:stretch>
                      <a:fillRect/>
                    </a:stretch>
                  </pic:blipFill>
                  <pic:spPr>
                    <a:xfrm>
                      <a:off x="0" y="0"/>
                      <a:ext cx="5391903" cy="523948"/>
                    </a:xfrm>
                    <a:prstGeom prst="rect">
                      <a:avLst/>
                    </a:prstGeom>
                  </pic:spPr>
                </pic:pic>
              </a:graphicData>
            </a:graphic>
          </wp:inline>
        </w:drawing>
      </w:r>
    </w:p>
    <w:p w:rsidR="009847DF" w:rsidRPr="00257295" w:rsidRDefault="009847DF" w:rsidP="00D734B9">
      <w:pPr>
        <w:pStyle w:val="ListParagraph"/>
        <w:numPr>
          <w:ilvl w:val="0"/>
          <w:numId w:val="122"/>
        </w:numPr>
        <w:ind w:firstLineChars="0"/>
      </w:pPr>
      <w:r w:rsidRPr="00257295">
        <w:rPr>
          <w:rFonts w:hint="eastAsia"/>
        </w:rPr>
        <w:t>模块顺序文件构造规则</w:t>
      </w:r>
    </w:p>
    <w:p w:rsidR="009847DF" w:rsidRPr="00257295" w:rsidRDefault="009847DF" w:rsidP="009847DF">
      <w:pPr>
        <w:pStyle w:val="ListParagraph"/>
        <w:ind w:left="840" w:firstLineChars="0" w:firstLine="0"/>
      </w:pPr>
      <w:r w:rsidRPr="00257295">
        <w:rPr>
          <w:rFonts w:hint="eastAsia"/>
        </w:rPr>
        <w:t>创建模块顺序文件</w:t>
      </w:r>
      <w:r w:rsidRPr="00257295">
        <w:rPr>
          <w:rFonts w:hint="eastAsia"/>
        </w:rPr>
        <w:t>modules.order.</w:t>
      </w:r>
    </w:p>
    <w:p w:rsidR="009847DF" w:rsidRPr="00257295" w:rsidRDefault="009847DF" w:rsidP="009847DF">
      <w:pPr>
        <w:pStyle w:val="a7"/>
        <w:ind w:left="480" w:firstLine="360"/>
      </w:pPr>
      <w:r w:rsidRPr="00257295">
        <w:rPr>
          <w:rFonts w:hint="eastAsia"/>
        </w:rPr>
        <w:drawing>
          <wp:inline distT="0" distB="0" distL="0" distR="0" wp14:anchorId="459F5DD1" wp14:editId="0DDEFDE9">
            <wp:extent cx="5609360" cy="314325"/>
            <wp:effectExtent l="0" t="0" r="0" b="0"/>
            <wp:docPr id="1322" name="图片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4CA4.tmp"/>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5659309" cy="317124"/>
                    </a:xfrm>
                    <a:prstGeom prst="rect">
                      <a:avLst/>
                    </a:prstGeom>
                    <a:ln>
                      <a:noFill/>
                    </a:ln>
                    <a:extLst>
                      <a:ext uri="{53640926-AAD7-44D8-BBD7-CCE9431645EC}">
                        <a14:shadowObscured xmlns:a14="http://schemas.microsoft.com/office/drawing/2010/main"/>
                      </a:ext>
                    </a:extLst>
                  </pic:spPr>
                </pic:pic>
              </a:graphicData>
            </a:graphic>
          </wp:inline>
        </w:drawing>
      </w:r>
    </w:p>
    <w:p w:rsidR="009847DF" w:rsidRPr="00257295" w:rsidRDefault="009847DF" w:rsidP="009847DF">
      <w:pPr>
        <w:pStyle w:val="a7"/>
        <w:ind w:left="480" w:firstLine="360"/>
      </w:pPr>
      <w:r w:rsidRPr="00257295">
        <w:drawing>
          <wp:inline distT="0" distB="0" distL="0" distR="0" wp14:anchorId="3EBF8519" wp14:editId="5461E56D">
            <wp:extent cx="4648849" cy="1190791"/>
            <wp:effectExtent l="0" t="0" r="0" b="9525"/>
            <wp:docPr id="1323" name="图片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DCF4.tmp"/>
                    <pic:cNvPicPr/>
                  </pic:nvPicPr>
                  <pic:blipFill>
                    <a:blip r:embed="rId88">
                      <a:extLst>
                        <a:ext uri="{28A0092B-C50C-407E-A947-70E740481C1C}">
                          <a14:useLocalDpi xmlns:a14="http://schemas.microsoft.com/office/drawing/2010/main" val="0"/>
                        </a:ext>
                      </a:extLst>
                    </a:blip>
                    <a:stretch>
                      <a:fillRect/>
                    </a:stretch>
                  </pic:blipFill>
                  <pic:spPr>
                    <a:xfrm>
                      <a:off x="0" y="0"/>
                      <a:ext cx="4648849" cy="1190791"/>
                    </a:xfrm>
                    <a:prstGeom prst="rect">
                      <a:avLst/>
                    </a:prstGeom>
                  </pic:spPr>
                </pic:pic>
              </a:graphicData>
            </a:graphic>
          </wp:inline>
        </w:drawing>
      </w:r>
    </w:p>
    <w:p w:rsidR="009847DF" w:rsidRPr="00257295" w:rsidRDefault="009847DF" w:rsidP="009847DF">
      <w:pPr>
        <w:ind w:left="720" w:firstLineChars="150" w:firstLine="360"/>
      </w:pPr>
      <w:r w:rsidRPr="00257295">
        <w:rPr>
          <w:rFonts w:hint="eastAsia"/>
        </w:rPr>
        <w:t>36</w:t>
      </w:r>
      <w:r w:rsidRPr="00257295">
        <w:rPr>
          <w:rFonts w:hint="eastAsia"/>
        </w:rPr>
        <w:t>：</w:t>
      </w:r>
      <w:r w:rsidRPr="00257295">
        <w:rPr>
          <w:rFonts w:hint="eastAsia"/>
        </w:rPr>
        <w:t>obj-y</w:t>
      </w:r>
      <w:r w:rsidRPr="00257295">
        <w:rPr>
          <w:rFonts w:hint="eastAsia"/>
        </w:rPr>
        <w:t>所在的目录下对应一个</w:t>
      </w:r>
      <w:r w:rsidRPr="00257295">
        <w:rPr>
          <w:rFonts w:hint="eastAsia"/>
        </w:rPr>
        <w:t>modules.order</w:t>
      </w:r>
      <w:r w:rsidRPr="00257295">
        <w:rPr>
          <w:rFonts w:hint="eastAsia"/>
        </w:rPr>
        <w:t>文件，</w:t>
      </w:r>
      <w:r w:rsidRPr="00257295">
        <w:rPr>
          <w:rFonts w:hint="eastAsia"/>
        </w:rPr>
        <w:t>obj-m</w:t>
      </w:r>
      <w:r w:rsidRPr="00257295">
        <w:rPr>
          <w:rFonts w:hint="eastAsia"/>
        </w:rPr>
        <w:t>中如果为子目录则其对应一个</w:t>
      </w:r>
      <w:r w:rsidRPr="00257295">
        <w:rPr>
          <w:rFonts w:hint="eastAsia"/>
        </w:rPr>
        <w:t>moduler.order</w:t>
      </w:r>
      <w:r w:rsidRPr="00257295">
        <w:rPr>
          <w:rFonts w:hint="eastAsia"/>
        </w:rPr>
        <w:t>文件，如果是文件</w:t>
      </w:r>
      <w:r w:rsidRPr="00257295">
        <w:rPr>
          <w:rFonts w:hint="eastAsia"/>
        </w:rPr>
        <w:t>(</w:t>
      </w:r>
      <w:r w:rsidRPr="00257295">
        <w:rPr>
          <w:rFonts w:hint="eastAsia"/>
        </w:rPr>
        <w:t>不以‘</w:t>
      </w:r>
      <w:r w:rsidRPr="00257295">
        <w:rPr>
          <w:rFonts w:hint="eastAsia"/>
        </w:rPr>
        <w:t>/</w:t>
      </w:r>
      <w:r w:rsidRPr="00257295">
        <w:rPr>
          <w:rFonts w:hint="eastAsia"/>
        </w:rPr>
        <w:t>’结尾</w:t>
      </w:r>
      <w:r w:rsidRPr="00257295">
        <w:rPr>
          <w:rFonts w:hint="eastAsia"/>
        </w:rPr>
        <w:t>)</w:t>
      </w:r>
      <w:r w:rsidRPr="00257295">
        <w:rPr>
          <w:rFonts w:hint="eastAsia"/>
        </w:rPr>
        <w:t>则直接对应其文件路径，这些文件路径都存入</w:t>
      </w:r>
      <w:r w:rsidRPr="00257295">
        <w:rPr>
          <w:rFonts w:hint="eastAsia"/>
        </w:rPr>
        <w:t>modorder</w:t>
      </w:r>
      <w:r w:rsidRPr="00257295">
        <w:rPr>
          <w:rFonts w:hint="eastAsia"/>
        </w:rPr>
        <w:t>变量。</w:t>
      </w:r>
    </w:p>
    <w:p w:rsidR="009847DF" w:rsidRPr="00257295" w:rsidRDefault="009847DF" w:rsidP="009847DF">
      <w:pPr>
        <w:ind w:left="720" w:firstLineChars="150" w:firstLine="360"/>
      </w:pPr>
      <w:r w:rsidRPr="00257295">
        <w:rPr>
          <w:rFonts w:hint="eastAsia"/>
        </w:rPr>
        <w:t>396~402</w:t>
      </w:r>
      <w:r w:rsidRPr="00257295">
        <w:rPr>
          <w:rFonts w:hint="eastAsia"/>
        </w:rPr>
        <w:t>：遍历</w:t>
      </w:r>
      <w:r w:rsidRPr="00257295">
        <w:rPr>
          <w:rFonts w:hint="eastAsia"/>
        </w:rPr>
        <w:t>modorder</w:t>
      </w:r>
      <w:r w:rsidRPr="00257295">
        <w:rPr>
          <w:rFonts w:hint="eastAsia"/>
        </w:rPr>
        <w:t>列表，如果为模块文件名，则输出模块文件路径，如果是</w:t>
      </w:r>
      <w:r w:rsidRPr="00257295">
        <w:rPr>
          <w:rFonts w:hint="eastAsia"/>
        </w:rPr>
        <w:t>modules.order(</w:t>
      </w:r>
      <w:r w:rsidRPr="00257295">
        <w:rPr>
          <w:rFonts w:hint="eastAsia"/>
        </w:rPr>
        <w:t>子目录</w:t>
      </w:r>
      <w:r w:rsidRPr="00257295">
        <w:rPr>
          <w:rFonts w:hint="eastAsia"/>
        </w:rPr>
        <w:t>)</w:t>
      </w:r>
      <w:r w:rsidRPr="00257295">
        <w:rPr>
          <w:rFonts w:hint="eastAsia"/>
        </w:rPr>
        <w:t>则将其内容保存到当前</w:t>
      </w:r>
      <w:r w:rsidRPr="00257295">
        <w:rPr>
          <w:rFonts w:hint="eastAsia"/>
        </w:rPr>
        <w:t>modorder</w:t>
      </w:r>
      <w:r w:rsidRPr="00257295">
        <w:rPr>
          <w:rFonts w:hint="eastAsia"/>
        </w:rPr>
        <w:t>列表。即将所有子目录的模块文件路径保存到最顶层的</w:t>
      </w:r>
      <w:r w:rsidRPr="00257295">
        <w:rPr>
          <w:rFonts w:hint="eastAsia"/>
        </w:rPr>
        <w:t>modules.order</w:t>
      </w:r>
      <w:r w:rsidRPr="00257295">
        <w:rPr>
          <w:rFonts w:hint="eastAsia"/>
        </w:rPr>
        <w:t>文件中。如下所示：</w:t>
      </w:r>
    </w:p>
    <w:p w:rsidR="009847DF" w:rsidRPr="00257295" w:rsidRDefault="009847DF" w:rsidP="009847DF">
      <w:pPr>
        <w:pStyle w:val="a7"/>
        <w:ind w:leftChars="300" w:left="720" w:firstLine="120"/>
      </w:pPr>
      <w:r w:rsidRPr="00257295">
        <w:rPr>
          <w:rFonts w:hint="eastAsia"/>
        </w:rPr>
        <w:drawing>
          <wp:inline distT="0" distB="0" distL="0" distR="0" wp14:anchorId="4AAB5C2A" wp14:editId="2AFBA1BC">
            <wp:extent cx="5295900" cy="1819275"/>
            <wp:effectExtent l="0" t="0" r="0" b="9525"/>
            <wp:docPr id="1657" name="图片 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95900" cy="1819275"/>
                    </a:xfrm>
                    <a:prstGeom prst="rect">
                      <a:avLst/>
                    </a:prstGeom>
                    <a:noFill/>
                    <a:ln>
                      <a:noFill/>
                    </a:ln>
                  </pic:spPr>
                </pic:pic>
              </a:graphicData>
            </a:graphic>
          </wp:inline>
        </w:drawing>
      </w:r>
    </w:p>
    <w:p w:rsidR="009847DF" w:rsidRPr="00257295" w:rsidRDefault="009847DF" w:rsidP="00D734B9">
      <w:pPr>
        <w:pStyle w:val="ListParagraph"/>
        <w:numPr>
          <w:ilvl w:val="0"/>
          <w:numId w:val="122"/>
        </w:numPr>
        <w:ind w:firstLineChars="0"/>
      </w:pPr>
      <w:r w:rsidRPr="00257295">
        <w:rPr>
          <w:rFonts w:hint="eastAsia"/>
        </w:rPr>
        <w:t>子目录的编译规则</w:t>
      </w:r>
    </w:p>
    <w:p w:rsidR="009847DF" w:rsidRPr="00257295" w:rsidRDefault="009847DF" w:rsidP="009847DF">
      <w:pPr>
        <w:pStyle w:val="ListParagraph"/>
        <w:ind w:left="840" w:firstLineChars="0" w:firstLine="0"/>
      </w:pPr>
      <w:r w:rsidRPr="00257295">
        <w:rPr>
          <w:rFonts w:hint="eastAsia"/>
        </w:rPr>
        <w:t>调用子目录的</w:t>
      </w:r>
      <w:r w:rsidRPr="00257295">
        <w:rPr>
          <w:rFonts w:hint="eastAsia"/>
        </w:rPr>
        <w:t>Makefile</w:t>
      </w:r>
      <w:r w:rsidRPr="00257295">
        <w:rPr>
          <w:rFonts w:hint="eastAsia"/>
        </w:rPr>
        <w:t>继续解析：</w:t>
      </w:r>
    </w:p>
    <w:p w:rsidR="009847DF" w:rsidRPr="00257295" w:rsidRDefault="009847DF" w:rsidP="009847DF">
      <w:pPr>
        <w:pStyle w:val="a7"/>
        <w:ind w:left="480" w:firstLine="360"/>
      </w:pPr>
      <w:r w:rsidRPr="00257295">
        <w:rPr>
          <w:rFonts w:hint="eastAsia"/>
        </w:rPr>
        <w:drawing>
          <wp:inline distT="0" distB="0" distL="0" distR="0" wp14:anchorId="1278610C" wp14:editId="2F2FC23B">
            <wp:extent cx="2991600" cy="666000"/>
            <wp:effectExtent l="0" t="0" r="0" b="127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2620.tmp"/>
                    <pic:cNvPicPr/>
                  </pic:nvPicPr>
                  <pic:blipFill>
                    <a:blip r:embed="rId90">
                      <a:extLst>
                        <a:ext uri="{28A0092B-C50C-407E-A947-70E740481C1C}">
                          <a14:useLocalDpi xmlns:a14="http://schemas.microsoft.com/office/drawing/2010/main" val="0"/>
                        </a:ext>
                      </a:extLst>
                    </a:blip>
                    <a:stretch>
                      <a:fillRect/>
                    </a:stretch>
                  </pic:blipFill>
                  <pic:spPr>
                    <a:xfrm>
                      <a:off x="0" y="0"/>
                      <a:ext cx="2991600" cy="666000"/>
                    </a:xfrm>
                    <a:prstGeom prst="rect">
                      <a:avLst/>
                    </a:prstGeom>
                  </pic:spPr>
                </pic:pic>
              </a:graphicData>
            </a:graphic>
          </wp:inline>
        </w:drawing>
      </w:r>
    </w:p>
    <w:p w:rsidR="009847DF" w:rsidRPr="00257295" w:rsidRDefault="009847DF" w:rsidP="009847DF">
      <w:pPr>
        <w:pStyle w:val="Heading3"/>
        <w:spacing w:before="163" w:after="163"/>
      </w:pPr>
      <w:bookmarkStart w:id="15" w:name="_Toc390712595"/>
      <w:r w:rsidRPr="00257295">
        <w:rPr>
          <w:rFonts w:hint="eastAsia"/>
        </w:rPr>
        <w:lastRenderedPageBreak/>
        <w:t>模块后处理规则</w:t>
      </w:r>
      <w:bookmarkEnd w:id="15"/>
    </w:p>
    <w:p w:rsidR="009847DF" w:rsidRPr="00257295" w:rsidRDefault="009847DF" w:rsidP="009847DF">
      <w:pPr>
        <w:ind w:firstLine="480"/>
      </w:pPr>
      <w:r w:rsidRPr="00257295">
        <w:rPr>
          <w:rFonts w:hint="eastAsia"/>
        </w:rPr>
        <w:t>模块后处理规则定义在</w:t>
      </w:r>
      <w:r w:rsidRPr="00257295">
        <w:rPr>
          <w:rFonts w:hint="eastAsia"/>
        </w:rPr>
        <w:t>Makefile.modpost</w:t>
      </w:r>
      <w:r w:rsidRPr="00257295">
        <w:rPr>
          <w:rFonts w:hint="eastAsia"/>
        </w:rPr>
        <w:t>中，其流程如下：</w:t>
      </w:r>
    </w:p>
    <w:p w:rsidR="009847DF" w:rsidRPr="00257295" w:rsidRDefault="009847DF" w:rsidP="00D734B9">
      <w:pPr>
        <w:pStyle w:val="ListParagraph"/>
        <w:numPr>
          <w:ilvl w:val="0"/>
          <w:numId w:val="124"/>
        </w:numPr>
        <w:ind w:firstLineChars="0"/>
      </w:pPr>
      <w:r w:rsidRPr="00257295">
        <w:rPr>
          <w:rFonts w:hint="eastAsia"/>
        </w:rPr>
        <w:t>设置编译路径</w:t>
      </w:r>
    </w:p>
    <w:p w:rsidR="009847DF" w:rsidRDefault="009847DF" w:rsidP="009847DF">
      <w:pPr>
        <w:pStyle w:val="a7"/>
        <w:ind w:leftChars="175" w:firstLine="300"/>
      </w:pPr>
      <w:r>
        <w:rPr>
          <w:rFonts w:hint="eastAsia"/>
        </w:rPr>
        <w:drawing>
          <wp:inline distT="0" distB="0" distL="0" distR="0" wp14:anchorId="563B261A" wp14:editId="36319707">
            <wp:extent cx="4724400" cy="1758276"/>
            <wp:effectExtent l="0" t="0" r="0" b="0"/>
            <wp:docPr id="1653" name="图片 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2435.tmp"/>
                    <pic:cNvPicPr/>
                  </pic:nvPicPr>
                  <pic:blipFill>
                    <a:blip r:embed="rId91">
                      <a:extLst>
                        <a:ext uri="{28A0092B-C50C-407E-A947-70E740481C1C}">
                          <a14:useLocalDpi xmlns:a14="http://schemas.microsoft.com/office/drawing/2010/main" val="0"/>
                        </a:ext>
                      </a:extLst>
                    </a:blip>
                    <a:stretch>
                      <a:fillRect/>
                    </a:stretch>
                  </pic:blipFill>
                  <pic:spPr>
                    <a:xfrm>
                      <a:off x="0" y="0"/>
                      <a:ext cx="4729401" cy="1760137"/>
                    </a:xfrm>
                    <a:prstGeom prst="rect">
                      <a:avLst/>
                    </a:prstGeom>
                  </pic:spPr>
                </pic:pic>
              </a:graphicData>
            </a:graphic>
          </wp:inline>
        </w:drawing>
      </w:r>
    </w:p>
    <w:p w:rsidR="009847DF" w:rsidRPr="00785B89" w:rsidRDefault="009847DF" w:rsidP="009847DF">
      <w:pPr>
        <w:ind w:left="840" w:firstLineChars="175" w:firstLine="420"/>
      </w:pPr>
      <w:r>
        <w:rPr>
          <w:rFonts w:hint="eastAsia"/>
        </w:rPr>
        <w:t>46~55</w:t>
      </w:r>
      <w:r>
        <w:rPr>
          <w:rFonts w:hint="eastAsia"/>
        </w:rPr>
        <w:t>：如果为外部模块则设置</w:t>
      </w:r>
      <w:r>
        <w:rPr>
          <w:rFonts w:hint="eastAsia"/>
        </w:rPr>
        <w:t>src</w:t>
      </w:r>
      <w:r>
        <w:rPr>
          <w:rFonts w:hint="eastAsia"/>
        </w:rPr>
        <w:t>为外部模块路径，主要用于在</w:t>
      </w:r>
      <w:r>
        <w:rPr>
          <w:rFonts w:hint="eastAsia"/>
        </w:rPr>
        <w:t>include</w:t>
      </w:r>
      <w:r>
        <w:rPr>
          <w:rFonts w:hint="eastAsia"/>
        </w:rPr>
        <w:t>外部模块的</w:t>
      </w:r>
      <w:r>
        <w:rPr>
          <w:rFonts w:hint="eastAsia"/>
        </w:rPr>
        <w:t>Makefie(53</w:t>
      </w:r>
      <w:r>
        <w:rPr>
          <w:rFonts w:hint="eastAsia"/>
        </w:rPr>
        <w:t>行</w:t>
      </w:r>
      <w:r>
        <w:rPr>
          <w:rFonts w:hint="eastAsia"/>
        </w:rPr>
        <w:t>)</w:t>
      </w:r>
      <w:r>
        <w:rPr>
          <w:rFonts w:hint="eastAsia"/>
        </w:rPr>
        <w:t>中。</w:t>
      </w:r>
      <w:r>
        <w:rPr>
          <w:rFonts w:hint="eastAsia"/>
        </w:rPr>
        <w:t>Makefile.modpost</w:t>
      </w:r>
      <w:r>
        <w:rPr>
          <w:rFonts w:hint="eastAsia"/>
        </w:rPr>
        <w:t>文件中的规则不会用</w:t>
      </w:r>
      <w:r>
        <w:rPr>
          <w:rFonts w:hint="eastAsia"/>
        </w:rPr>
        <w:t>obj,src</w:t>
      </w:r>
      <w:r>
        <w:rPr>
          <w:rFonts w:hint="eastAsia"/>
        </w:rPr>
        <w:t>变量。</w:t>
      </w:r>
    </w:p>
    <w:p w:rsidR="009847DF" w:rsidRDefault="009847DF" w:rsidP="00D734B9">
      <w:pPr>
        <w:pStyle w:val="ListParagraph"/>
        <w:numPr>
          <w:ilvl w:val="0"/>
          <w:numId w:val="124"/>
        </w:numPr>
        <w:ind w:firstLineChars="0"/>
      </w:pPr>
      <w:r>
        <w:rPr>
          <w:rFonts w:hint="eastAsia"/>
        </w:rPr>
        <w:t>设置</w:t>
      </w:r>
      <w:r w:rsidRPr="00257295">
        <w:rPr>
          <w:rFonts w:hint="eastAsia"/>
        </w:rPr>
        <w:t>模块</w:t>
      </w:r>
      <w:r>
        <w:rPr>
          <w:rFonts w:hint="eastAsia"/>
        </w:rPr>
        <w:t>目标</w:t>
      </w:r>
    </w:p>
    <w:p w:rsidR="009847DF" w:rsidRPr="00257295" w:rsidRDefault="009847DF" w:rsidP="009847DF">
      <w:pPr>
        <w:pStyle w:val="ListParagraph"/>
        <w:ind w:left="840" w:firstLineChars="0"/>
      </w:pPr>
      <w:r>
        <w:rPr>
          <w:rFonts w:hint="eastAsia"/>
        </w:rPr>
        <w:t>在使用</w:t>
      </w:r>
      <w:r>
        <w:rPr>
          <w:rFonts w:hint="eastAsia"/>
        </w:rPr>
        <w:t>Makfile.modpost</w:t>
      </w:r>
      <w:r>
        <w:rPr>
          <w:rFonts w:hint="eastAsia"/>
        </w:rPr>
        <w:t>后处理时，如果不指定目标，则默认规则会将模块对应路径下的</w:t>
      </w:r>
      <w:r>
        <w:rPr>
          <w:rFonts w:hint="eastAsia"/>
        </w:rPr>
        <w:t>ko</w:t>
      </w:r>
      <w:r>
        <w:rPr>
          <w:rFonts w:hint="eastAsia"/>
        </w:rPr>
        <w:t>作为目标，如下：</w:t>
      </w:r>
    </w:p>
    <w:p w:rsidR="009847DF" w:rsidRPr="00257295" w:rsidRDefault="009847DF" w:rsidP="009847DF">
      <w:pPr>
        <w:pStyle w:val="a7"/>
        <w:ind w:leftChars="175" w:firstLine="420"/>
      </w:pPr>
      <w:r w:rsidRPr="00257295">
        <w:rPr>
          <w:rFonts w:hint="eastAsia"/>
        </w:rPr>
        <w:drawing>
          <wp:inline distT="0" distB="0" distL="0" distR="0" wp14:anchorId="277BAA61" wp14:editId="4E4425FA">
            <wp:extent cx="5591175" cy="530261"/>
            <wp:effectExtent l="0" t="0" r="0" b="3175"/>
            <wp:docPr id="1670" name="图片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9EB7.tmp"/>
                    <pic:cNvPicPr/>
                  </pic:nvPicPr>
                  <pic:blipFill>
                    <a:blip r:embed="rId92">
                      <a:extLst>
                        <a:ext uri="{28A0092B-C50C-407E-A947-70E740481C1C}">
                          <a14:useLocalDpi xmlns:a14="http://schemas.microsoft.com/office/drawing/2010/main" val="0"/>
                        </a:ext>
                      </a:extLst>
                    </a:blip>
                    <a:stretch>
                      <a:fillRect/>
                    </a:stretch>
                  </pic:blipFill>
                  <pic:spPr>
                    <a:xfrm>
                      <a:off x="0" y="0"/>
                      <a:ext cx="5597602" cy="530870"/>
                    </a:xfrm>
                    <a:prstGeom prst="rect">
                      <a:avLst/>
                    </a:prstGeom>
                  </pic:spPr>
                </pic:pic>
              </a:graphicData>
            </a:graphic>
          </wp:inline>
        </w:drawing>
      </w:r>
    </w:p>
    <w:p w:rsidR="009847DF" w:rsidRPr="00257295" w:rsidRDefault="009847DF" w:rsidP="009847DF">
      <w:pPr>
        <w:ind w:left="780" w:firstLine="480"/>
      </w:pPr>
      <w:r w:rsidRPr="00257295">
        <w:rPr>
          <w:rFonts w:hint="eastAsia"/>
        </w:rPr>
        <w:t>63</w:t>
      </w:r>
      <w:r w:rsidRPr="00257295">
        <w:rPr>
          <w:rFonts w:hint="eastAsia"/>
        </w:rPr>
        <w:t>：查找</w:t>
      </w:r>
      <w:r w:rsidRPr="00257295">
        <w:rPr>
          <w:rFonts w:hint="eastAsia"/>
        </w:rPr>
        <w:t>mod</w:t>
      </w:r>
      <w:r w:rsidRPr="00257295">
        <w:rPr>
          <w:rFonts w:hint="eastAsia"/>
        </w:rPr>
        <w:t>文件中包含</w:t>
      </w:r>
      <w:r w:rsidRPr="00257295">
        <w:rPr>
          <w:rFonts w:hint="eastAsia"/>
        </w:rPr>
        <w:t>.ko</w:t>
      </w:r>
      <w:r w:rsidRPr="00257295">
        <w:rPr>
          <w:rFonts w:hint="eastAsia"/>
        </w:rPr>
        <w:t>结束的行，即</w:t>
      </w:r>
      <w:r w:rsidRPr="00257295">
        <w:rPr>
          <w:rFonts w:hint="eastAsia"/>
        </w:rPr>
        <w:t>ko</w:t>
      </w:r>
      <w:r w:rsidRPr="00257295">
        <w:rPr>
          <w:rFonts w:hint="eastAsia"/>
        </w:rPr>
        <w:t>文件路径所在的行。</w:t>
      </w:r>
      <w:r w:rsidRPr="00257295">
        <w:t xml:space="preserve"> </w:t>
      </w:r>
    </w:p>
    <w:p w:rsidR="009847DF" w:rsidRDefault="009847DF" w:rsidP="009847DF">
      <w:pPr>
        <w:ind w:left="780" w:firstLine="480"/>
      </w:pPr>
      <w:r w:rsidRPr="00257295">
        <w:rPr>
          <w:rFonts w:hint="eastAsia"/>
        </w:rPr>
        <w:t>64</w:t>
      </w:r>
      <w:r w:rsidRPr="00257295">
        <w:rPr>
          <w:rFonts w:hint="eastAsia"/>
        </w:rPr>
        <w:t>：设置目标</w:t>
      </w:r>
      <w:r w:rsidRPr="00257295">
        <w:rPr>
          <w:rFonts w:hint="eastAsia"/>
        </w:rPr>
        <w:t>modules</w:t>
      </w:r>
      <w:r w:rsidRPr="00257295">
        <w:rPr>
          <w:rFonts w:hint="eastAsia"/>
        </w:rPr>
        <w:t>为所有</w:t>
      </w:r>
      <w:r w:rsidRPr="00257295">
        <w:rPr>
          <w:rFonts w:hint="eastAsia"/>
        </w:rPr>
        <w:t>.mod</w:t>
      </w:r>
      <w:r w:rsidRPr="00257295">
        <w:rPr>
          <w:rFonts w:hint="eastAsia"/>
        </w:rPr>
        <w:t>中包含的</w:t>
      </w:r>
      <w:r w:rsidRPr="00257295">
        <w:rPr>
          <w:rFonts w:hint="eastAsia"/>
        </w:rPr>
        <w:t>.ko</w:t>
      </w:r>
      <w:r w:rsidRPr="00257295">
        <w:rPr>
          <w:rFonts w:hint="eastAsia"/>
        </w:rPr>
        <w:t>文件。</w:t>
      </w:r>
    </w:p>
    <w:p w:rsidR="009847DF" w:rsidRPr="00257295" w:rsidRDefault="009847DF" w:rsidP="00D734B9">
      <w:pPr>
        <w:pStyle w:val="ListParagraph"/>
        <w:numPr>
          <w:ilvl w:val="0"/>
          <w:numId w:val="124"/>
        </w:numPr>
        <w:ind w:firstLineChars="0"/>
      </w:pPr>
      <w:r>
        <w:rPr>
          <w:rFonts w:hint="eastAsia"/>
        </w:rPr>
        <w:t>创建符号版本</w:t>
      </w:r>
      <w:r w:rsidRPr="00257295">
        <w:rPr>
          <w:rFonts w:hint="eastAsia"/>
        </w:rPr>
        <w:t>文件</w:t>
      </w:r>
    </w:p>
    <w:p w:rsidR="009847DF" w:rsidRDefault="009847DF" w:rsidP="009847DF">
      <w:pPr>
        <w:pStyle w:val="a7"/>
        <w:ind w:leftChars="350" w:left="840"/>
      </w:pPr>
      <w:r w:rsidRPr="00257295">
        <w:rPr>
          <w:rFonts w:hint="eastAsia"/>
        </w:rPr>
        <w:lastRenderedPageBreak/>
        <w:drawing>
          <wp:inline distT="0" distB="0" distL="0" distR="0" wp14:anchorId="2771C063" wp14:editId="51EE6444">
            <wp:extent cx="4791075" cy="3078413"/>
            <wp:effectExtent l="0" t="0" r="0" b="8255"/>
            <wp:docPr id="1671" name="图片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54DD.tmp"/>
                    <pic:cNvPicPr/>
                  </pic:nvPicPr>
                  <pic:blipFill>
                    <a:blip r:embed="rId93">
                      <a:extLst>
                        <a:ext uri="{28A0092B-C50C-407E-A947-70E740481C1C}">
                          <a14:useLocalDpi xmlns:a14="http://schemas.microsoft.com/office/drawing/2010/main" val="0"/>
                        </a:ext>
                      </a:extLst>
                    </a:blip>
                    <a:stretch>
                      <a:fillRect/>
                    </a:stretch>
                  </pic:blipFill>
                  <pic:spPr>
                    <a:xfrm>
                      <a:off x="0" y="0"/>
                      <a:ext cx="4795951" cy="3081546"/>
                    </a:xfrm>
                    <a:prstGeom prst="rect">
                      <a:avLst/>
                    </a:prstGeom>
                  </pic:spPr>
                </pic:pic>
              </a:graphicData>
            </a:graphic>
          </wp:inline>
        </w:drawing>
      </w:r>
    </w:p>
    <w:p w:rsidR="009847DF" w:rsidRPr="002272B4" w:rsidRDefault="009847DF" w:rsidP="009847DF">
      <w:pPr>
        <w:pStyle w:val="a7"/>
        <w:ind w:leftChars="350" w:left="840"/>
      </w:pPr>
      <w:r w:rsidRPr="00257295">
        <w:rPr>
          <w:rFonts w:hint="eastAsia"/>
        </w:rPr>
        <w:drawing>
          <wp:inline distT="0" distB="0" distL="0" distR="0" wp14:anchorId="4189576D" wp14:editId="4CEBB874">
            <wp:extent cx="4810797" cy="476317"/>
            <wp:effectExtent l="0" t="0" r="0" b="0"/>
            <wp:docPr id="1673" name="图片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838DB.tmp"/>
                    <pic:cNvPicPr/>
                  </pic:nvPicPr>
                  <pic:blipFill>
                    <a:blip r:embed="rId94">
                      <a:extLst>
                        <a:ext uri="{28A0092B-C50C-407E-A947-70E740481C1C}">
                          <a14:useLocalDpi xmlns:a14="http://schemas.microsoft.com/office/drawing/2010/main" val="0"/>
                        </a:ext>
                      </a:extLst>
                    </a:blip>
                    <a:stretch>
                      <a:fillRect/>
                    </a:stretch>
                  </pic:blipFill>
                  <pic:spPr>
                    <a:xfrm>
                      <a:off x="0" y="0"/>
                      <a:ext cx="4810797" cy="476317"/>
                    </a:xfrm>
                    <a:prstGeom prst="rect">
                      <a:avLst/>
                    </a:prstGeom>
                  </pic:spPr>
                </pic:pic>
              </a:graphicData>
            </a:graphic>
          </wp:inline>
        </w:drawing>
      </w:r>
    </w:p>
    <w:p w:rsidR="009847DF" w:rsidRPr="00C9416F" w:rsidRDefault="009847DF" w:rsidP="009847DF">
      <w:pPr>
        <w:ind w:left="840" w:firstLineChars="0" w:firstLine="420"/>
      </w:pPr>
      <w:r w:rsidRPr="00257295">
        <w:rPr>
          <w:rFonts w:hint="eastAsia"/>
        </w:rPr>
        <w:t>59~60</w:t>
      </w:r>
      <w:r w:rsidRPr="00257295">
        <w:rPr>
          <w:rFonts w:hint="eastAsia"/>
        </w:rPr>
        <w:t>：源码目录下为</w:t>
      </w:r>
      <w:r w:rsidRPr="00257295">
        <w:rPr>
          <w:rFonts w:hint="eastAsia"/>
        </w:rPr>
        <w:t>vmlinux</w:t>
      </w:r>
      <w:r w:rsidRPr="00257295">
        <w:rPr>
          <w:rFonts w:hint="eastAsia"/>
        </w:rPr>
        <w:t>对应的符号文件，外部模块的符号文件放在外部模块的目录下。</w:t>
      </w:r>
    </w:p>
    <w:p w:rsidR="009847DF" w:rsidRPr="00257295" w:rsidRDefault="009847DF" w:rsidP="009847DF">
      <w:pPr>
        <w:ind w:left="840" w:firstLineChars="175" w:firstLine="420"/>
      </w:pPr>
      <w:r w:rsidRPr="00257295">
        <w:rPr>
          <w:rFonts w:hint="eastAsia"/>
        </w:rPr>
        <w:t>74</w:t>
      </w:r>
      <w:r w:rsidRPr="00257295">
        <w:rPr>
          <w:rFonts w:hint="eastAsia"/>
        </w:rPr>
        <w:t>：如果构造的是外部模块则需要输入内核的</w:t>
      </w:r>
      <w:r w:rsidRPr="00257295">
        <w:rPr>
          <w:rFonts w:hint="eastAsia"/>
        </w:rPr>
        <w:t>symver</w:t>
      </w:r>
      <w:r w:rsidRPr="00257295">
        <w:rPr>
          <w:rFonts w:hint="eastAsia"/>
        </w:rPr>
        <w:t>文件，否则直接创建内核的</w:t>
      </w:r>
      <w:r w:rsidRPr="00257295">
        <w:rPr>
          <w:rFonts w:hint="eastAsia"/>
        </w:rPr>
        <w:t>symvers</w:t>
      </w:r>
      <w:r w:rsidRPr="00257295">
        <w:rPr>
          <w:rFonts w:hint="eastAsia"/>
        </w:rPr>
        <w:t>文件</w:t>
      </w:r>
      <w:r w:rsidRPr="00257295">
        <w:rPr>
          <w:rFonts w:hint="eastAsia"/>
        </w:rPr>
        <w:t xml:space="preserve">(-o </w:t>
      </w:r>
      <w:r w:rsidRPr="00257295">
        <w:rPr>
          <w:rFonts w:hint="eastAsia"/>
        </w:rPr>
        <w:t>选项</w:t>
      </w:r>
      <w:r w:rsidRPr="00257295">
        <w:rPr>
          <w:rFonts w:hint="eastAsia"/>
        </w:rPr>
        <w:t>)</w:t>
      </w:r>
      <w:r w:rsidRPr="00257295">
        <w:rPr>
          <w:rFonts w:hint="eastAsia"/>
        </w:rPr>
        <w:t>。</w:t>
      </w:r>
      <w:r w:rsidRPr="00257295">
        <w:rPr>
          <w:rFonts w:hint="eastAsia"/>
        </w:rPr>
        <w:t xml:space="preserve"> </w:t>
      </w:r>
    </w:p>
    <w:p w:rsidR="009847DF" w:rsidRDefault="009847DF" w:rsidP="009847DF">
      <w:pPr>
        <w:ind w:left="840" w:firstLineChars="175" w:firstLine="420"/>
      </w:pPr>
      <w:r w:rsidRPr="00257295">
        <w:rPr>
          <w:rFonts w:hint="eastAsia"/>
        </w:rPr>
        <w:t>77</w:t>
      </w:r>
      <w:r w:rsidRPr="00257295">
        <w:rPr>
          <w:rFonts w:hint="eastAsia"/>
        </w:rPr>
        <w:t>：如果构造的是外部模块，则创建外部模块的</w:t>
      </w:r>
      <w:r w:rsidRPr="00257295">
        <w:rPr>
          <w:rFonts w:hint="eastAsia"/>
        </w:rPr>
        <w:t>sysvers</w:t>
      </w:r>
      <w:r w:rsidRPr="00257295">
        <w:rPr>
          <w:rFonts w:hint="eastAsia"/>
        </w:rPr>
        <w:t>文件。</w:t>
      </w:r>
    </w:p>
    <w:p w:rsidR="009847DF" w:rsidRDefault="009847DF" w:rsidP="009847DF">
      <w:pPr>
        <w:ind w:left="840" w:firstLineChars="175" w:firstLine="420"/>
      </w:pPr>
      <w:r>
        <w:rPr>
          <w:rFonts w:hint="eastAsia"/>
        </w:rPr>
        <w:t>85</w:t>
      </w:r>
      <w:r>
        <w:rPr>
          <w:rFonts w:hint="eastAsia"/>
        </w:rPr>
        <w:t>；默认的后处理规则需要</w:t>
      </w:r>
      <w:r>
        <w:rPr>
          <w:rFonts w:hint="eastAsia"/>
        </w:rPr>
        <w:t>vmlinux</w:t>
      </w:r>
      <w:r>
        <w:rPr>
          <w:rFonts w:hint="eastAsia"/>
        </w:rPr>
        <w:t>文件</w:t>
      </w:r>
    </w:p>
    <w:p w:rsidR="009847DF" w:rsidRPr="00257295" w:rsidRDefault="009847DF" w:rsidP="009847DF">
      <w:pPr>
        <w:ind w:left="840" w:firstLineChars="175" w:firstLine="420"/>
      </w:pPr>
      <w:r>
        <w:rPr>
          <w:rFonts w:hint="eastAsia"/>
        </w:rPr>
        <w:t>91</w:t>
      </w:r>
      <w:r>
        <w:rPr>
          <w:rFonts w:hint="eastAsia"/>
        </w:rPr>
        <w:t>：</w:t>
      </w:r>
      <w:r>
        <w:rPr>
          <w:rFonts w:hint="eastAsia"/>
        </w:rPr>
        <w:t>vmlinux.o</w:t>
      </w:r>
      <w:r>
        <w:rPr>
          <w:rFonts w:hint="eastAsia"/>
        </w:rPr>
        <w:t>的后处理规则，</w:t>
      </w:r>
      <w:r>
        <w:rPr>
          <w:rFonts w:hint="eastAsia"/>
        </w:rPr>
        <w:t>vmlinux</w:t>
      </w:r>
      <w:r>
        <w:rPr>
          <w:rFonts w:hint="eastAsia"/>
        </w:rPr>
        <w:t>后处理不生成</w:t>
      </w:r>
      <w:r>
        <w:rPr>
          <w:rFonts w:hint="eastAsia"/>
        </w:rPr>
        <w:t>ko</w:t>
      </w:r>
      <w:r>
        <w:rPr>
          <w:rFonts w:hint="eastAsia"/>
        </w:rPr>
        <w:t>文件，其规则和</w:t>
      </w:r>
      <w:r>
        <w:rPr>
          <w:rFonts w:hint="eastAsia"/>
        </w:rPr>
        <w:t>module</w:t>
      </w:r>
      <w:r>
        <w:rPr>
          <w:rFonts w:hint="eastAsia"/>
        </w:rPr>
        <w:t>分开处理，但是无论</w:t>
      </w:r>
      <w:r>
        <w:rPr>
          <w:rFonts w:hint="eastAsia"/>
        </w:rPr>
        <w:t>vmlinux.o</w:t>
      </w:r>
      <w:r>
        <w:rPr>
          <w:rFonts w:hint="eastAsia"/>
        </w:rPr>
        <w:t>还是</w:t>
      </w:r>
      <w:r>
        <w:rPr>
          <w:rFonts w:hint="eastAsia"/>
        </w:rPr>
        <w:t>module</w:t>
      </w:r>
      <w:r>
        <w:rPr>
          <w:rFonts w:hint="eastAsia"/>
        </w:rPr>
        <w:t>都会生成</w:t>
      </w:r>
      <w:r>
        <w:rPr>
          <w:rFonts w:hint="eastAsia"/>
        </w:rPr>
        <w:t>vmlinux</w:t>
      </w:r>
      <w:r>
        <w:rPr>
          <w:rFonts w:hint="eastAsia"/>
        </w:rPr>
        <w:t>的符号版本文件。</w:t>
      </w:r>
    </w:p>
    <w:p w:rsidR="009847DF" w:rsidRPr="00257295" w:rsidRDefault="009847DF" w:rsidP="009847DF">
      <w:pPr>
        <w:ind w:left="780" w:firstLine="480"/>
      </w:pPr>
      <w:r w:rsidRPr="00257295">
        <w:rPr>
          <w:rFonts w:hint="eastAsia"/>
        </w:rPr>
        <w:t>96</w:t>
      </w:r>
      <w:r w:rsidRPr="00257295">
        <w:rPr>
          <w:rFonts w:hint="eastAsia"/>
        </w:rPr>
        <w:t>：</w:t>
      </w:r>
      <w:r w:rsidRPr="00257295">
        <w:rPr>
          <w:rFonts w:hint="eastAsia"/>
        </w:rPr>
        <w:t>*.mod.c</w:t>
      </w:r>
      <w:r w:rsidRPr="00257295">
        <w:rPr>
          <w:rFonts w:hint="eastAsia"/>
        </w:rPr>
        <w:t>的文件依赖为</w:t>
      </w:r>
      <w:r w:rsidRPr="00257295">
        <w:rPr>
          <w:rFonts w:hint="eastAsia"/>
        </w:rPr>
        <w:t>modpost</w:t>
      </w:r>
      <w:r w:rsidRPr="00257295">
        <w:rPr>
          <w:rFonts w:hint="eastAsia"/>
        </w:rPr>
        <w:t>；</w:t>
      </w:r>
    </w:p>
    <w:p w:rsidR="009847DF" w:rsidRDefault="009847DF" w:rsidP="009847DF">
      <w:pPr>
        <w:ind w:left="780" w:firstLine="480"/>
      </w:pPr>
      <w:r w:rsidRPr="00257295">
        <w:rPr>
          <w:rFonts w:hint="eastAsia"/>
        </w:rPr>
        <w:t>85</w:t>
      </w:r>
      <w:r w:rsidRPr="00257295">
        <w:rPr>
          <w:rFonts w:hint="eastAsia"/>
        </w:rPr>
        <w:t>：</w:t>
      </w:r>
      <w:r w:rsidRPr="00257295">
        <w:rPr>
          <w:rFonts w:hint="eastAsia"/>
        </w:rPr>
        <w:t>modpost</w:t>
      </w:r>
      <w:r w:rsidRPr="00257295">
        <w:rPr>
          <w:rFonts w:hint="eastAsia"/>
        </w:rPr>
        <w:t>的依赖是和</w:t>
      </w:r>
      <w:r w:rsidRPr="00257295">
        <w:rPr>
          <w:rFonts w:hint="eastAsia"/>
        </w:rPr>
        <w:t>.ko</w:t>
      </w:r>
      <w:r w:rsidRPr="00257295">
        <w:rPr>
          <w:rFonts w:hint="eastAsia"/>
        </w:rPr>
        <w:t>文件同名的</w:t>
      </w:r>
      <w:r w:rsidRPr="00257295">
        <w:rPr>
          <w:rFonts w:hint="eastAsia"/>
        </w:rPr>
        <w:t>.o</w:t>
      </w:r>
      <w:r w:rsidRPr="00257295">
        <w:rPr>
          <w:rFonts w:hint="eastAsia"/>
        </w:rPr>
        <w:t>文件，在执行程序</w:t>
      </w:r>
      <w:r w:rsidRPr="00257295">
        <w:rPr>
          <w:rFonts w:hint="eastAsia"/>
        </w:rPr>
        <w:t>script/mod/modpost</w:t>
      </w:r>
      <w:r w:rsidRPr="00257295">
        <w:rPr>
          <w:rFonts w:hint="eastAsia"/>
        </w:rPr>
        <w:t>时将该</w:t>
      </w:r>
      <w:r w:rsidRPr="00257295">
        <w:rPr>
          <w:rFonts w:hint="eastAsia"/>
        </w:rPr>
        <w:t>.o</w:t>
      </w:r>
      <w:r w:rsidRPr="00257295">
        <w:rPr>
          <w:rFonts w:hint="eastAsia"/>
        </w:rPr>
        <w:t>文件以及</w:t>
      </w:r>
      <w:r w:rsidRPr="00257295">
        <w:rPr>
          <w:rFonts w:hint="eastAsia"/>
        </w:rPr>
        <w:t>vmlinux</w:t>
      </w:r>
      <w:r w:rsidRPr="00257295">
        <w:rPr>
          <w:rFonts w:hint="eastAsia"/>
        </w:rPr>
        <w:t>作为参数传入，同名</w:t>
      </w:r>
      <w:r w:rsidRPr="00257295">
        <w:rPr>
          <w:rFonts w:hint="eastAsia"/>
        </w:rPr>
        <w:t>.o</w:t>
      </w:r>
      <w:r w:rsidRPr="00257295">
        <w:rPr>
          <w:rFonts w:hint="eastAsia"/>
        </w:rPr>
        <w:t>文件在</w:t>
      </w:r>
      <w:hyperlink w:anchor="_普通目标构造" w:history="1">
        <w:r w:rsidRPr="00257295">
          <w:rPr>
            <w:rStyle w:val="Hyperlink"/>
            <w:rFonts w:hint="eastAsia"/>
          </w:rPr>
          <w:t>普通目标构造</w:t>
        </w:r>
      </w:hyperlink>
      <w:r w:rsidRPr="00257295">
        <w:rPr>
          <w:rFonts w:hint="eastAsia"/>
        </w:rPr>
        <w:t>步骤中已经生成。</w:t>
      </w:r>
    </w:p>
    <w:p w:rsidR="009847DF" w:rsidRPr="00257295" w:rsidRDefault="009847DF" w:rsidP="00D734B9">
      <w:pPr>
        <w:pStyle w:val="ListParagraph"/>
        <w:numPr>
          <w:ilvl w:val="0"/>
          <w:numId w:val="124"/>
        </w:numPr>
        <w:ind w:firstLineChars="0"/>
      </w:pPr>
      <w:r w:rsidRPr="00257295">
        <w:rPr>
          <w:rFonts w:hint="eastAsia"/>
        </w:rPr>
        <w:t>创建</w:t>
      </w:r>
      <w:r w:rsidRPr="00257295">
        <w:rPr>
          <w:rFonts w:hint="eastAsia"/>
        </w:rPr>
        <w:t>.mod.c</w:t>
      </w:r>
      <w:r w:rsidRPr="00257295">
        <w:rPr>
          <w:rFonts w:hint="eastAsia"/>
        </w:rPr>
        <w:t>文件</w:t>
      </w:r>
    </w:p>
    <w:p w:rsidR="009847DF" w:rsidRPr="00257295" w:rsidRDefault="009847DF" w:rsidP="009847DF">
      <w:pPr>
        <w:ind w:left="360" w:firstLineChars="0" w:firstLine="420"/>
      </w:pPr>
      <w:r w:rsidRPr="00257295">
        <w:rPr>
          <w:rFonts w:hint="eastAsia"/>
        </w:rPr>
        <w:t>modpost</w:t>
      </w:r>
      <w:r w:rsidRPr="00257295">
        <w:rPr>
          <w:rFonts w:hint="eastAsia"/>
        </w:rPr>
        <w:t>中通过对</w:t>
      </w:r>
      <w:r w:rsidRPr="00257295">
        <w:rPr>
          <w:rFonts w:hint="eastAsia"/>
        </w:rPr>
        <w:t>.o</w:t>
      </w:r>
      <w:r w:rsidRPr="00257295">
        <w:rPr>
          <w:rFonts w:hint="eastAsia"/>
        </w:rPr>
        <w:t>文件的信息创建对应的</w:t>
      </w:r>
      <w:r w:rsidRPr="00257295">
        <w:rPr>
          <w:rFonts w:hint="eastAsia"/>
        </w:rPr>
        <w:t>.mod.c</w:t>
      </w:r>
      <w:r w:rsidRPr="00257295">
        <w:rPr>
          <w:rFonts w:hint="eastAsia"/>
        </w:rPr>
        <w:t>文件，实现如下：</w:t>
      </w:r>
    </w:p>
    <w:p w:rsidR="009847DF" w:rsidRPr="00257295" w:rsidRDefault="009847DF" w:rsidP="009847DF">
      <w:pPr>
        <w:pStyle w:val="a7"/>
        <w:ind w:leftChars="350" w:left="840"/>
      </w:pPr>
      <w:r w:rsidRPr="00257295">
        <w:rPr>
          <w:rFonts w:hint="eastAsia"/>
        </w:rPr>
        <w:lastRenderedPageBreak/>
        <w:drawing>
          <wp:inline distT="0" distB="0" distL="0" distR="0" wp14:anchorId="0A101B67" wp14:editId="26F7E90E">
            <wp:extent cx="3981450" cy="3998501"/>
            <wp:effectExtent l="0" t="0" r="0" b="2540"/>
            <wp:docPr id="1674" name="图片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EAA9.tmp"/>
                    <pic:cNvPicPr/>
                  </pic:nvPicPr>
                  <pic:blipFill>
                    <a:blip r:embed="rId95">
                      <a:extLst>
                        <a:ext uri="{28A0092B-C50C-407E-A947-70E740481C1C}">
                          <a14:useLocalDpi xmlns:a14="http://schemas.microsoft.com/office/drawing/2010/main" val="0"/>
                        </a:ext>
                      </a:extLst>
                    </a:blip>
                    <a:stretch>
                      <a:fillRect/>
                    </a:stretch>
                  </pic:blipFill>
                  <pic:spPr>
                    <a:xfrm>
                      <a:off x="0" y="0"/>
                      <a:ext cx="3986116" cy="4003187"/>
                    </a:xfrm>
                    <a:prstGeom prst="rect">
                      <a:avLst/>
                    </a:prstGeom>
                  </pic:spPr>
                </pic:pic>
              </a:graphicData>
            </a:graphic>
          </wp:inline>
        </w:drawing>
      </w:r>
    </w:p>
    <w:p w:rsidR="009847DF" w:rsidRPr="00257295" w:rsidRDefault="009847DF" w:rsidP="009847DF">
      <w:pPr>
        <w:ind w:firstLine="480"/>
      </w:pPr>
      <w:r w:rsidRPr="00257295">
        <w:rPr>
          <w:rFonts w:hint="eastAsia"/>
        </w:rPr>
        <w:tab/>
      </w:r>
      <w:r w:rsidRPr="00257295">
        <w:rPr>
          <w:rFonts w:hint="eastAsia"/>
        </w:rPr>
        <w:t>其中</w:t>
      </w:r>
      <w:r w:rsidRPr="00257295">
        <w:rPr>
          <w:rFonts w:hint="eastAsia"/>
        </w:rPr>
        <w:t>add_header</w:t>
      </w:r>
      <w:r w:rsidRPr="00257295">
        <w:rPr>
          <w:rFonts w:hint="eastAsia"/>
        </w:rPr>
        <w:t>等函数用于增加对应的</w:t>
      </w:r>
      <w:r w:rsidRPr="00257295">
        <w:rPr>
          <w:rFonts w:hint="eastAsia"/>
        </w:rPr>
        <w:t>C</w:t>
      </w:r>
      <w:r w:rsidRPr="00257295">
        <w:rPr>
          <w:rFonts w:hint="eastAsia"/>
        </w:rPr>
        <w:t>代码，如下：</w:t>
      </w:r>
    </w:p>
    <w:p w:rsidR="009847DF" w:rsidRPr="00257295" w:rsidRDefault="009847DF" w:rsidP="009847DF">
      <w:pPr>
        <w:pStyle w:val="a7"/>
        <w:ind w:leftChars="350" w:left="840"/>
      </w:pPr>
      <w:r w:rsidRPr="00257295">
        <w:rPr>
          <w:rFonts w:hint="eastAsia"/>
        </w:rPr>
        <w:drawing>
          <wp:inline distT="0" distB="0" distL="0" distR="0" wp14:anchorId="0FB47F21" wp14:editId="1A7DBB94">
            <wp:extent cx="5467350" cy="1418034"/>
            <wp:effectExtent l="0" t="0" r="0" b="0"/>
            <wp:docPr id="1675" name="图片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9126.tmp"/>
                    <pic:cNvPicPr/>
                  </pic:nvPicPr>
                  <pic:blipFill>
                    <a:blip r:embed="rId96">
                      <a:extLst>
                        <a:ext uri="{28A0092B-C50C-407E-A947-70E740481C1C}">
                          <a14:useLocalDpi xmlns:a14="http://schemas.microsoft.com/office/drawing/2010/main" val="0"/>
                        </a:ext>
                      </a:extLst>
                    </a:blip>
                    <a:stretch>
                      <a:fillRect/>
                    </a:stretch>
                  </pic:blipFill>
                  <pic:spPr>
                    <a:xfrm>
                      <a:off x="0" y="0"/>
                      <a:ext cx="5469732" cy="1418652"/>
                    </a:xfrm>
                    <a:prstGeom prst="rect">
                      <a:avLst/>
                    </a:prstGeom>
                  </pic:spPr>
                </pic:pic>
              </a:graphicData>
            </a:graphic>
          </wp:inline>
        </w:drawing>
      </w:r>
    </w:p>
    <w:p w:rsidR="009847DF" w:rsidRPr="00257295" w:rsidRDefault="009847DF" w:rsidP="009847DF">
      <w:pPr>
        <w:pStyle w:val="ListParagraph"/>
        <w:ind w:left="840" w:firstLineChars="0"/>
      </w:pPr>
      <w:r w:rsidRPr="00257295">
        <w:rPr>
          <w:rFonts w:hint="eastAsia"/>
        </w:rPr>
        <w:t>生成的</w:t>
      </w:r>
      <w:r w:rsidRPr="00257295">
        <w:rPr>
          <w:rFonts w:hint="eastAsia"/>
        </w:rPr>
        <w:t>.mod.c</w:t>
      </w:r>
      <w:r w:rsidRPr="00257295">
        <w:rPr>
          <w:rFonts w:hint="eastAsia"/>
        </w:rPr>
        <w:t>文件是一个定义了</w:t>
      </w:r>
      <w:r w:rsidRPr="00257295">
        <w:rPr>
          <w:rFonts w:hint="eastAsia"/>
        </w:rPr>
        <w:t>.modinfo</w:t>
      </w:r>
      <w:r w:rsidRPr="00257295">
        <w:rPr>
          <w:rFonts w:hint="eastAsia"/>
        </w:rPr>
        <w:t>段的代码，其信息主要包括</w:t>
      </w:r>
      <w:r w:rsidRPr="00257295">
        <w:rPr>
          <w:rFonts w:hint="eastAsia"/>
        </w:rPr>
        <w:t>MODULE_AUTHOR, MODULE_DESCRIPTION, MODULE_LICENSE, device ID table</w:t>
      </w:r>
      <w:r w:rsidRPr="00257295">
        <w:rPr>
          <w:rFonts w:hint="eastAsia"/>
        </w:rPr>
        <w:t>以及模块依赖关系等，这些信息即</w:t>
      </w:r>
      <w:r w:rsidRPr="00257295">
        <w:rPr>
          <w:rFonts w:hint="eastAsia"/>
        </w:rPr>
        <w:t>.ko</w:t>
      </w:r>
      <w:r w:rsidRPr="00257295">
        <w:rPr>
          <w:rFonts w:hint="eastAsia"/>
        </w:rPr>
        <w:t>与</w:t>
      </w:r>
      <w:r w:rsidRPr="00257295">
        <w:rPr>
          <w:rFonts w:hint="eastAsia"/>
        </w:rPr>
        <w:t xml:space="preserve"> .o</w:t>
      </w:r>
      <w:r w:rsidRPr="00257295">
        <w:rPr>
          <w:rFonts w:hint="eastAsia"/>
        </w:rPr>
        <w:t>文件的不同所在。</w:t>
      </w:r>
    </w:p>
    <w:p w:rsidR="009847DF" w:rsidRPr="00257295" w:rsidRDefault="009847DF" w:rsidP="00D734B9">
      <w:pPr>
        <w:pStyle w:val="ListParagraph"/>
        <w:numPr>
          <w:ilvl w:val="0"/>
          <w:numId w:val="124"/>
        </w:numPr>
        <w:ind w:firstLineChars="0"/>
      </w:pPr>
      <w:r w:rsidRPr="00257295">
        <w:rPr>
          <w:rFonts w:hint="eastAsia"/>
        </w:rPr>
        <w:t>创建系统符号的版本信息文件</w:t>
      </w:r>
    </w:p>
    <w:p w:rsidR="009847DF" w:rsidRDefault="009847DF" w:rsidP="009847DF">
      <w:pPr>
        <w:ind w:left="840" w:firstLineChars="0" w:firstLine="480"/>
      </w:pPr>
      <w:r w:rsidRPr="00257295">
        <w:rPr>
          <w:rFonts w:hint="eastAsia"/>
        </w:rPr>
        <w:t>在执行</w:t>
      </w:r>
      <w:r w:rsidRPr="00257295">
        <w:rPr>
          <w:rFonts w:hint="eastAsia"/>
        </w:rPr>
        <w:t>modpost</w:t>
      </w:r>
      <w:r w:rsidRPr="00257295">
        <w:rPr>
          <w:rFonts w:hint="eastAsia"/>
        </w:rPr>
        <w:t>时，会将对应的符号信息保存到指定文件，通过使用</w:t>
      </w:r>
      <w:r w:rsidRPr="00257295">
        <w:rPr>
          <w:rFonts w:hint="eastAsia"/>
        </w:rPr>
        <w:t>modpost</w:t>
      </w:r>
      <w:r w:rsidRPr="00257295">
        <w:rPr>
          <w:rFonts w:hint="eastAsia"/>
        </w:rPr>
        <w:t>的</w:t>
      </w:r>
      <w:r w:rsidRPr="00257295">
        <w:rPr>
          <w:rFonts w:hint="eastAsia"/>
        </w:rPr>
        <w:t>-o</w:t>
      </w:r>
      <w:r w:rsidRPr="00257295">
        <w:rPr>
          <w:rFonts w:hint="eastAsia"/>
        </w:rPr>
        <w:t>参数实现</w:t>
      </w:r>
      <w:r>
        <w:rPr>
          <w:rFonts w:hint="eastAsia"/>
        </w:rPr>
        <w:t>。</w:t>
      </w:r>
    </w:p>
    <w:p w:rsidR="009847DF" w:rsidRPr="00257295" w:rsidRDefault="009847DF" w:rsidP="009847DF">
      <w:pPr>
        <w:ind w:left="840" w:firstLineChars="0" w:firstLine="480"/>
      </w:pPr>
      <w:r>
        <w:rPr>
          <w:rFonts w:hint="eastAsia"/>
        </w:rPr>
        <w:t>对于构造</w:t>
      </w:r>
      <w:r>
        <w:rPr>
          <w:rFonts w:hint="eastAsia"/>
        </w:rPr>
        <w:t>vmlinux</w:t>
      </w:r>
      <w:r>
        <w:rPr>
          <w:rFonts w:hint="eastAsia"/>
        </w:rPr>
        <w:t>或者内核的</w:t>
      </w:r>
      <w:r>
        <w:rPr>
          <w:rFonts w:hint="eastAsia"/>
        </w:rPr>
        <w:t>ko</w:t>
      </w:r>
      <w:r w:rsidRPr="00257295">
        <w:rPr>
          <w:rFonts w:hint="eastAsia"/>
        </w:rPr>
        <w:t>时，直接创建符号版本文件</w:t>
      </w:r>
      <w:r w:rsidRPr="00257295">
        <w:rPr>
          <w:rFonts w:hint="eastAsia"/>
        </w:rPr>
        <w:t>(-o kern-symvers)</w:t>
      </w:r>
      <w:r w:rsidRPr="00257295">
        <w:rPr>
          <w:rFonts w:hint="eastAsia"/>
        </w:rPr>
        <w:t>；</w:t>
      </w:r>
    </w:p>
    <w:p w:rsidR="009847DF" w:rsidRPr="00257295" w:rsidRDefault="009847DF" w:rsidP="009847DF">
      <w:pPr>
        <w:ind w:left="840" w:firstLineChars="0" w:firstLine="480"/>
      </w:pPr>
      <w:r w:rsidRPr="00257295">
        <w:rPr>
          <w:rFonts w:hint="eastAsia"/>
        </w:rPr>
        <w:t>对于构造外部模块，则需要参考内核的符号版本文件创建</w:t>
      </w:r>
      <w:r w:rsidRPr="00257295">
        <w:rPr>
          <w:rFonts w:hint="eastAsia"/>
        </w:rPr>
        <w:t>(-</w:t>
      </w:r>
      <w:r w:rsidRPr="00257295">
        <w:t>i</w:t>
      </w:r>
      <w:r w:rsidRPr="00257295">
        <w:rPr>
          <w:rFonts w:hint="eastAsia"/>
        </w:rPr>
        <w:t xml:space="preserve"> kern-symvers </w:t>
      </w:r>
      <w:r w:rsidRPr="00257295">
        <w:t>–</w:t>
      </w:r>
      <w:r w:rsidRPr="00257295">
        <w:rPr>
          <w:rFonts w:hint="eastAsia"/>
        </w:rPr>
        <w:t>o extmod-symvers)</w:t>
      </w:r>
      <w:r w:rsidRPr="00257295">
        <w:rPr>
          <w:rFonts w:hint="eastAsia"/>
        </w:rPr>
        <w:t>。如下。</w:t>
      </w:r>
    </w:p>
    <w:p w:rsidR="009847DF" w:rsidRPr="00257295" w:rsidRDefault="009847DF" w:rsidP="009847DF">
      <w:pPr>
        <w:pStyle w:val="a7"/>
        <w:ind w:leftChars="350" w:left="840"/>
      </w:pPr>
    </w:p>
    <w:p w:rsidR="009847DF" w:rsidRPr="00257295" w:rsidRDefault="009847DF" w:rsidP="009847DF">
      <w:pPr>
        <w:pStyle w:val="a7"/>
        <w:ind w:leftChars="350" w:left="840"/>
      </w:pPr>
      <w:r w:rsidRPr="00257295">
        <w:rPr>
          <w:rFonts w:hint="eastAsia"/>
        </w:rPr>
        <w:lastRenderedPageBreak/>
        <w:drawing>
          <wp:inline distT="0" distB="0" distL="0" distR="0" wp14:anchorId="6491E525" wp14:editId="4C10A81D">
            <wp:extent cx="3362795" cy="666843"/>
            <wp:effectExtent l="0" t="0" r="9525" b="0"/>
            <wp:docPr id="1677" name="图片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84CCA.tmp"/>
                    <pic:cNvPicPr/>
                  </pic:nvPicPr>
                  <pic:blipFill>
                    <a:blip r:embed="rId97">
                      <a:extLst>
                        <a:ext uri="{28A0092B-C50C-407E-A947-70E740481C1C}">
                          <a14:useLocalDpi xmlns:a14="http://schemas.microsoft.com/office/drawing/2010/main" val="0"/>
                        </a:ext>
                      </a:extLst>
                    </a:blip>
                    <a:stretch>
                      <a:fillRect/>
                    </a:stretch>
                  </pic:blipFill>
                  <pic:spPr>
                    <a:xfrm>
                      <a:off x="0" y="0"/>
                      <a:ext cx="3362795" cy="666843"/>
                    </a:xfrm>
                    <a:prstGeom prst="rect">
                      <a:avLst/>
                    </a:prstGeom>
                  </pic:spPr>
                </pic:pic>
              </a:graphicData>
            </a:graphic>
          </wp:inline>
        </w:drawing>
      </w:r>
    </w:p>
    <w:p w:rsidR="009847DF" w:rsidRPr="00257295" w:rsidRDefault="009847DF" w:rsidP="009847DF">
      <w:pPr>
        <w:pStyle w:val="a7"/>
        <w:ind w:leftChars="350" w:left="840"/>
      </w:pPr>
      <w:r w:rsidRPr="00257295">
        <w:rPr>
          <w:rFonts w:hint="eastAsia"/>
        </w:rPr>
        <w:drawing>
          <wp:inline distT="0" distB="0" distL="0" distR="0" wp14:anchorId="360E3B0D" wp14:editId="5AFC2562">
            <wp:extent cx="4143954" cy="666843"/>
            <wp:effectExtent l="0" t="0" r="9525" b="0"/>
            <wp:docPr id="1678" name="图片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8AD9F.tmp"/>
                    <pic:cNvPicPr/>
                  </pic:nvPicPr>
                  <pic:blipFill>
                    <a:blip r:embed="rId98">
                      <a:extLst>
                        <a:ext uri="{28A0092B-C50C-407E-A947-70E740481C1C}">
                          <a14:useLocalDpi xmlns:a14="http://schemas.microsoft.com/office/drawing/2010/main" val="0"/>
                        </a:ext>
                      </a:extLst>
                    </a:blip>
                    <a:stretch>
                      <a:fillRect/>
                    </a:stretch>
                  </pic:blipFill>
                  <pic:spPr>
                    <a:xfrm>
                      <a:off x="0" y="0"/>
                      <a:ext cx="4143954" cy="666843"/>
                    </a:xfrm>
                    <a:prstGeom prst="rect">
                      <a:avLst/>
                    </a:prstGeom>
                  </pic:spPr>
                </pic:pic>
              </a:graphicData>
            </a:graphic>
          </wp:inline>
        </w:drawing>
      </w:r>
    </w:p>
    <w:p w:rsidR="009847DF" w:rsidRPr="00257295" w:rsidRDefault="009847DF" w:rsidP="009847DF">
      <w:pPr>
        <w:pStyle w:val="a7"/>
        <w:ind w:leftChars="350" w:left="840"/>
      </w:pPr>
      <w:r w:rsidRPr="00257295">
        <w:rPr>
          <w:rFonts w:hint="eastAsia"/>
        </w:rPr>
        <w:drawing>
          <wp:inline distT="0" distB="0" distL="0" distR="0" wp14:anchorId="1632FB45" wp14:editId="3CDE314D">
            <wp:extent cx="5382377" cy="790685"/>
            <wp:effectExtent l="0" t="0" r="8890" b="9525"/>
            <wp:docPr id="1680" name="图片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8B9D1.tmp"/>
                    <pic:cNvPicPr/>
                  </pic:nvPicPr>
                  <pic:blipFill>
                    <a:blip r:embed="rId99">
                      <a:extLst>
                        <a:ext uri="{28A0092B-C50C-407E-A947-70E740481C1C}">
                          <a14:useLocalDpi xmlns:a14="http://schemas.microsoft.com/office/drawing/2010/main" val="0"/>
                        </a:ext>
                      </a:extLst>
                    </a:blip>
                    <a:stretch>
                      <a:fillRect/>
                    </a:stretch>
                  </pic:blipFill>
                  <pic:spPr>
                    <a:xfrm>
                      <a:off x="0" y="0"/>
                      <a:ext cx="5382377" cy="790685"/>
                    </a:xfrm>
                    <a:prstGeom prst="rect">
                      <a:avLst/>
                    </a:prstGeom>
                  </pic:spPr>
                </pic:pic>
              </a:graphicData>
            </a:graphic>
          </wp:inline>
        </w:drawing>
      </w:r>
    </w:p>
    <w:p w:rsidR="009847DF" w:rsidRPr="00257295" w:rsidRDefault="009847DF" w:rsidP="009847DF">
      <w:pPr>
        <w:ind w:firstLine="480"/>
      </w:pPr>
      <w:r w:rsidRPr="00257295">
        <w:rPr>
          <w:rFonts w:hint="eastAsia"/>
        </w:rPr>
        <w:tab/>
      </w:r>
      <w:r w:rsidRPr="00257295">
        <w:rPr>
          <w:rFonts w:hint="eastAsia"/>
        </w:rPr>
        <w:t>对应的文件如下格式</w:t>
      </w:r>
      <w:r w:rsidRPr="00257295">
        <w:rPr>
          <w:rFonts w:hint="eastAsia"/>
        </w:rPr>
        <w:t>(crc sym-name module-name  export-mode)</w:t>
      </w:r>
      <w:r w:rsidRPr="00257295">
        <w:rPr>
          <w:rFonts w:hint="eastAsia"/>
        </w:rPr>
        <w:t>：</w:t>
      </w:r>
    </w:p>
    <w:p w:rsidR="009847DF" w:rsidRPr="00257295" w:rsidRDefault="009847DF" w:rsidP="009847DF">
      <w:pPr>
        <w:pStyle w:val="a7"/>
        <w:ind w:leftChars="350" w:left="840"/>
      </w:pPr>
      <w:r w:rsidRPr="00257295">
        <w:drawing>
          <wp:inline distT="0" distB="0" distL="0" distR="0" wp14:anchorId="33162965" wp14:editId="743EDA09">
            <wp:extent cx="5410956" cy="1324160"/>
            <wp:effectExtent l="0" t="0" r="0" b="9525"/>
            <wp:docPr id="1679" name="图片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8365F.tmp"/>
                    <pic:cNvPicPr/>
                  </pic:nvPicPr>
                  <pic:blipFill>
                    <a:blip r:embed="rId100">
                      <a:extLst>
                        <a:ext uri="{28A0092B-C50C-407E-A947-70E740481C1C}">
                          <a14:useLocalDpi xmlns:a14="http://schemas.microsoft.com/office/drawing/2010/main" val="0"/>
                        </a:ext>
                      </a:extLst>
                    </a:blip>
                    <a:stretch>
                      <a:fillRect/>
                    </a:stretch>
                  </pic:blipFill>
                  <pic:spPr>
                    <a:xfrm>
                      <a:off x="0" y="0"/>
                      <a:ext cx="5410956" cy="1324160"/>
                    </a:xfrm>
                    <a:prstGeom prst="rect">
                      <a:avLst/>
                    </a:prstGeom>
                  </pic:spPr>
                </pic:pic>
              </a:graphicData>
            </a:graphic>
          </wp:inline>
        </w:drawing>
      </w:r>
    </w:p>
    <w:p w:rsidR="009847DF" w:rsidRDefault="009847DF" w:rsidP="00D734B9">
      <w:pPr>
        <w:pStyle w:val="ListParagraph"/>
        <w:numPr>
          <w:ilvl w:val="0"/>
          <w:numId w:val="124"/>
        </w:numPr>
        <w:ind w:firstLineChars="0"/>
      </w:pPr>
      <w:r w:rsidRPr="00257295">
        <w:rPr>
          <w:rFonts w:hint="eastAsia"/>
        </w:rPr>
        <w:t>创建</w:t>
      </w:r>
      <w:r w:rsidRPr="00257295">
        <w:rPr>
          <w:rFonts w:hint="eastAsia"/>
        </w:rPr>
        <w:t>ko</w:t>
      </w:r>
      <w:r w:rsidRPr="00257295">
        <w:rPr>
          <w:rFonts w:hint="eastAsia"/>
        </w:rPr>
        <w:t>文件</w:t>
      </w:r>
    </w:p>
    <w:p w:rsidR="009847DF" w:rsidRPr="00257295" w:rsidRDefault="009847DF" w:rsidP="009847DF">
      <w:pPr>
        <w:pStyle w:val="ListParagraph"/>
        <w:ind w:left="840" w:firstLineChars="0" w:firstLine="0"/>
      </w:pPr>
      <w:r>
        <w:rPr>
          <w:rFonts w:hint="eastAsia"/>
        </w:rPr>
        <w:t>如果目标为模块</w:t>
      </w:r>
      <w:r>
        <w:rPr>
          <w:rFonts w:hint="eastAsia"/>
        </w:rPr>
        <w:t>(ko)</w:t>
      </w:r>
      <w:r>
        <w:rPr>
          <w:rFonts w:hint="eastAsia"/>
        </w:rPr>
        <w:t>文件，则使用如下规则构造</w:t>
      </w:r>
      <w:r>
        <w:rPr>
          <w:rFonts w:hint="eastAsia"/>
        </w:rPr>
        <w:t>ko</w:t>
      </w:r>
      <w:r>
        <w:rPr>
          <w:rFonts w:hint="eastAsia"/>
        </w:rPr>
        <w:t>文件。</w:t>
      </w:r>
    </w:p>
    <w:p w:rsidR="009847DF" w:rsidRPr="00257295" w:rsidRDefault="009847DF" w:rsidP="009847DF">
      <w:pPr>
        <w:pStyle w:val="a7"/>
        <w:ind w:leftChars="350" w:left="840"/>
      </w:pPr>
      <w:r w:rsidRPr="00257295">
        <w:rPr>
          <w:rFonts w:hint="eastAsia"/>
        </w:rPr>
        <w:drawing>
          <wp:inline distT="0" distB="0" distL="0" distR="0" wp14:anchorId="2A3F7D03" wp14:editId="60ABABBD">
            <wp:extent cx="4933950" cy="2648560"/>
            <wp:effectExtent l="0" t="0" r="0" b="0"/>
            <wp:docPr id="1676" name="图片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C61C.tmp"/>
                    <pic:cNvPicPr/>
                  </pic:nvPicPr>
                  <pic:blipFill>
                    <a:blip r:embed="rId101">
                      <a:extLst>
                        <a:ext uri="{28A0092B-C50C-407E-A947-70E740481C1C}">
                          <a14:useLocalDpi xmlns:a14="http://schemas.microsoft.com/office/drawing/2010/main" val="0"/>
                        </a:ext>
                      </a:extLst>
                    </a:blip>
                    <a:stretch>
                      <a:fillRect/>
                    </a:stretch>
                  </pic:blipFill>
                  <pic:spPr>
                    <a:xfrm>
                      <a:off x="0" y="0"/>
                      <a:ext cx="4936100" cy="2649714"/>
                    </a:xfrm>
                    <a:prstGeom prst="rect">
                      <a:avLst/>
                    </a:prstGeom>
                  </pic:spPr>
                </pic:pic>
              </a:graphicData>
            </a:graphic>
          </wp:inline>
        </w:drawing>
      </w:r>
    </w:p>
    <w:p w:rsidR="009847DF" w:rsidRPr="00257295" w:rsidRDefault="009847DF" w:rsidP="009847DF">
      <w:pPr>
        <w:ind w:left="780" w:firstLine="480"/>
      </w:pPr>
      <w:r w:rsidRPr="00257295">
        <w:rPr>
          <w:rFonts w:hint="eastAsia"/>
        </w:rPr>
        <w:t>115</w:t>
      </w:r>
      <w:r w:rsidRPr="00257295">
        <w:rPr>
          <w:rFonts w:hint="eastAsia"/>
        </w:rPr>
        <w:t>：使用</w:t>
      </w:r>
      <w:r w:rsidRPr="00257295">
        <w:rPr>
          <w:rFonts w:hint="eastAsia"/>
        </w:rPr>
        <w:t>LD</w:t>
      </w:r>
      <w:r w:rsidRPr="00257295">
        <w:rPr>
          <w:rFonts w:hint="eastAsia"/>
        </w:rPr>
        <w:t>链接命令，将</w:t>
      </w:r>
      <w:r w:rsidRPr="00257295">
        <w:rPr>
          <w:rFonts w:hint="eastAsia"/>
        </w:rPr>
        <w:t>mod.o</w:t>
      </w:r>
      <w:r w:rsidRPr="00257295">
        <w:rPr>
          <w:rFonts w:hint="eastAsia"/>
        </w:rPr>
        <w:t>以及</w:t>
      </w:r>
      <w:r w:rsidRPr="00257295">
        <w:rPr>
          <w:rFonts w:hint="eastAsia"/>
        </w:rPr>
        <w:t>.ko</w:t>
      </w:r>
      <w:r w:rsidRPr="00257295">
        <w:rPr>
          <w:rFonts w:hint="eastAsia"/>
        </w:rPr>
        <w:t>同名的</w:t>
      </w:r>
      <w:r w:rsidRPr="00257295">
        <w:rPr>
          <w:rFonts w:hint="eastAsia"/>
        </w:rPr>
        <w:t>.o</w:t>
      </w:r>
      <w:r w:rsidRPr="00257295">
        <w:rPr>
          <w:rFonts w:hint="eastAsia"/>
        </w:rPr>
        <w:t>文件链接到</w:t>
      </w:r>
      <w:r w:rsidRPr="00257295">
        <w:rPr>
          <w:rFonts w:hint="eastAsia"/>
        </w:rPr>
        <w:t>.ko</w:t>
      </w:r>
      <w:r w:rsidRPr="00257295">
        <w:rPr>
          <w:rFonts w:hint="eastAsia"/>
        </w:rPr>
        <w:t>文件。</w:t>
      </w:r>
    </w:p>
    <w:p w:rsidR="009847DF" w:rsidRPr="00257295" w:rsidRDefault="009847DF" w:rsidP="009847DF">
      <w:pPr>
        <w:ind w:left="780" w:firstLine="480"/>
      </w:pPr>
      <w:r w:rsidRPr="00257295">
        <w:rPr>
          <w:rFonts w:hint="eastAsia"/>
        </w:rPr>
        <w:t>108</w:t>
      </w:r>
      <w:r w:rsidRPr="00257295">
        <w:rPr>
          <w:rFonts w:hint="eastAsia"/>
        </w:rPr>
        <w:t>：</w:t>
      </w:r>
      <w:r w:rsidRPr="00257295">
        <w:rPr>
          <w:rFonts w:hint="eastAsia"/>
        </w:rPr>
        <w:t>*.mod.o</w:t>
      </w:r>
      <w:r w:rsidRPr="00257295">
        <w:rPr>
          <w:rFonts w:hint="eastAsia"/>
        </w:rPr>
        <w:t>依赖的文件为</w:t>
      </w:r>
      <w:r w:rsidRPr="00257295">
        <w:rPr>
          <w:rFonts w:hint="eastAsia"/>
        </w:rPr>
        <w:t>*.mod.c</w:t>
      </w:r>
      <w:r w:rsidRPr="00257295">
        <w:rPr>
          <w:rFonts w:hint="eastAsia"/>
        </w:rPr>
        <w:t>。</w:t>
      </w:r>
    </w:p>
    <w:p w:rsidR="009847DF" w:rsidRPr="00257295" w:rsidRDefault="009847DF" w:rsidP="009847DF">
      <w:pPr>
        <w:ind w:left="780" w:firstLine="480"/>
      </w:pPr>
      <w:r w:rsidRPr="00257295">
        <w:rPr>
          <w:rFonts w:hint="eastAsia"/>
        </w:rPr>
        <w:t>104</w:t>
      </w:r>
      <w:r w:rsidRPr="00257295">
        <w:rPr>
          <w:rFonts w:hint="eastAsia"/>
        </w:rPr>
        <w:t>：使用</w:t>
      </w:r>
      <w:r w:rsidRPr="00257295">
        <w:rPr>
          <w:rFonts w:hint="eastAsia"/>
        </w:rPr>
        <w:t>CC</w:t>
      </w:r>
      <w:r w:rsidRPr="00257295">
        <w:rPr>
          <w:rFonts w:hint="eastAsia"/>
        </w:rPr>
        <w:t>对</w:t>
      </w:r>
      <w:r w:rsidRPr="00257295">
        <w:rPr>
          <w:rFonts w:hint="eastAsia"/>
        </w:rPr>
        <w:t>.c</w:t>
      </w:r>
      <w:r w:rsidRPr="00257295">
        <w:rPr>
          <w:rFonts w:hint="eastAsia"/>
        </w:rPr>
        <w:t>代码编译。</w:t>
      </w:r>
    </w:p>
    <w:p w:rsidR="009847DF" w:rsidRPr="00257295" w:rsidRDefault="009847DF" w:rsidP="009847DF">
      <w:pPr>
        <w:pStyle w:val="Heading3"/>
        <w:numPr>
          <w:ilvl w:val="2"/>
          <w:numId w:val="1"/>
        </w:numPr>
        <w:spacing w:before="163" w:after="163"/>
      </w:pPr>
      <w:bookmarkStart w:id="16" w:name="_Toc390712596"/>
      <w:r w:rsidRPr="00257295">
        <w:rPr>
          <w:rFonts w:hint="eastAsia"/>
        </w:rPr>
        <w:lastRenderedPageBreak/>
        <w:t>vmlinux</w:t>
      </w:r>
      <w:r w:rsidRPr="00257295">
        <w:rPr>
          <w:rFonts w:hint="eastAsia"/>
        </w:rPr>
        <w:t>构造</w:t>
      </w:r>
      <w:bookmarkEnd w:id="16"/>
    </w:p>
    <w:p w:rsidR="009847DF" w:rsidRPr="00257295" w:rsidRDefault="009847DF" w:rsidP="009847DF">
      <w:pPr>
        <w:ind w:firstLine="480"/>
      </w:pPr>
      <w:r w:rsidRPr="00257295">
        <w:rPr>
          <w:rFonts w:hint="eastAsia"/>
        </w:rPr>
        <w:t>vmlinux</w:t>
      </w:r>
      <w:r w:rsidRPr="00257295">
        <w:rPr>
          <w:rFonts w:hint="eastAsia"/>
        </w:rPr>
        <w:t>是内核代码对应的</w:t>
      </w:r>
      <w:r w:rsidRPr="00257295">
        <w:rPr>
          <w:rFonts w:hint="eastAsia"/>
        </w:rPr>
        <w:t>elf</w:t>
      </w:r>
      <w:r w:rsidRPr="00257295">
        <w:rPr>
          <w:rFonts w:hint="eastAsia"/>
        </w:rPr>
        <w:t>文件，是构造其他映像</w:t>
      </w:r>
      <w:r w:rsidRPr="00257295">
        <w:rPr>
          <w:rFonts w:hint="eastAsia"/>
        </w:rPr>
        <w:t>/</w:t>
      </w:r>
      <w:r w:rsidRPr="00257295">
        <w:rPr>
          <w:rFonts w:hint="eastAsia"/>
        </w:rPr>
        <w:t>模块的基础，流程如下。</w:t>
      </w:r>
    </w:p>
    <w:p w:rsidR="009847DF" w:rsidRPr="00257295" w:rsidRDefault="009847DF" w:rsidP="00D84306">
      <w:pPr>
        <w:pStyle w:val="ListParagraph"/>
        <w:numPr>
          <w:ilvl w:val="0"/>
          <w:numId w:val="3"/>
        </w:numPr>
        <w:ind w:firstLineChars="0"/>
      </w:pPr>
      <w:r w:rsidRPr="00257295">
        <w:rPr>
          <w:rFonts w:hint="eastAsia"/>
        </w:rPr>
        <w:t>将</w:t>
      </w:r>
      <w:r w:rsidRPr="00257295">
        <w:rPr>
          <w:rFonts w:hint="eastAsia"/>
        </w:rPr>
        <w:t>vmlinux</w:t>
      </w:r>
      <w:r w:rsidRPr="00257295">
        <w:rPr>
          <w:rFonts w:hint="eastAsia"/>
        </w:rPr>
        <w:t>作为主</w:t>
      </w:r>
      <w:r w:rsidRPr="00257295">
        <w:rPr>
          <w:rFonts w:hint="eastAsia"/>
        </w:rPr>
        <w:t>Makefile</w:t>
      </w:r>
      <w:r w:rsidRPr="00257295">
        <w:rPr>
          <w:rFonts w:hint="eastAsia"/>
        </w:rPr>
        <w:t>中的默认目标：</w:t>
      </w:r>
    </w:p>
    <w:p w:rsidR="009847DF" w:rsidRPr="00257295" w:rsidRDefault="009847DF" w:rsidP="009847DF">
      <w:pPr>
        <w:pStyle w:val="a7"/>
        <w:ind w:left="480" w:firstLine="360"/>
      </w:pPr>
      <w:r w:rsidRPr="00257295">
        <w:rPr>
          <w:rFonts w:hint="eastAsia"/>
        </w:rPr>
        <w:drawing>
          <wp:inline distT="0" distB="0" distL="0" distR="0" wp14:anchorId="34E84EB9" wp14:editId="4F20D99C">
            <wp:extent cx="5200650" cy="757675"/>
            <wp:effectExtent l="0" t="0" r="0" b="444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8E2.tmp"/>
                    <pic:cNvPicPr/>
                  </pic:nvPicPr>
                  <pic:blipFill>
                    <a:blip r:embed="rId102" cstate="email">
                      <a:extLst>
                        <a:ext uri="{28A0092B-C50C-407E-A947-70E740481C1C}">
                          <a14:useLocalDpi xmlns:a14="http://schemas.microsoft.com/office/drawing/2010/main" val="0"/>
                        </a:ext>
                      </a:extLst>
                    </a:blip>
                    <a:stretch>
                      <a:fillRect/>
                    </a:stretch>
                  </pic:blipFill>
                  <pic:spPr>
                    <a:xfrm>
                      <a:off x="0" y="0"/>
                      <a:ext cx="5232759" cy="762353"/>
                    </a:xfrm>
                    <a:prstGeom prst="rect">
                      <a:avLst/>
                    </a:prstGeom>
                  </pic:spPr>
                </pic:pic>
              </a:graphicData>
            </a:graphic>
          </wp:inline>
        </w:drawing>
      </w:r>
    </w:p>
    <w:p w:rsidR="009847DF" w:rsidRPr="00257295" w:rsidRDefault="009847DF" w:rsidP="00D84306">
      <w:pPr>
        <w:pStyle w:val="ListParagraph"/>
        <w:numPr>
          <w:ilvl w:val="0"/>
          <w:numId w:val="3"/>
        </w:numPr>
        <w:ind w:firstLineChars="0"/>
      </w:pPr>
      <w:r w:rsidRPr="00257295">
        <w:rPr>
          <w:rFonts w:hint="eastAsia"/>
        </w:rPr>
        <w:t>配置相关源码路径</w:t>
      </w:r>
    </w:p>
    <w:p w:rsidR="009847DF" w:rsidRDefault="009847DF" w:rsidP="009847DF">
      <w:pPr>
        <w:pStyle w:val="a7"/>
        <w:ind w:left="480" w:firstLine="360"/>
      </w:pPr>
      <w:r>
        <w:rPr>
          <w:rFonts w:hint="eastAsia"/>
        </w:rPr>
        <w:drawing>
          <wp:inline distT="0" distB="0" distL="0" distR="0" wp14:anchorId="3A491DAC" wp14:editId="22042DD2">
            <wp:extent cx="3305637" cy="933580"/>
            <wp:effectExtent l="0" t="0" r="9525" b="0"/>
            <wp:docPr id="1694" name="图片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5255.tmp"/>
                    <pic:cNvPicPr/>
                  </pic:nvPicPr>
                  <pic:blipFill>
                    <a:blip r:embed="rId103">
                      <a:extLst>
                        <a:ext uri="{28A0092B-C50C-407E-A947-70E740481C1C}">
                          <a14:useLocalDpi xmlns:a14="http://schemas.microsoft.com/office/drawing/2010/main" val="0"/>
                        </a:ext>
                      </a:extLst>
                    </a:blip>
                    <a:stretch>
                      <a:fillRect/>
                    </a:stretch>
                  </pic:blipFill>
                  <pic:spPr>
                    <a:xfrm>
                      <a:off x="0" y="0"/>
                      <a:ext cx="3305637" cy="933580"/>
                    </a:xfrm>
                    <a:prstGeom prst="rect">
                      <a:avLst/>
                    </a:prstGeom>
                  </pic:spPr>
                </pic:pic>
              </a:graphicData>
            </a:graphic>
          </wp:inline>
        </w:drawing>
      </w:r>
    </w:p>
    <w:p w:rsidR="009847DF" w:rsidRDefault="009847DF" w:rsidP="009847DF">
      <w:pPr>
        <w:pStyle w:val="a7"/>
        <w:ind w:left="480" w:firstLine="360"/>
      </w:pPr>
      <w:r>
        <w:rPr>
          <w:rFonts w:hint="eastAsia"/>
        </w:rPr>
        <w:drawing>
          <wp:inline distT="0" distB="0" distL="0" distR="0" wp14:anchorId="155E9F11" wp14:editId="6A09177B">
            <wp:extent cx="5172075" cy="1571625"/>
            <wp:effectExtent l="0" t="0" r="9525" b="9525"/>
            <wp:docPr id="1695" name="图片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345B.tmp"/>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5176926" cy="1573099"/>
                    </a:xfrm>
                    <a:prstGeom prst="rect">
                      <a:avLst/>
                    </a:prstGeom>
                    <a:ln>
                      <a:noFill/>
                    </a:ln>
                    <a:extLst>
                      <a:ext uri="{53640926-AAD7-44D8-BBD7-CCE9431645EC}">
                        <a14:shadowObscured xmlns:a14="http://schemas.microsoft.com/office/drawing/2010/main"/>
                      </a:ext>
                    </a:extLst>
                  </pic:spPr>
                </pic:pic>
              </a:graphicData>
            </a:graphic>
          </wp:inline>
        </w:drawing>
      </w:r>
    </w:p>
    <w:p w:rsidR="009847DF" w:rsidRPr="00257295" w:rsidRDefault="009847DF" w:rsidP="009847DF">
      <w:pPr>
        <w:pStyle w:val="ListParagraph"/>
        <w:ind w:left="840" w:firstLineChars="0" w:firstLine="0"/>
      </w:pPr>
      <w:r w:rsidRPr="00257295">
        <w:rPr>
          <w:rFonts w:hint="eastAsia"/>
        </w:rPr>
        <w:tab/>
        <w:t>735</w:t>
      </w:r>
      <w:r w:rsidRPr="00257295">
        <w:rPr>
          <w:rFonts w:hint="eastAsia"/>
        </w:rPr>
        <w:t>：编译</w:t>
      </w:r>
      <w:r w:rsidRPr="00257295">
        <w:rPr>
          <w:rFonts w:hint="eastAsia"/>
        </w:rPr>
        <w:t>vmlinux</w:t>
      </w:r>
      <w:r w:rsidRPr="00257295">
        <w:rPr>
          <w:rFonts w:hint="eastAsia"/>
        </w:rPr>
        <w:t>时</w:t>
      </w:r>
      <w:r w:rsidRPr="00257295">
        <w:rPr>
          <w:rFonts w:hint="eastAsia"/>
        </w:rPr>
        <w:t>KBUILD_EXTMOD</w:t>
      </w:r>
      <w:r w:rsidRPr="00257295">
        <w:rPr>
          <w:rFonts w:hint="eastAsia"/>
        </w:rPr>
        <w:t>变量必须为空，即</w:t>
      </w:r>
      <w:r w:rsidRPr="00257295">
        <w:rPr>
          <w:rFonts w:hint="eastAsia"/>
        </w:rPr>
        <w:t>vmlinux</w:t>
      </w:r>
      <w:r w:rsidRPr="00257295">
        <w:rPr>
          <w:rFonts w:hint="eastAsia"/>
        </w:rPr>
        <w:t>和外部模块必须分开编译。</w:t>
      </w:r>
    </w:p>
    <w:p w:rsidR="009847DF" w:rsidRPr="00257295" w:rsidRDefault="009847DF" w:rsidP="009847DF">
      <w:pPr>
        <w:pStyle w:val="ListParagraph"/>
        <w:ind w:left="840" w:firstLineChars="0" w:firstLine="0"/>
      </w:pPr>
      <w:r w:rsidRPr="00257295">
        <w:rPr>
          <w:rFonts w:hint="eastAsia"/>
        </w:rPr>
        <w:tab/>
        <w:t>738~741</w:t>
      </w:r>
      <w:r w:rsidRPr="00257295">
        <w:rPr>
          <w:rFonts w:hint="eastAsia"/>
        </w:rPr>
        <w:t>：定义内核配置中所需模块的源码目录</w:t>
      </w:r>
      <w:r w:rsidRPr="00257295">
        <w:rPr>
          <w:rFonts w:hint="eastAsia"/>
        </w:rPr>
        <w:t>(</w:t>
      </w:r>
      <w:r w:rsidRPr="00257295">
        <w:rPr>
          <w:rFonts w:hint="eastAsia"/>
        </w:rPr>
        <w:t>相对路径</w:t>
      </w:r>
      <w:r w:rsidRPr="00257295">
        <w:rPr>
          <w:rFonts w:hint="eastAsia"/>
        </w:rPr>
        <w:t>)</w:t>
      </w:r>
      <w:r w:rsidRPr="00257295">
        <w:rPr>
          <w:rFonts w:hint="eastAsia"/>
        </w:rPr>
        <w:t>。</w:t>
      </w:r>
    </w:p>
    <w:p w:rsidR="009847DF" w:rsidRDefault="009847DF" w:rsidP="009847DF">
      <w:pPr>
        <w:pStyle w:val="ListParagraph"/>
        <w:ind w:left="840" w:firstLineChars="0" w:firstLine="0"/>
      </w:pPr>
      <w:r w:rsidRPr="00257295">
        <w:rPr>
          <w:rFonts w:hint="eastAsia"/>
        </w:rPr>
        <w:tab/>
        <w:t>742</w:t>
      </w:r>
      <w:r w:rsidRPr="00257295">
        <w:rPr>
          <w:rFonts w:hint="eastAsia"/>
        </w:rPr>
        <w:t>：定义内核源码</w:t>
      </w:r>
      <w:r w:rsidRPr="00257295">
        <w:rPr>
          <w:rFonts w:hint="eastAsia"/>
        </w:rPr>
        <w:t>(</w:t>
      </w:r>
      <w:r w:rsidRPr="00257295">
        <w:rPr>
          <w:rFonts w:hint="eastAsia"/>
        </w:rPr>
        <w:t>包括</w:t>
      </w:r>
      <w:r w:rsidRPr="00257295">
        <w:rPr>
          <w:rFonts w:hint="eastAsia"/>
        </w:rPr>
        <w:t>vmlinux-dirs)</w:t>
      </w:r>
      <w:r w:rsidRPr="00257295">
        <w:rPr>
          <w:rFonts w:hint="eastAsia"/>
        </w:rPr>
        <w:t>所有的二级目录</w:t>
      </w:r>
      <w:r w:rsidRPr="00257295">
        <w:rPr>
          <w:rFonts w:hint="eastAsia"/>
        </w:rPr>
        <w:t>(</w:t>
      </w:r>
      <w:r w:rsidRPr="00257295">
        <w:rPr>
          <w:rFonts w:hint="eastAsia"/>
        </w:rPr>
        <w:t>相对路径</w:t>
      </w:r>
      <w:r w:rsidRPr="00257295">
        <w:rPr>
          <w:rFonts w:hint="eastAsia"/>
        </w:rPr>
        <w:t>)</w:t>
      </w:r>
      <w:r w:rsidRPr="00257295">
        <w:rPr>
          <w:rFonts w:hint="eastAsia"/>
        </w:rPr>
        <w:t>。</w:t>
      </w:r>
    </w:p>
    <w:p w:rsidR="009847DF" w:rsidRDefault="009847DF" w:rsidP="00D84306">
      <w:pPr>
        <w:pStyle w:val="ListParagraph"/>
        <w:numPr>
          <w:ilvl w:val="0"/>
          <w:numId w:val="3"/>
        </w:numPr>
        <w:ind w:firstLineChars="0"/>
      </w:pPr>
      <w:r>
        <w:rPr>
          <w:rFonts w:hint="eastAsia"/>
        </w:rPr>
        <w:t>设置</w:t>
      </w:r>
      <w:r>
        <w:rPr>
          <w:rFonts w:hint="eastAsia"/>
        </w:rPr>
        <w:t>vmlinux</w:t>
      </w:r>
      <w:r>
        <w:rPr>
          <w:rFonts w:hint="eastAsia"/>
        </w:rPr>
        <w:t>依赖的模块</w:t>
      </w:r>
    </w:p>
    <w:p w:rsidR="009847DF" w:rsidRDefault="009847DF" w:rsidP="009847DF">
      <w:pPr>
        <w:pStyle w:val="a7"/>
        <w:ind w:left="480" w:firstLine="360"/>
      </w:pPr>
      <w:r>
        <w:rPr>
          <w:rFonts w:hint="eastAsia"/>
        </w:rPr>
        <w:drawing>
          <wp:inline distT="0" distB="0" distL="0" distR="0" wp14:anchorId="79D6AE62" wp14:editId="3BECEA9A">
            <wp:extent cx="5200650" cy="2056137"/>
            <wp:effectExtent l="0" t="0" r="0" b="127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DC2E.tmp"/>
                    <pic:cNvPicPr/>
                  </pic:nvPicPr>
                  <pic:blipFill>
                    <a:blip r:embed="rId105">
                      <a:extLst>
                        <a:ext uri="{28A0092B-C50C-407E-A947-70E740481C1C}">
                          <a14:useLocalDpi xmlns:a14="http://schemas.microsoft.com/office/drawing/2010/main" val="0"/>
                        </a:ext>
                      </a:extLst>
                    </a:blip>
                    <a:stretch>
                      <a:fillRect/>
                    </a:stretch>
                  </pic:blipFill>
                  <pic:spPr>
                    <a:xfrm>
                      <a:off x="0" y="0"/>
                      <a:ext cx="5202916" cy="2057033"/>
                    </a:xfrm>
                    <a:prstGeom prst="rect">
                      <a:avLst/>
                    </a:prstGeom>
                  </pic:spPr>
                </pic:pic>
              </a:graphicData>
            </a:graphic>
          </wp:inline>
        </w:drawing>
      </w:r>
    </w:p>
    <w:p w:rsidR="009847DF" w:rsidRPr="00E174A3" w:rsidRDefault="009847DF" w:rsidP="009847DF">
      <w:pPr>
        <w:ind w:firstLine="480"/>
      </w:pPr>
      <w:r>
        <w:rPr>
          <w:rFonts w:hint="eastAsia"/>
        </w:rPr>
        <w:tab/>
      </w:r>
      <w:r>
        <w:rPr>
          <w:rFonts w:hint="eastAsia"/>
        </w:rPr>
        <w:t>即需要先构造各子目录下的</w:t>
      </w:r>
      <w:r>
        <w:rPr>
          <w:rFonts w:hint="eastAsia"/>
        </w:rPr>
        <w:t>built-in.o</w:t>
      </w:r>
      <w:r>
        <w:rPr>
          <w:rFonts w:hint="eastAsia"/>
        </w:rPr>
        <w:t>文件或者</w:t>
      </w:r>
      <w:r>
        <w:rPr>
          <w:rFonts w:hint="eastAsia"/>
        </w:rPr>
        <w:t>lib.a</w:t>
      </w:r>
      <w:r>
        <w:rPr>
          <w:rFonts w:hint="eastAsia"/>
        </w:rPr>
        <w:t>。</w:t>
      </w:r>
    </w:p>
    <w:p w:rsidR="009847DF" w:rsidRPr="00257295" w:rsidRDefault="009847DF" w:rsidP="00D84306">
      <w:pPr>
        <w:pStyle w:val="ListParagraph"/>
        <w:numPr>
          <w:ilvl w:val="0"/>
          <w:numId w:val="3"/>
        </w:numPr>
        <w:ind w:firstLineChars="0"/>
      </w:pPr>
      <w:r>
        <w:rPr>
          <w:rFonts w:hint="eastAsia"/>
        </w:rPr>
        <w:lastRenderedPageBreak/>
        <w:t>递归进入</w:t>
      </w:r>
      <w:r>
        <w:rPr>
          <w:rFonts w:hint="eastAsia"/>
        </w:rPr>
        <w:t>vmlinux-dirs</w:t>
      </w:r>
    </w:p>
    <w:p w:rsidR="009847DF" w:rsidRPr="00257295" w:rsidRDefault="009847DF" w:rsidP="009847DF">
      <w:pPr>
        <w:pStyle w:val="a7"/>
        <w:ind w:left="480" w:firstLine="360"/>
      </w:pPr>
      <w:r w:rsidRPr="00257295">
        <w:rPr>
          <w:rFonts w:hint="eastAsia"/>
        </w:rPr>
        <w:drawing>
          <wp:inline distT="0" distB="0" distL="0" distR="0" wp14:anchorId="0AF0D94F" wp14:editId="54CD6A7D">
            <wp:extent cx="4362450" cy="1190625"/>
            <wp:effectExtent l="0" t="0" r="0" b="9525"/>
            <wp:docPr id="1643" name="图片 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62450" cy="1190625"/>
                    </a:xfrm>
                    <a:prstGeom prst="rect">
                      <a:avLst/>
                    </a:prstGeom>
                    <a:noFill/>
                    <a:ln>
                      <a:noFill/>
                    </a:ln>
                  </pic:spPr>
                </pic:pic>
              </a:graphicData>
            </a:graphic>
          </wp:inline>
        </w:drawing>
      </w:r>
    </w:p>
    <w:p w:rsidR="009847DF" w:rsidRPr="00257295" w:rsidRDefault="009847DF" w:rsidP="009847DF">
      <w:pPr>
        <w:pStyle w:val="a7"/>
        <w:ind w:left="480" w:firstLine="360"/>
      </w:pPr>
      <w:r w:rsidRPr="00257295">
        <w:rPr>
          <w:rFonts w:hint="eastAsia"/>
        </w:rPr>
        <w:drawing>
          <wp:inline distT="0" distB="0" distL="0" distR="0" wp14:anchorId="677B1F7D" wp14:editId="7973F5B1">
            <wp:extent cx="3219900" cy="666843"/>
            <wp:effectExtent l="0" t="0" r="0" b="0"/>
            <wp:docPr id="1641" name="图片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DCAA.tmp"/>
                    <pic:cNvPicPr/>
                  </pic:nvPicPr>
                  <pic:blipFill>
                    <a:blip r:embed="rId107">
                      <a:extLst>
                        <a:ext uri="{28A0092B-C50C-407E-A947-70E740481C1C}">
                          <a14:useLocalDpi xmlns:a14="http://schemas.microsoft.com/office/drawing/2010/main" val="0"/>
                        </a:ext>
                      </a:extLst>
                    </a:blip>
                    <a:stretch>
                      <a:fillRect/>
                    </a:stretch>
                  </pic:blipFill>
                  <pic:spPr>
                    <a:xfrm>
                      <a:off x="0" y="0"/>
                      <a:ext cx="3219900" cy="666843"/>
                    </a:xfrm>
                    <a:prstGeom prst="rect">
                      <a:avLst/>
                    </a:prstGeom>
                  </pic:spPr>
                </pic:pic>
              </a:graphicData>
            </a:graphic>
          </wp:inline>
        </w:drawing>
      </w:r>
    </w:p>
    <w:p w:rsidR="009847DF" w:rsidRPr="00257295" w:rsidRDefault="009847DF" w:rsidP="009847DF">
      <w:pPr>
        <w:ind w:left="780" w:firstLine="480"/>
      </w:pPr>
      <w:r w:rsidRPr="00257295">
        <w:rPr>
          <w:rFonts w:hint="eastAsia"/>
        </w:rPr>
        <w:t>785</w:t>
      </w:r>
      <w:r w:rsidRPr="00257295">
        <w:rPr>
          <w:rFonts w:hint="eastAsia"/>
        </w:rPr>
        <w:t>：</w:t>
      </w:r>
      <w:r w:rsidRPr="00257295">
        <w:rPr>
          <w:rFonts w:hint="eastAsia"/>
        </w:rPr>
        <w:t>vmlinux-deps</w:t>
      </w:r>
      <w:r w:rsidRPr="00257295">
        <w:rPr>
          <w:rFonts w:hint="eastAsia"/>
        </w:rPr>
        <w:t>的构造规则为空。</w:t>
      </w:r>
    </w:p>
    <w:p w:rsidR="009847DF" w:rsidRPr="00257295" w:rsidRDefault="009847DF" w:rsidP="009847DF">
      <w:pPr>
        <w:ind w:left="780" w:firstLine="480"/>
      </w:pPr>
      <w:r w:rsidRPr="00257295">
        <w:rPr>
          <w:rFonts w:hint="eastAsia"/>
        </w:rPr>
        <w:t>793</w:t>
      </w:r>
      <w:r w:rsidRPr="00257295">
        <w:rPr>
          <w:rFonts w:hint="eastAsia"/>
        </w:rPr>
        <w:t>：定义</w:t>
      </w:r>
      <w:r w:rsidRPr="00257295">
        <w:rPr>
          <w:rFonts w:hint="eastAsia"/>
        </w:rPr>
        <w:t>vmlinux-dirs</w:t>
      </w:r>
      <w:r w:rsidRPr="00257295">
        <w:rPr>
          <w:rFonts w:hint="eastAsia"/>
        </w:rPr>
        <w:t>为</w:t>
      </w:r>
      <w:r w:rsidRPr="00257295">
        <w:rPr>
          <w:rFonts w:hint="eastAsia"/>
        </w:rPr>
        <w:t>PHONY</w:t>
      </w:r>
      <w:r w:rsidRPr="00257295">
        <w:rPr>
          <w:rFonts w:hint="eastAsia"/>
        </w:rPr>
        <w:t>目标，即无条件更新的目标。</w:t>
      </w:r>
    </w:p>
    <w:p w:rsidR="009847DF" w:rsidRPr="00257295" w:rsidRDefault="009847DF" w:rsidP="009847DF">
      <w:pPr>
        <w:ind w:left="780" w:firstLine="480"/>
      </w:pPr>
      <w:r w:rsidRPr="00257295">
        <w:rPr>
          <w:rFonts w:hint="eastAsia"/>
        </w:rPr>
        <w:t>795</w:t>
      </w:r>
      <w:r w:rsidRPr="00257295">
        <w:rPr>
          <w:rFonts w:hint="eastAsia"/>
        </w:rPr>
        <w:t>：遍历</w:t>
      </w:r>
      <w:r w:rsidRPr="00257295">
        <w:rPr>
          <w:rFonts w:hint="eastAsia"/>
        </w:rPr>
        <w:t>vmlinux-dirs</w:t>
      </w:r>
      <w:r w:rsidRPr="00257295">
        <w:rPr>
          <w:rFonts w:hint="eastAsia"/>
        </w:rPr>
        <w:t>各子目录，解析对应的</w:t>
      </w:r>
      <w:r w:rsidRPr="00257295">
        <w:rPr>
          <w:rFonts w:hint="eastAsia"/>
        </w:rPr>
        <w:t>Makefile</w:t>
      </w:r>
      <w:r w:rsidRPr="00257295">
        <w:rPr>
          <w:rFonts w:hint="eastAsia"/>
        </w:rPr>
        <w:t>。</w:t>
      </w:r>
    </w:p>
    <w:p w:rsidR="009847DF" w:rsidRPr="00257295" w:rsidRDefault="009847DF" w:rsidP="009847DF">
      <w:pPr>
        <w:ind w:left="780" w:firstLine="480"/>
      </w:pPr>
      <w:r w:rsidRPr="00257295">
        <w:rPr>
          <w:rFonts w:hint="eastAsia"/>
        </w:rPr>
        <w:t>781</w:t>
      </w:r>
      <w:r w:rsidRPr="00257295">
        <w:rPr>
          <w:rFonts w:hint="eastAsia"/>
        </w:rPr>
        <w:t>：最终使用</w:t>
      </w:r>
      <w:r w:rsidRPr="00257295">
        <w:rPr>
          <w:rFonts w:hint="eastAsia"/>
        </w:rPr>
        <w:t>link-vmlinux</w:t>
      </w:r>
      <w:r w:rsidRPr="00257295">
        <w:rPr>
          <w:rFonts w:hint="eastAsia"/>
        </w:rPr>
        <w:t>生成</w:t>
      </w:r>
      <w:r w:rsidRPr="00257295">
        <w:rPr>
          <w:rFonts w:hint="eastAsia"/>
        </w:rPr>
        <w:t>vmlinux</w:t>
      </w:r>
      <w:r w:rsidRPr="00257295">
        <w:rPr>
          <w:rFonts w:hint="eastAsia"/>
        </w:rPr>
        <w:t>。</w:t>
      </w:r>
    </w:p>
    <w:p w:rsidR="009847DF" w:rsidRPr="00257295" w:rsidRDefault="009847DF" w:rsidP="009847DF">
      <w:pPr>
        <w:pStyle w:val="ListParagraph"/>
        <w:ind w:left="840" w:firstLineChars="0" w:firstLine="0"/>
      </w:pPr>
      <w:r w:rsidRPr="00257295">
        <w:rPr>
          <w:rFonts w:hint="eastAsia"/>
        </w:rPr>
        <w:t>link-vmlinux</w:t>
      </w:r>
      <w:r w:rsidRPr="00257295">
        <w:rPr>
          <w:rFonts w:hint="eastAsia"/>
        </w:rPr>
        <w:t>为自定义</w:t>
      </w:r>
      <w:r w:rsidRPr="00257295">
        <w:rPr>
          <w:rFonts w:hint="eastAsia"/>
        </w:rPr>
        <w:t>kbuild</w:t>
      </w:r>
      <w:r w:rsidRPr="00257295">
        <w:rPr>
          <w:rFonts w:hint="eastAsia"/>
        </w:rPr>
        <w:t>命令，其定义为：</w:t>
      </w:r>
    </w:p>
    <w:p w:rsidR="009847DF" w:rsidRPr="00257295" w:rsidRDefault="009847DF" w:rsidP="009847DF">
      <w:pPr>
        <w:pStyle w:val="a7"/>
        <w:ind w:left="480" w:firstLine="360"/>
        <w:jc w:val="center"/>
      </w:pPr>
      <w:r w:rsidRPr="00257295">
        <w:rPr>
          <w:rFonts w:hint="eastAsia"/>
        </w:rPr>
        <w:drawing>
          <wp:inline distT="0" distB="0" distL="0" distR="0" wp14:anchorId="70A58E18" wp14:editId="1A49263B">
            <wp:extent cx="5657850" cy="657225"/>
            <wp:effectExtent l="0" t="0" r="0" b="952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7E85.tmp"/>
                    <pic:cNvPicPr/>
                  </pic:nvPicPr>
                  <pic:blipFill>
                    <a:blip r:embed="rId108" cstate="email">
                      <a:extLst>
                        <a:ext uri="{28A0092B-C50C-407E-A947-70E740481C1C}">
                          <a14:useLocalDpi xmlns:a14="http://schemas.microsoft.com/office/drawing/2010/main" val="0"/>
                        </a:ext>
                      </a:extLst>
                    </a:blip>
                    <a:stretch>
                      <a:fillRect/>
                    </a:stretch>
                  </pic:blipFill>
                  <pic:spPr>
                    <a:xfrm>
                      <a:off x="0" y="0"/>
                      <a:ext cx="5671409" cy="658800"/>
                    </a:xfrm>
                    <a:prstGeom prst="rect">
                      <a:avLst/>
                    </a:prstGeom>
                  </pic:spPr>
                </pic:pic>
              </a:graphicData>
            </a:graphic>
          </wp:inline>
        </w:drawing>
      </w:r>
    </w:p>
    <w:p w:rsidR="009847DF" w:rsidRDefault="009847DF" w:rsidP="009847DF">
      <w:pPr>
        <w:ind w:left="840" w:firstLineChars="175" w:firstLine="420"/>
      </w:pPr>
      <w:r w:rsidRPr="00257295">
        <w:rPr>
          <w:rFonts w:hint="eastAsia"/>
        </w:rPr>
        <w:t>其中，</w:t>
      </w:r>
      <w:r w:rsidRPr="00257295">
        <w:t xml:space="preserve">$&lt; </w:t>
      </w:r>
      <w:r w:rsidRPr="00257295">
        <w:rPr>
          <w:rFonts w:hint="eastAsia"/>
        </w:rPr>
        <w:t>表示</w:t>
      </w:r>
      <w:r w:rsidRPr="00257295">
        <w:t>vmlinux</w:t>
      </w:r>
      <w:r>
        <w:rPr>
          <w:rFonts w:hint="eastAsia"/>
        </w:rPr>
        <w:t>的第一个依赖文件</w:t>
      </w:r>
      <w:r w:rsidRPr="00257295">
        <w:rPr>
          <w:rFonts w:hint="eastAsia"/>
        </w:rPr>
        <w:t>，即</w:t>
      </w:r>
      <w:r w:rsidRPr="00257295">
        <w:t xml:space="preserve"> scripts</w:t>
      </w:r>
      <w:r w:rsidRPr="00257295">
        <w:rPr>
          <w:b/>
        </w:rPr>
        <w:t>/</w:t>
      </w:r>
      <w:r w:rsidRPr="00257295">
        <w:t>link-vmlinux.sh</w:t>
      </w:r>
      <w:r w:rsidRPr="00257295">
        <w:rPr>
          <w:rFonts w:hint="eastAsia"/>
        </w:rPr>
        <w:t>。则该命令</w:t>
      </w:r>
      <w:r>
        <w:rPr>
          <w:rFonts w:hint="eastAsia"/>
        </w:rPr>
        <w:t>展开后：</w:t>
      </w:r>
    </w:p>
    <w:p w:rsidR="009847DF" w:rsidRPr="00257295" w:rsidRDefault="009847DF" w:rsidP="009847DF">
      <w:pPr>
        <w:ind w:left="840" w:firstLineChars="175" w:firstLine="420"/>
      </w:pPr>
      <w:r>
        <w:rPr>
          <w:rFonts w:hint="eastAsia"/>
        </w:rPr>
        <w:t xml:space="preserve">sh  </w:t>
      </w:r>
      <w:r w:rsidRPr="00257295">
        <w:t>scripts</w:t>
      </w:r>
      <w:r w:rsidRPr="00257295">
        <w:rPr>
          <w:b/>
        </w:rPr>
        <w:t>/</w:t>
      </w:r>
      <w:r w:rsidRPr="00257295">
        <w:t>link-vmlinux.sh</w:t>
      </w:r>
      <w:r>
        <w:rPr>
          <w:rFonts w:hint="eastAsia"/>
        </w:rPr>
        <w:t xml:space="preserve"> $(LD)  $(LDFLAGS)  $(LDFLAGS_vmlinux)</w:t>
      </w:r>
      <w:r>
        <w:rPr>
          <w:rFonts w:hint="eastAsia"/>
        </w:rPr>
        <w:t>。</w:t>
      </w:r>
    </w:p>
    <w:p w:rsidR="009847DF" w:rsidRPr="00257295" w:rsidRDefault="009847DF" w:rsidP="00D84306">
      <w:pPr>
        <w:pStyle w:val="ListParagraph"/>
        <w:numPr>
          <w:ilvl w:val="0"/>
          <w:numId w:val="3"/>
        </w:numPr>
        <w:ind w:firstLineChars="0"/>
      </w:pPr>
      <w:r w:rsidRPr="00257295">
        <w:rPr>
          <w:rFonts w:hint="eastAsia"/>
        </w:rPr>
        <w:t>生成</w:t>
      </w:r>
      <w:r w:rsidRPr="00257295">
        <w:rPr>
          <w:rFonts w:hint="eastAsia"/>
        </w:rPr>
        <w:t>vmlinux.o</w:t>
      </w:r>
    </w:p>
    <w:p w:rsidR="009847DF" w:rsidRDefault="009847DF" w:rsidP="009847DF">
      <w:pPr>
        <w:pStyle w:val="a7"/>
        <w:ind w:left="480" w:firstLine="360"/>
        <w:rPr>
          <w:rFonts w:eastAsiaTheme="minorEastAsia" w:cs="Arial"/>
          <w:color w:val="000000"/>
          <w:kern w:val="0"/>
          <w:szCs w:val="21"/>
        </w:rPr>
      </w:pPr>
      <w:r w:rsidRPr="00257295">
        <w:rPr>
          <w:rFonts w:eastAsiaTheme="minorEastAsia" w:cs="Arial" w:hint="eastAsia"/>
          <w:color w:val="000000"/>
          <w:kern w:val="0"/>
          <w:szCs w:val="21"/>
        </w:rPr>
        <w:drawing>
          <wp:inline distT="0" distB="0" distL="0" distR="0" wp14:anchorId="034C747D" wp14:editId="271D84BA">
            <wp:extent cx="4362450" cy="999912"/>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620B.tmp"/>
                    <pic:cNvPicPr/>
                  </pic:nvPicPr>
                  <pic:blipFill>
                    <a:blip r:embed="rId109">
                      <a:extLst>
                        <a:ext uri="{28A0092B-C50C-407E-A947-70E740481C1C}">
                          <a14:useLocalDpi xmlns:a14="http://schemas.microsoft.com/office/drawing/2010/main" val="0"/>
                        </a:ext>
                      </a:extLst>
                    </a:blip>
                    <a:stretch>
                      <a:fillRect/>
                    </a:stretch>
                  </pic:blipFill>
                  <pic:spPr>
                    <a:xfrm>
                      <a:off x="0" y="0"/>
                      <a:ext cx="4363059" cy="1000052"/>
                    </a:xfrm>
                    <a:prstGeom prst="rect">
                      <a:avLst/>
                    </a:prstGeom>
                  </pic:spPr>
                </pic:pic>
              </a:graphicData>
            </a:graphic>
          </wp:inline>
        </w:drawing>
      </w:r>
    </w:p>
    <w:p w:rsidR="009847DF" w:rsidRDefault="009847DF" w:rsidP="009847DF">
      <w:pPr>
        <w:pStyle w:val="a7"/>
        <w:ind w:left="480" w:firstLine="360"/>
      </w:pPr>
      <w:r w:rsidRPr="00257295">
        <w:rPr>
          <w:rFonts w:eastAsiaTheme="minorEastAsia" w:hint="eastAsia"/>
        </w:rPr>
        <w:drawing>
          <wp:inline distT="0" distB="0" distL="0" distR="0" wp14:anchorId="32799895" wp14:editId="7DDF61C5">
            <wp:extent cx="4362450" cy="996665"/>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C0C.tmp"/>
                    <pic:cNvPicPr/>
                  </pic:nvPicPr>
                  <pic:blipFill>
                    <a:blip r:embed="rId110" cstate="email">
                      <a:extLst>
                        <a:ext uri="{28A0092B-C50C-407E-A947-70E740481C1C}">
                          <a14:useLocalDpi xmlns:a14="http://schemas.microsoft.com/office/drawing/2010/main" val="0"/>
                        </a:ext>
                      </a:extLst>
                    </a:blip>
                    <a:stretch>
                      <a:fillRect/>
                    </a:stretch>
                  </pic:blipFill>
                  <pic:spPr>
                    <a:xfrm>
                      <a:off x="0" y="0"/>
                      <a:ext cx="4433249" cy="1012840"/>
                    </a:xfrm>
                    <a:prstGeom prst="rect">
                      <a:avLst/>
                    </a:prstGeom>
                  </pic:spPr>
                </pic:pic>
              </a:graphicData>
            </a:graphic>
          </wp:inline>
        </w:drawing>
      </w:r>
    </w:p>
    <w:p w:rsidR="009847DF" w:rsidRPr="00A75F9B" w:rsidRDefault="009847DF" w:rsidP="009847DF">
      <w:pPr>
        <w:ind w:left="780" w:firstLine="480"/>
      </w:pPr>
      <w:r w:rsidRPr="00A75F9B">
        <w:rPr>
          <w:rFonts w:hint="eastAsia"/>
        </w:rPr>
        <w:t>145</w:t>
      </w:r>
      <w:r w:rsidRPr="00A75F9B">
        <w:rPr>
          <w:rFonts w:hint="eastAsia"/>
        </w:rPr>
        <w:t>：打印</w:t>
      </w:r>
      <w:r w:rsidRPr="00A75F9B">
        <w:rPr>
          <w:rFonts w:hint="eastAsia"/>
        </w:rPr>
        <w:t>LD  vmlinux.o</w:t>
      </w:r>
      <w:r w:rsidRPr="00A75F9B">
        <w:rPr>
          <w:rFonts w:hint="eastAsia"/>
        </w:rPr>
        <w:t>文件名</w:t>
      </w:r>
    </w:p>
    <w:p w:rsidR="009847DF" w:rsidRDefault="009847DF" w:rsidP="009847DF">
      <w:pPr>
        <w:ind w:firstLine="480"/>
      </w:pPr>
      <w:r>
        <w:rPr>
          <w:rFonts w:hint="eastAsia"/>
        </w:rPr>
        <w:tab/>
      </w:r>
      <w:r>
        <w:rPr>
          <w:rFonts w:hint="eastAsia"/>
        </w:rPr>
        <w:tab/>
        <w:t>146</w:t>
      </w:r>
      <w:r>
        <w:rPr>
          <w:rFonts w:hint="eastAsia"/>
        </w:rPr>
        <w:t>：使用</w:t>
      </w:r>
      <w:r>
        <w:rPr>
          <w:rFonts w:hint="eastAsia"/>
        </w:rPr>
        <w:t>LD</w:t>
      </w:r>
      <w:r>
        <w:rPr>
          <w:rFonts w:hint="eastAsia"/>
        </w:rPr>
        <w:t>命令连接生成</w:t>
      </w:r>
      <w:r>
        <w:rPr>
          <w:rFonts w:hint="eastAsia"/>
        </w:rPr>
        <w:t>vmlinux.o</w:t>
      </w:r>
    </w:p>
    <w:p w:rsidR="009847DF" w:rsidRDefault="009847DF" w:rsidP="009847DF">
      <w:pPr>
        <w:ind w:firstLine="480"/>
      </w:pPr>
      <w:r>
        <w:rPr>
          <w:rFonts w:hint="eastAsia"/>
        </w:rPr>
        <w:tab/>
      </w:r>
      <w:r>
        <w:rPr>
          <w:rFonts w:hint="eastAsia"/>
        </w:rPr>
        <w:tab/>
        <w:t>149</w:t>
      </w:r>
      <w:r>
        <w:rPr>
          <w:rFonts w:hint="eastAsia"/>
        </w:rPr>
        <w:t>：后处理</w:t>
      </w:r>
      <w:r>
        <w:rPr>
          <w:rFonts w:hint="eastAsia"/>
        </w:rPr>
        <w:t>vmlinux.o</w:t>
      </w:r>
      <w:r>
        <w:rPr>
          <w:rFonts w:hint="eastAsia"/>
        </w:rPr>
        <w:t>，用于创建内核的符号版本文件。</w:t>
      </w:r>
    </w:p>
    <w:p w:rsidR="009847DF" w:rsidRDefault="009847DF" w:rsidP="00D84306">
      <w:pPr>
        <w:pStyle w:val="ListParagraph"/>
        <w:numPr>
          <w:ilvl w:val="0"/>
          <w:numId w:val="3"/>
        </w:numPr>
        <w:ind w:firstLineChars="0"/>
      </w:pPr>
      <w:r>
        <w:rPr>
          <w:rFonts w:hint="eastAsia"/>
        </w:rPr>
        <w:lastRenderedPageBreak/>
        <w:t>版本号更新</w:t>
      </w:r>
    </w:p>
    <w:p w:rsidR="009847DF" w:rsidRDefault="009847DF" w:rsidP="009847DF">
      <w:pPr>
        <w:pStyle w:val="a7"/>
        <w:ind w:left="480" w:firstLine="360"/>
        <w:rPr>
          <w:rFonts w:eastAsiaTheme="minorEastAsia" w:cs="Arial"/>
          <w:color w:val="000000"/>
          <w:kern w:val="0"/>
          <w:szCs w:val="21"/>
        </w:rPr>
      </w:pPr>
      <w:r>
        <w:rPr>
          <w:rFonts w:eastAsiaTheme="minorEastAsia" w:cs="Arial"/>
          <w:color w:val="000000"/>
          <w:kern w:val="0"/>
          <w:szCs w:val="21"/>
        </w:rPr>
        <w:drawing>
          <wp:inline distT="0" distB="0" distL="0" distR="0" wp14:anchorId="7DB6B401" wp14:editId="65248ADD">
            <wp:extent cx="4467849" cy="1905266"/>
            <wp:effectExtent l="0" t="0" r="9525" b="0"/>
            <wp:docPr id="1688" name="图片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5B95.tmp"/>
                    <pic:cNvPicPr/>
                  </pic:nvPicPr>
                  <pic:blipFill>
                    <a:blip r:embed="rId111">
                      <a:extLst>
                        <a:ext uri="{28A0092B-C50C-407E-A947-70E740481C1C}">
                          <a14:useLocalDpi xmlns:a14="http://schemas.microsoft.com/office/drawing/2010/main" val="0"/>
                        </a:ext>
                      </a:extLst>
                    </a:blip>
                    <a:stretch>
                      <a:fillRect/>
                    </a:stretch>
                  </pic:blipFill>
                  <pic:spPr>
                    <a:xfrm>
                      <a:off x="0" y="0"/>
                      <a:ext cx="4467849" cy="1905266"/>
                    </a:xfrm>
                    <a:prstGeom prst="rect">
                      <a:avLst/>
                    </a:prstGeom>
                  </pic:spPr>
                </pic:pic>
              </a:graphicData>
            </a:graphic>
          </wp:inline>
        </w:drawing>
      </w:r>
    </w:p>
    <w:p w:rsidR="009847DF" w:rsidRPr="00A97359" w:rsidRDefault="009847DF" w:rsidP="009847DF">
      <w:pPr>
        <w:pStyle w:val="a7"/>
        <w:ind w:left="480" w:firstLine="360"/>
      </w:pPr>
      <w:r>
        <w:drawing>
          <wp:inline distT="0" distB="0" distL="0" distR="0" wp14:anchorId="45F02DE8" wp14:editId="2A1DED28">
            <wp:extent cx="5426446" cy="1895475"/>
            <wp:effectExtent l="0" t="0" r="3175" b="0"/>
            <wp:docPr id="1136" name="图片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9D1C.tmp"/>
                    <pic:cNvPicPr/>
                  </pic:nvPicPr>
                  <pic:blipFill>
                    <a:blip r:embed="rId112">
                      <a:extLst>
                        <a:ext uri="{28A0092B-C50C-407E-A947-70E740481C1C}">
                          <a14:useLocalDpi xmlns:a14="http://schemas.microsoft.com/office/drawing/2010/main" val="0"/>
                        </a:ext>
                      </a:extLst>
                    </a:blip>
                    <a:stretch>
                      <a:fillRect/>
                    </a:stretch>
                  </pic:blipFill>
                  <pic:spPr>
                    <a:xfrm>
                      <a:off x="0" y="0"/>
                      <a:ext cx="5428811" cy="1896301"/>
                    </a:xfrm>
                    <a:prstGeom prst="rect">
                      <a:avLst/>
                    </a:prstGeom>
                  </pic:spPr>
                </pic:pic>
              </a:graphicData>
            </a:graphic>
          </wp:inline>
        </w:drawing>
      </w:r>
    </w:p>
    <w:p w:rsidR="009847DF" w:rsidRDefault="009847DF" w:rsidP="009847DF">
      <w:pPr>
        <w:ind w:firstLine="480"/>
      </w:pPr>
      <w:r>
        <w:rPr>
          <w:rFonts w:hint="eastAsia"/>
        </w:rPr>
        <w:tab/>
      </w:r>
      <w:r>
        <w:rPr>
          <w:rFonts w:hint="eastAsia"/>
        </w:rPr>
        <w:tab/>
        <w:t>152~158</w:t>
      </w:r>
      <w:r>
        <w:rPr>
          <w:rFonts w:hint="eastAsia"/>
        </w:rPr>
        <w:t>：版本号加</w:t>
      </w:r>
      <w:r>
        <w:rPr>
          <w:rFonts w:hint="eastAsia"/>
        </w:rPr>
        <w:t>1</w:t>
      </w:r>
      <w:r>
        <w:rPr>
          <w:rFonts w:hint="eastAsia"/>
        </w:rPr>
        <w:t>，如果不存在则设置为</w:t>
      </w:r>
      <w:r>
        <w:rPr>
          <w:rFonts w:hint="eastAsia"/>
        </w:rPr>
        <w:t>1</w:t>
      </w:r>
      <w:r>
        <w:rPr>
          <w:rFonts w:hint="eastAsia"/>
        </w:rPr>
        <w:t>，写入</w:t>
      </w:r>
      <w:r>
        <w:rPr>
          <w:rFonts w:hint="eastAsia"/>
        </w:rPr>
        <w:t>.version</w:t>
      </w:r>
      <w:r>
        <w:rPr>
          <w:rFonts w:hint="eastAsia"/>
        </w:rPr>
        <w:t>文件；</w:t>
      </w:r>
    </w:p>
    <w:p w:rsidR="009847DF" w:rsidRDefault="009847DF" w:rsidP="009847DF">
      <w:pPr>
        <w:ind w:left="780" w:firstLine="480"/>
      </w:pPr>
      <w:r>
        <w:rPr>
          <w:rFonts w:hint="eastAsia"/>
        </w:rPr>
        <w:t>162</w:t>
      </w:r>
      <w:r>
        <w:rPr>
          <w:rFonts w:hint="eastAsia"/>
        </w:rPr>
        <w:t>：重新编译</w:t>
      </w:r>
      <w:r>
        <w:rPr>
          <w:rFonts w:hint="eastAsia"/>
        </w:rPr>
        <w:t>init</w:t>
      </w:r>
      <w:r>
        <w:rPr>
          <w:rFonts w:hint="eastAsia"/>
        </w:rPr>
        <w:t>目录下代码，更新</w:t>
      </w:r>
      <w:r>
        <w:rPr>
          <w:rFonts w:hint="eastAsia"/>
        </w:rPr>
        <w:t>compiler.h</w:t>
      </w:r>
      <w:r>
        <w:rPr>
          <w:rFonts w:hint="eastAsia"/>
        </w:rPr>
        <w:t>文件，规则定义在</w:t>
      </w:r>
      <w:r>
        <w:rPr>
          <w:rFonts w:hint="eastAsia"/>
        </w:rPr>
        <w:t>init/Makefile</w:t>
      </w:r>
      <w:r>
        <w:rPr>
          <w:rFonts w:hint="eastAsia"/>
        </w:rPr>
        <w:t>。</w:t>
      </w:r>
    </w:p>
    <w:p w:rsidR="009847DF" w:rsidRDefault="009847DF" w:rsidP="009847DF">
      <w:pPr>
        <w:ind w:left="780" w:firstLine="480"/>
      </w:pPr>
      <w:r>
        <w:rPr>
          <w:rFonts w:hint="eastAsia"/>
        </w:rPr>
        <w:t>23</w:t>
      </w:r>
      <w:r>
        <w:rPr>
          <w:rFonts w:hint="eastAsia"/>
        </w:rPr>
        <w:t>：编译</w:t>
      </w:r>
      <w:r>
        <w:rPr>
          <w:rFonts w:hint="eastAsia"/>
        </w:rPr>
        <w:t>init</w:t>
      </w:r>
      <w:r>
        <w:rPr>
          <w:rFonts w:hint="eastAsia"/>
        </w:rPr>
        <w:t>目录下的</w:t>
      </w:r>
      <w:r>
        <w:rPr>
          <w:rFonts w:hint="eastAsia"/>
        </w:rPr>
        <w:t>version.o</w:t>
      </w:r>
      <w:r>
        <w:rPr>
          <w:rFonts w:hint="eastAsia"/>
        </w:rPr>
        <w:t>时，需要更新</w:t>
      </w:r>
      <w:r>
        <w:rPr>
          <w:rFonts w:hint="eastAsia"/>
        </w:rPr>
        <w:t>compile.h(</w:t>
      </w:r>
      <w:r>
        <w:rPr>
          <w:rFonts w:hint="eastAsia"/>
        </w:rPr>
        <w:t>强制更新类型</w:t>
      </w:r>
      <w:r>
        <w:rPr>
          <w:rFonts w:hint="eastAsia"/>
        </w:rPr>
        <w:t>)</w:t>
      </w:r>
      <w:r>
        <w:rPr>
          <w:rFonts w:hint="eastAsia"/>
        </w:rPr>
        <w:t>。</w:t>
      </w:r>
    </w:p>
    <w:p w:rsidR="009847DF" w:rsidRPr="00A97359" w:rsidRDefault="009847DF" w:rsidP="009847DF">
      <w:pPr>
        <w:ind w:left="780" w:firstLine="480"/>
      </w:pPr>
      <w:r>
        <w:rPr>
          <w:rFonts w:hint="eastAsia"/>
        </w:rPr>
        <w:t>35</w:t>
      </w:r>
      <w:r>
        <w:rPr>
          <w:rFonts w:hint="eastAsia"/>
        </w:rPr>
        <w:t>：将</w:t>
      </w:r>
      <w:r>
        <w:rPr>
          <w:rFonts w:hint="eastAsia"/>
        </w:rPr>
        <w:t>include/generated/compiler.h</w:t>
      </w:r>
      <w:r>
        <w:rPr>
          <w:rFonts w:hint="eastAsia"/>
        </w:rPr>
        <w:t>作为参数通过</w:t>
      </w:r>
      <w:r>
        <w:rPr>
          <w:rFonts w:hint="eastAsia"/>
        </w:rPr>
        <w:t>mkcompile_h</w:t>
      </w:r>
      <w:r>
        <w:rPr>
          <w:rFonts w:hint="eastAsia"/>
        </w:rPr>
        <w:t>脚本更新其内容。</w:t>
      </w:r>
      <w:r>
        <w:rPr>
          <w:rFonts w:hint="eastAsia"/>
        </w:rPr>
        <w:t>compile_h</w:t>
      </w:r>
      <w:r>
        <w:rPr>
          <w:rFonts w:hint="eastAsia"/>
        </w:rPr>
        <w:t>脚本部分代码如下：</w:t>
      </w:r>
      <w:r>
        <w:rPr>
          <w:rFonts w:hint="eastAsia"/>
        </w:rPr>
        <w:tab/>
      </w:r>
    </w:p>
    <w:p w:rsidR="009847DF" w:rsidRDefault="009847DF" w:rsidP="009847DF">
      <w:pPr>
        <w:pStyle w:val="a7"/>
        <w:ind w:left="480" w:firstLine="360"/>
      </w:pPr>
      <w:r>
        <w:lastRenderedPageBreak/>
        <w:drawing>
          <wp:inline distT="0" distB="0" distL="0" distR="0" wp14:anchorId="591FE322" wp14:editId="375973C2">
            <wp:extent cx="4924425" cy="4933049"/>
            <wp:effectExtent l="0" t="0" r="0" b="127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FA6D.tmp"/>
                    <pic:cNvPicPr/>
                  </pic:nvPicPr>
                  <pic:blipFill>
                    <a:blip r:embed="rId113">
                      <a:extLst>
                        <a:ext uri="{28A0092B-C50C-407E-A947-70E740481C1C}">
                          <a14:useLocalDpi xmlns:a14="http://schemas.microsoft.com/office/drawing/2010/main" val="0"/>
                        </a:ext>
                      </a:extLst>
                    </a:blip>
                    <a:stretch>
                      <a:fillRect/>
                    </a:stretch>
                  </pic:blipFill>
                  <pic:spPr>
                    <a:xfrm>
                      <a:off x="0" y="0"/>
                      <a:ext cx="4925113" cy="4933738"/>
                    </a:xfrm>
                    <a:prstGeom prst="rect">
                      <a:avLst/>
                    </a:prstGeom>
                  </pic:spPr>
                </pic:pic>
              </a:graphicData>
            </a:graphic>
          </wp:inline>
        </w:drawing>
      </w:r>
    </w:p>
    <w:p w:rsidR="009847DF" w:rsidRDefault="009847DF" w:rsidP="009847DF">
      <w:pPr>
        <w:ind w:firstLine="480"/>
      </w:pPr>
      <w:r>
        <w:rPr>
          <w:rFonts w:hint="eastAsia"/>
        </w:rPr>
        <w:tab/>
      </w:r>
      <w:r>
        <w:rPr>
          <w:rFonts w:hint="eastAsia"/>
        </w:rPr>
        <w:tab/>
        <w:t>29~35</w:t>
      </w:r>
      <w:r>
        <w:rPr>
          <w:rFonts w:hint="eastAsia"/>
        </w:rPr>
        <w:t>：更新</w:t>
      </w:r>
      <w:r>
        <w:rPr>
          <w:rFonts w:hint="eastAsia"/>
        </w:rPr>
        <w:t>VERSION</w:t>
      </w:r>
      <w:r>
        <w:rPr>
          <w:rFonts w:hint="eastAsia"/>
        </w:rPr>
        <w:t>变量为</w:t>
      </w:r>
      <w:r>
        <w:rPr>
          <w:rFonts w:hint="eastAsia"/>
        </w:rPr>
        <w:t>.version</w:t>
      </w:r>
      <w:r>
        <w:rPr>
          <w:rFonts w:hint="eastAsia"/>
        </w:rPr>
        <w:t>的内容。</w:t>
      </w:r>
    </w:p>
    <w:p w:rsidR="009847DF" w:rsidRDefault="009847DF" w:rsidP="009847DF">
      <w:pPr>
        <w:ind w:firstLine="480"/>
      </w:pPr>
      <w:r>
        <w:rPr>
          <w:rFonts w:hint="eastAsia"/>
        </w:rPr>
        <w:tab/>
      </w:r>
      <w:r>
        <w:rPr>
          <w:rFonts w:hint="eastAsia"/>
        </w:rPr>
        <w:tab/>
        <w:t>60</w:t>
      </w:r>
      <w:r>
        <w:rPr>
          <w:rFonts w:hint="eastAsia"/>
        </w:rPr>
        <w:t>：更新</w:t>
      </w:r>
      <w:r>
        <w:rPr>
          <w:rFonts w:hint="eastAsia"/>
        </w:rPr>
        <w:t>UTS_VERSION</w:t>
      </w:r>
    </w:p>
    <w:p w:rsidR="009847DF" w:rsidRDefault="009847DF" w:rsidP="009847DF">
      <w:pPr>
        <w:ind w:left="840" w:firstLineChars="0" w:firstLine="0"/>
      </w:pPr>
      <w:r>
        <w:rPr>
          <w:rFonts w:hint="eastAsia"/>
        </w:rPr>
        <w:tab/>
        <w:t>69~80</w:t>
      </w:r>
      <w:r>
        <w:rPr>
          <w:rFonts w:hint="eastAsia"/>
        </w:rPr>
        <w:t>：将宏定义代码</w:t>
      </w:r>
      <w:r>
        <w:rPr>
          <w:rFonts w:hint="eastAsia"/>
        </w:rPr>
        <w:t xml:space="preserve"> </w:t>
      </w:r>
      <w:r>
        <w:rPr>
          <w:rFonts w:hint="eastAsia"/>
        </w:rPr>
        <w:t>“</w:t>
      </w:r>
      <w:r>
        <w:rPr>
          <w:rFonts w:hint="eastAsia"/>
        </w:rPr>
        <w:t xml:space="preserve">#define UTS_VERSION  </w:t>
      </w:r>
      <w:r>
        <w:rPr>
          <w:rFonts w:hint="eastAsia"/>
        </w:rPr>
        <w:t>实际版本号”等其他内核信息</w:t>
      </w:r>
      <w:r>
        <w:rPr>
          <w:rFonts w:hint="eastAsia"/>
        </w:rPr>
        <w:t>(UTS_MACHINE</w:t>
      </w:r>
      <w:r>
        <w:rPr>
          <w:rFonts w:hint="eastAsia"/>
        </w:rPr>
        <w:t>等</w:t>
      </w:r>
      <w:r>
        <w:rPr>
          <w:rFonts w:hint="eastAsia"/>
        </w:rPr>
        <w:t>)</w:t>
      </w:r>
      <w:r>
        <w:rPr>
          <w:rFonts w:hint="eastAsia"/>
        </w:rPr>
        <w:t>写入</w:t>
      </w:r>
      <w:r>
        <w:rPr>
          <w:rFonts w:hint="eastAsia"/>
        </w:rPr>
        <w:t>.tmpcompile</w:t>
      </w:r>
      <w:r>
        <w:rPr>
          <w:rFonts w:hint="eastAsia"/>
        </w:rPr>
        <w:t>文件。</w:t>
      </w:r>
    </w:p>
    <w:p w:rsidR="009847DF" w:rsidRDefault="009847DF" w:rsidP="009847DF">
      <w:pPr>
        <w:ind w:left="840" w:firstLineChars="0" w:firstLine="0"/>
      </w:pPr>
      <w:r>
        <w:rPr>
          <w:rFonts w:hint="eastAsia"/>
        </w:rPr>
        <w:tab/>
        <w:t>98</w:t>
      </w:r>
      <w:r>
        <w:rPr>
          <w:rFonts w:hint="eastAsia"/>
        </w:rPr>
        <w:t>：将</w:t>
      </w:r>
      <w:r>
        <w:rPr>
          <w:rFonts w:hint="eastAsia"/>
        </w:rPr>
        <w:t>.tmpcompile</w:t>
      </w:r>
      <w:r>
        <w:rPr>
          <w:rFonts w:hint="eastAsia"/>
        </w:rPr>
        <w:t>文件移动到</w:t>
      </w:r>
      <w:r>
        <w:rPr>
          <w:rFonts w:hint="eastAsia"/>
        </w:rPr>
        <w:t>include/generated/compiler.h</w:t>
      </w:r>
      <w:r>
        <w:rPr>
          <w:rFonts w:hint="eastAsia"/>
        </w:rPr>
        <w:t>，即第一个参数指定的位置。该文件中定义的宏，在</w:t>
      </w:r>
      <w:r>
        <w:rPr>
          <w:rFonts w:hint="eastAsia"/>
        </w:rPr>
        <w:t>version</w:t>
      </w:r>
      <w:r>
        <w:rPr>
          <w:rFonts w:hint="eastAsia"/>
        </w:rPr>
        <w:t>中引用如下，因为宏定义已经改变，所以再次编译时，</w:t>
      </w:r>
      <w:r>
        <w:rPr>
          <w:rFonts w:hint="eastAsia"/>
        </w:rPr>
        <w:t>version.c</w:t>
      </w:r>
      <w:r>
        <w:rPr>
          <w:rFonts w:hint="eastAsia"/>
        </w:rPr>
        <w:t>文件需要重新编译。</w:t>
      </w:r>
    </w:p>
    <w:p w:rsidR="009847DF" w:rsidRPr="0039595C" w:rsidRDefault="009847DF" w:rsidP="009847DF">
      <w:pPr>
        <w:pStyle w:val="a7"/>
        <w:ind w:leftChars="175" w:firstLine="420"/>
      </w:pPr>
      <w:r>
        <w:rPr>
          <w:rFonts w:hint="eastAsia"/>
        </w:rPr>
        <w:lastRenderedPageBreak/>
        <w:drawing>
          <wp:inline distT="0" distB="0" distL="0" distR="0" wp14:anchorId="7DBA9C3C" wp14:editId="7B08A3ED">
            <wp:extent cx="3572374" cy="1905266"/>
            <wp:effectExtent l="0" t="0" r="9525" b="0"/>
            <wp:docPr id="861"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D2F2.tmp"/>
                    <pic:cNvPicPr/>
                  </pic:nvPicPr>
                  <pic:blipFill>
                    <a:blip r:embed="rId114">
                      <a:extLst>
                        <a:ext uri="{28A0092B-C50C-407E-A947-70E740481C1C}">
                          <a14:useLocalDpi xmlns:a14="http://schemas.microsoft.com/office/drawing/2010/main" val="0"/>
                        </a:ext>
                      </a:extLst>
                    </a:blip>
                    <a:stretch>
                      <a:fillRect/>
                    </a:stretch>
                  </pic:blipFill>
                  <pic:spPr>
                    <a:xfrm>
                      <a:off x="0" y="0"/>
                      <a:ext cx="3572374" cy="1905266"/>
                    </a:xfrm>
                    <a:prstGeom prst="rect">
                      <a:avLst/>
                    </a:prstGeom>
                  </pic:spPr>
                </pic:pic>
              </a:graphicData>
            </a:graphic>
          </wp:inline>
        </w:drawing>
      </w:r>
    </w:p>
    <w:p w:rsidR="009847DF" w:rsidRDefault="009847DF" w:rsidP="00D84306">
      <w:pPr>
        <w:pStyle w:val="ListParagraph"/>
        <w:numPr>
          <w:ilvl w:val="0"/>
          <w:numId w:val="3"/>
        </w:numPr>
        <w:ind w:firstLineChars="0"/>
      </w:pPr>
      <w:r>
        <w:rPr>
          <w:rFonts w:hint="eastAsia"/>
        </w:rPr>
        <w:t>增加</w:t>
      </w:r>
      <w:r>
        <w:rPr>
          <w:rFonts w:hint="eastAsia"/>
        </w:rPr>
        <w:t xml:space="preserve">kallsymso </w:t>
      </w:r>
      <w:r>
        <w:rPr>
          <w:rFonts w:hint="eastAsia"/>
        </w:rPr>
        <w:t>到</w:t>
      </w:r>
      <w:r>
        <w:rPr>
          <w:rFonts w:hint="eastAsia"/>
        </w:rPr>
        <w:t xml:space="preserve"> </w:t>
      </w:r>
      <w:r w:rsidRPr="00257295">
        <w:rPr>
          <w:rFonts w:hint="eastAsia"/>
        </w:rPr>
        <w:t>vmlinux</w:t>
      </w:r>
      <w:r>
        <w:rPr>
          <w:rFonts w:hint="eastAsia"/>
        </w:rPr>
        <w:t>中</w:t>
      </w:r>
    </w:p>
    <w:p w:rsidR="009847DF" w:rsidRPr="000360C4" w:rsidRDefault="009847DF" w:rsidP="009847DF">
      <w:pPr>
        <w:pStyle w:val="ListParagraph"/>
        <w:ind w:left="840" w:firstLineChars="0"/>
      </w:pPr>
      <w:r>
        <w:rPr>
          <w:rFonts w:hint="eastAsia"/>
        </w:rPr>
        <w:t>kallsyms</w:t>
      </w:r>
      <w:r>
        <w:rPr>
          <w:rFonts w:hint="eastAsia"/>
        </w:rPr>
        <w:t>抽取内核用到的所有函数地址</w:t>
      </w:r>
      <w:r>
        <w:rPr>
          <w:rFonts w:hint="eastAsia"/>
        </w:rPr>
        <w:t>(</w:t>
      </w:r>
      <w:r>
        <w:rPr>
          <w:rFonts w:hint="eastAsia"/>
        </w:rPr>
        <w:t>全局的，静态的</w:t>
      </w:r>
      <w:r>
        <w:rPr>
          <w:rFonts w:hint="eastAsia"/>
        </w:rPr>
        <w:t>)</w:t>
      </w:r>
      <w:r>
        <w:rPr>
          <w:rFonts w:hint="eastAsia"/>
        </w:rPr>
        <w:t>和非栈数据变量地址，生成一个数据小块</w:t>
      </w:r>
      <w:r>
        <w:rPr>
          <w:rFonts w:hint="eastAsia"/>
        </w:rPr>
        <w:t>( data blog )</w:t>
      </w:r>
      <w:r>
        <w:rPr>
          <w:rFonts w:hint="eastAsia"/>
        </w:rPr>
        <w:t>，作为只读数据链接进</w:t>
      </w:r>
      <w:r>
        <w:rPr>
          <w:rFonts w:hint="eastAsia"/>
        </w:rPr>
        <w:t xml:space="preserve">kernel image </w:t>
      </w:r>
      <w:r>
        <w:rPr>
          <w:rFonts w:hint="eastAsia"/>
        </w:rPr>
        <w:t>。相当于内核中存在了一份</w:t>
      </w:r>
      <w:r>
        <w:rPr>
          <w:rFonts w:hint="eastAsia"/>
        </w:rPr>
        <w:t>System.map</w:t>
      </w:r>
      <w:r>
        <w:rPr>
          <w:rFonts w:hint="eastAsia"/>
        </w:rPr>
        <w:t>。内核可以根据符号名查出函数的地址，一般用于调试内核。其构造规则如下：</w:t>
      </w:r>
    </w:p>
    <w:p w:rsidR="009847DF" w:rsidRDefault="009847DF" w:rsidP="009847DF">
      <w:pPr>
        <w:pStyle w:val="a7"/>
        <w:ind w:left="480" w:firstLine="360"/>
        <w:rPr>
          <w:rFonts w:eastAsiaTheme="minorEastAsia" w:cs="Arial"/>
          <w:color w:val="000000"/>
          <w:kern w:val="0"/>
          <w:szCs w:val="21"/>
        </w:rPr>
      </w:pPr>
      <w:r>
        <w:rPr>
          <w:rFonts w:eastAsiaTheme="minorEastAsia" w:cs="Arial" w:hint="eastAsia"/>
          <w:color w:val="000000"/>
          <w:kern w:val="0"/>
          <w:szCs w:val="21"/>
        </w:rPr>
        <w:drawing>
          <wp:inline distT="0" distB="0" distL="0" distR="0" wp14:anchorId="1585BE4D" wp14:editId="46E2458C">
            <wp:extent cx="3848637" cy="1590897"/>
            <wp:effectExtent l="0" t="0" r="0" b="9525"/>
            <wp:docPr id="1691" name="图片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1E76.tmp"/>
                    <pic:cNvPicPr/>
                  </pic:nvPicPr>
                  <pic:blipFill>
                    <a:blip r:embed="rId115">
                      <a:extLst>
                        <a:ext uri="{28A0092B-C50C-407E-A947-70E740481C1C}">
                          <a14:useLocalDpi xmlns:a14="http://schemas.microsoft.com/office/drawing/2010/main" val="0"/>
                        </a:ext>
                      </a:extLst>
                    </a:blip>
                    <a:stretch>
                      <a:fillRect/>
                    </a:stretch>
                  </pic:blipFill>
                  <pic:spPr>
                    <a:xfrm>
                      <a:off x="0" y="0"/>
                      <a:ext cx="3848637" cy="1590897"/>
                    </a:xfrm>
                    <a:prstGeom prst="rect">
                      <a:avLst/>
                    </a:prstGeom>
                  </pic:spPr>
                </pic:pic>
              </a:graphicData>
            </a:graphic>
          </wp:inline>
        </w:drawing>
      </w:r>
    </w:p>
    <w:p w:rsidR="009847DF" w:rsidRDefault="009847DF" w:rsidP="009847DF">
      <w:pPr>
        <w:pStyle w:val="a7"/>
        <w:ind w:left="480" w:firstLine="360"/>
      </w:pPr>
      <w:r w:rsidRPr="00257295">
        <w:rPr>
          <w:rFonts w:hint="eastAsia"/>
        </w:rPr>
        <w:drawing>
          <wp:inline distT="0" distB="0" distL="0" distR="0" wp14:anchorId="7192E0D3" wp14:editId="2AC7FE1B">
            <wp:extent cx="4727227" cy="1362075"/>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832.tmp"/>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4755999" cy="1370365"/>
                    </a:xfrm>
                    <a:prstGeom prst="rect">
                      <a:avLst/>
                    </a:prstGeom>
                    <a:ln>
                      <a:noFill/>
                    </a:ln>
                    <a:extLst>
                      <a:ext uri="{53640926-AAD7-44D8-BBD7-CCE9431645EC}">
                        <a14:shadowObscured xmlns:a14="http://schemas.microsoft.com/office/drawing/2010/main"/>
                      </a:ext>
                    </a:extLst>
                  </pic:spPr>
                </pic:pic>
              </a:graphicData>
            </a:graphic>
          </wp:inline>
        </w:drawing>
      </w:r>
    </w:p>
    <w:p w:rsidR="009847DF" w:rsidRDefault="009847DF" w:rsidP="009847DF">
      <w:pPr>
        <w:ind w:left="840" w:firstLineChars="175" w:firstLine="420"/>
      </w:pPr>
      <w:r>
        <w:rPr>
          <w:rFonts w:hint="eastAsia"/>
        </w:rPr>
        <w:t>57~58</w:t>
      </w:r>
      <w:r>
        <w:rPr>
          <w:rFonts w:hint="eastAsia"/>
        </w:rPr>
        <w:t>：</w:t>
      </w:r>
      <w:r>
        <w:rPr>
          <w:rFonts w:hint="eastAsia"/>
        </w:rPr>
        <w:t>lds</w:t>
      </w:r>
      <w:r>
        <w:rPr>
          <w:rFonts w:hint="eastAsia"/>
        </w:rPr>
        <w:t>为接脚本，</w:t>
      </w:r>
      <w:r>
        <w:rPr>
          <w:rFonts w:hint="eastAsia"/>
        </w:rPr>
        <w:t>KBUILD_VMLINU_INIT</w:t>
      </w:r>
      <w:r>
        <w:rPr>
          <w:rFonts w:hint="eastAsia"/>
        </w:rPr>
        <w:t>是</w:t>
      </w:r>
      <w:r>
        <w:rPr>
          <w:rFonts w:hint="eastAsia"/>
        </w:rPr>
        <w:t>init/built-in.o</w:t>
      </w:r>
      <w:r>
        <w:rPr>
          <w:rFonts w:hint="eastAsia"/>
        </w:rPr>
        <w:t>件。</w:t>
      </w:r>
      <w:r>
        <w:rPr>
          <w:rFonts w:hint="eastAsia"/>
        </w:rPr>
        <w:t>start-group</w:t>
      </w:r>
      <w:r>
        <w:rPr>
          <w:rFonts w:hint="eastAsia"/>
        </w:rPr>
        <w:t>为</w:t>
      </w:r>
      <w:r>
        <w:rPr>
          <w:rFonts w:hint="eastAsia"/>
        </w:rPr>
        <w:t>core</w:t>
      </w:r>
      <w:r>
        <w:rPr>
          <w:rFonts w:hint="eastAsia"/>
        </w:rPr>
        <w:t>，</w:t>
      </w:r>
      <w:r>
        <w:rPr>
          <w:rFonts w:hint="eastAsia"/>
        </w:rPr>
        <w:t>driver</w:t>
      </w:r>
      <w:r>
        <w:rPr>
          <w:rFonts w:hint="eastAsia"/>
        </w:rPr>
        <w:t>，</w:t>
      </w:r>
      <w:r>
        <w:rPr>
          <w:rFonts w:hint="eastAsia"/>
        </w:rPr>
        <w:t>net</w:t>
      </w:r>
      <w:r>
        <w:rPr>
          <w:rFonts w:hint="eastAsia"/>
        </w:rPr>
        <w:t>下的</w:t>
      </w:r>
      <w:r>
        <w:rPr>
          <w:rFonts w:hint="eastAsia"/>
        </w:rPr>
        <w:t>built-in.o</w:t>
      </w:r>
      <w:r>
        <w:rPr>
          <w:rFonts w:hint="eastAsia"/>
        </w:rPr>
        <w:t>以及</w:t>
      </w:r>
      <w:r>
        <w:rPr>
          <w:rFonts w:hint="eastAsia"/>
        </w:rPr>
        <w:t>,lib/lib.a</w:t>
      </w:r>
      <w:r>
        <w:rPr>
          <w:rFonts w:hint="eastAsia"/>
        </w:rPr>
        <w:t>，</w:t>
      </w:r>
      <w:r>
        <w:rPr>
          <w:rFonts w:hint="eastAsia"/>
        </w:rPr>
        <w:t>end-group</w:t>
      </w:r>
      <w:r>
        <w:rPr>
          <w:rFonts w:hint="eastAsia"/>
        </w:rPr>
        <w:t>由第一个参数指定。</w:t>
      </w:r>
    </w:p>
    <w:p w:rsidR="009847DF" w:rsidRDefault="009847DF" w:rsidP="009847DF">
      <w:pPr>
        <w:ind w:left="840" w:firstLineChars="175" w:firstLine="420"/>
      </w:pPr>
      <w:r>
        <w:rPr>
          <w:rFonts w:hint="eastAsia"/>
        </w:rPr>
        <w:t>191~192</w:t>
      </w:r>
      <w:r>
        <w:rPr>
          <w:rFonts w:hint="eastAsia"/>
        </w:rPr>
        <w:t>：创建一个基础的</w:t>
      </w:r>
      <w:r>
        <w:rPr>
          <w:rFonts w:hint="eastAsia"/>
        </w:rPr>
        <w:t>vmlinx</w:t>
      </w:r>
      <w:r>
        <w:rPr>
          <w:rFonts w:hint="eastAsia"/>
        </w:rPr>
        <w:t>，然后将其符号信息输出到</w:t>
      </w:r>
      <w:r>
        <w:rPr>
          <w:rFonts w:hint="eastAsia"/>
        </w:rPr>
        <w:t>tmp_kallsyms1.o</w:t>
      </w:r>
      <w:r>
        <w:rPr>
          <w:rFonts w:hint="eastAsia"/>
        </w:rPr>
        <w:t>。</w:t>
      </w:r>
    </w:p>
    <w:p w:rsidR="009847DF" w:rsidRDefault="009847DF" w:rsidP="009847DF">
      <w:pPr>
        <w:ind w:left="840" w:firstLineChars="175" w:firstLine="420"/>
      </w:pPr>
      <w:r>
        <w:rPr>
          <w:rFonts w:hint="eastAsia"/>
        </w:rPr>
        <w:t>195~196</w:t>
      </w:r>
      <w:r>
        <w:rPr>
          <w:rFonts w:hint="eastAsia"/>
        </w:rPr>
        <w:t>：加入</w:t>
      </w:r>
      <w:r>
        <w:rPr>
          <w:rFonts w:hint="eastAsia"/>
        </w:rPr>
        <w:t>kallsyms1.o</w:t>
      </w:r>
      <w:r>
        <w:rPr>
          <w:rFonts w:hint="eastAsia"/>
        </w:rPr>
        <w:t>再次创建</w:t>
      </w:r>
      <w:r>
        <w:rPr>
          <w:rFonts w:hint="eastAsia"/>
        </w:rPr>
        <w:t>vmlinux</w:t>
      </w:r>
      <w:r>
        <w:rPr>
          <w:rFonts w:hint="eastAsia"/>
        </w:rPr>
        <w:t>，然后再次生成</w:t>
      </w:r>
      <w:r>
        <w:rPr>
          <w:rFonts w:hint="eastAsia"/>
        </w:rPr>
        <w:t>kallsyms2.o</w:t>
      </w:r>
      <w:r>
        <w:rPr>
          <w:rFonts w:hint="eastAsia"/>
        </w:rPr>
        <w:t>。</w:t>
      </w:r>
    </w:p>
    <w:p w:rsidR="009847DF" w:rsidRDefault="009847DF" w:rsidP="009847DF">
      <w:pPr>
        <w:ind w:left="840" w:firstLineChars="175" w:firstLine="420"/>
      </w:pPr>
      <w:r>
        <w:rPr>
          <w:rFonts w:hint="eastAsia"/>
        </w:rPr>
        <w:t>其中，生成</w:t>
      </w:r>
      <w:r>
        <w:rPr>
          <w:rFonts w:hint="eastAsia"/>
        </w:rPr>
        <w:t>kallsym.o</w:t>
      </w:r>
      <w:r>
        <w:rPr>
          <w:rFonts w:hint="eastAsia"/>
        </w:rPr>
        <w:t>最终调用</w:t>
      </w:r>
      <w:r>
        <w:rPr>
          <w:rFonts w:hint="eastAsia"/>
        </w:rPr>
        <w:t>nm</w:t>
      </w:r>
      <w:r>
        <w:rPr>
          <w:rFonts w:hint="eastAsia"/>
        </w:rPr>
        <w:t>命令和</w:t>
      </w:r>
      <w:r>
        <w:rPr>
          <w:rFonts w:hint="eastAsia"/>
        </w:rPr>
        <w:t>kallsyms</w:t>
      </w:r>
      <w:r>
        <w:rPr>
          <w:rFonts w:hint="eastAsia"/>
        </w:rPr>
        <w:t>程序，以及</w:t>
      </w:r>
      <w:r>
        <w:rPr>
          <w:rFonts w:hint="eastAsia"/>
        </w:rPr>
        <w:t>cc</w:t>
      </w:r>
      <w:r>
        <w:rPr>
          <w:rFonts w:hint="eastAsia"/>
        </w:rPr>
        <w:t>命令，其中</w:t>
      </w:r>
      <w:r>
        <w:rPr>
          <w:rFonts w:hint="eastAsia"/>
        </w:rPr>
        <w:t>nm</w:t>
      </w:r>
      <w:r>
        <w:rPr>
          <w:rFonts w:hint="eastAsia"/>
        </w:rPr>
        <w:t>用于输出</w:t>
      </w:r>
      <w:r>
        <w:rPr>
          <w:rFonts w:hint="eastAsia"/>
        </w:rPr>
        <w:t>elf</w:t>
      </w:r>
      <w:r>
        <w:rPr>
          <w:rFonts w:hint="eastAsia"/>
        </w:rPr>
        <w:t>文件的符号列表，</w:t>
      </w:r>
      <w:r>
        <w:rPr>
          <w:rFonts w:hint="eastAsia"/>
        </w:rPr>
        <w:t>kallsyms</w:t>
      </w:r>
      <w:r>
        <w:rPr>
          <w:rFonts w:hint="eastAsia"/>
        </w:rPr>
        <w:t>是根据这些列表创建一个汇编文件，</w:t>
      </w:r>
      <w:r>
        <w:rPr>
          <w:rFonts w:hint="eastAsia"/>
        </w:rPr>
        <w:t>cc</w:t>
      </w:r>
      <w:r>
        <w:rPr>
          <w:rFonts w:hint="eastAsia"/>
        </w:rPr>
        <w:t>用于编译该汇编代码。实现如下；</w:t>
      </w:r>
      <w:r>
        <w:rPr>
          <w:rFonts w:hint="eastAsia"/>
        </w:rPr>
        <w:t xml:space="preserve"> </w:t>
      </w:r>
    </w:p>
    <w:p w:rsidR="009847DF" w:rsidRDefault="009847DF" w:rsidP="009847DF">
      <w:pPr>
        <w:pStyle w:val="a7"/>
        <w:ind w:left="480" w:firstLine="360"/>
      </w:pPr>
      <w:r>
        <w:rPr>
          <w:rFonts w:hint="eastAsia"/>
        </w:rPr>
        <w:lastRenderedPageBreak/>
        <w:drawing>
          <wp:inline distT="0" distB="0" distL="0" distR="0" wp14:anchorId="556C2A99" wp14:editId="31AB12CA">
            <wp:extent cx="5238750" cy="1001660"/>
            <wp:effectExtent l="0" t="0" r="0" b="8255"/>
            <wp:docPr id="1693" name="图片 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B431.tmp"/>
                    <pic:cNvPicPr/>
                  </pic:nvPicPr>
                  <pic:blipFill>
                    <a:blip r:embed="rId117">
                      <a:extLst>
                        <a:ext uri="{28A0092B-C50C-407E-A947-70E740481C1C}">
                          <a14:useLocalDpi xmlns:a14="http://schemas.microsoft.com/office/drawing/2010/main" val="0"/>
                        </a:ext>
                      </a:extLst>
                    </a:blip>
                    <a:stretch>
                      <a:fillRect/>
                    </a:stretch>
                  </pic:blipFill>
                  <pic:spPr>
                    <a:xfrm>
                      <a:off x="0" y="0"/>
                      <a:ext cx="5241735" cy="1002231"/>
                    </a:xfrm>
                    <a:prstGeom prst="rect">
                      <a:avLst/>
                    </a:prstGeom>
                  </pic:spPr>
                </pic:pic>
              </a:graphicData>
            </a:graphic>
          </wp:inline>
        </w:drawing>
      </w:r>
    </w:p>
    <w:p w:rsidR="009847DF" w:rsidRDefault="009847DF" w:rsidP="009847DF">
      <w:pPr>
        <w:pStyle w:val="a7"/>
        <w:ind w:left="480" w:firstLine="360"/>
      </w:pPr>
      <w:r>
        <w:rPr>
          <w:rFonts w:hint="eastAsia"/>
        </w:rPr>
        <w:drawing>
          <wp:inline distT="0" distB="0" distL="0" distR="0" wp14:anchorId="0AFC95BE" wp14:editId="17096302">
            <wp:extent cx="2400635" cy="71447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BA5E.tmp"/>
                    <pic:cNvPicPr/>
                  </pic:nvPicPr>
                  <pic:blipFill>
                    <a:blip r:embed="rId118">
                      <a:extLst>
                        <a:ext uri="{28A0092B-C50C-407E-A947-70E740481C1C}">
                          <a14:useLocalDpi xmlns:a14="http://schemas.microsoft.com/office/drawing/2010/main" val="0"/>
                        </a:ext>
                      </a:extLst>
                    </a:blip>
                    <a:stretch>
                      <a:fillRect/>
                    </a:stretch>
                  </pic:blipFill>
                  <pic:spPr>
                    <a:xfrm>
                      <a:off x="0" y="0"/>
                      <a:ext cx="2400635" cy="714475"/>
                    </a:xfrm>
                    <a:prstGeom prst="rect">
                      <a:avLst/>
                    </a:prstGeom>
                  </pic:spPr>
                </pic:pic>
              </a:graphicData>
            </a:graphic>
          </wp:inline>
        </w:drawing>
      </w:r>
    </w:p>
    <w:p w:rsidR="009847DF" w:rsidRDefault="009847DF" w:rsidP="009847DF">
      <w:pPr>
        <w:ind w:left="420" w:firstLineChars="175" w:firstLine="420"/>
      </w:pPr>
      <w:r>
        <w:rPr>
          <w:rFonts w:hint="eastAsia"/>
        </w:rPr>
        <w:t>kallsyms</w:t>
      </w:r>
      <w:r>
        <w:rPr>
          <w:rFonts w:hint="eastAsia"/>
        </w:rPr>
        <w:t>创建的汇编只包含</w:t>
      </w:r>
      <w:r>
        <w:rPr>
          <w:rFonts w:hint="eastAsia"/>
        </w:rPr>
        <w:t>rodata</w:t>
      </w:r>
      <w:r>
        <w:rPr>
          <w:rFonts w:hint="eastAsia"/>
        </w:rPr>
        <w:t>段，其中定义几个全局符号。</w:t>
      </w:r>
    </w:p>
    <w:p w:rsidR="009847DF" w:rsidRPr="00B55CE3" w:rsidRDefault="009847DF" w:rsidP="009847DF">
      <w:pPr>
        <w:pStyle w:val="a7"/>
        <w:ind w:left="480" w:firstLine="360"/>
      </w:pPr>
      <w:r>
        <w:rPr>
          <w:rFonts w:hint="eastAsia"/>
        </w:rPr>
        <w:drawing>
          <wp:inline distT="0" distB="0" distL="0" distR="0" wp14:anchorId="5E27F40E" wp14:editId="3DCA9CFF">
            <wp:extent cx="4238625" cy="2405482"/>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38625" cy="2405482"/>
                    </a:xfrm>
                    <a:prstGeom prst="rect">
                      <a:avLst/>
                    </a:prstGeom>
                    <a:noFill/>
                    <a:ln>
                      <a:noFill/>
                    </a:ln>
                  </pic:spPr>
                </pic:pic>
              </a:graphicData>
            </a:graphic>
          </wp:inline>
        </w:drawing>
      </w:r>
    </w:p>
    <w:p w:rsidR="009847DF" w:rsidRDefault="009847DF" w:rsidP="009847DF">
      <w:pPr>
        <w:ind w:left="420" w:firstLineChars="175" w:firstLine="420"/>
      </w:pPr>
      <w:r>
        <w:rPr>
          <w:rFonts w:hint="eastAsia"/>
        </w:rPr>
        <w:t>这些符号在</w:t>
      </w:r>
      <w:r>
        <w:rPr>
          <w:rFonts w:hint="eastAsia"/>
        </w:rPr>
        <w:t>kernel</w:t>
      </w:r>
      <w:r>
        <w:rPr>
          <w:rFonts w:hint="eastAsia"/>
        </w:rPr>
        <w:t>的</w:t>
      </w:r>
      <w:r>
        <w:rPr>
          <w:rFonts w:hint="eastAsia"/>
        </w:rPr>
        <w:t>kallsyms</w:t>
      </w:r>
      <w:r>
        <w:rPr>
          <w:rFonts w:hint="eastAsia"/>
        </w:rPr>
        <w:t>接口中会引用，如下：</w:t>
      </w:r>
    </w:p>
    <w:p w:rsidR="009847DF" w:rsidRPr="00B55CE3" w:rsidRDefault="009847DF" w:rsidP="009847DF">
      <w:pPr>
        <w:pStyle w:val="a7"/>
        <w:ind w:left="480" w:firstLine="360"/>
      </w:pPr>
      <w:r>
        <w:rPr>
          <w:rFonts w:hint="eastAsia"/>
        </w:rPr>
        <w:drawing>
          <wp:inline distT="0" distB="0" distL="0" distR="0" wp14:anchorId="20F5A94C" wp14:editId="0B6C871A">
            <wp:extent cx="3771900" cy="2050496"/>
            <wp:effectExtent l="0" t="0" r="0" b="698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71900" cy="2050496"/>
                    </a:xfrm>
                    <a:prstGeom prst="rect">
                      <a:avLst/>
                    </a:prstGeom>
                    <a:noFill/>
                    <a:ln>
                      <a:noFill/>
                    </a:ln>
                  </pic:spPr>
                </pic:pic>
              </a:graphicData>
            </a:graphic>
          </wp:inline>
        </w:drawing>
      </w:r>
    </w:p>
    <w:p w:rsidR="009847DF" w:rsidRDefault="009847DF" w:rsidP="00D84306">
      <w:pPr>
        <w:pStyle w:val="ListParagraph"/>
        <w:numPr>
          <w:ilvl w:val="0"/>
          <w:numId w:val="3"/>
        </w:numPr>
        <w:ind w:firstLineChars="0"/>
      </w:pPr>
      <w:r>
        <w:rPr>
          <w:rFonts w:hint="eastAsia"/>
        </w:rPr>
        <w:t>生成</w:t>
      </w:r>
      <w:r>
        <w:rPr>
          <w:rFonts w:hint="eastAsia"/>
        </w:rPr>
        <w:t>vmlinux</w:t>
      </w:r>
    </w:p>
    <w:p w:rsidR="009847DF" w:rsidRPr="00E40357" w:rsidRDefault="009847DF" w:rsidP="009847DF">
      <w:pPr>
        <w:pStyle w:val="ListParagraph"/>
        <w:ind w:left="840" w:firstLineChars="0" w:firstLine="0"/>
      </w:pPr>
      <w:r>
        <w:rPr>
          <w:rFonts w:hint="eastAsia"/>
        </w:rPr>
        <w:t>将最后生成的</w:t>
      </w:r>
      <w:r>
        <w:rPr>
          <w:rFonts w:hint="eastAsia"/>
        </w:rPr>
        <w:t>kallsym(</w:t>
      </w:r>
      <w:r>
        <w:rPr>
          <w:rFonts w:hint="eastAsia"/>
        </w:rPr>
        <w:t>符号列表数据</w:t>
      </w:r>
      <w:r>
        <w:rPr>
          <w:rFonts w:hint="eastAsia"/>
        </w:rPr>
        <w:t>)</w:t>
      </w:r>
      <w:r>
        <w:rPr>
          <w:rFonts w:hint="eastAsia"/>
        </w:rPr>
        <w:t>再次连接，生成最终版本的</w:t>
      </w:r>
      <w:r>
        <w:rPr>
          <w:rFonts w:hint="eastAsia"/>
        </w:rPr>
        <w:t>vmlinux</w:t>
      </w:r>
      <w:r>
        <w:rPr>
          <w:rFonts w:hint="eastAsia"/>
        </w:rPr>
        <w:t>。</w:t>
      </w:r>
    </w:p>
    <w:p w:rsidR="009847DF" w:rsidRDefault="009847DF" w:rsidP="009847DF">
      <w:pPr>
        <w:pStyle w:val="a7"/>
        <w:ind w:left="480" w:firstLine="360"/>
        <w:rPr>
          <w:rFonts w:eastAsiaTheme="minorEastAsia" w:cs="Arial"/>
          <w:color w:val="000000"/>
          <w:kern w:val="0"/>
          <w:szCs w:val="21"/>
        </w:rPr>
      </w:pPr>
      <w:r w:rsidRPr="00257295">
        <w:rPr>
          <w:rFonts w:eastAsiaTheme="minorEastAsia" w:cs="Arial" w:hint="eastAsia"/>
          <w:color w:val="000000"/>
          <w:kern w:val="0"/>
          <w:szCs w:val="21"/>
        </w:rPr>
        <w:drawing>
          <wp:inline distT="0" distB="0" distL="0" distR="0" wp14:anchorId="5D87B6A7" wp14:editId="3A770613">
            <wp:extent cx="2962689" cy="495369"/>
            <wp:effectExtent l="0" t="0" r="9525"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37D.tmp"/>
                    <pic:cNvPicPr/>
                  </pic:nvPicPr>
                  <pic:blipFill>
                    <a:blip r:embed="rId121">
                      <a:extLst>
                        <a:ext uri="{28A0092B-C50C-407E-A947-70E740481C1C}">
                          <a14:useLocalDpi xmlns:a14="http://schemas.microsoft.com/office/drawing/2010/main" val="0"/>
                        </a:ext>
                      </a:extLst>
                    </a:blip>
                    <a:stretch>
                      <a:fillRect/>
                    </a:stretch>
                  </pic:blipFill>
                  <pic:spPr>
                    <a:xfrm>
                      <a:off x="0" y="0"/>
                      <a:ext cx="2962689" cy="495369"/>
                    </a:xfrm>
                    <a:prstGeom prst="rect">
                      <a:avLst/>
                    </a:prstGeom>
                  </pic:spPr>
                </pic:pic>
              </a:graphicData>
            </a:graphic>
          </wp:inline>
        </w:drawing>
      </w:r>
    </w:p>
    <w:p w:rsidR="009847DF" w:rsidRPr="00131C77" w:rsidRDefault="009847DF" w:rsidP="009847DF">
      <w:pPr>
        <w:ind w:firstLine="480"/>
      </w:pPr>
      <w:r>
        <w:rPr>
          <w:rFonts w:hint="eastAsia"/>
        </w:rPr>
        <w:tab/>
      </w:r>
      <w:r>
        <w:rPr>
          <w:rFonts w:hint="eastAsia"/>
        </w:rPr>
        <w:t>最后输出</w:t>
      </w:r>
      <w:r>
        <w:rPr>
          <w:rFonts w:hint="eastAsia"/>
        </w:rPr>
        <w:t>vmlinux</w:t>
      </w:r>
      <w:r>
        <w:rPr>
          <w:rFonts w:hint="eastAsia"/>
        </w:rPr>
        <w:t>对应的</w:t>
      </w:r>
      <w:r>
        <w:rPr>
          <w:rFonts w:hint="eastAsia"/>
        </w:rPr>
        <w:t>system.map</w:t>
      </w:r>
      <w:r>
        <w:rPr>
          <w:rFonts w:hint="eastAsia"/>
        </w:rPr>
        <w:t>文件。</w:t>
      </w:r>
    </w:p>
    <w:p w:rsidR="009847DF" w:rsidRPr="003115E9" w:rsidRDefault="009847DF" w:rsidP="009847DF">
      <w:pPr>
        <w:pStyle w:val="a7"/>
        <w:ind w:left="480" w:firstLine="360"/>
      </w:pPr>
      <w:r>
        <w:lastRenderedPageBreak/>
        <w:drawing>
          <wp:inline distT="0" distB="0" distL="0" distR="0" wp14:anchorId="0330E5D7" wp14:editId="05EE21E8">
            <wp:extent cx="2143424" cy="438211"/>
            <wp:effectExtent l="0" t="0" r="9525" b="0"/>
            <wp:docPr id="1131" name="图片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345A.tmp"/>
                    <pic:cNvPicPr/>
                  </pic:nvPicPr>
                  <pic:blipFill>
                    <a:blip r:embed="rId122">
                      <a:extLst>
                        <a:ext uri="{28A0092B-C50C-407E-A947-70E740481C1C}">
                          <a14:useLocalDpi xmlns:a14="http://schemas.microsoft.com/office/drawing/2010/main" val="0"/>
                        </a:ext>
                      </a:extLst>
                    </a:blip>
                    <a:stretch>
                      <a:fillRect/>
                    </a:stretch>
                  </pic:blipFill>
                  <pic:spPr>
                    <a:xfrm>
                      <a:off x="0" y="0"/>
                      <a:ext cx="2143424" cy="438211"/>
                    </a:xfrm>
                    <a:prstGeom prst="rect">
                      <a:avLst/>
                    </a:prstGeom>
                  </pic:spPr>
                </pic:pic>
              </a:graphicData>
            </a:graphic>
          </wp:inline>
        </w:drawing>
      </w:r>
    </w:p>
    <w:p w:rsidR="009847DF" w:rsidRDefault="009847DF" w:rsidP="009847DF">
      <w:pPr>
        <w:pStyle w:val="a7"/>
        <w:ind w:left="480" w:firstLine="360"/>
      </w:pPr>
      <w:r>
        <w:rPr>
          <w:rFonts w:hint="eastAsia"/>
        </w:rPr>
        <w:drawing>
          <wp:inline distT="0" distB="0" distL="0" distR="0" wp14:anchorId="1B9768A0" wp14:editId="1A957418">
            <wp:extent cx="5048250" cy="742950"/>
            <wp:effectExtent l="0" t="0" r="0" b="0"/>
            <wp:docPr id="1690" name="图片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FD1F.tmp"/>
                    <pic:cNvPicPr/>
                  </pic:nvPicPr>
                  <pic:blipFill rotWithShape="1">
                    <a:blip r:embed="rId123" cstate="print">
                      <a:extLst>
                        <a:ext uri="{28A0092B-C50C-407E-A947-70E740481C1C}">
                          <a14:useLocalDpi xmlns:a14="http://schemas.microsoft.com/office/drawing/2010/main" val="0"/>
                        </a:ext>
                      </a:extLst>
                    </a:blip>
                    <a:srcRect/>
                    <a:stretch/>
                  </pic:blipFill>
                  <pic:spPr bwMode="auto">
                    <a:xfrm>
                      <a:off x="0" y="0"/>
                      <a:ext cx="5048955" cy="743054"/>
                    </a:xfrm>
                    <a:prstGeom prst="rect">
                      <a:avLst/>
                    </a:prstGeom>
                    <a:ln>
                      <a:noFill/>
                    </a:ln>
                    <a:extLst>
                      <a:ext uri="{53640926-AAD7-44D8-BBD7-CCE9431645EC}">
                        <a14:shadowObscured xmlns:a14="http://schemas.microsoft.com/office/drawing/2010/main"/>
                      </a:ext>
                    </a:extLst>
                  </pic:spPr>
                </pic:pic>
              </a:graphicData>
            </a:graphic>
          </wp:inline>
        </w:drawing>
      </w:r>
    </w:p>
    <w:p w:rsidR="009847DF" w:rsidRPr="00B155DB" w:rsidRDefault="009847DF" w:rsidP="009847DF">
      <w:pPr>
        <w:ind w:left="840" w:firstLine="480"/>
      </w:pPr>
      <w:r>
        <w:rPr>
          <w:rFonts w:hint="eastAsia"/>
        </w:rPr>
        <w:t>system.map</w:t>
      </w:r>
      <w:r>
        <w:rPr>
          <w:rFonts w:hint="eastAsia"/>
        </w:rPr>
        <w:t>由</w:t>
      </w:r>
      <w:r>
        <w:rPr>
          <w:rFonts w:hint="eastAsia"/>
        </w:rPr>
        <w:t>mksysmap</w:t>
      </w:r>
      <w:r>
        <w:rPr>
          <w:rFonts w:hint="eastAsia"/>
        </w:rPr>
        <w:t>脚本负责生产，该脚本内容如下，其实现和</w:t>
      </w:r>
      <w:r>
        <w:rPr>
          <w:rFonts w:hint="eastAsia"/>
        </w:rPr>
        <w:t>kallsyms</w:t>
      </w:r>
      <w:r>
        <w:rPr>
          <w:rFonts w:hint="eastAsia"/>
        </w:rPr>
        <w:t>类似，通过</w:t>
      </w:r>
      <w:r>
        <w:rPr>
          <w:rFonts w:hint="eastAsia"/>
        </w:rPr>
        <w:t>nm</w:t>
      </w:r>
      <w:r>
        <w:rPr>
          <w:rFonts w:hint="eastAsia"/>
        </w:rPr>
        <w:t>命令生成。</w:t>
      </w:r>
    </w:p>
    <w:p w:rsidR="009847DF" w:rsidRPr="00B155DB" w:rsidRDefault="009847DF" w:rsidP="009847DF">
      <w:pPr>
        <w:pStyle w:val="a7"/>
        <w:ind w:left="480" w:firstLine="360"/>
      </w:pPr>
      <w:r>
        <w:drawing>
          <wp:inline distT="0" distB="0" distL="0" distR="0" wp14:anchorId="72938D3A" wp14:editId="219DDDB9">
            <wp:extent cx="5191850" cy="342948"/>
            <wp:effectExtent l="0" t="0" r="0" b="0"/>
            <wp:docPr id="1149" name="图片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8E2A5.tmp"/>
                    <pic:cNvPicPr/>
                  </pic:nvPicPr>
                  <pic:blipFill>
                    <a:blip r:embed="rId124">
                      <a:extLst>
                        <a:ext uri="{28A0092B-C50C-407E-A947-70E740481C1C}">
                          <a14:useLocalDpi xmlns:a14="http://schemas.microsoft.com/office/drawing/2010/main" val="0"/>
                        </a:ext>
                      </a:extLst>
                    </a:blip>
                    <a:stretch>
                      <a:fillRect/>
                    </a:stretch>
                  </pic:blipFill>
                  <pic:spPr>
                    <a:xfrm>
                      <a:off x="0" y="0"/>
                      <a:ext cx="5191850" cy="342948"/>
                    </a:xfrm>
                    <a:prstGeom prst="rect">
                      <a:avLst/>
                    </a:prstGeom>
                  </pic:spPr>
                </pic:pic>
              </a:graphicData>
            </a:graphic>
          </wp:inline>
        </w:drawing>
      </w:r>
    </w:p>
    <w:p w:rsidR="009847DF" w:rsidRPr="00257295" w:rsidRDefault="009847DF" w:rsidP="009847DF">
      <w:pPr>
        <w:pStyle w:val="Heading3"/>
        <w:spacing w:before="163" w:after="163"/>
      </w:pPr>
      <w:bookmarkStart w:id="17" w:name="_Toc390712597"/>
      <w:r w:rsidRPr="00257295">
        <w:rPr>
          <w:rFonts w:hint="eastAsia"/>
        </w:rPr>
        <w:t>内核模块构造</w:t>
      </w:r>
      <w:bookmarkEnd w:id="17"/>
    </w:p>
    <w:p w:rsidR="009847DF" w:rsidRPr="00257295" w:rsidRDefault="009847DF" w:rsidP="009847DF">
      <w:pPr>
        <w:pStyle w:val="a7"/>
        <w:ind w:leftChars="175" w:firstLine="300"/>
      </w:pPr>
      <w:r w:rsidRPr="00257295">
        <w:rPr>
          <w:rFonts w:hint="eastAsia"/>
        </w:rPr>
        <w:drawing>
          <wp:inline distT="0" distB="0" distL="0" distR="0" wp14:anchorId="404FD6CD" wp14:editId="51F05315">
            <wp:extent cx="5831840" cy="2585720"/>
            <wp:effectExtent l="0" t="0" r="0" b="5080"/>
            <wp:docPr id="1639" name="图片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8D11.tmp"/>
                    <pic:cNvPicPr/>
                  </pic:nvPicPr>
                  <pic:blipFill>
                    <a:blip r:embed="rId125">
                      <a:extLst>
                        <a:ext uri="{28A0092B-C50C-407E-A947-70E740481C1C}">
                          <a14:useLocalDpi xmlns:a14="http://schemas.microsoft.com/office/drawing/2010/main" val="0"/>
                        </a:ext>
                      </a:extLst>
                    </a:blip>
                    <a:stretch>
                      <a:fillRect/>
                    </a:stretch>
                  </pic:blipFill>
                  <pic:spPr>
                    <a:xfrm>
                      <a:off x="0" y="0"/>
                      <a:ext cx="5831840" cy="2585720"/>
                    </a:xfrm>
                    <a:prstGeom prst="rect">
                      <a:avLst/>
                    </a:prstGeom>
                  </pic:spPr>
                </pic:pic>
              </a:graphicData>
            </a:graphic>
          </wp:inline>
        </w:drawing>
      </w:r>
    </w:p>
    <w:p w:rsidR="009847DF" w:rsidRPr="00257295" w:rsidRDefault="009847DF" w:rsidP="009847DF">
      <w:pPr>
        <w:ind w:left="420" w:firstLine="480"/>
      </w:pPr>
      <w:r w:rsidRPr="00257295">
        <w:rPr>
          <w:rFonts w:hint="eastAsia"/>
        </w:rPr>
        <w:t>932</w:t>
      </w:r>
      <w:r w:rsidRPr="00257295">
        <w:rPr>
          <w:rFonts w:hint="eastAsia"/>
        </w:rPr>
        <w:t>：编译模块的前提是内核配置中定义</w:t>
      </w:r>
      <w:r w:rsidRPr="00257295">
        <w:rPr>
          <w:rFonts w:hint="eastAsia"/>
        </w:rPr>
        <w:t>CONFIG_MODULES=y</w:t>
      </w:r>
      <w:r w:rsidRPr="00257295">
        <w:rPr>
          <w:rFonts w:hint="eastAsia"/>
        </w:rPr>
        <w:t>。</w:t>
      </w:r>
    </w:p>
    <w:p w:rsidR="009847DF" w:rsidRPr="00257295" w:rsidRDefault="009847DF" w:rsidP="009847DF">
      <w:pPr>
        <w:ind w:left="420" w:firstLine="480"/>
      </w:pPr>
      <w:r w:rsidRPr="00257295">
        <w:rPr>
          <w:rFonts w:hint="eastAsia"/>
        </w:rPr>
        <w:t>945</w:t>
      </w:r>
      <w:r w:rsidRPr="00257295">
        <w:rPr>
          <w:rFonts w:hint="eastAsia"/>
        </w:rPr>
        <w:t>：</w:t>
      </w:r>
      <w:r w:rsidRPr="00257295">
        <w:rPr>
          <w:rFonts w:hint="eastAsia"/>
        </w:rPr>
        <w:t xml:space="preserve">$(vmlinux-dirs) </w:t>
      </w:r>
      <w:r w:rsidRPr="00257295">
        <w:rPr>
          <w:rFonts w:hint="eastAsia"/>
        </w:rPr>
        <w:t>和编译</w:t>
      </w:r>
      <w:r w:rsidRPr="00257295">
        <w:rPr>
          <w:rFonts w:hint="eastAsia"/>
        </w:rPr>
        <w:t>vmlinux</w:t>
      </w:r>
      <w:r w:rsidRPr="00257295">
        <w:rPr>
          <w:rFonts w:hint="eastAsia"/>
        </w:rPr>
        <w:t>时的</w:t>
      </w:r>
      <w:r w:rsidRPr="00257295">
        <w:rPr>
          <w:rFonts w:hint="eastAsia"/>
        </w:rPr>
        <w:t>$(vmlinux-dirs)</w:t>
      </w:r>
      <w:r w:rsidRPr="00257295">
        <w:rPr>
          <w:rFonts w:hint="eastAsia"/>
        </w:rPr>
        <w:t>完全相同，而且</w:t>
      </w:r>
      <w:r w:rsidRPr="00257295">
        <w:rPr>
          <w:rFonts w:hint="eastAsia"/>
        </w:rPr>
        <w:t>$(vmlinux-dirs)</w:t>
      </w:r>
      <w:r w:rsidRPr="00257295">
        <w:rPr>
          <w:rFonts w:hint="eastAsia"/>
        </w:rPr>
        <w:t>为</w:t>
      </w:r>
      <w:r w:rsidRPr="00257295">
        <w:rPr>
          <w:rFonts w:hint="eastAsia"/>
        </w:rPr>
        <w:t>.PHONY</w:t>
      </w:r>
      <w:r w:rsidRPr="00257295">
        <w:rPr>
          <w:rFonts w:hint="eastAsia"/>
        </w:rPr>
        <w:t>目标，即编译</w:t>
      </w:r>
      <w:r w:rsidRPr="00257295">
        <w:rPr>
          <w:rFonts w:hint="eastAsia"/>
        </w:rPr>
        <w:t>modules</w:t>
      </w:r>
      <w:r w:rsidRPr="00257295">
        <w:rPr>
          <w:rFonts w:hint="eastAsia"/>
        </w:rPr>
        <w:t>时，这些目录又会被再次遍历。</w:t>
      </w:r>
    </w:p>
    <w:p w:rsidR="009847DF" w:rsidRPr="00257295" w:rsidRDefault="009847DF" w:rsidP="009847DF">
      <w:pPr>
        <w:ind w:left="420" w:firstLine="480"/>
      </w:pPr>
      <w:r w:rsidRPr="00257295">
        <w:rPr>
          <w:rFonts w:hint="eastAsia"/>
        </w:rPr>
        <w:t>951</w:t>
      </w:r>
      <w:r w:rsidRPr="00257295">
        <w:rPr>
          <w:rFonts w:hint="eastAsia"/>
        </w:rPr>
        <w:t>：</w:t>
      </w:r>
      <w:r w:rsidRPr="00257295">
        <w:rPr>
          <w:rFonts w:hint="eastAsia"/>
        </w:rPr>
        <w:t>modules.buildin</w:t>
      </w:r>
      <w:r w:rsidRPr="00257295">
        <w:rPr>
          <w:rFonts w:hint="eastAsia"/>
        </w:rPr>
        <w:t>需要先构造所有</w:t>
      </w:r>
      <w:r w:rsidRPr="00257295">
        <w:rPr>
          <w:rFonts w:hint="eastAsia"/>
        </w:rPr>
        <w:t>vmlinux-dirs</w:t>
      </w:r>
      <w:r w:rsidRPr="00257295">
        <w:rPr>
          <w:rFonts w:hint="eastAsia"/>
        </w:rPr>
        <w:t>下的</w:t>
      </w:r>
      <w:r w:rsidRPr="00257295">
        <w:rPr>
          <w:rFonts w:hint="eastAsia"/>
        </w:rPr>
        <w:t>modules.builtin</w:t>
      </w:r>
      <w:r w:rsidRPr="00257295">
        <w:rPr>
          <w:rFonts w:hint="eastAsia"/>
        </w:rPr>
        <w:t>文件。</w:t>
      </w:r>
    </w:p>
    <w:p w:rsidR="009847DF" w:rsidRPr="00257295" w:rsidRDefault="009847DF" w:rsidP="009847DF">
      <w:pPr>
        <w:ind w:left="420" w:firstLine="480"/>
      </w:pPr>
      <w:r w:rsidRPr="00257295">
        <w:rPr>
          <w:rFonts w:hint="eastAsia"/>
        </w:rPr>
        <w:t>954</w:t>
      </w:r>
      <w:r w:rsidRPr="00257295">
        <w:rPr>
          <w:rFonts w:hint="eastAsia"/>
        </w:rPr>
        <w:t>：使用</w:t>
      </w:r>
      <w:r w:rsidRPr="00257295">
        <w:rPr>
          <w:rFonts w:hint="eastAsia"/>
        </w:rPr>
        <w:t>builtin</w:t>
      </w:r>
      <w:r w:rsidRPr="00257295">
        <w:rPr>
          <w:rFonts w:hint="eastAsia"/>
        </w:rPr>
        <w:t>规则生成对应的</w:t>
      </w:r>
      <w:r w:rsidRPr="00257295">
        <w:rPr>
          <w:rFonts w:hint="eastAsia"/>
        </w:rPr>
        <w:t>builtin</w:t>
      </w:r>
      <w:r w:rsidRPr="00257295">
        <w:rPr>
          <w:rFonts w:hint="eastAsia"/>
        </w:rPr>
        <w:t>文件。</w:t>
      </w:r>
    </w:p>
    <w:p w:rsidR="009847DF" w:rsidRPr="00257295" w:rsidRDefault="009847DF" w:rsidP="009847DF">
      <w:pPr>
        <w:pStyle w:val="a7"/>
        <w:ind w:leftChars="175" w:firstLine="420"/>
      </w:pPr>
      <w:r w:rsidRPr="00257295">
        <w:rPr>
          <w:rFonts w:hint="eastAsia"/>
        </w:rPr>
        <w:drawing>
          <wp:inline distT="0" distB="0" distL="0" distR="0" wp14:anchorId="0BB039F4" wp14:editId="02ABF9A5">
            <wp:extent cx="5229225" cy="847983"/>
            <wp:effectExtent l="0" t="0" r="0" b="9525"/>
            <wp:docPr id="1324" name="图片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1849.tmp"/>
                    <pic:cNvPicPr/>
                  </pic:nvPicPr>
                  <pic:blipFill>
                    <a:blip r:embed="rId126">
                      <a:extLst>
                        <a:ext uri="{28A0092B-C50C-407E-A947-70E740481C1C}">
                          <a14:useLocalDpi xmlns:a14="http://schemas.microsoft.com/office/drawing/2010/main" val="0"/>
                        </a:ext>
                      </a:extLst>
                    </a:blip>
                    <a:stretch>
                      <a:fillRect/>
                    </a:stretch>
                  </pic:blipFill>
                  <pic:spPr>
                    <a:xfrm>
                      <a:off x="0" y="0"/>
                      <a:ext cx="5229957" cy="848102"/>
                    </a:xfrm>
                    <a:prstGeom prst="rect">
                      <a:avLst/>
                    </a:prstGeom>
                  </pic:spPr>
                </pic:pic>
              </a:graphicData>
            </a:graphic>
          </wp:inline>
        </w:drawing>
      </w:r>
    </w:p>
    <w:p w:rsidR="009847DF" w:rsidRPr="00257295" w:rsidRDefault="009847DF" w:rsidP="009847DF">
      <w:pPr>
        <w:ind w:firstLine="480"/>
      </w:pPr>
      <w:r w:rsidRPr="00257295">
        <w:rPr>
          <w:rFonts w:hint="eastAsia"/>
        </w:rPr>
        <w:t>内核模块最终通过</w:t>
      </w:r>
      <w:r w:rsidRPr="00257295">
        <w:rPr>
          <w:rFonts w:hint="eastAsia"/>
        </w:rPr>
        <w:t>Makefile.modbuiltin</w:t>
      </w:r>
      <w:r w:rsidRPr="00257295">
        <w:rPr>
          <w:rFonts w:hint="eastAsia"/>
        </w:rPr>
        <w:t>以及</w:t>
      </w:r>
      <w:r w:rsidRPr="00257295">
        <w:rPr>
          <w:rFonts w:hint="eastAsia"/>
        </w:rPr>
        <w:t>Makefile.modpost</w:t>
      </w:r>
      <w:r w:rsidRPr="00257295">
        <w:rPr>
          <w:rFonts w:hint="eastAsia"/>
        </w:rPr>
        <w:t>实现构造，其规则如下：</w:t>
      </w:r>
    </w:p>
    <w:p w:rsidR="009847DF" w:rsidRPr="00257295" w:rsidRDefault="009847DF" w:rsidP="00D734B9">
      <w:pPr>
        <w:pStyle w:val="ListParagraph"/>
        <w:numPr>
          <w:ilvl w:val="0"/>
          <w:numId w:val="123"/>
        </w:numPr>
        <w:ind w:firstLineChars="0"/>
      </w:pPr>
      <w:r w:rsidRPr="00257295">
        <w:rPr>
          <w:rFonts w:hint="eastAsia"/>
        </w:rPr>
        <w:lastRenderedPageBreak/>
        <w:t>设置需要</w:t>
      </w:r>
      <w:r w:rsidRPr="00257295">
        <w:rPr>
          <w:rFonts w:hint="eastAsia"/>
        </w:rPr>
        <w:t>make</w:t>
      </w:r>
      <w:r w:rsidRPr="00257295">
        <w:rPr>
          <w:rFonts w:hint="eastAsia"/>
        </w:rPr>
        <w:t>的目标源码路径</w:t>
      </w:r>
    </w:p>
    <w:p w:rsidR="009847DF" w:rsidRPr="00257295" w:rsidRDefault="009847DF" w:rsidP="009847DF">
      <w:pPr>
        <w:pStyle w:val="a7"/>
        <w:ind w:left="480" w:firstLine="360"/>
      </w:pPr>
      <w:r w:rsidRPr="00257295">
        <w:rPr>
          <w:rFonts w:hint="eastAsia"/>
        </w:rPr>
        <w:drawing>
          <wp:inline distT="0" distB="0" distL="0" distR="0" wp14:anchorId="1A94E4AB" wp14:editId="5D1530AA">
            <wp:extent cx="1962424" cy="771633"/>
            <wp:effectExtent l="0" t="0" r="0" b="9525"/>
            <wp:docPr id="1646" name="图片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CFF.tmp"/>
                    <pic:cNvPicPr/>
                  </pic:nvPicPr>
                  <pic:blipFill>
                    <a:blip r:embed="rId127">
                      <a:extLst>
                        <a:ext uri="{28A0092B-C50C-407E-A947-70E740481C1C}">
                          <a14:useLocalDpi xmlns:a14="http://schemas.microsoft.com/office/drawing/2010/main" val="0"/>
                        </a:ext>
                      </a:extLst>
                    </a:blip>
                    <a:stretch>
                      <a:fillRect/>
                    </a:stretch>
                  </pic:blipFill>
                  <pic:spPr>
                    <a:xfrm>
                      <a:off x="0" y="0"/>
                      <a:ext cx="1962424" cy="771633"/>
                    </a:xfrm>
                    <a:prstGeom prst="rect">
                      <a:avLst/>
                    </a:prstGeom>
                  </pic:spPr>
                </pic:pic>
              </a:graphicData>
            </a:graphic>
          </wp:inline>
        </w:drawing>
      </w:r>
    </w:p>
    <w:p w:rsidR="009847DF" w:rsidRPr="00257295" w:rsidRDefault="009847DF" w:rsidP="009847DF">
      <w:pPr>
        <w:ind w:firstLine="480"/>
      </w:pPr>
      <w:r w:rsidRPr="00257295">
        <w:rPr>
          <w:rFonts w:hint="eastAsia"/>
        </w:rPr>
        <w:tab/>
        <w:t>obj</w:t>
      </w:r>
      <w:r w:rsidRPr="00257295">
        <w:rPr>
          <w:rFonts w:hint="eastAsia"/>
        </w:rPr>
        <w:t>变量是通过调用</w:t>
      </w:r>
      <w:r w:rsidRPr="00257295">
        <w:rPr>
          <w:rFonts w:hint="eastAsia"/>
        </w:rPr>
        <w:t>make $(modbuiltin)=dir</w:t>
      </w:r>
      <w:r w:rsidRPr="00257295">
        <w:rPr>
          <w:rFonts w:hint="eastAsia"/>
        </w:rPr>
        <w:t>传递，即</w:t>
      </w:r>
      <w:r w:rsidRPr="00257295">
        <w:rPr>
          <w:rFonts w:hint="eastAsia"/>
        </w:rPr>
        <w:t>obj=dir</w:t>
      </w:r>
      <w:r w:rsidRPr="00257295">
        <w:rPr>
          <w:rFonts w:hint="eastAsia"/>
        </w:rPr>
        <w:t>。</w:t>
      </w:r>
    </w:p>
    <w:p w:rsidR="009847DF" w:rsidRPr="00257295" w:rsidRDefault="009847DF" w:rsidP="00D734B9">
      <w:pPr>
        <w:pStyle w:val="ListParagraph"/>
        <w:numPr>
          <w:ilvl w:val="0"/>
          <w:numId w:val="123"/>
        </w:numPr>
        <w:ind w:firstLineChars="0"/>
      </w:pPr>
      <w:r w:rsidRPr="00257295">
        <w:rPr>
          <w:rFonts w:hint="eastAsia"/>
        </w:rPr>
        <w:t>读取内核配置文件</w:t>
      </w:r>
    </w:p>
    <w:p w:rsidR="009847DF" w:rsidRPr="00257295" w:rsidRDefault="009847DF" w:rsidP="009847DF">
      <w:pPr>
        <w:pStyle w:val="a7"/>
        <w:ind w:left="480" w:firstLine="360"/>
      </w:pPr>
      <w:r w:rsidRPr="00257295">
        <w:rPr>
          <w:rFonts w:hint="eastAsia"/>
        </w:rPr>
        <w:drawing>
          <wp:inline distT="0" distB="0" distL="0" distR="0" wp14:anchorId="10F8D19D" wp14:editId="348E1E12">
            <wp:extent cx="5106113" cy="1066949"/>
            <wp:effectExtent l="0" t="0" r="0" b="0"/>
            <wp:docPr id="1647" name="图片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B33D.tmp"/>
                    <pic:cNvPicPr/>
                  </pic:nvPicPr>
                  <pic:blipFill>
                    <a:blip r:embed="rId128">
                      <a:extLst>
                        <a:ext uri="{28A0092B-C50C-407E-A947-70E740481C1C}">
                          <a14:useLocalDpi xmlns:a14="http://schemas.microsoft.com/office/drawing/2010/main" val="0"/>
                        </a:ext>
                      </a:extLst>
                    </a:blip>
                    <a:stretch>
                      <a:fillRect/>
                    </a:stretch>
                  </pic:blipFill>
                  <pic:spPr>
                    <a:xfrm>
                      <a:off x="0" y="0"/>
                      <a:ext cx="5106113" cy="1066949"/>
                    </a:xfrm>
                    <a:prstGeom prst="rect">
                      <a:avLst/>
                    </a:prstGeom>
                  </pic:spPr>
                </pic:pic>
              </a:graphicData>
            </a:graphic>
          </wp:inline>
        </w:drawing>
      </w:r>
    </w:p>
    <w:p w:rsidR="009847DF" w:rsidRPr="00257295" w:rsidRDefault="009847DF" w:rsidP="009847DF">
      <w:pPr>
        <w:ind w:left="420" w:firstLineChars="175" w:firstLine="420"/>
      </w:pPr>
      <w:r w:rsidRPr="00257295">
        <w:rPr>
          <w:rFonts w:hint="eastAsia"/>
        </w:rPr>
        <w:t>其中</w:t>
      </w:r>
      <w:r w:rsidRPr="00257295">
        <w:rPr>
          <w:rFonts w:hint="eastAsia"/>
        </w:rPr>
        <w:t>tristate.conf</w:t>
      </w:r>
      <w:r w:rsidRPr="00257295">
        <w:rPr>
          <w:rFonts w:hint="eastAsia"/>
        </w:rPr>
        <w:t>格式如下：</w:t>
      </w:r>
      <w:r w:rsidRPr="00257295">
        <w:rPr>
          <w:rFonts w:hint="eastAsia"/>
        </w:rPr>
        <w:t xml:space="preserve"> </w:t>
      </w:r>
    </w:p>
    <w:p w:rsidR="009847DF" w:rsidRPr="00257295" w:rsidRDefault="009847DF" w:rsidP="009847DF">
      <w:pPr>
        <w:pStyle w:val="a7"/>
        <w:ind w:left="480" w:firstLine="360"/>
      </w:pPr>
      <w:r w:rsidRPr="00257295">
        <w:rPr>
          <w:rFonts w:hint="eastAsia"/>
        </w:rPr>
        <w:drawing>
          <wp:inline distT="0" distB="0" distL="0" distR="0" wp14:anchorId="4B246E8E" wp14:editId="4FB22B81">
            <wp:extent cx="3010320" cy="1314634"/>
            <wp:effectExtent l="0" t="0" r="0" b="0"/>
            <wp:docPr id="1664" name="图片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242.tmp"/>
                    <pic:cNvPicPr/>
                  </pic:nvPicPr>
                  <pic:blipFill>
                    <a:blip r:embed="rId129">
                      <a:extLst>
                        <a:ext uri="{28A0092B-C50C-407E-A947-70E740481C1C}">
                          <a14:useLocalDpi xmlns:a14="http://schemas.microsoft.com/office/drawing/2010/main" val="0"/>
                        </a:ext>
                      </a:extLst>
                    </a:blip>
                    <a:stretch>
                      <a:fillRect/>
                    </a:stretch>
                  </pic:blipFill>
                  <pic:spPr>
                    <a:xfrm>
                      <a:off x="0" y="0"/>
                      <a:ext cx="3010320" cy="1314634"/>
                    </a:xfrm>
                    <a:prstGeom prst="rect">
                      <a:avLst/>
                    </a:prstGeom>
                  </pic:spPr>
                </pic:pic>
              </a:graphicData>
            </a:graphic>
          </wp:inline>
        </w:drawing>
      </w:r>
    </w:p>
    <w:p w:rsidR="009847DF" w:rsidRPr="00257295" w:rsidRDefault="009847DF" w:rsidP="009847DF">
      <w:pPr>
        <w:ind w:left="840" w:firstLineChars="175" w:firstLine="420"/>
      </w:pPr>
      <w:r w:rsidRPr="00257295">
        <w:rPr>
          <w:rFonts w:hint="eastAsia"/>
        </w:rPr>
        <w:t>因为</w:t>
      </w:r>
      <w:r w:rsidRPr="00257295">
        <w:rPr>
          <w:rFonts w:hint="eastAsia"/>
        </w:rPr>
        <w:t>include</w:t>
      </w:r>
      <w:r w:rsidRPr="00257295">
        <w:rPr>
          <w:rFonts w:hint="eastAsia"/>
        </w:rPr>
        <w:t>的顺序</w:t>
      </w:r>
      <w:r w:rsidRPr="00257295">
        <w:rPr>
          <w:rFonts w:hint="eastAsia"/>
        </w:rPr>
        <w:t>stristate.conf</w:t>
      </w:r>
      <w:r w:rsidRPr="00257295">
        <w:rPr>
          <w:rFonts w:hint="eastAsia"/>
        </w:rPr>
        <w:t>在</w:t>
      </w:r>
      <w:r w:rsidRPr="00257295">
        <w:rPr>
          <w:rFonts w:hint="eastAsia"/>
        </w:rPr>
        <w:t>auto.conf</w:t>
      </w:r>
      <w:r w:rsidRPr="00257295">
        <w:rPr>
          <w:rFonts w:hint="eastAsia"/>
        </w:rPr>
        <w:t>后面，所以最终配置宏使用的值按照</w:t>
      </w:r>
      <w:r w:rsidRPr="00257295">
        <w:rPr>
          <w:rFonts w:hint="eastAsia"/>
        </w:rPr>
        <w:t>stristate.conf</w:t>
      </w:r>
      <w:r w:rsidRPr="00257295">
        <w:rPr>
          <w:rFonts w:hint="eastAsia"/>
        </w:rPr>
        <w:t>中定义的，即</w:t>
      </w:r>
      <w:r w:rsidRPr="00257295">
        <w:rPr>
          <w:rFonts w:hint="eastAsia"/>
        </w:rPr>
        <w:t>y/m</w:t>
      </w:r>
      <w:r w:rsidRPr="00257295">
        <w:rPr>
          <w:rFonts w:hint="eastAsia"/>
        </w:rPr>
        <w:t>采用大写形式</w:t>
      </w:r>
      <w:r w:rsidRPr="00257295">
        <w:rPr>
          <w:rFonts w:hint="eastAsia"/>
        </w:rPr>
        <w:t>Y/M</w:t>
      </w:r>
      <w:r w:rsidRPr="00257295">
        <w:rPr>
          <w:rFonts w:hint="eastAsia"/>
        </w:rPr>
        <w:t>。</w:t>
      </w:r>
      <w:r w:rsidRPr="00257295">
        <w:rPr>
          <w:rFonts w:hint="eastAsia"/>
        </w:rPr>
        <w:t xml:space="preserve"> </w:t>
      </w:r>
    </w:p>
    <w:p w:rsidR="009847DF" w:rsidRPr="00257295" w:rsidRDefault="009847DF" w:rsidP="00D734B9">
      <w:pPr>
        <w:pStyle w:val="ListParagraph"/>
        <w:numPr>
          <w:ilvl w:val="0"/>
          <w:numId w:val="123"/>
        </w:numPr>
        <w:ind w:firstLineChars="0"/>
      </w:pPr>
      <w:r w:rsidRPr="00257295">
        <w:rPr>
          <w:rFonts w:hint="eastAsia"/>
        </w:rPr>
        <w:t>定义模块编译路径</w:t>
      </w:r>
    </w:p>
    <w:p w:rsidR="009847DF" w:rsidRPr="00257295" w:rsidRDefault="009847DF" w:rsidP="009847DF">
      <w:pPr>
        <w:pStyle w:val="a7"/>
        <w:ind w:left="480" w:firstLine="360"/>
      </w:pPr>
      <w:r w:rsidRPr="00257295">
        <w:rPr>
          <w:rFonts w:hint="eastAsia"/>
        </w:rPr>
        <w:drawing>
          <wp:inline distT="0" distB="0" distL="0" distR="0" wp14:anchorId="013BDF9D" wp14:editId="70FE4527">
            <wp:extent cx="5572125" cy="1871236"/>
            <wp:effectExtent l="0" t="0" r="0" b="0"/>
            <wp:docPr id="1648" name="图片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A163.tmp"/>
                    <pic:cNvPicPr/>
                  </pic:nvPicPr>
                  <pic:blipFill>
                    <a:blip r:embed="rId130">
                      <a:extLst>
                        <a:ext uri="{28A0092B-C50C-407E-A947-70E740481C1C}">
                          <a14:useLocalDpi xmlns:a14="http://schemas.microsoft.com/office/drawing/2010/main" val="0"/>
                        </a:ext>
                      </a:extLst>
                    </a:blip>
                    <a:stretch>
                      <a:fillRect/>
                    </a:stretch>
                  </pic:blipFill>
                  <pic:spPr>
                    <a:xfrm>
                      <a:off x="0" y="0"/>
                      <a:ext cx="5581862" cy="1874506"/>
                    </a:xfrm>
                    <a:prstGeom prst="rect">
                      <a:avLst/>
                    </a:prstGeom>
                  </pic:spPr>
                </pic:pic>
              </a:graphicData>
            </a:graphic>
          </wp:inline>
        </w:drawing>
      </w:r>
    </w:p>
    <w:p w:rsidR="009847DF" w:rsidRPr="00257295" w:rsidRDefault="009847DF" w:rsidP="009847DF">
      <w:pPr>
        <w:ind w:firstLine="480"/>
      </w:pPr>
      <w:r w:rsidRPr="00257295">
        <w:rPr>
          <w:rFonts w:hint="eastAsia"/>
        </w:rPr>
        <w:tab/>
      </w:r>
      <w:r w:rsidRPr="00257295">
        <w:rPr>
          <w:rFonts w:hint="eastAsia"/>
        </w:rPr>
        <w:tab/>
        <w:t>34</w:t>
      </w:r>
      <w:r w:rsidRPr="00257295">
        <w:rPr>
          <w:rFonts w:hint="eastAsia"/>
        </w:rPr>
        <w:t>：对每个子目录设置一个</w:t>
      </w:r>
      <w:r w:rsidRPr="00257295">
        <w:rPr>
          <w:rFonts w:hint="eastAsia"/>
        </w:rPr>
        <w:t>modules.builtin</w:t>
      </w:r>
      <w:r w:rsidRPr="00257295">
        <w:rPr>
          <w:rFonts w:hint="eastAsia"/>
        </w:rPr>
        <w:t>文件目标。</w:t>
      </w:r>
      <w:r w:rsidRPr="00257295">
        <w:rPr>
          <w:rFonts w:hint="eastAsia"/>
        </w:rPr>
        <w:tab/>
      </w:r>
      <w:r w:rsidRPr="00257295">
        <w:rPr>
          <w:rFonts w:hint="eastAsia"/>
        </w:rPr>
        <w:tab/>
      </w:r>
    </w:p>
    <w:p w:rsidR="009847DF" w:rsidRPr="00257295" w:rsidRDefault="009847DF" w:rsidP="009847DF">
      <w:pPr>
        <w:pStyle w:val="ListParagraph"/>
        <w:ind w:left="840" w:firstLineChars="0"/>
      </w:pPr>
      <w:r w:rsidRPr="00257295">
        <w:rPr>
          <w:rFonts w:hint="eastAsia"/>
        </w:rPr>
        <w:t>35</w:t>
      </w:r>
      <w:r w:rsidRPr="00257295">
        <w:rPr>
          <w:rFonts w:hint="eastAsia"/>
        </w:rPr>
        <w:t>：对每个</w:t>
      </w:r>
      <w:r w:rsidRPr="00257295">
        <w:rPr>
          <w:rFonts w:hint="eastAsia"/>
        </w:rPr>
        <w:t>.o</w:t>
      </w:r>
      <w:r w:rsidRPr="00257295">
        <w:rPr>
          <w:rFonts w:hint="eastAsia"/>
        </w:rPr>
        <w:t>文件设置一个</w:t>
      </w:r>
      <w:r w:rsidRPr="00257295">
        <w:rPr>
          <w:rFonts w:hint="eastAsia"/>
        </w:rPr>
        <w:t>.ko</w:t>
      </w:r>
      <w:r w:rsidRPr="00257295">
        <w:rPr>
          <w:rFonts w:hint="eastAsia"/>
        </w:rPr>
        <w:t>文件目标。</w:t>
      </w:r>
    </w:p>
    <w:p w:rsidR="009847DF" w:rsidRPr="00257295" w:rsidRDefault="009847DF" w:rsidP="009847DF">
      <w:pPr>
        <w:pStyle w:val="ListParagraph"/>
        <w:ind w:left="840" w:firstLineChars="0"/>
      </w:pPr>
      <w:r w:rsidRPr="00257295">
        <w:rPr>
          <w:rFonts w:hint="eastAsia"/>
        </w:rPr>
        <w:t>35</w:t>
      </w:r>
      <w:r w:rsidRPr="00257295">
        <w:rPr>
          <w:rFonts w:hint="eastAsia"/>
        </w:rPr>
        <w:t>：对当前目录设置一个</w:t>
      </w:r>
      <w:r w:rsidRPr="00257295">
        <w:rPr>
          <w:rFonts w:hint="eastAsia"/>
        </w:rPr>
        <w:t>. modules.builtin</w:t>
      </w:r>
      <w:r w:rsidRPr="00257295">
        <w:rPr>
          <w:rFonts w:hint="eastAsia"/>
        </w:rPr>
        <w:t>文件目标。</w:t>
      </w:r>
    </w:p>
    <w:p w:rsidR="009847DF" w:rsidRPr="00257295" w:rsidRDefault="009847DF" w:rsidP="00D734B9">
      <w:pPr>
        <w:pStyle w:val="ListParagraph"/>
        <w:numPr>
          <w:ilvl w:val="0"/>
          <w:numId w:val="123"/>
        </w:numPr>
        <w:ind w:firstLineChars="0"/>
      </w:pPr>
      <w:r w:rsidRPr="00257295">
        <w:rPr>
          <w:rFonts w:hint="eastAsia"/>
        </w:rPr>
        <w:lastRenderedPageBreak/>
        <w:t>创建</w:t>
      </w:r>
      <w:r w:rsidRPr="00257295">
        <w:rPr>
          <w:rFonts w:hint="eastAsia"/>
        </w:rPr>
        <w:t>builtin</w:t>
      </w:r>
      <w:r w:rsidRPr="00257295">
        <w:rPr>
          <w:rFonts w:hint="eastAsia"/>
        </w:rPr>
        <w:t>文件</w:t>
      </w:r>
    </w:p>
    <w:p w:rsidR="009847DF" w:rsidRPr="00257295" w:rsidRDefault="009847DF" w:rsidP="009847DF">
      <w:pPr>
        <w:pStyle w:val="a7"/>
        <w:ind w:left="480" w:firstLine="360"/>
      </w:pPr>
      <w:r w:rsidRPr="00257295">
        <w:rPr>
          <w:rFonts w:hint="eastAsia"/>
        </w:rPr>
        <w:drawing>
          <wp:inline distT="0" distB="0" distL="0" distR="0" wp14:anchorId="65AFCF12" wp14:editId="24A7CC1E">
            <wp:extent cx="5105400" cy="2255293"/>
            <wp:effectExtent l="0" t="0" r="0" b="0"/>
            <wp:docPr id="1649" name="图片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41E7.tmp"/>
                    <pic:cNvPicPr/>
                  </pic:nvPicPr>
                  <pic:blipFill>
                    <a:blip r:embed="rId131">
                      <a:extLst>
                        <a:ext uri="{28A0092B-C50C-407E-A947-70E740481C1C}">
                          <a14:useLocalDpi xmlns:a14="http://schemas.microsoft.com/office/drawing/2010/main" val="0"/>
                        </a:ext>
                      </a:extLst>
                    </a:blip>
                    <a:stretch>
                      <a:fillRect/>
                    </a:stretch>
                  </pic:blipFill>
                  <pic:spPr>
                    <a:xfrm>
                      <a:off x="0" y="0"/>
                      <a:ext cx="5114224" cy="2259191"/>
                    </a:xfrm>
                    <a:prstGeom prst="rect">
                      <a:avLst/>
                    </a:prstGeom>
                  </pic:spPr>
                </pic:pic>
              </a:graphicData>
            </a:graphic>
          </wp:inline>
        </w:drawing>
      </w:r>
    </w:p>
    <w:p w:rsidR="009847DF" w:rsidRPr="00257295" w:rsidRDefault="009847DF" w:rsidP="009847DF">
      <w:pPr>
        <w:ind w:left="840" w:firstLineChars="175" w:firstLine="420"/>
      </w:pPr>
      <w:r w:rsidRPr="00257295">
        <w:rPr>
          <w:rFonts w:hint="eastAsia"/>
        </w:rPr>
        <w:t>即遍历所有模块目录，在每个目录下生成一个</w:t>
      </w:r>
      <w:r w:rsidRPr="00257295">
        <w:rPr>
          <w:rFonts w:hint="eastAsia"/>
        </w:rPr>
        <w:t>modules.builtin</w:t>
      </w:r>
      <w:r w:rsidRPr="00257295">
        <w:rPr>
          <w:rFonts w:hint="eastAsia"/>
        </w:rPr>
        <w:t>文件，文件内容为当前目录所有的</w:t>
      </w:r>
      <w:r w:rsidRPr="00257295">
        <w:rPr>
          <w:rFonts w:hint="eastAsia"/>
        </w:rPr>
        <w:t>ko</w:t>
      </w:r>
      <w:r w:rsidRPr="00257295">
        <w:rPr>
          <w:rFonts w:hint="eastAsia"/>
        </w:rPr>
        <w:t>文件列表，以及子目录的</w:t>
      </w:r>
      <w:r w:rsidRPr="00257295">
        <w:rPr>
          <w:rFonts w:hint="eastAsia"/>
        </w:rPr>
        <w:t>modules.builtin</w:t>
      </w:r>
      <w:r w:rsidRPr="00257295">
        <w:rPr>
          <w:rFonts w:hint="eastAsia"/>
        </w:rPr>
        <w:t>的内容，即将子目录的所有</w:t>
      </w:r>
      <w:r w:rsidRPr="00257295">
        <w:rPr>
          <w:rFonts w:hint="eastAsia"/>
        </w:rPr>
        <w:t>.ko</w:t>
      </w:r>
      <w:r w:rsidRPr="00257295">
        <w:rPr>
          <w:rFonts w:hint="eastAsia"/>
        </w:rPr>
        <w:t>文件路径存储到内核源码根目录下的</w:t>
      </w:r>
      <w:r w:rsidRPr="00257295">
        <w:rPr>
          <w:rFonts w:hint="eastAsia"/>
        </w:rPr>
        <w:t>modules.builtin</w:t>
      </w:r>
      <w:r w:rsidRPr="00257295">
        <w:rPr>
          <w:rFonts w:hint="eastAsia"/>
        </w:rPr>
        <w:t>文件。</w:t>
      </w:r>
    </w:p>
    <w:p w:rsidR="009847DF" w:rsidRPr="00257295" w:rsidRDefault="009847DF" w:rsidP="009847DF">
      <w:pPr>
        <w:ind w:left="420" w:firstLineChars="175" w:firstLine="420"/>
      </w:pPr>
      <w:r w:rsidRPr="00257295">
        <w:rPr>
          <w:rFonts w:hint="eastAsia"/>
        </w:rPr>
        <w:t>比如以下为</w:t>
      </w:r>
      <w:r w:rsidRPr="00257295">
        <w:rPr>
          <w:rFonts w:hint="eastAsia"/>
        </w:rPr>
        <w:t>fs</w:t>
      </w:r>
      <w:r w:rsidRPr="00257295">
        <w:rPr>
          <w:rFonts w:hint="eastAsia"/>
        </w:rPr>
        <w:t>目录的模块列表文件内容比较：</w:t>
      </w:r>
    </w:p>
    <w:p w:rsidR="009847DF" w:rsidRPr="00257295" w:rsidRDefault="009847DF" w:rsidP="009847DF">
      <w:pPr>
        <w:pStyle w:val="a7"/>
        <w:ind w:left="480" w:firstLine="360"/>
      </w:pPr>
      <w:r w:rsidRPr="00257295">
        <w:rPr>
          <w:rFonts w:hint="eastAsia"/>
        </w:rPr>
        <w:drawing>
          <wp:inline distT="0" distB="0" distL="0" distR="0" wp14:anchorId="544E67EC" wp14:editId="5EF5BE72">
            <wp:extent cx="4895850" cy="2187859"/>
            <wp:effectExtent l="0" t="0" r="0" b="3175"/>
            <wp:docPr id="1663" name="图片 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19A7.tmp"/>
                    <pic:cNvPicPr/>
                  </pic:nvPicPr>
                  <pic:blipFill>
                    <a:blip r:embed="rId132">
                      <a:extLst>
                        <a:ext uri="{28A0092B-C50C-407E-A947-70E740481C1C}">
                          <a14:useLocalDpi xmlns:a14="http://schemas.microsoft.com/office/drawing/2010/main" val="0"/>
                        </a:ext>
                      </a:extLst>
                    </a:blip>
                    <a:stretch>
                      <a:fillRect/>
                    </a:stretch>
                  </pic:blipFill>
                  <pic:spPr>
                    <a:xfrm>
                      <a:off x="0" y="0"/>
                      <a:ext cx="4896535" cy="2188165"/>
                    </a:xfrm>
                    <a:prstGeom prst="rect">
                      <a:avLst/>
                    </a:prstGeom>
                  </pic:spPr>
                </pic:pic>
              </a:graphicData>
            </a:graphic>
          </wp:inline>
        </w:drawing>
      </w:r>
    </w:p>
    <w:p w:rsidR="009847DF" w:rsidRPr="00257295" w:rsidRDefault="009847DF" w:rsidP="009847DF">
      <w:pPr>
        <w:pStyle w:val="Heading3"/>
        <w:spacing w:before="163" w:after="163"/>
      </w:pPr>
      <w:bookmarkStart w:id="18" w:name="_Toc390712598"/>
      <w:r w:rsidRPr="00257295">
        <w:rPr>
          <w:rFonts w:hint="eastAsia"/>
        </w:rPr>
        <w:t>外部模块构造</w:t>
      </w:r>
      <w:bookmarkEnd w:id="18"/>
    </w:p>
    <w:p w:rsidR="009847DF" w:rsidRPr="00257295" w:rsidRDefault="009847DF" w:rsidP="00D734B9">
      <w:pPr>
        <w:pStyle w:val="ListParagraph"/>
        <w:numPr>
          <w:ilvl w:val="0"/>
          <w:numId w:val="125"/>
        </w:numPr>
        <w:ind w:firstLineChars="0"/>
      </w:pPr>
      <w:r w:rsidRPr="00257295">
        <w:rPr>
          <w:rFonts w:hint="eastAsia"/>
        </w:rPr>
        <w:t>源码路径配置</w:t>
      </w:r>
    </w:p>
    <w:p w:rsidR="009847DF" w:rsidRDefault="009847DF" w:rsidP="00306FCE">
      <w:pPr>
        <w:ind w:left="480" w:firstLineChars="0" w:firstLine="360"/>
      </w:pPr>
      <w:r w:rsidRPr="00257295">
        <w:rPr>
          <w:rFonts w:hint="eastAsia"/>
        </w:rPr>
        <w:t>外部模块的源码路径使用变量</w:t>
      </w:r>
      <w:r w:rsidRPr="00257295">
        <w:rPr>
          <w:rFonts w:hint="eastAsia"/>
        </w:rPr>
        <w:t>KBUILD_EXTMOD</w:t>
      </w:r>
      <w:r w:rsidRPr="00257295">
        <w:rPr>
          <w:rFonts w:hint="eastAsia"/>
        </w:rPr>
        <w:t>表示，通过以下</w:t>
      </w:r>
      <w:r w:rsidRPr="00257295">
        <w:rPr>
          <w:rFonts w:hint="eastAsia"/>
        </w:rPr>
        <w:t>3</w:t>
      </w:r>
      <w:r w:rsidRPr="00257295">
        <w:rPr>
          <w:rFonts w:hint="eastAsia"/>
        </w:rPr>
        <w:t>种方式可设置该变量。</w:t>
      </w:r>
    </w:p>
    <w:p w:rsidR="009847DF" w:rsidRPr="00257295" w:rsidRDefault="009847DF" w:rsidP="00D734B9">
      <w:pPr>
        <w:pStyle w:val="ListParagraph"/>
        <w:numPr>
          <w:ilvl w:val="0"/>
          <w:numId w:val="161"/>
        </w:numPr>
        <w:ind w:firstLineChars="0"/>
      </w:pPr>
      <w:r w:rsidRPr="00257295">
        <w:rPr>
          <w:rFonts w:hint="eastAsia"/>
        </w:rPr>
        <w:t xml:space="preserve">make &lt;targets&gt; SUBDIRS=dir </w:t>
      </w:r>
    </w:p>
    <w:p w:rsidR="009847DF" w:rsidRPr="00257295" w:rsidRDefault="009847DF" w:rsidP="009847DF">
      <w:pPr>
        <w:ind w:left="1200" w:firstLineChars="0" w:firstLine="0"/>
      </w:pPr>
      <w:r w:rsidRPr="00257295">
        <w:rPr>
          <w:rFonts w:hint="eastAsia"/>
        </w:rPr>
        <w:t>如果</w:t>
      </w:r>
      <w:r w:rsidRPr="00257295">
        <w:rPr>
          <w:rFonts w:hint="eastAsia"/>
        </w:rPr>
        <w:t>KBUILD_EXTMOD</w:t>
      </w:r>
      <w:r w:rsidRPr="00257295">
        <w:rPr>
          <w:rFonts w:hint="eastAsia"/>
        </w:rPr>
        <w:t>为空则使用</w:t>
      </w:r>
      <w:r w:rsidRPr="00257295">
        <w:rPr>
          <w:rFonts w:hint="eastAsia"/>
        </w:rPr>
        <w:t>SUBDIRS</w:t>
      </w:r>
    </w:p>
    <w:p w:rsidR="009847DF" w:rsidRPr="00257295" w:rsidRDefault="009847DF" w:rsidP="00D734B9">
      <w:pPr>
        <w:pStyle w:val="ListParagraph"/>
        <w:numPr>
          <w:ilvl w:val="0"/>
          <w:numId w:val="161"/>
        </w:numPr>
        <w:ind w:firstLineChars="0"/>
      </w:pPr>
      <w:r w:rsidRPr="00257295">
        <w:rPr>
          <w:rFonts w:hint="eastAsia"/>
        </w:rPr>
        <w:t xml:space="preserve">make &lt;targets&gt; M=dir </w:t>
      </w:r>
    </w:p>
    <w:p w:rsidR="009847DF" w:rsidRPr="00257295" w:rsidRDefault="009847DF" w:rsidP="009847DF">
      <w:pPr>
        <w:ind w:left="1200" w:firstLineChars="0" w:firstLine="0"/>
      </w:pPr>
      <w:r w:rsidRPr="00257295">
        <w:rPr>
          <w:rFonts w:hint="eastAsia"/>
        </w:rPr>
        <w:t>直接赋值给</w:t>
      </w:r>
      <w:r w:rsidRPr="00257295">
        <w:rPr>
          <w:rFonts w:hint="eastAsia"/>
        </w:rPr>
        <w:t>KBUILD_EXTMOD</w:t>
      </w:r>
    </w:p>
    <w:p w:rsidR="009847DF" w:rsidRPr="00257295" w:rsidRDefault="009847DF" w:rsidP="00D734B9">
      <w:pPr>
        <w:pStyle w:val="ListParagraph"/>
        <w:numPr>
          <w:ilvl w:val="0"/>
          <w:numId w:val="161"/>
        </w:numPr>
        <w:ind w:firstLineChars="0"/>
      </w:pPr>
      <w:r w:rsidRPr="00257295">
        <w:rPr>
          <w:rFonts w:hint="eastAsia"/>
        </w:rPr>
        <w:t xml:space="preserve">make &lt;targets&gt;  KBUILD_EXTMOD=dir </w:t>
      </w:r>
    </w:p>
    <w:p w:rsidR="009847DF" w:rsidRPr="00257295" w:rsidRDefault="009847DF" w:rsidP="009847DF">
      <w:pPr>
        <w:ind w:left="1200" w:firstLineChars="0" w:firstLine="0"/>
      </w:pPr>
      <w:r w:rsidRPr="00257295">
        <w:rPr>
          <w:rFonts w:hint="eastAsia"/>
        </w:rPr>
        <w:lastRenderedPageBreak/>
        <w:t>具有最高优先级，会直接忽略</w:t>
      </w:r>
      <w:r w:rsidRPr="00257295">
        <w:rPr>
          <w:rFonts w:hint="eastAsia"/>
        </w:rPr>
        <w:t>Makefile</w:t>
      </w:r>
      <w:r w:rsidRPr="00257295">
        <w:rPr>
          <w:rFonts w:hint="eastAsia"/>
        </w:rPr>
        <w:t>中所有对该变量的赋值。</w:t>
      </w:r>
    </w:p>
    <w:p w:rsidR="009847DF" w:rsidRPr="00257295" w:rsidRDefault="009847DF" w:rsidP="00D734B9">
      <w:pPr>
        <w:pStyle w:val="ListParagraph"/>
        <w:numPr>
          <w:ilvl w:val="0"/>
          <w:numId w:val="125"/>
        </w:numPr>
        <w:ind w:firstLineChars="0"/>
      </w:pPr>
      <w:r w:rsidRPr="00257295">
        <w:rPr>
          <w:rFonts w:hint="eastAsia"/>
        </w:rPr>
        <w:t>检查内核配置文件</w:t>
      </w:r>
    </w:p>
    <w:p w:rsidR="009847DF" w:rsidRPr="00257295" w:rsidRDefault="009847DF" w:rsidP="009847DF">
      <w:pPr>
        <w:pStyle w:val="ListParagraph"/>
        <w:ind w:left="840" w:firstLineChars="0" w:firstLine="0"/>
      </w:pPr>
      <w:r w:rsidRPr="00257295">
        <w:rPr>
          <w:rFonts w:hint="eastAsia"/>
        </w:rPr>
        <w:t>编译外部模块前会先检测内核是否已经配置，如下：</w:t>
      </w:r>
    </w:p>
    <w:p w:rsidR="009847DF" w:rsidRPr="00257295" w:rsidRDefault="009847DF" w:rsidP="009847DF">
      <w:pPr>
        <w:pStyle w:val="a7"/>
        <w:ind w:left="480" w:firstLine="360"/>
      </w:pPr>
      <w:r w:rsidRPr="00257295">
        <w:rPr>
          <w:rFonts w:hint="eastAsia"/>
        </w:rPr>
        <w:drawing>
          <wp:inline distT="0" distB="0" distL="0" distR="0" wp14:anchorId="149802F8" wp14:editId="26B6989F">
            <wp:extent cx="5075731" cy="1915064"/>
            <wp:effectExtent l="0" t="0" r="0" b="9525"/>
            <wp:docPr id="1661" name="图片 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825A7.tmp"/>
                    <pic:cNvPicPr/>
                  </pic:nvPicPr>
                  <pic:blipFill rotWithShape="1">
                    <a:blip r:embed="rId133" cstate="print">
                      <a:extLst>
                        <a:ext uri="{28A0092B-C50C-407E-A947-70E740481C1C}">
                          <a14:useLocalDpi xmlns:a14="http://schemas.microsoft.com/office/drawing/2010/main" val="0"/>
                        </a:ext>
                      </a:extLst>
                    </a:blip>
                    <a:srcRect/>
                    <a:stretch/>
                  </pic:blipFill>
                  <pic:spPr bwMode="auto">
                    <a:xfrm>
                      <a:off x="0" y="0"/>
                      <a:ext cx="5091568" cy="1921039"/>
                    </a:xfrm>
                    <a:prstGeom prst="rect">
                      <a:avLst/>
                    </a:prstGeom>
                    <a:ln>
                      <a:noFill/>
                    </a:ln>
                    <a:extLst>
                      <a:ext uri="{53640926-AAD7-44D8-BBD7-CCE9431645EC}">
                        <a14:shadowObscured xmlns:a14="http://schemas.microsoft.com/office/drawing/2010/main"/>
                      </a:ext>
                    </a:extLst>
                  </pic:spPr>
                </pic:pic>
              </a:graphicData>
            </a:graphic>
          </wp:inline>
        </w:drawing>
      </w:r>
    </w:p>
    <w:p w:rsidR="009847DF" w:rsidRPr="00257295" w:rsidRDefault="009847DF" w:rsidP="00D734B9">
      <w:pPr>
        <w:pStyle w:val="ListParagraph"/>
        <w:numPr>
          <w:ilvl w:val="0"/>
          <w:numId w:val="125"/>
        </w:numPr>
        <w:ind w:firstLineChars="0"/>
      </w:pPr>
      <w:r w:rsidRPr="00257295">
        <w:rPr>
          <w:rFonts w:hint="eastAsia"/>
        </w:rPr>
        <w:t>构造外部模块目标文件</w:t>
      </w:r>
    </w:p>
    <w:p w:rsidR="009847DF" w:rsidRPr="00257295" w:rsidRDefault="009847DF" w:rsidP="009847DF">
      <w:pPr>
        <w:pStyle w:val="a7"/>
        <w:ind w:left="480" w:firstLine="360"/>
      </w:pPr>
      <w:r w:rsidRPr="00257295">
        <w:rPr>
          <w:rFonts w:hint="eastAsia"/>
        </w:rPr>
        <w:drawing>
          <wp:inline distT="0" distB="0" distL="0" distR="0" wp14:anchorId="4609CBE6" wp14:editId="00E022FB">
            <wp:extent cx="4810797" cy="1352739"/>
            <wp:effectExtent l="0" t="0" r="8890" b="0"/>
            <wp:docPr id="1662" name="图片 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86C3.tmp"/>
                    <pic:cNvPicPr/>
                  </pic:nvPicPr>
                  <pic:blipFill>
                    <a:blip r:embed="rId134">
                      <a:extLst>
                        <a:ext uri="{28A0092B-C50C-407E-A947-70E740481C1C}">
                          <a14:useLocalDpi xmlns:a14="http://schemas.microsoft.com/office/drawing/2010/main" val="0"/>
                        </a:ext>
                      </a:extLst>
                    </a:blip>
                    <a:stretch>
                      <a:fillRect/>
                    </a:stretch>
                  </pic:blipFill>
                  <pic:spPr>
                    <a:xfrm>
                      <a:off x="0" y="0"/>
                      <a:ext cx="4810797" cy="1352739"/>
                    </a:xfrm>
                    <a:prstGeom prst="rect">
                      <a:avLst/>
                    </a:prstGeom>
                  </pic:spPr>
                </pic:pic>
              </a:graphicData>
            </a:graphic>
          </wp:inline>
        </w:drawing>
      </w:r>
    </w:p>
    <w:p w:rsidR="009847DF" w:rsidRPr="00257295" w:rsidRDefault="009847DF" w:rsidP="009847DF">
      <w:pPr>
        <w:ind w:firstLine="480"/>
      </w:pPr>
      <w:r w:rsidRPr="00257295">
        <w:rPr>
          <w:rFonts w:hint="eastAsia"/>
        </w:rPr>
        <w:tab/>
      </w:r>
      <w:r w:rsidRPr="00257295">
        <w:rPr>
          <w:rFonts w:hint="eastAsia"/>
        </w:rPr>
        <w:tab/>
        <w:t>1221</w:t>
      </w:r>
      <w:r w:rsidRPr="00257295">
        <w:rPr>
          <w:rFonts w:hint="eastAsia"/>
        </w:rPr>
        <w:t>：对外部模块的路径添加</w:t>
      </w:r>
      <w:r w:rsidRPr="00257295">
        <w:rPr>
          <w:rFonts w:hint="eastAsia"/>
        </w:rPr>
        <w:t>_module_</w:t>
      </w:r>
      <w:r w:rsidRPr="00257295">
        <w:rPr>
          <w:rFonts w:hint="eastAsia"/>
        </w:rPr>
        <w:t>前缀。</w:t>
      </w:r>
    </w:p>
    <w:p w:rsidR="009847DF" w:rsidRPr="00257295" w:rsidRDefault="009847DF" w:rsidP="009847DF">
      <w:pPr>
        <w:ind w:left="840" w:firstLineChars="175" w:firstLine="420"/>
      </w:pPr>
      <w:r w:rsidRPr="00257295">
        <w:rPr>
          <w:rFonts w:hint="eastAsia"/>
        </w:rPr>
        <w:t>1223</w:t>
      </w:r>
      <w:r w:rsidRPr="00257295">
        <w:rPr>
          <w:rFonts w:hint="eastAsia"/>
        </w:rPr>
        <w:t>：</w:t>
      </w:r>
      <w:r w:rsidRPr="00257295">
        <w:rPr>
          <w:rFonts w:hint="eastAsia"/>
        </w:rPr>
        <w:t>Module.symvers</w:t>
      </w:r>
      <w:r w:rsidRPr="00257295">
        <w:rPr>
          <w:rFonts w:hint="eastAsia"/>
        </w:rPr>
        <w:t>为</w:t>
      </w:r>
      <w:r w:rsidRPr="00257295">
        <w:rPr>
          <w:rFonts w:hint="eastAsia"/>
        </w:rPr>
        <w:t>vmlinux</w:t>
      </w:r>
      <w:r w:rsidRPr="00257295">
        <w:rPr>
          <w:rFonts w:hint="eastAsia"/>
        </w:rPr>
        <w:t>的符号版本文件，该文件在</w:t>
      </w:r>
      <w:r w:rsidRPr="00257295">
        <w:rPr>
          <w:rFonts w:hint="eastAsia"/>
        </w:rPr>
        <w:t>vmlinux</w:t>
      </w:r>
      <w:r w:rsidRPr="00257295">
        <w:rPr>
          <w:rFonts w:hint="eastAsia"/>
        </w:rPr>
        <w:t>的</w:t>
      </w:r>
      <w:r w:rsidRPr="00257295">
        <w:rPr>
          <w:rFonts w:hint="eastAsia"/>
        </w:rPr>
        <w:t>modpost</w:t>
      </w:r>
      <w:r w:rsidRPr="00257295">
        <w:rPr>
          <w:rFonts w:hint="eastAsia"/>
        </w:rPr>
        <w:t>阶段生成。</w:t>
      </w:r>
    </w:p>
    <w:p w:rsidR="009847DF" w:rsidRPr="00257295" w:rsidRDefault="009847DF" w:rsidP="009847DF">
      <w:pPr>
        <w:ind w:left="840" w:firstLineChars="175" w:firstLine="420"/>
      </w:pPr>
      <w:r w:rsidRPr="00257295">
        <w:rPr>
          <w:rFonts w:hint="eastAsia"/>
        </w:rPr>
        <w:t>1224</w:t>
      </w:r>
      <w:r w:rsidRPr="00257295">
        <w:rPr>
          <w:rFonts w:hint="eastAsia"/>
        </w:rPr>
        <w:t>：进入模块构造规则。</w:t>
      </w:r>
    </w:p>
    <w:p w:rsidR="009847DF" w:rsidRPr="00257295" w:rsidRDefault="009847DF" w:rsidP="00D734B9">
      <w:pPr>
        <w:pStyle w:val="ListParagraph"/>
        <w:numPr>
          <w:ilvl w:val="0"/>
          <w:numId w:val="125"/>
        </w:numPr>
        <w:ind w:firstLineChars="0"/>
      </w:pPr>
      <w:r w:rsidRPr="00257295">
        <w:rPr>
          <w:rFonts w:hint="eastAsia"/>
        </w:rPr>
        <w:t>安装外部模块</w:t>
      </w:r>
    </w:p>
    <w:p w:rsidR="009847DF" w:rsidRPr="00257295" w:rsidRDefault="009847DF" w:rsidP="009847DF">
      <w:pPr>
        <w:pStyle w:val="ListParagraph"/>
        <w:ind w:left="840" w:firstLineChars="0" w:firstLine="0"/>
      </w:pPr>
      <w:r w:rsidRPr="00257295">
        <w:rPr>
          <w:rFonts w:hint="eastAsia"/>
        </w:rPr>
        <w:t>如果需要安装，则在</w:t>
      </w:r>
      <w:r w:rsidRPr="00257295">
        <w:rPr>
          <w:rFonts w:hint="eastAsia"/>
        </w:rPr>
        <w:t xml:space="preserve">make </w:t>
      </w:r>
      <w:r w:rsidRPr="00257295">
        <w:rPr>
          <w:rFonts w:hint="eastAsia"/>
        </w:rPr>
        <w:t>时多增加</w:t>
      </w:r>
      <w:r w:rsidRPr="00257295">
        <w:rPr>
          <w:rFonts w:hint="eastAsia"/>
        </w:rPr>
        <w:t>modules_install</w:t>
      </w:r>
      <w:r w:rsidRPr="00257295">
        <w:rPr>
          <w:rFonts w:hint="eastAsia"/>
        </w:rPr>
        <w:t>。规则如下：</w:t>
      </w:r>
    </w:p>
    <w:p w:rsidR="009847DF" w:rsidRPr="00257295" w:rsidRDefault="009847DF" w:rsidP="009847DF">
      <w:pPr>
        <w:pStyle w:val="a7"/>
        <w:ind w:left="480" w:firstLine="360"/>
      </w:pPr>
      <w:r w:rsidRPr="00257295">
        <w:rPr>
          <w:rFonts w:hint="eastAsia"/>
        </w:rPr>
        <w:drawing>
          <wp:inline distT="0" distB="0" distL="0" distR="0" wp14:anchorId="31AAA44B" wp14:editId="7A6D920F">
            <wp:extent cx="5153745" cy="1857634"/>
            <wp:effectExtent l="0" t="0" r="8890" b="9525"/>
            <wp:docPr id="1681" name="图片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8B9B.tmp"/>
                    <pic:cNvPicPr/>
                  </pic:nvPicPr>
                  <pic:blipFill>
                    <a:blip r:embed="rId135">
                      <a:extLst>
                        <a:ext uri="{28A0092B-C50C-407E-A947-70E740481C1C}">
                          <a14:useLocalDpi xmlns:a14="http://schemas.microsoft.com/office/drawing/2010/main" val="0"/>
                        </a:ext>
                      </a:extLst>
                    </a:blip>
                    <a:stretch>
                      <a:fillRect/>
                    </a:stretch>
                  </pic:blipFill>
                  <pic:spPr>
                    <a:xfrm>
                      <a:off x="0" y="0"/>
                      <a:ext cx="5153745" cy="1857634"/>
                    </a:xfrm>
                    <a:prstGeom prst="rect">
                      <a:avLst/>
                    </a:prstGeom>
                  </pic:spPr>
                </pic:pic>
              </a:graphicData>
            </a:graphic>
          </wp:inline>
        </w:drawing>
      </w:r>
    </w:p>
    <w:p w:rsidR="009847DF" w:rsidRPr="00257295" w:rsidRDefault="009847DF" w:rsidP="009847DF">
      <w:pPr>
        <w:pStyle w:val="a7"/>
        <w:ind w:left="480" w:firstLine="360"/>
      </w:pPr>
      <w:r w:rsidRPr="00257295">
        <w:rPr>
          <w:rFonts w:hint="eastAsia"/>
        </w:rPr>
        <w:lastRenderedPageBreak/>
        <w:drawing>
          <wp:inline distT="0" distB="0" distL="0" distR="0" wp14:anchorId="5889335C" wp14:editId="228433DB">
            <wp:extent cx="5286375" cy="1628775"/>
            <wp:effectExtent l="0" t="0" r="9525" b="9525"/>
            <wp:docPr id="1682" name="图片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8391.tmp"/>
                    <pic:cNvPicPr/>
                  </pic:nvPicPr>
                  <pic:blipFill>
                    <a:blip r:embed="rId136">
                      <a:extLst>
                        <a:ext uri="{28A0092B-C50C-407E-A947-70E740481C1C}">
                          <a14:useLocalDpi xmlns:a14="http://schemas.microsoft.com/office/drawing/2010/main" val="0"/>
                        </a:ext>
                      </a:extLst>
                    </a:blip>
                    <a:stretch>
                      <a:fillRect/>
                    </a:stretch>
                  </pic:blipFill>
                  <pic:spPr>
                    <a:xfrm>
                      <a:off x="0" y="0"/>
                      <a:ext cx="5312278" cy="1636756"/>
                    </a:xfrm>
                    <a:prstGeom prst="rect">
                      <a:avLst/>
                    </a:prstGeom>
                  </pic:spPr>
                </pic:pic>
              </a:graphicData>
            </a:graphic>
          </wp:inline>
        </w:drawing>
      </w:r>
    </w:p>
    <w:p w:rsidR="009847DF" w:rsidRPr="00257295" w:rsidRDefault="009847DF" w:rsidP="009847DF">
      <w:pPr>
        <w:ind w:firstLine="480"/>
      </w:pPr>
      <w:r w:rsidRPr="00257295">
        <w:rPr>
          <w:rFonts w:hint="eastAsia"/>
        </w:rPr>
        <w:tab/>
      </w:r>
      <w:r w:rsidRPr="00257295">
        <w:rPr>
          <w:rFonts w:hint="eastAsia"/>
        </w:rPr>
        <w:tab/>
        <w:t>1241</w:t>
      </w:r>
      <w:r w:rsidRPr="00257295">
        <w:rPr>
          <w:rFonts w:hint="eastAsia"/>
        </w:rPr>
        <w:t>：更新模块信息。</w:t>
      </w:r>
    </w:p>
    <w:p w:rsidR="009847DF" w:rsidRPr="00257295" w:rsidRDefault="009847DF" w:rsidP="009847DF">
      <w:pPr>
        <w:pStyle w:val="Heading3"/>
        <w:spacing w:before="163" w:after="163"/>
      </w:pPr>
      <w:bookmarkStart w:id="19" w:name="_Toc390712599"/>
      <w:r>
        <w:rPr>
          <w:rFonts w:hint="eastAsia"/>
        </w:rPr>
        <w:t>相关</w:t>
      </w:r>
      <w:r w:rsidRPr="00BA5FD9">
        <w:rPr>
          <w:rFonts w:hint="eastAsia"/>
        </w:rPr>
        <w:t>全局变量</w:t>
      </w:r>
      <w:bookmarkEnd w:id="19"/>
    </w:p>
    <w:p w:rsidR="009847DF" w:rsidRDefault="009847DF" w:rsidP="009847DF">
      <w:pPr>
        <w:pStyle w:val="a7"/>
        <w:ind w:leftChars="175" w:firstLine="300"/>
      </w:pPr>
      <w:r>
        <w:drawing>
          <wp:inline distT="0" distB="0" distL="0" distR="0" wp14:anchorId="44C60D75" wp14:editId="7CFF247B">
            <wp:extent cx="2343477" cy="342948"/>
            <wp:effectExtent l="0" t="0" r="0" b="0"/>
            <wp:docPr id="1654" name="图片 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E60F.tmp"/>
                    <pic:cNvPicPr/>
                  </pic:nvPicPr>
                  <pic:blipFill>
                    <a:blip r:embed="rId137">
                      <a:extLst>
                        <a:ext uri="{28A0092B-C50C-407E-A947-70E740481C1C}">
                          <a14:useLocalDpi xmlns:a14="http://schemas.microsoft.com/office/drawing/2010/main" val="0"/>
                        </a:ext>
                      </a:extLst>
                    </a:blip>
                    <a:stretch>
                      <a:fillRect/>
                    </a:stretch>
                  </pic:blipFill>
                  <pic:spPr>
                    <a:xfrm>
                      <a:off x="0" y="0"/>
                      <a:ext cx="2343477" cy="342948"/>
                    </a:xfrm>
                    <a:prstGeom prst="rect">
                      <a:avLst/>
                    </a:prstGeom>
                  </pic:spPr>
                </pic:pic>
              </a:graphicData>
            </a:graphic>
          </wp:inline>
        </w:drawing>
      </w:r>
    </w:p>
    <w:p w:rsidR="009847DF" w:rsidRDefault="009847DF" w:rsidP="009847DF">
      <w:pPr>
        <w:pStyle w:val="a7"/>
        <w:ind w:leftChars="175" w:firstLine="300"/>
      </w:pPr>
      <w:r>
        <w:drawing>
          <wp:inline distT="0" distB="0" distL="0" distR="0" wp14:anchorId="632780DC" wp14:editId="7D8773A0">
            <wp:extent cx="1857634" cy="333422"/>
            <wp:effectExtent l="0" t="0" r="0" b="9525"/>
            <wp:docPr id="1655" name="图片 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3B9E.tmp"/>
                    <pic:cNvPicPr/>
                  </pic:nvPicPr>
                  <pic:blipFill>
                    <a:blip r:embed="rId138">
                      <a:extLst>
                        <a:ext uri="{28A0092B-C50C-407E-A947-70E740481C1C}">
                          <a14:useLocalDpi xmlns:a14="http://schemas.microsoft.com/office/drawing/2010/main" val="0"/>
                        </a:ext>
                      </a:extLst>
                    </a:blip>
                    <a:stretch>
                      <a:fillRect/>
                    </a:stretch>
                  </pic:blipFill>
                  <pic:spPr>
                    <a:xfrm>
                      <a:off x="0" y="0"/>
                      <a:ext cx="1857634" cy="333422"/>
                    </a:xfrm>
                    <a:prstGeom prst="rect">
                      <a:avLst/>
                    </a:prstGeom>
                  </pic:spPr>
                </pic:pic>
              </a:graphicData>
            </a:graphic>
          </wp:inline>
        </w:drawing>
      </w:r>
    </w:p>
    <w:p w:rsidR="009847DF" w:rsidRDefault="009847DF" w:rsidP="009847DF">
      <w:pPr>
        <w:pStyle w:val="a7"/>
        <w:ind w:leftChars="175" w:firstLine="300"/>
      </w:pPr>
      <w:r>
        <w:drawing>
          <wp:inline distT="0" distB="0" distL="0" distR="0" wp14:anchorId="506BBD0E" wp14:editId="5040ACB5">
            <wp:extent cx="3534269" cy="466790"/>
            <wp:effectExtent l="0" t="0" r="9525" b="9525"/>
            <wp:docPr id="1656" name="图片 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8701.tmp"/>
                    <pic:cNvPicPr/>
                  </pic:nvPicPr>
                  <pic:blipFill>
                    <a:blip r:embed="rId139">
                      <a:extLst>
                        <a:ext uri="{28A0092B-C50C-407E-A947-70E740481C1C}">
                          <a14:useLocalDpi xmlns:a14="http://schemas.microsoft.com/office/drawing/2010/main" val="0"/>
                        </a:ext>
                      </a:extLst>
                    </a:blip>
                    <a:stretch>
                      <a:fillRect/>
                    </a:stretch>
                  </pic:blipFill>
                  <pic:spPr>
                    <a:xfrm>
                      <a:off x="0" y="0"/>
                      <a:ext cx="3534269" cy="466790"/>
                    </a:xfrm>
                    <a:prstGeom prst="rect">
                      <a:avLst/>
                    </a:prstGeom>
                  </pic:spPr>
                </pic:pic>
              </a:graphicData>
            </a:graphic>
          </wp:inline>
        </w:drawing>
      </w:r>
    </w:p>
    <w:p w:rsidR="009847DF" w:rsidRDefault="009847DF" w:rsidP="009847DF">
      <w:pPr>
        <w:pStyle w:val="a7"/>
        <w:ind w:leftChars="175" w:firstLine="300"/>
      </w:pPr>
      <w:r>
        <w:drawing>
          <wp:inline distT="0" distB="0" distL="0" distR="0" wp14:anchorId="5C2E87CD" wp14:editId="001C9A78">
            <wp:extent cx="2400635" cy="352474"/>
            <wp:effectExtent l="0" t="0" r="0" b="9525"/>
            <wp:docPr id="1658" name="图片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CB70.tmp"/>
                    <pic:cNvPicPr/>
                  </pic:nvPicPr>
                  <pic:blipFill>
                    <a:blip r:embed="rId140">
                      <a:extLst>
                        <a:ext uri="{28A0092B-C50C-407E-A947-70E740481C1C}">
                          <a14:useLocalDpi xmlns:a14="http://schemas.microsoft.com/office/drawing/2010/main" val="0"/>
                        </a:ext>
                      </a:extLst>
                    </a:blip>
                    <a:stretch>
                      <a:fillRect/>
                    </a:stretch>
                  </pic:blipFill>
                  <pic:spPr>
                    <a:xfrm>
                      <a:off x="0" y="0"/>
                      <a:ext cx="2400635" cy="352474"/>
                    </a:xfrm>
                    <a:prstGeom prst="rect">
                      <a:avLst/>
                    </a:prstGeom>
                  </pic:spPr>
                </pic:pic>
              </a:graphicData>
            </a:graphic>
          </wp:inline>
        </w:drawing>
      </w:r>
    </w:p>
    <w:p w:rsidR="009847DF" w:rsidRDefault="009847DF" w:rsidP="009847DF">
      <w:pPr>
        <w:pStyle w:val="a7"/>
        <w:ind w:leftChars="175" w:firstLine="300"/>
      </w:pPr>
      <w:r>
        <w:drawing>
          <wp:inline distT="0" distB="0" distL="0" distR="0" wp14:anchorId="645E9CA6" wp14:editId="1CAC68D8">
            <wp:extent cx="5315692" cy="1905266"/>
            <wp:effectExtent l="0" t="0" r="0" b="0"/>
            <wp:docPr id="1683" name="图片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3654.tmp"/>
                    <pic:cNvPicPr/>
                  </pic:nvPicPr>
                  <pic:blipFill>
                    <a:blip r:embed="rId141">
                      <a:extLst>
                        <a:ext uri="{28A0092B-C50C-407E-A947-70E740481C1C}">
                          <a14:useLocalDpi xmlns:a14="http://schemas.microsoft.com/office/drawing/2010/main" val="0"/>
                        </a:ext>
                      </a:extLst>
                    </a:blip>
                    <a:stretch>
                      <a:fillRect/>
                    </a:stretch>
                  </pic:blipFill>
                  <pic:spPr>
                    <a:xfrm>
                      <a:off x="0" y="0"/>
                      <a:ext cx="5315692" cy="1905266"/>
                    </a:xfrm>
                    <a:prstGeom prst="rect">
                      <a:avLst/>
                    </a:prstGeom>
                  </pic:spPr>
                </pic:pic>
              </a:graphicData>
            </a:graphic>
          </wp:inline>
        </w:drawing>
      </w:r>
    </w:p>
    <w:p w:rsidR="009847DF" w:rsidRDefault="009847DF" w:rsidP="009847DF">
      <w:pPr>
        <w:pStyle w:val="a7"/>
        <w:ind w:leftChars="175" w:firstLine="300"/>
      </w:pPr>
      <w:r>
        <w:drawing>
          <wp:inline distT="0" distB="0" distL="0" distR="0" wp14:anchorId="1D3EF4D9" wp14:editId="1343DC29">
            <wp:extent cx="2915057" cy="352474"/>
            <wp:effectExtent l="0" t="0" r="0" b="9525"/>
            <wp:docPr id="1684" name="图片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9150.tmp"/>
                    <pic:cNvPicPr/>
                  </pic:nvPicPr>
                  <pic:blipFill>
                    <a:blip r:embed="rId142">
                      <a:extLst>
                        <a:ext uri="{28A0092B-C50C-407E-A947-70E740481C1C}">
                          <a14:useLocalDpi xmlns:a14="http://schemas.microsoft.com/office/drawing/2010/main" val="0"/>
                        </a:ext>
                      </a:extLst>
                    </a:blip>
                    <a:stretch>
                      <a:fillRect/>
                    </a:stretch>
                  </pic:blipFill>
                  <pic:spPr>
                    <a:xfrm>
                      <a:off x="0" y="0"/>
                      <a:ext cx="2915057" cy="352474"/>
                    </a:xfrm>
                    <a:prstGeom prst="rect">
                      <a:avLst/>
                    </a:prstGeom>
                  </pic:spPr>
                </pic:pic>
              </a:graphicData>
            </a:graphic>
          </wp:inline>
        </w:drawing>
      </w:r>
    </w:p>
    <w:p w:rsidR="009847DF" w:rsidRDefault="009847DF" w:rsidP="009847DF">
      <w:pPr>
        <w:pStyle w:val="a7"/>
        <w:ind w:leftChars="175" w:firstLine="300"/>
      </w:pPr>
      <w:r>
        <w:drawing>
          <wp:inline distT="0" distB="0" distL="0" distR="0" wp14:anchorId="2D61D4A2" wp14:editId="1D27061F">
            <wp:extent cx="2400635" cy="352474"/>
            <wp:effectExtent l="0" t="0" r="0" b="9525"/>
            <wp:docPr id="1685" name="图片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864.tmp"/>
                    <pic:cNvPicPr/>
                  </pic:nvPicPr>
                  <pic:blipFill>
                    <a:blip r:embed="rId143">
                      <a:extLst>
                        <a:ext uri="{28A0092B-C50C-407E-A947-70E740481C1C}">
                          <a14:useLocalDpi xmlns:a14="http://schemas.microsoft.com/office/drawing/2010/main" val="0"/>
                        </a:ext>
                      </a:extLst>
                    </a:blip>
                    <a:stretch>
                      <a:fillRect/>
                    </a:stretch>
                  </pic:blipFill>
                  <pic:spPr>
                    <a:xfrm>
                      <a:off x="0" y="0"/>
                      <a:ext cx="2400635" cy="352474"/>
                    </a:xfrm>
                    <a:prstGeom prst="rect">
                      <a:avLst/>
                    </a:prstGeom>
                  </pic:spPr>
                </pic:pic>
              </a:graphicData>
            </a:graphic>
          </wp:inline>
        </w:drawing>
      </w:r>
    </w:p>
    <w:p w:rsidR="009847DF" w:rsidRDefault="009847DF" w:rsidP="009847DF">
      <w:pPr>
        <w:pStyle w:val="a7"/>
        <w:ind w:leftChars="175" w:firstLine="300"/>
      </w:pPr>
      <w:r>
        <w:drawing>
          <wp:inline distT="0" distB="0" distL="0" distR="0" wp14:anchorId="7D22A0BC" wp14:editId="347D4575">
            <wp:extent cx="2391109" cy="323895"/>
            <wp:effectExtent l="0" t="0" r="9525" b="0"/>
            <wp:docPr id="1686" name="图片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5CDA.tmp"/>
                    <pic:cNvPicPr/>
                  </pic:nvPicPr>
                  <pic:blipFill>
                    <a:blip r:embed="rId144">
                      <a:extLst>
                        <a:ext uri="{28A0092B-C50C-407E-A947-70E740481C1C}">
                          <a14:useLocalDpi xmlns:a14="http://schemas.microsoft.com/office/drawing/2010/main" val="0"/>
                        </a:ext>
                      </a:extLst>
                    </a:blip>
                    <a:stretch>
                      <a:fillRect/>
                    </a:stretch>
                  </pic:blipFill>
                  <pic:spPr>
                    <a:xfrm>
                      <a:off x="0" y="0"/>
                      <a:ext cx="2391109" cy="323895"/>
                    </a:xfrm>
                    <a:prstGeom prst="rect">
                      <a:avLst/>
                    </a:prstGeom>
                  </pic:spPr>
                </pic:pic>
              </a:graphicData>
            </a:graphic>
          </wp:inline>
        </w:drawing>
      </w:r>
    </w:p>
    <w:p w:rsidR="009847DF" w:rsidRDefault="009847DF" w:rsidP="009847DF">
      <w:pPr>
        <w:pStyle w:val="a7"/>
        <w:ind w:leftChars="175" w:firstLine="300"/>
      </w:pPr>
      <w:r>
        <w:lastRenderedPageBreak/>
        <w:drawing>
          <wp:inline distT="0" distB="0" distL="0" distR="0" wp14:anchorId="44DE6867" wp14:editId="23581B86">
            <wp:extent cx="5602674" cy="1038225"/>
            <wp:effectExtent l="0" t="0" r="0" b="0"/>
            <wp:docPr id="1687" name="图片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CEC0.tmp"/>
                    <pic:cNvPicPr/>
                  </pic:nvPicPr>
                  <pic:blipFill rotWithShape="1">
                    <a:blip r:embed="rId145" cstate="print">
                      <a:extLst>
                        <a:ext uri="{28A0092B-C50C-407E-A947-70E740481C1C}">
                          <a14:useLocalDpi xmlns:a14="http://schemas.microsoft.com/office/drawing/2010/main" val="0"/>
                        </a:ext>
                      </a:extLst>
                    </a:blip>
                    <a:srcRect/>
                    <a:stretch/>
                  </pic:blipFill>
                  <pic:spPr bwMode="auto">
                    <a:xfrm>
                      <a:off x="0" y="0"/>
                      <a:ext cx="5602986" cy="1038283"/>
                    </a:xfrm>
                    <a:prstGeom prst="rect">
                      <a:avLst/>
                    </a:prstGeom>
                    <a:ln>
                      <a:noFill/>
                    </a:ln>
                    <a:extLst>
                      <a:ext uri="{53640926-AAD7-44D8-BBD7-CCE9431645EC}">
                        <a14:shadowObscured xmlns:a14="http://schemas.microsoft.com/office/drawing/2010/main"/>
                      </a:ext>
                    </a:extLst>
                  </pic:spPr>
                </pic:pic>
              </a:graphicData>
            </a:graphic>
          </wp:inline>
        </w:drawing>
      </w:r>
    </w:p>
    <w:p w:rsidR="009847DF" w:rsidRPr="00257295" w:rsidRDefault="009847DF" w:rsidP="009847DF">
      <w:pPr>
        <w:pStyle w:val="Heading3"/>
        <w:spacing w:before="163" w:after="163"/>
      </w:pPr>
      <w:bookmarkStart w:id="20" w:name="_Toc382588325"/>
      <w:bookmarkStart w:id="21" w:name="_Toc390712600"/>
      <w:r w:rsidRPr="00257295">
        <w:rPr>
          <w:rFonts w:cs="Arial" w:hint="eastAsia"/>
          <w:color w:val="333333"/>
          <w:shd w:val="clear" w:color="auto" w:fill="FFFFFF"/>
        </w:rPr>
        <w:t>自定义命令</w:t>
      </w:r>
      <w:bookmarkEnd w:id="20"/>
      <w:bookmarkEnd w:id="21"/>
    </w:p>
    <w:p w:rsidR="009847DF" w:rsidRPr="00257295" w:rsidRDefault="009847DF" w:rsidP="009847DF">
      <w:pPr>
        <w:pStyle w:val="a7"/>
        <w:ind w:left="480"/>
      </w:pPr>
      <w:r w:rsidRPr="00257295">
        <w:rPr>
          <w:rFonts w:hint="eastAsia"/>
        </w:rPr>
        <w:drawing>
          <wp:inline distT="0" distB="0" distL="0" distR="0" wp14:anchorId="0624B0EF" wp14:editId="48A47EB7">
            <wp:extent cx="5257800" cy="3327915"/>
            <wp:effectExtent l="0" t="0" r="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D53B.tmp"/>
                    <pic:cNvPicPr/>
                  </pic:nvPicPr>
                  <pic:blipFill>
                    <a:blip r:embed="rId146" cstate="email">
                      <a:extLst>
                        <a:ext uri="{28A0092B-C50C-407E-A947-70E740481C1C}">
                          <a14:useLocalDpi xmlns:a14="http://schemas.microsoft.com/office/drawing/2010/main" val="0"/>
                        </a:ext>
                      </a:extLst>
                    </a:blip>
                    <a:stretch>
                      <a:fillRect/>
                    </a:stretch>
                  </pic:blipFill>
                  <pic:spPr>
                    <a:xfrm>
                      <a:off x="0" y="0"/>
                      <a:ext cx="5275874" cy="3339355"/>
                    </a:xfrm>
                    <a:prstGeom prst="rect">
                      <a:avLst/>
                    </a:prstGeom>
                  </pic:spPr>
                </pic:pic>
              </a:graphicData>
            </a:graphic>
          </wp:inline>
        </w:drawing>
      </w:r>
    </w:p>
    <w:p w:rsidR="009847DF" w:rsidRPr="006C0521" w:rsidRDefault="009847DF" w:rsidP="009847DF">
      <w:pPr>
        <w:ind w:firstLine="480"/>
      </w:pPr>
    </w:p>
    <w:p w:rsidR="009847DF" w:rsidRPr="00257295" w:rsidRDefault="009847DF" w:rsidP="009847DF">
      <w:pPr>
        <w:ind w:firstLine="480"/>
      </w:pPr>
    </w:p>
    <w:p w:rsidR="009847DF" w:rsidRPr="00257295" w:rsidRDefault="009847DF" w:rsidP="009847DF">
      <w:pPr>
        <w:widowControl/>
        <w:spacing w:line="240" w:lineRule="auto"/>
        <w:ind w:firstLineChars="0" w:firstLine="0"/>
        <w:jc w:val="left"/>
        <w:rPr>
          <w:rFonts w:cs="Arial"/>
          <w:b/>
          <w:bCs/>
          <w:color w:val="000000"/>
          <w:sz w:val="28"/>
          <w:szCs w:val="21"/>
        </w:rPr>
      </w:pPr>
      <w:r w:rsidRPr="00257295">
        <w:rPr>
          <w:rFonts w:cs="Arial"/>
          <w:color w:val="000000"/>
          <w:szCs w:val="21"/>
        </w:rPr>
        <w:br w:type="page"/>
      </w:r>
    </w:p>
    <w:p w:rsidR="009847DF" w:rsidRDefault="009847DF" w:rsidP="009847DF">
      <w:pPr>
        <w:pStyle w:val="Heading2"/>
        <w:spacing w:before="326" w:after="163"/>
        <w:rPr>
          <w:rFonts w:cs="Arial"/>
          <w:color w:val="000000"/>
          <w:szCs w:val="21"/>
        </w:rPr>
      </w:pPr>
      <w:bookmarkStart w:id="22" w:name="_Toc390712601"/>
      <w:r w:rsidRPr="00257295">
        <w:rPr>
          <w:rFonts w:cs="Arial" w:hint="eastAsia"/>
          <w:color w:val="000000"/>
          <w:szCs w:val="21"/>
        </w:rPr>
        <w:lastRenderedPageBreak/>
        <w:t>内核构造</w:t>
      </w:r>
      <w:bookmarkEnd w:id="22"/>
    </w:p>
    <w:p w:rsidR="009847DF" w:rsidRPr="00257295" w:rsidRDefault="009847DF" w:rsidP="009847DF">
      <w:pPr>
        <w:pStyle w:val="Heading3"/>
        <w:numPr>
          <w:ilvl w:val="2"/>
          <w:numId w:val="1"/>
        </w:numPr>
        <w:spacing w:before="163" w:after="163"/>
      </w:pPr>
      <w:bookmarkStart w:id="23" w:name="_vmlinux的构造_1"/>
      <w:bookmarkStart w:id="24" w:name="_zImage的构造"/>
      <w:bookmarkStart w:id="25" w:name="_Toc390712602"/>
      <w:bookmarkEnd w:id="23"/>
      <w:bookmarkEnd w:id="24"/>
      <w:r w:rsidRPr="00257295">
        <w:rPr>
          <w:rFonts w:hint="eastAsia"/>
        </w:rPr>
        <w:t>zImage</w:t>
      </w:r>
      <w:r w:rsidRPr="00257295">
        <w:rPr>
          <w:rFonts w:hint="eastAsia"/>
        </w:rPr>
        <w:t>构造</w:t>
      </w:r>
      <w:bookmarkEnd w:id="25"/>
    </w:p>
    <w:p w:rsidR="009847DF" w:rsidRPr="00257295" w:rsidRDefault="009847DF" w:rsidP="00FE3347">
      <w:pPr>
        <w:ind w:firstLineChars="0" w:firstLine="420"/>
      </w:pPr>
      <w:r w:rsidRPr="00257295">
        <w:rPr>
          <w:rFonts w:hint="eastAsia"/>
        </w:rPr>
        <w:t>zImage</w:t>
      </w:r>
      <w:r w:rsidRPr="00257295">
        <w:rPr>
          <w:rFonts w:hint="eastAsia"/>
        </w:rPr>
        <w:t>是将</w:t>
      </w:r>
      <w:hyperlink w:anchor="_顶层vmlinux的构造" w:history="1">
        <w:r w:rsidRPr="00257295">
          <w:rPr>
            <w:rStyle w:val="Hyperlink"/>
            <w:rFonts w:hint="eastAsia"/>
          </w:rPr>
          <w:t>原始的</w:t>
        </w:r>
        <w:r w:rsidRPr="00257295">
          <w:rPr>
            <w:rStyle w:val="Hyperlink"/>
            <w:rFonts w:hint="eastAsia"/>
          </w:rPr>
          <w:t>vmlinux</w:t>
        </w:r>
      </w:hyperlink>
      <w:r w:rsidRPr="00257295">
        <w:rPr>
          <w:rFonts w:hint="eastAsia"/>
        </w:rPr>
        <w:t>映像转换为</w:t>
      </w:r>
      <w:r w:rsidRPr="00257295">
        <w:rPr>
          <w:rFonts w:hint="eastAsia"/>
        </w:rPr>
        <w:t>image</w:t>
      </w:r>
      <w:r w:rsidRPr="00257295">
        <w:rPr>
          <w:rFonts w:hint="eastAsia"/>
        </w:rPr>
        <w:t>，然后经压缩后加上用于解压缩的代码组合而成。</w:t>
      </w:r>
    </w:p>
    <w:p w:rsidR="009847DF" w:rsidRPr="00257295" w:rsidRDefault="009847DF" w:rsidP="00D84306">
      <w:pPr>
        <w:pStyle w:val="ListParagraph"/>
        <w:numPr>
          <w:ilvl w:val="0"/>
          <w:numId w:val="4"/>
        </w:numPr>
        <w:ind w:firstLineChars="0"/>
      </w:pPr>
      <w:r w:rsidRPr="00257295">
        <w:rPr>
          <w:rFonts w:hint="eastAsia"/>
        </w:rPr>
        <w:t>通过内核配置菜单可以指定压缩格式，如下：</w:t>
      </w:r>
    </w:p>
    <w:p w:rsidR="009847DF" w:rsidRPr="00257295" w:rsidRDefault="009847DF" w:rsidP="009847DF">
      <w:pPr>
        <w:pStyle w:val="a7"/>
        <w:ind w:left="480" w:firstLine="360"/>
      </w:pPr>
      <w:r w:rsidRPr="00257295">
        <w:rPr>
          <w:rFonts w:hint="eastAsia"/>
        </w:rPr>
        <w:drawing>
          <wp:inline distT="0" distB="0" distL="0" distR="0" wp14:anchorId="699E0DAA" wp14:editId="6F7F3521">
            <wp:extent cx="2476500" cy="730279"/>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B0B3.tmp"/>
                    <pic:cNvPicPr/>
                  </pic:nvPicPr>
                  <pic:blipFill>
                    <a:blip r:embed="rId147" cstate="email">
                      <a:extLst>
                        <a:ext uri="{28A0092B-C50C-407E-A947-70E740481C1C}">
                          <a14:useLocalDpi xmlns:a14="http://schemas.microsoft.com/office/drawing/2010/main" val="0"/>
                        </a:ext>
                      </a:extLst>
                    </a:blip>
                    <a:stretch>
                      <a:fillRect/>
                    </a:stretch>
                  </pic:blipFill>
                  <pic:spPr>
                    <a:xfrm>
                      <a:off x="0" y="0"/>
                      <a:ext cx="2499782" cy="737145"/>
                    </a:xfrm>
                    <a:prstGeom prst="rect">
                      <a:avLst/>
                    </a:prstGeom>
                  </pic:spPr>
                </pic:pic>
              </a:graphicData>
            </a:graphic>
          </wp:inline>
        </w:drawing>
      </w:r>
    </w:p>
    <w:p w:rsidR="009847DF" w:rsidRPr="00257295" w:rsidRDefault="009847DF" w:rsidP="009847DF">
      <w:pPr>
        <w:pStyle w:val="ListParagraph"/>
        <w:ind w:left="840" w:firstLineChars="0" w:firstLine="0"/>
      </w:pPr>
      <w:r w:rsidRPr="00257295">
        <w:rPr>
          <w:rFonts w:hint="eastAsia"/>
        </w:rPr>
        <w:t>指定压缩格式文件后缀，如下，则</w:t>
      </w:r>
      <w:r w:rsidRPr="00257295">
        <w:rPr>
          <w:rFonts w:hint="eastAsia"/>
        </w:rPr>
        <w:t>suffix_y=gzip</w:t>
      </w:r>
      <w:r w:rsidRPr="00257295">
        <w:rPr>
          <w:rFonts w:hint="eastAsia"/>
        </w:rPr>
        <w:t>：</w:t>
      </w:r>
    </w:p>
    <w:p w:rsidR="009847DF" w:rsidRPr="00257295" w:rsidRDefault="009847DF" w:rsidP="009847DF">
      <w:pPr>
        <w:pStyle w:val="a7"/>
        <w:ind w:left="480" w:firstLine="360"/>
      </w:pPr>
      <w:r w:rsidRPr="00257295">
        <w:rPr>
          <w:rFonts w:hint="eastAsia"/>
        </w:rPr>
        <w:drawing>
          <wp:inline distT="0" distB="0" distL="0" distR="0" wp14:anchorId="7E263549" wp14:editId="1AD72CEE">
            <wp:extent cx="2905125" cy="74730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9ECA.tmp"/>
                    <pic:cNvPicPr/>
                  </pic:nvPicPr>
                  <pic:blipFill>
                    <a:blip r:embed="rId148" cstate="email">
                      <a:extLst>
                        <a:ext uri="{28A0092B-C50C-407E-A947-70E740481C1C}">
                          <a14:useLocalDpi xmlns:a14="http://schemas.microsoft.com/office/drawing/2010/main" val="0"/>
                        </a:ext>
                      </a:extLst>
                    </a:blip>
                    <a:stretch>
                      <a:fillRect/>
                    </a:stretch>
                  </pic:blipFill>
                  <pic:spPr>
                    <a:xfrm>
                      <a:off x="0" y="0"/>
                      <a:ext cx="2907357" cy="747874"/>
                    </a:xfrm>
                    <a:prstGeom prst="rect">
                      <a:avLst/>
                    </a:prstGeom>
                  </pic:spPr>
                </pic:pic>
              </a:graphicData>
            </a:graphic>
          </wp:inline>
        </w:drawing>
      </w:r>
    </w:p>
    <w:p w:rsidR="009847DF" w:rsidRPr="00257295" w:rsidRDefault="009847DF" w:rsidP="00D84306">
      <w:pPr>
        <w:pStyle w:val="ListParagraph"/>
        <w:numPr>
          <w:ilvl w:val="0"/>
          <w:numId w:val="4"/>
        </w:numPr>
        <w:ind w:firstLineChars="0"/>
      </w:pPr>
      <w:r w:rsidRPr="00257295">
        <w:rPr>
          <w:rFonts w:hint="eastAsia"/>
        </w:rPr>
        <w:t>压缩</w:t>
      </w:r>
      <w:r w:rsidRPr="00257295">
        <w:rPr>
          <w:rFonts w:hint="eastAsia"/>
        </w:rPr>
        <w:t>image</w:t>
      </w:r>
      <w:r w:rsidRPr="00257295">
        <w:rPr>
          <w:rFonts w:hint="eastAsia"/>
        </w:rPr>
        <w:t>规则如下：</w:t>
      </w:r>
    </w:p>
    <w:p w:rsidR="009847DF" w:rsidRPr="00257295" w:rsidRDefault="009847DF" w:rsidP="009847DF">
      <w:pPr>
        <w:pStyle w:val="a7"/>
        <w:ind w:left="480" w:firstLine="360"/>
      </w:pPr>
      <w:r w:rsidRPr="00257295">
        <w:rPr>
          <w:rFonts w:hint="eastAsia"/>
        </w:rPr>
        <w:drawing>
          <wp:inline distT="0" distB="0" distL="0" distR="0" wp14:anchorId="4BE3603B" wp14:editId="6CEF92FE">
            <wp:extent cx="4057650" cy="505240"/>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DC57.tmp"/>
                    <pic:cNvPicPr/>
                  </pic:nvPicPr>
                  <pic:blipFill>
                    <a:blip r:embed="rId149">
                      <a:extLst>
                        <a:ext uri="{28A0092B-C50C-407E-A947-70E740481C1C}">
                          <a14:useLocalDpi xmlns:a14="http://schemas.microsoft.com/office/drawing/2010/main" val="0"/>
                        </a:ext>
                      </a:extLst>
                    </a:blip>
                    <a:stretch>
                      <a:fillRect/>
                    </a:stretch>
                  </pic:blipFill>
                  <pic:spPr>
                    <a:xfrm>
                      <a:off x="0" y="0"/>
                      <a:ext cx="4068410" cy="506580"/>
                    </a:xfrm>
                    <a:prstGeom prst="rect">
                      <a:avLst/>
                    </a:prstGeom>
                  </pic:spPr>
                </pic:pic>
              </a:graphicData>
            </a:graphic>
          </wp:inline>
        </w:drawing>
      </w:r>
    </w:p>
    <w:p w:rsidR="009847DF" w:rsidRPr="00257295" w:rsidRDefault="009847DF" w:rsidP="00292F1D">
      <w:pPr>
        <w:ind w:left="480" w:firstLineChars="0" w:firstLine="360"/>
      </w:pPr>
      <w:r w:rsidRPr="00257295">
        <w:rPr>
          <w:rFonts w:hint="eastAsia"/>
        </w:rPr>
        <w:t>实际调用了用户自定义的</w:t>
      </w:r>
      <w:r w:rsidRPr="00257295">
        <w:rPr>
          <w:rFonts w:hint="eastAsia"/>
        </w:rPr>
        <w:t>kbuild</w:t>
      </w:r>
      <w:r w:rsidRPr="00257295">
        <w:rPr>
          <w:rFonts w:hint="eastAsia"/>
        </w:rPr>
        <w:t>命令</w:t>
      </w:r>
      <w:r w:rsidRPr="00257295">
        <w:rPr>
          <w:rFonts w:hint="eastAsia"/>
        </w:rPr>
        <w:t>cmd_gzip</w:t>
      </w:r>
      <w:r w:rsidRPr="00257295">
        <w:rPr>
          <w:rFonts w:hint="eastAsia"/>
        </w:rPr>
        <w:t>，如下：</w:t>
      </w:r>
    </w:p>
    <w:p w:rsidR="009847DF" w:rsidRPr="00257295" w:rsidRDefault="009847DF" w:rsidP="009847DF">
      <w:pPr>
        <w:pStyle w:val="a7"/>
        <w:ind w:left="480" w:firstLine="360"/>
      </w:pPr>
      <w:r w:rsidRPr="00257295">
        <w:rPr>
          <w:rFonts w:hint="eastAsia"/>
        </w:rPr>
        <w:drawing>
          <wp:inline distT="0" distB="0" distL="0" distR="0" wp14:anchorId="3DE71921" wp14:editId="65BBCE65">
            <wp:extent cx="5144400" cy="1134000"/>
            <wp:effectExtent l="0" t="0" r="0"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D1FF.tmp"/>
                    <pic:cNvPicPr/>
                  </pic:nvPicPr>
                  <pic:blipFill>
                    <a:blip r:embed="rId150">
                      <a:extLst>
                        <a:ext uri="{28A0092B-C50C-407E-A947-70E740481C1C}">
                          <a14:useLocalDpi xmlns:a14="http://schemas.microsoft.com/office/drawing/2010/main" val="0"/>
                        </a:ext>
                      </a:extLst>
                    </a:blip>
                    <a:stretch>
                      <a:fillRect/>
                    </a:stretch>
                  </pic:blipFill>
                  <pic:spPr>
                    <a:xfrm>
                      <a:off x="0" y="0"/>
                      <a:ext cx="5144400" cy="1134000"/>
                    </a:xfrm>
                    <a:prstGeom prst="rect">
                      <a:avLst/>
                    </a:prstGeom>
                  </pic:spPr>
                </pic:pic>
              </a:graphicData>
            </a:graphic>
          </wp:inline>
        </w:drawing>
      </w:r>
    </w:p>
    <w:p w:rsidR="009847DF" w:rsidRPr="00257295" w:rsidRDefault="009847DF" w:rsidP="00D84306">
      <w:pPr>
        <w:pStyle w:val="ListParagraph"/>
        <w:numPr>
          <w:ilvl w:val="0"/>
          <w:numId w:val="4"/>
        </w:numPr>
        <w:ind w:firstLineChars="0"/>
      </w:pPr>
      <w:r w:rsidRPr="00257295">
        <w:rPr>
          <w:rFonts w:hint="eastAsia"/>
        </w:rPr>
        <w:t>指定</w:t>
      </w:r>
      <w:r w:rsidRPr="00257295">
        <w:rPr>
          <w:rFonts w:hint="eastAsia"/>
        </w:rPr>
        <w:t>make</w:t>
      </w:r>
      <w:r w:rsidRPr="00257295">
        <w:rPr>
          <w:rFonts w:hint="eastAsia"/>
        </w:rPr>
        <w:t>默认目标，此处为</w:t>
      </w:r>
      <w:r w:rsidRPr="00257295">
        <w:rPr>
          <w:rFonts w:hint="eastAsia"/>
        </w:rPr>
        <w:t>zImage</w:t>
      </w:r>
      <w:r w:rsidRPr="00257295">
        <w:rPr>
          <w:rFonts w:hint="eastAsia"/>
        </w:rPr>
        <w:t>，如下：</w:t>
      </w:r>
    </w:p>
    <w:p w:rsidR="009847DF" w:rsidRPr="00257295" w:rsidRDefault="009847DF" w:rsidP="009847DF">
      <w:pPr>
        <w:pStyle w:val="a7"/>
        <w:ind w:left="480" w:firstLine="360"/>
      </w:pPr>
      <w:r w:rsidRPr="00257295">
        <w:rPr>
          <w:rFonts w:hint="eastAsia"/>
        </w:rPr>
        <w:lastRenderedPageBreak/>
        <w:drawing>
          <wp:inline distT="0" distB="0" distL="0" distR="0" wp14:anchorId="70E9D680" wp14:editId="55D6D639">
            <wp:extent cx="4448175" cy="2389195"/>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2113.tmp"/>
                    <pic:cNvPicPr/>
                  </pic:nvPicPr>
                  <pic:blipFill>
                    <a:blip r:embed="rId151">
                      <a:extLst>
                        <a:ext uri="{28A0092B-C50C-407E-A947-70E740481C1C}">
                          <a14:useLocalDpi xmlns:a14="http://schemas.microsoft.com/office/drawing/2010/main" val="0"/>
                        </a:ext>
                      </a:extLst>
                    </a:blip>
                    <a:stretch>
                      <a:fillRect/>
                    </a:stretch>
                  </pic:blipFill>
                  <pic:spPr>
                    <a:xfrm>
                      <a:off x="0" y="0"/>
                      <a:ext cx="4466456" cy="2399014"/>
                    </a:xfrm>
                    <a:prstGeom prst="rect">
                      <a:avLst/>
                    </a:prstGeom>
                  </pic:spPr>
                </pic:pic>
              </a:graphicData>
            </a:graphic>
          </wp:inline>
        </w:drawing>
      </w:r>
    </w:p>
    <w:p w:rsidR="009847DF" w:rsidRPr="00257295" w:rsidRDefault="009847DF" w:rsidP="00D84306">
      <w:pPr>
        <w:pStyle w:val="ListParagraph"/>
        <w:numPr>
          <w:ilvl w:val="0"/>
          <w:numId w:val="4"/>
        </w:numPr>
        <w:ind w:firstLineChars="0"/>
      </w:pPr>
      <w:r w:rsidRPr="00257295">
        <w:rPr>
          <w:rFonts w:hint="eastAsia"/>
        </w:rPr>
        <w:t>指定构造</w:t>
      </w:r>
      <w:r w:rsidRPr="00257295">
        <w:rPr>
          <w:rFonts w:hint="eastAsia"/>
        </w:rPr>
        <w:t>zImage</w:t>
      </w:r>
      <w:r w:rsidRPr="00257295">
        <w:rPr>
          <w:rFonts w:hint="eastAsia"/>
        </w:rPr>
        <w:t>的规则，使用</w:t>
      </w:r>
      <w:r w:rsidRPr="00257295">
        <w:rPr>
          <w:rFonts w:hint="eastAsia"/>
        </w:rPr>
        <w:t>make</w:t>
      </w:r>
      <w:r w:rsidRPr="00257295">
        <w:rPr>
          <w:rFonts w:hint="eastAsia"/>
        </w:rPr>
        <w:t>生成</w:t>
      </w:r>
      <w:r w:rsidRPr="00257295">
        <w:rPr>
          <w:rFonts w:hint="eastAsia"/>
        </w:rPr>
        <w:t>$(boot)</w:t>
      </w:r>
      <w:r w:rsidRPr="00257295">
        <w:rPr>
          <w:rFonts w:hint="eastAsia"/>
          <w:b/>
        </w:rPr>
        <w:t>/</w:t>
      </w:r>
      <w:r w:rsidRPr="00257295">
        <w:rPr>
          <w:rFonts w:hint="eastAsia"/>
        </w:rPr>
        <w:t>$@</w:t>
      </w:r>
      <w:r w:rsidRPr="00257295">
        <w:rPr>
          <w:rFonts w:hint="eastAsia"/>
        </w:rPr>
        <w:t>，即：</w:t>
      </w:r>
      <w:r w:rsidRPr="00257295">
        <w:rPr>
          <w:rFonts w:hint="eastAsia"/>
        </w:rPr>
        <w:t>$(boot)</w:t>
      </w:r>
      <w:r w:rsidRPr="00257295">
        <w:rPr>
          <w:rFonts w:hint="eastAsia"/>
          <w:b/>
        </w:rPr>
        <w:t>/</w:t>
      </w:r>
      <w:r w:rsidRPr="00257295">
        <w:rPr>
          <w:rFonts w:hint="eastAsia"/>
        </w:rPr>
        <w:t>zImage</w:t>
      </w:r>
      <w:r w:rsidRPr="00257295">
        <w:rPr>
          <w:rFonts w:hint="eastAsia"/>
        </w:rPr>
        <w:t>，如下：</w:t>
      </w:r>
    </w:p>
    <w:p w:rsidR="009847DF" w:rsidRPr="00257295" w:rsidRDefault="009847DF" w:rsidP="009847DF">
      <w:pPr>
        <w:pStyle w:val="a7"/>
        <w:ind w:left="480" w:firstLine="360"/>
      </w:pPr>
      <w:r w:rsidRPr="00257295">
        <w:rPr>
          <w:rFonts w:hint="eastAsia"/>
        </w:rPr>
        <w:drawing>
          <wp:inline distT="0" distB="0" distL="0" distR="0" wp14:anchorId="2DE52DF0" wp14:editId="4C2012E0">
            <wp:extent cx="4857750" cy="820909"/>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ACC5.tmp"/>
                    <pic:cNvPicPr/>
                  </pic:nvPicPr>
                  <pic:blipFill>
                    <a:blip r:embed="rId152" cstate="email">
                      <a:extLst>
                        <a:ext uri="{28A0092B-C50C-407E-A947-70E740481C1C}">
                          <a14:useLocalDpi xmlns:a14="http://schemas.microsoft.com/office/drawing/2010/main" val="0"/>
                        </a:ext>
                      </a:extLst>
                    </a:blip>
                    <a:stretch>
                      <a:fillRect/>
                    </a:stretch>
                  </pic:blipFill>
                  <pic:spPr>
                    <a:xfrm>
                      <a:off x="0" y="0"/>
                      <a:ext cx="4886094" cy="825699"/>
                    </a:xfrm>
                    <a:prstGeom prst="rect">
                      <a:avLst/>
                    </a:prstGeom>
                  </pic:spPr>
                </pic:pic>
              </a:graphicData>
            </a:graphic>
          </wp:inline>
        </w:drawing>
      </w:r>
    </w:p>
    <w:p w:rsidR="009847DF" w:rsidRPr="00257295" w:rsidRDefault="009847DF" w:rsidP="00D84306">
      <w:pPr>
        <w:pStyle w:val="ListParagraph"/>
        <w:numPr>
          <w:ilvl w:val="0"/>
          <w:numId w:val="4"/>
        </w:numPr>
        <w:ind w:firstLineChars="0"/>
      </w:pPr>
      <w:r w:rsidRPr="00257295">
        <w:rPr>
          <w:rFonts w:hint="eastAsia"/>
        </w:rPr>
        <w:t>构造</w:t>
      </w:r>
      <w:r w:rsidRPr="00257295">
        <w:rPr>
          <w:rFonts w:hint="eastAsia"/>
        </w:rPr>
        <w:t>zImage</w:t>
      </w:r>
      <w:r w:rsidRPr="00257295">
        <w:rPr>
          <w:rFonts w:hint="eastAsia"/>
        </w:rPr>
        <w:t>。其中</w:t>
      </w:r>
      <w:r w:rsidRPr="00257295">
        <w:rPr>
          <w:rFonts w:hint="eastAsia"/>
        </w:rPr>
        <w:t>$(obj)</w:t>
      </w:r>
      <w:r w:rsidRPr="00257295">
        <w:rPr>
          <w:rFonts w:hint="eastAsia"/>
          <w:b/>
        </w:rPr>
        <w:t>/</w:t>
      </w:r>
      <w:r w:rsidRPr="00257295">
        <w:rPr>
          <w:rFonts w:hint="eastAsia"/>
        </w:rPr>
        <w:t>zImage</w:t>
      </w:r>
      <w:r w:rsidRPr="00257295">
        <w:rPr>
          <w:rFonts w:hint="eastAsia"/>
        </w:rPr>
        <w:t>即上面的</w:t>
      </w:r>
      <w:r w:rsidRPr="00257295">
        <w:rPr>
          <w:rFonts w:hint="eastAsia"/>
        </w:rPr>
        <w:t>$(boot)</w:t>
      </w:r>
      <w:r w:rsidRPr="00257295">
        <w:rPr>
          <w:rFonts w:hint="eastAsia"/>
          <w:b/>
        </w:rPr>
        <w:t>/</w:t>
      </w:r>
      <w:r w:rsidRPr="00257295">
        <w:rPr>
          <w:rFonts w:hint="eastAsia"/>
        </w:rPr>
        <w:t>zImage</w:t>
      </w:r>
      <w:r w:rsidRPr="00257295">
        <w:rPr>
          <w:rFonts w:hint="eastAsia"/>
        </w:rPr>
        <w:t>目标，是通过含有压缩</w:t>
      </w:r>
      <w:r w:rsidRPr="00257295">
        <w:rPr>
          <w:rFonts w:hint="eastAsia"/>
        </w:rPr>
        <w:t>image</w:t>
      </w:r>
      <w:r w:rsidRPr="00257295">
        <w:rPr>
          <w:rFonts w:hint="eastAsia"/>
        </w:rPr>
        <w:t>的</w:t>
      </w:r>
      <w:r w:rsidRPr="00257295">
        <w:rPr>
          <w:rFonts w:hint="eastAsia"/>
        </w:rPr>
        <w:t>vmlinux</w:t>
      </w:r>
      <w:r w:rsidRPr="00257295">
        <w:rPr>
          <w:rFonts w:hint="eastAsia"/>
        </w:rPr>
        <w:t>转换而成。其依赖关系为：</w:t>
      </w:r>
      <w:r w:rsidRPr="00257295">
        <w:rPr>
          <w:rFonts w:hint="eastAsia"/>
        </w:rPr>
        <w:t>zImage</w:t>
      </w:r>
      <w:r w:rsidRPr="00257295">
        <w:sym w:font="Wingdings" w:char="F0E0"/>
      </w:r>
      <w:r w:rsidRPr="00257295">
        <w:rPr>
          <w:rFonts w:hint="eastAsia"/>
        </w:rPr>
        <w:t>含有压缩</w:t>
      </w:r>
      <w:r w:rsidRPr="00257295">
        <w:rPr>
          <w:rFonts w:hint="eastAsia"/>
        </w:rPr>
        <w:t>image</w:t>
      </w:r>
      <w:r w:rsidRPr="00257295">
        <w:rPr>
          <w:rFonts w:hint="eastAsia"/>
        </w:rPr>
        <w:t>的</w:t>
      </w:r>
      <w:r w:rsidRPr="00257295">
        <w:rPr>
          <w:rFonts w:hint="eastAsia"/>
        </w:rPr>
        <w:t>vmlinux</w:t>
      </w:r>
      <w:r w:rsidRPr="00257295">
        <w:sym w:font="Wingdings" w:char="F0E0"/>
      </w:r>
      <w:r w:rsidRPr="00257295">
        <w:rPr>
          <w:rFonts w:hint="eastAsia"/>
        </w:rPr>
        <w:t>Image</w:t>
      </w:r>
      <w:r w:rsidRPr="00257295">
        <w:rPr>
          <w:rFonts w:hint="eastAsia"/>
        </w:rPr>
        <w:t>映像</w:t>
      </w:r>
      <w:r w:rsidRPr="00257295">
        <w:sym w:font="Wingdings" w:char="F0E0"/>
      </w:r>
      <w:hyperlink w:anchor="_顶层vmlinux的构造" w:history="1">
        <w:r w:rsidRPr="00257295">
          <w:rPr>
            <w:rFonts w:hint="eastAsia"/>
          </w:rPr>
          <w:t>顶层</w:t>
        </w:r>
        <w:r w:rsidRPr="00257295">
          <w:rPr>
            <w:rFonts w:hint="eastAsia"/>
          </w:rPr>
          <w:t>vmlinux</w:t>
        </w:r>
      </w:hyperlink>
      <w:r w:rsidRPr="00257295">
        <w:rPr>
          <w:rFonts w:hint="eastAsia"/>
        </w:rPr>
        <w:t>，如下：</w:t>
      </w:r>
    </w:p>
    <w:p w:rsidR="009847DF" w:rsidRPr="00257295" w:rsidRDefault="009847DF" w:rsidP="009847DF">
      <w:pPr>
        <w:pStyle w:val="a7"/>
        <w:ind w:left="480" w:firstLine="360"/>
      </w:pPr>
      <w:r w:rsidRPr="00257295">
        <w:rPr>
          <w:rFonts w:hint="eastAsia"/>
        </w:rPr>
        <w:drawing>
          <wp:inline distT="0" distB="0" distL="0" distR="0" wp14:anchorId="0580E82E" wp14:editId="3D57E728">
            <wp:extent cx="3781425" cy="150728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3467.tmp"/>
                    <pic:cNvPicPr/>
                  </pic:nvPicPr>
                  <pic:blipFill>
                    <a:blip r:embed="rId153" cstate="email">
                      <a:extLst>
                        <a:ext uri="{28A0092B-C50C-407E-A947-70E740481C1C}">
                          <a14:useLocalDpi xmlns:a14="http://schemas.microsoft.com/office/drawing/2010/main" val="0"/>
                        </a:ext>
                      </a:extLst>
                    </a:blip>
                    <a:stretch>
                      <a:fillRect/>
                    </a:stretch>
                  </pic:blipFill>
                  <pic:spPr>
                    <a:xfrm>
                      <a:off x="0" y="0"/>
                      <a:ext cx="3781953" cy="1507491"/>
                    </a:xfrm>
                    <a:prstGeom prst="rect">
                      <a:avLst/>
                    </a:prstGeom>
                  </pic:spPr>
                </pic:pic>
              </a:graphicData>
            </a:graphic>
          </wp:inline>
        </w:drawing>
      </w:r>
    </w:p>
    <w:p w:rsidR="009847DF" w:rsidRPr="00257295" w:rsidRDefault="009847DF" w:rsidP="00D84306">
      <w:pPr>
        <w:pStyle w:val="ListParagraph"/>
        <w:numPr>
          <w:ilvl w:val="0"/>
          <w:numId w:val="4"/>
        </w:numPr>
        <w:ind w:firstLineChars="0"/>
      </w:pPr>
      <w:r w:rsidRPr="00257295">
        <w:rPr>
          <w:rFonts w:hint="eastAsia"/>
        </w:rPr>
        <w:t>构造含有压缩</w:t>
      </w:r>
      <w:r w:rsidRPr="00257295">
        <w:rPr>
          <w:rFonts w:hint="eastAsia"/>
        </w:rPr>
        <w:t>image</w:t>
      </w:r>
      <w:r w:rsidRPr="00257295">
        <w:rPr>
          <w:rFonts w:hint="eastAsia"/>
        </w:rPr>
        <w:t>的</w:t>
      </w:r>
      <w:r w:rsidRPr="00257295">
        <w:rPr>
          <w:rFonts w:hint="eastAsia"/>
        </w:rPr>
        <w:t>elf</w:t>
      </w:r>
      <w:r w:rsidRPr="00257295">
        <w:rPr>
          <w:rFonts w:hint="eastAsia"/>
        </w:rPr>
        <w:t>格式文件</w:t>
      </w:r>
      <w:r w:rsidRPr="00257295">
        <w:rPr>
          <w:rFonts w:hint="eastAsia"/>
        </w:rPr>
        <w:t>vmlinux</w:t>
      </w:r>
      <w:r w:rsidRPr="00257295">
        <w:rPr>
          <w:rFonts w:hint="eastAsia"/>
        </w:rPr>
        <w:t>。其中</w:t>
      </w:r>
      <w:r w:rsidRPr="00257295">
        <w:rPr>
          <w:rFonts w:hint="eastAsia"/>
        </w:rPr>
        <w:t>$(obj)</w:t>
      </w:r>
      <w:r w:rsidRPr="00257295">
        <w:rPr>
          <w:rFonts w:hint="eastAsia"/>
          <w:b/>
        </w:rPr>
        <w:t>/</w:t>
      </w:r>
      <w:r w:rsidRPr="00257295">
        <w:rPr>
          <w:rFonts w:hint="eastAsia"/>
        </w:rPr>
        <w:t>vmlinux</w:t>
      </w:r>
      <w:r w:rsidRPr="00257295">
        <w:rPr>
          <w:rFonts w:hint="eastAsia"/>
        </w:rPr>
        <w:t>即上面的</w:t>
      </w:r>
      <w:r w:rsidRPr="00257295">
        <w:rPr>
          <w:rFonts w:hint="eastAsia"/>
        </w:rPr>
        <w:t>$(obj)</w:t>
      </w:r>
      <w:r w:rsidRPr="00257295">
        <w:rPr>
          <w:rFonts w:hint="eastAsia"/>
          <w:b/>
        </w:rPr>
        <w:t>/</w:t>
      </w:r>
      <w:r w:rsidRPr="00257295">
        <w:rPr>
          <w:rFonts w:hint="eastAsia"/>
        </w:rPr>
        <w:t>compressed</w:t>
      </w:r>
      <w:r w:rsidRPr="00257295">
        <w:rPr>
          <w:rFonts w:hint="eastAsia"/>
          <w:b/>
        </w:rPr>
        <w:t>/</w:t>
      </w:r>
      <w:r w:rsidRPr="00257295">
        <w:rPr>
          <w:rFonts w:hint="eastAsia"/>
        </w:rPr>
        <w:t>vmlinux</w:t>
      </w:r>
      <w:r w:rsidRPr="00257295">
        <w:rPr>
          <w:rFonts w:hint="eastAsia"/>
        </w:rPr>
        <w:t>，其依赖为：</w:t>
      </w:r>
      <w:r w:rsidRPr="00257295">
        <w:rPr>
          <w:rFonts w:hint="eastAsia"/>
        </w:rPr>
        <w:t>vmlinux</w:t>
      </w:r>
      <w:r w:rsidRPr="00257295">
        <w:sym w:font="Wingdings" w:char="F0E0"/>
      </w:r>
      <w:r w:rsidRPr="00257295">
        <w:rPr>
          <w:rFonts w:hint="eastAsia"/>
        </w:rPr>
        <w:t>piggy.gzip.o</w:t>
      </w:r>
      <w:r w:rsidRPr="00257295">
        <w:sym w:font="Wingdings" w:char="F0E0"/>
      </w:r>
      <w:r w:rsidRPr="00257295">
        <w:rPr>
          <w:rFonts w:hint="eastAsia"/>
        </w:rPr>
        <w:t>piggy.gzip</w:t>
      </w:r>
      <w:r w:rsidRPr="00257295">
        <w:rPr>
          <w:rFonts w:hint="eastAsia"/>
        </w:rPr>
        <w:t>，最后使用</w:t>
      </w:r>
      <w:hyperlink w:anchor="_内核压缩格式" w:history="1">
        <w:r w:rsidRPr="00257295">
          <w:rPr>
            <w:rStyle w:val="Hyperlink"/>
            <w:rFonts w:hint="eastAsia"/>
          </w:rPr>
          <w:t>suffix_y</w:t>
        </w:r>
      </w:hyperlink>
      <w:r w:rsidRPr="00257295">
        <w:rPr>
          <w:rFonts w:hint="eastAsia"/>
        </w:rPr>
        <w:t>压缩命令</w:t>
      </w:r>
      <w:r w:rsidRPr="00257295">
        <w:rPr>
          <w:rFonts w:hint="eastAsia"/>
        </w:rPr>
        <w:t>(</w:t>
      </w:r>
      <w:r w:rsidRPr="00257295">
        <w:rPr>
          <w:rFonts w:hint="eastAsia"/>
        </w:rPr>
        <w:t>此处为</w:t>
      </w:r>
      <w:r w:rsidRPr="00257295">
        <w:rPr>
          <w:rFonts w:hint="eastAsia"/>
        </w:rPr>
        <w:t>gzip)</w:t>
      </w:r>
      <w:r w:rsidRPr="00257295">
        <w:rPr>
          <w:rFonts w:hint="eastAsia"/>
        </w:rPr>
        <w:t>将</w:t>
      </w:r>
      <w:r w:rsidRPr="00257295">
        <w:rPr>
          <w:rFonts w:hint="eastAsia"/>
        </w:rPr>
        <w:t>Image</w:t>
      </w:r>
      <w:r w:rsidRPr="00257295">
        <w:rPr>
          <w:rFonts w:hint="eastAsia"/>
        </w:rPr>
        <w:t>压缩为</w:t>
      </w:r>
      <w:r w:rsidRPr="00257295">
        <w:rPr>
          <w:rFonts w:hint="eastAsia"/>
        </w:rPr>
        <w:t>piggy.gzip</w:t>
      </w:r>
      <w:r w:rsidRPr="00257295">
        <w:rPr>
          <w:rFonts w:hint="eastAsia"/>
        </w:rPr>
        <w:t>文件，而</w:t>
      </w:r>
      <w:r w:rsidRPr="00257295">
        <w:rPr>
          <w:rFonts w:hint="eastAsia"/>
        </w:rPr>
        <w:t>Image</w:t>
      </w:r>
      <w:r w:rsidRPr="00257295">
        <w:rPr>
          <w:rFonts w:hint="eastAsia"/>
        </w:rPr>
        <w:t>是由顶层</w:t>
      </w:r>
      <w:r w:rsidRPr="00257295">
        <w:rPr>
          <w:rFonts w:hint="eastAsia"/>
        </w:rPr>
        <w:t>vmlinux</w:t>
      </w:r>
      <w:r w:rsidRPr="00257295">
        <w:rPr>
          <w:rFonts w:hint="eastAsia"/>
        </w:rPr>
        <w:t>转换，如下：</w:t>
      </w:r>
    </w:p>
    <w:p w:rsidR="009847DF" w:rsidRPr="00257295" w:rsidRDefault="009847DF" w:rsidP="009847DF">
      <w:pPr>
        <w:pStyle w:val="a7"/>
        <w:ind w:left="480" w:firstLine="360"/>
      </w:pPr>
      <w:r w:rsidRPr="00257295">
        <w:rPr>
          <w:rFonts w:hint="eastAsia"/>
        </w:rPr>
        <w:lastRenderedPageBreak/>
        <w:drawing>
          <wp:inline distT="0" distB="0" distL="0" distR="0" wp14:anchorId="704BB714" wp14:editId="23BB7A65">
            <wp:extent cx="5286375" cy="1432686"/>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F3B7.tmp"/>
                    <pic:cNvPicPr/>
                  </pic:nvPicPr>
                  <pic:blipFill>
                    <a:blip r:embed="rId154" cstate="email">
                      <a:extLst>
                        <a:ext uri="{28A0092B-C50C-407E-A947-70E740481C1C}">
                          <a14:useLocalDpi xmlns:a14="http://schemas.microsoft.com/office/drawing/2010/main" val="0"/>
                        </a:ext>
                      </a:extLst>
                    </a:blip>
                    <a:stretch>
                      <a:fillRect/>
                    </a:stretch>
                  </pic:blipFill>
                  <pic:spPr>
                    <a:xfrm>
                      <a:off x="0" y="0"/>
                      <a:ext cx="5288678" cy="1433310"/>
                    </a:xfrm>
                    <a:prstGeom prst="rect">
                      <a:avLst/>
                    </a:prstGeom>
                  </pic:spPr>
                </pic:pic>
              </a:graphicData>
            </a:graphic>
          </wp:inline>
        </w:drawing>
      </w:r>
    </w:p>
    <w:p w:rsidR="009847DF" w:rsidRPr="00257295" w:rsidRDefault="009847DF" w:rsidP="009847DF">
      <w:pPr>
        <w:ind w:left="840" w:firstLine="480"/>
      </w:pPr>
      <w:r w:rsidRPr="00257295">
        <w:rPr>
          <w:rFonts w:hint="eastAsia"/>
        </w:rPr>
        <w:t>注意：</w:t>
      </w:r>
      <w:r w:rsidRPr="00257295">
        <w:rPr>
          <w:rFonts w:hint="eastAsia"/>
        </w:rPr>
        <w:t>piggy.gzip.o</w:t>
      </w:r>
      <w:r w:rsidRPr="00257295">
        <w:rPr>
          <w:rFonts w:hint="eastAsia"/>
        </w:rPr>
        <w:t>是由</w:t>
      </w:r>
      <w:r w:rsidRPr="00257295">
        <w:rPr>
          <w:rFonts w:hint="eastAsia"/>
        </w:rPr>
        <w:t>piggy.gzip.S</w:t>
      </w:r>
      <w:r w:rsidRPr="00257295">
        <w:rPr>
          <w:rFonts w:hint="eastAsia"/>
        </w:rPr>
        <w:t>生成，其依赖于</w:t>
      </w:r>
      <w:r w:rsidRPr="00257295">
        <w:rPr>
          <w:rFonts w:hint="eastAsia"/>
        </w:rPr>
        <w:t>piggy.gzip</w:t>
      </w:r>
      <w:r w:rsidRPr="00257295">
        <w:rPr>
          <w:rFonts w:hint="eastAsia"/>
        </w:rPr>
        <w:t>是因为在</w:t>
      </w:r>
      <w:r w:rsidRPr="00257295">
        <w:rPr>
          <w:rFonts w:hint="eastAsia"/>
        </w:rPr>
        <w:t>.S</w:t>
      </w:r>
      <w:r w:rsidRPr="00257295">
        <w:rPr>
          <w:rFonts w:hint="eastAsia"/>
        </w:rPr>
        <w:t>代码中只是简单的嵌入了压缩的</w:t>
      </w:r>
      <w:r w:rsidRPr="00257295">
        <w:rPr>
          <w:rFonts w:hint="eastAsia"/>
        </w:rPr>
        <w:t>Image(</w:t>
      </w:r>
      <w:r w:rsidRPr="00257295">
        <w:rPr>
          <w:rFonts w:hint="eastAsia"/>
        </w:rPr>
        <w:t>即</w:t>
      </w:r>
      <w:r w:rsidRPr="00257295">
        <w:rPr>
          <w:rFonts w:hint="eastAsia"/>
        </w:rPr>
        <w:t>piggy.gzip)</w:t>
      </w:r>
      <w:r w:rsidRPr="00257295">
        <w:rPr>
          <w:rFonts w:hint="eastAsia"/>
        </w:rPr>
        <w:t>文件，其代码正如其名</w:t>
      </w:r>
      <w:r w:rsidRPr="00257295">
        <w:rPr>
          <w:rFonts w:hint="eastAsia"/>
        </w:rPr>
        <w:t>piggy(</w:t>
      </w:r>
      <w:r w:rsidRPr="00257295">
        <w:rPr>
          <w:rFonts w:hint="eastAsia"/>
        </w:rPr>
        <w:t>小猪</w:t>
      </w:r>
      <w:r w:rsidRPr="00257295">
        <w:rPr>
          <w:rFonts w:hint="eastAsia"/>
        </w:rPr>
        <w:t>)</w:t>
      </w:r>
      <w:r w:rsidRPr="00257295">
        <w:rPr>
          <w:rFonts w:hint="eastAsia"/>
        </w:rPr>
        <w:t>，如下：</w:t>
      </w:r>
    </w:p>
    <w:p w:rsidR="009847DF" w:rsidRPr="00257295" w:rsidRDefault="009847DF" w:rsidP="009847DF">
      <w:pPr>
        <w:pStyle w:val="a7"/>
        <w:ind w:left="480" w:firstLine="360"/>
      </w:pPr>
      <w:r w:rsidRPr="00257295">
        <w:rPr>
          <w:rFonts w:hint="eastAsia"/>
        </w:rPr>
        <w:drawing>
          <wp:inline distT="0" distB="0" distL="0" distR="0" wp14:anchorId="6A533F8B" wp14:editId="16B9A2F2">
            <wp:extent cx="4219577" cy="1066800"/>
            <wp:effectExtent l="0" t="0" r="952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3710.tmp"/>
                    <pic:cNvPicPr/>
                  </pic:nvPicPr>
                  <pic:blipFill>
                    <a:blip r:embed="rId155">
                      <a:extLst>
                        <a:ext uri="{28A0092B-C50C-407E-A947-70E740481C1C}">
                          <a14:useLocalDpi xmlns:a14="http://schemas.microsoft.com/office/drawing/2010/main" val="0"/>
                        </a:ext>
                      </a:extLst>
                    </a:blip>
                    <a:stretch>
                      <a:fillRect/>
                    </a:stretch>
                  </pic:blipFill>
                  <pic:spPr>
                    <a:xfrm>
                      <a:off x="0" y="0"/>
                      <a:ext cx="4236415" cy="1071057"/>
                    </a:xfrm>
                    <a:prstGeom prst="rect">
                      <a:avLst/>
                    </a:prstGeom>
                  </pic:spPr>
                </pic:pic>
              </a:graphicData>
            </a:graphic>
          </wp:inline>
        </w:drawing>
      </w:r>
    </w:p>
    <w:p w:rsidR="009847DF" w:rsidRPr="00257295" w:rsidRDefault="009847DF" w:rsidP="009847DF">
      <w:pPr>
        <w:ind w:left="360" w:firstLine="480"/>
      </w:pPr>
      <w:r w:rsidRPr="00257295">
        <w:rPr>
          <w:rFonts w:hint="eastAsia"/>
        </w:rPr>
        <w:t>这样方便链接器将压缩的代码和用于解压缩的代码链接到一起，如下：</w:t>
      </w:r>
    </w:p>
    <w:p w:rsidR="009847DF" w:rsidRPr="00257295" w:rsidRDefault="009847DF" w:rsidP="009847DF">
      <w:pPr>
        <w:pStyle w:val="a7"/>
        <w:ind w:left="480" w:firstLine="360"/>
      </w:pPr>
      <w:r w:rsidRPr="00257295">
        <w:rPr>
          <w:rFonts w:hint="eastAsia"/>
        </w:rPr>
        <w:drawing>
          <wp:inline distT="0" distB="0" distL="0" distR="0" wp14:anchorId="6AACE385" wp14:editId="05A15BB5">
            <wp:extent cx="2343150" cy="996237"/>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2EC.tmp"/>
                    <pic:cNvPicPr/>
                  </pic:nvPicPr>
                  <pic:blipFill>
                    <a:blip r:embed="rId156" cstate="email">
                      <a:extLst>
                        <a:ext uri="{28A0092B-C50C-407E-A947-70E740481C1C}">
                          <a14:useLocalDpi xmlns:a14="http://schemas.microsoft.com/office/drawing/2010/main" val="0"/>
                        </a:ext>
                      </a:extLst>
                    </a:blip>
                    <a:stretch>
                      <a:fillRect/>
                    </a:stretch>
                  </pic:blipFill>
                  <pic:spPr>
                    <a:xfrm>
                      <a:off x="0" y="0"/>
                      <a:ext cx="2343477" cy="996376"/>
                    </a:xfrm>
                    <a:prstGeom prst="rect">
                      <a:avLst/>
                    </a:prstGeom>
                  </pic:spPr>
                </pic:pic>
              </a:graphicData>
            </a:graphic>
          </wp:inline>
        </w:drawing>
      </w:r>
    </w:p>
    <w:p w:rsidR="009847DF" w:rsidRPr="00257295" w:rsidRDefault="009847DF" w:rsidP="009847DF">
      <w:pPr>
        <w:pStyle w:val="Heading3"/>
        <w:numPr>
          <w:ilvl w:val="2"/>
          <w:numId w:val="1"/>
        </w:numPr>
        <w:spacing w:before="163" w:after="163"/>
      </w:pPr>
      <w:bookmarkStart w:id="26" w:name="_顶层vmlinux的构造"/>
      <w:bookmarkStart w:id="27" w:name="_vmlinux的构造"/>
      <w:bookmarkStart w:id="28" w:name="_内核压缩格式"/>
      <w:bookmarkStart w:id="29" w:name="_vmlinux的代码布局"/>
      <w:bookmarkStart w:id="30" w:name="_Toc390712603"/>
      <w:bookmarkEnd w:id="26"/>
      <w:bookmarkEnd w:id="27"/>
      <w:bookmarkEnd w:id="28"/>
      <w:bookmarkEnd w:id="29"/>
      <w:r w:rsidRPr="00257295">
        <w:rPr>
          <w:rFonts w:hint="eastAsia"/>
        </w:rPr>
        <w:t>vmlinux</w:t>
      </w:r>
      <w:r w:rsidRPr="00257295">
        <w:rPr>
          <w:rFonts w:hint="eastAsia"/>
        </w:rPr>
        <w:t>布局</w:t>
      </w:r>
      <w:bookmarkEnd w:id="30"/>
    </w:p>
    <w:p w:rsidR="009847DF" w:rsidRPr="00257295" w:rsidRDefault="009847DF" w:rsidP="00292F1D">
      <w:pPr>
        <w:ind w:firstLineChars="0" w:firstLine="420"/>
      </w:pPr>
      <w:r w:rsidRPr="00257295">
        <w:rPr>
          <w:rFonts w:hint="eastAsia"/>
        </w:rPr>
        <w:t>vmlinux</w:t>
      </w:r>
      <w:r w:rsidRPr="00257295">
        <w:rPr>
          <w:rFonts w:hint="eastAsia"/>
        </w:rPr>
        <w:t>的链接脚本为</w:t>
      </w:r>
      <w:r w:rsidRPr="00257295">
        <w:rPr>
          <w:rFonts w:hint="eastAsia"/>
        </w:rPr>
        <w:t>$(KBUILD_LDS)</w:t>
      </w:r>
      <w:r w:rsidRPr="00257295">
        <w:rPr>
          <w:rFonts w:hint="eastAsia"/>
        </w:rPr>
        <w:t>，即</w:t>
      </w:r>
      <w:r w:rsidRPr="00257295">
        <w:rPr>
          <w:rFonts w:hint="eastAsia"/>
        </w:rPr>
        <w:t>arch</w:t>
      </w:r>
      <w:r w:rsidRPr="00292F1D">
        <w:rPr>
          <w:rFonts w:hint="eastAsia"/>
        </w:rPr>
        <w:t>/</w:t>
      </w:r>
      <w:r w:rsidRPr="00257295">
        <w:rPr>
          <w:rFonts w:hint="eastAsia"/>
        </w:rPr>
        <w:t>arm</w:t>
      </w:r>
      <w:r w:rsidRPr="00292F1D">
        <w:rPr>
          <w:rFonts w:hint="eastAsia"/>
        </w:rPr>
        <w:t>/</w:t>
      </w:r>
      <w:r w:rsidRPr="00257295">
        <w:rPr>
          <w:rFonts w:hint="eastAsia"/>
        </w:rPr>
        <w:t>kernel</w:t>
      </w:r>
      <w:r w:rsidRPr="00292F1D">
        <w:rPr>
          <w:rFonts w:hint="eastAsia"/>
        </w:rPr>
        <w:t>/</w:t>
      </w:r>
      <w:r w:rsidRPr="00257295">
        <w:rPr>
          <w:rFonts w:hint="eastAsia"/>
        </w:rPr>
        <w:t>vmlinux.lds</w:t>
      </w:r>
      <w:r w:rsidRPr="00257295">
        <w:rPr>
          <w:rFonts w:hint="eastAsia"/>
        </w:rPr>
        <w:t>，其根据</w:t>
      </w:r>
      <w:r w:rsidRPr="00257295">
        <w:rPr>
          <w:rFonts w:hint="eastAsia"/>
        </w:rPr>
        <w:t>vmlinux.lds.S</w:t>
      </w:r>
      <w:r w:rsidRPr="00257295">
        <w:rPr>
          <w:rFonts w:hint="eastAsia"/>
        </w:rPr>
        <w:t>生成。其中</w:t>
      </w:r>
      <w:r w:rsidRPr="00257295">
        <w:rPr>
          <w:rFonts w:hint="eastAsia"/>
        </w:rPr>
        <w:t>91</w:t>
      </w:r>
      <w:r w:rsidRPr="00257295">
        <w:rPr>
          <w:rFonts w:hint="eastAsia"/>
        </w:rPr>
        <w:t>行表示代码入口的逻辑地址：</w:t>
      </w:r>
    </w:p>
    <w:p w:rsidR="009847DF" w:rsidRPr="00257295" w:rsidRDefault="009847DF" w:rsidP="009847DF">
      <w:pPr>
        <w:pStyle w:val="a7"/>
        <w:ind w:left="480" w:firstLine="360"/>
      </w:pPr>
      <w:r w:rsidRPr="00257295">
        <w:rPr>
          <w:rFonts w:hint="eastAsia"/>
        </w:rPr>
        <w:drawing>
          <wp:inline distT="0" distB="0" distL="0" distR="0" wp14:anchorId="1A47E1EF" wp14:editId="52B3439F">
            <wp:extent cx="3248025" cy="1248779"/>
            <wp:effectExtent l="0" t="0" r="0" b="889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9DD1.tmp"/>
                    <pic:cNvPicPr/>
                  </pic:nvPicPr>
                  <pic:blipFill>
                    <a:blip r:embed="rId157" cstate="email">
                      <a:extLst>
                        <a:ext uri="{28A0092B-C50C-407E-A947-70E740481C1C}">
                          <a14:useLocalDpi xmlns:a14="http://schemas.microsoft.com/office/drawing/2010/main" val="0"/>
                        </a:ext>
                      </a:extLst>
                    </a:blip>
                    <a:stretch>
                      <a:fillRect/>
                    </a:stretch>
                  </pic:blipFill>
                  <pic:spPr>
                    <a:xfrm>
                      <a:off x="0" y="0"/>
                      <a:ext cx="3252749" cy="1250595"/>
                    </a:xfrm>
                    <a:prstGeom prst="rect">
                      <a:avLst/>
                    </a:prstGeom>
                  </pic:spPr>
                </pic:pic>
              </a:graphicData>
            </a:graphic>
          </wp:inline>
        </w:drawing>
      </w:r>
    </w:p>
    <w:p w:rsidR="009847DF" w:rsidRPr="00257295" w:rsidRDefault="009847DF" w:rsidP="00D84306">
      <w:pPr>
        <w:pStyle w:val="ListParagraph"/>
        <w:numPr>
          <w:ilvl w:val="0"/>
          <w:numId w:val="6"/>
        </w:numPr>
        <w:ind w:firstLineChars="0"/>
      </w:pPr>
      <w:r w:rsidRPr="00257295">
        <w:rPr>
          <w:rFonts w:eastAsiaTheme="minorEastAsia" w:hint="eastAsia"/>
        </w:rPr>
        <w:t>生成链接脚本</w:t>
      </w:r>
      <w:r w:rsidRPr="00257295">
        <w:rPr>
          <w:rFonts w:eastAsiaTheme="minorEastAsia" w:hint="eastAsia"/>
        </w:rPr>
        <w:t>arch</w:t>
      </w:r>
      <w:r w:rsidRPr="00257295">
        <w:rPr>
          <w:rFonts w:eastAsiaTheme="minorEastAsia" w:hint="eastAsia"/>
          <w:b/>
        </w:rPr>
        <w:t>/</w:t>
      </w:r>
      <w:r w:rsidRPr="00257295">
        <w:rPr>
          <w:rFonts w:eastAsiaTheme="minorEastAsia" w:hint="eastAsia"/>
        </w:rPr>
        <w:t>arm</w:t>
      </w:r>
      <w:r w:rsidRPr="00257295">
        <w:rPr>
          <w:rFonts w:eastAsiaTheme="minorEastAsia" w:hint="eastAsia"/>
          <w:b/>
        </w:rPr>
        <w:t>/</w:t>
      </w:r>
      <w:r w:rsidRPr="00257295">
        <w:rPr>
          <w:rFonts w:eastAsiaTheme="minorEastAsia" w:hint="eastAsia"/>
        </w:rPr>
        <w:t>kernel</w:t>
      </w:r>
      <w:r w:rsidRPr="00257295">
        <w:rPr>
          <w:rFonts w:eastAsiaTheme="minorEastAsia" w:hint="eastAsia"/>
          <w:b/>
        </w:rPr>
        <w:t>/</w:t>
      </w:r>
      <w:r w:rsidRPr="00257295">
        <w:rPr>
          <w:rFonts w:eastAsiaTheme="minorEastAsia" w:hint="eastAsia"/>
        </w:rPr>
        <w:t>vmlinux.lds</w:t>
      </w:r>
      <w:r w:rsidRPr="00257295">
        <w:rPr>
          <w:rFonts w:eastAsiaTheme="minorEastAsia" w:hint="eastAsia"/>
        </w:rPr>
        <w:t>。</w:t>
      </w:r>
    </w:p>
    <w:p w:rsidR="009847DF" w:rsidRPr="00257295" w:rsidRDefault="009847DF" w:rsidP="009847DF">
      <w:pPr>
        <w:pStyle w:val="a7"/>
        <w:ind w:left="480" w:firstLine="360"/>
      </w:pPr>
      <w:r w:rsidRPr="00257295">
        <w:lastRenderedPageBreak/>
        <w:drawing>
          <wp:inline distT="0" distB="0" distL="0" distR="0" wp14:anchorId="423614A3" wp14:editId="2FC27DF1">
            <wp:extent cx="5287113" cy="1333686"/>
            <wp:effectExtent l="0" t="0" r="889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DFFE.tmp"/>
                    <pic:cNvPicPr/>
                  </pic:nvPicPr>
                  <pic:blipFill>
                    <a:blip r:embed="rId158">
                      <a:extLst>
                        <a:ext uri="{28A0092B-C50C-407E-A947-70E740481C1C}">
                          <a14:useLocalDpi xmlns:a14="http://schemas.microsoft.com/office/drawing/2010/main" val="0"/>
                        </a:ext>
                      </a:extLst>
                    </a:blip>
                    <a:stretch>
                      <a:fillRect/>
                    </a:stretch>
                  </pic:blipFill>
                  <pic:spPr>
                    <a:xfrm>
                      <a:off x="0" y="0"/>
                      <a:ext cx="5287113" cy="1333686"/>
                    </a:xfrm>
                    <a:prstGeom prst="rect">
                      <a:avLst/>
                    </a:prstGeom>
                  </pic:spPr>
                </pic:pic>
              </a:graphicData>
            </a:graphic>
          </wp:inline>
        </w:drawing>
      </w:r>
    </w:p>
    <w:p w:rsidR="009847DF" w:rsidRPr="00257295" w:rsidRDefault="009847DF" w:rsidP="00D84306">
      <w:pPr>
        <w:pStyle w:val="ListParagraph"/>
        <w:numPr>
          <w:ilvl w:val="0"/>
          <w:numId w:val="6"/>
        </w:numPr>
        <w:ind w:firstLineChars="0"/>
      </w:pPr>
      <w:r w:rsidRPr="00257295">
        <w:rPr>
          <w:rFonts w:hint="eastAsia"/>
        </w:rPr>
        <w:t>配置</w:t>
      </w:r>
      <w:r w:rsidRPr="00257295">
        <w:rPr>
          <w:rFonts w:hint="eastAsia"/>
        </w:rPr>
        <w:t>TEXT_OFFSET</w:t>
      </w:r>
      <w:r w:rsidRPr="00257295">
        <w:rPr>
          <w:rFonts w:hint="eastAsia"/>
        </w:rPr>
        <w:t>：</w:t>
      </w:r>
    </w:p>
    <w:p w:rsidR="009847DF" w:rsidRPr="00257295" w:rsidRDefault="009847DF" w:rsidP="009847DF">
      <w:pPr>
        <w:pStyle w:val="a7"/>
        <w:ind w:left="480" w:firstLine="360"/>
      </w:pPr>
      <w:r w:rsidRPr="00257295">
        <w:rPr>
          <w:rFonts w:hint="eastAsia"/>
        </w:rPr>
        <w:drawing>
          <wp:inline distT="0" distB="0" distL="0" distR="0" wp14:anchorId="53666064" wp14:editId="198CAE01">
            <wp:extent cx="2343600" cy="38160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7D32.tmp"/>
                    <pic:cNvPicPr/>
                  </pic:nvPicPr>
                  <pic:blipFill>
                    <a:blip r:embed="rId159">
                      <a:extLst>
                        <a:ext uri="{28A0092B-C50C-407E-A947-70E740481C1C}">
                          <a14:useLocalDpi xmlns:a14="http://schemas.microsoft.com/office/drawing/2010/main" val="0"/>
                        </a:ext>
                      </a:extLst>
                    </a:blip>
                    <a:stretch>
                      <a:fillRect/>
                    </a:stretch>
                  </pic:blipFill>
                  <pic:spPr>
                    <a:xfrm>
                      <a:off x="0" y="0"/>
                      <a:ext cx="2343600" cy="381600"/>
                    </a:xfrm>
                    <a:prstGeom prst="rect">
                      <a:avLst/>
                    </a:prstGeom>
                  </pic:spPr>
                </pic:pic>
              </a:graphicData>
            </a:graphic>
          </wp:inline>
        </w:drawing>
      </w:r>
    </w:p>
    <w:p w:rsidR="009847DF" w:rsidRPr="00257295" w:rsidRDefault="009847DF" w:rsidP="009847DF">
      <w:pPr>
        <w:pStyle w:val="a7"/>
        <w:ind w:left="480" w:firstLine="360"/>
      </w:pPr>
      <w:r w:rsidRPr="00257295">
        <w:rPr>
          <w:rFonts w:hint="eastAsia"/>
        </w:rPr>
        <w:drawing>
          <wp:inline distT="0" distB="0" distL="0" distR="0" wp14:anchorId="44FC0F64" wp14:editId="14E73D8E">
            <wp:extent cx="5572125" cy="507428"/>
            <wp:effectExtent l="0" t="0" r="0" b="698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F149.tmp"/>
                    <pic:cNvPicPr/>
                  </pic:nvPicPr>
                  <pic:blipFill>
                    <a:blip r:embed="rId160">
                      <a:extLst>
                        <a:ext uri="{28A0092B-C50C-407E-A947-70E740481C1C}">
                          <a14:useLocalDpi xmlns:a14="http://schemas.microsoft.com/office/drawing/2010/main" val="0"/>
                        </a:ext>
                      </a:extLst>
                    </a:blip>
                    <a:stretch>
                      <a:fillRect/>
                    </a:stretch>
                  </pic:blipFill>
                  <pic:spPr>
                    <a:xfrm>
                      <a:off x="0" y="0"/>
                      <a:ext cx="5582498" cy="508373"/>
                    </a:xfrm>
                    <a:prstGeom prst="rect">
                      <a:avLst/>
                    </a:prstGeom>
                  </pic:spPr>
                </pic:pic>
              </a:graphicData>
            </a:graphic>
          </wp:inline>
        </w:drawing>
      </w:r>
    </w:p>
    <w:p w:rsidR="009847DF" w:rsidRPr="00257295" w:rsidRDefault="009847DF" w:rsidP="00D84306">
      <w:pPr>
        <w:pStyle w:val="ListParagraph"/>
        <w:numPr>
          <w:ilvl w:val="0"/>
          <w:numId w:val="6"/>
        </w:numPr>
        <w:ind w:firstLineChars="0"/>
      </w:pPr>
      <w:r w:rsidRPr="00257295">
        <w:rPr>
          <w:rFonts w:hint="eastAsia"/>
        </w:rPr>
        <w:t>配置</w:t>
      </w:r>
      <w:r w:rsidRPr="00257295">
        <w:rPr>
          <w:rFonts w:hint="eastAsia"/>
        </w:rPr>
        <w:t>PAGE_OFFSET</w:t>
      </w:r>
      <w:r w:rsidRPr="00257295">
        <w:rPr>
          <w:rFonts w:hint="eastAsia"/>
        </w:rPr>
        <w:t>：</w:t>
      </w:r>
    </w:p>
    <w:p w:rsidR="009847DF" w:rsidRPr="00257295" w:rsidRDefault="009847DF" w:rsidP="009847DF">
      <w:pPr>
        <w:pStyle w:val="a7"/>
        <w:ind w:left="480" w:firstLine="360"/>
      </w:pPr>
      <w:r w:rsidRPr="00257295">
        <w:rPr>
          <w:rFonts w:hint="eastAsia"/>
        </w:rPr>
        <w:drawing>
          <wp:inline distT="0" distB="0" distL="0" distR="0" wp14:anchorId="06313C58" wp14:editId="29E4A196">
            <wp:extent cx="2771775" cy="12096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4145.tmp"/>
                    <pic:cNvPicPr/>
                  </pic:nvPicPr>
                  <pic:blipFill>
                    <a:blip r:embed="rId161">
                      <a:extLst>
                        <a:ext uri="{28A0092B-C50C-407E-A947-70E740481C1C}">
                          <a14:useLocalDpi xmlns:a14="http://schemas.microsoft.com/office/drawing/2010/main" val="0"/>
                        </a:ext>
                      </a:extLst>
                    </a:blip>
                    <a:stretch>
                      <a:fillRect/>
                    </a:stretch>
                  </pic:blipFill>
                  <pic:spPr>
                    <a:xfrm>
                      <a:off x="0" y="0"/>
                      <a:ext cx="2785512" cy="1215670"/>
                    </a:xfrm>
                    <a:prstGeom prst="rect">
                      <a:avLst/>
                    </a:prstGeom>
                  </pic:spPr>
                </pic:pic>
              </a:graphicData>
            </a:graphic>
          </wp:inline>
        </w:drawing>
      </w:r>
    </w:p>
    <w:p w:rsidR="009847DF" w:rsidRPr="00257295" w:rsidRDefault="009847DF" w:rsidP="009847DF">
      <w:pPr>
        <w:pStyle w:val="a7"/>
        <w:ind w:left="480" w:firstLine="360"/>
      </w:pPr>
      <w:r w:rsidRPr="00257295">
        <w:rPr>
          <w:rFonts w:hint="eastAsia"/>
        </w:rPr>
        <w:drawing>
          <wp:inline distT="0" distB="0" distL="0" distR="0" wp14:anchorId="4317B203" wp14:editId="7F14F19B">
            <wp:extent cx="5641200" cy="658800"/>
            <wp:effectExtent l="0" t="0" r="0" b="825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8E99.tmp"/>
                    <pic:cNvPicPr/>
                  </pic:nvPicPr>
                  <pic:blipFill>
                    <a:blip r:embed="rId162">
                      <a:extLst>
                        <a:ext uri="{28A0092B-C50C-407E-A947-70E740481C1C}">
                          <a14:useLocalDpi xmlns:a14="http://schemas.microsoft.com/office/drawing/2010/main" val="0"/>
                        </a:ext>
                      </a:extLst>
                    </a:blip>
                    <a:stretch>
                      <a:fillRect/>
                    </a:stretch>
                  </pic:blipFill>
                  <pic:spPr>
                    <a:xfrm>
                      <a:off x="0" y="0"/>
                      <a:ext cx="5641200" cy="658800"/>
                    </a:xfrm>
                    <a:prstGeom prst="rect">
                      <a:avLst/>
                    </a:prstGeom>
                  </pic:spPr>
                </pic:pic>
              </a:graphicData>
            </a:graphic>
          </wp:inline>
        </w:drawing>
      </w:r>
    </w:p>
    <w:p w:rsidR="009847DF" w:rsidRPr="00257295" w:rsidRDefault="009847DF" w:rsidP="009847DF">
      <w:pPr>
        <w:ind w:left="360" w:firstLine="480"/>
      </w:pPr>
      <w:r w:rsidRPr="00257295">
        <w:rPr>
          <w:rFonts w:hint="eastAsia"/>
        </w:rPr>
        <w:t>因此当前</w:t>
      </w:r>
      <w:r w:rsidRPr="00257295">
        <w:rPr>
          <w:rFonts w:hint="eastAsia"/>
        </w:rPr>
        <w:t>vmlinux</w:t>
      </w:r>
      <w:r w:rsidRPr="00257295">
        <w:rPr>
          <w:rFonts w:hint="eastAsia"/>
        </w:rPr>
        <w:t>的逻辑入口地址为</w:t>
      </w:r>
      <w:r w:rsidRPr="00257295">
        <w:rPr>
          <w:rFonts w:hint="eastAsia"/>
        </w:rPr>
        <w:t>0xC0008000</w:t>
      </w:r>
      <w:r w:rsidRPr="00257295">
        <w:rPr>
          <w:rFonts w:hint="eastAsia"/>
        </w:rPr>
        <w:t>；</w:t>
      </w:r>
    </w:p>
    <w:p w:rsidR="009847DF" w:rsidRPr="00257295" w:rsidRDefault="009847DF" w:rsidP="009847DF">
      <w:pPr>
        <w:pStyle w:val="Heading3"/>
        <w:numPr>
          <w:ilvl w:val="2"/>
          <w:numId w:val="1"/>
        </w:numPr>
        <w:spacing w:before="163" w:after="163"/>
      </w:pPr>
      <w:bookmarkStart w:id="31" w:name="_Toc390712604"/>
      <w:r w:rsidRPr="00257295">
        <w:rPr>
          <w:rFonts w:hint="eastAsia"/>
        </w:rPr>
        <w:t>zImage</w:t>
      </w:r>
      <w:r w:rsidRPr="00257295">
        <w:rPr>
          <w:rFonts w:hint="eastAsia"/>
        </w:rPr>
        <w:t>布局</w:t>
      </w:r>
      <w:bookmarkEnd w:id="31"/>
    </w:p>
    <w:p w:rsidR="009847DF" w:rsidRPr="00257295" w:rsidRDefault="009847DF" w:rsidP="001B085D">
      <w:pPr>
        <w:ind w:firstLineChars="0" w:firstLine="420"/>
      </w:pPr>
      <w:r w:rsidRPr="00257295">
        <w:rPr>
          <w:rFonts w:hint="eastAsia"/>
        </w:rPr>
        <w:t>zImage</w:t>
      </w:r>
      <w:r w:rsidRPr="00257295">
        <w:rPr>
          <w:rFonts w:hint="eastAsia"/>
        </w:rPr>
        <w:t>的链接脚本为</w:t>
      </w:r>
      <w:r w:rsidRPr="00257295">
        <w:rPr>
          <w:rFonts w:hint="eastAsia"/>
        </w:rPr>
        <w:t>compressed</w:t>
      </w:r>
      <w:r w:rsidRPr="003C3AE5">
        <w:rPr>
          <w:rFonts w:hint="eastAsia"/>
        </w:rPr>
        <w:t>/</w:t>
      </w:r>
      <w:r w:rsidRPr="00257295">
        <w:rPr>
          <w:rFonts w:hint="eastAsia"/>
        </w:rPr>
        <w:t>vmlinux.lds</w:t>
      </w:r>
      <w:r w:rsidRPr="00257295">
        <w:rPr>
          <w:rFonts w:hint="eastAsia"/>
        </w:rPr>
        <w:t>，其根据</w:t>
      </w:r>
      <w:r w:rsidRPr="00257295">
        <w:rPr>
          <w:rFonts w:hint="eastAsia"/>
        </w:rPr>
        <w:t>vmlinux.lds.in</w:t>
      </w:r>
      <w:r w:rsidRPr="00257295">
        <w:rPr>
          <w:rFonts w:hint="eastAsia"/>
        </w:rPr>
        <w:t>生成，其中</w:t>
      </w:r>
      <w:r w:rsidRPr="00257295">
        <w:rPr>
          <w:rFonts w:hint="eastAsia"/>
        </w:rPr>
        <w:t>26</w:t>
      </w:r>
      <w:r w:rsidRPr="00257295">
        <w:rPr>
          <w:rFonts w:hint="eastAsia"/>
        </w:rPr>
        <w:t>行指定了代码入口的逻辑地址：</w:t>
      </w:r>
    </w:p>
    <w:p w:rsidR="009847DF" w:rsidRPr="00257295" w:rsidRDefault="009847DF" w:rsidP="009847DF">
      <w:pPr>
        <w:pStyle w:val="a7"/>
        <w:ind w:leftChars="175"/>
        <w:rPr>
          <w:rFonts w:cs="Times New Roman"/>
          <w:noProof w:val="0"/>
          <w:sz w:val="24"/>
          <w:szCs w:val="24"/>
        </w:rPr>
      </w:pPr>
      <w:r w:rsidRPr="00257295">
        <w:rPr>
          <w:rFonts w:cs="Times New Roman"/>
          <w:sz w:val="24"/>
          <w:szCs w:val="24"/>
        </w:rPr>
        <w:drawing>
          <wp:inline distT="0" distB="0" distL="0" distR="0" wp14:anchorId="6185C350" wp14:editId="63A2C594">
            <wp:extent cx="2743583" cy="1162212"/>
            <wp:effectExtent l="0" t="0" r="0" b="0"/>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81E3.tmp"/>
                    <pic:cNvPicPr/>
                  </pic:nvPicPr>
                  <pic:blipFill>
                    <a:blip r:embed="rId163">
                      <a:extLst>
                        <a:ext uri="{28A0092B-C50C-407E-A947-70E740481C1C}">
                          <a14:useLocalDpi xmlns:a14="http://schemas.microsoft.com/office/drawing/2010/main" val="0"/>
                        </a:ext>
                      </a:extLst>
                    </a:blip>
                    <a:stretch>
                      <a:fillRect/>
                    </a:stretch>
                  </pic:blipFill>
                  <pic:spPr>
                    <a:xfrm>
                      <a:off x="0" y="0"/>
                      <a:ext cx="2743583" cy="1162212"/>
                    </a:xfrm>
                    <a:prstGeom prst="rect">
                      <a:avLst/>
                    </a:prstGeom>
                  </pic:spPr>
                </pic:pic>
              </a:graphicData>
            </a:graphic>
          </wp:inline>
        </w:drawing>
      </w:r>
    </w:p>
    <w:p w:rsidR="009847DF" w:rsidRPr="00257295" w:rsidRDefault="009847DF" w:rsidP="00D84306">
      <w:pPr>
        <w:pStyle w:val="ListParagraph"/>
        <w:numPr>
          <w:ilvl w:val="0"/>
          <w:numId w:val="7"/>
        </w:numPr>
        <w:ind w:firstLineChars="0"/>
      </w:pPr>
      <w:r w:rsidRPr="00257295">
        <w:rPr>
          <w:rFonts w:hint="eastAsia"/>
        </w:rPr>
        <w:t>定义逻辑入口地址。</w:t>
      </w:r>
    </w:p>
    <w:p w:rsidR="009847DF" w:rsidRPr="00257295" w:rsidRDefault="009847DF" w:rsidP="009847DF">
      <w:pPr>
        <w:pStyle w:val="a7"/>
        <w:ind w:leftChars="375" w:left="900" w:firstLine="360"/>
      </w:pPr>
      <w:r w:rsidRPr="00257295">
        <w:rPr>
          <w:rFonts w:hint="eastAsia"/>
        </w:rPr>
        <w:lastRenderedPageBreak/>
        <w:drawing>
          <wp:inline distT="0" distB="0" distL="0" distR="0" wp14:anchorId="76829FB8" wp14:editId="0C3657B3">
            <wp:extent cx="3924300" cy="122872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B73.tmp"/>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3932205" cy="1231200"/>
                    </a:xfrm>
                    <a:prstGeom prst="rect">
                      <a:avLst/>
                    </a:prstGeom>
                    <a:ln>
                      <a:noFill/>
                    </a:ln>
                    <a:extLst>
                      <a:ext uri="{53640926-AAD7-44D8-BBD7-CCE9431645EC}">
                        <a14:shadowObscured xmlns:a14="http://schemas.microsoft.com/office/drawing/2010/main"/>
                      </a:ext>
                    </a:extLst>
                  </pic:spPr>
                </pic:pic>
              </a:graphicData>
            </a:graphic>
          </wp:inline>
        </w:drawing>
      </w:r>
    </w:p>
    <w:p w:rsidR="009847DF" w:rsidRPr="00257295" w:rsidRDefault="009847DF" w:rsidP="00D84306">
      <w:pPr>
        <w:pStyle w:val="ListParagraph"/>
        <w:numPr>
          <w:ilvl w:val="0"/>
          <w:numId w:val="7"/>
        </w:numPr>
        <w:ind w:firstLineChars="0"/>
      </w:pPr>
      <w:r w:rsidRPr="00257295">
        <w:rPr>
          <w:rFonts w:hint="eastAsia"/>
        </w:rPr>
        <w:t>创建</w:t>
      </w:r>
      <w:r w:rsidRPr="00257295">
        <w:rPr>
          <w:rFonts w:hint="eastAsia"/>
        </w:rPr>
        <w:t>vmlinux.lds</w:t>
      </w:r>
      <w:r w:rsidRPr="00257295">
        <w:rPr>
          <w:rFonts w:hint="eastAsia"/>
        </w:rPr>
        <w:t>，配置代码入口的逻辑地址。</w:t>
      </w:r>
    </w:p>
    <w:p w:rsidR="009847DF" w:rsidRPr="00257295" w:rsidRDefault="009847DF" w:rsidP="009847DF">
      <w:pPr>
        <w:pStyle w:val="ListParagraph"/>
        <w:ind w:left="840" w:firstLineChars="0"/>
      </w:pPr>
      <w:r w:rsidRPr="00257295">
        <w:rPr>
          <w:rFonts w:hint="eastAsia"/>
        </w:rPr>
        <w:t>使用</w:t>
      </w:r>
      <w:r w:rsidRPr="00257295">
        <w:rPr>
          <w:rFonts w:hint="eastAsia"/>
        </w:rPr>
        <w:t xml:space="preserve">sed </w:t>
      </w:r>
      <w:r w:rsidRPr="00257295">
        <w:rPr>
          <w:rFonts w:hint="eastAsia"/>
        </w:rPr>
        <w:t>命令替换</w:t>
      </w:r>
      <w:r w:rsidRPr="00257295">
        <w:rPr>
          <w:rFonts w:hint="eastAsia"/>
        </w:rPr>
        <w:t>vmlinux.lds.in</w:t>
      </w:r>
      <w:r w:rsidRPr="00257295">
        <w:rPr>
          <w:rFonts w:hint="eastAsia"/>
        </w:rPr>
        <w:t>的</w:t>
      </w:r>
      <w:r w:rsidRPr="00257295">
        <w:rPr>
          <w:rFonts w:hint="eastAsia"/>
        </w:rPr>
        <w:t>TEXT_START</w:t>
      </w:r>
      <w:r w:rsidRPr="00257295">
        <w:rPr>
          <w:rFonts w:hint="eastAsia"/>
        </w:rPr>
        <w:t>为</w:t>
      </w:r>
      <w:r w:rsidRPr="00257295">
        <w:rPr>
          <w:rFonts w:hint="eastAsia"/>
        </w:rPr>
        <w:t>$(ZTEXTADDR)</w:t>
      </w:r>
      <w:r w:rsidRPr="00257295">
        <w:rPr>
          <w:rFonts w:hint="eastAsia"/>
        </w:rPr>
        <w:t>所表示的值，从而生成</w:t>
      </w:r>
      <w:r w:rsidRPr="00257295">
        <w:rPr>
          <w:rFonts w:hint="eastAsia"/>
        </w:rPr>
        <w:t>vmlinux.lds</w:t>
      </w:r>
      <w:r w:rsidRPr="00257295">
        <w:rPr>
          <w:rFonts w:hint="eastAsia"/>
        </w:rPr>
        <w:t>。该链接脚本用于</w:t>
      </w:r>
      <w:hyperlink w:anchor="_zImage的构造" w:history="1">
        <w:r w:rsidRPr="00257295">
          <w:rPr>
            <w:rStyle w:val="Hyperlink"/>
            <w:rFonts w:hint="eastAsia"/>
          </w:rPr>
          <w:t>生成含有压缩</w:t>
        </w:r>
        <w:r w:rsidRPr="00257295">
          <w:rPr>
            <w:rStyle w:val="Hyperlink"/>
            <w:rFonts w:hint="eastAsia"/>
          </w:rPr>
          <w:t>Image</w:t>
        </w:r>
        <w:r w:rsidRPr="00257295">
          <w:rPr>
            <w:rStyle w:val="Hyperlink"/>
            <w:rFonts w:hint="eastAsia"/>
          </w:rPr>
          <w:t>的</w:t>
        </w:r>
        <w:r w:rsidRPr="00257295">
          <w:rPr>
            <w:rStyle w:val="Hyperlink"/>
            <w:rFonts w:hint="eastAsia"/>
          </w:rPr>
          <w:t>vmlinux</w:t>
        </w:r>
      </w:hyperlink>
      <w:r w:rsidRPr="00257295">
        <w:rPr>
          <w:rFonts w:hint="eastAsia"/>
        </w:rPr>
        <w:t>，继而转换为</w:t>
      </w:r>
      <w:r w:rsidRPr="00257295">
        <w:rPr>
          <w:rFonts w:hint="eastAsia"/>
        </w:rPr>
        <w:t>zImage</w:t>
      </w:r>
      <w:r w:rsidRPr="00257295">
        <w:rPr>
          <w:rFonts w:hint="eastAsia"/>
        </w:rPr>
        <w:t>。即</w:t>
      </w:r>
      <w:r w:rsidRPr="00257295">
        <w:rPr>
          <w:rFonts w:hint="eastAsia"/>
        </w:rPr>
        <w:t>ZTEXTADDR</w:t>
      </w:r>
      <w:r w:rsidRPr="00257295">
        <w:rPr>
          <w:rFonts w:hint="eastAsia"/>
        </w:rPr>
        <w:t>所表示的值即</w:t>
      </w:r>
      <w:r w:rsidRPr="00257295">
        <w:rPr>
          <w:rFonts w:hint="eastAsia"/>
        </w:rPr>
        <w:t>zImage</w:t>
      </w:r>
      <w:r w:rsidRPr="00257295">
        <w:rPr>
          <w:rFonts w:hint="eastAsia"/>
        </w:rPr>
        <w:t>的逻辑起始地址（当前为</w:t>
      </w:r>
      <w:r w:rsidRPr="00257295">
        <w:rPr>
          <w:rFonts w:hint="eastAsia"/>
        </w:rPr>
        <w:t>0</w:t>
      </w:r>
      <w:r w:rsidRPr="00257295">
        <w:rPr>
          <w:rFonts w:hint="eastAsia"/>
        </w:rPr>
        <w:t>）：</w:t>
      </w:r>
    </w:p>
    <w:p w:rsidR="009847DF" w:rsidRPr="00257295" w:rsidRDefault="009847DF" w:rsidP="009847DF">
      <w:pPr>
        <w:pStyle w:val="a7"/>
        <w:ind w:left="480" w:firstLine="360"/>
      </w:pPr>
      <w:r w:rsidRPr="00257295">
        <w:drawing>
          <wp:inline distT="0" distB="0" distL="0" distR="0" wp14:anchorId="1BCF1943" wp14:editId="7308F1C2">
            <wp:extent cx="5315692" cy="323895"/>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C4284.tmp"/>
                    <pic:cNvPicPr/>
                  </pic:nvPicPr>
                  <pic:blipFill>
                    <a:blip r:embed="rId165">
                      <a:extLst>
                        <a:ext uri="{28A0092B-C50C-407E-A947-70E740481C1C}">
                          <a14:useLocalDpi xmlns:a14="http://schemas.microsoft.com/office/drawing/2010/main" val="0"/>
                        </a:ext>
                      </a:extLst>
                    </a:blip>
                    <a:stretch>
                      <a:fillRect/>
                    </a:stretch>
                  </pic:blipFill>
                  <pic:spPr>
                    <a:xfrm>
                      <a:off x="0" y="0"/>
                      <a:ext cx="5315692" cy="323895"/>
                    </a:xfrm>
                    <a:prstGeom prst="rect">
                      <a:avLst/>
                    </a:prstGeom>
                  </pic:spPr>
                </pic:pic>
              </a:graphicData>
            </a:graphic>
          </wp:inline>
        </w:drawing>
      </w:r>
    </w:p>
    <w:p w:rsidR="009847DF" w:rsidRPr="00257295" w:rsidRDefault="009847DF" w:rsidP="009847DF">
      <w:pPr>
        <w:pStyle w:val="a7"/>
        <w:ind w:left="480" w:firstLine="360"/>
      </w:pPr>
      <w:r w:rsidRPr="00257295">
        <w:rPr>
          <w:rFonts w:hint="eastAsia"/>
        </w:rPr>
        <w:drawing>
          <wp:inline distT="0" distB="0" distL="0" distR="0" wp14:anchorId="392F9830" wp14:editId="71EE34E3">
            <wp:extent cx="5314950" cy="436963"/>
            <wp:effectExtent l="0" t="0" r="0" b="127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6EF0.tmp"/>
                    <pic:cNvPicPr/>
                  </pic:nvPicPr>
                  <pic:blipFill>
                    <a:blip r:embed="rId166" cstate="email">
                      <a:extLst>
                        <a:ext uri="{28A0092B-C50C-407E-A947-70E740481C1C}">
                          <a14:useLocalDpi xmlns:a14="http://schemas.microsoft.com/office/drawing/2010/main" val="0"/>
                        </a:ext>
                      </a:extLst>
                    </a:blip>
                    <a:stretch>
                      <a:fillRect/>
                    </a:stretch>
                  </pic:blipFill>
                  <pic:spPr>
                    <a:xfrm>
                      <a:off x="0" y="0"/>
                      <a:ext cx="5366856" cy="441230"/>
                    </a:xfrm>
                    <a:prstGeom prst="rect">
                      <a:avLst/>
                    </a:prstGeom>
                  </pic:spPr>
                </pic:pic>
              </a:graphicData>
            </a:graphic>
          </wp:inline>
        </w:drawing>
      </w:r>
    </w:p>
    <w:p w:rsidR="009847DF" w:rsidRPr="00257295" w:rsidRDefault="009847DF" w:rsidP="00D84306">
      <w:pPr>
        <w:pStyle w:val="ListParagraph"/>
        <w:numPr>
          <w:ilvl w:val="0"/>
          <w:numId w:val="7"/>
        </w:numPr>
        <w:ind w:firstLineChars="0"/>
      </w:pPr>
      <w:r w:rsidRPr="00257295">
        <w:rPr>
          <w:rFonts w:hint="eastAsia"/>
        </w:rPr>
        <w:t>配置代码运行地址。</w:t>
      </w:r>
    </w:p>
    <w:p w:rsidR="009847DF" w:rsidRPr="00257295" w:rsidRDefault="009847DF" w:rsidP="009847DF">
      <w:pPr>
        <w:pStyle w:val="ListParagraph"/>
        <w:ind w:left="840" w:firstLineChars="0" w:firstLine="0"/>
      </w:pPr>
      <w:r w:rsidRPr="00257295">
        <w:rPr>
          <w:rFonts w:hint="eastAsia"/>
        </w:rPr>
        <w:t>即</w:t>
      </w:r>
      <w:r w:rsidRPr="00257295">
        <w:rPr>
          <w:rFonts w:hint="eastAsia"/>
        </w:rPr>
        <w:t>zImage</w:t>
      </w:r>
      <w:r w:rsidRPr="00257295">
        <w:rPr>
          <w:rFonts w:hint="eastAsia"/>
        </w:rPr>
        <w:t>运行的地址，也是解压后的</w:t>
      </w:r>
      <w:r w:rsidRPr="00257295">
        <w:rPr>
          <w:rFonts w:hint="eastAsia"/>
        </w:rPr>
        <w:t>Image</w:t>
      </w:r>
      <w:r w:rsidRPr="00257295">
        <w:rPr>
          <w:rFonts w:hint="eastAsia"/>
        </w:rPr>
        <w:t>运行地址。涉及到的代码：</w:t>
      </w:r>
    </w:p>
    <w:p w:rsidR="009847DF" w:rsidRPr="00257295" w:rsidRDefault="009847DF" w:rsidP="00D734B9">
      <w:pPr>
        <w:pStyle w:val="ListParagraph"/>
        <w:numPr>
          <w:ilvl w:val="0"/>
          <w:numId w:val="162"/>
        </w:numPr>
        <w:ind w:firstLineChars="0"/>
      </w:pPr>
      <w:r w:rsidRPr="00257295">
        <w:rPr>
          <w:rFonts w:hint="eastAsia"/>
        </w:rPr>
        <w:t>定义运行地址变量。</w:t>
      </w:r>
    </w:p>
    <w:p w:rsidR="009847DF" w:rsidRPr="00257295" w:rsidRDefault="009847DF" w:rsidP="009847DF">
      <w:pPr>
        <w:widowControl/>
        <w:shd w:val="clear" w:color="auto" w:fill="FFFFFF"/>
        <w:spacing w:line="390" w:lineRule="atLeast"/>
        <w:ind w:left="720" w:firstLineChars="0" w:firstLine="480"/>
        <w:jc w:val="left"/>
      </w:pPr>
      <w:r w:rsidRPr="00257295">
        <w:rPr>
          <w:rFonts w:hint="eastAsia"/>
          <w:noProof/>
        </w:rPr>
        <w:drawing>
          <wp:inline distT="0" distB="0" distL="0" distR="0" wp14:anchorId="5A6FE54B" wp14:editId="11BC5FC4">
            <wp:extent cx="4162425" cy="1171514"/>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884.tmp"/>
                    <pic:cNvPicPr/>
                  </pic:nvPicPr>
                  <pic:blipFill>
                    <a:blip r:embed="rId167" cstate="email">
                      <a:extLst>
                        <a:ext uri="{28A0092B-C50C-407E-A947-70E740481C1C}">
                          <a14:useLocalDpi xmlns:a14="http://schemas.microsoft.com/office/drawing/2010/main" val="0"/>
                        </a:ext>
                      </a:extLst>
                    </a:blip>
                    <a:stretch>
                      <a:fillRect/>
                    </a:stretch>
                  </pic:blipFill>
                  <pic:spPr>
                    <a:xfrm>
                      <a:off x="0" y="0"/>
                      <a:ext cx="4163008" cy="1171678"/>
                    </a:xfrm>
                    <a:prstGeom prst="rect">
                      <a:avLst/>
                    </a:prstGeom>
                  </pic:spPr>
                </pic:pic>
              </a:graphicData>
            </a:graphic>
          </wp:inline>
        </w:drawing>
      </w:r>
    </w:p>
    <w:p w:rsidR="009847DF" w:rsidRPr="00257295" w:rsidRDefault="009847DF" w:rsidP="009847DF">
      <w:pPr>
        <w:widowControl/>
        <w:shd w:val="clear" w:color="auto" w:fill="FFFFFF"/>
        <w:spacing w:line="390" w:lineRule="atLeast"/>
        <w:ind w:left="720" w:firstLineChars="0" w:firstLine="480"/>
        <w:jc w:val="left"/>
      </w:pPr>
      <w:r w:rsidRPr="00257295">
        <w:rPr>
          <w:rFonts w:hint="eastAsia"/>
          <w:noProof/>
        </w:rPr>
        <w:drawing>
          <wp:inline distT="0" distB="0" distL="0" distR="0" wp14:anchorId="02B29CCD" wp14:editId="19361999">
            <wp:extent cx="3028950" cy="1299583"/>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791C.tmp"/>
                    <pic:cNvPicPr/>
                  </pic:nvPicPr>
                  <pic:blipFill>
                    <a:blip r:embed="rId168">
                      <a:extLst>
                        <a:ext uri="{28A0092B-C50C-407E-A947-70E740481C1C}">
                          <a14:useLocalDpi xmlns:a14="http://schemas.microsoft.com/office/drawing/2010/main" val="0"/>
                        </a:ext>
                      </a:extLst>
                    </a:blip>
                    <a:stretch>
                      <a:fillRect/>
                    </a:stretch>
                  </pic:blipFill>
                  <pic:spPr>
                    <a:xfrm>
                      <a:off x="0" y="0"/>
                      <a:ext cx="3035890" cy="1302561"/>
                    </a:xfrm>
                    <a:prstGeom prst="rect">
                      <a:avLst/>
                    </a:prstGeom>
                  </pic:spPr>
                </pic:pic>
              </a:graphicData>
            </a:graphic>
          </wp:inline>
        </w:drawing>
      </w:r>
    </w:p>
    <w:p w:rsidR="009847DF" w:rsidRPr="00257295" w:rsidRDefault="009847DF" w:rsidP="00D734B9">
      <w:pPr>
        <w:pStyle w:val="ListParagraph"/>
        <w:numPr>
          <w:ilvl w:val="0"/>
          <w:numId w:val="162"/>
        </w:numPr>
        <w:ind w:firstLineChars="0"/>
      </w:pPr>
      <w:r w:rsidRPr="00257295">
        <w:rPr>
          <w:rFonts w:hint="eastAsia"/>
        </w:rPr>
        <w:t>传递运行地址给编译器，当进行链接时传入</w:t>
      </w:r>
      <w:r w:rsidRPr="00257295">
        <w:rPr>
          <w:rFonts w:hint="eastAsia"/>
        </w:rPr>
        <w:t>zreladdr</w:t>
      </w:r>
      <w:r w:rsidRPr="00257295">
        <w:rPr>
          <w:rFonts w:hint="eastAsia"/>
        </w:rPr>
        <w:t>的值，该值是在</w:t>
      </w:r>
      <w:r w:rsidRPr="00257295">
        <w:rPr>
          <w:rFonts w:hint="eastAsia"/>
        </w:rPr>
        <w:t>zImage</w:t>
      </w:r>
      <w:r w:rsidRPr="00257295">
        <w:rPr>
          <w:rFonts w:hint="eastAsia"/>
        </w:rPr>
        <w:t>运行的启动阶段用到。</w:t>
      </w:r>
    </w:p>
    <w:p w:rsidR="009847DF" w:rsidRPr="00257295" w:rsidRDefault="009847DF" w:rsidP="009847DF">
      <w:pPr>
        <w:widowControl/>
        <w:shd w:val="clear" w:color="auto" w:fill="FFFFFF"/>
        <w:spacing w:line="390" w:lineRule="atLeast"/>
        <w:ind w:left="720" w:firstLineChars="0" w:firstLine="480"/>
        <w:jc w:val="left"/>
      </w:pPr>
      <w:r w:rsidRPr="00257295">
        <w:rPr>
          <w:rFonts w:hint="eastAsia"/>
          <w:noProof/>
        </w:rPr>
        <w:drawing>
          <wp:inline distT="0" distB="0" distL="0" distR="0" wp14:anchorId="4B80D41B" wp14:editId="2855F244">
            <wp:extent cx="4762500" cy="352054"/>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4D7C.tmp"/>
                    <pic:cNvPicPr/>
                  </pic:nvPicPr>
                  <pic:blipFill rotWithShape="1">
                    <a:blip r:embed="rId169" cstate="print">
                      <a:extLst>
                        <a:ext uri="{28A0092B-C50C-407E-A947-70E740481C1C}">
                          <a14:useLocalDpi xmlns:a14="http://schemas.microsoft.com/office/drawing/2010/main" val="0"/>
                        </a:ext>
                      </a:extLst>
                    </a:blip>
                    <a:srcRect b="-24"/>
                    <a:stretch/>
                  </pic:blipFill>
                  <pic:spPr bwMode="auto">
                    <a:xfrm>
                      <a:off x="0" y="0"/>
                      <a:ext cx="4763625" cy="352137"/>
                    </a:xfrm>
                    <a:prstGeom prst="rect">
                      <a:avLst/>
                    </a:prstGeom>
                    <a:ln>
                      <a:noFill/>
                    </a:ln>
                    <a:extLst>
                      <a:ext uri="{53640926-AAD7-44D8-BBD7-CCE9431645EC}">
                        <a14:shadowObscured xmlns:a14="http://schemas.microsoft.com/office/drawing/2010/main"/>
                      </a:ext>
                    </a:extLst>
                  </pic:spPr>
                </pic:pic>
              </a:graphicData>
            </a:graphic>
          </wp:inline>
        </w:drawing>
      </w:r>
    </w:p>
    <w:p w:rsidR="009847DF" w:rsidRPr="00257295" w:rsidRDefault="009847DF" w:rsidP="009847DF">
      <w:pPr>
        <w:widowControl/>
        <w:shd w:val="clear" w:color="auto" w:fill="FFFFFF"/>
        <w:spacing w:line="390" w:lineRule="atLeast"/>
        <w:ind w:left="1200" w:firstLineChars="0" w:firstLine="0"/>
        <w:jc w:val="left"/>
      </w:pPr>
      <w:r w:rsidRPr="00257295">
        <w:rPr>
          <w:rFonts w:hint="eastAsia"/>
          <w:noProof/>
        </w:rPr>
        <w:lastRenderedPageBreak/>
        <w:drawing>
          <wp:inline distT="0" distB="0" distL="0" distR="0" wp14:anchorId="043BE81C" wp14:editId="09441FA4">
            <wp:extent cx="2962689" cy="409632"/>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9C91.tmp"/>
                    <pic:cNvPicPr/>
                  </pic:nvPicPr>
                  <pic:blipFill>
                    <a:blip r:embed="rId170">
                      <a:extLst>
                        <a:ext uri="{28A0092B-C50C-407E-A947-70E740481C1C}">
                          <a14:useLocalDpi xmlns:a14="http://schemas.microsoft.com/office/drawing/2010/main" val="0"/>
                        </a:ext>
                      </a:extLst>
                    </a:blip>
                    <a:stretch>
                      <a:fillRect/>
                    </a:stretch>
                  </pic:blipFill>
                  <pic:spPr>
                    <a:xfrm>
                      <a:off x="0" y="0"/>
                      <a:ext cx="2962689" cy="409632"/>
                    </a:xfrm>
                    <a:prstGeom prst="rect">
                      <a:avLst/>
                    </a:prstGeom>
                  </pic:spPr>
                </pic:pic>
              </a:graphicData>
            </a:graphic>
          </wp:inline>
        </w:drawing>
      </w:r>
      <w:r w:rsidRPr="00257295">
        <w:rPr>
          <w:noProof/>
        </w:rPr>
        <w:drawing>
          <wp:inline distT="0" distB="0" distL="0" distR="0" wp14:anchorId="157E832A" wp14:editId="317A98A8">
            <wp:extent cx="4763165" cy="743054"/>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528.tmp"/>
                    <pic:cNvPicPr/>
                  </pic:nvPicPr>
                  <pic:blipFill>
                    <a:blip r:embed="rId171">
                      <a:extLst>
                        <a:ext uri="{28A0092B-C50C-407E-A947-70E740481C1C}">
                          <a14:useLocalDpi xmlns:a14="http://schemas.microsoft.com/office/drawing/2010/main" val="0"/>
                        </a:ext>
                      </a:extLst>
                    </a:blip>
                    <a:stretch>
                      <a:fillRect/>
                    </a:stretch>
                  </pic:blipFill>
                  <pic:spPr>
                    <a:xfrm>
                      <a:off x="0" y="0"/>
                      <a:ext cx="4763165" cy="743054"/>
                    </a:xfrm>
                    <a:prstGeom prst="rect">
                      <a:avLst/>
                    </a:prstGeom>
                  </pic:spPr>
                </pic:pic>
              </a:graphicData>
            </a:graphic>
          </wp:inline>
        </w:drawing>
      </w:r>
    </w:p>
    <w:p w:rsidR="009847DF" w:rsidRPr="00257295" w:rsidRDefault="009847DF" w:rsidP="00D84306">
      <w:pPr>
        <w:pStyle w:val="ListParagraph"/>
        <w:numPr>
          <w:ilvl w:val="0"/>
          <w:numId w:val="7"/>
        </w:numPr>
        <w:ind w:firstLineChars="0"/>
      </w:pPr>
      <w:r w:rsidRPr="00257295">
        <w:rPr>
          <w:rFonts w:hint="eastAsia"/>
        </w:rPr>
        <w:t>配置压缩的</w:t>
      </w:r>
      <w:r w:rsidRPr="00257295">
        <w:rPr>
          <w:rFonts w:hint="eastAsia"/>
        </w:rPr>
        <w:t>Image</w:t>
      </w:r>
      <w:r w:rsidRPr="00257295">
        <w:rPr>
          <w:rFonts w:hint="eastAsia"/>
        </w:rPr>
        <w:t>位置</w:t>
      </w:r>
    </w:p>
    <w:p w:rsidR="009847DF" w:rsidRPr="00257295" w:rsidRDefault="009847DF" w:rsidP="009847DF">
      <w:pPr>
        <w:ind w:left="360" w:firstLine="480"/>
      </w:pPr>
      <w:r w:rsidRPr="00257295">
        <w:rPr>
          <w:rFonts w:hint="eastAsia"/>
        </w:rPr>
        <w:t>压缩的</w:t>
      </w:r>
      <w:r w:rsidRPr="00257295">
        <w:rPr>
          <w:rFonts w:hint="eastAsia"/>
        </w:rPr>
        <w:t>Image</w:t>
      </w:r>
      <w:r w:rsidRPr="00257295">
        <w:rPr>
          <w:rFonts w:hint="eastAsia"/>
        </w:rPr>
        <w:t>布局在</w:t>
      </w:r>
      <w:r w:rsidRPr="00257295">
        <w:rPr>
          <w:rFonts w:hint="eastAsia"/>
        </w:rPr>
        <w:t>zImage</w:t>
      </w:r>
      <w:r w:rsidRPr="00257295">
        <w:rPr>
          <w:rFonts w:hint="eastAsia"/>
        </w:rPr>
        <w:t>的</w:t>
      </w:r>
      <w:r w:rsidRPr="00257295">
        <w:rPr>
          <w:rFonts w:hint="eastAsia"/>
        </w:rPr>
        <w:t>text</w:t>
      </w:r>
      <w:r w:rsidRPr="00257295">
        <w:rPr>
          <w:rFonts w:hint="eastAsia"/>
        </w:rPr>
        <w:t>的</w:t>
      </w:r>
      <w:r w:rsidRPr="00257295">
        <w:rPr>
          <w:rFonts w:hint="eastAsia"/>
        </w:rPr>
        <w:t>piggy</w:t>
      </w:r>
      <w:r w:rsidRPr="00257295">
        <w:rPr>
          <w:rFonts w:hint="eastAsia"/>
        </w:rPr>
        <w:t>段，链接规则如下：</w:t>
      </w:r>
    </w:p>
    <w:p w:rsidR="009847DF" w:rsidRPr="00257295" w:rsidRDefault="009847DF" w:rsidP="009847DF">
      <w:pPr>
        <w:pStyle w:val="a7"/>
        <w:ind w:left="480" w:firstLine="360"/>
      </w:pPr>
      <w:r w:rsidRPr="00257295">
        <w:rPr>
          <w:rFonts w:hint="eastAsia"/>
        </w:rPr>
        <w:drawing>
          <wp:inline distT="0" distB="0" distL="0" distR="0" wp14:anchorId="473F39ED" wp14:editId="5F9E0B38">
            <wp:extent cx="2705478" cy="1047896"/>
            <wp:effectExtent l="0" t="0" r="0" b="0"/>
            <wp:docPr id="1617" name="图片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F604.tmp"/>
                    <pic:cNvPicPr/>
                  </pic:nvPicPr>
                  <pic:blipFill>
                    <a:blip r:embed="rId172">
                      <a:extLst>
                        <a:ext uri="{28A0092B-C50C-407E-A947-70E740481C1C}">
                          <a14:useLocalDpi xmlns:a14="http://schemas.microsoft.com/office/drawing/2010/main" val="0"/>
                        </a:ext>
                      </a:extLst>
                    </a:blip>
                    <a:stretch>
                      <a:fillRect/>
                    </a:stretch>
                  </pic:blipFill>
                  <pic:spPr>
                    <a:xfrm>
                      <a:off x="0" y="0"/>
                      <a:ext cx="2705478" cy="1047896"/>
                    </a:xfrm>
                    <a:prstGeom prst="rect">
                      <a:avLst/>
                    </a:prstGeom>
                  </pic:spPr>
                </pic:pic>
              </a:graphicData>
            </a:graphic>
          </wp:inline>
        </w:drawing>
      </w:r>
    </w:p>
    <w:p w:rsidR="009847DF" w:rsidRPr="00257295" w:rsidRDefault="009847DF" w:rsidP="009847DF">
      <w:pPr>
        <w:pStyle w:val="a7"/>
        <w:ind w:left="480" w:firstLine="360"/>
      </w:pPr>
      <w:r w:rsidRPr="00257295">
        <w:rPr>
          <w:rFonts w:hint="eastAsia"/>
        </w:rPr>
        <w:drawing>
          <wp:inline distT="0" distB="0" distL="0" distR="0" wp14:anchorId="4D21402E" wp14:editId="0FA80094">
            <wp:extent cx="3530010" cy="913649"/>
            <wp:effectExtent l="0" t="0" r="0" b="1270"/>
            <wp:docPr id="1622" name="图片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5B54.tmp"/>
                    <pic:cNvPicPr/>
                  </pic:nvPicPr>
                  <pic:blipFill>
                    <a:blip r:embed="rId173">
                      <a:extLst>
                        <a:ext uri="{28A0092B-C50C-407E-A947-70E740481C1C}">
                          <a14:useLocalDpi xmlns:a14="http://schemas.microsoft.com/office/drawing/2010/main" val="0"/>
                        </a:ext>
                      </a:extLst>
                    </a:blip>
                    <a:stretch>
                      <a:fillRect/>
                    </a:stretch>
                  </pic:blipFill>
                  <pic:spPr>
                    <a:xfrm>
                      <a:off x="0" y="0"/>
                      <a:ext cx="3527993" cy="913127"/>
                    </a:xfrm>
                    <a:prstGeom prst="rect">
                      <a:avLst/>
                    </a:prstGeom>
                  </pic:spPr>
                </pic:pic>
              </a:graphicData>
            </a:graphic>
          </wp:inline>
        </w:drawing>
      </w:r>
    </w:p>
    <w:p w:rsidR="009847DF" w:rsidRPr="00257295" w:rsidRDefault="009847DF" w:rsidP="009847DF">
      <w:pPr>
        <w:ind w:left="840" w:firstLineChars="175" w:firstLine="420"/>
      </w:pPr>
      <w:r w:rsidRPr="00257295">
        <w:rPr>
          <w:rFonts w:hint="eastAsia"/>
        </w:rPr>
        <w:t>因为</w:t>
      </w:r>
      <w:r w:rsidRPr="00257295">
        <w:rPr>
          <w:rFonts w:hint="eastAsia"/>
        </w:rPr>
        <w:t>gzip</w:t>
      </w:r>
      <w:r w:rsidRPr="00257295">
        <w:rPr>
          <w:rFonts w:hint="eastAsia"/>
        </w:rPr>
        <w:t>文件的大小放在</w:t>
      </w:r>
      <w:r w:rsidRPr="00257295">
        <w:rPr>
          <w:rFonts w:hint="eastAsia"/>
        </w:rPr>
        <w:t>gzip</w:t>
      </w:r>
      <w:r w:rsidRPr="00257295">
        <w:rPr>
          <w:rFonts w:hint="eastAsia"/>
        </w:rPr>
        <w:t>最后</w:t>
      </w:r>
      <w:r w:rsidRPr="00257295">
        <w:rPr>
          <w:rFonts w:hint="eastAsia"/>
        </w:rPr>
        <w:t>4</w:t>
      </w:r>
      <w:r w:rsidRPr="00257295">
        <w:rPr>
          <w:rFonts w:hint="eastAsia"/>
        </w:rPr>
        <w:t>个字节，所以</w:t>
      </w:r>
      <w:r w:rsidRPr="00257295">
        <w:rPr>
          <w:rFonts w:hint="eastAsia"/>
        </w:rPr>
        <w:t>input_data_end-4</w:t>
      </w:r>
      <w:r w:rsidRPr="00257295">
        <w:rPr>
          <w:rFonts w:hint="eastAsia"/>
        </w:rPr>
        <w:t>的位置即压缩</w:t>
      </w:r>
      <w:r w:rsidRPr="00257295">
        <w:rPr>
          <w:rFonts w:hint="eastAsia"/>
        </w:rPr>
        <w:t>Image(piggy.gzip)</w:t>
      </w:r>
      <w:r w:rsidRPr="00257295">
        <w:rPr>
          <w:rFonts w:hint="eastAsia"/>
        </w:rPr>
        <w:t>镜像的大小。</w:t>
      </w:r>
    </w:p>
    <w:p w:rsidR="009847DF" w:rsidRPr="00257295" w:rsidRDefault="009847DF" w:rsidP="009847DF">
      <w:pPr>
        <w:pStyle w:val="Heading3"/>
        <w:spacing w:before="163" w:after="163"/>
      </w:pPr>
      <w:bookmarkStart w:id="32" w:name="_Toc390712605"/>
      <w:r w:rsidRPr="00257295">
        <w:rPr>
          <w:rFonts w:hint="eastAsia"/>
        </w:rPr>
        <w:t>内核入口</w:t>
      </w:r>
      <w:bookmarkEnd w:id="32"/>
    </w:p>
    <w:p w:rsidR="009847DF" w:rsidRPr="00257295" w:rsidRDefault="009847DF" w:rsidP="001030D0">
      <w:pPr>
        <w:ind w:firstLineChars="0" w:firstLine="420"/>
      </w:pPr>
      <w:r w:rsidRPr="00257295">
        <w:rPr>
          <w:rFonts w:hint="eastAsia"/>
        </w:rPr>
        <w:t>由于</w:t>
      </w:r>
      <w:r w:rsidRPr="00257295">
        <w:rPr>
          <w:rFonts w:hint="eastAsia"/>
        </w:rPr>
        <w:t>zImage</w:t>
      </w:r>
      <w:r w:rsidRPr="00257295">
        <w:rPr>
          <w:rFonts w:hint="eastAsia"/>
        </w:rPr>
        <w:t>将压缩的内核映像</w:t>
      </w:r>
      <w:r w:rsidRPr="00257295">
        <w:rPr>
          <w:rFonts w:hint="eastAsia"/>
        </w:rPr>
        <w:t>(piggy.gz)</w:t>
      </w:r>
      <w:r w:rsidRPr="00257295">
        <w:rPr>
          <w:rFonts w:hint="eastAsia"/>
        </w:rPr>
        <w:t>解压到地址</w:t>
      </w:r>
      <w:r w:rsidRPr="00257295">
        <w:t>ZRELADDR</w:t>
      </w:r>
      <w:r w:rsidRPr="00257295">
        <w:rPr>
          <w:rFonts w:hint="eastAsia"/>
        </w:rPr>
        <w:t>(</w:t>
      </w:r>
      <w:r w:rsidRPr="00257295">
        <w:rPr>
          <w:rFonts w:hint="eastAsia"/>
        </w:rPr>
        <w:t>物理地址</w:t>
      </w:r>
      <w:r w:rsidRPr="00257295">
        <w:rPr>
          <w:rFonts w:hint="eastAsia"/>
        </w:rPr>
        <w:t>)</w:t>
      </w:r>
      <w:r w:rsidRPr="00257295">
        <w:rPr>
          <w:rFonts w:hint="eastAsia"/>
        </w:rPr>
        <w:t>，而解压缩的镜像</w:t>
      </w:r>
      <w:r w:rsidRPr="00257295">
        <w:rPr>
          <w:rFonts w:hint="eastAsia"/>
        </w:rPr>
        <w:t>vmlinux</w:t>
      </w:r>
      <w:r w:rsidRPr="00257295">
        <w:rPr>
          <w:rFonts w:hint="eastAsia"/>
        </w:rPr>
        <w:t>的入口地址为</w:t>
      </w:r>
      <w:r w:rsidRPr="00257295">
        <w:t>PAGE_OFFSET + TEXT_OFFSET</w:t>
      </w:r>
      <w:r w:rsidRPr="00257295">
        <w:rPr>
          <w:rFonts w:hint="eastAsia"/>
        </w:rPr>
        <w:t>(</w:t>
      </w:r>
      <w:r w:rsidRPr="00257295">
        <w:rPr>
          <w:rFonts w:hint="eastAsia"/>
        </w:rPr>
        <w:t>虚拟地址</w:t>
      </w:r>
      <w:r w:rsidRPr="00257295">
        <w:rPr>
          <w:rFonts w:hint="eastAsia"/>
        </w:rPr>
        <w:t>)</w:t>
      </w:r>
      <w:r w:rsidRPr="00257295">
        <w:rPr>
          <w:rFonts w:hint="eastAsia"/>
        </w:rPr>
        <w:t>，所以其满足如下关系：</w:t>
      </w:r>
    </w:p>
    <w:p w:rsidR="009847DF" w:rsidRPr="00257295" w:rsidRDefault="009847DF" w:rsidP="009847DF">
      <w:pPr>
        <w:ind w:left="240" w:firstLineChars="0" w:firstLine="480"/>
      </w:pPr>
      <w:r w:rsidRPr="00257295">
        <w:t xml:space="preserve">ZRELADDR </w:t>
      </w:r>
      <w:r w:rsidRPr="00257295">
        <w:rPr>
          <w:rFonts w:hint="eastAsia"/>
        </w:rPr>
        <w:t xml:space="preserve"> </w:t>
      </w:r>
      <w:r w:rsidRPr="00257295">
        <w:t xml:space="preserve">= </w:t>
      </w:r>
      <w:r w:rsidRPr="00257295">
        <w:rPr>
          <w:rFonts w:hint="eastAsia"/>
        </w:rPr>
        <w:tab/>
      </w:r>
      <w:r w:rsidRPr="00257295">
        <w:t>virt_to_phys(PAGE_OFFSET + TEXT_OFFSET)</w:t>
      </w:r>
    </w:p>
    <w:p w:rsidR="009847DF" w:rsidRPr="00257295" w:rsidRDefault="009847DF" w:rsidP="00D734B9">
      <w:pPr>
        <w:pStyle w:val="ListParagraph"/>
        <w:numPr>
          <w:ilvl w:val="0"/>
          <w:numId w:val="64"/>
        </w:numPr>
        <w:ind w:firstLineChars="0"/>
      </w:pPr>
      <w:r w:rsidRPr="00257295">
        <w:t>ZRELADDR</w:t>
      </w:r>
    </w:p>
    <w:p w:rsidR="009847DF" w:rsidRPr="00257295" w:rsidRDefault="009847DF" w:rsidP="00A94157">
      <w:pPr>
        <w:ind w:left="360" w:firstLineChars="0" w:firstLine="480"/>
      </w:pPr>
      <w:r w:rsidRPr="00257295">
        <w:rPr>
          <w:rFonts w:hint="eastAsia"/>
        </w:rPr>
        <w:t>内核代码入口物理地址，配置为</w:t>
      </w:r>
      <w:r w:rsidRPr="00257295">
        <w:rPr>
          <w:rFonts w:hint="eastAsia"/>
        </w:rPr>
        <w:t>0x30008000</w:t>
      </w:r>
      <w:r w:rsidRPr="00257295">
        <w:rPr>
          <w:rFonts w:hint="eastAsia"/>
        </w:rPr>
        <w:t>，其虚拟地址为</w:t>
      </w:r>
      <w:r w:rsidRPr="00257295">
        <w:rPr>
          <w:rFonts w:hint="eastAsia"/>
        </w:rPr>
        <w:t>0xC0008000</w:t>
      </w:r>
      <w:r w:rsidRPr="00257295">
        <w:rPr>
          <w:rFonts w:hint="eastAsia"/>
        </w:rPr>
        <w:t>。</w:t>
      </w:r>
    </w:p>
    <w:p w:rsidR="009847DF" w:rsidRPr="00257295" w:rsidRDefault="009847DF" w:rsidP="00D734B9">
      <w:pPr>
        <w:pStyle w:val="ListParagraph"/>
        <w:numPr>
          <w:ilvl w:val="0"/>
          <w:numId w:val="64"/>
        </w:numPr>
        <w:ind w:firstLineChars="0"/>
      </w:pPr>
      <w:r w:rsidRPr="00257295">
        <w:t>PAGE_OFFSET</w:t>
      </w:r>
    </w:p>
    <w:p w:rsidR="009847DF" w:rsidRPr="00257295" w:rsidRDefault="009847DF" w:rsidP="00A94157">
      <w:pPr>
        <w:ind w:left="360" w:firstLineChars="0" w:firstLine="480"/>
      </w:pPr>
      <w:r w:rsidRPr="00257295">
        <w:rPr>
          <w:rFonts w:hint="eastAsia"/>
        </w:rPr>
        <w:t>内核空间的起始地址（虚拟地址），因为</w:t>
      </w:r>
      <w:r w:rsidRPr="00257295">
        <w:rPr>
          <w:rFonts w:hint="eastAsia"/>
        </w:rPr>
        <w:t>ZRELADDR(0x30008000)</w:t>
      </w:r>
      <w:r w:rsidRPr="00257295">
        <w:rPr>
          <w:rFonts w:hint="eastAsia"/>
        </w:rPr>
        <w:t>对应的虚拟地址为</w:t>
      </w:r>
      <w:r w:rsidRPr="00257295">
        <w:rPr>
          <w:rFonts w:hint="eastAsia"/>
        </w:rPr>
        <w:t>0xC0008000</w:t>
      </w:r>
      <w:r w:rsidRPr="00257295">
        <w:rPr>
          <w:rFonts w:hint="eastAsia"/>
        </w:rPr>
        <w:t>，则</w:t>
      </w:r>
      <w:r w:rsidRPr="00257295">
        <w:t>PAGE_OFFSET</w:t>
      </w:r>
      <w:r w:rsidRPr="00257295">
        <w:rPr>
          <w:rFonts w:hint="eastAsia"/>
        </w:rPr>
        <w:t>(0xC0000000)</w:t>
      </w:r>
      <w:r w:rsidRPr="00257295">
        <w:rPr>
          <w:rFonts w:hint="eastAsia"/>
        </w:rPr>
        <w:t>对应的物理地址为</w:t>
      </w:r>
      <w:r w:rsidRPr="00257295">
        <w:rPr>
          <w:rFonts w:hint="eastAsia"/>
        </w:rPr>
        <w:t>0x30000000</w:t>
      </w:r>
      <w:r w:rsidRPr="00257295">
        <w:rPr>
          <w:rFonts w:hint="eastAsia"/>
        </w:rPr>
        <w:t>。</w:t>
      </w:r>
    </w:p>
    <w:p w:rsidR="009847DF" w:rsidRPr="00257295" w:rsidRDefault="009847DF" w:rsidP="00D734B9">
      <w:pPr>
        <w:pStyle w:val="ListParagraph"/>
        <w:numPr>
          <w:ilvl w:val="0"/>
          <w:numId w:val="64"/>
        </w:numPr>
        <w:ind w:firstLineChars="0"/>
        <w:rPr>
          <w:rFonts w:cs="Helvetica"/>
          <w:color w:val="000000"/>
          <w:sz w:val="20"/>
          <w:szCs w:val="20"/>
        </w:rPr>
      </w:pPr>
      <w:r w:rsidRPr="00257295">
        <w:t>TEXTOFFSET</w:t>
      </w:r>
    </w:p>
    <w:p w:rsidR="009847DF" w:rsidRPr="00257295" w:rsidRDefault="009847DF" w:rsidP="00A94157">
      <w:pPr>
        <w:ind w:left="360" w:firstLineChars="0" w:firstLine="480"/>
      </w:pPr>
      <w:r w:rsidRPr="00257295">
        <w:rPr>
          <w:rFonts w:hint="eastAsia"/>
        </w:rPr>
        <w:t>内核偏移地址。在</w:t>
      </w:r>
      <w:r w:rsidRPr="00257295">
        <w:t>arch/arm/makefile</w:t>
      </w:r>
      <w:r w:rsidRPr="00257295">
        <w:rPr>
          <w:rFonts w:hint="eastAsia"/>
        </w:rPr>
        <w:t>中设定，一般为</w:t>
      </w:r>
      <w:r w:rsidRPr="00257295">
        <w:rPr>
          <w:rFonts w:hint="eastAsia"/>
        </w:rPr>
        <w:t>0x8000</w:t>
      </w:r>
      <w:r w:rsidRPr="00257295">
        <w:rPr>
          <w:rFonts w:hint="eastAsia"/>
        </w:rPr>
        <w:t>。</w:t>
      </w:r>
    </w:p>
    <w:p w:rsidR="009847DF" w:rsidRPr="00257295" w:rsidRDefault="009847DF" w:rsidP="009847DF">
      <w:pPr>
        <w:pStyle w:val="Heading3"/>
        <w:numPr>
          <w:ilvl w:val="2"/>
          <w:numId w:val="1"/>
        </w:numPr>
        <w:spacing w:before="163" w:after="163"/>
      </w:pPr>
      <w:bookmarkStart w:id="33" w:name="_Toc390712606"/>
      <w:r w:rsidRPr="00257295">
        <w:rPr>
          <w:rFonts w:hint="eastAsia"/>
        </w:rPr>
        <w:lastRenderedPageBreak/>
        <w:t>内核清除</w:t>
      </w:r>
      <w:bookmarkEnd w:id="33"/>
    </w:p>
    <w:p w:rsidR="009847DF" w:rsidRPr="00257295" w:rsidRDefault="009847DF" w:rsidP="00D84306">
      <w:pPr>
        <w:pStyle w:val="ListParagraph"/>
        <w:numPr>
          <w:ilvl w:val="0"/>
          <w:numId w:val="5"/>
        </w:numPr>
        <w:ind w:firstLineChars="0"/>
      </w:pPr>
      <w:r w:rsidRPr="00257295">
        <w:rPr>
          <w:rFonts w:hint="eastAsia"/>
        </w:rPr>
        <w:t>清除</w:t>
      </w:r>
      <w:r w:rsidRPr="00257295">
        <w:rPr>
          <w:rFonts w:hint="eastAsia"/>
        </w:rPr>
        <w:t>vmlinux</w:t>
      </w:r>
      <w:r w:rsidRPr="00257295">
        <w:rPr>
          <w:rFonts w:hint="eastAsia"/>
        </w:rPr>
        <w:t>。</w:t>
      </w:r>
    </w:p>
    <w:p w:rsidR="009847DF" w:rsidRPr="00257295" w:rsidRDefault="009847DF" w:rsidP="00A94157">
      <w:pPr>
        <w:ind w:left="360" w:firstLineChars="0" w:firstLine="480"/>
      </w:pPr>
      <w:r w:rsidRPr="00257295">
        <w:rPr>
          <w:rFonts w:hint="eastAsia"/>
        </w:rPr>
        <w:t>调用</w:t>
      </w:r>
      <w:r w:rsidRPr="00257295">
        <w:t>link-vmlinux.sh</w:t>
      </w:r>
      <w:r w:rsidRPr="00257295">
        <w:rPr>
          <w:rFonts w:hint="eastAsia"/>
        </w:rPr>
        <w:t xml:space="preserve"> </w:t>
      </w:r>
      <w:r w:rsidRPr="00257295">
        <w:rPr>
          <w:rFonts w:hint="eastAsia"/>
        </w:rPr>
        <w:t>脚本的</w:t>
      </w:r>
      <w:r w:rsidRPr="00257295">
        <w:rPr>
          <w:rFonts w:hint="eastAsia"/>
        </w:rPr>
        <w:t>clean</w:t>
      </w:r>
      <w:r w:rsidRPr="00257295">
        <w:rPr>
          <w:rFonts w:hint="eastAsia"/>
        </w:rPr>
        <w:t>方法，其使用如下：</w:t>
      </w:r>
    </w:p>
    <w:p w:rsidR="009847DF" w:rsidRPr="00257295" w:rsidRDefault="009847DF" w:rsidP="009847DF">
      <w:pPr>
        <w:pStyle w:val="a7"/>
        <w:ind w:left="480" w:firstLine="360"/>
      </w:pPr>
      <w:r w:rsidRPr="00257295">
        <w:rPr>
          <w:rFonts w:hint="eastAsia"/>
        </w:rPr>
        <w:drawing>
          <wp:inline distT="0" distB="0" distL="0" distR="0" wp14:anchorId="3B2AD567" wp14:editId="7549ADA0">
            <wp:extent cx="5067300" cy="469816"/>
            <wp:effectExtent l="0" t="0" r="0" b="698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D0BE.tmp"/>
                    <pic:cNvPicPr/>
                  </pic:nvPicPr>
                  <pic:blipFill>
                    <a:blip r:embed="rId174" cstate="email">
                      <a:extLst>
                        <a:ext uri="{28A0092B-C50C-407E-A947-70E740481C1C}">
                          <a14:useLocalDpi xmlns:a14="http://schemas.microsoft.com/office/drawing/2010/main" val="0"/>
                        </a:ext>
                      </a:extLst>
                    </a:blip>
                    <a:stretch>
                      <a:fillRect/>
                    </a:stretch>
                  </pic:blipFill>
                  <pic:spPr>
                    <a:xfrm>
                      <a:off x="0" y="0"/>
                      <a:ext cx="5104028" cy="473221"/>
                    </a:xfrm>
                    <a:prstGeom prst="rect">
                      <a:avLst/>
                    </a:prstGeom>
                  </pic:spPr>
                </pic:pic>
              </a:graphicData>
            </a:graphic>
          </wp:inline>
        </w:drawing>
      </w:r>
    </w:p>
    <w:p w:rsidR="009847DF" w:rsidRPr="00257295" w:rsidRDefault="009847DF" w:rsidP="00D84306">
      <w:pPr>
        <w:pStyle w:val="ListParagraph"/>
        <w:numPr>
          <w:ilvl w:val="0"/>
          <w:numId w:val="5"/>
        </w:numPr>
        <w:ind w:firstLineChars="0"/>
      </w:pPr>
      <w:r w:rsidRPr="00257295">
        <w:rPr>
          <w:rFonts w:hint="eastAsia"/>
        </w:rPr>
        <w:t>内核常用的清除模式</w:t>
      </w:r>
    </w:p>
    <w:p w:rsidR="009847DF" w:rsidRPr="00257295" w:rsidRDefault="009847DF" w:rsidP="00D734B9">
      <w:pPr>
        <w:pStyle w:val="ListParagraph"/>
        <w:numPr>
          <w:ilvl w:val="0"/>
          <w:numId w:val="163"/>
        </w:numPr>
        <w:ind w:firstLineChars="0"/>
      </w:pPr>
      <w:r w:rsidRPr="00257295">
        <w:rPr>
          <w:rFonts w:hint="eastAsia"/>
        </w:rPr>
        <w:t>clean</w:t>
      </w:r>
    </w:p>
    <w:p w:rsidR="009847DF" w:rsidRPr="00257295" w:rsidRDefault="009847DF" w:rsidP="00D734B9">
      <w:pPr>
        <w:pStyle w:val="ListParagraph"/>
        <w:numPr>
          <w:ilvl w:val="0"/>
          <w:numId w:val="163"/>
        </w:numPr>
        <w:ind w:firstLineChars="0"/>
      </w:pPr>
      <w:r w:rsidRPr="00257295">
        <w:rPr>
          <w:rFonts w:hint="eastAsia"/>
        </w:rPr>
        <w:t>mrproper</w:t>
      </w:r>
    </w:p>
    <w:p w:rsidR="009847DF" w:rsidRPr="00257295" w:rsidRDefault="009847DF" w:rsidP="00A94157">
      <w:pPr>
        <w:ind w:left="840" w:firstLineChars="0" w:firstLine="360"/>
      </w:pPr>
      <w:r w:rsidRPr="00257295">
        <w:rPr>
          <w:rFonts w:hint="eastAsia"/>
        </w:rPr>
        <w:t>Mr.Proper</w:t>
      </w:r>
      <w:r w:rsidRPr="00257295">
        <w:rPr>
          <w:rFonts w:hint="eastAsia"/>
        </w:rPr>
        <w:t>是宝洁公司的一款清洁用品，形象的表示比</w:t>
      </w:r>
      <w:r w:rsidRPr="00257295">
        <w:rPr>
          <w:rFonts w:hint="eastAsia"/>
        </w:rPr>
        <w:t>clean</w:t>
      </w:r>
      <w:r w:rsidRPr="00257295">
        <w:rPr>
          <w:rFonts w:hint="eastAsia"/>
        </w:rPr>
        <w:t>模式更加彻底的清除方式。</w:t>
      </w:r>
    </w:p>
    <w:p w:rsidR="009847DF" w:rsidRPr="00257295" w:rsidRDefault="009847DF" w:rsidP="00D734B9">
      <w:pPr>
        <w:pStyle w:val="ListParagraph"/>
        <w:numPr>
          <w:ilvl w:val="0"/>
          <w:numId w:val="163"/>
        </w:numPr>
        <w:ind w:firstLineChars="0"/>
      </w:pPr>
      <w:r w:rsidRPr="00257295">
        <w:rPr>
          <w:rFonts w:hint="eastAsia"/>
        </w:rPr>
        <w:t>distclean</w:t>
      </w:r>
    </w:p>
    <w:p w:rsidR="009847DF" w:rsidRPr="00257295" w:rsidRDefault="009847DF" w:rsidP="00D84306">
      <w:pPr>
        <w:pStyle w:val="ListParagraph"/>
        <w:numPr>
          <w:ilvl w:val="0"/>
          <w:numId w:val="5"/>
        </w:numPr>
        <w:ind w:firstLineChars="0"/>
      </w:pPr>
      <w:r w:rsidRPr="00257295">
        <w:rPr>
          <w:rFonts w:hint="eastAsia"/>
        </w:rPr>
        <w:t>清除模式比较</w:t>
      </w:r>
    </w:p>
    <w:p w:rsidR="009847DF" w:rsidRPr="00257295" w:rsidRDefault="009847DF" w:rsidP="00D734B9">
      <w:pPr>
        <w:pStyle w:val="ListParagraph"/>
        <w:numPr>
          <w:ilvl w:val="0"/>
          <w:numId w:val="164"/>
        </w:numPr>
        <w:ind w:firstLineChars="0"/>
      </w:pPr>
      <w:r w:rsidRPr="00257295">
        <w:rPr>
          <w:rFonts w:hint="eastAsia"/>
        </w:rPr>
        <w:t>删除的文件范围从小到大依次为：</w:t>
      </w:r>
    </w:p>
    <w:p w:rsidR="009847DF" w:rsidRPr="00257295" w:rsidRDefault="009847DF" w:rsidP="00A94157">
      <w:pPr>
        <w:ind w:left="840" w:firstLineChars="0" w:firstLine="360"/>
      </w:pPr>
      <w:r w:rsidRPr="00257295">
        <w:rPr>
          <w:rFonts w:hint="eastAsia"/>
        </w:rPr>
        <w:t>make clean &lt; make mrproper &lt; make distclean</w:t>
      </w:r>
    </w:p>
    <w:p w:rsidR="009847DF" w:rsidRPr="00257295" w:rsidRDefault="009847DF" w:rsidP="00D734B9">
      <w:pPr>
        <w:pStyle w:val="ListParagraph"/>
        <w:numPr>
          <w:ilvl w:val="0"/>
          <w:numId w:val="164"/>
        </w:numPr>
        <w:ind w:firstLineChars="0"/>
      </w:pPr>
      <w:r w:rsidRPr="00257295">
        <w:rPr>
          <w:rFonts w:hint="eastAsia"/>
        </w:rPr>
        <w:t>如果修改了内核配置文件，一般需要</w:t>
      </w:r>
      <w:r w:rsidRPr="00257295">
        <w:rPr>
          <w:rFonts w:hint="eastAsia"/>
        </w:rPr>
        <w:t>mrproper</w:t>
      </w:r>
      <w:r w:rsidRPr="00257295">
        <w:rPr>
          <w:rFonts w:hint="eastAsia"/>
        </w:rPr>
        <w:t>后再编译。</w:t>
      </w:r>
    </w:p>
    <w:p w:rsidR="009847DF" w:rsidRPr="00257295" w:rsidRDefault="009847DF" w:rsidP="009847DF">
      <w:pPr>
        <w:pStyle w:val="Heading3"/>
        <w:numPr>
          <w:ilvl w:val="2"/>
          <w:numId w:val="1"/>
        </w:numPr>
        <w:spacing w:before="163" w:after="163"/>
      </w:pPr>
      <w:bookmarkStart w:id="34" w:name="_Toc390712607"/>
      <w:r w:rsidRPr="00257295">
        <w:rPr>
          <w:rFonts w:hint="eastAsia"/>
        </w:rPr>
        <w:t>处理器信息</w:t>
      </w:r>
      <w:bookmarkEnd w:id="34"/>
    </w:p>
    <w:p w:rsidR="009847DF" w:rsidRPr="00257295" w:rsidRDefault="009847DF" w:rsidP="00FF6EEB">
      <w:pPr>
        <w:ind w:firstLineChars="0" w:firstLine="420"/>
      </w:pPr>
      <w:r w:rsidRPr="00257295">
        <w:rPr>
          <w:rFonts w:cs="Calibri" w:hint="eastAsia"/>
        </w:rPr>
        <w:t>处理器信息</w:t>
      </w:r>
      <w:r w:rsidRPr="00257295">
        <w:rPr>
          <w:rFonts w:cs="Calibri" w:hint="eastAsia"/>
        </w:rPr>
        <w:t>proc_</w:t>
      </w:r>
      <w:r w:rsidRPr="00257295">
        <w:rPr>
          <w:rFonts w:hint="eastAsia"/>
        </w:rPr>
        <w:t>info</w:t>
      </w:r>
      <w:r w:rsidRPr="00257295">
        <w:rPr>
          <w:rFonts w:cs="Calibri" w:hint="eastAsia"/>
        </w:rPr>
        <w:t>结构定义：</w:t>
      </w:r>
    </w:p>
    <w:p w:rsidR="009847DF" w:rsidRPr="00257295" w:rsidRDefault="009847DF" w:rsidP="001D1446">
      <w:pPr>
        <w:pStyle w:val="a7"/>
        <w:ind w:leftChars="175"/>
      </w:pPr>
      <w:r w:rsidRPr="00257295">
        <w:drawing>
          <wp:inline distT="0" distB="0" distL="0" distR="0" wp14:anchorId="2696D1D5" wp14:editId="02FC91DA">
            <wp:extent cx="2536166" cy="2736283"/>
            <wp:effectExtent l="0" t="0" r="0" b="6985"/>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DDD6.tmp"/>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2542061" cy="2742643"/>
                    </a:xfrm>
                    <a:prstGeom prst="rect">
                      <a:avLst/>
                    </a:prstGeom>
                    <a:ln>
                      <a:noFill/>
                    </a:ln>
                    <a:extLst>
                      <a:ext uri="{53640926-AAD7-44D8-BBD7-CCE9431645EC}">
                        <a14:shadowObscured xmlns:a14="http://schemas.microsoft.com/office/drawing/2010/main"/>
                      </a:ext>
                    </a:extLst>
                  </pic:spPr>
                </pic:pic>
              </a:graphicData>
            </a:graphic>
          </wp:inline>
        </w:drawing>
      </w:r>
      <w:r w:rsidRPr="00257295">
        <w:rPr>
          <w:rFonts w:hint="eastAsia"/>
        </w:rPr>
        <w:t xml:space="preserve"> </w:t>
      </w:r>
      <w:r w:rsidRPr="00257295">
        <w:rPr>
          <w:rFonts w:hint="eastAsia"/>
        </w:rPr>
        <w:drawing>
          <wp:inline distT="0" distB="0" distL="0" distR="0" wp14:anchorId="2E7417E3" wp14:editId="36C52214">
            <wp:extent cx="2881223" cy="2750519"/>
            <wp:effectExtent l="0" t="0" r="0" b="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61A9.tmp"/>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892091" cy="2760894"/>
                    </a:xfrm>
                    <a:prstGeom prst="rect">
                      <a:avLst/>
                    </a:prstGeom>
                    <a:ln>
                      <a:noFill/>
                    </a:ln>
                    <a:extLst>
                      <a:ext uri="{53640926-AAD7-44D8-BBD7-CCE9431645EC}">
                        <a14:shadowObscured xmlns:a14="http://schemas.microsoft.com/office/drawing/2010/main"/>
                      </a:ext>
                    </a:extLst>
                  </pic:spPr>
                </pic:pic>
              </a:graphicData>
            </a:graphic>
          </wp:inline>
        </w:drawing>
      </w:r>
    </w:p>
    <w:p w:rsidR="009847DF" w:rsidRPr="00257295" w:rsidRDefault="009847DF" w:rsidP="009847DF">
      <w:pPr>
        <w:ind w:firstLine="480"/>
      </w:pPr>
      <w:r w:rsidRPr="00257295">
        <w:rPr>
          <w:rFonts w:hint="eastAsia"/>
        </w:rPr>
        <w:t>列表数据在二进制文件中的链接位置：</w:t>
      </w:r>
    </w:p>
    <w:p w:rsidR="009847DF" w:rsidRPr="00257295" w:rsidRDefault="009847DF" w:rsidP="009847DF">
      <w:pPr>
        <w:pStyle w:val="a7"/>
        <w:ind w:leftChars="350" w:left="840"/>
      </w:pPr>
      <w:r w:rsidRPr="00257295">
        <w:drawing>
          <wp:inline distT="0" distB="0" distL="0" distR="0" wp14:anchorId="43B9361A" wp14:editId="335D5F4F">
            <wp:extent cx="4829175" cy="385958"/>
            <wp:effectExtent l="0" t="0" r="0" b="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2C7F.tmp"/>
                    <pic:cNvPicPr/>
                  </pic:nvPicPr>
                  <pic:blipFill>
                    <a:blip r:embed="rId177" cstate="email">
                      <a:extLst>
                        <a:ext uri="{28A0092B-C50C-407E-A947-70E740481C1C}">
                          <a14:useLocalDpi xmlns:a14="http://schemas.microsoft.com/office/drawing/2010/main" val="0"/>
                        </a:ext>
                      </a:extLst>
                    </a:blip>
                    <a:stretch>
                      <a:fillRect/>
                    </a:stretch>
                  </pic:blipFill>
                  <pic:spPr>
                    <a:xfrm>
                      <a:off x="0" y="0"/>
                      <a:ext cx="4829855" cy="386012"/>
                    </a:xfrm>
                    <a:prstGeom prst="rect">
                      <a:avLst/>
                    </a:prstGeom>
                  </pic:spPr>
                </pic:pic>
              </a:graphicData>
            </a:graphic>
          </wp:inline>
        </w:drawing>
      </w:r>
    </w:p>
    <w:p w:rsidR="009847DF" w:rsidRPr="00257295" w:rsidRDefault="009847DF" w:rsidP="009847DF">
      <w:pPr>
        <w:pStyle w:val="a7"/>
        <w:ind w:leftChars="175" w:firstLine="60"/>
      </w:pPr>
      <w:r w:rsidRPr="00257295">
        <w:rPr>
          <w:rFonts w:hint="eastAsia"/>
        </w:rPr>
        <w:lastRenderedPageBreak/>
        <w:drawing>
          <wp:inline distT="0" distB="0" distL="0" distR="0" wp14:anchorId="201E27B4" wp14:editId="3FE5DB3D">
            <wp:extent cx="4829175" cy="667428"/>
            <wp:effectExtent l="0" t="0" r="0"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2E4.tmp"/>
                    <pic:cNvPicPr/>
                  </pic:nvPicPr>
                  <pic:blipFill>
                    <a:blip r:embed="rId178" cstate="email">
                      <a:extLst>
                        <a:ext uri="{28A0092B-C50C-407E-A947-70E740481C1C}">
                          <a14:useLocalDpi xmlns:a14="http://schemas.microsoft.com/office/drawing/2010/main" val="0"/>
                        </a:ext>
                      </a:extLst>
                    </a:blip>
                    <a:stretch>
                      <a:fillRect/>
                    </a:stretch>
                  </pic:blipFill>
                  <pic:spPr>
                    <a:xfrm>
                      <a:off x="0" y="0"/>
                      <a:ext cx="4847503" cy="669961"/>
                    </a:xfrm>
                    <a:prstGeom prst="rect">
                      <a:avLst/>
                    </a:prstGeom>
                  </pic:spPr>
                </pic:pic>
              </a:graphicData>
            </a:graphic>
          </wp:inline>
        </w:drawing>
      </w:r>
    </w:p>
    <w:p w:rsidR="009847DF" w:rsidRPr="00257295" w:rsidRDefault="009847DF" w:rsidP="009847DF">
      <w:pPr>
        <w:pStyle w:val="a7"/>
        <w:ind w:leftChars="175" w:firstLine="60"/>
      </w:pPr>
      <w:r w:rsidRPr="00257295">
        <w:rPr>
          <w:rFonts w:hint="eastAsia"/>
        </w:rPr>
        <w:drawing>
          <wp:inline distT="0" distB="0" distL="0" distR="0" wp14:anchorId="70188B7F" wp14:editId="78AC8D41">
            <wp:extent cx="3686690" cy="466790"/>
            <wp:effectExtent l="0" t="0" r="9525" b="9525"/>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E74A.tmp"/>
                    <pic:cNvPicPr/>
                  </pic:nvPicPr>
                  <pic:blipFill>
                    <a:blip r:embed="rId179">
                      <a:extLst>
                        <a:ext uri="{28A0092B-C50C-407E-A947-70E740481C1C}">
                          <a14:useLocalDpi xmlns:a14="http://schemas.microsoft.com/office/drawing/2010/main" val="0"/>
                        </a:ext>
                      </a:extLst>
                    </a:blip>
                    <a:stretch>
                      <a:fillRect/>
                    </a:stretch>
                  </pic:blipFill>
                  <pic:spPr>
                    <a:xfrm>
                      <a:off x="0" y="0"/>
                      <a:ext cx="3686690" cy="466790"/>
                    </a:xfrm>
                    <a:prstGeom prst="rect">
                      <a:avLst/>
                    </a:prstGeom>
                  </pic:spPr>
                </pic:pic>
              </a:graphicData>
            </a:graphic>
          </wp:inline>
        </w:drawing>
      </w:r>
    </w:p>
    <w:p w:rsidR="009847DF" w:rsidRPr="00257295" w:rsidRDefault="009847DF" w:rsidP="009847DF">
      <w:pPr>
        <w:ind w:firstLine="480"/>
      </w:pPr>
      <w:r w:rsidRPr="00257295">
        <w:rPr>
          <w:rFonts w:hint="eastAsia"/>
        </w:rPr>
        <w:t>其中各成员定义如下：</w:t>
      </w:r>
    </w:p>
    <w:p w:rsidR="009847DF" w:rsidRPr="00257295" w:rsidRDefault="009847DF" w:rsidP="00D734B9">
      <w:pPr>
        <w:pStyle w:val="ListParagraph"/>
        <w:numPr>
          <w:ilvl w:val="0"/>
          <w:numId w:val="102"/>
        </w:numPr>
        <w:ind w:firstLineChars="0"/>
      </w:pPr>
      <w:r w:rsidRPr="00257295">
        <w:rPr>
          <w:rFonts w:hint="eastAsia"/>
        </w:rPr>
        <w:t>procesor</w:t>
      </w:r>
      <w:r w:rsidRPr="00257295">
        <w:rPr>
          <w:rFonts w:hint="eastAsia"/>
        </w:rPr>
        <w:t>结构</w:t>
      </w:r>
      <w:r w:rsidRPr="00257295">
        <w:rPr>
          <w:rFonts w:hint="eastAsia"/>
        </w:rPr>
        <w:t xml:space="preserve"> </w:t>
      </w:r>
    </w:p>
    <w:p w:rsidR="009847DF" w:rsidRPr="00257295" w:rsidRDefault="009847DF" w:rsidP="009847DF">
      <w:pPr>
        <w:pStyle w:val="a7"/>
        <w:ind w:left="480" w:firstLine="360"/>
      </w:pPr>
      <w:r w:rsidRPr="00257295">
        <w:drawing>
          <wp:inline distT="0" distB="0" distL="0" distR="0" wp14:anchorId="0EB3FC37" wp14:editId="29DF785D">
            <wp:extent cx="4242391" cy="4487000"/>
            <wp:effectExtent l="0" t="0" r="6350" b="8890"/>
            <wp:docPr id="1630" name="图片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F3A8.tmp"/>
                    <pic:cNvPicPr/>
                  </pic:nvPicPr>
                  <pic:blipFill>
                    <a:blip r:embed="rId180">
                      <a:extLst>
                        <a:ext uri="{28A0092B-C50C-407E-A947-70E740481C1C}">
                          <a14:useLocalDpi xmlns:a14="http://schemas.microsoft.com/office/drawing/2010/main" val="0"/>
                        </a:ext>
                      </a:extLst>
                    </a:blip>
                    <a:stretch>
                      <a:fillRect/>
                    </a:stretch>
                  </pic:blipFill>
                  <pic:spPr>
                    <a:xfrm>
                      <a:off x="0" y="0"/>
                      <a:ext cx="4253376" cy="4498618"/>
                    </a:xfrm>
                    <a:prstGeom prst="rect">
                      <a:avLst/>
                    </a:prstGeom>
                  </pic:spPr>
                </pic:pic>
              </a:graphicData>
            </a:graphic>
          </wp:inline>
        </w:drawing>
      </w:r>
    </w:p>
    <w:p w:rsidR="009847DF" w:rsidRPr="00257295" w:rsidRDefault="009847DF" w:rsidP="009847DF">
      <w:pPr>
        <w:ind w:left="360" w:firstLine="480"/>
      </w:pPr>
      <w:r w:rsidRPr="00257295">
        <w:rPr>
          <w:rFonts w:hint="eastAsia"/>
        </w:rPr>
        <w:t>定义如下：</w:t>
      </w:r>
    </w:p>
    <w:p w:rsidR="009847DF" w:rsidRPr="00257295" w:rsidRDefault="009847DF" w:rsidP="009847DF">
      <w:pPr>
        <w:pStyle w:val="a7"/>
        <w:ind w:left="480" w:firstLine="360"/>
      </w:pPr>
      <w:r w:rsidRPr="00257295">
        <w:rPr>
          <w:rFonts w:hint="eastAsia"/>
        </w:rPr>
        <w:drawing>
          <wp:inline distT="0" distB="0" distL="0" distR="0" wp14:anchorId="7D194BF7" wp14:editId="4E844E2C">
            <wp:extent cx="5276850" cy="600075"/>
            <wp:effectExtent l="0" t="0" r="0" b="9525"/>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2FA5.tmp"/>
                    <pic:cNvPicPr/>
                  </pic:nvPicPr>
                  <pic:blipFill>
                    <a:blip r:embed="rId181">
                      <a:extLst>
                        <a:ext uri="{28A0092B-C50C-407E-A947-70E740481C1C}">
                          <a14:useLocalDpi xmlns:a14="http://schemas.microsoft.com/office/drawing/2010/main" val="0"/>
                        </a:ext>
                      </a:extLst>
                    </a:blip>
                    <a:stretch>
                      <a:fillRect/>
                    </a:stretch>
                  </pic:blipFill>
                  <pic:spPr>
                    <a:xfrm>
                      <a:off x="0" y="0"/>
                      <a:ext cx="5284671" cy="600964"/>
                    </a:xfrm>
                    <a:prstGeom prst="rect">
                      <a:avLst/>
                    </a:prstGeom>
                  </pic:spPr>
                </pic:pic>
              </a:graphicData>
            </a:graphic>
          </wp:inline>
        </w:drawing>
      </w:r>
    </w:p>
    <w:p w:rsidR="009847DF" w:rsidRPr="00257295" w:rsidRDefault="009847DF" w:rsidP="009847DF">
      <w:pPr>
        <w:pStyle w:val="a7"/>
        <w:ind w:left="480" w:firstLine="360"/>
      </w:pPr>
      <w:r w:rsidRPr="00257295">
        <w:rPr>
          <w:rFonts w:hint="eastAsia"/>
        </w:rPr>
        <w:lastRenderedPageBreak/>
        <w:drawing>
          <wp:inline distT="0" distB="0" distL="0" distR="0" wp14:anchorId="44B7C92C" wp14:editId="59AD78FF">
            <wp:extent cx="4933950" cy="2058141"/>
            <wp:effectExtent l="0" t="0" r="0" b="0"/>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331D.tmp"/>
                    <pic:cNvPicPr/>
                  </pic:nvPicPr>
                  <pic:blipFill>
                    <a:blip r:embed="rId182" cstate="email">
                      <a:extLst>
                        <a:ext uri="{28A0092B-C50C-407E-A947-70E740481C1C}">
                          <a14:useLocalDpi xmlns:a14="http://schemas.microsoft.com/office/drawing/2010/main" val="0"/>
                        </a:ext>
                      </a:extLst>
                    </a:blip>
                    <a:stretch>
                      <a:fillRect/>
                    </a:stretch>
                  </pic:blipFill>
                  <pic:spPr>
                    <a:xfrm>
                      <a:off x="0" y="0"/>
                      <a:ext cx="4941690" cy="2061369"/>
                    </a:xfrm>
                    <a:prstGeom prst="rect">
                      <a:avLst/>
                    </a:prstGeom>
                  </pic:spPr>
                </pic:pic>
              </a:graphicData>
            </a:graphic>
          </wp:inline>
        </w:drawing>
      </w:r>
    </w:p>
    <w:p w:rsidR="009847DF" w:rsidRPr="00257295" w:rsidRDefault="009847DF" w:rsidP="009847DF">
      <w:pPr>
        <w:ind w:firstLine="480"/>
      </w:pPr>
      <w:r w:rsidRPr="00257295">
        <w:rPr>
          <w:rFonts w:hint="eastAsia"/>
        </w:rPr>
        <w:tab/>
      </w:r>
      <w:r w:rsidRPr="00257295">
        <w:rPr>
          <w:rFonts w:hint="eastAsia"/>
        </w:rPr>
        <w:t>其中</w:t>
      </w:r>
      <w:r w:rsidRPr="00257295">
        <w:rPr>
          <w:rFonts w:hint="eastAsia"/>
        </w:rPr>
        <w:t>switch_mm</w:t>
      </w:r>
      <w:r w:rsidRPr="00257295">
        <w:rPr>
          <w:rFonts w:hint="eastAsia"/>
        </w:rPr>
        <w:t>是用于设置</w:t>
      </w:r>
      <w:r w:rsidRPr="00257295">
        <w:rPr>
          <w:rFonts w:hint="eastAsia"/>
        </w:rPr>
        <w:t>MMU</w:t>
      </w:r>
      <w:r w:rsidRPr="00257295">
        <w:rPr>
          <w:rFonts w:hint="eastAsia"/>
        </w:rPr>
        <w:t>转换表的地址，即</w:t>
      </w:r>
      <w:r w:rsidRPr="00257295">
        <w:rPr>
          <w:rFonts w:hint="eastAsia"/>
        </w:rPr>
        <w:t>PGD</w:t>
      </w:r>
      <w:r w:rsidRPr="00257295">
        <w:rPr>
          <w:rFonts w:hint="eastAsia"/>
        </w:rPr>
        <w:t>。</w:t>
      </w:r>
    </w:p>
    <w:p w:rsidR="009847DF" w:rsidRPr="00257295" w:rsidRDefault="009847DF" w:rsidP="00D734B9">
      <w:pPr>
        <w:pStyle w:val="ListParagraph"/>
        <w:numPr>
          <w:ilvl w:val="0"/>
          <w:numId w:val="102"/>
        </w:numPr>
        <w:ind w:firstLineChars="0"/>
      </w:pPr>
      <w:r w:rsidRPr="00257295">
        <w:rPr>
          <w:rFonts w:hint="eastAsia"/>
        </w:rPr>
        <w:t>tlb_fns</w:t>
      </w:r>
      <w:r w:rsidRPr="00257295">
        <w:rPr>
          <w:rFonts w:hint="eastAsia"/>
        </w:rPr>
        <w:t>，转换表相关的接口定义：</w:t>
      </w:r>
    </w:p>
    <w:p w:rsidR="009847DF" w:rsidRPr="00257295" w:rsidRDefault="009847DF" w:rsidP="009847DF">
      <w:pPr>
        <w:pStyle w:val="a7"/>
        <w:ind w:left="480" w:firstLine="360"/>
      </w:pPr>
      <w:r w:rsidRPr="00257295">
        <w:rPr>
          <w:rFonts w:hint="eastAsia"/>
        </w:rPr>
        <w:drawing>
          <wp:inline distT="0" distB="0" distL="0" distR="0" wp14:anchorId="6F07AA92" wp14:editId="14279E60">
            <wp:extent cx="5295900" cy="703506"/>
            <wp:effectExtent l="0" t="0" r="0" b="1905"/>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4D95.tmp"/>
                    <pic:cNvPicPr/>
                  </pic:nvPicPr>
                  <pic:blipFill>
                    <a:blip r:embed="rId183" cstate="email">
                      <a:extLst>
                        <a:ext uri="{28A0092B-C50C-407E-A947-70E740481C1C}">
                          <a14:useLocalDpi xmlns:a14="http://schemas.microsoft.com/office/drawing/2010/main" val="0"/>
                        </a:ext>
                      </a:extLst>
                    </a:blip>
                    <a:stretch>
                      <a:fillRect/>
                    </a:stretch>
                  </pic:blipFill>
                  <pic:spPr>
                    <a:xfrm>
                      <a:off x="0" y="0"/>
                      <a:ext cx="5325895" cy="707490"/>
                    </a:xfrm>
                    <a:prstGeom prst="rect">
                      <a:avLst/>
                    </a:prstGeom>
                  </pic:spPr>
                </pic:pic>
              </a:graphicData>
            </a:graphic>
          </wp:inline>
        </w:drawing>
      </w:r>
    </w:p>
    <w:p w:rsidR="009847DF" w:rsidRPr="00257295" w:rsidRDefault="009847DF" w:rsidP="009847DF">
      <w:pPr>
        <w:pStyle w:val="a7"/>
        <w:ind w:left="480" w:firstLine="360"/>
      </w:pPr>
      <w:r w:rsidRPr="00257295">
        <w:rPr>
          <w:rFonts w:hint="eastAsia"/>
        </w:rPr>
        <w:drawing>
          <wp:inline distT="0" distB="0" distL="0" distR="0" wp14:anchorId="4EF37BC0" wp14:editId="6DDF5B66">
            <wp:extent cx="5238750" cy="641724"/>
            <wp:effectExtent l="0" t="0" r="0" b="635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C6FA.tmp"/>
                    <pic:cNvPicPr/>
                  </pic:nvPicPr>
                  <pic:blipFill>
                    <a:blip r:embed="rId184" cstate="email">
                      <a:extLst>
                        <a:ext uri="{28A0092B-C50C-407E-A947-70E740481C1C}">
                          <a14:useLocalDpi xmlns:a14="http://schemas.microsoft.com/office/drawing/2010/main" val="0"/>
                        </a:ext>
                      </a:extLst>
                    </a:blip>
                    <a:stretch>
                      <a:fillRect/>
                    </a:stretch>
                  </pic:blipFill>
                  <pic:spPr>
                    <a:xfrm>
                      <a:off x="0" y="0"/>
                      <a:ext cx="5241033" cy="642004"/>
                    </a:xfrm>
                    <a:prstGeom prst="rect">
                      <a:avLst/>
                    </a:prstGeom>
                  </pic:spPr>
                </pic:pic>
              </a:graphicData>
            </a:graphic>
          </wp:inline>
        </w:drawing>
      </w:r>
    </w:p>
    <w:p w:rsidR="009847DF" w:rsidRPr="00257295" w:rsidRDefault="009847DF" w:rsidP="009847DF">
      <w:pPr>
        <w:pStyle w:val="a7"/>
        <w:ind w:left="480" w:firstLine="360"/>
        <w:rPr>
          <w:b/>
        </w:rPr>
      </w:pPr>
      <w:r w:rsidRPr="00257295">
        <w:rPr>
          <w:rFonts w:hint="eastAsia"/>
          <w:b/>
        </w:rPr>
        <w:drawing>
          <wp:inline distT="0" distB="0" distL="0" distR="0" wp14:anchorId="2CC2526A" wp14:editId="35E077D0">
            <wp:extent cx="4963218" cy="2029108"/>
            <wp:effectExtent l="0" t="0" r="8890" b="9525"/>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BF4A.tmp"/>
                    <pic:cNvPicPr/>
                  </pic:nvPicPr>
                  <pic:blipFill>
                    <a:blip r:embed="rId185">
                      <a:extLst>
                        <a:ext uri="{28A0092B-C50C-407E-A947-70E740481C1C}">
                          <a14:useLocalDpi xmlns:a14="http://schemas.microsoft.com/office/drawing/2010/main" val="0"/>
                        </a:ext>
                      </a:extLst>
                    </a:blip>
                    <a:stretch>
                      <a:fillRect/>
                    </a:stretch>
                  </pic:blipFill>
                  <pic:spPr>
                    <a:xfrm>
                      <a:off x="0" y="0"/>
                      <a:ext cx="4963218" cy="2029108"/>
                    </a:xfrm>
                    <a:prstGeom prst="rect">
                      <a:avLst/>
                    </a:prstGeom>
                  </pic:spPr>
                </pic:pic>
              </a:graphicData>
            </a:graphic>
          </wp:inline>
        </w:drawing>
      </w:r>
    </w:p>
    <w:p w:rsidR="009847DF" w:rsidRPr="00257295" w:rsidRDefault="009847DF" w:rsidP="00D734B9">
      <w:pPr>
        <w:pStyle w:val="ListParagraph"/>
        <w:numPr>
          <w:ilvl w:val="0"/>
          <w:numId w:val="102"/>
        </w:numPr>
        <w:ind w:firstLineChars="0"/>
      </w:pPr>
      <w:r w:rsidRPr="00257295">
        <w:rPr>
          <w:rFonts w:hint="eastAsia"/>
        </w:rPr>
        <w:t>cache_fns</w:t>
      </w:r>
      <w:r w:rsidRPr="00257295">
        <w:rPr>
          <w:rFonts w:hint="eastAsia"/>
        </w:rPr>
        <w:t>，</w:t>
      </w:r>
      <w:r w:rsidRPr="00257295">
        <w:rPr>
          <w:rFonts w:hint="eastAsia"/>
        </w:rPr>
        <w:t>cache</w:t>
      </w:r>
      <w:r w:rsidRPr="00257295">
        <w:rPr>
          <w:rFonts w:hint="eastAsia"/>
        </w:rPr>
        <w:t>相关的接口定义：</w:t>
      </w:r>
    </w:p>
    <w:p w:rsidR="009847DF" w:rsidRPr="00257295" w:rsidRDefault="009847DF" w:rsidP="009847DF">
      <w:pPr>
        <w:pStyle w:val="a7"/>
        <w:ind w:left="480" w:firstLine="360"/>
      </w:pPr>
      <w:r w:rsidRPr="00257295">
        <w:rPr>
          <w:rFonts w:hint="eastAsia"/>
        </w:rPr>
        <w:lastRenderedPageBreak/>
        <w:drawing>
          <wp:inline distT="0" distB="0" distL="0" distR="0" wp14:anchorId="7F612F17" wp14:editId="4E587EF7">
            <wp:extent cx="4733925" cy="1992228"/>
            <wp:effectExtent l="0" t="0" r="0" b="8255"/>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B94.tmp"/>
                    <pic:cNvPicPr/>
                  </pic:nvPicPr>
                  <pic:blipFill>
                    <a:blip r:embed="rId186" cstate="email">
                      <a:extLst>
                        <a:ext uri="{28A0092B-C50C-407E-A947-70E740481C1C}">
                          <a14:useLocalDpi xmlns:a14="http://schemas.microsoft.com/office/drawing/2010/main" val="0"/>
                        </a:ext>
                      </a:extLst>
                    </a:blip>
                    <a:stretch>
                      <a:fillRect/>
                    </a:stretch>
                  </pic:blipFill>
                  <pic:spPr>
                    <a:xfrm>
                      <a:off x="0" y="0"/>
                      <a:ext cx="4735988" cy="1993096"/>
                    </a:xfrm>
                    <a:prstGeom prst="rect">
                      <a:avLst/>
                    </a:prstGeom>
                  </pic:spPr>
                </pic:pic>
              </a:graphicData>
            </a:graphic>
          </wp:inline>
        </w:drawing>
      </w:r>
    </w:p>
    <w:p w:rsidR="009847DF" w:rsidRPr="00257295" w:rsidRDefault="009847DF" w:rsidP="009847DF">
      <w:pPr>
        <w:pStyle w:val="a7"/>
        <w:ind w:left="480" w:firstLine="360"/>
      </w:pPr>
      <w:r w:rsidRPr="00257295">
        <w:rPr>
          <w:rFonts w:hint="eastAsia"/>
        </w:rPr>
        <w:drawing>
          <wp:inline distT="0" distB="0" distL="0" distR="0" wp14:anchorId="340B9C14" wp14:editId="3C6F76A5">
            <wp:extent cx="5181600" cy="397760"/>
            <wp:effectExtent l="0" t="0" r="0" b="254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1FAB.tmp"/>
                    <pic:cNvPicPr/>
                  </pic:nvPicPr>
                  <pic:blipFill>
                    <a:blip r:embed="rId187" cstate="email">
                      <a:extLst>
                        <a:ext uri="{28A0092B-C50C-407E-A947-70E740481C1C}">
                          <a14:useLocalDpi xmlns:a14="http://schemas.microsoft.com/office/drawing/2010/main" val="0"/>
                        </a:ext>
                      </a:extLst>
                    </a:blip>
                    <a:stretch>
                      <a:fillRect/>
                    </a:stretch>
                  </pic:blipFill>
                  <pic:spPr>
                    <a:xfrm>
                      <a:off x="0" y="0"/>
                      <a:ext cx="5183858" cy="397933"/>
                    </a:xfrm>
                    <a:prstGeom prst="rect">
                      <a:avLst/>
                    </a:prstGeom>
                  </pic:spPr>
                </pic:pic>
              </a:graphicData>
            </a:graphic>
          </wp:inline>
        </w:drawing>
      </w:r>
    </w:p>
    <w:p w:rsidR="009847DF" w:rsidRPr="00257295" w:rsidRDefault="009847DF" w:rsidP="009847DF">
      <w:pPr>
        <w:pStyle w:val="a7"/>
        <w:ind w:left="480" w:firstLine="360"/>
      </w:pPr>
      <w:r w:rsidRPr="00257295">
        <w:rPr>
          <w:rFonts w:hint="eastAsia"/>
        </w:rPr>
        <w:drawing>
          <wp:inline distT="0" distB="0" distL="0" distR="0" wp14:anchorId="1B276771" wp14:editId="51B8292D">
            <wp:extent cx="4057650" cy="2289794"/>
            <wp:effectExtent l="0" t="0" r="0" b="0"/>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DE68.tmp"/>
                    <pic:cNvPicPr/>
                  </pic:nvPicPr>
                  <pic:blipFill>
                    <a:blip r:embed="rId188" cstate="email">
                      <a:extLst>
                        <a:ext uri="{28A0092B-C50C-407E-A947-70E740481C1C}">
                          <a14:useLocalDpi xmlns:a14="http://schemas.microsoft.com/office/drawing/2010/main" val="0"/>
                        </a:ext>
                      </a:extLst>
                    </a:blip>
                    <a:stretch>
                      <a:fillRect/>
                    </a:stretch>
                  </pic:blipFill>
                  <pic:spPr>
                    <a:xfrm>
                      <a:off x="0" y="0"/>
                      <a:ext cx="4058217" cy="2290114"/>
                    </a:xfrm>
                    <a:prstGeom prst="rect">
                      <a:avLst/>
                    </a:prstGeom>
                  </pic:spPr>
                </pic:pic>
              </a:graphicData>
            </a:graphic>
          </wp:inline>
        </w:drawing>
      </w:r>
    </w:p>
    <w:p w:rsidR="009847DF" w:rsidRPr="00257295" w:rsidRDefault="009847DF" w:rsidP="009847DF">
      <w:pPr>
        <w:pStyle w:val="Heading3"/>
        <w:numPr>
          <w:ilvl w:val="2"/>
          <w:numId w:val="1"/>
        </w:numPr>
        <w:spacing w:before="163" w:after="163"/>
      </w:pPr>
      <w:bookmarkStart w:id="35" w:name="_Toc390712608"/>
      <w:r w:rsidRPr="00257295">
        <w:rPr>
          <w:rFonts w:hint="eastAsia"/>
        </w:rPr>
        <w:t>架构信息</w:t>
      </w:r>
      <w:bookmarkEnd w:id="35"/>
    </w:p>
    <w:p w:rsidR="009847DF" w:rsidRPr="00257295" w:rsidRDefault="009847DF" w:rsidP="00D734B9">
      <w:pPr>
        <w:pStyle w:val="ListParagraph"/>
        <w:numPr>
          <w:ilvl w:val="0"/>
          <w:numId w:val="62"/>
        </w:numPr>
        <w:ind w:firstLineChars="0"/>
      </w:pPr>
      <w:r w:rsidRPr="00257295">
        <w:rPr>
          <w:rFonts w:hint="eastAsia"/>
        </w:rPr>
        <w:t>架构信息的定义方法</w:t>
      </w:r>
    </w:p>
    <w:p w:rsidR="009847DF" w:rsidRPr="00257295" w:rsidRDefault="009847DF" w:rsidP="009847DF">
      <w:pPr>
        <w:pStyle w:val="a7"/>
        <w:ind w:left="480" w:firstLine="360"/>
      </w:pPr>
      <w:r w:rsidRPr="00257295">
        <w:rPr>
          <w:rFonts w:hint="eastAsia"/>
        </w:rPr>
        <w:drawing>
          <wp:inline distT="0" distB="0" distL="0" distR="0" wp14:anchorId="211075FF" wp14:editId="0F8B7887">
            <wp:extent cx="4953000" cy="1133624"/>
            <wp:effectExtent l="0" t="0" r="0" b="9525"/>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3F7F.tmp"/>
                    <pic:cNvPicPr/>
                  </pic:nvPicPr>
                  <pic:blipFill>
                    <a:blip r:embed="rId189" cstate="email">
                      <a:extLst>
                        <a:ext uri="{28A0092B-C50C-407E-A947-70E740481C1C}">
                          <a14:useLocalDpi xmlns:a14="http://schemas.microsoft.com/office/drawing/2010/main" val="0"/>
                        </a:ext>
                      </a:extLst>
                    </a:blip>
                    <a:stretch>
                      <a:fillRect/>
                    </a:stretch>
                  </pic:blipFill>
                  <pic:spPr>
                    <a:xfrm>
                      <a:off x="0" y="0"/>
                      <a:ext cx="4958366" cy="1134852"/>
                    </a:xfrm>
                    <a:prstGeom prst="rect">
                      <a:avLst/>
                    </a:prstGeom>
                  </pic:spPr>
                </pic:pic>
              </a:graphicData>
            </a:graphic>
          </wp:inline>
        </w:drawing>
      </w:r>
    </w:p>
    <w:p w:rsidR="009847DF" w:rsidRPr="00257295" w:rsidRDefault="009847DF" w:rsidP="009847DF">
      <w:pPr>
        <w:ind w:left="360" w:firstLine="480"/>
      </w:pPr>
      <w:r w:rsidRPr="00257295">
        <w:rPr>
          <w:rFonts w:hint="eastAsia"/>
        </w:rPr>
        <w:t>架构信息的定义方法分为内部编码配置方式，和使用设备树配置方式。</w:t>
      </w:r>
    </w:p>
    <w:p w:rsidR="009847DF" w:rsidRPr="00257295" w:rsidRDefault="009847DF" w:rsidP="00D734B9">
      <w:pPr>
        <w:pStyle w:val="ListParagraph"/>
        <w:numPr>
          <w:ilvl w:val="0"/>
          <w:numId w:val="118"/>
        </w:numPr>
        <w:ind w:firstLineChars="0"/>
      </w:pPr>
      <w:r w:rsidRPr="00257295">
        <w:rPr>
          <w:rFonts w:hint="eastAsia"/>
        </w:rPr>
        <w:t>内部编码配置</w:t>
      </w:r>
    </w:p>
    <w:p w:rsidR="009847DF" w:rsidRPr="00257295" w:rsidRDefault="009847DF" w:rsidP="009847DF">
      <w:pPr>
        <w:pStyle w:val="a7"/>
        <w:ind w:leftChars="350" w:left="840" w:firstLine="360"/>
      </w:pPr>
      <w:r w:rsidRPr="00257295">
        <w:rPr>
          <w:rFonts w:hint="eastAsia"/>
        </w:rPr>
        <w:lastRenderedPageBreak/>
        <w:drawing>
          <wp:inline distT="0" distB="0" distL="0" distR="0" wp14:anchorId="749B920E" wp14:editId="0F3F1A13">
            <wp:extent cx="4686300" cy="1725265"/>
            <wp:effectExtent l="0" t="0" r="0" b="889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4BCD.tmp"/>
                    <pic:cNvPicPr/>
                  </pic:nvPicPr>
                  <pic:blipFill>
                    <a:blip r:embed="rId190" cstate="email">
                      <a:extLst>
                        <a:ext uri="{28A0092B-C50C-407E-A947-70E740481C1C}">
                          <a14:useLocalDpi xmlns:a14="http://schemas.microsoft.com/office/drawing/2010/main" val="0"/>
                        </a:ext>
                      </a:extLst>
                    </a:blip>
                    <a:stretch>
                      <a:fillRect/>
                    </a:stretch>
                  </pic:blipFill>
                  <pic:spPr>
                    <a:xfrm>
                      <a:off x="0" y="0"/>
                      <a:ext cx="4696221" cy="1728917"/>
                    </a:xfrm>
                    <a:prstGeom prst="rect">
                      <a:avLst/>
                    </a:prstGeom>
                  </pic:spPr>
                </pic:pic>
              </a:graphicData>
            </a:graphic>
          </wp:inline>
        </w:drawing>
      </w:r>
    </w:p>
    <w:p w:rsidR="009847DF" w:rsidRPr="00257295" w:rsidRDefault="009847DF" w:rsidP="00D734B9">
      <w:pPr>
        <w:pStyle w:val="ListParagraph"/>
        <w:numPr>
          <w:ilvl w:val="0"/>
          <w:numId w:val="118"/>
        </w:numPr>
        <w:ind w:firstLineChars="0"/>
      </w:pPr>
      <w:r w:rsidRPr="00257295">
        <w:rPr>
          <w:rFonts w:hint="eastAsia"/>
        </w:rPr>
        <w:t>设备树配置</w:t>
      </w:r>
    </w:p>
    <w:p w:rsidR="009847DF" w:rsidRPr="00257295" w:rsidRDefault="009847DF" w:rsidP="009847DF">
      <w:pPr>
        <w:pStyle w:val="a7"/>
        <w:ind w:leftChars="350" w:left="840" w:firstLine="360"/>
      </w:pPr>
      <w:r w:rsidRPr="00257295">
        <w:rPr>
          <w:rFonts w:hint="eastAsia"/>
        </w:rPr>
        <w:drawing>
          <wp:inline distT="0" distB="0" distL="0" distR="0" wp14:anchorId="02D80F77" wp14:editId="35D6036D">
            <wp:extent cx="4601217" cy="1267002"/>
            <wp:effectExtent l="0" t="0" r="0" b="9525"/>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33BF.tmp"/>
                    <pic:cNvPicPr/>
                  </pic:nvPicPr>
                  <pic:blipFill>
                    <a:blip r:embed="rId191">
                      <a:extLst>
                        <a:ext uri="{28A0092B-C50C-407E-A947-70E740481C1C}">
                          <a14:useLocalDpi xmlns:a14="http://schemas.microsoft.com/office/drawing/2010/main" val="0"/>
                        </a:ext>
                      </a:extLst>
                    </a:blip>
                    <a:stretch>
                      <a:fillRect/>
                    </a:stretch>
                  </pic:blipFill>
                  <pic:spPr>
                    <a:xfrm>
                      <a:off x="0" y="0"/>
                      <a:ext cx="4601217" cy="1267002"/>
                    </a:xfrm>
                    <a:prstGeom prst="rect">
                      <a:avLst/>
                    </a:prstGeom>
                  </pic:spPr>
                </pic:pic>
              </a:graphicData>
            </a:graphic>
          </wp:inline>
        </w:drawing>
      </w:r>
    </w:p>
    <w:p w:rsidR="009847DF" w:rsidRPr="00257295" w:rsidRDefault="009847DF" w:rsidP="009847DF">
      <w:pPr>
        <w:pStyle w:val="ListParagraph"/>
        <w:ind w:left="840" w:firstLineChars="0" w:firstLine="0"/>
      </w:pPr>
      <w:r w:rsidRPr="00257295">
        <w:rPr>
          <w:rFonts w:hint="eastAsia"/>
        </w:rPr>
        <w:t>具体架构配置定义如下</w:t>
      </w:r>
      <w:r w:rsidRPr="00257295">
        <w:rPr>
          <w:rFonts w:hint="eastAsia"/>
        </w:rPr>
        <w:t>(</w:t>
      </w:r>
      <w:r w:rsidRPr="00257295">
        <w:rPr>
          <w:rFonts w:hint="eastAsia"/>
        </w:rPr>
        <w:t>使用内部编码方式</w:t>
      </w:r>
      <w:r w:rsidRPr="00257295">
        <w:rPr>
          <w:rFonts w:hint="eastAsia"/>
        </w:rPr>
        <w:t>)</w:t>
      </w:r>
      <w:r w:rsidRPr="00257295">
        <w:rPr>
          <w:rFonts w:hint="eastAsia"/>
        </w:rPr>
        <w:t>：</w:t>
      </w:r>
    </w:p>
    <w:p w:rsidR="009847DF" w:rsidRPr="00257295" w:rsidRDefault="009847DF" w:rsidP="009847DF">
      <w:pPr>
        <w:pStyle w:val="a7"/>
        <w:ind w:leftChars="350" w:left="840"/>
      </w:pPr>
      <w:r w:rsidRPr="00257295">
        <w:rPr>
          <w:rFonts w:hint="eastAsia"/>
        </w:rPr>
        <w:drawing>
          <wp:inline distT="0" distB="0" distL="0" distR="0" wp14:anchorId="6E4E331B" wp14:editId="490B80BA">
            <wp:extent cx="4562475" cy="1362468"/>
            <wp:effectExtent l="0" t="0" r="0" b="9525"/>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2B8D.tmp"/>
                    <pic:cNvPicPr/>
                  </pic:nvPicPr>
                  <pic:blipFill>
                    <a:blip r:embed="rId192" cstate="email">
                      <a:extLst>
                        <a:ext uri="{28A0092B-C50C-407E-A947-70E740481C1C}">
                          <a14:useLocalDpi xmlns:a14="http://schemas.microsoft.com/office/drawing/2010/main" val="0"/>
                        </a:ext>
                      </a:extLst>
                    </a:blip>
                    <a:stretch>
                      <a:fillRect/>
                    </a:stretch>
                  </pic:blipFill>
                  <pic:spPr>
                    <a:xfrm>
                      <a:off x="0" y="0"/>
                      <a:ext cx="4563112" cy="1362658"/>
                    </a:xfrm>
                    <a:prstGeom prst="rect">
                      <a:avLst/>
                    </a:prstGeom>
                  </pic:spPr>
                </pic:pic>
              </a:graphicData>
            </a:graphic>
          </wp:inline>
        </w:drawing>
      </w:r>
    </w:p>
    <w:p w:rsidR="009847DF" w:rsidRPr="00257295" w:rsidRDefault="009847DF" w:rsidP="00D734B9">
      <w:pPr>
        <w:pStyle w:val="ListParagraph"/>
        <w:numPr>
          <w:ilvl w:val="0"/>
          <w:numId w:val="62"/>
        </w:numPr>
        <w:ind w:firstLineChars="0"/>
      </w:pPr>
      <w:r w:rsidRPr="00257295">
        <w:rPr>
          <w:rFonts w:hint="eastAsia"/>
        </w:rPr>
        <w:t>架构信息列表的位置</w:t>
      </w:r>
    </w:p>
    <w:p w:rsidR="009847DF" w:rsidRPr="00257295" w:rsidRDefault="009847DF" w:rsidP="009847DF">
      <w:pPr>
        <w:pStyle w:val="a7"/>
        <w:ind w:left="480" w:firstLine="360"/>
      </w:pPr>
      <w:r w:rsidRPr="00257295">
        <w:rPr>
          <w:rFonts w:hint="eastAsia"/>
        </w:rPr>
        <w:drawing>
          <wp:inline distT="0" distB="0" distL="0" distR="0" wp14:anchorId="59564B64" wp14:editId="5E9723C7">
            <wp:extent cx="3105584" cy="914528"/>
            <wp:effectExtent l="0" t="0" r="0" b="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F1A1.tmp"/>
                    <pic:cNvPicPr/>
                  </pic:nvPicPr>
                  <pic:blipFill>
                    <a:blip r:embed="rId193">
                      <a:extLst>
                        <a:ext uri="{28A0092B-C50C-407E-A947-70E740481C1C}">
                          <a14:useLocalDpi xmlns:a14="http://schemas.microsoft.com/office/drawing/2010/main" val="0"/>
                        </a:ext>
                      </a:extLst>
                    </a:blip>
                    <a:stretch>
                      <a:fillRect/>
                    </a:stretch>
                  </pic:blipFill>
                  <pic:spPr>
                    <a:xfrm>
                      <a:off x="0" y="0"/>
                      <a:ext cx="3105584" cy="914528"/>
                    </a:xfrm>
                    <a:prstGeom prst="rect">
                      <a:avLst/>
                    </a:prstGeom>
                  </pic:spPr>
                </pic:pic>
              </a:graphicData>
            </a:graphic>
          </wp:inline>
        </w:drawing>
      </w:r>
    </w:p>
    <w:p w:rsidR="009847DF" w:rsidRPr="00257295" w:rsidRDefault="009847DF" w:rsidP="009847DF">
      <w:pPr>
        <w:pStyle w:val="a7"/>
        <w:ind w:left="480" w:firstLine="360"/>
      </w:pPr>
      <w:r w:rsidRPr="00257295">
        <w:rPr>
          <w:rFonts w:hint="eastAsia"/>
        </w:rPr>
        <w:lastRenderedPageBreak/>
        <w:drawing>
          <wp:inline distT="0" distB="0" distL="0" distR="0" wp14:anchorId="67446B13" wp14:editId="46CC9351">
            <wp:extent cx="4686300" cy="1665453"/>
            <wp:effectExtent l="0" t="0" r="0" b="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86CD.tmp"/>
                    <pic:cNvPicPr/>
                  </pic:nvPicPr>
                  <pic:blipFill>
                    <a:blip r:embed="rId194" cstate="email">
                      <a:extLst>
                        <a:ext uri="{28A0092B-C50C-407E-A947-70E740481C1C}">
                          <a14:useLocalDpi xmlns:a14="http://schemas.microsoft.com/office/drawing/2010/main" val="0"/>
                        </a:ext>
                      </a:extLst>
                    </a:blip>
                    <a:stretch>
                      <a:fillRect/>
                    </a:stretch>
                  </pic:blipFill>
                  <pic:spPr>
                    <a:xfrm>
                      <a:off x="0" y="0"/>
                      <a:ext cx="4686955" cy="1665686"/>
                    </a:xfrm>
                    <a:prstGeom prst="rect">
                      <a:avLst/>
                    </a:prstGeom>
                  </pic:spPr>
                </pic:pic>
              </a:graphicData>
            </a:graphic>
          </wp:inline>
        </w:drawing>
      </w:r>
    </w:p>
    <w:p w:rsidR="009847DF" w:rsidRPr="00257295" w:rsidRDefault="009847DF" w:rsidP="009847DF">
      <w:pPr>
        <w:pStyle w:val="Heading3"/>
        <w:numPr>
          <w:ilvl w:val="2"/>
          <w:numId w:val="1"/>
        </w:numPr>
        <w:spacing w:before="163" w:after="163"/>
      </w:pPr>
      <w:bookmarkStart w:id="36" w:name="_Toc390712609"/>
      <w:r w:rsidRPr="00257295">
        <w:rPr>
          <w:rFonts w:hint="eastAsia"/>
        </w:rPr>
        <w:t>内核参数</w:t>
      </w:r>
      <w:bookmarkEnd w:id="36"/>
    </w:p>
    <w:p w:rsidR="009847DF" w:rsidRPr="00257295" w:rsidRDefault="009847DF" w:rsidP="00D734B9">
      <w:pPr>
        <w:pStyle w:val="ListParagraph"/>
        <w:numPr>
          <w:ilvl w:val="0"/>
          <w:numId w:val="68"/>
        </w:numPr>
        <w:ind w:firstLineChars="0"/>
      </w:pPr>
      <w:r w:rsidRPr="00257295">
        <w:rPr>
          <w:rFonts w:hint="eastAsia"/>
        </w:rPr>
        <w:t>tag</w:t>
      </w:r>
      <w:r w:rsidRPr="00257295">
        <w:rPr>
          <w:rFonts w:hint="eastAsia"/>
        </w:rPr>
        <w:t>参数定义</w:t>
      </w:r>
    </w:p>
    <w:p w:rsidR="009847DF" w:rsidRPr="00257295" w:rsidRDefault="009847DF" w:rsidP="00407CC5">
      <w:pPr>
        <w:ind w:left="360" w:firstLineChars="0" w:firstLine="480"/>
      </w:pPr>
      <w:r w:rsidRPr="00257295">
        <w:rPr>
          <w:rFonts w:hint="eastAsia"/>
        </w:rPr>
        <w:t>tag</w:t>
      </w:r>
      <w:r w:rsidRPr="00257295">
        <w:rPr>
          <w:rFonts w:hint="eastAsia"/>
        </w:rPr>
        <w:t>是位于内存中一个</w:t>
      </w:r>
      <w:r w:rsidRPr="00257295">
        <w:rPr>
          <w:rFonts w:hint="eastAsia"/>
        </w:rPr>
        <w:t>struct  tag</w:t>
      </w:r>
      <w:r w:rsidRPr="00257295">
        <w:rPr>
          <w:rFonts w:hint="eastAsia"/>
        </w:rPr>
        <w:t>结构的数据，其用来描述对应</w:t>
      </w:r>
      <w:r w:rsidRPr="00257295">
        <w:rPr>
          <w:rFonts w:hint="eastAsia"/>
        </w:rPr>
        <w:t>tag</w:t>
      </w:r>
      <w:r w:rsidRPr="00257295">
        <w:rPr>
          <w:rFonts w:hint="eastAsia"/>
        </w:rPr>
        <w:t>类型的配置信息。</w:t>
      </w:r>
      <w:r w:rsidRPr="00257295">
        <w:rPr>
          <w:rFonts w:hint="eastAsia"/>
        </w:rPr>
        <w:t>linux</w:t>
      </w:r>
      <w:r w:rsidRPr="00257295">
        <w:rPr>
          <w:rFonts w:hint="eastAsia"/>
        </w:rPr>
        <w:t>中使用</w:t>
      </w:r>
      <w:r w:rsidRPr="00257295">
        <w:rPr>
          <w:rFonts w:hint="eastAsia"/>
        </w:rPr>
        <w:t>struct tagtable</w:t>
      </w:r>
      <w:r w:rsidRPr="00257295">
        <w:rPr>
          <w:rFonts w:hint="eastAsia"/>
        </w:rPr>
        <w:t>结构体来描述</w:t>
      </w:r>
      <w:r w:rsidRPr="00257295">
        <w:rPr>
          <w:rFonts w:hint="eastAsia"/>
        </w:rPr>
        <w:t>tag</w:t>
      </w:r>
      <w:r w:rsidRPr="00257295">
        <w:rPr>
          <w:rFonts w:hint="eastAsia"/>
        </w:rPr>
        <w:t>类型与对应配置函数的关系：</w:t>
      </w:r>
    </w:p>
    <w:p w:rsidR="009847DF" w:rsidRPr="00257295" w:rsidRDefault="009847DF" w:rsidP="009847DF">
      <w:pPr>
        <w:pStyle w:val="a7"/>
        <w:ind w:leftChars="350" w:left="840"/>
      </w:pPr>
      <w:r w:rsidRPr="00257295">
        <w:rPr>
          <w:rFonts w:hint="eastAsia"/>
        </w:rPr>
        <w:drawing>
          <wp:inline distT="0" distB="0" distL="0" distR="0" wp14:anchorId="313C54FB" wp14:editId="7294F0C1">
            <wp:extent cx="3057952" cy="943107"/>
            <wp:effectExtent l="0" t="0" r="0" b="9525"/>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EE1E.tmp"/>
                    <pic:cNvPicPr/>
                  </pic:nvPicPr>
                  <pic:blipFill>
                    <a:blip r:embed="rId195">
                      <a:extLst>
                        <a:ext uri="{28A0092B-C50C-407E-A947-70E740481C1C}">
                          <a14:useLocalDpi xmlns:a14="http://schemas.microsoft.com/office/drawing/2010/main" val="0"/>
                        </a:ext>
                      </a:extLst>
                    </a:blip>
                    <a:stretch>
                      <a:fillRect/>
                    </a:stretch>
                  </pic:blipFill>
                  <pic:spPr>
                    <a:xfrm>
                      <a:off x="0" y="0"/>
                      <a:ext cx="3057952" cy="943107"/>
                    </a:xfrm>
                    <a:prstGeom prst="rect">
                      <a:avLst/>
                    </a:prstGeom>
                  </pic:spPr>
                </pic:pic>
              </a:graphicData>
            </a:graphic>
          </wp:inline>
        </w:drawing>
      </w:r>
    </w:p>
    <w:p w:rsidR="009847DF" w:rsidRPr="00257295" w:rsidRDefault="009847DF" w:rsidP="009847DF">
      <w:pPr>
        <w:pStyle w:val="a7"/>
        <w:ind w:leftChars="350" w:left="840"/>
      </w:pPr>
      <w:r w:rsidRPr="00257295">
        <w:rPr>
          <w:rFonts w:hint="eastAsia"/>
        </w:rPr>
        <w:drawing>
          <wp:inline distT="0" distB="0" distL="0" distR="0" wp14:anchorId="56E51891" wp14:editId="2DEC67A4">
            <wp:extent cx="5334745" cy="685896"/>
            <wp:effectExtent l="0" t="0" r="0" b="0"/>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A434.tmp"/>
                    <pic:cNvPicPr/>
                  </pic:nvPicPr>
                  <pic:blipFill>
                    <a:blip r:embed="rId196">
                      <a:extLst>
                        <a:ext uri="{28A0092B-C50C-407E-A947-70E740481C1C}">
                          <a14:useLocalDpi xmlns:a14="http://schemas.microsoft.com/office/drawing/2010/main" val="0"/>
                        </a:ext>
                      </a:extLst>
                    </a:blip>
                    <a:stretch>
                      <a:fillRect/>
                    </a:stretch>
                  </pic:blipFill>
                  <pic:spPr>
                    <a:xfrm>
                      <a:off x="0" y="0"/>
                      <a:ext cx="5334745" cy="685896"/>
                    </a:xfrm>
                    <a:prstGeom prst="rect">
                      <a:avLst/>
                    </a:prstGeom>
                  </pic:spPr>
                </pic:pic>
              </a:graphicData>
            </a:graphic>
          </wp:inline>
        </w:drawing>
      </w:r>
    </w:p>
    <w:p w:rsidR="009847DF" w:rsidRPr="00257295" w:rsidRDefault="009847DF" w:rsidP="009847DF">
      <w:pPr>
        <w:ind w:firstLine="480"/>
      </w:pPr>
      <w:r w:rsidRPr="00257295">
        <w:rPr>
          <w:rFonts w:hint="eastAsia"/>
        </w:rPr>
        <w:tab/>
      </w:r>
      <w:r w:rsidRPr="00257295">
        <w:rPr>
          <w:rFonts w:hint="eastAsia"/>
        </w:rPr>
        <w:t>比如以下表示</w:t>
      </w:r>
      <w:r w:rsidRPr="00257295">
        <w:rPr>
          <w:rFonts w:hint="eastAsia"/>
        </w:rPr>
        <w:t xml:space="preserve"> ATAG_MEM</w:t>
      </w:r>
      <w:r w:rsidRPr="00257295">
        <w:rPr>
          <w:rFonts w:hint="eastAsia"/>
        </w:rPr>
        <w:t>类型的</w:t>
      </w:r>
      <w:r w:rsidRPr="00257295">
        <w:rPr>
          <w:rFonts w:hint="eastAsia"/>
        </w:rPr>
        <w:t>tag</w:t>
      </w:r>
      <w:r w:rsidRPr="00257295">
        <w:rPr>
          <w:rFonts w:hint="eastAsia"/>
        </w:rPr>
        <w:t>对应的解析函数：</w:t>
      </w:r>
    </w:p>
    <w:p w:rsidR="009847DF" w:rsidRPr="00257295" w:rsidRDefault="009847DF" w:rsidP="009847DF">
      <w:pPr>
        <w:ind w:left="360" w:firstLineChars="0" w:firstLine="480"/>
      </w:pPr>
      <w:r w:rsidRPr="00257295">
        <w:t>__</w:t>
      </w:r>
      <w:r w:rsidRPr="00257295">
        <w:rPr>
          <w:rFonts w:hint="eastAsia"/>
        </w:rPr>
        <w:t>tagtable(ATAG_MEM</w:t>
      </w:r>
      <w:r w:rsidRPr="00257295">
        <w:t xml:space="preserve">, </w:t>
      </w:r>
      <w:r w:rsidRPr="00257295">
        <w:rPr>
          <w:rFonts w:hint="eastAsia"/>
          <w:b/>
        </w:rPr>
        <w:t>parse_tag_mem32</w:t>
      </w:r>
      <w:r w:rsidRPr="00257295">
        <w:t>);</w:t>
      </w:r>
      <w:r w:rsidRPr="00257295">
        <w:rPr>
          <w:rFonts w:hint="eastAsia"/>
        </w:rPr>
        <w:t xml:space="preserve"> </w:t>
      </w:r>
      <w:r w:rsidRPr="00257295">
        <w:rPr>
          <w:rFonts w:hint="eastAsia"/>
        </w:rPr>
        <w:t>扩展后为：</w:t>
      </w:r>
    </w:p>
    <w:p w:rsidR="009847DF" w:rsidRPr="00257295" w:rsidRDefault="009847DF" w:rsidP="009847DF">
      <w:pPr>
        <w:ind w:firstLine="480"/>
        <w:rPr>
          <w:b/>
        </w:rPr>
      </w:pPr>
      <w:r w:rsidRPr="00257295">
        <w:rPr>
          <w:rFonts w:hint="eastAsia"/>
        </w:rPr>
        <w:tab/>
      </w:r>
      <w:r w:rsidRPr="00257295">
        <w:rPr>
          <w:rFonts w:hint="eastAsia"/>
        </w:rPr>
        <w:tab/>
        <w:t>static const struct tagtable __tagtable_</w:t>
      </w:r>
      <w:r w:rsidRPr="00257295">
        <w:rPr>
          <w:rFonts w:hint="eastAsia"/>
          <w:b/>
        </w:rPr>
        <w:t xml:space="preserve"> </w:t>
      </w:r>
      <w:r w:rsidRPr="00257295">
        <w:rPr>
          <w:rFonts w:hint="eastAsia"/>
          <w:b/>
          <w:color w:val="FF0000"/>
        </w:rPr>
        <w:t xml:space="preserve">parse_tag_mem32 </w:t>
      </w:r>
      <w:r w:rsidRPr="00257295">
        <w:rPr>
          <w:rFonts w:hint="eastAsia"/>
          <w:b/>
        </w:rPr>
        <w:t>= {</w:t>
      </w:r>
    </w:p>
    <w:p w:rsidR="009847DF" w:rsidRPr="00257295" w:rsidRDefault="009847DF" w:rsidP="009847DF">
      <w:pPr>
        <w:ind w:firstLine="482"/>
      </w:pPr>
      <w:r w:rsidRPr="00257295">
        <w:rPr>
          <w:rFonts w:hint="eastAsia"/>
          <w:b/>
        </w:rPr>
        <w:tab/>
      </w:r>
      <w:r w:rsidRPr="00257295">
        <w:rPr>
          <w:rFonts w:hint="eastAsia"/>
          <w:b/>
        </w:rPr>
        <w:tab/>
      </w:r>
      <w:r w:rsidRPr="00257295">
        <w:rPr>
          <w:rFonts w:hint="eastAsia"/>
          <w:b/>
        </w:rPr>
        <w:tab/>
      </w:r>
      <w:r w:rsidRPr="00257295">
        <w:rPr>
          <w:rFonts w:hint="eastAsia"/>
        </w:rPr>
        <w:t>ATAG_MEM,</w:t>
      </w:r>
    </w:p>
    <w:p w:rsidR="009847DF" w:rsidRPr="00257295" w:rsidRDefault="009847DF" w:rsidP="009847DF">
      <w:pPr>
        <w:ind w:left="1198" w:firstLine="482"/>
        <w:rPr>
          <w:b/>
        </w:rPr>
      </w:pPr>
      <w:r w:rsidRPr="00257295">
        <w:rPr>
          <w:rFonts w:hint="eastAsia"/>
          <w:b/>
          <w:color w:val="FF0000"/>
        </w:rPr>
        <w:t>parse_tag_mem32</w:t>
      </w:r>
    </w:p>
    <w:p w:rsidR="009847DF" w:rsidRPr="00257295" w:rsidRDefault="009847DF" w:rsidP="009847DF">
      <w:pPr>
        <w:ind w:left="778" w:firstLine="482"/>
        <w:rPr>
          <w:b/>
        </w:rPr>
      </w:pPr>
      <w:r w:rsidRPr="00257295">
        <w:rPr>
          <w:rFonts w:hint="eastAsia"/>
          <w:b/>
        </w:rPr>
        <w:t>}</w:t>
      </w:r>
    </w:p>
    <w:p w:rsidR="009847DF" w:rsidRPr="00257295" w:rsidRDefault="009847DF" w:rsidP="009847DF">
      <w:pPr>
        <w:ind w:left="778" w:firstLine="480"/>
      </w:pPr>
      <w:r w:rsidRPr="00257295">
        <w:rPr>
          <w:rFonts w:hint="eastAsia"/>
        </w:rPr>
        <w:t>即：</w:t>
      </w:r>
      <w:r w:rsidRPr="00257295">
        <w:rPr>
          <w:rFonts w:hint="eastAsia"/>
        </w:rPr>
        <w:t>ATAG_MEM</w:t>
      </w:r>
      <w:r w:rsidRPr="00257295">
        <w:rPr>
          <w:rFonts w:hint="eastAsia"/>
        </w:rPr>
        <w:t>对应的</w:t>
      </w:r>
      <w:r w:rsidRPr="00257295">
        <w:rPr>
          <w:rFonts w:hint="eastAsia"/>
        </w:rPr>
        <w:t>tag</w:t>
      </w:r>
      <w:r w:rsidRPr="00257295">
        <w:rPr>
          <w:rFonts w:hint="eastAsia"/>
        </w:rPr>
        <w:t>解析函数为</w:t>
      </w:r>
      <w:r w:rsidRPr="00257295">
        <w:rPr>
          <w:rFonts w:hint="eastAsia"/>
        </w:rPr>
        <w:t xml:space="preserve"> </w:t>
      </w:r>
      <w:r w:rsidRPr="00257295">
        <w:rPr>
          <w:rFonts w:hint="eastAsia"/>
          <w:b/>
        </w:rPr>
        <w:t>parse_tag_mem32</w:t>
      </w:r>
      <w:r w:rsidRPr="00257295">
        <w:rPr>
          <w:rFonts w:hint="eastAsia"/>
        </w:rPr>
        <w:t>；</w:t>
      </w:r>
    </w:p>
    <w:p w:rsidR="009847DF" w:rsidRPr="00257295" w:rsidRDefault="009847DF" w:rsidP="00D734B9">
      <w:pPr>
        <w:pStyle w:val="ListParagraph"/>
        <w:numPr>
          <w:ilvl w:val="0"/>
          <w:numId w:val="68"/>
        </w:numPr>
        <w:ind w:firstLineChars="0"/>
      </w:pPr>
      <w:r w:rsidRPr="00257295">
        <w:rPr>
          <w:rFonts w:hint="eastAsia"/>
        </w:rPr>
        <w:t>setup</w:t>
      </w:r>
      <w:r w:rsidRPr="00257295">
        <w:rPr>
          <w:rFonts w:hint="eastAsia"/>
        </w:rPr>
        <w:t>参数定义</w:t>
      </w:r>
    </w:p>
    <w:p w:rsidR="009847DF" w:rsidRPr="00257295" w:rsidRDefault="009847DF" w:rsidP="00515D1A">
      <w:pPr>
        <w:ind w:left="360" w:firstLineChars="0" w:firstLine="480"/>
      </w:pPr>
      <w:r w:rsidRPr="00257295">
        <w:rPr>
          <w:rFonts w:hint="eastAsia"/>
        </w:rPr>
        <w:t>linux</w:t>
      </w:r>
      <w:r w:rsidRPr="00257295">
        <w:rPr>
          <w:rFonts w:hint="eastAsia"/>
        </w:rPr>
        <w:t>中使用</w:t>
      </w:r>
      <w:r w:rsidRPr="00257295">
        <w:rPr>
          <w:rFonts w:hint="eastAsia"/>
        </w:rPr>
        <w:t>struct obs_kernel_param</w:t>
      </w:r>
      <w:r w:rsidRPr="00257295">
        <w:rPr>
          <w:rFonts w:hint="eastAsia"/>
        </w:rPr>
        <w:t>的结构体来描述配置字符串与对应配置函数的关系：</w:t>
      </w:r>
    </w:p>
    <w:p w:rsidR="009847DF" w:rsidRPr="00257295" w:rsidRDefault="009847DF" w:rsidP="009847DF">
      <w:pPr>
        <w:pStyle w:val="a7"/>
        <w:ind w:leftChars="350" w:left="840"/>
      </w:pPr>
      <w:r w:rsidRPr="00257295">
        <w:rPr>
          <w:rFonts w:hint="eastAsia"/>
        </w:rPr>
        <w:lastRenderedPageBreak/>
        <w:drawing>
          <wp:inline distT="0" distB="0" distL="0" distR="0" wp14:anchorId="6150C6CF" wp14:editId="72E7D0EF">
            <wp:extent cx="2629267" cy="876422"/>
            <wp:effectExtent l="0" t="0" r="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CFB4B.tmp"/>
                    <pic:cNvPicPr/>
                  </pic:nvPicPr>
                  <pic:blipFill>
                    <a:blip r:embed="rId197">
                      <a:extLst>
                        <a:ext uri="{28A0092B-C50C-407E-A947-70E740481C1C}">
                          <a14:useLocalDpi xmlns:a14="http://schemas.microsoft.com/office/drawing/2010/main" val="0"/>
                        </a:ext>
                      </a:extLst>
                    </a:blip>
                    <a:stretch>
                      <a:fillRect/>
                    </a:stretch>
                  </pic:blipFill>
                  <pic:spPr>
                    <a:xfrm>
                      <a:off x="0" y="0"/>
                      <a:ext cx="2629267" cy="876422"/>
                    </a:xfrm>
                    <a:prstGeom prst="rect">
                      <a:avLst/>
                    </a:prstGeom>
                  </pic:spPr>
                </pic:pic>
              </a:graphicData>
            </a:graphic>
          </wp:inline>
        </w:drawing>
      </w:r>
    </w:p>
    <w:p w:rsidR="009847DF" w:rsidRPr="00257295" w:rsidRDefault="009847DF" w:rsidP="009847DF">
      <w:pPr>
        <w:pStyle w:val="a7"/>
        <w:ind w:leftChars="350" w:left="840"/>
        <w:rPr>
          <w:rFonts w:cs="Times New Roman"/>
          <w:szCs w:val="24"/>
        </w:rPr>
      </w:pPr>
      <w:r w:rsidRPr="00257295">
        <w:rPr>
          <w:rFonts w:hint="eastAsia"/>
        </w:rPr>
        <w:drawing>
          <wp:inline distT="0" distB="0" distL="0" distR="0" wp14:anchorId="42474394" wp14:editId="42F86E31">
            <wp:extent cx="4562475" cy="1912126"/>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CC75C.tmp"/>
                    <pic:cNvPicPr/>
                  </pic:nvPicPr>
                  <pic:blipFill>
                    <a:blip r:embed="rId198" cstate="email">
                      <a:extLst>
                        <a:ext uri="{28A0092B-C50C-407E-A947-70E740481C1C}">
                          <a14:useLocalDpi xmlns:a14="http://schemas.microsoft.com/office/drawing/2010/main" val="0"/>
                        </a:ext>
                      </a:extLst>
                    </a:blip>
                    <a:stretch>
                      <a:fillRect/>
                    </a:stretch>
                  </pic:blipFill>
                  <pic:spPr>
                    <a:xfrm>
                      <a:off x="0" y="0"/>
                      <a:ext cx="4567256" cy="1914130"/>
                    </a:xfrm>
                    <a:prstGeom prst="rect">
                      <a:avLst/>
                    </a:prstGeom>
                  </pic:spPr>
                </pic:pic>
              </a:graphicData>
            </a:graphic>
          </wp:inline>
        </w:drawing>
      </w:r>
    </w:p>
    <w:p w:rsidR="009847DF" w:rsidRPr="00257295" w:rsidRDefault="009847DF" w:rsidP="009847DF">
      <w:pPr>
        <w:ind w:left="420" w:firstLineChars="175" w:firstLine="420"/>
      </w:pPr>
      <w:r w:rsidRPr="00257295">
        <w:rPr>
          <w:rFonts w:hint="eastAsia"/>
        </w:rPr>
        <w:t>其中配置参数分为两种类型，使用</w:t>
      </w:r>
      <w:r w:rsidRPr="00257295">
        <w:rPr>
          <w:rFonts w:hint="eastAsia"/>
        </w:rPr>
        <w:t>early</w:t>
      </w:r>
      <w:r w:rsidRPr="00257295">
        <w:rPr>
          <w:rFonts w:hint="eastAsia"/>
        </w:rPr>
        <w:t>区分：。</w:t>
      </w:r>
    </w:p>
    <w:p w:rsidR="009847DF" w:rsidRPr="00257295" w:rsidRDefault="009847DF" w:rsidP="009847DF">
      <w:pPr>
        <w:pStyle w:val="a7"/>
        <w:ind w:leftChars="350" w:left="840"/>
      </w:pPr>
      <w:r w:rsidRPr="00257295">
        <w:drawing>
          <wp:inline distT="0" distB="0" distL="0" distR="0" wp14:anchorId="4FA81714" wp14:editId="7E8A4CD4">
            <wp:extent cx="4781550" cy="1030997"/>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5188.tmp"/>
                    <pic:cNvPicPr/>
                  </pic:nvPicPr>
                  <pic:blipFill>
                    <a:blip r:embed="rId199" cstate="email">
                      <a:extLst>
                        <a:ext uri="{28A0092B-C50C-407E-A947-70E740481C1C}">
                          <a14:useLocalDpi xmlns:a14="http://schemas.microsoft.com/office/drawing/2010/main" val="0"/>
                        </a:ext>
                      </a:extLst>
                    </a:blip>
                    <a:stretch>
                      <a:fillRect/>
                    </a:stretch>
                  </pic:blipFill>
                  <pic:spPr>
                    <a:xfrm>
                      <a:off x="0" y="0"/>
                      <a:ext cx="4782218" cy="1031141"/>
                    </a:xfrm>
                    <a:prstGeom prst="rect">
                      <a:avLst/>
                    </a:prstGeom>
                  </pic:spPr>
                </pic:pic>
              </a:graphicData>
            </a:graphic>
          </wp:inline>
        </w:drawing>
      </w:r>
    </w:p>
    <w:p w:rsidR="009847DF" w:rsidRPr="00257295" w:rsidRDefault="009847DF" w:rsidP="009847DF">
      <w:pPr>
        <w:ind w:left="360" w:firstLineChars="0" w:firstLine="480"/>
      </w:pPr>
      <w:r w:rsidRPr="00257295">
        <w:rPr>
          <w:rFonts w:hint="eastAsia"/>
        </w:rPr>
        <w:t>比如：</w:t>
      </w:r>
    </w:p>
    <w:p w:rsidR="009847DF" w:rsidRPr="00257295" w:rsidRDefault="009847DF" w:rsidP="009847DF">
      <w:pPr>
        <w:ind w:left="360" w:firstLineChars="0" w:firstLine="480"/>
      </w:pPr>
      <w:r w:rsidRPr="00257295">
        <w:t>__setup("</w:t>
      </w:r>
      <w:r w:rsidRPr="00257295">
        <w:rPr>
          <w:b/>
        </w:rPr>
        <w:t>rootfstype=</w:t>
      </w:r>
      <w:r w:rsidRPr="00257295">
        <w:t xml:space="preserve">", </w:t>
      </w:r>
      <w:r w:rsidRPr="00257295">
        <w:rPr>
          <w:b/>
        </w:rPr>
        <w:t>fs_names_setup</w:t>
      </w:r>
      <w:r w:rsidRPr="00257295">
        <w:t>);</w:t>
      </w:r>
      <w:r w:rsidRPr="00257295">
        <w:rPr>
          <w:rFonts w:hint="eastAsia"/>
        </w:rPr>
        <w:t xml:space="preserve"> </w:t>
      </w:r>
      <w:r w:rsidRPr="00257295">
        <w:rPr>
          <w:rFonts w:hint="eastAsia"/>
        </w:rPr>
        <w:t>扩展后为：</w:t>
      </w:r>
    </w:p>
    <w:p w:rsidR="009847DF" w:rsidRPr="00257295" w:rsidRDefault="009847DF" w:rsidP="009847DF">
      <w:pPr>
        <w:pStyle w:val="ListParagraph"/>
        <w:ind w:left="1680" w:firstLineChars="0" w:firstLine="0"/>
      </w:pPr>
      <w:r w:rsidRPr="00257295">
        <w:rPr>
          <w:rFonts w:hint="eastAsia"/>
        </w:rPr>
        <w:t xml:space="preserve">static const char </w:t>
      </w:r>
      <w:r w:rsidRPr="00257295">
        <w:rPr>
          <w:rFonts w:hint="eastAsia"/>
          <w:b/>
          <w:color w:val="7030A0"/>
        </w:rPr>
        <w:t>__setup_str_</w:t>
      </w:r>
      <w:r w:rsidRPr="00257295">
        <w:rPr>
          <w:rFonts w:hint="eastAsia"/>
          <w:b/>
          <w:color w:val="FF0000"/>
        </w:rPr>
        <w:t>fs_names_setup</w:t>
      </w:r>
      <w:r w:rsidRPr="00257295">
        <w:rPr>
          <w:rFonts w:hint="eastAsia"/>
        </w:rPr>
        <w:t xml:space="preserve">[] = </w:t>
      </w:r>
      <w:r w:rsidRPr="00257295">
        <w:t>“</w:t>
      </w:r>
      <w:r w:rsidRPr="00257295">
        <w:rPr>
          <w:rFonts w:hint="eastAsia"/>
        </w:rPr>
        <w:t>rootfstype=</w:t>
      </w:r>
      <w:r w:rsidRPr="00257295">
        <w:t>”</w:t>
      </w:r>
      <w:r w:rsidRPr="00257295">
        <w:rPr>
          <w:rFonts w:hint="eastAsia"/>
        </w:rPr>
        <w:t>;</w:t>
      </w:r>
    </w:p>
    <w:p w:rsidR="009847DF" w:rsidRPr="00257295" w:rsidRDefault="009847DF" w:rsidP="009847DF">
      <w:pPr>
        <w:pStyle w:val="ListParagraph"/>
        <w:ind w:left="1680" w:firstLineChars="0" w:firstLine="0"/>
      </w:pPr>
      <w:r w:rsidRPr="00257295">
        <w:rPr>
          <w:rFonts w:hint="eastAsia"/>
        </w:rPr>
        <w:t xml:space="preserve">static struct obs_kernel_param </w:t>
      </w:r>
      <w:r w:rsidRPr="00257295">
        <w:rPr>
          <w:rFonts w:hint="eastAsia"/>
          <w:b/>
        </w:rPr>
        <w:t>__setup_</w:t>
      </w:r>
      <w:r w:rsidRPr="00257295">
        <w:rPr>
          <w:rFonts w:hint="eastAsia"/>
          <w:b/>
          <w:color w:val="FF0000"/>
        </w:rPr>
        <w:t>fs_names_setup</w:t>
      </w:r>
      <w:r w:rsidRPr="00257295">
        <w:rPr>
          <w:rFonts w:hint="eastAsia"/>
          <w:color w:val="FF0000"/>
        </w:rPr>
        <w:t xml:space="preserve"> </w:t>
      </w:r>
      <w:r w:rsidRPr="00257295">
        <w:rPr>
          <w:rFonts w:hint="eastAsia"/>
        </w:rPr>
        <w:t>= {</w:t>
      </w:r>
    </w:p>
    <w:p w:rsidR="009847DF" w:rsidRPr="00257295" w:rsidRDefault="009847DF" w:rsidP="009847DF">
      <w:pPr>
        <w:pStyle w:val="ListParagraph"/>
        <w:ind w:left="2100" w:firstLineChars="0"/>
      </w:pPr>
      <w:r w:rsidRPr="00257295">
        <w:rPr>
          <w:rFonts w:hint="eastAsia"/>
          <w:b/>
          <w:color w:val="7030A0"/>
        </w:rPr>
        <w:t>__setup_str_</w:t>
      </w:r>
      <w:r w:rsidRPr="00257295">
        <w:rPr>
          <w:rFonts w:hint="eastAsia"/>
          <w:b/>
          <w:color w:val="FF0000"/>
        </w:rPr>
        <w:t>fs_names_setup</w:t>
      </w:r>
      <w:r w:rsidRPr="00257295">
        <w:rPr>
          <w:rFonts w:hint="eastAsia"/>
        </w:rPr>
        <w:t>, //</w:t>
      </w:r>
      <w:r w:rsidRPr="00257295">
        <w:rPr>
          <w:rFonts w:hint="eastAsia"/>
        </w:rPr>
        <w:t>参数标识字符串</w:t>
      </w:r>
    </w:p>
    <w:p w:rsidR="009847DF" w:rsidRPr="00257295" w:rsidRDefault="009847DF" w:rsidP="009847DF">
      <w:pPr>
        <w:pStyle w:val="ListParagraph"/>
        <w:ind w:left="2100" w:firstLineChars="0"/>
      </w:pPr>
      <w:r w:rsidRPr="00257295">
        <w:rPr>
          <w:rFonts w:hint="eastAsia"/>
          <w:b/>
          <w:color w:val="FF0000"/>
        </w:rPr>
        <w:t>fs_names_setup</w:t>
      </w:r>
      <w:r w:rsidRPr="00257295">
        <w:rPr>
          <w:rFonts w:hint="eastAsia"/>
        </w:rPr>
        <w:t xml:space="preserve">,// </w:t>
      </w:r>
      <w:r w:rsidRPr="00257295">
        <w:rPr>
          <w:rFonts w:hint="eastAsia"/>
        </w:rPr>
        <w:t>参数对应处理函数</w:t>
      </w:r>
    </w:p>
    <w:p w:rsidR="009847DF" w:rsidRPr="00257295" w:rsidRDefault="009847DF" w:rsidP="009847DF">
      <w:pPr>
        <w:pStyle w:val="ListParagraph"/>
        <w:ind w:left="2100" w:firstLineChars="0"/>
      </w:pPr>
      <w:r w:rsidRPr="00257295">
        <w:rPr>
          <w:rFonts w:hint="eastAsia"/>
        </w:rPr>
        <w:t>0,</w:t>
      </w:r>
    </w:p>
    <w:p w:rsidR="009847DF" w:rsidRPr="00257295" w:rsidRDefault="009847DF" w:rsidP="009847DF">
      <w:pPr>
        <w:ind w:left="1200" w:firstLineChars="0" w:firstLine="480"/>
      </w:pPr>
      <w:r w:rsidRPr="00257295">
        <w:rPr>
          <w:rFonts w:hint="eastAsia"/>
        </w:rPr>
        <w:t>}</w:t>
      </w:r>
      <w:r w:rsidRPr="00257295">
        <w:rPr>
          <w:rFonts w:hint="eastAsia"/>
        </w:rPr>
        <w:tab/>
      </w:r>
    </w:p>
    <w:p w:rsidR="009847DF" w:rsidRPr="00257295" w:rsidRDefault="009847DF" w:rsidP="009847DF">
      <w:pPr>
        <w:pStyle w:val="ListParagraph"/>
        <w:ind w:left="1260" w:firstLineChars="0"/>
      </w:pPr>
      <w:r w:rsidRPr="00257295">
        <w:rPr>
          <w:rFonts w:hint="eastAsia"/>
        </w:rPr>
        <w:t>即：</w:t>
      </w:r>
      <w:r w:rsidRPr="00257295">
        <w:t>”</w:t>
      </w:r>
      <w:r w:rsidRPr="00257295">
        <w:rPr>
          <w:rFonts w:hint="eastAsia"/>
        </w:rPr>
        <w:t>rootfstype=</w:t>
      </w:r>
      <w:r w:rsidRPr="00257295">
        <w:t>”</w:t>
      </w:r>
      <w:r w:rsidRPr="00257295">
        <w:rPr>
          <w:rFonts w:hint="eastAsia"/>
        </w:rPr>
        <w:t>对应的配置函数为</w:t>
      </w:r>
      <w:r w:rsidRPr="00257295">
        <w:rPr>
          <w:rFonts w:hint="eastAsia"/>
          <w:b/>
        </w:rPr>
        <w:t xml:space="preserve"> fs_names_setup</w:t>
      </w:r>
      <w:r w:rsidRPr="00257295">
        <w:rPr>
          <w:rFonts w:hint="eastAsia"/>
        </w:rPr>
        <w:t>；</w:t>
      </w:r>
    </w:p>
    <w:p w:rsidR="009847DF" w:rsidRPr="00257295" w:rsidRDefault="009847DF" w:rsidP="009847DF">
      <w:pPr>
        <w:ind w:firstLineChars="0" w:firstLine="480"/>
      </w:pPr>
      <w:r w:rsidRPr="00257295">
        <w:rPr>
          <w:rFonts w:hint="eastAsia"/>
        </w:rPr>
        <w:tab/>
      </w:r>
      <w:r w:rsidRPr="00257295">
        <w:t>early_param("vmalloc", early_vmalloc);</w:t>
      </w:r>
      <w:r w:rsidRPr="00257295">
        <w:rPr>
          <w:rFonts w:hint="eastAsia"/>
        </w:rPr>
        <w:t xml:space="preserve"> </w:t>
      </w:r>
      <w:r w:rsidRPr="00257295">
        <w:rPr>
          <w:rFonts w:hint="eastAsia"/>
        </w:rPr>
        <w:t>扩展后为：</w:t>
      </w:r>
    </w:p>
    <w:p w:rsidR="009847DF" w:rsidRPr="00257295" w:rsidRDefault="009847DF" w:rsidP="009847DF">
      <w:pPr>
        <w:pStyle w:val="ListParagraph"/>
        <w:ind w:left="1680" w:firstLineChars="0" w:firstLine="0"/>
      </w:pPr>
      <w:r w:rsidRPr="00257295">
        <w:rPr>
          <w:rFonts w:hint="eastAsia"/>
        </w:rPr>
        <w:t xml:space="preserve">static const char </w:t>
      </w:r>
      <w:r w:rsidRPr="00257295">
        <w:rPr>
          <w:rFonts w:hint="eastAsia"/>
          <w:b/>
          <w:color w:val="7030A0"/>
        </w:rPr>
        <w:t>__setup_str_</w:t>
      </w:r>
      <w:r w:rsidRPr="00257295">
        <w:rPr>
          <w:b/>
          <w:color w:val="FF0000"/>
        </w:rPr>
        <w:t>early_vmalloc</w:t>
      </w:r>
      <w:r w:rsidRPr="00257295">
        <w:rPr>
          <w:rFonts w:hint="eastAsia"/>
          <w:b/>
          <w:color w:val="FF0000"/>
        </w:rPr>
        <w:t xml:space="preserve"> </w:t>
      </w:r>
      <w:r w:rsidRPr="00257295">
        <w:rPr>
          <w:rFonts w:hint="eastAsia"/>
        </w:rPr>
        <w:t xml:space="preserve">[] = </w:t>
      </w:r>
      <w:r w:rsidRPr="00257295">
        <w:t>“</w:t>
      </w:r>
      <w:r w:rsidRPr="00257295">
        <w:rPr>
          <w:rFonts w:hint="eastAsia"/>
        </w:rPr>
        <w:t>vmalloc</w:t>
      </w:r>
      <w:r w:rsidRPr="00257295">
        <w:t>”</w:t>
      </w:r>
      <w:r w:rsidRPr="00257295">
        <w:rPr>
          <w:rFonts w:hint="eastAsia"/>
        </w:rPr>
        <w:t>;</w:t>
      </w:r>
    </w:p>
    <w:p w:rsidR="009847DF" w:rsidRPr="00257295" w:rsidRDefault="009847DF" w:rsidP="009847DF">
      <w:pPr>
        <w:pStyle w:val="ListParagraph"/>
        <w:ind w:left="1680" w:firstLineChars="0" w:firstLine="0"/>
      </w:pPr>
      <w:r w:rsidRPr="00257295">
        <w:rPr>
          <w:rFonts w:hint="eastAsia"/>
        </w:rPr>
        <w:t xml:space="preserve">static struct obs_kernel_param </w:t>
      </w:r>
      <w:r w:rsidRPr="00257295">
        <w:rPr>
          <w:rFonts w:hint="eastAsia"/>
          <w:b/>
        </w:rPr>
        <w:t>__setup_</w:t>
      </w:r>
      <w:r w:rsidRPr="00257295">
        <w:rPr>
          <w:b/>
          <w:color w:val="FF0000"/>
        </w:rPr>
        <w:t>early_vmalloc</w:t>
      </w:r>
      <w:r w:rsidRPr="00257295">
        <w:rPr>
          <w:rFonts w:hint="eastAsia"/>
        </w:rPr>
        <w:t>= {</w:t>
      </w:r>
    </w:p>
    <w:p w:rsidR="009847DF" w:rsidRPr="00257295" w:rsidRDefault="009847DF" w:rsidP="009847DF">
      <w:pPr>
        <w:pStyle w:val="ListParagraph"/>
        <w:ind w:left="2520" w:firstLineChars="0"/>
      </w:pPr>
      <w:r w:rsidRPr="00257295">
        <w:rPr>
          <w:rFonts w:hint="eastAsia"/>
          <w:b/>
          <w:color w:val="7030A0"/>
        </w:rPr>
        <w:t>__setup_str_</w:t>
      </w:r>
      <w:r w:rsidRPr="00257295">
        <w:rPr>
          <w:b/>
          <w:color w:val="FF0000"/>
        </w:rPr>
        <w:t>early_vmalloc</w:t>
      </w:r>
      <w:r w:rsidRPr="00257295">
        <w:rPr>
          <w:rFonts w:hint="eastAsia"/>
        </w:rPr>
        <w:t>, //</w:t>
      </w:r>
      <w:r w:rsidRPr="00257295">
        <w:rPr>
          <w:rFonts w:hint="eastAsia"/>
        </w:rPr>
        <w:t>参数标识字符串</w:t>
      </w:r>
    </w:p>
    <w:p w:rsidR="009847DF" w:rsidRPr="00257295" w:rsidRDefault="009847DF" w:rsidP="009847DF">
      <w:pPr>
        <w:pStyle w:val="ListParagraph"/>
        <w:ind w:left="2520" w:firstLineChars="0"/>
      </w:pPr>
      <w:r w:rsidRPr="00257295">
        <w:rPr>
          <w:b/>
          <w:color w:val="FF0000"/>
        </w:rPr>
        <w:t>early_vmalloc</w:t>
      </w:r>
      <w:r w:rsidRPr="00257295">
        <w:rPr>
          <w:rFonts w:hint="eastAsia"/>
        </w:rPr>
        <w:t xml:space="preserve">,// </w:t>
      </w:r>
      <w:r w:rsidRPr="00257295">
        <w:rPr>
          <w:rFonts w:hint="eastAsia"/>
        </w:rPr>
        <w:t>参数对应处理函数</w:t>
      </w:r>
    </w:p>
    <w:p w:rsidR="009847DF" w:rsidRPr="00257295" w:rsidRDefault="009847DF" w:rsidP="009847DF">
      <w:pPr>
        <w:pStyle w:val="ListParagraph"/>
        <w:ind w:left="1680" w:firstLineChars="0"/>
      </w:pPr>
      <w:r w:rsidRPr="00257295">
        <w:rPr>
          <w:rFonts w:hint="eastAsia"/>
        </w:rPr>
        <w:tab/>
        <w:t>1,</w:t>
      </w:r>
    </w:p>
    <w:p w:rsidR="009847DF" w:rsidRPr="00257295" w:rsidRDefault="009847DF" w:rsidP="009847DF">
      <w:pPr>
        <w:ind w:left="1200" w:firstLineChars="0" w:firstLine="480"/>
      </w:pPr>
      <w:r w:rsidRPr="00257295">
        <w:rPr>
          <w:rFonts w:hint="eastAsia"/>
        </w:rPr>
        <w:lastRenderedPageBreak/>
        <w:t>}</w:t>
      </w:r>
      <w:r w:rsidRPr="00257295">
        <w:rPr>
          <w:rFonts w:hint="eastAsia"/>
        </w:rPr>
        <w:tab/>
      </w:r>
    </w:p>
    <w:p w:rsidR="009847DF" w:rsidRPr="00257295" w:rsidRDefault="009847DF" w:rsidP="009847DF">
      <w:pPr>
        <w:pStyle w:val="ListParagraph"/>
        <w:ind w:left="1260" w:firstLineChars="0"/>
      </w:pPr>
      <w:r w:rsidRPr="00257295">
        <w:rPr>
          <w:rFonts w:hint="eastAsia"/>
        </w:rPr>
        <w:t>即：</w:t>
      </w:r>
      <w:r w:rsidRPr="00257295">
        <w:t>”</w:t>
      </w:r>
      <w:r w:rsidRPr="00257295">
        <w:rPr>
          <w:rFonts w:hint="eastAsia"/>
        </w:rPr>
        <w:t>vmalloc</w:t>
      </w:r>
      <w:r w:rsidRPr="00257295">
        <w:t>”</w:t>
      </w:r>
      <w:r w:rsidRPr="00257295">
        <w:rPr>
          <w:rFonts w:hint="eastAsia"/>
        </w:rPr>
        <w:t>对应的配置函数为</w:t>
      </w:r>
      <w:r w:rsidRPr="00257295">
        <w:t>early_vmalloc</w:t>
      </w:r>
      <w:r w:rsidRPr="00257295">
        <w:rPr>
          <w:rFonts w:hint="eastAsia"/>
        </w:rPr>
        <w:t>.</w:t>
      </w:r>
    </w:p>
    <w:p w:rsidR="009847DF" w:rsidRPr="00257295" w:rsidRDefault="009847DF" w:rsidP="00D734B9">
      <w:pPr>
        <w:pStyle w:val="Heading3"/>
        <w:numPr>
          <w:ilvl w:val="2"/>
          <w:numId w:val="58"/>
        </w:numPr>
        <w:spacing w:before="163" w:after="163"/>
        <w:rPr>
          <w:rFonts w:cs="Arial"/>
          <w:color w:val="000000"/>
          <w:szCs w:val="21"/>
        </w:rPr>
      </w:pPr>
      <w:bookmarkStart w:id="37" w:name="_Toc390712610"/>
      <w:r w:rsidRPr="00257295">
        <w:rPr>
          <w:rFonts w:cs="Arial" w:hint="eastAsia"/>
          <w:color w:val="000000"/>
          <w:szCs w:val="21"/>
        </w:rPr>
        <w:t>初始化函数</w:t>
      </w:r>
      <w:bookmarkEnd w:id="37"/>
    </w:p>
    <w:p w:rsidR="009847DF" w:rsidRPr="00257295" w:rsidRDefault="009847DF" w:rsidP="009847DF">
      <w:pPr>
        <w:ind w:left="420" w:firstLineChars="0" w:firstLine="420"/>
      </w:pPr>
      <w:r w:rsidRPr="00257295">
        <w:rPr>
          <w:rFonts w:hint="eastAsia"/>
        </w:rPr>
        <w:t>将所有需要内核启动时需要执行的函数布局到</w:t>
      </w:r>
      <w:r w:rsidRPr="00257295">
        <w:rPr>
          <w:rFonts w:hint="eastAsia"/>
        </w:rPr>
        <w:t>.initcall</w:t>
      </w:r>
      <w:r w:rsidRPr="00257295">
        <w:rPr>
          <w:rFonts w:hint="eastAsia"/>
        </w:rPr>
        <w:t>的代码段中，组成一个函数列表，内核启动时逐次调用。</w:t>
      </w:r>
    </w:p>
    <w:p w:rsidR="009847DF" w:rsidRPr="00257295" w:rsidRDefault="009847DF" w:rsidP="00D734B9">
      <w:pPr>
        <w:pStyle w:val="ListParagraph"/>
        <w:numPr>
          <w:ilvl w:val="0"/>
          <w:numId w:val="59"/>
        </w:numPr>
        <w:ind w:firstLineChars="0"/>
      </w:pPr>
      <w:r w:rsidRPr="00257295">
        <w:rPr>
          <w:rFonts w:hint="eastAsia"/>
        </w:rPr>
        <w:t>定义方法</w:t>
      </w:r>
    </w:p>
    <w:p w:rsidR="009847DF" w:rsidRPr="00257295" w:rsidRDefault="009847DF" w:rsidP="009847DF">
      <w:pPr>
        <w:pStyle w:val="a7"/>
        <w:ind w:leftChars="0" w:firstLine="420"/>
      </w:pPr>
      <w:r w:rsidRPr="00257295">
        <w:drawing>
          <wp:inline distT="0" distB="0" distL="0" distR="0" wp14:anchorId="1AB256CE" wp14:editId="46B8E4FE">
            <wp:extent cx="4953000" cy="1606597"/>
            <wp:effectExtent l="0" t="0" r="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2870.tmp"/>
                    <pic:cNvPicPr/>
                  </pic:nvPicPr>
                  <pic:blipFill>
                    <a:blip r:embed="rId200" cstate="email">
                      <a:extLst>
                        <a:ext uri="{28A0092B-C50C-407E-A947-70E740481C1C}">
                          <a14:useLocalDpi xmlns:a14="http://schemas.microsoft.com/office/drawing/2010/main" val="0"/>
                        </a:ext>
                      </a:extLst>
                    </a:blip>
                    <a:stretch>
                      <a:fillRect/>
                    </a:stretch>
                  </pic:blipFill>
                  <pic:spPr>
                    <a:xfrm>
                      <a:off x="0" y="0"/>
                      <a:ext cx="4959170" cy="1608598"/>
                    </a:xfrm>
                    <a:prstGeom prst="rect">
                      <a:avLst/>
                    </a:prstGeom>
                  </pic:spPr>
                </pic:pic>
              </a:graphicData>
            </a:graphic>
          </wp:inline>
        </w:drawing>
      </w:r>
      <w:r w:rsidRPr="00257295">
        <w:rPr>
          <w:rFonts w:hint="eastAsia"/>
        </w:rPr>
        <w:tab/>
      </w:r>
    </w:p>
    <w:p w:rsidR="009847DF" w:rsidRPr="00257295" w:rsidRDefault="009847DF" w:rsidP="009847DF">
      <w:pPr>
        <w:ind w:firstLine="480"/>
      </w:pPr>
      <w:r w:rsidRPr="00257295">
        <w:rPr>
          <w:rFonts w:hint="eastAsia"/>
        </w:rPr>
        <w:tab/>
      </w:r>
      <w:r w:rsidRPr="00257295">
        <w:rPr>
          <w:rFonts w:hint="eastAsia"/>
        </w:rPr>
        <w:t>其中</w:t>
      </w:r>
      <w:r w:rsidRPr="00257295">
        <w:rPr>
          <w:rFonts w:hint="eastAsia"/>
        </w:rPr>
        <w:t>level</w:t>
      </w:r>
      <w:r w:rsidRPr="00257295">
        <w:rPr>
          <w:rFonts w:hint="eastAsia"/>
        </w:rPr>
        <w:t>表示初始化的顺序，</w:t>
      </w:r>
      <w:r w:rsidRPr="00257295">
        <w:rPr>
          <w:rFonts w:hint="eastAsia"/>
        </w:rPr>
        <w:t>level</w:t>
      </w:r>
      <w:r w:rsidRPr="00257295">
        <w:rPr>
          <w:rFonts w:hint="eastAsia"/>
        </w:rPr>
        <w:t>小的早于</w:t>
      </w:r>
      <w:r w:rsidRPr="00257295">
        <w:rPr>
          <w:rFonts w:hint="eastAsia"/>
        </w:rPr>
        <w:t>level</w:t>
      </w:r>
      <w:r w:rsidRPr="00257295">
        <w:rPr>
          <w:rFonts w:hint="eastAsia"/>
        </w:rPr>
        <w:t>大的执行。</w:t>
      </w:r>
    </w:p>
    <w:p w:rsidR="009847DF" w:rsidRPr="00257295" w:rsidRDefault="009847DF" w:rsidP="00D734B9">
      <w:pPr>
        <w:pStyle w:val="ListParagraph"/>
        <w:numPr>
          <w:ilvl w:val="0"/>
          <w:numId w:val="59"/>
        </w:numPr>
        <w:ind w:firstLineChars="0"/>
      </w:pPr>
      <w:r w:rsidRPr="00257295">
        <w:rPr>
          <w:rFonts w:hint="eastAsia"/>
        </w:rPr>
        <w:t>链接位置</w:t>
      </w:r>
    </w:p>
    <w:p w:rsidR="009847DF" w:rsidRPr="00257295" w:rsidRDefault="009847DF" w:rsidP="009847DF">
      <w:pPr>
        <w:pStyle w:val="a7"/>
        <w:ind w:leftChars="0" w:firstLine="420"/>
      </w:pPr>
      <w:r w:rsidRPr="00257295">
        <w:drawing>
          <wp:inline distT="0" distB="0" distL="0" distR="0" wp14:anchorId="3E35BB0A" wp14:editId="2E555583">
            <wp:extent cx="2581635" cy="1162212"/>
            <wp:effectExtent l="0" t="0" r="9525" b="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4E78.tmp"/>
                    <pic:cNvPicPr/>
                  </pic:nvPicPr>
                  <pic:blipFill>
                    <a:blip r:embed="rId201">
                      <a:extLst>
                        <a:ext uri="{28A0092B-C50C-407E-A947-70E740481C1C}">
                          <a14:useLocalDpi xmlns:a14="http://schemas.microsoft.com/office/drawing/2010/main" val="0"/>
                        </a:ext>
                      </a:extLst>
                    </a:blip>
                    <a:stretch>
                      <a:fillRect/>
                    </a:stretch>
                  </pic:blipFill>
                  <pic:spPr>
                    <a:xfrm>
                      <a:off x="0" y="0"/>
                      <a:ext cx="2581635" cy="1162212"/>
                    </a:xfrm>
                    <a:prstGeom prst="rect">
                      <a:avLst/>
                    </a:prstGeom>
                  </pic:spPr>
                </pic:pic>
              </a:graphicData>
            </a:graphic>
          </wp:inline>
        </w:drawing>
      </w:r>
    </w:p>
    <w:p w:rsidR="009847DF" w:rsidRPr="00257295" w:rsidRDefault="009847DF" w:rsidP="009847DF">
      <w:pPr>
        <w:pStyle w:val="a7"/>
        <w:ind w:leftChars="0" w:firstLine="420"/>
      </w:pPr>
      <w:r w:rsidRPr="00257295">
        <w:rPr>
          <w:rFonts w:hint="eastAsia"/>
        </w:rPr>
        <w:drawing>
          <wp:inline distT="0" distB="0" distL="0" distR="0" wp14:anchorId="1ABE4521" wp14:editId="106EC1DB">
            <wp:extent cx="4334480" cy="1190791"/>
            <wp:effectExtent l="0" t="0" r="9525" b="9525"/>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3B86.tmp"/>
                    <pic:cNvPicPr/>
                  </pic:nvPicPr>
                  <pic:blipFill>
                    <a:blip r:embed="rId202">
                      <a:extLst>
                        <a:ext uri="{28A0092B-C50C-407E-A947-70E740481C1C}">
                          <a14:useLocalDpi xmlns:a14="http://schemas.microsoft.com/office/drawing/2010/main" val="0"/>
                        </a:ext>
                      </a:extLst>
                    </a:blip>
                    <a:stretch>
                      <a:fillRect/>
                    </a:stretch>
                  </pic:blipFill>
                  <pic:spPr>
                    <a:xfrm>
                      <a:off x="0" y="0"/>
                      <a:ext cx="4334480" cy="1190791"/>
                    </a:xfrm>
                    <a:prstGeom prst="rect">
                      <a:avLst/>
                    </a:prstGeom>
                  </pic:spPr>
                </pic:pic>
              </a:graphicData>
            </a:graphic>
          </wp:inline>
        </w:drawing>
      </w:r>
    </w:p>
    <w:p w:rsidR="009847DF" w:rsidRPr="00257295" w:rsidRDefault="009847DF" w:rsidP="009847DF">
      <w:pPr>
        <w:pStyle w:val="a7"/>
        <w:ind w:leftChars="0" w:firstLine="420"/>
      </w:pPr>
      <w:r w:rsidRPr="00257295">
        <w:rPr>
          <w:rFonts w:hint="eastAsia"/>
        </w:rPr>
        <w:lastRenderedPageBreak/>
        <w:drawing>
          <wp:inline distT="0" distB="0" distL="0" distR="0" wp14:anchorId="040FB140" wp14:editId="690F8AB0">
            <wp:extent cx="5193476" cy="2438400"/>
            <wp:effectExtent l="0" t="0" r="7620" b="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91C1.tmp"/>
                    <pic:cNvPicPr/>
                  </pic:nvPicPr>
                  <pic:blipFill>
                    <a:blip r:embed="rId203" cstate="email">
                      <a:extLst>
                        <a:ext uri="{28A0092B-C50C-407E-A947-70E740481C1C}">
                          <a14:useLocalDpi xmlns:a14="http://schemas.microsoft.com/office/drawing/2010/main" val="0"/>
                        </a:ext>
                      </a:extLst>
                    </a:blip>
                    <a:stretch>
                      <a:fillRect/>
                    </a:stretch>
                  </pic:blipFill>
                  <pic:spPr>
                    <a:xfrm>
                      <a:off x="0" y="0"/>
                      <a:ext cx="5201921" cy="2442365"/>
                    </a:xfrm>
                    <a:prstGeom prst="rect">
                      <a:avLst/>
                    </a:prstGeom>
                  </pic:spPr>
                </pic:pic>
              </a:graphicData>
            </a:graphic>
          </wp:inline>
        </w:drawing>
      </w:r>
    </w:p>
    <w:p w:rsidR="009847DF" w:rsidRPr="00257295" w:rsidRDefault="009847DF" w:rsidP="00D734B9">
      <w:pPr>
        <w:pStyle w:val="ListParagraph"/>
        <w:numPr>
          <w:ilvl w:val="0"/>
          <w:numId w:val="59"/>
        </w:numPr>
        <w:ind w:firstLineChars="0"/>
      </w:pPr>
      <w:r w:rsidRPr="00257295">
        <w:rPr>
          <w:rFonts w:hint="eastAsia"/>
        </w:rPr>
        <w:t>函数列表定义</w:t>
      </w:r>
    </w:p>
    <w:p w:rsidR="009847DF" w:rsidRPr="00257295" w:rsidRDefault="009847DF" w:rsidP="009847DF">
      <w:pPr>
        <w:pStyle w:val="a7"/>
        <w:ind w:leftChars="0" w:firstLine="420"/>
      </w:pPr>
      <w:r w:rsidRPr="00257295">
        <w:drawing>
          <wp:inline distT="0" distB="0" distL="0" distR="0" wp14:anchorId="144862BF" wp14:editId="380106F0">
            <wp:extent cx="3877216" cy="1771897"/>
            <wp:effectExtent l="0" t="0" r="9525"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EDC2.tmp"/>
                    <pic:cNvPicPr/>
                  </pic:nvPicPr>
                  <pic:blipFill>
                    <a:blip r:embed="rId204">
                      <a:extLst>
                        <a:ext uri="{28A0092B-C50C-407E-A947-70E740481C1C}">
                          <a14:useLocalDpi xmlns:a14="http://schemas.microsoft.com/office/drawing/2010/main" val="0"/>
                        </a:ext>
                      </a:extLst>
                    </a:blip>
                    <a:stretch>
                      <a:fillRect/>
                    </a:stretch>
                  </pic:blipFill>
                  <pic:spPr>
                    <a:xfrm>
                      <a:off x="0" y="0"/>
                      <a:ext cx="3877216" cy="1771897"/>
                    </a:xfrm>
                    <a:prstGeom prst="rect">
                      <a:avLst/>
                    </a:prstGeom>
                  </pic:spPr>
                </pic:pic>
              </a:graphicData>
            </a:graphic>
          </wp:inline>
        </w:drawing>
      </w:r>
    </w:p>
    <w:p w:rsidR="009847DF" w:rsidRPr="00257295" w:rsidRDefault="009847DF" w:rsidP="00D734B9">
      <w:pPr>
        <w:pStyle w:val="ListParagraph"/>
        <w:numPr>
          <w:ilvl w:val="0"/>
          <w:numId w:val="59"/>
        </w:numPr>
        <w:ind w:firstLineChars="0"/>
      </w:pPr>
      <w:r w:rsidRPr="00257295">
        <w:rPr>
          <w:rFonts w:hint="eastAsia"/>
        </w:rPr>
        <w:t>初始调用分类</w:t>
      </w:r>
    </w:p>
    <w:p w:rsidR="009847DF" w:rsidRPr="00257295" w:rsidRDefault="009847DF" w:rsidP="009847DF">
      <w:pPr>
        <w:pStyle w:val="ListParagraph"/>
        <w:ind w:left="840" w:firstLineChars="0" w:firstLine="0"/>
      </w:pPr>
      <w:r w:rsidRPr="00257295">
        <w:rPr>
          <w:rFonts w:hint="eastAsia"/>
        </w:rPr>
        <w:t>系统中将不同类型的初始函数定义如下：</w:t>
      </w:r>
    </w:p>
    <w:p w:rsidR="009847DF" w:rsidRPr="00257295" w:rsidRDefault="009847DF" w:rsidP="009847DF">
      <w:pPr>
        <w:pStyle w:val="a7"/>
        <w:ind w:leftChars="0" w:firstLine="420"/>
      </w:pPr>
      <w:r w:rsidRPr="00257295">
        <w:drawing>
          <wp:inline distT="0" distB="0" distL="0" distR="0" wp14:anchorId="1A73FEF4" wp14:editId="6F08A157">
            <wp:extent cx="4591050" cy="2268243"/>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CFF3.tmp"/>
                    <pic:cNvPicPr/>
                  </pic:nvPicPr>
                  <pic:blipFill>
                    <a:blip r:embed="rId205" cstate="email">
                      <a:extLst>
                        <a:ext uri="{28A0092B-C50C-407E-A947-70E740481C1C}">
                          <a14:useLocalDpi xmlns:a14="http://schemas.microsoft.com/office/drawing/2010/main" val="0"/>
                        </a:ext>
                      </a:extLst>
                    </a:blip>
                    <a:stretch>
                      <a:fillRect/>
                    </a:stretch>
                  </pic:blipFill>
                  <pic:spPr>
                    <a:xfrm>
                      <a:off x="0" y="0"/>
                      <a:ext cx="4591691" cy="2268560"/>
                    </a:xfrm>
                    <a:prstGeom prst="rect">
                      <a:avLst/>
                    </a:prstGeom>
                  </pic:spPr>
                </pic:pic>
              </a:graphicData>
            </a:graphic>
          </wp:inline>
        </w:drawing>
      </w:r>
    </w:p>
    <w:p w:rsidR="009847DF" w:rsidRPr="00257295" w:rsidRDefault="009847DF" w:rsidP="009847DF">
      <w:pPr>
        <w:ind w:left="360" w:firstLineChars="0" w:firstLine="480"/>
      </w:pPr>
      <w:r w:rsidRPr="00257295">
        <w:rPr>
          <w:rFonts w:hint="eastAsia"/>
        </w:rPr>
        <w:t>各类型功能如下：</w:t>
      </w:r>
    </w:p>
    <w:p w:rsidR="009847DF" w:rsidRPr="00257295" w:rsidRDefault="009847DF" w:rsidP="00D734B9">
      <w:pPr>
        <w:pStyle w:val="ListParagraph"/>
        <w:numPr>
          <w:ilvl w:val="0"/>
          <w:numId w:val="120"/>
        </w:numPr>
        <w:ind w:firstLineChars="0"/>
      </w:pPr>
      <w:r w:rsidRPr="00257295">
        <w:rPr>
          <w:rFonts w:hint="eastAsia"/>
        </w:rPr>
        <w:t>架构初始化</w:t>
      </w:r>
    </w:p>
    <w:p w:rsidR="009847DF" w:rsidRPr="00257295" w:rsidRDefault="009847DF" w:rsidP="009847DF">
      <w:pPr>
        <w:ind w:left="720" w:firstLine="480"/>
      </w:pPr>
      <w:r w:rsidRPr="00257295">
        <w:rPr>
          <w:rFonts w:hint="eastAsia"/>
        </w:rPr>
        <w:t>调用分两个步骤完成，分别使用不同的</w:t>
      </w:r>
      <w:r w:rsidRPr="00257295">
        <w:rPr>
          <w:rFonts w:hint="eastAsia"/>
        </w:rPr>
        <w:t>level</w:t>
      </w:r>
      <w:r w:rsidRPr="00257295">
        <w:rPr>
          <w:rFonts w:hint="eastAsia"/>
        </w:rPr>
        <w:t>，如下：</w:t>
      </w:r>
    </w:p>
    <w:p w:rsidR="009847DF" w:rsidRPr="00257295" w:rsidRDefault="009847DF" w:rsidP="009847DF">
      <w:pPr>
        <w:pStyle w:val="a7"/>
        <w:ind w:leftChars="0" w:left="780" w:firstLine="420"/>
      </w:pPr>
      <w:r w:rsidRPr="00257295">
        <w:lastRenderedPageBreak/>
        <w:drawing>
          <wp:inline distT="0" distB="0" distL="0" distR="0" wp14:anchorId="39228A7B" wp14:editId="7D275E88">
            <wp:extent cx="4614531" cy="2390660"/>
            <wp:effectExtent l="0" t="0" r="0" b="0"/>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7E44.tmp"/>
                    <pic:cNvPicPr/>
                  </pic:nvPicPr>
                  <pic:blipFill>
                    <a:blip r:embed="rId206">
                      <a:extLst>
                        <a:ext uri="{28A0092B-C50C-407E-A947-70E740481C1C}">
                          <a14:useLocalDpi xmlns:a14="http://schemas.microsoft.com/office/drawing/2010/main" val="0"/>
                        </a:ext>
                      </a:extLst>
                    </a:blip>
                    <a:stretch>
                      <a:fillRect/>
                    </a:stretch>
                  </pic:blipFill>
                  <pic:spPr>
                    <a:xfrm>
                      <a:off x="0" y="0"/>
                      <a:ext cx="4613440" cy="2390095"/>
                    </a:xfrm>
                    <a:prstGeom prst="rect">
                      <a:avLst/>
                    </a:prstGeom>
                  </pic:spPr>
                </pic:pic>
              </a:graphicData>
            </a:graphic>
          </wp:inline>
        </w:drawing>
      </w:r>
    </w:p>
    <w:p w:rsidR="009847DF" w:rsidRPr="00257295" w:rsidRDefault="009847DF" w:rsidP="00D734B9">
      <w:pPr>
        <w:pStyle w:val="ListParagraph"/>
        <w:numPr>
          <w:ilvl w:val="0"/>
          <w:numId w:val="120"/>
        </w:numPr>
        <w:ind w:firstLineChars="0"/>
      </w:pPr>
      <w:r w:rsidRPr="00257295">
        <w:rPr>
          <w:rFonts w:hint="eastAsia"/>
        </w:rPr>
        <w:t>模块的初始化和退出函数</w:t>
      </w:r>
    </w:p>
    <w:p w:rsidR="009847DF" w:rsidRPr="00257295" w:rsidRDefault="009847DF" w:rsidP="009847DF">
      <w:pPr>
        <w:pStyle w:val="ListParagraph"/>
        <w:ind w:left="1200" w:firstLineChars="0" w:firstLine="0"/>
      </w:pPr>
      <w:r w:rsidRPr="00257295">
        <w:rPr>
          <w:rFonts w:hint="eastAsia"/>
        </w:rPr>
        <w:t>每个内核模块必须使用如下接口定义模块的初始化</w:t>
      </w:r>
      <w:r w:rsidRPr="00257295">
        <w:rPr>
          <w:rFonts w:hint="eastAsia"/>
        </w:rPr>
        <w:t>/</w:t>
      </w:r>
      <w:r w:rsidRPr="00257295">
        <w:rPr>
          <w:rFonts w:hint="eastAsia"/>
        </w:rPr>
        <w:t>退出函数：</w:t>
      </w:r>
    </w:p>
    <w:p w:rsidR="009847DF" w:rsidRPr="00257295" w:rsidRDefault="009847DF" w:rsidP="009847DF">
      <w:pPr>
        <w:pStyle w:val="ListParagraph"/>
        <w:ind w:left="1200" w:firstLineChars="0" w:firstLine="0"/>
      </w:pPr>
      <w:r w:rsidRPr="00257295">
        <w:rPr>
          <w:rFonts w:hint="eastAsia"/>
        </w:rPr>
        <w:t>如果是编译到内核，则需要在初始化阶段调用，方法如：</w:t>
      </w:r>
    </w:p>
    <w:p w:rsidR="009847DF" w:rsidRPr="00257295" w:rsidRDefault="009847DF" w:rsidP="009847DF">
      <w:pPr>
        <w:pStyle w:val="a7"/>
        <w:ind w:leftChars="0" w:left="780" w:firstLine="420"/>
      </w:pPr>
      <w:r w:rsidRPr="00257295">
        <w:rPr>
          <w:rFonts w:hint="eastAsia"/>
        </w:rPr>
        <w:drawing>
          <wp:inline distT="0" distB="0" distL="0" distR="0" wp14:anchorId="6A627D0B" wp14:editId="5F63EFBA">
            <wp:extent cx="4614530" cy="798140"/>
            <wp:effectExtent l="0" t="0" r="0" b="2540"/>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E530.tmp"/>
                    <pic:cNvPicPr/>
                  </pic:nvPicPr>
                  <pic:blipFill>
                    <a:blip r:embed="rId207">
                      <a:extLst>
                        <a:ext uri="{28A0092B-C50C-407E-A947-70E740481C1C}">
                          <a14:useLocalDpi xmlns:a14="http://schemas.microsoft.com/office/drawing/2010/main" val="0"/>
                        </a:ext>
                      </a:extLst>
                    </a:blip>
                    <a:stretch>
                      <a:fillRect/>
                    </a:stretch>
                  </pic:blipFill>
                  <pic:spPr>
                    <a:xfrm>
                      <a:off x="0" y="0"/>
                      <a:ext cx="4611481" cy="797613"/>
                    </a:xfrm>
                    <a:prstGeom prst="rect">
                      <a:avLst/>
                    </a:prstGeom>
                  </pic:spPr>
                </pic:pic>
              </a:graphicData>
            </a:graphic>
          </wp:inline>
        </w:drawing>
      </w:r>
    </w:p>
    <w:p w:rsidR="009847DF" w:rsidRPr="00257295" w:rsidRDefault="009847DF" w:rsidP="009847DF">
      <w:pPr>
        <w:pStyle w:val="a7"/>
        <w:ind w:leftChars="0" w:left="780" w:firstLine="420"/>
      </w:pPr>
      <w:r w:rsidRPr="00257295">
        <w:rPr>
          <w:rFonts w:hint="eastAsia"/>
        </w:rPr>
        <w:drawing>
          <wp:inline distT="0" distB="0" distL="0" distR="0" wp14:anchorId="17F09F85" wp14:editId="052468D8">
            <wp:extent cx="3248479" cy="571580"/>
            <wp:effectExtent l="0" t="0" r="0" b="0"/>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A1EC.tmp"/>
                    <pic:cNvPicPr/>
                  </pic:nvPicPr>
                  <pic:blipFill>
                    <a:blip r:embed="rId208">
                      <a:extLst>
                        <a:ext uri="{28A0092B-C50C-407E-A947-70E740481C1C}">
                          <a14:useLocalDpi xmlns:a14="http://schemas.microsoft.com/office/drawing/2010/main" val="0"/>
                        </a:ext>
                      </a:extLst>
                    </a:blip>
                    <a:stretch>
                      <a:fillRect/>
                    </a:stretch>
                  </pic:blipFill>
                  <pic:spPr>
                    <a:xfrm>
                      <a:off x="0" y="0"/>
                      <a:ext cx="3248479" cy="571580"/>
                    </a:xfrm>
                    <a:prstGeom prst="rect">
                      <a:avLst/>
                    </a:prstGeom>
                  </pic:spPr>
                </pic:pic>
              </a:graphicData>
            </a:graphic>
          </wp:inline>
        </w:drawing>
      </w:r>
    </w:p>
    <w:p w:rsidR="009847DF" w:rsidRPr="00257295" w:rsidRDefault="009847DF" w:rsidP="009847DF">
      <w:pPr>
        <w:pStyle w:val="ListParagraph"/>
        <w:ind w:left="1200" w:firstLineChars="0" w:firstLine="0"/>
      </w:pPr>
      <w:r w:rsidRPr="00257295">
        <w:rPr>
          <w:rFonts w:hint="eastAsia"/>
        </w:rPr>
        <w:t>如果以模块的形式存在</w:t>
      </w:r>
      <w:r w:rsidRPr="00257295">
        <w:rPr>
          <w:rFonts w:hint="eastAsia"/>
        </w:rPr>
        <w:t>(</w:t>
      </w:r>
      <w:r w:rsidRPr="00257295">
        <w:rPr>
          <w:rFonts w:hint="eastAsia"/>
        </w:rPr>
        <w:t>即</w:t>
      </w:r>
      <w:r w:rsidRPr="00257295">
        <w:rPr>
          <w:rFonts w:hint="eastAsia"/>
        </w:rPr>
        <w:t>.ko</w:t>
      </w:r>
      <w:r w:rsidRPr="00257295">
        <w:rPr>
          <w:rFonts w:hint="eastAsia"/>
        </w:rPr>
        <w:t>文件</w:t>
      </w:r>
      <w:r w:rsidRPr="00257295">
        <w:rPr>
          <w:rFonts w:hint="eastAsia"/>
        </w:rPr>
        <w:t>)</w:t>
      </w:r>
      <w:r w:rsidRPr="00257295">
        <w:rPr>
          <w:rFonts w:hint="eastAsia"/>
        </w:rPr>
        <w:t>，则加载时调用，方法如下：</w:t>
      </w:r>
    </w:p>
    <w:p w:rsidR="009847DF" w:rsidRPr="00257295" w:rsidRDefault="009847DF" w:rsidP="009847DF">
      <w:pPr>
        <w:pStyle w:val="a7"/>
        <w:ind w:leftChars="0" w:left="840" w:firstLine="420"/>
      </w:pPr>
      <w:r w:rsidRPr="00257295">
        <w:rPr>
          <w:rFonts w:hint="eastAsia"/>
        </w:rPr>
        <w:drawing>
          <wp:inline distT="0" distB="0" distL="0" distR="0" wp14:anchorId="60D6CA6F" wp14:editId="2B20E55C">
            <wp:extent cx="4795284" cy="1573056"/>
            <wp:effectExtent l="0" t="0" r="5715" b="8255"/>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D450.tmp"/>
                    <pic:cNvPicPr/>
                  </pic:nvPicPr>
                  <pic:blipFill>
                    <a:blip r:embed="rId209">
                      <a:extLst>
                        <a:ext uri="{28A0092B-C50C-407E-A947-70E740481C1C}">
                          <a14:useLocalDpi xmlns:a14="http://schemas.microsoft.com/office/drawing/2010/main" val="0"/>
                        </a:ext>
                      </a:extLst>
                    </a:blip>
                    <a:stretch>
                      <a:fillRect/>
                    </a:stretch>
                  </pic:blipFill>
                  <pic:spPr>
                    <a:xfrm>
                      <a:off x="0" y="0"/>
                      <a:ext cx="4795363" cy="1573082"/>
                    </a:xfrm>
                    <a:prstGeom prst="rect">
                      <a:avLst/>
                    </a:prstGeom>
                  </pic:spPr>
                </pic:pic>
              </a:graphicData>
            </a:graphic>
          </wp:inline>
        </w:drawing>
      </w:r>
    </w:p>
    <w:p w:rsidR="009847DF" w:rsidRPr="00257295" w:rsidRDefault="009847DF" w:rsidP="009847DF">
      <w:pPr>
        <w:ind w:firstLine="480"/>
      </w:pPr>
    </w:p>
    <w:p w:rsidR="009847DF" w:rsidRPr="00257295" w:rsidRDefault="009847DF" w:rsidP="009847DF">
      <w:pPr>
        <w:widowControl/>
        <w:spacing w:line="240" w:lineRule="auto"/>
        <w:ind w:firstLineChars="0" w:firstLine="0"/>
        <w:jc w:val="left"/>
        <w:rPr>
          <w:b/>
          <w:bCs/>
          <w:sz w:val="28"/>
          <w:szCs w:val="28"/>
        </w:rPr>
      </w:pPr>
      <w:r w:rsidRPr="00257295">
        <w:br w:type="page"/>
      </w:r>
    </w:p>
    <w:p w:rsidR="009847DF" w:rsidRDefault="009847DF" w:rsidP="009847DF">
      <w:pPr>
        <w:pStyle w:val="Heading2"/>
        <w:spacing w:before="326" w:after="163"/>
      </w:pPr>
      <w:bookmarkStart w:id="38" w:name="_Toc390712611"/>
      <w:r w:rsidRPr="00257295">
        <w:rPr>
          <w:rFonts w:hint="eastAsia"/>
        </w:rPr>
        <w:lastRenderedPageBreak/>
        <w:t>内核启动</w:t>
      </w:r>
      <w:bookmarkEnd w:id="38"/>
    </w:p>
    <w:p w:rsidR="009847DF" w:rsidRDefault="009847DF" w:rsidP="009847DF">
      <w:pPr>
        <w:pStyle w:val="Heading3"/>
        <w:spacing w:before="163" w:after="163"/>
      </w:pPr>
      <w:bookmarkStart w:id="39" w:name="_Toc390712612"/>
      <w:r>
        <w:rPr>
          <w:rFonts w:hint="eastAsia"/>
        </w:rPr>
        <w:t>内核映像格式</w:t>
      </w:r>
      <w:bookmarkEnd w:id="39"/>
    </w:p>
    <w:p w:rsidR="009847DF" w:rsidRDefault="009847DF" w:rsidP="00E21A85">
      <w:pPr>
        <w:pStyle w:val="ListParagraph"/>
        <w:numPr>
          <w:ilvl w:val="0"/>
          <w:numId w:val="196"/>
        </w:numPr>
        <w:ind w:firstLineChars="0"/>
      </w:pPr>
      <w:r w:rsidRPr="00257295">
        <w:rPr>
          <w:rFonts w:hint="eastAsia"/>
        </w:rPr>
        <w:t>Image</w:t>
      </w:r>
    </w:p>
    <w:p w:rsidR="009847DF" w:rsidRPr="0032080A" w:rsidRDefault="009847DF" w:rsidP="00D40EDB">
      <w:pPr>
        <w:ind w:left="420" w:firstLineChars="0" w:firstLine="420"/>
      </w:pPr>
      <w:r>
        <w:rPr>
          <w:rFonts w:hint="eastAsia"/>
        </w:rPr>
        <w:t>内核编译后的映像，可以直接运行。</w:t>
      </w:r>
    </w:p>
    <w:p w:rsidR="009847DF" w:rsidRDefault="009847DF" w:rsidP="00E21A85">
      <w:pPr>
        <w:pStyle w:val="ListParagraph"/>
        <w:numPr>
          <w:ilvl w:val="0"/>
          <w:numId w:val="196"/>
        </w:numPr>
        <w:ind w:firstLineChars="0"/>
      </w:pPr>
      <w:r>
        <w:t>zImage</w:t>
      </w:r>
    </w:p>
    <w:p w:rsidR="009847DF" w:rsidRPr="00066B72" w:rsidRDefault="009847DF" w:rsidP="00D40EDB">
      <w:pPr>
        <w:ind w:left="420" w:firstLineChars="0" w:firstLine="420"/>
      </w:pPr>
      <w:r>
        <w:rPr>
          <w:rFonts w:hint="eastAsia"/>
        </w:rPr>
        <w:t>将</w:t>
      </w:r>
      <w:r>
        <w:t>Image</w:t>
      </w:r>
      <w:r>
        <w:rPr>
          <w:rFonts w:hint="eastAsia"/>
        </w:rPr>
        <w:t>压缩后作为</w:t>
      </w:r>
      <w:r w:rsidRPr="00257295">
        <w:rPr>
          <w:rFonts w:hint="eastAsia"/>
        </w:rPr>
        <w:t>piggy</w:t>
      </w:r>
      <w:r w:rsidRPr="00257295">
        <w:rPr>
          <w:rFonts w:hint="eastAsia"/>
        </w:rPr>
        <w:t>数据段</w:t>
      </w:r>
      <w:r>
        <w:rPr>
          <w:rFonts w:hint="eastAsia"/>
        </w:rPr>
        <w:t>，并在映像的头部增加解压缩的代码。</w:t>
      </w:r>
    </w:p>
    <w:p w:rsidR="009847DF" w:rsidRPr="00257295" w:rsidRDefault="009847DF" w:rsidP="00E21A85">
      <w:pPr>
        <w:pStyle w:val="ListParagraph"/>
        <w:numPr>
          <w:ilvl w:val="0"/>
          <w:numId w:val="196"/>
        </w:numPr>
        <w:ind w:firstLineChars="0"/>
      </w:pPr>
      <w:r w:rsidRPr="00257295">
        <w:rPr>
          <w:rFonts w:hint="eastAsia"/>
        </w:rPr>
        <w:t>uImage</w:t>
      </w:r>
    </w:p>
    <w:p w:rsidR="009847DF" w:rsidRDefault="009847DF" w:rsidP="00D40EDB">
      <w:pPr>
        <w:ind w:left="420" w:firstLineChars="0" w:firstLine="420"/>
      </w:pPr>
      <w:r w:rsidRPr="00257295">
        <w:rPr>
          <w:rFonts w:hint="eastAsia"/>
        </w:rPr>
        <w:t>uImage</w:t>
      </w:r>
      <w:r w:rsidRPr="00257295">
        <w:rPr>
          <w:rFonts w:hint="eastAsia"/>
        </w:rPr>
        <w:t>是</w:t>
      </w:r>
      <w:r w:rsidRPr="00257295">
        <w:rPr>
          <w:rFonts w:hint="eastAsia"/>
        </w:rPr>
        <w:t>U-Boot</w:t>
      </w:r>
      <w:r w:rsidRPr="00257295">
        <w:rPr>
          <w:rFonts w:hint="eastAsia"/>
        </w:rPr>
        <w:t>可引导的镜像格式。</w:t>
      </w:r>
      <w:r w:rsidRPr="00257295">
        <w:rPr>
          <w:rFonts w:hint="eastAsia"/>
        </w:rPr>
        <w:t>uImage</w:t>
      </w:r>
      <w:r w:rsidRPr="00257295">
        <w:rPr>
          <w:rFonts w:hint="eastAsia"/>
        </w:rPr>
        <w:t>是在</w:t>
      </w:r>
      <w:r w:rsidRPr="00257295">
        <w:rPr>
          <w:rFonts w:hint="eastAsia"/>
        </w:rPr>
        <w:t>zImage</w:t>
      </w:r>
      <w:r w:rsidRPr="00257295">
        <w:rPr>
          <w:rFonts w:hint="eastAsia"/>
        </w:rPr>
        <w:t>文件的头部</w:t>
      </w:r>
      <w:r>
        <w:rPr>
          <w:rFonts w:hint="eastAsia"/>
        </w:rPr>
        <w:t>增加</w:t>
      </w:r>
      <w:r w:rsidRPr="00257295">
        <w:rPr>
          <w:rFonts w:hint="eastAsia"/>
        </w:rPr>
        <w:t>一段</w:t>
      </w:r>
      <w:r w:rsidRPr="00257295">
        <w:rPr>
          <w:rFonts w:hint="eastAsia"/>
        </w:rPr>
        <w:t>U-Boot</w:t>
      </w:r>
      <w:r w:rsidRPr="00257295">
        <w:rPr>
          <w:rFonts w:hint="eastAsia"/>
        </w:rPr>
        <w:t>引导需要的信息。这段信息由</w:t>
      </w:r>
      <w:r w:rsidRPr="00257295">
        <w:rPr>
          <w:rFonts w:hint="eastAsia"/>
        </w:rPr>
        <w:t>U-Boot</w:t>
      </w:r>
      <w:r w:rsidRPr="00257295">
        <w:rPr>
          <w:rFonts w:hint="eastAsia"/>
        </w:rPr>
        <w:t>处理，处理完后跳入</w:t>
      </w:r>
      <w:r w:rsidRPr="00257295">
        <w:rPr>
          <w:rFonts w:hint="eastAsia"/>
        </w:rPr>
        <w:t>zImage</w:t>
      </w:r>
      <w:r w:rsidRPr="00257295">
        <w:rPr>
          <w:rFonts w:hint="eastAsia"/>
        </w:rPr>
        <w:t>镜像中，之后的流程和</w:t>
      </w:r>
      <w:r w:rsidRPr="00257295">
        <w:rPr>
          <w:rFonts w:hint="eastAsia"/>
        </w:rPr>
        <w:t>zImage</w:t>
      </w:r>
      <w:r w:rsidRPr="00257295">
        <w:rPr>
          <w:rFonts w:hint="eastAsia"/>
        </w:rPr>
        <w:t>相同</w:t>
      </w:r>
      <w:r w:rsidR="003F38DB">
        <w:rPr>
          <w:rFonts w:hint="eastAsia"/>
        </w:rPr>
        <w:t>，头信息如下：</w:t>
      </w:r>
    </w:p>
    <w:p w:rsidR="00452752" w:rsidRPr="00257295" w:rsidRDefault="00452752" w:rsidP="00452752">
      <w:pPr>
        <w:spacing w:line="240" w:lineRule="auto"/>
        <w:ind w:left="418" w:firstLineChars="0" w:firstLine="418"/>
        <w:rPr>
          <w:b/>
          <w:bCs/>
          <w:sz w:val="28"/>
          <w:szCs w:val="28"/>
        </w:rPr>
      </w:pPr>
      <w:r>
        <w:rPr>
          <w:b/>
          <w:bCs/>
          <w:noProof/>
          <w:sz w:val="28"/>
          <w:szCs w:val="28"/>
        </w:rPr>
        <w:drawing>
          <wp:inline distT="0" distB="0" distL="0" distR="0" wp14:anchorId="280BB684" wp14:editId="6465B35A">
            <wp:extent cx="5253487" cy="1751163"/>
            <wp:effectExtent l="0" t="0" r="444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85DDD.tmp"/>
                    <pic:cNvPicPr/>
                  </pic:nvPicPr>
                  <pic:blipFill>
                    <a:blip r:embed="rId210">
                      <a:extLst>
                        <a:ext uri="{28A0092B-C50C-407E-A947-70E740481C1C}">
                          <a14:useLocalDpi xmlns:a14="http://schemas.microsoft.com/office/drawing/2010/main" val="0"/>
                        </a:ext>
                      </a:extLst>
                    </a:blip>
                    <a:stretch>
                      <a:fillRect/>
                    </a:stretch>
                  </pic:blipFill>
                  <pic:spPr>
                    <a:xfrm>
                      <a:off x="0" y="0"/>
                      <a:ext cx="5263513" cy="1754505"/>
                    </a:xfrm>
                    <a:prstGeom prst="rect">
                      <a:avLst/>
                    </a:prstGeom>
                  </pic:spPr>
                </pic:pic>
              </a:graphicData>
            </a:graphic>
          </wp:inline>
        </w:drawing>
      </w:r>
    </w:p>
    <w:p w:rsidR="009847DF" w:rsidRPr="00257295" w:rsidRDefault="009847DF" w:rsidP="009847DF">
      <w:pPr>
        <w:pStyle w:val="Heading3"/>
        <w:spacing w:before="163" w:after="163"/>
      </w:pPr>
      <w:bookmarkStart w:id="40" w:name="_Toc390712613"/>
      <w:r w:rsidRPr="00257295">
        <w:rPr>
          <w:rFonts w:hint="eastAsia"/>
        </w:rPr>
        <w:t>bootloader</w:t>
      </w:r>
      <w:r>
        <w:rPr>
          <w:rFonts w:hint="eastAsia"/>
        </w:rPr>
        <w:t>阶段</w:t>
      </w:r>
      <w:bookmarkEnd w:id="40"/>
    </w:p>
    <w:p w:rsidR="009847DF" w:rsidRPr="00EC77EC" w:rsidRDefault="009847DF" w:rsidP="00FE3347">
      <w:pPr>
        <w:ind w:firstLineChars="0" w:firstLine="420"/>
      </w:pPr>
      <w:r w:rsidRPr="00EC77EC">
        <w:rPr>
          <w:rFonts w:hint="eastAsia"/>
        </w:rPr>
        <w:t>当</w:t>
      </w:r>
      <w:r w:rsidRPr="00EC77EC">
        <w:rPr>
          <w:rFonts w:hint="eastAsia"/>
        </w:rPr>
        <w:t>CPU</w:t>
      </w:r>
      <w:r w:rsidRPr="00EC77EC">
        <w:rPr>
          <w:rFonts w:hint="eastAsia"/>
        </w:rPr>
        <w:t>复位后，会首先运行引导程序</w:t>
      </w:r>
      <w:r w:rsidRPr="00EC77EC">
        <w:rPr>
          <w:rFonts w:hint="eastAsia"/>
        </w:rPr>
        <w:t>(u-boot,vivi</w:t>
      </w:r>
      <w:r w:rsidRPr="00EC77EC">
        <w:rPr>
          <w:rFonts w:hint="eastAsia"/>
        </w:rPr>
        <w:t>等</w:t>
      </w:r>
      <w:r w:rsidRPr="00EC77EC">
        <w:rPr>
          <w:rFonts w:hint="eastAsia"/>
        </w:rPr>
        <w:t>)</w:t>
      </w:r>
      <w:r w:rsidRPr="00EC77EC">
        <w:rPr>
          <w:rFonts w:hint="eastAsia"/>
        </w:rPr>
        <w:t>，通过引导程序将对应内核映像以及内核启动参数加载到内存，并且跳转到</w:t>
      </w:r>
      <w:r w:rsidRPr="00EC77EC">
        <w:t>zImage</w:t>
      </w:r>
      <w:r w:rsidRPr="00EC77EC">
        <w:rPr>
          <w:rFonts w:hint="eastAsia"/>
        </w:rPr>
        <w:t>入口地址并运行。</w:t>
      </w:r>
      <w:bookmarkStart w:id="41" w:name="_zImage的启动_："/>
      <w:bookmarkEnd w:id="41"/>
    </w:p>
    <w:p w:rsidR="009847DF" w:rsidRPr="00257295" w:rsidRDefault="009847DF" w:rsidP="00D734B9">
      <w:pPr>
        <w:pStyle w:val="ListParagraph"/>
        <w:numPr>
          <w:ilvl w:val="0"/>
          <w:numId w:val="160"/>
        </w:numPr>
        <w:ind w:firstLineChars="0"/>
      </w:pPr>
      <w:r w:rsidRPr="00257295">
        <w:rPr>
          <w:rFonts w:hint="eastAsia"/>
        </w:rPr>
        <w:t>内核启动命令</w:t>
      </w:r>
    </w:p>
    <w:p w:rsidR="009847DF" w:rsidRPr="00257295" w:rsidRDefault="009847DF" w:rsidP="009847DF">
      <w:pPr>
        <w:pStyle w:val="a7"/>
        <w:ind w:left="480" w:firstLine="360"/>
      </w:pPr>
      <w:r w:rsidRPr="00257295">
        <w:rPr>
          <w:rFonts w:hint="eastAsia"/>
        </w:rPr>
        <w:drawing>
          <wp:inline distT="0" distB="0" distL="0" distR="0" wp14:anchorId="2C9E75E3" wp14:editId="561D5869">
            <wp:extent cx="5038725" cy="867536"/>
            <wp:effectExtent l="0" t="0" r="0" b="8890"/>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8A35.tmp"/>
                    <pic:cNvPicPr/>
                  </pic:nvPicPr>
                  <pic:blipFill>
                    <a:blip r:embed="rId211" cstate="email">
                      <a:extLst>
                        <a:ext uri="{28A0092B-C50C-407E-A947-70E740481C1C}">
                          <a14:useLocalDpi xmlns:a14="http://schemas.microsoft.com/office/drawing/2010/main" val="0"/>
                        </a:ext>
                      </a:extLst>
                    </a:blip>
                    <a:stretch>
                      <a:fillRect/>
                    </a:stretch>
                  </pic:blipFill>
                  <pic:spPr>
                    <a:xfrm>
                      <a:off x="0" y="0"/>
                      <a:ext cx="5039431" cy="867657"/>
                    </a:xfrm>
                    <a:prstGeom prst="rect">
                      <a:avLst/>
                    </a:prstGeom>
                  </pic:spPr>
                </pic:pic>
              </a:graphicData>
            </a:graphic>
          </wp:inline>
        </w:drawing>
      </w:r>
    </w:p>
    <w:p w:rsidR="009847DF" w:rsidRPr="00257295" w:rsidRDefault="009847DF" w:rsidP="009847DF">
      <w:pPr>
        <w:pStyle w:val="a7"/>
        <w:ind w:left="480" w:firstLine="360"/>
      </w:pPr>
      <w:r w:rsidRPr="00257295">
        <w:rPr>
          <w:rFonts w:hint="eastAsia"/>
        </w:rPr>
        <w:drawing>
          <wp:inline distT="0" distB="0" distL="0" distR="0" wp14:anchorId="3ED590E8" wp14:editId="2224E92D">
            <wp:extent cx="4839376" cy="743054"/>
            <wp:effectExtent l="0" t="0" r="0" b="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361C.tmp"/>
                    <pic:cNvPicPr/>
                  </pic:nvPicPr>
                  <pic:blipFill>
                    <a:blip r:embed="rId212">
                      <a:extLst>
                        <a:ext uri="{28A0092B-C50C-407E-A947-70E740481C1C}">
                          <a14:useLocalDpi xmlns:a14="http://schemas.microsoft.com/office/drawing/2010/main" val="0"/>
                        </a:ext>
                      </a:extLst>
                    </a:blip>
                    <a:stretch>
                      <a:fillRect/>
                    </a:stretch>
                  </pic:blipFill>
                  <pic:spPr>
                    <a:xfrm>
                      <a:off x="0" y="0"/>
                      <a:ext cx="4839376" cy="743054"/>
                    </a:xfrm>
                    <a:prstGeom prst="rect">
                      <a:avLst/>
                    </a:prstGeom>
                  </pic:spPr>
                </pic:pic>
              </a:graphicData>
            </a:graphic>
          </wp:inline>
        </w:drawing>
      </w:r>
    </w:p>
    <w:p w:rsidR="009847DF" w:rsidRPr="00257295" w:rsidRDefault="009847DF" w:rsidP="009847DF">
      <w:pPr>
        <w:pStyle w:val="a7"/>
        <w:ind w:left="480" w:firstLine="360"/>
      </w:pPr>
      <w:r w:rsidRPr="00257295">
        <w:rPr>
          <w:rFonts w:hint="eastAsia"/>
        </w:rPr>
        <w:lastRenderedPageBreak/>
        <w:drawing>
          <wp:inline distT="0" distB="0" distL="0" distR="0" wp14:anchorId="7D123577" wp14:editId="3E9A196E">
            <wp:extent cx="2686050" cy="824515"/>
            <wp:effectExtent l="0" t="0" r="0" b="0"/>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48A5.tmp"/>
                    <pic:cNvPicPr/>
                  </pic:nvPicPr>
                  <pic:blipFill>
                    <a:blip r:embed="rId213" cstate="email">
                      <a:extLst>
                        <a:ext uri="{28A0092B-C50C-407E-A947-70E740481C1C}">
                          <a14:useLocalDpi xmlns:a14="http://schemas.microsoft.com/office/drawing/2010/main" val="0"/>
                        </a:ext>
                      </a:extLst>
                    </a:blip>
                    <a:stretch>
                      <a:fillRect/>
                    </a:stretch>
                  </pic:blipFill>
                  <pic:spPr>
                    <a:xfrm>
                      <a:off x="0" y="0"/>
                      <a:ext cx="2686425" cy="824630"/>
                    </a:xfrm>
                    <a:prstGeom prst="rect">
                      <a:avLst/>
                    </a:prstGeom>
                  </pic:spPr>
                </pic:pic>
              </a:graphicData>
            </a:graphic>
          </wp:inline>
        </w:drawing>
      </w:r>
    </w:p>
    <w:p w:rsidR="009847DF" w:rsidRPr="00257295" w:rsidRDefault="009847DF" w:rsidP="009847DF">
      <w:pPr>
        <w:pStyle w:val="a7"/>
        <w:ind w:left="480" w:firstLine="360"/>
      </w:pPr>
      <w:r w:rsidRPr="00257295">
        <w:rPr>
          <w:rFonts w:cs="Arial" w:hint="eastAsia"/>
          <w:color w:val="000000"/>
          <w:szCs w:val="21"/>
        </w:rPr>
        <w:drawing>
          <wp:inline distT="0" distB="0" distL="0" distR="0" wp14:anchorId="38CE6CE6" wp14:editId="62348886">
            <wp:extent cx="2819400" cy="693295"/>
            <wp:effectExtent l="0" t="0" r="0" b="0"/>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B854.tmp"/>
                    <pic:cNvPicPr/>
                  </pic:nvPicPr>
                  <pic:blipFill>
                    <a:blip r:embed="rId214" cstate="email">
                      <a:extLst>
                        <a:ext uri="{28A0092B-C50C-407E-A947-70E740481C1C}">
                          <a14:useLocalDpi xmlns:a14="http://schemas.microsoft.com/office/drawing/2010/main" val="0"/>
                        </a:ext>
                      </a:extLst>
                    </a:blip>
                    <a:stretch>
                      <a:fillRect/>
                    </a:stretch>
                  </pic:blipFill>
                  <pic:spPr>
                    <a:xfrm>
                      <a:off x="0" y="0"/>
                      <a:ext cx="2819795" cy="693392"/>
                    </a:xfrm>
                    <a:prstGeom prst="rect">
                      <a:avLst/>
                    </a:prstGeom>
                  </pic:spPr>
                </pic:pic>
              </a:graphicData>
            </a:graphic>
          </wp:inline>
        </w:drawing>
      </w:r>
    </w:p>
    <w:p w:rsidR="009847DF" w:rsidRPr="00257295" w:rsidRDefault="009847DF" w:rsidP="00D734B9">
      <w:pPr>
        <w:pStyle w:val="ListParagraph"/>
        <w:numPr>
          <w:ilvl w:val="0"/>
          <w:numId w:val="160"/>
        </w:numPr>
        <w:ind w:firstLineChars="0"/>
      </w:pPr>
      <w:r w:rsidRPr="00257295">
        <w:rPr>
          <w:rFonts w:hint="eastAsia"/>
        </w:rPr>
        <w:t>创建内核参数</w:t>
      </w:r>
      <w:r w:rsidRPr="00257295">
        <w:rPr>
          <w:rFonts w:hint="eastAsia"/>
        </w:rPr>
        <w:t>tag</w:t>
      </w:r>
    </w:p>
    <w:p w:rsidR="009847DF" w:rsidRPr="00257295" w:rsidRDefault="009847DF" w:rsidP="009847DF">
      <w:pPr>
        <w:pStyle w:val="a7"/>
        <w:ind w:left="480" w:firstLine="360"/>
        <w:rPr>
          <w:rFonts w:cs="Arial"/>
          <w:color w:val="000000"/>
          <w:szCs w:val="21"/>
        </w:rPr>
      </w:pPr>
      <w:r w:rsidRPr="00257295">
        <w:rPr>
          <w:rFonts w:cs="Arial"/>
          <w:color w:val="000000"/>
          <w:szCs w:val="21"/>
        </w:rPr>
        <w:drawing>
          <wp:inline distT="0" distB="0" distL="0" distR="0" wp14:anchorId="146655C6" wp14:editId="34F53F48">
            <wp:extent cx="4543425" cy="2571903"/>
            <wp:effectExtent l="0" t="0" r="0" b="0"/>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70C9.tmp"/>
                    <pic:cNvPicPr/>
                  </pic:nvPicPr>
                  <pic:blipFill>
                    <a:blip r:embed="rId215" cstate="email">
                      <a:extLst>
                        <a:ext uri="{28A0092B-C50C-407E-A947-70E740481C1C}">
                          <a14:useLocalDpi xmlns:a14="http://schemas.microsoft.com/office/drawing/2010/main" val="0"/>
                        </a:ext>
                      </a:extLst>
                    </a:blip>
                    <a:stretch>
                      <a:fillRect/>
                    </a:stretch>
                  </pic:blipFill>
                  <pic:spPr>
                    <a:xfrm>
                      <a:off x="0" y="0"/>
                      <a:ext cx="4544060" cy="2572263"/>
                    </a:xfrm>
                    <a:prstGeom prst="rect">
                      <a:avLst/>
                    </a:prstGeom>
                  </pic:spPr>
                </pic:pic>
              </a:graphicData>
            </a:graphic>
          </wp:inline>
        </w:drawing>
      </w:r>
    </w:p>
    <w:p w:rsidR="009847DF" w:rsidRPr="00257295" w:rsidRDefault="009847DF" w:rsidP="009847DF">
      <w:pPr>
        <w:ind w:left="360" w:firstLine="480"/>
      </w:pPr>
      <w:r w:rsidRPr="00257295">
        <w:rPr>
          <w:rFonts w:hint="eastAsia"/>
        </w:rPr>
        <w:t>其中</w:t>
      </w:r>
      <w:r w:rsidRPr="00257295">
        <w:rPr>
          <w:rFonts w:hint="eastAsia"/>
        </w:rPr>
        <w:t>tag</w:t>
      </w:r>
      <w:r w:rsidRPr="00257295">
        <w:rPr>
          <w:rFonts w:hint="eastAsia"/>
        </w:rPr>
        <w:t>列表创建如下：</w:t>
      </w:r>
    </w:p>
    <w:p w:rsidR="009847DF" w:rsidRDefault="009847DF" w:rsidP="009847DF">
      <w:pPr>
        <w:pStyle w:val="a7"/>
        <w:ind w:left="480" w:firstLine="360"/>
      </w:pPr>
      <w:r w:rsidRPr="00257295">
        <w:rPr>
          <w:rFonts w:hint="eastAsia"/>
        </w:rPr>
        <w:drawing>
          <wp:inline distT="0" distB="0" distL="0" distR="0" wp14:anchorId="3F898965" wp14:editId="1A68B22C">
            <wp:extent cx="2333951" cy="342948"/>
            <wp:effectExtent l="0" t="0" r="0" b="0"/>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94F3.tmp"/>
                    <pic:cNvPicPr/>
                  </pic:nvPicPr>
                  <pic:blipFill>
                    <a:blip r:embed="rId216">
                      <a:extLst>
                        <a:ext uri="{28A0092B-C50C-407E-A947-70E740481C1C}">
                          <a14:useLocalDpi xmlns:a14="http://schemas.microsoft.com/office/drawing/2010/main" val="0"/>
                        </a:ext>
                      </a:extLst>
                    </a:blip>
                    <a:stretch>
                      <a:fillRect/>
                    </a:stretch>
                  </pic:blipFill>
                  <pic:spPr>
                    <a:xfrm>
                      <a:off x="0" y="0"/>
                      <a:ext cx="2333951" cy="342948"/>
                    </a:xfrm>
                    <a:prstGeom prst="rect">
                      <a:avLst/>
                    </a:prstGeom>
                  </pic:spPr>
                </pic:pic>
              </a:graphicData>
            </a:graphic>
          </wp:inline>
        </w:drawing>
      </w:r>
    </w:p>
    <w:p w:rsidR="009847DF" w:rsidRPr="00257295" w:rsidRDefault="009847DF" w:rsidP="00D734B9">
      <w:pPr>
        <w:pStyle w:val="ListParagraph"/>
        <w:numPr>
          <w:ilvl w:val="0"/>
          <w:numId w:val="159"/>
        </w:numPr>
        <w:ind w:firstLineChars="0"/>
      </w:pPr>
      <w:r w:rsidRPr="00257295">
        <w:rPr>
          <w:rFonts w:hint="eastAsia"/>
        </w:rPr>
        <w:t>设置</w:t>
      </w:r>
      <w:r>
        <w:rPr>
          <w:rFonts w:hint="eastAsia"/>
        </w:rPr>
        <w:t>启动</w:t>
      </w:r>
      <w:r w:rsidRPr="00257295">
        <w:rPr>
          <w:rFonts w:hint="eastAsia"/>
        </w:rPr>
        <w:t>信息：</w:t>
      </w:r>
    </w:p>
    <w:p w:rsidR="009847DF" w:rsidRDefault="009847DF" w:rsidP="009847DF">
      <w:pPr>
        <w:pStyle w:val="a7"/>
        <w:ind w:leftChars="350" w:left="840" w:firstLine="360"/>
      </w:pPr>
      <w:r w:rsidRPr="00257295">
        <w:rPr>
          <w:rFonts w:hint="eastAsia"/>
        </w:rPr>
        <w:drawing>
          <wp:inline distT="0" distB="0" distL="0" distR="0" wp14:anchorId="3D880A97" wp14:editId="270B1D12">
            <wp:extent cx="3495675" cy="1830242"/>
            <wp:effectExtent l="0" t="0" r="0" b="0"/>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FE7F.tmp"/>
                    <pic:cNvPicPr/>
                  </pic:nvPicPr>
                  <pic:blipFill>
                    <a:blip r:embed="rId217" cstate="email">
                      <a:extLst>
                        <a:ext uri="{28A0092B-C50C-407E-A947-70E740481C1C}">
                          <a14:useLocalDpi xmlns:a14="http://schemas.microsoft.com/office/drawing/2010/main" val="0"/>
                        </a:ext>
                      </a:extLst>
                    </a:blip>
                    <a:stretch>
                      <a:fillRect/>
                    </a:stretch>
                  </pic:blipFill>
                  <pic:spPr>
                    <a:xfrm>
                      <a:off x="0" y="0"/>
                      <a:ext cx="3505717" cy="1835500"/>
                    </a:xfrm>
                    <a:prstGeom prst="rect">
                      <a:avLst/>
                    </a:prstGeom>
                  </pic:spPr>
                </pic:pic>
              </a:graphicData>
            </a:graphic>
          </wp:inline>
        </w:drawing>
      </w:r>
    </w:p>
    <w:p w:rsidR="00571594" w:rsidRDefault="00571594" w:rsidP="00571594">
      <w:pPr>
        <w:ind w:left="360" w:firstLine="480"/>
      </w:pPr>
      <w:r>
        <w:rPr>
          <w:rFonts w:hint="eastAsia"/>
        </w:rPr>
        <w:t>其中，</w:t>
      </w:r>
      <w:r>
        <w:t>bi_boot_params</w:t>
      </w:r>
      <w:r>
        <w:rPr>
          <w:rFonts w:hint="eastAsia"/>
        </w:rPr>
        <w:t>定义在</w:t>
      </w:r>
      <w:r>
        <w:t>uboot</w:t>
      </w:r>
      <w:r>
        <w:rPr>
          <w:rFonts w:hint="eastAsia"/>
        </w:rPr>
        <w:t>的</w:t>
      </w:r>
      <w:r>
        <w:t>board_init</w:t>
      </w:r>
      <w:r>
        <w:rPr>
          <w:rFonts w:hint="eastAsia"/>
        </w:rPr>
        <w:t>函数：</w:t>
      </w:r>
    </w:p>
    <w:p w:rsidR="00571594" w:rsidRPr="00571594" w:rsidRDefault="00571594" w:rsidP="00571594">
      <w:pPr>
        <w:spacing w:line="240" w:lineRule="auto"/>
        <w:ind w:left="720" w:firstLine="480"/>
      </w:pPr>
      <w:r>
        <w:rPr>
          <w:noProof/>
        </w:rPr>
        <w:lastRenderedPageBreak/>
        <w:drawing>
          <wp:inline distT="0" distB="0" distL="0" distR="0" wp14:anchorId="706709B0" wp14:editId="3BEB9016">
            <wp:extent cx="4770408" cy="117884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85B6A.tmp"/>
                    <pic:cNvPicPr/>
                  </pic:nvPicPr>
                  <pic:blipFill>
                    <a:blip r:embed="rId218">
                      <a:extLst>
                        <a:ext uri="{28A0092B-C50C-407E-A947-70E740481C1C}">
                          <a14:useLocalDpi xmlns:a14="http://schemas.microsoft.com/office/drawing/2010/main" val="0"/>
                        </a:ext>
                      </a:extLst>
                    </a:blip>
                    <a:stretch>
                      <a:fillRect/>
                    </a:stretch>
                  </pic:blipFill>
                  <pic:spPr>
                    <a:xfrm>
                      <a:off x="0" y="0"/>
                      <a:ext cx="4781855" cy="1181678"/>
                    </a:xfrm>
                    <a:prstGeom prst="rect">
                      <a:avLst/>
                    </a:prstGeom>
                  </pic:spPr>
                </pic:pic>
              </a:graphicData>
            </a:graphic>
          </wp:inline>
        </w:drawing>
      </w:r>
    </w:p>
    <w:p w:rsidR="009847DF" w:rsidRPr="00257295" w:rsidRDefault="009847DF" w:rsidP="00D734B9">
      <w:pPr>
        <w:pStyle w:val="ListParagraph"/>
        <w:numPr>
          <w:ilvl w:val="0"/>
          <w:numId w:val="159"/>
        </w:numPr>
        <w:ind w:firstLineChars="0"/>
      </w:pPr>
      <w:r w:rsidRPr="00257295">
        <w:rPr>
          <w:rFonts w:hint="eastAsia"/>
        </w:rPr>
        <w:tab/>
      </w:r>
      <w:r w:rsidRPr="00257295">
        <w:rPr>
          <w:rFonts w:hint="eastAsia"/>
        </w:rPr>
        <w:t>设置内存信息：</w:t>
      </w:r>
    </w:p>
    <w:p w:rsidR="009847DF" w:rsidRPr="00257295" w:rsidRDefault="009847DF" w:rsidP="009847DF">
      <w:pPr>
        <w:pStyle w:val="a7"/>
        <w:ind w:leftChars="350" w:left="840" w:firstLine="420"/>
      </w:pPr>
      <w:r w:rsidRPr="00257295">
        <w:rPr>
          <w:rFonts w:hint="eastAsia"/>
        </w:rPr>
        <w:drawing>
          <wp:inline distT="0" distB="0" distL="0" distR="0" wp14:anchorId="57036C3D" wp14:editId="395C4E9B">
            <wp:extent cx="4000500" cy="2031297"/>
            <wp:effectExtent l="0" t="0" r="0" b="7620"/>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DF04.tmp"/>
                    <pic:cNvPicPr/>
                  </pic:nvPicPr>
                  <pic:blipFill>
                    <a:blip r:embed="rId219" cstate="email">
                      <a:extLst>
                        <a:ext uri="{28A0092B-C50C-407E-A947-70E740481C1C}">
                          <a14:useLocalDpi xmlns:a14="http://schemas.microsoft.com/office/drawing/2010/main" val="0"/>
                        </a:ext>
                      </a:extLst>
                    </a:blip>
                    <a:stretch>
                      <a:fillRect/>
                    </a:stretch>
                  </pic:blipFill>
                  <pic:spPr>
                    <a:xfrm>
                      <a:off x="0" y="0"/>
                      <a:ext cx="4015678" cy="2039004"/>
                    </a:xfrm>
                    <a:prstGeom prst="rect">
                      <a:avLst/>
                    </a:prstGeom>
                  </pic:spPr>
                </pic:pic>
              </a:graphicData>
            </a:graphic>
          </wp:inline>
        </w:drawing>
      </w:r>
    </w:p>
    <w:p w:rsidR="009847DF" w:rsidRPr="00257295" w:rsidRDefault="009847DF" w:rsidP="00D734B9">
      <w:pPr>
        <w:pStyle w:val="ListParagraph"/>
        <w:numPr>
          <w:ilvl w:val="0"/>
          <w:numId w:val="159"/>
        </w:numPr>
        <w:ind w:firstLineChars="0"/>
      </w:pPr>
      <w:r w:rsidRPr="00257295">
        <w:rPr>
          <w:rFonts w:hint="eastAsia"/>
        </w:rPr>
        <w:t>设置命令行参数：</w:t>
      </w:r>
    </w:p>
    <w:p w:rsidR="009847DF" w:rsidRPr="00257295" w:rsidRDefault="009847DF" w:rsidP="009847DF">
      <w:pPr>
        <w:pStyle w:val="a7"/>
        <w:ind w:leftChars="350" w:left="840" w:firstLine="420"/>
      </w:pPr>
      <w:r w:rsidRPr="00257295">
        <w:drawing>
          <wp:inline distT="0" distB="0" distL="0" distR="0" wp14:anchorId="2540601C" wp14:editId="31B3D6CF">
            <wp:extent cx="4857750" cy="32413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C5065.tmp"/>
                    <pic:cNvPicPr/>
                  </pic:nvPicPr>
                  <pic:blipFill>
                    <a:blip r:embed="rId220" cstate="email">
                      <a:extLst>
                        <a:ext uri="{28A0092B-C50C-407E-A947-70E740481C1C}">
                          <a14:useLocalDpi xmlns:a14="http://schemas.microsoft.com/office/drawing/2010/main" val="0"/>
                        </a:ext>
                      </a:extLst>
                    </a:blip>
                    <a:stretch>
                      <a:fillRect/>
                    </a:stretch>
                  </pic:blipFill>
                  <pic:spPr>
                    <a:xfrm>
                      <a:off x="0" y="0"/>
                      <a:ext cx="4858429" cy="3241803"/>
                    </a:xfrm>
                    <a:prstGeom prst="rect">
                      <a:avLst/>
                    </a:prstGeom>
                  </pic:spPr>
                </pic:pic>
              </a:graphicData>
            </a:graphic>
          </wp:inline>
        </w:drawing>
      </w:r>
    </w:p>
    <w:p w:rsidR="009847DF" w:rsidRPr="00257295" w:rsidRDefault="009847DF" w:rsidP="00D734B9">
      <w:pPr>
        <w:pStyle w:val="ListParagraph"/>
        <w:numPr>
          <w:ilvl w:val="0"/>
          <w:numId w:val="160"/>
        </w:numPr>
        <w:ind w:firstLineChars="0"/>
      </w:pPr>
      <w:r w:rsidRPr="00257295">
        <w:rPr>
          <w:rFonts w:hint="eastAsia"/>
        </w:rPr>
        <w:t>跳转到内核镜像</w:t>
      </w:r>
    </w:p>
    <w:p w:rsidR="009847DF" w:rsidRPr="00257295" w:rsidRDefault="009847DF" w:rsidP="009847DF">
      <w:pPr>
        <w:pStyle w:val="a7"/>
        <w:ind w:left="480" w:firstLine="360"/>
      </w:pPr>
      <w:r w:rsidRPr="00257295">
        <w:lastRenderedPageBreak/>
        <w:drawing>
          <wp:inline distT="0" distB="0" distL="0" distR="0" wp14:anchorId="5B44855C" wp14:editId="6EBD032B">
            <wp:extent cx="3962953" cy="1305107"/>
            <wp:effectExtent l="0" t="0" r="0" b="9525"/>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3A73.tmp"/>
                    <pic:cNvPicPr/>
                  </pic:nvPicPr>
                  <pic:blipFill>
                    <a:blip r:embed="rId221">
                      <a:extLst>
                        <a:ext uri="{28A0092B-C50C-407E-A947-70E740481C1C}">
                          <a14:useLocalDpi xmlns:a14="http://schemas.microsoft.com/office/drawing/2010/main" val="0"/>
                        </a:ext>
                      </a:extLst>
                    </a:blip>
                    <a:stretch>
                      <a:fillRect/>
                    </a:stretch>
                  </pic:blipFill>
                  <pic:spPr>
                    <a:xfrm>
                      <a:off x="0" y="0"/>
                      <a:ext cx="3962953" cy="1305107"/>
                    </a:xfrm>
                    <a:prstGeom prst="rect">
                      <a:avLst/>
                    </a:prstGeom>
                  </pic:spPr>
                </pic:pic>
              </a:graphicData>
            </a:graphic>
          </wp:inline>
        </w:drawing>
      </w:r>
    </w:p>
    <w:p w:rsidR="009847DF" w:rsidRPr="00257295" w:rsidRDefault="009847DF" w:rsidP="009847DF">
      <w:pPr>
        <w:pStyle w:val="Heading3"/>
        <w:spacing w:before="163" w:after="163"/>
      </w:pPr>
      <w:bookmarkStart w:id="42" w:name="_Toc390712614"/>
      <w:r w:rsidRPr="00257295">
        <w:rPr>
          <w:rFonts w:hint="eastAsia"/>
        </w:rPr>
        <w:t>zImage</w:t>
      </w:r>
      <w:r>
        <w:rPr>
          <w:rFonts w:hint="eastAsia"/>
        </w:rPr>
        <w:t>阶段</w:t>
      </w:r>
      <w:bookmarkEnd w:id="42"/>
    </w:p>
    <w:p w:rsidR="009847DF" w:rsidRPr="00257295" w:rsidRDefault="009847DF" w:rsidP="00FE3347">
      <w:pPr>
        <w:ind w:firstLineChars="0" w:firstLine="420"/>
      </w:pPr>
      <w:r w:rsidRPr="00257295">
        <w:rPr>
          <w:rFonts w:hint="eastAsia"/>
        </w:rPr>
        <w:t>zImage</w:t>
      </w:r>
      <w:r w:rsidRPr="00257295">
        <w:rPr>
          <w:rFonts w:hint="eastAsia"/>
        </w:rPr>
        <w:t>启动</w:t>
      </w:r>
      <w:r>
        <w:rPr>
          <w:rFonts w:hint="eastAsia"/>
        </w:rPr>
        <w:t>后会</w:t>
      </w:r>
      <w:r w:rsidRPr="00257295">
        <w:rPr>
          <w:rFonts w:hint="eastAsia"/>
        </w:rPr>
        <w:t>解压</w:t>
      </w:r>
      <w:r>
        <w:rPr>
          <w:rFonts w:hint="eastAsia"/>
        </w:rPr>
        <w:t>存储在</w:t>
      </w:r>
      <w:r w:rsidRPr="00257295">
        <w:rPr>
          <w:rFonts w:hint="eastAsia"/>
        </w:rPr>
        <w:t>piggy</w:t>
      </w:r>
      <w:r w:rsidRPr="00257295">
        <w:rPr>
          <w:rFonts w:hint="eastAsia"/>
        </w:rPr>
        <w:t>数据段</w:t>
      </w:r>
      <w:r>
        <w:rPr>
          <w:rFonts w:hint="eastAsia"/>
        </w:rPr>
        <w:t>经过</w:t>
      </w:r>
      <w:r w:rsidRPr="00257295">
        <w:rPr>
          <w:rFonts w:hint="eastAsia"/>
        </w:rPr>
        <w:t>压缩的</w:t>
      </w:r>
      <w:r w:rsidRPr="00257295">
        <w:rPr>
          <w:rFonts w:hint="eastAsia"/>
        </w:rPr>
        <w:t>Image</w:t>
      </w:r>
      <w:r w:rsidRPr="00257295">
        <w:rPr>
          <w:rFonts w:hint="eastAsia"/>
        </w:rPr>
        <w:t>并引导其运行。</w:t>
      </w:r>
    </w:p>
    <w:p w:rsidR="009847DF" w:rsidRPr="00257295" w:rsidRDefault="009847DF" w:rsidP="00D734B9">
      <w:pPr>
        <w:pStyle w:val="ListParagraph"/>
        <w:numPr>
          <w:ilvl w:val="0"/>
          <w:numId w:val="48"/>
        </w:numPr>
        <w:ind w:firstLineChars="0"/>
      </w:pPr>
      <w:r w:rsidRPr="00257295">
        <w:rPr>
          <w:rFonts w:hint="eastAsia"/>
        </w:rPr>
        <w:t>代码以</w:t>
      </w:r>
      <w:r w:rsidRPr="00257295">
        <w:rPr>
          <w:rFonts w:hint="eastAsia"/>
        </w:rPr>
        <w:t>start</w:t>
      </w:r>
      <w:r w:rsidRPr="00257295">
        <w:rPr>
          <w:rFonts w:hint="eastAsia"/>
        </w:rPr>
        <w:t>段开始。</w:t>
      </w:r>
    </w:p>
    <w:p w:rsidR="009847DF" w:rsidRPr="00257295" w:rsidRDefault="009847DF" w:rsidP="009847DF">
      <w:pPr>
        <w:pStyle w:val="a7"/>
        <w:ind w:left="480" w:firstLine="360"/>
      </w:pPr>
      <w:r w:rsidRPr="00257295">
        <w:drawing>
          <wp:inline distT="0" distB="0" distL="0" distR="0" wp14:anchorId="642F8646" wp14:editId="0E3F1CCD">
            <wp:extent cx="2656558" cy="2264735"/>
            <wp:effectExtent l="0" t="0" r="0" b="2540"/>
            <wp:docPr id="1618" name="图片 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E46A.tmp"/>
                    <pic:cNvPicPr/>
                  </pic:nvPicPr>
                  <pic:blipFill>
                    <a:blip r:embed="rId222">
                      <a:extLst>
                        <a:ext uri="{28A0092B-C50C-407E-A947-70E740481C1C}">
                          <a14:useLocalDpi xmlns:a14="http://schemas.microsoft.com/office/drawing/2010/main" val="0"/>
                        </a:ext>
                      </a:extLst>
                    </a:blip>
                    <a:stretch>
                      <a:fillRect/>
                    </a:stretch>
                  </pic:blipFill>
                  <pic:spPr>
                    <a:xfrm>
                      <a:off x="0" y="0"/>
                      <a:ext cx="2659160" cy="2266953"/>
                    </a:xfrm>
                    <a:prstGeom prst="rect">
                      <a:avLst/>
                    </a:prstGeom>
                  </pic:spPr>
                </pic:pic>
              </a:graphicData>
            </a:graphic>
          </wp:inline>
        </w:drawing>
      </w:r>
      <w:r w:rsidRPr="00257295">
        <w:rPr>
          <w:rFonts w:hint="eastAsia"/>
        </w:rPr>
        <w:t xml:space="preserve">  </w:t>
      </w:r>
      <w:r w:rsidRPr="00257295">
        <w:drawing>
          <wp:inline distT="0" distB="0" distL="0" distR="0" wp14:anchorId="26409122" wp14:editId="160C82B9">
            <wp:extent cx="2286000" cy="647290"/>
            <wp:effectExtent l="0" t="0" r="0" b="635"/>
            <wp:docPr id="1619" name="图片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850.tmp"/>
                    <pic:cNvPicPr/>
                  </pic:nvPicPr>
                  <pic:blipFill>
                    <a:blip r:embed="rId223">
                      <a:extLst>
                        <a:ext uri="{28A0092B-C50C-407E-A947-70E740481C1C}">
                          <a14:useLocalDpi xmlns:a14="http://schemas.microsoft.com/office/drawing/2010/main" val="0"/>
                        </a:ext>
                      </a:extLst>
                    </a:blip>
                    <a:stretch>
                      <a:fillRect/>
                    </a:stretch>
                  </pic:blipFill>
                  <pic:spPr>
                    <a:xfrm>
                      <a:off x="0" y="0"/>
                      <a:ext cx="2285747" cy="647218"/>
                    </a:xfrm>
                    <a:prstGeom prst="rect">
                      <a:avLst/>
                    </a:prstGeom>
                  </pic:spPr>
                </pic:pic>
              </a:graphicData>
            </a:graphic>
          </wp:inline>
        </w:drawing>
      </w:r>
    </w:p>
    <w:p w:rsidR="00D40EDB" w:rsidRDefault="009847DF" w:rsidP="00D40EDB">
      <w:pPr>
        <w:ind w:left="420" w:firstLineChars="0" w:firstLine="420"/>
      </w:pPr>
      <w:r w:rsidRPr="00257295">
        <w:rPr>
          <w:rFonts w:hint="eastAsia"/>
        </w:rPr>
        <w:t>其中：</w:t>
      </w:r>
    </w:p>
    <w:p w:rsidR="009847DF" w:rsidRPr="00257295" w:rsidRDefault="009847DF" w:rsidP="00D40EDB">
      <w:pPr>
        <w:ind w:left="420" w:firstLineChars="0" w:firstLine="420"/>
      </w:pPr>
      <w:r w:rsidRPr="00257295">
        <w:rPr>
          <w:rFonts w:hint="eastAsia"/>
        </w:rPr>
        <w:t>124~127</w:t>
      </w:r>
      <w:r w:rsidRPr="00257295">
        <w:rPr>
          <w:rFonts w:hint="eastAsia"/>
        </w:rPr>
        <w:t>：定义</w:t>
      </w:r>
      <w:r w:rsidRPr="00257295">
        <w:rPr>
          <w:rFonts w:hint="eastAsia"/>
        </w:rPr>
        <w:t>8</w:t>
      </w:r>
      <w:r w:rsidRPr="00257295">
        <w:rPr>
          <w:rFonts w:hint="eastAsia"/>
        </w:rPr>
        <w:t>个</w:t>
      </w:r>
      <w:r w:rsidRPr="00257295">
        <w:rPr>
          <w:rFonts w:hint="eastAsia"/>
        </w:rPr>
        <w:t>mov r0,r0</w:t>
      </w:r>
      <w:r w:rsidRPr="00257295">
        <w:rPr>
          <w:rFonts w:hint="eastAsia"/>
        </w:rPr>
        <w:t>指令，用于中断向量表</w:t>
      </w:r>
      <w:r w:rsidRPr="00257295">
        <w:rPr>
          <w:rFonts w:hint="eastAsia"/>
        </w:rPr>
        <w:t>(</w:t>
      </w:r>
      <w:r w:rsidRPr="00257295">
        <w:rPr>
          <w:rFonts w:hint="eastAsia"/>
        </w:rPr>
        <w:t>空操作</w:t>
      </w:r>
      <w:r w:rsidRPr="00257295">
        <w:rPr>
          <w:rFonts w:hint="eastAsia"/>
        </w:rPr>
        <w:t>)</w:t>
      </w:r>
      <w:r w:rsidRPr="00257295">
        <w:rPr>
          <w:rFonts w:hint="eastAsia"/>
        </w:rPr>
        <w:t>。</w:t>
      </w:r>
    </w:p>
    <w:p w:rsidR="009847DF" w:rsidRPr="00257295" w:rsidRDefault="009847DF" w:rsidP="00D40EDB">
      <w:pPr>
        <w:ind w:left="420" w:firstLineChars="0" w:firstLine="420"/>
      </w:pPr>
      <w:r w:rsidRPr="00257295">
        <w:rPr>
          <w:rFonts w:hint="eastAsia"/>
        </w:rPr>
        <w:t>133~134</w:t>
      </w:r>
      <w:r w:rsidRPr="00257295">
        <w:rPr>
          <w:rFonts w:hint="eastAsia"/>
        </w:rPr>
        <w:t>：定义两个变量存储</w:t>
      </w:r>
      <w:r w:rsidRPr="00257295">
        <w:rPr>
          <w:rFonts w:hint="eastAsia"/>
        </w:rPr>
        <w:t>zImage</w:t>
      </w:r>
      <w:r w:rsidRPr="00257295">
        <w:rPr>
          <w:rFonts w:hint="eastAsia"/>
        </w:rPr>
        <w:t>的代码起始和数据结束的逻辑地址。</w:t>
      </w:r>
    </w:p>
    <w:p w:rsidR="009847DF" w:rsidRPr="00257295" w:rsidRDefault="009847DF" w:rsidP="00D40EDB">
      <w:pPr>
        <w:ind w:left="420" w:firstLineChars="0" w:firstLine="420"/>
      </w:pPr>
      <w:r w:rsidRPr="00257295">
        <w:rPr>
          <w:rFonts w:hint="eastAsia"/>
        </w:rPr>
        <w:t>对应的布局如下：</w:t>
      </w:r>
    </w:p>
    <w:p w:rsidR="009847DF" w:rsidRPr="00257295" w:rsidRDefault="009847DF" w:rsidP="009847DF">
      <w:pPr>
        <w:pStyle w:val="a7"/>
        <w:ind w:leftChars="375" w:left="900" w:firstLine="360"/>
      </w:pPr>
      <w:r w:rsidRPr="00257295">
        <w:drawing>
          <wp:inline distT="0" distB="0" distL="0" distR="0" wp14:anchorId="78FF9D9D" wp14:editId="014E88E6">
            <wp:extent cx="4259367" cy="1562986"/>
            <wp:effectExtent l="0" t="0" r="8255" b="0"/>
            <wp:docPr id="1616" name="图片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30B2.tmp"/>
                    <pic:cNvPicPr/>
                  </pic:nvPicPr>
                  <pic:blipFill>
                    <a:blip r:embed="rId224">
                      <a:extLst>
                        <a:ext uri="{28A0092B-C50C-407E-A947-70E740481C1C}">
                          <a14:useLocalDpi xmlns:a14="http://schemas.microsoft.com/office/drawing/2010/main" val="0"/>
                        </a:ext>
                      </a:extLst>
                    </a:blip>
                    <a:stretch>
                      <a:fillRect/>
                    </a:stretch>
                  </pic:blipFill>
                  <pic:spPr>
                    <a:xfrm>
                      <a:off x="0" y="0"/>
                      <a:ext cx="4278067" cy="1569848"/>
                    </a:xfrm>
                    <a:prstGeom prst="rect">
                      <a:avLst/>
                    </a:prstGeom>
                  </pic:spPr>
                </pic:pic>
              </a:graphicData>
            </a:graphic>
          </wp:inline>
        </w:drawing>
      </w:r>
    </w:p>
    <w:p w:rsidR="009847DF" w:rsidRPr="00257295" w:rsidRDefault="009847DF" w:rsidP="00D734B9">
      <w:pPr>
        <w:pStyle w:val="ListParagraph"/>
        <w:numPr>
          <w:ilvl w:val="0"/>
          <w:numId w:val="48"/>
        </w:numPr>
        <w:ind w:firstLineChars="0"/>
      </w:pPr>
      <w:r w:rsidRPr="00257295">
        <w:rPr>
          <w:rFonts w:hint="eastAsia"/>
        </w:rPr>
        <w:t>获取从</w:t>
      </w:r>
      <w:r w:rsidRPr="00257295">
        <w:rPr>
          <w:rFonts w:hint="eastAsia"/>
        </w:rPr>
        <w:t>bootloader</w:t>
      </w:r>
      <w:r w:rsidRPr="00257295">
        <w:rPr>
          <w:rFonts w:hint="eastAsia"/>
        </w:rPr>
        <w:t>传入的架构</w:t>
      </w:r>
      <w:r w:rsidRPr="00257295">
        <w:rPr>
          <w:rFonts w:hint="eastAsia"/>
        </w:rPr>
        <w:t>ID</w:t>
      </w:r>
      <w:r w:rsidRPr="00257295">
        <w:rPr>
          <w:rFonts w:hint="eastAsia"/>
        </w:rPr>
        <w:t>，以及内核参数</w:t>
      </w:r>
      <w:r w:rsidRPr="00257295">
        <w:rPr>
          <w:rFonts w:hint="eastAsia"/>
        </w:rPr>
        <w:t>atags</w:t>
      </w:r>
      <w:r w:rsidRPr="00257295">
        <w:rPr>
          <w:rFonts w:hint="eastAsia"/>
        </w:rPr>
        <w:t>列表的位置</w:t>
      </w:r>
    </w:p>
    <w:p w:rsidR="009847DF" w:rsidRPr="00257295" w:rsidRDefault="009847DF" w:rsidP="009847DF">
      <w:pPr>
        <w:pStyle w:val="a7"/>
        <w:ind w:left="480" w:firstLine="360"/>
      </w:pPr>
      <w:r w:rsidRPr="00257295">
        <w:drawing>
          <wp:inline distT="0" distB="0" distL="0" distR="0" wp14:anchorId="3CE69295" wp14:editId="74922C5A">
            <wp:extent cx="5258534" cy="485843"/>
            <wp:effectExtent l="0" t="0" r="0" b="9525"/>
            <wp:docPr id="1613" name="图片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2386.tmp"/>
                    <pic:cNvPicPr/>
                  </pic:nvPicPr>
                  <pic:blipFill>
                    <a:blip r:embed="rId225">
                      <a:extLst>
                        <a:ext uri="{28A0092B-C50C-407E-A947-70E740481C1C}">
                          <a14:useLocalDpi xmlns:a14="http://schemas.microsoft.com/office/drawing/2010/main" val="0"/>
                        </a:ext>
                      </a:extLst>
                    </a:blip>
                    <a:stretch>
                      <a:fillRect/>
                    </a:stretch>
                  </pic:blipFill>
                  <pic:spPr>
                    <a:xfrm>
                      <a:off x="0" y="0"/>
                      <a:ext cx="5258534" cy="485843"/>
                    </a:xfrm>
                    <a:prstGeom prst="rect">
                      <a:avLst/>
                    </a:prstGeom>
                  </pic:spPr>
                </pic:pic>
              </a:graphicData>
            </a:graphic>
          </wp:inline>
        </w:drawing>
      </w:r>
    </w:p>
    <w:p w:rsidR="009847DF" w:rsidRPr="00257295" w:rsidRDefault="009847DF" w:rsidP="00D734B9">
      <w:pPr>
        <w:pStyle w:val="ListParagraph"/>
        <w:numPr>
          <w:ilvl w:val="0"/>
          <w:numId w:val="48"/>
        </w:numPr>
        <w:ind w:firstLineChars="0"/>
      </w:pPr>
      <w:r w:rsidRPr="00257295">
        <w:rPr>
          <w:rFonts w:hint="eastAsia"/>
        </w:rPr>
        <w:lastRenderedPageBreak/>
        <w:t>使用</w:t>
      </w:r>
      <w:r w:rsidRPr="00257295">
        <w:rPr>
          <w:rFonts w:hint="eastAsia"/>
        </w:rPr>
        <w:t>zreaddr</w:t>
      </w:r>
      <w:r w:rsidRPr="00257295">
        <w:rPr>
          <w:rFonts w:hint="eastAsia"/>
        </w:rPr>
        <w:t>宏的值作为</w:t>
      </w:r>
      <w:r w:rsidRPr="00257295">
        <w:rPr>
          <w:rFonts w:hint="eastAsia"/>
        </w:rPr>
        <w:t>image</w:t>
      </w:r>
      <w:r w:rsidRPr="00257295">
        <w:rPr>
          <w:rFonts w:hint="eastAsia"/>
        </w:rPr>
        <w:t>解压的地址，即</w:t>
      </w:r>
      <w:r w:rsidRPr="00257295">
        <w:rPr>
          <w:rFonts w:hint="eastAsia"/>
        </w:rPr>
        <w:t>r4</w:t>
      </w:r>
      <w:r w:rsidRPr="00257295">
        <w:rPr>
          <w:rFonts w:hint="eastAsia"/>
        </w:rPr>
        <w:t>寄存器的值。</w:t>
      </w:r>
    </w:p>
    <w:p w:rsidR="009847DF" w:rsidRPr="00257295" w:rsidRDefault="009847DF" w:rsidP="009847DF">
      <w:pPr>
        <w:pStyle w:val="a7"/>
        <w:ind w:left="480" w:firstLine="360"/>
      </w:pPr>
      <w:r w:rsidRPr="00257295">
        <w:rPr>
          <w:rFonts w:hint="eastAsia"/>
        </w:rPr>
        <w:drawing>
          <wp:inline distT="0" distB="0" distL="0" distR="0" wp14:anchorId="26BC7647" wp14:editId="271245C1">
            <wp:extent cx="3976577" cy="1250643"/>
            <wp:effectExtent l="0" t="0" r="5080" b="698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3103.tmp"/>
                    <pic:cNvPicPr/>
                  </pic:nvPicPr>
                  <pic:blipFill>
                    <a:blip r:embed="rId226">
                      <a:extLst>
                        <a:ext uri="{28A0092B-C50C-407E-A947-70E740481C1C}">
                          <a14:useLocalDpi xmlns:a14="http://schemas.microsoft.com/office/drawing/2010/main" val="0"/>
                        </a:ext>
                      </a:extLst>
                    </a:blip>
                    <a:stretch>
                      <a:fillRect/>
                    </a:stretch>
                  </pic:blipFill>
                  <pic:spPr>
                    <a:xfrm>
                      <a:off x="0" y="0"/>
                      <a:ext cx="3985773" cy="1253535"/>
                    </a:xfrm>
                    <a:prstGeom prst="rect">
                      <a:avLst/>
                    </a:prstGeom>
                  </pic:spPr>
                </pic:pic>
              </a:graphicData>
            </a:graphic>
          </wp:inline>
        </w:drawing>
      </w:r>
    </w:p>
    <w:p w:rsidR="009847DF" w:rsidRPr="00257295" w:rsidRDefault="009847DF" w:rsidP="00D734B9">
      <w:pPr>
        <w:pStyle w:val="ListParagraph"/>
        <w:numPr>
          <w:ilvl w:val="0"/>
          <w:numId w:val="48"/>
        </w:numPr>
        <w:ind w:firstLineChars="0"/>
      </w:pPr>
      <w:r w:rsidRPr="00257295">
        <w:rPr>
          <w:rFonts w:hint="eastAsia"/>
        </w:rPr>
        <w:t>获取当前代码布局信息</w:t>
      </w:r>
    </w:p>
    <w:p w:rsidR="009847DF" w:rsidRPr="00257295" w:rsidRDefault="009847DF" w:rsidP="009847DF">
      <w:pPr>
        <w:pStyle w:val="a7"/>
        <w:ind w:left="480" w:firstLine="360"/>
        <w:rPr>
          <w:rFonts w:cs="Calibri"/>
        </w:rPr>
      </w:pPr>
      <w:r w:rsidRPr="00257295">
        <w:rPr>
          <w:rFonts w:cs="Calibri" w:hint="eastAsia"/>
        </w:rPr>
        <w:drawing>
          <wp:inline distT="0" distB="0" distL="0" distR="0" wp14:anchorId="030ACD4A" wp14:editId="507250FF">
            <wp:extent cx="5063777" cy="3114136"/>
            <wp:effectExtent l="0" t="0" r="3810" b="0"/>
            <wp:docPr id="1621" name="图片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EC6B.tmp"/>
                    <pic:cNvPicPr/>
                  </pic:nvPicPr>
                  <pic:blipFill>
                    <a:blip r:embed="rId227">
                      <a:extLst>
                        <a:ext uri="{28A0092B-C50C-407E-A947-70E740481C1C}">
                          <a14:useLocalDpi xmlns:a14="http://schemas.microsoft.com/office/drawing/2010/main" val="0"/>
                        </a:ext>
                      </a:extLst>
                    </a:blip>
                    <a:stretch>
                      <a:fillRect/>
                    </a:stretch>
                  </pic:blipFill>
                  <pic:spPr>
                    <a:xfrm>
                      <a:off x="0" y="0"/>
                      <a:ext cx="5089700" cy="3130078"/>
                    </a:xfrm>
                    <a:prstGeom prst="rect">
                      <a:avLst/>
                    </a:prstGeom>
                  </pic:spPr>
                </pic:pic>
              </a:graphicData>
            </a:graphic>
          </wp:inline>
        </w:drawing>
      </w:r>
    </w:p>
    <w:p w:rsidR="009847DF" w:rsidRPr="00257295" w:rsidRDefault="009847DF" w:rsidP="009847DF">
      <w:pPr>
        <w:pStyle w:val="a7"/>
        <w:ind w:left="480" w:firstLine="360"/>
      </w:pPr>
      <w:r w:rsidRPr="00257295">
        <w:rPr>
          <w:rFonts w:hint="eastAsia"/>
        </w:rPr>
        <w:drawing>
          <wp:inline distT="0" distB="0" distL="0" distR="0" wp14:anchorId="4C9A1A8F" wp14:editId="4EF9BB36">
            <wp:extent cx="2486372" cy="304843"/>
            <wp:effectExtent l="0" t="0" r="0" b="0"/>
            <wp:docPr id="1623" name="图片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C197.tmp"/>
                    <pic:cNvPicPr/>
                  </pic:nvPicPr>
                  <pic:blipFill>
                    <a:blip r:embed="rId228">
                      <a:extLst>
                        <a:ext uri="{28A0092B-C50C-407E-A947-70E740481C1C}">
                          <a14:useLocalDpi xmlns:a14="http://schemas.microsoft.com/office/drawing/2010/main" val="0"/>
                        </a:ext>
                      </a:extLst>
                    </a:blip>
                    <a:stretch>
                      <a:fillRect/>
                    </a:stretch>
                  </pic:blipFill>
                  <pic:spPr>
                    <a:xfrm>
                      <a:off x="0" y="0"/>
                      <a:ext cx="2486372" cy="304843"/>
                    </a:xfrm>
                    <a:prstGeom prst="rect">
                      <a:avLst/>
                    </a:prstGeom>
                  </pic:spPr>
                </pic:pic>
              </a:graphicData>
            </a:graphic>
          </wp:inline>
        </w:drawing>
      </w:r>
    </w:p>
    <w:p w:rsidR="009847DF" w:rsidRPr="00257295" w:rsidRDefault="009847DF" w:rsidP="009847DF">
      <w:pPr>
        <w:ind w:left="420" w:firstLineChars="175" w:firstLine="420"/>
      </w:pPr>
      <w:r w:rsidRPr="00257295">
        <w:rPr>
          <w:rFonts w:hint="eastAsia"/>
        </w:rPr>
        <w:t>布局信息定义如下：</w:t>
      </w:r>
    </w:p>
    <w:p w:rsidR="009847DF" w:rsidRPr="00257295" w:rsidRDefault="009847DF" w:rsidP="009847DF">
      <w:pPr>
        <w:pStyle w:val="a7"/>
        <w:ind w:left="480" w:firstLine="360"/>
      </w:pPr>
      <w:r w:rsidRPr="00257295">
        <w:drawing>
          <wp:inline distT="0" distB="0" distL="0" distR="0" wp14:anchorId="5D8FE999" wp14:editId="75016A65">
            <wp:extent cx="5232483" cy="1573619"/>
            <wp:effectExtent l="0" t="0" r="6350" b="7620"/>
            <wp:docPr id="1610" name="图片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B46C.tmp"/>
                    <pic:cNvPicPr/>
                  </pic:nvPicPr>
                  <pic:blipFill>
                    <a:blip r:embed="rId229">
                      <a:extLst>
                        <a:ext uri="{28A0092B-C50C-407E-A947-70E740481C1C}">
                          <a14:useLocalDpi xmlns:a14="http://schemas.microsoft.com/office/drawing/2010/main" val="0"/>
                        </a:ext>
                      </a:extLst>
                    </a:blip>
                    <a:stretch>
                      <a:fillRect/>
                    </a:stretch>
                  </pic:blipFill>
                  <pic:spPr>
                    <a:xfrm>
                      <a:off x="0" y="0"/>
                      <a:ext cx="5253993" cy="1580088"/>
                    </a:xfrm>
                    <a:prstGeom prst="rect">
                      <a:avLst/>
                    </a:prstGeom>
                  </pic:spPr>
                </pic:pic>
              </a:graphicData>
            </a:graphic>
          </wp:inline>
        </w:drawing>
      </w:r>
    </w:p>
    <w:p w:rsidR="009847DF" w:rsidRPr="00257295" w:rsidRDefault="009847DF" w:rsidP="009847DF">
      <w:pPr>
        <w:ind w:left="360" w:firstLine="480"/>
      </w:pPr>
      <w:r w:rsidRPr="00257295">
        <w:rPr>
          <w:rFonts w:hint="eastAsia"/>
        </w:rPr>
        <w:t>195</w:t>
      </w:r>
      <w:r w:rsidRPr="00257295">
        <w:rPr>
          <w:rFonts w:hint="eastAsia"/>
        </w:rPr>
        <w:t>行：计算载入地址和逻辑地址的偏移，该偏移用于判断是否需要重定位。</w:t>
      </w:r>
    </w:p>
    <w:p w:rsidR="009847DF" w:rsidRPr="00257295" w:rsidRDefault="009847DF" w:rsidP="009847DF">
      <w:pPr>
        <w:ind w:left="420" w:firstLineChars="175" w:firstLine="420"/>
        <w:rPr>
          <w:rFonts w:cs="Calibri"/>
        </w:rPr>
      </w:pPr>
      <w:r w:rsidRPr="00257295">
        <w:rPr>
          <w:rFonts w:hint="eastAsia"/>
        </w:rPr>
        <w:t>196</w:t>
      </w:r>
      <w:r w:rsidRPr="00257295">
        <w:rPr>
          <w:rFonts w:hint="eastAsia"/>
        </w:rPr>
        <w:t>行：</w:t>
      </w:r>
      <w:r w:rsidRPr="00257295">
        <w:rPr>
          <w:rFonts w:cs="Calibri" w:hint="eastAsia"/>
        </w:rPr>
        <w:t>r6</w:t>
      </w:r>
      <w:r w:rsidRPr="00257295">
        <w:rPr>
          <w:rFonts w:cs="Calibri"/>
        </w:rPr>
        <w:sym w:font="Wingdings" w:char="F0DF"/>
      </w:r>
      <w:r w:rsidRPr="00257295">
        <w:rPr>
          <w:rFonts w:cs="Calibri" w:hint="eastAsia"/>
        </w:rPr>
        <w:t>_edata(data</w:t>
      </w:r>
      <w:r w:rsidRPr="00257295">
        <w:rPr>
          <w:rFonts w:cs="Calibri" w:hint="eastAsia"/>
        </w:rPr>
        <w:t>段的结束</w:t>
      </w:r>
      <w:r w:rsidRPr="00257295">
        <w:rPr>
          <w:rFonts w:cs="Calibri" w:hint="eastAsia"/>
        </w:rPr>
        <w:t>)</w:t>
      </w:r>
      <w:r w:rsidRPr="00257295">
        <w:rPr>
          <w:rFonts w:cs="Calibri" w:hint="eastAsia"/>
        </w:rPr>
        <w:t>的物理地址，即</w:t>
      </w:r>
      <w:r w:rsidRPr="00257295">
        <w:rPr>
          <w:rFonts w:cs="Calibri" w:hint="eastAsia"/>
        </w:rPr>
        <w:t>zImage</w:t>
      </w:r>
      <w:r w:rsidRPr="00257295">
        <w:rPr>
          <w:rFonts w:cs="Calibri" w:hint="eastAsia"/>
        </w:rPr>
        <w:t>在内存的结束地址。</w:t>
      </w:r>
    </w:p>
    <w:p w:rsidR="009847DF" w:rsidRPr="00257295" w:rsidRDefault="009847DF" w:rsidP="009847DF">
      <w:pPr>
        <w:ind w:left="420" w:firstLineChars="175" w:firstLine="420"/>
        <w:rPr>
          <w:rFonts w:cs="Calibri"/>
        </w:rPr>
      </w:pPr>
      <w:r w:rsidRPr="00257295">
        <w:rPr>
          <w:rFonts w:cs="Calibri" w:hint="eastAsia"/>
        </w:rPr>
        <w:lastRenderedPageBreak/>
        <w:t>197</w:t>
      </w:r>
      <w:r w:rsidRPr="00257295">
        <w:rPr>
          <w:rFonts w:cs="Calibri" w:hint="eastAsia"/>
        </w:rPr>
        <w:t>行：</w:t>
      </w:r>
      <w:r w:rsidRPr="00257295">
        <w:rPr>
          <w:rFonts w:cs="Calibri" w:hint="eastAsia"/>
        </w:rPr>
        <w:t>r10</w:t>
      </w:r>
      <w:r w:rsidRPr="00257295">
        <w:rPr>
          <w:rFonts w:cs="Calibri"/>
        </w:rPr>
        <w:sym w:font="Wingdings" w:char="F0DF"/>
      </w:r>
      <w:r w:rsidRPr="00257295">
        <w:rPr>
          <w:rFonts w:cs="Calibri" w:hint="eastAsia"/>
        </w:rPr>
        <w:t>piggy</w:t>
      </w:r>
      <w:r w:rsidRPr="00257295">
        <w:rPr>
          <w:rFonts w:cs="Calibri" w:hint="eastAsia"/>
        </w:rPr>
        <w:t>文件大小信息在内存的物理地址</w:t>
      </w:r>
    </w:p>
    <w:p w:rsidR="009847DF" w:rsidRPr="00257295" w:rsidRDefault="009847DF" w:rsidP="009847DF">
      <w:pPr>
        <w:ind w:left="420" w:firstLineChars="175" w:firstLine="420"/>
        <w:rPr>
          <w:rFonts w:cs="Calibri"/>
        </w:rPr>
      </w:pPr>
      <w:r w:rsidRPr="00257295">
        <w:rPr>
          <w:rFonts w:cs="Calibri" w:hint="eastAsia"/>
        </w:rPr>
        <w:t>204~210</w:t>
      </w:r>
      <w:r w:rsidRPr="00257295">
        <w:rPr>
          <w:rFonts w:cs="Calibri" w:hint="eastAsia"/>
        </w:rPr>
        <w:t>行：</w:t>
      </w:r>
      <w:r w:rsidRPr="00257295">
        <w:rPr>
          <w:rFonts w:cs="Calibri" w:hint="eastAsia"/>
        </w:rPr>
        <w:t>r9</w:t>
      </w:r>
      <w:r w:rsidRPr="00257295">
        <w:rPr>
          <w:rFonts w:cs="Calibri"/>
        </w:rPr>
        <w:sym w:font="Wingdings" w:char="F0DF"/>
      </w:r>
      <w:r w:rsidRPr="00257295">
        <w:rPr>
          <w:rFonts w:cs="Calibri" w:hint="eastAsia"/>
        </w:rPr>
        <w:t>piggy</w:t>
      </w:r>
      <w:r w:rsidRPr="00257295">
        <w:rPr>
          <w:rFonts w:cs="Calibri" w:hint="eastAsia"/>
        </w:rPr>
        <w:t>的大小</w:t>
      </w:r>
      <w:r w:rsidRPr="00257295">
        <w:rPr>
          <w:rFonts w:cs="Calibri" w:hint="eastAsia"/>
        </w:rPr>
        <w:t>(</w:t>
      </w:r>
      <w:r w:rsidRPr="00257295">
        <w:rPr>
          <w:rFonts w:cs="Calibri" w:hint="eastAsia"/>
        </w:rPr>
        <w:t>需要从小段格式转换</w:t>
      </w:r>
      <w:r w:rsidRPr="00257295">
        <w:rPr>
          <w:rFonts w:cs="Calibri" w:hint="eastAsia"/>
        </w:rPr>
        <w:t>)</w:t>
      </w:r>
      <w:r w:rsidRPr="00257295">
        <w:rPr>
          <w:rFonts w:cs="Calibri" w:hint="eastAsia"/>
        </w:rPr>
        <w:t>，即压缩的</w:t>
      </w:r>
      <w:r w:rsidRPr="00257295">
        <w:rPr>
          <w:rFonts w:cs="Calibri" w:hint="eastAsia"/>
        </w:rPr>
        <w:t>image</w:t>
      </w:r>
      <w:r w:rsidRPr="00257295">
        <w:rPr>
          <w:rFonts w:cs="Calibri" w:hint="eastAsia"/>
        </w:rPr>
        <w:t>大小。</w:t>
      </w:r>
    </w:p>
    <w:p w:rsidR="009847DF" w:rsidRPr="00257295" w:rsidRDefault="009847DF" w:rsidP="009847DF">
      <w:pPr>
        <w:ind w:left="420" w:firstLineChars="175" w:firstLine="420"/>
      </w:pPr>
      <w:r w:rsidRPr="00257295">
        <w:rPr>
          <w:rFonts w:cs="Calibri" w:hint="eastAsia"/>
        </w:rPr>
        <w:t>222</w:t>
      </w:r>
      <w:r w:rsidRPr="00257295">
        <w:rPr>
          <w:rFonts w:cs="Calibri" w:hint="eastAsia"/>
        </w:rPr>
        <w:t>行：</w:t>
      </w:r>
      <w:r w:rsidRPr="00257295">
        <w:rPr>
          <w:rFonts w:cs="Calibri" w:hint="eastAsia"/>
        </w:rPr>
        <w:t>r10</w:t>
      </w:r>
      <w:r w:rsidRPr="00257295">
        <w:rPr>
          <w:rFonts w:cs="Calibri"/>
        </w:rPr>
        <w:sym w:font="Wingdings" w:char="F0DF"/>
      </w:r>
      <w:r w:rsidRPr="00257295">
        <w:rPr>
          <w:rFonts w:cs="Calibri" w:hint="eastAsia"/>
        </w:rPr>
        <w:t>r6</w:t>
      </w:r>
      <w:r w:rsidRPr="00257295">
        <w:rPr>
          <w:rFonts w:cs="Calibri" w:hint="eastAsia"/>
        </w:rPr>
        <w:t>。</w:t>
      </w:r>
    </w:p>
    <w:p w:rsidR="009847DF" w:rsidRPr="00257295" w:rsidRDefault="009847DF" w:rsidP="009847DF">
      <w:pPr>
        <w:ind w:firstLine="480"/>
        <w:rPr>
          <w:rFonts w:cs="Calibri"/>
        </w:rPr>
      </w:pPr>
      <w:r w:rsidRPr="00257295">
        <w:rPr>
          <w:rFonts w:hint="eastAsia"/>
        </w:rPr>
        <w:tab/>
      </w:r>
      <w:r w:rsidRPr="00257295">
        <w:rPr>
          <w:rFonts w:cs="Calibri" w:hint="eastAsia"/>
        </w:rPr>
        <w:t>189</w:t>
      </w:r>
      <w:r w:rsidRPr="00257295">
        <w:rPr>
          <w:rFonts w:cs="Calibri" w:hint="eastAsia"/>
        </w:rPr>
        <w:t>行：设置当前堆栈，对应的</w:t>
      </w:r>
      <w:r w:rsidRPr="00257295">
        <w:rPr>
          <w:rFonts w:hint="eastAsia"/>
        </w:rPr>
        <w:t>堆栈</w:t>
      </w:r>
      <w:r w:rsidRPr="00257295">
        <w:rPr>
          <w:rFonts w:cs="Calibri" w:hint="eastAsia"/>
        </w:rPr>
        <w:t>定义如下：</w:t>
      </w:r>
    </w:p>
    <w:p w:rsidR="009847DF" w:rsidRPr="00257295" w:rsidRDefault="009847DF" w:rsidP="009847DF">
      <w:pPr>
        <w:pStyle w:val="a7"/>
        <w:ind w:left="480" w:firstLine="360"/>
      </w:pPr>
      <w:r w:rsidRPr="00257295">
        <w:rPr>
          <w:rFonts w:cs="Calibri" w:hint="eastAsia"/>
        </w:rPr>
        <w:drawing>
          <wp:inline distT="0" distB="0" distL="0" distR="0" wp14:anchorId="525BA066" wp14:editId="20253EB3">
            <wp:extent cx="3801006" cy="762106"/>
            <wp:effectExtent l="0" t="0" r="9525" b="0"/>
            <wp:docPr id="1612" name="图片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B25.tmp"/>
                    <pic:cNvPicPr/>
                  </pic:nvPicPr>
                  <pic:blipFill>
                    <a:blip r:embed="rId230">
                      <a:extLst>
                        <a:ext uri="{28A0092B-C50C-407E-A947-70E740481C1C}">
                          <a14:useLocalDpi xmlns:a14="http://schemas.microsoft.com/office/drawing/2010/main" val="0"/>
                        </a:ext>
                      </a:extLst>
                    </a:blip>
                    <a:stretch>
                      <a:fillRect/>
                    </a:stretch>
                  </pic:blipFill>
                  <pic:spPr>
                    <a:xfrm>
                      <a:off x="0" y="0"/>
                      <a:ext cx="3801006" cy="762106"/>
                    </a:xfrm>
                    <a:prstGeom prst="rect">
                      <a:avLst/>
                    </a:prstGeom>
                  </pic:spPr>
                </pic:pic>
              </a:graphicData>
            </a:graphic>
          </wp:inline>
        </w:drawing>
      </w:r>
    </w:p>
    <w:p w:rsidR="009847DF" w:rsidRPr="00257295" w:rsidRDefault="009847DF" w:rsidP="00D734B9">
      <w:pPr>
        <w:pStyle w:val="ListParagraph"/>
        <w:numPr>
          <w:ilvl w:val="0"/>
          <w:numId w:val="48"/>
        </w:numPr>
        <w:ind w:firstLineChars="0"/>
      </w:pPr>
      <w:r w:rsidRPr="00257295">
        <w:rPr>
          <w:rFonts w:hint="eastAsia"/>
        </w:rPr>
        <w:t>代码重定位代码</w:t>
      </w:r>
    </w:p>
    <w:p w:rsidR="009847DF" w:rsidRPr="00257295" w:rsidRDefault="009847DF" w:rsidP="009847DF">
      <w:pPr>
        <w:pStyle w:val="ListParagraph"/>
        <w:ind w:left="840" w:firstLineChars="0" w:firstLine="0"/>
      </w:pPr>
      <w:r w:rsidRPr="00257295">
        <w:rPr>
          <w:rFonts w:hint="eastAsia"/>
        </w:rPr>
        <w:t>即将</w:t>
      </w:r>
      <w:r w:rsidRPr="00257295">
        <w:rPr>
          <w:rFonts w:hint="eastAsia"/>
        </w:rPr>
        <w:t>zImage</w:t>
      </w:r>
      <w:r w:rsidRPr="00257295">
        <w:rPr>
          <w:rFonts w:hint="eastAsia"/>
        </w:rPr>
        <w:t>中位于</w:t>
      </w:r>
      <w:r w:rsidRPr="00257295">
        <w:rPr>
          <w:rFonts w:hint="eastAsia"/>
        </w:rPr>
        <w:t>piggy</w:t>
      </w:r>
      <w:r w:rsidRPr="00257295">
        <w:rPr>
          <w:rFonts w:hint="eastAsia"/>
        </w:rPr>
        <w:t>之前的代码放到</w:t>
      </w:r>
      <w:r w:rsidRPr="00257295">
        <w:rPr>
          <w:rFonts w:hint="eastAsia"/>
        </w:rPr>
        <w:t>piggy</w:t>
      </w:r>
      <w:r w:rsidRPr="00257295">
        <w:rPr>
          <w:rFonts w:hint="eastAsia"/>
        </w:rPr>
        <w:t>之后。</w:t>
      </w:r>
    </w:p>
    <w:p w:rsidR="009847DF" w:rsidRPr="00257295" w:rsidRDefault="009847DF" w:rsidP="009847DF">
      <w:pPr>
        <w:pStyle w:val="a7"/>
        <w:ind w:left="480" w:firstLine="360"/>
      </w:pPr>
      <w:r w:rsidRPr="00257295">
        <w:rPr>
          <w:rFonts w:hint="eastAsia"/>
        </w:rPr>
        <w:drawing>
          <wp:inline distT="0" distB="0" distL="0" distR="0" wp14:anchorId="4FE3241B" wp14:editId="57ECF9CC">
            <wp:extent cx="3115110" cy="714475"/>
            <wp:effectExtent l="0" t="0" r="0" b="9525"/>
            <wp:docPr id="1628" name="图片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F9CD.tmp"/>
                    <pic:cNvPicPr/>
                  </pic:nvPicPr>
                  <pic:blipFill>
                    <a:blip r:embed="rId231">
                      <a:extLst>
                        <a:ext uri="{28A0092B-C50C-407E-A947-70E740481C1C}">
                          <a14:useLocalDpi xmlns:a14="http://schemas.microsoft.com/office/drawing/2010/main" val="0"/>
                        </a:ext>
                      </a:extLst>
                    </a:blip>
                    <a:stretch>
                      <a:fillRect/>
                    </a:stretch>
                  </pic:blipFill>
                  <pic:spPr>
                    <a:xfrm>
                      <a:off x="0" y="0"/>
                      <a:ext cx="3115110" cy="714475"/>
                    </a:xfrm>
                    <a:prstGeom prst="rect">
                      <a:avLst/>
                    </a:prstGeom>
                  </pic:spPr>
                </pic:pic>
              </a:graphicData>
            </a:graphic>
          </wp:inline>
        </w:drawing>
      </w:r>
    </w:p>
    <w:p w:rsidR="009847DF" w:rsidRPr="00257295" w:rsidRDefault="009847DF" w:rsidP="009847DF">
      <w:pPr>
        <w:pStyle w:val="a7"/>
        <w:ind w:left="480" w:firstLine="360"/>
      </w:pPr>
      <w:r w:rsidRPr="00257295">
        <w:rPr>
          <w:rFonts w:hint="eastAsia"/>
        </w:rPr>
        <w:drawing>
          <wp:inline distT="0" distB="0" distL="0" distR="0" wp14:anchorId="3937E6B8" wp14:editId="309AF1FE">
            <wp:extent cx="4648989" cy="2392326"/>
            <wp:effectExtent l="0" t="0" r="0" b="8255"/>
            <wp:docPr id="1627" name="图片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5D7C.tmp"/>
                    <pic:cNvPicPr/>
                  </pic:nvPicPr>
                  <pic:blipFill>
                    <a:blip r:embed="rId232">
                      <a:extLst>
                        <a:ext uri="{28A0092B-C50C-407E-A947-70E740481C1C}">
                          <a14:useLocalDpi xmlns:a14="http://schemas.microsoft.com/office/drawing/2010/main" val="0"/>
                        </a:ext>
                      </a:extLst>
                    </a:blip>
                    <a:stretch>
                      <a:fillRect/>
                    </a:stretch>
                  </pic:blipFill>
                  <pic:spPr>
                    <a:xfrm>
                      <a:off x="0" y="0"/>
                      <a:ext cx="4653386" cy="2394589"/>
                    </a:xfrm>
                    <a:prstGeom prst="rect">
                      <a:avLst/>
                    </a:prstGeom>
                  </pic:spPr>
                </pic:pic>
              </a:graphicData>
            </a:graphic>
          </wp:inline>
        </w:drawing>
      </w:r>
    </w:p>
    <w:p w:rsidR="009847DF" w:rsidRPr="00257295" w:rsidRDefault="009847DF" w:rsidP="009847DF">
      <w:pPr>
        <w:ind w:firstLine="480"/>
      </w:pPr>
      <w:r w:rsidRPr="00257295">
        <w:rPr>
          <w:rFonts w:hint="eastAsia"/>
        </w:rPr>
        <w:tab/>
      </w:r>
      <w:r>
        <w:tab/>
      </w:r>
      <w:r w:rsidRPr="00257295">
        <w:rPr>
          <w:rFonts w:hint="eastAsia"/>
        </w:rPr>
        <w:t>334</w:t>
      </w:r>
      <w:r w:rsidRPr="00257295">
        <w:rPr>
          <w:rFonts w:hint="eastAsia"/>
        </w:rPr>
        <w:t>行：如果已经进行过重定位，则直接跳过重定位的实现代码。</w:t>
      </w:r>
    </w:p>
    <w:p w:rsidR="009847DF" w:rsidRPr="00257295" w:rsidRDefault="009847DF" w:rsidP="009847DF">
      <w:pPr>
        <w:ind w:firstLine="480"/>
        <w:rPr>
          <w:rFonts w:cs="Calibri"/>
        </w:rPr>
      </w:pPr>
      <w:r w:rsidRPr="00257295">
        <w:rPr>
          <w:rFonts w:hint="eastAsia"/>
        </w:rPr>
        <w:tab/>
      </w:r>
      <w:r>
        <w:tab/>
      </w:r>
      <w:r w:rsidRPr="00257295">
        <w:rPr>
          <w:rFonts w:hint="eastAsia"/>
        </w:rPr>
        <w:t>335</w:t>
      </w:r>
      <w:r w:rsidRPr="00257295">
        <w:rPr>
          <w:rFonts w:hint="eastAsia"/>
        </w:rPr>
        <w:t>行：</w:t>
      </w:r>
      <w:r w:rsidRPr="00257295">
        <w:rPr>
          <w:rFonts w:hint="eastAsia"/>
        </w:rPr>
        <w:t>r10</w:t>
      </w:r>
      <w:r w:rsidRPr="00257295">
        <w:rPr>
          <w:rFonts w:cs="Calibri"/>
        </w:rPr>
        <w:sym w:font="Wingdings" w:char="F0DF"/>
      </w:r>
      <w:r w:rsidRPr="00257295">
        <w:rPr>
          <w:rFonts w:cs="Calibri" w:hint="eastAsia"/>
        </w:rPr>
        <w:t>压缩的</w:t>
      </w:r>
      <w:r w:rsidRPr="00257295">
        <w:rPr>
          <w:rFonts w:cs="Calibri" w:hint="eastAsia"/>
        </w:rPr>
        <w:t>image</w:t>
      </w:r>
      <w:r w:rsidRPr="00257295">
        <w:rPr>
          <w:rFonts w:cs="Calibri" w:hint="eastAsia"/>
        </w:rPr>
        <w:t>在内存结束物理地址。</w:t>
      </w:r>
    </w:p>
    <w:p w:rsidR="009847DF" w:rsidRPr="00257295" w:rsidRDefault="009847DF" w:rsidP="009847DF">
      <w:pPr>
        <w:ind w:left="780" w:firstLine="480"/>
        <w:rPr>
          <w:rFonts w:cs="Calibri"/>
        </w:rPr>
      </w:pPr>
      <w:r w:rsidRPr="00257295">
        <w:rPr>
          <w:rFonts w:cs="Calibri" w:hint="eastAsia"/>
        </w:rPr>
        <w:t>352~353</w:t>
      </w:r>
      <w:r w:rsidRPr="00257295">
        <w:rPr>
          <w:rFonts w:cs="Calibri" w:hint="eastAsia"/>
        </w:rPr>
        <w:t>行：</w:t>
      </w:r>
      <w:r w:rsidRPr="00257295">
        <w:rPr>
          <w:rFonts w:hint="eastAsia"/>
        </w:rPr>
        <w:t>r10</w:t>
      </w:r>
      <w:r w:rsidRPr="00257295">
        <w:rPr>
          <w:rFonts w:cs="Calibri"/>
        </w:rPr>
        <w:sym w:font="Wingdings" w:char="F0DF"/>
      </w:r>
      <w:r w:rsidRPr="00257295">
        <w:rPr>
          <w:rFonts w:cs="Calibri" w:hint="eastAsia"/>
        </w:rPr>
        <w:t>最小重定位的代码</w:t>
      </w:r>
      <w:r w:rsidRPr="00257295">
        <w:rPr>
          <w:rFonts w:cs="Calibri" w:hint="eastAsia"/>
        </w:rPr>
        <w:t>(</w:t>
      </w:r>
      <w:r w:rsidRPr="00257295">
        <w:rPr>
          <w:rFonts w:cs="Calibri" w:hint="eastAsia"/>
        </w:rPr>
        <w:t>只包括</w:t>
      </w:r>
      <w:r w:rsidRPr="00257295">
        <w:rPr>
          <w:rFonts w:cs="Calibri" w:hint="eastAsia"/>
        </w:rPr>
        <w:t>head.s</w:t>
      </w:r>
      <w:r w:rsidRPr="00257295">
        <w:rPr>
          <w:rFonts w:cs="Calibri" w:hint="eastAsia"/>
        </w:rPr>
        <w:t>中的代码</w:t>
      </w:r>
      <w:r w:rsidRPr="00257295">
        <w:rPr>
          <w:rFonts w:cs="Calibri" w:hint="eastAsia"/>
        </w:rPr>
        <w:t>)</w:t>
      </w:r>
      <w:r w:rsidRPr="00257295">
        <w:rPr>
          <w:rFonts w:cs="Calibri" w:hint="eastAsia"/>
        </w:rPr>
        <w:t>在内存的结束物理地址，并对齐到</w:t>
      </w:r>
      <w:r w:rsidRPr="00257295">
        <w:rPr>
          <w:rFonts w:cs="Calibri" w:hint="eastAsia"/>
        </w:rPr>
        <w:t>256</w:t>
      </w:r>
      <w:r w:rsidRPr="00257295">
        <w:rPr>
          <w:rFonts w:cs="Calibri" w:hint="eastAsia"/>
        </w:rPr>
        <w:t>字节。</w:t>
      </w:r>
    </w:p>
    <w:p w:rsidR="009847DF" w:rsidRPr="00257295" w:rsidRDefault="009847DF" w:rsidP="009847DF">
      <w:pPr>
        <w:ind w:left="780" w:firstLine="480"/>
        <w:rPr>
          <w:rFonts w:cs="Calibri"/>
        </w:rPr>
      </w:pPr>
      <w:r w:rsidRPr="00257295">
        <w:rPr>
          <w:rFonts w:cs="Calibri" w:hint="eastAsia"/>
        </w:rPr>
        <w:t>356~357</w:t>
      </w:r>
      <w:r w:rsidRPr="00257295">
        <w:rPr>
          <w:rFonts w:cs="Calibri" w:hint="eastAsia"/>
        </w:rPr>
        <w:t>行：</w:t>
      </w:r>
      <w:r w:rsidRPr="00257295">
        <w:rPr>
          <w:rFonts w:cs="Calibri" w:hint="eastAsia"/>
        </w:rPr>
        <w:t>r5</w:t>
      </w:r>
      <w:r w:rsidRPr="00257295">
        <w:rPr>
          <w:rFonts w:cs="Calibri"/>
        </w:rPr>
        <w:sym w:font="Wingdings" w:char="F0DF"/>
      </w:r>
      <w:r w:rsidRPr="00257295">
        <w:rPr>
          <w:rFonts w:cs="Calibri" w:hint="eastAsia"/>
        </w:rPr>
        <w:t>restart</w:t>
      </w:r>
      <w:r w:rsidRPr="00257295">
        <w:rPr>
          <w:rFonts w:cs="Calibri" w:hint="eastAsia"/>
        </w:rPr>
        <w:t>的物理地址并对齐到</w:t>
      </w:r>
      <w:r w:rsidRPr="00257295">
        <w:rPr>
          <w:rFonts w:cs="Calibri" w:hint="eastAsia"/>
        </w:rPr>
        <w:t>32</w:t>
      </w:r>
      <w:r w:rsidRPr="00257295">
        <w:rPr>
          <w:rFonts w:cs="Calibri" w:hint="eastAsia"/>
        </w:rPr>
        <w:t>字节。</w:t>
      </w:r>
    </w:p>
    <w:p w:rsidR="009847DF" w:rsidRPr="00257295" w:rsidRDefault="009847DF" w:rsidP="009847DF">
      <w:pPr>
        <w:ind w:left="840" w:firstLine="480"/>
        <w:rPr>
          <w:rFonts w:cs="Calibri"/>
        </w:rPr>
      </w:pPr>
      <w:r w:rsidRPr="00257295">
        <w:rPr>
          <w:rFonts w:cs="Calibri" w:hint="eastAsia"/>
        </w:rPr>
        <w:t>373~375</w:t>
      </w:r>
      <w:r w:rsidRPr="00257295">
        <w:rPr>
          <w:rFonts w:cs="Calibri" w:hint="eastAsia"/>
        </w:rPr>
        <w:t>行：</w:t>
      </w:r>
      <w:r w:rsidRPr="00257295">
        <w:rPr>
          <w:rFonts w:cs="Calibri" w:hint="eastAsia"/>
        </w:rPr>
        <w:t>r9</w:t>
      </w:r>
      <w:r w:rsidRPr="00257295">
        <w:rPr>
          <w:rFonts w:cs="Calibri"/>
        </w:rPr>
        <w:sym w:font="Wingdings" w:char="F0DF"/>
      </w:r>
      <w:r w:rsidRPr="00257295">
        <w:rPr>
          <w:rFonts w:cs="Calibri" w:hint="eastAsia"/>
        </w:rPr>
        <w:t>restart</w:t>
      </w:r>
      <w:r w:rsidRPr="00257295">
        <w:rPr>
          <w:rFonts w:cs="Calibri" w:hint="eastAsia"/>
        </w:rPr>
        <w:t>到</w:t>
      </w:r>
      <w:r w:rsidRPr="00257295">
        <w:rPr>
          <w:rFonts w:cs="Calibri" w:hint="eastAsia"/>
        </w:rPr>
        <w:t>_edata</w:t>
      </w:r>
      <w:r w:rsidRPr="00257295">
        <w:rPr>
          <w:rFonts w:cs="Calibri" w:hint="eastAsia"/>
        </w:rPr>
        <w:t>之间的长度</w:t>
      </w:r>
      <w:r w:rsidRPr="00257295">
        <w:rPr>
          <w:rFonts w:cs="Calibri" w:hint="eastAsia"/>
        </w:rPr>
        <w:t>(</w:t>
      </w:r>
      <w:r w:rsidRPr="00257295">
        <w:rPr>
          <w:rFonts w:cs="Calibri" w:hint="eastAsia"/>
        </w:rPr>
        <w:t>包括</w:t>
      </w:r>
      <w:r w:rsidRPr="00257295">
        <w:rPr>
          <w:rFonts w:cs="Calibri" w:hint="eastAsia"/>
        </w:rPr>
        <w:t>piggy.gz</w:t>
      </w:r>
      <w:r w:rsidRPr="00257295">
        <w:rPr>
          <w:rFonts w:cs="Calibri" w:hint="eastAsia"/>
        </w:rPr>
        <w:t>，除去</w:t>
      </w:r>
      <w:r w:rsidRPr="00257295">
        <w:rPr>
          <w:rFonts w:cs="Calibri" w:hint="eastAsia"/>
        </w:rPr>
        <w:t>bss)</w:t>
      </w:r>
      <w:r w:rsidRPr="00257295">
        <w:rPr>
          <w:rFonts w:cs="Calibri" w:hint="eastAsia"/>
        </w:rPr>
        <w:t>并对齐到</w:t>
      </w:r>
      <w:r w:rsidRPr="00257295">
        <w:rPr>
          <w:rFonts w:cs="Calibri" w:hint="eastAsia"/>
        </w:rPr>
        <w:t>32</w:t>
      </w:r>
      <w:r w:rsidRPr="00257295">
        <w:rPr>
          <w:rFonts w:cs="Calibri" w:hint="eastAsia"/>
        </w:rPr>
        <w:t>字节。</w:t>
      </w:r>
    </w:p>
    <w:p w:rsidR="009847DF" w:rsidRPr="00257295" w:rsidRDefault="009847DF" w:rsidP="009847DF">
      <w:pPr>
        <w:ind w:left="840" w:firstLine="480"/>
        <w:rPr>
          <w:rFonts w:cs="Calibri"/>
        </w:rPr>
      </w:pPr>
      <w:r w:rsidRPr="00257295">
        <w:rPr>
          <w:rFonts w:cs="Calibri" w:hint="eastAsia"/>
        </w:rPr>
        <w:t>376</w:t>
      </w:r>
      <w:r w:rsidRPr="00257295">
        <w:rPr>
          <w:rFonts w:cs="Calibri" w:hint="eastAsia"/>
        </w:rPr>
        <w:t>行：</w:t>
      </w:r>
      <w:r w:rsidRPr="00257295">
        <w:rPr>
          <w:rFonts w:cs="Calibri" w:hint="eastAsia"/>
        </w:rPr>
        <w:t>r6</w:t>
      </w:r>
      <w:r w:rsidRPr="00257295">
        <w:rPr>
          <w:rFonts w:cs="Calibri"/>
        </w:rPr>
        <w:sym w:font="Wingdings" w:char="F0DF"/>
      </w:r>
      <w:r w:rsidRPr="00257295">
        <w:rPr>
          <w:rFonts w:cs="Calibri" w:hint="eastAsia"/>
        </w:rPr>
        <w:t>_edata</w:t>
      </w:r>
      <w:r w:rsidRPr="00257295">
        <w:rPr>
          <w:rFonts w:cs="Calibri" w:hint="eastAsia"/>
        </w:rPr>
        <w:t>对应的物理地址，即</w:t>
      </w:r>
      <w:r w:rsidRPr="00257295">
        <w:rPr>
          <w:rFonts w:cs="Calibri" w:hint="eastAsia"/>
        </w:rPr>
        <w:t>r9+r5=(r6-r5)+r5</w:t>
      </w:r>
      <w:r w:rsidRPr="00257295">
        <w:rPr>
          <w:rFonts w:cs="Calibri" w:hint="eastAsia"/>
        </w:rPr>
        <w:t>。</w:t>
      </w:r>
    </w:p>
    <w:p w:rsidR="009847DF" w:rsidRPr="00257295" w:rsidRDefault="009847DF" w:rsidP="009847DF">
      <w:pPr>
        <w:ind w:left="840" w:firstLine="480"/>
        <w:rPr>
          <w:rFonts w:cs="Calibri"/>
        </w:rPr>
      </w:pPr>
      <w:r w:rsidRPr="00257295">
        <w:rPr>
          <w:rFonts w:cs="Calibri" w:hint="eastAsia"/>
        </w:rPr>
        <w:t>377</w:t>
      </w:r>
      <w:r w:rsidRPr="00257295">
        <w:rPr>
          <w:rFonts w:cs="Calibri" w:hint="eastAsia"/>
        </w:rPr>
        <w:t>行：</w:t>
      </w:r>
      <w:r w:rsidRPr="00257295">
        <w:rPr>
          <w:rFonts w:cs="Calibri" w:hint="eastAsia"/>
        </w:rPr>
        <w:t>r9</w:t>
      </w:r>
      <w:r w:rsidRPr="00257295">
        <w:rPr>
          <w:rFonts w:cs="Calibri"/>
        </w:rPr>
        <w:sym w:font="Wingdings" w:char="F0DF"/>
      </w:r>
      <w:r w:rsidRPr="00257295">
        <w:rPr>
          <w:rFonts w:cs="Calibri" w:hint="eastAsia"/>
        </w:rPr>
        <w:t>重定位后的结束地址，即从当前压缩</w:t>
      </w:r>
      <w:r w:rsidRPr="00257295">
        <w:rPr>
          <w:rFonts w:cs="Calibri" w:hint="eastAsia"/>
        </w:rPr>
        <w:t>image</w:t>
      </w:r>
      <w:r w:rsidRPr="00257295">
        <w:rPr>
          <w:rFonts w:cs="Calibri" w:hint="eastAsia"/>
        </w:rPr>
        <w:t>的结束位置偏移</w:t>
      </w:r>
      <w:r w:rsidRPr="00257295">
        <w:rPr>
          <w:rFonts w:cs="Calibri" w:hint="eastAsia"/>
        </w:rPr>
        <w:t>head.s</w:t>
      </w:r>
      <w:r w:rsidRPr="00257295">
        <w:rPr>
          <w:rFonts w:cs="Calibri" w:hint="eastAsia"/>
        </w:rPr>
        <w:t>的代码大小</w:t>
      </w:r>
      <w:r w:rsidRPr="00257295">
        <w:rPr>
          <w:rFonts w:cs="Calibri" w:hint="eastAsia"/>
        </w:rPr>
        <w:t>+</w:t>
      </w:r>
      <w:r w:rsidRPr="00257295">
        <w:rPr>
          <w:rFonts w:cs="Calibri" w:hint="eastAsia"/>
        </w:rPr>
        <w:t>除去</w:t>
      </w:r>
      <w:r w:rsidRPr="00257295">
        <w:rPr>
          <w:rFonts w:cs="Calibri" w:hint="eastAsia"/>
        </w:rPr>
        <w:t>bss</w:t>
      </w:r>
      <w:r w:rsidRPr="00257295">
        <w:rPr>
          <w:rFonts w:cs="Calibri" w:hint="eastAsia"/>
        </w:rPr>
        <w:t>的所有代码大小。</w:t>
      </w:r>
    </w:p>
    <w:p w:rsidR="009847DF" w:rsidRPr="00257295" w:rsidRDefault="009847DF" w:rsidP="009847DF">
      <w:pPr>
        <w:ind w:left="840" w:firstLine="480"/>
        <w:rPr>
          <w:rFonts w:cs="Calibri"/>
        </w:rPr>
      </w:pPr>
      <w:r w:rsidRPr="00257295">
        <w:rPr>
          <w:rFonts w:cs="Calibri" w:hint="eastAsia"/>
        </w:rPr>
        <w:lastRenderedPageBreak/>
        <w:t>379~382</w:t>
      </w:r>
      <w:r w:rsidRPr="00257295">
        <w:rPr>
          <w:rFonts w:cs="Calibri" w:hint="eastAsia"/>
        </w:rPr>
        <w:t>行：重定位，最后</w:t>
      </w:r>
      <w:r w:rsidRPr="00257295">
        <w:rPr>
          <w:rFonts w:cs="Calibri" w:hint="eastAsia"/>
        </w:rPr>
        <w:t>r6</w:t>
      </w:r>
      <w:r w:rsidRPr="00257295">
        <w:rPr>
          <w:rFonts w:cs="Calibri"/>
        </w:rPr>
        <w:sym w:font="Wingdings" w:char="F0DF"/>
      </w:r>
      <w:r w:rsidRPr="00257295">
        <w:rPr>
          <w:rFonts w:cs="Calibri" w:hint="eastAsia"/>
        </w:rPr>
        <w:t>旧位置的</w:t>
      </w:r>
      <w:r w:rsidRPr="00257295">
        <w:rPr>
          <w:rFonts w:cs="Calibri" w:hint="eastAsia"/>
        </w:rPr>
        <w:t>restart</w:t>
      </w:r>
      <w:r w:rsidRPr="00257295">
        <w:rPr>
          <w:rFonts w:cs="Calibri" w:hint="eastAsia"/>
        </w:rPr>
        <w:t>的物理位置，</w:t>
      </w:r>
      <w:r w:rsidRPr="00257295">
        <w:rPr>
          <w:rFonts w:cs="Calibri" w:hint="eastAsia"/>
        </w:rPr>
        <w:t>r9</w:t>
      </w:r>
      <w:r w:rsidRPr="00257295">
        <w:rPr>
          <w:rFonts w:cs="Calibri"/>
        </w:rPr>
        <w:sym w:font="Wingdings" w:char="F0DF"/>
      </w:r>
      <w:r w:rsidRPr="00257295">
        <w:rPr>
          <w:rFonts w:cs="Calibri" w:hint="eastAsia"/>
        </w:rPr>
        <w:t>重定位后的</w:t>
      </w:r>
      <w:r w:rsidRPr="00257295">
        <w:rPr>
          <w:rFonts w:cs="Calibri" w:hint="eastAsia"/>
        </w:rPr>
        <w:t>resetart</w:t>
      </w:r>
      <w:r w:rsidRPr="00257295">
        <w:rPr>
          <w:rFonts w:cs="Calibri" w:hint="eastAsia"/>
        </w:rPr>
        <w:t>物理位置。</w:t>
      </w:r>
    </w:p>
    <w:p w:rsidR="009847DF" w:rsidRPr="00257295" w:rsidRDefault="009847DF" w:rsidP="009847DF">
      <w:pPr>
        <w:ind w:left="780" w:firstLine="480"/>
      </w:pPr>
      <w:r w:rsidRPr="00257295">
        <w:rPr>
          <w:rFonts w:cs="Calibri" w:hint="eastAsia"/>
        </w:rPr>
        <w:t>385</w:t>
      </w:r>
      <w:r w:rsidRPr="00257295">
        <w:rPr>
          <w:rFonts w:cs="Calibri" w:hint="eastAsia"/>
        </w:rPr>
        <w:t>行：</w:t>
      </w:r>
      <w:r w:rsidRPr="00257295">
        <w:rPr>
          <w:rFonts w:cs="Calibri" w:hint="eastAsia"/>
        </w:rPr>
        <w:t>r6</w:t>
      </w:r>
      <w:r w:rsidRPr="00257295">
        <w:rPr>
          <w:rFonts w:cs="Calibri"/>
        </w:rPr>
        <w:sym w:font="Wingdings" w:char="F0DF"/>
      </w:r>
      <w:r w:rsidRPr="00257295">
        <w:rPr>
          <w:rFonts w:cs="Calibri" w:hint="eastAsia"/>
        </w:rPr>
        <w:t>重定位后的位置和旧的位置的偏移。</w:t>
      </w:r>
    </w:p>
    <w:p w:rsidR="009847DF" w:rsidRPr="00257295" w:rsidRDefault="009847DF" w:rsidP="00D734B9">
      <w:pPr>
        <w:pStyle w:val="ListParagraph"/>
        <w:numPr>
          <w:ilvl w:val="0"/>
          <w:numId w:val="48"/>
        </w:numPr>
        <w:ind w:firstLineChars="0"/>
      </w:pPr>
      <w:r w:rsidRPr="00257295">
        <w:rPr>
          <w:rFonts w:hint="eastAsia"/>
        </w:rPr>
        <w:t>进入重定位后的</w:t>
      </w:r>
      <w:r w:rsidRPr="00257295">
        <w:rPr>
          <w:rFonts w:hint="eastAsia"/>
        </w:rPr>
        <w:t>resetart</w:t>
      </w:r>
      <w:r w:rsidRPr="00257295">
        <w:rPr>
          <w:rFonts w:hint="eastAsia"/>
        </w:rPr>
        <w:t>地址运行</w:t>
      </w:r>
    </w:p>
    <w:p w:rsidR="009847DF" w:rsidRPr="00257295" w:rsidRDefault="009847DF" w:rsidP="009847DF">
      <w:pPr>
        <w:pStyle w:val="a7"/>
        <w:ind w:left="480" w:firstLine="360"/>
      </w:pPr>
      <w:r w:rsidRPr="00257295">
        <w:drawing>
          <wp:inline distT="0" distB="0" distL="0" distR="0" wp14:anchorId="43426C3F" wp14:editId="663F97F5">
            <wp:extent cx="3286584" cy="924054"/>
            <wp:effectExtent l="0" t="0" r="9525" b="9525"/>
            <wp:docPr id="1620" name="图片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D60D.tmp"/>
                    <pic:cNvPicPr/>
                  </pic:nvPicPr>
                  <pic:blipFill>
                    <a:blip r:embed="rId233">
                      <a:extLst>
                        <a:ext uri="{28A0092B-C50C-407E-A947-70E740481C1C}">
                          <a14:useLocalDpi xmlns:a14="http://schemas.microsoft.com/office/drawing/2010/main" val="0"/>
                        </a:ext>
                      </a:extLst>
                    </a:blip>
                    <a:stretch>
                      <a:fillRect/>
                    </a:stretch>
                  </pic:blipFill>
                  <pic:spPr>
                    <a:xfrm>
                      <a:off x="0" y="0"/>
                      <a:ext cx="3286584" cy="924054"/>
                    </a:xfrm>
                    <a:prstGeom prst="rect">
                      <a:avLst/>
                    </a:prstGeom>
                  </pic:spPr>
                </pic:pic>
              </a:graphicData>
            </a:graphic>
          </wp:inline>
        </w:drawing>
      </w:r>
    </w:p>
    <w:p w:rsidR="009847DF" w:rsidRPr="00257295" w:rsidRDefault="009847DF" w:rsidP="009847DF">
      <w:pPr>
        <w:ind w:firstLine="480"/>
      </w:pPr>
      <w:r w:rsidRPr="00257295">
        <w:rPr>
          <w:rFonts w:hint="eastAsia"/>
        </w:rPr>
        <w:tab/>
      </w:r>
      <w:r w:rsidRPr="00257295">
        <w:rPr>
          <w:rFonts w:hint="eastAsia"/>
        </w:rPr>
        <w:t>因为再次运行后，重定位的代码便不会再运行，所以此时代码逻辑</w:t>
      </w:r>
    </w:p>
    <w:p w:rsidR="009847DF" w:rsidRPr="00257295" w:rsidRDefault="009847DF" w:rsidP="00D734B9">
      <w:pPr>
        <w:pStyle w:val="ListParagraph"/>
        <w:numPr>
          <w:ilvl w:val="0"/>
          <w:numId w:val="48"/>
        </w:numPr>
        <w:ind w:firstLineChars="0"/>
      </w:pPr>
      <w:r w:rsidRPr="00257295">
        <w:rPr>
          <w:rFonts w:hint="eastAsia"/>
        </w:rPr>
        <w:t>修改</w:t>
      </w:r>
      <w:r w:rsidRPr="00257295">
        <w:rPr>
          <w:rFonts w:hint="eastAsia"/>
        </w:rPr>
        <w:t>GOT</w:t>
      </w:r>
    </w:p>
    <w:p w:rsidR="009847DF" w:rsidRPr="00257295" w:rsidRDefault="009847DF" w:rsidP="009847DF">
      <w:pPr>
        <w:pStyle w:val="a7"/>
        <w:ind w:left="480" w:firstLine="360"/>
      </w:pPr>
      <w:r w:rsidRPr="00257295">
        <w:rPr>
          <w:rFonts w:hint="eastAsia"/>
        </w:rPr>
        <w:drawing>
          <wp:inline distT="0" distB="0" distL="0" distR="0" wp14:anchorId="30B58180" wp14:editId="3E35C9C4">
            <wp:extent cx="4912242" cy="2027156"/>
            <wp:effectExtent l="0" t="0" r="3175" b="0"/>
            <wp:docPr id="1625" name="图片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98E4.tmp"/>
                    <pic:cNvPicPr/>
                  </pic:nvPicPr>
                  <pic:blipFill>
                    <a:blip r:embed="rId234">
                      <a:extLst>
                        <a:ext uri="{28A0092B-C50C-407E-A947-70E740481C1C}">
                          <a14:useLocalDpi xmlns:a14="http://schemas.microsoft.com/office/drawing/2010/main" val="0"/>
                        </a:ext>
                      </a:extLst>
                    </a:blip>
                    <a:stretch>
                      <a:fillRect/>
                    </a:stretch>
                  </pic:blipFill>
                  <pic:spPr>
                    <a:xfrm>
                      <a:off x="0" y="0"/>
                      <a:ext cx="4919789" cy="2030271"/>
                    </a:xfrm>
                    <a:prstGeom prst="rect">
                      <a:avLst/>
                    </a:prstGeom>
                  </pic:spPr>
                </pic:pic>
              </a:graphicData>
            </a:graphic>
          </wp:inline>
        </w:drawing>
      </w:r>
    </w:p>
    <w:p w:rsidR="009847DF" w:rsidRPr="00257295" w:rsidRDefault="009847DF" w:rsidP="00D734B9">
      <w:pPr>
        <w:pStyle w:val="ListParagraph"/>
        <w:numPr>
          <w:ilvl w:val="0"/>
          <w:numId w:val="48"/>
        </w:numPr>
        <w:ind w:firstLineChars="0"/>
      </w:pPr>
      <w:r w:rsidRPr="00257295">
        <w:rPr>
          <w:rFonts w:hint="eastAsia"/>
        </w:rPr>
        <w:t>将</w:t>
      </w:r>
      <w:r w:rsidRPr="00257295">
        <w:rPr>
          <w:rFonts w:hint="eastAsia"/>
        </w:rPr>
        <w:t>zImage</w:t>
      </w:r>
      <w:r w:rsidRPr="00257295">
        <w:rPr>
          <w:rFonts w:hint="eastAsia"/>
        </w:rPr>
        <w:t>中的</w:t>
      </w:r>
      <w:r w:rsidRPr="00257295">
        <w:rPr>
          <w:rFonts w:hint="eastAsia"/>
        </w:rPr>
        <w:t>piggy</w:t>
      </w:r>
      <w:r w:rsidRPr="00257295">
        <w:rPr>
          <w:rFonts w:hint="eastAsia"/>
        </w:rPr>
        <w:t>段内容解压，</w:t>
      </w:r>
      <w:r w:rsidRPr="00257295">
        <w:rPr>
          <w:rFonts w:hint="eastAsia"/>
        </w:rPr>
        <w:t>piggy</w:t>
      </w:r>
      <w:r w:rsidRPr="00257295">
        <w:rPr>
          <w:rFonts w:hint="eastAsia"/>
        </w:rPr>
        <w:t>段即</w:t>
      </w:r>
      <w:r w:rsidRPr="00257295">
        <w:rPr>
          <w:rFonts w:hint="eastAsia"/>
        </w:rPr>
        <w:t>vmlinux</w:t>
      </w:r>
      <w:r w:rsidRPr="00257295">
        <w:rPr>
          <w:rFonts w:hint="eastAsia"/>
        </w:rPr>
        <w:t>对应的</w:t>
      </w:r>
      <w:r w:rsidRPr="00257295">
        <w:rPr>
          <w:rFonts w:hint="eastAsia"/>
        </w:rPr>
        <w:t>Image</w:t>
      </w:r>
      <w:r w:rsidRPr="00257295">
        <w:rPr>
          <w:rFonts w:hint="eastAsia"/>
        </w:rPr>
        <w:t>镜像文件。</w:t>
      </w:r>
    </w:p>
    <w:p w:rsidR="009847DF" w:rsidRPr="00257295" w:rsidRDefault="009847DF" w:rsidP="009847DF">
      <w:pPr>
        <w:pStyle w:val="a7"/>
        <w:ind w:left="480" w:firstLine="360"/>
      </w:pPr>
      <w:r w:rsidRPr="00257295">
        <w:drawing>
          <wp:inline distT="0" distB="0" distL="0" distR="0" wp14:anchorId="308A3BDF" wp14:editId="4227A16B">
            <wp:extent cx="4786528" cy="185467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6696.tmp"/>
                    <pic:cNvPicPr/>
                  </pic:nvPicPr>
                  <pic:blipFill>
                    <a:blip r:embed="rId235" cstate="email">
                      <a:extLst>
                        <a:ext uri="{28A0092B-C50C-407E-A947-70E740481C1C}">
                          <a14:useLocalDpi xmlns:a14="http://schemas.microsoft.com/office/drawing/2010/main" val="0"/>
                        </a:ext>
                      </a:extLst>
                    </a:blip>
                    <a:stretch>
                      <a:fillRect/>
                    </a:stretch>
                  </pic:blipFill>
                  <pic:spPr>
                    <a:xfrm>
                      <a:off x="0" y="0"/>
                      <a:ext cx="4791941" cy="1856776"/>
                    </a:xfrm>
                    <a:prstGeom prst="rect">
                      <a:avLst/>
                    </a:prstGeom>
                  </pic:spPr>
                </pic:pic>
              </a:graphicData>
            </a:graphic>
          </wp:inline>
        </w:drawing>
      </w:r>
    </w:p>
    <w:p w:rsidR="009847DF" w:rsidRPr="00257295" w:rsidRDefault="009847DF" w:rsidP="009847DF">
      <w:pPr>
        <w:ind w:firstLine="480"/>
      </w:pPr>
      <w:r w:rsidRPr="00257295">
        <w:rPr>
          <w:rFonts w:hint="eastAsia"/>
        </w:rPr>
        <w:tab/>
      </w:r>
      <w:r w:rsidRPr="00257295">
        <w:rPr>
          <w:rFonts w:hint="eastAsia"/>
        </w:rPr>
        <w:t>设置内核启动参数</w:t>
      </w:r>
    </w:p>
    <w:p w:rsidR="009847DF" w:rsidRPr="00257295" w:rsidRDefault="009847DF" w:rsidP="009847DF">
      <w:pPr>
        <w:pStyle w:val="a7"/>
        <w:ind w:left="480" w:firstLine="360"/>
      </w:pPr>
      <w:r w:rsidRPr="00257295">
        <w:drawing>
          <wp:inline distT="0" distB="0" distL="0" distR="0" wp14:anchorId="056863AF" wp14:editId="10C4F3F0">
            <wp:extent cx="5411972" cy="500942"/>
            <wp:effectExtent l="0" t="0" r="0" b="0"/>
            <wp:docPr id="1614" name="图片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FED8.tmp"/>
                    <pic:cNvPicPr/>
                  </pic:nvPicPr>
                  <pic:blipFill>
                    <a:blip r:embed="rId236">
                      <a:extLst>
                        <a:ext uri="{28A0092B-C50C-407E-A947-70E740481C1C}">
                          <a14:useLocalDpi xmlns:a14="http://schemas.microsoft.com/office/drawing/2010/main" val="0"/>
                        </a:ext>
                      </a:extLst>
                    </a:blip>
                    <a:stretch>
                      <a:fillRect/>
                    </a:stretch>
                  </pic:blipFill>
                  <pic:spPr>
                    <a:xfrm>
                      <a:off x="0" y="0"/>
                      <a:ext cx="5430764" cy="502681"/>
                    </a:xfrm>
                    <a:prstGeom prst="rect">
                      <a:avLst/>
                    </a:prstGeom>
                  </pic:spPr>
                </pic:pic>
              </a:graphicData>
            </a:graphic>
          </wp:inline>
        </w:drawing>
      </w:r>
    </w:p>
    <w:p w:rsidR="009847DF" w:rsidRPr="00257295" w:rsidRDefault="009847DF" w:rsidP="00D734B9">
      <w:pPr>
        <w:pStyle w:val="ListParagraph"/>
        <w:numPr>
          <w:ilvl w:val="0"/>
          <w:numId w:val="48"/>
        </w:numPr>
        <w:ind w:firstLineChars="0"/>
      </w:pPr>
      <w:r w:rsidRPr="00257295">
        <w:rPr>
          <w:rFonts w:hint="eastAsia"/>
        </w:rPr>
        <w:t>转入解压地址运行，完成</w:t>
      </w:r>
      <w:r w:rsidRPr="00257295">
        <w:rPr>
          <w:rFonts w:hint="eastAsia"/>
        </w:rPr>
        <w:t>zImage</w:t>
      </w:r>
      <w:r w:rsidRPr="00257295">
        <w:rPr>
          <w:rFonts w:hint="eastAsia"/>
        </w:rPr>
        <w:t>对</w:t>
      </w:r>
      <w:r w:rsidRPr="00257295">
        <w:rPr>
          <w:rFonts w:hint="eastAsia"/>
        </w:rPr>
        <w:t>Image</w:t>
      </w:r>
      <w:r w:rsidRPr="00257295">
        <w:rPr>
          <w:rFonts w:hint="eastAsia"/>
        </w:rPr>
        <w:t>镜像的引导，开始执行</w:t>
      </w:r>
      <w:r w:rsidRPr="00257295">
        <w:rPr>
          <w:rFonts w:hint="eastAsia"/>
        </w:rPr>
        <w:t>Image</w:t>
      </w:r>
      <w:r w:rsidRPr="00257295">
        <w:rPr>
          <w:rFonts w:hint="eastAsia"/>
        </w:rPr>
        <w:t>。</w:t>
      </w:r>
    </w:p>
    <w:p w:rsidR="009847DF" w:rsidRPr="00257295" w:rsidRDefault="009847DF" w:rsidP="009847DF">
      <w:pPr>
        <w:pStyle w:val="a7"/>
        <w:ind w:left="480" w:firstLine="360"/>
      </w:pPr>
      <w:r w:rsidRPr="00257295">
        <w:drawing>
          <wp:inline distT="0" distB="0" distL="0" distR="0" wp14:anchorId="6ECEFCFA" wp14:editId="15CBE4E8">
            <wp:extent cx="3031200" cy="36360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2B11.tmp"/>
                    <pic:cNvPicPr/>
                  </pic:nvPicPr>
                  <pic:blipFill>
                    <a:blip r:embed="rId237">
                      <a:extLst>
                        <a:ext uri="{28A0092B-C50C-407E-A947-70E740481C1C}">
                          <a14:useLocalDpi xmlns:a14="http://schemas.microsoft.com/office/drawing/2010/main" val="0"/>
                        </a:ext>
                      </a:extLst>
                    </a:blip>
                    <a:stretch>
                      <a:fillRect/>
                    </a:stretch>
                  </pic:blipFill>
                  <pic:spPr>
                    <a:xfrm>
                      <a:off x="0" y="0"/>
                      <a:ext cx="3031200" cy="363600"/>
                    </a:xfrm>
                    <a:prstGeom prst="rect">
                      <a:avLst/>
                    </a:prstGeom>
                    <a:noFill/>
                    <a:ln>
                      <a:noFill/>
                    </a:ln>
                  </pic:spPr>
                </pic:pic>
              </a:graphicData>
            </a:graphic>
          </wp:inline>
        </w:drawing>
      </w:r>
    </w:p>
    <w:p w:rsidR="009847DF" w:rsidRPr="00257295" w:rsidRDefault="009847DF" w:rsidP="009847DF">
      <w:pPr>
        <w:pStyle w:val="a7"/>
        <w:ind w:left="480" w:firstLine="360"/>
      </w:pPr>
      <w:r w:rsidRPr="00257295">
        <w:lastRenderedPageBreak/>
        <w:drawing>
          <wp:inline distT="0" distB="0" distL="0" distR="0" wp14:anchorId="4A1942EA" wp14:editId="4628F269">
            <wp:extent cx="5604749" cy="793630"/>
            <wp:effectExtent l="0" t="0" r="0" b="698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DC16.tmp"/>
                    <pic:cNvPicPr/>
                  </pic:nvPicPr>
                  <pic:blipFill>
                    <a:blip r:embed="rId238" cstate="email">
                      <a:extLst>
                        <a:ext uri="{28A0092B-C50C-407E-A947-70E740481C1C}">
                          <a14:useLocalDpi xmlns:a14="http://schemas.microsoft.com/office/drawing/2010/main" val="0"/>
                        </a:ext>
                      </a:extLst>
                    </a:blip>
                    <a:stretch>
                      <a:fillRect/>
                    </a:stretch>
                  </pic:blipFill>
                  <pic:spPr>
                    <a:xfrm>
                      <a:off x="0" y="0"/>
                      <a:ext cx="5661977" cy="801734"/>
                    </a:xfrm>
                    <a:prstGeom prst="rect">
                      <a:avLst/>
                    </a:prstGeom>
                  </pic:spPr>
                </pic:pic>
              </a:graphicData>
            </a:graphic>
          </wp:inline>
        </w:drawing>
      </w:r>
    </w:p>
    <w:p w:rsidR="009847DF" w:rsidRPr="00257295" w:rsidRDefault="009847DF" w:rsidP="00D40EDB">
      <w:pPr>
        <w:ind w:left="420" w:firstLineChars="0" w:firstLine="420"/>
      </w:pPr>
      <w:r w:rsidRPr="00257295">
        <w:rPr>
          <w:rFonts w:hint="eastAsia"/>
        </w:rPr>
        <w:t>其中，跳转的地址</w:t>
      </w:r>
      <w:r w:rsidRPr="00257295">
        <w:rPr>
          <w:rFonts w:hint="eastAsia"/>
        </w:rPr>
        <w:t>r4</w:t>
      </w:r>
      <w:r w:rsidRPr="00257295">
        <w:rPr>
          <w:rFonts w:hint="eastAsia"/>
        </w:rPr>
        <w:t>为解压缩后的</w:t>
      </w:r>
      <w:r w:rsidRPr="00257295">
        <w:rPr>
          <w:rFonts w:hint="eastAsia"/>
        </w:rPr>
        <w:t>Image</w:t>
      </w:r>
      <w:r w:rsidRPr="00257295">
        <w:rPr>
          <w:rFonts w:hint="eastAsia"/>
        </w:rPr>
        <w:t>起始位置，启动参数的第二个和第三个分别为架构</w:t>
      </w:r>
      <w:r w:rsidRPr="00257295">
        <w:rPr>
          <w:rFonts w:hint="eastAsia"/>
        </w:rPr>
        <w:t>ID</w:t>
      </w:r>
      <w:r w:rsidRPr="00257295">
        <w:rPr>
          <w:rFonts w:hint="eastAsia"/>
        </w:rPr>
        <w:t>和</w:t>
      </w:r>
      <w:r w:rsidRPr="00257295">
        <w:rPr>
          <w:rFonts w:hint="eastAsia"/>
        </w:rPr>
        <w:t>atags</w:t>
      </w:r>
      <w:r w:rsidRPr="00257295">
        <w:rPr>
          <w:rFonts w:hint="eastAsia"/>
        </w:rPr>
        <w:t>的地址，第一个为</w:t>
      </w:r>
      <w:r w:rsidRPr="00257295">
        <w:rPr>
          <w:rFonts w:hint="eastAsia"/>
        </w:rPr>
        <w:t>0</w:t>
      </w:r>
      <w:r w:rsidRPr="00257295">
        <w:rPr>
          <w:rFonts w:hint="eastAsia"/>
        </w:rPr>
        <w:t>。</w:t>
      </w:r>
      <w:r w:rsidRPr="00257295">
        <w:rPr>
          <w:rFonts w:hint="eastAsia"/>
        </w:rPr>
        <w:t xml:space="preserve"> </w:t>
      </w:r>
    </w:p>
    <w:p w:rsidR="009847DF" w:rsidRPr="00257295" w:rsidRDefault="009847DF" w:rsidP="00D734B9">
      <w:pPr>
        <w:pStyle w:val="Heading3"/>
        <w:numPr>
          <w:ilvl w:val="2"/>
          <w:numId w:val="58"/>
        </w:numPr>
        <w:spacing w:before="163" w:after="163"/>
        <w:rPr>
          <w:rFonts w:cs="Arial"/>
          <w:color w:val="000000"/>
          <w:szCs w:val="21"/>
        </w:rPr>
      </w:pPr>
      <w:bookmarkStart w:id="43" w:name="_Toc390712615"/>
      <w:r w:rsidRPr="00257295">
        <w:rPr>
          <w:rFonts w:cs="Arial" w:hint="eastAsia"/>
          <w:color w:val="000000"/>
          <w:szCs w:val="21"/>
        </w:rPr>
        <w:t>处理器配置</w:t>
      </w:r>
      <w:bookmarkEnd w:id="43"/>
    </w:p>
    <w:p w:rsidR="009847DF" w:rsidRPr="00257295" w:rsidRDefault="009847DF" w:rsidP="00D40EDB">
      <w:pPr>
        <w:ind w:firstLineChars="0" w:firstLine="420"/>
      </w:pPr>
      <w:r w:rsidRPr="00257295">
        <w:rPr>
          <w:rFonts w:hint="eastAsia"/>
        </w:rPr>
        <w:t>kernel</w:t>
      </w:r>
      <w:r w:rsidRPr="00257295">
        <w:rPr>
          <w:rFonts w:hint="eastAsia"/>
        </w:rPr>
        <w:t>解压后的</w:t>
      </w:r>
      <w:r w:rsidRPr="00257295">
        <w:rPr>
          <w:rFonts w:hint="eastAsia"/>
        </w:rPr>
        <w:t>Image</w:t>
      </w:r>
      <w:r w:rsidRPr="00257295">
        <w:rPr>
          <w:rFonts w:hint="eastAsia"/>
        </w:rPr>
        <w:t>镜像的首地址即</w:t>
      </w:r>
      <w:r w:rsidRPr="00257295">
        <w:rPr>
          <w:rFonts w:hint="eastAsia"/>
        </w:rPr>
        <w:t>vmlinux</w:t>
      </w:r>
      <w:r w:rsidRPr="00257295">
        <w:rPr>
          <w:rFonts w:hint="eastAsia"/>
        </w:rPr>
        <w:t>的首地址，此时的内核参数保存在</w:t>
      </w:r>
      <w:r w:rsidRPr="00257295">
        <w:rPr>
          <w:rFonts w:hint="eastAsia"/>
        </w:rPr>
        <w:t>r0~r2</w:t>
      </w:r>
      <w:r w:rsidRPr="00257295">
        <w:rPr>
          <w:rFonts w:hint="eastAsia"/>
        </w:rPr>
        <w:t>中，</w:t>
      </w:r>
      <w:r w:rsidRPr="00257295">
        <w:rPr>
          <w:rFonts w:hint="eastAsia"/>
        </w:rPr>
        <w:t>r0=0</w:t>
      </w:r>
      <w:r w:rsidRPr="00257295">
        <w:rPr>
          <w:rFonts w:hint="eastAsia"/>
        </w:rPr>
        <w:t>，</w:t>
      </w:r>
      <w:r w:rsidRPr="00257295">
        <w:rPr>
          <w:rFonts w:hint="eastAsia"/>
        </w:rPr>
        <w:t>r1=</w:t>
      </w:r>
      <w:r w:rsidRPr="00257295">
        <w:rPr>
          <w:rFonts w:hint="eastAsia"/>
        </w:rPr>
        <w:t>架构</w:t>
      </w:r>
      <w:r w:rsidRPr="00257295">
        <w:rPr>
          <w:rFonts w:hint="eastAsia"/>
        </w:rPr>
        <w:t>ID</w:t>
      </w:r>
      <w:r w:rsidRPr="00257295">
        <w:rPr>
          <w:rFonts w:hint="eastAsia"/>
        </w:rPr>
        <w:t>，</w:t>
      </w:r>
      <w:r w:rsidRPr="00257295">
        <w:rPr>
          <w:rFonts w:hint="eastAsia"/>
        </w:rPr>
        <w:t>r2=</w:t>
      </w:r>
      <w:r w:rsidRPr="00257295">
        <w:rPr>
          <w:rFonts w:hint="eastAsia"/>
        </w:rPr>
        <w:t>参数地址</w:t>
      </w:r>
      <w:r w:rsidRPr="00257295">
        <w:rPr>
          <w:rFonts w:cs="Calibri" w:hint="eastAsia"/>
        </w:rPr>
        <w:t>。</w:t>
      </w:r>
    </w:p>
    <w:p w:rsidR="009847DF" w:rsidRPr="00257295" w:rsidRDefault="009847DF" w:rsidP="009847DF">
      <w:pPr>
        <w:pStyle w:val="a7"/>
        <w:ind w:leftChars="175"/>
      </w:pPr>
      <w:r w:rsidRPr="00257295">
        <w:drawing>
          <wp:inline distT="0" distB="0" distL="0" distR="0" wp14:anchorId="2BE87319" wp14:editId="0F944E77">
            <wp:extent cx="4904828" cy="1276350"/>
            <wp:effectExtent l="0" t="0" r="0" b="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1345.tmp"/>
                    <pic:cNvPicPr/>
                  </pic:nvPicPr>
                  <pic:blipFill rotWithShape="1">
                    <a:blip r:embed="rId239" cstate="email">
                      <a:extLst>
                        <a:ext uri="{28A0092B-C50C-407E-A947-70E740481C1C}">
                          <a14:useLocalDpi xmlns:a14="http://schemas.microsoft.com/office/drawing/2010/main" val="0"/>
                        </a:ext>
                      </a:extLst>
                    </a:blip>
                    <a:srcRect/>
                    <a:stretch/>
                  </pic:blipFill>
                  <pic:spPr bwMode="auto">
                    <a:xfrm>
                      <a:off x="0" y="0"/>
                      <a:ext cx="4910847" cy="1277916"/>
                    </a:xfrm>
                    <a:prstGeom prst="rect">
                      <a:avLst/>
                    </a:prstGeom>
                    <a:ln>
                      <a:noFill/>
                    </a:ln>
                    <a:extLst>
                      <a:ext uri="{53640926-AAD7-44D8-BBD7-CCE9431645EC}">
                        <a14:shadowObscured xmlns:a14="http://schemas.microsoft.com/office/drawing/2010/main"/>
                      </a:ext>
                    </a:extLst>
                  </pic:spPr>
                </pic:pic>
              </a:graphicData>
            </a:graphic>
          </wp:inline>
        </w:drawing>
      </w:r>
    </w:p>
    <w:p w:rsidR="009847DF" w:rsidRPr="00257295" w:rsidRDefault="009847DF" w:rsidP="00D734B9">
      <w:pPr>
        <w:pStyle w:val="ListParagraph"/>
        <w:numPr>
          <w:ilvl w:val="0"/>
          <w:numId w:val="115"/>
        </w:numPr>
        <w:ind w:firstLineChars="0"/>
      </w:pPr>
      <w:r w:rsidRPr="00257295">
        <w:rPr>
          <w:rFonts w:hint="eastAsia"/>
        </w:rPr>
        <w:t>获取实际</w:t>
      </w:r>
      <w:r w:rsidRPr="00257295">
        <w:rPr>
          <w:rFonts w:hint="eastAsia"/>
        </w:rPr>
        <w:t>CPU</w:t>
      </w:r>
      <w:r w:rsidRPr="00257295">
        <w:rPr>
          <w:rFonts w:hint="eastAsia"/>
        </w:rPr>
        <w:t>的</w:t>
      </w:r>
      <w:r w:rsidRPr="00257295">
        <w:rPr>
          <w:rFonts w:hint="eastAsia"/>
        </w:rPr>
        <w:t>ID</w:t>
      </w:r>
      <w:r w:rsidRPr="00257295">
        <w:rPr>
          <w:rFonts w:hint="eastAsia"/>
        </w:rPr>
        <w:t>并从内核代码中查找对应配置</w:t>
      </w:r>
    </w:p>
    <w:p w:rsidR="009847DF" w:rsidRPr="00257295" w:rsidRDefault="009847DF" w:rsidP="009847DF">
      <w:pPr>
        <w:pStyle w:val="a7"/>
        <w:ind w:leftChars="350" w:left="840"/>
      </w:pPr>
      <w:r w:rsidRPr="00257295">
        <w:drawing>
          <wp:inline distT="0" distB="0" distL="0" distR="0" wp14:anchorId="4792F08A" wp14:editId="6B22B8A5">
            <wp:extent cx="4827182" cy="514236"/>
            <wp:effectExtent l="0" t="0" r="0" b="635"/>
            <wp:docPr id="1629" name="图片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D9E0.tmp"/>
                    <pic:cNvPicPr/>
                  </pic:nvPicPr>
                  <pic:blipFill>
                    <a:blip r:embed="rId240">
                      <a:extLst>
                        <a:ext uri="{28A0092B-C50C-407E-A947-70E740481C1C}">
                          <a14:useLocalDpi xmlns:a14="http://schemas.microsoft.com/office/drawing/2010/main" val="0"/>
                        </a:ext>
                      </a:extLst>
                    </a:blip>
                    <a:stretch>
                      <a:fillRect/>
                    </a:stretch>
                  </pic:blipFill>
                  <pic:spPr>
                    <a:xfrm>
                      <a:off x="0" y="0"/>
                      <a:ext cx="4831331" cy="514678"/>
                    </a:xfrm>
                    <a:prstGeom prst="rect">
                      <a:avLst/>
                    </a:prstGeom>
                  </pic:spPr>
                </pic:pic>
              </a:graphicData>
            </a:graphic>
          </wp:inline>
        </w:drawing>
      </w:r>
    </w:p>
    <w:p w:rsidR="009847DF" w:rsidRPr="00257295" w:rsidRDefault="009847DF" w:rsidP="009847DF">
      <w:pPr>
        <w:pStyle w:val="a7"/>
        <w:ind w:leftChars="350" w:left="840"/>
      </w:pPr>
      <w:r w:rsidRPr="00257295">
        <w:rPr>
          <w:rFonts w:hint="eastAsia"/>
        </w:rPr>
        <w:drawing>
          <wp:inline distT="0" distB="0" distL="0" distR="0" wp14:anchorId="2E127BF7" wp14:editId="162A8D79">
            <wp:extent cx="4800600" cy="2821084"/>
            <wp:effectExtent l="0" t="0" r="0"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A644.tmp"/>
                    <pic:cNvPicPr/>
                  </pic:nvPicPr>
                  <pic:blipFill>
                    <a:blip r:embed="rId241" cstate="email">
                      <a:extLst>
                        <a:ext uri="{28A0092B-C50C-407E-A947-70E740481C1C}">
                          <a14:useLocalDpi xmlns:a14="http://schemas.microsoft.com/office/drawing/2010/main" val="0"/>
                        </a:ext>
                      </a:extLst>
                    </a:blip>
                    <a:stretch>
                      <a:fillRect/>
                    </a:stretch>
                  </pic:blipFill>
                  <pic:spPr>
                    <a:xfrm>
                      <a:off x="0" y="0"/>
                      <a:ext cx="4807828" cy="2825332"/>
                    </a:xfrm>
                    <a:prstGeom prst="rect">
                      <a:avLst/>
                    </a:prstGeom>
                  </pic:spPr>
                </pic:pic>
              </a:graphicData>
            </a:graphic>
          </wp:inline>
        </w:drawing>
      </w:r>
    </w:p>
    <w:p w:rsidR="009847DF" w:rsidRPr="00257295" w:rsidRDefault="009847DF" w:rsidP="009847DF">
      <w:pPr>
        <w:pStyle w:val="a7"/>
        <w:ind w:leftChars="350" w:left="840"/>
      </w:pPr>
      <w:r w:rsidRPr="00257295">
        <w:rPr>
          <w:rFonts w:hint="eastAsia"/>
        </w:rPr>
        <w:lastRenderedPageBreak/>
        <w:drawing>
          <wp:inline distT="0" distB="0" distL="0" distR="0" wp14:anchorId="79820D28" wp14:editId="0D3FAC33">
            <wp:extent cx="4829175" cy="932813"/>
            <wp:effectExtent l="0" t="0" r="0" b="1270"/>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268.tmp"/>
                    <pic:cNvPicPr/>
                  </pic:nvPicPr>
                  <pic:blipFill>
                    <a:blip r:embed="rId242" cstate="email">
                      <a:extLst>
                        <a:ext uri="{28A0092B-C50C-407E-A947-70E740481C1C}">
                          <a14:useLocalDpi xmlns:a14="http://schemas.microsoft.com/office/drawing/2010/main" val="0"/>
                        </a:ext>
                      </a:extLst>
                    </a:blip>
                    <a:stretch>
                      <a:fillRect/>
                    </a:stretch>
                  </pic:blipFill>
                  <pic:spPr>
                    <a:xfrm>
                      <a:off x="0" y="0"/>
                      <a:ext cx="4840089" cy="934921"/>
                    </a:xfrm>
                    <a:prstGeom prst="rect">
                      <a:avLst/>
                    </a:prstGeom>
                  </pic:spPr>
                </pic:pic>
              </a:graphicData>
            </a:graphic>
          </wp:inline>
        </w:drawing>
      </w:r>
    </w:p>
    <w:p w:rsidR="009847DF" w:rsidRPr="00257295" w:rsidRDefault="009847DF" w:rsidP="009847DF">
      <w:pPr>
        <w:ind w:firstLine="480"/>
        <w:rPr>
          <w:rFonts w:cs="Calibri"/>
        </w:rPr>
      </w:pPr>
      <w:r w:rsidRPr="00257295">
        <w:rPr>
          <w:rFonts w:hint="eastAsia"/>
        </w:rPr>
        <w:tab/>
        <w:t>146~147</w:t>
      </w:r>
      <w:r w:rsidRPr="00257295">
        <w:rPr>
          <w:rFonts w:hint="eastAsia"/>
        </w:rPr>
        <w:t>：</w:t>
      </w:r>
      <w:r w:rsidRPr="00257295">
        <w:rPr>
          <w:rFonts w:hint="eastAsia"/>
        </w:rPr>
        <w:t>r4</w:t>
      </w:r>
      <w:r w:rsidRPr="00257295">
        <w:rPr>
          <w:rFonts w:cs="Calibri"/>
        </w:rPr>
        <w:sym w:font="Wingdings" w:char="F0DF"/>
      </w:r>
      <w:r w:rsidRPr="00257295">
        <w:rPr>
          <w:rFonts w:cs="Calibri" w:hint="eastAsia"/>
        </w:rPr>
        <w:t>168</w:t>
      </w:r>
      <w:r w:rsidRPr="00257295">
        <w:rPr>
          <w:rFonts w:cs="Calibri" w:hint="eastAsia"/>
        </w:rPr>
        <w:t>行物理地址，</w:t>
      </w:r>
      <w:r w:rsidRPr="00257295">
        <w:rPr>
          <w:rFonts w:cs="Calibri" w:hint="eastAsia"/>
        </w:rPr>
        <w:t>r5</w:t>
      </w:r>
      <w:r w:rsidRPr="00257295">
        <w:rPr>
          <w:rFonts w:cs="Calibri" w:hint="eastAsia"/>
        </w:rPr>
        <w:t>和</w:t>
      </w:r>
      <w:r w:rsidRPr="00257295">
        <w:rPr>
          <w:rFonts w:cs="Calibri" w:hint="eastAsia"/>
        </w:rPr>
        <w:t>r6</w:t>
      </w:r>
      <w:r w:rsidRPr="00257295">
        <w:rPr>
          <w:rFonts w:cs="Calibri" w:hint="eastAsia"/>
        </w:rPr>
        <w:t>表示</w:t>
      </w:r>
      <w:r w:rsidRPr="00257295">
        <w:rPr>
          <w:rFonts w:cs="Calibri" w:hint="eastAsia"/>
        </w:rPr>
        <w:t>_proc_info</w:t>
      </w:r>
      <w:r w:rsidRPr="00257295">
        <w:rPr>
          <w:rFonts w:cs="Calibri" w:hint="eastAsia"/>
        </w:rPr>
        <w:t>的起始和结束逻辑地址。</w:t>
      </w:r>
    </w:p>
    <w:p w:rsidR="009847DF" w:rsidRPr="00257295" w:rsidRDefault="009847DF" w:rsidP="009847DF">
      <w:pPr>
        <w:ind w:firstLine="480"/>
        <w:rPr>
          <w:rFonts w:cs="Calibri"/>
        </w:rPr>
      </w:pPr>
      <w:r w:rsidRPr="00257295">
        <w:rPr>
          <w:rFonts w:cs="Calibri" w:hint="eastAsia"/>
        </w:rPr>
        <w:tab/>
        <w:t>148~150</w:t>
      </w:r>
      <w:r w:rsidRPr="00257295">
        <w:rPr>
          <w:rFonts w:cs="Calibri" w:hint="eastAsia"/>
        </w:rPr>
        <w:t>：</w:t>
      </w:r>
      <w:r w:rsidRPr="00257295">
        <w:rPr>
          <w:rFonts w:cs="Calibri" w:hint="eastAsia"/>
        </w:rPr>
        <w:t>r3</w:t>
      </w:r>
      <w:r w:rsidRPr="00257295">
        <w:rPr>
          <w:rFonts w:cs="Calibri" w:hint="eastAsia"/>
        </w:rPr>
        <w:t>为逻辑地址和物理地址偏移，</w:t>
      </w:r>
      <w:r w:rsidRPr="00257295">
        <w:rPr>
          <w:rFonts w:cs="Calibri" w:hint="eastAsia"/>
        </w:rPr>
        <w:t>r5,r6</w:t>
      </w:r>
      <w:r w:rsidRPr="00257295">
        <w:rPr>
          <w:rFonts w:cs="Calibri" w:hint="eastAsia"/>
        </w:rPr>
        <w:t>指向各自对应的物理地址。</w:t>
      </w:r>
    </w:p>
    <w:p w:rsidR="009847DF" w:rsidRPr="00257295" w:rsidRDefault="009847DF" w:rsidP="009847DF">
      <w:pPr>
        <w:ind w:left="480" w:firstLineChars="0" w:firstLine="0"/>
        <w:rPr>
          <w:rFonts w:cs="Calibri"/>
        </w:rPr>
      </w:pPr>
      <w:r w:rsidRPr="00257295">
        <w:rPr>
          <w:rFonts w:cs="Calibri" w:hint="eastAsia"/>
        </w:rPr>
        <w:tab/>
        <w:t>151~159</w:t>
      </w:r>
      <w:r w:rsidRPr="00257295">
        <w:rPr>
          <w:rFonts w:cs="Calibri" w:hint="eastAsia"/>
        </w:rPr>
        <w:t>：如果</w:t>
      </w:r>
      <w:r w:rsidRPr="00257295">
        <w:rPr>
          <w:rFonts w:cs="Calibri" w:hint="eastAsia"/>
        </w:rPr>
        <w:t>cpu_val == cpu_mask &amp; cpu_id(</w:t>
      </w:r>
      <w:r w:rsidRPr="00257295">
        <w:rPr>
          <w:rFonts w:cs="Calibri" w:hint="eastAsia"/>
        </w:rPr>
        <w:t>第一个启动参数</w:t>
      </w:r>
      <w:r w:rsidRPr="00257295">
        <w:rPr>
          <w:rFonts w:cs="Calibri" w:hint="eastAsia"/>
        </w:rPr>
        <w:t>)</w:t>
      </w:r>
      <w:r w:rsidRPr="00257295">
        <w:rPr>
          <w:rFonts w:cs="Calibri" w:hint="eastAsia"/>
        </w:rPr>
        <w:t>，则正常返回，否则将</w:t>
      </w:r>
      <w:r w:rsidRPr="00257295">
        <w:rPr>
          <w:rFonts w:cs="Calibri" w:hint="eastAsia"/>
        </w:rPr>
        <w:t>r5</w:t>
      </w:r>
      <w:r w:rsidRPr="00257295">
        <w:rPr>
          <w:rFonts w:cs="Calibri" w:hint="eastAsia"/>
        </w:rPr>
        <w:t>设置为</w:t>
      </w:r>
      <w:r w:rsidRPr="00257295">
        <w:rPr>
          <w:rFonts w:cs="Calibri" w:hint="eastAsia"/>
        </w:rPr>
        <w:t>0</w:t>
      </w:r>
      <w:r w:rsidRPr="00257295">
        <w:rPr>
          <w:rFonts w:cs="Calibri" w:hint="eastAsia"/>
        </w:rPr>
        <w:t>返回。</w:t>
      </w:r>
    </w:p>
    <w:p w:rsidR="009847DF" w:rsidRPr="00257295" w:rsidRDefault="009847DF" w:rsidP="009847DF">
      <w:pPr>
        <w:ind w:left="480" w:firstLineChars="0" w:firstLine="0"/>
        <w:rPr>
          <w:rFonts w:cs="Calibri"/>
        </w:rPr>
      </w:pPr>
      <w:r w:rsidRPr="00257295">
        <w:rPr>
          <w:rFonts w:cs="Calibri" w:hint="eastAsia"/>
        </w:rPr>
        <w:tab/>
        <w:t>94</w:t>
      </w:r>
      <w:r w:rsidRPr="00257295">
        <w:rPr>
          <w:rFonts w:cs="Calibri" w:hint="eastAsia"/>
        </w:rPr>
        <w:t>行：</w:t>
      </w:r>
      <w:r w:rsidRPr="00257295">
        <w:rPr>
          <w:rFonts w:cs="Calibri" w:hint="eastAsia"/>
        </w:rPr>
        <w:t>r10</w:t>
      </w:r>
      <w:r w:rsidRPr="00257295">
        <w:rPr>
          <w:rFonts w:cs="Calibri"/>
        </w:rPr>
        <w:sym w:font="Wingdings" w:char="F0DF"/>
      </w:r>
      <w:r w:rsidRPr="00257295">
        <w:rPr>
          <w:rFonts w:cs="Calibri" w:hint="eastAsia"/>
        </w:rPr>
        <w:t>proc_info</w:t>
      </w:r>
      <w:r w:rsidRPr="00257295">
        <w:rPr>
          <w:rFonts w:cs="Calibri" w:hint="eastAsia"/>
        </w:rPr>
        <w:t>的起始地址。</w:t>
      </w:r>
    </w:p>
    <w:p w:rsidR="009847DF" w:rsidRPr="00257295" w:rsidRDefault="009847DF" w:rsidP="00D734B9">
      <w:pPr>
        <w:pStyle w:val="ListParagraph"/>
        <w:numPr>
          <w:ilvl w:val="0"/>
          <w:numId w:val="115"/>
        </w:numPr>
        <w:ind w:firstLineChars="0"/>
      </w:pPr>
      <w:r w:rsidRPr="00257295">
        <w:rPr>
          <w:rFonts w:hint="eastAsia"/>
        </w:rPr>
        <w:t>调用</w:t>
      </w:r>
      <w:r w:rsidRPr="00257295">
        <w:rPr>
          <w:rFonts w:hint="eastAsia"/>
        </w:rPr>
        <w:t>cpu_flush</w:t>
      </w:r>
    </w:p>
    <w:p w:rsidR="009847DF" w:rsidRPr="00257295" w:rsidRDefault="009847DF" w:rsidP="00D40EDB">
      <w:pPr>
        <w:ind w:left="420" w:firstLineChars="0" w:firstLine="420"/>
      </w:pPr>
      <w:r w:rsidRPr="00257295">
        <w:rPr>
          <w:rFonts w:hint="eastAsia"/>
        </w:rPr>
        <w:t>通过偏移值获取</w:t>
      </w:r>
      <w:r w:rsidRPr="00257295">
        <w:rPr>
          <w:rFonts w:hint="eastAsia"/>
        </w:rPr>
        <w:t>cpu_flush</w:t>
      </w:r>
      <w:r w:rsidRPr="00257295">
        <w:rPr>
          <w:rFonts w:hint="eastAsia"/>
        </w:rPr>
        <w:t>函数，即</w:t>
      </w:r>
      <w:r w:rsidRPr="00257295">
        <w:rPr>
          <w:rFonts w:hint="eastAsia"/>
        </w:rPr>
        <w:t>__arm920_setup</w:t>
      </w:r>
      <w:r w:rsidRPr="00257295">
        <w:rPr>
          <w:rFonts w:hint="eastAsia"/>
        </w:rPr>
        <w:t>函数：</w:t>
      </w:r>
    </w:p>
    <w:p w:rsidR="009847DF" w:rsidRPr="00257295" w:rsidRDefault="009847DF" w:rsidP="009847DF">
      <w:pPr>
        <w:pStyle w:val="a7"/>
        <w:ind w:leftChars="350" w:left="840"/>
      </w:pPr>
      <w:r w:rsidRPr="00257295">
        <w:rPr>
          <w:rFonts w:hint="eastAsia"/>
        </w:rPr>
        <w:drawing>
          <wp:inline distT="0" distB="0" distL="0" distR="0" wp14:anchorId="5EBDCCF5" wp14:editId="326CC831">
            <wp:extent cx="3752850" cy="324766"/>
            <wp:effectExtent l="0" t="0" r="0" b="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EB61.tmp"/>
                    <pic:cNvPicPr/>
                  </pic:nvPicPr>
                  <pic:blipFill>
                    <a:blip r:embed="rId243" cstate="email">
                      <a:extLst>
                        <a:ext uri="{28A0092B-C50C-407E-A947-70E740481C1C}">
                          <a14:useLocalDpi xmlns:a14="http://schemas.microsoft.com/office/drawing/2010/main" val="0"/>
                        </a:ext>
                      </a:extLst>
                    </a:blip>
                    <a:stretch>
                      <a:fillRect/>
                    </a:stretch>
                  </pic:blipFill>
                  <pic:spPr>
                    <a:xfrm>
                      <a:off x="0" y="0"/>
                      <a:ext cx="3753375" cy="324811"/>
                    </a:xfrm>
                    <a:prstGeom prst="rect">
                      <a:avLst/>
                    </a:prstGeom>
                  </pic:spPr>
                </pic:pic>
              </a:graphicData>
            </a:graphic>
          </wp:inline>
        </w:drawing>
      </w:r>
    </w:p>
    <w:p w:rsidR="009847DF" w:rsidRPr="00257295" w:rsidRDefault="009847DF" w:rsidP="009847DF">
      <w:pPr>
        <w:ind w:firstLine="480"/>
      </w:pPr>
      <w:r w:rsidRPr="00257295">
        <w:rPr>
          <w:rFonts w:hint="eastAsia"/>
        </w:rPr>
        <w:tab/>
        <w:t>cpu_flush</w:t>
      </w:r>
      <w:r w:rsidRPr="00257295">
        <w:rPr>
          <w:rFonts w:hint="eastAsia"/>
        </w:rPr>
        <w:t>的偏移地址：</w:t>
      </w:r>
    </w:p>
    <w:p w:rsidR="009847DF" w:rsidRPr="00257295" w:rsidRDefault="009847DF" w:rsidP="009847DF">
      <w:pPr>
        <w:pStyle w:val="a7"/>
        <w:ind w:leftChars="350" w:left="840"/>
      </w:pPr>
      <w:r w:rsidRPr="00257295">
        <w:drawing>
          <wp:inline distT="0" distB="0" distL="0" distR="0" wp14:anchorId="1248DCF1" wp14:editId="1050B490">
            <wp:extent cx="5267325" cy="324143"/>
            <wp:effectExtent l="0" t="0" r="0" b="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F230.tmp"/>
                    <pic:cNvPicPr/>
                  </pic:nvPicPr>
                  <pic:blipFill>
                    <a:blip r:embed="rId244" cstate="email">
                      <a:extLst>
                        <a:ext uri="{28A0092B-C50C-407E-A947-70E740481C1C}">
                          <a14:useLocalDpi xmlns:a14="http://schemas.microsoft.com/office/drawing/2010/main" val="0"/>
                        </a:ext>
                      </a:extLst>
                    </a:blip>
                    <a:stretch>
                      <a:fillRect/>
                    </a:stretch>
                  </pic:blipFill>
                  <pic:spPr>
                    <a:xfrm>
                      <a:off x="0" y="0"/>
                      <a:ext cx="5268062" cy="324188"/>
                    </a:xfrm>
                    <a:prstGeom prst="rect">
                      <a:avLst/>
                    </a:prstGeom>
                  </pic:spPr>
                </pic:pic>
              </a:graphicData>
            </a:graphic>
          </wp:inline>
        </w:drawing>
      </w:r>
    </w:p>
    <w:p w:rsidR="009847DF" w:rsidRPr="00257295" w:rsidRDefault="009847DF" w:rsidP="009847DF">
      <w:pPr>
        <w:ind w:firstLine="480"/>
      </w:pPr>
      <w:r w:rsidRPr="00257295">
        <w:rPr>
          <w:rFonts w:hint="eastAsia"/>
        </w:rPr>
        <w:tab/>
        <w:t>cpu_flush</w:t>
      </w:r>
      <w:r w:rsidRPr="00257295">
        <w:rPr>
          <w:rFonts w:hint="eastAsia"/>
        </w:rPr>
        <w:t>是一条指令，此处对应为</w:t>
      </w:r>
      <w:r w:rsidRPr="00257295">
        <w:rPr>
          <w:rFonts w:hint="eastAsia"/>
        </w:rPr>
        <w:t>b __arm920_setup</w:t>
      </w:r>
      <w:r w:rsidRPr="00257295">
        <w:rPr>
          <w:rFonts w:hint="eastAsia"/>
        </w:rPr>
        <w:t>，对应如下：</w:t>
      </w:r>
    </w:p>
    <w:p w:rsidR="009847DF" w:rsidRPr="00257295" w:rsidRDefault="009847DF" w:rsidP="009847DF">
      <w:pPr>
        <w:pStyle w:val="a7"/>
        <w:ind w:leftChars="350" w:left="840"/>
      </w:pPr>
      <w:r w:rsidRPr="00257295">
        <w:drawing>
          <wp:inline distT="0" distB="0" distL="0" distR="0" wp14:anchorId="032BB5D5" wp14:editId="3EEB64BA">
            <wp:extent cx="4948208" cy="1977655"/>
            <wp:effectExtent l="0" t="0" r="5080" b="3810"/>
            <wp:docPr id="1615" name="图片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4875.tmp"/>
                    <pic:cNvPicPr/>
                  </pic:nvPicPr>
                  <pic:blipFill>
                    <a:blip r:embed="rId245">
                      <a:extLst>
                        <a:ext uri="{28A0092B-C50C-407E-A947-70E740481C1C}">
                          <a14:useLocalDpi xmlns:a14="http://schemas.microsoft.com/office/drawing/2010/main" val="0"/>
                        </a:ext>
                      </a:extLst>
                    </a:blip>
                    <a:stretch>
                      <a:fillRect/>
                    </a:stretch>
                  </pic:blipFill>
                  <pic:spPr>
                    <a:xfrm>
                      <a:off x="0" y="0"/>
                      <a:ext cx="4945873" cy="1976722"/>
                    </a:xfrm>
                    <a:prstGeom prst="rect">
                      <a:avLst/>
                    </a:prstGeom>
                  </pic:spPr>
                </pic:pic>
              </a:graphicData>
            </a:graphic>
          </wp:inline>
        </w:drawing>
      </w:r>
    </w:p>
    <w:p w:rsidR="009847DF" w:rsidRPr="00257295" w:rsidRDefault="009847DF" w:rsidP="00D734B9">
      <w:pPr>
        <w:pStyle w:val="ListParagraph"/>
        <w:numPr>
          <w:ilvl w:val="0"/>
          <w:numId w:val="115"/>
        </w:numPr>
        <w:ind w:firstLineChars="0"/>
      </w:pPr>
      <w:r w:rsidRPr="00257295">
        <w:rPr>
          <w:rFonts w:hint="eastAsia"/>
        </w:rPr>
        <w:t>打开</w:t>
      </w:r>
      <w:r w:rsidRPr="00257295">
        <w:rPr>
          <w:rFonts w:hint="eastAsia"/>
        </w:rPr>
        <w:t>MMU</w:t>
      </w:r>
    </w:p>
    <w:p w:rsidR="009847DF" w:rsidRPr="00257295" w:rsidRDefault="009847DF" w:rsidP="009847DF">
      <w:pPr>
        <w:pStyle w:val="a7"/>
        <w:ind w:leftChars="350" w:left="840"/>
      </w:pPr>
      <w:r w:rsidRPr="00257295">
        <w:rPr>
          <w:rFonts w:hint="eastAsia"/>
        </w:rPr>
        <w:drawing>
          <wp:inline distT="0" distB="0" distL="0" distR="0" wp14:anchorId="6783FDD3" wp14:editId="4DAD78B8">
            <wp:extent cx="4514850" cy="1117610"/>
            <wp:effectExtent l="0" t="0" r="0" b="635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AEC2.tmp"/>
                    <pic:cNvPicPr/>
                  </pic:nvPicPr>
                  <pic:blipFill>
                    <a:blip r:embed="rId246" cstate="email">
                      <a:extLst>
                        <a:ext uri="{28A0092B-C50C-407E-A947-70E740481C1C}">
                          <a14:useLocalDpi xmlns:a14="http://schemas.microsoft.com/office/drawing/2010/main" val="0"/>
                        </a:ext>
                      </a:extLst>
                    </a:blip>
                    <a:stretch>
                      <a:fillRect/>
                    </a:stretch>
                  </pic:blipFill>
                  <pic:spPr>
                    <a:xfrm>
                      <a:off x="0" y="0"/>
                      <a:ext cx="4520679" cy="1119053"/>
                    </a:xfrm>
                    <a:prstGeom prst="rect">
                      <a:avLst/>
                    </a:prstGeom>
                  </pic:spPr>
                </pic:pic>
              </a:graphicData>
            </a:graphic>
          </wp:inline>
        </w:drawing>
      </w:r>
    </w:p>
    <w:p w:rsidR="009847DF" w:rsidRPr="00257295" w:rsidRDefault="009847DF" w:rsidP="009847DF">
      <w:pPr>
        <w:ind w:left="360" w:firstLine="480"/>
      </w:pPr>
      <w:r w:rsidRPr="00257295">
        <w:rPr>
          <w:rFonts w:hint="eastAsia"/>
        </w:rPr>
        <w:t>跳转到</w:t>
      </w:r>
      <w:r w:rsidRPr="00257295">
        <w:rPr>
          <w:rFonts w:hint="eastAsia"/>
        </w:rPr>
        <w:t>r13</w:t>
      </w:r>
      <w:r w:rsidRPr="00257295">
        <w:rPr>
          <w:rFonts w:hint="eastAsia"/>
        </w:rPr>
        <w:t>寄存器，即</w:t>
      </w:r>
      <w:r w:rsidRPr="00257295">
        <w:rPr>
          <w:rFonts w:hint="eastAsia"/>
        </w:rPr>
        <w:t>__mmap_switched</w:t>
      </w:r>
      <w:r w:rsidRPr="00257295">
        <w:rPr>
          <w:rFonts w:hint="eastAsia"/>
        </w:rPr>
        <w:t>函数：</w:t>
      </w:r>
    </w:p>
    <w:p w:rsidR="009847DF" w:rsidRPr="00257295" w:rsidRDefault="009847DF" w:rsidP="009847DF">
      <w:pPr>
        <w:pStyle w:val="a7"/>
        <w:ind w:leftChars="350" w:left="840"/>
      </w:pPr>
      <w:r w:rsidRPr="00257295">
        <w:rPr>
          <w:rFonts w:hint="eastAsia"/>
        </w:rPr>
        <w:lastRenderedPageBreak/>
        <w:drawing>
          <wp:inline distT="0" distB="0" distL="0" distR="0" wp14:anchorId="12FD085B" wp14:editId="103658EA">
            <wp:extent cx="2133600" cy="597710"/>
            <wp:effectExtent l="0" t="0" r="0"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B076.tmp"/>
                    <pic:cNvPicPr/>
                  </pic:nvPicPr>
                  <pic:blipFill>
                    <a:blip r:embed="rId247" cstate="email">
                      <a:extLst>
                        <a:ext uri="{28A0092B-C50C-407E-A947-70E740481C1C}">
                          <a14:useLocalDpi xmlns:a14="http://schemas.microsoft.com/office/drawing/2010/main" val="0"/>
                        </a:ext>
                      </a:extLst>
                    </a:blip>
                    <a:stretch>
                      <a:fillRect/>
                    </a:stretch>
                  </pic:blipFill>
                  <pic:spPr>
                    <a:xfrm>
                      <a:off x="0" y="0"/>
                      <a:ext cx="2133898" cy="597794"/>
                    </a:xfrm>
                    <a:prstGeom prst="rect">
                      <a:avLst/>
                    </a:prstGeom>
                  </pic:spPr>
                </pic:pic>
              </a:graphicData>
            </a:graphic>
          </wp:inline>
        </w:drawing>
      </w:r>
    </w:p>
    <w:p w:rsidR="009847DF" w:rsidRPr="00257295" w:rsidRDefault="009847DF" w:rsidP="009847DF">
      <w:pPr>
        <w:ind w:firstLine="480"/>
      </w:pPr>
      <w:r w:rsidRPr="00257295">
        <w:rPr>
          <w:rFonts w:hint="eastAsia"/>
        </w:rPr>
        <w:tab/>
      </w:r>
      <w:r w:rsidRPr="00257295">
        <w:rPr>
          <w:rFonts w:hint="eastAsia"/>
        </w:rPr>
        <w:t>跳转到</w:t>
      </w:r>
      <w:r w:rsidRPr="00257295">
        <w:rPr>
          <w:rFonts w:hint="eastAsia"/>
        </w:rPr>
        <w:t>start_kernel</w:t>
      </w:r>
      <w:r w:rsidRPr="00257295">
        <w:rPr>
          <w:rFonts w:hint="eastAsia"/>
        </w:rPr>
        <w:t>函数：</w:t>
      </w:r>
    </w:p>
    <w:p w:rsidR="009847DF" w:rsidRPr="00257295" w:rsidRDefault="009847DF" w:rsidP="009847DF">
      <w:pPr>
        <w:pStyle w:val="a7"/>
        <w:ind w:leftChars="350" w:left="840"/>
      </w:pPr>
      <w:r w:rsidRPr="00257295">
        <w:drawing>
          <wp:inline distT="0" distB="0" distL="0" distR="0" wp14:anchorId="0FFDB1EC" wp14:editId="129F64F5">
            <wp:extent cx="3067050" cy="429883"/>
            <wp:effectExtent l="0" t="0" r="0" b="889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D3D6.tmp"/>
                    <pic:cNvPicPr/>
                  </pic:nvPicPr>
                  <pic:blipFill>
                    <a:blip r:embed="rId248" cstate="email">
                      <a:extLst>
                        <a:ext uri="{28A0092B-C50C-407E-A947-70E740481C1C}">
                          <a14:useLocalDpi xmlns:a14="http://schemas.microsoft.com/office/drawing/2010/main" val="0"/>
                        </a:ext>
                      </a:extLst>
                    </a:blip>
                    <a:stretch>
                      <a:fillRect/>
                    </a:stretch>
                  </pic:blipFill>
                  <pic:spPr>
                    <a:xfrm>
                      <a:off x="0" y="0"/>
                      <a:ext cx="3123841" cy="437843"/>
                    </a:xfrm>
                    <a:prstGeom prst="rect">
                      <a:avLst/>
                    </a:prstGeom>
                  </pic:spPr>
                </pic:pic>
              </a:graphicData>
            </a:graphic>
          </wp:inline>
        </w:drawing>
      </w:r>
    </w:p>
    <w:p w:rsidR="009847DF" w:rsidRPr="00257295" w:rsidRDefault="009847DF" w:rsidP="00D734B9">
      <w:pPr>
        <w:pStyle w:val="ListParagraph"/>
        <w:numPr>
          <w:ilvl w:val="0"/>
          <w:numId w:val="115"/>
        </w:numPr>
        <w:ind w:firstLineChars="0"/>
      </w:pPr>
      <w:r w:rsidRPr="00257295">
        <w:rPr>
          <w:rFonts w:hint="eastAsia"/>
        </w:rPr>
        <w:t>start_kerne</w:t>
      </w:r>
      <w:r w:rsidRPr="00257295">
        <w:rPr>
          <w:rFonts w:hint="eastAsia"/>
        </w:rPr>
        <w:t>主要代码</w:t>
      </w:r>
    </w:p>
    <w:p w:rsidR="009847DF" w:rsidRPr="00257295" w:rsidRDefault="009847DF" w:rsidP="009847DF">
      <w:pPr>
        <w:pStyle w:val="a7"/>
        <w:ind w:leftChars="350" w:left="840"/>
      </w:pPr>
      <w:r w:rsidRPr="00257295">
        <w:rPr>
          <w:rFonts w:hint="eastAsia"/>
        </w:rPr>
        <w:drawing>
          <wp:inline distT="0" distB="0" distL="0" distR="0" wp14:anchorId="07F0C3A7" wp14:editId="3A8E9D6F">
            <wp:extent cx="4362117" cy="4540102"/>
            <wp:effectExtent l="0" t="0" r="635"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44C8.tmp"/>
                    <pic:cNvPicPr/>
                  </pic:nvPicPr>
                  <pic:blipFill>
                    <a:blip r:embed="rId249" cstate="email">
                      <a:extLst>
                        <a:ext uri="{28A0092B-C50C-407E-A947-70E740481C1C}">
                          <a14:useLocalDpi xmlns:a14="http://schemas.microsoft.com/office/drawing/2010/main" val="0"/>
                        </a:ext>
                      </a:extLst>
                    </a:blip>
                    <a:stretch>
                      <a:fillRect/>
                    </a:stretch>
                  </pic:blipFill>
                  <pic:spPr>
                    <a:xfrm>
                      <a:off x="0" y="0"/>
                      <a:ext cx="4376855" cy="4555441"/>
                    </a:xfrm>
                    <a:prstGeom prst="rect">
                      <a:avLst/>
                    </a:prstGeom>
                  </pic:spPr>
                </pic:pic>
              </a:graphicData>
            </a:graphic>
          </wp:inline>
        </w:drawing>
      </w:r>
    </w:p>
    <w:p w:rsidR="009847DF" w:rsidRPr="00257295" w:rsidRDefault="009847DF" w:rsidP="00D734B9">
      <w:pPr>
        <w:pStyle w:val="Heading3"/>
        <w:numPr>
          <w:ilvl w:val="2"/>
          <w:numId w:val="58"/>
        </w:numPr>
        <w:spacing w:before="163" w:after="163"/>
        <w:rPr>
          <w:rFonts w:cs="Arial"/>
          <w:color w:val="000000"/>
          <w:szCs w:val="21"/>
        </w:rPr>
      </w:pPr>
      <w:bookmarkStart w:id="44" w:name="_Toc390712616"/>
      <w:r w:rsidRPr="00257295">
        <w:rPr>
          <w:rFonts w:cs="Arial" w:hint="eastAsia"/>
          <w:color w:val="000000"/>
          <w:szCs w:val="21"/>
        </w:rPr>
        <w:t>架构配置</w:t>
      </w:r>
      <w:bookmarkEnd w:id="44"/>
    </w:p>
    <w:p w:rsidR="009847DF" w:rsidRPr="00257295" w:rsidRDefault="009847DF" w:rsidP="009847DF">
      <w:pPr>
        <w:pStyle w:val="a7"/>
        <w:ind w:leftChars="350" w:left="840"/>
      </w:pPr>
      <w:r w:rsidRPr="00257295">
        <w:drawing>
          <wp:inline distT="0" distB="0" distL="0" distR="0" wp14:anchorId="0C3A74E8" wp14:editId="39A3A9FE">
            <wp:extent cx="3211033" cy="581709"/>
            <wp:effectExtent l="0" t="0" r="8890" b="889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C9E7.tmp"/>
                    <pic:cNvPicPr/>
                  </pic:nvPicPr>
                  <pic:blipFill>
                    <a:blip r:embed="rId250" cstate="email">
                      <a:extLst>
                        <a:ext uri="{28A0092B-C50C-407E-A947-70E740481C1C}">
                          <a14:useLocalDpi xmlns:a14="http://schemas.microsoft.com/office/drawing/2010/main" val="0"/>
                        </a:ext>
                      </a:extLst>
                    </a:blip>
                    <a:stretch>
                      <a:fillRect/>
                    </a:stretch>
                  </pic:blipFill>
                  <pic:spPr>
                    <a:xfrm>
                      <a:off x="0" y="0"/>
                      <a:ext cx="3224746" cy="584193"/>
                    </a:xfrm>
                    <a:prstGeom prst="rect">
                      <a:avLst/>
                    </a:prstGeom>
                    <a:noFill/>
                    <a:ln>
                      <a:noFill/>
                    </a:ln>
                  </pic:spPr>
                </pic:pic>
              </a:graphicData>
            </a:graphic>
          </wp:inline>
        </w:drawing>
      </w:r>
    </w:p>
    <w:p w:rsidR="009847DF" w:rsidRPr="00257295" w:rsidRDefault="009847DF" w:rsidP="009847DF">
      <w:pPr>
        <w:pStyle w:val="a7"/>
        <w:ind w:leftChars="175" w:firstLine="420"/>
      </w:pPr>
      <w:r w:rsidRPr="00257295">
        <w:rPr>
          <w:rFonts w:hint="eastAsia"/>
        </w:rPr>
        <w:lastRenderedPageBreak/>
        <w:drawing>
          <wp:inline distT="0" distB="0" distL="0" distR="0" wp14:anchorId="56BD5A93" wp14:editId="3948A96C">
            <wp:extent cx="4731489" cy="2496513"/>
            <wp:effectExtent l="0" t="0" r="0" b="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803C.tmp"/>
                    <pic:cNvPicPr/>
                  </pic:nvPicPr>
                  <pic:blipFill>
                    <a:blip r:embed="rId251" cstate="email">
                      <a:extLst>
                        <a:ext uri="{28A0092B-C50C-407E-A947-70E740481C1C}">
                          <a14:useLocalDpi xmlns:a14="http://schemas.microsoft.com/office/drawing/2010/main" val="0"/>
                        </a:ext>
                      </a:extLst>
                    </a:blip>
                    <a:stretch>
                      <a:fillRect/>
                    </a:stretch>
                  </pic:blipFill>
                  <pic:spPr>
                    <a:xfrm>
                      <a:off x="0" y="0"/>
                      <a:ext cx="4752949" cy="2507836"/>
                    </a:xfrm>
                    <a:prstGeom prst="rect">
                      <a:avLst/>
                    </a:prstGeom>
                  </pic:spPr>
                </pic:pic>
              </a:graphicData>
            </a:graphic>
          </wp:inline>
        </w:drawing>
      </w:r>
    </w:p>
    <w:p w:rsidR="009847DF" w:rsidRPr="00257295" w:rsidRDefault="009847DF" w:rsidP="00D734B9">
      <w:pPr>
        <w:pStyle w:val="ListParagraph"/>
        <w:numPr>
          <w:ilvl w:val="0"/>
          <w:numId w:val="63"/>
        </w:numPr>
        <w:ind w:firstLineChars="0"/>
      </w:pPr>
      <w:r w:rsidRPr="00257295">
        <w:rPr>
          <w:rFonts w:hint="eastAsia"/>
        </w:rPr>
        <w:t>架构信息查找</w:t>
      </w:r>
    </w:p>
    <w:p w:rsidR="009847DF" w:rsidRPr="00257295" w:rsidRDefault="009847DF" w:rsidP="009847DF">
      <w:pPr>
        <w:ind w:left="360" w:firstLine="480"/>
      </w:pPr>
      <w:r w:rsidRPr="00257295">
        <w:rPr>
          <w:rFonts w:hint="eastAsia"/>
        </w:rPr>
        <w:t>如果</w:t>
      </w:r>
      <w:r w:rsidRPr="00257295">
        <w:rPr>
          <w:rFonts w:hint="eastAsia"/>
        </w:rPr>
        <w:t>bootloader</w:t>
      </w:r>
      <w:r w:rsidRPr="00257295">
        <w:rPr>
          <w:rFonts w:hint="eastAsia"/>
        </w:rPr>
        <w:t>传入了设备树描述，则使用设备树信息来匹配对应的架构。</w:t>
      </w:r>
    </w:p>
    <w:p w:rsidR="009847DF" w:rsidRPr="00257295" w:rsidRDefault="009847DF" w:rsidP="009847DF">
      <w:pPr>
        <w:pStyle w:val="a7"/>
        <w:ind w:leftChars="350" w:left="840"/>
      </w:pPr>
      <w:r w:rsidRPr="00257295">
        <w:drawing>
          <wp:inline distT="0" distB="0" distL="0" distR="0" wp14:anchorId="33985CEA" wp14:editId="77315E30">
            <wp:extent cx="5114925" cy="1480175"/>
            <wp:effectExtent l="0" t="0" r="0" b="6350"/>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C8BA.tmp"/>
                    <pic:cNvPicPr/>
                  </pic:nvPicPr>
                  <pic:blipFill>
                    <a:blip r:embed="rId252" cstate="email">
                      <a:extLst>
                        <a:ext uri="{28A0092B-C50C-407E-A947-70E740481C1C}">
                          <a14:useLocalDpi xmlns:a14="http://schemas.microsoft.com/office/drawing/2010/main" val="0"/>
                        </a:ext>
                      </a:extLst>
                    </a:blip>
                    <a:stretch>
                      <a:fillRect/>
                    </a:stretch>
                  </pic:blipFill>
                  <pic:spPr>
                    <a:xfrm>
                      <a:off x="0" y="0"/>
                      <a:ext cx="5115640" cy="1480382"/>
                    </a:xfrm>
                    <a:prstGeom prst="rect">
                      <a:avLst/>
                    </a:prstGeom>
                  </pic:spPr>
                </pic:pic>
              </a:graphicData>
            </a:graphic>
          </wp:inline>
        </w:drawing>
      </w:r>
    </w:p>
    <w:p w:rsidR="009847DF" w:rsidRPr="00257295" w:rsidRDefault="009847DF" w:rsidP="009847DF">
      <w:pPr>
        <w:ind w:firstLine="480"/>
      </w:pPr>
      <w:r w:rsidRPr="00257295">
        <w:rPr>
          <w:rFonts w:hint="eastAsia"/>
        </w:rPr>
        <w:tab/>
      </w:r>
      <w:r w:rsidRPr="00257295">
        <w:rPr>
          <w:rFonts w:hint="eastAsia"/>
        </w:rPr>
        <w:t>如果没有设备树，则使用</w:t>
      </w:r>
      <w:r w:rsidRPr="00257295">
        <w:rPr>
          <w:rFonts w:hint="eastAsia"/>
        </w:rPr>
        <w:t>atags</w:t>
      </w:r>
      <w:r w:rsidRPr="00257295">
        <w:rPr>
          <w:rFonts w:hint="eastAsia"/>
        </w:rPr>
        <w:t>中描述信息进行匹配：</w:t>
      </w:r>
    </w:p>
    <w:p w:rsidR="009847DF" w:rsidRPr="00257295" w:rsidRDefault="009847DF" w:rsidP="009847DF">
      <w:pPr>
        <w:pStyle w:val="a7"/>
        <w:ind w:leftChars="350" w:left="840"/>
      </w:pPr>
      <w:r w:rsidRPr="00257295">
        <w:drawing>
          <wp:inline distT="0" distB="0" distL="0" distR="0" wp14:anchorId="3BF747D5" wp14:editId="188B7B8A">
            <wp:extent cx="4652120" cy="2317898"/>
            <wp:effectExtent l="0" t="0" r="0" b="635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EAFE.tmp"/>
                    <pic:cNvPicPr/>
                  </pic:nvPicPr>
                  <pic:blipFill>
                    <a:blip r:embed="rId253" cstate="email">
                      <a:extLst>
                        <a:ext uri="{28A0092B-C50C-407E-A947-70E740481C1C}">
                          <a14:useLocalDpi xmlns:a14="http://schemas.microsoft.com/office/drawing/2010/main" val="0"/>
                        </a:ext>
                      </a:extLst>
                    </a:blip>
                    <a:stretch>
                      <a:fillRect/>
                    </a:stretch>
                  </pic:blipFill>
                  <pic:spPr>
                    <a:xfrm>
                      <a:off x="0" y="0"/>
                      <a:ext cx="4664994" cy="2324312"/>
                    </a:xfrm>
                    <a:prstGeom prst="rect">
                      <a:avLst/>
                    </a:prstGeom>
                  </pic:spPr>
                </pic:pic>
              </a:graphicData>
            </a:graphic>
          </wp:inline>
        </w:drawing>
      </w:r>
    </w:p>
    <w:p w:rsidR="009847DF" w:rsidRPr="00257295" w:rsidRDefault="009847DF" w:rsidP="009847DF">
      <w:pPr>
        <w:ind w:left="360" w:firstLine="480"/>
      </w:pPr>
      <w:r w:rsidRPr="00257295">
        <w:rPr>
          <w:rFonts w:hint="eastAsia"/>
        </w:rPr>
        <w:t>其中查找的定义如下，即在</w:t>
      </w:r>
      <w:r w:rsidRPr="00257295">
        <w:rPr>
          <w:rFonts w:hint="eastAsia"/>
        </w:rPr>
        <w:t>arch_info</w:t>
      </w:r>
      <w:r w:rsidRPr="00257295">
        <w:rPr>
          <w:rFonts w:hint="eastAsia"/>
        </w:rPr>
        <w:t>代码</w:t>
      </w:r>
      <w:r w:rsidRPr="00257295">
        <w:rPr>
          <w:rFonts w:hint="eastAsia"/>
        </w:rPr>
        <w:t>section</w:t>
      </w:r>
      <w:r w:rsidRPr="00257295">
        <w:rPr>
          <w:rFonts w:hint="eastAsia"/>
        </w:rPr>
        <w:t>中查找：</w:t>
      </w:r>
    </w:p>
    <w:p w:rsidR="009847DF" w:rsidRPr="00257295" w:rsidRDefault="009847DF" w:rsidP="009847DF">
      <w:pPr>
        <w:pStyle w:val="a7"/>
        <w:ind w:leftChars="350" w:left="840"/>
      </w:pPr>
      <w:r w:rsidRPr="00257295">
        <w:lastRenderedPageBreak/>
        <w:drawing>
          <wp:inline distT="0" distB="0" distL="0" distR="0" wp14:anchorId="3A0F29B6" wp14:editId="72BFF704">
            <wp:extent cx="4915586" cy="562053"/>
            <wp:effectExtent l="0" t="0" r="0" b="9525"/>
            <wp:docPr id="1624" name="图片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846C.tmp"/>
                    <pic:cNvPicPr/>
                  </pic:nvPicPr>
                  <pic:blipFill>
                    <a:blip r:embed="rId254">
                      <a:extLst>
                        <a:ext uri="{28A0092B-C50C-407E-A947-70E740481C1C}">
                          <a14:useLocalDpi xmlns:a14="http://schemas.microsoft.com/office/drawing/2010/main" val="0"/>
                        </a:ext>
                      </a:extLst>
                    </a:blip>
                    <a:stretch>
                      <a:fillRect/>
                    </a:stretch>
                  </pic:blipFill>
                  <pic:spPr>
                    <a:xfrm>
                      <a:off x="0" y="0"/>
                      <a:ext cx="4915586" cy="562053"/>
                    </a:xfrm>
                    <a:prstGeom prst="rect">
                      <a:avLst/>
                    </a:prstGeom>
                  </pic:spPr>
                </pic:pic>
              </a:graphicData>
            </a:graphic>
          </wp:inline>
        </w:drawing>
      </w:r>
    </w:p>
    <w:p w:rsidR="009847DF" w:rsidRPr="00257295" w:rsidRDefault="009847DF" w:rsidP="009847DF">
      <w:pPr>
        <w:pStyle w:val="Heading3"/>
        <w:numPr>
          <w:ilvl w:val="2"/>
          <w:numId w:val="1"/>
        </w:numPr>
        <w:spacing w:before="163" w:after="163"/>
        <w:rPr>
          <w:rFonts w:cs="Arial"/>
          <w:color w:val="000000"/>
          <w:szCs w:val="21"/>
        </w:rPr>
      </w:pPr>
      <w:bookmarkStart w:id="45" w:name="_Toc390712617"/>
      <w:r w:rsidRPr="00257295">
        <w:rPr>
          <w:rFonts w:cs="Arial" w:hint="eastAsia"/>
          <w:color w:val="000000"/>
          <w:szCs w:val="21"/>
        </w:rPr>
        <w:t>参数解析</w:t>
      </w:r>
      <w:bookmarkEnd w:id="45"/>
    </w:p>
    <w:p w:rsidR="009847DF" w:rsidRPr="00257295" w:rsidRDefault="009847DF" w:rsidP="00D734B9">
      <w:pPr>
        <w:pStyle w:val="ListParagraph"/>
        <w:numPr>
          <w:ilvl w:val="0"/>
          <w:numId w:val="69"/>
        </w:numPr>
        <w:ind w:firstLineChars="0"/>
      </w:pPr>
      <w:r w:rsidRPr="00257295">
        <w:rPr>
          <w:rFonts w:hint="eastAsia"/>
        </w:rPr>
        <w:t>tag</w:t>
      </w:r>
      <w:r w:rsidRPr="00257295">
        <w:rPr>
          <w:rFonts w:hint="eastAsia"/>
        </w:rPr>
        <w:t>参数解析</w:t>
      </w:r>
    </w:p>
    <w:p w:rsidR="009847DF" w:rsidRPr="00257295" w:rsidRDefault="009847DF" w:rsidP="00E87AA8">
      <w:pPr>
        <w:ind w:left="420" w:firstLineChars="0" w:firstLine="420"/>
      </w:pPr>
      <w:r w:rsidRPr="00257295">
        <w:rPr>
          <w:rFonts w:hint="eastAsia"/>
        </w:rPr>
        <w:t>tag</w:t>
      </w:r>
      <w:r w:rsidRPr="00257295">
        <w:rPr>
          <w:rFonts w:hint="eastAsia"/>
        </w:rPr>
        <w:t>是引导程序在内存的一个固定位置创建的</w:t>
      </w:r>
      <w:r w:rsidRPr="00257295">
        <w:rPr>
          <w:rFonts w:hint="eastAsia"/>
        </w:rPr>
        <w:t>struct tag</w:t>
      </w:r>
      <w:r w:rsidRPr="00257295">
        <w:rPr>
          <w:rFonts w:hint="eastAsia"/>
        </w:rPr>
        <w:t>列表，在架构设置时会运行</w:t>
      </w:r>
      <w:r w:rsidRPr="00257295">
        <w:rPr>
          <w:rFonts w:hint="eastAsia"/>
        </w:rPr>
        <w:t>tag</w:t>
      </w:r>
      <w:r w:rsidRPr="00257295">
        <w:rPr>
          <w:rFonts w:hint="eastAsia"/>
        </w:rPr>
        <w:t>解析，实现系统部分参数初始化。</w:t>
      </w:r>
    </w:p>
    <w:p w:rsidR="009847DF" w:rsidRPr="00257295" w:rsidRDefault="009847DF" w:rsidP="009847DF">
      <w:pPr>
        <w:pStyle w:val="a7"/>
        <w:ind w:leftChars="350" w:left="840"/>
      </w:pPr>
      <w:r w:rsidRPr="00257295">
        <w:rPr>
          <w:rFonts w:hint="eastAsia"/>
        </w:rPr>
        <w:drawing>
          <wp:inline distT="0" distB="0" distL="0" distR="0" wp14:anchorId="497454BB" wp14:editId="0EE36294">
            <wp:extent cx="4943475" cy="1114425"/>
            <wp:effectExtent l="0" t="0" r="0" b="952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803C.tmp"/>
                    <pic:cNvPicPr/>
                  </pic:nvPicPr>
                  <pic:blipFill rotWithShape="1">
                    <a:blip r:embed="rId255" cstate="email">
                      <a:extLst>
                        <a:ext uri="{28A0092B-C50C-407E-A947-70E740481C1C}">
                          <a14:useLocalDpi xmlns:a14="http://schemas.microsoft.com/office/drawing/2010/main" val="0"/>
                        </a:ext>
                      </a:extLst>
                    </a:blip>
                    <a:srcRect/>
                    <a:stretch/>
                  </pic:blipFill>
                  <pic:spPr bwMode="auto">
                    <a:xfrm>
                      <a:off x="0" y="0"/>
                      <a:ext cx="4944165" cy="1114581"/>
                    </a:xfrm>
                    <a:prstGeom prst="rect">
                      <a:avLst/>
                    </a:prstGeom>
                    <a:ln>
                      <a:noFill/>
                    </a:ln>
                    <a:extLst>
                      <a:ext uri="{53640926-AAD7-44D8-BBD7-CCE9431645EC}">
                        <a14:shadowObscured xmlns:a14="http://schemas.microsoft.com/office/drawing/2010/main"/>
                      </a:ext>
                    </a:extLst>
                  </pic:spPr>
                </pic:pic>
              </a:graphicData>
            </a:graphic>
          </wp:inline>
        </w:drawing>
      </w:r>
    </w:p>
    <w:p w:rsidR="009847DF" w:rsidRPr="00257295" w:rsidRDefault="009847DF" w:rsidP="009847DF">
      <w:pPr>
        <w:ind w:left="360" w:firstLine="480"/>
      </w:pPr>
      <w:r w:rsidRPr="00257295">
        <w:rPr>
          <w:rFonts w:hint="eastAsia"/>
        </w:rPr>
        <w:t>tags</w:t>
      </w:r>
      <w:r w:rsidRPr="00257295">
        <w:rPr>
          <w:rFonts w:hint="eastAsia"/>
        </w:rPr>
        <w:t>在内存的地址：</w:t>
      </w:r>
    </w:p>
    <w:p w:rsidR="009847DF" w:rsidRPr="00257295" w:rsidRDefault="009847DF" w:rsidP="009847DF">
      <w:pPr>
        <w:ind w:left="360" w:firstLine="480"/>
      </w:pPr>
      <w:r w:rsidRPr="00257295">
        <w:rPr>
          <w:rFonts w:hint="eastAsia"/>
        </w:rPr>
        <w:t>0xC0000000 + 0x100 = 0xC0000100(</w:t>
      </w:r>
      <w:r w:rsidRPr="00257295">
        <w:rPr>
          <w:rFonts w:hint="eastAsia"/>
        </w:rPr>
        <w:t>对应物理地址</w:t>
      </w:r>
      <w:r w:rsidRPr="00257295">
        <w:rPr>
          <w:rFonts w:hint="eastAsia"/>
        </w:rPr>
        <w:t>0x30000100)</w:t>
      </w:r>
      <w:r w:rsidRPr="00257295">
        <w:rPr>
          <w:rFonts w:hint="eastAsia"/>
        </w:rPr>
        <w:t>，如下：</w:t>
      </w:r>
    </w:p>
    <w:p w:rsidR="009847DF" w:rsidRPr="00257295" w:rsidRDefault="009847DF" w:rsidP="009847DF">
      <w:pPr>
        <w:pStyle w:val="a7"/>
        <w:ind w:leftChars="350" w:left="840"/>
      </w:pPr>
      <w:r w:rsidRPr="00257295">
        <w:drawing>
          <wp:inline distT="0" distB="0" distL="0" distR="0" wp14:anchorId="444976AC" wp14:editId="515A7315">
            <wp:extent cx="4552950" cy="437083"/>
            <wp:effectExtent l="0" t="0" r="0" b="1270"/>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F1AA.tmp"/>
                    <pic:cNvPicPr/>
                  </pic:nvPicPr>
                  <pic:blipFill>
                    <a:blip r:embed="rId256" cstate="email">
                      <a:extLst>
                        <a:ext uri="{28A0092B-C50C-407E-A947-70E740481C1C}">
                          <a14:useLocalDpi xmlns:a14="http://schemas.microsoft.com/office/drawing/2010/main" val="0"/>
                        </a:ext>
                      </a:extLst>
                    </a:blip>
                    <a:stretch>
                      <a:fillRect/>
                    </a:stretch>
                  </pic:blipFill>
                  <pic:spPr>
                    <a:xfrm>
                      <a:off x="0" y="0"/>
                      <a:ext cx="4553587" cy="437144"/>
                    </a:xfrm>
                    <a:prstGeom prst="rect">
                      <a:avLst/>
                    </a:prstGeom>
                  </pic:spPr>
                </pic:pic>
              </a:graphicData>
            </a:graphic>
          </wp:inline>
        </w:drawing>
      </w:r>
    </w:p>
    <w:p w:rsidR="009847DF" w:rsidRPr="00257295" w:rsidRDefault="009847DF" w:rsidP="009847DF">
      <w:pPr>
        <w:ind w:left="360" w:firstLine="480"/>
      </w:pPr>
      <w:r w:rsidRPr="00257295">
        <w:rPr>
          <w:rFonts w:hint="eastAsia"/>
        </w:rPr>
        <w:t>解析</w:t>
      </w:r>
      <w:r w:rsidRPr="00257295">
        <w:rPr>
          <w:rFonts w:hint="eastAsia"/>
        </w:rPr>
        <w:t>atag</w:t>
      </w:r>
      <w:r w:rsidRPr="00257295">
        <w:rPr>
          <w:rFonts w:hint="eastAsia"/>
        </w:rPr>
        <w:t>列表：</w:t>
      </w:r>
    </w:p>
    <w:p w:rsidR="009847DF" w:rsidRPr="00257295" w:rsidRDefault="009847DF" w:rsidP="009847DF">
      <w:pPr>
        <w:pStyle w:val="a7"/>
        <w:ind w:leftChars="350" w:left="840"/>
      </w:pPr>
      <w:r w:rsidRPr="00257295">
        <w:rPr>
          <w:rFonts w:hint="eastAsia"/>
        </w:rPr>
        <w:drawing>
          <wp:inline distT="0" distB="0" distL="0" distR="0" wp14:anchorId="15FDDB3A" wp14:editId="46CFF771">
            <wp:extent cx="3295650" cy="888618"/>
            <wp:effectExtent l="0" t="0" r="0" b="6985"/>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5B41.tmp"/>
                    <pic:cNvPicPr/>
                  </pic:nvPicPr>
                  <pic:blipFill>
                    <a:blip r:embed="rId257" cstate="email">
                      <a:extLst>
                        <a:ext uri="{28A0092B-C50C-407E-A947-70E740481C1C}">
                          <a14:useLocalDpi xmlns:a14="http://schemas.microsoft.com/office/drawing/2010/main" val="0"/>
                        </a:ext>
                      </a:extLst>
                    </a:blip>
                    <a:stretch>
                      <a:fillRect/>
                    </a:stretch>
                  </pic:blipFill>
                  <pic:spPr>
                    <a:xfrm>
                      <a:off x="0" y="0"/>
                      <a:ext cx="3296110" cy="888742"/>
                    </a:xfrm>
                    <a:prstGeom prst="rect">
                      <a:avLst/>
                    </a:prstGeom>
                  </pic:spPr>
                </pic:pic>
              </a:graphicData>
            </a:graphic>
          </wp:inline>
        </w:drawing>
      </w:r>
    </w:p>
    <w:p w:rsidR="009847DF" w:rsidRPr="00257295" w:rsidRDefault="009847DF" w:rsidP="009847DF">
      <w:pPr>
        <w:pStyle w:val="a7"/>
        <w:ind w:leftChars="350" w:left="840"/>
      </w:pPr>
      <w:r w:rsidRPr="00257295">
        <w:lastRenderedPageBreak/>
        <w:drawing>
          <wp:inline distT="0" distB="0" distL="0" distR="0" wp14:anchorId="33548CCF" wp14:editId="4DAAA41C">
            <wp:extent cx="4830792" cy="2919327"/>
            <wp:effectExtent l="0" t="0" r="8255" b="0"/>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DBE4.tmp"/>
                    <pic:cNvPicPr/>
                  </pic:nvPicPr>
                  <pic:blipFill rotWithShape="1">
                    <a:blip r:embed="rId258" cstate="email">
                      <a:extLst>
                        <a:ext uri="{28A0092B-C50C-407E-A947-70E740481C1C}">
                          <a14:useLocalDpi xmlns:a14="http://schemas.microsoft.com/office/drawing/2010/main" val="0"/>
                        </a:ext>
                      </a:extLst>
                    </a:blip>
                    <a:srcRect/>
                    <a:stretch/>
                  </pic:blipFill>
                  <pic:spPr bwMode="auto">
                    <a:xfrm>
                      <a:off x="0" y="0"/>
                      <a:ext cx="4833517" cy="2920974"/>
                    </a:xfrm>
                    <a:prstGeom prst="rect">
                      <a:avLst/>
                    </a:prstGeom>
                    <a:ln>
                      <a:noFill/>
                    </a:ln>
                    <a:extLst>
                      <a:ext uri="{53640926-AAD7-44D8-BBD7-CCE9431645EC}">
                        <a14:shadowObscured xmlns:a14="http://schemas.microsoft.com/office/drawing/2010/main"/>
                      </a:ext>
                    </a:extLst>
                  </pic:spPr>
                </pic:pic>
              </a:graphicData>
            </a:graphic>
          </wp:inline>
        </w:drawing>
      </w:r>
    </w:p>
    <w:p w:rsidR="009847DF" w:rsidRPr="00257295" w:rsidRDefault="009847DF" w:rsidP="00D734B9">
      <w:pPr>
        <w:pStyle w:val="ListParagraph"/>
        <w:numPr>
          <w:ilvl w:val="0"/>
          <w:numId w:val="69"/>
        </w:numPr>
        <w:ind w:firstLineChars="0"/>
      </w:pPr>
      <w:r w:rsidRPr="00257295">
        <w:rPr>
          <w:rFonts w:hint="eastAsia"/>
        </w:rPr>
        <w:t>命令行参数获取</w:t>
      </w:r>
    </w:p>
    <w:p w:rsidR="009847DF" w:rsidRPr="00257295" w:rsidRDefault="009847DF" w:rsidP="00E87AA8">
      <w:pPr>
        <w:ind w:left="420" w:firstLineChars="0" w:firstLine="420"/>
      </w:pPr>
      <w:r w:rsidRPr="00257295">
        <w:rPr>
          <w:rFonts w:hint="eastAsia"/>
        </w:rPr>
        <w:t>命令行是内核启动参数</w:t>
      </w:r>
      <w:r w:rsidRPr="00257295">
        <w:rPr>
          <w:rFonts w:hint="eastAsia"/>
        </w:rPr>
        <w:t>tag</w:t>
      </w:r>
      <w:r w:rsidRPr="00257295">
        <w:rPr>
          <w:rFonts w:hint="eastAsia"/>
        </w:rPr>
        <w:t>参数的一种，由字符串组成，在</w:t>
      </w:r>
      <w:r w:rsidRPr="00257295">
        <w:rPr>
          <w:rFonts w:hint="eastAsia"/>
        </w:rPr>
        <w:t>tag</w:t>
      </w:r>
      <w:r w:rsidRPr="00257295">
        <w:rPr>
          <w:rFonts w:hint="eastAsia"/>
        </w:rPr>
        <w:t>解析时将其从</w:t>
      </w:r>
      <w:r w:rsidRPr="00257295">
        <w:rPr>
          <w:rFonts w:hint="eastAsia"/>
        </w:rPr>
        <w:t>tag</w:t>
      </w:r>
      <w:r w:rsidRPr="00257295">
        <w:rPr>
          <w:rFonts w:hint="eastAsia"/>
        </w:rPr>
        <w:t>参数对应位置复制到内核的命令行缓冲。</w:t>
      </w:r>
    </w:p>
    <w:p w:rsidR="009847DF" w:rsidRPr="00257295" w:rsidRDefault="009847DF" w:rsidP="009847DF">
      <w:pPr>
        <w:pStyle w:val="a7"/>
        <w:ind w:leftChars="0" w:left="840"/>
      </w:pPr>
      <w:r w:rsidRPr="00257295">
        <w:drawing>
          <wp:inline distT="0" distB="0" distL="0" distR="0" wp14:anchorId="2666A7E1" wp14:editId="4B43372F">
            <wp:extent cx="4544060" cy="2534004"/>
            <wp:effectExtent l="0" t="0" r="889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C17BB.tmp"/>
                    <pic:cNvPicPr/>
                  </pic:nvPicPr>
                  <pic:blipFill>
                    <a:blip r:embed="rId259">
                      <a:extLst>
                        <a:ext uri="{28A0092B-C50C-407E-A947-70E740481C1C}">
                          <a14:useLocalDpi xmlns:a14="http://schemas.microsoft.com/office/drawing/2010/main" val="0"/>
                        </a:ext>
                      </a:extLst>
                    </a:blip>
                    <a:stretch>
                      <a:fillRect/>
                    </a:stretch>
                  </pic:blipFill>
                  <pic:spPr>
                    <a:xfrm>
                      <a:off x="0" y="0"/>
                      <a:ext cx="4544060" cy="2534004"/>
                    </a:xfrm>
                    <a:prstGeom prst="rect">
                      <a:avLst/>
                    </a:prstGeom>
                  </pic:spPr>
                </pic:pic>
              </a:graphicData>
            </a:graphic>
          </wp:inline>
        </w:drawing>
      </w:r>
    </w:p>
    <w:p w:rsidR="009847DF" w:rsidRPr="00257295" w:rsidRDefault="009847DF" w:rsidP="00E87AA8">
      <w:pPr>
        <w:ind w:left="420" w:firstLineChars="0" w:firstLine="420"/>
      </w:pPr>
      <w:r w:rsidRPr="00257295">
        <w:rPr>
          <w:rFonts w:hint="eastAsia"/>
        </w:rPr>
        <w:tab/>
      </w:r>
      <w:r w:rsidRPr="00257295">
        <w:rPr>
          <w:rFonts w:hint="eastAsia"/>
        </w:rPr>
        <w:t>当</w:t>
      </w:r>
      <w:r w:rsidRPr="00257295">
        <w:rPr>
          <w:rFonts w:hint="eastAsia"/>
        </w:rPr>
        <w:t>tag</w:t>
      </w:r>
      <w:r w:rsidRPr="00257295">
        <w:rPr>
          <w:rFonts w:hint="eastAsia"/>
        </w:rPr>
        <w:t>解析完之后，会将</w:t>
      </w:r>
      <w:r w:rsidRPr="00257295">
        <w:rPr>
          <w:rFonts w:hint="eastAsia"/>
        </w:rPr>
        <w:t>default_command_line</w:t>
      </w:r>
      <w:r w:rsidRPr="00257295">
        <w:rPr>
          <w:rFonts w:hint="eastAsia"/>
        </w:rPr>
        <w:t>复制一份到</w:t>
      </w:r>
      <w:r w:rsidRPr="00257295">
        <w:rPr>
          <w:rFonts w:hint="eastAsia"/>
        </w:rPr>
        <w:t>boot_command_line</w:t>
      </w:r>
      <w:r w:rsidRPr="00257295">
        <w:rPr>
          <w:rFonts w:hint="eastAsia"/>
        </w:rPr>
        <w:t>。</w:t>
      </w:r>
    </w:p>
    <w:p w:rsidR="009847DF" w:rsidRPr="00257295" w:rsidRDefault="009847DF" w:rsidP="009847DF">
      <w:pPr>
        <w:pStyle w:val="a7"/>
        <w:ind w:leftChars="0" w:left="840"/>
      </w:pPr>
      <w:r w:rsidRPr="00257295">
        <w:drawing>
          <wp:inline distT="0" distB="0" distL="0" distR="0" wp14:anchorId="6CA8D4BF" wp14:editId="23F698F4">
            <wp:extent cx="4610744" cy="924054"/>
            <wp:effectExtent l="0" t="0" r="0" b="952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B839.tmp"/>
                    <pic:cNvPicPr/>
                  </pic:nvPicPr>
                  <pic:blipFill>
                    <a:blip r:embed="rId260">
                      <a:extLst>
                        <a:ext uri="{28A0092B-C50C-407E-A947-70E740481C1C}">
                          <a14:useLocalDpi xmlns:a14="http://schemas.microsoft.com/office/drawing/2010/main" val="0"/>
                        </a:ext>
                      </a:extLst>
                    </a:blip>
                    <a:stretch>
                      <a:fillRect/>
                    </a:stretch>
                  </pic:blipFill>
                  <pic:spPr>
                    <a:xfrm>
                      <a:off x="0" y="0"/>
                      <a:ext cx="4610744" cy="924054"/>
                    </a:xfrm>
                    <a:prstGeom prst="rect">
                      <a:avLst/>
                    </a:prstGeom>
                  </pic:spPr>
                </pic:pic>
              </a:graphicData>
            </a:graphic>
          </wp:inline>
        </w:drawing>
      </w:r>
    </w:p>
    <w:p w:rsidR="009847DF" w:rsidRPr="00257295" w:rsidRDefault="009847DF" w:rsidP="00D734B9">
      <w:pPr>
        <w:pStyle w:val="ListParagraph"/>
        <w:numPr>
          <w:ilvl w:val="0"/>
          <w:numId w:val="69"/>
        </w:numPr>
        <w:ind w:firstLineChars="0"/>
      </w:pPr>
      <w:r w:rsidRPr="00257295">
        <w:rPr>
          <w:rFonts w:hint="eastAsia"/>
        </w:rPr>
        <w:t>早期设置参数解析</w:t>
      </w:r>
    </w:p>
    <w:p w:rsidR="009847DF" w:rsidRPr="00257295" w:rsidRDefault="009847DF" w:rsidP="005C1C78">
      <w:pPr>
        <w:ind w:left="420" w:firstLineChars="0" w:firstLine="420"/>
      </w:pPr>
      <w:r w:rsidRPr="00257295">
        <w:rPr>
          <w:rFonts w:hint="eastAsia"/>
        </w:rPr>
        <w:lastRenderedPageBreak/>
        <w:t>当</w:t>
      </w:r>
      <w:r w:rsidRPr="00257295">
        <w:rPr>
          <w:rFonts w:hint="eastAsia"/>
        </w:rPr>
        <w:t>tag</w:t>
      </w:r>
      <w:r w:rsidRPr="00257295">
        <w:rPr>
          <w:rFonts w:hint="eastAsia"/>
        </w:rPr>
        <w:t>解析后，将解析</w:t>
      </w:r>
      <w:r w:rsidRPr="00257295">
        <w:rPr>
          <w:rFonts w:hint="eastAsia"/>
        </w:rPr>
        <w:t>boot_command_line</w:t>
      </w:r>
      <w:r w:rsidRPr="00257295">
        <w:rPr>
          <w:rFonts w:hint="eastAsia"/>
        </w:rPr>
        <w:t>中包括的早期设置，该解析函数只运行一次。</w:t>
      </w:r>
    </w:p>
    <w:p w:rsidR="009847DF" w:rsidRPr="00257295" w:rsidRDefault="009847DF" w:rsidP="009847DF">
      <w:pPr>
        <w:pStyle w:val="a7"/>
        <w:ind w:leftChars="0" w:left="840"/>
      </w:pPr>
      <w:r w:rsidRPr="00257295">
        <w:rPr>
          <w:rFonts w:hint="eastAsia"/>
        </w:rPr>
        <w:drawing>
          <wp:inline distT="0" distB="0" distL="0" distR="0" wp14:anchorId="46567BF7" wp14:editId="7EDE9CD3">
            <wp:extent cx="5238750" cy="744970"/>
            <wp:effectExtent l="0" t="0" r="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C65B.tmp"/>
                    <pic:cNvPicPr/>
                  </pic:nvPicPr>
                  <pic:blipFill>
                    <a:blip r:embed="rId261" cstate="email">
                      <a:extLst>
                        <a:ext uri="{28A0092B-C50C-407E-A947-70E740481C1C}">
                          <a14:useLocalDpi xmlns:a14="http://schemas.microsoft.com/office/drawing/2010/main" val="0"/>
                        </a:ext>
                      </a:extLst>
                    </a:blip>
                    <a:stretch>
                      <a:fillRect/>
                    </a:stretch>
                  </pic:blipFill>
                  <pic:spPr>
                    <a:xfrm>
                      <a:off x="0" y="0"/>
                      <a:ext cx="5242764" cy="745541"/>
                    </a:xfrm>
                    <a:prstGeom prst="rect">
                      <a:avLst/>
                    </a:prstGeom>
                  </pic:spPr>
                </pic:pic>
              </a:graphicData>
            </a:graphic>
          </wp:inline>
        </w:drawing>
      </w:r>
    </w:p>
    <w:p w:rsidR="009847DF" w:rsidRPr="00257295" w:rsidRDefault="009847DF" w:rsidP="009847DF">
      <w:pPr>
        <w:pStyle w:val="a7"/>
        <w:ind w:leftChars="0" w:left="840"/>
      </w:pPr>
      <w:r w:rsidRPr="00257295">
        <w:drawing>
          <wp:inline distT="0" distB="0" distL="0" distR="0" wp14:anchorId="3D3352A6" wp14:editId="74F677DA">
            <wp:extent cx="4619625" cy="2250961"/>
            <wp:effectExtent l="0" t="0" r="0"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D3A7.tmp"/>
                    <pic:cNvPicPr/>
                  </pic:nvPicPr>
                  <pic:blipFill>
                    <a:blip r:embed="rId262" cstate="email">
                      <a:extLst>
                        <a:ext uri="{28A0092B-C50C-407E-A947-70E740481C1C}">
                          <a14:useLocalDpi xmlns:a14="http://schemas.microsoft.com/office/drawing/2010/main" val="0"/>
                        </a:ext>
                      </a:extLst>
                    </a:blip>
                    <a:stretch>
                      <a:fillRect/>
                    </a:stretch>
                  </pic:blipFill>
                  <pic:spPr>
                    <a:xfrm>
                      <a:off x="0" y="0"/>
                      <a:ext cx="4624792" cy="2253479"/>
                    </a:xfrm>
                    <a:prstGeom prst="rect">
                      <a:avLst/>
                    </a:prstGeom>
                  </pic:spPr>
                </pic:pic>
              </a:graphicData>
            </a:graphic>
          </wp:inline>
        </w:drawing>
      </w:r>
    </w:p>
    <w:p w:rsidR="009847DF" w:rsidRPr="00257295" w:rsidRDefault="009847DF" w:rsidP="00D734B9">
      <w:pPr>
        <w:pStyle w:val="ListParagraph"/>
        <w:numPr>
          <w:ilvl w:val="0"/>
          <w:numId w:val="69"/>
        </w:numPr>
        <w:ind w:firstLineChars="0"/>
      </w:pPr>
      <w:r w:rsidRPr="00257295">
        <w:rPr>
          <w:rFonts w:hint="eastAsia"/>
        </w:rPr>
        <w:t>后期参数解析</w:t>
      </w:r>
    </w:p>
    <w:p w:rsidR="009847DF" w:rsidRPr="00257295" w:rsidRDefault="009847DF" w:rsidP="00E87AA8">
      <w:pPr>
        <w:ind w:left="420" w:firstLineChars="0" w:firstLine="420"/>
      </w:pPr>
      <w:r w:rsidRPr="00257295">
        <w:rPr>
          <w:rFonts w:hint="eastAsia"/>
        </w:rPr>
        <w:t>在架构设置完成之后运行，解析</w:t>
      </w:r>
      <w:r w:rsidRPr="00257295">
        <w:rPr>
          <w:rFonts w:hint="eastAsia"/>
        </w:rPr>
        <w:t>static_command_line</w:t>
      </w:r>
      <w:r w:rsidRPr="00257295">
        <w:rPr>
          <w:rFonts w:hint="eastAsia"/>
        </w:rPr>
        <w:t>即</w:t>
      </w:r>
      <w:r w:rsidRPr="00257295">
        <w:rPr>
          <w:rFonts w:hint="eastAsia"/>
        </w:rPr>
        <w:t>boot_command_line</w:t>
      </w:r>
      <w:r w:rsidRPr="00257295">
        <w:rPr>
          <w:rFonts w:hint="eastAsia"/>
        </w:rPr>
        <w:t>中不是早期配置的参数，：</w:t>
      </w:r>
    </w:p>
    <w:p w:rsidR="009847DF" w:rsidRPr="00257295" w:rsidRDefault="009847DF" w:rsidP="009847DF">
      <w:pPr>
        <w:pStyle w:val="a7"/>
        <w:ind w:leftChars="175" w:firstLine="420"/>
      </w:pPr>
      <w:r w:rsidRPr="00257295">
        <w:rPr>
          <w:rFonts w:hint="eastAsia"/>
        </w:rPr>
        <w:drawing>
          <wp:inline distT="0" distB="0" distL="0" distR="0" wp14:anchorId="2E60E653" wp14:editId="5670C901">
            <wp:extent cx="5300794" cy="942975"/>
            <wp:effectExtent l="0" t="0" r="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C1AEA.tmp"/>
                    <pic:cNvPicPr/>
                  </pic:nvPicPr>
                  <pic:blipFill>
                    <a:blip r:embed="rId263" cstate="email">
                      <a:extLst>
                        <a:ext uri="{28A0092B-C50C-407E-A947-70E740481C1C}">
                          <a14:useLocalDpi xmlns:a14="http://schemas.microsoft.com/office/drawing/2010/main" val="0"/>
                        </a:ext>
                      </a:extLst>
                    </a:blip>
                    <a:stretch>
                      <a:fillRect/>
                    </a:stretch>
                  </pic:blipFill>
                  <pic:spPr>
                    <a:xfrm>
                      <a:off x="0" y="0"/>
                      <a:ext cx="5313923" cy="945311"/>
                    </a:xfrm>
                    <a:prstGeom prst="rect">
                      <a:avLst/>
                    </a:prstGeom>
                  </pic:spPr>
                </pic:pic>
              </a:graphicData>
            </a:graphic>
          </wp:inline>
        </w:drawing>
      </w:r>
    </w:p>
    <w:p w:rsidR="009847DF" w:rsidRPr="00257295" w:rsidRDefault="009847DF" w:rsidP="00D734B9">
      <w:pPr>
        <w:pStyle w:val="ListParagraph"/>
        <w:numPr>
          <w:ilvl w:val="0"/>
          <w:numId w:val="69"/>
        </w:numPr>
        <w:ind w:firstLineChars="0"/>
      </w:pPr>
      <w:r w:rsidRPr="00257295">
        <w:rPr>
          <w:rFonts w:hint="eastAsia"/>
        </w:rPr>
        <w:t>内核中字符串形式的配置使用如下函数解析</w:t>
      </w:r>
    </w:p>
    <w:p w:rsidR="009847DF" w:rsidRPr="00257295" w:rsidRDefault="009847DF" w:rsidP="009847DF">
      <w:pPr>
        <w:pStyle w:val="a7"/>
        <w:ind w:leftChars="350" w:left="840"/>
      </w:pPr>
      <w:r w:rsidRPr="00257295">
        <w:rPr>
          <w:rFonts w:hint="eastAsia"/>
        </w:rPr>
        <w:drawing>
          <wp:inline distT="0" distB="0" distL="0" distR="0" wp14:anchorId="3FDC16D0" wp14:editId="7963EF2B">
            <wp:extent cx="4667250" cy="197116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C91DC.tmp"/>
                    <pic:cNvPicPr/>
                  </pic:nvPicPr>
                  <pic:blipFill>
                    <a:blip r:embed="rId264" cstate="email">
                      <a:extLst>
                        <a:ext uri="{28A0092B-C50C-407E-A947-70E740481C1C}">
                          <a14:useLocalDpi xmlns:a14="http://schemas.microsoft.com/office/drawing/2010/main" val="0"/>
                        </a:ext>
                      </a:extLst>
                    </a:blip>
                    <a:stretch>
                      <a:fillRect/>
                    </a:stretch>
                  </pic:blipFill>
                  <pic:spPr>
                    <a:xfrm>
                      <a:off x="0" y="0"/>
                      <a:ext cx="4667902" cy="1971435"/>
                    </a:xfrm>
                    <a:prstGeom prst="rect">
                      <a:avLst/>
                    </a:prstGeom>
                  </pic:spPr>
                </pic:pic>
              </a:graphicData>
            </a:graphic>
          </wp:inline>
        </w:drawing>
      </w:r>
    </w:p>
    <w:p w:rsidR="009847DF" w:rsidRPr="00257295" w:rsidRDefault="009847DF" w:rsidP="00E87AA8">
      <w:pPr>
        <w:ind w:left="420" w:firstLineChars="0" w:firstLine="420"/>
      </w:pPr>
      <w:r w:rsidRPr="00257295">
        <w:rPr>
          <w:rFonts w:hint="eastAsia"/>
        </w:rPr>
        <w:t>该函数通过将</w:t>
      </w:r>
      <w:r w:rsidRPr="00257295">
        <w:rPr>
          <w:rFonts w:hint="eastAsia"/>
        </w:rPr>
        <w:t>args</w:t>
      </w:r>
      <w:r w:rsidRPr="00257295">
        <w:rPr>
          <w:rFonts w:hint="eastAsia"/>
        </w:rPr>
        <w:t>字符串分割成不同子串作为</w:t>
      </w:r>
      <w:r w:rsidRPr="00257295">
        <w:rPr>
          <w:rFonts w:hint="eastAsia"/>
        </w:rPr>
        <w:t>unknown</w:t>
      </w:r>
      <w:r w:rsidRPr="00257295">
        <w:rPr>
          <w:rFonts w:hint="eastAsia"/>
        </w:rPr>
        <w:t>函数的输入参数进行解析。</w:t>
      </w:r>
    </w:p>
    <w:p w:rsidR="009847DF" w:rsidRPr="00257295" w:rsidRDefault="009847DF" w:rsidP="00E87AA8">
      <w:pPr>
        <w:ind w:left="420" w:firstLineChars="0" w:firstLine="420"/>
      </w:pPr>
      <w:r w:rsidRPr="00257295">
        <w:rPr>
          <w:rFonts w:hint="eastAsia"/>
        </w:rPr>
        <w:lastRenderedPageBreak/>
        <w:t>unknown</w:t>
      </w:r>
      <w:r w:rsidRPr="00257295">
        <w:rPr>
          <w:rFonts w:hint="eastAsia"/>
        </w:rPr>
        <w:t>函数类似如下，用于查找子串对应的处理函数并运行，如下：</w:t>
      </w:r>
    </w:p>
    <w:p w:rsidR="009847DF" w:rsidRPr="00257295" w:rsidRDefault="009847DF" w:rsidP="009847DF">
      <w:pPr>
        <w:pStyle w:val="a7"/>
        <w:ind w:leftChars="175" w:firstLine="420"/>
      </w:pPr>
      <w:r w:rsidRPr="00257295">
        <w:rPr>
          <w:rFonts w:hint="eastAsia"/>
        </w:rPr>
        <w:drawing>
          <wp:inline distT="0" distB="0" distL="0" distR="0" wp14:anchorId="09DB3B03" wp14:editId="3A739544">
            <wp:extent cx="4881326" cy="1323975"/>
            <wp:effectExtent l="0" t="0" r="0"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C789B.tmp"/>
                    <pic:cNvPicPr/>
                  </pic:nvPicPr>
                  <pic:blipFill>
                    <a:blip r:embed="rId265" cstate="email">
                      <a:extLst>
                        <a:ext uri="{28A0092B-C50C-407E-A947-70E740481C1C}">
                          <a14:useLocalDpi xmlns:a14="http://schemas.microsoft.com/office/drawing/2010/main" val="0"/>
                        </a:ext>
                      </a:extLst>
                    </a:blip>
                    <a:stretch>
                      <a:fillRect/>
                    </a:stretch>
                  </pic:blipFill>
                  <pic:spPr>
                    <a:xfrm>
                      <a:off x="0" y="0"/>
                      <a:ext cx="4899831" cy="1328994"/>
                    </a:xfrm>
                    <a:prstGeom prst="rect">
                      <a:avLst/>
                    </a:prstGeom>
                  </pic:spPr>
                </pic:pic>
              </a:graphicData>
            </a:graphic>
          </wp:inline>
        </w:drawing>
      </w:r>
    </w:p>
    <w:p w:rsidR="009847DF" w:rsidRPr="00257295" w:rsidRDefault="009847DF" w:rsidP="009847DF">
      <w:pPr>
        <w:pStyle w:val="a7"/>
        <w:ind w:leftChars="175" w:firstLine="420"/>
      </w:pPr>
      <w:r w:rsidRPr="00257295">
        <w:drawing>
          <wp:inline distT="0" distB="0" distL="0" distR="0" wp14:anchorId="7F322DDD" wp14:editId="43166129">
            <wp:extent cx="4876800" cy="3558300"/>
            <wp:effectExtent l="0" t="0" r="0" b="4445"/>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802E.tmp"/>
                    <pic:cNvPicPr/>
                  </pic:nvPicPr>
                  <pic:blipFill>
                    <a:blip r:embed="rId266" cstate="email">
                      <a:extLst>
                        <a:ext uri="{28A0092B-C50C-407E-A947-70E740481C1C}">
                          <a14:useLocalDpi xmlns:a14="http://schemas.microsoft.com/office/drawing/2010/main" val="0"/>
                        </a:ext>
                      </a:extLst>
                    </a:blip>
                    <a:stretch>
                      <a:fillRect/>
                    </a:stretch>
                  </pic:blipFill>
                  <pic:spPr>
                    <a:xfrm>
                      <a:off x="0" y="0"/>
                      <a:ext cx="4879896" cy="3560559"/>
                    </a:xfrm>
                    <a:prstGeom prst="rect">
                      <a:avLst/>
                    </a:prstGeom>
                  </pic:spPr>
                </pic:pic>
              </a:graphicData>
            </a:graphic>
          </wp:inline>
        </w:drawing>
      </w:r>
    </w:p>
    <w:p w:rsidR="009847DF" w:rsidRPr="00257295" w:rsidRDefault="009847DF" w:rsidP="009847DF">
      <w:pPr>
        <w:pStyle w:val="Heading3"/>
        <w:numPr>
          <w:ilvl w:val="2"/>
          <w:numId w:val="1"/>
        </w:numPr>
        <w:spacing w:before="163" w:after="163"/>
        <w:rPr>
          <w:rFonts w:cs="Arial"/>
          <w:color w:val="000000"/>
          <w:szCs w:val="21"/>
        </w:rPr>
      </w:pPr>
      <w:bookmarkStart w:id="46" w:name="_Toc390712618"/>
      <w:r w:rsidRPr="00257295">
        <w:rPr>
          <w:rFonts w:cs="Arial" w:hint="eastAsia"/>
          <w:color w:val="000000"/>
          <w:szCs w:val="21"/>
        </w:rPr>
        <w:t>内核初始化</w:t>
      </w:r>
      <w:bookmarkEnd w:id="46"/>
    </w:p>
    <w:p w:rsidR="009847DF" w:rsidRPr="00257295" w:rsidRDefault="009847DF" w:rsidP="00D734B9">
      <w:pPr>
        <w:pStyle w:val="ListParagraph"/>
        <w:numPr>
          <w:ilvl w:val="0"/>
          <w:numId w:val="60"/>
        </w:numPr>
        <w:ind w:firstLineChars="0"/>
      </w:pPr>
      <w:r w:rsidRPr="00257295">
        <w:rPr>
          <w:rFonts w:hint="eastAsia"/>
        </w:rPr>
        <w:t>创建</w:t>
      </w:r>
      <w:r w:rsidRPr="00257295">
        <w:rPr>
          <w:rFonts w:cs="Arial" w:hint="eastAsia"/>
          <w:color w:val="000000"/>
          <w:szCs w:val="21"/>
        </w:rPr>
        <w:t>初始化</w:t>
      </w:r>
      <w:r w:rsidRPr="00257295">
        <w:rPr>
          <w:rFonts w:hint="eastAsia"/>
        </w:rPr>
        <w:t>内核线程</w:t>
      </w:r>
    </w:p>
    <w:p w:rsidR="009847DF" w:rsidRPr="00257295" w:rsidRDefault="009847DF" w:rsidP="009847DF">
      <w:pPr>
        <w:pStyle w:val="a7"/>
        <w:ind w:left="480" w:firstLine="360"/>
      </w:pPr>
      <w:r w:rsidRPr="00257295">
        <w:rPr>
          <w:rFonts w:hint="eastAsia"/>
        </w:rPr>
        <w:drawing>
          <wp:inline distT="0" distB="0" distL="0" distR="0" wp14:anchorId="4C9A2EB2" wp14:editId="51FE4378">
            <wp:extent cx="4563112" cy="628738"/>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CC474.tmp"/>
                    <pic:cNvPicPr/>
                  </pic:nvPicPr>
                  <pic:blipFill>
                    <a:blip r:embed="rId267">
                      <a:extLst>
                        <a:ext uri="{28A0092B-C50C-407E-A947-70E740481C1C}">
                          <a14:useLocalDpi xmlns:a14="http://schemas.microsoft.com/office/drawing/2010/main" val="0"/>
                        </a:ext>
                      </a:extLst>
                    </a:blip>
                    <a:stretch>
                      <a:fillRect/>
                    </a:stretch>
                  </pic:blipFill>
                  <pic:spPr>
                    <a:xfrm>
                      <a:off x="0" y="0"/>
                      <a:ext cx="4563112" cy="628738"/>
                    </a:xfrm>
                    <a:prstGeom prst="rect">
                      <a:avLst/>
                    </a:prstGeom>
                  </pic:spPr>
                </pic:pic>
              </a:graphicData>
            </a:graphic>
          </wp:inline>
        </w:drawing>
      </w:r>
    </w:p>
    <w:p w:rsidR="009847DF" w:rsidRPr="00257295" w:rsidRDefault="009847DF" w:rsidP="009847DF">
      <w:pPr>
        <w:pStyle w:val="a7"/>
        <w:ind w:left="480" w:firstLine="360"/>
      </w:pPr>
      <w:r w:rsidRPr="00257295">
        <w:rPr>
          <w:rFonts w:hint="eastAsia"/>
        </w:rPr>
        <w:drawing>
          <wp:inline distT="0" distB="0" distL="0" distR="0" wp14:anchorId="226F4683" wp14:editId="21F0C2FE">
            <wp:extent cx="5025406" cy="1076325"/>
            <wp:effectExtent l="0" t="0" r="381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C6D3.tmp"/>
                    <pic:cNvPicPr/>
                  </pic:nvPicPr>
                  <pic:blipFill>
                    <a:blip r:embed="rId268" cstate="email">
                      <a:extLst>
                        <a:ext uri="{28A0092B-C50C-407E-A947-70E740481C1C}">
                          <a14:useLocalDpi xmlns:a14="http://schemas.microsoft.com/office/drawing/2010/main" val="0"/>
                        </a:ext>
                      </a:extLst>
                    </a:blip>
                    <a:stretch>
                      <a:fillRect/>
                    </a:stretch>
                  </pic:blipFill>
                  <pic:spPr>
                    <a:xfrm>
                      <a:off x="0" y="0"/>
                      <a:ext cx="5030521" cy="1077421"/>
                    </a:xfrm>
                    <a:prstGeom prst="rect">
                      <a:avLst/>
                    </a:prstGeom>
                  </pic:spPr>
                </pic:pic>
              </a:graphicData>
            </a:graphic>
          </wp:inline>
        </w:drawing>
      </w:r>
    </w:p>
    <w:p w:rsidR="009847DF" w:rsidRPr="00257295" w:rsidRDefault="009847DF" w:rsidP="00D734B9">
      <w:pPr>
        <w:pStyle w:val="ListParagraph"/>
        <w:numPr>
          <w:ilvl w:val="0"/>
          <w:numId w:val="60"/>
        </w:numPr>
        <w:ind w:firstLineChars="0"/>
      </w:pPr>
      <w:r w:rsidRPr="00257295">
        <w:rPr>
          <w:rFonts w:hint="eastAsia"/>
        </w:rPr>
        <w:lastRenderedPageBreak/>
        <w:t>基础模块初始化</w:t>
      </w:r>
    </w:p>
    <w:p w:rsidR="009847DF" w:rsidRPr="00257295" w:rsidRDefault="009847DF" w:rsidP="009847DF">
      <w:pPr>
        <w:pStyle w:val="a7"/>
        <w:ind w:leftChars="0" w:left="840"/>
      </w:pPr>
      <w:r w:rsidRPr="00257295">
        <w:drawing>
          <wp:inline distT="0" distB="0" distL="0" distR="0" wp14:anchorId="2C7554FA" wp14:editId="2C49D855">
            <wp:extent cx="3429479" cy="676369"/>
            <wp:effectExtent l="0" t="0" r="0" b="9525"/>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4E82.tmp"/>
                    <pic:cNvPicPr/>
                  </pic:nvPicPr>
                  <pic:blipFill>
                    <a:blip r:embed="rId269">
                      <a:extLst>
                        <a:ext uri="{28A0092B-C50C-407E-A947-70E740481C1C}">
                          <a14:useLocalDpi xmlns:a14="http://schemas.microsoft.com/office/drawing/2010/main" val="0"/>
                        </a:ext>
                      </a:extLst>
                    </a:blip>
                    <a:stretch>
                      <a:fillRect/>
                    </a:stretch>
                  </pic:blipFill>
                  <pic:spPr>
                    <a:xfrm>
                      <a:off x="0" y="0"/>
                      <a:ext cx="3429479" cy="676369"/>
                    </a:xfrm>
                    <a:prstGeom prst="rect">
                      <a:avLst/>
                    </a:prstGeom>
                  </pic:spPr>
                </pic:pic>
              </a:graphicData>
            </a:graphic>
          </wp:inline>
        </w:drawing>
      </w:r>
    </w:p>
    <w:p w:rsidR="009847DF" w:rsidRPr="00257295" w:rsidRDefault="009847DF" w:rsidP="009847DF">
      <w:pPr>
        <w:pStyle w:val="a7"/>
        <w:ind w:leftChars="0" w:left="840"/>
      </w:pPr>
      <w:r w:rsidRPr="00257295">
        <w:drawing>
          <wp:inline distT="0" distB="0" distL="0" distR="0" wp14:anchorId="27FD02BB" wp14:editId="305E8F36">
            <wp:extent cx="2686425" cy="371527"/>
            <wp:effectExtent l="0" t="0" r="0" b="9525"/>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6EAF.tmp"/>
                    <pic:cNvPicPr/>
                  </pic:nvPicPr>
                  <pic:blipFill>
                    <a:blip r:embed="rId270">
                      <a:extLst>
                        <a:ext uri="{28A0092B-C50C-407E-A947-70E740481C1C}">
                          <a14:useLocalDpi xmlns:a14="http://schemas.microsoft.com/office/drawing/2010/main" val="0"/>
                        </a:ext>
                      </a:extLst>
                    </a:blip>
                    <a:stretch>
                      <a:fillRect/>
                    </a:stretch>
                  </pic:blipFill>
                  <pic:spPr>
                    <a:xfrm>
                      <a:off x="0" y="0"/>
                      <a:ext cx="2686425" cy="371527"/>
                    </a:xfrm>
                    <a:prstGeom prst="rect">
                      <a:avLst/>
                    </a:prstGeom>
                  </pic:spPr>
                </pic:pic>
              </a:graphicData>
            </a:graphic>
          </wp:inline>
        </w:drawing>
      </w:r>
    </w:p>
    <w:p w:rsidR="009847DF" w:rsidRPr="00257295" w:rsidRDefault="009847DF" w:rsidP="009847DF">
      <w:pPr>
        <w:pStyle w:val="ListParagraph"/>
        <w:ind w:left="840" w:firstLineChars="0" w:firstLine="0"/>
      </w:pPr>
    </w:p>
    <w:p w:rsidR="009847DF" w:rsidRPr="00257295" w:rsidRDefault="009847DF" w:rsidP="009847DF">
      <w:pPr>
        <w:pStyle w:val="a7"/>
        <w:ind w:left="480" w:firstLine="360"/>
      </w:pPr>
      <w:r w:rsidRPr="00257295">
        <w:drawing>
          <wp:inline distT="0" distB="0" distL="0" distR="0" wp14:anchorId="36A8C4D6" wp14:editId="039424C1">
            <wp:extent cx="2987749" cy="1670171"/>
            <wp:effectExtent l="0" t="0" r="3175" b="6350"/>
            <wp:docPr id="866"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214E.tmp"/>
                    <pic:cNvPicPr/>
                  </pic:nvPicPr>
                  <pic:blipFill>
                    <a:blip r:embed="rId271">
                      <a:extLst>
                        <a:ext uri="{28A0092B-C50C-407E-A947-70E740481C1C}">
                          <a14:useLocalDpi xmlns:a14="http://schemas.microsoft.com/office/drawing/2010/main" val="0"/>
                        </a:ext>
                      </a:extLst>
                    </a:blip>
                    <a:stretch>
                      <a:fillRect/>
                    </a:stretch>
                  </pic:blipFill>
                  <pic:spPr>
                    <a:xfrm>
                      <a:off x="0" y="0"/>
                      <a:ext cx="3001295" cy="1677743"/>
                    </a:xfrm>
                    <a:prstGeom prst="rect">
                      <a:avLst/>
                    </a:prstGeom>
                  </pic:spPr>
                </pic:pic>
              </a:graphicData>
            </a:graphic>
          </wp:inline>
        </w:drawing>
      </w:r>
    </w:p>
    <w:p w:rsidR="009847DF" w:rsidRPr="00257295" w:rsidRDefault="009847DF" w:rsidP="00E87AA8">
      <w:pPr>
        <w:ind w:left="420" w:firstLineChars="0" w:firstLine="420"/>
      </w:pPr>
      <w:r w:rsidRPr="00257295">
        <w:rPr>
          <w:rFonts w:hint="eastAsia"/>
        </w:rPr>
        <w:t>包括中断模块，驱动模块，以及其他需要初始化的模块。</w:t>
      </w:r>
    </w:p>
    <w:p w:rsidR="009847DF" w:rsidRPr="00257295" w:rsidRDefault="009847DF" w:rsidP="00E87AA8">
      <w:pPr>
        <w:ind w:left="420" w:firstLineChars="0" w:firstLine="420"/>
      </w:pPr>
      <w:r w:rsidRPr="00257295">
        <w:rPr>
          <w:rFonts w:hint="eastAsia"/>
        </w:rPr>
        <w:t>其中</w:t>
      </w:r>
      <w:r w:rsidRPr="00257295">
        <w:rPr>
          <w:rFonts w:hint="eastAsia"/>
        </w:rPr>
        <w:t>initcalls</w:t>
      </w:r>
      <w:r w:rsidRPr="00257295">
        <w:rPr>
          <w:rFonts w:hint="eastAsia"/>
        </w:rPr>
        <w:t>为其他模块注册的需要在内核开始启动时执行的函数。即通过</w:t>
      </w:r>
      <w:r w:rsidRPr="00257295">
        <w:rPr>
          <w:rFonts w:hint="eastAsia"/>
        </w:rPr>
        <w:t>__define_initcall</w:t>
      </w:r>
      <w:r w:rsidRPr="00257295">
        <w:rPr>
          <w:rFonts w:hint="eastAsia"/>
        </w:rPr>
        <w:t>声明的函数，其按照不同</w:t>
      </w:r>
      <w:r w:rsidRPr="00257295">
        <w:rPr>
          <w:rFonts w:hint="eastAsia"/>
        </w:rPr>
        <w:t>level</w:t>
      </w:r>
      <w:r w:rsidRPr="00257295">
        <w:rPr>
          <w:rFonts w:hint="eastAsia"/>
        </w:rPr>
        <w:t>顺序全部执行一次，如下：</w:t>
      </w:r>
    </w:p>
    <w:p w:rsidR="009847DF" w:rsidRPr="00257295" w:rsidRDefault="009847DF" w:rsidP="009847DF">
      <w:pPr>
        <w:pStyle w:val="a7"/>
        <w:ind w:leftChars="0" w:firstLine="420"/>
      </w:pPr>
      <w:r w:rsidRPr="00257295">
        <w:drawing>
          <wp:inline distT="0" distB="0" distL="0" distR="0" wp14:anchorId="6552BFE0" wp14:editId="3297E452">
            <wp:extent cx="5129540" cy="3124200"/>
            <wp:effectExtent l="0" t="0" r="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A52C.tmp"/>
                    <pic:cNvPicPr/>
                  </pic:nvPicPr>
                  <pic:blipFill>
                    <a:blip r:embed="rId272" cstate="email">
                      <a:extLst>
                        <a:ext uri="{28A0092B-C50C-407E-A947-70E740481C1C}">
                          <a14:useLocalDpi xmlns:a14="http://schemas.microsoft.com/office/drawing/2010/main" val="0"/>
                        </a:ext>
                      </a:extLst>
                    </a:blip>
                    <a:stretch>
                      <a:fillRect/>
                    </a:stretch>
                  </pic:blipFill>
                  <pic:spPr>
                    <a:xfrm>
                      <a:off x="0" y="0"/>
                      <a:ext cx="5130257" cy="3124636"/>
                    </a:xfrm>
                    <a:prstGeom prst="rect">
                      <a:avLst/>
                    </a:prstGeom>
                  </pic:spPr>
                </pic:pic>
              </a:graphicData>
            </a:graphic>
          </wp:inline>
        </w:drawing>
      </w:r>
    </w:p>
    <w:p w:rsidR="009847DF" w:rsidRPr="00257295" w:rsidRDefault="009847DF" w:rsidP="00D734B9">
      <w:pPr>
        <w:pStyle w:val="ListParagraph"/>
        <w:numPr>
          <w:ilvl w:val="0"/>
          <w:numId w:val="60"/>
        </w:numPr>
        <w:ind w:firstLineChars="0"/>
      </w:pPr>
      <w:r w:rsidRPr="00257295">
        <w:rPr>
          <w:rFonts w:hint="eastAsia"/>
        </w:rPr>
        <w:t>用户</w:t>
      </w:r>
      <w:r w:rsidRPr="00257295">
        <w:rPr>
          <w:rFonts w:hint="eastAsia"/>
        </w:rPr>
        <w:t>init</w:t>
      </w:r>
      <w:r w:rsidRPr="00257295">
        <w:rPr>
          <w:rFonts w:hint="eastAsia"/>
        </w:rPr>
        <w:t>程序初始化</w:t>
      </w:r>
    </w:p>
    <w:p w:rsidR="009847DF" w:rsidRPr="00257295" w:rsidRDefault="009847DF" w:rsidP="00E87AA8">
      <w:pPr>
        <w:ind w:left="420" w:firstLineChars="0" w:firstLine="420"/>
      </w:pPr>
      <w:r w:rsidRPr="00257295">
        <w:rPr>
          <w:rFonts w:hint="eastAsia"/>
        </w:rPr>
        <w:t>init</w:t>
      </w:r>
      <w:r w:rsidRPr="00257295">
        <w:rPr>
          <w:rFonts w:hint="eastAsia"/>
        </w:rPr>
        <w:t>可执行文件一般指定为根文件系统下的固定路径下。当根文件系统挂载后内</w:t>
      </w:r>
      <w:r w:rsidRPr="00257295">
        <w:rPr>
          <w:rFonts w:hint="eastAsia"/>
        </w:rPr>
        <w:lastRenderedPageBreak/>
        <w:t>核通过该文件来创建初始化进程，如果指定的程序出错则运行另一个，总共有</w:t>
      </w:r>
      <w:r w:rsidRPr="00257295">
        <w:rPr>
          <w:rFonts w:hint="eastAsia"/>
        </w:rPr>
        <w:t>4</w:t>
      </w:r>
      <w:r w:rsidRPr="00257295">
        <w:rPr>
          <w:rFonts w:hint="eastAsia"/>
        </w:rPr>
        <w:t>个默认路径，如下：</w:t>
      </w:r>
    </w:p>
    <w:p w:rsidR="009847DF" w:rsidRPr="00257295" w:rsidRDefault="009847DF" w:rsidP="009847DF">
      <w:pPr>
        <w:pStyle w:val="a7"/>
        <w:ind w:leftChars="0" w:left="840"/>
      </w:pPr>
      <w:r w:rsidRPr="00257295">
        <w:rPr>
          <w:rFonts w:hint="eastAsia"/>
        </w:rPr>
        <w:drawing>
          <wp:inline distT="0" distB="0" distL="0" distR="0" wp14:anchorId="081EDF81" wp14:editId="237116CE">
            <wp:extent cx="4580765" cy="24765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C6CE4.tmp"/>
                    <pic:cNvPicPr/>
                  </pic:nvPicPr>
                  <pic:blipFill>
                    <a:blip r:embed="rId273" cstate="email">
                      <a:extLst>
                        <a:ext uri="{28A0092B-C50C-407E-A947-70E740481C1C}">
                          <a14:useLocalDpi xmlns:a14="http://schemas.microsoft.com/office/drawing/2010/main" val="0"/>
                        </a:ext>
                      </a:extLst>
                    </a:blip>
                    <a:stretch>
                      <a:fillRect/>
                    </a:stretch>
                  </pic:blipFill>
                  <pic:spPr>
                    <a:xfrm>
                      <a:off x="0" y="0"/>
                      <a:ext cx="4581405" cy="2476846"/>
                    </a:xfrm>
                    <a:prstGeom prst="rect">
                      <a:avLst/>
                    </a:prstGeom>
                  </pic:spPr>
                </pic:pic>
              </a:graphicData>
            </a:graphic>
          </wp:inline>
        </w:drawing>
      </w:r>
    </w:p>
    <w:p w:rsidR="009847DF" w:rsidRPr="00257295" w:rsidRDefault="009847DF" w:rsidP="009847DF">
      <w:pPr>
        <w:pStyle w:val="a7"/>
        <w:ind w:leftChars="0" w:left="840"/>
        <w:rPr>
          <w:b/>
          <w:bCs/>
        </w:rPr>
      </w:pPr>
      <w:r w:rsidRPr="00257295">
        <w:drawing>
          <wp:inline distT="0" distB="0" distL="0" distR="0" wp14:anchorId="4484A67E" wp14:editId="2FF3F875">
            <wp:extent cx="4582165" cy="1133633"/>
            <wp:effectExtent l="0" t="0" r="889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CABD9.tmp"/>
                    <pic:cNvPicPr/>
                  </pic:nvPicPr>
                  <pic:blipFill>
                    <a:blip r:embed="rId274">
                      <a:extLst>
                        <a:ext uri="{28A0092B-C50C-407E-A947-70E740481C1C}">
                          <a14:useLocalDpi xmlns:a14="http://schemas.microsoft.com/office/drawing/2010/main" val="0"/>
                        </a:ext>
                      </a:extLst>
                    </a:blip>
                    <a:stretch>
                      <a:fillRect/>
                    </a:stretch>
                  </pic:blipFill>
                  <pic:spPr>
                    <a:xfrm>
                      <a:off x="0" y="0"/>
                      <a:ext cx="4582165" cy="1133633"/>
                    </a:xfrm>
                    <a:prstGeom prst="rect">
                      <a:avLst/>
                    </a:prstGeom>
                  </pic:spPr>
                </pic:pic>
              </a:graphicData>
            </a:graphic>
          </wp:inline>
        </w:drawing>
      </w:r>
    </w:p>
    <w:p w:rsidR="009847DF" w:rsidRDefault="009847DF" w:rsidP="009847DF">
      <w:pPr>
        <w:widowControl/>
        <w:spacing w:line="240" w:lineRule="auto"/>
        <w:ind w:firstLineChars="0" w:firstLine="0"/>
        <w:jc w:val="left"/>
        <w:rPr>
          <w:b/>
          <w:bCs/>
          <w:sz w:val="28"/>
          <w:szCs w:val="28"/>
        </w:rPr>
      </w:pPr>
      <w:r>
        <w:br w:type="page"/>
      </w:r>
    </w:p>
    <w:p w:rsidR="00820FE1" w:rsidRDefault="00820FE1" w:rsidP="00820FE1">
      <w:pPr>
        <w:pStyle w:val="Heading2"/>
        <w:spacing w:before="326" w:after="163"/>
      </w:pPr>
      <w:bookmarkStart w:id="47" w:name="_Toc390712619"/>
      <w:r>
        <w:rPr>
          <w:rFonts w:hint="eastAsia"/>
        </w:rPr>
        <w:lastRenderedPageBreak/>
        <w:t>基础库</w:t>
      </w:r>
      <w:bookmarkEnd w:id="47"/>
    </w:p>
    <w:p w:rsidR="00820FE1" w:rsidRDefault="00820FE1" w:rsidP="00820FE1">
      <w:pPr>
        <w:pStyle w:val="Heading3"/>
        <w:numPr>
          <w:ilvl w:val="2"/>
          <w:numId w:val="1"/>
        </w:numPr>
        <w:spacing w:before="163" w:after="163"/>
      </w:pPr>
      <w:bookmarkStart w:id="48" w:name="_Toc390712620"/>
      <w:r>
        <w:rPr>
          <w:rFonts w:hint="eastAsia"/>
        </w:rPr>
        <w:t>字符串处理</w:t>
      </w:r>
      <w:bookmarkEnd w:id="48"/>
    </w:p>
    <w:p w:rsidR="00115402" w:rsidRPr="00115402" w:rsidRDefault="00115402" w:rsidP="00D734B9">
      <w:pPr>
        <w:pStyle w:val="ListParagraph"/>
        <w:numPr>
          <w:ilvl w:val="0"/>
          <w:numId w:val="175"/>
        </w:numPr>
        <w:ind w:firstLineChars="0"/>
      </w:pPr>
      <w:r>
        <w:rPr>
          <w:rFonts w:hint="eastAsia"/>
        </w:rPr>
        <w:t>字符串比较</w:t>
      </w:r>
    </w:p>
    <w:p w:rsidR="00820FE1" w:rsidRPr="00EC7109" w:rsidRDefault="00820FE1" w:rsidP="00115402">
      <w:pPr>
        <w:spacing w:line="240" w:lineRule="auto"/>
        <w:ind w:left="360" w:firstLine="480"/>
      </w:pPr>
      <w:r>
        <w:rPr>
          <w:rFonts w:hint="eastAsia"/>
          <w:noProof/>
        </w:rPr>
        <w:drawing>
          <wp:inline distT="0" distB="0" distL="0" distR="0" wp14:anchorId="3D8F5B53" wp14:editId="3FAF492F">
            <wp:extent cx="4067743" cy="2657846"/>
            <wp:effectExtent l="0" t="0" r="9525" b="9525"/>
            <wp:docPr id="1781" name="Picture 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4A393.tmp"/>
                    <pic:cNvPicPr/>
                  </pic:nvPicPr>
                  <pic:blipFill>
                    <a:blip r:embed="rId275">
                      <a:extLst>
                        <a:ext uri="{28A0092B-C50C-407E-A947-70E740481C1C}">
                          <a14:useLocalDpi xmlns:a14="http://schemas.microsoft.com/office/drawing/2010/main" val="0"/>
                        </a:ext>
                      </a:extLst>
                    </a:blip>
                    <a:stretch>
                      <a:fillRect/>
                    </a:stretch>
                  </pic:blipFill>
                  <pic:spPr>
                    <a:xfrm>
                      <a:off x="0" y="0"/>
                      <a:ext cx="4067743" cy="2657846"/>
                    </a:xfrm>
                    <a:prstGeom prst="rect">
                      <a:avLst/>
                    </a:prstGeom>
                  </pic:spPr>
                </pic:pic>
              </a:graphicData>
            </a:graphic>
          </wp:inline>
        </w:drawing>
      </w:r>
    </w:p>
    <w:p w:rsidR="00820FE1" w:rsidRDefault="00820FE1" w:rsidP="00820FE1">
      <w:pPr>
        <w:pStyle w:val="Heading3"/>
        <w:numPr>
          <w:ilvl w:val="2"/>
          <w:numId w:val="1"/>
        </w:numPr>
        <w:spacing w:before="163" w:after="163"/>
      </w:pPr>
      <w:bookmarkStart w:id="49" w:name="_Toc390712621"/>
      <w:r>
        <w:rPr>
          <w:rFonts w:hint="eastAsia"/>
        </w:rPr>
        <w:lastRenderedPageBreak/>
        <w:t>排序</w:t>
      </w:r>
      <w:bookmarkEnd w:id="49"/>
    </w:p>
    <w:p w:rsidR="00820FE1" w:rsidRDefault="00820FE1" w:rsidP="00820FE1">
      <w:pPr>
        <w:pStyle w:val="Heading3"/>
        <w:numPr>
          <w:ilvl w:val="2"/>
          <w:numId w:val="1"/>
        </w:numPr>
        <w:spacing w:before="163" w:after="163"/>
      </w:pPr>
      <w:bookmarkStart w:id="50" w:name="_Toc390712622"/>
      <w:r>
        <w:rPr>
          <w:rFonts w:hint="eastAsia"/>
        </w:rPr>
        <w:t>内存管理</w:t>
      </w:r>
      <w:bookmarkEnd w:id="50"/>
    </w:p>
    <w:p w:rsidR="00820FE1" w:rsidRPr="008A4256" w:rsidRDefault="00820FE1" w:rsidP="00820FE1">
      <w:pPr>
        <w:pStyle w:val="Heading3"/>
        <w:numPr>
          <w:ilvl w:val="2"/>
          <w:numId w:val="1"/>
        </w:numPr>
        <w:spacing w:before="163" w:after="163"/>
      </w:pPr>
      <w:bookmarkStart w:id="51" w:name="_Toc390712623"/>
      <w:r>
        <w:rPr>
          <w:rFonts w:hint="eastAsia"/>
        </w:rPr>
        <w:t>内核对象</w:t>
      </w:r>
      <w:bookmarkEnd w:id="51"/>
    </w:p>
    <w:p w:rsidR="00820FE1" w:rsidRDefault="00820FE1" w:rsidP="00820FE1">
      <w:pPr>
        <w:spacing w:line="240" w:lineRule="auto"/>
        <w:ind w:firstLine="480"/>
      </w:pPr>
      <w:r>
        <w:rPr>
          <w:rFonts w:hint="eastAsia"/>
          <w:noProof/>
        </w:rPr>
        <w:drawing>
          <wp:inline distT="0" distB="0" distL="0" distR="0" wp14:anchorId="4297553C" wp14:editId="42ADAB60">
            <wp:extent cx="5413899" cy="4396435"/>
            <wp:effectExtent l="0" t="0" r="0" b="4445"/>
            <wp:docPr id="1787" name="Picture 1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42105.tmp"/>
                    <pic:cNvPicPr/>
                  </pic:nvPicPr>
                  <pic:blipFill>
                    <a:blip r:embed="rId276">
                      <a:extLst>
                        <a:ext uri="{28A0092B-C50C-407E-A947-70E740481C1C}">
                          <a14:useLocalDpi xmlns:a14="http://schemas.microsoft.com/office/drawing/2010/main" val="0"/>
                        </a:ext>
                      </a:extLst>
                    </a:blip>
                    <a:stretch>
                      <a:fillRect/>
                    </a:stretch>
                  </pic:blipFill>
                  <pic:spPr>
                    <a:xfrm>
                      <a:off x="0" y="0"/>
                      <a:ext cx="5417212" cy="4399125"/>
                    </a:xfrm>
                    <a:prstGeom prst="rect">
                      <a:avLst/>
                    </a:prstGeom>
                  </pic:spPr>
                </pic:pic>
              </a:graphicData>
            </a:graphic>
          </wp:inline>
        </w:drawing>
      </w:r>
    </w:p>
    <w:p w:rsidR="00820FE1" w:rsidRPr="00C6075E" w:rsidRDefault="00820FE1" w:rsidP="00820FE1">
      <w:pPr>
        <w:ind w:firstLine="480"/>
      </w:pPr>
    </w:p>
    <w:p w:rsidR="00820FE1" w:rsidRPr="00257295" w:rsidRDefault="00820FE1" w:rsidP="00820FE1">
      <w:pPr>
        <w:pStyle w:val="ListParagraph"/>
        <w:ind w:left="1620" w:firstLineChars="0" w:firstLine="60"/>
      </w:pPr>
    </w:p>
    <w:p w:rsidR="00820FE1" w:rsidRPr="00257295" w:rsidRDefault="00820FE1" w:rsidP="00820FE1">
      <w:pPr>
        <w:ind w:left="300" w:firstLineChars="0" w:firstLine="420"/>
      </w:pPr>
    </w:p>
    <w:p w:rsidR="00820FE1" w:rsidRPr="00257295" w:rsidRDefault="00820FE1" w:rsidP="00820FE1">
      <w:pPr>
        <w:widowControl/>
        <w:spacing w:line="240" w:lineRule="auto"/>
        <w:ind w:firstLineChars="0" w:firstLine="0"/>
        <w:jc w:val="left"/>
        <w:rPr>
          <w:b/>
          <w:bCs/>
          <w:sz w:val="28"/>
          <w:szCs w:val="28"/>
        </w:rPr>
      </w:pPr>
      <w:r w:rsidRPr="00257295">
        <w:br w:type="page"/>
      </w:r>
    </w:p>
    <w:p w:rsidR="00820FE1" w:rsidRPr="00257295" w:rsidRDefault="00820FE1" w:rsidP="00820FE1">
      <w:pPr>
        <w:pStyle w:val="Heading2"/>
        <w:spacing w:before="326" w:after="163"/>
      </w:pPr>
      <w:bookmarkStart w:id="52" w:name="_Toc390712624"/>
      <w:r w:rsidRPr="00257295">
        <w:rPr>
          <w:rFonts w:hint="eastAsia"/>
        </w:rPr>
        <w:lastRenderedPageBreak/>
        <w:t>数据结构</w:t>
      </w:r>
      <w:bookmarkEnd w:id="52"/>
    </w:p>
    <w:p w:rsidR="00820FE1" w:rsidRPr="00257295" w:rsidRDefault="00820FE1" w:rsidP="00820FE1">
      <w:pPr>
        <w:pStyle w:val="Heading3"/>
        <w:spacing w:before="163" w:after="163"/>
      </w:pPr>
      <w:bookmarkStart w:id="53" w:name="_Toc390712625"/>
      <w:r w:rsidRPr="00257295">
        <w:rPr>
          <w:rFonts w:hint="eastAsia"/>
        </w:rPr>
        <w:t>双向链表</w:t>
      </w:r>
      <w:bookmarkEnd w:id="53"/>
    </w:p>
    <w:p w:rsidR="00820FE1" w:rsidRPr="00257295" w:rsidRDefault="00820FE1" w:rsidP="00820FE1">
      <w:pPr>
        <w:pStyle w:val="a7"/>
        <w:ind w:left="480" w:firstLine="360"/>
      </w:pPr>
      <w:r w:rsidRPr="00257295">
        <w:drawing>
          <wp:inline distT="0" distB="0" distL="0" distR="0" wp14:anchorId="1B944DC8" wp14:editId="2378A536">
            <wp:extent cx="4124325" cy="2591745"/>
            <wp:effectExtent l="0" t="0" r="0" b="0"/>
            <wp:docPr id="1573" name="图片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3730.tmp"/>
                    <pic:cNvPicPr/>
                  </pic:nvPicPr>
                  <pic:blipFill>
                    <a:blip r:embed="rId277">
                      <a:extLst>
                        <a:ext uri="{28A0092B-C50C-407E-A947-70E740481C1C}">
                          <a14:useLocalDpi xmlns:a14="http://schemas.microsoft.com/office/drawing/2010/main" val="0"/>
                        </a:ext>
                      </a:extLst>
                    </a:blip>
                    <a:stretch>
                      <a:fillRect/>
                    </a:stretch>
                  </pic:blipFill>
                  <pic:spPr>
                    <a:xfrm>
                      <a:off x="0" y="0"/>
                      <a:ext cx="4124901" cy="2592107"/>
                    </a:xfrm>
                    <a:prstGeom prst="rect">
                      <a:avLst/>
                    </a:prstGeom>
                  </pic:spPr>
                </pic:pic>
              </a:graphicData>
            </a:graphic>
          </wp:inline>
        </w:drawing>
      </w:r>
    </w:p>
    <w:p w:rsidR="00820FE1" w:rsidRPr="00257295" w:rsidRDefault="00820FE1" w:rsidP="00820FE1">
      <w:pPr>
        <w:pStyle w:val="Heading3"/>
        <w:spacing w:before="163" w:after="163"/>
        <w:rPr>
          <w:b w:val="0"/>
          <w:bCs w:val="0"/>
          <w:sz w:val="28"/>
          <w:szCs w:val="28"/>
        </w:rPr>
      </w:pPr>
      <w:bookmarkStart w:id="54" w:name="_Toc390712626"/>
      <w:r w:rsidRPr="00257295">
        <w:rPr>
          <w:rFonts w:hint="eastAsia"/>
          <w:b w:val="0"/>
          <w:bCs w:val="0"/>
          <w:sz w:val="28"/>
          <w:szCs w:val="28"/>
        </w:rPr>
        <w:t>红黑树</w:t>
      </w:r>
      <w:bookmarkEnd w:id="54"/>
    </w:p>
    <w:p w:rsidR="00820FE1" w:rsidRPr="00257295" w:rsidRDefault="00820FE1" w:rsidP="00820FE1">
      <w:pPr>
        <w:pStyle w:val="a7"/>
        <w:ind w:left="480" w:firstLine="360"/>
      </w:pPr>
      <w:r w:rsidRPr="00257295">
        <w:drawing>
          <wp:inline distT="0" distB="0" distL="0" distR="0" wp14:anchorId="6666BAE4" wp14:editId="0E1CB877">
            <wp:extent cx="5238750" cy="2102003"/>
            <wp:effectExtent l="0" t="0" r="0" b="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2AFA.tmp"/>
                    <pic:cNvPicPr/>
                  </pic:nvPicPr>
                  <pic:blipFill>
                    <a:blip r:embed="rId278" cstate="email">
                      <a:extLst>
                        <a:ext uri="{28A0092B-C50C-407E-A947-70E740481C1C}">
                          <a14:useLocalDpi xmlns:a14="http://schemas.microsoft.com/office/drawing/2010/main" val="0"/>
                        </a:ext>
                      </a:extLst>
                    </a:blip>
                    <a:stretch>
                      <a:fillRect/>
                    </a:stretch>
                  </pic:blipFill>
                  <pic:spPr>
                    <a:xfrm>
                      <a:off x="0" y="0"/>
                      <a:ext cx="5241033" cy="2102919"/>
                    </a:xfrm>
                    <a:prstGeom prst="rect">
                      <a:avLst/>
                    </a:prstGeom>
                  </pic:spPr>
                </pic:pic>
              </a:graphicData>
            </a:graphic>
          </wp:inline>
        </w:drawing>
      </w:r>
    </w:p>
    <w:p w:rsidR="00820FE1" w:rsidRPr="00257295" w:rsidRDefault="00820FE1" w:rsidP="00820FE1">
      <w:pPr>
        <w:pStyle w:val="Heading3"/>
        <w:spacing w:before="163" w:after="163"/>
      </w:pPr>
      <w:bookmarkStart w:id="55" w:name="_Toc390712627"/>
      <w:r w:rsidRPr="00257295">
        <w:rPr>
          <w:rFonts w:hint="eastAsia"/>
        </w:rPr>
        <w:t>基数树</w:t>
      </w:r>
      <w:bookmarkEnd w:id="55"/>
    </w:p>
    <w:p w:rsidR="00820FE1" w:rsidRPr="00257295" w:rsidRDefault="00820FE1" w:rsidP="00820FE1">
      <w:pPr>
        <w:pStyle w:val="a7"/>
        <w:ind w:left="480" w:firstLine="360"/>
      </w:pPr>
      <w:r w:rsidRPr="00257295">
        <w:rPr>
          <w:rFonts w:hint="eastAsia"/>
        </w:rPr>
        <w:drawing>
          <wp:inline distT="0" distB="0" distL="0" distR="0" wp14:anchorId="7EDD5577" wp14:editId="0C24A4D4">
            <wp:extent cx="5238750" cy="1007097"/>
            <wp:effectExtent l="0" t="0" r="0" b="3175"/>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642C.tmp"/>
                    <pic:cNvPicPr/>
                  </pic:nvPicPr>
                  <pic:blipFill>
                    <a:blip r:embed="rId279" cstate="email">
                      <a:extLst>
                        <a:ext uri="{28A0092B-C50C-407E-A947-70E740481C1C}">
                          <a14:useLocalDpi xmlns:a14="http://schemas.microsoft.com/office/drawing/2010/main" val="0"/>
                        </a:ext>
                      </a:extLst>
                    </a:blip>
                    <a:stretch>
                      <a:fillRect/>
                    </a:stretch>
                  </pic:blipFill>
                  <pic:spPr>
                    <a:xfrm>
                      <a:off x="0" y="0"/>
                      <a:ext cx="5239482" cy="1007238"/>
                    </a:xfrm>
                    <a:prstGeom prst="rect">
                      <a:avLst/>
                    </a:prstGeom>
                  </pic:spPr>
                </pic:pic>
              </a:graphicData>
            </a:graphic>
          </wp:inline>
        </w:drawing>
      </w:r>
    </w:p>
    <w:p w:rsidR="00820FE1" w:rsidRPr="00257295" w:rsidRDefault="00820FE1" w:rsidP="00820FE1">
      <w:pPr>
        <w:widowControl/>
        <w:spacing w:line="240" w:lineRule="auto"/>
        <w:ind w:firstLineChars="0" w:firstLine="0"/>
        <w:jc w:val="left"/>
        <w:rPr>
          <w:b/>
          <w:bCs/>
          <w:sz w:val="28"/>
          <w:szCs w:val="28"/>
        </w:rPr>
      </w:pPr>
      <w:r w:rsidRPr="00257295">
        <w:br w:type="page"/>
      </w:r>
    </w:p>
    <w:p w:rsidR="009847DF" w:rsidRPr="00257295" w:rsidRDefault="0015002C" w:rsidP="009847DF">
      <w:pPr>
        <w:pStyle w:val="Heading1"/>
        <w:spacing w:before="163" w:after="163"/>
      </w:pPr>
      <w:bookmarkStart w:id="56" w:name="_Toc390712628"/>
      <w:r>
        <w:rPr>
          <w:rFonts w:hint="eastAsia"/>
        </w:rPr>
        <w:lastRenderedPageBreak/>
        <w:t>存储系统</w:t>
      </w:r>
      <w:bookmarkEnd w:id="56"/>
    </w:p>
    <w:p w:rsidR="00CE53DE" w:rsidRPr="00257295" w:rsidRDefault="00CE53DE" w:rsidP="00CE53DE">
      <w:pPr>
        <w:pStyle w:val="Heading2"/>
        <w:spacing w:before="326" w:after="163"/>
      </w:pPr>
      <w:bookmarkStart w:id="57" w:name="_Toc332563818"/>
      <w:bookmarkStart w:id="58" w:name="_Toc390712629"/>
      <w:r w:rsidRPr="00257295">
        <w:rPr>
          <w:rFonts w:hint="eastAsia"/>
        </w:rPr>
        <w:t>内存组织</w:t>
      </w:r>
      <w:bookmarkEnd w:id="58"/>
    </w:p>
    <w:p w:rsidR="00CE53DE" w:rsidRPr="00257295" w:rsidRDefault="00CE53DE" w:rsidP="00A615BF">
      <w:pPr>
        <w:pStyle w:val="Heading3"/>
        <w:spacing w:before="163" w:after="163"/>
        <w:rPr>
          <w:rFonts w:cs="Arial"/>
          <w:color w:val="333333"/>
        </w:rPr>
      </w:pPr>
      <w:bookmarkStart w:id="59" w:name="_Toc390712630"/>
      <w:r w:rsidRPr="00257295">
        <w:t>内存</w:t>
      </w:r>
      <w:r w:rsidRPr="00257295">
        <w:rPr>
          <w:rFonts w:cs="Arial" w:hint="eastAsia"/>
          <w:color w:val="333333"/>
        </w:rPr>
        <w:t>组织</w:t>
      </w:r>
      <w:r w:rsidRPr="00257295">
        <w:rPr>
          <w:rFonts w:cs="Arial"/>
          <w:color w:val="333333"/>
        </w:rPr>
        <w:t>架</w:t>
      </w:r>
      <w:r w:rsidRPr="00257295">
        <w:rPr>
          <w:rFonts w:cs="宋体" w:hint="eastAsia"/>
          <w:color w:val="333333"/>
        </w:rPr>
        <w:t>构</w:t>
      </w:r>
      <w:bookmarkEnd w:id="59"/>
    </w:p>
    <w:p w:rsidR="00CE53DE" w:rsidRPr="00257295" w:rsidRDefault="00CE53DE" w:rsidP="00FE3347">
      <w:pPr>
        <w:ind w:firstLineChars="0" w:firstLine="420"/>
      </w:pPr>
      <w:r w:rsidRPr="00257295">
        <w:rPr>
          <w:rFonts w:hint="eastAsia"/>
        </w:rPr>
        <w:t>Linux</w:t>
      </w:r>
      <w:r w:rsidRPr="00257295">
        <w:rPr>
          <w:rFonts w:hint="eastAsia"/>
        </w:rPr>
        <w:t>采用了与具体系架构不相关的设计模型，实现了良好的可伸缩性。它主要由</w:t>
      </w:r>
      <w:r w:rsidRPr="00257295">
        <w:rPr>
          <w:rFonts w:hint="eastAsia"/>
        </w:rPr>
        <w:t>node</w:t>
      </w:r>
      <w:r w:rsidRPr="00257295">
        <w:rPr>
          <w:rFonts w:hint="eastAsia"/>
        </w:rPr>
        <w:t>、</w:t>
      </w:r>
      <w:r w:rsidRPr="00257295">
        <w:rPr>
          <w:rFonts w:hint="eastAsia"/>
        </w:rPr>
        <w:t>zone</w:t>
      </w:r>
      <w:r w:rsidR="00B04C4F">
        <w:rPr>
          <w:rFonts w:hint="eastAsia"/>
        </w:rPr>
        <w:t>和</w:t>
      </w:r>
      <w:r w:rsidRPr="00257295">
        <w:rPr>
          <w:rFonts w:hint="eastAsia"/>
        </w:rPr>
        <w:t>page</w:t>
      </w:r>
      <w:r w:rsidRPr="00257295">
        <w:rPr>
          <w:rFonts w:hint="eastAsia"/>
        </w:rPr>
        <w:t>三级架构组成。</w:t>
      </w:r>
    </w:p>
    <w:p w:rsidR="00CE53DE" w:rsidRPr="00257295" w:rsidRDefault="00CE53DE" w:rsidP="00CE53DE">
      <w:pPr>
        <w:pStyle w:val="a7"/>
        <w:ind w:leftChars="175"/>
      </w:pPr>
      <w:r w:rsidRPr="00257295">
        <w:drawing>
          <wp:inline distT="0" distB="0" distL="0" distR="0" wp14:anchorId="74D41062" wp14:editId="068588B9">
            <wp:extent cx="5191125" cy="3305175"/>
            <wp:effectExtent l="76200" t="76200" r="142875" b="142875"/>
            <wp:docPr id="769" name="图片 769" descr="http://img.my.csdn.net/uploads/201303/01/1362101710_8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y.csdn.net/uploads/201303/01/1362101710_895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191125" cy="3305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53DE" w:rsidRPr="00257295" w:rsidRDefault="00CE53DE" w:rsidP="00D734B9">
      <w:pPr>
        <w:pStyle w:val="ListParagraph"/>
        <w:numPr>
          <w:ilvl w:val="0"/>
          <w:numId w:val="55"/>
        </w:numPr>
        <w:ind w:firstLineChars="0"/>
        <w:rPr>
          <w:rFonts w:cs="Arial"/>
          <w:color w:val="000000"/>
          <w:szCs w:val="21"/>
        </w:rPr>
      </w:pPr>
      <w:r w:rsidRPr="00257295">
        <w:rPr>
          <w:rFonts w:cs="Arial" w:hint="eastAsia"/>
          <w:color w:val="000000"/>
          <w:szCs w:val="21"/>
        </w:rPr>
        <w:t>page</w:t>
      </w:r>
    </w:p>
    <w:p w:rsidR="00CE53DE" w:rsidRPr="00257295" w:rsidRDefault="00CE53DE" w:rsidP="00CE53DE">
      <w:pPr>
        <w:ind w:left="780" w:firstLine="480"/>
      </w:pPr>
      <w:r w:rsidRPr="00257295">
        <w:rPr>
          <w:rFonts w:hint="eastAsia"/>
        </w:rPr>
        <w:t>Linux</w:t>
      </w:r>
      <w:r w:rsidRPr="00257295">
        <w:rPr>
          <w:rFonts w:hint="eastAsia"/>
        </w:rPr>
        <w:t>内存以</w:t>
      </w:r>
      <w:r w:rsidRPr="00257295">
        <w:rPr>
          <w:rFonts w:hint="eastAsia"/>
        </w:rPr>
        <w:t>Page</w:t>
      </w:r>
      <w:r w:rsidRPr="00257295">
        <w:rPr>
          <w:rFonts w:hint="eastAsia"/>
        </w:rPr>
        <w:t>为单位访问，表示内存管理的最小</w:t>
      </w:r>
      <w:r w:rsidR="00B04C4F">
        <w:rPr>
          <w:rFonts w:hint="eastAsia"/>
        </w:rPr>
        <w:t>物理</w:t>
      </w:r>
      <w:r w:rsidRPr="00257295">
        <w:rPr>
          <w:rFonts w:hint="eastAsia"/>
        </w:rPr>
        <w:t>单元，每个物理页都对应一个</w:t>
      </w:r>
      <w:r w:rsidRPr="00257295">
        <w:rPr>
          <w:rFonts w:hint="eastAsia"/>
        </w:rPr>
        <w:t>page</w:t>
      </w:r>
      <w:r w:rsidRPr="00257295">
        <w:rPr>
          <w:rFonts w:hint="eastAsia"/>
        </w:rPr>
        <w:t>对象。</w:t>
      </w:r>
    </w:p>
    <w:p w:rsidR="00CE53DE" w:rsidRPr="00257295" w:rsidRDefault="00CE53DE" w:rsidP="00D734B9">
      <w:pPr>
        <w:pStyle w:val="ListParagraph"/>
        <w:numPr>
          <w:ilvl w:val="0"/>
          <w:numId w:val="55"/>
        </w:numPr>
        <w:ind w:firstLineChars="0"/>
        <w:rPr>
          <w:rFonts w:cs="Arial"/>
          <w:color w:val="000000"/>
          <w:szCs w:val="21"/>
        </w:rPr>
      </w:pPr>
      <w:r w:rsidRPr="00257295">
        <w:rPr>
          <w:rFonts w:cs="Arial" w:hint="eastAsia"/>
          <w:color w:val="000000"/>
          <w:szCs w:val="21"/>
        </w:rPr>
        <w:t>zone</w:t>
      </w:r>
    </w:p>
    <w:p w:rsidR="00CE53DE" w:rsidRPr="00257295" w:rsidRDefault="00CE53DE" w:rsidP="00CD0DE5">
      <w:pPr>
        <w:ind w:left="840" w:firstLine="480"/>
      </w:pPr>
      <w:r w:rsidRPr="00257295">
        <w:rPr>
          <w:rFonts w:hint="eastAsia"/>
        </w:rPr>
        <w:t>根据物理页面的访问方法将物理内存组织成不同的</w:t>
      </w:r>
      <w:r w:rsidRPr="00257295">
        <w:rPr>
          <w:rFonts w:hint="eastAsia"/>
        </w:rPr>
        <w:t>zone</w:t>
      </w:r>
      <w:r w:rsidRPr="00257295">
        <w:rPr>
          <w:rFonts w:hint="eastAsia"/>
        </w:rPr>
        <w:t>，不同的</w:t>
      </w:r>
      <w:r w:rsidRPr="00257295">
        <w:rPr>
          <w:rFonts w:hint="eastAsia"/>
        </w:rPr>
        <w:t>zone</w:t>
      </w:r>
      <w:r w:rsidRPr="00257295">
        <w:rPr>
          <w:rFonts w:hint="eastAsia"/>
        </w:rPr>
        <w:t>访问方式不一样，同一个</w:t>
      </w:r>
      <w:r w:rsidRPr="00257295">
        <w:rPr>
          <w:rFonts w:hint="eastAsia"/>
        </w:rPr>
        <w:t>zone</w:t>
      </w:r>
      <w:r w:rsidRPr="00257295">
        <w:rPr>
          <w:rFonts w:hint="eastAsia"/>
        </w:rPr>
        <w:t>内的内存方式相同。</w:t>
      </w:r>
      <w:r w:rsidR="00CD0DE5">
        <w:rPr>
          <w:rFonts w:hint="eastAsia"/>
        </w:rPr>
        <w:t>比如</w:t>
      </w:r>
      <w:r w:rsidRPr="00257295">
        <w:rPr>
          <w:rFonts w:hint="eastAsia"/>
        </w:rPr>
        <w:t>DMA</w:t>
      </w:r>
      <w:r w:rsidR="00CD0DE5">
        <w:rPr>
          <w:rFonts w:hint="eastAsia"/>
        </w:rPr>
        <w:t>访问类型的内存属于</w:t>
      </w:r>
      <w:r w:rsidR="00CD0DE5">
        <w:rPr>
          <w:rFonts w:hint="eastAsia"/>
        </w:rPr>
        <w:t>DMA</w:t>
      </w:r>
      <w:r w:rsidR="00CD0DE5">
        <w:rPr>
          <w:rFonts w:hint="eastAsia"/>
        </w:rPr>
        <w:t>区，使用前需要映射的内存为</w:t>
      </w:r>
      <w:r w:rsidR="00CD0DE5" w:rsidRPr="00257295">
        <w:rPr>
          <w:rFonts w:hint="eastAsia"/>
        </w:rPr>
        <w:t>HIGHMEM</w:t>
      </w:r>
      <w:r w:rsidR="00CD0DE5">
        <w:rPr>
          <w:rFonts w:hint="eastAsia"/>
        </w:rPr>
        <w:t>区，使用前不需要映射的内存</w:t>
      </w:r>
      <w:r w:rsidR="00CD0DE5">
        <w:rPr>
          <w:rFonts w:hint="eastAsia"/>
        </w:rPr>
        <w:t>(</w:t>
      </w:r>
      <w:r w:rsidR="00CD0DE5">
        <w:rPr>
          <w:rFonts w:hint="eastAsia"/>
        </w:rPr>
        <w:t>内核启动已经映射</w:t>
      </w:r>
      <w:r w:rsidR="00CD0DE5">
        <w:rPr>
          <w:rFonts w:hint="eastAsia"/>
        </w:rPr>
        <w:t>)</w:t>
      </w:r>
      <w:r w:rsidR="00CD0DE5">
        <w:rPr>
          <w:rFonts w:hint="eastAsia"/>
        </w:rPr>
        <w:t>为</w:t>
      </w:r>
      <w:r w:rsidR="00CD0DE5" w:rsidRPr="00257295">
        <w:rPr>
          <w:rFonts w:hint="eastAsia"/>
        </w:rPr>
        <w:t>NORMAL</w:t>
      </w:r>
      <w:r w:rsidR="00CD0DE5">
        <w:rPr>
          <w:rFonts w:hint="eastAsia"/>
        </w:rPr>
        <w:t>区</w:t>
      </w:r>
      <w:r w:rsidRPr="00257295">
        <w:rPr>
          <w:rFonts w:hint="eastAsia"/>
        </w:rPr>
        <w:t>。</w:t>
      </w:r>
    </w:p>
    <w:p w:rsidR="00CE53DE" w:rsidRPr="00257295" w:rsidRDefault="00CE53DE" w:rsidP="00D734B9">
      <w:pPr>
        <w:pStyle w:val="ListParagraph"/>
        <w:numPr>
          <w:ilvl w:val="0"/>
          <w:numId w:val="55"/>
        </w:numPr>
        <w:ind w:firstLineChars="0"/>
      </w:pPr>
      <w:r w:rsidRPr="00257295">
        <w:rPr>
          <w:rFonts w:cs="Arial" w:hint="eastAsia"/>
          <w:color w:val="000000"/>
          <w:szCs w:val="21"/>
        </w:rPr>
        <w:t>node</w:t>
      </w:r>
    </w:p>
    <w:p w:rsidR="00CE53DE" w:rsidRPr="00257295" w:rsidRDefault="00CE53DE" w:rsidP="00CE53DE">
      <w:pPr>
        <w:ind w:left="840" w:firstLine="480"/>
      </w:pPr>
      <w:r w:rsidRPr="00257295">
        <w:rPr>
          <w:rFonts w:hint="eastAsia"/>
        </w:rPr>
        <w:t>内存节点</w:t>
      </w:r>
      <w:r w:rsidRPr="00257295">
        <w:rPr>
          <w:rFonts w:hint="eastAsia"/>
        </w:rPr>
        <w:t>node</w:t>
      </w:r>
      <w:r w:rsidRPr="00257295">
        <w:rPr>
          <w:rFonts w:hint="eastAsia"/>
        </w:rPr>
        <w:t>是计算机系统中对物理内存的一种描述方法，一个总线主设</w:t>
      </w:r>
      <w:r w:rsidRPr="00257295">
        <w:rPr>
          <w:rFonts w:hint="eastAsia"/>
        </w:rPr>
        <w:lastRenderedPageBreak/>
        <w:t>备访问位于同一个节点中的任意内存单元所花的代价相同，而访问任意两个不同节点中的内存单元所花的代价不同。</w:t>
      </w:r>
    </w:p>
    <w:p w:rsidR="00CE53DE" w:rsidRPr="00257295" w:rsidRDefault="00CE53DE" w:rsidP="00CE53DE">
      <w:pPr>
        <w:ind w:left="840" w:firstLine="480"/>
      </w:pPr>
      <w:r w:rsidRPr="00257295">
        <w:rPr>
          <w:rFonts w:hint="eastAsia"/>
        </w:rPr>
        <w:t>在一致存储结构</w:t>
      </w:r>
      <w:r w:rsidRPr="00257295">
        <w:rPr>
          <w:rFonts w:hint="eastAsia"/>
        </w:rPr>
        <w:t>(Uniform Memory Architecture</w:t>
      </w:r>
      <w:r w:rsidRPr="00257295">
        <w:rPr>
          <w:rFonts w:hint="eastAsia"/>
        </w:rPr>
        <w:t>，简称</w:t>
      </w:r>
      <w:r w:rsidRPr="00257295">
        <w:rPr>
          <w:rFonts w:hint="eastAsia"/>
        </w:rPr>
        <w:t>UMA)</w:t>
      </w:r>
      <w:r w:rsidRPr="00257295">
        <w:rPr>
          <w:rFonts w:hint="eastAsia"/>
        </w:rPr>
        <w:t>计算机系统中只有一个节点，如常用的</w:t>
      </w:r>
      <w:r w:rsidRPr="00257295">
        <w:rPr>
          <w:rFonts w:hint="eastAsia"/>
        </w:rPr>
        <w:t>ARM</w:t>
      </w:r>
      <w:r w:rsidRPr="00257295">
        <w:rPr>
          <w:rFonts w:hint="eastAsia"/>
        </w:rPr>
        <w:t>架构为</w:t>
      </w:r>
      <w:r w:rsidRPr="00257295">
        <w:rPr>
          <w:rFonts w:hint="eastAsia"/>
        </w:rPr>
        <w:t>UMA</w:t>
      </w:r>
      <w:r w:rsidRPr="00257295">
        <w:rPr>
          <w:rFonts w:hint="eastAsia"/>
        </w:rPr>
        <w:t>架构。</w:t>
      </w:r>
    </w:p>
    <w:p w:rsidR="00CE53DE" w:rsidRPr="00257295" w:rsidRDefault="00CE53DE" w:rsidP="00CE53DE">
      <w:pPr>
        <w:ind w:left="840" w:firstLine="480"/>
      </w:pPr>
      <w:r w:rsidRPr="00257295">
        <w:rPr>
          <w:rFonts w:hint="eastAsia"/>
        </w:rPr>
        <w:t>在非一致性存储结构</w:t>
      </w:r>
      <w:r w:rsidRPr="00257295">
        <w:rPr>
          <w:rFonts w:hint="eastAsia"/>
        </w:rPr>
        <w:t>(NUMA)</w:t>
      </w:r>
      <w:r w:rsidRPr="00257295">
        <w:rPr>
          <w:rFonts w:hint="eastAsia"/>
        </w:rPr>
        <w:t>计算机系统中有多个节点。</w:t>
      </w:r>
    </w:p>
    <w:p w:rsidR="00CE53DE" w:rsidRPr="00257295" w:rsidRDefault="00CE53DE" w:rsidP="00A615BF">
      <w:pPr>
        <w:pStyle w:val="Heading3"/>
        <w:spacing w:before="163" w:after="163"/>
      </w:pPr>
      <w:bookmarkStart w:id="60" w:name="_Toc390712631"/>
      <w:r w:rsidRPr="00257295">
        <w:rPr>
          <w:rFonts w:hint="eastAsia"/>
        </w:rPr>
        <w:t>逻辑空间分类</w:t>
      </w:r>
      <w:bookmarkEnd w:id="60"/>
    </w:p>
    <w:p w:rsidR="00CE53DE" w:rsidRPr="00257295" w:rsidRDefault="00CE53DE" w:rsidP="00FE3347">
      <w:pPr>
        <w:ind w:firstLineChars="0" w:firstLine="420"/>
      </w:pPr>
      <w:r w:rsidRPr="00257295">
        <w:rPr>
          <w:rFonts w:hint="eastAsia"/>
        </w:rPr>
        <w:t>逻辑空间即</w:t>
      </w:r>
      <w:r w:rsidRPr="00257295">
        <w:rPr>
          <w:rFonts w:hint="eastAsia"/>
        </w:rPr>
        <w:t>CPU</w:t>
      </w:r>
      <w:r w:rsidRPr="00257295">
        <w:rPr>
          <w:rFonts w:hint="eastAsia"/>
        </w:rPr>
        <w:t>指令的寻址空间，</w:t>
      </w:r>
      <w:r w:rsidRPr="00257295">
        <w:rPr>
          <w:rFonts w:hint="eastAsia"/>
        </w:rPr>
        <w:t>Linux</w:t>
      </w:r>
      <w:r w:rsidRPr="00257295">
        <w:rPr>
          <w:rFonts w:hint="eastAsia"/>
        </w:rPr>
        <w:t>中分为内核空间和用户空间。</w:t>
      </w:r>
    </w:p>
    <w:p w:rsidR="00CE53DE" w:rsidRPr="00257295" w:rsidRDefault="00CE53DE" w:rsidP="00D734B9">
      <w:pPr>
        <w:pStyle w:val="ListParagraph"/>
        <w:numPr>
          <w:ilvl w:val="0"/>
          <w:numId w:val="73"/>
        </w:numPr>
        <w:ind w:firstLineChars="0"/>
      </w:pPr>
      <w:r w:rsidRPr="00257295">
        <w:rPr>
          <w:rFonts w:cs="Arial" w:hint="eastAsia"/>
          <w:color w:val="000000"/>
          <w:szCs w:val="21"/>
        </w:rPr>
        <w:t>分类</w:t>
      </w:r>
      <w:r w:rsidRPr="00257295">
        <w:rPr>
          <w:rFonts w:hint="eastAsia"/>
        </w:rPr>
        <w:t>原因</w:t>
      </w:r>
    </w:p>
    <w:p w:rsidR="00CE53DE" w:rsidRPr="00257295" w:rsidRDefault="00CE53DE" w:rsidP="00CE53DE">
      <w:pPr>
        <w:ind w:left="360" w:firstLine="480"/>
      </w:pPr>
      <w:r w:rsidRPr="00257295">
        <w:rPr>
          <w:rFonts w:hint="eastAsia"/>
        </w:rPr>
        <w:t>多任务系统设计中，一般将负责调度的系统和被调度的系统分别部署在</w:t>
      </w:r>
      <w:r w:rsidRPr="00257295">
        <w:rPr>
          <w:rFonts w:hint="eastAsia"/>
        </w:rPr>
        <w:t>CPU</w:t>
      </w:r>
      <w:r w:rsidRPr="00257295">
        <w:rPr>
          <w:rFonts w:hint="eastAsia"/>
        </w:rPr>
        <w:t>的不同模式下工作，从而实现了双方硬件资源的独占性，间接提高了并行处理的效率。</w:t>
      </w:r>
    </w:p>
    <w:p w:rsidR="00CE53DE" w:rsidRPr="00257295" w:rsidRDefault="00CE53DE" w:rsidP="00CE53DE">
      <w:pPr>
        <w:ind w:left="360" w:firstLine="480"/>
      </w:pPr>
      <w:r w:rsidRPr="00257295">
        <w:rPr>
          <w:rFonts w:hint="eastAsia"/>
        </w:rPr>
        <w:t>Linux</w:t>
      </w:r>
      <w:r w:rsidRPr="00257295">
        <w:rPr>
          <w:rFonts w:hint="eastAsia"/>
        </w:rPr>
        <w:t>主要使用了</w:t>
      </w:r>
      <w:r w:rsidRPr="00257295">
        <w:rPr>
          <w:rFonts w:hint="eastAsia"/>
        </w:rPr>
        <w:t>CPU</w:t>
      </w:r>
      <w:r w:rsidRPr="00257295">
        <w:rPr>
          <w:rFonts w:hint="eastAsia"/>
        </w:rPr>
        <w:t>的管理模式和用户模式，这两个模式除了共享一些寄存器外，还拥有各自的</w:t>
      </w:r>
      <w:r w:rsidRPr="00257295">
        <w:rPr>
          <w:rFonts w:hint="eastAsia"/>
        </w:rPr>
        <w:t>SP</w:t>
      </w:r>
      <w:r w:rsidRPr="00257295">
        <w:rPr>
          <w:rFonts w:hint="eastAsia"/>
        </w:rPr>
        <w:t>，</w:t>
      </w:r>
      <w:r w:rsidRPr="00257295">
        <w:rPr>
          <w:rFonts w:hint="eastAsia"/>
        </w:rPr>
        <w:t>LR</w:t>
      </w:r>
      <w:r w:rsidRPr="00257295">
        <w:rPr>
          <w:rFonts w:hint="eastAsia"/>
        </w:rPr>
        <w:t>以及</w:t>
      </w:r>
      <w:r w:rsidRPr="00257295">
        <w:rPr>
          <w:rFonts w:hint="eastAsia"/>
        </w:rPr>
        <w:t>SPSR</w:t>
      </w:r>
      <w:r w:rsidRPr="00257295">
        <w:rPr>
          <w:rFonts w:hint="eastAsia"/>
        </w:rPr>
        <w:t>，这些私有的寄存器用于记录双方各自的运行状态</w:t>
      </w:r>
      <w:r w:rsidRPr="00257295">
        <w:rPr>
          <w:rFonts w:hint="eastAsia"/>
        </w:rPr>
        <w:t>(</w:t>
      </w:r>
      <w:r w:rsidRPr="00257295">
        <w:rPr>
          <w:rFonts w:hint="eastAsia"/>
        </w:rPr>
        <w:t>上下文</w:t>
      </w:r>
      <w:r w:rsidRPr="00257295">
        <w:rPr>
          <w:rFonts w:hint="eastAsia"/>
        </w:rPr>
        <w:t>)</w:t>
      </w:r>
      <w:r w:rsidRPr="00257295">
        <w:rPr>
          <w:rFonts w:hint="eastAsia"/>
        </w:rPr>
        <w:t>。</w:t>
      </w:r>
    </w:p>
    <w:p w:rsidR="00CE53DE" w:rsidRPr="00257295" w:rsidRDefault="00CE53DE" w:rsidP="00CE53DE">
      <w:pPr>
        <w:ind w:left="360" w:firstLine="480"/>
      </w:pPr>
      <w:r w:rsidRPr="00257295">
        <w:rPr>
          <w:rFonts w:hint="eastAsia"/>
        </w:rPr>
        <w:t>Linux</w:t>
      </w:r>
      <w:r w:rsidRPr="00257295">
        <w:rPr>
          <w:rFonts w:hint="eastAsia"/>
        </w:rPr>
        <w:t>将系统运行在用户模式下所对应的内存编址范围称为用户空间，其他模式下为内核空间</w:t>
      </w:r>
      <w:r w:rsidRPr="00257295">
        <w:rPr>
          <w:rFonts w:hint="eastAsia"/>
        </w:rPr>
        <w:t>(</w:t>
      </w:r>
      <w:r w:rsidRPr="00257295">
        <w:rPr>
          <w:rFonts w:hint="eastAsia"/>
        </w:rPr>
        <w:t>包括管理模式，中断模式</w:t>
      </w:r>
      <w:r w:rsidRPr="00257295">
        <w:rPr>
          <w:rFonts w:hint="eastAsia"/>
        </w:rPr>
        <w:t>)</w:t>
      </w:r>
      <w:r w:rsidRPr="00257295">
        <w:rPr>
          <w:rFonts w:hint="eastAsia"/>
        </w:rPr>
        <w:t>。</w:t>
      </w:r>
    </w:p>
    <w:p w:rsidR="00CE53DE" w:rsidRPr="00257295" w:rsidRDefault="00CE53DE" w:rsidP="00CE53DE">
      <w:pPr>
        <w:ind w:left="360" w:firstLine="480"/>
      </w:pPr>
      <w:r w:rsidRPr="00257295">
        <w:rPr>
          <w:rFonts w:hint="eastAsia"/>
        </w:rPr>
        <w:t>用户模式的标志如下：</w:t>
      </w:r>
    </w:p>
    <w:p w:rsidR="00CE53DE" w:rsidRPr="00257295" w:rsidRDefault="00CE53DE" w:rsidP="00CE53DE">
      <w:pPr>
        <w:pStyle w:val="a7"/>
        <w:ind w:leftChars="175" w:firstLine="420"/>
      </w:pPr>
      <w:r w:rsidRPr="00257295">
        <w:rPr>
          <w:rFonts w:hint="eastAsia"/>
        </w:rPr>
        <w:drawing>
          <wp:inline distT="0" distB="0" distL="0" distR="0" wp14:anchorId="4BDAE444" wp14:editId="2773F459">
            <wp:extent cx="3553321" cy="476317"/>
            <wp:effectExtent l="0" t="0" r="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27C6.tmp"/>
                    <pic:cNvPicPr/>
                  </pic:nvPicPr>
                  <pic:blipFill>
                    <a:blip r:embed="rId281">
                      <a:extLst>
                        <a:ext uri="{28A0092B-C50C-407E-A947-70E740481C1C}">
                          <a14:useLocalDpi xmlns:a14="http://schemas.microsoft.com/office/drawing/2010/main" val="0"/>
                        </a:ext>
                      </a:extLst>
                    </a:blip>
                    <a:stretch>
                      <a:fillRect/>
                    </a:stretch>
                  </pic:blipFill>
                  <pic:spPr>
                    <a:xfrm>
                      <a:off x="0" y="0"/>
                      <a:ext cx="3553321" cy="476317"/>
                    </a:xfrm>
                    <a:prstGeom prst="rect">
                      <a:avLst/>
                    </a:prstGeom>
                  </pic:spPr>
                </pic:pic>
              </a:graphicData>
            </a:graphic>
          </wp:inline>
        </w:drawing>
      </w:r>
      <w:r w:rsidRPr="00257295">
        <w:rPr>
          <w:rFonts w:hint="eastAsia"/>
        </w:rPr>
        <w:tab/>
      </w:r>
    </w:p>
    <w:p w:rsidR="00CE53DE" w:rsidRPr="00257295" w:rsidRDefault="00CE53DE" w:rsidP="00D734B9">
      <w:pPr>
        <w:pStyle w:val="ListParagraph"/>
        <w:numPr>
          <w:ilvl w:val="0"/>
          <w:numId w:val="73"/>
        </w:numPr>
        <w:ind w:firstLineChars="0"/>
      </w:pPr>
      <w:r w:rsidRPr="00257295">
        <w:rPr>
          <w:rFonts w:hint="eastAsia"/>
        </w:rPr>
        <w:t>分类原则</w:t>
      </w:r>
    </w:p>
    <w:p w:rsidR="00CE53DE" w:rsidRPr="00257295" w:rsidRDefault="00CE53DE" w:rsidP="00CE53DE">
      <w:pPr>
        <w:ind w:left="420" w:firstLine="480"/>
      </w:pPr>
      <w:r w:rsidRPr="00257295">
        <w:rPr>
          <w:rFonts w:hint="eastAsia"/>
        </w:rPr>
        <w:t>CPU</w:t>
      </w:r>
      <w:r w:rsidRPr="00257295">
        <w:rPr>
          <w:rFonts w:hint="eastAsia"/>
        </w:rPr>
        <w:t>不论在用户模式还是内核模式其使用的都是同一个地址总线，为了保证所有地址</w:t>
      </w:r>
      <w:r w:rsidRPr="00257295">
        <w:rPr>
          <w:rFonts w:hint="eastAsia"/>
        </w:rPr>
        <w:t>(</w:t>
      </w:r>
      <w:r w:rsidRPr="00257295">
        <w:rPr>
          <w:rFonts w:hint="eastAsia"/>
        </w:rPr>
        <w:t>指令寻址空间</w:t>
      </w:r>
      <w:r w:rsidRPr="00257295">
        <w:rPr>
          <w:rFonts w:hint="eastAsia"/>
        </w:rPr>
        <w:t>)</w:t>
      </w:r>
      <w:r w:rsidRPr="00257295">
        <w:rPr>
          <w:rFonts w:hint="eastAsia"/>
        </w:rPr>
        <w:t>在运行时的唯一性，需要限制内核程序和用户程序，使其逻辑地址空间互相之间不能有重叠。即内核程序和用户程序的指令寻址空间需要使用不同的地址区域。</w:t>
      </w:r>
    </w:p>
    <w:p w:rsidR="00CE53DE" w:rsidRPr="00257295" w:rsidRDefault="00CE53DE" w:rsidP="00A615BF">
      <w:pPr>
        <w:pStyle w:val="Heading3"/>
        <w:spacing w:before="163" w:after="163"/>
      </w:pPr>
      <w:bookmarkStart w:id="61" w:name="_Toc390712632"/>
      <w:r w:rsidRPr="00257295">
        <w:rPr>
          <w:rFonts w:cs="Arial" w:hint="eastAsia"/>
          <w:color w:val="000000"/>
          <w:szCs w:val="21"/>
        </w:rPr>
        <w:t>内存组织</w:t>
      </w:r>
      <w:r w:rsidRPr="00257295">
        <w:rPr>
          <w:rFonts w:hint="eastAsia"/>
        </w:rPr>
        <w:t>配置</w:t>
      </w:r>
      <w:bookmarkEnd w:id="61"/>
    </w:p>
    <w:p w:rsidR="00CE53DE" w:rsidRPr="00257295" w:rsidRDefault="00CE53DE" w:rsidP="00D734B9">
      <w:pPr>
        <w:pStyle w:val="ListParagraph"/>
        <w:numPr>
          <w:ilvl w:val="0"/>
          <w:numId w:val="79"/>
        </w:numPr>
        <w:ind w:firstLineChars="0"/>
      </w:pPr>
      <w:r w:rsidRPr="00257295">
        <w:rPr>
          <w:rFonts w:hint="eastAsia"/>
        </w:rPr>
        <w:t>内核中的编译配置参数</w:t>
      </w:r>
    </w:p>
    <w:p w:rsidR="00CE53DE" w:rsidRDefault="00CE53DE" w:rsidP="00CE53DE">
      <w:pPr>
        <w:pStyle w:val="a7"/>
        <w:ind w:leftChars="0" w:left="600" w:firstLine="240"/>
      </w:pPr>
      <w:r w:rsidRPr="00257295">
        <w:rPr>
          <w:rFonts w:hint="eastAsia"/>
        </w:rPr>
        <w:drawing>
          <wp:inline distT="0" distB="0" distL="0" distR="0" wp14:anchorId="2671C689" wp14:editId="75DA4531">
            <wp:extent cx="2181530" cy="609685"/>
            <wp:effectExtent l="0" t="0" r="9525"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3968.tmp"/>
                    <pic:cNvPicPr/>
                  </pic:nvPicPr>
                  <pic:blipFill>
                    <a:blip r:embed="rId282">
                      <a:extLst>
                        <a:ext uri="{28A0092B-C50C-407E-A947-70E740481C1C}">
                          <a14:useLocalDpi xmlns:a14="http://schemas.microsoft.com/office/drawing/2010/main" val="0"/>
                        </a:ext>
                      </a:extLst>
                    </a:blip>
                    <a:stretch>
                      <a:fillRect/>
                    </a:stretch>
                  </pic:blipFill>
                  <pic:spPr>
                    <a:xfrm>
                      <a:off x="0" y="0"/>
                      <a:ext cx="2181530" cy="609685"/>
                    </a:xfrm>
                    <a:prstGeom prst="rect">
                      <a:avLst/>
                    </a:prstGeom>
                  </pic:spPr>
                </pic:pic>
              </a:graphicData>
            </a:graphic>
          </wp:inline>
        </w:drawing>
      </w:r>
    </w:p>
    <w:p w:rsidR="00CF6860" w:rsidRPr="00CF6860" w:rsidRDefault="00CF6860" w:rsidP="00CF6860">
      <w:pPr>
        <w:ind w:firstLine="480"/>
      </w:pPr>
    </w:p>
    <w:tbl>
      <w:tblPr>
        <w:tblStyle w:val="TableGrid"/>
        <w:tblW w:w="0" w:type="auto"/>
        <w:tblInd w:w="907" w:type="dxa"/>
        <w:tblLook w:val="04A0" w:firstRow="1" w:lastRow="0" w:firstColumn="1" w:lastColumn="0" w:noHBand="0" w:noVBand="1"/>
      </w:tblPr>
      <w:tblGrid>
        <w:gridCol w:w="3786"/>
        <w:gridCol w:w="2980"/>
        <w:gridCol w:w="777"/>
        <w:gridCol w:w="950"/>
      </w:tblGrid>
      <w:tr w:rsidR="00CE53DE" w:rsidRPr="00257295" w:rsidTr="00CF6860">
        <w:tc>
          <w:tcPr>
            <w:tcW w:w="0" w:type="auto"/>
            <w:shd w:val="clear" w:color="auto" w:fill="BFBFBF" w:themeFill="background1" w:themeFillShade="BF"/>
          </w:tcPr>
          <w:p w:rsidR="00CE53DE" w:rsidRPr="00257295" w:rsidRDefault="00CE53DE" w:rsidP="001361AF">
            <w:pPr>
              <w:ind w:firstLineChars="0" w:firstLine="0"/>
            </w:pPr>
            <w:r w:rsidRPr="00257295">
              <w:rPr>
                <w:rFonts w:hint="eastAsia"/>
              </w:rPr>
              <w:t>配置宏</w:t>
            </w:r>
          </w:p>
        </w:tc>
        <w:tc>
          <w:tcPr>
            <w:tcW w:w="0" w:type="auto"/>
            <w:shd w:val="clear" w:color="auto" w:fill="BFBFBF" w:themeFill="background1" w:themeFillShade="BF"/>
          </w:tcPr>
          <w:p w:rsidR="00CE53DE" w:rsidRPr="00257295" w:rsidRDefault="00CE53DE" w:rsidP="001361AF">
            <w:pPr>
              <w:ind w:firstLineChars="0" w:firstLine="0"/>
            </w:pPr>
            <w:r w:rsidRPr="00257295">
              <w:rPr>
                <w:rFonts w:hint="eastAsia"/>
              </w:rPr>
              <w:t>功能</w:t>
            </w:r>
          </w:p>
        </w:tc>
        <w:tc>
          <w:tcPr>
            <w:tcW w:w="0" w:type="auto"/>
            <w:shd w:val="clear" w:color="auto" w:fill="BFBFBF" w:themeFill="background1" w:themeFillShade="BF"/>
          </w:tcPr>
          <w:p w:rsidR="00CE53DE" w:rsidRPr="00257295" w:rsidRDefault="00CE53DE" w:rsidP="001361AF">
            <w:pPr>
              <w:ind w:firstLineChars="0" w:firstLine="0"/>
            </w:pPr>
            <w:r w:rsidRPr="00257295">
              <w:rPr>
                <w:rFonts w:hint="eastAsia"/>
              </w:rPr>
              <w:t>UMA</w:t>
            </w:r>
          </w:p>
        </w:tc>
        <w:tc>
          <w:tcPr>
            <w:tcW w:w="0" w:type="auto"/>
            <w:shd w:val="clear" w:color="auto" w:fill="BFBFBF" w:themeFill="background1" w:themeFillShade="BF"/>
          </w:tcPr>
          <w:p w:rsidR="00CE53DE" w:rsidRPr="00257295" w:rsidRDefault="00CE53DE" w:rsidP="001361AF">
            <w:pPr>
              <w:ind w:firstLineChars="0" w:firstLine="0"/>
            </w:pPr>
            <w:r w:rsidRPr="00257295">
              <w:rPr>
                <w:rFonts w:hint="eastAsia"/>
              </w:rPr>
              <w:t>NUMA</w:t>
            </w:r>
          </w:p>
        </w:tc>
      </w:tr>
      <w:tr w:rsidR="00CE53DE" w:rsidRPr="00257295" w:rsidTr="001361AF">
        <w:tc>
          <w:tcPr>
            <w:tcW w:w="0" w:type="auto"/>
            <w:vAlign w:val="center"/>
          </w:tcPr>
          <w:p w:rsidR="00CE53DE" w:rsidRPr="00257295" w:rsidRDefault="00CE53DE" w:rsidP="001361AF">
            <w:pPr>
              <w:ind w:firstLineChars="0" w:firstLine="0"/>
              <w:jc w:val="left"/>
            </w:pPr>
            <w:r w:rsidRPr="00257295">
              <w:rPr>
                <w:rFonts w:hint="eastAsia"/>
              </w:rPr>
              <w:t>PLATMEM</w:t>
            </w:r>
          </w:p>
        </w:tc>
        <w:tc>
          <w:tcPr>
            <w:tcW w:w="0" w:type="auto"/>
          </w:tcPr>
          <w:p w:rsidR="00CE53DE" w:rsidRPr="00257295" w:rsidRDefault="00CE53DE" w:rsidP="001361AF">
            <w:pPr>
              <w:ind w:firstLineChars="0" w:firstLine="0"/>
            </w:pPr>
            <w:r w:rsidRPr="00257295">
              <w:rPr>
                <w:rFonts w:hint="eastAsia"/>
              </w:rPr>
              <w:t>物理内存是否连续</w:t>
            </w:r>
          </w:p>
        </w:tc>
        <w:tc>
          <w:tcPr>
            <w:tcW w:w="0" w:type="auto"/>
          </w:tcPr>
          <w:p w:rsidR="00CE53DE" w:rsidRPr="00257295" w:rsidRDefault="00CE53DE" w:rsidP="001361AF">
            <w:pPr>
              <w:ind w:firstLineChars="0" w:firstLine="0"/>
            </w:pPr>
            <w:r w:rsidRPr="00257295">
              <w:rPr>
                <w:rFonts w:hint="eastAsia"/>
              </w:rPr>
              <w:t>Y</w:t>
            </w:r>
          </w:p>
        </w:tc>
        <w:tc>
          <w:tcPr>
            <w:tcW w:w="0" w:type="auto"/>
          </w:tcPr>
          <w:p w:rsidR="00CE53DE" w:rsidRPr="00257295" w:rsidRDefault="00CE53DE" w:rsidP="001361AF">
            <w:pPr>
              <w:ind w:firstLineChars="0" w:firstLine="0"/>
            </w:pPr>
            <w:r w:rsidRPr="00257295">
              <w:rPr>
                <w:rFonts w:hint="eastAsia"/>
              </w:rPr>
              <w:t>N</w:t>
            </w:r>
          </w:p>
        </w:tc>
      </w:tr>
      <w:tr w:rsidR="00CE53DE" w:rsidRPr="00257295" w:rsidTr="001361AF">
        <w:tc>
          <w:tcPr>
            <w:tcW w:w="0" w:type="auto"/>
            <w:vAlign w:val="center"/>
          </w:tcPr>
          <w:p w:rsidR="00CE53DE" w:rsidRPr="00257295" w:rsidRDefault="00CE53DE" w:rsidP="001361AF">
            <w:pPr>
              <w:ind w:firstLineChars="0" w:firstLine="0"/>
              <w:jc w:val="left"/>
            </w:pPr>
            <w:r w:rsidRPr="00257295">
              <w:rPr>
                <w:rFonts w:hint="eastAsia"/>
              </w:rPr>
              <w:lastRenderedPageBreak/>
              <w:t>SPARSEMEM</w:t>
            </w:r>
          </w:p>
        </w:tc>
        <w:tc>
          <w:tcPr>
            <w:tcW w:w="0" w:type="auto"/>
          </w:tcPr>
          <w:p w:rsidR="00CE53DE" w:rsidRPr="00257295" w:rsidRDefault="00CE53DE" w:rsidP="001361AF">
            <w:pPr>
              <w:ind w:firstLineChars="0" w:firstLine="0"/>
            </w:pPr>
            <w:r w:rsidRPr="00257295">
              <w:rPr>
                <w:rFonts w:hint="eastAsia"/>
              </w:rPr>
              <w:t>物理内存是否分散</w:t>
            </w:r>
          </w:p>
        </w:tc>
        <w:tc>
          <w:tcPr>
            <w:tcW w:w="0" w:type="auto"/>
          </w:tcPr>
          <w:p w:rsidR="00CE53DE" w:rsidRPr="00257295" w:rsidRDefault="00CE53DE" w:rsidP="001361AF">
            <w:pPr>
              <w:ind w:firstLineChars="0" w:firstLine="0"/>
            </w:pPr>
            <w:r w:rsidRPr="00257295">
              <w:rPr>
                <w:rFonts w:hint="eastAsia"/>
              </w:rPr>
              <w:t>N</w:t>
            </w:r>
          </w:p>
        </w:tc>
        <w:tc>
          <w:tcPr>
            <w:tcW w:w="0" w:type="auto"/>
          </w:tcPr>
          <w:p w:rsidR="00CE53DE" w:rsidRPr="00257295" w:rsidRDefault="00CE53DE" w:rsidP="001361AF">
            <w:pPr>
              <w:ind w:firstLineChars="0" w:firstLine="0"/>
            </w:pPr>
            <w:r w:rsidRPr="00257295">
              <w:rPr>
                <w:rFonts w:hint="eastAsia"/>
              </w:rPr>
              <w:t>Y</w:t>
            </w:r>
          </w:p>
        </w:tc>
      </w:tr>
      <w:tr w:rsidR="00CE53DE" w:rsidRPr="00257295" w:rsidTr="001361AF">
        <w:tc>
          <w:tcPr>
            <w:tcW w:w="0" w:type="auto"/>
            <w:vAlign w:val="center"/>
          </w:tcPr>
          <w:p w:rsidR="00CE53DE" w:rsidRPr="00257295" w:rsidRDefault="00CE53DE" w:rsidP="001361AF">
            <w:pPr>
              <w:ind w:firstLineChars="0" w:firstLine="0"/>
              <w:jc w:val="left"/>
            </w:pPr>
            <w:r w:rsidRPr="00257295">
              <w:t>NEED_MULTIPLE_NODES</w:t>
            </w:r>
          </w:p>
        </w:tc>
        <w:tc>
          <w:tcPr>
            <w:tcW w:w="0" w:type="auto"/>
          </w:tcPr>
          <w:p w:rsidR="00CE53DE" w:rsidRPr="00257295" w:rsidRDefault="00CE53DE" w:rsidP="001361AF">
            <w:pPr>
              <w:ind w:firstLineChars="0" w:firstLine="0"/>
            </w:pPr>
            <w:r w:rsidRPr="00257295">
              <w:rPr>
                <w:rFonts w:hint="eastAsia"/>
              </w:rPr>
              <w:t>使用多个</w:t>
            </w:r>
            <w:r w:rsidRPr="00257295">
              <w:rPr>
                <w:rFonts w:hint="eastAsia"/>
              </w:rPr>
              <w:t>Node</w:t>
            </w:r>
          </w:p>
        </w:tc>
        <w:tc>
          <w:tcPr>
            <w:tcW w:w="0" w:type="auto"/>
          </w:tcPr>
          <w:p w:rsidR="00CE53DE" w:rsidRPr="00257295" w:rsidRDefault="00CE53DE" w:rsidP="001361AF">
            <w:pPr>
              <w:ind w:firstLineChars="0" w:firstLine="0"/>
            </w:pPr>
            <w:r w:rsidRPr="00257295">
              <w:rPr>
                <w:rFonts w:hint="eastAsia"/>
              </w:rPr>
              <w:t>N</w:t>
            </w:r>
          </w:p>
        </w:tc>
        <w:tc>
          <w:tcPr>
            <w:tcW w:w="0" w:type="auto"/>
          </w:tcPr>
          <w:p w:rsidR="00CE53DE" w:rsidRPr="00257295" w:rsidRDefault="00CE53DE" w:rsidP="001361AF">
            <w:pPr>
              <w:ind w:firstLineChars="0" w:firstLine="0"/>
            </w:pPr>
            <w:r w:rsidRPr="00257295">
              <w:rPr>
                <w:rFonts w:hint="eastAsia"/>
              </w:rPr>
              <w:t>Y</w:t>
            </w:r>
          </w:p>
        </w:tc>
      </w:tr>
      <w:tr w:rsidR="00CE53DE" w:rsidRPr="00257295" w:rsidTr="001361AF">
        <w:tc>
          <w:tcPr>
            <w:tcW w:w="0" w:type="auto"/>
            <w:vAlign w:val="center"/>
          </w:tcPr>
          <w:p w:rsidR="00CE53DE" w:rsidRPr="00257295" w:rsidRDefault="00CE53DE" w:rsidP="001361AF">
            <w:pPr>
              <w:ind w:firstLineChars="0" w:firstLine="0"/>
              <w:jc w:val="left"/>
            </w:pPr>
            <w:r w:rsidRPr="00257295">
              <w:t>FLAT_NODE_MEM_MA</w:t>
            </w:r>
            <w:r w:rsidRPr="00257295">
              <w:rPr>
                <w:rFonts w:hint="eastAsia"/>
              </w:rPr>
              <w:t>P</w:t>
            </w:r>
          </w:p>
        </w:tc>
        <w:tc>
          <w:tcPr>
            <w:tcW w:w="0" w:type="auto"/>
          </w:tcPr>
          <w:p w:rsidR="00CE53DE" w:rsidRPr="00257295" w:rsidRDefault="00CE53DE" w:rsidP="001361AF">
            <w:pPr>
              <w:ind w:firstLineChars="0" w:firstLine="0"/>
            </w:pPr>
            <w:r w:rsidRPr="00257295">
              <w:rPr>
                <w:rFonts w:hint="eastAsia"/>
              </w:rPr>
              <w:t>Node</w:t>
            </w:r>
            <w:r w:rsidRPr="00257295">
              <w:rPr>
                <w:rFonts w:hint="eastAsia"/>
              </w:rPr>
              <w:t>的物理内存是否连续</w:t>
            </w:r>
          </w:p>
        </w:tc>
        <w:tc>
          <w:tcPr>
            <w:tcW w:w="0" w:type="auto"/>
          </w:tcPr>
          <w:p w:rsidR="00CE53DE" w:rsidRPr="00257295" w:rsidRDefault="00CE53DE" w:rsidP="001361AF">
            <w:pPr>
              <w:ind w:firstLineChars="0" w:firstLine="0"/>
            </w:pPr>
            <w:r w:rsidRPr="00257295">
              <w:rPr>
                <w:rFonts w:hint="eastAsia"/>
              </w:rPr>
              <w:t>X</w:t>
            </w:r>
          </w:p>
        </w:tc>
        <w:tc>
          <w:tcPr>
            <w:tcW w:w="0" w:type="auto"/>
          </w:tcPr>
          <w:p w:rsidR="00CE53DE" w:rsidRPr="00257295" w:rsidRDefault="00CE53DE" w:rsidP="001361AF">
            <w:pPr>
              <w:ind w:firstLineChars="0" w:firstLine="0"/>
            </w:pPr>
            <w:r w:rsidRPr="00257295">
              <w:rPr>
                <w:rFonts w:hint="eastAsia"/>
              </w:rPr>
              <w:t>X</w:t>
            </w:r>
          </w:p>
        </w:tc>
      </w:tr>
      <w:tr w:rsidR="00CE53DE" w:rsidRPr="00257295" w:rsidTr="001361AF">
        <w:tc>
          <w:tcPr>
            <w:tcW w:w="0" w:type="auto"/>
            <w:vAlign w:val="center"/>
          </w:tcPr>
          <w:p w:rsidR="00CE53DE" w:rsidRPr="00257295" w:rsidRDefault="00CE53DE" w:rsidP="001361AF">
            <w:pPr>
              <w:ind w:firstLineChars="0" w:firstLine="0"/>
              <w:jc w:val="left"/>
            </w:pPr>
            <w:r w:rsidRPr="00257295">
              <w:rPr>
                <w:rFonts w:hint="eastAsia"/>
              </w:rPr>
              <w:t>NODE_SHIFT</w:t>
            </w:r>
          </w:p>
        </w:tc>
        <w:tc>
          <w:tcPr>
            <w:tcW w:w="0" w:type="auto"/>
          </w:tcPr>
          <w:p w:rsidR="00CE53DE" w:rsidRPr="00257295" w:rsidRDefault="00CE53DE" w:rsidP="001361AF">
            <w:pPr>
              <w:ind w:firstLineChars="0" w:firstLine="0"/>
            </w:pPr>
            <w:r w:rsidRPr="00257295">
              <w:rPr>
                <w:rFonts w:hint="eastAsia"/>
              </w:rPr>
              <w:t>Node</w:t>
            </w:r>
            <w:r w:rsidRPr="00257295">
              <w:rPr>
                <w:rFonts w:hint="eastAsia"/>
              </w:rPr>
              <w:t>个数</w:t>
            </w:r>
            <w:r w:rsidRPr="00257295">
              <w:rPr>
                <w:rFonts w:hint="eastAsia"/>
              </w:rPr>
              <w:t>2^NODE_SHIFT</w:t>
            </w:r>
          </w:p>
        </w:tc>
        <w:tc>
          <w:tcPr>
            <w:tcW w:w="0" w:type="auto"/>
          </w:tcPr>
          <w:p w:rsidR="00CE53DE" w:rsidRPr="00257295" w:rsidRDefault="00CE53DE" w:rsidP="001361AF">
            <w:pPr>
              <w:ind w:firstLineChars="0" w:firstLine="0"/>
            </w:pPr>
            <w:r w:rsidRPr="00257295">
              <w:rPr>
                <w:rFonts w:hint="eastAsia"/>
              </w:rPr>
              <w:t>0</w:t>
            </w:r>
          </w:p>
        </w:tc>
        <w:tc>
          <w:tcPr>
            <w:tcW w:w="0" w:type="auto"/>
          </w:tcPr>
          <w:p w:rsidR="00CE53DE" w:rsidRPr="00257295" w:rsidRDefault="00CE53DE" w:rsidP="001361AF">
            <w:pPr>
              <w:ind w:firstLineChars="0" w:firstLine="0"/>
            </w:pPr>
            <w:r w:rsidRPr="00257295">
              <w:rPr>
                <w:rFonts w:hint="eastAsia"/>
              </w:rPr>
              <w:t>&gt;0</w:t>
            </w:r>
          </w:p>
        </w:tc>
      </w:tr>
      <w:tr w:rsidR="00CE53DE" w:rsidRPr="00257295" w:rsidTr="001361AF">
        <w:tc>
          <w:tcPr>
            <w:tcW w:w="0" w:type="auto"/>
            <w:vAlign w:val="center"/>
          </w:tcPr>
          <w:p w:rsidR="00CE53DE" w:rsidRPr="00257295" w:rsidRDefault="00CE53DE" w:rsidP="001361AF">
            <w:pPr>
              <w:ind w:firstLineChars="0" w:firstLine="0"/>
              <w:jc w:val="left"/>
            </w:pPr>
            <w:r w:rsidRPr="00257295">
              <w:t>HAVE_MEMBLOCK_NODE_MAP</w:t>
            </w:r>
          </w:p>
        </w:tc>
        <w:tc>
          <w:tcPr>
            <w:tcW w:w="0" w:type="auto"/>
          </w:tcPr>
          <w:p w:rsidR="00CE53DE" w:rsidRPr="00257295" w:rsidRDefault="00CE53DE" w:rsidP="001361AF">
            <w:pPr>
              <w:ind w:firstLineChars="0" w:firstLine="0"/>
            </w:pPr>
            <w:r w:rsidRPr="00257295">
              <w:rPr>
                <w:rFonts w:hint="eastAsia"/>
              </w:rPr>
              <w:t>Node</w:t>
            </w:r>
            <w:r w:rsidRPr="00257295">
              <w:rPr>
                <w:rFonts w:hint="eastAsia"/>
              </w:rPr>
              <w:t>和物理内存存在映射</w:t>
            </w:r>
          </w:p>
        </w:tc>
        <w:tc>
          <w:tcPr>
            <w:tcW w:w="0" w:type="auto"/>
          </w:tcPr>
          <w:p w:rsidR="00CE53DE" w:rsidRPr="00257295" w:rsidRDefault="00CE53DE" w:rsidP="001361AF">
            <w:pPr>
              <w:ind w:firstLineChars="0" w:firstLine="0"/>
            </w:pPr>
            <w:r w:rsidRPr="00257295">
              <w:rPr>
                <w:rFonts w:hint="eastAsia"/>
              </w:rPr>
              <w:t>X</w:t>
            </w:r>
          </w:p>
        </w:tc>
        <w:tc>
          <w:tcPr>
            <w:tcW w:w="0" w:type="auto"/>
          </w:tcPr>
          <w:p w:rsidR="00CE53DE" w:rsidRPr="00257295" w:rsidRDefault="00CE53DE" w:rsidP="001361AF">
            <w:pPr>
              <w:ind w:firstLineChars="0" w:firstLine="0"/>
            </w:pPr>
            <w:r w:rsidRPr="00257295">
              <w:rPr>
                <w:rFonts w:hint="eastAsia"/>
              </w:rPr>
              <w:t>X</w:t>
            </w:r>
          </w:p>
        </w:tc>
      </w:tr>
    </w:tbl>
    <w:p w:rsidR="00CE53DE" w:rsidRPr="00257295" w:rsidRDefault="00CE53DE" w:rsidP="00D734B9">
      <w:pPr>
        <w:pStyle w:val="ListParagraph"/>
        <w:numPr>
          <w:ilvl w:val="0"/>
          <w:numId w:val="79"/>
        </w:numPr>
        <w:ind w:firstLineChars="0"/>
      </w:pPr>
      <w:r w:rsidRPr="00257295">
        <w:rPr>
          <w:rFonts w:hint="eastAsia"/>
        </w:rPr>
        <w:t>启动后的配置</w:t>
      </w:r>
    </w:p>
    <w:p w:rsidR="00CE53DE" w:rsidRPr="00257295" w:rsidRDefault="00CE53DE" w:rsidP="00CE53DE">
      <w:pPr>
        <w:ind w:left="360" w:firstLine="480"/>
      </w:pPr>
      <w:r w:rsidRPr="00257295">
        <w:rPr>
          <w:rFonts w:hint="eastAsia"/>
        </w:rPr>
        <w:t>函数</w:t>
      </w:r>
      <w:r w:rsidRPr="00257295">
        <w:rPr>
          <w:rFonts w:hint="eastAsia"/>
        </w:rPr>
        <w:t>mm_init</w:t>
      </w:r>
      <w:r w:rsidRPr="00257295">
        <w:rPr>
          <w:rFonts w:hint="eastAsia"/>
        </w:rPr>
        <w:t>在</w:t>
      </w:r>
      <w:r w:rsidRPr="00257295">
        <w:rPr>
          <w:rFonts w:hint="eastAsia"/>
        </w:rPr>
        <w:t>start_kernel</w:t>
      </w:r>
      <w:r w:rsidRPr="00257295">
        <w:rPr>
          <w:rFonts w:hint="eastAsia"/>
        </w:rPr>
        <w:t>时执行。</w:t>
      </w:r>
    </w:p>
    <w:p w:rsidR="00CE53DE" w:rsidRPr="00257295" w:rsidRDefault="00CE53DE" w:rsidP="00CE53DE">
      <w:pPr>
        <w:pStyle w:val="a7"/>
        <w:ind w:leftChars="0" w:left="600" w:firstLine="240"/>
        <w:rPr>
          <w:b/>
          <w:bCs/>
          <w:sz w:val="28"/>
          <w:szCs w:val="28"/>
        </w:rPr>
      </w:pPr>
      <w:r w:rsidRPr="00257295">
        <w:rPr>
          <w:rFonts w:hint="eastAsia"/>
        </w:rPr>
        <w:drawing>
          <wp:inline distT="0" distB="0" distL="0" distR="0" wp14:anchorId="519D5752" wp14:editId="1C2BBBA2">
            <wp:extent cx="3838755" cy="2305026"/>
            <wp:effectExtent l="0" t="0" r="0" b="635"/>
            <wp:docPr id="940"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8039.tmp"/>
                    <pic:cNvPicPr/>
                  </pic:nvPicPr>
                  <pic:blipFill>
                    <a:blip r:embed="rId283" cstate="email">
                      <a:extLst>
                        <a:ext uri="{28A0092B-C50C-407E-A947-70E740481C1C}">
                          <a14:useLocalDpi xmlns:a14="http://schemas.microsoft.com/office/drawing/2010/main" val="0"/>
                        </a:ext>
                      </a:extLst>
                    </a:blip>
                    <a:stretch>
                      <a:fillRect/>
                    </a:stretch>
                  </pic:blipFill>
                  <pic:spPr>
                    <a:xfrm>
                      <a:off x="0" y="0"/>
                      <a:ext cx="3842803" cy="2307457"/>
                    </a:xfrm>
                    <a:prstGeom prst="rect">
                      <a:avLst/>
                    </a:prstGeom>
                  </pic:spPr>
                </pic:pic>
              </a:graphicData>
            </a:graphic>
          </wp:inline>
        </w:drawing>
      </w:r>
    </w:p>
    <w:p w:rsidR="00CE53DE" w:rsidRPr="00257295" w:rsidRDefault="00CE53DE" w:rsidP="00A615BF">
      <w:pPr>
        <w:pStyle w:val="Heading3"/>
        <w:spacing w:before="163" w:after="163"/>
      </w:pPr>
      <w:bookmarkStart w:id="62" w:name="_Toc390712633"/>
      <w:r w:rsidRPr="00257295">
        <w:rPr>
          <w:rFonts w:hint="eastAsia"/>
        </w:rPr>
        <w:t>Page</w:t>
      </w:r>
      <w:r w:rsidRPr="00257295">
        <w:rPr>
          <w:rFonts w:hint="eastAsia"/>
        </w:rPr>
        <w:t>组织结构</w:t>
      </w:r>
      <w:bookmarkEnd w:id="62"/>
    </w:p>
    <w:p w:rsidR="00CE53DE" w:rsidRPr="00257295" w:rsidRDefault="00CE53DE" w:rsidP="00FE3347">
      <w:pPr>
        <w:ind w:firstLineChars="0" w:firstLine="420"/>
      </w:pPr>
      <w:r w:rsidRPr="00257295">
        <w:rPr>
          <w:rFonts w:hint="eastAsia"/>
        </w:rPr>
        <w:t>Linux</w:t>
      </w:r>
      <w:r w:rsidRPr="00257295">
        <w:rPr>
          <w:rFonts w:hint="eastAsia"/>
        </w:rPr>
        <w:t>中使用数据结构</w:t>
      </w:r>
      <w:r w:rsidRPr="00257295">
        <w:rPr>
          <w:rFonts w:hint="eastAsia"/>
        </w:rPr>
        <w:t>struct page</w:t>
      </w:r>
      <w:r w:rsidRPr="00257295">
        <w:rPr>
          <w:rFonts w:hint="eastAsia"/>
        </w:rPr>
        <w:t>用于描述物理页面。</w:t>
      </w:r>
    </w:p>
    <w:p w:rsidR="00CE53DE" w:rsidRPr="00257295" w:rsidRDefault="00CE53DE" w:rsidP="00D734B9">
      <w:pPr>
        <w:pStyle w:val="ListParagraph"/>
        <w:numPr>
          <w:ilvl w:val="0"/>
          <w:numId w:val="71"/>
        </w:numPr>
        <w:ind w:firstLineChars="0"/>
      </w:pPr>
      <w:r w:rsidRPr="00257295">
        <w:rPr>
          <w:rFonts w:hint="eastAsia"/>
        </w:rPr>
        <w:t>page</w:t>
      </w:r>
      <w:r w:rsidRPr="00257295">
        <w:rPr>
          <w:rFonts w:hint="eastAsia"/>
        </w:rPr>
        <w:t>对象结构</w:t>
      </w:r>
    </w:p>
    <w:p w:rsidR="00CE53DE" w:rsidRPr="00257295" w:rsidRDefault="00CE53DE" w:rsidP="00CE53DE">
      <w:pPr>
        <w:pStyle w:val="a7"/>
        <w:ind w:left="480" w:firstLine="360"/>
      </w:pPr>
      <w:r w:rsidRPr="00257295">
        <w:drawing>
          <wp:inline distT="0" distB="0" distL="0" distR="0" wp14:anchorId="54C9FD55" wp14:editId="64088AA8">
            <wp:extent cx="5219700" cy="1204547"/>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9397.tmp"/>
                    <pic:cNvPicPr/>
                  </pic:nvPicPr>
                  <pic:blipFill>
                    <a:blip r:embed="rId284" cstate="email">
                      <a:extLst>
                        <a:ext uri="{28A0092B-C50C-407E-A947-70E740481C1C}">
                          <a14:useLocalDpi xmlns:a14="http://schemas.microsoft.com/office/drawing/2010/main" val="0"/>
                        </a:ext>
                      </a:extLst>
                    </a:blip>
                    <a:stretch>
                      <a:fillRect/>
                    </a:stretch>
                  </pic:blipFill>
                  <pic:spPr>
                    <a:xfrm>
                      <a:off x="0" y="0"/>
                      <a:ext cx="5220431" cy="1204716"/>
                    </a:xfrm>
                    <a:prstGeom prst="rect">
                      <a:avLst/>
                    </a:prstGeom>
                  </pic:spPr>
                </pic:pic>
              </a:graphicData>
            </a:graphic>
          </wp:inline>
        </w:drawing>
      </w:r>
    </w:p>
    <w:p w:rsidR="00CE53DE" w:rsidRPr="00257295" w:rsidRDefault="00CE53DE" w:rsidP="00CE53DE">
      <w:pPr>
        <w:pStyle w:val="a7"/>
        <w:ind w:left="480" w:firstLine="360"/>
      </w:pPr>
      <w:r w:rsidRPr="00257295">
        <w:drawing>
          <wp:inline distT="0" distB="0" distL="0" distR="0" wp14:anchorId="36BC34A3" wp14:editId="6D3C1061">
            <wp:extent cx="5200952" cy="1266825"/>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C2B0.tmp"/>
                    <pic:cNvPicPr/>
                  </pic:nvPicPr>
                  <pic:blipFill>
                    <a:blip r:embed="rId285" cstate="email">
                      <a:extLst>
                        <a:ext uri="{28A0092B-C50C-407E-A947-70E740481C1C}">
                          <a14:useLocalDpi xmlns:a14="http://schemas.microsoft.com/office/drawing/2010/main" val="0"/>
                        </a:ext>
                      </a:extLst>
                    </a:blip>
                    <a:stretch>
                      <a:fillRect/>
                    </a:stretch>
                  </pic:blipFill>
                  <pic:spPr>
                    <a:xfrm>
                      <a:off x="0" y="0"/>
                      <a:ext cx="5229526" cy="1273785"/>
                    </a:xfrm>
                    <a:prstGeom prst="rect">
                      <a:avLst/>
                    </a:prstGeom>
                  </pic:spPr>
                </pic:pic>
              </a:graphicData>
            </a:graphic>
          </wp:inline>
        </w:drawing>
      </w:r>
    </w:p>
    <w:p w:rsidR="00CE53DE" w:rsidRPr="00257295" w:rsidRDefault="00CE53DE" w:rsidP="00D734B9">
      <w:pPr>
        <w:pStyle w:val="ListParagraph"/>
        <w:numPr>
          <w:ilvl w:val="0"/>
          <w:numId w:val="71"/>
        </w:numPr>
        <w:ind w:firstLineChars="0"/>
      </w:pPr>
      <w:r w:rsidRPr="00257295">
        <w:rPr>
          <w:rFonts w:hint="eastAsia"/>
        </w:rPr>
        <w:t>page</w:t>
      </w:r>
      <w:r w:rsidRPr="00257295">
        <w:rPr>
          <w:rFonts w:hint="eastAsia"/>
        </w:rPr>
        <w:t>对象数组定义</w:t>
      </w:r>
    </w:p>
    <w:p w:rsidR="00CE53DE" w:rsidRPr="00257295" w:rsidRDefault="00CE53DE" w:rsidP="00A17679">
      <w:pPr>
        <w:ind w:left="360" w:firstLine="480"/>
      </w:pPr>
      <w:r w:rsidRPr="00257295">
        <w:rPr>
          <w:rFonts w:hint="eastAsia"/>
        </w:rPr>
        <w:lastRenderedPageBreak/>
        <w:t>Linux</w:t>
      </w:r>
      <w:r w:rsidRPr="00257295">
        <w:rPr>
          <w:rFonts w:hint="eastAsia"/>
        </w:rPr>
        <w:t>在初始化时，会根据实际的物理内存的大小，为每个物理页面创建一个</w:t>
      </w:r>
      <w:r w:rsidRPr="00257295">
        <w:rPr>
          <w:rFonts w:hint="eastAsia"/>
        </w:rPr>
        <w:t>page</w:t>
      </w:r>
      <w:r w:rsidRPr="00257295">
        <w:rPr>
          <w:rFonts w:hint="eastAsia"/>
        </w:rPr>
        <w:t>对象，所有的</w:t>
      </w:r>
      <w:r w:rsidRPr="00257295">
        <w:rPr>
          <w:rFonts w:hint="eastAsia"/>
        </w:rPr>
        <w:t>page</w:t>
      </w:r>
      <w:r w:rsidRPr="00257295">
        <w:rPr>
          <w:rFonts w:hint="eastAsia"/>
        </w:rPr>
        <w:t>对象构成一个</w:t>
      </w:r>
      <w:r w:rsidRPr="00257295">
        <w:rPr>
          <w:rFonts w:hint="eastAsia"/>
        </w:rPr>
        <w:t>page</w:t>
      </w:r>
      <w:r w:rsidRPr="00257295">
        <w:rPr>
          <w:rFonts w:hint="eastAsia"/>
        </w:rPr>
        <w:t>数组，该数组的在内存的地址等于</w:t>
      </w:r>
      <w:r w:rsidRPr="00257295">
        <w:rPr>
          <w:rFonts w:hint="eastAsia"/>
        </w:rPr>
        <w:t xml:space="preserve"> mem_map</w:t>
      </w:r>
      <w:r w:rsidRPr="00257295">
        <w:rPr>
          <w:rFonts w:hint="eastAsia"/>
        </w:rPr>
        <w:t>的值。</w:t>
      </w:r>
    </w:p>
    <w:p w:rsidR="00CE53DE" w:rsidRPr="00257295" w:rsidRDefault="00CE53DE" w:rsidP="00B15F81">
      <w:pPr>
        <w:spacing w:line="240" w:lineRule="auto"/>
        <w:ind w:left="360" w:firstLine="480"/>
      </w:pPr>
      <w:r w:rsidRPr="00257295">
        <w:rPr>
          <w:rFonts w:hint="eastAsia"/>
          <w:noProof/>
        </w:rPr>
        <w:drawing>
          <wp:inline distT="0" distB="0" distL="0" distR="0" wp14:anchorId="344D37CD" wp14:editId="11626FF1">
            <wp:extent cx="4657725" cy="1211187"/>
            <wp:effectExtent l="0" t="0" r="0" b="8255"/>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FF28.tmp"/>
                    <pic:cNvPicPr/>
                  </pic:nvPicPr>
                  <pic:blipFill>
                    <a:blip r:embed="rId286" cstate="email">
                      <a:extLst>
                        <a:ext uri="{28A0092B-C50C-407E-A947-70E740481C1C}">
                          <a14:useLocalDpi xmlns:a14="http://schemas.microsoft.com/office/drawing/2010/main" val="0"/>
                        </a:ext>
                      </a:extLst>
                    </a:blip>
                    <a:stretch>
                      <a:fillRect/>
                    </a:stretch>
                  </pic:blipFill>
                  <pic:spPr>
                    <a:xfrm>
                      <a:off x="0" y="0"/>
                      <a:ext cx="4658376" cy="1211356"/>
                    </a:xfrm>
                    <a:prstGeom prst="rect">
                      <a:avLst/>
                    </a:prstGeom>
                  </pic:spPr>
                </pic:pic>
              </a:graphicData>
            </a:graphic>
          </wp:inline>
        </w:drawing>
      </w:r>
    </w:p>
    <w:p w:rsidR="00CE53DE" w:rsidRPr="00257295" w:rsidRDefault="00CE53DE" w:rsidP="00D734B9">
      <w:pPr>
        <w:pStyle w:val="ListParagraph"/>
        <w:numPr>
          <w:ilvl w:val="0"/>
          <w:numId w:val="71"/>
        </w:numPr>
        <w:ind w:firstLineChars="0"/>
      </w:pPr>
      <w:r w:rsidRPr="00257295">
        <w:rPr>
          <w:rFonts w:cs="Arial" w:hint="eastAsia"/>
          <w:color w:val="000000"/>
          <w:szCs w:val="21"/>
        </w:rPr>
        <w:t>物理页帧号与</w:t>
      </w:r>
      <w:r w:rsidRPr="00257295">
        <w:rPr>
          <w:rFonts w:hint="eastAsia"/>
        </w:rPr>
        <w:t>page</w:t>
      </w:r>
      <w:r w:rsidRPr="00257295">
        <w:rPr>
          <w:rFonts w:hint="eastAsia"/>
        </w:rPr>
        <w:t>对象的转换关系</w:t>
      </w:r>
    </w:p>
    <w:p w:rsidR="00CE53DE" w:rsidRPr="00257295" w:rsidRDefault="00CE53DE" w:rsidP="00B15F81">
      <w:pPr>
        <w:ind w:left="360" w:firstLine="480"/>
      </w:pPr>
      <w:r w:rsidRPr="00257295">
        <w:rPr>
          <w:rFonts w:hint="eastAsia"/>
        </w:rPr>
        <w:t>物理页帧号即</w:t>
      </w:r>
      <w:r w:rsidRPr="00257295">
        <w:rPr>
          <w:rFonts w:hint="eastAsia"/>
        </w:rPr>
        <w:t>page</w:t>
      </w:r>
      <w:r w:rsidRPr="00257295">
        <w:rPr>
          <w:rFonts w:hint="eastAsia"/>
        </w:rPr>
        <w:t>对象数组的索引号。</w:t>
      </w:r>
    </w:p>
    <w:p w:rsidR="00CE53DE" w:rsidRPr="00257295" w:rsidRDefault="00CE53DE" w:rsidP="00B15F81">
      <w:pPr>
        <w:spacing w:line="240" w:lineRule="auto"/>
        <w:ind w:left="360" w:firstLine="480"/>
      </w:pPr>
      <w:r w:rsidRPr="00257295">
        <w:rPr>
          <w:rFonts w:hint="eastAsia"/>
          <w:noProof/>
        </w:rPr>
        <w:drawing>
          <wp:inline distT="0" distB="0" distL="0" distR="0" wp14:anchorId="086D3A6F" wp14:editId="61676B8B">
            <wp:extent cx="3219900" cy="895475"/>
            <wp:effectExtent l="0" t="0" r="0" b="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FAF3.tmp"/>
                    <pic:cNvPicPr/>
                  </pic:nvPicPr>
                  <pic:blipFill>
                    <a:blip r:embed="rId287">
                      <a:extLst>
                        <a:ext uri="{28A0092B-C50C-407E-A947-70E740481C1C}">
                          <a14:useLocalDpi xmlns:a14="http://schemas.microsoft.com/office/drawing/2010/main" val="0"/>
                        </a:ext>
                      </a:extLst>
                    </a:blip>
                    <a:stretch>
                      <a:fillRect/>
                    </a:stretch>
                  </pic:blipFill>
                  <pic:spPr>
                    <a:xfrm>
                      <a:off x="0" y="0"/>
                      <a:ext cx="3219900" cy="895475"/>
                    </a:xfrm>
                    <a:prstGeom prst="rect">
                      <a:avLst/>
                    </a:prstGeom>
                  </pic:spPr>
                </pic:pic>
              </a:graphicData>
            </a:graphic>
          </wp:inline>
        </w:drawing>
      </w:r>
    </w:p>
    <w:p w:rsidR="00CE53DE" w:rsidRPr="00257295" w:rsidRDefault="00CE53DE" w:rsidP="00B15F81">
      <w:pPr>
        <w:spacing w:line="240" w:lineRule="auto"/>
        <w:ind w:left="360" w:firstLine="480"/>
      </w:pPr>
      <w:r w:rsidRPr="00257295">
        <w:rPr>
          <w:rFonts w:hint="eastAsia"/>
          <w:noProof/>
        </w:rPr>
        <w:drawing>
          <wp:inline distT="0" distB="0" distL="0" distR="0" wp14:anchorId="5795AEAD" wp14:editId="245B145E">
            <wp:extent cx="4953000" cy="807464"/>
            <wp:effectExtent l="0" t="0" r="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AF22.tmp"/>
                    <pic:cNvPicPr/>
                  </pic:nvPicPr>
                  <pic:blipFill>
                    <a:blip r:embed="rId288" cstate="email">
                      <a:extLst>
                        <a:ext uri="{28A0092B-C50C-407E-A947-70E740481C1C}">
                          <a14:useLocalDpi xmlns:a14="http://schemas.microsoft.com/office/drawing/2010/main" val="0"/>
                        </a:ext>
                      </a:extLst>
                    </a:blip>
                    <a:stretch>
                      <a:fillRect/>
                    </a:stretch>
                  </pic:blipFill>
                  <pic:spPr>
                    <a:xfrm>
                      <a:off x="0" y="0"/>
                      <a:ext cx="4981571" cy="812122"/>
                    </a:xfrm>
                    <a:prstGeom prst="rect">
                      <a:avLst/>
                    </a:prstGeom>
                  </pic:spPr>
                </pic:pic>
              </a:graphicData>
            </a:graphic>
          </wp:inline>
        </w:drawing>
      </w:r>
    </w:p>
    <w:p w:rsidR="00CE53DE" w:rsidRPr="00257295" w:rsidRDefault="00CE53DE" w:rsidP="00D734B9">
      <w:pPr>
        <w:pStyle w:val="ListParagraph"/>
        <w:numPr>
          <w:ilvl w:val="0"/>
          <w:numId w:val="71"/>
        </w:numPr>
        <w:ind w:firstLineChars="0"/>
      </w:pPr>
      <w:r w:rsidRPr="00257295">
        <w:rPr>
          <w:rFonts w:hint="eastAsia"/>
        </w:rPr>
        <w:t>页大小配置</w:t>
      </w:r>
    </w:p>
    <w:p w:rsidR="00CE53DE" w:rsidRPr="00257295" w:rsidRDefault="00CE53DE" w:rsidP="00B15F81">
      <w:pPr>
        <w:spacing w:line="240" w:lineRule="auto"/>
        <w:ind w:left="360" w:firstLine="480"/>
      </w:pPr>
      <w:r w:rsidRPr="00257295">
        <w:rPr>
          <w:rFonts w:hint="eastAsia"/>
          <w:noProof/>
        </w:rPr>
        <w:drawing>
          <wp:inline distT="0" distB="0" distL="0" distR="0" wp14:anchorId="552914BE" wp14:editId="240D9883">
            <wp:extent cx="4410075" cy="702012"/>
            <wp:effectExtent l="0" t="0" r="0" b="317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9E3B.tmp"/>
                    <pic:cNvPicPr/>
                  </pic:nvPicPr>
                  <pic:blipFill>
                    <a:blip r:embed="rId289" cstate="email">
                      <a:extLst>
                        <a:ext uri="{28A0092B-C50C-407E-A947-70E740481C1C}">
                          <a14:useLocalDpi xmlns:a14="http://schemas.microsoft.com/office/drawing/2010/main" val="0"/>
                        </a:ext>
                      </a:extLst>
                    </a:blip>
                    <a:stretch>
                      <a:fillRect/>
                    </a:stretch>
                  </pic:blipFill>
                  <pic:spPr>
                    <a:xfrm>
                      <a:off x="0" y="0"/>
                      <a:ext cx="4410692" cy="702110"/>
                    </a:xfrm>
                    <a:prstGeom prst="rect">
                      <a:avLst/>
                    </a:prstGeom>
                  </pic:spPr>
                </pic:pic>
              </a:graphicData>
            </a:graphic>
          </wp:inline>
        </w:drawing>
      </w:r>
    </w:p>
    <w:p w:rsidR="00CE53DE" w:rsidRPr="00257295" w:rsidRDefault="00CE53DE" w:rsidP="00A615BF">
      <w:pPr>
        <w:pStyle w:val="Heading3"/>
        <w:spacing w:before="163" w:after="163"/>
      </w:pPr>
      <w:bookmarkStart w:id="63" w:name="_Toc390712634"/>
      <w:r w:rsidRPr="00257295">
        <w:rPr>
          <w:rFonts w:hint="eastAsia"/>
        </w:rPr>
        <w:t>Zone</w:t>
      </w:r>
      <w:r w:rsidRPr="00257295">
        <w:rPr>
          <w:rFonts w:hint="eastAsia"/>
        </w:rPr>
        <w:t>组织结构</w:t>
      </w:r>
      <w:bookmarkEnd w:id="63"/>
    </w:p>
    <w:p w:rsidR="00CE53DE" w:rsidRPr="00257295" w:rsidRDefault="00CE53DE" w:rsidP="00FE3347">
      <w:pPr>
        <w:ind w:firstLineChars="0" w:firstLine="420"/>
      </w:pPr>
      <w:r w:rsidRPr="00257295">
        <w:rPr>
          <w:rFonts w:hint="eastAsia"/>
        </w:rPr>
        <w:t>Linux</w:t>
      </w:r>
      <w:r w:rsidRPr="00257295">
        <w:rPr>
          <w:rFonts w:hint="eastAsia"/>
        </w:rPr>
        <w:t>中使用数据结构</w:t>
      </w:r>
      <w:r w:rsidRPr="00257295">
        <w:rPr>
          <w:rFonts w:hint="eastAsia"/>
        </w:rPr>
        <w:t>struct zone</w:t>
      </w:r>
      <w:r w:rsidRPr="00257295">
        <w:rPr>
          <w:rFonts w:hint="eastAsia"/>
        </w:rPr>
        <w:t>用于描述相同用途的物理页面。</w:t>
      </w:r>
    </w:p>
    <w:p w:rsidR="00CE53DE" w:rsidRPr="00257295" w:rsidRDefault="00CE53DE" w:rsidP="00D734B9">
      <w:pPr>
        <w:pStyle w:val="ListParagraph"/>
        <w:numPr>
          <w:ilvl w:val="0"/>
          <w:numId w:val="80"/>
        </w:numPr>
        <w:ind w:firstLineChars="0"/>
      </w:pPr>
      <w:r w:rsidRPr="00257295">
        <w:rPr>
          <w:rFonts w:hint="eastAsia"/>
        </w:rPr>
        <w:t>Zone</w:t>
      </w:r>
      <w:r w:rsidRPr="00257295">
        <w:rPr>
          <w:rFonts w:hint="eastAsia"/>
        </w:rPr>
        <w:t>结构</w:t>
      </w:r>
    </w:p>
    <w:p w:rsidR="00CE53DE" w:rsidRPr="00257295" w:rsidRDefault="00CE53DE" w:rsidP="00B15F81">
      <w:pPr>
        <w:spacing w:line="240" w:lineRule="auto"/>
        <w:ind w:left="360" w:firstLine="480"/>
      </w:pPr>
      <w:r w:rsidRPr="00257295">
        <w:rPr>
          <w:rFonts w:hint="eastAsia"/>
          <w:noProof/>
        </w:rPr>
        <w:lastRenderedPageBreak/>
        <w:drawing>
          <wp:inline distT="0" distB="0" distL="0" distR="0" wp14:anchorId="38A0AB1D" wp14:editId="06D142FE">
            <wp:extent cx="4152900" cy="3327532"/>
            <wp:effectExtent l="0" t="0" r="0" b="6350"/>
            <wp:docPr id="965" name="图片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454A.tmp"/>
                    <pic:cNvPicPr/>
                  </pic:nvPicPr>
                  <pic:blipFill>
                    <a:blip r:embed="rId290" cstate="email">
                      <a:extLst>
                        <a:ext uri="{28A0092B-C50C-407E-A947-70E740481C1C}">
                          <a14:useLocalDpi xmlns:a14="http://schemas.microsoft.com/office/drawing/2010/main" val="0"/>
                        </a:ext>
                      </a:extLst>
                    </a:blip>
                    <a:stretch>
                      <a:fillRect/>
                    </a:stretch>
                  </pic:blipFill>
                  <pic:spPr>
                    <a:xfrm>
                      <a:off x="0" y="0"/>
                      <a:ext cx="4164077" cy="3336487"/>
                    </a:xfrm>
                    <a:prstGeom prst="rect">
                      <a:avLst/>
                    </a:prstGeom>
                  </pic:spPr>
                </pic:pic>
              </a:graphicData>
            </a:graphic>
          </wp:inline>
        </w:drawing>
      </w:r>
    </w:p>
    <w:p w:rsidR="00CE53DE" w:rsidRPr="00257295" w:rsidRDefault="00CE53DE" w:rsidP="00D734B9">
      <w:pPr>
        <w:pStyle w:val="ListParagraph"/>
        <w:numPr>
          <w:ilvl w:val="0"/>
          <w:numId w:val="80"/>
        </w:numPr>
        <w:ind w:firstLineChars="0"/>
      </w:pPr>
      <w:r w:rsidRPr="00257295">
        <w:rPr>
          <w:rFonts w:hint="eastAsia"/>
        </w:rPr>
        <w:t>Zone</w:t>
      </w:r>
      <w:r w:rsidRPr="00257295">
        <w:rPr>
          <w:rFonts w:hint="eastAsia"/>
        </w:rPr>
        <w:t>类型定义</w:t>
      </w:r>
    </w:p>
    <w:p w:rsidR="00CE53DE" w:rsidRPr="00257295" w:rsidRDefault="00CE53DE" w:rsidP="00A17679">
      <w:pPr>
        <w:ind w:left="360" w:firstLine="480"/>
      </w:pPr>
      <w:r w:rsidRPr="00257295">
        <w:rPr>
          <w:rFonts w:hint="eastAsia"/>
        </w:rPr>
        <w:t>内核中将内存访问方式定义如下：</w:t>
      </w:r>
    </w:p>
    <w:p w:rsidR="00CE53DE" w:rsidRPr="00257295" w:rsidRDefault="00CE53DE" w:rsidP="00B15F81">
      <w:pPr>
        <w:spacing w:line="240" w:lineRule="auto"/>
        <w:ind w:left="360" w:firstLine="480"/>
      </w:pPr>
      <w:r w:rsidRPr="00257295">
        <w:rPr>
          <w:rFonts w:hint="eastAsia"/>
          <w:noProof/>
        </w:rPr>
        <w:drawing>
          <wp:inline distT="0" distB="0" distL="0" distR="0" wp14:anchorId="2503BA61" wp14:editId="1B11E63E">
            <wp:extent cx="4057650" cy="4023407"/>
            <wp:effectExtent l="0" t="0" r="0" b="0"/>
            <wp:docPr id="964" name="图片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3496.tmp"/>
                    <pic:cNvPicPr/>
                  </pic:nvPicPr>
                  <pic:blipFill>
                    <a:blip r:embed="rId291" cstate="email">
                      <a:extLst>
                        <a:ext uri="{28A0092B-C50C-407E-A947-70E740481C1C}">
                          <a14:useLocalDpi xmlns:a14="http://schemas.microsoft.com/office/drawing/2010/main" val="0"/>
                        </a:ext>
                      </a:extLst>
                    </a:blip>
                    <a:stretch>
                      <a:fillRect/>
                    </a:stretch>
                  </pic:blipFill>
                  <pic:spPr>
                    <a:xfrm>
                      <a:off x="0" y="0"/>
                      <a:ext cx="4058217" cy="4023969"/>
                    </a:xfrm>
                    <a:prstGeom prst="rect">
                      <a:avLst/>
                    </a:prstGeom>
                  </pic:spPr>
                </pic:pic>
              </a:graphicData>
            </a:graphic>
          </wp:inline>
        </w:drawing>
      </w:r>
    </w:p>
    <w:p w:rsidR="00CE53DE" w:rsidRPr="00257295" w:rsidRDefault="00CE53DE" w:rsidP="00D734B9">
      <w:pPr>
        <w:pStyle w:val="ListParagraph"/>
        <w:numPr>
          <w:ilvl w:val="0"/>
          <w:numId w:val="81"/>
        </w:numPr>
        <w:ind w:firstLineChars="0"/>
      </w:pPr>
      <w:r w:rsidRPr="00257295">
        <w:rPr>
          <w:rFonts w:hint="eastAsia"/>
        </w:rPr>
        <w:lastRenderedPageBreak/>
        <w:t>ZONE_DMA</w:t>
      </w:r>
    </w:p>
    <w:p w:rsidR="00CE53DE" w:rsidRPr="00257295" w:rsidRDefault="00CE53DE" w:rsidP="00CE53DE">
      <w:pPr>
        <w:ind w:left="1680" w:firstLineChars="175" w:firstLine="420"/>
      </w:pPr>
      <w:r w:rsidRPr="00257295">
        <w:rPr>
          <w:rFonts w:hint="eastAsia"/>
        </w:rPr>
        <w:t>该区域的物理页面不会映射，用于</w:t>
      </w:r>
      <w:r w:rsidRPr="00257295">
        <w:rPr>
          <w:rFonts w:hint="eastAsia"/>
        </w:rPr>
        <w:t>I/O</w:t>
      </w:r>
      <w:r w:rsidRPr="00257295">
        <w:rPr>
          <w:rFonts w:hint="eastAsia"/>
        </w:rPr>
        <w:t>设备的</w:t>
      </w:r>
      <w:r w:rsidRPr="00257295">
        <w:rPr>
          <w:rFonts w:hint="eastAsia"/>
        </w:rPr>
        <w:t>DMA</w:t>
      </w:r>
      <w:r w:rsidRPr="00257295">
        <w:rPr>
          <w:rFonts w:hint="eastAsia"/>
        </w:rPr>
        <w:t>访问。</w:t>
      </w:r>
    </w:p>
    <w:p w:rsidR="00CE53DE" w:rsidRPr="00257295" w:rsidRDefault="00CE53DE" w:rsidP="00D734B9">
      <w:pPr>
        <w:pStyle w:val="ListParagraph"/>
        <w:numPr>
          <w:ilvl w:val="0"/>
          <w:numId w:val="81"/>
        </w:numPr>
        <w:ind w:firstLineChars="0"/>
      </w:pPr>
      <w:r w:rsidRPr="00257295">
        <w:rPr>
          <w:rFonts w:hint="eastAsia"/>
        </w:rPr>
        <w:t>ZONE_NORMAL</w:t>
      </w:r>
    </w:p>
    <w:p w:rsidR="00CE53DE" w:rsidRPr="00257295" w:rsidRDefault="00CE53DE" w:rsidP="00CE53DE">
      <w:pPr>
        <w:ind w:left="1620" w:firstLine="480"/>
      </w:pPr>
      <w:r w:rsidRPr="00257295">
        <w:rPr>
          <w:rFonts w:hint="eastAsia"/>
        </w:rPr>
        <w:t>该区域的物理页面在内核启动后会全部映射，并且与内核逻辑空间为线性映射关系，直接访问即可。</w:t>
      </w:r>
    </w:p>
    <w:p w:rsidR="00CE53DE" w:rsidRPr="00257295" w:rsidRDefault="00CE53DE" w:rsidP="00CE53DE">
      <w:pPr>
        <w:ind w:left="1620" w:firstLine="480"/>
      </w:pPr>
      <w:r w:rsidRPr="00257295">
        <w:rPr>
          <w:rFonts w:hint="eastAsia"/>
        </w:rPr>
        <w:t>用于存放频繁使用的数据。如：</w:t>
      </w:r>
      <w:r w:rsidRPr="00257295">
        <w:rPr>
          <w:rFonts w:hint="eastAsia"/>
        </w:rPr>
        <w:t>kernel</w:t>
      </w:r>
      <w:r w:rsidRPr="00257295">
        <w:rPr>
          <w:rFonts w:hint="eastAsia"/>
        </w:rPr>
        <w:t>代码、</w:t>
      </w:r>
      <w:r w:rsidRPr="00257295">
        <w:rPr>
          <w:rFonts w:hint="eastAsia"/>
        </w:rPr>
        <w:t>GDT</w:t>
      </w:r>
      <w:r w:rsidRPr="00257295">
        <w:rPr>
          <w:rFonts w:hint="eastAsia"/>
        </w:rPr>
        <w:t>、</w:t>
      </w:r>
      <w:r w:rsidRPr="00257295">
        <w:rPr>
          <w:rFonts w:hint="eastAsia"/>
        </w:rPr>
        <w:t>IDT</w:t>
      </w:r>
      <w:r w:rsidRPr="00257295">
        <w:rPr>
          <w:rFonts w:hint="eastAsia"/>
        </w:rPr>
        <w:t>、</w:t>
      </w:r>
      <w:r w:rsidRPr="00257295">
        <w:rPr>
          <w:rFonts w:hint="eastAsia"/>
        </w:rPr>
        <w:t>PGD</w:t>
      </w:r>
      <w:r w:rsidRPr="00257295">
        <w:rPr>
          <w:rFonts w:hint="eastAsia"/>
        </w:rPr>
        <w:t>、</w:t>
      </w:r>
      <w:r w:rsidRPr="00257295">
        <w:rPr>
          <w:rFonts w:hint="eastAsia"/>
        </w:rPr>
        <w:t>mem_map</w:t>
      </w:r>
      <w:r w:rsidRPr="00257295">
        <w:rPr>
          <w:rFonts w:hint="eastAsia"/>
        </w:rPr>
        <w:t>数组等。</w:t>
      </w:r>
    </w:p>
    <w:p w:rsidR="00CE53DE" w:rsidRPr="00257295" w:rsidRDefault="00CE53DE" w:rsidP="00D734B9">
      <w:pPr>
        <w:pStyle w:val="ListParagraph"/>
        <w:numPr>
          <w:ilvl w:val="0"/>
          <w:numId w:val="81"/>
        </w:numPr>
        <w:ind w:firstLineChars="0"/>
      </w:pPr>
      <w:r w:rsidRPr="00257295">
        <w:rPr>
          <w:rFonts w:hint="eastAsia"/>
        </w:rPr>
        <w:t>ZONE_HIGHMEM</w:t>
      </w:r>
    </w:p>
    <w:p w:rsidR="00CE53DE" w:rsidRPr="00257295" w:rsidRDefault="00CE53DE" w:rsidP="00CE53DE">
      <w:pPr>
        <w:ind w:left="1620" w:firstLine="480"/>
      </w:pPr>
      <w:r w:rsidRPr="00257295">
        <w:rPr>
          <w:rFonts w:hint="eastAsia"/>
        </w:rPr>
        <w:t>该区域使用前需要映射</w:t>
      </w:r>
      <w:r w:rsidRPr="00257295">
        <w:rPr>
          <w:rFonts w:hint="eastAsia"/>
        </w:rPr>
        <w:t>(</w:t>
      </w:r>
      <w:r w:rsidRPr="00257295">
        <w:rPr>
          <w:rFonts w:hint="eastAsia"/>
        </w:rPr>
        <w:t>使用</w:t>
      </w:r>
      <w:r w:rsidRPr="00257295">
        <w:rPr>
          <w:rFonts w:hint="eastAsia"/>
        </w:rPr>
        <w:t>kmap()</w:t>
      </w:r>
      <w:r w:rsidRPr="00257295">
        <w:rPr>
          <w:rFonts w:hint="eastAsia"/>
        </w:rPr>
        <w:t>手动映射或缺页中断自动映射</w:t>
      </w:r>
      <w:r w:rsidRPr="00257295">
        <w:rPr>
          <w:rFonts w:hint="eastAsia"/>
        </w:rPr>
        <w:t>)</w:t>
      </w:r>
      <w:r w:rsidRPr="00257295">
        <w:rPr>
          <w:rFonts w:hint="eastAsia"/>
        </w:rPr>
        <w:t>，其中包括高端内存区。</w:t>
      </w:r>
    </w:p>
    <w:p w:rsidR="00CE53DE" w:rsidRPr="00257295" w:rsidRDefault="00CE53DE" w:rsidP="00CE53DE">
      <w:pPr>
        <w:ind w:left="1620" w:firstLine="480"/>
      </w:pPr>
      <w:r w:rsidRPr="00257295">
        <w:rPr>
          <w:rFonts w:hint="eastAsia"/>
        </w:rPr>
        <w:t>用于该区域用于存放用户数据、页表</w:t>
      </w:r>
      <w:r w:rsidRPr="00257295">
        <w:rPr>
          <w:rFonts w:hint="eastAsia"/>
        </w:rPr>
        <w:t>(PT)</w:t>
      </w:r>
      <w:r w:rsidRPr="00257295">
        <w:rPr>
          <w:rFonts w:hint="eastAsia"/>
        </w:rPr>
        <w:t>等不常用数据。如：访问</w:t>
      </w:r>
      <w:r w:rsidRPr="00257295">
        <w:rPr>
          <w:rFonts w:hint="eastAsia"/>
        </w:rPr>
        <w:t>I/O</w:t>
      </w:r>
      <w:r w:rsidRPr="00257295">
        <w:rPr>
          <w:rFonts w:hint="eastAsia"/>
        </w:rPr>
        <w:t>设备存储空间时，就使用</w:t>
      </w:r>
      <w:r w:rsidRPr="00257295">
        <w:rPr>
          <w:rFonts w:hint="eastAsia"/>
        </w:rPr>
        <w:t>ioremap()</w:t>
      </w:r>
      <w:r w:rsidRPr="00257295">
        <w:rPr>
          <w:rFonts w:hint="eastAsia"/>
        </w:rPr>
        <w:t>将</w:t>
      </w:r>
      <w:r w:rsidRPr="00257295">
        <w:rPr>
          <w:rFonts w:hint="eastAsia"/>
        </w:rPr>
        <w:t>vmalloc area</w:t>
      </w:r>
      <w:r w:rsidRPr="00257295">
        <w:rPr>
          <w:rFonts w:hint="eastAsia"/>
        </w:rPr>
        <w:t>空间的逻辑地址映射到高端的</w:t>
      </w:r>
      <w:r w:rsidRPr="00257295">
        <w:rPr>
          <w:rFonts w:hint="eastAsia"/>
        </w:rPr>
        <w:t>mmio</w:t>
      </w:r>
      <w:r w:rsidRPr="00257295">
        <w:rPr>
          <w:rFonts w:hint="eastAsia"/>
        </w:rPr>
        <w:t>区，在使用完之后便断开映射关系。</w:t>
      </w:r>
    </w:p>
    <w:p w:rsidR="00CE53DE" w:rsidRPr="00257295" w:rsidRDefault="00CE53DE" w:rsidP="00D734B9">
      <w:pPr>
        <w:pStyle w:val="ListParagraph"/>
        <w:numPr>
          <w:ilvl w:val="0"/>
          <w:numId w:val="80"/>
        </w:numPr>
        <w:ind w:firstLineChars="0"/>
      </w:pPr>
      <w:r w:rsidRPr="00257295">
        <w:rPr>
          <w:rFonts w:hint="eastAsia"/>
        </w:rPr>
        <w:t>Zone</w:t>
      </w:r>
      <w:r w:rsidRPr="00257295">
        <w:rPr>
          <w:rFonts w:hint="eastAsia"/>
        </w:rPr>
        <w:t>物理地址配置</w:t>
      </w:r>
    </w:p>
    <w:p w:rsidR="00CE53DE" w:rsidRPr="00257295" w:rsidRDefault="00CE53DE" w:rsidP="00CE53DE">
      <w:pPr>
        <w:pStyle w:val="ListParagraph"/>
        <w:ind w:left="840" w:firstLineChars="0"/>
      </w:pPr>
      <w:r w:rsidRPr="00257295">
        <w:rPr>
          <w:rFonts w:hint="eastAsia"/>
        </w:rPr>
        <w:t>大多数</w:t>
      </w:r>
      <w:r w:rsidRPr="00257295">
        <w:rPr>
          <w:rFonts w:hint="eastAsia"/>
        </w:rPr>
        <w:t>kernel</w:t>
      </w:r>
      <w:r w:rsidRPr="00257295">
        <w:rPr>
          <w:rFonts w:hint="eastAsia"/>
        </w:rPr>
        <w:t>的操作只使用</w:t>
      </w:r>
      <w:r w:rsidRPr="00257295">
        <w:rPr>
          <w:rFonts w:hint="eastAsia"/>
        </w:rPr>
        <w:t>ZONE_NORMAL</w:t>
      </w:r>
      <w:r w:rsidRPr="00257295">
        <w:rPr>
          <w:rFonts w:hint="eastAsia"/>
        </w:rPr>
        <w:t>区域。</w:t>
      </w:r>
    </w:p>
    <w:p w:rsidR="00CE53DE" w:rsidRPr="00257295" w:rsidRDefault="00CE53DE" w:rsidP="00CE53DE">
      <w:pPr>
        <w:pStyle w:val="ListParagraph"/>
        <w:ind w:left="840" w:firstLineChars="0"/>
      </w:pPr>
      <w:r w:rsidRPr="00257295">
        <w:rPr>
          <w:rFonts w:hint="eastAsia"/>
        </w:rPr>
        <w:t>在</w:t>
      </w:r>
      <w:r w:rsidRPr="00257295">
        <w:rPr>
          <w:rFonts w:hint="eastAsia"/>
        </w:rPr>
        <w:t>PC</w:t>
      </w:r>
      <w:r w:rsidRPr="00257295">
        <w:rPr>
          <w:rFonts w:hint="eastAsia"/>
        </w:rPr>
        <w:t>系统中，内存区域类型如下分布，如下：</w:t>
      </w:r>
    </w:p>
    <w:p w:rsidR="00CE53DE" w:rsidRPr="00257295" w:rsidRDefault="00CE53DE" w:rsidP="00CE53DE">
      <w:pPr>
        <w:pStyle w:val="ListParagraph"/>
        <w:ind w:left="1260" w:firstLineChars="0"/>
      </w:pPr>
      <w:r w:rsidRPr="00257295">
        <w:t>ZONE_DMA    0-16MB</w:t>
      </w:r>
    </w:p>
    <w:p w:rsidR="00CE53DE" w:rsidRPr="00257295" w:rsidRDefault="00CE53DE" w:rsidP="00CE53DE">
      <w:pPr>
        <w:pStyle w:val="ListParagraph"/>
        <w:ind w:left="1260" w:firstLineChars="0"/>
      </w:pPr>
      <w:r w:rsidRPr="00257295">
        <w:t>ZONE_NORMAL  16MB-896MB</w:t>
      </w:r>
    </w:p>
    <w:p w:rsidR="00CE53DE" w:rsidRPr="00257295" w:rsidRDefault="00CE53DE" w:rsidP="00CE53DE">
      <w:pPr>
        <w:pStyle w:val="ListParagraph"/>
        <w:ind w:left="1260" w:firstLineChars="0"/>
      </w:pPr>
      <w:r w:rsidRPr="00257295">
        <w:rPr>
          <w:rFonts w:hint="eastAsia"/>
        </w:rPr>
        <w:t>ZONE_HIGHMEM 896MB-</w:t>
      </w:r>
      <w:r w:rsidRPr="00257295">
        <w:rPr>
          <w:rFonts w:hint="eastAsia"/>
        </w:rPr>
        <w:t>物理内存结束。</w:t>
      </w:r>
    </w:p>
    <w:p w:rsidR="00CE53DE" w:rsidRPr="00257295" w:rsidRDefault="00CE53DE" w:rsidP="00CE53DE">
      <w:pPr>
        <w:pStyle w:val="a7"/>
        <w:ind w:leftChars="350" w:left="840" w:firstLine="420"/>
      </w:pPr>
      <w:r w:rsidRPr="00257295">
        <w:rPr>
          <w:rFonts w:hint="eastAsia"/>
        </w:rPr>
        <w:lastRenderedPageBreak/>
        <w:drawing>
          <wp:inline distT="0" distB="0" distL="0" distR="0" wp14:anchorId="18BAAB8C" wp14:editId="4C53D73A">
            <wp:extent cx="4267200" cy="3857625"/>
            <wp:effectExtent l="76200" t="76200" r="133350" b="142875"/>
            <wp:docPr id="1143" name="图片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267200" cy="3857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53DE" w:rsidRPr="00257295" w:rsidRDefault="00CE53DE" w:rsidP="00A615BF">
      <w:pPr>
        <w:pStyle w:val="Heading3"/>
        <w:spacing w:before="163" w:after="163"/>
      </w:pPr>
      <w:bookmarkStart w:id="64" w:name="_Toc390712635"/>
      <w:r w:rsidRPr="00257295">
        <w:rPr>
          <w:rFonts w:hint="eastAsia"/>
        </w:rPr>
        <w:t>Node</w:t>
      </w:r>
      <w:r w:rsidRPr="00257295">
        <w:rPr>
          <w:rFonts w:hint="eastAsia"/>
        </w:rPr>
        <w:t>组织结构</w:t>
      </w:r>
      <w:bookmarkEnd w:id="64"/>
    </w:p>
    <w:p w:rsidR="00CE53DE" w:rsidRPr="00257295" w:rsidRDefault="00CE53DE" w:rsidP="00D734B9">
      <w:pPr>
        <w:pStyle w:val="ListParagraph"/>
        <w:numPr>
          <w:ilvl w:val="0"/>
          <w:numId w:val="82"/>
        </w:numPr>
        <w:ind w:firstLineChars="0"/>
      </w:pPr>
      <w:r w:rsidRPr="00257295">
        <w:rPr>
          <w:rFonts w:hint="eastAsia"/>
        </w:rPr>
        <w:t>node</w:t>
      </w:r>
      <w:r w:rsidRPr="00257295">
        <w:rPr>
          <w:rFonts w:hint="eastAsia"/>
        </w:rPr>
        <w:t>结构</w:t>
      </w:r>
    </w:p>
    <w:p w:rsidR="00CE53DE" w:rsidRPr="00257295" w:rsidRDefault="00CE53DE" w:rsidP="00CE53DE">
      <w:pPr>
        <w:ind w:left="360" w:firstLine="480"/>
      </w:pPr>
      <w:r w:rsidRPr="00257295">
        <w:rPr>
          <w:rFonts w:hint="eastAsia"/>
        </w:rPr>
        <w:t>Linux</w:t>
      </w:r>
      <w:r w:rsidRPr="00257295">
        <w:rPr>
          <w:rFonts w:hint="eastAsia"/>
        </w:rPr>
        <w:t>中使用数据结构</w:t>
      </w:r>
      <w:r w:rsidRPr="00257295">
        <w:rPr>
          <w:rFonts w:hint="eastAsia"/>
        </w:rPr>
        <w:t>pg_data_t</w:t>
      </w:r>
      <w:r w:rsidRPr="00257295">
        <w:rPr>
          <w:rFonts w:hint="eastAsia"/>
        </w:rPr>
        <w:t>来表示内存节点</w:t>
      </w:r>
      <w:r w:rsidRPr="00257295">
        <w:rPr>
          <w:rFonts w:hint="eastAsia"/>
        </w:rPr>
        <w:t>node</w:t>
      </w:r>
      <w:r w:rsidRPr="00257295">
        <w:rPr>
          <w:rFonts w:hint="eastAsia"/>
        </w:rPr>
        <w:t>。</w:t>
      </w:r>
    </w:p>
    <w:p w:rsidR="00CE53DE" w:rsidRPr="00257295" w:rsidRDefault="00CE53DE" w:rsidP="00CE53DE">
      <w:pPr>
        <w:pStyle w:val="a7"/>
        <w:ind w:leftChars="175" w:firstLine="420"/>
      </w:pPr>
      <w:r w:rsidRPr="00257295">
        <w:rPr>
          <w:rFonts w:hint="eastAsia"/>
        </w:rPr>
        <w:drawing>
          <wp:inline distT="0" distB="0" distL="0" distR="0" wp14:anchorId="47749CD8" wp14:editId="5FB1DCF7">
            <wp:extent cx="4219575" cy="2105327"/>
            <wp:effectExtent l="0" t="0" r="0" b="9525"/>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7B08.tmp"/>
                    <pic:cNvPicPr/>
                  </pic:nvPicPr>
                  <pic:blipFill>
                    <a:blip r:embed="rId293" cstate="email">
                      <a:extLst>
                        <a:ext uri="{28A0092B-C50C-407E-A947-70E740481C1C}">
                          <a14:useLocalDpi xmlns:a14="http://schemas.microsoft.com/office/drawing/2010/main" val="0"/>
                        </a:ext>
                      </a:extLst>
                    </a:blip>
                    <a:stretch>
                      <a:fillRect/>
                    </a:stretch>
                  </pic:blipFill>
                  <pic:spPr>
                    <a:xfrm>
                      <a:off x="0" y="0"/>
                      <a:ext cx="4220164" cy="2105621"/>
                    </a:xfrm>
                    <a:prstGeom prst="rect">
                      <a:avLst/>
                    </a:prstGeom>
                  </pic:spPr>
                </pic:pic>
              </a:graphicData>
            </a:graphic>
          </wp:inline>
        </w:drawing>
      </w:r>
    </w:p>
    <w:p w:rsidR="00CE53DE" w:rsidRPr="00257295" w:rsidRDefault="00CE53DE" w:rsidP="00D734B9">
      <w:pPr>
        <w:pStyle w:val="ListParagraph"/>
        <w:numPr>
          <w:ilvl w:val="0"/>
          <w:numId w:val="82"/>
        </w:numPr>
        <w:ind w:firstLineChars="0"/>
      </w:pPr>
      <w:r w:rsidRPr="00257295">
        <w:rPr>
          <w:rFonts w:hint="eastAsia"/>
        </w:rPr>
        <w:t>状态定义</w:t>
      </w:r>
    </w:p>
    <w:p w:rsidR="00CE53DE" w:rsidRPr="00257295" w:rsidRDefault="00CE53DE" w:rsidP="00CE53DE">
      <w:pPr>
        <w:pStyle w:val="a7"/>
        <w:ind w:leftChars="175" w:firstLine="420"/>
      </w:pPr>
      <w:r w:rsidRPr="00257295">
        <w:lastRenderedPageBreak/>
        <w:drawing>
          <wp:inline distT="0" distB="0" distL="0" distR="0" wp14:anchorId="4576C90C" wp14:editId="790B989D">
            <wp:extent cx="5148027" cy="2524125"/>
            <wp:effectExtent l="0" t="0" r="0" b="0"/>
            <wp:docPr id="955"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1394.tmp"/>
                    <pic:cNvPicPr/>
                  </pic:nvPicPr>
                  <pic:blipFill>
                    <a:blip r:embed="rId294" cstate="email">
                      <a:extLst>
                        <a:ext uri="{28A0092B-C50C-407E-A947-70E740481C1C}">
                          <a14:useLocalDpi xmlns:a14="http://schemas.microsoft.com/office/drawing/2010/main" val="0"/>
                        </a:ext>
                      </a:extLst>
                    </a:blip>
                    <a:stretch>
                      <a:fillRect/>
                    </a:stretch>
                  </pic:blipFill>
                  <pic:spPr>
                    <a:xfrm>
                      <a:off x="0" y="0"/>
                      <a:ext cx="5151861" cy="2526005"/>
                    </a:xfrm>
                    <a:prstGeom prst="rect">
                      <a:avLst/>
                    </a:prstGeom>
                  </pic:spPr>
                </pic:pic>
              </a:graphicData>
            </a:graphic>
          </wp:inline>
        </w:drawing>
      </w:r>
    </w:p>
    <w:p w:rsidR="00CE53DE" w:rsidRPr="00257295" w:rsidRDefault="00CE53DE" w:rsidP="00CE53DE">
      <w:pPr>
        <w:pStyle w:val="a7"/>
        <w:ind w:leftChars="175" w:firstLine="420"/>
      </w:pPr>
      <w:r w:rsidRPr="00257295">
        <w:rPr>
          <w:rFonts w:hint="eastAsia"/>
        </w:rPr>
        <w:drawing>
          <wp:inline distT="0" distB="0" distL="0" distR="0" wp14:anchorId="4CEAB546" wp14:editId="63390A2E">
            <wp:extent cx="3771900" cy="2517464"/>
            <wp:effectExtent l="0" t="0" r="0" b="0"/>
            <wp:docPr id="959"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43DB.tmp"/>
                    <pic:cNvPicPr/>
                  </pic:nvPicPr>
                  <pic:blipFill>
                    <a:blip r:embed="rId295" cstate="email">
                      <a:extLst>
                        <a:ext uri="{28A0092B-C50C-407E-A947-70E740481C1C}">
                          <a14:useLocalDpi xmlns:a14="http://schemas.microsoft.com/office/drawing/2010/main" val="0"/>
                        </a:ext>
                      </a:extLst>
                    </a:blip>
                    <a:stretch>
                      <a:fillRect/>
                    </a:stretch>
                  </pic:blipFill>
                  <pic:spPr>
                    <a:xfrm>
                      <a:off x="0" y="0"/>
                      <a:ext cx="3772427" cy="2517816"/>
                    </a:xfrm>
                    <a:prstGeom prst="rect">
                      <a:avLst/>
                    </a:prstGeom>
                  </pic:spPr>
                </pic:pic>
              </a:graphicData>
            </a:graphic>
          </wp:inline>
        </w:drawing>
      </w:r>
    </w:p>
    <w:p w:rsidR="00CE53DE" w:rsidRPr="00257295" w:rsidRDefault="00CE53DE" w:rsidP="00D734B9">
      <w:pPr>
        <w:pStyle w:val="ListParagraph"/>
        <w:numPr>
          <w:ilvl w:val="0"/>
          <w:numId w:val="82"/>
        </w:numPr>
        <w:ind w:firstLineChars="0"/>
      </w:pPr>
      <w:r w:rsidRPr="00257295">
        <w:rPr>
          <w:rFonts w:hint="eastAsia"/>
        </w:rPr>
        <w:t>Node</w:t>
      </w:r>
      <w:r w:rsidRPr="00257295">
        <w:rPr>
          <w:rFonts w:hint="eastAsia"/>
        </w:rPr>
        <w:t>个数</w:t>
      </w:r>
    </w:p>
    <w:p w:rsidR="00CE53DE" w:rsidRPr="00257295" w:rsidRDefault="00CE53DE" w:rsidP="00CE53DE">
      <w:pPr>
        <w:pStyle w:val="a7"/>
        <w:ind w:leftChars="175" w:firstLine="420"/>
      </w:pPr>
      <w:r w:rsidRPr="00257295">
        <w:rPr>
          <w:rFonts w:hint="eastAsia"/>
        </w:rPr>
        <w:drawing>
          <wp:inline distT="0" distB="0" distL="0" distR="0" wp14:anchorId="1E48790E" wp14:editId="5D58C89A">
            <wp:extent cx="3238500" cy="1353659"/>
            <wp:effectExtent l="0" t="0" r="0" b="0"/>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CB84.tmp"/>
                    <pic:cNvPicPr/>
                  </pic:nvPicPr>
                  <pic:blipFill>
                    <a:blip r:embed="rId296" cstate="email">
                      <a:extLst>
                        <a:ext uri="{28A0092B-C50C-407E-A947-70E740481C1C}">
                          <a14:useLocalDpi xmlns:a14="http://schemas.microsoft.com/office/drawing/2010/main" val="0"/>
                        </a:ext>
                      </a:extLst>
                    </a:blip>
                    <a:stretch>
                      <a:fillRect/>
                    </a:stretch>
                  </pic:blipFill>
                  <pic:spPr>
                    <a:xfrm>
                      <a:off x="0" y="0"/>
                      <a:ext cx="3238952" cy="1353848"/>
                    </a:xfrm>
                    <a:prstGeom prst="rect">
                      <a:avLst/>
                    </a:prstGeom>
                  </pic:spPr>
                </pic:pic>
              </a:graphicData>
            </a:graphic>
          </wp:inline>
        </w:drawing>
      </w:r>
    </w:p>
    <w:p w:rsidR="00CE53DE" w:rsidRPr="00257295" w:rsidRDefault="00CE53DE" w:rsidP="00D734B9">
      <w:pPr>
        <w:pStyle w:val="ListParagraph"/>
        <w:numPr>
          <w:ilvl w:val="0"/>
          <w:numId w:val="82"/>
        </w:numPr>
        <w:ind w:firstLineChars="0"/>
      </w:pPr>
      <w:r w:rsidRPr="00257295">
        <w:rPr>
          <w:rFonts w:hint="eastAsia"/>
        </w:rPr>
        <w:t>Node</w:t>
      </w:r>
      <w:r w:rsidRPr="00257295">
        <w:rPr>
          <w:rFonts w:hint="eastAsia"/>
        </w:rPr>
        <w:t>查找</w:t>
      </w:r>
    </w:p>
    <w:p w:rsidR="00CE53DE" w:rsidRPr="00257295" w:rsidRDefault="00CE53DE" w:rsidP="00CE53DE">
      <w:pPr>
        <w:pStyle w:val="a7"/>
        <w:ind w:leftChars="175" w:firstLine="420"/>
      </w:pPr>
      <w:r w:rsidRPr="00257295">
        <w:rPr>
          <w:rFonts w:hint="eastAsia"/>
        </w:rPr>
        <w:lastRenderedPageBreak/>
        <w:drawing>
          <wp:inline distT="0" distB="0" distL="0" distR="0" wp14:anchorId="3214B6D4" wp14:editId="5FB6B8A8">
            <wp:extent cx="5114925" cy="1494824"/>
            <wp:effectExtent l="0" t="0" r="0" b="0"/>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61B4.tmp"/>
                    <pic:cNvPicPr/>
                  </pic:nvPicPr>
                  <pic:blipFill>
                    <a:blip r:embed="rId297" cstate="email">
                      <a:extLst>
                        <a:ext uri="{28A0092B-C50C-407E-A947-70E740481C1C}">
                          <a14:useLocalDpi xmlns:a14="http://schemas.microsoft.com/office/drawing/2010/main" val="0"/>
                        </a:ext>
                      </a:extLst>
                    </a:blip>
                    <a:stretch>
                      <a:fillRect/>
                    </a:stretch>
                  </pic:blipFill>
                  <pic:spPr>
                    <a:xfrm>
                      <a:off x="0" y="0"/>
                      <a:ext cx="5117154" cy="1495475"/>
                    </a:xfrm>
                    <a:prstGeom prst="rect">
                      <a:avLst/>
                    </a:prstGeom>
                  </pic:spPr>
                </pic:pic>
              </a:graphicData>
            </a:graphic>
          </wp:inline>
        </w:drawing>
      </w:r>
    </w:p>
    <w:p w:rsidR="00CE53DE" w:rsidRPr="00257295" w:rsidRDefault="00CE53DE" w:rsidP="00CE53DE">
      <w:pPr>
        <w:pStyle w:val="a7"/>
        <w:ind w:leftChars="175" w:firstLine="420"/>
      </w:pPr>
      <w:r w:rsidRPr="00257295">
        <w:rPr>
          <w:rFonts w:hint="eastAsia"/>
        </w:rPr>
        <w:drawing>
          <wp:inline distT="0" distB="0" distL="0" distR="0" wp14:anchorId="7FD6F678" wp14:editId="74BA59F1">
            <wp:extent cx="4467225" cy="1556493"/>
            <wp:effectExtent l="0" t="0" r="0" b="5715"/>
            <wp:docPr id="957"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D742.tmp"/>
                    <pic:cNvPicPr/>
                  </pic:nvPicPr>
                  <pic:blipFill>
                    <a:blip r:embed="rId298" cstate="email">
                      <a:extLst>
                        <a:ext uri="{28A0092B-C50C-407E-A947-70E740481C1C}">
                          <a14:useLocalDpi xmlns:a14="http://schemas.microsoft.com/office/drawing/2010/main" val="0"/>
                        </a:ext>
                      </a:extLst>
                    </a:blip>
                    <a:stretch>
                      <a:fillRect/>
                    </a:stretch>
                  </pic:blipFill>
                  <pic:spPr>
                    <a:xfrm>
                      <a:off x="0" y="0"/>
                      <a:ext cx="4467849" cy="1556710"/>
                    </a:xfrm>
                    <a:prstGeom prst="rect">
                      <a:avLst/>
                    </a:prstGeom>
                  </pic:spPr>
                </pic:pic>
              </a:graphicData>
            </a:graphic>
          </wp:inline>
        </w:drawing>
      </w:r>
    </w:p>
    <w:p w:rsidR="00CE53DE" w:rsidRPr="00257295" w:rsidRDefault="00CE53DE" w:rsidP="00CE53DE">
      <w:pPr>
        <w:pStyle w:val="a7"/>
        <w:ind w:leftChars="175" w:firstLine="420"/>
      </w:pPr>
      <w:r w:rsidRPr="00257295">
        <w:rPr>
          <w:rFonts w:hint="eastAsia"/>
        </w:rPr>
        <w:drawing>
          <wp:inline distT="0" distB="0" distL="0" distR="0" wp14:anchorId="2C197899" wp14:editId="68345DC5">
            <wp:extent cx="5057775" cy="838769"/>
            <wp:effectExtent l="0" t="0" r="0" b="0"/>
            <wp:docPr id="9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1829.tmp"/>
                    <pic:cNvPicPr/>
                  </pic:nvPicPr>
                  <pic:blipFill>
                    <a:blip r:embed="rId299" cstate="email">
                      <a:extLst>
                        <a:ext uri="{28A0092B-C50C-407E-A947-70E740481C1C}">
                          <a14:useLocalDpi xmlns:a14="http://schemas.microsoft.com/office/drawing/2010/main" val="0"/>
                        </a:ext>
                      </a:extLst>
                    </a:blip>
                    <a:stretch>
                      <a:fillRect/>
                    </a:stretch>
                  </pic:blipFill>
                  <pic:spPr>
                    <a:xfrm>
                      <a:off x="0" y="0"/>
                      <a:ext cx="5058481" cy="838886"/>
                    </a:xfrm>
                    <a:prstGeom prst="rect">
                      <a:avLst/>
                    </a:prstGeom>
                  </pic:spPr>
                </pic:pic>
              </a:graphicData>
            </a:graphic>
          </wp:inline>
        </w:drawing>
      </w:r>
    </w:p>
    <w:p w:rsidR="00CE53DE" w:rsidRPr="00257295" w:rsidRDefault="00CE53DE" w:rsidP="00D734B9">
      <w:pPr>
        <w:pStyle w:val="ListParagraph"/>
        <w:numPr>
          <w:ilvl w:val="0"/>
          <w:numId w:val="82"/>
        </w:numPr>
        <w:ind w:firstLineChars="0"/>
      </w:pPr>
      <w:r w:rsidRPr="00257295">
        <w:rPr>
          <w:rFonts w:hint="eastAsia"/>
        </w:rPr>
        <w:t>Node</w:t>
      </w:r>
      <w:r w:rsidRPr="00257295">
        <w:rPr>
          <w:rFonts w:hint="eastAsia"/>
        </w:rPr>
        <w:t>与物理内存的关系</w:t>
      </w:r>
    </w:p>
    <w:p w:rsidR="00CE53DE" w:rsidRPr="00257295" w:rsidRDefault="00CE53DE" w:rsidP="00CE53DE">
      <w:pPr>
        <w:pStyle w:val="a7"/>
        <w:ind w:leftChars="175" w:firstLine="420"/>
      </w:pPr>
      <w:r w:rsidRPr="00257295">
        <w:drawing>
          <wp:inline distT="0" distB="0" distL="0" distR="0" wp14:anchorId="3BFE46C1" wp14:editId="24ED1B14">
            <wp:extent cx="3115110" cy="657317"/>
            <wp:effectExtent l="0" t="0" r="0" b="9525"/>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C707.tmp"/>
                    <pic:cNvPicPr/>
                  </pic:nvPicPr>
                  <pic:blipFill>
                    <a:blip r:embed="rId300">
                      <a:extLst>
                        <a:ext uri="{28A0092B-C50C-407E-A947-70E740481C1C}">
                          <a14:useLocalDpi xmlns:a14="http://schemas.microsoft.com/office/drawing/2010/main" val="0"/>
                        </a:ext>
                      </a:extLst>
                    </a:blip>
                    <a:stretch>
                      <a:fillRect/>
                    </a:stretch>
                  </pic:blipFill>
                  <pic:spPr>
                    <a:xfrm>
                      <a:off x="0" y="0"/>
                      <a:ext cx="3115110" cy="657317"/>
                    </a:xfrm>
                    <a:prstGeom prst="rect">
                      <a:avLst/>
                    </a:prstGeom>
                  </pic:spPr>
                </pic:pic>
              </a:graphicData>
            </a:graphic>
          </wp:inline>
        </w:drawing>
      </w:r>
    </w:p>
    <w:p w:rsidR="00CE53DE" w:rsidRPr="00257295" w:rsidRDefault="00CE53DE" w:rsidP="00CE53DE">
      <w:pPr>
        <w:pStyle w:val="a7"/>
        <w:ind w:leftChars="175" w:firstLine="420"/>
      </w:pPr>
      <w:r w:rsidRPr="00257295">
        <w:drawing>
          <wp:inline distT="0" distB="0" distL="0" distR="0" wp14:anchorId="37349440" wp14:editId="772827C0">
            <wp:extent cx="4932485" cy="2081698"/>
            <wp:effectExtent l="0" t="0" r="1905" b="0"/>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45B9.tmp"/>
                    <pic:cNvPicPr/>
                  </pic:nvPicPr>
                  <pic:blipFill>
                    <a:blip r:embed="rId301" cstate="email">
                      <a:extLst>
                        <a:ext uri="{28A0092B-C50C-407E-A947-70E740481C1C}">
                          <a14:useLocalDpi xmlns:a14="http://schemas.microsoft.com/office/drawing/2010/main" val="0"/>
                        </a:ext>
                      </a:extLst>
                    </a:blip>
                    <a:stretch>
                      <a:fillRect/>
                    </a:stretch>
                  </pic:blipFill>
                  <pic:spPr>
                    <a:xfrm>
                      <a:off x="0" y="0"/>
                      <a:ext cx="4951698" cy="2089806"/>
                    </a:xfrm>
                    <a:prstGeom prst="rect">
                      <a:avLst/>
                    </a:prstGeom>
                  </pic:spPr>
                </pic:pic>
              </a:graphicData>
            </a:graphic>
          </wp:inline>
        </w:drawing>
      </w:r>
    </w:p>
    <w:p w:rsidR="00CE53DE" w:rsidRPr="00257295" w:rsidRDefault="00CE53DE" w:rsidP="00CE53DE">
      <w:pPr>
        <w:pStyle w:val="a7"/>
        <w:ind w:leftChars="175" w:firstLine="420"/>
      </w:pPr>
      <w:r w:rsidRPr="00257295">
        <w:rPr>
          <w:rFonts w:hint="eastAsia"/>
        </w:rPr>
        <w:lastRenderedPageBreak/>
        <w:drawing>
          <wp:inline distT="0" distB="0" distL="0" distR="0" wp14:anchorId="5A89DC0C" wp14:editId="75CB9664">
            <wp:extent cx="5600928" cy="1447800"/>
            <wp:effectExtent l="0" t="0" r="0" b="0"/>
            <wp:docPr id="960" name="图片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C6B2.tmp"/>
                    <pic:cNvPicPr/>
                  </pic:nvPicPr>
                  <pic:blipFill>
                    <a:blip r:embed="rId302" cstate="email">
                      <a:extLst>
                        <a:ext uri="{28A0092B-C50C-407E-A947-70E740481C1C}">
                          <a14:useLocalDpi xmlns:a14="http://schemas.microsoft.com/office/drawing/2010/main" val="0"/>
                        </a:ext>
                      </a:extLst>
                    </a:blip>
                    <a:stretch>
                      <a:fillRect/>
                    </a:stretch>
                  </pic:blipFill>
                  <pic:spPr>
                    <a:xfrm>
                      <a:off x="0" y="0"/>
                      <a:ext cx="5610431" cy="1450256"/>
                    </a:xfrm>
                    <a:prstGeom prst="rect">
                      <a:avLst/>
                    </a:prstGeom>
                  </pic:spPr>
                </pic:pic>
              </a:graphicData>
            </a:graphic>
          </wp:inline>
        </w:drawing>
      </w:r>
    </w:p>
    <w:p w:rsidR="00CE53DE" w:rsidRPr="00257295" w:rsidRDefault="00CE53DE" w:rsidP="00A615BF">
      <w:pPr>
        <w:pStyle w:val="Heading3"/>
        <w:spacing w:before="163" w:after="163"/>
      </w:pPr>
      <w:bookmarkStart w:id="65" w:name="_Toc390712636"/>
      <w:r w:rsidRPr="00257295">
        <w:rPr>
          <w:rFonts w:hint="eastAsia"/>
        </w:rPr>
        <w:t>虚拟空间配置</w:t>
      </w:r>
      <w:bookmarkEnd w:id="65"/>
    </w:p>
    <w:p w:rsidR="00CE53DE" w:rsidRPr="00257295" w:rsidRDefault="00CE53DE" w:rsidP="00D734B9">
      <w:pPr>
        <w:pStyle w:val="ListParagraph"/>
        <w:numPr>
          <w:ilvl w:val="0"/>
          <w:numId w:val="57"/>
        </w:numPr>
        <w:ind w:firstLineChars="0"/>
      </w:pPr>
      <w:r w:rsidRPr="00257295">
        <w:rPr>
          <w:rFonts w:hint="eastAsia"/>
        </w:rPr>
        <w:t>内核空间与用户空间</w:t>
      </w:r>
    </w:p>
    <w:p w:rsidR="00CE53DE" w:rsidRPr="00257295" w:rsidRDefault="00CE53DE" w:rsidP="00983AD7">
      <w:pPr>
        <w:ind w:left="360" w:firstLine="480"/>
      </w:pPr>
      <w:r w:rsidRPr="00257295">
        <w:rPr>
          <w:rFonts w:hint="eastAsia"/>
        </w:rPr>
        <w:t>在内核使用</w:t>
      </w:r>
      <w:r w:rsidRPr="00257295">
        <w:rPr>
          <w:rFonts w:hint="eastAsia"/>
        </w:rPr>
        <w:t>PAGE_OFFSET</w:t>
      </w:r>
      <w:r w:rsidRPr="00257295">
        <w:rPr>
          <w:rFonts w:hint="eastAsia"/>
        </w:rPr>
        <w:t>表示内核空间的起始地址，同时也是用户空间的结束地址，其对应配置</w:t>
      </w:r>
      <w:r w:rsidRPr="00257295">
        <w:rPr>
          <w:rFonts w:hint="eastAsia"/>
        </w:rPr>
        <w:t>CONFIG_PAGE_OFFSET</w:t>
      </w:r>
      <w:r w:rsidRPr="00257295">
        <w:rPr>
          <w:rFonts w:hint="eastAsia"/>
        </w:rPr>
        <w:t>，一般为</w:t>
      </w:r>
      <w:r w:rsidRPr="00257295">
        <w:rPr>
          <w:rFonts w:hint="eastAsia"/>
        </w:rPr>
        <w:t>3G(</w:t>
      </w:r>
      <w:r w:rsidRPr="00257295">
        <w:rPr>
          <w:rFonts w:hint="eastAsia"/>
        </w:rPr>
        <w:t>对应偏移为</w:t>
      </w:r>
      <w:r w:rsidRPr="00257295">
        <w:rPr>
          <w:rFonts w:hint="eastAsia"/>
        </w:rPr>
        <w:t>0xC000 0000)</w:t>
      </w:r>
      <w:r w:rsidRPr="00257295">
        <w:rPr>
          <w:rFonts w:hint="eastAsia"/>
        </w:rPr>
        <w:t>，表示</w:t>
      </w:r>
      <w:r w:rsidRPr="00257295">
        <w:rPr>
          <w:rFonts w:hint="eastAsia"/>
        </w:rPr>
        <w:t>0-3G</w:t>
      </w:r>
      <w:r w:rsidRPr="00257295">
        <w:rPr>
          <w:rFonts w:hint="eastAsia"/>
        </w:rPr>
        <w:t>的空间为用户空间。</w:t>
      </w:r>
      <w:r w:rsidRPr="00257295">
        <w:rPr>
          <w:rFonts w:hint="eastAsia"/>
        </w:rPr>
        <w:t>3G-4G</w:t>
      </w:r>
      <w:r w:rsidRPr="00257295">
        <w:rPr>
          <w:rFonts w:hint="eastAsia"/>
        </w:rPr>
        <w:t>为内核空间。</w:t>
      </w:r>
    </w:p>
    <w:p w:rsidR="00CE53DE" w:rsidRPr="00257295" w:rsidRDefault="00CE53DE" w:rsidP="00CE53DE">
      <w:pPr>
        <w:pStyle w:val="a7"/>
        <w:ind w:left="480" w:firstLine="360"/>
      </w:pPr>
      <w:r w:rsidRPr="00257295">
        <w:drawing>
          <wp:inline distT="0" distB="0" distL="0" distR="0" wp14:anchorId="1E5578F6" wp14:editId="500E27F1">
            <wp:extent cx="2581275" cy="1124698"/>
            <wp:effectExtent l="0" t="0" r="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4573.tmp"/>
                    <pic:cNvPicPr/>
                  </pic:nvPicPr>
                  <pic:blipFill>
                    <a:blip r:embed="rId303" cstate="email">
                      <a:extLst>
                        <a:ext uri="{28A0092B-C50C-407E-A947-70E740481C1C}">
                          <a14:useLocalDpi xmlns:a14="http://schemas.microsoft.com/office/drawing/2010/main" val="0"/>
                        </a:ext>
                      </a:extLst>
                    </a:blip>
                    <a:stretch>
                      <a:fillRect/>
                    </a:stretch>
                  </pic:blipFill>
                  <pic:spPr>
                    <a:xfrm>
                      <a:off x="0" y="0"/>
                      <a:ext cx="2581635" cy="1124855"/>
                    </a:xfrm>
                    <a:prstGeom prst="rect">
                      <a:avLst/>
                    </a:prstGeom>
                  </pic:spPr>
                </pic:pic>
              </a:graphicData>
            </a:graphic>
          </wp:inline>
        </w:drawing>
      </w:r>
      <w:r w:rsidRPr="00257295">
        <w:rPr>
          <w:rFonts w:hint="eastAsia"/>
        </w:rPr>
        <w:tab/>
      </w:r>
    </w:p>
    <w:p w:rsidR="00CE53DE" w:rsidRPr="00257295" w:rsidRDefault="00CE53DE" w:rsidP="00CE53DE">
      <w:pPr>
        <w:ind w:firstLine="480"/>
      </w:pPr>
      <w:r w:rsidRPr="00257295">
        <w:rPr>
          <w:rFonts w:hint="eastAsia"/>
        </w:rPr>
        <w:tab/>
        <w:t>TASK_SIZE</w:t>
      </w:r>
      <w:r w:rsidRPr="00257295">
        <w:rPr>
          <w:rFonts w:hint="eastAsia"/>
        </w:rPr>
        <w:t>表示用户进程的地址空间大小。</w:t>
      </w:r>
    </w:p>
    <w:p w:rsidR="00CE53DE" w:rsidRPr="00257295" w:rsidRDefault="00CE53DE" w:rsidP="00CE53DE">
      <w:pPr>
        <w:pStyle w:val="a7"/>
        <w:ind w:left="480" w:firstLine="360"/>
      </w:pPr>
      <w:r w:rsidRPr="00257295">
        <w:drawing>
          <wp:inline distT="0" distB="0" distL="0" distR="0" wp14:anchorId="4A1F39B1" wp14:editId="2AF51FC8">
            <wp:extent cx="4953000" cy="1192077"/>
            <wp:effectExtent l="0" t="0" r="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CA9A.tmp"/>
                    <pic:cNvPicPr/>
                  </pic:nvPicPr>
                  <pic:blipFill>
                    <a:blip r:embed="rId304" cstate="email">
                      <a:extLst>
                        <a:ext uri="{28A0092B-C50C-407E-A947-70E740481C1C}">
                          <a14:useLocalDpi xmlns:a14="http://schemas.microsoft.com/office/drawing/2010/main" val="0"/>
                        </a:ext>
                      </a:extLst>
                    </a:blip>
                    <a:stretch>
                      <a:fillRect/>
                    </a:stretch>
                  </pic:blipFill>
                  <pic:spPr>
                    <a:xfrm>
                      <a:off x="0" y="0"/>
                      <a:ext cx="4972304" cy="1196723"/>
                    </a:xfrm>
                    <a:prstGeom prst="rect">
                      <a:avLst/>
                    </a:prstGeom>
                  </pic:spPr>
                </pic:pic>
              </a:graphicData>
            </a:graphic>
          </wp:inline>
        </w:drawing>
      </w:r>
    </w:p>
    <w:p w:rsidR="00CE53DE" w:rsidRPr="00257295" w:rsidRDefault="00CE53DE" w:rsidP="00D734B9">
      <w:pPr>
        <w:pStyle w:val="ListParagraph"/>
        <w:numPr>
          <w:ilvl w:val="0"/>
          <w:numId w:val="57"/>
        </w:numPr>
        <w:ind w:firstLineChars="0"/>
      </w:pPr>
      <w:r w:rsidRPr="00257295">
        <w:rPr>
          <w:rFonts w:hint="eastAsia"/>
        </w:rPr>
        <w:t>vmalloc</w:t>
      </w:r>
      <w:r w:rsidRPr="00257295">
        <w:rPr>
          <w:rFonts w:hint="eastAsia"/>
        </w:rPr>
        <w:t>范围</w:t>
      </w:r>
    </w:p>
    <w:p w:rsidR="00CE53DE" w:rsidRPr="00257295" w:rsidRDefault="00CE53DE" w:rsidP="00CE53DE">
      <w:pPr>
        <w:pStyle w:val="a7"/>
        <w:ind w:left="480" w:firstLine="360"/>
      </w:pPr>
      <w:r w:rsidRPr="00257295">
        <w:drawing>
          <wp:inline distT="0" distB="0" distL="0" distR="0" wp14:anchorId="18D10563" wp14:editId="25C8769E">
            <wp:extent cx="5687777" cy="523875"/>
            <wp:effectExtent l="0" t="0" r="8255"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5585.tmp"/>
                    <pic:cNvPicPr/>
                  </pic:nvPicPr>
                  <pic:blipFill>
                    <a:blip r:embed="rId305" cstate="email">
                      <a:extLst>
                        <a:ext uri="{28A0092B-C50C-407E-A947-70E740481C1C}">
                          <a14:useLocalDpi xmlns:a14="http://schemas.microsoft.com/office/drawing/2010/main" val="0"/>
                        </a:ext>
                      </a:extLst>
                    </a:blip>
                    <a:stretch>
                      <a:fillRect/>
                    </a:stretch>
                  </pic:blipFill>
                  <pic:spPr>
                    <a:xfrm>
                      <a:off x="0" y="0"/>
                      <a:ext cx="5762384" cy="530747"/>
                    </a:xfrm>
                    <a:prstGeom prst="rect">
                      <a:avLst/>
                    </a:prstGeom>
                  </pic:spPr>
                </pic:pic>
              </a:graphicData>
            </a:graphic>
          </wp:inline>
        </w:drawing>
      </w:r>
    </w:p>
    <w:p w:rsidR="00CE53DE" w:rsidRPr="00257295" w:rsidRDefault="00CE53DE" w:rsidP="00D734B9">
      <w:pPr>
        <w:pStyle w:val="ListParagraph"/>
        <w:numPr>
          <w:ilvl w:val="0"/>
          <w:numId w:val="57"/>
        </w:numPr>
        <w:ind w:firstLineChars="0"/>
      </w:pPr>
      <w:r w:rsidRPr="00257295">
        <w:rPr>
          <w:rFonts w:hint="eastAsia"/>
        </w:rPr>
        <w:t>高端内存</w:t>
      </w:r>
      <w:r w:rsidRPr="00257295">
        <w:rPr>
          <w:rFonts w:cs="Arial" w:hint="eastAsia"/>
          <w:color w:val="000000"/>
          <w:szCs w:val="21"/>
        </w:rPr>
        <w:t>起始</w:t>
      </w:r>
      <w:r w:rsidRPr="00257295">
        <w:rPr>
          <w:rFonts w:hint="eastAsia"/>
        </w:rPr>
        <w:t>地址定义</w:t>
      </w:r>
    </w:p>
    <w:p w:rsidR="00CE53DE" w:rsidRPr="00257295" w:rsidRDefault="00CE53DE" w:rsidP="00CE53DE">
      <w:pPr>
        <w:pStyle w:val="a7"/>
        <w:ind w:left="480" w:firstLine="360"/>
      </w:pPr>
      <w:r w:rsidRPr="00257295">
        <w:rPr>
          <w:rFonts w:hint="eastAsia"/>
        </w:rPr>
        <w:lastRenderedPageBreak/>
        <w:drawing>
          <wp:inline distT="0" distB="0" distL="0" distR="0" wp14:anchorId="167B4219" wp14:editId="11A3837D">
            <wp:extent cx="4381500" cy="1595482"/>
            <wp:effectExtent l="0" t="0" r="0" b="508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B07F.tmp"/>
                    <pic:cNvPicPr/>
                  </pic:nvPicPr>
                  <pic:blipFill>
                    <a:blip r:embed="rId306" cstate="email">
                      <a:extLst>
                        <a:ext uri="{28A0092B-C50C-407E-A947-70E740481C1C}">
                          <a14:useLocalDpi xmlns:a14="http://schemas.microsoft.com/office/drawing/2010/main" val="0"/>
                        </a:ext>
                      </a:extLst>
                    </a:blip>
                    <a:stretch>
                      <a:fillRect/>
                    </a:stretch>
                  </pic:blipFill>
                  <pic:spPr>
                    <a:xfrm>
                      <a:off x="0" y="0"/>
                      <a:ext cx="4382112" cy="1595705"/>
                    </a:xfrm>
                    <a:prstGeom prst="rect">
                      <a:avLst/>
                    </a:prstGeom>
                  </pic:spPr>
                </pic:pic>
              </a:graphicData>
            </a:graphic>
          </wp:inline>
        </w:drawing>
      </w:r>
    </w:p>
    <w:p w:rsidR="00CE53DE" w:rsidRPr="00257295" w:rsidRDefault="00CE53DE" w:rsidP="00D734B9">
      <w:pPr>
        <w:pStyle w:val="ListParagraph"/>
        <w:numPr>
          <w:ilvl w:val="0"/>
          <w:numId w:val="57"/>
        </w:numPr>
        <w:ind w:firstLineChars="0"/>
      </w:pPr>
      <w:r w:rsidRPr="00257295">
        <w:rPr>
          <w:rFonts w:hint="eastAsia"/>
        </w:rPr>
        <w:t>L1_CACHE</w:t>
      </w:r>
      <w:r w:rsidRPr="00257295">
        <w:rPr>
          <w:rFonts w:hint="eastAsia"/>
        </w:rPr>
        <w:t>大小</w:t>
      </w:r>
    </w:p>
    <w:p w:rsidR="00CE53DE" w:rsidRPr="00257295" w:rsidRDefault="00CE53DE" w:rsidP="00CE53DE">
      <w:pPr>
        <w:pStyle w:val="a7"/>
        <w:ind w:left="480" w:firstLine="360"/>
      </w:pPr>
      <w:r w:rsidRPr="00257295">
        <w:drawing>
          <wp:inline distT="0" distB="0" distL="0" distR="0" wp14:anchorId="48F8140C" wp14:editId="7025EEB1">
            <wp:extent cx="4353533" cy="533474"/>
            <wp:effectExtent l="0" t="0" r="952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1A0D.tmp"/>
                    <pic:cNvPicPr/>
                  </pic:nvPicPr>
                  <pic:blipFill>
                    <a:blip r:embed="rId307">
                      <a:extLst>
                        <a:ext uri="{28A0092B-C50C-407E-A947-70E740481C1C}">
                          <a14:useLocalDpi xmlns:a14="http://schemas.microsoft.com/office/drawing/2010/main" val="0"/>
                        </a:ext>
                      </a:extLst>
                    </a:blip>
                    <a:stretch>
                      <a:fillRect/>
                    </a:stretch>
                  </pic:blipFill>
                  <pic:spPr>
                    <a:xfrm>
                      <a:off x="0" y="0"/>
                      <a:ext cx="4353533" cy="533474"/>
                    </a:xfrm>
                    <a:prstGeom prst="rect">
                      <a:avLst/>
                    </a:prstGeom>
                  </pic:spPr>
                </pic:pic>
              </a:graphicData>
            </a:graphic>
          </wp:inline>
        </w:drawing>
      </w:r>
    </w:p>
    <w:p w:rsidR="00CE53DE" w:rsidRPr="00257295" w:rsidRDefault="00CE53DE" w:rsidP="00A615BF">
      <w:pPr>
        <w:pStyle w:val="Heading3"/>
        <w:spacing w:before="163" w:after="163"/>
      </w:pPr>
      <w:bookmarkStart w:id="66" w:name="_Toc390712637"/>
      <w:r w:rsidRPr="00257295">
        <w:rPr>
          <w:rFonts w:hint="eastAsia"/>
        </w:rPr>
        <w:t>虚拟空间布局</w:t>
      </w:r>
      <w:bookmarkEnd w:id="66"/>
    </w:p>
    <w:p w:rsidR="00CE53DE" w:rsidRPr="00257295" w:rsidRDefault="00CE53DE" w:rsidP="00D734B9">
      <w:pPr>
        <w:pStyle w:val="ListParagraph"/>
        <w:numPr>
          <w:ilvl w:val="0"/>
          <w:numId w:val="72"/>
        </w:numPr>
        <w:ind w:firstLineChars="0"/>
      </w:pPr>
      <w:r w:rsidRPr="00257295">
        <w:rPr>
          <w:rFonts w:hint="eastAsia"/>
        </w:rPr>
        <w:t>综合布局表</w:t>
      </w:r>
    </w:p>
    <w:tbl>
      <w:tblPr>
        <w:tblStyle w:val="TableGrid"/>
        <w:tblW w:w="0" w:type="auto"/>
        <w:tblInd w:w="907" w:type="dxa"/>
        <w:tblLayout w:type="fixed"/>
        <w:tblLook w:val="04A0" w:firstRow="1" w:lastRow="0" w:firstColumn="1" w:lastColumn="0" w:noHBand="0" w:noVBand="1"/>
      </w:tblPr>
      <w:tblGrid>
        <w:gridCol w:w="1186"/>
        <w:gridCol w:w="2410"/>
        <w:gridCol w:w="2409"/>
        <w:gridCol w:w="456"/>
        <w:gridCol w:w="739"/>
        <w:gridCol w:w="1293"/>
      </w:tblGrid>
      <w:tr w:rsidR="00CE53DE" w:rsidRPr="00257295" w:rsidTr="001361AF">
        <w:tc>
          <w:tcPr>
            <w:tcW w:w="1186" w:type="dxa"/>
            <w:vAlign w:val="center"/>
          </w:tcPr>
          <w:p w:rsidR="00CE53DE" w:rsidRPr="00257295" w:rsidRDefault="00CE53DE" w:rsidP="001361AF">
            <w:pPr>
              <w:ind w:firstLineChars="0" w:firstLine="0"/>
              <w:jc w:val="left"/>
            </w:pPr>
            <w:r w:rsidRPr="00257295">
              <w:rPr>
                <w:rFonts w:hint="eastAsia"/>
              </w:rPr>
              <w:t>分类</w:t>
            </w:r>
          </w:p>
        </w:tc>
        <w:tc>
          <w:tcPr>
            <w:tcW w:w="2410" w:type="dxa"/>
          </w:tcPr>
          <w:p w:rsidR="00CE53DE" w:rsidRPr="00257295" w:rsidRDefault="00CE53DE" w:rsidP="001361AF">
            <w:pPr>
              <w:ind w:firstLineChars="0" w:firstLine="0"/>
            </w:pPr>
            <w:r w:rsidRPr="00257295">
              <w:rPr>
                <w:rFonts w:hint="eastAsia"/>
              </w:rPr>
              <w:t>偏移</w:t>
            </w:r>
          </w:p>
        </w:tc>
        <w:tc>
          <w:tcPr>
            <w:tcW w:w="2409" w:type="dxa"/>
          </w:tcPr>
          <w:p w:rsidR="00CE53DE" w:rsidRPr="00257295" w:rsidRDefault="00CE53DE" w:rsidP="001361AF">
            <w:pPr>
              <w:ind w:firstLineChars="0" w:firstLine="0"/>
            </w:pPr>
            <w:r w:rsidRPr="00257295">
              <w:rPr>
                <w:rFonts w:hint="eastAsia"/>
              </w:rPr>
              <w:t>大小</w:t>
            </w:r>
          </w:p>
        </w:tc>
        <w:tc>
          <w:tcPr>
            <w:tcW w:w="456" w:type="dxa"/>
          </w:tcPr>
          <w:p w:rsidR="00CE53DE" w:rsidRPr="00257295" w:rsidRDefault="00CE53DE" w:rsidP="001361AF">
            <w:pPr>
              <w:ind w:firstLineChars="0" w:firstLine="0"/>
            </w:pPr>
          </w:p>
        </w:tc>
        <w:tc>
          <w:tcPr>
            <w:tcW w:w="739" w:type="dxa"/>
          </w:tcPr>
          <w:p w:rsidR="00CE53DE" w:rsidRPr="00257295" w:rsidRDefault="00CE53DE" w:rsidP="001361AF">
            <w:pPr>
              <w:ind w:firstLineChars="0" w:firstLine="0"/>
            </w:pPr>
          </w:p>
        </w:tc>
        <w:tc>
          <w:tcPr>
            <w:tcW w:w="1293" w:type="dxa"/>
          </w:tcPr>
          <w:p w:rsidR="00CE53DE" w:rsidRPr="00257295" w:rsidRDefault="00CE53DE" w:rsidP="001361AF">
            <w:pPr>
              <w:ind w:firstLineChars="0" w:firstLine="0"/>
            </w:pPr>
          </w:p>
        </w:tc>
      </w:tr>
      <w:tr w:rsidR="00CE53DE" w:rsidRPr="00257295" w:rsidTr="001361AF">
        <w:tc>
          <w:tcPr>
            <w:tcW w:w="1186" w:type="dxa"/>
            <w:vMerge w:val="restart"/>
            <w:vAlign w:val="center"/>
          </w:tcPr>
          <w:p w:rsidR="00CE53DE" w:rsidRPr="00257295" w:rsidRDefault="00CE53DE" w:rsidP="001361AF">
            <w:pPr>
              <w:ind w:firstLineChars="0" w:firstLine="0"/>
              <w:jc w:val="left"/>
            </w:pPr>
            <w:r w:rsidRPr="00257295">
              <w:rPr>
                <w:rFonts w:hint="eastAsia"/>
              </w:rPr>
              <w:t>内核空间</w:t>
            </w:r>
          </w:p>
        </w:tc>
        <w:tc>
          <w:tcPr>
            <w:tcW w:w="2410" w:type="dxa"/>
          </w:tcPr>
          <w:p w:rsidR="00CE53DE" w:rsidRPr="00257295" w:rsidRDefault="00CE53DE" w:rsidP="001361AF">
            <w:pPr>
              <w:ind w:firstLineChars="0" w:firstLine="0"/>
            </w:pPr>
            <w:r w:rsidRPr="00257295">
              <w:rPr>
                <w:rFonts w:hint="eastAsia"/>
              </w:rPr>
              <w:t>FFFF FFFF</w:t>
            </w:r>
          </w:p>
        </w:tc>
        <w:tc>
          <w:tcPr>
            <w:tcW w:w="2409" w:type="dxa"/>
          </w:tcPr>
          <w:p w:rsidR="00CE53DE" w:rsidRPr="00257295" w:rsidRDefault="00CE53DE" w:rsidP="001361AF">
            <w:pPr>
              <w:ind w:firstLineChars="0" w:firstLine="0"/>
            </w:pPr>
          </w:p>
        </w:tc>
        <w:tc>
          <w:tcPr>
            <w:tcW w:w="456" w:type="dxa"/>
          </w:tcPr>
          <w:p w:rsidR="00CE53DE" w:rsidRPr="00257295" w:rsidRDefault="00CE53DE" w:rsidP="001361AF">
            <w:pPr>
              <w:ind w:firstLineChars="0" w:firstLine="0"/>
            </w:pPr>
          </w:p>
        </w:tc>
        <w:tc>
          <w:tcPr>
            <w:tcW w:w="739" w:type="dxa"/>
          </w:tcPr>
          <w:p w:rsidR="00CE53DE" w:rsidRPr="00257295" w:rsidRDefault="00CE53DE" w:rsidP="001361AF">
            <w:pPr>
              <w:ind w:firstLineChars="0" w:firstLine="0"/>
            </w:pPr>
          </w:p>
        </w:tc>
        <w:tc>
          <w:tcPr>
            <w:tcW w:w="1293" w:type="dxa"/>
          </w:tcPr>
          <w:p w:rsidR="00CE53DE" w:rsidRPr="00257295" w:rsidRDefault="00CE53DE" w:rsidP="001361AF">
            <w:pPr>
              <w:ind w:firstLineChars="0" w:firstLine="0"/>
            </w:pPr>
          </w:p>
        </w:tc>
      </w:tr>
      <w:tr w:rsidR="00CE53DE" w:rsidRPr="00257295" w:rsidTr="001361AF">
        <w:tc>
          <w:tcPr>
            <w:tcW w:w="1186" w:type="dxa"/>
            <w:vMerge/>
          </w:tcPr>
          <w:p w:rsidR="00CE53DE" w:rsidRPr="00257295" w:rsidRDefault="00CE53DE" w:rsidP="001361AF">
            <w:pPr>
              <w:ind w:firstLineChars="0" w:firstLine="0"/>
            </w:pPr>
          </w:p>
        </w:tc>
        <w:tc>
          <w:tcPr>
            <w:tcW w:w="2410" w:type="dxa"/>
          </w:tcPr>
          <w:p w:rsidR="00CE53DE" w:rsidRPr="00257295" w:rsidRDefault="00CE53DE" w:rsidP="001361AF">
            <w:pPr>
              <w:ind w:firstLineChars="0" w:firstLine="0"/>
            </w:pPr>
          </w:p>
        </w:tc>
        <w:tc>
          <w:tcPr>
            <w:tcW w:w="2409" w:type="dxa"/>
          </w:tcPr>
          <w:p w:rsidR="00CE53DE" w:rsidRPr="00257295" w:rsidRDefault="00CE53DE" w:rsidP="001361AF">
            <w:pPr>
              <w:ind w:firstLineChars="0" w:firstLine="0"/>
            </w:pPr>
          </w:p>
        </w:tc>
        <w:tc>
          <w:tcPr>
            <w:tcW w:w="456" w:type="dxa"/>
          </w:tcPr>
          <w:p w:rsidR="00CE53DE" w:rsidRPr="00257295" w:rsidRDefault="00CE53DE" w:rsidP="001361AF">
            <w:pPr>
              <w:ind w:firstLineChars="0" w:firstLine="0"/>
            </w:pPr>
          </w:p>
        </w:tc>
        <w:tc>
          <w:tcPr>
            <w:tcW w:w="739" w:type="dxa"/>
          </w:tcPr>
          <w:p w:rsidR="00CE53DE" w:rsidRPr="00257295" w:rsidRDefault="00CE53DE" w:rsidP="001361AF">
            <w:pPr>
              <w:ind w:firstLineChars="0" w:firstLine="0"/>
            </w:pPr>
          </w:p>
        </w:tc>
        <w:tc>
          <w:tcPr>
            <w:tcW w:w="1293" w:type="dxa"/>
          </w:tcPr>
          <w:p w:rsidR="00CE53DE" w:rsidRPr="00257295" w:rsidRDefault="00CE53DE" w:rsidP="001361AF">
            <w:pPr>
              <w:ind w:firstLineChars="0" w:firstLine="0"/>
            </w:pPr>
          </w:p>
        </w:tc>
      </w:tr>
      <w:tr w:rsidR="00CE53DE" w:rsidRPr="00257295" w:rsidTr="001361AF">
        <w:tc>
          <w:tcPr>
            <w:tcW w:w="1186" w:type="dxa"/>
            <w:vMerge/>
          </w:tcPr>
          <w:p w:rsidR="00CE53DE" w:rsidRPr="00257295" w:rsidRDefault="00CE53DE" w:rsidP="001361AF">
            <w:pPr>
              <w:ind w:firstLineChars="0" w:firstLine="0"/>
            </w:pPr>
          </w:p>
        </w:tc>
        <w:tc>
          <w:tcPr>
            <w:tcW w:w="2410" w:type="dxa"/>
          </w:tcPr>
          <w:p w:rsidR="00CE53DE" w:rsidRPr="00257295" w:rsidRDefault="00CE53DE" w:rsidP="001361AF">
            <w:pPr>
              <w:ind w:firstLineChars="0" w:firstLine="0"/>
            </w:pPr>
            <w:r w:rsidRPr="00257295">
              <w:t>VMALLOC_</w:t>
            </w:r>
            <w:r w:rsidRPr="00257295">
              <w:rPr>
                <w:rFonts w:hint="eastAsia"/>
              </w:rPr>
              <w:t>END</w:t>
            </w:r>
          </w:p>
          <w:p w:rsidR="00CE53DE" w:rsidRPr="00257295" w:rsidRDefault="00CE53DE" w:rsidP="001361AF">
            <w:pPr>
              <w:ind w:firstLineChars="0" w:firstLine="0"/>
            </w:pPr>
            <w:r w:rsidRPr="00257295">
              <w:rPr>
                <w:rFonts w:hint="eastAsia"/>
              </w:rPr>
              <w:t>(FF00 0000)</w:t>
            </w:r>
          </w:p>
        </w:tc>
        <w:tc>
          <w:tcPr>
            <w:tcW w:w="2409" w:type="dxa"/>
          </w:tcPr>
          <w:p w:rsidR="00CE53DE" w:rsidRPr="00257295" w:rsidRDefault="00CE53DE" w:rsidP="001361AF">
            <w:pPr>
              <w:ind w:firstLineChars="0" w:firstLine="0"/>
            </w:pPr>
          </w:p>
        </w:tc>
        <w:tc>
          <w:tcPr>
            <w:tcW w:w="456" w:type="dxa"/>
          </w:tcPr>
          <w:p w:rsidR="00CE53DE" w:rsidRPr="00257295" w:rsidRDefault="00CE53DE" w:rsidP="001361AF">
            <w:pPr>
              <w:ind w:firstLineChars="0" w:firstLine="0"/>
            </w:pPr>
          </w:p>
        </w:tc>
        <w:tc>
          <w:tcPr>
            <w:tcW w:w="739" w:type="dxa"/>
          </w:tcPr>
          <w:p w:rsidR="00CE53DE" w:rsidRPr="00257295" w:rsidRDefault="00CE53DE" w:rsidP="001361AF">
            <w:pPr>
              <w:ind w:firstLineChars="0" w:firstLine="0"/>
            </w:pPr>
          </w:p>
        </w:tc>
        <w:tc>
          <w:tcPr>
            <w:tcW w:w="1293" w:type="dxa"/>
          </w:tcPr>
          <w:p w:rsidR="00CE53DE" w:rsidRPr="00257295" w:rsidRDefault="00CE53DE" w:rsidP="001361AF">
            <w:pPr>
              <w:ind w:firstLineChars="0" w:firstLine="0"/>
            </w:pPr>
          </w:p>
        </w:tc>
      </w:tr>
      <w:tr w:rsidR="00CE53DE" w:rsidRPr="00257295" w:rsidTr="001361AF">
        <w:tc>
          <w:tcPr>
            <w:tcW w:w="1186" w:type="dxa"/>
            <w:vMerge/>
          </w:tcPr>
          <w:p w:rsidR="00CE53DE" w:rsidRPr="00257295" w:rsidRDefault="00CE53DE" w:rsidP="001361AF">
            <w:pPr>
              <w:ind w:firstLineChars="0" w:firstLine="0"/>
            </w:pPr>
          </w:p>
        </w:tc>
        <w:tc>
          <w:tcPr>
            <w:tcW w:w="2410" w:type="dxa"/>
          </w:tcPr>
          <w:p w:rsidR="00CE53DE" w:rsidRPr="00257295" w:rsidRDefault="00CE53DE" w:rsidP="001361AF">
            <w:pPr>
              <w:ind w:firstLineChars="0" w:firstLine="0"/>
            </w:pPr>
            <w:r w:rsidRPr="00257295">
              <w:t>VMALLOC_START</w:t>
            </w:r>
          </w:p>
        </w:tc>
        <w:tc>
          <w:tcPr>
            <w:tcW w:w="2409" w:type="dxa"/>
          </w:tcPr>
          <w:p w:rsidR="00CE53DE" w:rsidRPr="00257295" w:rsidRDefault="00CE53DE" w:rsidP="001361AF">
            <w:pPr>
              <w:ind w:firstLineChars="0" w:firstLine="0"/>
            </w:pPr>
          </w:p>
        </w:tc>
        <w:tc>
          <w:tcPr>
            <w:tcW w:w="456" w:type="dxa"/>
          </w:tcPr>
          <w:p w:rsidR="00CE53DE" w:rsidRPr="00257295" w:rsidRDefault="00CE53DE" w:rsidP="001361AF">
            <w:pPr>
              <w:ind w:firstLineChars="0" w:firstLine="0"/>
            </w:pPr>
          </w:p>
        </w:tc>
        <w:tc>
          <w:tcPr>
            <w:tcW w:w="739" w:type="dxa"/>
          </w:tcPr>
          <w:p w:rsidR="00CE53DE" w:rsidRPr="00257295" w:rsidRDefault="00CE53DE" w:rsidP="001361AF">
            <w:pPr>
              <w:ind w:firstLineChars="0" w:firstLine="0"/>
            </w:pPr>
          </w:p>
        </w:tc>
        <w:tc>
          <w:tcPr>
            <w:tcW w:w="1293" w:type="dxa"/>
          </w:tcPr>
          <w:p w:rsidR="00CE53DE" w:rsidRPr="00257295" w:rsidRDefault="00CE53DE" w:rsidP="001361AF">
            <w:pPr>
              <w:ind w:firstLineChars="0" w:firstLine="0"/>
            </w:pPr>
          </w:p>
        </w:tc>
      </w:tr>
      <w:tr w:rsidR="00CE53DE" w:rsidRPr="00257295" w:rsidTr="001361AF">
        <w:tc>
          <w:tcPr>
            <w:tcW w:w="1186" w:type="dxa"/>
            <w:vMerge/>
          </w:tcPr>
          <w:p w:rsidR="00CE53DE" w:rsidRPr="00257295" w:rsidRDefault="00CE53DE" w:rsidP="001361AF">
            <w:pPr>
              <w:ind w:firstLineChars="0" w:firstLine="0"/>
            </w:pPr>
          </w:p>
        </w:tc>
        <w:tc>
          <w:tcPr>
            <w:tcW w:w="2410" w:type="dxa"/>
            <w:vAlign w:val="center"/>
          </w:tcPr>
          <w:p w:rsidR="00CE53DE" w:rsidRPr="00257295" w:rsidRDefault="00CE53DE" w:rsidP="001361AF">
            <w:pPr>
              <w:ind w:firstLineChars="0" w:firstLine="0"/>
              <w:jc w:val="left"/>
            </w:pPr>
            <w:r w:rsidRPr="00257295">
              <w:rPr>
                <w:rFonts w:hint="eastAsia"/>
              </w:rPr>
              <w:t>high_memory</w:t>
            </w:r>
          </w:p>
        </w:tc>
        <w:tc>
          <w:tcPr>
            <w:tcW w:w="2409" w:type="dxa"/>
          </w:tcPr>
          <w:p w:rsidR="00CE53DE" w:rsidRPr="00257295" w:rsidRDefault="00CE53DE" w:rsidP="001361AF">
            <w:pPr>
              <w:ind w:firstLineChars="0" w:firstLine="0"/>
            </w:pPr>
            <w:r w:rsidRPr="00257295">
              <w:t>VMALLOC_OFFSET</w:t>
            </w:r>
          </w:p>
          <w:p w:rsidR="00CE53DE" w:rsidRPr="00257295" w:rsidRDefault="00CE53DE" w:rsidP="001361AF">
            <w:pPr>
              <w:ind w:firstLineChars="0" w:firstLine="0"/>
            </w:pPr>
            <w:r w:rsidRPr="00257295">
              <w:rPr>
                <w:rFonts w:hint="eastAsia"/>
              </w:rPr>
              <w:t>(8MByte)</w:t>
            </w:r>
          </w:p>
        </w:tc>
        <w:tc>
          <w:tcPr>
            <w:tcW w:w="456" w:type="dxa"/>
          </w:tcPr>
          <w:p w:rsidR="00CE53DE" w:rsidRPr="00257295" w:rsidRDefault="00CE53DE" w:rsidP="001361AF">
            <w:pPr>
              <w:ind w:firstLineChars="0" w:firstLine="0"/>
            </w:pPr>
          </w:p>
        </w:tc>
        <w:tc>
          <w:tcPr>
            <w:tcW w:w="739" w:type="dxa"/>
          </w:tcPr>
          <w:p w:rsidR="00CE53DE" w:rsidRPr="00257295" w:rsidRDefault="00CE53DE" w:rsidP="001361AF">
            <w:pPr>
              <w:ind w:firstLineChars="0" w:firstLine="0"/>
            </w:pPr>
          </w:p>
        </w:tc>
        <w:tc>
          <w:tcPr>
            <w:tcW w:w="1293" w:type="dxa"/>
          </w:tcPr>
          <w:p w:rsidR="00CE53DE" w:rsidRPr="00257295" w:rsidRDefault="00CE53DE" w:rsidP="001361AF">
            <w:pPr>
              <w:ind w:firstLineChars="0" w:firstLine="0"/>
            </w:pPr>
          </w:p>
        </w:tc>
      </w:tr>
      <w:tr w:rsidR="00CE53DE" w:rsidRPr="00257295" w:rsidTr="001361AF">
        <w:tc>
          <w:tcPr>
            <w:tcW w:w="1186" w:type="dxa"/>
            <w:vMerge/>
          </w:tcPr>
          <w:p w:rsidR="00CE53DE" w:rsidRPr="00257295" w:rsidRDefault="00CE53DE" w:rsidP="001361AF">
            <w:pPr>
              <w:ind w:firstLineChars="0" w:firstLine="0"/>
            </w:pPr>
          </w:p>
        </w:tc>
        <w:tc>
          <w:tcPr>
            <w:tcW w:w="2410" w:type="dxa"/>
          </w:tcPr>
          <w:p w:rsidR="00CE53DE" w:rsidRPr="00257295" w:rsidRDefault="00CE53DE" w:rsidP="001361AF">
            <w:pPr>
              <w:ind w:firstLineChars="0" w:firstLine="0"/>
            </w:pPr>
            <w:r w:rsidRPr="00257295">
              <w:rPr>
                <w:rFonts w:hint="eastAsia"/>
              </w:rPr>
              <w:t>PAGE_OFFSET</w:t>
            </w:r>
          </w:p>
        </w:tc>
        <w:tc>
          <w:tcPr>
            <w:tcW w:w="2409" w:type="dxa"/>
          </w:tcPr>
          <w:p w:rsidR="00CE53DE" w:rsidRPr="00257295" w:rsidRDefault="00CE53DE" w:rsidP="001361AF">
            <w:pPr>
              <w:ind w:firstLineChars="0" w:firstLine="0"/>
            </w:pPr>
          </w:p>
        </w:tc>
        <w:tc>
          <w:tcPr>
            <w:tcW w:w="456" w:type="dxa"/>
          </w:tcPr>
          <w:p w:rsidR="00CE53DE" w:rsidRPr="00257295" w:rsidRDefault="00CE53DE" w:rsidP="001361AF">
            <w:pPr>
              <w:ind w:firstLineChars="0" w:firstLine="0"/>
            </w:pPr>
          </w:p>
        </w:tc>
        <w:tc>
          <w:tcPr>
            <w:tcW w:w="739" w:type="dxa"/>
          </w:tcPr>
          <w:p w:rsidR="00CE53DE" w:rsidRPr="00257295" w:rsidRDefault="00CE53DE" w:rsidP="001361AF">
            <w:pPr>
              <w:ind w:firstLineChars="0" w:firstLine="0"/>
            </w:pPr>
          </w:p>
        </w:tc>
        <w:tc>
          <w:tcPr>
            <w:tcW w:w="1293" w:type="dxa"/>
          </w:tcPr>
          <w:p w:rsidR="00CE53DE" w:rsidRPr="00257295" w:rsidRDefault="00CE53DE" w:rsidP="001361AF">
            <w:pPr>
              <w:ind w:firstLineChars="0" w:firstLine="0"/>
            </w:pPr>
          </w:p>
        </w:tc>
      </w:tr>
      <w:tr w:rsidR="00CE53DE" w:rsidRPr="00257295" w:rsidTr="001361AF">
        <w:tc>
          <w:tcPr>
            <w:tcW w:w="1186" w:type="dxa"/>
          </w:tcPr>
          <w:p w:rsidR="00CE53DE" w:rsidRPr="00257295" w:rsidRDefault="00CE53DE" w:rsidP="001361AF">
            <w:pPr>
              <w:ind w:firstLineChars="0" w:firstLine="0"/>
            </w:pPr>
            <w:r w:rsidRPr="00257295">
              <w:rPr>
                <w:rFonts w:hint="eastAsia"/>
              </w:rPr>
              <w:t>用户空间</w:t>
            </w:r>
          </w:p>
        </w:tc>
        <w:tc>
          <w:tcPr>
            <w:tcW w:w="2410" w:type="dxa"/>
          </w:tcPr>
          <w:p w:rsidR="00CE53DE" w:rsidRPr="00257295" w:rsidRDefault="00CE53DE" w:rsidP="001361AF">
            <w:pPr>
              <w:ind w:firstLineChars="0" w:firstLine="0"/>
            </w:pPr>
            <w:r w:rsidRPr="00257295">
              <w:rPr>
                <w:rFonts w:hint="eastAsia"/>
              </w:rPr>
              <w:t>0</w:t>
            </w:r>
          </w:p>
        </w:tc>
        <w:tc>
          <w:tcPr>
            <w:tcW w:w="2409" w:type="dxa"/>
          </w:tcPr>
          <w:p w:rsidR="00CE53DE" w:rsidRPr="00257295" w:rsidRDefault="00CE53DE" w:rsidP="001361AF">
            <w:pPr>
              <w:ind w:firstLineChars="0" w:firstLine="0"/>
            </w:pPr>
            <w:r w:rsidRPr="00257295">
              <w:rPr>
                <w:rFonts w:hint="eastAsia"/>
              </w:rPr>
              <w:t>PAGE_OFFSET</w:t>
            </w:r>
          </w:p>
        </w:tc>
        <w:tc>
          <w:tcPr>
            <w:tcW w:w="456" w:type="dxa"/>
          </w:tcPr>
          <w:p w:rsidR="00CE53DE" w:rsidRPr="00257295" w:rsidRDefault="00CE53DE" w:rsidP="001361AF">
            <w:pPr>
              <w:ind w:firstLineChars="0" w:firstLine="0"/>
            </w:pPr>
          </w:p>
        </w:tc>
        <w:tc>
          <w:tcPr>
            <w:tcW w:w="739" w:type="dxa"/>
          </w:tcPr>
          <w:p w:rsidR="00CE53DE" w:rsidRPr="00257295" w:rsidRDefault="00CE53DE" w:rsidP="001361AF">
            <w:pPr>
              <w:ind w:firstLineChars="0" w:firstLine="0"/>
            </w:pPr>
          </w:p>
        </w:tc>
        <w:tc>
          <w:tcPr>
            <w:tcW w:w="1293" w:type="dxa"/>
          </w:tcPr>
          <w:p w:rsidR="00CE53DE" w:rsidRPr="00257295" w:rsidRDefault="00CE53DE" w:rsidP="001361AF">
            <w:pPr>
              <w:ind w:firstLineChars="0" w:firstLine="0"/>
            </w:pPr>
          </w:p>
        </w:tc>
      </w:tr>
    </w:tbl>
    <w:p w:rsidR="00CE53DE" w:rsidRPr="00257295" w:rsidRDefault="00CE53DE" w:rsidP="00D734B9">
      <w:pPr>
        <w:pStyle w:val="ListParagraph"/>
        <w:numPr>
          <w:ilvl w:val="0"/>
          <w:numId w:val="72"/>
        </w:numPr>
        <w:ind w:firstLineChars="0"/>
      </w:pPr>
      <w:r w:rsidRPr="00257295">
        <w:rPr>
          <w:rFonts w:hint="eastAsia"/>
        </w:rPr>
        <w:t>内核空间布局</w:t>
      </w:r>
    </w:p>
    <w:p w:rsidR="00CE53DE" w:rsidRPr="00257295" w:rsidRDefault="00CE53DE" w:rsidP="00CE53DE">
      <w:pPr>
        <w:pStyle w:val="a7"/>
        <w:ind w:left="480" w:firstLine="360"/>
      </w:pPr>
      <w:r w:rsidRPr="00257295">
        <w:rPr>
          <w:rFonts w:hint="eastAsia"/>
        </w:rPr>
        <w:lastRenderedPageBreak/>
        <w:drawing>
          <wp:inline distT="0" distB="0" distL="0" distR="0" wp14:anchorId="7A42F070" wp14:editId="750EE781">
            <wp:extent cx="4300053" cy="4343400"/>
            <wp:effectExtent l="76200" t="76200" r="139065" b="133350"/>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8" cstate="email">
                      <a:extLst>
                        <a:ext uri="{28A0092B-C50C-407E-A947-70E740481C1C}">
                          <a14:useLocalDpi xmlns:a14="http://schemas.microsoft.com/office/drawing/2010/main" val="0"/>
                        </a:ext>
                      </a:extLst>
                    </a:blip>
                    <a:srcRect/>
                    <a:stretch>
                      <a:fillRect/>
                    </a:stretch>
                  </pic:blipFill>
                  <pic:spPr bwMode="auto">
                    <a:xfrm>
                      <a:off x="0" y="0"/>
                      <a:ext cx="4302914" cy="4346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53DE" w:rsidRPr="00257295" w:rsidRDefault="00CE53DE" w:rsidP="00CE53DE">
      <w:pPr>
        <w:ind w:firstLine="480"/>
      </w:pPr>
      <w:r w:rsidRPr="00257295">
        <w:rPr>
          <w:rFonts w:hint="eastAsia"/>
        </w:rPr>
        <w:tab/>
      </w:r>
      <w:r w:rsidRPr="00257295">
        <w:rPr>
          <w:rFonts w:hint="eastAsia"/>
        </w:rPr>
        <w:t>其中：</w:t>
      </w:r>
    </w:p>
    <w:p w:rsidR="00CE53DE" w:rsidRPr="00257295" w:rsidRDefault="00CE53DE" w:rsidP="00D734B9">
      <w:pPr>
        <w:pStyle w:val="ListParagraph"/>
        <w:numPr>
          <w:ilvl w:val="0"/>
          <w:numId w:val="74"/>
        </w:numPr>
        <w:ind w:firstLineChars="0"/>
      </w:pPr>
      <w:r w:rsidRPr="00257295">
        <w:rPr>
          <w:rFonts w:hint="eastAsia"/>
        </w:rPr>
        <w:t>DMA_ZONE</w:t>
      </w:r>
    </w:p>
    <w:p w:rsidR="00CE53DE" w:rsidRPr="00257295" w:rsidRDefault="00CE53DE" w:rsidP="00FD6115">
      <w:pPr>
        <w:ind w:left="1260" w:firstLineChars="0" w:firstLine="360"/>
      </w:pPr>
      <w:r w:rsidRPr="00257295">
        <w:rPr>
          <w:rFonts w:hint="eastAsia"/>
        </w:rPr>
        <w:t>kernel image</w:t>
      </w:r>
      <w:r w:rsidRPr="00257295">
        <w:rPr>
          <w:rFonts w:hint="eastAsia"/>
        </w:rPr>
        <w:t>下面</w:t>
      </w:r>
      <w:r w:rsidRPr="00257295">
        <w:rPr>
          <w:rFonts w:hint="eastAsia"/>
        </w:rPr>
        <w:t>16M</w:t>
      </w:r>
      <w:r w:rsidRPr="00257295">
        <w:rPr>
          <w:rFonts w:hint="eastAsia"/>
        </w:rPr>
        <w:t>的内核空间用于</w:t>
      </w:r>
      <w:r w:rsidRPr="00257295">
        <w:rPr>
          <w:rFonts w:hint="eastAsia"/>
        </w:rPr>
        <w:t>DMA</w:t>
      </w:r>
      <w:r w:rsidRPr="00257295">
        <w:rPr>
          <w:rFonts w:hint="eastAsia"/>
        </w:rPr>
        <w:t>操作，该区域因为没有映射，所以物理空间和虚拟空间是一致的。</w:t>
      </w:r>
    </w:p>
    <w:p w:rsidR="00CE53DE" w:rsidRPr="00257295" w:rsidRDefault="00CE53DE" w:rsidP="00D734B9">
      <w:pPr>
        <w:pStyle w:val="ListParagraph"/>
        <w:numPr>
          <w:ilvl w:val="0"/>
          <w:numId w:val="74"/>
        </w:numPr>
        <w:ind w:firstLineChars="0"/>
      </w:pPr>
      <w:r w:rsidRPr="00257295">
        <w:rPr>
          <w:rFonts w:hint="eastAsia"/>
        </w:rPr>
        <w:t>高端内存</w:t>
      </w:r>
    </w:p>
    <w:p w:rsidR="00CE53DE" w:rsidRPr="00257295" w:rsidRDefault="00CE53DE" w:rsidP="00FD6115">
      <w:pPr>
        <w:ind w:left="1260" w:firstLineChars="0" w:firstLine="360"/>
      </w:pPr>
      <w:r w:rsidRPr="00257295">
        <w:rPr>
          <w:rFonts w:hint="eastAsia"/>
        </w:rPr>
        <w:t>大小</w:t>
      </w:r>
      <w:r w:rsidRPr="00257295">
        <w:rPr>
          <w:rFonts w:hint="eastAsia"/>
        </w:rPr>
        <w:t>128M</w:t>
      </w:r>
      <w:r w:rsidRPr="00257295">
        <w:rPr>
          <w:rFonts w:hint="eastAsia"/>
        </w:rPr>
        <w:t>，主要由</w:t>
      </w:r>
      <w:r w:rsidRPr="00257295">
        <w:rPr>
          <w:rFonts w:hint="eastAsia"/>
        </w:rPr>
        <w:t>3</w:t>
      </w:r>
      <w:r w:rsidRPr="00257295">
        <w:rPr>
          <w:rFonts w:hint="eastAsia"/>
        </w:rPr>
        <w:t>部分组成，分别为</w:t>
      </w:r>
      <w:r w:rsidRPr="00257295">
        <w:rPr>
          <w:rFonts w:hint="eastAsia"/>
        </w:rPr>
        <w:t>vmalloc area</w:t>
      </w:r>
      <w:r w:rsidRPr="00257295">
        <w:rPr>
          <w:rFonts w:hint="eastAsia"/>
        </w:rPr>
        <w:t>，持久化内核映射区，临时内核映射区。</w:t>
      </w:r>
    </w:p>
    <w:p w:rsidR="00CE53DE" w:rsidRPr="00257295" w:rsidRDefault="00CE53DE" w:rsidP="00D734B9">
      <w:pPr>
        <w:pStyle w:val="ListParagraph"/>
        <w:numPr>
          <w:ilvl w:val="0"/>
          <w:numId w:val="72"/>
        </w:numPr>
        <w:ind w:firstLineChars="0"/>
      </w:pPr>
      <w:r w:rsidRPr="00257295">
        <w:rPr>
          <w:rFonts w:hint="eastAsia"/>
        </w:rPr>
        <w:t>用户空间布局</w:t>
      </w:r>
    </w:p>
    <w:p w:rsidR="00CE53DE" w:rsidRPr="00257295" w:rsidRDefault="00CE53DE" w:rsidP="00CE53DE">
      <w:pPr>
        <w:pStyle w:val="a7"/>
        <w:ind w:left="480" w:firstLine="360"/>
      </w:pPr>
      <w:r w:rsidRPr="00257295">
        <w:rPr>
          <w:rFonts w:hint="eastAsia"/>
        </w:rPr>
        <w:lastRenderedPageBreak/>
        <w:drawing>
          <wp:inline distT="0" distB="0" distL="0" distR="0" wp14:anchorId="57D43294" wp14:editId="02A53535">
            <wp:extent cx="3333750" cy="4601751"/>
            <wp:effectExtent l="76200" t="76200" r="133350" b="142240"/>
            <wp:docPr id="1140" name="图片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9" cstate="email">
                      <a:extLst>
                        <a:ext uri="{28A0092B-C50C-407E-A947-70E740481C1C}">
                          <a14:useLocalDpi xmlns:a14="http://schemas.microsoft.com/office/drawing/2010/main" val="0"/>
                        </a:ext>
                      </a:extLst>
                    </a:blip>
                    <a:srcRect/>
                    <a:stretch>
                      <a:fillRect/>
                    </a:stretch>
                  </pic:blipFill>
                  <pic:spPr bwMode="auto">
                    <a:xfrm>
                      <a:off x="0" y="0"/>
                      <a:ext cx="3333750" cy="46017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53DE" w:rsidRPr="00257295" w:rsidRDefault="00CE53DE" w:rsidP="00CE53DE">
      <w:pPr>
        <w:ind w:left="420" w:firstLine="480"/>
      </w:pPr>
      <w:r w:rsidRPr="00257295">
        <w:rPr>
          <w:rFonts w:hint="eastAsia"/>
        </w:rPr>
        <w:t>用户进程的代码区一般从虚拟地址空间的</w:t>
      </w:r>
      <w:r w:rsidRPr="00257295">
        <w:rPr>
          <w:rFonts w:hint="eastAsia"/>
        </w:rPr>
        <w:t>0x08048000</w:t>
      </w:r>
      <w:r w:rsidRPr="00257295">
        <w:rPr>
          <w:rFonts w:hint="eastAsia"/>
        </w:rPr>
        <w:t>开始，这是为了便于检查空指针。代码区之上便是数据区，未初始化数据区，堆区，栈区，以及参数、全局环境变量。</w:t>
      </w:r>
    </w:p>
    <w:p w:rsidR="00CE53DE" w:rsidRPr="00257295" w:rsidRDefault="00CE53DE" w:rsidP="00A615BF">
      <w:pPr>
        <w:pStyle w:val="Heading3"/>
        <w:spacing w:before="163" w:after="163"/>
      </w:pPr>
      <w:bookmarkStart w:id="67" w:name="_Toc390712638"/>
      <w:r w:rsidRPr="00257295">
        <w:rPr>
          <w:rFonts w:hint="eastAsia"/>
        </w:rPr>
        <w:t>物理偏移计算</w:t>
      </w:r>
      <w:bookmarkEnd w:id="67"/>
    </w:p>
    <w:p w:rsidR="00CE53DE" w:rsidRPr="00DF0601" w:rsidRDefault="00CE53DE" w:rsidP="00FE3347">
      <w:pPr>
        <w:ind w:firstLineChars="0" w:firstLine="420"/>
      </w:pPr>
      <w:r w:rsidRPr="00DF0601">
        <w:rPr>
          <w:rFonts w:hint="eastAsia"/>
        </w:rPr>
        <w:t>用户程序与内核程序使用同一个物理存储器，其物理内存的有效起始地址使用</w:t>
      </w:r>
      <w:r w:rsidRPr="00DF0601">
        <w:rPr>
          <w:rFonts w:hint="eastAsia"/>
        </w:rPr>
        <w:t>PHYS_OFFSET</w:t>
      </w:r>
      <w:r w:rsidRPr="00DF0601">
        <w:rPr>
          <w:rFonts w:hint="eastAsia"/>
        </w:rPr>
        <w:t>表示，一般是个常量，同时内核也支持使用动态方式确定物理地址偏移。该特性在配置了</w:t>
      </w:r>
      <w:r w:rsidRPr="00DF0601">
        <w:rPr>
          <w:rFonts w:hint="eastAsia"/>
        </w:rPr>
        <w:t>ARM_PATCH_PHYS_VIRT</w:t>
      </w:r>
      <w:r w:rsidRPr="00DF0601">
        <w:rPr>
          <w:rFonts w:hint="eastAsia"/>
        </w:rPr>
        <w:t>之后启用。</w:t>
      </w:r>
    </w:p>
    <w:p w:rsidR="00CE53DE" w:rsidRPr="00257295" w:rsidRDefault="00CE53DE" w:rsidP="00CE53DE">
      <w:pPr>
        <w:pStyle w:val="a7"/>
        <w:ind w:leftChars="175" w:firstLine="420"/>
      </w:pPr>
      <w:r w:rsidRPr="00257295">
        <w:drawing>
          <wp:inline distT="0" distB="0" distL="0" distR="0" wp14:anchorId="16F6D2C7" wp14:editId="1600C955">
            <wp:extent cx="2325600" cy="51480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C79C.tmp"/>
                    <pic:cNvPicPr/>
                  </pic:nvPicPr>
                  <pic:blipFill>
                    <a:blip r:embed="rId310" cstate="email">
                      <a:extLst>
                        <a:ext uri="{28A0092B-C50C-407E-A947-70E740481C1C}">
                          <a14:useLocalDpi xmlns:a14="http://schemas.microsoft.com/office/drawing/2010/main" val="0"/>
                        </a:ext>
                      </a:extLst>
                    </a:blip>
                    <a:stretch>
                      <a:fillRect/>
                    </a:stretch>
                  </pic:blipFill>
                  <pic:spPr>
                    <a:xfrm>
                      <a:off x="0" y="0"/>
                      <a:ext cx="2325600" cy="514800"/>
                    </a:xfrm>
                    <a:prstGeom prst="rect">
                      <a:avLst/>
                    </a:prstGeom>
                  </pic:spPr>
                </pic:pic>
              </a:graphicData>
            </a:graphic>
          </wp:inline>
        </w:drawing>
      </w:r>
    </w:p>
    <w:p w:rsidR="00CE53DE" w:rsidRPr="00EC77EC" w:rsidRDefault="00CE53DE" w:rsidP="00EC77EC">
      <w:pPr>
        <w:pStyle w:val="a7"/>
        <w:ind w:leftChars="0" w:left="0" w:firstLine="420"/>
        <w:rPr>
          <w:rFonts w:cs="Times New Roman"/>
          <w:noProof w:val="0"/>
          <w:sz w:val="24"/>
          <w:szCs w:val="24"/>
        </w:rPr>
      </w:pPr>
      <w:r w:rsidRPr="00EC77EC">
        <w:rPr>
          <w:rFonts w:cs="Times New Roman" w:hint="eastAsia"/>
          <w:noProof w:val="0"/>
          <w:sz w:val="24"/>
          <w:szCs w:val="24"/>
        </w:rPr>
        <w:t>使用动态计算物理偏移时，</w:t>
      </w:r>
      <w:r w:rsidRPr="00EC77EC">
        <w:rPr>
          <w:rFonts w:cs="Times New Roman" w:hint="eastAsia"/>
          <w:noProof w:val="0"/>
          <w:sz w:val="24"/>
          <w:szCs w:val="24"/>
        </w:rPr>
        <w:t>PHYS_OFFSET</w:t>
      </w:r>
      <w:r w:rsidRPr="00EC77EC">
        <w:rPr>
          <w:rFonts w:cs="Times New Roman" w:hint="eastAsia"/>
          <w:noProof w:val="0"/>
          <w:sz w:val="24"/>
          <w:szCs w:val="24"/>
        </w:rPr>
        <w:t>的值为变量</w:t>
      </w:r>
      <w:r w:rsidRPr="00EC77EC">
        <w:rPr>
          <w:rFonts w:cs="Times New Roman" w:hint="eastAsia"/>
          <w:noProof w:val="0"/>
          <w:sz w:val="24"/>
          <w:szCs w:val="24"/>
        </w:rPr>
        <w:t>__pv_phys_offset</w:t>
      </w:r>
      <w:r w:rsidRPr="00EC77EC">
        <w:rPr>
          <w:rFonts w:cs="Times New Roman" w:hint="eastAsia"/>
          <w:noProof w:val="0"/>
          <w:sz w:val="24"/>
          <w:szCs w:val="24"/>
        </w:rPr>
        <w:t>。</w:t>
      </w:r>
    </w:p>
    <w:p w:rsidR="00CE53DE" w:rsidRPr="00257295" w:rsidRDefault="00CE53DE" w:rsidP="00CE53DE">
      <w:pPr>
        <w:pStyle w:val="a7"/>
        <w:ind w:leftChars="175"/>
      </w:pPr>
    </w:p>
    <w:p w:rsidR="00CE53DE" w:rsidRPr="00257295" w:rsidRDefault="00CE53DE" w:rsidP="00CE53DE">
      <w:pPr>
        <w:pStyle w:val="a7"/>
        <w:ind w:leftChars="175"/>
      </w:pPr>
      <w:r w:rsidRPr="00257295">
        <w:lastRenderedPageBreak/>
        <w:drawing>
          <wp:inline distT="0" distB="0" distL="0" distR="0" wp14:anchorId="37386C5D" wp14:editId="0AA20541">
            <wp:extent cx="4610100" cy="1321667"/>
            <wp:effectExtent l="0" t="0" r="0" b="0"/>
            <wp:docPr id="928"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5A13.tmp"/>
                    <pic:cNvPicPr/>
                  </pic:nvPicPr>
                  <pic:blipFill>
                    <a:blip r:embed="rId311" cstate="email">
                      <a:extLst>
                        <a:ext uri="{28A0092B-C50C-407E-A947-70E740481C1C}">
                          <a14:useLocalDpi xmlns:a14="http://schemas.microsoft.com/office/drawing/2010/main" val="0"/>
                        </a:ext>
                      </a:extLst>
                    </a:blip>
                    <a:stretch>
                      <a:fillRect/>
                    </a:stretch>
                  </pic:blipFill>
                  <pic:spPr>
                    <a:xfrm>
                      <a:off x="0" y="0"/>
                      <a:ext cx="4610743" cy="1321851"/>
                    </a:xfrm>
                    <a:prstGeom prst="rect">
                      <a:avLst/>
                    </a:prstGeom>
                  </pic:spPr>
                </pic:pic>
              </a:graphicData>
            </a:graphic>
          </wp:inline>
        </w:drawing>
      </w:r>
    </w:p>
    <w:p w:rsidR="00CE53DE" w:rsidRPr="00257295" w:rsidRDefault="00CE53DE" w:rsidP="00D734B9">
      <w:pPr>
        <w:pStyle w:val="ListParagraph"/>
        <w:numPr>
          <w:ilvl w:val="0"/>
          <w:numId w:val="65"/>
        </w:numPr>
        <w:ind w:left="672" w:firstLineChars="0"/>
      </w:pPr>
      <w:r w:rsidRPr="00257295">
        <w:rPr>
          <w:rFonts w:hint="eastAsia"/>
        </w:rPr>
        <w:t>物理起始地址变量定义</w:t>
      </w:r>
    </w:p>
    <w:p w:rsidR="00CE53DE" w:rsidRPr="00257295" w:rsidRDefault="00CE53DE" w:rsidP="00CE53DE">
      <w:pPr>
        <w:pStyle w:val="a7"/>
        <w:ind w:leftChars="175" w:firstLine="252"/>
      </w:pPr>
      <w:r w:rsidRPr="00257295">
        <w:rPr>
          <w:rFonts w:hint="eastAsia"/>
        </w:rPr>
        <w:drawing>
          <wp:inline distT="0" distB="0" distL="0" distR="0" wp14:anchorId="04B03D73" wp14:editId="7832060B">
            <wp:extent cx="3778750" cy="1162050"/>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8816.tmp"/>
                    <pic:cNvPicPr/>
                  </pic:nvPicPr>
                  <pic:blipFill>
                    <a:blip r:embed="rId312" cstate="email">
                      <a:extLst>
                        <a:ext uri="{28A0092B-C50C-407E-A947-70E740481C1C}">
                          <a14:useLocalDpi xmlns:a14="http://schemas.microsoft.com/office/drawing/2010/main" val="0"/>
                        </a:ext>
                      </a:extLst>
                    </a:blip>
                    <a:stretch>
                      <a:fillRect/>
                    </a:stretch>
                  </pic:blipFill>
                  <pic:spPr>
                    <a:xfrm>
                      <a:off x="0" y="0"/>
                      <a:ext cx="3826388" cy="1176700"/>
                    </a:xfrm>
                    <a:prstGeom prst="rect">
                      <a:avLst/>
                    </a:prstGeom>
                  </pic:spPr>
                </pic:pic>
              </a:graphicData>
            </a:graphic>
          </wp:inline>
        </w:drawing>
      </w:r>
    </w:p>
    <w:p w:rsidR="00CE53DE" w:rsidRPr="00257295" w:rsidRDefault="00CE53DE" w:rsidP="00D734B9">
      <w:pPr>
        <w:pStyle w:val="ListParagraph"/>
        <w:numPr>
          <w:ilvl w:val="0"/>
          <w:numId w:val="65"/>
        </w:numPr>
        <w:ind w:left="672" w:firstLineChars="0"/>
      </w:pPr>
      <w:r w:rsidRPr="00257295">
        <w:rPr>
          <w:rFonts w:hint="eastAsia"/>
        </w:rPr>
        <w:t>计算映射区物理起始地址</w:t>
      </w:r>
    </w:p>
    <w:p w:rsidR="00CE53DE" w:rsidRPr="00257295" w:rsidRDefault="00CE53DE" w:rsidP="00CE53DE">
      <w:pPr>
        <w:pStyle w:val="a7"/>
        <w:ind w:leftChars="175" w:firstLine="252"/>
      </w:pPr>
      <w:r w:rsidRPr="00257295">
        <w:rPr>
          <w:rFonts w:hint="eastAsia"/>
        </w:rPr>
        <w:drawing>
          <wp:inline distT="0" distB="0" distL="0" distR="0" wp14:anchorId="321EC6B6" wp14:editId="61BA118D">
            <wp:extent cx="4638675" cy="823974"/>
            <wp:effectExtent l="0" t="0" r="0" b="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237A.tmp"/>
                    <pic:cNvPicPr/>
                  </pic:nvPicPr>
                  <pic:blipFill>
                    <a:blip r:embed="rId313" cstate="email">
                      <a:extLst>
                        <a:ext uri="{28A0092B-C50C-407E-A947-70E740481C1C}">
                          <a14:useLocalDpi xmlns:a14="http://schemas.microsoft.com/office/drawing/2010/main" val="0"/>
                        </a:ext>
                      </a:extLst>
                    </a:blip>
                    <a:stretch>
                      <a:fillRect/>
                    </a:stretch>
                  </pic:blipFill>
                  <pic:spPr>
                    <a:xfrm>
                      <a:off x="0" y="0"/>
                      <a:ext cx="4639324" cy="824089"/>
                    </a:xfrm>
                    <a:prstGeom prst="rect">
                      <a:avLst/>
                    </a:prstGeom>
                  </pic:spPr>
                </pic:pic>
              </a:graphicData>
            </a:graphic>
          </wp:inline>
        </w:drawing>
      </w:r>
    </w:p>
    <w:p w:rsidR="00CE53DE" w:rsidRPr="00257295" w:rsidRDefault="00CE53DE" w:rsidP="00CE53DE">
      <w:pPr>
        <w:pStyle w:val="a7"/>
        <w:ind w:leftChars="175" w:firstLine="252"/>
      </w:pPr>
      <w:r w:rsidRPr="00257295">
        <w:rPr>
          <w:rFonts w:hint="eastAsia"/>
        </w:rPr>
        <w:drawing>
          <wp:inline distT="0" distB="0" distL="0" distR="0" wp14:anchorId="3A403B78" wp14:editId="4D363DFD">
            <wp:extent cx="1990725" cy="862378"/>
            <wp:effectExtent l="0" t="0" r="0" b="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6C4B.tmp"/>
                    <pic:cNvPicPr/>
                  </pic:nvPicPr>
                  <pic:blipFill>
                    <a:blip r:embed="rId314" cstate="email">
                      <a:extLst>
                        <a:ext uri="{28A0092B-C50C-407E-A947-70E740481C1C}">
                          <a14:useLocalDpi xmlns:a14="http://schemas.microsoft.com/office/drawing/2010/main" val="0"/>
                        </a:ext>
                      </a:extLst>
                    </a:blip>
                    <a:stretch>
                      <a:fillRect/>
                    </a:stretch>
                  </pic:blipFill>
                  <pic:spPr>
                    <a:xfrm>
                      <a:off x="0" y="0"/>
                      <a:ext cx="1991003" cy="862498"/>
                    </a:xfrm>
                    <a:prstGeom prst="rect">
                      <a:avLst/>
                    </a:prstGeom>
                  </pic:spPr>
                </pic:pic>
              </a:graphicData>
            </a:graphic>
          </wp:inline>
        </w:drawing>
      </w:r>
    </w:p>
    <w:p w:rsidR="00CE53DE" w:rsidRPr="00493BFA" w:rsidRDefault="00CE53DE" w:rsidP="00493BFA">
      <w:pPr>
        <w:ind w:left="360" w:firstLine="480"/>
      </w:pPr>
      <w:r w:rsidRPr="00493BFA">
        <w:rPr>
          <w:rFonts w:hint="eastAsia"/>
        </w:rPr>
        <w:t>因为：</w:t>
      </w:r>
    </w:p>
    <w:p w:rsidR="00CE53DE" w:rsidRPr="00493BFA" w:rsidRDefault="00CE53DE" w:rsidP="00493BFA">
      <w:pPr>
        <w:ind w:left="360" w:firstLine="480"/>
      </w:pPr>
      <w:r w:rsidRPr="00493BFA">
        <w:rPr>
          <w:rFonts w:hint="eastAsia"/>
        </w:rPr>
        <w:t xml:space="preserve">r3 (phys)= </w:t>
      </w:r>
      <w:r w:rsidRPr="00493BFA">
        <w:rPr>
          <w:rFonts w:hint="eastAsia"/>
        </w:rPr>
        <w:t>物理地址</w:t>
      </w:r>
      <w:r w:rsidRPr="00493BFA">
        <w:rPr>
          <w:rFonts w:hint="eastAsia"/>
        </w:rPr>
        <w:t>(146</w:t>
      </w:r>
      <w:r w:rsidRPr="00493BFA">
        <w:rPr>
          <w:rFonts w:hint="eastAsia"/>
        </w:rPr>
        <w:t>行</w:t>
      </w:r>
      <w:r w:rsidRPr="00493BFA">
        <w:rPr>
          <w:rFonts w:hint="eastAsia"/>
        </w:rPr>
        <w:t>) =</w:t>
      </w:r>
      <w:r w:rsidRPr="00493BFA">
        <w:rPr>
          <w:rFonts w:hint="eastAsia"/>
        </w:rPr>
        <w:t>入口地址</w:t>
      </w:r>
      <w:r w:rsidRPr="00493BFA">
        <w:rPr>
          <w:rFonts w:hint="eastAsia"/>
        </w:rPr>
        <w:t xml:space="preserve">(phys) + </w:t>
      </w:r>
      <w:r w:rsidRPr="00493BFA">
        <w:rPr>
          <w:rFonts w:hint="eastAsia"/>
        </w:rPr>
        <w:t>相对偏移</w:t>
      </w:r>
      <w:r w:rsidRPr="00493BFA">
        <w:rPr>
          <w:rFonts w:hint="eastAsia"/>
        </w:rPr>
        <w:t>(146</w:t>
      </w:r>
      <w:r w:rsidRPr="00493BFA">
        <w:rPr>
          <w:rFonts w:hint="eastAsia"/>
        </w:rPr>
        <w:t>行</w:t>
      </w:r>
      <w:r w:rsidRPr="00493BFA">
        <w:rPr>
          <w:rFonts w:hint="eastAsia"/>
        </w:rPr>
        <w:t>)</w:t>
      </w:r>
    </w:p>
    <w:p w:rsidR="00CE53DE" w:rsidRPr="00493BFA" w:rsidRDefault="00CE53DE" w:rsidP="00493BFA">
      <w:pPr>
        <w:ind w:left="360" w:firstLine="480"/>
      </w:pPr>
      <w:r w:rsidRPr="00493BFA">
        <w:rPr>
          <w:rFonts w:hint="eastAsia"/>
        </w:rPr>
        <w:t xml:space="preserve">r4(virt) = </w:t>
      </w:r>
      <w:r w:rsidRPr="00493BFA">
        <w:rPr>
          <w:rFonts w:hint="eastAsia"/>
        </w:rPr>
        <w:t>虚拟地址</w:t>
      </w:r>
      <w:r w:rsidRPr="00493BFA">
        <w:rPr>
          <w:rFonts w:hint="eastAsia"/>
        </w:rPr>
        <w:t>(146</w:t>
      </w:r>
      <w:r w:rsidRPr="00493BFA">
        <w:rPr>
          <w:rFonts w:hint="eastAsia"/>
        </w:rPr>
        <w:t>行</w:t>
      </w:r>
      <w:r w:rsidRPr="00493BFA">
        <w:rPr>
          <w:rFonts w:hint="eastAsia"/>
        </w:rPr>
        <w:t>)  =</w:t>
      </w:r>
      <w:r w:rsidRPr="00493BFA">
        <w:rPr>
          <w:rFonts w:hint="eastAsia"/>
        </w:rPr>
        <w:t>入口地址</w:t>
      </w:r>
      <w:r w:rsidRPr="00493BFA">
        <w:rPr>
          <w:rFonts w:hint="eastAsia"/>
        </w:rPr>
        <w:t xml:space="preserve">(virt) + </w:t>
      </w:r>
      <w:r w:rsidRPr="00493BFA">
        <w:rPr>
          <w:rFonts w:hint="eastAsia"/>
        </w:rPr>
        <w:t>相对偏移</w:t>
      </w:r>
      <w:r w:rsidRPr="00493BFA">
        <w:rPr>
          <w:rFonts w:hint="eastAsia"/>
        </w:rPr>
        <w:t>(146</w:t>
      </w:r>
      <w:r w:rsidRPr="00493BFA">
        <w:rPr>
          <w:rFonts w:hint="eastAsia"/>
        </w:rPr>
        <w:t>行</w:t>
      </w:r>
      <w:r w:rsidRPr="00493BFA">
        <w:rPr>
          <w:rFonts w:hint="eastAsia"/>
        </w:rPr>
        <w:t>)</w:t>
      </w:r>
    </w:p>
    <w:p w:rsidR="00CE53DE" w:rsidRPr="00493BFA" w:rsidRDefault="00CE53DE" w:rsidP="00493BFA">
      <w:pPr>
        <w:ind w:left="360" w:firstLine="480"/>
      </w:pPr>
      <w:r w:rsidRPr="00493BFA">
        <w:rPr>
          <w:rFonts w:hint="eastAsia"/>
        </w:rPr>
        <w:t xml:space="preserve">r8(virt) = </w:t>
      </w:r>
      <w:r w:rsidRPr="00493BFA">
        <w:rPr>
          <w:rFonts w:hint="eastAsia"/>
        </w:rPr>
        <w:t>内核空间起始地址</w:t>
      </w:r>
      <w:r w:rsidRPr="00493BFA">
        <w:rPr>
          <w:rFonts w:hint="eastAsia"/>
        </w:rPr>
        <w:t>(virt)=</w:t>
      </w:r>
      <w:r w:rsidRPr="00493BFA">
        <w:rPr>
          <w:rFonts w:hint="eastAsia"/>
        </w:rPr>
        <w:t>入口地址</w:t>
      </w:r>
      <w:r w:rsidRPr="00493BFA">
        <w:rPr>
          <w:rFonts w:hint="eastAsia"/>
        </w:rPr>
        <w:t xml:space="preserve">(virt) </w:t>
      </w:r>
      <w:r w:rsidRPr="00493BFA">
        <w:t>–</w:t>
      </w:r>
      <w:r w:rsidRPr="00493BFA">
        <w:rPr>
          <w:rFonts w:hint="eastAsia"/>
        </w:rPr>
        <w:t xml:space="preserve"> TEXT_OFFSET</w:t>
      </w:r>
    </w:p>
    <w:p w:rsidR="00CE53DE" w:rsidRPr="00257295" w:rsidRDefault="00CE53DE" w:rsidP="00CE53DE">
      <w:pPr>
        <w:ind w:left="420" w:firstLineChars="0" w:firstLine="420"/>
      </w:pPr>
      <w:r w:rsidRPr="00257295">
        <w:rPr>
          <w:rFonts w:hint="eastAsia"/>
        </w:rPr>
        <w:t>且：入口地址</w:t>
      </w:r>
      <w:r w:rsidRPr="00257295">
        <w:rPr>
          <w:rFonts w:hint="eastAsia"/>
        </w:rPr>
        <w:t>(phys) = __pa(PAGE_OFFSET + TEXT_OFFSET)</w:t>
      </w:r>
    </w:p>
    <w:p w:rsidR="00CE53DE" w:rsidRPr="00257295" w:rsidRDefault="00CE53DE" w:rsidP="00CE53DE">
      <w:pPr>
        <w:ind w:left="2460" w:firstLineChars="0" w:firstLine="480"/>
      </w:pPr>
      <w:r w:rsidRPr="00257295">
        <w:rPr>
          <w:rFonts w:hint="eastAsia"/>
        </w:rPr>
        <w:t xml:space="preserve">= </w:t>
      </w:r>
      <w:r w:rsidRPr="00257295">
        <w:rPr>
          <w:rFonts w:hint="eastAsia"/>
        </w:rPr>
        <w:t>内核解压缩物理地址</w:t>
      </w:r>
    </w:p>
    <w:p w:rsidR="00CE53DE" w:rsidRPr="00257295" w:rsidRDefault="00CE53DE" w:rsidP="00CE53DE">
      <w:pPr>
        <w:ind w:left="2460" w:firstLineChars="0" w:firstLine="480"/>
      </w:pPr>
      <w:r w:rsidRPr="00257295">
        <w:rPr>
          <w:rFonts w:hint="eastAsia"/>
        </w:rPr>
        <w:t>= ZRELADDR = 0x30008000</w:t>
      </w:r>
    </w:p>
    <w:p w:rsidR="00CE53DE" w:rsidRPr="00257295" w:rsidRDefault="00CE53DE" w:rsidP="00CE53DE">
      <w:pPr>
        <w:ind w:left="2460" w:firstLineChars="0" w:firstLine="480"/>
      </w:pPr>
      <w:r w:rsidRPr="00257295">
        <w:rPr>
          <w:rFonts w:hint="eastAsia"/>
        </w:rPr>
        <w:t>= 0x30000000 + TEXT_OFFSET(0x8000)</w:t>
      </w:r>
    </w:p>
    <w:p w:rsidR="00CE53DE" w:rsidRPr="00257295" w:rsidRDefault="00CE53DE" w:rsidP="00CE53DE">
      <w:pPr>
        <w:ind w:left="840" w:firstLineChars="0" w:firstLine="0"/>
      </w:pPr>
      <w:r w:rsidRPr="00257295">
        <w:rPr>
          <w:rFonts w:hint="eastAsia"/>
        </w:rPr>
        <w:t>所以：</w:t>
      </w:r>
    </w:p>
    <w:p w:rsidR="00CE53DE" w:rsidRPr="00257295" w:rsidRDefault="00CE53DE" w:rsidP="00CE53DE">
      <w:pPr>
        <w:pStyle w:val="ListParagraph"/>
        <w:ind w:left="1140" w:firstLineChars="0"/>
      </w:pPr>
      <w:r w:rsidRPr="00257295">
        <w:rPr>
          <w:rFonts w:hint="eastAsia"/>
        </w:rPr>
        <w:t xml:space="preserve">r8= r8 + r3 </w:t>
      </w:r>
      <w:r w:rsidRPr="00257295">
        <w:t>–</w:t>
      </w:r>
      <w:r w:rsidRPr="00257295">
        <w:rPr>
          <w:rFonts w:hint="eastAsia"/>
        </w:rPr>
        <w:t xml:space="preserve"> r4 </w:t>
      </w:r>
    </w:p>
    <w:p w:rsidR="00CE53DE" w:rsidRPr="00257295" w:rsidRDefault="00CE53DE" w:rsidP="00CE53DE">
      <w:pPr>
        <w:ind w:left="1260" w:firstLineChars="0" w:firstLine="480"/>
      </w:pPr>
      <w:r w:rsidRPr="00257295">
        <w:rPr>
          <w:rFonts w:hint="eastAsia"/>
        </w:rPr>
        <w:t xml:space="preserve">= </w:t>
      </w:r>
      <w:r w:rsidRPr="00257295">
        <w:rPr>
          <w:rFonts w:hint="eastAsia"/>
        </w:rPr>
        <w:t>入口地址</w:t>
      </w:r>
      <w:r w:rsidRPr="00257295">
        <w:rPr>
          <w:rFonts w:hint="eastAsia"/>
        </w:rPr>
        <w:t xml:space="preserve">(phys) </w:t>
      </w:r>
      <w:r w:rsidRPr="00257295">
        <w:t>–</w:t>
      </w:r>
      <w:r w:rsidRPr="00257295">
        <w:rPr>
          <w:rFonts w:hint="eastAsia"/>
        </w:rPr>
        <w:t xml:space="preserve"> TEXT_OFFSET</w:t>
      </w:r>
    </w:p>
    <w:p w:rsidR="00CE53DE" w:rsidRPr="00257295" w:rsidRDefault="00CE53DE" w:rsidP="00CE53DE">
      <w:pPr>
        <w:ind w:left="1260" w:firstLineChars="0" w:firstLine="480"/>
      </w:pPr>
      <w:r w:rsidRPr="00257295">
        <w:rPr>
          <w:rFonts w:hint="eastAsia"/>
        </w:rPr>
        <w:t>= 0x30000000</w:t>
      </w:r>
    </w:p>
    <w:p w:rsidR="00CE53DE" w:rsidRPr="00257295" w:rsidRDefault="00CE53DE" w:rsidP="00CE53DE">
      <w:pPr>
        <w:ind w:firstLineChars="0" w:firstLine="480"/>
      </w:pPr>
      <w:r w:rsidRPr="00257295">
        <w:rPr>
          <w:rFonts w:hint="eastAsia"/>
        </w:rPr>
        <w:lastRenderedPageBreak/>
        <w:tab/>
      </w:r>
      <w:r w:rsidRPr="00257295">
        <w:rPr>
          <w:rFonts w:hint="eastAsia"/>
        </w:rPr>
        <w:t>即：</w:t>
      </w:r>
      <w:r w:rsidRPr="00257295">
        <w:rPr>
          <w:rFonts w:hint="eastAsia"/>
        </w:rPr>
        <w:t xml:space="preserve">r8 = __pa(PAGE_OFFSET)  = 0x30000000 = </w:t>
      </w:r>
      <w:r w:rsidRPr="00257295">
        <w:rPr>
          <w:rFonts w:hint="eastAsia"/>
        </w:rPr>
        <w:t>内核空间的的起始物理地址</w:t>
      </w:r>
    </w:p>
    <w:p w:rsidR="00CE53DE" w:rsidRPr="00257295" w:rsidRDefault="00CE53DE" w:rsidP="00D734B9">
      <w:pPr>
        <w:pStyle w:val="ListParagraph"/>
        <w:numPr>
          <w:ilvl w:val="0"/>
          <w:numId w:val="65"/>
        </w:numPr>
        <w:ind w:left="672" w:firstLineChars="0"/>
      </w:pPr>
      <w:r w:rsidRPr="00257295">
        <w:rPr>
          <w:rFonts w:hint="eastAsia"/>
        </w:rPr>
        <w:t>更新内核</w:t>
      </w:r>
      <w:r w:rsidRPr="00257295">
        <w:rPr>
          <w:rFonts w:hint="eastAsia"/>
        </w:rPr>
        <w:t>PHYS_OFFSET</w:t>
      </w:r>
      <w:r w:rsidRPr="00257295">
        <w:rPr>
          <w:rFonts w:hint="eastAsia"/>
        </w:rPr>
        <w:t>和</w:t>
      </w:r>
      <w:r w:rsidRPr="00257295">
        <w:rPr>
          <w:rFonts w:hint="eastAsia"/>
        </w:rPr>
        <w:t>pv_table</w:t>
      </w:r>
      <w:r w:rsidRPr="00257295">
        <w:rPr>
          <w:rFonts w:hint="eastAsia"/>
        </w:rPr>
        <w:t>的位置信息</w:t>
      </w:r>
    </w:p>
    <w:p w:rsidR="00CE53DE" w:rsidRPr="00257295" w:rsidRDefault="00CE53DE" w:rsidP="00CE53DE">
      <w:pPr>
        <w:pStyle w:val="a7"/>
        <w:ind w:leftChars="175" w:firstLine="420"/>
      </w:pPr>
      <w:r w:rsidRPr="00257295">
        <w:rPr>
          <w:rFonts w:hint="eastAsia"/>
        </w:rPr>
        <w:drawing>
          <wp:inline distT="0" distB="0" distL="0" distR="0" wp14:anchorId="34F4F31E" wp14:editId="341FA86E">
            <wp:extent cx="3077005" cy="733527"/>
            <wp:effectExtent l="0" t="0" r="9525" b="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ADD9.tmp"/>
                    <pic:cNvPicPr/>
                  </pic:nvPicPr>
                  <pic:blipFill>
                    <a:blip r:embed="rId315">
                      <a:extLst>
                        <a:ext uri="{28A0092B-C50C-407E-A947-70E740481C1C}">
                          <a14:useLocalDpi xmlns:a14="http://schemas.microsoft.com/office/drawing/2010/main" val="0"/>
                        </a:ext>
                      </a:extLst>
                    </a:blip>
                    <a:stretch>
                      <a:fillRect/>
                    </a:stretch>
                  </pic:blipFill>
                  <pic:spPr>
                    <a:xfrm>
                      <a:off x="0" y="0"/>
                      <a:ext cx="3077005" cy="733527"/>
                    </a:xfrm>
                    <a:prstGeom prst="rect">
                      <a:avLst/>
                    </a:prstGeom>
                  </pic:spPr>
                </pic:pic>
              </a:graphicData>
            </a:graphic>
          </wp:inline>
        </w:drawing>
      </w:r>
    </w:p>
    <w:p w:rsidR="00CE53DE" w:rsidRPr="00257295" w:rsidRDefault="00CE53DE" w:rsidP="00CE53DE">
      <w:pPr>
        <w:pStyle w:val="a7"/>
        <w:ind w:leftChars="175" w:firstLine="420"/>
      </w:pPr>
      <w:r w:rsidRPr="00257295">
        <w:drawing>
          <wp:inline distT="0" distB="0" distL="0" distR="0" wp14:anchorId="3D8D5855" wp14:editId="72827C95">
            <wp:extent cx="4655282" cy="2552700"/>
            <wp:effectExtent l="0" t="0" r="0" b="0"/>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70E8.tmp"/>
                    <pic:cNvPicPr/>
                  </pic:nvPicPr>
                  <pic:blipFill>
                    <a:blip r:embed="rId316" cstate="email">
                      <a:extLst>
                        <a:ext uri="{28A0092B-C50C-407E-A947-70E740481C1C}">
                          <a14:useLocalDpi xmlns:a14="http://schemas.microsoft.com/office/drawing/2010/main" val="0"/>
                        </a:ext>
                      </a:extLst>
                    </a:blip>
                    <a:stretch>
                      <a:fillRect/>
                    </a:stretch>
                  </pic:blipFill>
                  <pic:spPr>
                    <a:xfrm>
                      <a:off x="0" y="0"/>
                      <a:ext cx="4659443" cy="2554982"/>
                    </a:xfrm>
                    <a:prstGeom prst="rect">
                      <a:avLst/>
                    </a:prstGeom>
                  </pic:spPr>
                </pic:pic>
              </a:graphicData>
            </a:graphic>
          </wp:inline>
        </w:drawing>
      </w:r>
    </w:p>
    <w:p w:rsidR="00CE53DE" w:rsidRPr="00257295" w:rsidRDefault="00CE53DE" w:rsidP="00CE53DE">
      <w:pPr>
        <w:pStyle w:val="a7"/>
        <w:ind w:leftChars="175" w:firstLine="420"/>
      </w:pPr>
      <w:r w:rsidRPr="00257295">
        <w:drawing>
          <wp:inline distT="0" distB="0" distL="0" distR="0" wp14:anchorId="12F259D1" wp14:editId="766C59CD">
            <wp:extent cx="3583172" cy="1119238"/>
            <wp:effectExtent l="0" t="0" r="0" b="5080"/>
            <wp:docPr id="1595" name="图片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5FE.tmp"/>
                    <pic:cNvPicPr/>
                  </pic:nvPicPr>
                  <pic:blipFill>
                    <a:blip r:embed="rId317">
                      <a:extLst>
                        <a:ext uri="{28A0092B-C50C-407E-A947-70E740481C1C}">
                          <a14:useLocalDpi xmlns:a14="http://schemas.microsoft.com/office/drawing/2010/main" val="0"/>
                        </a:ext>
                      </a:extLst>
                    </a:blip>
                    <a:stretch>
                      <a:fillRect/>
                    </a:stretch>
                  </pic:blipFill>
                  <pic:spPr>
                    <a:xfrm>
                      <a:off x="0" y="0"/>
                      <a:ext cx="3598723" cy="1124095"/>
                    </a:xfrm>
                    <a:prstGeom prst="rect">
                      <a:avLst/>
                    </a:prstGeom>
                  </pic:spPr>
                </pic:pic>
              </a:graphicData>
            </a:graphic>
          </wp:inline>
        </w:drawing>
      </w:r>
    </w:p>
    <w:p w:rsidR="00CE53DE" w:rsidRPr="002B0F04" w:rsidRDefault="00CE53DE" w:rsidP="00C15A0B">
      <w:pPr>
        <w:ind w:left="360" w:firstLine="480"/>
      </w:pPr>
      <w:r w:rsidRPr="002B0F04">
        <w:rPr>
          <w:rFonts w:hint="eastAsia"/>
        </w:rPr>
        <w:t>其中代码功能如下：</w:t>
      </w:r>
    </w:p>
    <w:p w:rsidR="00CE53DE" w:rsidRPr="002B0F04" w:rsidRDefault="00CE53DE" w:rsidP="00C15A0B">
      <w:pPr>
        <w:ind w:left="360" w:firstLine="480"/>
      </w:pPr>
      <w:r w:rsidRPr="002B0F04">
        <w:rPr>
          <w:rFonts w:hint="eastAsia"/>
        </w:rPr>
        <w:t>550~551</w:t>
      </w:r>
      <w:r w:rsidRPr="002B0F04">
        <w:rPr>
          <w:rFonts w:hint="eastAsia"/>
        </w:rPr>
        <w:t>：</w:t>
      </w:r>
      <w:r w:rsidRPr="002B0F04">
        <w:rPr>
          <w:rFonts w:hint="eastAsia"/>
        </w:rPr>
        <w:t>r0</w:t>
      </w:r>
      <w:r w:rsidRPr="002B0F04">
        <w:sym w:font="Wingdings" w:char="F0DF"/>
      </w:r>
      <w:r w:rsidRPr="002B0F04">
        <w:rPr>
          <w:rFonts w:hint="eastAsia"/>
        </w:rPr>
        <w:t>566</w:t>
      </w:r>
      <w:r w:rsidRPr="002B0F04">
        <w:rPr>
          <w:rFonts w:hint="eastAsia"/>
        </w:rPr>
        <w:t>行的物理地址，</w:t>
      </w:r>
      <w:r w:rsidRPr="002B0F04">
        <w:rPr>
          <w:rFonts w:hint="eastAsia"/>
        </w:rPr>
        <w:t>r3</w:t>
      </w:r>
      <w:r w:rsidRPr="002B0F04">
        <w:sym w:font="Wingdings" w:char="F0DF"/>
      </w:r>
      <w:r w:rsidRPr="002B0F04">
        <w:rPr>
          <w:rFonts w:hint="eastAsia"/>
        </w:rPr>
        <w:t>566</w:t>
      </w:r>
      <w:r w:rsidRPr="002B0F04">
        <w:rPr>
          <w:rFonts w:hint="eastAsia"/>
        </w:rPr>
        <w:t>行的虚拟地址，</w:t>
      </w:r>
      <w:r w:rsidRPr="002B0F04">
        <w:rPr>
          <w:rFonts w:hint="eastAsia"/>
        </w:rPr>
        <w:t>r4</w:t>
      </w:r>
      <w:r w:rsidRPr="002B0F04">
        <w:sym w:font="Wingdings" w:char="F0DF"/>
      </w:r>
      <w:r w:rsidRPr="002B0F04">
        <w:rPr>
          <w:rFonts w:hint="eastAsia"/>
        </w:rPr>
        <w:t>__pv_table</w:t>
      </w:r>
      <w:r w:rsidRPr="002B0F04">
        <w:rPr>
          <w:rFonts w:hint="eastAsia"/>
        </w:rPr>
        <w:t>的起始虚拟地址，</w:t>
      </w:r>
      <w:r w:rsidRPr="002B0F04">
        <w:rPr>
          <w:rFonts w:hint="eastAsia"/>
        </w:rPr>
        <w:t>r5</w:t>
      </w:r>
      <w:r w:rsidRPr="002B0F04">
        <w:sym w:font="Wingdings" w:char="F0DF"/>
      </w:r>
      <w:r w:rsidRPr="002B0F04">
        <w:rPr>
          <w:rFonts w:hint="eastAsia"/>
        </w:rPr>
        <w:t>__pv_table</w:t>
      </w:r>
      <w:r w:rsidRPr="002B0F04">
        <w:rPr>
          <w:rFonts w:hint="eastAsia"/>
        </w:rPr>
        <w:t>的结束虚拟地址，</w:t>
      </w:r>
      <w:r w:rsidRPr="002B0F04">
        <w:rPr>
          <w:rFonts w:hint="eastAsia"/>
        </w:rPr>
        <w:t>r7</w:t>
      </w:r>
      <w:r w:rsidRPr="002B0F04">
        <w:sym w:font="Wingdings" w:char="F0DF"/>
      </w:r>
      <w:r w:rsidRPr="002B0F04">
        <w:rPr>
          <w:rFonts w:hint="eastAsia"/>
        </w:rPr>
        <w:t>__pv_phys_offset</w:t>
      </w:r>
      <w:r w:rsidRPr="002B0F04">
        <w:rPr>
          <w:rFonts w:hint="eastAsia"/>
        </w:rPr>
        <w:t>变量的虚拟地址，其中标签</w:t>
      </w:r>
      <w:r w:rsidRPr="002B0F04">
        <w:rPr>
          <w:rFonts w:hint="eastAsia"/>
        </w:rPr>
        <w:t>1~2</w:t>
      </w:r>
      <w:r w:rsidRPr="002B0F04">
        <w:rPr>
          <w:rFonts w:hint="eastAsia"/>
        </w:rPr>
        <w:t>的机器码类似如下：</w:t>
      </w:r>
    </w:p>
    <w:p w:rsidR="00CE53DE" w:rsidRPr="00257295" w:rsidRDefault="00CE53DE" w:rsidP="00CE53DE">
      <w:pPr>
        <w:pStyle w:val="a7"/>
        <w:ind w:leftChars="525" w:left="1260" w:firstLine="420"/>
      </w:pPr>
      <w:r w:rsidRPr="00257295">
        <w:drawing>
          <wp:inline distT="0" distB="0" distL="0" distR="0" wp14:anchorId="35BDF420" wp14:editId="534B43C5">
            <wp:extent cx="3953427" cy="762106"/>
            <wp:effectExtent l="76200" t="76200" r="142875" b="133350"/>
            <wp:docPr id="1577" name="图片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8C093.tmp"/>
                    <pic:cNvPicPr/>
                  </pic:nvPicPr>
                  <pic:blipFill>
                    <a:blip r:embed="rId318">
                      <a:extLst>
                        <a:ext uri="{28A0092B-C50C-407E-A947-70E740481C1C}">
                          <a14:useLocalDpi xmlns:a14="http://schemas.microsoft.com/office/drawing/2010/main" val="0"/>
                        </a:ext>
                      </a:extLst>
                    </a:blip>
                    <a:stretch>
                      <a:fillRect/>
                    </a:stretch>
                  </pic:blipFill>
                  <pic:spPr>
                    <a:xfrm>
                      <a:off x="0" y="0"/>
                      <a:ext cx="3953427" cy="762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53DE" w:rsidRPr="00493BFA" w:rsidRDefault="00CE53DE" w:rsidP="00493BFA">
      <w:pPr>
        <w:ind w:left="360" w:firstLine="480"/>
      </w:pPr>
      <w:r w:rsidRPr="00493BFA">
        <w:rPr>
          <w:rFonts w:hint="eastAsia"/>
        </w:rPr>
        <w:t>552</w:t>
      </w:r>
      <w:r w:rsidRPr="00493BFA">
        <w:rPr>
          <w:rFonts w:hint="eastAsia"/>
        </w:rPr>
        <w:t>：</w:t>
      </w:r>
      <w:r w:rsidRPr="00493BFA">
        <w:rPr>
          <w:rFonts w:hint="eastAsia"/>
        </w:rPr>
        <w:t>r3</w:t>
      </w:r>
      <w:r w:rsidRPr="00493BFA">
        <w:sym w:font="Wingdings" w:char="F0DF"/>
      </w:r>
      <w:r w:rsidRPr="00493BFA">
        <w:rPr>
          <w:rFonts w:hint="eastAsia"/>
        </w:rPr>
        <w:t xml:space="preserve"> (</w:t>
      </w:r>
      <w:r w:rsidRPr="00493BFA">
        <w:rPr>
          <w:rFonts w:hint="eastAsia"/>
        </w:rPr>
        <w:t>物理地址</w:t>
      </w:r>
      <w:r w:rsidRPr="00493BFA">
        <w:rPr>
          <w:rFonts w:hint="eastAsia"/>
        </w:rPr>
        <w:t xml:space="preserve"> </w:t>
      </w:r>
      <w:r w:rsidRPr="00493BFA">
        <w:t>–</w:t>
      </w:r>
      <w:r w:rsidRPr="00493BFA">
        <w:rPr>
          <w:rFonts w:hint="eastAsia"/>
        </w:rPr>
        <w:t xml:space="preserve"> </w:t>
      </w:r>
      <w:r w:rsidRPr="00493BFA">
        <w:rPr>
          <w:rFonts w:hint="eastAsia"/>
        </w:rPr>
        <w:t>逻辑地址</w:t>
      </w:r>
      <w:r w:rsidRPr="00493BFA">
        <w:rPr>
          <w:rFonts w:hint="eastAsia"/>
        </w:rPr>
        <w:t>)</w:t>
      </w:r>
      <w:r w:rsidRPr="00493BFA">
        <w:rPr>
          <w:rFonts w:hint="eastAsia"/>
        </w:rPr>
        <w:t>，通过</w:t>
      </w:r>
      <w:r w:rsidRPr="00493BFA">
        <w:rPr>
          <w:rFonts w:hint="eastAsia"/>
        </w:rPr>
        <w:t>556</w:t>
      </w:r>
      <w:r w:rsidRPr="00493BFA">
        <w:rPr>
          <w:rFonts w:hint="eastAsia"/>
        </w:rPr>
        <w:t>行代码的逻辑地址和实际载入内存的地址进行计算。</w:t>
      </w:r>
    </w:p>
    <w:p w:rsidR="00CE53DE" w:rsidRPr="00493BFA" w:rsidRDefault="00CE53DE" w:rsidP="00493BFA">
      <w:pPr>
        <w:ind w:left="360" w:firstLine="480"/>
      </w:pPr>
      <w:r w:rsidRPr="00493BFA">
        <w:rPr>
          <w:rFonts w:hint="eastAsia"/>
        </w:rPr>
        <w:t>553~555</w:t>
      </w:r>
      <w:r w:rsidRPr="00493BFA">
        <w:rPr>
          <w:rFonts w:hint="eastAsia"/>
        </w:rPr>
        <w:t>：</w:t>
      </w:r>
      <w:r w:rsidRPr="00493BFA">
        <w:rPr>
          <w:rFonts w:hint="eastAsia"/>
        </w:rPr>
        <w:t>r4</w:t>
      </w:r>
      <w:r w:rsidRPr="00493BFA">
        <w:sym w:font="Wingdings" w:char="F0DF"/>
      </w:r>
      <w:r w:rsidRPr="00493BFA">
        <w:rPr>
          <w:rFonts w:hint="eastAsia"/>
        </w:rPr>
        <w:t>__pv_table</w:t>
      </w:r>
      <w:r w:rsidRPr="00493BFA">
        <w:rPr>
          <w:rFonts w:hint="eastAsia"/>
        </w:rPr>
        <w:t>的起始物理地址，</w:t>
      </w:r>
      <w:r w:rsidRPr="00493BFA">
        <w:rPr>
          <w:rFonts w:hint="eastAsia"/>
        </w:rPr>
        <w:t>r5</w:t>
      </w:r>
      <w:r w:rsidRPr="00493BFA">
        <w:sym w:font="Wingdings" w:char="F0DF"/>
      </w:r>
      <w:r w:rsidRPr="00493BFA">
        <w:rPr>
          <w:rFonts w:hint="eastAsia"/>
        </w:rPr>
        <w:t>__pv_table</w:t>
      </w:r>
      <w:r w:rsidRPr="00493BFA">
        <w:rPr>
          <w:rFonts w:hint="eastAsia"/>
        </w:rPr>
        <w:t>的结束物理地址，</w:t>
      </w:r>
      <w:r w:rsidRPr="00493BFA">
        <w:rPr>
          <w:rFonts w:hint="eastAsia"/>
        </w:rPr>
        <w:lastRenderedPageBreak/>
        <w:t>r7</w:t>
      </w:r>
      <w:r w:rsidRPr="00493BFA">
        <w:sym w:font="Wingdings" w:char="F0DF"/>
      </w:r>
      <w:r w:rsidRPr="00493BFA">
        <w:rPr>
          <w:rFonts w:hint="eastAsia"/>
        </w:rPr>
        <w:t>__pv_phys_offset</w:t>
      </w:r>
      <w:r w:rsidRPr="00493BFA">
        <w:rPr>
          <w:rFonts w:hint="eastAsia"/>
        </w:rPr>
        <w:t>变量的物理地址。</w:t>
      </w:r>
    </w:p>
    <w:p w:rsidR="00CE53DE" w:rsidRPr="00257295" w:rsidRDefault="00CE53DE" w:rsidP="00493BFA">
      <w:pPr>
        <w:ind w:left="360" w:firstLine="480"/>
      </w:pPr>
      <w:r w:rsidRPr="00257295">
        <w:rPr>
          <w:rFonts w:hint="eastAsia"/>
        </w:rPr>
        <w:t>556</w:t>
      </w:r>
      <w:r w:rsidRPr="00257295">
        <w:rPr>
          <w:rFonts w:hint="eastAsia"/>
        </w:rPr>
        <w:t>：</w:t>
      </w:r>
      <w:r w:rsidRPr="00257295">
        <w:rPr>
          <w:rFonts w:hint="eastAsia"/>
        </w:rPr>
        <w:t>r8</w:t>
      </w:r>
      <w:r w:rsidRPr="00257295">
        <w:sym w:font="Wingdings" w:char="F0E0"/>
      </w:r>
      <w:r w:rsidRPr="00257295">
        <w:rPr>
          <w:rFonts w:hint="eastAsia"/>
        </w:rPr>
        <w:t>[</w:t>
      </w:r>
      <w:r w:rsidRPr="00257295">
        <w:rPr>
          <w:rFonts w:hint="eastAsia"/>
          <w:b/>
          <w:color w:val="FF0000"/>
        </w:rPr>
        <w:t>__pv_phys_offset</w:t>
      </w:r>
      <w:r w:rsidRPr="00257295">
        <w:rPr>
          <w:rFonts w:hint="eastAsia"/>
        </w:rPr>
        <w:t>]</w:t>
      </w:r>
      <w:r w:rsidRPr="00257295">
        <w:rPr>
          <w:rFonts w:hint="eastAsia"/>
        </w:rPr>
        <w:t>，即</w:t>
      </w:r>
      <w:r w:rsidRPr="00257295">
        <w:rPr>
          <w:rFonts w:hint="eastAsia"/>
        </w:rPr>
        <w:t>PHYS_OFFSET=r8=0x30000000</w:t>
      </w:r>
      <w:r w:rsidRPr="00257295">
        <w:rPr>
          <w:rFonts w:hint="eastAsia"/>
        </w:rPr>
        <w:t>。</w:t>
      </w:r>
    </w:p>
    <w:p w:rsidR="00CE53DE" w:rsidRPr="00257295" w:rsidRDefault="00CE53DE" w:rsidP="00493BFA">
      <w:pPr>
        <w:ind w:left="360" w:firstLine="480"/>
      </w:pPr>
      <w:r w:rsidRPr="00257295">
        <w:rPr>
          <w:rFonts w:hint="eastAsia"/>
        </w:rPr>
        <w:t>557</w:t>
      </w:r>
      <w:r w:rsidRPr="00257295">
        <w:rPr>
          <w:rFonts w:hint="eastAsia"/>
        </w:rPr>
        <w:t>：</w:t>
      </w:r>
      <w:r w:rsidRPr="00257295">
        <w:rPr>
          <w:rFonts w:hint="eastAsia"/>
        </w:rPr>
        <w:t>r6</w:t>
      </w:r>
      <w:r w:rsidRPr="00257295">
        <w:sym w:font="Wingdings" w:char="F0DF"/>
      </w:r>
      <w:r w:rsidRPr="00257295">
        <w:rPr>
          <w:rFonts w:hint="eastAsia"/>
        </w:rPr>
        <w:t>(</w:t>
      </w:r>
      <w:r w:rsidRPr="00257295">
        <w:rPr>
          <w:rFonts w:hint="eastAsia"/>
        </w:rPr>
        <w:t>载入内核的起始物理地址</w:t>
      </w:r>
      <w:r w:rsidRPr="00257295">
        <w:rPr>
          <w:rFonts w:hint="eastAsia"/>
        </w:rPr>
        <w:t xml:space="preserve"> </w:t>
      </w:r>
      <w:r w:rsidRPr="00257295">
        <w:t>–</w:t>
      </w:r>
      <w:r w:rsidRPr="00257295">
        <w:rPr>
          <w:rFonts w:hint="eastAsia"/>
        </w:rPr>
        <w:t xml:space="preserve"> </w:t>
      </w:r>
      <w:r w:rsidRPr="00257295">
        <w:rPr>
          <w:rFonts w:hint="eastAsia"/>
        </w:rPr>
        <w:t>内核逻辑起始地址</w:t>
      </w:r>
      <w:r w:rsidRPr="00257295">
        <w:rPr>
          <w:rFonts w:hint="eastAsia"/>
        </w:rPr>
        <w:t>)&gt;&gt;24</w:t>
      </w:r>
      <w:r w:rsidRPr="00257295">
        <w:rPr>
          <w:rFonts w:hint="eastAsia"/>
        </w:rPr>
        <w:t>，即有多少个</w:t>
      </w:r>
      <w:r w:rsidRPr="00257295">
        <w:rPr>
          <w:rFonts w:hint="eastAsia"/>
        </w:rPr>
        <w:t>16M</w:t>
      </w:r>
      <w:r w:rsidRPr="00257295">
        <w:rPr>
          <w:rFonts w:hint="eastAsia"/>
        </w:rPr>
        <w:t>，因为此处没有开启</w:t>
      </w:r>
      <w:r w:rsidRPr="00257295">
        <w:rPr>
          <w:rFonts w:hint="eastAsia"/>
        </w:rPr>
        <w:t>MMU</w:t>
      </w:r>
      <w:r w:rsidRPr="00257295">
        <w:rPr>
          <w:rFonts w:hint="eastAsia"/>
        </w:rPr>
        <w:t>且无内存映射，所以逻辑地址等价于地址转换中的虚拟地址。</w:t>
      </w:r>
    </w:p>
    <w:p w:rsidR="00CE53DE" w:rsidRPr="00257295" w:rsidRDefault="00CE53DE" w:rsidP="00493BFA">
      <w:pPr>
        <w:ind w:left="360" w:firstLine="480"/>
      </w:pPr>
      <w:r w:rsidRPr="00257295">
        <w:rPr>
          <w:rFonts w:hint="eastAsia"/>
        </w:rPr>
        <w:t>558</w:t>
      </w:r>
      <w:r w:rsidRPr="00257295">
        <w:rPr>
          <w:rFonts w:hint="eastAsia"/>
        </w:rPr>
        <w:t>：测试</w:t>
      </w:r>
      <w:r w:rsidRPr="00257295">
        <w:rPr>
          <w:rFonts w:hint="eastAsia"/>
        </w:rPr>
        <w:t>r3</w:t>
      </w:r>
      <w:r w:rsidRPr="00257295">
        <w:rPr>
          <w:rFonts w:hint="eastAsia"/>
        </w:rPr>
        <w:t>是否</w:t>
      </w:r>
      <w:r w:rsidRPr="00257295">
        <w:rPr>
          <w:rFonts w:hint="eastAsia"/>
        </w:rPr>
        <w:t>16M</w:t>
      </w:r>
      <w:r w:rsidRPr="00257295">
        <w:rPr>
          <w:rFonts w:hint="eastAsia"/>
        </w:rPr>
        <w:t>对齐。</w:t>
      </w:r>
    </w:p>
    <w:p w:rsidR="00CE53DE" w:rsidRPr="00257295" w:rsidRDefault="00CE53DE" w:rsidP="00493BFA">
      <w:pPr>
        <w:ind w:left="360" w:firstLine="480"/>
      </w:pPr>
      <w:r w:rsidRPr="00257295">
        <w:rPr>
          <w:rFonts w:hint="eastAsia"/>
        </w:rPr>
        <w:t>561</w:t>
      </w:r>
      <w:r w:rsidRPr="00257295">
        <w:rPr>
          <w:rFonts w:hint="eastAsia"/>
        </w:rPr>
        <w:t>：</w:t>
      </w:r>
      <w:r w:rsidRPr="00257295">
        <w:rPr>
          <w:rFonts w:hint="eastAsia"/>
        </w:rPr>
        <w:t>r6</w:t>
      </w:r>
      <w:r w:rsidRPr="00257295">
        <w:sym w:font="Wingdings" w:char="F0E0"/>
      </w:r>
      <w:r w:rsidRPr="00257295">
        <w:rPr>
          <w:rFonts w:hint="eastAsia"/>
        </w:rPr>
        <w:t>[</w:t>
      </w:r>
      <w:r w:rsidRPr="00257295">
        <w:rPr>
          <w:rFonts w:hint="eastAsia"/>
          <w:b/>
          <w:color w:val="002060"/>
        </w:rPr>
        <w:t>__pv_offset</w:t>
      </w:r>
      <w:r w:rsidRPr="00257295">
        <w:rPr>
          <w:rFonts w:hint="eastAsia"/>
        </w:rPr>
        <w:t>]</w:t>
      </w:r>
      <w:r w:rsidRPr="00257295">
        <w:rPr>
          <w:rFonts w:hint="eastAsia"/>
        </w:rPr>
        <w:t>，即</w:t>
      </w:r>
      <w:r w:rsidRPr="00257295">
        <w:rPr>
          <w:rFonts w:hint="eastAsia"/>
        </w:rPr>
        <w:t>__pv_offset</w:t>
      </w:r>
      <w:r w:rsidRPr="00257295">
        <w:rPr>
          <w:rFonts w:hint="eastAsia"/>
        </w:rPr>
        <w:t>变量等于</w:t>
      </w:r>
      <w:r w:rsidRPr="00257295">
        <w:rPr>
          <w:rFonts w:hint="eastAsia"/>
        </w:rPr>
        <w:t>(</w:t>
      </w:r>
      <w:r w:rsidRPr="00257295">
        <w:rPr>
          <w:rFonts w:hint="eastAsia"/>
        </w:rPr>
        <w:t>物理地址</w:t>
      </w:r>
      <w:r w:rsidRPr="00257295">
        <w:rPr>
          <w:rFonts w:hint="eastAsia"/>
        </w:rPr>
        <w:t>-</w:t>
      </w:r>
      <w:r w:rsidRPr="00257295">
        <w:rPr>
          <w:rFonts w:hint="eastAsia"/>
        </w:rPr>
        <w:t>虚拟地址</w:t>
      </w:r>
      <w:r w:rsidRPr="00257295">
        <w:rPr>
          <w:rFonts w:hint="eastAsia"/>
        </w:rPr>
        <w:t>)</w:t>
      </w:r>
      <w:r w:rsidRPr="00257295">
        <w:rPr>
          <w:rFonts w:hint="eastAsia"/>
        </w:rPr>
        <w:t>有多少个</w:t>
      </w:r>
      <w:r w:rsidRPr="00257295">
        <w:rPr>
          <w:rFonts w:hint="eastAsia"/>
        </w:rPr>
        <w:t>16M</w:t>
      </w:r>
      <w:r w:rsidRPr="00257295">
        <w:rPr>
          <w:rFonts w:hint="eastAsia"/>
        </w:rPr>
        <w:t>，即</w:t>
      </w:r>
      <w:r w:rsidRPr="00257295">
        <w:rPr>
          <w:rFonts w:hint="eastAsia"/>
          <w:b/>
          <w:color w:val="002060"/>
        </w:rPr>
        <w:t xml:space="preserve">__pv_offset </w:t>
      </w:r>
      <w:r w:rsidRPr="00257295">
        <w:rPr>
          <w:rFonts w:hint="eastAsia"/>
          <w:b/>
        </w:rPr>
        <w:t xml:space="preserve">= (0x30000000 </w:t>
      </w:r>
      <w:r w:rsidRPr="00257295">
        <w:rPr>
          <w:b/>
        </w:rPr>
        <w:t>–</w:t>
      </w:r>
      <w:r w:rsidRPr="00257295">
        <w:rPr>
          <w:rFonts w:hint="eastAsia"/>
          <w:b/>
        </w:rPr>
        <w:t xml:space="preserve"> 0xC0000000)&gt;&gt;24 </w:t>
      </w:r>
      <w:r w:rsidRPr="00257295">
        <w:rPr>
          <w:rFonts w:hint="eastAsia"/>
          <w:b/>
          <w:color w:val="002060"/>
        </w:rPr>
        <w:t>= 0x70</w:t>
      </w:r>
      <w:r w:rsidRPr="00257295">
        <w:rPr>
          <w:rFonts w:hint="eastAsia"/>
        </w:rPr>
        <w:t>。其中</w:t>
      </w:r>
      <w:r w:rsidRPr="00257295">
        <w:rPr>
          <w:rFonts w:hint="eastAsia"/>
        </w:rPr>
        <w:t xml:space="preserve">(0x30000000-0xC0000000) = </w:t>
      </w:r>
      <w:r w:rsidRPr="00257295">
        <w:rPr>
          <w:b/>
        </w:rPr>
        <w:t>–</w:t>
      </w:r>
      <w:r w:rsidRPr="00257295">
        <w:t>2,415,919,104</w:t>
      </w:r>
      <w:r w:rsidRPr="00257295">
        <w:rPr>
          <w:rFonts w:hint="eastAsia"/>
        </w:rPr>
        <w:t>，对应的补码为</w:t>
      </w:r>
      <w:r w:rsidRPr="00257295">
        <w:rPr>
          <w:rFonts w:hint="eastAsia"/>
        </w:rPr>
        <w:t>0x90000000</w:t>
      </w:r>
      <w:r w:rsidRPr="00257295">
        <w:rPr>
          <w:rFonts w:hint="eastAsia"/>
        </w:rPr>
        <w:t>取反加</w:t>
      </w:r>
      <w:r w:rsidRPr="00257295">
        <w:rPr>
          <w:rFonts w:hint="eastAsia"/>
        </w:rPr>
        <w:t>1</w:t>
      </w:r>
      <w:r w:rsidRPr="00257295">
        <w:rPr>
          <w:rFonts w:hint="eastAsia"/>
        </w:rPr>
        <w:t>，即</w:t>
      </w:r>
      <w:r w:rsidRPr="00257295">
        <w:rPr>
          <w:rFonts w:hint="eastAsia"/>
        </w:rPr>
        <w:t>0x6FFFFFFF+1=0x70000000</w:t>
      </w:r>
      <w:r w:rsidRPr="00257295">
        <w:rPr>
          <w:rFonts w:hint="eastAsia"/>
        </w:rPr>
        <w:t>。</w:t>
      </w:r>
    </w:p>
    <w:p w:rsidR="00CE53DE" w:rsidRPr="00257295" w:rsidRDefault="00CE53DE" w:rsidP="00493BFA">
      <w:pPr>
        <w:ind w:left="360" w:firstLine="480"/>
      </w:pPr>
      <w:r w:rsidRPr="00257295">
        <w:rPr>
          <w:rFonts w:hint="eastAsia"/>
        </w:rPr>
        <w:t>562</w:t>
      </w:r>
      <w:r w:rsidRPr="00257295">
        <w:rPr>
          <w:rFonts w:hint="eastAsia"/>
        </w:rPr>
        <w:t>：修复地址转换指令，具体看内核地址转换章节。</w:t>
      </w:r>
    </w:p>
    <w:p w:rsidR="00CE53DE" w:rsidRPr="00257295" w:rsidRDefault="00CE53DE" w:rsidP="00A615BF">
      <w:pPr>
        <w:pStyle w:val="Heading3"/>
        <w:spacing w:before="163" w:after="163"/>
      </w:pPr>
      <w:bookmarkStart w:id="68" w:name="_Toc390712639"/>
      <w:r w:rsidRPr="00257295">
        <w:rPr>
          <w:rFonts w:hint="eastAsia"/>
        </w:rPr>
        <w:t>内核地址转换</w:t>
      </w:r>
      <w:bookmarkEnd w:id="68"/>
    </w:p>
    <w:p w:rsidR="00CE53DE" w:rsidRPr="00257295" w:rsidRDefault="00CE53DE" w:rsidP="00D734B9">
      <w:pPr>
        <w:pStyle w:val="ListParagraph"/>
        <w:numPr>
          <w:ilvl w:val="0"/>
          <w:numId w:val="112"/>
        </w:numPr>
        <w:ind w:firstLineChars="0"/>
      </w:pPr>
      <w:r w:rsidRPr="00257295">
        <w:rPr>
          <w:rFonts w:hint="eastAsia"/>
        </w:rPr>
        <w:t>转换接口定义</w:t>
      </w:r>
    </w:p>
    <w:p w:rsidR="00CE53DE" w:rsidRPr="00257295" w:rsidRDefault="00CE53DE" w:rsidP="00CE53DE">
      <w:pPr>
        <w:ind w:left="420" w:firstLineChars="175" w:firstLine="420"/>
      </w:pPr>
      <w:r w:rsidRPr="00257295">
        <w:rPr>
          <w:rFonts w:hint="eastAsia"/>
        </w:rPr>
        <w:t>内核虚拟地址和物理地址可直接转换：</w:t>
      </w:r>
    </w:p>
    <w:p w:rsidR="00CE53DE" w:rsidRPr="00257295" w:rsidRDefault="00CE53DE" w:rsidP="00CE53DE">
      <w:pPr>
        <w:pStyle w:val="a7"/>
        <w:ind w:left="480" w:firstLine="360"/>
      </w:pPr>
      <w:r w:rsidRPr="00257295">
        <w:rPr>
          <w:rFonts w:hint="eastAsia"/>
        </w:rPr>
        <w:drawing>
          <wp:inline distT="0" distB="0" distL="0" distR="0" wp14:anchorId="0973B5BC" wp14:editId="370FA69E">
            <wp:extent cx="5283524" cy="923925"/>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F526.tmp"/>
                    <pic:cNvPicPr/>
                  </pic:nvPicPr>
                  <pic:blipFill>
                    <a:blip r:embed="rId319" cstate="email">
                      <a:extLst>
                        <a:ext uri="{28A0092B-C50C-407E-A947-70E740481C1C}">
                          <a14:useLocalDpi xmlns:a14="http://schemas.microsoft.com/office/drawing/2010/main" val="0"/>
                        </a:ext>
                      </a:extLst>
                    </a:blip>
                    <a:stretch>
                      <a:fillRect/>
                    </a:stretch>
                  </pic:blipFill>
                  <pic:spPr>
                    <a:xfrm>
                      <a:off x="0" y="0"/>
                      <a:ext cx="5291296" cy="925284"/>
                    </a:xfrm>
                    <a:prstGeom prst="rect">
                      <a:avLst/>
                    </a:prstGeom>
                  </pic:spPr>
                </pic:pic>
              </a:graphicData>
            </a:graphic>
          </wp:inline>
        </w:drawing>
      </w:r>
    </w:p>
    <w:p w:rsidR="00CE53DE" w:rsidRPr="00257295" w:rsidRDefault="00CE53DE" w:rsidP="00CE53DE">
      <w:pPr>
        <w:pStyle w:val="ListParagraph"/>
        <w:ind w:left="840" w:firstLineChars="0" w:firstLine="0"/>
      </w:pPr>
      <w:r w:rsidRPr="00257295">
        <w:rPr>
          <w:rFonts w:hint="eastAsia"/>
        </w:rPr>
        <w:t>其中地址转换接口定义如下：</w:t>
      </w:r>
    </w:p>
    <w:p w:rsidR="00CE53DE" w:rsidRPr="00257295" w:rsidRDefault="00CE53DE" w:rsidP="00CE53DE">
      <w:pPr>
        <w:pStyle w:val="a7"/>
        <w:ind w:left="480" w:firstLine="480"/>
      </w:pPr>
      <w:r w:rsidRPr="00257295">
        <w:drawing>
          <wp:inline distT="0" distB="0" distL="0" distR="0" wp14:anchorId="6E77D383" wp14:editId="05FA39CF">
            <wp:extent cx="4267200" cy="3101063"/>
            <wp:effectExtent l="0" t="0" r="0" b="4445"/>
            <wp:docPr id="930"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5D41.tmp"/>
                    <pic:cNvPicPr/>
                  </pic:nvPicPr>
                  <pic:blipFill>
                    <a:blip r:embed="rId320" cstate="email">
                      <a:extLst>
                        <a:ext uri="{28A0092B-C50C-407E-A947-70E740481C1C}">
                          <a14:useLocalDpi xmlns:a14="http://schemas.microsoft.com/office/drawing/2010/main" val="0"/>
                        </a:ext>
                      </a:extLst>
                    </a:blip>
                    <a:stretch>
                      <a:fillRect/>
                    </a:stretch>
                  </pic:blipFill>
                  <pic:spPr>
                    <a:xfrm>
                      <a:off x="0" y="0"/>
                      <a:ext cx="4267797" cy="3101496"/>
                    </a:xfrm>
                    <a:prstGeom prst="rect">
                      <a:avLst/>
                    </a:prstGeom>
                  </pic:spPr>
                </pic:pic>
              </a:graphicData>
            </a:graphic>
          </wp:inline>
        </w:drawing>
      </w:r>
    </w:p>
    <w:p w:rsidR="00CE53DE" w:rsidRPr="00257295" w:rsidRDefault="00CE53DE" w:rsidP="007033B3">
      <w:pPr>
        <w:ind w:left="360" w:firstLine="480"/>
      </w:pPr>
      <w:r w:rsidRPr="00257295">
        <w:rPr>
          <w:rFonts w:hint="eastAsia"/>
        </w:rPr>
        <w:lastRenderedPageBreak/>
        <w:t>其中</w:t>
      </w:r>
      <w:r w:rsidRPr="00257295">
        <w:rPr>
          <w:rFonts w:hint="eastAsia"/>
        </w:rPr>
        <w:t>__pv_stub</w:t>
      </w:r>
      <w:r w:rsidRPr="00257295">
        <w:rPr>
          <w:rFonts w:hint="eastAsia"/>
        </w:rPr>
        <w:t>的功能是将所有调用</w:t>
      </w:r>
      <w:r w:rsidRPr="00257295">
        <w:rPr>
          <w:rFonts w:hint="eastAsia"/>
        </w:rPr>
        <w:t>&lt;</w:t>
      </w:r>
      <w:r w:rsidRPr="00257295">
        <w:rPr>
          <w:rFonts w:hint="eastAsia"/>
        </w:rPr>
        <w:t>地址转换</w:t>
      </w:r>
      <w:r w:rsidRPr="00257295">
        <w:rPr>
          <w:rFonts w:hint="eastAsia"/>
        </w:rPr>
        <w:t>&gt;</w:t>
      </w:r>
      <w:r w:rsidRPr="00257295">
        <w:rPr>
          <w:rFonts w:hint="eastAsia"/>
        </w:rPr>
        <w:t>的代码使用一个偏移值进行</w:t>
      </w:r>
      <w:r w:rsidRPr="00257295">
        <w:rPr>
          <w:rFonts w:hint="eastAsia"/>
        </w:rPr>
        <w:t>add/sub</w:t>
      </w:r>
      <w:r w:rsidRPr="00257295">
        <w:rPr>
          <w:rFonts w:hint="eastAsia"/>
        </w:rPr>
        <w:t>虚拟地址和物理地址的线性转换。同时定义了一个数据区，存储内容为</w:t>
      </w:r>
      <w:r w:rsidRPr="00257295">
        <w:rPr>
          <w:rFonts w:hint="eastAsia"/>
        </w:rPr>
        <w:t>&lt;</w:t>
      </w:r>
      <w:r w:rsidRPr="00257295">
        <w:rPr>
          <w:rFonts w:hint="eastAsia"/>
        </w:rPr>
        <w:t>地址转换</w:t>
      </w:r>
      <w:r w:rsidRPr="00257295">
        <w:rPr>
          <w:rFonts w:hint="eastAsia"/>
        </w:rPr>
        <w:t>&gt;</w:t>
      </w:r>
      <w:r w:rsidRPr="00257295">
        <w:rPr>
          <w:rFonts w:hint="eastAsia"/>
        </w:rPr>
        <w:t>指令所在的内存地址</w:t>
      </w:r>
      <w:r w:rsidRPr="00257295">
        <w:rPr>
          <w:rFonts w:hint="eastAsia"/>
        </w:rPr>
        <w:t>(</w:t>
      </w:r>
      <w:r w:rsidRPr="00257295">
        <w:rPr>
          <w:rFonts w:hint="eastAsia"/>
        </w:rPr>
        <w:t>虚拟</w:t>
      </w:r>
      <w:r w:rsidRPr="00257295">
        <w:rPr>
          <w:rFonts w:hint="eastAsia"/>
        </w:rPr>
        <w:t>)</w:t>
      </w:r>
      <w:r w:rsidRPr="00257295">
        <w:rPr>
          <w:rFonts w:hint="eastAsia"/>
        </w:rPr>
        <w:t>，该方法是为了支持内核或者内核模块中的虚拟地址动态转换。</w:t>
      </w:r>
    </w:p>
    <w:p w:rsidR="00CE53DE" w:rsidRPr="00257295" w:rsidRDefault="00CE53DE" w:rsidP="007033B3">
      <w:pPr>
        <w:ind w:left="360" w:firstLine="480"/>
        <w:rPr>
          <w:rFonts w:cs="Calibri"/>
        </w:rPr>
      </w:pPr>
      <w:r w:rsidRPr="00257295">
        <w:rPr>
          <w:rFonts w:hint="eastAsia"/>
        </w:rPr>
        <w:t>比如内核中使用地址转换的的代码：</w:t>
      </w:r>
    </w:p>
    <w:p w:rsidR="00CE53DE" w:rsidRPr="00257295" w:rsidRDefault="00CE53DE" w:rsidP="00CE53DE">
      <w:pPr>
        <w:pStyle w:val="a7"/>
        <w:ind w:leftChars="225" w:left="540" w:firstLine="420"/>
      </w:pPr>
      <w:r w:rsidRPr="00257295">
        <w:drawing>
          <wp:inline distT="0" distB="0" distL="0" distR="0" wp14:anchorId="6B887F5B" wp14:editId="6E8AB8FF">
            <wp:extent cx="4965405" cy="458616"/>
            <wp:effectExtent l="0" t="0" r="6985" b="0"/>
            <wp:docPr id="1592" name="图片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C034.tmp"/>
                    <pic:cNvPicPr/>
                  </pic:nvPicPr>
                  <pic:blipFill>
                    <a:blip r:embed="rId321">
                      <a:extLst>
                        <a:ext uri="{28A0092B-C50C-407E-A947-70E740481C1C}">
                          <a14:useLocalDpi xmlns:a14="http://schemas.microsoft.com/office/drawing/2010/main" val="0"/>
                        </a:ext>
                      </a:extLst>
                    </a:blip>
                    <a:stretch>
                      <a:fillRect/>
                    </a:stretch>
                  </pic:blipFill>
                  <pic:spPr>
                    <a:xfrm>
                      <a:off x="0" y="0"/>
                      <a:ext cx="4969588" cy="459002"/>
                    </a:xfrm>
                    <a:prstGeom prst="rect">
                      <a:avLst/>
                    </a:prstGeom>
                  </pic:spPr>
                </pic:pic>
              </a:graphicData>
            </a:graphic>
          </wp:inline>
        </w:drawing>
      </w:r>
    </w:p>
    <w:p w:rsidR="00CE53DE" w:rsidRPr="00257295" w:rsidRDefault="00CE53DE" w:rsidP="007033B3">
      <w:pPr>
        <w:ind w:left="360" w:firstLine="480"/>
      </w:pPr>
      <w:r w:rsidRPr="00257295">
        <w:rPr>
          <w:rFonts w:hint="eastAsia"/>
        </w:rPr>
        <w:t>其对应的汇编语句为：</w:t>
      </w:r>
    </w:p>
    <w:p w:rsidR="00CE53DE" w:rsidRPr="00257295" w:rsidRDefault="00CE53DE" w:rsidP="00CE53DE">
      <w:pPr>
        <w:pStyle w:val="a7"/>
        <w:ind w:leftChars="175" w:firstLine="420"/>
      </w:pPr>
      <w:r w:rsidRPr="00257295">
        <w:drawing>
          <wp:inline distT="0" distB="0" distL="0" distR="0" wp14:anchorId="5AE8010D" wp14:editId="117D37A7">
            <wp:extent cx="5158314" cy="574158"/>
            <wp:effectExtent l="76200" t="76200" r="137795" b="130810"/>
            <wp:docPr id="1594" name="图片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589E.tmp"/>
                    <pic:cNvPicPr/>
                  </pic:nvPicPr>
                  <pic:blipFill>
                    <a:blip r:embed="rId322">
                      <a:extLst>
                        <a:ext uri="{28A0092B-C50C-407E-A947-70E740481C1C}">
                          <a14:useLocalDpi xmlns:a14="http://schemas.microsoft.com/office/drawing/2010/main" val="0"/>
                        </a:ext>
                      </a:extLst>
                    </a:blip>
                    <a:stretch>
                      <a:fillRect/>
                    </a:stretch>
                  </pic:blipFill>
                  <pic:spPr>
                    <a:xfrm>
                      <a:off x="0" y="0"/>
                      <a:ext cx="5165920" cy="575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53DE" w:rsidRPr="00257295" w:rsidRDefault="00CE53DE" w:rsidP="007033B3">
      <w:pPr>
        <w:ind w:left="360" w:firstLine="480"/>
      </w:pPr>
      <w:r w:rsidRPr="00257295">
        <w:rPr>
          <w:rFonts w:hint="eastAsia"/>
        </w:rPr>
        <w:t>即实际的效果只是给虚拟地址增加了</w:t>
      </w:r>
      <w:r w:rsidRPr="00257295">
        <w:rPr>
          <w:rFonts w:hint="eastAsia"/>
        </w:rPr>
        <w:t>0x81000000</w:t>
      </w:r>
      <w:r w:rsidRPr="00257295">
        <w:rPr>
          <w:rFonts w:hint="eastAsia"/>
        </w:rPr>
        <w:t>，并非真正实现地址转换。具体实现是在内核启动后通过动态修改对应指令机器码实现。</w:t>
      </w:r>
    </w:p>
    <w:p w:rsidR="00CE53DE" w:rsidRPr="00257295" w:rsidRDefault="00CE53DE" w:rsidP="00D734B9">
      <w:pPr>
        <w:pStyle w:val="ListParagraph"/>
        <w:numPr>
          <w:ilvl w:val="0"/>
          <w:numId w:val="112"/>
        </w:numPr>
        <w:ind w:firstLineChars="0"/>
      </w:pPr>
      <w:r w:rsidRPr="00257295">
        <w:rPr>
          <w:rFonts w:hint="eastAsia"/>
        </w:rPr>
        <w:t>转换指令修复表</w:t>
      </w:r>
    </w:p>
    <w:p w:rsidR="00CE53DE" w:rsidRPr="00257295" w:rsidRDefault="00CE53DE" w:rsidP="007033B3">
      <w:pPr>
        <w:ind w:left="360" w:firstLine="480"/>
      </w:pPr>
      <w:r w:rsidRPr="00257295">
        <w:rPr>
          <w:rFonts w:hint="eastAsia"/>
        </w:rPr>
        <w:t>对于内核代码，所有使用地址转换指令将生成一个列表，用于存储指令所在逻辑地址。内核通过将</w:t>
      </w:r>
      <w:r w:rsidRPr="00257295">
        <w:rPr>
          <w:rFonts w:hint="eastAsia"/>
        </w:rPr>
        <w:t>.pv_table</w:t>
      </w:r>
      <w:r w:rsidRPr="00257295">
        <w:rPr>
          <w:rFonts w:hint="eastAsia"/>
        </w:rPr>
        <w:t>的数据段链接到一起实现，规则如下：</w:t>
      </w:r>
    </w:p>
    <w:p w:rsidR="00CE53DE" w:rsidRPr="00257295" w:rsidRDefault="00CE53DE" w:rsidP="00CE53DE">
      <w:pPr>
        <w:pStyle w:val="a7"/>
        <w:ind w:left="480" w:firstLine="480"/>
      </w:pPr>
      <w:r w:rsidRPr="00257295">
        <w:rPr>
          <w:rFonts w:hint="eastAsia"/>
        </w:rPr>
        <w:drawing>
          <wp:inline distT="0" distB="0" distL="0" distR="0" wp14:anchorId="0BCCB2AD" wp14:editId="46EF4262">
            <wp:extent cx="2676525" cy="787712"/>
            <wp:effectExtent l="0" t="0" r="0" b="0"/>
            <wp:docPr id="1588" name="图片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4F25.tmp"/>
                    <pic:cNvPicPr/>
                  </pic:nvPicPr>
                  <pic:blipFill>
                    <a:blip r:embed="rId323">
                      <a:extLst>
                        <a:ext uri="{28A0092B-C50C-407E-A947-70E740481C1C}">
                          <a14:useLocalDpi xmlns:a14="http://schemas.microsoft.com/office/drawing/2010/main" val="0"/>
                        </a:ext>
                      </a:extLst>
                    </a:blip>
                    <a:stretch>
                      <a:fillRect/>
                    </a:stretch>
                  </pic:blipFill>
                  <pic:spPr>
                    <a:xfrm>
                      <a:off x="0" y="0"/>
                      <a:ext cx="2676900" cy="787822"/>
                    </a:xfrm>
                    <a:prstGeom prst="rect">
                      <a:avLst/>
                    </a:prstGeom>
                  </pic:spPr>
                </pic:pic>
              </a:graphicData>
            </a:graphic>
          </wp:inline>
        </w:drawing>
      </w:r>
      <w:r w:rsidRPr="00257295">
        <w:rPr>
          <w:rFonts w:hint="eastAsia"/>
        </w:rPr>
        <w:tab/>
      </w:r>
    </w:p>
    <w:p w:rsidR="00CE53DE" w:rsidRPr="00257295" w:rsidRDefault="00CE53DE" w:rsidP="007033B3">
      <w:pPr>
        <w:ind w:left="360" w:firstLine="480"/>
      </w:pPr>
      <w:r w:rsidRPr="00257295">
        <w:rPr>
          <w:rFonts w:hint="eastAsia"/>
        </w:rPr>
        <w:t>对应的列表类似如下，其中数据按照小端格式存储，比如</w:t>
      </w:r>
      <w:r w:rsidRPr="00257295">
        <w:rPr>
          <w:rFonts w:hint="eastAsia"/>
        </w:rPr>
        <w:t>0xc000a7c4</w:t>
      </w:r>
      <w:r w:rsidRPr="00257295">
        <w:rPr>
          <w:rFonts w:hint="eastAsia"/>
        </w:rPr>
        <w:t>存储格式为</w:t>
      </w:r>
      <w:r w:rsidRPr="00257295">
        <w:rPr>
          <w:rFonts w:hint="eastAsia"/>
        </w:rPr>
        <w:t>c4a700c0</w:t>
      </w:r>
      <w:r w:rsidRPr="00257295">
        <w:rPr>
          <w:rFonts w:hint="eastAsia"/>
        </w:rPr>
        <w:t>。</w:t>
      </w:r>
    </w:p>
    <w:p w:rsidR="00CE53DE" w:rsidRPr="00257295" w:rsidRDefault="00CE53DE" w:rsidP="00CE53DE">
      <w:pPr>
        <w:pStyle w:val="a7"/>
        <w:ind w:left="480" w:firstLine="480"/>
      </w:pPr>
      <w:r w:rsidRPr="00257295">
        <w:rPr>
          <w:rFonts w:hint="eastAsia"/>
        </w:rPr>
        <w:drawing>
          <wp:inline distT="0" distB="0" distL="0" distR="0" wp14:anchorId="63D27188" wp14:editId="1B5A56A2">
            <wp:extent cx="4839376" cy="1886213"/>
            <wp:effectExtent l="76200" t="76200" r="132715" b="133350"/>
            <wp:docPr id="1587" name="图片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8A6E0.tmp"/>
                    <pic:cNvPicPr/>
                  </pic:nvPicPr>
                  <pic:blipFill>
                    <a:blip r:embed="rId324">
                      <a:extLst>
                        <a:ext uri="{28A0092B-C50C-407E-A947-70E740481C1C}">
                          <a14:useLocalDpi xmlns:a14="http://schemas.microsoft.com/office/drawing/2010/main" val="0"/>
                        </a:ext>
                      </a:extLst>
                    </a:blip>
                    <a:stretch>
                      <a:fillRect/>
                    </a:stretch>
                  </pic:blipFill>
                  <pic:spPr>
                    <a:xfrm>
                      <a:off x="0" y="0"/>
                      <a:ext cx="4839376" cy="18862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53DE" w:rsidRPr="00257295" w:rsidRDefault="00CE53DE" w:rsidP="00CE53DE">
      <w:pPr>
        <w:ind w:firstLine="480"/>
      </w:pPr>
      <w:r w:rsidRPr="00257295">
        <w:rPr>
          <w:rFonts w:hint="eastAsia"/>
        </w:rPr>
        <w:tab/>
      </w:r>
      <w:r w:rsidRPr="00257295">
        <w:rPr>
          <w:rFonts w:hint="eastAsia"/>
        </w:rPr>
        <w:tab/>
      </w:r>
    </w:p>
    <w:p w:rsidR="00CE53DE" w:rsidRPr="00257295" w:rsidRDefault="00CE53DE" w:rsidP="007033B3">
      <w:pPr>
        <w:ind w:left="360" w:firstLine="480"/>
      </w:pPr>
      <w:r w:rsidRPr="00257295">
        <w:rPr>
          <w:rFonts w:hint="eastAsia"/>
        </w:rPr>
        <w:lastRenderedPageBreak/>
        <w:t>对于动态载入的内核模块，则在</w:t>
      </w:r>
      <w:r w:rsidRPr="00257295">
        <w:rPr>
          <w:rFonts w:hint="eastAsia"/>
        </w:rPr>
        <w:t>elf</w:t>
      </w:r>
      <w:r w:rsidRPr="00257295">
        <w:rPr>
          <w:rFonts w:hint="eastAsia"/>
        </w:rPr>
        <w:t>文件载入后通过段描述信息获取</w:t>
      </w:r>
      <w:r w:rsidRPr="00257295">
        <w:rPr>
          <w:rFonts w:hint="eastAsia"/>
        </w:rPr>
        <w:t>.pv_table</w:t>
      </w:r>
      <w:r w:rsidRPr="00257295">
        <w:rPr>
          <w:rFonts w:hint="eastAsia"/>
        </w:rPr>
        <w:t>段，如下：</w:t>
      </w:r>
    </w:p>
    <w:p w:rsidR="00CE53DE" w:rsidRPr="00257295" w:rsidRDefault="00CE53DE" w:rsidP="00CE53DE">
      <w:pPr>
        <w:pStyle w:val="a7"/>
        <w:ind w:left="480" w:firstLine="480"/>
      </w:pPr>
      <w:r w:rsidRPr="00257295">
        <w:drawing>
          <wp:inline distT="0" distB="0" distL="0" distR="0" wp14:anchorId="73BA51BA" wp14:editId="4DDE3458">
            <wp:extent cx="5061098" cy="744279"/>
            <wp:effectExtent l="0" t="0" r="6350" b="0"/>
            <wp:docPr id="1586" name="图片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A740.tmp"/>
                    <pic:cNvPicPr/>
                  </pic:nvPicPr>
                  <pic:blipFill rotWithShape="1">
                    <a:blip r:embed="rId325" cstate="print">
                      <a:extLst>
                        <a:ext uri="{28A0092B-C50C-407E-A947-70E740481C1C}">
                          <a14:useLocalDpi xmlns:a14="http://schemas.microsoft.com/office/drawing/2010/main" val="0"/>
                        </a:ext>
                      </a:extLst>
                    </a:blip>
                    <a:srcRect/>
                    <a:stretch/>
                  </pic:blipFill>
                  <pic:spPr bwMode="auto">
                    <a:xfrm>
                      <a:off x="0" y="0"/>
                      <a:ext cx="5095074" cy="749275"/>
                    </a:xfrm>
                    <a:prstGeom prst="rect">
                      <a:avLst/>
                    </a:prstGeom>
                    <a:ln>
                      <a:noFill/>
                    </a:ln>
                    <a:extLst>
                      <a:ext uri="{53640926-AAD7-44D8-BBD7-CCE9431645EC}">
                        <a14:shadowObscured xmlns:a14="http://schemas.microsoft.com/office/drawing/2010/main"/>
                      </a:ext>
                    </a:extLst>
                  </pic:spPr>
                </pic:pic>
              </a:graphicData>
            </a:graphic>
          </wp:inline>
        </w:drawing>
      </w:r>
    </w:p>
    <w:p w:rsidR="00CE53DE" w:rsidRPr="00257295" w:rsidRDefault="00CE53DE" w:rsidP="00D734B9">
      <w:pPr>
        <w:pStyle w:val="ListParagraph"/>
        <w:numPr>
          <w:ilvl w:val="0"/>
          <w:numId w:val="112"/>
        </w:numPr>
        <w:ind w:firstLineChars="0"/>
      </w:pPr>
      <w:r w:rsidRPr="00257295">
        <w:rPr>
          <w:rFonts w:hint="eastAsia"/>
        </w:rPr>
        <w:t>转换指令修复使用的参数</w:t>
      </w:r>
    </w:p>
    <w:p w:rsidR="00CE53DE" w:rsidRPr="00257295" w:rsidRDefault="00CE53DE" w:rsidP="007033B3">
      <w:pPr>
        <w:ind w:left="360" w:firstLine="480"/>
      </w:pPr>
      <w:r w:rsidRPr="00257295">
        <w:rPr>
          <w:rFonts w:hint="eastAsia"/>
        </w:rPr>
        <w:t>因为</w:t>
      </w:r>
      <w:r w:rsidRPr="00257295">
        <w:rPr>
          <w:rFonts w:hint="eastAsia"/>
        </w:rPr>
        <w:t>pv_table</w:t>
      </w:r>
      <w:r w:rsidRPr="00257295">
        <w:rPr>
          <w:rFonts w:hint="eastAsia"/>
        </w:rPr>
        <w:t>的逻辑地址和载入地址可能不一致，所以需要传递</w:t>
      </w:r>
      <w:r w:rsidRPr="00257295">
        <w:rPr>
          <w:rFonts w:hint="eastAsia"/>
        </w:rPr>
        <w:t>pv_table</w:t>
      </w:r>
      <w:r w:rsidRPr="00257295">
        <w:rPr>
          <w:rFonts w:hint="eastAsia"/>
        </w:rPr>
        <w:t>的逻辑地址和载入地址的偏移，具体如下：</w:t>
      </w:r>
    </w:p>
    <w:p w:rsidR="00CE53DE" w:rsidRPr="00257295" w:rsidRDefault="00CE53DE" w:rsidP="00CE53DE">
      <w:pPr>
        <w:pStyle w:val="a7"/>
        <w:ind w:leftChars="175" w:firstLine="420"/>
      </w:pPr>
      <w:r w:rsidRPr="00257295">
        <w:rPr>
          <w:rFonts w:hint="eastAsia"/>
        </w:rPr>
        <w:drawing>
          <wp:inline distT="0" distB="0" distL="0" distR="0" wp14:anchorId="608B03D6" wp14:editId="501F09D9">
            <wp:extent cx="4444410" cy="2663576"/>
            <wp:effectExtent l="0" t="0" r="0" b="3810"/>
            <wp:docPr id="1604" name="图片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EFAA.tmp"/>
                    <pic:cNvPicPr/>
                  </pic:nvPicPr>
                  <pic:blipFill>
                    <a:blip r:embed="rId326">
                      <a:extLst>
                        <a:ext uri="{28A0092B-C50C-407E-A947-70E740481C1C}">
                          <a14:useLocalDpi xmlns:a14="http://schemas.microsoft.com/office/drawing/2010/main" val="0"/>
                        </a:ext>
                      </a:extLst>
                    </a:blip>
                    <a:stretch>
                      <a:fillRect/>
                    </a:stretch>
                  </pic:blipFill>
                  <pic:spPr>
                    <a:xfrm>
                      <a:off x="0" y="0"/>
                      <a:ext cx="4452206" cy="2668248"/>
                    </a:xfrm>
                    <a:prstGeom prst="rect">
                      <a:avLst/>
                    </a:prstGeom>
                  </pic:spPr>
                </pic:pic>
              </a:graphicData>
            </a:graphic>
          </wp:inline>
        </w:drawing>
      </w:r>
    </w:p>
    <w:p w:rsidR="00CE53DE" w:rsidRPr="00257295" w:rsidRDefault="00CE53DE" w:rsidP="007033B3">
      <w:pPr>
        <w:ind w:left="360" w:firstLine="480"/>
      </w:pPr>
      <w:r w:rsidRPr="00257295">
        <w:rPr>
          <w:rFonts w:hint="eastAsia"/>
        </w:rPr>
        <w:t>其中：调用</w:t>
      </w:r>
      <w:r w:rsidRPr="00257295">
        <w:rPr>
          <w:rFonts w:hint="eastAsia"/>
        </w:rPr>
        <w:t>fixup_pv_table</w:t>
      </w:r>
      <w:r w:rsidRPr="00257295">
        <w:rPr>
          <w:rFonts w:hint="eastAsia"/>
        </w:rPr>
        <w:t>之前，</w:t>
      </w:r>
      <w:r w:rsidRPr="00257295">
        <w:rPr>
          <w:rFonts w:hint="eastAsia"/>
        </w:rPr>
        <w:t>r0 = pv_table</w:t>
      </w:r>
      <w:r w:rsidRPr="00257295">
        <w:rPr>
          <w:rFonts w:hint="eastAsia"/>
        </w:rPr>
        <w:t>的地址，</w:t>
      </w:r>
      <w:r w:rsidRPr="00257295">
        <w:rPr>
          <w:rFonts w:hint="eastAsia"/>
        </w:rPr>
        <w:t>r1=pv_talbe</w:t>
      </w:r>
      <w:r w:rsidRPr="00257295">
        <w:rPr>
          <w:rFonts w:hint="eastAsia"/>
        </w:rPr>
        <w:t>的长度。</w:t>
      </w:r>
    </w:p>
    <w:p w:rsidR="00CE53DE" w:rsidRPr="007033B3" w:rsidRDefault="00CE53DE" w:rsidP="007033B3">
      <w:pPr>
        <w:ind w:left="360" w:firstLine="480"/>
      </w:pPr>
      <w:r w:rsidRPr="00257295">
        <w:rPr>
          <w:rFonts w:hint="eastAsia"/>
        </w:rPr>
        <w:t>609</w:t>
      </w:r>
      <w:r w:rsidRPr="00257295">
        <w:rPr>
          <w:rFonts w:hint="eastAsia"/>
        </w:rPr>
        <w:t>：</w:t>
      </w:r>
      <w:r w:rsidRPr="00257295">
        <w:rPr>
          <w:rFonts w:hint="eastAsia"/>
        </w:rPr>
        <w:t>r2</w:t>
      </w:r>
      <w:r w:rsidRPr="007033B3">
        <w:sym w:font="Wingdings" w:char="F0DF"/>
      </w:r>
      <w:r w:rsidRPr="007033B3">
        <w:rPr>
          <w:rFonts w:hint="eastAsia"/>
        </w:rPr>
        <w:t>存储</w:t>
      </w:r>
      <w:r w:rsidRPr="007033B3">
        <w:rPr>
          <w:rFonts w:hint="eastAsia"/>
        </w:rPr>
        <w:t>PHYS_OFFSET</w:t>
      </w:r>
      <w:r w:rsidRPr="007033B3">
        <w:rPr>
          <w:rFonts w:hint="eastAsia"/>
        </w:rPr>
        <w:t>的地址，即物理起始地址。</w:t>
      </w:r>
    </w:p>
    <w:p w:rsidR="00CE53DE" w:rsidRPr="007033B3" w:rsidRDefault="00CE53DE" w:rsidP="007033B3">
      <w:pPr>
        <w:ind w:left="360" w:firstLine="480"/>
      </w:pPr>
      <w:r w:rsidRPr="007033B3">
        <w:rPr>
          <w:rFonts w:hint="eastAsia"/>
        </w:rPr>
        <w:t>610</w:t>
      </w:r>
      <w:r w:rsidRPr="007033B3">
        <w:rPr>
          <w:rFonts w:hint="eastAsia"/>
        </w:rPr>
        <w:t>：</w:t>
      </w:r>
      <w:r w:rsidRPr="007033B3">
        <w:rPr>
          <w:rFonts w:hint="eastAsia"/>
        </w:rPr>
        <w:t>r3</w:t>
      </w:r>
      <w:r w:rsidRPr="007033B3">
        <w:sym w:font="Wingdings" w:char="F0DF"/>
      </w:r>
      <w:r w:rsidRPr="007033B3">
        <w:rPr>
          <w:rFonts w:hint="eastAsia"/>
        </w:rPr>
        <w:t>0</w:t>
      </w:r>
      <w:r w:rsidRPr="007033B3">
        <w:rPr>
          <w:rFonts w:hint="eastAsia"/>
        </w:rPr>
        <w:t>，表示</w:t>
      </w:r>
      <w:r w:rsidRPr="00257295">
        <w:rPr>
          <w:rFonts w:hint="eastAsia"/>
        </w:rPr>
        <w:t>&lt;</w:t>
      </w:r>
      <w:r w:rsidRPr="00257295">
        <w:rPr>
          <w:rFonts w:hint="eastAsia"/>
        </w:rPr>
        <w:t>代码载入的起始地址</w:t>
      </w:r>
      <w:r w:rsidRPr="00257295">
        <w:rPr>
          <w:rFonts w:hint="eastAsia"/>
        </w:rPr>
        <w:t xml:space="preserve"> </w:t>
      </w:r>
      <w:r w:rsidRPr="00257295">
        <w:t>–</w:t>
      </w:r>
      <w:r w:rsidRPr="00257295">
        <w:rPr>
          <w:rFonts w:hint="eastAsia"/>
        </w:rPr>
        <w:t xml:space="preserve"> </w:t>
      </w:r>
      <w:r w:rsidRPr="00257295">
        <w:rPr>
          <w:rFonts w:hint="eastAsia"/>
        </w:rPr>
        <w:t>代码逻辑起始地址</w:t>
      </w:r>
      <w:r w:rsidRPr="00257295">
        <w:rPr>
          <w:rFonts w:hint="eastAsia"/>
        </w:rPr>
        <w:t>&gt;</w:t>
      </w:r>
      <w:r w:rsidRPr="00257295">
        <w:rPr>
          <w:rFonts w:hint="eastAsia"/>
        </w:rPr>
        <w:t>，因为这个接口是给载入对应内存的</w:t>
      </w:r>
      <w:r w:rsidRPr="00257295">
        <w:rPr>
          <w:rFonts w:hint="eastAsia"/>
        </w:rPr>
        <w:t>elf</w:t>
      </w:r>
      <w:r w:rsidRPr="00257295">
        <w:rPr>
          <w:rFonts w:hint="eastAsia"/>
        </w:rPr>
        <w:t>文件使用，所以此处的地址并不代表真正的物理地址，其双方地址都是是虚拟地址，只是一个代码中静态的逻辑地址，一个是由载入器将代码载入内存的地址，一般载入内存位置和其逻辑地址是一样的，所以此处为</w:t>
      </w:r>
      <w:r w:rsidRPr="00257295">
        <w:rPr>
          <w:rFonts w:hint="eastAsia"/>
        </w:rPr>
        <w:t>0(</w:t>
      </w:r>
      <w:r w:rsidRPr="00257295">
        <w:rPr>
          <w:rFonts w:hint="eastAsia"/>
        </w:rPr>
        <w:t>载入位置根据代码逻辑地址进行过映射</w:t>
      </w:r>
      <w:r w:rsidRPr="00257295">
        <w:rPr>
          <w:rFonts w:hint="eastAsia"/>
        </w:rPr>
        <w:t>)</w:t>
      </w:r>
      <w:r w:rsidRPr="00257295">
        <w:rPr>
          <w:rFonts w:hint="eastAsia"/>
        </w:rPr>
        <w:t>。</w:t>
      </w:r>
    </w:p>
    <w:p w:rsidR="00CE53DE" w:rsidRPr="00257295" w:rsidRDefault="00CE53DE" w:rsidP="00CE53DE">
      <w:pPr>
        <w:ind w:left="780" w:firstLine="480"/>
      </w:pPr>
      <w:r w:rsidRPr="00257295">
        <w:rPr>
          <w:rFonts w:cs="Calibri" w:hint="eastAsia"/>
        </w:rPr>
        <w:t>611</w:t>
      </w:r>
      <w:r w:rsidRPr="00257295">
        <w:rPr>
          <w:rFonts w:cs="Calibri" w:hint="eastAsia"/>
        </w:rPr>
        <w:t>：</w:t>
      </w:r>
      <w:r w:rsidRPr="00257295">
        <w:rPr>
          <w:rFonts w:cs="Calibri"/>
        </w:rPr>
        <w:t>r4</w:t>
      </w:r>
      <w:r w:rsidRPr="00257295">
        <w:rPr>
          <w:rFonts w:cs="Calibri"/>
        </w:rPr>
        <w:sym w:font="Wingdings" w:char="F0DF"/>
      </w:r>
      <w:r w:rsidRPr="00257295">
        <w:rPr>
          <w:rFonts w:cs="Calibri" w:hint="eastAsia"/>
        </w:rPr>
        <w:t>pv_table</w:t>
      </w:r>
      <w:r w:rsidRPr="00257295">
        <w:rPr>
          <w:rFonts w:cs="Calibri" w:hint="eastAsia"/>
        </w:rPr>
        <w:t>的起始地址</w:t>
      </w:r>
    </w:p>
    <w:p w:rsidR="00CE53DE" w:rsidRPr="00257295" w:rsidRDefault="00CE53DE" w:rsidP="00CE53DE">
      <w:pPr>
        <w:ind w:left="780" w:firstLine="480"/>
        <w:rPr>
          <w:rFonts w:cs="Calibri"/>
        </w:rPr>
      </w:pPr>
      <w:r w:rsidRPr="00257295">
        <w:rPr>
          <w:rFonts w:hint="eastAsia"/>
        </w:rPr>
        <w:t>612</w:t>
      </w:r>
      <w:r w:rsidRPr="00257295">
        <w:rPr>
          <w:rFonts w:hint="eastAsia"/>
        </w:rPr>
        <w:t>：</w:t>
      </w:r>
      <w:r w:rsidRPr="00257295">
        <w:rPr>
          <w:rFonts w:hint="eastAsia"/>
        </w:rPr>
        <w:t>r5</w:t>
      </w:r>
      <w:r w:rsidRPr="00257295">
        <w:rPr>
          <w:rFonts w:cs="Calibri"/>
        </w:rPr>
        <w:sym w:font="Wingdings" w:char="F0DF"/>
      </w:r>
      <w:r w:rsidRPr="00257295">
        <w:rPr>
          <w:rFonts w:cs="Calibri" w:hint="eastAsia"/>
        </w:rPr>
        <w:t>pv_table</w:t>
      </w:r>
      <w:r w:rsidRPr="00257295">
        <w:rPr>
          <w:rFonts w:cs="Calibri" w:hint="eastAsia"/>
        </w:rPr>
        <w:t>的结束地址</w:t>
      </w:r>
    </w:p>
    <w:p w:rsidR="00CE53DE" w:rsidRPr="00257295" w:rsidRDefault="00CE53DE" w:rsidP="00CE53DE">
      <w:pPr>
        <w:ind w:left="780" w:firstLine="480"/>
        <w:rPr>
          <w:rFonts w:cs="Calibri"/>
        </w:rPr>
      </w:pPr>
      <w:r w:rsidRPr="00257295">
        <w:rPr>
          <w:rFonts w:cs="Calibri" w:hint="eastAsia"/>
        </w:rPr>
        <w:t>613</w:t>
      </w:r>
      <w:r w:rsidRPr="00257295">
        <w:rPr>
          <w:rFonts w:cs="Calibri" w:hint="eastAsia"/>
        </w:rPr>
        <w:t>：</w:t>
      </w:r>
      <w:r w:rsidRPr="00257295">
        <w:rPr>
          <w:rFonts w:cs="Calibri" w:hint="eastAsia"/>
        </w:rPr>
        <w:t>r6</w:t>
      </w:r>
      <w:r w:rsidRPr="00257295">
        <w:rPr>
          <w:rFonts w:cs="Calibri"/>
        </w:rPr>
        <w:sym w:font="Wingdings" w:char="F0DF"/>
      </w:r>
      <w:r w:rsidRPr="00257295">
        <w:rPr>
          <w:rFonts w:hint="eastAsia"/>
          <w:b/>
          <w:color w:val="002060"/>
        </w:rPr>
        <w:t>__pv_offset</w:t>
      </w:r>
      <w:r w:rsidRPr="00257295">
        <w:rPr>
          <w:rFonts w:hint="eastAsia"/>
        </w:rPr>
        <w:t>。</w:t>
      </w:r>
    </w:p>
    <w:p w:rsidR="00CE53DE" w:rsidRPr="00257295" w:rsidRDefault="00CE53DE" w:rsidP="00D734B9">
      <w:pPr>
        <w:pStyle w:val="ListParagraph"/>
        <w:numPr>
          <w:ilvl w:val="0"/>
          <w:numId w:val="112"/>
        </w:numPr>
        <w:ind w:firstLineChars="0"/>
      </w:pPr>
      <w:r w:rsidRPr="00257295">
        <w:rPr>
          <w:rFonts w:hint="eastAsia"/>
        </w:rPr>
        <w:t>修复地址转换表对应的指令</w:t>
      </w:r>
    </w:p>
    <w:p w:rsidR="00CE53DE" w:rsidRPr="00257295" w:rsidRDefault="00CE53DE" w:rsidP="00CE53DE">
      <w:pPr>
        <w:pStyle w:val="a7"/>
        <w:ind w:leftChars="175" w:firstLine="420"/>
        <w:rPr>
          <w:rFonts w:cs="Calibri"/>
        </w:rPr>
      </w:pPr>
      <w:r w:rsidRPr="00257295">
        <w:rPr>
          <w:rFonts w:hint="eastAsia"/>
        </w:rPr>
        <w:lastRenderedPageBreak/>
        <w:drawing>
          <wp:inline distT="0" distB="0" distL="0" distR="0" wp14:anchorId="51C9B341" wp14:editId="41EEB442">
            <wp:extent cx="4022990" cy="1626781"/>
            <wp:effectExtent l="0" t="0" r="0" b="0"/>
            <wp:docPr id="1589" name="图片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1340.tmp"/>
                    <pic:cNvPicPr/>
                  </pic:nvPicPr>
                  <pic:blipFill rotWithShape="1">
                    <a:blip r:embed="rId327" cstate="print">
                      <a:extLst>
                        <a:ext uri="{28A0092B-C50C-407E-A947-70E740481C1C}">
                          <a14:useLocalDpi xmlns:a14="http://schemas.microsoft.com/office/drawing/2010/main" val="0"/>
                        </a:ext>
                      </a:extLst>
                    </a:blip>
                    <a:srcRect/>
                    <a:stretch/>
                  </pic:blipFill>
                  <pic:spPr bwMode="auto">
                    <a:xfrm>
                      <a:off x="0" y="0"/>
                      <a:ext cx="4027368" cy="1628551"/>
                    </a:xfrm>
                    <a:prstGeom prst="rect">
                      <a:avLst/>
                    </a:prstGeom>
                    <a:ln>
                      <a:noFill/>
                    </a:ln>
                    <a:extLst>
                      <a:ext uri="{53640926-AAD7-44D8-BBD7-CCE9431645EC}">
                        <a14:shadowObscured xmlns:a14="http://schemas.microsoft.com/office/drawing/2010/main"/>
                      </a:ext>
                    </a:extLst>
                  </pic:spPr>
                </pic:pic>
              </a:graphicData>
            </a:graphic>
          </wp:inline>
        </w:drawing>
      </w:r>
    </w:p>
    <w:p w:rsidR="00CE53DE" w:rsidRPr="00257295" w:rsidRDefault="00CE53DE" w:rsidP="00CE53DE">
      <w:pPr>
        <w:ind w:firstLine="480"/>
      </w:pPr>
      <w:r w:rsidRPr="00257295">
        <w:rPr>
          <w:rFonts w:hint="eastAsia"/>
        </w:rPr>
        <w:tab/>
      </w:r>
      <w:r w:rsidRPr="00257295">
        <w:rPr>
          <w:rFonts w:hint="eastAsia"/>
        </w:rPr>
        <w:t>调用</w:t>
      </w:r>
      <w:r w:rsidRPr="00257295">
        <w:rPr>
          <w:rFonts w:hint="eastAsia"/>
        </w:rPr>
        <w:t>__fixup_a_pv_table</w:t>
      </w:r>
      <w:r w:rsidRPr="00257295">
        <w:rPr>
          <w:rFonts w:hint="eastAsia"/>
        </w:rPr>
        <w:t>之前：</w:t>
      </w:r>
    </w:p>
    <w:p w:rsidR="00CE53DE" w:rsidRPr="00257295" w:rsidRDefault="00CE53DE" w:rsidP="007033B3">
      <w:pPr>
        <w:ind w:left="360" w:firstLine="480"/>
        <w:rPr>
          <w:rFonts w:cs="Calibri"/>
        </w:rPr>
      </w:pPr>
      <w:r w:rsidRPr="00257295">
        <w:rPr>
          <w:rFonts w:cs="Calibri" w:hint="eastAsia"/>
        </w:rPr>
        <w:t>r3</w:t>
      </w:r>
      <w:r w:rsidRPr="00257295">
        <w:rPr>
          <w:rFonts w:cs="Calibri"/>
        </w:rPr>
        <w:t xml:space="preserve"> </w:t>
      </w:r>
      <w:r w:rsidRPr="00257295">
        <w:rPr>
          <w:rFonts w:cs="Calibri" w:hint="eastAsia"/>
        </w:rPr>
        <w:t>=</w:t>
      </w:r>
      <w:r w:rsidRPr="00257295">
        <w:rPr>
          <w:rFonts w:cs="Calibri" w:hint="eastAsia"/>
        </w:rPr>
        <w:t>代码实际载入内存的地址</w:t>
      </w:r>
      <w:r w:rsidRPr="00257295">
        <w:rPr>
          <w:rFonts w:cs="Calibri" w:hint="eastAsia"/>
        </w:rPr>
        <w:t xml:space="preserve"> </w:t>
      </w:r>
      <w:r w:rsidRPr="00257295">
        <w:rPr>
          <w:rFonts w:cs="Calibri"/>
        </w:rPr>
        <w:t>–</w:t>
      </w:r>
      <w:r w:rsidRPr="00257295">
        <w:rPr>
          <w:rFonts w:cs="Calibri" w:hint="eastAsia"/>
        </w:rPr>
        <w:t xml:space="preserve"> </w:t>
      </w:r>
      <w:r w:rsidRPr="00257295">
        <w:rPr>
          <w:rFonts w:cs="Calibri" w:hint="eastAsia"/>
        </w:rPr>
        <w:t>代码的逻辑起始地址。</w:t>
      </w:r>
    </w:p>
    <w:p w:rsidR="00CE53DE" w:rsidRPr="007033B3" w:rsidRDefault="00CE53DE" w:rsidP="007033B3">
      <w:pPr>
        <w:ind w:left="360" w:firstLine="480"/>
        <w:rPr>
          <w:rFonts w:cs="Calibri"/>
        </w:rPr>
      </w:pPr>
      <w:r w:rsidRPr="00257295">
        <w:rPr>
          <w:rFonts w:cs="Calibri"/>
        </w:rPr>
        <w:t>r4</w:t>
      </w:r>
      <w:r w:rsidRPr="00257295">
        <w:rPr>
          <w:rFonts w:cs="Calibri" w:hint="eastAsia"/>
        </w:rPr>
        <w:t>=pv_table</w:t>
      </w:r>
      <w:r w:rsidRPr="00257295">
        <w:rPr>
          <w:rFonts w:cs="Calibri" w:hint="eastAsia"/>
        </w:rPr>
        <w:t>的起始地址</w:t>
      </w:r>
    </w:p>
    <w:p w:rsidR="00CE53DE" w:rsidRPr="00257295" w:rsidRDefault="00CE53DE" w:rsidP="007033B3">
      <w:pPr>
        <w:ind w:left="360" w:firstLine="480"/>
        <w:rPr>
          <w:rFonts w:cs="Calibri"/>
        </w:rPr>
      </w:pPr>
      <w:r w:rsidRPr="007033B3">
        <w:rPr>
          <w:rFonts w:cs="Calibri" w:hint="eastAsia"/>
        </w:rPr>
        <w:t>r5</w:t>
      </w:r>
      <w:r w:rsidRPr="00257295">
        <w:rPr>
          <w:rFonts w:cs="Calibri" w:hint="eastAsia"/>
        </w:rPr>
        <w:t>=pv_table</w:t>
      </w:r>
      <w:r w:rsidRPr="00257295">
        <w:rPr>
          <w:rFonts w:cs="Calibri" w:hint="eastAsia"/>
        </w:rPr>
        <w:t>的结束位置</w:t>
      </w:r>
    </w:p>
    <w:p w:rsidR="00CE53DE" w:rsidRPr="00257295" w:rsidRDefault="00CE53DE" w:rsidP="007033B3">
      <w:pPr>
        <w:ind w:left="360" w:firstLine="480"/>
      </w:pPr>
      <w:r w:rsidRPr="00257295">
        <w:rPr>
          <w:rFonts w:cs="Calibri" w:hint="eastAsia"/>
        </w:rPr>
        <w:t>r6=</w:t>
      </w:r>
      <w:r w:rsidRPr="00257295">
        <w:rPr>
          <w:rFonts w:hint="eastAsia"/>
          <w:b/>
          <w:color w:val="002060"/>
        </w:rPr>
        <w:t xml:space="preserve">__pv_offset </w:t>
      </w:r>
      <w:r w:rsidRPr="00257295">
        <w:rPr>
          <w:rFonts w:hint="eastAsia"/>
        </w:rPr>
        <w:t>= (</w:t>
      </w:r>
      <w:r w:rsidRPr="00257295">
        <w:rPr>
          <w:rFonts w:hint="eastAsia"/>
        </w:rPr>
        <w:t>物理地址</w:t>
      </w:r>
      <w:r w:rsidRPr="00257295">
        <w:t>–</w:t>
      </w:r>
      <w:r w:rsidRPr="00257295">
        <w:rPr>
          <w:rFonts w:hint="eastAsia"/>
        </w:rPr>
        <w:t>虚拟地址</w:t>
      </w:r>
      <w:r w:rsidRPr="00257295">
        <w:rPr>
          <w:rFonts w:hint="eastAsia"/>
        </w:rPr>
        <w:t>)&gt;&gt;24</w:t>
      </w:r>
      <w:r w:rsidRPr="00257295">
        <w:rPr>
          <w:rFonts w:hint="eastAsia"/>
        </w:rPr>
        <w:t>，即：</w:t>
      </w:r>
    </w:p>
    <w:p w:rsidR="00CE53DE" w:rsidRPr="00257295" w:rsidRDefault="00CE53DE" w:rsidP="007033B3">
      <w:pPr>
        <w:ind w:left="360" w:firstLine="480"/>
        <w:rPr>
          <w:rFonts w:cs="Calibri"/>
        </w:rPr>
      </w:pPr>
      <w:r w:rsidRPr="007033B3">
        <w:rPr>
          <w:rFonts w:cs="Calibri" w:hint="eastAsia"/>
        </w:rPr>
        <w:t>r6[31:8]=0</w:t>
      </w:r>
      <w:r w:rsidRPr="007033B3">
        <w:rPr>
          <w:rFonts w:cs="Calibri" w:hint="eastAsia"/>
        </w:rPr>
        <w:t>，</w:t>
      </w:r>
      <w:r w:rsidRPr="007033B3">
        <w:rPr>
          <w:rFonts w:cs="Calibri" w:hint="eastAsia"/>
        </w:rPr>
        <w:t>r6[7:0] = 0x70</w:t>
      </w:r>
      <w:r w:rsidRPr="007033B3">
        <w:rPr>
          <w:rFonts w:cs="Calibri" w:hint="eastAsia"/>
        </w:rPr>
        <w:t>。</w:t>
      </w:r>
    </w:p>
    <w:p w:rsidR="00CE53DE" w:rsidRPr="007033B3" w:rsidRDefault="00CE53DE" w:rsidP="00CE53DE">
      <w:pPr>
        <w:ind w:left="360" w:firstLine="480"/>
      </w:pPr>
      <w:r w:rsidRPr="007033B3">
        <w:rPr>
          <w:rFonts w:hint="eastAsia"/>
        </w:rPr>
        <w:t>601</w:t>
      </w:r>
      <w:r w:rsidRPr="007033B3">
        <w:rPr>
          <w:rFonts w:hint="eastAsia"/>
        </w:rPr>
        <w:t>：</w:t>
      </w:r>
      <w:r w:rsidRPr="007033B3">
        <w:rPr>
          <w:rFonts w:hint="eastAsia"/>
        </w:rPr>
        <w:t>r7</w:t>
      </w:r>
      <w:r w:rsidRPr="007033B3">
        <w:sym w:font="Wingdings" w:char="F0DF"/>
      </w:r>
      <w:r w:rsidRPr="007033B3">
        <w:rPr>
          <w:rFonts w:hint="eastAsia"/>
        </w:rPr>
        <w:t>pv_table</w:t>
      </w:r>
      <w:r w:rsidRPr="007033B3">
        <w:rPr>
          <w:rFonts w:hint="eastAsia"/>
        </w:rPr>
        <w:t>中表项存储的值</w:t>
      </w:r>
      <w:r w:rsidRPr="007033B3">
        <w:rPr>
          <w:rFonts w:hint="eastAsia"/>
        </w:rPr>
        <w:t>(</w:t>
      </w:r>
      <w:r w:rsidRPr="007033B3">
        <w:rPr>
          <w:rFonts w:hint="eastAsia"/>
        </w:rPr>
        <w:t>即地址转换指令的逻辑地址</w:t>
      </w:r>
      <w:r w:rsidRPr="007033B3">
        <w:rPr>
          <w:rFonts w:hint="eastAsia"/>
        </w:rPr>
        <w:t>)</w:t>
      </w:r>
    </w:p>
    <w:p w:rsidR="00CE53DE" w:rsidRPr="007033B3" w:rsidRDefault="00CE53DE" w:rsidP="007033B3">
      <w:pPr>
        <w:ind w:left="360" w:firstLine="480"/>
      </w:pPr>
      <w:r w:rsidRPr="007033B3">
        <w:rPr>
          <w:rFonts w:hint="eastAsia"/>
        </w:rPr>
        <w:t>596</w:t>
      </w:r>
      <w:r w:rsidRPr="007033B3">
        <w:rPr>
          <w:rFonts w:hint="eastAsia"/>
        </w:rPr>
        <w:t>：</w:t>
      </w:r>
      <w:r w:rsidRPr="007033B3">
        <w:rPr>
          <w:rFonts w:hint="eastAsia"/>
        </w:rPr>
        <w:t>ip</w:t>
      </w:r>
      <w:r w:rsidRPr="007033B3">
        <w:sym w:font="Wingdings" w:char="F0DF"/>
      </w:r>
      <w:r w:rsidRPr="007033B3">
        <w:rPr>
          <w:rFonts w:hint="eastAsia"/>
        </w:rPr>
        <w:t>地址转换语句</w:t>
      </w:r>
      <w:r w:rsidRPr="007033B3">
        <w:rPr>
          <w:rFonts w:hint="eastAsia"/>
        </w:rPr>
        <w:t>(add/sub</w:t>
      </w:r>
      <w:r w:rsidRPr="007033B3">
        <w:rPr>
          <w:rFonts w:hint="eastAsia"/>
        </w:rPr>
        <w:t>指令的机器码</w:t>
      </w:r>
      <w:r w:rsidRPr="007033B3">
        <w:rPr>
          <w:rFonts w:hint="eastAsia"/>
        </w:rPr>
        <w:t>)</w:t>
      </w:r>
      <w:r w:rsidRPr="007033B3">
        <w:rPr>
          <w:rFonts w:hint="eastAsia"/>
        </w:rPr>
        <w:t>。</w:t>
      </w:r>
    </w:p>
    <w:p w:rsidR="00CE53DE" w:rsidRPr="007033B3" w:rsidRDefault="00CE53DE" w:rsidP="007033B3">
      <w:pPr>
        <w:ind w:left="360" w:firstLine="480"/>
      </w:pPr>
      <w:r w:rsidRPr="007033B3">
        <w:rPr>
          <w:rFonts w:hint="eastAsia"/>
        </w:rPr>
        <w:t>ADD/SUB</w:t>
      </w:r>
      <w:r w:rsidRPr="007033B3">
        <w:rPr>
          <w:rFonts w:hint="eastAsia"/>
        </w:rPr>
        <w:t>其汇编格式如下：</w:t>
      </w:r>
    </w:p>
    <w:p w:rsidR="00CE53DE" w:rsidRPr="007033B3" w:rsidRDefault="00CE53DE" w:rsidP="007033B3">
      <w:pPr>
        <w:ind w:left="360" w:firstLine="480"/>
      </w:pPr>
      <w:r w:rsidRPr="007033B3">
        <w:rPr>
          <w:rFonts w:hint="eastAsia"/>
        </w:rPr>
        <w:tab/>
      </w:r>
      <w:r w:rsidRPr="007033B3">
        <w:rPr>
          <w:rFonts w:hint="eastAsia"/>
        </w:rPr>
        <w:tab/>
      </w:r>
      <w:r w:rsidRPr="007033B3">
        <w:rPr>
          <w:rFonts w:hint="eastAsia"/>
        </w:rPr>
        <w:tab/>
        <w:t>ADD Rd,Rn,Operand2</w:t>
      </w:r>
    </w:p>
    <w:p w:rsidR="00CE53DE" w:rsidRPr="007033B3" w:rsidRDefault="00CE53DE" w:rsidP="007033B3">
      <w:pPr>
        <w:ind w:left="360" w:firstLine="480"/>
      </w:pPr>
      <w:r w:rsidRPr="007033B3">
        <w:rPr>
          <w:rFonts w:hint="eastAsia"/>
        </w:rPr>
        <w:t>对应机器码的格式：</w:t>
      </w:r>
    </w:p>
    <w:p w:rsidR="00CE53DE" w:rsidRPr="007033B3" w:rsidRDefault="00CE53DE" w:rsidP="007033B3">
      <w:pPr>
        <w:ind w:left="360" w:firstLine="480"/>
      </w:pPr>
      <w:r w:rsidRPr="00257295">
        <w:rPr>
          <w:rFonts w:hint="eastAsia"/>
        </w:rPr>
        <w:t>[24:21]=OpCode=ADD</w:t>
      </w:r>
      <w:r w:rsidRPr="007033B3">
        <w:rPr>
          <w:rFonts w:hint="eastAsia"/>
        </w:rPr>
        <w:t>/</w:t>
      </w:r>
      <w:r w:rsidRPr="00257295">
        <w:rPr>
          <w:rFonts w:hint="eastAsia"/>
        </w:rPr>
        <w:t>SUB</w:t>
      </w:r>
      <w:r w:rsidRPr="00257295">
        <w:rPr>
          <w:rFonts w:hint="eastAsia"/>
        </w:rPr>
        <w:t>，</w:t>
      </w:r>
      <w:r w:rsidRPr="00257295">
        <w:rPr>
          <w:rFonts w:hint="eastAsia"/>
        </w:rPr>
        <w:t>[25]</w:t>
      </w:r>
      <w:r w:rsidRPr="00257295">
        <w:rPr>
          <w:rFonts w:hint="eastAsia"/>
        </w:rPr>
        <w:t>表示</w:t>
      </w:r>
      <w:r w:rsidRPr="00257295">
        <w:rPr>
          <w:rFonts w:hint="eastAsia"/>
        </w:rPr>
        <w:t>Operand2</w:t>
      </w:r>
      <w:r w:rsidRPr="00257295">
        <w:rPr>
          <w:rFonts w:hint="eastAsia"/>
        </w:rPr>
        <w:t>是否立即数；</w:t>
      </w:r>
    </w:p>
    <w:p w:rsidR="00CE53DE" w:rsidRPr="00257295" w:rsidRDefault="00CE53DE" w:rsidP="007033B3">
      <w:pPr>
        <w:ind w:left="360" w:firstLine="480"/>
      </w:pPr>
      <w:r w:rsidRPr="00257295">
        <w:rPr>
          <w:rFonts w:hint="eastAsia"/>
        </w:rPr>
        <w:t>[11:0]=Operand2</w:t>
      </w:r>
      <w:r w:rsidRPr="00257295">
        <w:rPr>
          <w:rFonts w:hint="eastAsia"/>
        </w:rPr>
        <w:t>，当</w:t>
      </w:r>
      <w:r w:rsidRPr="00257295">
        <w:rPr>
          <w:rFonts w:hint="eastAsia"/>
        </w:rPr>
        <w:t>Operand2</w:t>
      </w:r>
      <w:r w:rsidRPr="00257295">
        <w:rPr>
          <w:rFonts w:hint="eastAsia"/>
        </w:rPr>
        <w:t>为立即数的时候则实际的数值等于</w:t>
      </w:r>
      <w:r w:rsidRPr="00257295">
        <w:rPr>
          <w:rFonts w:hint="eastAsia"/>
        </w:rPr>
        <w:t xml:space="preserve"> [7:0]</w:t>
      </w:r>
      <w:r w:rsidRPr="00257295">
        <w:rPr>
          <w:rFonts w:hint="eastAsia"/>
        </w:rPr>
        <w:t>循环右移</w:t>
      </w:r>
      <w:r w:rsidRPr="00257295">
        <w:rPr>
          <w:rFonts w:hint="eastAsia"/>
        </w:rPr>
        <w:t>[11:8]*2</w:t>
      </w:r>
      <w:r w:rsidRPr="00257295">
        <w:rPr>
          <w:rFonts w:hint="eastAsia"/>
        </w:rPr>
        <w:t>次；</w:t>
      </w:r>
    </w:p>
    <w:p w:rsidR="00CE53DE" w:rsidRPr="00257295" w:rsidRDefault="00CE53DE" w:rsidP="007033B3">
      <w:pPr>
        <w:ind w:left="360" w:firstLine="480"/>
      </w:pPr>
      <w:r w:rsidRPr="00257295">
        <w:rPr>
          <w:rFonts w:hint="eastAsia"/>
        </w:rPr>
        <w:t>[15:12]=Rd</w:t>
      </w:r>
      <w:r w:rsidRPr="00257295">
        <w:rPr>
          <w:rFonts w:hint="eastAsia"/>
        </w:rPr>
        <w:t>。</w:t>
      </w:r>
    </w:p>
    <w:p w:rsidR="00CE53DE" w:rsidRPr="00257295" w:rsidRDefault="00CE53DE" w:rsidP="007033B3">
      <w:pPr>
        <w:ind w:left="360" w:firstLine="480"/>
      </w:pPr>
      <w:r w:rsidRPr="00257295">
        <w:rPr>
          <w:rFonts w:hint="eastAsia"/>
        </w:rPr>
        <w:t>代码中</w:t>
      </w:r>
      <w:r w:rsidRPr="00257295">
        <w:rPr>
          <w:rFonts w:hint="eastAsia"/>
        </w:rPr>
        <w:t>__pa(x)</w:t>
      </w:r>
      <w:r w:rsidRPr="00257295">
        <w:rPr>
          <w:rFonts w:hint="eastAsia"/>
        </w:rPr>
        <w:t>对应的内嵌汇编语句</w:t>
      </w:r>
      <w:r w:rsidRPr="00257295">
        <w:rPr>
          <w:rFonts w:hint="eastAsia"/>
        </w:rPr>
        <w:t>stub(x,t,add,0x81000)</w:t>
      </w:r>
      <w:r w:rsidRPr="00257295">
        <w:rPr>
          <w:rFonts w:hint="eastAsia"/>
        </w:rPr>
        <w:t>转换为机器指令后为</w:t>
      </w:r>
      <w:r w:rsidRPr="00257295">
        <w:rPr>
          <w:rFonts w:hint="eastAsia"/>
        </w:rPr>
        <w:t>0xE2833481</w:t>
      </w:r>
      <w:r w:rsidRPr="00257295">
        <w:rPr>
          <w:rFonts w:hint="eastAsia"/>
        </w:rPr>
        <w:t>，即</w:t>
      </w:r>
      <w:r w:rsidRPr="00257295">
        <w:rPr>
          <w:rFonts w:hint="eastAsia"/>
        </w:rPr>
        <w:t>0x81</w:t>
      </w:r>
      <w:r w:rsidRPr="00257295">
        <w:rPr>
          <w:rFonts w:hint="eastAsia"/>
        </w:rPr>
        <w:t>循环右移</w:t>
      </w:r>
      <w:r w:rsidRPr="00257295">
        <w:rPr>
          <w:rFonts w:hint="eastAsia"/>
        </w:rPr>
        <w:t>4*2</w:t>
      </w:r>
      <w:r w:rsidRPr="00257295">
        <w:rPr>
          <w:rFonts w:hint="eastAsia"/>
        </w:rPr>
        <w:t>次，则对应的汇编为：</w:t>
      </w:r>
    </w:p>
    <w:p w:rsidR="00CE53DE" w:rsidRPr="00257295" w:rsidRDefault="00CE53DE" w:rsidP="007033B3">
      <w:pPr>
        <w:ind w:left="360" w:firstLine="480"/>
      </w:pPr>
      <w:r w:rsidRPr="00257295">
        <w:rPr>
          <w:rFonts w:hint="eastAsia"/>
        </w:rPr>
        <w:t>add r3,r3,#0x81000000</w:t>
      </w:r>
    </w:p>
    <w:p w:rsidR="00CE53DE" w:rsidRPr="00257295" w:rsidRDefault="00CE53DE" w:rsidP="007033B3">
      <w:pPr>
        <w:ind w:left="360" w:firstLine="480"/>
      </w:pPr>
      <w:r w:rsidRPr="00257295">
        <w:rPr>
          <w:rFonts w:hint="eastAsia"/>
        </w:rPr>
        <w:t>其中</w:t>
      </w:r>
      <w:r w:rsidRPr="00257295">
        <w:rPr>
          <w:rFonts w:hint="eastAsia"/>
        </w:rPr>
        <w:t>r3</w:t>
      </w:r>
      <w:r w:rsidRPr="00257295">
        <w:rPr>
          <w:rFonts w:hint="eastAsia"/>
        </w:rPr>
        <w:t>的初始值为</w:t>
      </w:r>
      <w:r w:rsidRPr="00257295">
        <w:rPr>
          <w:rFonts w:hint="eastAsia"/>
        </w:rPr>
        <w:t>__pa(x)</w:t>
      </w:r>
      <w:r w:rsidRPr="00257295">
        <w:rPr>
          <w:rFonts w:hint="eastAsia"/>
        </w:rPr>
        <w:t>语句中虚拟地址</w:t>
      </w:r>
      <w:r w:rsidRPr="00257295">
        <w:rPr>
          <w:rFonts w:hint="eastAsia"/>
        </w:rPr>
        <w:t>x</w:t>
      </w:r>
      <w:r w:rsidRPr="00257295">
        <w:rPr>
          <w:rFonts w:hint="eastAsia"/>
        </w:rPr>
        <w:t>，执行后</w:t>
      </w:r>
      <w:r w:rsidRPr="00257295">
        <w:rPr>
          <w:rFonts w:hint="eastAsia"/>
        </w:rPr>
        <w:t>r3</w:t>
      </w:r>
      <w:r w:rsidRPr="00257295">
        <w:rPr>
          <w:rFonts w:hint="eastAsia"/>
        </w:rPr>
        <w:t>为</w:t>
      </w:r>
      <w:r w:rsidRPr="00257295">
        <w:rPr>
          <w:rFonts w:hint="eastAsia"/>
        </w:rPr>
        <w:t>x</w:t>
      </w:r>
      <w:r w:rsidRPr="00257295">
        <w:rPr>
          <w:rFonts w:hint="eastAsia"/>
        </w:rPr>
        <w:t>对应的物理内存值。</w:t>
      </w:r>
    </w:p>
    <w:p w:rsidR="00CE53DE" w:rsidRPr="00257295" w:rsidRDefault="00CE53DE" w:rsidP="00CE53DE">
      <w:pPr>
        <w:ind w:left="360" w:firstLine="480"/>
      </w:pPr>
      <w:r w:rsidRPr="00257295">
        <w:rPr>
          <w:rFonts w:cs="Calibri" w:hint="eastAsia"/>
        </w:rPr>
        <w:t>597</w:t>
      </w:r>
      <w:r w:rsidRPr="00257295">
        <w:rPr>
          <w:rFonts w:cs="Calibri" w:hint="eastAsia"/>
        </w:rPr>
        <w:t>：清除</w:t>
      </w:r>
      <w:r w:rsidRPr="00257295">
        <w:rPr>
          <w:rFonts w:cs="Calibri" w:hint="eastAsia"/>
        </w:rPr>
        <w:t>add/sub</w:t>
      </w:r>
      <w:r w:rsidRPr="00257295">
        <w:rPr>
          <w:rFonts w:cs="Calibri" w:hint="eastAsia"/>
        </w:rPr>
        <w:t>指令的</w:t>
      </w:r>
      <w:r w:rsidRPr="00257295">
        <w:rPr>
          <w:rFonts w:cs="Calibri" w:hint="eastAsia"/>
        </w:rPr>
        <w:t>[7:0]</w:t>
      </w:r>
      <w:r w:rsidRPr="00257295">
        <w:rPr>
          <w:rFonts w:cs="Calibri" w:hint="eastAsia"/>
        </w:rPr>
        <w:t>位。</w:t>
      </w:r>
      <w:r w:rsidRPr="00257295">
        <w:rPr>
          <w:rFonts w:hint="eastAsia"/>
        </w:rPr>
        <w:t>假设此处</w:t>
      </w:r>
      <w:r w:rsidRPr="00257295">
        <w:rPr>
          <w:rFonts w:hint="eastAsia"/>
        </w:rPr>
        <w:t>ip=0xE2833481</w:t>
      </w:r>
      <w:r w:rsidRPr="00257295">
        <w:rPr>
          <w:rFonts w:hint="eastAsia"/>
        </w:rPr>
        <w:t>，则清除低</w:t>
      </w:r>
      <w:r w:rsidRPr="00257295">
        <w:rPr>
          <w:rFonts w:hint="eastAsia"/>
        </w:rPr>
        <w:t>8</w:t>
      </w:r>
      <w:r w:rsidRPr="00257295">
        <w:rPr>
          <w:rFonts w:hint="eastAsia"/>
        </w:rPr>
        <w:t>位后</w:t>
      </w:r>
      <w:r w:rsidRPr="00257295">
        <w:rPr>
          <w:rFonts w:cs="Calibri" w:hint="eastAsia"/>
        </w:rPr>
        <w:t>ip</w:t>
      </w:r>
      <w:r w:rsidRPr="00257295">
        <w:rPr>
          <w:rFonts w:cs="Calibri"/>
        </w:rPr>
        <w:sym w:font="Wingdings" w:char="F0DF"/>
      </w:r>
      <w:r w:rsidRPr="00257295">
        <w:rPr>
          <w:rFonts w:hint="eastAsia"/>
        </w:rPr>
        <w:t>0xE28334</w:t>
      </w:r>
      <w:r w:rsidRPr="00257295">
        <w:rPr>
          <w:rFonts w:cs="Calibri" w:hint="eastAsia"/>
        </w:rPr>
        <w:t>00</w:t>
      </w:r>
      <w:r w:rsidRPr="00257295">
        <w:rPr>
          <w:rFonts w:cs="Calibri" w:hint="eastAsia"/>
        </w:rPr>
        <w:t>。</w:t>
      </w:r>
    </w:p>
    <w:p w:rsidR="00CE53DE" w:rsidRPr="00257295" w:rsidRDefault="00CE53DE" w:rsidP="00CE53DE">
      <w:pPr>
        <w:ind w:left="360" w:firstLine="480"/>
      </w:pPr>
      <w:r w:rsidRPr="00257295">
        <w:rPr>
          <w:rFonts w:cs="Calibri" w:hint="eastAsia"/>
        </w:rPr>
        <w:t>598</w:t>
      </w:r>
      <w:r w:rsidRPr="00257295">
        <w:rPr>
          <w:rFonts w:cs="Calibri" w:hint="eastAsia"/>
        </w:rPr>
        <w:t>：</w:t>
      </w:r>
      <w:r w:rsidRPr="00257295">
        <w:rPr>
          <w:rFonts w:cs="Calibri" w:hint="eastAsia"/>
        </w:rPr>
        <w:t>ip</w:t>
      </w:r>
      <w:r w:rsidRPr="00257295">
        <w:rPr>
          <w:rFonts w:cs="Calibri"/>
        </w:rPr>
        <w:sym w:font="Wingdings" w:char="F0DF"/>
      </w:r>
      <w:r w:rsidRPr="00257295">
        <w:rPr>
          <w:rFonts w:cs="Calibri" w:hint="eastAsia"/>
        </w:rPr>
        <w:t>ip | r6</w:t>
      </w:r>
      <w:r w:rsidRPr="00257295">
        <w:rPr>
          <w:rFonts w:cs="Calibri" w:hint="eastAsia"/>
        </w:rPr>
        <w:t>，即</w:t>
      </w:r>
      <w:r w:rsidRPr="00257295">
        <w:rPr>
          <w:rFonts w:cs="Calibri" w:hint="eastAsia"/>
        </w:rPr>
        <w:t>ip</w:t>
      </w:r>
      <w:r w:rsidRPr="00257295">
        <w:rPr>
          <w:rFonts w:cs="Calibri"/>
        </w:rPr>
        <w:sym w:font="Wingdings" w:char="F0DF"/>
      </w:r>
      <w:r w:rsidRPr="00257295">
        <w:rPr>
          <w:rFonts w:hint="eastAsia"/>
        </w:rPr>
        <w:t>0xE28334</w:t>
      </w:r>
      <w:r w:rsidRPr="00257295">
        <w:rPr>
          <w:rFonts w:cs="Calibri" w:hint="eastAsia"/>
        </w:rPr>
        <w:t>70</w:t>
      </w:r>
      <w:r w:rsidRPr="00257295">
        <w:rPr>
          <w:rFonts w:cs="Calibri" w:hint="eastAsia"/>
        </w:rPr>
        <w:t>，其中</w:t>
      </w:r>
      <w:r w:rsidRPr="00257295">
        <w:rPr>
          <w:rFonts w:cs="Calibri" w:hint="eastAsia"/>
        </w:rPr>
        <w:t>Operand2</w:t>
      </w:r>
      <w:r w:rsidRPr="00257295">
        <w:rPr>
          <w:rFonts w:cs="Calibri" w:hint="eastAsia"/>
        </w:rPr>
        <w:t>的值为</w:t>
      </w:r>
      <w:r w:rsidRPr="00257295">
        <w:rPr>
          <w:rFonts w:cs="Calibri" w:hint="eastAsia"/>
        </w:rPr>
        <w:t>0x70000000</w:t>
      </w:r>
      <w:r w:rsidRPr="00257295">
        <w:rPr>
          <w:rFonts w:cs="Calibri" w:hint="eastAsia"/>
        </w:rPr>
        <w:t>，对应的汇编语句为：</w:t>
      </w:r>
      <w:r w:rsidRPr="00257295">
        <w:rPr>
          <w:rFonts w:hint="eastAsia"/>
        </w:rPr>
        <w:t>add r3,r3,#0x70000000</w:t>
      </w:r>
      <w:r w:rsidRPr="00257295">
        <w:rPr>
          <w:rFonts w:hint="eastAsia"/>
        </w:rPr>
        <w:t>，因为</w:t>
      </w:r>
      <w:r w:rsidRPr="00257295">
        <w:rPr>
          <w:rFonts w:hint="eastAsia"/>
        </w:rPr>
        <w:t>0x7000000</w:t>
      </w:r>
      <w:r w:rsidRPr="00257295">
        <w:rPr>
          <w:rFonts w:hint="eastAsia"/>
        </w:rPr>
        <w:t>为负数，则其对应的数值为，</w:t>
      </w:r>
      <w:r w:rsidRPr="00257295">
        <w:rPr>
          <w:rFonts w:hint="eastAsia"/>
        </w:rPr>
        <w:t>0x70000000-1</w:t>
      </w:r>
      <w:r w:rsidRPr="00257295">
        <w:rPr>
          <w:rFonts w:hint="eastAsia"/>
        </w:rPr>
        <w:t>取反</w:t>
      </w:r>
      <w:r w:rsidRPr="00257295">
        <w:rPr>
          <w:rFonts w:hint="eastAsia"/>
        </w:rPr>
        <w:t>=0x9000000</w:t>
      </w:r>
      <w:r w:rsidRPr="00257295">
        <w:rPr>
          <w:rFonts w:hint="eastAsia"/>
        </w:rPr>
        <w:t>，十进制为</w:t>
      </w:r>
      <w:r w:rsidRPr="00257295">
        <w:t>-2415919105</w:t>
      </w:r>
      <w:r w:rsidRPr="00257295">
        <w:rPr>
          <w:rFonts w:hint="eastAsia"/>
        </w:rPr>
        <w:t>(</w:t>
      </w:r>
      <w:r w:rsidRPr="00257295">
        <w:rPr>
          <w:rFonts w:hint="eastAsia"/>
          <w:b/>
          <w:color w:val="1F497D" w:themeColor="text2"/>
        </w:rPr>
        <w:t>_pv_offset</w:t>
      </w:r>
      <w:r w:rsidRPr="00257295">
        <w:rPr>
          <w:rFonts w:hint="eastAsia"/>
        </w:rPr>
        <w:t>)</w:t>
      </w:r>
      <w:r w:rsidRPr="00257295">
        <w:rPr>
          <w:rFonts w:hint="eastAsia"/>
        </w:rPr>
        <w:t>，则对应的数学表达式为：</w:t>
      </w:r>
      <w:r w:rsidRPr="00257295">
        <w:rPr>
          <w:rFonts w:hint="eastAsia"/>
        </w:rPr>
        <w:t xml:space="preserve">__pa(x) = x </w:t>
      </w:r>
      <w:r w:rsidRPr="00257295">
        <w:t>–</w:t>
      </w:r>
      <w:r w:rsidRPr="00257295">
        <w:rPr>
          <w:rFonts w:hint="eastAsia"/>
        </w:rPr>
        <w:t xml:space="preserve"> </w:t>
      </w:r>
      <w:r w:rsidRPr="00257295">
        <w:t>2415919105</w:t>
      </w:r>
      <w:r w:rsidRPr="00257295">
        <w:rPr>
          <w:rFonts w:hint="eastAsia"/>
        </w:rPr>
        <w:t xml:space="preserve"> = x </w:t>
      </w:r>
      <w:r w:rsidRPr="00257295">
        <w:t>–</w:t>
      </w:r>
      <w:r w:rsidRPr="00257295">
        <w:rPr>
          <w:rFonts w:hint="eastAsia"/>
        </w:rPr>
        <w:t xml:space="preserve"> 144*16M</w:t>
      </w:r>
      <w:r w:rsidRPr="00257295">
        <w:rPr>
          <w:rFonts w:hint="eastAsia"/>
        </w:rPr>
        <w:t>。</w:t>
      </w:r>
    </w:p>
    <w:p w:rsidR="00CE53DE" w:rsidRPr="00257295" w:rsidRDefault="00CE53DE" w:rsidP="00A615BF">
      <w:pPr>
        <w:pStyle w:val="Heading3"/>
        <w:spacing w:before="163" w:after="163"/>
      </w:pPr>
      <w:bookmarkStart w:id="69" w:name="_Toc390712640"/>
      <w:r w:rsidRPr="00257295">
        <w:rPr>
          <w:rFonts w:hint="eastAsia"/>
        </w:rPr>
        <w:lastRenderedPageBreak/>
        <w:t>内存信息结构</w:t>
      </w:r>
      <w:bookmarkEnd w:id="69"/>
    </w:p>
    <w:p w:rsidR="00CE53DE" w:rsidRPr="00402334" w:rsidRDefault="00CE53DE" w:rsidP="00973681">
      <w:pPr>
        <w:ind w:firstLineChars="0" w:firstLine="420"/>
      </w:pPr>
      <w:r w:rsidRPr="00402334">
        <w:rPr>
          <w:rFonts w:hint="eastAsia"/>
        </w:rPr>
        <w:t>内存是以块为读写单位的设备，</w:t>
      </w:r>
      <w:r w:rsidRPr="00402334">
        <w:rPr>
          <w:rFonts w:hint="eastAsia"/>
        </w:rPr>
        <w:t>linux</w:t>
      </w:r>
      <w:r w:rsidRPr="00402334">
        <w:rPr>
          <w:rFonts w:hint="eastAsia"/>
        </w:rPr>
        <w:t>使用逻辑内存结构</w:t>
      </w:r>
      <w:r w:rsidRPr="00402334">
        <w:rPr>
          <w:rFonts w:hint="eastAsia"/>
        </w:rPr>
        <w:t>memblock</w:t>
      </w:r>
      <w:r w:rsidRPr="00402334">
        <w:rPr>
          <w:rFonts w:hint="eastAsia"/>
        </w:rPr>
        <w:t>用于和物理内存的</w:t>
      </w:r>
      <w:r w:rsidRPr="00402334">
        <w:rPr>
          <w:rFonts w:hint="eastAsia"/>
        </w:rPr>
        <w:t>bank</w:t>
      </w:r>
      <w:r w:rsidRPr="00402334">
        <w:rPr>
          <w:rFonts w:hint="eastAsia"/>
        </w:rPr>
        <w:t>结构对应，块的内存空间使用物理地址表示。</w:t>
      </w:r>
    </w:p>
    <w:p w:rsidR="00CE53DE" w:rsidRPr="00257295" w:rsidRDefault="00CE53DE" w:rsidP="00D734B9">
      <w:pPr>
        <w:pStyle w:val="ListParagraph"/>
        <w:numPr>
          <w:ilvl w:val="0"/>
          <w:numId w:val="89"/>
        </w:numPr>
        <w:ind w:firstLineChars="0"/>
      </w:pPr>
      <w:r w:rsidRPr="00257295">
        <w:rPr>
          <w:rFonts w:hint="eastAsia"/>
        </w:rPr>
        <w:t>物理内存块的定义</w:t>
      </w:r>
    </w:p>
    <w:p w:rsidR="00CE53DE" w:rsidRPr="00257295" w:rsidRDefault="00CE53DE" w:rsidP="00CE53DE">
      <w:pPr>
        <w:ind w:left="360" w:firstLine="480"/>
      </w:pPr>
      <w:r w:rsidRPr="00257295">
        <w:rPr>
          <w:rFonts w:hint="eastAsia"/>
        </w:rPr>
        <w:t>ARM</w:t>
      </w:r>
      <w:r w:rsidRPr="00257295">
        <w:rPr>
          <w:rFonts w:hint="eastAsia"/>
        </w:rPr>
        <w:t>中物理一个内存块称为一个</w:t>
      </w:r>
      <w:r w:rsidRPr="00257295">
        <w:rPr>
          <w:rFonts w:hint="eastAsia"/>
        </w:rPr>
        <w:t>bank</w:t>
      </w:r>
      <w:r w:rsidRPr="00257295">
        <w:rPr>
          <w:rFonts w:hint="eastAsia"/>
        </w:rPr>
        <w:t>，其组织结构如下：</w:t>
      </w:r>
    </w:p>
    <w:p w:rsidR="00CE53DE" w:rsidRPr="00257295" w:rsidRDefault="00CE53DE" w:rsidP="00CE53DE">
      <w:pPr>
        <w:pStyle w:val="a7"/>
        <w:ind w:leftChars="175" w:firstLine="420"/>
      </w:pPr>
      <w:r w:rsidRPr="00257295">
        <w:rPr>
          <w:rFonts w:hint="eastAsia"/>
        </w:rPr>
        <w:drawing>
          <wp:inline distT="0" distB="0" distL="0" distR="0" wp14:anchorId="7D86142D" wp14:editId="1BC0F823">
            <wp:extent cx="3200400" cy="2037390"/>
            <wp:effectExtent l="0" t="0" r="0" b="127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7F84.tmp"/>
                    <pic:cNvPicPr/>
                  </pic:nvPicPr>
                  <pic:blipFill>
                    <a:blip r:embed="rId328" cstate="email">
                      <a:extLst>
                        <a:ext uri="{28A0092B-C50C-407E-A947-70E740481C1C}">
                          <a14:useLocalDpi xmlns:a14="http://schemas.microsoft.com/office/drawing/2010/main" val="0"/>
                        </a:ext>
                      </a:extLst>
                    </a:blip>
                    <a:stretch>
                      <a:fillRect/>
                    </a:stretch>
                  </pic:blipFill>
                  <pic:spPr>
                    <a:xfrm>
                      <a:off x="0" y="0"/>
                      <a:ext cx="3200847" cy="2037674"/>
                    </a:xfrm>
                    <a:prstGeom prst="rect">
                      <a:avLst/>
                    </a:prstGeom>
                  </pic:spPr>
                </pic:pic>
              </a:graphicData>
            </a:graphic>
          </wp:inline>
        </w:drawing>
      </w:r>
    </w:p>
    <w:p w:rsidR="00CE53DE" w:rsidRPr="00257295" w:rsidRDefault="00CE53DE" w:rsidP="00CE53DE">
      <w:pPr>
        <w:ind w:firstLine="480"/>
      </w:pPr>
      <w:r w:rsidRPr="00257295">
        <w:rPr>
          <w:rFonts w:hint="eastAsia"/>
        </w:rPr>
        <w:tab/>
      </w:r>
      <w:r w:rsidRPr="00257295">
        <w:rPr>
          <w:rFonts w:hint="eastAsia"/>
        </w:rPr>
        <w:t>当前系统配置的</w:t>
      </w:r>
      <w:r w:rsidRPr="00257295">
        <w:rPr>
          <w:rFonts w:hint="eastAsia"/>
        </w:rPr>
        <w:t>BANK</w:t>
      </w:r>
      <w:r w:rsidRPr="00257295">
        <w:rPr>
          <w:rFonts w:hint="eastAsia"/>
        </w:rPr>
        <w:t>个数如下：</w:t>
      </w:r>
    </w:p>
    <w:p w:rsidR="00CE53DE" w:rsidRPr="00257295" w:rsidRDefault="00CE53DE" w:rsidP="00CE53DE">
      <w:pPr>
        <w:pStyle w:val="a7"/>
        <w:ind w:leftChars="175" w:firstLine="420"/>
      </w:pPr>
      <w:r w:rsidRPr="00257295">
        <w:rPr>
          <w:rFonts w:hint="eastAsia"/>
        </w:rPr>
        <w:drawing>
          <wp:inline distT="0" distB="0" distL="0" distR="0" wp14:anchorId="54FC1EDF" wp14:editId="673927C7">
            <wp:extent cx="2200582" cy="485843"/>
            <wp:effectExtent l="0" t="0" r="0" b="9525"/>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30BA.tmp"/>
                    <pic:cNvPicPr/>
                  </pic:nvPicPr>
                  <pic:blipFill>
                    <a:blip r:embed="rId329">
                      <a:extLst>
                        <a:ext uri="{28A0092B-C50C-407E-A947-70E740481C1C}">
                          <a14:useLocalDpi xmlns:a14="http://schemas.microsoft.com/office/drawing/2010/main" val="0"/>
                        </a:ext>
                      </a:extLst>
                    </a:blip>
                    <a:stretch>
                      <a:fillRect/>
                    </a:stretch>
                  </pic:blipFill>
                  <pic:spPr>
                    <a:xfrm>
                      <a:off x="0" y="0"/>
                      <a:ext cx="2200582" cy="485843"/>
                    </a:xfrm>
                    <a:prstGeom prst="rect">
                      <a:avLst/>
                    </a:prstGeom>
                  </pic:spPr>
                </pic:pic>
              </a:graphicData>
            </a:graphic>
          </wp:inline>
        </w:drawing>
      </w:r>
    </w:p>
    <w:p w:rsidR="00CE53DE" w:rsidRPr="00257295" w:rsidRDefault="00CE53DE" w:rsidP="00CE53DE">
      <w:pPr>
        <w:pStyle w:val="ListParagraph"/>
        <w:ind w:left="840" w:firstLineChars="0" w:firstLine="0"/>
      </w:pPr>
      <w:r w:rsidRPr="00257295">
        <w:rPr>
          <w:rFonts w:hint="eastAsia"/>
        </w:rPr>
        <w:t>记录物理内存块信息的变量如下：</w:t>
      </w:r>
    </w:p>
    <w:p w:rsidR="00CE53DE" w:rsidRPr="00257295" w:rsidRDefault="00CE53DE" w:rsidP="00CE53DE">
      <w:pPr>
        <w:pStyle w:val="a7"/>
        <w:ind w:leftChars="350" w:left="840"/>
      </w:pPr>
      <w:r w:rsidRPr="00257295">
        <w:rPr>
          <w:rFonts w:hint="eastAsia"/>
        </w:rPr>
        <w:drawing>
          <wp:inline distT="0" distB="0" distL="0" distR="0" wp14:anchorId="16B7E42C" wp14:editId="27B92E86">
            <wp:extent cx="4876800" cy="932581"/>
            <wp:effectExtent l="0" t="0" r="0" b="127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3EEA.tmp"/>
                    <pic:cNvPicPr/>
                  </pic:nvPicPr>
                  <pic:blipFill>
                    <a:blip r:embed="rId330" cstate="email">
                      <a:extLst>
                        <a:ext uri="{28A0092B-C50C-407E-A947-70E740481C1C}">
                          <a14:useLocalDpi xmlns:a14="http://schemas.microsoft.com/office/drawing/2010/main" val="0"/>
                        </a:ext>
                      </a:extLst>
                    </a:blip>
                    <a:stretch>
                      <a:fillRect/>
                    </a:stretch>
                  </pic:blipFill>
                  <pic:spPr>
                    <a:xfrm>
                      <a:off x="0" y="0"/>
                      <a:ext cx="4877481" cy="932711"/>
                    </a:xfrm>
                    <a:prstGeom prst="rect">
                      <a:avLst/>
                    </a:prstGeom>
                  </pic:spPr>
                </pic:pic>
              </a:graphicData>
            </a:graphic>
          </wp:inline>
        </w:drawing>
      </w:r>
    </w:p>
    <w:p w:rsidR="00CE53DE" w:rsidRPr="00257295" w:rsidRDefault="00CE53DE" w:rsidP="00D734B9">
      <w:pPr>
        <w:pStyle w:val="ListParagraph"/>
        <w:numPr>
          <w:ilvl w:val="0"/>
          <w:numId w:val="89"/>
        </w:numPr>
        <w:ind w:firstLineChars="0"/>
      </w:pPr>
      <w:r w:rsidRPr="00257295">
        <w:rPr>
          <w:rFonts w:hint="eastAsia"/>
        </w:rPr>
        <w:t>逻辑内存块的定义</w:t>
      </w:r>
    </w:p>
    <w:p w:rsidR="00CE53DE" w:rsidRPr="00257295" w:rsidRDefault="00CE53DE" w:rsidP="00CE53DE">
      <w:pPr>
        <w:pStyle w:val="ListParagraph"/>
        <w:ind w:left="840" w:firstLineChars="0" w:firstLine="0"/>
      </w:pPr>
      <w:r w:rsidRPr="00257295">
        <w:rPr>
          <w:rFonts w:hint="eastAsia"/>
        </w:rPr>
        <w:t>linux</w:t>
      </w:r>
      <w:r w:rsidRPr="00257295">
        <w:rPr>
          <w:rFonts w:hint="eastAsia"/>
        </w:rPr>
        <w:t>中使用</w:t>
      </w:r>
      <w:r w:rsidRPr="00257295">
        <w:rPr>
          <w:rFonts w:hint="eastAsia"/>
        </w:rPr>
        <w:t>memblock</w:t>
      </w:r>
      <w:r w:rsidRPr="00257295">
        <w:rPr>
          <w:rFonts w:hint="eastAsia"/>
        </w:rPr>
        <w:t>的结构描述地址空间的分块结构。</w:t>
      </w:r>
    </w:p>
    <w:p w:rsidR="00CE53DE" w:rsidRPr="00257295" w:rsidRDefault="00CE53DE" w:rsidP="00CE53DE">
      <w:pPr>
        <w:pStyle w:val="a7"/>
        <w:ind w:leftChars="350" w:left="840"/>
      </w:pPr>
      <w:r w:rsidRPr="00257295">
        <w:rPr>
          <w:rFonts w:hint="eastAsia"/>
        </w:rPr>
        <w:lastRenderedPageBreak/>
        <w:drawing>
          <wp:inline distT="0" distB="0" distL="0" distR="0" wp14:anchorId="063A898C" wp14:editId="0EBB828D">
            <wp:extent cx="4543425" cy="3031799"/>
            <wp:effectExtent l="0" t="0" r="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89CB.tmp"/>
                    <pic:cNvPicPr/>
                  </pic:nvPicPr>
                  <pic:blipFill>
                    <a:blip r:embed="rId331" cstate="email">
                      <a:extLst>
                        <a:ext uri="{28A0092B-C50C-407E-A947-70E740481C1C}">
                          <a14:useLocalDpi xmlns:a14="http://schemas.microsoft.com/office/drawing/2010/main" val="0"/>
                        </a:ext>
                      </a:extLst>
                    </a:blip>
                    <a:stretch>
                      <a:fillRect/>
                    </a:stretch>
                  </pic:blipFill>
                  <pic:spPr>
                    <a:xfrm>
                      <a:off x="0" y="0"/>
                      <a:ext cx="4556889" cy="3040784"/>
                    </a:xfrm>
                    <a:prstGeom prst="rect">
                      <a:avLst/>
                    </a:prstGeom>
                  </pic:spPr>
                </pic:pic>
              </a:graphicData>
            </a:graphic>
          </wp:inline>
        </w:drawing>
      </w:r>
    </w:p>
    <w:p w:rsidR="00CE53DE" w:rsidRPr="00257295" w:rsidRDefault="00CE53DE" w:rsidP="00CE53DE">
      <w:pPr>
        <w:pStyle w:val="ListParagraph"/>
        <w:ind w:left="840" w:firstLineChars="0" w:firstLine="0"/>
      </w:pPr>
      <w:r w:rsidRPr="00257295">
        <w:rPr>
          <w:rFonts w:hint="eastAsia"/>
        </w:rPr>
        <w:t>记录逻辑内存块信息的变量如下：</w:t>
      </w:r>
    </w:p>
    <w:p w:rsidR="00CE53DE" w:rsidRPr="00257295" w:rsidRDefault="00CE53DE" w:rsidP="00CE53DE">
      <w:pPr>
        <w:pStyle w:val="a7"/>
        <w:ind w:leftChars="350" w:left="840"/>
      </w:pPr>
      <w:r w:rsidRPr="00257295">
        <w:rPr>
          <w:rFonts w:hint="eastAsia"/>
        </w:rPr>
        <w:drawing>
          <wp:inline distT="0" distB="0" distL="0" distR="0" wp14:anchorId="4A8C01A9" wp14:editId="78289133">
            <wp:extent cx="5295900" cy="1592114"/>
            <wp:effectExtent l="0" t="0" r="0" b="8255"/>
            <wp:docPr id="991" name="图片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208C.tmp"/>
                    <pic:cNvPicPr/>
                  </pic:nvPicPr>
                  <pic:blipFill>
                    <a:blip r:embed="rId332" cstate="email">
                      <a:extLst>
                        <a:ext uri="{28A0092B-C50C-407E-A947-70E740481C1C}">
                          <a14:useLocalDpi xmlns:a14="http://schemas.microsoft.com/office/drawing/2010/main" val="0"/>
                        </a:ext>
                      </a:extLst>
                    </a:blip>
                    <a:stretch>
                      <a:fillRect/>
                    </a:stretch>
                  </pic:blipFill>
                  <pic:spPr>
                    <a:xfrm>
                      <a:off x="0" y="0"/>
                      <a:ext cx="5303246" cy="1594323"/>
                    </a:xfrm>
                    <a:prstGeom prst="rect">
                      <a:avLst/>
                    </a:prstGeom>
                  </pic:spPr>
                </pic:pic>
              </a:graphicData>
            </a:graphic>
          </wp:inline>
        </w:drawing>
      </w:r>
    </w:p>
    <w:p w:rsidR="00CE53DE" w:rsidRPr="00257295" w:rsidRDefault="00CE53DE" w:rsidP="00D734B9">
      <w:pPr>
        <w:pStyle w:val="ListParagraph"/>
        <w:numPr>
          <w:ilvl w:val="0"/>
          <w:numId w:val="89"/>
        </w:numPr>
        <w:ind w:firstLineChars="0"/>
      </w:pPr>
      <w:r w:rsidRPr="00257295">
        <w:rPr>
          <w:rFonts w:hint="eastAsia"/>
        </w:rPr>
        <w:t>逻辑内存块的初始化</w:t>
      </w:r>
    </w:p>
    <w:p w:rsidR="00CE53DE" w:rsidRPr="00257295" w:rsidRDefault="00CE53DE" w:rsidP="00CE53DE">
      <w:pPr>
        <w:ind w:left="840" w:firstLineChars="0" w:firstLine="0"/>
      </w:pPr>
      <w:r w:rsidRPr="00257295">
        <w:rPr>
          <w:rFonts w:hint="eastAsia"/>
        </w:rPr>
        <w:t>在架构设置中，会运行内存信息初始化，其中内存块信息设置如下：</w:t>
      </w:r>
    </w:p>
    <w:p w:rsidR="00CE53DE" w:rsidRPr="00257295" w:rsidRDefault="00CE53DE" w:rsidP="00CE53DE">
      <w:pPr>
        <w:pStyle w:val="a7"/>
        <w:ind w:leftChars="350" w:left="840"/>
      </w:pPr>
      <w:r w:rsidRPr="00257295">
        <w:rPr>
          <w:rFonts w:hint="eastAsia"/>
        </w:rPr>
        <w:drawing>
          <wp:inline distT="0" distB="0" distL="0" distR="0" wp14:anchorId="47574571" wp14:editId="7A0FD9E3">
            <wp:extent cx="5101907" cy="1695450"/>
            <wp:effectExtent l="0" t="0" r="381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F478.tmp"/>
                    <pic:cNvPicPr/>
                  </pic:nvPicPr>
                  <pic:blipFill>
                    <a:blip r:embed="rId333" cstate="email">
                      <a:extLst>
                        <a:ext uri="{28A0092B-C50C-407E-A947-70E740481C1C}">
                          <a14:useLocalDpi xmlns:a14="http://schemas.microsoft.com/office/drawing/2010/main" val="0"/>
                        </a:ext>
                      </a:extLst>
                    </a:blip>
                    <a:stretch>
                      <a:fillRect/>
                    </a:stretch>
                  </pic:blipFill>
                  <pic:spPr>
                    <a:xfrm>
                      <a:off x="0" y="0"/>
                      <a:ext cx="5113634" cy="1699347"/>
                    </a:xfrm>
                    <a:prstGeom prst="rect">
                      <a:avLst/>
                    </a:prstGeom>
                  </pic:spPr>
                </pic:pic>
              </a:graphicData>
            </a:graphic>
          </wp:inline>
        </w:drawing>
      </w:r>
    </w:p>
    <w:p w:rsidR="00CE53DE" w:rsidRPr="00257295" w:rsidRDefault="00CE53DE" w:rsidP="00D734B9">
      <w:pPr>
        <w:pStyle w:val="ListParagraph"/>
        <w:numPr>
          <w:ilvl w:val="0"/>
          <w:numId w:val="89"/>
        </w:numPr>
        <w:ind w:firstLineChars="0"/>
      </w:pPr>
      <w:r w:rsidRPr="00257295">
        <w:rPr>
          <w:rFonts w:cs="Arial" w:hint="eastAsia"/>
          <w:color w:val="000000"/>
          <w:szCs w:val="21"/>
        </w:rPr>
        <w:t>物理内存</w:t>
      </w:r>
      <w:r w:rsidRPr="00257295">
        <w:rPr>
          <w:rFonts w:cs="Arial" w:hint="eastAsia"/>
          <w:color w:val="000000"/>
          <w:szCs w:val="21"/>
        </w:rPr>
        <w:t>bank</w:t>
      </w:r>
      <w:r w:rsidRPr="00257295">
        <w:rPr>
          <w:rFonts w:cs="Arial" w:hint="eastAsia"/>
          <w:color w:val="000000"/>
          <w:szCs w:val="21"/>
        </w:rPr>
        <w:t>与页帧号转换关系</w:t>
      </w:r>
    </w:p>
    <w:p w:rsidR="00CE53DE" w:rsidRPr="00257295" w:rsidRDefault="00CE53DE" w:rsidP="00CE53DE">
      <w:pPr>
        <w:pStyle w:val="a7"/>
        <w:ind w:leftChars="350" w:left="840"/>
      </w:pPr>
      <w:r w:rsidRPr="00257295">
        <w:rPr>
          <w:rFonts w:hint="eastAsia"/>
        </w:rPr>
        <w:lastRenderedPageBreak/>
        <w:drawing>
          <wp:inline distT="0" distB="0" distL="0" distR="0" wp14:anchorId="4D26D180" wp14:editId="653FF50A">
            <wp:extent cx="5324475" cy="1292855"/>
            <wp:effectExtent l="0" t="0" r="0" b="3175"/>
            <wp:docPr id="934"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E1B3.tmp"/>
                    <pic:cNvPicPr/>
                  </pic:nvPicPr>
                  <pic:blipFill>
                    <a:blip r:embed="rId334" cstate="email">
                      <a:extLst>
                        <a:ext uri="{28A0092B-C50C-407E-A947-70E740481C1C}">
                          <a14:useLocalDpi xmlns:a14="http://schemas.microsoft.com/office/drawing/2010/main" val="0"/>
                        </a:ext>
                      </a:extLst>
                    </a:blip>
                    <a:stretch>
                      <a:fillRect/>
                    </a:stretch>
                  </pic:blipFill>
                  <pic:spPr>
                    <a:xfrm>
                      <a:off x="0" y="0"/>
                      <a:ext cx="5326795" cy="1293418"/>
                    </a:xfrm>
                    <a:prstGeom prst="rect">
                      <a:avLst/>
                    </a:prstGeom>
                  </pic:spPr>
                </pic:pic>
              </a:graphicData>
            </a:graphic>
          </wp:inline>
        </w:drawing>
      </w:r>
    </w:p>
    <w:p w:rsidR="00CE53DE" w:rsidRPr="00257295" w:rsidRDefault="00CE53DE" w:rsidP="00A615BF">
      <w:pPr>
        <w:pStyle w:val="Heading3"/>
        <w:spacing w:before="163" w:after="163"/>
      </w:pPr>
      <w:bookmarkStart w:id="70" w:name="_Toc390712641"/>
      <w:r w:rsidRPr="00257295">
        <w:rPr>
          <w:rFonts w:hint="eastAsia"/>
        </w:rPr>
        <w:t>内存信息构造</w:t>
      </w:r>
      <w:bookmarkEnd w:id="70"/>
    </w:p>
    <w:p w:rsidR="00CE53DE" w:rsidRPr="00FA4634" w:rsidRDefault="00CE53DE" w:rsidP="00030C01">
      <w:pPr>
        <w:ind w:firstLineChars="0" w:firstLine="420"/>
      </w:pPr>
      <w:r w:rsidRPr="00FA4634">
        <w:rPr>
          <w:rFonts w:hint="eastAsia"/>
        </w:rPr>
        <w:t>内存信息构造在架构设置时执行，如下：</w:t>
      </w:r>
    </w:p>
    <w:p w:rsidR="00CE53DE" w:rsidRDefault="00CE53DE" w:rsidP="00CE53DE">
      <w:pPr>
        <w:pStyle w:val="a7"/>
        <w:ind w:leftChars="175"/>
      </w:pPr>
      <w:r w:rsidRPr="00257295">
        <w:rPr>
          <w:rFonts w:hint="eastAsia"/>
        </w:rPr>
        <w:drawing>
          <wp:inline distT="0" distB="0" distL="0" distR="0" wp14:anchorId="61A85CCB" wp14:editId="12FCC19F">
            <wp:extent cx="5740939" cy="1078302"/>
            <wp:effectExtent l="0" t="0" r="0" b="762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CC87.tmp"/>
                    <pic:cNvPicPr/>
                  </pic:nvPicPr>
                  <pic:blipFill>
                    <a:blip r:embed="rId335" cstate="email">
                      <a:extLst>
                        <a:ext uri="{28A0092B-C50C-407E-A947-70E740481C1C}">
                          <a14:useLocalDpi xmlns:a14="http://schemas.microsoft.com/office/drawing/2010/main" val="0"/>
                        </a:ext>
                      </a:extLst>
                    </a:blip>
                    <a:stretch>
                      <a:fillRect/>
                    </a:stretch>
                  </pic:blipFill>
                  <pic:spPr>
                    <a:xfrm>
                      <a:off x="0" y="0"/>
                      <a:ext cx="5751773" cy="1080337"/>
                    </a:xfrm>
                    <a:prstGeom prst="rect">
                      <a:avLst/>
                    </a:prstGeom>
                  </pic:spPr>
                </pic:pic>
              </a:graphicData>
            </a:graphic>
          </wp:inline>
        </w:drawing>
      </w:r>
    </w:p>
    <w:p w:rsidR="00872CC3" w:rsidRPr="00257295" w:rsidRDefault="00872CC3" w:rsidP="00D734B9">
      <w:pPr>
        <w:pStyle w:val="ListParagraph"/>
        <w:numPr>
          <w:ilvl w:val="0"/>
          <w:numId w:val="85"/>
        </w:numPr>
        <w:ind w:firstLineChars="0"/>
      </w:pPr>
      <w:r w:rsidRPr="00257295">
        <w:rPr>
          <w:rFonts w:hint="eastAsia"/>
        </w:rPr>
        <w:t>物理内存块配置</w:t>
      </w:r>
    </w:p>
    <w:p w:rsidR="00872CC3" w:rsidRDefault="00872CC3" w:rsidP="00872CC3">
      <w:pPr>
        <w:ind w:left="420" w:firstLineChars="0" w:firstLine="420"/>
      </w:pPr>
      <w:r w:rsidRPr="00257295">
        <w:rPr>
          <w:rFonts w:hint="eastAsia"/>
        </w:rPr>
        <w:t>物理内存块的配置</w:t>
      </w:r>
      <w:r>
        <w:rPr>
          <w:rFonts w:hint="eastAsia"/>
        </w:rPr>
        <w:t>通过调用如下方法添加到内核：</w:t>
      </w:r>
    </w:p>
    <w:p w:rsidR="00872CC3" w:rsidRPr="00257295" w:rsidRDefault="00872CC3" w:rsidP="00872CC3">
      <w:pPr>
        <w:pStyle w:val="a7"/>
        <w:ind w:leftChars="175" w:firstLine="420"/>
      </w:pPr>
      <w:r w:rsidRPr="00257295">
        <w:rPr>
          <w:rFonts w:hint="eastAsia"/>
        </w:rPr>
        <w:drawing>
          <wp:inline distT="0" distB="0" distL="0" distR="0" wp14:anchorId="059CBD7E" wp14:editId="691E3E3F">
            <wp:extent cx="5150730" cy="3724275"/>
            <wp:effectExtent l="0" t="0" r="0" b="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BB3C.tmp"/>
                    <pic:cNvPicPr/>
                  </pic:nvPicPr>
                  <pic:blipFill>
                    <a:blip r:embed="rId336" cstate="email">
                      <a:extLst>
                        <a:ext uri="{28A0092B-C50C-407E-A947-70E740481C1C}">
                          <a14:useLocalDpi xmlns:a14="http://schemas.microsoft.com/office/drawing/2010/main" val="0"/>
                        </a:ext>
                      </a:extLst>
                    </a:blip>
                    <a:stretch>
                      <a:fillRect/>
                    </a:stretch>
                  </pic:blipFill>
                  <pic:spPr>
                    <a:xfrm>
                      <a:off x="0" y="0"/>
                      <a:ext cx="5152590" cy="3725620"/>
                    </a:xfrm>
                    <a:prstGeom prst="rect">
                      <a:avLst/>
                    </a:prstGeom>
                  </pic:spPr>
                </pic:pic>
              </a:graphicData>
            </a:graphic>
          </wp:inline>
        </w:drawing>
      </w:r>
    </w:p>
    <w:p w:rsidR="00872CC3" w:rsidRDefault="00872CC3" w:rsidP="00872CC3">
      <w:pPr>
        <w:ind w:left="420" w:firstLineChars="0" w:firstLine="420"/>
      </w:pPr>
      <w:r>
        <w:rPr>
          <w:rFonts w:hint="eastAsia"/>
        </w:rPr>
        <w:t>内核解析内存配置的方式如下：</w:t>
      </w:r>
    </w:p>
    <w:p w:rsidR="00872CC3" w:rsidRDefault="00872CC3" w:rsidP="00D734B9">
      <w:pPr>
        <w:pStyle w:val="ListParagraph"/>
        <w:numPr>
          <w:ilvl w:val="0"/>
          <w:numId w:val="191"/>
        </w:numPr>
        <w:ind w:firstLineChars="0"/>
      </w:pPr>
      <w:r w:rsidRPr="00257295">
        <w:rPr>
          <w:rFonts w:hint="eastAsia"/>
        </w:rPr>
        <w:t>使用引导程序传递的内存</w:t>
      </w:r>
      <w:r w:rsidRPr="00257295">
        <w:rPr>
          <w:rFonts w:hint="eastAsia"/>
        </w:rPr>
        <w:t>tag</w:t>
      </w:r>
      <w:r w:rsidRPr="00257295">
        <w:rPr>
          <w:rFonts w:hint="eastAsia"/>
        </w:rPr>
        <w:t>参数解析</w:t>
      </w:r>
    </w:p>
    <w:p w:rsidR="00872CC3" w:rsidRPr="00257295" w:rsidRDefault="00872CC3" w:rsidP="00872CC3">
      <w:pPr>
        <w:pStyle w:val="ListParagraph"/>
        <w:ind w:left="1200" w:firstLineChars="0" w:firstLine="0"/>
      </w:pPr>
      <w:r w:rsidRPr="00257295">
        <w:rPr>
          <w:rFonts w:hint="eastAsia"/>
        </w:rPr>
        <w:lastRenderedPageBreak/>
        <w:t>内核启动参数解析过程中运行，其地址空间为物理地址。</w:t>
      </w:r>
    </w:p>
    <w:p w:rsidR="00872CC3" w:rsidRDefault="00872CC3" w:rsidP="00872CC3">
      <w:pPr>
        <w:pStyle w:val="a7"/>
        <w:ind w:leftChars="325" w:left="780" w:firstLine="420"/>
      </w:pPr>
      <w:r w:rsidRPr="00257295">
        <w:rPr>
          <w:rFonts w:hint="eastAsia"/>
        </w:rPr>
        <w:drawing>
          <wp:inline distT="0" distB="0" distL="0" distR="0" wp14:anchorId="4846EEEC" wp14:editId="6448AD1F">
            <wp:extent cx="4658400" cy="1076400"/>
            <wp:effectExtent l="0" t="0" r="8890" b="952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EA97.tmp"/>
                    <pic:cNvPicPr/>
                  </pic:nvPicPr>
                  <pic:blipFill>
                    <a:blip r:embed="rId337">
                      <a:extLst>
                        <a:ext uri="{28A0092B-C50C-407E-A947-70E740481C1C}">
                          <a14:useLocalDpi xmlns:a14="http://schemas.microsoft.com/office/drawing/2010/main" val="0"/>
                        </a:ext>
                      </a:extLst>
                    </a:blip>
                    <a:stretch>
                      <a:fillRect/>
                    </a:stretch>
                  </pic:blipFill>
                  <pic:spPr>
                    <a:xfrm>
                      <a:off x="0" y="0"/>
                      <a:ext cx="4658400" cy="1076400"/>
                    </a:xfrm>
                    <a:prstGeom prst="rect">
                      <a:avLst/>
                    </a:prstGeom>
                    <a:noFill/>
                    <a:ln>
                      <a:noFill/>
                    </a:ln>
                  </pic:spPr>
                </pic:pic>
              </a:graphicData>
            </a:graphic>
          </wp:inline>
        </w:drawing>
      </w:r>
    </w:p>
    <w:p w:rsidR="00872CC3" w:rsidRDefault="00872CC3" w:rsidP="00D734B9">
      <w:pPr>
        <w:pStyle w:val="ListParagraph"/>
        <w:numPr>
          <w:ilvl w:val="0"/>
          <w:numId w:val="191"/>
        </w:numPr>
        <w:ind w:firstLineChars="0"/>
      </w:pPr>
      <w:r>
        <w:rPr>
          <w:rFonts w:hint="eastAsia"/>
        </w:rPr>
        <w:tab/>
      </w:r>
      <w:r>
        <w:rPr>
          <w:rFonts w:hint="eastAsia"/>
        </w:rPr>
        <w:t>通过</w:t>
      </w:r>
      <w:r>
        <w:t>tag</w:t>
      </w:r>
      <w:r>
        <w:rPr>
          <w:rFonts w:hint="eastAsia"/>
        </w:rPr>
        <w:t>的</w:t>
      </w:r>
      <w:r>
        <w:t>commdline</w:t>
      </w:r>
      <w:r>
        <w:rPr>
          <w:rFonts w:hint="eastAsia"/>
        </w:rPr>
        <w:t>的“</w:t>
      </w:r>
      <w:r>
        <w:t>mem=”</w:t>
      </w:r>
      <w:r>
        <w:rPr>
          <w:rFonts w:hint="eastAsia"/>
        </w:rPr>
        <w:t>解析</w:t>
      </w:r>
    </w:p>
    <w:p w:rsidR="00872CC3" w:rsidRDefault="00872CC3" w:rsidP="00872CC3">
      <w:pPr>
        <w:ind w:left="720" w:firstLine="480"/>
      </w:pPr>
      <w:r w:rsidRPr="0015664D">
        <w:t>arch/arm/kernel/setup.c</w:t>
      </w:r>
    </w:p>
    <w:p w:rsidR="00872CC3" w:rsidRDefault="00872CC3" w:rsidP="00872CC3">
      <w:pPr>
        <w:spacing w:line="240" w:lineRule="auto"/>
        <w:ind w:left="720" w:firstLine="480"/>
      </w:pPr>
      <w:r>
        <w:rPr>
          <w:rFonts w:hint="eastAsia"/>
          <w:noProof/>
        </w:rPr>
        <w:drawing>
          <wp:inline distT="0" distB="0" distL="0" distR="0" wp14:anchorId="532672D9" wp14:editId="0510E0F4">
            <wp:extent cx="4215537" cy="24067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C4EBB.tmp"/>
                    <pic:cNvPicPr/>
                  </pic:nvPicPr>
                  <pic:blipFill>
                    <a:blip r:embed="rId338">
                      <a:extLst>
                        <a:ext uri="{28A0092B-C50C-407E-A947-70E740481C1C}">
                          <a14:useLocalDpi xmlns:a14="http://schemas.microsoft.com/office/drawing/2010/main" val="0"/>
                        </a:ext>
                      </a:extLst>
                    </a:blip>
                    <a:stretch>
                      <a:fillRect/>
                    </a:stretch>
                  </pic:blipFill>
                  <pic:spPr>
                    <a:xfrm>
                      <a:off x="0" y="0"/>
                      <a:ext cx="4215639" cy="2406827"/>
                    </a:xfrm>
                    <a:prstGeom prst="rect">
                      <a:avLst/>
                    </a:prstGeom>
                  </pic:spPr>
                </pic:pic>
              </a:graphicData>
            </a:graphic>
          </wp:inline>
        </w:drawing>
      </w:r>
    </w:p>
    <w:p w:rsidR="00872CC3" w:rsidRDefault="00872CC3" w:rsidP="00D734B9">
      <w:pPr>
        <w:pStyle w:val="ListParagraph"/>
        <w:numPr>
          <w:ilvl w:val="0"/>
          <w:numId w:val="191"/>
        </w:numPr>
        <w:ind w:firstLineChars="0"/>
      </w:pPr>
      <w:r>
        <w:rPr>
          <w:rFonts w:hint="eastAsia"/>
        </w:rPr>
        <w:t>通过解析设备树配置</w:t>
      </w:r>
    </w:p>
    <w:p w:rsidR="00872CC3" w:rsidRDefault="00872CC3" w:rsidP="00872CC3">
      <w:pPr>
        <w:spacing w:line="240" w:lineRule="auto"/>
        <w:ind w:left="720" w:firstLine="480"/>
      </w:pPr>
      <w:r w:rsidRPr="00872CC3">
        <w:t>arch/arm/kernel/devtree.c</w:t>
      </w:r>
    </w:p>
    <w:p w:rsidR="00872CC3" w:rsidRDefault="00872CC3" w:rsidP="00872CC3">
      <w:pPr>
        <w:spacing w:line="240" w:lineRule="auto"/>
        <w:ind w:left="720" w:firstLine="480"/>
      </w:pPr>
      <w:r>
        <w:rPr>
          <w:rFonts w:hint="eastAsia"/>
          <w:noProof/>
        </w:rPr>
        <w:drawing>
          <wp:inline distT="0" distB="0" distL="0" distR="0" wp14:anchorId="73929640" wp14:editId="599B1C7F">
            <wp:extent cx="4658264" cy="5997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C3EB5.tmp"/>
                    <pic:cNvPicPr/>
                  </pic:nvPicPr>
                  <pic:blipFill>
                    <a:blip r:embed="rId339">
                      <a:extLst>
                        <a:ext uri="{28A0092B-C50C-407E-A947-70E740481C1C}">
                          <a14:useLocalDpi xmlns:a14="http://schemas.microsoft.com/office/drawing/2010/main" val="0"/>
                        </a:ext>
                      </a:extLst>
                    </a:blip>
                    <a:stretch>
                      <a:fillRect/>
                    </a:stretch>
                  </pic:blipFill>
                  <pic:spPr>
                    <a:xfrm>
                      <a:off x="0" y="0"/>
                      <a:ext cx="4659684" cy="599924"/>
                    </a:xfrm>
                    <a:prstGeom prst="rect">
                      <a:avLst/>
                    </a:prstGeom>
                  </pic:spPr>
                </pic:pic>
              </a:graphicData>
            </a:graphic>
          </wp:inline>
        </w:drawing>
      </w:r>
    </w:p>
    <w:p w:rsidR="00CD1146" w:rsidRDefault="00CD1146" w:rsidP="00872CC3">
      <w:pPr>
        <w:spacing w:line="240" w:lineRule="auto"/>
        <w:ind w:left="720" w:firstLine="480"/>
      </w:pPr>
      <w:r w:rsidRPr="00CD1146">
        <w:t>drivers/of/fdt.c</w:t>
      </w:r>
    </w:p>
    <w:p w:rsidR="00CD1146" w:rsidRDefault="00CD1146" w:rsidP="00872CC3">
      <w:pPr>
        <w:spacing w:line="240" w:lineRule="auto"/>
        <w:ind w:left="720" w:firstLine="480"/>
      </w:pPr>
      <w:r>
        <w:rPr>
          <w:rFonts w:hint="eastAsia"/>
          <w:noProof/>
        </w:rPr>
        <w:drawing>
          <wp:inline distT="0" distB="0" distL="0" distR="0" wp14:anchorId="2EA108BB" wp14:editId="72D8CA8B">
            <wp:extent cx="4856672" cy="2376512"/>
            <wp:effectExtent l="0" t="0" r="127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C787F.tmp"/>
                    <pic:cNvPicPr/>
                  </pic:nvPicPr>
                  <pic:blipFill>
                    <a:blip r:embed="rId340">
                      <a:extLst>
                        <a:ext uri="{28A0092B-C50C-407E-A947-70E740481C1C}">
                          <a14:useLocalDpi xmlns:a14="http://schemas.microsoft.com/office/drawing/2010/main" val="0"/>
                        </a:ext>
                      </a:extLst>
                    </a:blip>
                    <a:stretch>
                      <a:fillRect/>
                    </a:stretch>
                  </pic:blipFill>
                  <pic:spPr>
                    <a:xfrm>
                      <a:off x="0" y="0"/>
                      <a:ext cx="4856992" cy="2376669"/>
                    </a:xfrm>
                    <a:prstGeom prst="rect">
                      <a:avLst/>
                    </a:prstGeom>
                  </pic:spPr>
                </pic:pic>
              </a:graphicData>
            </a:graphic>
          </wp:inline>
        </w:drawing>
      </w:r>
    </w:p>
    <w:p w:rsidR="00CE53DE" w:rsidRPr="00257295" w:rsidRDefault="00CE53DE" w:rsidP="00D734B9">
      <w:pPr>
        <w:pStyle w:val="ListParagraph"/>
        <w:numPr>
          <w:ilvl w:val="0"/>
          <w:numId w:val="85"/>
        </w:numPr>
        <w:ind w:firstLineChars="0"/>
      </w:pPr>
      <w:r w:rsidRPr="00257295">
        <w:rPr>
          <w:rFonts w:hint="eastAsia"/>
        </w:rPr>
        <w:lastRenderedPageBreak/>
        <w:t>vmalloc</w:t>
      </w:r>
      <w:r w:rsidRPr="00257295">
        <w:rPr>
          <w:rFonts w:hint="eastAsia"/>
        </w:rPr>
        <w:t>内存区设置</w:t>
      </w:r>
    </w:p>
    <w:p w:rsidR="00CE53DE" w:rsidRPr="00257295" w:rsidRDefault="00CE53DE" w:rsidP="00CE53DE">
      <w:pPr>
        <w:pStyle w:val="ListParagraph"/>
        <w:ind w:left="840" w:firstLineChars="0" w:firstLine="0"/>
      </w:pPr>
      <w:r w:rsidRPr="00257295">
        <w:rPr>
          <w:rFonts w:hint="eastAsia"/>
        </w:rPr>
        <w:t>在</w:t>
      </w:r>
      <w:r w:rsidRPr="00257295">
        <w:rPr>
          <w:rFonts w:hint="eastAsia"/>
        </w:rPr>
        <w:t>ealrly_param</w:t>
      </w:r>
      <w:r w:rsidRPr="00257295">
        <w:rPr>
          <w:rFonts w:hint="eastAsia"/>
        </w:rPr>
        <w:t>解析时设置，如下：</w:t>
      </w:r>
    </w:p>
    <w:p w:rsidR="00CE53DE" w:rsidRPr="00257295" w:rsidRDefault="00CE53DE" w:rsidP="00CE53DE">
      <w:pPr>
        <w:pStyle w:val="a7"/>
        <w:ind w:leftChars="350" w:left="840"/>
      </w:pPr>
      <w:r w:rsidRPr="00257295">
        <w:rPr>
          <w:rFonts w:hint="eastAsia"/>
        </w:rPr>
        <w:drawing>
          <wp:inline distT="0" distB="0" distL="0" distR="0" wp14:anchorId="01DF23D2" wp14:editId="686DE35D">
            <wp:extent cx="4649638" cy="3787916"/>
            <wp:effectExtent l="0" t="0" r="0" b="3175"/>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ED1A.tmp"/>
                    <pic:cNvPicPr/>
                  </pic:nvPicPr>
                  <pic:blipFill>
                    <a:blip r:embed="rId341" cstate="email">
                      <a:extLst>
                        <a:ext uri="{28A0092B-C50C-407E-A947-70E740481C1C}">
                          <a14:useLocalDpi xmlns:a14="http://schemas.microsoft.com/office/drawing/2010/main" val="0"/>
                        </a:ext>
                      </a:extLst>
                    </a:blip>
                    <a:stretch>
                      <a:fillRect/>
                    </a:stretch>
                  </pic:blipFill>
                  <pic:spPr>
                    <a:xfrm>
                      <a:off x="0" y="0"/>
                      <a:ext cx="4666766" cy="3801870"/>
                    </a:xfrm>
                    <a:prstGeom prst="rect">
                      <a:avLst/>
                    </a:prstGeom>
                  </pic:spPr>
                </pic:pic>
              </a:graphicData>
            </a:graphic>
          </wp:inline>
        </w:drawing>
      </w:r>
    </w:p>
    <w:p w:rsidR="00CE53DE" w:rsidRPr="00257295" w:rsidRDefault="00CE53DE" w:rsidP="00CE53DE">
      <w:pPr>
        <w:ind w:firstLine="480"/>
      </w:pPr>
      <w:r w:rsidRPr="00257295">
        <w:rPr>
          <w:rFonts w:hint="eastAsia"/>
        </w:rPr>
        <w:tab/>
      </w:r>
      <w:r w:rsidRPr="00257295">
        <w:rPr>
          <w:rFonts w:hint="eastAsia"/>
        </w:rPr>
        <w:t>其中</w:t>
      </w:r>
      <w:r w:rsidRPr="00257295">
        <w:rPr>
          <w:rFonts w:hint="eastAsia"/>
        </w:rPr>
        <w:t>vmalloc_min</w:t>
      </w:r>
      <w:r w:rsidRPr="00257295">
        <w:rPr>
          <w:rFonts w:hint="eastAsia"/>
        </w:rPr>
        <w:t>：</w:t>
      </w:r>
    </w:p>
    <w:p w:rsidR="00CE53DE" w:rsidRPr="00257295" w:rsidRDefault="00CE53DE" w:rsidP="00CE53DE">
      <w:pPr>
        <w:ind w:left="780" w:firstLine="480"/>
      </w:pPr>
      <w:r w:rsidRPr="00257295">
        <w:rPr>
          <w:rFonts w:hint="eastAsia"/>
        </w:rPr>
        <w:t xml:space="preserve"> </w:t>
      </w:r>
      <w:r w:rsidRPr="00257295">
        <w:rPr>
          <w:rFonts w:hint="eastAsia"/>
        </w:rPr>
        <w:t>默认值为</w:t>
      </w:r>
      <w:r w:rsidRPr="00257295">
        <w:rPr>
          <w:rFonts w:hint="eastAsia"/>
        </w:rPr>
        <w:t xml:space="preserve">VMALLOC_END (FF00 0000) </w:t>
      </w:r>
      <w:r w:rsidRPr="00257295">
        <w:t>–</w:t>
      </w:r>
      <w:r w:rsidRPr="00257295">
        <w:rPr>
          <w:rFonts w:hint="eastAsia"/>
        </w:rPr>
        <w:t xml:space="preserve"> 248M = EF80 0000</w:t>
      </w:r>
      <w:r w:rsidRPr="00257295">
        <w:rPr>
          <w:rFonts w:hint="eastAsia"/>
        </w:rPr>
        <w:t>，</w:t>
      </w:r>
    </w:p>
    <w:p w:rsidR="00CE53DE" w:rsidRDefault="00CE53DE" w:rsidP="00CE53DE">
      <w:pPr>
        <w:ind w:left="780" w:firstLine="480"/>
      </w:pPr>
      <w:r w:rsidRPr="00257295">
        <w:rPr>
          <w:rFonts w:hint="eastAsia"/>
        </w:rPr>
        <w:t xml:space="preserve"> </w:t>
      </w:r>
      <w:r w:rsidRPr="00257295">
        <w:rPr>
          <w:rFonts w:hint="eastAsia"/>
        </w:rPr>
        <w:t>最小值为</w:t>
      </w:r>
      <w:r w:rsidRPr="00257295">
        <w:rPr>
          <w:rFonts w:hint="eastAsia"/>
        </w:rPr>
        <w:t xml:space="preserve">VMALLOC_END (FF00 0000) </w:t>
      </w:r>
      <w:r w:rsidRPr="00257295">
        <w:t>–</w:t>
      </w:r>
      <w:r w:rsidRPr="00257295">
        <w:rPr>
          <w:rFonts w:hint="eastAsia"/>
        </w:rPr>
        <w:t xml:space="preserve"> 16M = FE00 0000 </w:t>
      </w:r>
    </w:p>
    <w:p w:rsidR="004D42D8" w:rsidRPr="00257295" w:rsidRDefault="004D42D8" w:rsidP="00D734B9">
      <w:pPr>
        <w:pStyle w:val="ListParagraph"/>
        <w:numPr>
          <w:ilvl w:val="0"/>
          <w:numId w:val="85"/>
        </w:numPr>
        <w:ind w:firstLineChars="0"/>
      </w:pPr>
      <w:r w:rsidRPr="00257295">
        <w:rPr>
          <w:rFonts w:hint="eastAsia"/>
        </w:rPr>
        <w:t>物理内存块信息整理</w:t>
      </w:r>
    </w:p>
    <w:p w:rsidR="004D42D8" w:rsidRPr="00257295" w:rsidRDefault="004D42D8" w:rsidP="004D42D8">
      <w:pPr>
        <w:pStyle w:val="a7"/>
        <w:ind w:leftChars="175" w:firstLine="420"/>
      </w:pPr>
      <w:r w:rsidRPr="00257295">
        <w:rPr>
          <w:rFonts w:hint="eastAsia"/>
        </w:rPr>
        <w:lastRenderedPageBreak/>
        <w:drawing>
          <wp:inline distT="0" distB="0" distL="0" distR="0" wp14:anchorId="5AB849D7" wp14:editId="6AF5B2E4">
            <wp:extent cx="5219700" cy="3918713"/>
            <wp:effectExtent l="0" t="0" r="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9053.tmp"/>
                    <pic:cNvPicPr/>
                  </pic:nvPicPr>
                  <pic:blipFill>
                    <a:blip r:embed="rId342" cstate="email">
                      <a:extLst>
                        <a:ext uri="{28A0092B-C50C-407E-A947-70E740481C1C}">
                          <a14:useLocalDpi xmlns:a14="http://schemas.microsoft.com/office/drawing/2010/main" val="0"/>
                        </a:ext>
                      </a:extLst>
                    </a:blip>
                    <a:stretch>
                      <a:fillRect/>
                    </a:stretch>
                  </pic:blipFill>
                  <pic:spPr>
                    <a:xfrm>
                      <a:off x="0" y="0"/>
                      <a:ext cx="5221932" cy="3920389"/>
                    </a:xfrm>
                    <a:prstGeom prst="rect">
                      <a:avLst/>
                    </a:prstGeom>
                  </pic:spPr>
                </pic:pic>
              </a:graphicData>
            </a:graphic>
          </wp:inline>
        </w:drawing>
      </w:r>
    </w:p>
    <w:p w:rsidR="004D42D8" w:rsidRPr="00257295" w:rsidRDefault="004D42D8" w:rsidP="004D42D8">
      <w:pPr>
        <w:ind w:left="420" w:firstLineChars="0" w:firstLine="420"/>
      </w:pPr>
      <w:r w:rsidRPr="00257295">
        <w:rPr>
          <w:rFonts w:hint="eastAsia"/>
        </w:rPr>
        <w:t>对物理内存块的配置进行统计，并计算出高端内存的起始位置</w:t>
      </w:r>
      <w:r w:rsidRPr="00257295">
        <w:rPr>
          <w:rFonts w:hint="eastAsia"/>
        </w:rPr>
        <w:t>(</w:t>
      </w:r>
      <w:r w:rsidRPr="00257295">
        <w:rPr>
          <w:rFonts w:hint="eastAsia"/>
        </w:rPr>
        <w:t>虚拟地址</w:t>
      </w:r>
      <w:r w:rsidRPr="00257295">
        <w:rPr>
          <w:rFonts w:hint="eastAsia"/>
        </w:rPr>
        <w:t>)</w:t>
      </w:r>
      <w:r w:rsidRPr="00257295">
        <w:rPr>
          <w:rFonts w:hint="eastAsia"/>
        </w:rPr>
        <w:t>，因为物理内存最大值对应的虚拟地址小于</w:t>
      </w:r>
      <w:r w:rsidRPr="00257295">
        <w:rPr>
          <w:rFonts w:hint="eastAsia"/>
        </w:rPr>
        <w:t>vmalloc_min</w:t>
      </w:r>
      <w:r w:rsidRPr="00257295">
        <w:rPr>
          <w:rFonts w:hint="eastAsia"/>
        </w:rPr>
        <w:t>，所以高端内存虚拟</w:t>
      </w:r>
    </w:p>
    <w:p w:rsidR="004D42D8" w:rsidRPr="00257295" w:rsidRDefault="004D42D8" w:rsidP="004D42D8">
      <w:pPr>
        <w:ind w:left="420" w:firstLineChars="0" w:firstLine="420"/>
      </w:pPr>
      <w:r w:rsidRPr="00257295">
        <w:rPr>
          <w:rFonts w:hint="eastAsia"/>
        </w:rPr>
        <w:t>址即物理内存最大值对应的虚拟地址。</w:t>
      </w:r>
    </w:p>
    <w:p w:rsidR="004D42D8" w:rsidRPr="00257295" w:rsidRDefault="004D42D8" w:rsidP="004D42D8">
      <w:pPr>
        <w:ind w:left="420" w:firstLineChars="0" w:firstLine="420"/>
      </w:pPr>
      <w:r w:rsidRPr="00257295">
        <w:rPr>
          <w:rFonts w:hint="eastAsia"/>
        </w:rPr>
        <w:t>即</w:t>
      </w:r>
      <w:r w:rsidRPr="00257295">
        <w:rPr>
          <w:rFonts w:hint="eastAsia"/>
        </w:rPr>
        <w:t xml:space="preserve"> high_memory = 0xC0000000 + 64M(</w:t>
      </w:r>
      <w:r w:rsidRPr="00257295">
        <w:rPr>
          <w:rFonts w:hint="eastAsia"/>
        </w:rPr>
        <w:t>物理内存大小</w:t>
      </w:r>
      <w:r w:rsidRPr="00257295">
        <w:rPr>
          <w:rFonts w:hint="eastAsia"/>
        </w:rPr>
        <w:t>) = 0xC400 0000</w:t>
      </w:r>
    </w:p>
    <w:p w:rsidR="004D42D8" w:rsidRPr="00257295" w:rsidRDefault="004D42D8" w:rsidP="004D42D8">
      <w:pPr>
        <w:ind w:left="420" w:firstLineChars="0" w:firstLine="420"/>
      </w:pPr>
      <w:r w:rsidRPr="00257295">
        <w:rPr>
          <w:rFonts w:hint="eastAsia"/>
        </w:rPr>
        <w:t>逻辑内存块的最高地址为</w:t>
      </w:r>
      <w:r w:rsidRPr="00257295">
        <w:rPr>
          <w:rFonts w:hint="eastAsia"/>
        </w:rPr>
        <w:t xml:space="preserve"> 0x34000000</w:t>
      </w:r>
      <w:r w:rsidRPr="00257295">
        <w:rPr>
          <w:rFonts w:hint="eastAsia"/>
        </w:rPr>
        <w:t>。</w:t>
      </w:r>
    </w:p>
    <w:p w:rsidR="004D42D8" w:rsidRPr="00257295" w:rsidRDefault="004D42D8" w:rsidP="004D42D8">
      <w:pPr>
        <w:ind w:left="420" w:firstLineChars="0" w:firstLine="420"/>
      </w:pPr>
      <w:r w:rsidRPr="00257295">
        <w:rPr>
          <w:rFonts w:hint="eastAsia"/>
        </w:rPr>
        <w:t>则</w:t>
      </w:r>
      <w:r w:rsidRPr="00257295">
        <w:rPr>
          <w:rFonts w:hint="eastAsia"/>
        </w:rPr>
        <w:t>vmalloc</w:t>
      </w:r>
      <w:r w:rsidRPr="00257295">
        <w:rPr>
          <w:rFonts w:hint="eastAsia"/>
        </w:rPr>
        <w:t>对应的虚拟地址为</w:t>
      </w:r>
      <w:r w:rsidRPr="00257295">
        <w:rPr>
          <w:rFonts w:hint="eastAsia"/>
        </w:rPr>
        <w:t>0xC4800000(high_memory+8M)~0xFF000000</w:t>
      </w:r>
    </w:p>
    <w:p w:rsidR="00CE53DE" w:rsidRPr="00257295" w:rsidRDefault="00CE53DE" w:rsidP="00D734B9">
      <w:pPr>
        <w:pStyle w:val="ListParagraph"/>
        <w:numPr>
          <w:ilvl w:val="0"/>
          <w:numId w:val="85"/>
        </w:numPr>
        <w:ind w:firstLineChars="0"/>
      </w:pPr>
      <w:r w:rsidRPr="00257295">
        <w:rPr>
          <w:rFonts w:hint="eastAsia"/>
        </w:rPr>
        <w:t>逻辑内存块配置</w:t>
      </w:r>
    </w:p>
    <w:p w:rsidR="00CE53DE" w:rsidRPr="00257295" w:rsidRDefault="00CE53DE" w:rsidP="00CE53DE">
      <w:pPr>
        <w:pStyle w:val="ListParagraph"/>
        <w:ind w:left="840" w:firstLineChars="0" w:firstLine="0"/>
      </w:pPr>
      <w:r w:rsidRPr="00257295">
        <w:rPr>
          <w:rFonts w:hint="eastAsia"/>
        </w:rPr>
        <w:t>逻辑内存块配置信息与物理内存块配置对应，配置方法如下：</w:t>
      </w:r>
    </w:p>
    <w:p w:rsidR="00CE53DE" w:rsidRPr="00257295" w:rsidRDefault="00CE53DE" w:rsidP="00CE53DE">
      <w:pPr>
        <w:pStyle w:val="a7"/>
        <w:ind w:leftChars="175" w:firstLine="420"/>
      </w:pPr>
      <w:r w:rsidRPr="00257295">
        <w:rPr>
          <w:rFonts w:hint="eastAsia"/>
        </w:rPr>
        <w:lastRenderedPageBreak/>
        <w:drawing>
          <wp:inline distT="0" distB="0" distL="0" distR="0" wp14:anchorId="6EDCC358" wp14:editId="263F042D">
            <wp:extent cx="4984421" cy="2371725"/>
            <wp:effectExtent l="0" t="0" r="6985"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613C.tmp"/>
                    <pic:cNvPicPr/>
                  </pic:nvPicPr>
                  <pic:blipFill>
                    <a:blip r:embed="rId343" cstate="email">
                      <a:extLst>
                        <a:ext uri="{28A0092B-C50C-407E-A947-70E740481C1C}">
                          <a14:useLocalDpi xmlns:a14="http://schemas.microsoft.com/office/drawing/2010/main" val="0"/>
                        </a:ext>
                      </a:extLst>
                    </a:blip>
                    <a:stretch>
                      <a:fillRect/>
                    </a:stretch>
                  </pic:blipFill>
                  <pic:spPr>
                    <a:xfrm>
                      <a:off x="0" y="0"/>
                      <a:ext cx="4990131" cy="2374442"/>
                    </a:xfrm>
                    <a:prstGeom prst="rect">
                      <a:avLst/>
                    </a:prstGeom>
                  </pic:spPr>
                </pic:pic>
              </a:graphicData>
            </a:graphic>
          </wp:inline>
        </w:drawing>
      </w:r>
    </w:p>
    <w:p w:rsidR="00CE53DE" w:rsidRPr="00257295" w:rsidRDefault="00CE53DE" w:rsidP="00720976">
      <w:pPr>
        <w:pStyle w:val="ListParagraph"/>
        <w:ind w:left="840" w:firstLineChars="0" w:firstLine="0"/>
      </w:pPr>
      <w:r w:rsidRPr="00257295">
        <w:rPr>
          <w:rFonts w:hint="eastAsia"/>
        </w:rPr>
        <w:t>其中逻辑内存块的地址是实际物理地址，增加逻辑块的接口如下：</w:t>
      </w:r>
    </w:p>
    <w:p w:rsidR="00CE53DE" w:rsidRPr="00257295" w:rsidRDefault="00CE53DE" w:rsidP="00D734B9">
      <w:pPr>
        <w:pStyle w:val="ListParagraph"/>
        <w:numPr>
          <w:ilvl w:val="0"/>
          <w:numId w:val="88"/>
        </w:numPr>
        <w:ind w:firstLineChars="0"/>
      </w:pPr>
      <w:r w:rsidRPr="00257295">
        <w:rPr>
          <w:rFonts w:hint="eastAsia"/>
        </w:rPr>
        <w:t>增加可读写的逻辑内存块的方法</w:t>
      </w:r>
    </w:p>
    <w:p w:rsidR="00CE53DE" w:rsidRPr="00257295" w:rsidRDefault="00CE53DE" w:rsidP="00CE53DE">
      <w:pPr>
        <w:pStyle w:val="a7"/>
        <w:ind w:leftChars="475" w:left="1140" w:firstLine="420"/>
      </w:pPr>
      <w:r w:rsidRPr="00257295">
        <w:rPr>
          <w:rFonts w:hint="eastAsia"/>
        </w:rPr>
        <w:drawing>
          <wp:inline distT="0" distB="0" distL="0" distR="0" wp14:anchorId="5A8FF9E7" wp14:editId="6072FEAA">
            <wp:extent cx="4621357" cy="600075"/>
            <wp:effectExtent l="0" t="0" r="8255"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6275.tmp"/>
                    <pic:cNvPicPr/>
                  </pic:nvPicPr>
                  <pic:blipFill>
                    <a:blip r:embed="rId344" cstate="email">
                      <a:extLst>
                        <a:ext uri="{28A0092B-C50C-407E-A947-70E740481C1C}">
                          <a14:useLocalDpi xmlns:a14="http://schemas.microsoft.com/office/drawing/2010/main" val="0"/>
                        </a:ext>
                      </a:extLst>
                    </a:blip>
                    <a:stretch>
                      <a:fillRect/>
                    </a:stretch>
                  </pic:blipFill>
                  <pic:spPr>
                    <a:xfrm>
                      <a:off x="0" y="0"/>
                      <a:ext cx="4622003" cy="600159"/>
                    </a:xfrm>
                    <a:prstGeom prst="rect">
                      <a:avLst/>
                    </a:prstGeom>
                  </pic:spPr>
                </pic:pic>
              </a:graphicData>
            </a:graphic>
          </wp:inline>
        </w:drawing>
      </w:r>
    </w:p>
    <w:p w:rsidR="00CE53DE" w:rsidRPr="00257295" w:rsidRDefault="00CE53DE" w:rsidP="00D734B9">
      <w:pPr>
        <w:pStyle w:val="ListParagraph"/>
        <w:numPr>
          <w:ilvl w:val="0"/>
          <w:numId w:val="88"/>
        </w:numPr>
        <w:ind w:firstLineChars="0"/>
      </w:pPr>
      <w:r w:rsidRPr="00257295">
        <w:rPr>
          <w:rFonts w:hint="eastAsia"/>
        </w:rPr>
        <w:t>增加预留的逻辑内存块的方法</w:t>
      </w:r>
    </w:p>
    <w:p w:rsidR="00CE53DE" w:rsidRPr="00257295" w:rsidRDefault="00CE53DE" w:rsidP="00CE53DE">
      <w:pPr>
        <w:pStyle w:val="ListParagraph"/>
        <w:ind w:left="1560" w:firstLineChars="0" w:firstLine="0"/>
      </w:pPr>
      <w:r w:rsidRPr="00257295">
        <w:rPr>
          <w:rFonts w:hint="eastAsia"/>
        </w:rPr>
        <w:t>内核代码区占用的物理内存作为默认的预留内存块。</w:t>
      </w:r>
    </w:p>
    <w:p w:rsidR="00CE53DE" w:rsidRPr="00257295" w:rsidRDefault="00CE53DE" w:rsidP="00CE53DE">
      <w:pPr>
        <w:pStyle w:val="a7"/>
        <w:ind w:leftChars="475" w:left="1140" w:firstLine="420"/>
      </w:pPr>
      <w:r w:rsidRPr="00257295">
        <w:rPr>
          <w:rFonts w:hint="eastAsia"/>
        </w:rPr>
        <w:drawing>
          <wp:inline distT="0" distB="0" distL="0" distR="0" wp14:anchorId="36A0A13E" wp14:editId="4B568710">
            <wp:extent cx="4705350" cy="1551309"/>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D5E0.tmp"/>
                    <pic:cNvPicPr/>
                  </pic:nvPicPr>
                  <pic:blipFill>
                    <a:blip r:embed="rId345" cstate="email">
                      <a:extLst>
                        <a:ext uri="{28A0092B-C50C-407E-A947-70E740481C1C}">
                          <a14:useLocalDpi xmlns:a14="http://schemas.microsoft.com/office/drawing/2010/main" val="0"/>
                        </a:ext>
                      </a:extLst>
                    </a:blip>
                    <a:stretch>
                      <a:fillRect/>
                    </a:stretch>
                  </pic:blipFill>
                  <pic:spPr>
                    <a:xfrm>
                      <a:off x="0" y="0"/>
                      <a:ext cx="4706008" cy="1551526"/>
                    </a:xfrm>
                    <a:prstGeom prst="rect">
                      <a:avLst/>
                    </a:prstGeom>
                  </pic:spPr>
                </pic:pic>
              </a:graphicData>
            </a:graphic>
          </wp:inline>
        </w:drawing>
      </w:r>
    </w:p>
    <w:p w:rsidR="00CE53DE" w:rsidRPr="00257295" w:rsidRDefault="00CE53DE" w:rsidP="00A615BF">
      <w:pPr>
        <w:pStyle w:val="Heading3"/>
        <w:spacing w:before="163" w:after="163"/>
      </w:pPr>
      <w:bookmarkStart w:id="71" w:name="_Toc390712642"/>
      <w:r w:rsidRPr="00257295">
        <w:rPr>
          <w:rFonts w:hint="eastAsia"/>
        </w:rPr>
        <w:t>内存块分配</w:t>
      </w:r>
      <w:bookmarkEnd w:id="71"/>
    </w:p>
    <w:p w:rsidR="00CE53DE" w:rsidRPr="00FA4634" w:rsidRDefault="00CE53DE" w:rsidP="00030C01">
      <w:pPr>
        <w:ind w:firstLineChars="0" w:firstLine="420"/>
      </w:pPr>
      <w:r w:rsidRPr="00FA4634">
        <w:rPr>
          <w:rFonts w:hint="eastAsia"/>
        </w:rPr>
        <w:t>内存信息构造结束后，系统使用</w:t>
      </w:r>
      <w:r w:rsidRPr="00FA4634">
        <w:rPr>
          <w:rFonts w:hint="eastAsia"/>
        </w:rPr>
        <w:t>memblock</w:t>
      </w:r>
      <w:r w:rsidRPr="00FA4634">
        <w:rPr>
          <w:rFonts w:hint="eastAsia"/>
        </w:rPr>
        <w:t>进行内存管理，申请内存方法如下：</w:t>
      </w:r>
    </w:p>
    <w:p w:rsidR="00CE53DE" w:rsidRPr="00257295" w:rsidRDefault="00CE53DE" w:rsidP="00CE53DE">
      <w:pPr>
        <w:pStyle w:val="a7"/>
        <w:ind w:leftChars="175" w:firstLine="60"/>
      </w:pPr>
      <w:r w:rsidRPr="00257295">
        <w:rPr>
          <w:rFonts w:hint="eastAsia"/>
        </w:rPr>
        <w:drawing>
          <wp:inline distT="0" distB="0" distL="0" distR="0" wp14:anchorId="51884BDA" wp14:editId="74D2B845">
            <wp:extent cx="5391150" cy="585255"/>
            <wp:effectExtent l="0" t="0" r="0" b="5715"/>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DFA8.tmp"/>
                    <pic:cNvPicPr/>
                  </pic:nvPicPr>
                  <pic:blipFill>
                    <a:blip r:embed="rId346" cstate="email">
                      <a:extLst>
                        <a:ext uri="{28A0092B-C50C-407E-A947-70E740481C1C}">
                          <a14:useLocalDpi xmlns:a14="http://schemas.microsoft.com/office/drawing/2010/main" val="0"/>
                        </a:ext>
                      </a:extLst>
                    </a:blip>
                    <a:stretch>
                      <a:fillRect/>
                    </a:stretch>
                  </pic:blipFill>
                  <pic:spPr>
                    <a:xfrm>
                      <a:off x="0" y="0"/>
                      <a:ext cx="5447129" cy="591332"/>
                    </a:xfrm>
                    <a:prstGeom prst="rect">
                      <a:avLst/>
                    </a:prstGeom>
                  </pic:spPr>
                </pic:pic>
              </a:graphicData>
            </a:graphic>
          </wp:inline>
        </w:drawing>
      </w:r>
    </w:p>
    <w:p w:rsidR="00CE53DE" w:rsidRPr="00257295" w:rsidRDefault="00CE53DE" w:rsidP="00CE53DE">
      <w:pPr>
        <w:pStyle w:val="a7"/>
        <w:ind w:leftChars="175" w:firstLine="60"/>
      </w:pPr>
      <w:r w:rsidRPr="00257295">
        <w:rPr>
          <w:rFonts w:hint="eastAsia"/>
        </w:rPr>
        <w:drawing>
          <wp:inline distT="0" distB="0" distL="0" distR="0" wp14:anchorId="52F4133F" wp14:editId="78932C2E">
            <wp:extent cx="5401429" cy="628738"/>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ABCE.tmp"/>
                    <pic:cNvPicPr/>
                  </pic:nvPicPr>
                  <pic:blipFill>
                    <a:blip r:embed="rId347">
                      <a:extLst>
                        <a:ext uri="{28A0092B-C50C-407E-A947-70E740481C1C}">
                          <a14:useLocalDpi xmlns:a14="http://schemas.microsoft.com/office/drawing/2010/main" val="0"/>
                        </a:ext>
                      </a:extLst>
                    </a:blip>
                    <a:stretch>
                      <a:fillRect/>
                    </a:stretch>
                  </pic:blipFill>
                  <pic:spPr>
                    <a:xfrm>
                      <a:off x="0" y="0"/>
                      <a:ext cx="5401429" cy="628738"/>
                    </a:xfrm>
                    <a:prstGeom prst="rect">
                      <a:avLst/>
                    </a:prstGeom>
                  </pic:spPr>
                </pic:pic>
              </a:graphicData>
            </a:graphic>
          </wp:inline>
        </w:drawing>
      </w:r>
    </w:p>
    <w:p w:rsidR="00CE53DE" w:rsidRPr="00257295" w:rsidRDefault="00CE53DE" w:rsidP="00D734B9">
      <w:pPr>
        <w:pStyle w:val="ListParagraph"/>
        <w:numPr>
          <w:ilvl w:val="0"/>
          <w:numId w:val="91"/>
        </w:numPr>
        <w:ind w:firstLineChars="0"/>
      </w:pPr>
      <w:r w:rsidRPr="00257295">
        <w:rPr>
          <w:rFonts w:hint="eastAsia"/>
        </w:rPr>
        <w:t>空闲区内存区域查找连续大小内存</w:t>
      </w:r>
    </w:p>
    <w:p w:rsidR="00CE53DE" w:rsidRPr="00257295" w:rsidRDefault="00CE53DE" w:rsidP="00CE53DE">
      <w:pPr>
        <w:pStyle w:val="a7"/>
        <w:ind w:leftChars="175" w:firstLine="480"/>
      </w:pPr>
      <w:r w:rsidRPr="00257295">
        <w:rPr>
          <w:rFonts w:hint="eastAsia"/>
        </w:rPr>
        <w:lastRenderedPageBreak/>
        <w:drawing>
          <wp:inline distT="0" distB="0" distL="0" distR="0" wp14:anchorId="4112C7D0" wp14:editId="08884E02">
            <wp:extent cx="4591050" cy="1304013"/>
            <wp:effectExtent l="0" t="0" r="0" b="0"/>
            <wp:docPr id="989" name="图片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273E.tmp"/>
                    <pic:cNvPicPr/>
                  </pic:nvPicPr>
                  <pic:blipFill>
                    <a:blip r:embed="rId348" cstate="email">
                      <a:extLst>
                        <a:ext uri="{28A0092B-C50C-407E-A947-70E740481C1C}">
                          <a14:useLocalDpi xmlns:a14="http://schemas.microsoft.com/office/drawing/2010/main" val="0"/>
                        </a:ext>
                      </a:extLst>
                    </a:blip>
                    <a:stretch>
                      <a:fillRect/>
                    </a:stretch>
                  </pic:blipFill>
                  <pic:spPr>
                    <a:xfrm>
                      <a:off x="0" y="0"/>
                      <a:ext cx="4600416" cy="1306673"/>
                    </a:xfrm>
                    <a:prstGeom prst="rect">
                      <a:avLst/>
                    </a:prstGeom>
                  </pic:spPr>
                </pic:pic>
              </a:graphicData>
            </a:graphic>
          </wp:inline>
        </w:drawing>
      </w:r>
    </w:p>
    <w:p w:rsidR="00CE53DE" w:rsidRPr="00257295" w:rsidRDefault="00CE53DE" w:rsidP="00CE53DE">
      <w:pPr>
        <w:ind w:firstLine="480"/>
      </w:pPr>
      <w:r w:rsidRPr="00257295">
        <w:rPr>
          <w:rFonts w:hint="eastAsia"/>
        </w:rPr>
        <w:tab/>
      </w:r>
      <w:r w:rsidRPr="00257295">
        <w:rPr>
          <w:rFonts w:hint="eastAsia"/>
        </w:rPr>
        <w:t>在空闲区而其不在保留区，其查找方法如下：</w:t>
      </w:r>
    </w:p>
    <w:p w:rsidR="00CE53DE" w:rsidRPr="00257295" w:rsidRDefault="00CE53DE" w:rsidP="00CE53DE">
      <w:pPr>
        <w:pStyle w:val="a7"/>
        <w:ind w:leftChars="175" w:firstLine="480"/>
      </w:pPr>
      <w:r w:rsidRPr="00257295">
        <w:rPr>
          <w:rFonts w:hint="eastAsia"/>
        </w:rPr>
        <w:drawing>
          <wp:inline distT="0" distB="0" distL="0" distR="0" wp14:anchorId="7025553A" wp14:editId="63437C3E">
            <wp:extent cx="5391150" cy="878175"/>
            <wp:effectExtent l="0" t="0" r="0" b="0"/>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C79F.tmp"/>
                    <pic:cNvPicPr/>
                  </pic:nvPicPr>
                  <pic:blipFill>
                    <a:blip r:embed="rId349" cstate="email">
                      <a:extLst>
                        <a:ext uri="{28A0092B-C50C-407E-A947-70E740481C1C}">
                          <a14:useLocalDpi xmlns:a14="http://schemas.microsoft.com/office/drawing/2010/main" val="0"/>
                        </a:ext>
                      </a:extLst>
                    </a:blip>
                    <a:stretch>
                      <a:fillRect/>
                    </a:stretch>
                  </pic:blipFill>
                  <pic:spPr>
                    <a:xfrm>
                      <a:off x="0" y="0"/>
                      <a:ext cx="5393499" cy="878558"/>
                    </a:xfrm>
                    <a:prstGeom prst="rect">
                      <a:avLst/>
                    </a:prstGeom>
                  </pic:spPr>
                </pic:pic>
              </a:graphicData>
            </a:graphic>
          </wp:inline>
        </w:drawing>
      </w:r>
    </w:p>
    <w:p w:rsidR="00CE53DE" w:rsidRPr="00257295" w:rsidRDefault="00CE53DE" w:rsidP="00CE53DE">
      <w:pPr>
        <w:pStyle w:val="a7"/>
        <w:ind w:leftChars="175" w:firstLine="480"/>
      </w:pPr>
      <w:r w:rsidRPr="00257295">
        <w:rPr>
          <w:rFonts w:hint="eastAsia"/>
        </w:rPr>
        <w:drawing>
          <wp:inline distT="0" distB="0" distL="0" distR="0" wp14:anchorId="2F023F33" wp14:editId="043F57DB">
            <wp:extent cx="5215928" cy="2647950"/>
            <wp:effectExtent l="0" t="0" r="3810" b="0"/>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6B5D.tmp"/>
                    <pic:cNvPicPr/>
                  </pic:nvPicPr>
                  <pic:blipFill>
                    <a:blip r:embed="rId350" cstate="email">
                      <a:extLst>
                        <a:ext uri="{28A0092B-C50C-407E-A947-70E740481C1C}">
                          <a14:useLocalDpi xmlns:a14="http://schemas.microsoft.com/office/drawing/2010/main" val="0"/>
                        </a:ext>
                      </a:extLst>
                    </a:blip>
                    <a:stretch>
                      <a:fillRect/>
                    </a:stretch>
                  </pic:blipFill>
                  <pic:spPr>
                    <a:xfrm>
                      <a:off x="0" y="0"/>
                      <a:ext cx="5216656" cy="2648320"/>
                    </a:xfrm>
                    <a:prstGeom prst="rect">
                      <a:avLst/>
                    </a:prstGeom>
                  </pic:spPr>
                </pic:pic>
              </a:graphicData>
            </a:graphic>
          </wp:inline>
        </w:drawing>
      </w:r>
    </w:p>
    <w:p w:rsidR="00CE53DE" w:rsidRPr="00257295" w:rsidRDefault="00CE53DE" w:rsidP="00D734B9">
      <w:pPr>
        <w:pStyle w:val="ListParagraph"/>
        <w:numPr>
          <w:ilvl w:val="0"/>
          <w:numId w:val="91"/>
        </w:numPr>
        <w:ind w:firstLineChars="0"/>
      </w:pPr>
      <w:r w:rsidRPr="00257295">
        <w:rPr>
          <w:rFonts w:hint="eastAsia"/>
        </w:rPr>
        <w:t>将申请的内存地址信息添加到保留区中</w:t>
      </w:r>
    </w:p>
    <w:p w:rsidR="00CE53DE" w:rsidRPr="00257295" w:rsidRDefault="00CE53DE" w:rsidP="00CE53DE">
      <w:pPr>
        <w:pStyle w:val="a7"/>
        <w:ind w:leftChars="175" w:firstLine="480"/>
      </w:pPr>
      <w:r w:rsidRPr="00257295">
        <w:drawing>
          <wp:inline distT="0" distB="0" distL="0" distR="0" wp14:anchorId="0D1A1540" wp14:editId="3CADDD91">
            <wp:extent cx="4905375" cy="1635125"/>
            <wp:effectExtent l="0" t="0" r="9525" b="3175"/>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BBE.tmp"/>
                    <pic:cNvPicPr/>
                  </pic:nvPicPr>
                  <pic:blipFill>
                    <a:blip r:embed="rId351" cstate="email">
                      <a:extLst>
                        <a:ext uri="{28A0092B-C50C-407E-A947-70E740481C1C}">
                          <a14:useLocalDpi xmlns:a14="http://schemas.microsoft.com/office/drawing/2010/main" val="0"/>
                        </a:ext>
                      </a:extLst>
                    </a:blip>
                    <a:stretch>
                      <a:fillRect/>
                    </a:stretch>
                  </pic:blipFill>
                  <pic:spPr>
                    <a:xfrm>
                      <a:off x="0" y="0"/>
                      <a:ext cx="4906060" cy="1635353"/>
                    </a:xfrm>
                    <a:prstGeom prst="rect">
                      <a:avLst/>
                    </a:prstGeom>
                  </pic:spPr>
                </pic:pic>
              </a:graphicData>
            </a:graphic>
          </wp:inline>
        </w:drawing>
      </w:r>
    </w:p>
    <w:p w:rsidR="00CE53DE" w:rsidRPr="00257295" w:rsidRDefault="00CE53DE" w:rsidP="00A615BF">
      <w:pPr>
        <w:pStyle w:val="Heading3"/>
        <w:spacing w:before="163" w:after="163"/>
      </w:pPr>
      <w:bookmarkStart w:id="72" w:name="_Toc390712643"/>
      <w:r w:rsidRPr="00257295">
        <w:rPr>
          <w:rFonts w:hint="eastAsia"/>
        </w:rPr>
        <w:t>启动内存结构</w:t>
      </w:r>
      <w:bookmarkEnd w:id="72"/>
    </w:p>
    <w:p w:rsidR="00CE53DE" w:rsidRPr="00FA4634" w:rsidRDefault="00CE53DE" w:rsidP="00030C01">
      <w:pPr>
        <w:ind w:firstLineChars="0" w:firstLine="420"/>
      </w:pPr>
      <w:r w:rsidRPr="00FA4634">
        <w:rPr>
          <w:rFonts w:hint="eastAsia"/>
        </w:rPr>
        <w:t>内核启动阶段通过</w:t>
      </w:r>
      <w:r w:rsidRPr="00FA4634">
        <w:rPr>
          <w:rFonts w:hint="eastAsia"/>
        </w:rPr>
        <w:t>bootmem</w:t>
      </w:r>
      <w:r w:rsidRPr="00FA4634">
        <w:rPr>
          <w:rFonts w:hint="eastAsia"/>
        </w:rPr>
        <w:t>管理内存，启动结束后则由其他内存分配器</w:t>
      </w:r>
      <w:r w:rsidRPr="00FA4634">
        <w:rPr>
          <w:rFonts w:hint="eastAsia"/>
        </w:rPr>
        <w:t>(</w:t>
      </w:r>
      <w:r w:rsidRPr="00FA4634">
        <w:rPr>
          <w:rFonts w:hint="eastAsia"/>
        </w:rPr>
        <w:t>比如</w:t>
      </w:r>
      <w:r w:rsidRPr="00FA4634">
        <w:rPr>
          <w:rFonts w:hint="eastAsia"/>
        </w:rPr>
        <w:t>slab</w:t>
      </w:r>
      <w:r w:rsidRPr="00FA4634">
        <w:rPr>
          <w:rFonts w:hint="eastAsia"/>
        </w:rPr>
        <w:t>，</w:t>
      </w:r>
      <w:r w:rsidRPr="00FA4634">
        <w:rPr>
          <w:rFonts w:hint="eastAsia"/>
        </w:rPr>
        <w:t>buddy</w:t>
      </w:r>
      <w:r w:rsidRPr="00FA4634">
        <w:rPr>
          <w:rFonts w:hint="eastAsia"/>
        </w:rPr>
        <w:t>等</w:t>
      </w:r>
      <w:r w:rsidRPr="00FA4634">
        <w:rPr>
          <w:rFonts w:hint="eastAsia"/>
        </w:rPr>
        <w:t>)</w:t>
      </w:r>
      <w:r w:rsidRPr="00FA4634">
        <w:rPr>
          <w:rFonts w:hint="eastAsia"/>
        </w:rPr>
        <w:t>管理。</w:t>
      </w:r>
    </w:p>
    <w:p w:rsidR="00CE53DE" w:rsidRPr="00257295" w:rsidRDefault="00CE53DE" w:rsidP="00CE53DE">
      <w:pPr>
        <w:ind w:left="420" w:firstLineChars="0" w:firstLine="420"/>
      </w:pPr>
      <w:r w:rsidRPr="00257295">
        <w:rPr>
          <w:rFonts w:hint="eastAsia"/>
        </w:rPr>
        <w:lastRenderedPageBreak/>
        <w:t>bootmem</w:t>
      </w:r>
      <w:r w:rsidRPr="00257295">
        <w:rPr>
          <w:rFonts w:hint="eastAsia"/>
        </w:rPr>
        <w:t>使用低端内存，所以不需要进行内存映射，其以页为单位管理，从低往高找直到找到一块或连续多块满足大小要求的空闲页面为止。</w:t>
      </w:r>
    </w:p>
    <w:p w:rsidR="00CE53DE" w:rsidRPr="00257295" w:rsidRDefault="00CE53DE" w:rsidP="00D734B9">
      <w:pPr>
        <w:pStyle w:val="ListParagraph"/>
        <w:numPr>
          <w:ilvl w:val="0"/>
          <w:numId w:val="92"/>
        </w:numPr>
        <w:ind w:firstLineChars="0"/>
      </w:pPr>
      <w:r w:rsidRPr="00257295">
        <w:rPr>
          <w:rFonts w:hint="eastAsia"/>
        </w:rPr>
        <w:t>bootmem</w:t>
      </w:r>
      <w:r w:rsidRPr="00257295">
        <w:rPr>
          <w:rFonts w:hint="eastAsia"/>
        </w:rPr>
        <w:t>组织结构</w:t>
      </w:r>
    </w:p>
    <w:p w:rsidR="00CE53DE" w:rsidRPr="00257295" w:rsidRDefault="00CE53DE" w:rsidP="00CE53DE">
      <w:pPr>
        <w:pStyle w:val="a7"/>
        <w:ind w:leftChars="175" w:firstLine="480"/>
      </w:pPr>
      <w:r w:rsidRPr="00257295">
        <w:rPr>
          <w:rFonts w:hint="eastAsia"/>
        </w:rPr>
        <w:drawing>
          <wp:inline distT="0" distB="0" distL="0" distR="0" wp14:anchorId="7519C8AF" wp14:editId="7934C693">
            <wp:extent cx="3762375" cy="1846671"/>
            <wp:effectExtent l="0" t="0" r="0" b="1270"/>
            <wp:docPr id="966" name="图片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AB9C.tmp"/>
                    <pic:cNvPicPr/>
                  </pic:nvPicPr>
                  <pic:blipFill>
                    <a:blip r:embed="rId352" cstate="email">
                      <a:extLst>
                        <a:ext uri="{28A0092B-C50C-407E-A947-70E740481C1C}">
                          <a14:useLocalDpi xmlns:a14="http://schemas.microsoft.com/office/drawing/2010/main" val="0"/>
                        </a:ext>
                      </a:extLst>
                    </a:blip>
                    <a:stretch>
                      <a:fillRect/>
                    </a:stretch>
                  </pic:blipFill>
                  <pic:spPr>
                    <a:xfrm>
                      <a:off x="0" y="0"/>
                      <a:ext cx="3762901" cy="1846929"/>
                    </a:xfrm>
                    <a:prstGeom prst="rect">
                      <a:avLst/>
                    </a:prstGeom>
                  </pic:spPr>
                </pic:pic>
              </a:graphicData>
            </a:graphic>
          </wp:inline>
        </w:drawing>
      </w:r>
    </w:p>
    <w:p w:rsidR="00CE53DE" w:rsidRPr="00257295" w:rsidRDefault="00CE53DE" w:rsidP="00CE53DE">
      <w:pPr>
        <w:pStyle w:val="a7"/>
        <w:ind w:leftChars="175" w:firstLine="480"/>
      </w:pPr>
      <w:r w:rsidRPr="00257295">
        <w:rPr>
          <w:rFonts w:hint="eastAsia"/>
        </w:rPr>
        <w:drawing>
          <wp:inline distT="0" distB="0" distL="0" distR="0" wp14:anchorId="78B2EFE8" wp14:editId="03AA96E3">
            <wp:extent cx="4905375" cy="568989"/>
            <wp:effectExtent l="0" t="0" r="0" b="2540"/>
            <wp:docPr id="947"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D0A1.tmp"/>
                    <pic:cNvPicPr/>
                  </pic:nvPicPr>
                  <pic:blipFill>
                    <a:blip r:embed="rId353" cstate="email">
                      <a:extLst>
                        <a:ext uri="{28A0092B-C50C-407E-A947-70E740481C1C}">
                          <a14:useLocalDpi xmlns:a14="http://schemas.microsoft.com/office/drawing/2010/main" val="0"/>
                        </a:ext>
                      </a:extLst>
                    </a:blip>
                    <a:stretch>
                      <a:fillRect/>
                    </a:stretch>
                  </pic:blipFill>
                  <pic:spPr>
                    <a:xfrm>
                      <a:off x="0" y="0"/>
                      <a:ext cx="4906062" cy="569069"/>
                    </a:xfrm>
                    <a:prstGeom prst="rect">
                      <a:avLst/>
                    </a:prstGeom>
                  </pic:spPr>
                </pic:pic>
              </a:graphicData>
            </a:graphic>
          </wp:inline>
        </w:drawing>
      </w:r>
    </w:p>
    <w:p w:rsidR="00CE53DE" w:rsidRPr="00257295" w:rsidRDefault="00CE53DE" w:rsidP="00D734B9">
      <w:pPr>
        <w:pStyle w:val="ListParagraph"/>
        <w:numPr>
          <w:ilvl w:val="0"/>
          <w:numId w:val="92"/>
        </w:numPr>
        <w:ind w:firstLineChars="0"/>
      </w:pPr>
      <w:r w:rsidRPr="00257295">
        <w:rPr>
          <w:rFonts w:hint="eastAsia"/>
        </w:rPr>
        <w:t>bootmem</w:t>
      </w:r>
      <w:r w:rsidRPr="00257295">
        <w:rPr>
          <w:rFonts w:hint="eastAsia"/>
        </w:rPr>
        <w:t>内存分配</w:t>
      </w:r>
    </w:p>
    <w:p w:rsidR="00CE53DE" w:rsidRPr="00257295" w:rsidRDefault="00CE53DE" w:rsidP="00CE53DE">
      <w:pPr>
        <w:pStyle w:val="a7"/>
        <w:ind w:leftChars="175" w:firstLine="480"/>
      </w:pPr>
      <w:r w:rsidRPr="00257295">
        <w:rPr>
          <w:rFonts w:hint="eastAsia"/>
        </w:rPr>
        <w:drawing>
          <wp:inline distT="0" distB="0" distL="0" distR="0" wp14:anchorId="426B42D4" wp14:editId="27EF99FB">
            <wp:extent cx="3029373" cy="362001"/>
            <wp:effectExtent l="0" t="0" r="0" b="0"/>
            <wp:docPr id="968" name="图片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D9B0.tmp"/>
                    <pic:cNvPicPr/>
                  </pic:nvPicPr>
                  <pic:blipFill>
                    <a:blip r:embed="rId354">
                      <a:extLst>
                        <a:ext uri="{28A0092B-C50C-407E-A947-70E740481C1C}">
                          <a14:useLocalDpi xmlns:a14="http://schemas.microsoft.com/office/drawing/2010/main" val="0"/>
                        </a:ext>
                      </a:extLst>
                    </a:blip>
                    <a:stretch>
                      <a:fillRect/>
                    </a:stretch>
                  </pic:blipFill>
                  <pic:spPr>
                    <a:xfrm>
                      <a:off x="0" y="0"/>
                      <a:ext cx="3029373" cy="362001"/>
                    </a:xfrm>
                    <a:prstGeom prst="rect">
                      <a:avLst/>
                    </a:prstGeom>
                  </pic:spPr>
                </pic:pic>
              </a:graphicData>
            </a:graphic>
          </wp:inline>
        </w:drawing>
      </w:r>
    </w:p>
    <w:p w:rsidR="00CE53DE" w:rsidRPr="00257295" w:rsidRDefault="00CE53DE" w:rsidP="00CE53DE">
      <w:pPr>
        <w:pStyle w:val="a7"/>
        <w:ind w:leftChars="175" w:firstLine="480"/>
      </w:pPr>
      <w:r w:rsidRPr="00257295">
        <w:rPr>
          <w:rFonts w:hint="eastAsia"/>
        </w:rPr>
        <w:drawing>
          <wp:inline distT="0" distB="0" distL="0" distR="0" wp14:anchorId="2DF2F94B" wp14:editId="5D52742E">
            <wp:extent cx="4305300" cy="976460"/>
            <wp:effectExtent l="0" t="0" r="0" b="0"/>
            <wp:docPr id="982" name="图片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827E.tmp"/>
                    <pic:cNvPicPr/>
                  </pic:nvPicPr>
                  <pic:blipFill>
                    <a:blip r:embed="rId355" cstate="email">
                      <a:extLst>
                        <a:ext uri="{28A0092B-C50C-407E-A947-70E740481C1C}">
                          <a14:useLocalDpi xmlns:a14="http://schemas.microsoft.com/office/drawing/2010/main" val="0"/>
                        </a:ext>
                      </a:extLst>
                    </a:blip>
                    <a:stretch>
                      <a:fillRect/>
                    </a:stretch>
                  </pic:blipFill>
                  <pic:spPr>
                    <a:xfrm>
                      <a:off x="0" y="0"/>
                      <a:ext cx="4305901" cy="976596"/>
                    </a:xfrm>
                    <a:prstGeom prst="rect">
                      <a:avLst/>
                    </a:prstGeom>
                  </pic:spPr>
                </pic:pic>
              </a:graphicData>
            </a:graphic>
          </wp:inline>
        </w:drawing>
      </w:r>
    </w:p>
    <w:p w:rsidR="00CE53DE" w:rsidRPr="00257295" w:rsidRDefault="00CE53DE" w:rsidP="00CE53DE">
      <w:pPr>
        <w:pStyle w:val="a7"/>
        <w:ind w:leftChars="175" w:firstLine="480"/>
      </w:pPr>
      <w:r w:rsidRPr="00257295">
        <w:rPr>
          <w:rFonts w:hint="eastAsia"/>
        </w:rPr>
        <w:drawing>
          <wp:inline distT="0" distB="0" distL="0" distR="0" wp14:anchorId="3F4002EB" wp14:editId="15BCD507">
            <wp:extent cx="5153025" cy="2206195"/>
            <wp:effectExtent l="0" t="0" r="0" b="3810"/>
            <wp:docPr id="983" name="图片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300C.tmp"/>
                    <pic:cNvPicPr/>
                  </pic:nvPicPr>
                  <pic:blipFill>
                    <a:blip r:embed="rId356" cstate="email">
                      <a:extLst>
                        <a:ext uri="{28A0092B-C50C-407E-A947-70E740481C1C}">
                          <a14:useLocalDpi xmlns:a14="http://schemas.microsoft.com/office/drawing/2010/main" val="0"/>
                        </a:ext>
                      </a:extLst>
                    </a:blip>
                    <a:stretch>
                      <a:fillRect/>
                    </a:stretch>
                  </pic:blipFill>
                  <pic:spPr>
                    <a:xfrm>
                      <a:off x="0" y="0"/>
                      <a:ext cx="5155647" cy="2207318"/>
                    </a:xfrm>
                    <a:prstGeom prst="rect">
                      <a:avLst/>
                    </a:prstGeom>
                  </pic:spPr>
                </pic:pic>
              </a:graphicData>
            </a:graphic>
          </wp:inline>
        </w:drawing>
      </w:r>
    </w:p>
    <w:p w:rsidR="00CE53DE" w:rsidRPr="00257295" w:rsidRDefault="00CE53DE" w:rsidP="00CE53DE">
      <w:pPr>
        <w:pStyle w:val="a7"/>
        <w:ind w:leftChars="175" w:firstLine="480"/>
      </w:pPr>
      <w:r w:rsidRPr="00257295">
        <w:rPr>
          <w:rFonts w:hint="eastAsia"/>
        </w:rPr>
        <w:lastRenderedPageBreak/>
        <w:drawing>
          <wp:inline distT="0" distB="0" distL="0" distR="0" wp14:anchorId="0845375A" wp14:editId="626927F3">
            <wp:extent cx="5105400" cy="1143489"/>
            <wp:effectExtent l="0" t="0" r="0" b="0"/>
            <wp:docPr id="963" name="图片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C6F4.tmp"/>
                    <pic:cNvPicPr/>
                  </pic:nvPicPr>
                  <pic:blipFill>
                    <a:blip r:embed="rId357" cstate="email">
                      <a:extLst>
                        <a:ext uri="{28A0092B-C50C-407E-A947-70E740481C1C}">
                          <a14:useLocalDpi xmlns:a14="http://schemas.microsoft.com/office/drawing/2010/main" val="0"/>
                        </a:ext>
                      </a:extLst>
                    </a:blip>
                    <a:stretch>
                      <a:fillRect/>
                    </a:stretch>
                  </pic:blipFill>
                  <pic:spPr>
                    <a:xfrm>
                      <a:off x="0" y="0"/>
                      <a:ext cx="5110369" cy="1144602"/>
                    </a:xfrm>
                    <a:prstGeom prst="rect">
                      <a:avLst/>
                    </a:prstGeom>
                  </pic:spPr>
                </pic:pic>
              </a:graphicData>
            </a:graphic>
          </wp:inline>
        </w:drawing>
      </w:r>
    </w:p>
    <w:p w:rsidR="00CE53DE" w:rsidRPr="00257295" w:rsidRDefault="00CE53DE" w:rsidP="00CE53DE">
      <w:pPr>
        <w:pStyle w:val="a7"/>
        <w:ind w:leftChars="175" w:firstLine="480"/>
      </w:pPr>
      <w:r w:rsidRPr="00257295">
        <w:rPr>
          <w:rFonts w:hint="eastAsia"/>
        </w:rPr>
        <w:drawing>
          <wp:inline distT="0" distB="0" distL="0" distR="0" wp14:anchorId="772E6E37" wp14:editId="4B47251F">
            <wp:extent cx="5010150" cy="910117"/>
            <wp:effectExtent l="0" t="0" r="0" b="4445"/>
            <wp:docPr id="967" name="图片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BF7B.tmp"/>
                    <pic:cNvPicPr/>
                  </pic:nvPicPr>
                  <pic:blipFill>
                    <a:blip r:embed="rId358" cstate="email">
                      <a:extLst>
                        <a:ext uri="{28A0092B-C50C-407E-A947-70E740481C1C}">
                          <a14:useLocalDpi xmlns:a14="http://schemas.microsoft.com/office/drawing/2010/main" val="0"/>
                        </a:ext>
                      </a:extLst>
                    </a:blip>
                    <a:stretch>
                      <a:fillRect/>
                    </a:stretch>
                  </pic:blipFill>
                  <pic:spPr>
                    <a:xfrm>
                      <a:off x="0" y="0"/>
                      <a:ext cx="5010850" cy="910244"/>
                    </a:xfrm>
                    <a:prstGeom prst="rect">
                      <a:avLst/>
                    </a:prstGeom>
                  </pic:spPr>
                </pic:pic>
              </a:graphicData>
            </a:graphic>
          </wp:inline>
        </w:drawing>
      </w:r>
    </w:p>
    <w:p w:rsidR="00CE53DE" w:rsidRPr="00257295" w:rsidRDefault="00CE53DE" w:rsidP="00CE53DE">
      <w:pPr>
        <w:ind w:left="840" w:firstLine="480"/>
      </w:pPr>
      <w:r w:rsidRPr="00257295">
        <w:rPr>
          <w:rFonts w:hint="eastAsia"/>
        </w:rPr>
        <w:t>当</w:t>
      </w:r>
      <w:r w:rsidRPr="00257295">
        <w:rPr>
          <w:rFonts w:hint="eastAsia"/>
        </w:rPr>
        <w:t>slab</w:t>
      </w:r>
      <w:r w:rsidRPr="00257295">
        <w:rPr>
          <w:rFonts w:hint="eastAsia"/>
        </w:rPr>
        <w:t>可用则使用</w:t>
      </w:r>
      <w:r w:rsidRPr="00257295">
        <w:rPr>
          <w:rFonts w:hint="eastAsia"/>
        </w:rPr>
        <w:t>kzalloc</w:t>
      </w:r>
      <w:r w:rsidRPr="00257295">
        <w:rPr>
          <w:rFonts w:hint="eastAsia"/>
        </w:rPr>
        <w:t>，启动阶段</w:t>
      </w:r>
      <w:r w:rsidRPr="00257295">
        <w:rPr>
          <w:rFonts w:hint="eastAsia"/>
        </w:rPr>
        <w:t>slab</w:t>
      </w:r>
      <w:r w:rsidRPr="00257295">
        <w:rPr>
          <w:rFonts w:hint="eastAsia"/>
        </w:rPr>
        <w:t>不可用，使用</w:t>
      </w:r>
      <w:r w:rsidRPr="00257295">
        <w:rPr>
          <w:rFonts w:hint="eastAsia"/>
        </w:rPr>
        <w:t>bootmem</w:t>
      </w:r>
      <w:r w:rsidRPr="00257295">
        <w:rPr>
          <w:rFonts w:hint="eastAsia"/>
        </w:rPr>
        <w:t>进行分配，如下：</w:t>
      </w:r>
    </w:p>
    <w:p w:rsidR="00CE53DE" w:rsidRPr="00257295" w:rsidRDefault="00CE53DE" w:rsidP="00CE53DE">
      <w:pPr>
        <w:pStyle w:val="a7"/>
        <w:ind w:leftChars="175" w:firstLine="480"/>
      </w:pPr>
      <w:r w:rsidRPr="00257295">
        <w:rPr>
          <w:rFonts w:hint="eastAsia"/>
        </w:rPr>
        <w:drawing>
          <wp:inline distT="0" distB="0" distL="0" distR="0" wp14:anchorId="0367FAE5" wp14:editId="4710D47E">
            <wp:extent cx="4695825" cy="3033729"/>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1FCE.tmp"/>
                    <pic:cNvPicPr/>
                  </pic:nvPicPr>
                  <pic:blipFill>
                    <a:blip r:embed="rId359" cstate="email">
                      <a:extLst>
                        <a:ext uri="{28A0092B-C50C-407E-A947-70E740481C1C}">
                          <a14:useLocalDpi xmlns:a14="http://schemas.microsoft.com/office/drawing/2010/main" val="0"/>
                        </a:ext>
                      </a:extLst>
                    </a:blip>
                    <a:stretch>
                      <a:fillRect/>
                    </a:stretch>
                  </pic:blipFill>
                  <pic:spPr>
                    <a:xfrm>
                      <a:off x="0" y="0"/>
                      <a:ext cx="4696481" cy="3034153"/>
                    </a:xfrm>
                    <a:prstGeom prst="rect">
                      <a:avLst/>
                    </a:prstGeom>
                  </pic:spPr>
                </pic:pic>
              </a:graphicData>
            </a:graphic>
          </wp:inline>
        </w:drawing>
      </w:r>
    </w:p>
    <w:p w:rsidR="00CE53DE" w:rsidRPr="00257295" w:rsidRDefault="00CE53DE" w:rsidP="00CE53DE">
      <w:pPr>
        <w:ind w:left="360" w:firstLine="480"/>
      </w:pPr>
      <w:r w:rsidRPr="00257295">
        <w:rPr>
          <w:rFonts w:hint="eastAsia"/>
        </w:rPr>
        <w:t>分配算法如下，使用</w:t>
      </w:r>
      <w:r w:rsidRPr="00257295">
        <w:rPr>
          <w:rFonts w:hint="eastAsia"/>
        </w:rPr>
        <w:t>bitmap</w:t>
      </w:r>
      <w:r w:rsidRPr="00257295">
        <w:rPr>
          <w:rFonts w:hint="eastAsia"/>
        </w:rPr>
        <w:t>机制进行</w:t>
      </w:r>
      <w:r w:rsidRPr="00257295">
        <w:rPr>
          <w:rFonts w:hint="eastAsia"/>
        </w:rPr>
        <w:t>page</w:t>
      </w:r>
      <w:r w:rsidRPr="00257295">
        <w:rPr>
          <w:rFonts w:hint="eastAsia"/>
        </w:rPr>
        <w:t>分配状态查询：</w:t>
      </w:r>
    </w:p>
    <w:p w:rsidR="00CE53DE" w:rsidRPr="00257295" w:rsidRDefault="00CE53DE" w:rsidP="00CE53DE">
      <w:pPr>
        <w:pStyle w:val="a7"/>
        <w:ind w:leftChars="175" w:firstLine="480"/>
        <w:rPr>
          <w:b/>
          <w:bCs/>
          <w:sz w:val="28"/>
          <w:szCs w:val="28"/>
        </w:rPr>
      </w:pPr>
      <w:r w:rsidRPr="00257295">
        <w:rPr>
          <w:rFonts w:hint="eastAsia"/>
        </w:rPr>
        <w:lastRenderedPageBreak/>
        <w:drawing>
          <wp:inline distT="0" distB="0" distL="0" distR="0" wp14:anchorId="6BB4D38B" wp14:editId="1324594F">
            <wp:extent cx="5133975" cy="2605947"/>
            <wp:effectExtent l="0" t="0" r="0" b="4445"/>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F2A7.tmp"/>
                    <pic:cNvPicPr/>
                  </pic:nvPicPr>
                  <pic:blipFill>
                    <a:blip r:embed="rId360" cstate="email">
                      <a:extLst>
                        <a:ext uri="{28A0092B-C50C-407E-A947-70E740481C1C}">
                          <a14:useLocalDpi xmlns:a14="http://schemas.microsoft.com/office/drawing/2010/main" val="0"/>
                        </a:ext>
                      </a:extLst>
                    </a:blip>
                    <a:stretch>
                      <a:fillRect/>
                    </a:stretch>
                  </pic:blipFill>
                  <pic:spPr>
                    <a:xfrm>
                      <a:off x="0" y="0"/>
                      <a:ext cx="5134692" cy="2606311"/>
                    </a:xfrm>
                    <a:prstGeom prst="rect">
                      <a:avLst/>
                    </a:prstGeom>
                  </pic:spPr>
                </pic:pic>
              </a:graphicData>
            </a:graphic>
          </wp:inline>
        </w:drawing>
      </w:r>
    </w:p>
    <w:p w:rsidR="00CE53DE" w:rsidRPr="00257295" w:rsidRDefault="00CE53DE" w:rsidP="00A615BF">
      <w:pPr>
        <w:pStyle w:val="Heading3"/>
        <w:spacing w:before="163" w:after="163"/>
      </w:pPr>
      <w:bookmarkStart w:id="73" w:name="_Toc390712644"/>
      <w:r w:rsidRPr="00257295">
        <w:rPr>
          <w:rFonts w:hint="eastAsia"/>
        </w:rPr>
        <w:t>内核映射构造</w:t>
      </w:r>
      <w:bookmarkEnd w:id="73"/>
    </w:p>
    <w:p w:rsidR="00CE53DE" w:rsidRPr="00FA4634" w:rsidRDefault="00CE53DE" w:rsidP="00FA4634">
      <w:pPr>
        <w:pStyle w:val="a7"/>
        <w:ind w:leftChars="0" w:left="0" w:firstLine="420"/>
        <w:rPr>
          <w:rFonts w:cs="Times New Roman"/>
          <w:noProof w:val="0"/>
          <w:sz w:val="24"/>
          <w:szCs w:val="24"/>
        </w:rPr>
      </w:pPr>
      <w:r w:rsidRPr="00FA4634">
        <w:rPr>
          <w:rFonts w:cs="Times New Roman" w:hint="eastAsia"/>
          <w:noProof w:val="0"/>
          <w:sz w:val="24"/>
          <w:szCs w:val="24"/>
        </w:rPr>
        <w:t>在内存信息构造结束后，系统开始建立内核的静态映射区，如下：</w:t>
      </w:r>
    </w:p>
    <w:p w:rsidR="00CE53DE" w:rsidRPr="00257295" w:rsidRDefault="00CE53DE" w:rsidP="00CE53DE">
      <w:pPr>
        <w:pStyle w:val="a7"/>
        <w:ind w:leftChars="175" w:firstLine="60"/>
      </w:pPr>
      <w:r w:rsidRPr="00257295">
        <w:drawing>
          <wp:inline distT="0" distB="0" distL="0" distR="0" wp14:anchorId="7482EF0F" wp14:editId="5E19F79A">
            <wp:extent cx="3867690" cy="2019582"/>
            <wp:effectExtent l="0" t="0" r="0" b="0"/>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600B.tmp"/>
                    <pic:cNvPicPr/>
                  </pic:nvPicPr>
                  <pic:blipFill>
                    <a:blip r:embed="rId361">
                      <a:extLst>
                        <a:ext uri="{28A0092B-C50C-407E-A947-70E740481C1C}">
                          <a14:useLocalDpi xmlns:a14="http://schemas.microsoft.com/office/drawing/2010/main" val="0"/>
                        </a:ext>
                      </a:extLst>
                    </a:blip>
                    <a:stretch>
                      <a:fillRect/>
                    </a:stretch>
                  </pic:blipFill>
                  <pic:spPr>
                    <a:xfrm>
                      <a:off x="0" y="0"/>
                      <a:ext cx="3867690" cy="2019582"/>
                    </a:xfrm>
                    <a:prstGeom prst="rect">
                      <a:avLst/>
                    </a:prstGeom>
                  </pic:spPr>
                </pic:pic>
              </a:graphicData>
            </a:graphic>
          </wp:inline>
        </w:drawing>
      </w:r>
    </w:p>
    <w:p w:rsidR="00CE53DE" w:rsidRPr="00257295" w:rsidRDefault="00CE53DE" w:rsidP="00D734B9">
      <w:pPr>
        <w:pStyle w:val="ListParagraph"/>
        <w:numPr>
          <w:ilvl w:val="0"/>
          <w:numId w:val="87"/>
        </w:numPr>
        <w:ind w:firstLineChars="0"/>
      </w:pPr>
      <w:r w:rsidRPr="00257295">
        <w:rPr>
          <w:rFonts w:hint="eastAsia"/>
        </w:rPr>
        <w:t>映射属性构造</w:t>
      </w:r>
    </w:p>
    <w:p w:rsidR="00CE53DE" w:rsidRPr="00257295" w:rsidRDefault="00CE53DE" w:rsidP="00CE53DE">
      <w:pPr>
        <w:pStyle w:val="a7"/>
        <w:ind w:leftChars="175" w:firstLine="480"/>
      </w:pPr>
    </w:p>
    <w:p w:rsidR="00CE53DE" w:rsidRPr="00257295" w:rsidRDefault="00CE53DE" w:rsidP="00CE53DE">
      <w:pPr>
        <w:pStyle w:val="a7"/>
        <w:ind w:leftChars="175" w:firstLine="480"/>
      </w:pPr>
      <w:r w:rsidRPr="00257295">
        <w:lastRenderedPageBreak/>
        <w:drawing>
          <wp:inline distT="0" distB="0" distL="0" distR="0" wp14:anchorId="253CB12E" wp14:editId="2465EA35">
            <wp:extent cx="5188688" cy="2553164"/>
            <wp:effectExtent l="0" t="0" r="0" b="0"/>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5186.tmp"/>
                    <pic:cNvPicPr/>
                  </pic:nvPicPr>
                  <pic:blipFill>
                    <a:blip r:embed="rId362">
                      <a:extLst>
                        <a:ext uri="{28A0092B-C50C-407E-A947-70E740481C1C}">
                          <a14:useLocalDpi xmlns:a14="http://schemas.microsoft.com/office/drawing/2010/main" val="0"/>
                        </a:ext>
                      </a:extLst>
                    </a:blip>
                    <a:stretch>
                      <a:fillRect/>
                    </a:stretch>
                  </pic:blipFill>
                  <pic:spPr>
                    <a:xfrm>
                      <a:off x="0" y="0"/>
                      <a:ext cx="5188773" cy="2553206"/>
                    </a:xfrm>
                    <a:prstGeom prst="rect">
                      <a:avLst/>
                    </a:prstGeom>
                  </pic:spPr>
                </pic:pic>
              </a:graphicData>
            </a:graphic>
          </wp:inline>
        </w:drawing>
      </w:r>
    </w:p>
    <w:p w:rsidR="00CE53DE" w:rsidRPr="00257295" w:rsidRDefault="00CE53DE" w:rsidP="00CE53DE">
      <w:pPr>
        <w:pStyle w:val="a7"/>
        <w:ind w:leftChars="175" w:firstLine="480"/>
      </w:pPr>
      <w:r w:rsidRPr="00257295">
        <w:drawing>
          <wp:inline distT="0" distB="0" distL="0" distR="0" wp14:anchorId="74D6CB71" wp14:editId="6F47A63C">
            <wp:extent cx="5380074" cy="2806996"/>
            <wp:effectExtent l="0" t="0" r="0" b="0"/>
            <wp:docPr id="925"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8E66.tmp"/>
                    <pic:cNvPicPr/>
                  </pic:nvPicPr>
                  <pic:blipFill>
                    <a:blip r:embed="rId363">
                      <a:extLst>
                        <a:ext uri="{28A0092B-C50C-407E-A947-70E740481C1C}">
                          <a14:useLocalDpi xmlns:a14="http://schemas.microsoft.com/office/drawing/2010/main" val="0"/>
                        </a:ext>
                      </a:extLst>
                    </a:blip>
                    <a:stretch>
                      <a:fillRect/>
                    </a:stretch>
                  </pic:blipFill>
                  <pic:spPr>
                    <a:xfrm>
                      <a:off x="0" y="0"/>
                      <a:ext cx="5388617" cy="2811453"/>
                    </a:xfrm>
                    <a:prstGeom prst="rect">
                      <a:avLst/>
                    </a:prstGeom>
                  </pic:spPr>
                </pic:pic>
              </a:graphicData>
            </a:graphic>
          </wp:inline>
        </w:drawing>
      </w:r>
    </w:p>
    <w:p w:rsidR="00CE53DE" w:rsidRPr="00257295" w:rsidRDefault="00CE53DE" w:rsidP="00D734B9">
      <w:pPr>
        <w:pStyle w:val="ListParagraph"/>
        <w:numPr>
          <w:ilvl w:val="0"/>
          <w:numId w:val="87"/>
        </w:numPr>
        <w:ind w:firstLineChars="0"/>
      </w:pPr>
      <w:r w:rsidRPr="00257295">
        <w:rPr>
          <w:rFonts w:hint="eastAsia"/>
        </w:rPr>
        <w:t>清除静态映射表</w:t>
      </w:r>
    </w:p>
    <w:p w:rsidR="00CE53DE" w:rsidRPr="00257295" w:rsidRDefault="00CE53DE" w:rsidP="00CE53DE">
      <w:pPr>
        <w:pStyle w:val="a7"/>
        <w:ind w:leftChars="175" w:firstLine="420"/>
      </w:pPr>
      <w:r w:rsidRPr="00257295">
        <w:drawing>
          <wp:inline distT="0" distB="0" distL="0" distR="0" wp14:anchorId="2AC13320" wp14:editId="50D318AF">
            <wp:extent cx="4619625" cy="1742110"/>
            <wp:effectExtent l="0" t="0" r="0" b="0"/>
            <wp:docPr id="969" name="图片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3BF9.tmp"/>
                    <pic:cNvPicPr/>
                  </pic:nvPicPr>
                  <pic:blipFill>
                    <a:blip r:embed="rId364" cstate="email">
                      <a:extLst>
                        <a:ext uri="{28A0092B-C50C-407E-A947-70E740481C1C}">
                          <a14:useLocalDpi xmlns:a14="http://schemas.microsoft.com/office/drawing/2010/main" val="0"/>
                        </a:ext>
                      </a:extLst>
                    </a:blip>
                    <a:stretch>
                      <a:fillRect/>
                    </a:stretch>
                  </pic:blipFill>
                  <pic:spPr>
                    <a:xfrm>
                      <a:off x="0" y="0"/>
                      <a:ext cx="4620270" cy="1742353"/>
                    </a:xfrm>
                    <a:prstGeom prst="rect">
                      <a:avLst/>
                    </a:prstGeom>
                  </pic:spPr>
                </pic:pic>
              </a:graphicData>
            </a:graphic>
          </wp:inline>
        </w:drawing>
      </w:r>
    </w:p>
    <w:p w:rsidR="00CE53DE" w:rsidRPr="00257295" w:rsidRDefault="00CE53DE" w:rsidP="00D734B9">
      <w:pPr>
        <w:pStyle w:val="ListParagraph"/>
        <w:numPr>
          <w:ilvl w:val="0"/>
          <w:numId w:val="87"/>
        </w:numPr>
        <w:ind w:firstLineChars="0"/>
      </w:pPr>
      <w:r w:rsidRPr="00257295">
        <w:rPr>
          <w:rFonts w:hint="eastAsia"/>
        </w:rPr>
        <w:t>建立低端内存映射</w:t>
      </w:r>
    </w:p>
    <w:p w:rsidR="00CE53DE" w:rsidRPr="00257295" w:rsidRDefault="00CE53DE" w:rsidP="004B1FFB">
      <w:pPr>
        <w:ind w:left="420" w:firstLineChars="0" w:firstLine="420"/>
      </w:pPr>
      <w:r w:rsidRPr="00257295">
        <w:rPr>
          <w:rFonts w:hint="eastAsia"/>
        </w:rPr>
        <w:t>低端内存采用线性映射方法，当物理内存空间小于内核空间</w:t>
      </w:r>
      <w:r w:rsidRPr="00257295">
        <w:rPr>
          <w:rFonts w:hint="eastAsia"/>
        </w:rPr>
        <w:t xml:space="preserve"> (1G)</w:t>
      </w:r>
      <w:r w:rsidRPr="00257295">
        <w:rPr>
          <w:rFonts w:hint="eastAsia"/>
        </w:rPr>
        <w:t>时，则低端内</w:t>
      </w:r>
      <w:r w:rsidRPr="00257295">
        <w:rPr>
          <w:rFonts w:hint="eastAsia"/>
        </w:rPr>
        <w:lastRenderedPageBreak/>
        <w:t>存最高地址为：内核空间起始地址</w:t>
      </w:r>
      <w:r w:rsidRPr="00257295">
        <w:rPr>
          <w:rFonts w:hint="eastAsia"/>
        </w:rPr>
        <w:t>+</w:t>
      </w:r>
      <w:r w:rsidRPr="00257295">
        <w:rPr>
          <w:rFonts w:hint="eastAsia"/>
        </w:rPr>
        <w:t>物理内存大小，即全部物理内存被映射。</w:t>
      </w:r>
    </w:p>
    <w:p w:rsidR="00CE53DE" w:rsidRPr="00257295" w:rsidRDefault="00CE53DE" w:rsidP="00CE53DE">
      <w:pPr>
        <w:pStyle w:val="a7"/>
        <w:ind w:leftChars="175" w:firstLine="420"/>
      </w:pPr>
      <w:r w:rsidRPr="00257295">
        <w:drawing>
          <wp:inline distT="0" distB="0" distL="0" distR="0" wp14:anchorId="4D66C50B" wp14:editId="7AA21E2B">
            <wp:extent cx="3990975" cy="3301886"/>
            <wp:effectExtent l="0" t="0" r="0" b="0"/>
            <wp:docPr id="970"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F4CD.tmp"/>
                    <pic:cNvPicPr/>
                  </pic:nvPicPr>
                  <pic:blipFill>
                    <a:blip r:embed="rId365">
                      <a:extLst>
                        <a:ext uri="{28A0092B-C50C-407E-A947-70E740481C1C}">
                          <a14:useLocalDpi xmlns:a14="http://schemas.microsoft.com/office/drawing/2010/main" val="0"/>
                        </a:ext>
                      </a:extLst>
                    </a:blip>
                    <a:stretch>
                      <a:fillRect/>
                    </a:stretch>
                  </pic:blipFill>
                  <pic:spPr>
                    <a:xfrm>
                      <a:off x="0" y="0"/>
                      <a:ext cx="3997720" cy="3307466"/>
                    </a:xfrm>
                    <a:prstGeom prst="rect">
                      <a:avLst/>
                    </a:prstGeom>
                  </pic:spPr>
                </pic:pic>
              </a:graphicData>
            </a:graphic>
          </wp:inline>
        </w:drawing>
      </w:r>
    </w:p>
    <w:p w:rsidR="00CE53DE" w:rsidRPr="00257295" w:rsidRDefault="00CE53DE" w:rsidP="00D734B9">
      <w:pPr>
        <w:pStyle w:val="ListParagraph"/>
        <w:numPr>
          <w:ilvl w:val="0"/>
          <w:numId w:val="87"/>
        </w:numPr>
        <w:ind w:firstLineChars="0"/>
      </w:pPr>
      <w:r w:rsidRPr="00257295">
        <w:rPr>
          <w:rFonts w:hint="eastAsia"/>
        </w:rPr>
        <w:t>异常向量表映射</w:t>
      </w:r>
    </w:p>
    <w:p w:rsidR="00CE53DE" w:rsidRPr="00257295" w:rsidRDefault="00CE53DE" w:rsidP="004B1FFB">
      <w:pPr>
        <w:ind w:left="420" w:firstLineChars="0" w:firstLine="420"/>
      </w:pPr>
      <w:r w:rsidRPr="00257295">
        <w:rPr>
          <w:rFonts w:hint="eastAsia"/>
        </w:rPr>
        <w:t>申请一页大小的物理内存，将其初始化为系统异常向量表：</w:t>
      </w:r>
    </w:p>
    <w:p w:rsidR="00CE53DE" w:rsidRPr="00257295" w:rsidRDefault="00CE53DE" w:rsidP="00CE53DE">
      <w:pPr>
        <w:pStyle w:val="a7"/>
        <w:ind w:leftChars="175" w:firstLine="420"/>
      </w:pPr>
      <w:r w:rsidRPr="00257295">
        <w:rPr>
          <w:rFonts w:hint="eastAsia"/>
        </w:rPr>
        <w:drawing>
          <wp:inline distT="0" distB="0" distL="0" distR="0" wp14:anchorId="386C5C65" wp14:editId="30216370">
            <wp:extent cx="3553321" cy="1066949"/>
            <wp:effectExtent l="0" t="0" r="9525" b="0"/>
            <wp:docPr id="978" name="图片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8A2C.tmp"/>
                    <pic:cNvPicPr/>
                  </pic:nvPicPr>
                  <pic:blipFill>
                    <a:blip r:embed="rId366">
                      <a:extLst>
                        <a:ext uri="{28A0092B-C50C-407E-A947-70E740481C1C}">
                          <a14:useLocalDpi xmlns:a14="http://schemas.microsoft.com/office/drawing/2010/main" val="0"/>
                        </a:ext>
                      </a:extLst>
                    </a:blip>
                    <a:stretch>
                      <a:fillRect/>
                    </a:stretch>
                  </pic:blipFill>
                  <pic:spPr>
                    <a:xfrm>
                      <a:off x="0" y="0"/>
                      <a:ext cx="3553321" cy="1066949"/>
                    </a:xfrm>
                    <a:prstGeom prst="rect">
                      <a:avLst/>
                    </a:prstGeom>
                  </pic:spPr>
                </pic:pic>
              </a:graphicData>
            </a:graphic>
          </wp:inline>
        </w:drawing>
      </w:r>
    </w:p>
    <w:p w:rsidR="00CE53DE" w:rsidRPr="00257295" w:rsidRDefault="00CE53DE" w:rsidP="00CE53DE">
      <w:pPr>
        <w:ind w:firstLine="480"/>
      </w:pPr>
      <w:r w:rsidRPr="00257295">
        <w:rPr>
          <w:rFonts w:hint="eastAsia"/>
        </w:rPr>
        <w:tab/>
      </w:r>
      <w:r w:rsidRPr="00257295">
        <w:rPr>
          <w:rFonts w:hint="eastAsia"/>
        </w:rPr>
        <w:t>建立映射关系：</w:t>
      </w:r>
    </w:p>
    <w:p w:rsidR="00CE53DE" w:rsidRPr="00257295" w:rsidRDefault="00CE53DE" w:rsidP="00CE53DE">
      <w:pPr>
        <w:pStyle w:val="a7"/>
        <w:ind w:leftChars="175" w:firstLine="420"/>
      </w:pPr>
      <w:r w:rsidRPr="00257295">
        <w:drawing>
          <wp:inline distT="0" distB="0" distL="0" distR="0" wp14:anchorId="0BF083E0" wp14:editId="24FFE718">
            <wp:extent cx="4981575" cy="2072582"/>
            <wp:effectExtent l="0" t="0" r="0" b="4445"/>
            <wp:docPr id="976" name="图片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43A.tmp"/>
                    <pic:cNvPicPr/>
                  </pic:nvPicPr>
                  <pic:blipFill>
                    <a:blip r:embed="rId367" cstate="email">
                      <a:extLst>
                        <a:ext uri="{28A0092B-C50C-407E-A947-70E740481C1C}">
                          <a14:useLocalDpi xmlns:a14="http://schemas.microsoft.com/office/drawing/2010/main" val="0"/>
                        </a:ext>
                      </a:extLst>
                    </a:blip>
                    <a:stretch>
                      <a:fillRect/>
                    </a:stretch>
                  </pic:blipFill>
                  <pic:spPr>
                    <a:xfrm>
                      <a:off x="0" y="0"/>
                      <a:ext cx="4983746" cy="2073485"/>
                    </a:xfrm>
                    <a:prstGeom prst="rect">
                      <a:avLst/>
                    </a:prstGeom>
                  </pic:spPr>
                </pic:pic>
              </a:graphicData>
            </a:graphic>
          </wp:inline>
        </w:drawing>
      </w:r>
    </w:p>
    <w:p w:rsidR="00CE53DE" w:rsidRPr="00257295" w:rsidRDefault="00CE53DE" w:rsidP="004B1FFB">
      <w:pPr>
        <w:ind w:left="420" w:firstLineChars="0" w:firstLine="420"/>
      </w:pPr>
      <w:r w:rsidRPr="00257295">
        <w:rPr>
          <w:rFonts w:hint="eastAsia"/>
        </w:rPr>
        <w:t>系统中没有设置</w:t>
      </w:r>
      <w:r w:rsidRPr="00257295">
        <w:rPr>
          <w:rFonts w:hint="eastAsia"/>
        </w:rPr>
        <w:t>cr_alignment</w:t>
      </w:r>
      <w:r w:rsidRPr="00257295">
        <w:rPr>
          <w:rFonts w:hint="eastAsia"/>
        </w:rPr>
        <w:t>的</w:t>
      </w:r>
      <w:r w:rsidRPr="00257295">
        <w:rPr>
          <w:rFonts w:hint="eastAsia"/>
        </w:rPr>
        <w:t xml:space="preserve"> CR_V</w:t>
      </w:r>
      <w:r w:rsidRPr="00257295">
        <w:rPr>
          <w:rFonts w:hint="eastAsia"/>
        </w:rPr>
        <w:t>位，所以</w:t>
      </w:r>
      <w:r w:rsidRPr="00257295">
        <w:rPr>
          <w:rFonts w:hint="eastAsia"/>
        </w:rPr>
        <w:t>ARM</w:t>
      </w:r>
      <w:r w:rsidRPr="00257295">
        <w:rPr>
          <w:rFonts w:hint="eastAsia"/>
        </w:rPr>
        <w:t>发生异常时，其硬件异常</w:t>
      </w:r>
      <w:r w:rsidRPr="00257295">
        <w:rPr>
          <w:rFonts w:hint="eastAsia"/>
        </w:rPr>
        <w:lastRenderedPageBreak/>
        <w:t>向量表在地址空间的底部，即</w:t>
      </w:r>
      <w:r w:rsidRPr="00257295">
        <w:rPr>
          <w:rFonts w:hint="eastAsia"/>
        </w:rPr>
        <w:t>CPU</w:t>
      </w:r>
      <w:r w:rsidRPr="00257295">
        <w:rPr>
          <w:rFonts w:hint="eastAsia"/>
        </w:rPr>
        <w:t>使用虚拟地址</w:t>
      </w:r>
      <w:r w:rsidRPr="00257295">
        <w:rPr>
          <w:rFonts w:hint="eastAsia"/>
        </w:rPr>
        <w:t>0</w:t>
      </w:r>
      <w:r w:rsidRPr="00257295">
        <w:rPr>
          <w:rFonts w:hint="eastAsia"/>
        </w:rPr>
        <w:t>跳转到中断表。</w:t>
      </w:r>
    </w:p>
    <w:p w:rsidR="00CE53DE" w:rsidRPr="00257295" w:rsidRDefault="00CE53DE" w:rsidP="00CE53DE">
      <w:pPr>
        <w:pStyle w:val="a7"/>
        <w:ind w:leftChars="175" w:firstLine="420"/>
      </w:pPr>
      <w:r w:rsidRPr="00257295">
        <w:drawing>
          <wp:inline distT="0" distB="0" distL="0" distR="0" wp14:anchorId="08513879" wp14:editId="2EF028A4">
            <wp:extent cx="3734321" cy="895475"/>
            <wp:effectExtent l="0" t="0" r="0" b="0"/>
            <wp:docPr id="971" name="图片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32C8.tmp"/>
                    <pic:cNvPicPr/>
                  </pic:nvPicPr>
                  <pic:blipFill>
                    <a:blip r:embed="rId368">
                      <a:extLst>
                        <a:ext uri="{28A0092B-C50C-407E-A947-70E740481C1C}">
                          <a14:useLocalDpi xmlns:a14="http://schemas.microsoft.com/office/drawing/2010/main" val="0"/>
                        </a:ext>
                      </a:extLst>
                    </a:blip>
                    <a:stretch>
                      <a:fillRect/>
                    </a:stretch>
                  </pic:blipFill>
                  <pic:spPr>
                    <a:xfrm>
                      <a:off x="0" y="0"/>
                      <a:ext cx="3734321" cy="895475"/>
                    </a:xfrm>
                    <a:prstGeom prst="rect">
                      <a:avLst/>
                    </a:prstGeom>
                  </pic:spPr>
                </pic:pic>
              </a:graphicData>
            </a:graphic>
          </wp:inline>
        </w:drawing>
      </w:r>
    </w:p>
    <w:p w:rsidR="00CE53DE" w:rsidRPr="00257295" w:rsidRDefault="00CE53DE" w:rsidP="004B1FFB">
      <w:pPr>
        <w:ind w:left="420" w:firstLineChars="0" w:firstLine="420"/>
      </w:pPr>
      <w:r w:rsidRPr="00257295">
        <w:rPr>
          <w:rFonts w:hint="eastAsia"/>
        </w:rPr>
        <w:t>则</w:t>
      </w:r>
      <w:r w:rsidRPr="00257295">
        <w:rPr>
          <w:rFonts w:hint="eastAsia"/>
        </w:rPr>
        <w:t>vectors</w:t>
      </w:r>
      <w:r w:rsidRPr="00257295">
        <w:rPr>
          <w:rFonts w:hint="eastAsia"/>
        </w:rPr>
        <w:t>表示的物理地址被映射到</w:t>
      </w:r>
      <w:r w:rsidRPr="00257295">
        <w:rPr>
          <w:rFonts w:hint="eastAsia"/>
        </w:rPr>
        <w:t>0xFF00000</w:t>
      </w:r>
      <w:r w:rsidRPr="00257295">
        <w:rPr>
          <w:rFonts w:hint="eastAsia"/>
        </w:rPr>
        <w:t>和</w:t>
      </w:r>
      <w:r w:rsidRPr="00257295">
        <w:rPr>
          <w:rFonts w:hint="eastAsia"/>
        </w:rPr>
        <w:t>0</w:t>
      </w:r>
      <w:r w:rsidRPr="00257295">
        <w:rPr>
          <w:rFonts w:hint="eastAsia"/>
        </w:rPr>
        <w:t>起始的一个</w:t>
      </w:r>
      <w:r w:rsidRPr="00257295">
        <w:rPr>
          <w:rFonts w:hint="eastAsia"/>
        </w:rPr>
        <w:t>PAGE</w:t>
      </w:r>
      <w:r w:rsidRPr="00257295">
        <w:rPr>
          <w:rFonts w:hint="eastAsia"/>
        </w:rPr>
        <w:t>大小的空间。因为</w:t>
      </w:r>
      <w:r w:rsidRPr="00257295">
        <w:rPr>
          <w:rFonts w:hint="eastAsia"/>
        </w:rPr>
        <w:t>vector</w:t>
      </w:r>
      <w:r w:rsidRPr="00257295">
        <w:rPr>
          <w:rFonts w:hint="eastAsia"/>
        </w:rPr>
        <w:t>是动态申请的物理内存，所以不能保证与虚拟地址为线性关系。</w:t>
      </w:r>
    </w:p>
    <w:p w:rsidR="00CE53DE" w:rsidRPr="00257295" w:rsidRDefault="00CE53DE" w:rsidP="00D734B9">
      <w:pPr>
        <w:pStyle w:val="ListParagraph"/>
        <w:numPr>
          <w:ilvl w:val="0"/>
          <w:numId w:val="87"/>
        </w:numPr>
        <w:ind w:firstLineChars="0"/>
      </w:pPr>
      <w:r w:rsidRPr="00257295">
        <w:rPr>
          <w:rFonts w:hint="eastAsia"/>
        </w:rPr>
        <w:t>设备</w:t>
      </w:r>
      <w:r w:rsidRPr="00257295">
        <w:rPr>
          <w:rFonts w:hint="eastAsia"/>
        </w:rPr>
        <w:t>IO</w:t>
      </w:r>
      <w:r w:rsidRPr="00257295">
        <w:rPr>
          <w:rFonts w:hint="eastAsia"/>
        </w:rPr>
        <w:t>映射</w:t>
      </w:r>
    </w:p>
    <w:p w:rsidR="00CE53DE" w:rsidRPr="00257295" w:rsidRDefault="00CE53DE" w:rsidP="004B1FFB">
      <w:pPr>
        <w:ind w:left="420" w:firstLineChars="0" w:firstLine="420"/>
      </w:pPr>
      <w:r w:rsidRPr="00257295">
        <w:rPr>
          <w:rFonts w:hint="eastAsia"/>
        </w:rPr>
        <w:t>通过调用架构信息的</w:t>
      </w:r>
      <w:r w:rsidRPr="00257295">
        <w:rPr>
          <w:rFonts w:hint="eastAsia"/>
        </w:rPr>
        <w:t>map_io</w:t>
      </w:r>
      <w:r w:rsidRPr="00257295">
        <w:rPr>
          <w:rFonts w:hint="eastAsia"/>
        </w:rPr>
        <w:t>接口实现：</w:t>
      </w:r>
    </w:p>
    <w:p w:rsidR="00CE53DE" w:rsidRDefault="00CE53DE" w:rsidP="00CE53DE">
      <w:pPr>
        <w:pStyle w:val="a7"/>
        <w:ind w:leftChars="175" w:firstLine="420"/>
      </w:pPr>
      <w:r w:rsidRPr="00257295">
        <w:drawing>
          <wp:inline distT="0" distB="0" distL="0" distR="0" wp14:anchorId="4E53D546" wp14:editId="0129B307">
            <wp:extent cx="5066023" cy="903767"/>
            <wp:effectExtent l="0" t="0" r="1905"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2D86.tmp"/>
                    <pic:cNvPicPr/>
                  </pic:nvPicPr>
                  <pic:blipFill>
                    <a:blip r:embed="rId369">
                      <a:extLst>
                        <a:ext uri="{28A0092B-C50C-407E-A947-70E740481C1C}">
                          <a14:useLocalDpi xmlns:a14="http://schemas.microsoft.com/office/drawing/2010/main" val="0"/>
                        </a:ext>
                      </a:extLst>
                    </a:blip>
                    <a:stretch>
                      <a:fillRect/>
                    </a:stretch>
                  </pic:blipFill>
                  <pic:spPr>
                    <a:xfrm>
                      <a:off x="0" y="0"/>
                      <a:ext cx="5093630" cy="908692"/>
                    </a:xfrm>
                    <a:prstGeom prst="rect">
                      <a:avLst/>
                    </a:prstGeom>
                  </pic:spPr>
                </pic:pic>
              </a:graphicData>
            </a:graphic>
          </wp:inline>
        </w:drawing>
      </w:r>
    </w:p>
    <w:p w:rsidR="00580B9A" w:rsidRDefault="00815A8D" w:rsidP="004B1FFB">
      <w:pPr>
        <w:ind w:left="420" w:firstLineChars="0" w:firstLine="420"/>
      </w:pPr>
      <w:r w:rsidRPr="00815A8D">
        <w:rPr>
          <w:rFonts w:hint="eastAsia"/>
        </w:rPr>
        <w:t>该接口由驱动实现</w:t>
      </w:r>
      <w:r w:rsidR="00580B9A">
        <w:rPr>
          <w:rFonts w:hint="eastAsia"/>
        </w:rPr>
        <w:t>，定义在</w:t>
      </w:r>
      <w:r w:rsidRPr="00815A8D">
        <w:rPr>
          <w:rFonts w:hint="eastAsia"/>
        </w:rPr>
        <w:t>mach-xxx</w:t>
      </w:r>
      <w:r w:rsidRPr="00815A8D">
        <w:rPr>
          <w:rFonts w:hint="eastAsia"/>
        </w:rPr>
        <w:t>的目录下</w:t>
      </w:r>
      <w:r>
        <w:rPr>
          <w:rFonts w:hint="eastAsia"/>
        </w:rPr>
        <w:t>，</w:t>
      </w:r>
    </w:p>
    <w:p w:rsidR="00580B9A" w:rsidRDefault="00580B9A" w:rsidP="00580B9A">
      <w:pPr>
        <w:pStyle w:val="a7"/>
        <w:ind w:leftChars="175" w:firstLine="420"/>
        <w:rPr>
          <w:rFonts w:cs="Times New Roman"/>
          <w:noProof w:val="0"/>
          <w:sz w:val="24"/>
          <w:szCs w:val="24"/>
        </w:rPr>
      </w:pPr>
      <w:r w:rsidRPr="00257295">
        <w:rPr>
          <w:rFonts w:hint="eastAsia"/>
        </w:rPr>
        <w:drawing>
          <wp:inline distT="0" distB="0" distL="0" distR="0" wp14:anchorId="37C5C9CB" wp14:editId="39DB37B4">
            <wp:extent cx="4561160" cy="695325"/>
            <wp:effectExtent l="0" t="0" r="0" b="0"/>
            <wp:docPr id="1746" name="图片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2B8D.tmp"/>
                    <pic:cNvPicPr/>
                  </pic:nvPicPr>
                  <pic:blipFill rotWithShape="1">
                    <a:blip r:embed="rId370" cstate="print">
                      <a:extLst>
                        <a:ext uri="{28A0092B-C50C-407E-A947-70E740481C1C}">
                          <a14:useLocalDpi xmlns:a14="http://schemas.microsoft.com/office/drawing/2010/main" val="0"/>
                        </a:ext>
                      </a:extLst>
                    </a:blip>
                    <a:srcRect/>
                    <a:stretch/>
                  </pic:blipFill>
                  <pic:spPr bwMode="auto">
                    <a:xfrm>
                      <a:off x="0" y="0"/>
                      <a:ext cx="4563112" cy="695623"/>
                    </a:xfrm>
                    <a:prstGeom prst="rect">
                      <a:avLst/>
                    </a:prstGeom>
                    <a:ln>
                      <a:noFill/>
                    </a:ln>
                    <a:extLst>
                      <a:ext uri="{53640926-AAD7-44D8-BBD7-CCE9431645EC}">
                        <a14:shadowObscured xmlns:a14="http://schemas.microsoft.com/office/drawing/2010/main"/>
                      </a:ext>
                    </a:extLst>
                  </pic:spPr>
                </pic:pic>
              </a:graphicData>
            </a:graphic>
          </wp:inline>
        </w:drawing>
      </w:r>
    </w:p>
    <w:p w:rsidR="00CE53DE" w:rsidRPr="00257295" w:rsidRDefault="00580B9A" w:rsidP="004B1FFB">
      <w:pPr>
        <w:ind w:left="420" w:firstLineChars="0" w:firstLine="420"/>
      </w:pPr>
      <w:r>
        <w:rPr>
          <w:rFonts w:hint="eastAsia"/>
        </w:rPr>
        <w:t>最终</w:t>
      </w:r>
      <w:r w:rsidR="00CE53DE" w:rsidRPr="00815A8D">
        <w:rPr>
          <w:rFonts w:hint="eastAsia"/>
        </w:rPr>
        <w:t>通过调用以下接口实现</w:t>
      </w:r>
      <w:r w:rsidR="00920272">
        <w:rPr>
          <w:rFonts w:hint="eastAsia"/>
        </w:rPr>
        <w:t>，</w:t>
      </w:r>
      <w:r w:rsidR="00920272">
        <w:rPr>
          <w:rFonts w:hint="eastAsia"/>
        </w:rPr>
        <w:t>IO</w:t>
      </w:r>
      <w:r w:rsidR="00920272">
        <w:rPr>
          <w:rFonts w:hint="eastAsia"/>
        </w:rPr>
        <w:t>的物理地址需要查看对应处理器手册</w:t>
      </w:r>
      <w:r w:rsidR="00CE53DE" w:rsidRPr="00815A8D">
        <w:rPr>
          <w:rFonts w:hint="eastAsia"/>
        </w:rPr>
        <w:t>：</w:t>
      </w:r>
    </w:p>
    <w:p w:rsidR="00CE53DE" w:rsidRPr="00257295" w:rsidRDefault="00CE53DE" w:rsidP="00CE53DE">
      <w:pPr>
        <w:pStyle w:val="a7"/>
        <w:ind w:leftChars="175" w:firstLine="420"/>
      </w:pPr>
      <w:r w:rsidRPr="00257295">
        <w:drawing>
          <wp:inline distT="0" distB="0" distL="0" distR="0" wp14:anchorId="29F4DA38" wp14:editId="31646A6A">
            <wp:extent cx="4804797" cy="3444949"/>
            <wp:effectExtent l="0" t="0" r="0" b="3175"/>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9D2C.tmp"/>
                    <pic:cNvPicPr/>
                  </pic:nvPicPr>
                  <pic:blipFill>
                    <a:blip r:embed="rId371">
                      <a:extLst>
                        <a:ext uri="{28A0092B-C50C-407E-A947-70E740481C1C}">
                          <a14:useLocalDpi xmlns:a14="http://schemas.microsoft.com/office/drawing/2010/main" val="0"/>
                        </a:ext>
                      </a:extLst>
                    </a:blip>
                    <a:stretch>
                      <a:fillRect/>
                    </a:stretch>
                  </pic:blipFill>
                  <pic:spPr>
                    <a:xfrm>
                      <a:off x="0" y="0"/>
                      <a:ext cx="4811974" cy="3450095"/>
                    </a:xfrm>
                    <a:prstGeom prst="rect">
                      <a:avLst/>
                    </a:prstGeom>
                  </pic:spPr>
                </pic:pic>
              </a:graphicData>
            </a:graphic>
          </wp:inline>
        </w:drawing>
      </w:r>
    </w:p>
    <w:p w:rsidR="00CE53DE" w:rsidRPr="00257295" w:rsidRDefault="00CE53DE" w:rsidP="004B1FFB">
      <w:pPr>
        <w:ind w:left="420" w:firstLineChars="0" w:firstLine="420"/>
      </w:pPr>
      <w:r w:rsidRPr="00257295">
        <w:rPr>
          <w:rFonts w:hint="eastAsia"/>
        </w:rPr>
        <w:lastRenderedPageBreak/>
        <w:t>IO</w:t>
      </w:r>
      <w:r w:rsidRPr="00257295">
        <w:rPr>
          <w:rFonts w:hint="eastAsia"/>
        </w:rPr>
        <w:t>内存对应的虚拟地址，不仅要加入</w:t>
      </w:r>
      <w:r w:rsidRPr="00257295">
        <w:rPr>
          <w:rFonts w:hint="eastAsia"/>
        </w:rPr>
        <w:t>IO</w:t>
      </w:r>
      <w:r w:rsidRPr="00257295">
        <w:rPr>
          <w:rFonts w:hint="eastAsia"/>
        </w:rPr>
        <w:t>内存列表中，也要加入</w:t>
      </w:r>
      <w:r w:rsidRPr="00257295">
        <w:rPr>
          <w:rFonts w:hint="eastAsia"/>
        </w:rPr>
        <w:t>vmalloc</w:t>
      </w:r>
      <w:r w:rsidRPr="00257295">
        <w:rPr>
          <w:rFonts w:hint="eastAsia"/>
        </w:rPr>
        <w:t>的列表中：</w:t>
      </w:r>
    </w:p>
    <w:p w:rsidR="00CE53DE" w:rsidRPr="00257295" w:rsidRDefault="00CE53DE" w:rsidP="00815A8D">
      <w:pPr>
        <w:pStyle w:val="a7"/>
        <w:ind w:leftChars="175" w:firstLine="420"/>
      </w:pPr>
      <w:r w:rsidRPr="00257295">
        <w:rPr>
          <w:rFonts w:hint="eastAsia"/>
        </w:rPr>
        <w:drawing>
          <wp:inline distT="0" distB="0" distL="0" distR="0" wp14:anchorId="745336B4" wp14:editId="37667B32">
            <wp:extent cx="4316819" cy="1656870"/>
            <wp:effectExtent l="0" t="0" r="7620" b="635"/>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D2ED.tmp"/>
                    <pic:cNvPicPr/>
                  </pic:nvPicPr>
                  <pic:blipFill>
                    <a:blip r:embed="rId372">
                      <a:extLst>
                        <a:ext uri="{28A0092B-C50C-407E-A947-70E740481C1C}">
                          <a14:useLocalDpi xmlns:a14="http://schemas.microsoft.com/office/drawing/2010/main" val="0"/>
                        </a:ext>
                      </a:extLst>
                    </a:blip>
                    <a:stretch>
                      <a:fillRect/>
                    </a:stretch>
                  </pic:blipFill>
                  <pic:spPr>
                    <a:xfrm>
                      <a:off x="0" y="0"/>
                      <a:ext cx="4315340" cy="1656302"/>
                    </a:xfrm>
                    <a:prstGeom prst="rect">
                      <a:avLst/>
                    </a:prstGeom>
                  </pic:spPr>
                </pic:pic>
              </a:graphicData>
            </a:graphic>
          </wp:inline>
        </w:drawing>
      </w:r>
    </w:p>
    <w:p w:rsidR="00CE53DE" w:rsidRDefault="00CE53DE" w:rsidP="00CE53DE">
      <w:pPr>
        <w:pStyle w:val="a7"/>
        <w:ind w:leftChars="175" w:firstLine="420"/>
      </w:pPr>
      <w:r w:rsidRPr="00257295">
        <w:rPr>
          <w:rFonts w:hint="eastAsia"/>
        </w:rPr>
        <w:drawing>
          <wp:inline distT="0" distB="0" distL="0" distR="0" wp14:anchorId="719104E7" wp14:editId="637606A8">
            <wp:extent cx="4444410" cy="2159228"/>
            <wp:effectExtent l="0" t="0" r="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195E.tmp"/>
                    <pic:cNvPicPr/>
                  </pic:nvPicPr>
                  <pic:blipFill>
                    <a:blip r:embed="rId373">
                      <a:extLst>
                        <a:ext uri="{28A0092B-C50C-407E-A947-70E740481C1C}">
                          <a14:useLocalDpi xmlns:a14="http://schemas.microsoft.com/office/drawing/2010/main" val="0"/>
                        </a:ext>
                      </a:extLst>
                    </a:blip>
                    <a:stretch>
                      <a:fillRect/>
                    </a:stretch>
                  </pic:blipFill>
                  <pic:spPr>
                    <a:xfrm>
                      <a:off x="0" y="0"/>
                      <a:ext cx="4445030" cy="2159529"/>
                    </a:xfrm>
                    <a:prstGeom prst="rect">
                      <a:avLst/>
                    </a:prstGeom>
                  </pic:spPr>
                </pic:pic>
              </a:graphicData>
            </a:graphic>
          </wp:inline>
        </w:drawing>
      </w:r>
    </w:p>
    <w:p w:rsidR="00456104" w:rsidRPr="00456104" w:rsidRDefault="00456104" w:rsidP="00456104">
      <w:pPr>
        <w:ind w:firstLine="480"/>
      </w:pPr>
      <w:r>
        <w:rPr>
          <w:rFonts w:hint="eastAsia"/>
        </w:rPr>
        <w:tab/>
      </w:r>
      <w:r w:rsidR="006B64F9">
        <w:rPr>
          <w:rFonts w:hint="eastAsia"/>
        </w:rPr>
        <w:t>当前</w:t>
      </w:r>
      <w:r>
        <w:rPr>
          <w:rFonts w:hint="eastAsia"/>
        </w:rPr>
        <w:t>IO</w:t>
      </w:r>
      <w:r w:rsidR="00EA0242">
        <w:rPr>
          <w:rFonts w:hint="eastAsia"/>
        </w:rPr>
        <w:t>地址</w:t>
      </w:r>
      <w:r w:rsidR="00F91779">
        <w:rPr>
          <w:rFonts w:hint="eastAsia"/>
        </w:rPr>
        <w:t>分配</w:t>
      </w:r>
      <w:r>
        <w:rPr>
          <w:rFonts w:hint="eastAsia"/>
        </w:rPr>
        <w:t>如下：</w:t>
      </w:r>
    </w:p>
    <w:p w:rsidR="00456104" w:rsidRDefault="00456104" w:rsidP="00580B9A">
      <w:pPr>
        <w:pStyle w:val="a7"/>
        <w:ind w:leftChars="175" w:firstLine="420"/>
      </w:pPr>
      <w:r>
        <w:rPr>
          <w:rFonts w:hint="eastAsia"/>
        </w:rPr>
        <w:drawing>
          <wp:inline distT="0" distB="0" distL="0" distR="0" wp14:anchorId="41EA34DF" wp14:editId="50FB20AF">
            <wp:extent cx="5114925" cy="2226498"/>
            <wp:effectExtent l="0" t="0" r="0" b="2540"/>
            <wp:docPr id="1744" name="图片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695A.tmp"/>
                    <pic:cNvPicPr/>
                  </pic:nvPicPr>
                  <pic:blipFill>
                    <a:blip r:embed="rId374">
                      <a:extLst>
                        <a:ext uri="{28A0092B-C50C-407E-A947-70E740481C1C}">
                          <a14:useLocalDpi xmlns:a14="http://schemas.microsoft.com/office/drawing/2010/main" val="0"/>
                        </a:ext>
                      </a:extLst>
                    </a:blip>
                    <a:stretch>
                      <a:fillRect/>
                    </a:stretch>
                  </pic:blipFill>
                  <pic:spPr>
                    <a:xfrm>
                      <a:off x="0" y="0"/>
                      <a:ext cx="5115640" cy="2226809"/>
                    </a:xfrm>
                    <a:prstGeom prst="rect">
                      <a:avLst/>
                    </a:prstGeom>
                  </pic:spPr>
                </pic:pic>
              </a:graphicData>
            </a:graphic>
          </wp:inline>
        </w:drawing>
      </w:r>
    </w:p>
    <w:p w:rsidR="00456104" w:rsidRDefault="00456104" w:rsidP="00580B9A">
      <w:pPr>
        <w:pStyle w:val="a7"/>
        <w:ind w:leftChars="175" w:firstLine="420"/>
      </w:pPr>
      <w:r>
        <w:lastRenderedPageBreak/>
        <w:drawing>
          <wp:inline distT="0" distB="0" distL="0" distR="0" wp14:anchorId="4D21B2F7" wp14:editId="20DB7BF5">
            <wp:extent cx="5295900" cy="1171742"/>
            <wp:effectExtent l="0" t="0" r="0" b="9525"/>
            <wp:docPr id="1745" name="图片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6353.tmp"/>
                    <pic:cNvPicPr/>
                  </pic:nvPicPr>
                  <pic:blipFill>
                    <a:blip r:embed="rId375">
                      <a:extLst>
                        <a:ext uri="{28A0092B-C50C-407E-A947-70E740481C1C}">
                          <a14:useLocalDpi xmlns:a14="http://schemas.microsoft.com/office/drawing/2010/main" val="0"/>
                        </a:ext>
                      </a:extLst>
                    </a:blip>
                    <a:stretch>
                      <a:fillRect/>
                    </a:stretch>
                  </pic:blipFill>
                  <pic:spPr>
                    <a:xfrm>
                      <a:off x="0" y="0"/>
                      <a:ext cx="5347039" cy="1183057"/>
                    </a:xfrm>
                    <a:prstGeom prst="rect">
                      <a:avLst/>
                    </a:prstGeom>
                  </pic:spPr>
                </pic:pic>
              </a:graphicData>
            </a:graphic>
          </wp:inline>
        </w:drawing>
      </w:r>
    </w:p>
    <w:p w:rsidR="00456104" w:rsidRDefault="00456104" w:rsidP="00E73BA0">
      <w:pPr>
        <w:ind w:left="420" w:firstLineChars="0" w:firstLine="420"/>
      </w:pPr>
      <w:r>
        <w:rPr>
          <w:rFonts w:hint="eastAsia"/>
        </w:rPr>
        <w:t>其中</w:t>
      </w:r>
      <w:r>
        <w:rPr>
          <w:rFonts w:hint="eastAsia"/>
        </w:rPr>
        <w:t xml:space="preserve">VA_GPIO = (56000000 </w:t>
      </w:r>
      <w:r>
        <w:t>–</w:t>
      </w:r>
      <w:r>
        <w:rPr>
          <w:rFonts w:hint="eastAsia"/>
        </w:rPr>
        <w:t xml:space="preserve"> 50000000 + F6000000 + 01000000) = FD000000</w:t>
      </w:r>
      <w:r>
        <w:rPr>
          <w:rFonts w:hint="eastAsia"/>
        </w:rPr>
        <w:t>。</w:t>
      </w:r>
    </w:p>
    <w:p w:rsidR="00456104" w:rsidRDefault="00456104" w:rsidP="00E73BA0">
      <w:pPr>
        <w:ind w:left="420" w:firstLineChars="0" w:firstLine="420"/>
      </w:pPr>
      <w:r>
        <w:rPr>
          <w:rFonts w:hint="eastAsia"/>
        </w:rPr>
        <w:t>映射</w:t>
      </w:r>
      <w:r w:rsidR="006B64F9">
        <w:rPr>
          <w:rFonts w:hint="eastAsia"/>
        </w:rPr>
        <w:t>描述</w:t>
      </w:r>
      <w:r w:rsidR="00580B9A">
        <w:rPr>
          <w:rFonts w:hint="eastAsia"/>
        </w:rPr>
        <w:t>表</w:t>
      </w:r>
      <w:r>
        <w:rPr>
          <w:rFonts w:hint="eastAsia"/>
        </w:rPr>
        <w:t>如下：</w:t>
      </w:r>
    </w:p>
    <w:p w:rsidR="00456104" w:rsidRDefault="00456104" w:rsidP="00580B9A">
      <w:pPr>
        <w:pStyle w:val="a7"/>
        <w:ind w:leftChars="175" w:firstLine="420"/>
      </w:pPr>
      <w:r>
        <w:rPr>
          <w:rFonts w:hint="eastAsia"/>
        </w:rPr>
        <w:drawing>
          <wp:inline distT="0" distB="0" distL="0" distR="0" wp14:anchorId="1F2F31C2" wp14:editId="7094AB74">
            <wp:extent cx="5829300" cy="352425"/>
            <wp:effectExtent l="0" t="0" r="0" b="9525"/>
            <wp:docPr id="1747" name="图片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59D3.tmp"/>
                    <pic:cNvPicPr/>
                  </pic:nvPicPr>
                  <pic:blipFill>
                    <a:blip r:embed="rId376">
                      <a:extLst>
                        <a:ext uri="{28A0092B-C50C-407E-A947-70E740481C1C}">
                          <a14:useLocalDpi xmlns:a14="http://schemas.microsoft.com/office/drawing/2010/main" val="0"/>
                        </a:ext>
                      </a:extLst>
                    </a:blip>
                    <a:stretch>
                      <a:fillRect/>
                    </a:stretch>
                  </pic:blipFill>
                  <pic:spPr>
                    <a:xfrm>
                      <a:off x="0" y="0"/>
                      <a:ext cx="5831840" cy="352579"/>
                    </a:xfrm>
                    <a:prstGeom prst="rect">
                      <a:avLst/>
                    </a:prstGeom>
                  </pic:spPr>
                </pic:pic>
              </a:graphicData>
            </a:graphic>
          </wp:inline>
        </w:drawing>
      </w:r>
    </w:p>
    <w:p w:rsidR="00456104" w:rsidRPr="00456104" w:rsidRDefault="00456104" w:rsidP="00532B9C">
      <w:pPr>
        <w:pStyle w:val="a7"/>
        <w:ind w:leftChars="175" w:firstLine="420"/>
      </w:pPr>
      <w:r>
        <w:rPr>
          <w:rFonts w:hint="eastAsia"/>
        </w:rPr>
        <w:drawing>
          <wp:inline distT="0" distB="0" distL="0" distR="0" wp14:anchorId="12826207" wp14:editId="2EF754C6">
            <wp:extent cx="4810797" cy="2200582"/>
            <wp:effectExtent l="0" t="0" r="8890" b="9525"/>
            <wp:docPr id="1748" name="图片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F7F6.tmp"/>
                    <pic:cNvPicPr/>
                  </pic:nvPicPr>
                  <pic:blipFill>
                    <a:blip r:embed="rId377">
                      <a:extLst>
                        <a:ext uri="{28A0092B-C50C-407E-A947-70E740481C1C}">
                          <a14:useLocalDpi xmlns:a14="http://schemas.microsoft.com/office/drawing/2010/main" val="0"/>
                        </a:ext>
                      </a:extLst>
                    </a:blip>
                    <a:stretch>
                      <a:fillRect/>
                    </a:stretch>
                  </pic:blipFill>
                  <pic:spPr>
                    <a:xfrm>
                      <a:off x="0" y="0"/>
                      <a:ext cx="4810797" cy="2200582"/>
                    </a:xfrm>
                    <a:prstGeom prst="rect">
                      <a:avLst/>
                    </a:prstGeom>
                  </pic:spPr>
                </pic:pic>
              </a:graphicData>
            </a:graphic>
          </wp:inline>
        </w:drawing>
      </w:r>
      <w:r w:rsidR="006B64F9">
        <w:rPr>
          <w:rFonts w:hint="eastAsia"/>
        </w:rPr>
        <w:tab/>
      </w:r>
    </w:p>
    <w:p w:rsidR="00CE53DE" w:rsidRPr="00257295" w:rsidRDefault="00CE53DE" w:rsidP="00A615BF">
      <w:pPr>
        <w:pStyle w:val="Heading3"/>
        <w:spacing w:before="163" w:after="163"/>
      </w:pPr>
      <w:bookmarkStart w:id="74" w:name="_Toc390712645"/>
      <w:r w:rsidRPr="00257295">
        <w:rPr>
          <w:rFonts w:hint="eastAsia"/>
        </w:rPr>
        <w:t>启动内存构造</w:t>
      </w:r>
      <w:bookmarkEnd w:id="74"/>
    </w:p>
    <w:p w:rsidR="00CE53DE" w:rsidRPr="00FA4634" w:rsidRDefault="00CE53DE" w:rsidP="00FA4634">
      <w:pPr>
        <w:pStyle w:val="a7"/>
        <w:ind w:leftChars="0" w:left="0" w:firstLine="420"/>
        <w:rPr>
          <w:rFonts w:cs="Times New Roman"/>
          <w:noProof w:val="0"/>
          <w:sz w:val="24"/>
          <w:szCs w:val="24"/>
        </w:rPr>
      </w:pPr>
      <w:r w:rsidRPr="00FA4634">
        <w:rPr>
          <w:rFonts w:cs="Times New Roman" w:hint="eastAsia"/>
          <w:noProof w:val="0"/>
          <w:sz w:val="24"/>
          <w:szCs w:val="24"/>
        </w:rPr>
        <w:t>当内核静态映射区结束后，开始初始化</w:t>
      </w:r>
      <w:r w:rsidRPr="00FA4634">
        <w:rPr>
          <w:rFonts w:cs="Times New Roman" w:hint="eastAsia"/>
          <w:noProof w:val="0"/>
          <w:sz w:val="24"/>
          <w:szCs w:val="24"/>
        </w:rPr>
        <w:t>bootmem</w:t>
      </w:r>
      <w:r w:rsidRPr="00FA4634">
        <w:rPr>
          <w:rFonts w:cs="Times New Roman" w:hint="eastAsia"/>
          <w:noProof w:val="0"/>
          <w:sz w:val="24"/>
          <w:szCs w:val="24"/>
        </w:rPr>
        <w:t>分配器。</w:t>
      </w:r>
    </w:p>
    <w:p w:rsidR="00CE53DE" w:rsidRPr="00257295" w:rsidRDefault="00CE53DE" w:rsidP="00CE53DE">
      <w:pPr>
        <w:pStyle w:val="a7"/>
        <w:ind w:leftChars="175"/>
      </w:pPr>
      <w:r w:rsidRPr="00257295">
        <w:drawing>
          <wp:inline distT="0" distB="0" distL="0" distR="0" wp14:anchorId="617C0C8A" wp14:editId="6EF9F773">
            <wp:extent cx="3762375" cy="1294783"/>
            <wp:effectExtent l="0" t="0" r="0" b="635"/>
            <wp:docPr id="933"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9EF7.tmp"/>
                    <pic:cNvPicPr/>
                  </pic:nvPicPr>
                  <pic:blipFill>
                    <a:blip r:embed="rId378" cstate="email">
                      <a:extLst>
                        <a:ext uri="{28A0092B-C50C-407E-A947-70E740481C1C}">
                          <a14:useLocalDpi xmlns:a14="http://schemas.microsoft.com/office/drawing/2010/main" val="0"/>
                        </a:ext>
                      </a:extLst>
                    </a:blip>
                    <a:stretch>
                      <a:fillRect/>
                    </a:stretch>
                  </pic:blipFill>
                  <pic:spPr>
                    <a:xfrm>
                      <a:off x="0" y="0"/>
                      <a:ext cx="3763407" cy="1295138"/>
                    </a:xfrm>
                    <a:prstGeom prst="rect">
                      <a:avLst/>
                    </a:prstGeom>
                  </pic:spPr>
                </pic:pic>
              </a:graphicData>
            </a:graphic>
          </wp:inline>
        </w:drawing>
      </w:r>
    </w:p>
    <w:p w:rsidR="00CE53DE" w:rsidRPr="00257295" w:rsidRDefault="00CE53DE" w:rsidP="00CE53DE">
      <w:pPr>
        <w:pStyle w:val="a7"/>
        <w:ind w:leftChars="175"/>
      </w:pPr>
      <w:r w:rsidRPr="00257295">
        <w:lastRenderedPageBreak/>
        <w:drawing>
          <wp:inline distT="0" distB="0" distL="0" distR="0" wp14:anchorId="0696F782" wp14:editId="68A1EC19">
            <wp:extent cx="4633968" cy="3390900"/>
            <wp:effectExtent l="0" t="0" r="0" b="0"/>
            <wp:docPr id="985" name="图片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41CA.tmp"/>
                    <pic:cNvPicPr/>
                  </pic:nvPicPr>
                  <pic:blipFill>
                    <a:blip r:embed="rId379" cstate="email">
                      <a:extLst>
                        <a:ext uri="{28A0092B-C50C-407E-A947-70E740481C1C}">
                          <a14:useLocalDpi xmlns:a14="http://schemas.microsoft.com/office/drawing/2010/main" val="0"/>
                        </a:ext>
                      </a:extLst>
                    </a:blip>
                    <a:stretch>
                      <a:fillRect/>
                    </a:stretch>
                  </pic:blipFill>
                  <pic:spPr>
                    <a:xfrm>
                      <a:off x="0" y="0"/>
                      <a:ext cx="4639666" cy="3395070"/>
                    </a:xfrm>
                    <a:prstGeom prst="rect">
                      <a:avLst/>
                    </a:prstGeom>
                  </pic:spPr>
                </pic:pic>
              </a:graphicData>
            </a:graphic>
          </wp:inline>
        </w:drawing>
      </w:r>
    </w:p>
    <w:p w:rsidR="00CE53DE" w:rsidRPr="00257295" w:rsidRDefault="00CE53DE" w:rsidP="00D734B9">
      <w:pPr>
        <w:pStyle w:val="ListParagraph"/>
        <w:numPr>
          <w:ilvl w:val="0"/>
          <w:numId w:val="86"/>
        </w:numPr>
        <w:ind w:firstLineChars="0"/>
      </w:pPr>
      <w:r w:rsidRPr="00257295">
        <w:rPr>
          <w:rFonts w:hint="eastAsia"/>
        </w:rPr>
        <w:t>查找物理地址空间页帧编号范围</w:t>
      </w:r>
    </w:p>
    <w:p w:rsidR="00CE53DE" w:rsidRPr="00257295" w:rsidRDefault="00CE53DE" w:rsidP="00CE53DE">
      <w:pPr>
        <w:pStyle w:val="a7"/>
        <w:ind w:leftChars="175" w:firstLine="480"/>
      </w:pPr>
      <w:r w:rsidRPr="00257295">
        <w:drawing>
          <wp:inline distT="0" distB="0" distL="0" distR="0" wp14:anchorId="26EB6BED" wp14:editId="30982BB4">
            <wp:extent cx="4581525" cy="1776510"/>
            <wp:effectExtent l="0" t="0" r="0" b="0"/>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7DA.tmp"/>
                    <pic:cNvPicPr/>
                  </pic:nvPicPr>
                  <pic:blipFill>
                    <a:blip r:embed="rId380" cstate="email">
                      <a:extLst>
                        <a:ext uri="{28A0092B-C50C-407E-A947-70E740481C1C}">
                          <a14:useLocalDpi xmlns:a14="http://schemas.microsoft.com/office/drawing/2010/main" val="0"/>
                        </a:ext>
                      </a:extLst>
                    </a:blip>
                    <a:stretch>
                      <a:fillRect/>
                    </a:stretch>
                  </pic:blipFill>
                  <pic:spPr>
                    <a:xfrm>
                      <a:off x="0" y="0"/>
                      <a:ext cx="4582165" cy="1776758"/>
                    </a:xfrm>
                    <a:prstGeom prst="rect">
                      <a:avLst/>
                    </a:prstGeom>
                  </pic:spPr>
                </pic:pic>
              </a:graphicData>
            </a:graphic>
          </wp:inline>
        </w:drawing>
      </w:r>
    </w:p>
    <w:p w:rsidR="00CE53DE" w:rsidRPr="00257295" w:rsidRDefault="00CE53DE" w:rsidP="00E73BA0">
      <w:pPr>
        <w:ind w:left="420" w:firstLineChars="0" w:firstLine="420"/>
      </w:pPr>
      <w:r w:rsidRPr="00257295">
        <w:rPr>
          <w:rFonts w:hint="eastAsia"/>
        </w:rPr>
        <w:t>其中：</w:t>
      </w:r>
    </w:p>
    <w:p w:rsidR="00CE53DE" w:rsidRPr="00257295" w:rsidRDefault="00CE53DE" w:rsidP="00E73BA0">
      <w:pPr>
        <w:ind w:left="840" w:firstLine="480"/>
      </w:pPr>
      <w:r w:rsidRPr="00257295">
        <w:rPr>
          <w:rFonts w:hint="eastAsia"/>
        </w:rPr>
        <w:t>min</w:t>
      </w:r>
      <w:r w:rsidRPr="00257295">
        <w:rPr>
          <w:rFonts w:hint="eastAsia"/>
        </w:rPr>
        <w:t>：</w:t>
      </w:r>
      <w:r w:rsidRPr="00257295">
        <w:rPr>
          <w:rFonts w:hint="eastAsia"/>
        </w:rPr>
        <w:t xml:space="preserve"> </w:t>
      </w:r>
      <w:r w:rsidRPr="00257295">
        <w:rPr>
          <w:rFonts w:hint="eastAsia"/>
        </w:rPr>
        <w:t>表示物理内存起始地址的页帧编号</w:t>
      </w:r>
    </w:p>
    <w:p w:rsidR="00CE53DE" w:rsidRPr="00257295" w:rsidRDefault="00CE53DE" w:rsidP="00E73BA0">
      <w:pPr>
        <w:ind w:left="840" w:firstLine="480"/>
      </w:pPr>
      <w:r w:rsidRPr="00257295">
        <w:rPr>
          <w:rFonts w:hint="eastAsia"/>
        </w:rPr>
        <w:t>max_low</w:t>
      </w:r>
      <w:r w:rsidRPr="00257295">
        <w:rPr>
          <w:rFonts w:hint="eastAsia"/>
        </w:rPr>
        <w:t>：表示高端内存起始地址的页帧编号</w:t>
      </w:r>
    </w:p>
    <w:p w:rsidR="00CE53DE" w:rsidRPr="00257295" w:rsidRDefault="00CE53DE" w:rsidP="00E73BA0">
      <w:pPr>
        <w:ind w:left="840" w:firstLine="480"/>
      </w:pPr>
      <w:r w:rsidRPr="00257295">
        <w:rPr>
          <w:rFonts w:hint="eastAsia"/>
        </w:rPr>
        <w:t>max_high</w:t>
      </w:r>
      <w:r w:rsidRPr="00257295">
        <w:rPr>
          <w:rFonts w:hint="eastAsia"/>
        </w:rPr>
        <w:t>：表示物理内存结束地址的页帧编号</w:t>
      </w:r>
      <w:r w:rsidRPr="00257295">
        <w:rPr>
          <w:rFonts w:hint="eastAsia"/>
        </w:rPr>
        <w:tab/>
      </w:r>
    </w:p>
    <w:p w:rsidR="00CE53DE" w:rsidRPr="00257295" w:rsidRDefault="00CE53DE" w:rsidP="00D734B9">
      <w:pPr>
        <w:pStyle w:val="ListParagraph"/>
        <w:numPr>
          <w:ilvl w:val="0"/>
          <w:numId w:val="86"/>
        </w:numPr>
        <w:ind w:firstLineChars="0"/>
      </w:pPr>
      <w:r w:rsidRPr="00257295">
        <w:rPr>
          <w:rFonts w:hint="eastAsia"/>
        </w:rPr>
        <w:t>配置</w:t>
      </w:r>
      <w:r w:rsidRPr="00257295">
        <w:rPr>
          <w:rFonts w:hint="eastAsia"/>
        </w:rPr>
        <w:t>bootmem</w:t>
      </w:r>
      <w:r w:rsidRPr="00257295">
        <w:rPr>
          <w:rFonts w:hint="eastAsia"/>
        </w:rPr>
        <w:t>使用的内存区域</w:t>
      </w:r>
    </w:p>
    <w:p w:rsidR="00CE53DE" w:rsidRPr="00257295" w:rsidRDefault="00CE53DE" w:rsidP="00E73BA0">
      <w:pPr>
        <w:ind w:left="420" w:firstLineChars="0" w:firstLine="420"/>
      </w:pPr>
      <w:r w:rsidRPr="00257295">
        <w:rPr>
          <w:rFonts w:hint="eastAsia"/>
        </w:rPr>
        <w:t>由于低端内存与物理地址对应，所以</w:t>
      </w:r>
      <w:r w:rsidRPr="00257295">
        <w:rPr>
          <w:rFonts w:hint="eastAsia"/>
        </w:rPr>
        <w:t>bootmem</w:t>
      </w:r>
      <w:r w:rsidRPr="00257295">
        <w:rPr>
          <w:rFonts w:hint="eastAsia"/>
        </w:rPr>
        <w:t>将使用这块地址进行管理。</w:t>
      </w:r>
    </w:p>
    <w:p w:rsidR="00CE53DE" w:rsidRPr="00257295" w:rsidRDefault="00CE53DE" w:rsidP="00E73BA0">
      <w:pPr>
        <w:ind w:left="420" w:firstLineChars="0" w:firstLine="420"/>
      </w:pPr>
      <w:r w:rsidRPr="00257295">
        <w:rPr>
          <w:rFonts w:hint="eastAsia"/>
        </w:rPr>
        <w:t>从</w:t>
      </w:r>
      <w:r w:rsidRPr="00257295">
        <w:rPr>
          <w:rFonts w:hint="eastAsia"/>
        </w:rPr>
        <w:t>memblock</w:t>
      </w:r>
      <w:r w:rsidRPr="00257295">
        <w:rPr>
          <w:rFonts w:hint="eastAsia"/>
        </w:rPr>
        <w:t>中分配内存</w:t>
      </w:r>
      <w:r w:rsidRPr="00257295">
        <w:rPr>
          <w:rFonts w:hint="eastAsia"/>
        </w:rPr>
        <w:t>(boot_pages&lt;&lt;PAGE_SHIFT)</w:t>
      </w:r>
      <w:r w:rsidRPr="00257295">
        <w:rPr>
          <w:rFonts w:hint="eastAsia"/>
        </w:rPr>
        <w:t>字节内存，</w:t>
      </w:r>
      <w:r w:rsidRPr="00257295">
        <w:rPr>
          <w:rFonts w:hint="eastAsia"/>
        </w:rPr>
        <w:t>32</w:t>
      </w:r>
      <w:r w:rsidRPr="00257295">
        <w:rPr>
          <w:rFonts w:hint="eastAsia"/>
        </w:rPr>
        <w:t>字节对齐，返回的</w:t>
      </w:r>
      <w:r w:rsidRPr="00257295">
        <w:rPr>
          <w:rFonts w:hint="eastAsia"/>
        </w:rPr>
        <w:t>bitmap</w:t>
      </w:r>
      <w:r w:rsidRPr="00257295">
        <w:rPr>
          <w:rFonts w:hint="eastAsia"/>
        </w:rPr>
        <w:t>即内存起始地址。</w:t>
      </w:r>
    </w:p>
    <w:p w:rsidR="00CE53DE" w:rsidRPr="00257295" w:rsidRDefault="00CE53DE" w:rsidP="00CE53DE">
      <w:pPr>
        <w:pStyle w:val="a7"/>
        <w:ind w:leftChars="175" w:firstLine="480"/>
      </w:pPr>
      <w:r w:rsidRPr="00257295">
        <w:rPr>
          <w:rFonts w:hint="eastAsia"/>
        </w:rPr>
        <w:lastRenderedPageBreak/>
        <w:drawing>
          <wp:inline distT="0" distB="0" distL="0" distR="0" wp14:anchorId="58D1729A" wp14:editId="76267275">
            <wp:extent cx="5029200" cy="1141855"/>
            <wp:effectExtent l="0" t="0" r="0" b="1270"/>
            <wp:docPr id="988" name="图片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D038.tmp"/>
                    <pic:cNvPicPr/>
                  </pic:nvPicPr>
                  <pic:blipFill>
                    <a:blip r:embed="rId381" cstate="email">
                      <a:extLst>
                        <a:ext uri="{28A0092B-C50C-407E-A947-70E740481C1C}">
                          <a14:useLocalDpi xmlns:a14="http://schemas.microsoft.com/office/drawing/2010/main" val="0"/>
                        </a:ext>
                      </a:extLst>
                    </a:blip>
                    <a:stretch>
                      <a:fillRect/>
                    </a:stretch>
                  </pic:blipFill>
                  <pic:spPr>
                    <a:xfrm>
                      <a:off x="0" y="0"/>
                      <a:ext cx="5035248" cy="1143228"/>
                    </a:xfrm>
                    <a:prstGeom prst="rect">
                      <a:avLst/>
                    </a:prstGeom>
                  </pic:spPr>
                </pic:pic>
              </a:graphicData>
            </a:graphic>
          </wp:inline>
        </w:drawing>
      </w:r>
    </w:p>
    <w:p w:rsidR="00CE53DE" w:rsidRPr="00257295" w:rsidRDefault="00CE53DE" w:rsidP="00E73BA0">
      <w:pPr>
        <w:ind w:left="420" w:firstLineChars="0" w:firstLine="420"/>
      </w:pPr>
      <w:r w:rsidRPr="00257295">
        <w:rPr>
          <w:rFonts w:hint="eastAsia"/>
        </w:rPr>
        <w:t>计算低端内存的总页数使用如下方法：</w:t>
      </w:r>
    </w:p>
    <w:p w:rsidR="00CE53DE" w:rsidRPr="00257295" w:rsidRDefault="00CE53DE" w:rsidP="00CE53DE">
      <w:pPr>
        <w:pStyle w:val="a7"/>
        <w:ind w:leftChars="175" w:firstLine="480"/>
      </w:pPr>
      <w:r w:rsidRPr="00257295">
        <w:rPr>
          <w:rFonts w:hint="eastAsia"/>
        </w:rPr>
        <w:drawing>
          <wp:inline distT="0" distB="0" distL="0" distR="0" wp14:anchorId="3C01DDA7" wp14:editId="2EA11FEB">
            <wp:extent cx="3781425" cy="2069513"/>
            <wp:effectExtent l="0" t="0" r="0" b="6985"/>
            <wp:docPr id="986" name="图片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6AB1.tmp"/>
                    <pic:cNvPicPr/>
                  </pic:nvPicPr>
                  <pic:blipFill>
                    <a:blip r:embed="rId382" cstate="email">
                      <a:extLst>
                        <a:ext uri="{28A0092B-C50C-407E-A947-70E740481C1C}">
                          <a14:useLocalDpi xmlns:a14="http://schemas.microsoft.com/office/drawing/2010/main" val="0"/>
                        </a:ext>
                      </a:extLst>
                    </a:blip>
                    <a:stretch>
                      <a:fillRect/>
                    </a:stretch>
                  </pic:blipFill>
                  <pic:spPr>
                    <a:xfrm>
                      <a:off x="0" y="0"/>
                      <a:ext cx="3792472" cy="2075559"/>
                    </a:xfrm>
                    <a:prstGeom prst="rect">
                      <a:avLst/>
                    </a:prstGeom>
                  </pic:spPr>
                </pic:pic>
              </a:graphicData>
            </a:graphic>
          </wp:inline>
        </w:drawing>
      </w:r>
    </w:p>
    <w:p w:rsidR="00CE53DE" w:rsidRPr="00257295" w:rsidRDefault="00CE53DE" w:rsidP="00E73BA0">
      <w:pPr>
        <w:ind w:left="420" w:firstLineChars="0" w:firstLine="420"/>
      </w:pPr>
      <w:r w:rsidRPr="00257295">
        <w:rPr>
          <w:rFonts w:hint="eastAsia"/>
        </w:rPr>
        <w:t>初始化</w:t>
      </w:r>
      <w:r w:rsidRPr="00257295">
        <w:rPr>
          <w:rFonts w:hint="eastAsia"/>
        </w:rPr>
        <w:t>bootmem</w:t>
      </w:r>
      <w:r w:rsidRPr="00257295">
        <w:rPr>
          <w:rFonts w:hint="eastAsia"/>
        </w:rPr>
        <w:t>分配器的</w:t>
      </w:r>
      <w:r w:rsidRPr="00257295">
        <w:rPr>
          <w:rFonts w:hint="eastAsia"/>
        </w:rPr>
        <w:t>node</w:t>
      </w:r>
    </w:p>
    <w:p w:rsidR="00CE53DE" w:rsidRPr="00257295" w:rsidRDefault="00CE53DE" w:rsidP="00CE53DE">
      <w:pPr>
        <w:pStyle w:val="a7"/>
        <w:ind w:leftChars="175" w:firstLine="480"/>
      </w:pPr>
      <w:r w:rsidRPr="00257295">
        <w:rPr>
          <w:rFonts w:hint="eastAsia"/>
        </w:rPr>
        <w:drawing>
          <wp:inline distT="0" distB="0" distL="0" distR="0" wp14:anchorId="76524273" wp14:editId="4CCC2BF0">
            <wp:extent cx="4457700" cy="1009886"/>
            <wp:effectExtent l="0" t="0" r="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E51A.tmp"/>
                    <pic:cNvPicPr/>
                  </pic:nvPicPr>
                  <pic:blipFill>
                    <a:blip r:embed="rId383" cstate="email">
                      <a:extLst>
                        <a:ext uri="{28A0092B-C50C-407E-A947-70E740481C1C}">
                          <a14:useLocalDpi xmlns:a14="http://schemas.microsoft.com/office/drawing/2010/main" val="0"/>
                        </a:ext>
                      </a:extLst>
                    </a:blip>
                    <a:stretch>
                      <a:fillRect/>
                    </a:stretch>
                  </pic:blipFill>
                  <pic:spPr>
                    <a:xfrm>
                      <a:off x="0" y="0"/>
                      <a:ext cx="4470306" cy="1012742"/>
                    </a:xfrm>
                    <a:prstGeom prst="rect">
                      <a:avLst/>
                    </a:prstGeom>
                  </pic:spPr>
                </pic:pic>
              </a:graphicData>
            </a:graphic>
          </wp:inline>
        </w:drawing>
      </w:r>
    </w:p>
    <w:p w:rsidR="00CE53DE" w:rsidRPr="00257295" w:rsidRDefault="00CE53DE" w:rsidP="00E73BA0">
      <w:pPr>
        <w:ind w:left="420" w:firstLineChars="0" w:firstLine="420"/>
      </w:pPr>
      <w:r w:rsidRPr="00257295">
        <w:rPr>
          <w:rFonts w:hint="eastAsia"/>
        </w:rPr>
        <w:t>将</w:t>
      </w:r>
      <w:r w:rsidRPr="00257295">
        <w:rPr>
          <w:rFonts w:hint="eastAsia"/>
        </w:rPr>
        <w:t>bitmap</w:t>
      </w:r>
      <w:r w:rsidRPr="00257295">
        <w:rPr>
          <w:rFonts w:hint="eastAsia"/>
        </w:rPr>
        <w:t>的地址作为起始空闲地址，长度为低端内存的总长度作为</w:t>
      </w:r>
      <w:r w:rsidRPr="00257295">
        <w:rPr>
          <w:rFonts w:hint="eastAsia"/>
        </w:rPr>
        <w:t>node0</w:t>
      </w:r>
      <w:r w:rsidRPr="00257295">
        <w:rPr>
          <w:rFonts w:hint="eastAsia"/>
        </w:rPr>
        <w:t>的内存区。</w:t>
      </w:r>
    </w:p>
    <w:p w:rsidR="00CE53DE" w:rsidRPr="00257295" w:rsidRDefault="00CE53DE" w:rsidP="00CE53DE">
      <w:pPr>
        <w:pStyle w:val="a7"/>
        <w:ind w:leftChars="175" w:firstLine="480"/>
      </w:pPr>
      <w:r w:rsidRPr="00257295">
        <w:rPr>
          <w:rFonts w:hint="eastAsia"/>
        </w:rPr>
        <w:drawing>
          <wp:inline distT="0" distB="0" distL="0" distR="0" wp14:anchorId="4FBE8142" wp14:editId="5A71B078">
            <wp:extent cx="5000331" cy="1866900"/>
            <wp:effectExtent l="0" t="0" r="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58E1.tmp"/>
                    <pic:cNvPicPr/>
                  </pic:nvPicPr>
                  <pic:blipFill>
                    <a:blip r:embed="rId384" cstate="email">
                      <a:extLst>
                        <a:ext uri="{28A0092B-C50C-407E-A947-70E740481C1C}">
                          <a14:useLocalDpi xmlns:a14="http://schemas.microsoft.com/office/drawing/2010/main" val="0"/>
                        </a:ext>
                      </a:extLst>
                    </a:blip>
                    <a:stretch>
                      <a:fillRect/>
                    </a:stretch>
                  </pic:blipFill>
                  <pic:spPr>
                    <a:xfrm>
                      <a:off x="0" y="0"/>
                      <a:ext cx="5001030" cy="1867161"/>
                    </a:xfrm>
                    <a:prstGeom prst="rect">
                      <a:avLst/>
                    </a:prstGeom>
                  </pic:spPr>
                </pic:pic>
              </a:graphicData>
            </a:graphic>
          </wp:inline>
        </w:drawing>
      </w:r>
    </w:p>
    <w:p w:rsidR="00CE53DE" w:rsidRPr="00257295" w:rsidRDefault="00CE53DE" w:rsidP="00E73BA0">
      <w:pPr>
        <w:ind w:left="420" w:firstLineChars="0" w:firstLine="420"/>
      </w:pPr>
      <w:r w:rsidRPr="00257295">
        <w:rPr>
          <w:rFonts w:hint="eastAsia"/>
        </w:rPr>
        <w:t>将</w:t>
      </w:r>
      <w:r w:rsidRPr="00257295">
        <w:rPr>
          <w:rFonts w:hint="eastAsia"/>
        </w:rPr>
        <w:t>memblock</w:t>
      </w:r>
      <w:r w:rsidRPr="00257295">
        <w:rPr>
          <w:rFonts w:hint="eastAsia"/>
        </w:rPr>
        <w:t>中申请的内存转换为</w:t>
      </w:r>
      <w:r w:rsidRPr="00257295">
        <w:rPr>
          <w:rFonts w:hint="eastAsia"/>
        </w:rPr>
        <w:t>node</w:t>
      </w:r>
      <w:r w:rsidRPr="00257295">
        <w:rPr>
          <w:rFonts w:hint="eastAsia"/>
        </w:rPr>
        <w:t>中使用的虚拟地址。</w:t>
      </w:r>
    </w:p>
    <w:p w:rsidR="00CE53DE" w:rsidRPr="00257295" w:rsidRDefault="00CE53DE" w:rsidP="00CE53DE">
      <w:pPr>
        <w:pStyle w:val="a7"/>
        <w:ind w:leftChars="175" w:firstLine="480"/>
      </w:pPr>
      <w:r w:rsidRPr="00257295">
        <w:rPr>
          <w:rFonts w:hint="eastAsia"/>
        </w:rPr>
        <w:lastRenderedPageBreak/>
        <w:drawing>
          <wp:inline distT="0" distB="0" distL="0" distR="0" wp14:anchorId="568BD039" wp14:editId="4CBFF25F">
            <wp:extent cx="4648200" cy="2614612"/>
            <wp:effectExtent l="0" t="0" r="0"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3F98.tmp"/>
                    <pic:cNvPicPr/>
                  </pic:nvPicPr>
                  <pic:blipFill>
                    <a:blip r:embed="rId385" cstate="email">
                      <a:extLst>
                        <a:ext uri="{28A0092B-C50C-407E-A947-70E740481C1C}">
                          <a14:useLocalDpi xmlns:a14="http://schemas.microsoft.com/office/drawing/2010/main" val="0"/>
                        </a:ext>
                      </a:extLst>
                    </a:blip>
                    <a:stretch>
                      <a:fillRect/>
                    </a:stretch>
                  </pic:blipFill>
                  <pic:spPr>
                    <a:xfrm>
                      <a:off x="0" y="0"/>
                      <a:ext cx="4648849" cy="2614977"/>
                    </a:xfrm>
                    <a:prstGeom prst="rect">
                      <a:avLst/>
                    </a:prstGeom>
                  </pic:spPr>
                </pic:pic>
              </a:graphicData>
            </a:graphic>
          </wp:inline>
        </w:drawing>
      </w:r>
    </w:p>
    <w:p w:rsidR="00CE53DE" w:rsidRPr="00257295" w:rsidRDefault="00CE53DE" w:rsidP="00E73BA0">
      <w:pPr>
        <w:ind w:left="420" w:firstLineChars="0" w:firstLine="420"/>
      </w:pPr>
      <w:r w:rsidRPr="00257295">
        <w:rPr>
          <w:rFonts w:hint="eastAsia"/>
        </w:rPr>
        <w:t>将</w:t>
      </w:r>
      <w:r w:rsidRPr="00257295">
        <w:rPr>
          <w:rFonts w:hint="eastAsia"/>
        </w:rPr>
        <w:t>node</w:t>
      </w:r>
      <w:r w:rsidRPr="00257295">
        <w:rPr>
          <w:rFonts w:hint="eastAsia"/>
        </w:rPr>
        <w:t>中的</w:t>
      </w:r>
      <w:r w:rsidRPr="00257295">
        <w:rPr>
          <w:rFonts w:hint="eastAsia"/>
        </w:rPr>
        <w:t>bdata</w:t>
      </w:r>
      <w:r w:rsidRPr="00257295">
        <w:rPr>
          <w:rFonts w:hint="eastAsia"/>
        </w:rPr>
        <w:t>使用链表结构组织：</w:t>
      </w:r>
    </w:p>
    <w:p w:rsidR="00CE53DE" w:rsidRPr="00257295" w:rsidRDefault="00CE53DE" w:rsidP="00CE53DE">
      <w:pPr>
        <w:pStyle w:val="a7"/>
        <w:ind w:leftChars="175" w:firstLine="480"/>
      </w:pPr>
      <w:r w:rsidRPr="00257295">
        <w:rPr>
          <w:rFonts w:hint="eastAsia"/>
        </w:rPr>
        <w:drawing>
          <wp:inline distT="0" distB="0" distL="0" distR="0" wp14:anchorId="7AC21447" wp14:editId="0290EBF8">
            <wp:extent cx="3971925" cy="215524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CF98.tmp"/>
                    <pic:cNvPicPr/>
                  </pic:nvPicPr>
                  <pic:blipFill>
                    <a:blip r:embed="rId386" cstate="email">
                      <a:extLst>
                        <a:ext uri="{28A0092B-C50C-407E-A947-70E740481C1C}">
                          <a14:useLocalDpi xmlns:a14="http://schemas.microsoft.com/office/drawing/2010/main" val="0"/>
                        </a:ext>
                      </a:extLst>
                    </a:blip>
                    <a:stretch>
                      <a:fillRect/>
                    </a:stretch>
                  </pic:blipFill>
                  <pic:spPr>
                    <a:xfrm>
                      <a:off x="0" y="0"/>
                      <a:ext cx="3978778" cy="2158962"/>
                    </a:xfrm>
                    <a:prstGeom prst="rect">
                      <a:avLst/>
                    </a:prstGeom>
                  </pic:spPr>
                </pic:pic>
              </a:graphicData>
            </a:graphic>
          </wp:inline>
        </w:drawing>
      </w:r>
    </w:p>
    <w:p w:rsidR="00CE53DE" w:rsidRPr="00257295" w:rsidRDefault="00CE53DE" w:rsidP="00E73BA0">
      <w:pPr>
        <w:ind w:left="420" w:firstLineChars="0" w:firstLine="420"/>
      </w:pPr>
      <w:r w:rsidRPr="00257295">
        <w:rPr>
          <w:rFonts w:hint="eastAsia"/>
        </w:rPr>
        <w:t>最后将映射区内存初始化为</w:t>
      </w:r>
      <w:r w:rsidRPr="00257295">
        <w:rPr>
          <w:rFonts w:hint="eastAsia"/>
        </w:rPr>
        <w:t>0xFF</w:t>
      </w:r>
      <w:r w:rsidRPr="00257295">
        <w:rPr>
          <w:rFonts w:hint="eastAsia"/>
        </w:rPr>
        <w:t>。</w:t>
      </w:r>
    </w:p>
    <w:p w:rsidR="00CE53DE" w:rsidRPr="00257295" w:rsidRDefault="00CE53DE" w:rsidP="00A615BF">
      <w:pPr>
        <w:pStyle w:val="Heading3"/>
        <w:spacing w:before="163" w:after="163"/>
      </w:pPr>
      <w:bookmarkStart w:id="75" w:name="_Toc390712646"/>
      <w:r w:rsidRPr="00257295">
        <w:rPr>
          <w:rFonts w:hint="eastAsia"/>
        </w:rPr>
        <w:t>内存组织构造</w:t>
      </w:r>
      <w:bookmarkEnd w:id="75"/>
    </w:p>
    <w:p w:rsidR="00CE53DE" w:rsidRPr="00FA4634" w:rsidRDefault="00CE53DE" w:rsidP="00FA4634">
      <w:pPr>
        <w:pStyle w:val="a7"/>
        <w:ind w:leftChars="0" w:left="0" w:firstLine="420"/>
        <w:rPr>
          <w:rFonts w:cs="Times New Roman"/>
          <w:noProof w:val="0"/>
          <w:sz w:val="24"/>
          <w:szCs w:val="24"/>
        </w:rPr>
      </w:pPr>
      <w:r w:rsidRPr="00FA4634">
        <w:rPr>
          <w:rFonts w:cs="Times New Roman" w:hint="eastAsia"/>
          <w:noProof w:val="0"/>
          <w:sz w:val="24"/>
          <w:szCs w:val="24"/>
        </w:rPr>
        <w:t>bootmem</w:t>
      </w:r>
      <w:r w:rsidRPr="00FA4634">
        <w:rPr>
          <w:rFonts w:cs="Times New Roman" w:hint="eastAsia"/>
          <w:noProof w:val="0"/>
          <w:sz w:val="24"/>
          <w:szCs w:val="24"/>
        </w:rPr>
        <w:t>初始化后期，开始建立内存组织结构。</w:t>
      </w:r>
    </w:p>
    <w:p w:rsidR="00CE53DE" w:rsidRPr="00257295" w:rsidRDefault="00CE53DE" w:rsidP="00CE53DE">
      <w:pPr>
        <w:pStyle w:val="a7"/>
        <w:ind w:leftChars="175"/>
      </w:pPr>
      <w:r w:rsidRPr="00257295">
        <w:rPr>
          <w:rFonts w:hint="eastAsia"/>
        </w:rPr>
        <w:drawing>
          <wp:inline distT="0" distB="0" distL="0" distR="0" wp14:anchorId="0CB94C75" wp14:editId="3BB6E34C">
            <wp:extent cx="3695700" cy="323850"/>
            <wp:effectExtent l="0" t="0" r="0" b="0"/>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6D4F.tmp"/>
                    <pic:cNvPicPr/>
                  </pic:nvPicPr>
                  <pic:blipFill rotWithShape="1">
                    <a:blip r:embed="rId387" cstate="print">
                      <a:extLst>
                        <a:ext uri="{28A0092B-C50C-407E-A947-70E740481C1C}">
                          <a14:useLocalDpi xmlns:a14="http://schemas.microsoft.com/office/drawing/2010/main" val="0"/>
                        </a:ext>
                      </a:extLst>
                    </a:blip>
                    <a:srcRect/>
                    <a:stretch/>
                  </pic:blipFill>
                  <pic:spPr bwMode="auto">
                    <a:xfrm>
                      <a:off x="0" y="0"/>
                      <a:ext cx="3696216" cy="323895"/>
                    </a:xfrm>
                    <a:prstGeom prst="rect">
                      <a:avLst/>
                    </a:prstGeom>
                    <a:ln>
                      <a:noFill/>
                    </a:ln>
                    <a:extLst>
                      <a:ext uri="{53640926-AAD7-44D8-BBD7-CCE9431645EC}">
                        <a14:shadowObscured xmlns:a14="http://schemas.microsoft.com/office/drawing/2010/main"/>
                      </a:ext>
                    </a:extLst>
                  </pic:spPr>
                </pic:pic>
              </a:graphicData>
            </a:graphic>
          </wp:inline>
        </w:drawing>
      </w:r>
    </w:p>
    <w:p w:rsidR="00CE53DE" w:rsidRPr="00257295" w:rsidRDefault="00CE53DE" w:rsidP="00CE53DE">
      <w:pPr>
        <w:pStyle w:val="a7"/>
        <w:ind w:leftChars="175"/>
      </w:pPr>
      <w:r w:rsidRPr="00257295">
        <w:rPr>
          <w:rFonts w:hint="eastAsia"/>
        </w:rPr>
        <w:lastRenderedPageBreak/>
        <w:drawing>
          <wp:inline distT="0" distB="0" distL="0" distR="0" wp14:anchorId="723AAD51" wp14:editId="501801B9">
            <wp:extent cx="4828250" cy="2505075"/>
            <wp:effectExtent l="0" t="0" r="0" b="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E74E.tmp"/>
                    <pic:cNvPicPr/>
                  </pic:nvPicPr>
                  <pic:blipFill>
                    <a:blip r:embed="rId388" cstate="email">
                      <a:extLst>
                        <a:ext uri="{28A0092B-C50C-407E-A947-70E740481C1C}">
                          <a14:useLocalDpi xmlns:a14="http://schemas.microsoft.com/office/drawing/2010/main" val="0"/>
                        </a:ext>
                      </a:extLst>
                    </a:blip>
                    <a:stretch>
                      <a:fillRect/>
                    </a:stretch>
                  </pic:blipFill>
                  <pic:spPr>
                    <a:xfrm>
                      <a:off x="0" y="0"/>
                      <a:ext cx="4830353" cy="2506166"/>
                    </a:xfrm>
                    <a:prstGeom prst="rect">
                      <a:avLst/>
                    </a:prstGeom>
                  </pic:spPr>
                </pic:pic>
              </a:graphicData>
            </a:graphic>
          </wp:inline>
        </w:drawing>
      </w:r>
    </w:p>
    <w:p w:rsidR="00CE53DE" w:rsidRPr="00257295" w:rsidRDefault="00CE53DE" w:rsidP="00D734B9">
      <w:pPr>
        <w:pStyle w:val="ListParagraph"/>
        <w:numPr>
          <w:ilvl w:val="0"/>
          <w:numId w:val="84"/>
        </w:numPr>
        <w:ind w:firstLineChars="0"/>
      </w:pPr>
      <w:r w:rsidRPr="00257295">
        <w:rPr>
          <w:rFonts w:hint="eastAsia"/>
        </w:rPr>
        <w:t>设置物理内存</w:t>
      </w:r>
      <w:r w:rsidRPr="00257295">
        <w:rPr>
          <w:rFonts w:hint="eastAsia"/>
        </w:rPr>
        <w:t>ZONE</w:t>
      </w:r>
      <w:r w:rsidRPr="00257295">
        <w:rPr>
          <w:rFonts w:hint="eastAsia"/>
        </w:rPr>
        <w:t>信息</w:t>
      </w:r>
    </w:p>
    <w:p w:rsidR="00CE53DE" w:rsidRPr="00257295" w:rsidRDefault="00CE53DE" w:rsidP="00E73BA0">
      <w:pPr>
        <w:ind w:left="420" w:firstLineChars="0" w:firstLine="420"/>
      </w:pPr>
      <w:r w:rsidRPr="00257295">
        <w:rPr>
          <w:rFonts w:hint="eastAsia"/>
        </w:rPr>
        <w:t>通过可映射区的逻辑地址范围，将其空间划分为不同类型的</w:t>
      </w:r>
      <w:r w:rsidRPr="00257295">
        <w:rPr>
          <w:rFonts w:hint="eastAsia"/>
        </w:rPr>
        <w:t>ZONE</w:t>
      </w:r>
      <w:r w:rsidRPr="00257295">
        <w:rPr>
          <w:rFonts w:hint="eastAsia"/>
        </w:rPr>
        <w:t>，主要是设置不同</w:t>
      </w:r>
      <w:r w:rsidRPr="00257295">
        <w:rPr>
          <w:rFonts w:hint="eastAsia"/>
        </w:rPr>
        <w:t>Zone</w:t>
      </w:r>
      <w:r w:rsidRPr="00257295">
        <w:rPr>
          <w:rFonts w:hint="eastAsia"/>
        </w:rPr>
        <w:t>的逻辑空间的占用大小，以及设置逻辑空间中不使用的地址</w:t>
      </w:r>
      <w:r w:rsidRPr="00257295">
        <w:rPr>
          <w:rFonts w:hint="eastAsia"/>
        </w:rPr>
        <w:t>(hole)</w:t>
      </w:r>
      <w:r w:rsidRPr="00257295">
        <w:rPr>
          <w:rFonts w:hint="eastAsia"/>
        </w:rPr>
        <w:t>。</w:t>
      </w:r>
    </w:p>
    <w:p w:rsidR="00CE53DE" w:rsidRPr="00257295" w:rsidRDefault="00CE53DE" w:rsidP="00D734B9">
      <w:pPr>
        <w:pStyle w:val="ListParagraph"/>
        <w:numPr>
          <w:ilvl w:val="0"/>
          <w:numId w:val="84"/>
        </w:numPr>
        <w:ind w:firstLineChars="0"/>
      </w:pPr>
      <w:r w:rsidRPr="00257295">
        <w:rPr>
          <w:rFonts w:hint="eastAsia"/>
        </w:rPr>
        <w:t>初始化</w:t>
      </w:r>
      <w:r w:rsidRPr="00257295">
        <w:rPr>
          <w:rFonts w:hint="eastAsia"/>
        </w:rPr>
        <w:t>page</w:t>
      </w:r>
      <w:r w:rsidRPr="00257295">
        <w:rPr>
          <w:rFonts w:hint="eastAsia"/>
        </w:rPr>
        <w:t>对象</w:t>
      </w:r>
    </w:p>
    <w:p w:rsidR="00CE53DE" w:rsidRPr="00257295" w:rsidRDefault="00CE53DE" w:rsidP="00E73BA0">
      <w:pPr>
        <w:ind w:left="420" w:firstLineChars="0" w:firstLine="420"/>
      </w:pPr>
      <w:r w:rsidRPr="00257295">
        <w:rPr>
          <w:rFonts w:hint="eastAsia"/>
        </w:rPr>
        <w:t>通过物理页帧号将实际的物理内存和</w:t>
      </w:r>
      <w:r w:rsidRPr="00257295">
        <w:rPr>
          <w:rFonts w:hint="eastAsia"/>
        </w:rPr>
        <w:t>page</w:t>
      </w:r>
      <w:r w:rsidRPr="00257295">
        <w:rPr>
          <w:rFonts w:hint="eastAsia"/>
        </w:rPr>
        <w:t>对象关联起来，如下。</w:t>
      </w:r>
    </w:p>
    <w:p w:rsidR="00CE53DE" w:rsidRPr="00257295" w:rsidRDefault="00CE53DE" w:rsidP="00CE53DE">
      <w:pPr>
        <w:pStyle w:val="a7"/>
        <w:ind w:leftChars="175" w:firstLine="420"/>
      </w:pPr>
      <w:r w:rsidRPr="00257295">
        <w:rPr>
          <w:rFonts w:hint="eastAsia"/>
        </w:rPr>
        <w:drawing>
          <wp:inline distT="0" distB="0" distL="0" distR="0" wp14:anchorId="4406F571" wp14:editId="5A02C4B8">
            <wp:extent cx="4867955" cy="752580"/>
            <wp:effectExtent l="0" t="0" r="8890" b="9525"/>
            <wp:docPr id="980" name="图片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FC3C.tmp"/>
                    <pic:cNvPicPr/>
                  </pic:nvPicPr>
                  <pic:blipFill>
                    <a:blip r:embed="rId389">
                      <a:extLst>
                        <a:ext uri="{28A0092B-C50C-407E-A947-70E740481C1C}">
                          <a14:useLocalDpi xmlns:a14="http://schemas.microsoft.com/office/drawing/2010/main" val="0"/>
                        </a:ext>
                      </a:extLst>
                    </a:blip>
                    <a:stretch>
                      <a:fillRect/>
                    </a:stretch>
                  </pic:blipFill>
                  <pic:spPr>
                    <a:xfrm>
                      <a:off x="0" y="0"/>
                      <a:ext cx="4867955" cy="752580"/>
                    </a:xfrm>
                    <a:prstGeom prst="rect">
                      <a:avLst/>
                    </a:prstGeom>
                  </pic:spPr>
                </pic:pic>
              </a:graphicData>
            </a:graphic>
          </wp:inline>
        </w:drawing>
      </w:r>
      <w:r w:rsidRPr="00257295">
        <w:rPr>
          <w:rFonts w:hint="eastAsia"/>
        </w:rPr>
        <w:tab/>
      </w:r>
    </w:p>
    <w:p w:rsidR="00CE53DE" w:rsidRPr="00257295" w:rsidRDefault="00CE53DE" w:rsidP="00CE53DE">
      <w:pPr>
        <w:pStyle w:val="a7"/>
        <w:ind w:leftChars="175" w:firstLine="420"/>
      </w:pPr>
      <w:r w:rsidRPr="00257295">
        <w:rPr>
          <w:rFonts w:hint="eastAsia"/>
        </w:rPr>
        <w:drawing>
          <wp:inline distT="0" distB="0" distL="0" distR="0" wp14:anchorId="3741AA6D" wp14:editId="6D33DA6E">
            <wp:extent cx="4810125" cy="3103745"/>
            <wp:effectExtent l="0" t="0" r="0" b="1905"/>
            <wp:docPr id="981" name="图片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FB34.tmp"/>
                    <pic:cNvPicPr/>
                  </pic:nvPicPr>
                  <pic:blipFill>
                    <a:blip r:embed="rId390" cstate="email">
                      <a:extLst>
                        <a:ext uri="{28A0092B-C50C-407E-A947-70E740481C1C}">
                          <a14:useLocalDpi xmlns:a14="http://schemas.microsoft.com/office/drawing/2010/main" val="0"/>
                        </a:ext>
                      </a:extLst>
                    </a:blip>
                    <a:stretch>
                      <a:fillRect/>
                    </a:stretch>
                  </pic:blipFill>
                  <pic:spPr>
                    <a:xfrm>
                      <a:off x="0" y="0"/>
                      <a:ext cx="4818614" cy="3109222"/>
                    </a:xfrm>
                    <a:prstGeom prst="rect">
                      <a:avLst/>
                    </a:prstGeom>
                  </pic:spPr>
                </pic:pic>
              </a:graphicData>
            </a:graphic>
          </wp:inline>
        </w:drawing>
      </w:r>
    </w:p>
    <w:p w:rsidR="00CE53DE" w:rsidRPr="00257295" w:rsidRDefault="00CE53DE" w:rsidP="00E73BA0">
      <w:pPr>
        <w:ind w:left="420" w:firstLineChars="0" w:firstLine="420"/>
      </w:pPr>
      <w:r w:rsidRPr="00257295">
        <w:rPr>
          <w:rFonts w:hint="eastAsia"/>
        </w:rPr>
        <w:lastRenderedPageBreak/>
        <w:t>因为</w:t>
      </w:r>
      <w:r w:rsidRPr="00257295">
        <w:rPr>
          <w:rFonts w:hint="eastAsia"/>
        </w:rPr>
        <w:t>node</w:t>
      </w:r>
      <w:r w:rsidRPr="00257295">
        <w:rPr>
          <w:rFonts w:hint="eastAsia"/>
        </w:rPr>
        <w:t>第一次使用时</w:t>
      </w:r>
      <w:r w:rsidRPr="00257295">
        <w:rPr>
          <w:rFonts w:hint="eastAsia"/>
        </w:rPr>
        <w:t>node_mem_map</w:t>
      </w:r>
      <w:r w:rsidRPr="00257295">
        <w:rPr>
          <w:rFonts w:hint="eastAsia"/>
        </w:rPr>
        <w:t>为空，此时会申请</w:t>
      </w:r>
      <w:r w:rsidRPr="00257295">
        <w:rPr>
          <w:rFonts w:hint="eastAsia"/>
        </w:rPr>
        <w:t>page</w:t>
      </w:r>
      <w:r w:rsidRPr="00257295">
        <w:rPr>
          <w:rFonts w:hint="eastAsia"/>
        </w:rPr>
        <w:t>对象数组，该数组存储</w:t>
      </w:r>
      <w:r w:rsidRPr="00257295">
        <w:rPr>
          <w:rFonts w:hint="eastAsia"/>
        </w:rPr>
        <w:t>node</w:t>
      </w:r>
      <w:r w:rsidRPr="00257295">
        <w:rPr>
          <w:rFonts w:hint="eastAsia"/>
        </w:rPr>
        <w:t>中所有低端内存</w:t>
      </w:r>
      <w:r w:rsidRPr="00257295">
        <w:rPr>
          <w:rFonts w:hint="eastAsia"/>
        </w:rPr>
        <w:t>(</w:t>
      </w:r>
      <w:r w:rsidRPr="00257295">
        <w:rPr>
          <w:rFonts w:hint="eastAsia"/>
        </w:rPr>
        <w:t>与</w:t>
      </w:r>
      <w:r w:rsidRPr="00257295">
        <w:rPr>
          <w:rFonts w:hint="eastAsia"/>
        </w:rPr>
        <w:t>node</w:t>
      </w:r>
      <w:r w:rsidRPr="00257295">
        <w:rPr>
          <w:rFonts w:hint="eastAsia"/>
        </w:rPr>
        <w:t>使用的所有物理内存对应</w:t>
      </w:r>
      <w:r w:rsidRPr="00257295">
        <w:rPr>
          <w:rFonts w:hint="eastAsia"/>
        </w:rPr>
        <w:t>)</w:t>
      </w:r>
      <w:r w:rsidRPr="00257295">
        <w:rPr>
          <w:rFonts w:hint="eastAsia"/>
        </w:rPr>
        <w:t>的</w:t>
      </w:r>
      <w:r w:rsidRPr="00257295">
        <w:rPr>
          <w:rFonts w:hint="eastAsia"/>
        </w:rPr>
        <w:t>page</w:t>
      </w:r>
      <w:r w:rsidRPr="00257295">
        <w:rPr>
          <w:rFonts w:hint="eastAsia"/>
        </w:rPr>
        <w:t>对象，</w:t>
      </w:r>
      <w:r w:rsidRPr="00257295">
        <w:rPr>
          <w:rFonts w:hint="eastAsia"/>
        </w:rPr>
        <w:t>mem_map</w:t>
      </w:r>
      <w:r w:rsidRPr="00257295">
        <w:rPr>
          <w:rFonts w:hint="eastAsia"/>
        </w:rPr>
        <w:t>指向该内存起始地址。</w:t>
      </w:r>
    </w:p>
    <w:p w:rsidR="00CE53DE" w:rsidRPr="00257295" w:rsidRDefault="00CE53DE" w:rsidP="00D734B9">
      <w:pPr>
        <w:pStyle w:val="ListParagraph"/>
        <w:numPr>
          <w:ilvl w:val="0"/>
          <w:numId w:val="84"/>
        </w:numPr>
        <w:ind w:firstLineChars="0"/>
      </w:pPr>
      <w:r w:rsidRPr="00257295">
        <w:rPr>
          <w:rFonts w:hint="eastAsia"/>
        </w:rPr>
        <w:t>初始化</w:t>
      </w:r>
      <w:r w:rsidRPr="00257295">
        <w:rPr>
          <w:rFonts w:hint="eastAsia"/>
        </w:rPr>
        <w:t>Node</w:t>
      </w:r>
      <w:r w:rsidRPr="00257295">
        <w:rPr>
          <w:rFonts w:hint="eastAsia"/>
        </w:rPr>
        <w:t>结构</w:t>
      </w:r>
    </w:p>
    <w:p w:rsidR="00CE53DE" w:rsidRPr="00257295" w:rsidRDefault="00CE53DE" w:rsidP="00E73BA0">
      <w:pPr>
        <w:ind w:left="420" w:firstLineChars="0" w:firstLine="420"/>
      </w:pPr>
      <w:r w:rsidRPr="00257295">
        <w:rPr>
          <w:rFonts w:hint="eastAsia"/>
        </w:rPr>
        <w:t>当所有内存</w:t>
      </w:r>
      <w:r w:rsidRPr="00257295">
        <w:rPr>
          <w:rFonts w:hint="eastAsia"/>
        </w:rPr>
        <w:t>Zone</w:t>
      </w:r>
      <w:r w:rsidRPr="00257295">
        <w:rPr>
          <w:rFonts w:hint="eastAsia"/>
        </w:rPr>
        <w:t>的配置信息设置后，则将其其添加到</w:t>
      </w:r>
      <w:r w:rsidRPr="00257295">
        <w:rPr>
          <w:rFonts w:hint="eastAsia"/>
        </w:rPr>
        <w:t>Node</w:t>
      </w:r>
      <w:r w:rsidRPr="00257295">
        <w:rPr>
          <w:rFonts w:hint="eastAsia"/>
        </w:rPr>
        <w:t>结构中，因为本系统只有一个</w:t>
      </w:r>
      <w:r w:rsidRPr="00257295">
        <w:rPr>
          <w:rFonts w:hint="eastAsia"/>
        </w:rPr>
        <w:t>node</w:t>
      </w:r>
      <w:r w:rsidRPr="00257295">
        <w:rPr>
          <w:rFonts w:hint="eastAsia"/>
        </w:rPr>
        <w:t>，所以增加到</w:t>
      </w:r>
      <w:r w:rsidRPr="00257295">
        <w:rPr>
          <w:rFonts w:hint="eastAsia"/>
        </w:rPr>
        <w:t>nid</w:t>
      </w:r>
      <w:r w:rsidRPr="00257295">
        <w:rPr>
          <w:rFonts w:hint="eastAsia"/>
        </w:rPr>
        <w:t>为</w:t>
      </w:r>
      <w:r w:rsidRPr="00257295">
        <w:rPr>
          <w:rFonts w:hint="eastAsia"/>
        </w:rPr>
        <w:t>0</w:t>
      </w:r>
      <w:r w:rsidRPr="00257295">
        <w:rPr>
          <w:rFonts w:hint="eastAsia"/>
        </w:rPr>
        <w:t>的</w:t>
      </w:r>
      <w:r w:rsidRPr="00257295">
        <w:rPr>
          <w:rFonts w:hint="eastAsia"/>
        </w:rPr>
        <w:t>node</w:t>
      </w:r>
      <w:r w:rsidRPr="00257295">
        <w:rPr>
          <w:rFonts w:hint="eastAsia"/>
        </w:rPr>
        <w:t>。</w:t>
      </w:r>
    </w:p>
    <w:p w:rsidR="00CE53DE" w:rsidRPr="00257295" w:rsidRDefault="00CE53DE" w:rsidP="00CE53DE">
      <w:pPr>
        <w:pStyle w:val="a7"/>
        <w:ind w:leftChars="175" w:firstLine="420"/>
      </w:pPr>
      <w:r w:rsidRPr="00257295">
        <w:rPr>
          <w:rFonts w:hint="eastAsia"/>
        </w:rPr>
        <w:drawing>
          <wp:inline distT="0" distB="0" distL="0" distR="0" wp14:anchorId="794FAF0F" wp14:editId="00FBD175">
            <wp:extent cx="5421832" cy="2552700"/>
            <wp:effectExtent l="0" t="0" r="7620" b="0"/>
            <wp:docPr id="972" name="图片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ED26.tmp"/>
                    <pic:cNvPicPr/>
                  </pic:nvPicPr>
                  <pic:blipFill>
                    <a:blip r:embed="rId391" cstate="email">
                      <a:extLst>
                        <a:ext uri="{28A0092B-C50C-407E-A947-70E740481C1C}">
                          <a14:useLocalDpi xmlns:a14="http://schemas.microsoft.com/office/drawing/2010/main" val="0"/>
                        </a:ext>
                      </a:extLst>
                    </a:blip>
                    <a:stretch>
                      <a:fillRect/>
                    </a:stretch>
                  </pic:blipFill>
                  <pic:spPr>
                    <a:xfrm>
                      <a:off x="0" y="0"/>
                      <a:ext cx="5426852" cy="2555063"/>
                    </a:xfrm>
                    <a:prstGeom prst="rect">
                      <a:avLst/>
                    </a:prstGeom>
                  </pic:spPr>
                </pic:pic>
              </a:graphicData>
            </a:graphic>
          </wp:inline>
        </w:drawing>
      </w:r>
    </w:p>
    <w:p w:rsidR="00CE53DE" w:rsidRPr="00257295" w:rsidRDefault="00CE53DE" w:rsidP="00E73BA0">
      <w:pPr>
        <w:ind w:left="420" w:firstLineChars="0" w:firstLine="420"/>
      </w:pPr>
      <w:r w:rsidRPr="00257295">
        <w:rPr>
          <w:rFonts w:hint="eastAsia"/>
        </w:rPr>
        <w:t>当只有一个</w:t>
      </w:r>
      <w:r w:rsidRPr="00257295">
        <w:rPr>
          <w:rFonts w:hint="eastAsia"/>
        </w:rPr>
        <w:t>node</w:t>
      </w:r>
      <w:r w:rsidRPr="00257295">
        <w:rPr>
          <w:rFonts w:hint="eastAsia"/>
        </w:rPr>
        <w:t>时，所有物理页都属于</w:t>
      </w:r>
      <w:r w:rsidRPr="00257295">
        <w:rPr>
          <w:rFonts w:hint="eastAsia"/>
        </w:rPr>
        <w:t>id</w:t>
      </w:r>
      <w:r w:rsidRPr="00257295">
        <w:rPr>
          <w:rFonts w:hint="eastAsia"/>
        </w:rPr>
        <w:t>为</w:t>
      </w:r>
      <w:r w:rsidRPr="00257295">
        <w:rPr>
          <w:rFonts w:hint="eastAsia"/>
        </w:rPr>
        <w:t>0</w:t>
      </w:r>
      <w:r w:rsidRPr="00257295">
        <w:rPr>
          <w:rFonts w:hint="eastAsia"/>
        </w:rPr>
        <w:t>的</w:t>
      </w:r>
      <w:r w:rsidRPr="00257295">
        <w:rPr>
          <w:rFonts w:hint="eastAsia"/>
        </w:rPr>
        <w:t>node</w:t>
      </w:r>
      <w:r w:rsidRPr="00257295">
        <w:rPr>
          <w:rFonts w:hint="eastAsia"/>
        </w:rPr>
        <w:t>，如下定义。</w:t>
      </w:r>
    </w:p>
    <w:p w:rsidR="00CE53DE" w:rsidRPr="00257295" w:rsidRDefault="00CE53DE" w:rsidP="00CE53DE">
      <w:pPr>
        <w:pStyle w:val="a7"/>
        <w:ind w:leftChars="0" w:left="840"/>
      </w:pPr>
      <w:r w:rsidRPr="00257295">
        <w:rPr>
          <w:rFonts w:hint="eastAsia"/>
        </w:rPr>
        <w:drawing>
          <wp:inline distT="0" distB="0" distL="0" distR="0" wp14:anchorId="579F247C" wp14:editId="0F477E9F">
            <wp:extent cx="3648584" cy="1076475"/>
            <wp:effectExtent l="0" t="0" r="9525" b="9525"/>
            <wp:docPr id="944"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B40A.tmp"/>
                    <pic:cNvPicPr/>
                  </pic:nvPicPr>
                  <pic:blipFill>
                    <a:blip r:embed="rId392">
                      <a:extLst>
                        <a:ext uri="{28A0092B-C50C-407E-A947-70E740481C1C}">
                          <a14:useLocalDpi xmlns:a14="http://schemas.microsoft.com/office/drawing/2010/main" val="0"/>
                        </a:ext>
                      </a:extLst>
                    </a:blip>
                    <a:stretch>
                      <a:fillRect/>
                    </a:stretch>
                  </pic:blipFill>
                  <pic:spPr>
                    <a:xfrm>
                      <a:off x="0" y="0"/>
                      <a:ext cx="3648584" cy="1076475"/>
                    </a:xfrm>
                    <a:prstGeom prst="rect">
                      <a:avLst/>
                    </a:prstGeom>
                  </pic:spPr>
                </pic:pic>
              </a:graphicData>
            </a:graphic>
          </wp:inline>
        </w:drawing>
      </w:r>
    </w:p>
    <w:p w:rsidR="00CE53DE" w:rsidRPr="00257295" w:rsidRDefault="00CE53DE" w:rsidP="00CE53DE">
      <w:pPr>
        <w:pStyle w:val="a7"/>
        <w:ind w:leftChars="175" w:firstLine="420"/>
      </w:pPr>
      <w:r w:rsidRPr="00257295">
        <w:rPr>
          <w:rFonts w:hint="eastAsia"/>
        </w:rPr>
        <w:drawing>
          <wp:inline distT="0" distB="0" distL="0" distR="0" wp14:anchorId="44D142F9" wp14:editId="2B03208D">
            <wp:extent cx="4220164" cy="933580"/>
            <wp:effectExtent l="0" t="0" r="9525" b="0"/>
            <wp:docPr id="945"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7A6.tmp"/>
                    <pic:cNvPicPr/>
                  </pic:nvPicPr>
                  <pic:blipFill>
                    <a:blip r:embed="rId393">
                      <a:extLst>
                        <a:ext uri="{28A0092B-C50C-407E-A947-70E740481C1C}">
                          <a14:useLocalDpi xmlns:a14="http://schemas.microsoft.com/office/drawing/2010/main" val="0"/>
                        </a:ext>
                      </a:extLst>
                    </a:blip>
                    <a:stretch>
                      <a:fillRect/>
                    </a:stretch>
                  </pic:blipFill>
                  <pic:spPr>
                    <a:xfrm>
                      <a:off x="0" y="0"/>
                      <a:ext cx="4220164" cy="933580"/>
                    </a:xfrm>
                    <a:prstGeom prst="rect">
                      <a:avLst/>
                    </a:prstGeom>
                  </pic:spPr>
                </pic:pic>
              </a:graphicData>
            </a:graphic>
          </wp:inline>
        </w:drawing>
      </w:r>
    </w:p>
    <w:p w:rsidR="00CE53DE" w:rsidRPr="00257295" w:rsidRDefault="00CE53DE" w:rsidP="00D734B9">
      <w:pPr>
        <w:pStyle w:val="ListParagraph"/>
        <w:numPr>
          <w:ilvl w:val="0"/>
          <w:numId w:val="84"/>
        </w:numPr>
        <w:ind w:firstLineChars="0"/>
      </w:pPr>
      <w:r w:rsidRPr="00257295">
        <w:rPr>
          <w:rFonts w:hint="eastAsia"/>
        </w:rPr>
        <w:t>初始化</w:t>
      </w:r>
      <w:r w:rsidRPr="00257295">
        <w:rPr>
          <w:rFonts w:hint="eastAsia"/>
        </w:rPr>
        <w:t>zone</w:t>
      </w:r>
      <w:r w:rsidRPr="00257295">
        <w:rPr>
          <w:rFonts w:hint="eastAsia"/>
        </w:rPr>
        <w:t>的映射信息</w:t>
      </w:r>
    </w:p>
    <w:p w:rsidR="00CE53DE" w:rsidRPr="00257295" w:rsidRDefault="00CE53DE" w:rsidP="00CE53DE">
      <w:pPr>
        <w:pStyle w:val="a7"/>
        <w:ind w:leftChars="175" w:firstLine="420"/>
      </w:pPr>
      <w:r w:rsidRPr="00257295">
        <w:rPr>
          <w:rFonts w:hint="eastAsia"/>
        </w:rPr>
        <w:lastRenderedPageBreak/>
        <w:drawing>
          <wp:inline distT="0" distB="0" distL="0" distR="0" wp14:anchorId="32048FC0" wp14:editId="740B7A02">
            <wp:extent cx="4743450" cy="1257733"/>
            <wp:effectExtent l="0" t="0" r="0" b="0"/>
            <wp:docPr id="973" name="图片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8B68.tmp"/>
                    <pic:cNvPicPr/>
                  </pic:nvPicPr>
                  <pic:blipFill>
                    <a:blip r:embed="rId394" cstate="email">
                      <a:extLst>
                        <a:ext uri="{28A0092B-C50C-407E-A947-70E740481C1C}">
                          <a14:useLocalDpi xmlns:a14="http://schemas.microsoft.com/office/drawing/2010/main" val="0"/>
                        </a:ext>
                      </a:extLst>
                    </a:blip>
                    <a:stretch>
                      <a:fillRect/>
                    </a:stretch>
                  </pic:blipFill>
                  <pic:spPr>
                    <a:xfrm>
                      <a:off x="0" y="0"/>
                      <a:ext cx="4744112" cy="1257909"/>
                    </a:xfrm>
                    <a:prstGeom prst="rect">
                      <a:avLst/>
                    </a:prstGeom>
                  </pic:spPr>
                </pic:pic>
              </a:graphicData>
            </a:graphic>
          </wp:inline>
        </w:drawing>
      </w:r>
    </w:p>
    <w:p w:rsidR="00CE53DE" w:rsidRPr="00257295" w:rsidRDefault="00CE53DE" w:rsidP="00CE53DE">
      <w:pPr>
        <w:pStyle w:val="a7"/>
        <w:ind w:leftChars="175" w:firstLine="420"/>
      </w:pPr>
      <w:r w:rsidRPr="00257295">
        <w:rPr>
          <w:rFonts w:hint="eastAsia"/>
        </w:rPr>
        <w:drawing>
          <wp:inline distT="0" distB="0" distL="0" distR="0" wp14:anchorId="7754A6F1" wp14:editId="05957473">
            <wp:extent cx="4972050" cy="616634"/>
            <wp:effectExtent l="0" t="0" r="0" b="0"/>
            <wp:docPr id="974" name="图片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52CD.tmp"/>
                    <pic:cNvPicPr/>
                  </pic:nvPicPr>
                  <pic:blipFill>
                    <a:blip r:embed="rId395" cstate="email">
                      <a:extLst>
                        <a:ext uri="{28A0092B-C50C-407E-A947-70E740481C1C}">
                          <a14:useLocalDpi xmlns:a14="http://schemas.microsoft.com/office/drawing/2010/main" val="0"/>
                        </a:ext>
                      </a:extLst>
                    </a:blip>
                    <a:stretch>
                      <a:fillRect/>
                    </a:stretch>
                  </pic:blipFill>
                  <pic:spPr>
                    <a:xfrm>
                      <a:off x="0" y="0"/>
                      <a:ext cx="4998726" cy="619942"/>
                    </a:xfrm>
                    <a:prstGeom prst="rect">
                      <a:avLst/>
                    </a:prstGeom>
                  </pic:spPr>
                </pic:pic>
              </a:graphicData>
            </a:graphic>
          </wp:inline>
        </w:drawing>
      </w:r>
    </w:p>
    <w:p w:rsidR="00CE53DE" w:rsidRPr="00257295" w:rsidRDefault="00CE53DE" w:rsidP="00D734B9">
      <w:pPr>
        <w:pStyle w:val="ListParagraph"/>
        <w:numPr>
          <w:ilvl w:val="0"/>
          <w:numId w:val="84"/>
        </w:numPr>
        <w:ind w:firstLineChars="0"/>
      </w:pPr>
      <w:r w:rsidRPr="00257295">
        <w:rPr>
          <w:rFonts w:hint="eastAsia"/>
        </w:rPr>
        <w:t>初始化</w:t>
      </w:r>
      <w:r w:rsidRPr="00257295">
        <w:rPr>
          <w:rFonts w:hint="eastAsia"/>
        </w:rPr>
        <w:t>zone</w:t>
      </w:r>
      <w:r w:rsidRPr="00257295">
        <w:rPr>
          <w:rFonts w:hint="eastAsia"/>
        </w:rPr>
        <w:t>对应的</w:t>
      </w:r>
      <w:r w:rsidRPr="00257295">
        <w:rPr>
          <w:rFonts w:hint="eastAsia"/>
        </w:rPr>
        <w:t>page</w:t>
      </w:r>
      <w:r w:rsidRPr="00257295">
        <w:rPr>
          <w:rFonts w:hint="eastAsia"/>
        </w:rPr>
        <w:t>对象</w:t>
      </w:r>
    </w:p>
    <w:p w:rsidR="00CE53DE" w:rsidRPr="00257295" w:rsidRDefault="00CE53DE" w:rsidP="00CE53DE">
      <w:pPr>
        <w:pStyle w:val="ListParagraph"/>
        <w:ind w:left="840" w:firstLineChars="0" w:firstLine="0"/>
      </w:pPr>
      <w:r w:rsidRPr="00257295">
        <w:rPr>
          <w:rFonts w:hint="eastAsia"/>
        </w:rPr>
        <w:t>通过页帧号查找</w:t>
      </w:r>
      <w:r w:rsidRPr="00257295">
        <w:rPr>
          <w:rFonts w:hint="eastAsia"/>
        </w:rPr>
        <w:t>page</w:t>
      </w:r>
      <w:r w:rsidRPr="00257295">
        <w:rPr>
          <w:rFonts w:hint="eastAsia"/>
        </w:rPr>
        <w:t>对象的存储地址。</w:t>
      </w:r>
    </w:p>
    <w:p w:rsidR="00CE53DE" w:rsidRPr="00257295" w:rsidRDefault="00CE53DE" w:rsidP="00CE53DE">
      <w:pPr>
        <w:pStyle w:val="a7"/>
        <w:ind w:leftChars="175" w:firstLine="420"/>
      </w:pPr>
      <w:r w:rsidRPr="00257295">
        <w:rPr>
          <w:rFonts w:hint="eastAsia"/>
        </w:rPr>
        <w:drawing>
          <wp:inline distT="0" distB="0" distL="0" distR="0" wp14:anchorId="51A10DDC" wp14:editId="2A9D7F99">
            <wp:extent cx="4667902" cy="1181265"/>
            <wp:effectExtent l="0" t="0" r="0" b="0"/>
            <wp:docPr id="975" name="图片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5242.tmp"/>
                    <pic:cNvPicPr/>
                  </pic:nvPicPr>
                  <pic:blipFill>
                    <a:blip r:embed="rId396">
                      <a:extLst>
                        <a:ext uri="{28A0092B-C50C-407E-A947-70E740481C1C}">
                          <a14:useLocalDpi xmlns:a14="http://schemas.microsoft.com/office/drawing/2010/main" val="0"/>
                        </a:ext>
                      </a:extLst>
                    </a:blip>
                    <a:stretch>
                      <a:fillRect/>
                    </a:stretch>
                  </pic:blipFill>
                  <pic:spPr>
                    <a:xfrm>
                      <a:off x="0" y="0"/>
                      <a:ext cx="4667902" cy="1181265"/>
                    </a:xfrm>
                    <a:prstGeom prst="rect">
                      <a:avLst/>
                    </a:prstGeom>
                  </pic:spPr>
                </pic:pic>
              </a:graphicData>
            </a:graphic>
          </wp:inline>
        </w:drawing>
      </w:r>
    </w:p>
    <w:p w:rsidR="00CE53DE" w:rsidRPr="00257295" w:rsidRDefault="00CE53DE" w:rsidP="00CE53DE">
      <w:pPr>
        <w:ind w:left="360" w:firstLine="480"/>
      </w:pPr>
      <w:r w:rsidRPr="00257295">
        <w:rPr>
          <w:rFonts w:hint="eastAsia"/>
        </w:rPr>
        <w:t>将</w:t>
      </w:r>
      <w:r w:rsidRPr="00257295">
        <w:rPr>
          <w:rFonts w:hint="eastAsia"/>
        </w:rPr>
        <w:t>page</w:t>
      </w:r>
      <w:r w:rsidRPr="00257295">
        <w:rPr>
          <w:rFonts w:hint="eastAsia"/>
        </w:rPr>
        <w:t>设置为可移动，即动态映射类型。</w:t>
      </w:r>
    </w:p>
    <w:p w:rsidR="00CE53DE" w:rsidRPr="00257295" w:rsidRDefault="00CE53DE" w:rsidP="00CE53DE">
      <w:pPr>
        <w:pStyle w:val="a7"/>
        <w:ind w:leftChars="175" w:firstLine="420"/>
      </w:pPr>
      <w:r w:rsidRPr="00257295">
        <w:rPr>
          <w:rFonts w:hint="eastAsia"/>
        </w:rPr>
        <w:drawing>
          <wp:inline distT="0" distB="0" distL="0" distR="0" wp14:anchorId="7734DFC7" wp14:editId="4279D545">
            <wp:extent cx="5449061" cy="914528"/>
            <wp:effectExtent l="0" t="0" r="0" b="0"/>
            <wp:docPr id="977" name="图片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DC5.tmp"/>
                    <pic:cNvPicPr/>
                  </pic:nvPicPr>
                  <pic:blipFill>
                    <a:blip r:embed="rId397">
                      <a:extLst>
                        <a:ext uri="{28A0092B-C50C-407E-A947-70E740481C1C}">
                          <a14:useLocalDpi xmlns:a14="http://schemas.microsoft.com/office/drawing/2010/main" val="0"/>
                        </a:ext>
                      </a:extLst>
                    </a:blip>
                    <a:stretch>
                      <a:fillRect/>
                    </a:stretch>
                  </pic:blipFill>
                  <pic:spPr>
                    <a:xfrm>
                      <a:off x="0" y="0"/>
                      <a:ext cx="5449061" cy="914528"/>
                    </a:xfrm>
                    <a:prstGeom prst="rect">
                      <a:avLst/>
                    </a:prstGeom>
                  </pic:spPr>
                </pic:pic>
              </a:graphicData>
            </a:graphic>
          </wp:inline>
        </w:drawing>
      </w:r>
    </w:p>
    <w:p w:rsidR="00CE53DE" w:rsidRPr="00257295" w:rsidRDefault="00CE53DE" w:rsidP="00D734B9">
      <w:pPr>
        <w:pStyle w:val="ListParagraph"/>
        <w:numPr>
          <w:ilvl w:val="0"/>
          <w:numId w:val="84"/>
        </w:numPr>
        <w:ind w:firstLineChars="0"/>
      </w:pPr>
      <w:r w:rsidRPr="00257295">
        <w:rPr>
          <w:rFonts w:hint="eastAsia"/>
        </w:rPr>
        <w:t>设置动态映射区的页帧号范围</w:t>
      </w:r>
    </w:p>
    <w:p w:rsidR="00CE53DE" w:rsidRPr="00257295" w:rsidRDefault="00CE53DE" w:rsidP="00CE53DE">
      <w:pPr>
        <w:pStyle w:val="a7"/>
        <w:ind w:leftChars="175" w:firstLine="420"/>
      </w:pPr>
      <w:r w:rsidRPr="00257295">
        <w:rPr>
          <w:rFonts w:hint="eastAsia"/>
        </w:rPr>
        <w:drawing>
          <wp:inline distT="0" distB="0" distL="0" distR="0" wp14:anchorId="56F79B32" wp14:editId="7409B2EA">
            <wp:extent cx="5067296" cy="904875"/>
            <wp:effectExtent l="0" t="0" r="635" b="0"/>
            <wp:docPr id="939"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97AD.tmp"/>
                    <pic:cNvPicPr/>
                  </pic:nvPicPr>
                  <pic:blipFill>
                    <a:blip r:embed="rId398" cstate="email">
                      <a:extLst>
                        <a:ext uri="{28A0092B-C50C-407E-A947-70E740481C1C}">
                          <a14:useLocalDpi xmlns:a14="http://schemas.microsoft.com/office/drawing/2010/main" val="0"/>
                        </a:ext>
                      </a:extLst>
                    </a:blip>
                    <a:stretch>
                      <a:fillRect/>
                    </a:stretch>
                  </pic:blipFill>
                  <pic:spPr>
                    <a:xfrm>
                      <a:off x="0" y="0"/>
                      <a:ext cx="5095999" cy="910001"/>
                    </a:xfrm>
                    <a:prstGeom prst="rect">
                      <a:avLst/>
                    </a:prstGeom>
                  </pic:spPr>
                </pic:pic>
              </a:graphicData>
            </a:graphic>
          </wp:inline>
        </w:drawing>
      </w:r>
    </w:p>
    <w:p w:rsidR="00CE53DE" w:rsidRPr="00257295" w:rsidRDefault="00CE53DE" w:rsidP="00CE53DE">
      <w:pPr>
        <w:ind w:left="360" w:firstLine="480"/>
      </w:pPr>
      <w:r w:rsidRPr="00257295">
        <w:rPr>
          <w:rFonts w:hint="eastAsia"/>
        </w:rPr>
        <w:t>其中：</w:t>
      </w:r>
    </w:p>
    <w:p w:rsidR="00CE53DE" w:rsidRPr="00257295" w:rsidRDefault="00CE53DE" w:rsidP="00D734B9">
      <w:pPr>
        <w:pStyle w:val="ListParagraph"/>
        <w:numPr>
          <w:ilvl w:val="0"/>
          <w:numId w:val="78"/>
        </w:numPr>
        <w:ind w:firstLineChars="0"/>
      </w:pPr>
      <w:r w:rsidRPr="00257295">
        <w:rPr>
          <w:rFonts w:hint="eastAsia"/>
        </w:rPr>
        <w:t>最大物理页帧号与高端内存页帧号</w:t>
      </w:r>
    </w:p>
    <w:p w:rsidR="00CE53DE" w:rsidRPr="00257295" w:rsidRDefault="00CE53DE" w:rsidP="00CE53DE">
      <w:pPr>
        <w:ind w:left="1620" w:firstLine="480"/>
      </w:pPr>
      <w:r w:rsidRPr="00257295">
        <w:rPr>
          <w:rFonts w:hint="eastAsia"/>
        </w:rPr>
        <w:t>在启动内存构造阶段初始化，</w:t>
      </w:r>
      <w:r w:rsidRPr="00257295">
        <w:rPr>
          <w:rFonts w:hint="eastAsia"/>
        </w:rPr>
        <w:t>max_low</w:t>
      </w:r>
      <w:r w:rsidRPr="00257295">
        <w:rPr>
          <w:rFonts w:hint="eastAsia"/>
        </w:rPr>
        <w:t>表示物理内存高端区的起始页帧号，</w:t>
      </w:r>
      <w:r w:rsidRPr="00257295">
        <w:rPr>
          <w:rFonts w:hint="eastAsia"/>
        </w:rPr>
        <w:t>max_high</w:t>
      </w:r>
      <w:r w:rsidRPr="00257295">
        <w:rPr>
          <w:rFonts w:hint="eastAsia"/>
        </w:rPr>
        <w:t>表示物理页的最大编号。</w:t>
      </w:r>
    </w:p>
    <w:p w:rsidR="00CE53DE" w:rsidRPr="00257295" w:rsidRDefault="00CE53DE" w:rsidP="00CE53DE">
      <w:pPr>
        <w:ind w:left="1620" w:firstLine="480"/>
      </w:pPr>
      <w:r w:rsidRPr="00257295">
        <w:rPr>
          <w:rFonts w:hint="eastAsia"/>
        </w:rPr>
        <w:t>如果没有高端内存，则</w:t>
      </w:r>
      <w:r w:rsidRPr="00257295">
        <w:rPr>
          <w:rFonts w:hint="eastAsia"/>
        </w:rPr>
        <w:t>max_low</w:t>
      </w:r>
      <w:r w:rsidRPr="00257295">
        <w:rPr>
          <w:rFonts w:hint="eastAsia"/>
        </w:rPr>
        <w:t>与</w:t>
      </w:r>
      <w:r w:rsidRPr="00257295">
        <w:rPr>
          <w:rFonts w:hint="eastAsia"/>
        </w:rPr>
        <w:t>max_high</w:t>
      </w:r>
      <w:r w:rsidRPr="00257295">
        <w:rPr>
          <w:rFonts w:hint="eastAsia"/>
        </w:rPr>
        <w:t>相等，都表示最大物理页帧号。</w:t>
      </w:r>
    </w:p>
    <w:p w:rsidR="00CE53DE" w:rsidRPr="00257295" w:rsidRDefault="00CE53DE" w:rsidP="00D734B9">
      <w:pPr>
        <w:pStyle w:val="ListParagraph"/>
        <w:numPr>
          <w:ilvl w:val="0"/>
          <w:numId w:val="78"/>
        </w:numPr>
        <w:ind w:firstLineChars="0"/>
      </w:pPr>
      <w:r w:rsidRPr="00257295">
        <w:rPr>
          <w:rFonts w:hint="eastAsia"/>
        </w:rPr>
        <w:t>页帧号定义</w:t>
      </w:r>
    </w:p>
    <w:p w:rsidR="00CE53DE" w:rsidRPr="00257295" w:rsidRDefault="00CE53DE" w:rsidP="00CE53DE">
      <w:pPr>
        <w:pStyle w:val="a7"/>
        <w:ind w:leftChars="525" w:left="1260" w:firstLine="420"/>
      </w:pPr>
      <w:r w:rsidRPr="00257295">
        <w:rPr>
          <w:rFonts w:hint="eastAsia"/>
        </w:rPr>
        <w:lastRenderedPageBreak/>
        <w:drawing>
          <wp:inline distT="0" distB="0" distL="0" distR="0" wp14:anchorId="3321AE79" wp14:editId="2E2F2E5A">
            <wp:extent cx="2152951" cy="628738"/>
            <wp:effectExtent l="0" t="0" r="0" b="0"/>
            <wp:docPr id="938"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B28C.tmp"/>
                    <pic:cNvPicPr/>
                  </pic:nvPicPr>
                  <pic:blipFill>
                    <a:blip r:embed="rId399">
                      <a:extLst>
                        <a:ext uri="{28A0092B-C50C-407E-A947-70E740481C1C}">
                          <a14:useLocalDpi xmlns:a14="http://schemas.microsoft.com/office/drawing/2010/main" val="0"/>
                        </a:ext>
                      </a:extLst>
                    </a:blip>
                    <a:stretch>
                      <a:fillRect/>
                    </a:stretch>
                  </pic:blipFill>
                  <pic:spPr>
                    <a:xfrm>
                      <a:off x="0" y="0"/>
                      <a:ext cx="2152951" cy="628738"/>
                    </a:xfrm>
                    <a:prstGeom prst="rect">
                      <a:avLst/>
                    </a:prstGeom>
                  </pic:spPr>
                </pic:pic>
              </a:graphicData>
            </a:graphic>
          </wp:inline>
        </w:drawing>
      </w:r>
    </w:p>
    <w:p w:rsidR="00CE53DE" w:rsidRPr="00257295" w:rsidRDefault="00CE53DE" w:rsidP="00D734B9">
      <w:pPr>
        <w:pStyle w:val="ListParagraph"/>
        <w:numPr>
          <w:ilvl w:val="0"/>
          <w:numId w:val="78"/>
        </w:numPr>
        <w:ind w:firstLineChars="0"/>
      </w:pPr>
      <w:r w:rsidRPr="00257295">
        <w:rPr>
          <w:rFonts w:hint="eastAsia"/>
        </w:rPr>
        <w:t>起始物理内存的页帧号</w:t>
      </w:r>
    </w:p>
    <w:p w:rsidR="00CE53DE" w:rsidRPr="00257295" w:rsidRDefault="00CE53DE" w:rsidP="00CE53DE">
      <w:pPr>
        <w:pStyle w:val="a7"/>
        <w:ind w:leftChars="525" w:left="1260" w:firstLine="420"/>
      </w:pPr>
      <w:r w:rsidRPr="00257295">
        <w:rPr>
          <w:rFonts w:hint="eastAsia"/>
        </w:rPr>
        <w:drawing>
          <wp:inline distT="0" distB="0" distL="0" distR="0" wp14:anchorId="6311F6BA" wp14:editId="43333B13">
            <wp:extent cx="3709878" cy="1276198"/>
            <wp:effectExtent l="0" t="0" r="5080" b="635"/>
            <wp:docPr id="943"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8461.tmp"/>
                    <pic:cNvPicPr/>
                  </pic:nvPicPr>
                  <pic:blipFill>
                    <a:blip r:embed="rId400" cstate="email">
                      <a:extLst>
                        <a:ext uri="{28A0092B-C50C-407E-A947-70E740481C1C}">
                          <a14:useLocalDpi xmlns:a14="http://schemas.microsoft.com/office/drawing/2010/main" val="0"/>
                        </a:ext>
                      </a:extLst>
                    </a:blip>
                    <a:stretch>
                      <a:fillRect/>
                    </a:stretch>
                  </pic:blipFill>
                  <pic:spPr>
                    <a:xfrm>
                      <a:off x="0" y="0"/>
                      <a:ext cx="3722764" cy="1280631"/>
                    </a:xfrm>
                    <a:prstGeom prst="rect">
                      <a:avLst/>
                    </a:prstGeom>
                  </pic:spPr>
                </pic:pic>
              </a:graphicData>
            </a:graphic>
          </wp:inline>
        </w:drawing>
      </w:r>
    </w:p>
    <w:p w:rsidR="00CE53DE" w:rsidRPr="00257295" w:rsidRDefault="00CE53DE" w:rsidP="00CE53DE">
      <w:pPr>
        <w:widowControl/>
        <w:spacing w:line="240" w:lineRule="auto"/>
        <w:ind w:firstLineChars="0" w:firstLine="0"/>
        <w:jc w:val="left"/>
        <w:rPr>
          <w:b/>
          <w:bCs/>
          <w:sz w:val="28"/>
          <w:szCs w:val="28"/>
        </w:rPr>
      </w:pPr>
      <w:r w:rsidRPr="00257295">
        <w:br w:type="page"/>
      </w:r>
    </w:p>
    <w:p w:rsidR="00CE53DE" w:rsidRPr="00257295" w:rsidRDefault="00CE53DE" w:rsidP="00CE53DE">
      <w:pPr>
        <w:pStyle w:val="Heading2"/>
        <w:spacing w:before="326" w:after="163"/>
      </w:pPr>
      <w:bookmarkStart w:id="76" w:name="_Toc390712647"/>
      <w:r w:rsidRPr="00257295">
        <w:rPr>
          <w:rFonts w:hint="eastAsia"/>
        </w:rPr>
        <w:lastRenderedPageBreak/>
        <w:t>内存映射</w:t>
      </w:r>
      <w:bookmarkEnd w:id="76"/>
    </w:p>
    <w:p w:rsidR="00CE53DE" w:rsidRPr="00257295" w:rsidRDefault="00CE53DE" w:rsidP="00A615BF">
      <w:pPr>
        <w:pStyle w:val="Heading3"/>
        <w:spacing w:before="163" w:after="163"/>
      </w:pPr>
      <w:bookmarkStart w:id="77" w:name="_Toc390712648"/>
      <w:r w:rsidRPr="00257295">
        <w:rPr>
          <w:rFonts w:hint="eastAsia"/>
        </w:rPr>
        <w:t>MMU</w:t>
      </w:r>
      <w:bookmarkEnd w:id="77"/>
    </w:p>
    <w:p w:rsidR="00CE53DE" w:rsidRPr="00257295" w:rsidRDefault="00CE53DE" w:rsidP="00CE53DE">
      <w:pPr>
        <w:ind w:left="420" w:firstLine="480"/>
      </w:pPr>
      <w:r w:rsidRPr="00257295">
        <w:rPr>
          <w:rFonts w:hint="eastAsia"/>
        </w:rPr>
        <w:t>MMU(</w:t>
      </w:r>
      <w:r w:rsidRPr="00257295">
        <w:rPr>
          <w:rFonts w:hint="eastAsia"/>
        </w:rPr>
        <w:t>内存管理单元</w:t>
      </w:r>
      <w:r w:rsidRPr="00257295">
        <w:rPr>
          <w:rFonts w:hint="eastAsia"/>
        </w:rPr>
        <w:t>)</w:t>
      </w:r>
      <w:r w:rsidRPr="00257295">
        <w:rPr>
          <w:rFonts w:hint="eastAsia"/>
        </w:rPr>
        <w:t>模块可实现内存映射功能，该模块位于</w:t>
      </w:r>
      <w:r w:rsidRPr="00257295">
        <w:rPr>
          <w:rFonts w:hint="eastAsia"/>
        </w:rPr>
        <w:t>CPU</w:t>
      </w:r>
      <w:r w:rsidRPr="00257295">
        <w:rPr>
          <w:rFonts w:hint="eastAsia"/>
        </w:rPr>
        <w:t>核心与物理存储器之间。</w:t>
      </w:r>
    </w:p>
    <w:p w:rsidR="00CE53DE" w:rsidRPr="00257295" w:rsidRDefault="00CE53DE" w:rsidP="00D734B9">
      <w:pPr>
        <w:pStyle w:val="ListParagraph"/>
        <w:numPr>
          <w:ilvl w:val="0"/>
          <w:numId w:val="76"/>
        </w:numPr>
        <w:ind w:firstLineChars="0"/>
      </w:pPr>
      <w:r w:rsidRPr="00257295">
        <w:rPr>
          <w:rFonts w:hint="eastAsia"/>
        </w:rPr>
        <w:t>CP15</w:t>
      </w:r>
      <w:r w:rsidRPr="00257295">
        <w:rPr>
          <w:rFonts w:hint="eastAsia"/>
        </w:rPr>
        <w:t>的</w:t>
      </w:r>
      <w:r w:rsidRPr="00257295">
        <w:rPr>
          <w:rFonts w:hint="eastAsia"/>
        </w:rPr>
        <w:t>CR1</w:t>
      </w:r>
      <w:r w:rsidRPr="00257295">
        <w:rPr>
          <w:rFonts w:hint="eastAsia"/>
        </w:rPr>
        <w:t>寄存器</w:t>
      </w:r>
    </w:p>
    <w:p w:rsidR="00CE53DE" w:rsidRPr="00257295" w:rsidRDefault="00CE53DE" w:rsidP="00CE53DE">
      <w:pPr>
        <w:ind w:left="420" w:firstLine="480"/>
      </w:pPr>
      <w:r w:rsidRPr="00257295">
        <w:rPr>
          <w:rFonts w:hint="eastAsia"/>
        </w:rPr>
        <w:t>CP15</w:t>
      </w:r>
      <w:r w:rsidRPr="00257295">
        <w:rPr>
          <w:rFonts w:hint="eastAsia"/>
        </w:rPr>
        <w:t>为</w:t>
      </w:r>
      <w:r w:rsidRPr="00257295">
        <w:rPr>
          <w:rFonts w:hint="eastAsia"/>
        </w:rPr>
        <w:t>ARM</w:t>
      </w:r>
      <w:r w:rsidRPr="00257295">
        <w:rPr>
          <w:rFonts w:hint="eastAsia"/>
        </w:rPr>
        <w:t>核的协处理器，可以辅助</w:t>
      </w:r>
      <w:r w:rsidRPr="00257295">
        <w:rPr>
          <w:rFonts w:hint="eastAsia"/>
        </w:rPr>
        <w:t>ARM</w:t>
      </w:r>
      <w:r w:rsidRPr="00257295">
        <w:rPr>
          <w:rFonts w:hint="eastAsia"/>
        </w:rPr>
        <w:t>核心完成</w:t>
      </w:r>
      <w:r w:rsidRPr="00257295">
        <w:rPr>
          <w:rFonts w:hint="eastAsia"/>
        </w:rPr>
        <w:t>MMU</w:t>
      </w:r>
      <w:r w:rsidRPr="00257295">
        <w:rPr>
          <w:rFonts w:hint="eastAsia"/>
        </w:rPr>
        <w:t>功能。</w:t>
      </w:r>
      <w:r w:rsidRPr="00257295">
        <w:rPr>
          <w:rFonts w:hint="eastAsia"/>
        </w:rPr>
        <w:t>CP15</w:t>
      </w:r>
      <w:r w:rsidRPr="00257295">
        <w:rPr>
          <w:rFonts w:hint="eastAsia"/>
        </w:rPr>
        <w:t>的</w:t>
      </w:r>
      <w:r w:rsidRPr="00257295">
        <w:rPr>
          <w:rFonts w:hint="eastAsia"/>
        </w:rPr>
        <w:t>CR1</w:t>
      </w:r>
      <w:r w:rsidRPr="00257295">
        <w:rPr>
          <w:rFonts w:hint="eastAsia"/>
        </w:rPr>
        <w:t>寄存器用于</w:t>
      </w:r>
      <w:r w:rsidRPr="00257295">
        <w:rPr>
          <w:rFonts w:hint="eastAsia"/>
        </w:rPr>
        <w:t>MMU</w:t>
      </w:r>
      <w:r w:rsidRPr="00257295">
        <w:rPr>
          <w:rFonts w:hint="eastAsia"/>
        </w:rPr>
        <w:t>的控制。</w:t>
      </w:r>
    </w:p>
    <w:p w:rsidR="00CE53DE" w:rsidRPr="00257295" w:rsidRDefault="00CE53DE" w:rsidP="00CE53DE">
      <w:pPr>
        <w:ind w:left="420" w:firstLine="480"/>
      </w:pPr>
      <w:r w:rsidRPr="00257295">
        <w:rPr>
          <w:rFonts w:hint="eastAsia"/>
        </w:rPr>
        <w:t>在</w:t>
      </w:r>
      <w:r w:rsidRPr="00257295">
        <w:rPr>
          <w:rFonts w:hint="eastAsia"/>
        </w:rPr>
        <w:t>ARM V4</w:t>
      </w:r>
      <w:r w:rsidRPr="00257295">
        <w:rPr>
          <w:rFonts w:hint="eastAsia"/>
        </w:rPr>
        <w:t>及</w:t>
      </w:r>
      <w:r w:rsidRPr="00257295">
        <w:rPr>
          <w:rFonts w:hint="eastAsia"/>
        </w:rPr>
        <w:t>V4T</w:t>
      </w:r>
      <w:r w:rsidRPr="00257295">
        <w:rPr>
          <w:rFonts w:hint="eastAsia"/>
        </w:rPr>
        <w:t>以后的处理器中，可以通过</w:t>
      </w:r>
      <w:r w:rsidRPr="00257295">
        <w:rPr>
          <w:rFonts w:hint="eastAsia"/>
        </w:rPr>
        <w:t>CP15</w:t>
      </w:r>
      <w:r w:rsidRPr="00257295">
        <w:rPr>
          <w:rFonts w:hint="eastAsia"/>
        </w:rPr>
        <w:t>协处理器</w:t>
      </w:r>
      <w:r w:rsidRPr="00257295">
        <w:rPr>
          <w:rFonts w:hint="eastAsia"/>
        </w:rPr>
        <w:t>CR1</w:t>
      </w:r>
      <w:r w:rsidRPr="00257295">
        <w:rPr>
          <w:rFonts w:hint="eastAsia"/>
        </w:rPr>
        <w:t>寄存器中</w:t>
      </w:r>
      <w:r w:rsidRPr="00257295">
        <w:rPr>
          <w:rFonts w:hint="eastAsia"/>
        </w:rPr>
        <w:t>V</w:t>
      </w:r>
      <w:r w:rsidRPr="00257295">
        <w:rPr>
          <w:rFonts w:hint="eastAsia"/>
        </w:rPr>
        <w:t>位</w:t>
      </w:r>
      <w:r w:rsidRPr="00257295">
        <w:rPr>
          <w:rFonts w:hint="eastAsia"/>
        </w:rPr>
        <w:t>(bit[13])</w:t>
      </w:r>
      <w:r w:rsidRPr="00257295">
        <w:rPr>
          <w:rFonts w:hint="eastAsia"/>
        </w:rPr>
        <w:t>控制异常向量表的虚拟地址位置，</w:t>
      </w:r>
      <w:r w:rsidRPr="00257295">
        <w:rPr>
          <w:rFonts w:hint="eastAsia"/>
        </w:rPr>
        <w:t>CPU</w:t>
      </w:r>
      <w:r w:rsidRPr="00257295">
        <w:rPr>
          <w:rFonts w:hint="eastAsia"/>
        </w:rPr>
        <w:t>发生中断后则使用对应虚拟地址作为异常向量表的入口。</w:t>
      </w:r>
      <w:r w:rsidRPr="00257295">
        <w:rPr>
          <w:rFonts w:hint="eastAsia"/>
        </w:rPr>
        <w:t>V</w:t>
      </w:r>
      <w:r w:rsidRPr="00257295">
        <w:rPr>
          <w:rFonts w:hint="eastAsia"/>
        </w:rPr>
        <w:t>和异常向量表的对应关系如下：</w:t>
      </w:r>
    </w:p>
    <w:p w:rsidR="00CE53DE" w:rsidRPr="00257295" w:rsidRDefault="00CE53DE" w:rsidP="00CE53DE">
      <w:pPr>
        <w:ind w:left="420" w:firstLine="480"/>
      </w:pPr>
      <w:r w:rsidRPr="00257295">
        <w:rPr>
          <w:rFonts w:hint="eastAsia"/>
        </w:rPr>
        <w:t>V=0   0x00000000~0x0000001C</w:t>
      </w:r>
    </w:p>
    <w:p w:rsidR="00CE53DE" w:rsidRPr="00257295" w:rsidRDefault="00CE53DE" w:rsidP="00CE53DE">
      <w:pPr>
        <w:ind w:left="420" w:firstLine="480"/>
      </w:pPr>
      <w:r w:rsidRPr="00257295">
        <w:rPr>
          <w:rFonts w:hint="eastAsia"/>
        </w:rPr>
        <w:t>V=1   0xffff0000~0xffff001C</w:t>
      </w:r>
    </w:p>
    <w:p w:rsidR="00CE53DE" w:rsidRPr="00257295" w:rsidRDefault="00CE53DE" w:rsidP="00CE53DE">
      <w:pPr>
        <w:pStyle w:val="a7"/>
        <w:ind w:left="480" w:firstLine="420"/>
      </w:pPr>
      <w:r w:rsidRPr="00257295">
        <w:drawing>
          <wp:inline distT="0" distB="0" distL="0" distR="0" wp14:anchorId="1F6E2B42" wp14:editId="607E5745">
            <wp:extent cx="4448175" cy="3293509"/>
            <wp:effectExtent l="0" t="0" r="0" b="254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1F1D.tmp"/>
                    <pic:cNvPicPr/>
                  </pic:nvPicPr>
                  <pic:blipFill>
                    <a:blip r:embed="rId401" cstate="email">
                      <a:extLst>
                        <a:ext uri="{28A0092B-C50C-407E-A947-70E740481C1C}">
                          <a14:useLocalDpi xmlns:a14="http://schemas.microsoft.com/office/drawing/2010/main" val="0"/>
                        </a:ext>
                      </a:extLst>
                    </a:blip>
                    <a:stretch>
                      <a:fillRect/>
                    </a:stretch>
                  </pic:blipFill>
                  <pic:spPr>
                    <a:xfrm>
                      <a:off x="0" y="0"/>
                      <a:ext cx="4460732" cy="3302806"/>
                    </a:xfrm>
                    <a:prstGeom prst="rect">
                      <a:avLst/>
                    </a:prstGeom>
                  </pic:spPr>
                </pic:pic>
              </a:graphicData>
            </a:graphic>
          </wp:inline>
        </w:drawing>
      </w:r>
    </w:p>
    <w:p w:rsidR="00CE53DE" w:rsidRPr="00257295" w:rsidRDefault="00CE53DE" w:rsidP="00D734B9">
      <w:pPr>
        <w:pStyle w:val="ListParagraph"/>
        <w:numPr>
          <w:ilvl w:val="0"/>
          <w:numId w:val="76"/>
        </w:numPr>
        <w:ind w:firstLineChars="0"/>
      </w:pPr>
      <w:r w:rsidRPr="00257295">
        <w:rPr>
          <w:rFonts w:hint="eastAsia"/>
        </w:rPr>
        <w:t>CP15</w:t>
      </w:r>
      <w:r w:rsidRPr="00257295">
        <w:rPr>
          <w:rFonts w:hint="eastAsia"/>
        </w:rPr>
        <w:t>的</w:t>
      </w:r>
      <w:r w:rsidRPr="00257295">
        <w:rPr>
          <w:rFonts w:hint="eastAsia"/>
        </w:rPr>
        <w:t>CR2</w:t>
      </w:r>
      <w:r w:rsidRPr="00257295">
        <w:rPr>
          <w:rFonts w:hint="eastAsia"/>
        </w:rPr>
        <w:t>寄存器</w:t>
      </w:r>
    </w:p>
    <w:p w:rsidR="00CE53DE" w:rsidRPr="00257295" w:rsidRDefault="00CE53DE" w:rsidP="00CE53DE">
      <w:pPr>
        <w:ind w:left="360" w:firstLine="480"/>
      </w:pPr>
      <w:r w:rsidRPr="00257295">
        <w:rPr>
          <w:rFonts w:hint="eastAsia"/>
        </w:rPr>
        <w:t>用于记录</w:t>
      </w:r>
      <w:r w:rsidRPr="00257295">
        <w:rPr>
          <w:rFonts w:hint="eastAsia"/>
        </w:rPr>
        <w:t>PGD</w:t>
      </w:r>
      <w:r w:rsidRPr="00257295">
        <w:rPr>
          <w:rFonts w:hint="eastAsia"/>
        </w:rPr>
        <w:t>，即</w:t>
      </w:r>
      <w:r w:rsidRPr="00257295">
        <w:rPr>
          <w:rFonts w:hint="eastAsia"/>
        </w:rPr>
        <w:t>MMU</w:t>
      </w:r>
      <w:r w:rsidRPr="00257295">
        <w:rPr>
          <w:rFonts w:hint="eastAsia"/>
        </w:rPr>
        <w:t>进行转换时的</w:t>
      </w:r>
      <w:r w:rsidRPr="00257295">
        <w:rPr>
          <w:rFonts w:hint="eastAsia"/>
        </w:rPr>
        <w:t>TLB</w:t>
      </w:r>
      <w:r w:rsidRPr="00257295">
        <w:rPr>
          <w:rFonts w:hint="eastAsia"/>
        </w:rPr>
        <w:t>入口地址，获取当前</w:t>
      </w:r>
      <w:r w:rsidRPr="00257295">
        <w:rPr>
          <w:rFonts w:hint="eastAsia"/>
        </w:rPr>
        <w:t>PGD</w:t>
      </w:r>
      <w:r w:rsidRPr="00257295">
        <w:rPr>
          <w:rFonts w:hint="eastAsia"/>
        </w:rPr>
        <w:t>方法如下：</w:t>
      </w:r>
    </w:p>
    <w:p w:rsidR="00CE53DE" w:rsidRPr="00257295" w:rsidRDefault="00CE53DE" w:rsidP="00CE53DE">
      <w:pPr>
        <w:pStyle w:val="a7"/>
        <w:ind w:left="480" w:firstLine="420"/>
      </w:pPr>
      <w:r w:rsidRPr="00257295">
        <w:rPr>
          <w:rFonts w:hint="eastAsia"/>
        </w:rPr>
        <w:lastRenderedPageBreak/>
        <w:drawing>
          <wp:inline distT="0" distB="0" distL="0" distR="0" wp14:anchorId="69E6D92A" wp14:editId="58261E10">
            <wp:extent cx="4686954" cy="1286055"/>
            <wp:effectExtent l="0" t="0" r="0" b="9525"/>
            <wp:docPr id="1606" name="图片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E45C.tmp"/>
                    <pic:cNvPicPr/>
                  </pic:nvPicPr>
                  <pic:blipFill>
                    <a:blip r:embed="rId402">
                      <a:extLst>
                        <a:ext uri="{28A0092B-C50C-407E-A947-70E740481C1C}">
                          <a14:useLocalDpi xmlns:a14="http://schemas.microsoft.com/office/drawing/2010/main" val="0"/>
                        </a:ext>
                      </a:extLst>
                    </a:blip>
                    <a:stretch>
                      <a:fillRect/>
                    </a:stretch>
                  </pic:blipFill>
                  <pic:spPr>
                    <a:xfrm>
                      <a:off x="0" y="0"/>
                      <a:ext cx="4686954" cy="1286055"/>
                    </a:xfrm>
                    <a:prstGeom prst="rect">
                      <a:avLst/>
                    </a:prstGeom>
                  </pic:spPr>
                </pic:pic>
              </a:graphicData>
            </a:graphic>
          </wp:inline>
        </w:drawing>
      </w:r>
    </w:p>
    <w:p w:rsidR="00CE53DE" w:rsidRPr="00257295" w:rsidRDefault="00CE53DE" w:rsidP="00D734B9">
      <w:pPr>
        <w:pStyle w:val="ListParagraph"/>
        <w:numPr>
          <w:ilvl w:val="0"/>
          <w:numId w:val="76"/>
        </w:numPr>
        <w:ind w:firstLineChars="0"/>
      </w:pPr>
      <w:r w:rsidRPr="00257295">
        <w:rPr>
          <w:rFonts w:hint="eastAsia"/>
        </w:rPr>
        <w:t>地址转换表的操作</w:t>
      </w:r>
    </w:p>
    <w:p w:rsidR="00CE53DE" w:rsidRPr="00257295" w:rsidRDefault="00CE53DE" w:rsidP="00CE53DE">
      <w:pPr>
        <w:pStyle w:val="ListParagraph"/>
        <w:ind w:left="840" w:firstLineChars="0" w:firstLine="0"/>
      </w:pPr>
      <w:r w:rsidRPr="00257295">
        <w:rPr>
          <w:rFonts w:hint="eastAsia"/>
        </w:rPr>
        <w:t>地址转换表通过</w:t>
      </w:r>
      <w:r w:rsidRPr="00257295">
        <w:rPr>
          <w:rFonts w:hint="eastAsia"/>
        </w:rPr>
        <w:t>CP15</w:t>
      </w:r>
      <w:r w:rsidRPr="00257295">
        <w:rPr>
          <w:rFonts w:hint="eastAsia"/>
        </w:rPr>
        <w:t>协处理器完成。</w:t>
      </w:r>
    </w:p>
    <w:p w:rsidR="00CE53DE" w:rsidRPr="00257295" w:rsidRDefault="00CE53DE" w:rsidP="00D734B9">
      <w:pPr>
        <w:pStyle w:val="ListParagraph"/>
        <w:numPr>
          <w:ilvl w:val="0"/>
          <w:numId w:val="77"/>
        </w:numPr>
        <w:ind w:firstLineChars="0"/>
      </w:pPr>
      <w:r w:rsidRPr="00257295">
        <w:rPr>
          <w:rFonts w:hint="eastAsia"/>
        </w:rPr>
        <w:t>转换表操作函数定义</w:t>
      </w:r>
    </w:p>
    <w:p w:rsidR="00CE53DE" w:rsidRPr="00257295" w:rsidRDefault="00CE53DE" w:rsidP="00CE53DE">
      <w:pPr>
        <w:pStyle w:val="a7"/>
        <w:ind w:leftChars="450" w:left="1080" w:firstLine="480"/>
      </w:pPr>
      <w:r w:rsidRPr="00257295">
        <w:drawing>
          <wp:inline distT="0" distB="0" distL="0" distR="0" wp14:anchorId="495C24AD" wp14:editId="6EF7EB05">
            <wp:extent cx="4524375" cy="1679398"/>
            <wp:effectExtent l="0" t="0" r="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04A09.tmp"/>
                    <pic:cNvPicPr/>
                  </pic:nvPicPr>
                  <pic:blipFill>
                    <a:blip r:embed="rId403" cstate="email">
                      <a:extLst>
                        <a:ext uri="{28A0092B-C50C-407E-A947-70E740481C1C}">
                          <a14:useLocalDpi xmlns:a14="http://schemas.microsoft.com/office/drawing/2010/main" val="0"/>
                        </a:ext>
                      </a:extLst>
                    </a:blip>
                    <a:stretch>
                      <a:fillRect/>
                    </a:stretch>
                  </pic:blipFill>
                  <pic:spPr>
                    <a:xfrm>
                      <a:off x="0" y="0"/>
                      <a:ext cx="4545201" cy="1687129"/>
                    </a:xfrm>
                    <a:prstGeom prst="rect">
                      <a:avLst/>
                    </a:prstGeom>
                  </pic:spPr>
                </pic:pic>
              </a:graphicData>
            </a:graphic>
          </wp:inline>
        </w:drawing>
      </w:r>
    </w:p>
    <w:p w:rsidR="00CE53DE" w:rsidRPr="00257295" w:rsidRDefault="00CE53DE" w:rsidP="00CE53DE">
      <w:pPr>
        <w:ind w:firstLine="480"/>
      </w:pPr>
      <w:r w:rsidRPr="00257295">
        <w:rPr>
          <w:rFonts w:hint="eastAsia"/>
        </w:rPr>
        <w:tab/>
      </w:r>
      <w:r w:rsidRPr="00257295">
        <w:rPr>
          <w:rFonts w:hint="eastAsia"/>
        </w:rPr>
        <w:tab/>
      </w:r>
      <w:r w:rsidRPr="00257295">
        <w:rPr>
          <w:rFonts w:hint="eastAsia"/>
        </w:rPr>
        <w:tab/>
      </w:r>
      <w:r w:rsidRPr="00257295">
        <w:rPr>
          <w:rFonts w:hint="eastAsia"/>
        </w:rPr>
        <w:t>转换表操作标志位</w:t>
      </w:r>
    </w:p>
    <w:p w:rsidR="00CE53DE" w:rsidRPr="00257295" w:rsidRDefault="00CE53DE" w:rsidP="00CE53DE">
      <w:pPr>
        <w:pStyle w:val="a7"/>
        <w:ind w:leftChars="450" w:left="1080" w:firstLine="480"/>
      </w:pPr>
      <w:r w:rsidRPr="00257295">
        <w:drawing>
          <wp:inline distT="0" distB="0" distL="0" distR="0" wp14:anchorId="3800076B" wp14:editId="74295D39">
            <wp:extent cx="4581525" cy="712875"/>
            <wp:effectExtent l="0" t="0" r="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023B5.tmp"/>
                    <pic:cNvPicPr/>
                  </pic:nvPicPr>
                  <pic:blipFill>
                    <a:blip r:embed="rId404" cstate="email">
                      <a:extLst>
                        <a:ext uri="{28A0092B-C50C-407E-A947-70E740481C1C}">
                          <a14:useLocalDpi xmlns:a14="http://schemas.microsoft.com/office/drawing/2010/main" val="0"/>
                        </a:ext>
                      </a:extLst>
                    </a:blip>
                    <a:stretch>
                      <a:fillRect/>
                    </a:stretch>
                  </pic:blipFill>
                  <pic:spPr>
                    <a:xfrm>
                      <a:off x="0" y="0"/>
                      <a:ext cx="4582165" cy="712975"/>
                    </a:xfrm>
                    <a:prstGeom prst="rect">
                      <a:avLst/>
                    </a:prstGeom>
                  </pic:spPr>
                </pic:pic>
              </a:graphicData>
            </a:graphic>
          </wp:inline>
        </w:drawing>
      </w:r>
    </w:p>
    <w:p w:rsidR="00CE53DE" w:rsidRPr="00257295" w:rsidRDefault="00CE53DE" w:rsidP="00D734B9">
      <w:pPr>
        <w:pStyle w:val="ListParagraph"/>
        <w:numPr>
          <w:ilvl w:val="0"/>
          <w:numId w:val="77"/>
        </w:numPr>
        <w:ind w:firstLineChars="0"/>
      </w:pPr>
      <w:r w:rsidRPr="00257295">
        <w:rPr>
          <w:rFonts w:hint="eastAsia"/>
        </w:rPr>
        <w:t>使用示例</w:t>
      </w:r>
    </w:p>
    <w:p w:rsidR="00CE53DE" w:rsidRPr="00257295" w:rsidRDefault="00CE53DE" w:rsidP="00CE53DE">
      <w:pPr>
        <w:ind w:left="1020" w:firstLine="480"/>
      </w:pPr>
      <w:r w:rsidRPr="00257295">
        <w:t>tlb_op(TLB_DCLEAN, "c7, c10, 1 ", pmd);</w:t>
      </w:r>
    </w:p>
    <w:p w:rsidR="00CE53DE" w:rsidRPr="00257295" w:rsidRDefault="00CE53DE" w:rsidP="00CE53DE">
      <w:pPr>
        <w:ind w:left="1080" w:firstLineChars="0" w:firstLine="420"/>
      </w:pPr>
      <w:r w:rsidRPr="00257295">
        <w:t>tlb_l2_op(TLB_L2CLEAN_FR, "c15, c9, 1 ", pmd);</w:t>
      </w:r>
    </w:p>
    <w:p w:rsidR="00CE53DE" w:rsidRPr="00257295" w:rsidRDefault="00CE53DE" w:rsidP="00CE53DE">
      <w:pPr>
        <w:ind w:left="1080" w:firstLineChars="0" w:firstLine="420"/>
      </w:pPr>
      <w:r w:rsidRPr="00257295">
        <w:rPr>
          <w:rFonts w:hint="eastAsia"/>
        </w:rPr>
        <w:t>对应的汇编为：</w:t>
      </w:r>
    </w:p>
    <w:p w:rsidR="00CE53DE" w:rsidRPr="00257295" w:rsidRDefault="00CE53DE" w:rsidP="00CE53DE">
      <w:pPr>
        <w:ind w:left="1080" w:firstLineChars="0" w:firstLine="420"/>
        <w:rPr>
          <w:b/>
        </w:rPr>
      </w:pPr>
      <w:r w:rsidRPr="00257295">
        <w:rPr>
          <w:rFonts w:hint="eastAsia"/>
        </w:rPr>
        <w:t xml:space="preserve">mcr p15, 0, pmd, </w:t>
      </w:r>
      <w:r w:rsidRPr="00257295">
        <w:rPr>
          <w:rFonts w:hint="eastAsia"/>
          <w:b/>
        </w:rPr>
        <w:t>c7, c10, 1</w:t>
      </w:r>
    </w:p>
    <w:p w:rsidR="00CE53DE" w:rsidRPr="00257295" w:rsidRDefault="00CE53DE" w:rsidP="00CE53DE">
      <w:pPr>
        <w:ind w:left="1080" w:firstLineChars="0" w:firstLine="420"/>
      </w:pPr>
      <w:r w:rsidRPr="00257295">
        <w:rPr>
          <w:rFonts w:hint="eastAsia"/>
        </w:rPr>
        <w:t xml:space="preserve">mcr p15, 0, pmd, </w:t>
      </w:r>
      <w:r w:rsidRPr="00257295">
        <w:rPr>
          <w:rFonts w:hint="eastAsia"/>
          <w:b/>
        </w:rPr>
        <w:t>c15, c9, 1</w:t>
      </w:r>
    </w:p>
    <w:p w:rsidR="00CE53DE" w:rsidRPr="00257295" w:rsidRDefault="00CE53DE" w:rsidP="00A615BF">
      <w:pPr>
        <w:pStyle w:val="Heading3"/>
        <w:spacing w:before="163" w:after="163"/>
      </w:pPr>
      <w:bookmarkStart w:id="78" w:name="_Toc390712649"/>
      <w:r w:rsidRPr="00257295">
        <w:rPr>
          <w:rFonts w:hint="eastAsia"/>
        </w:rPr>
        <w:t>地址转换表结构</w:t>
      </w:r>
      <w:bookmarkEnd w:id="78"/>
    </w:p>
    <w:p w:rsidR="00CE53DE" w:rsidRPr="00257295" w:rsidRDefault="00CE53DE" w:rsidP="00CE53DE">
      <w:pPr>
        <w:ind w:left="420" w:firstLine="480"/>
      </w:pPr>
      <w:r w:rsidRPr="00257295">
        <w:rPr>
          <w:rFonts w:hint="eastAsia"/>
        </w:rPr>
        <w:t>当</w:t>
      </w:r>
      <w:r w:rsidRPr="00257295">
        <w:rPr>
          <w:rFonts w:hint="eastAsia"/>
        </w:rPr>
        <w:t>CPU</w:t>
      </w:r>
      <w:r w:rsidRPr="00257295">
        <w:rPr>
          <w:rFonts w:hint="eastAsia"/>
        </w:rPr>
        <w:t>遇到内存访问指令时，地址总线上的地址</w:t>
      </w:r>
      <w:r w:rsidRPr="00257295">
        <w:rPr>
          <w:rFonts w:hint="eastAsia"/>
        </w:rPr>
        <w:t>(</w:t>
      </w:r>
      <w:r w:rsidRPr="00257295">
        <w:rPr>
          <w:rFonts w:hint="eastAsia"/>
        </w:rPr>
        <w:t>虚拟地址</w:t>
      </w:r>
      <w:r w:rsidRPr="00257295">
        <w:rPr>
          <w:rFonts w:hint="eastAsia"/>
        </w:rPr>
        <w:t>)</w:t>
      </w:r>
      <w:r w:rsidRPr="00257295">
        <w:rPr>
          <w:rFonts w:hint="eastAsia"/>
        </w:rPr>
        <w:t>将传递给</w:t>
      </w:r>
      <w:r w:rsidRPr="00257295">
        <w:rPr>
          <w:rFonts w:hint="eastAsia"/>
        </w:rPr>
        <w:t>MMU</w:t>
      </w:r>
      <w:r w:rsidRPr="00257295">
        <w:rPr>
          <w:rFonts w:hint="eastAsia"/>
        </w:rPr>
        <w:t>，然后</w:t>
      </w:r>
      <w:r w:rsidRPr="00257295">
        <w:rPr>
          <w:rFonts w:hint="eastAsia"/>
        </w:rPr>
        <w:t>MMU</w:t>
      </w:r>
      <w:r w:rsidRPr="00257295">
        <w:rPr>
          <w:rFonts w:hint="eastAsia"/>
        </w:rPr>
        <w:t>通过一定算法</w:t>
      </w:r>
      <w:r w:rsidRPr="00257295">
        <w:rPr>
          <w:rFonts w:hint="eastAsia"/>
        </w:rPr>
        <w:t>(</w:t>
      </w:r>
      <w:r w:rsidRPr="00257295">
        <w:rPr>
          <w:rFonts w:hint="eastAsia"/>
        </w:rPr>
        <w:t>查找转换表</w:t>
      </w:r>
      <w:r w:rsidRPr="00257295">
        <w:rPr>
          <w:rFonts w:hint="eastAsia"/>
        </w:rPr>
        <w:t>)</w:t>
      </w:r>
      <w:r w:rsidRPr="00257295">
        <w:rPr>
          <w:rFonts w:hint="eastAsia"/>
        </w:rPr>
        <w:t>转换为对应内存地址</w:t>
      </w:r>
      <w:r w:rsidRPr="00257295">
        <w:rPr>
          <w:rFonts w:hint="eastAsia"/>
        </w:rPr>
        <w:t xml:space="preserve"> (</w:t>
      </w:r>
      <w:r w:rsidRPr="00257295">
        <w:rPr>
          <w:rFonts w:hint="eastAsia"/>
        </w:rPr>
        <w:t>物理地址</w:t>
      </w:r>
      <w:r w:rsidRPr="00257295">
        <w:rPr>
          <w:rFonts w:hint="eastAsia"/>
        </w:rPr>
        <w:t>)</w:t>
      </w:r>
      <w:r w:rsidRPr="00257295">
        <w:rPr>
          <w:rFonts w:hint="eastAsia"/>
        </w:rPr>
        <w:t>，最后通过数据总线与</w:t>
      </w:r>
      <w:r w:rsidRPr="00257295">
        <w:rPr>
          <w:rFonts w:hint="eastAsia"/>
        </w:rPr>
        <w:t>CPU</w:t>
      </w:r>
      <w:r w:rsidRPr="00257295">
        <w:rPr>
          <w:rFonts w:hint="eastAsia"/>
        </w:rPr>
        <w:t>核心交换数据。</w:t>
      </w:r>
    </w:p>
    <w:p w:rsidR="00CE53DE" w:rsidRPr="00257295" w:rsidRDefault="00CE53DE" w:rsidP="00D734B9">
      <w:pPr>
        <w:pStyle w:val="ListParagraph"/>
        <w:numPr>
          <w:ilvl w:val="0"/>
          <w:numId w:val="70"/>
        </w:numPr>
        <w:ind w:firstLineChars="0"/>
      </w:pPr>
      <w:r w:rsidRPr="00257295">
        <w:rPr>
          <w:rFonts w:hint="eastAsia"/>
        </w:rPr>
        <w:t>内核的地址转换结构</w:t>
      </w:r>
    </w:p>
    <w:p w:rsidR="00CE53DE" w:rsidRPr="00257295" w:rsidRDefault="00CE53DE" w:rsidP="00CE53DE">
      <w:pPr>
        <w:pStyle w:val="ListParagraph"/>
        <w:ind w:left="840" w:firstLineChars="0" w:firstLine="0"/>
      </w:pPr>
      <w:r w:rsidRPr="00257295">
        <w:rPr>
          <w:rFonts w:hint="eastAsia"/>
        </w:rPr>
        <w:lastRenderedPageBreak/>
        <w:t>Linux</w:t>
      </w:r>
      <w:r w:rsidRPr="00257295">
        <w:rPr>
          <w:rFonts w:hint="eastAsia"/>
        </w:rPr>
        <w:t>中将地址转换表分为</w:t>
      </w:r>
      <w:r w:rsidRPr="00257295">
        <w:rPr>
          <w:rFonts w:hint="eastAsia"/>
        </w:rPr>
        <w:t>4</w:t>
      </w:r>
      <w:r w:rsidRPr="00257295">
        <w:rPr>
          <w:rFonts w:hint="eastAsia"/>
        </w:rPr>
        <w:t>级树形结构，分别为：</w:t>
      </w:r>
    </w:p>
    <w:p w:rsidR="00CE53DE" w:rsidRPr="00257295" w:rsidRDefault="00CE53DE" w:rsidP="00CE53DE">
      <w:pPr>
        <w:pStyle w:val="ListParagraph"/>
        <w:ind w:left="1260" w:firstLineChars="0" w:firstLine="0"/>
      </w:pPr>
      <w:r w:rsidRPr="00257295">
        <w:rPr>
          <w:rFonts w:hint="eastAsia"/>
        </w:rPr>
        <w:t>PGD(Page Global Directory)</w:t>
      </w:r>
    </w:p>
    <w:p w:rsidR="00CE53DE" w:rsidRPr="00257295" w:rsidRDefault="00CE53DE" w:rsidP="00CE53DE">
      <w:pPr>
        <w:pStyle w:val="ListParagraph"/>
        <w:ind w:left="1260" w:firstLineChars="0" w:firstLine="0"/>
      </w:pPr>
      <w:r w:rsidRPr="00257295">
        <w:rPr>
          <w:rFonts w:hint="eastAsia"/>
        </w:rPr>
        <w:t>PUD(Page Upper Directory)</w:t>
      </w:r>
    </w:p>
    <w:p w:rsidR="00CE53DE" w:rsidRPr="00257295" w:rsidRDefault="00CE53DE" w:rsidP="00CE53DE">
      <w:pPr>
        <w:pStyle w:val="ListParagraph"/>
        <w:ind w:left="1260" w:firstLineChars="0" w:firstLine="0"/>
      </w:pPr>
      <w:r w:rsidRPr="00257295">
        <w:rPr>
          <w:rFonts w:hint="eastAsia"/>
        </w:rPr>
        <w:t>PMD(Page Middle Directory)</w:t>
      </w:r>
    </w:p>
    <w:p w:rsidR="00CE53DE" w:rsidRPr="00257295" w:rsidRDefault="00CE53DE" w:rsidP="00CE53DE">
      <w:pPr>
        <w:pStyle w:val="ListParagraph"/>
        <w:ind w:left="1260" w:firstLineChars="0" w:firstLine="0"/>
      </w:pPr>
      <w:r w:rsidRPr="00257295">
        <w:rPr>
          <w:rFonts w:hint="eastAsia"/>
        </w:rPr>
        <w:t>PTE(Page Table Entry)</w:t>
      </w:r>
    </w:p>
    <w:p w:rsidR="00CE53DE" w:rsidRPr="00257295" w:rsidRDefault="00CE53DE" w:rsidP="00CE53DE">
      <w:pPr>
        <w:ind w:left="240" w:firstLineChars="0" w:firstLine="480"/>
      </w:pPr>
      <w:r w:rsidRPr="00257295">
        <w:rPr>
          <w:rFonts w:hint="eastAsia"/>
        </w:rPr>
        <w:t>其结构如下：</w:t>
      </w:r>
    </w:p>
    <w:p w:rsidR="00CE53DE" w:rsidRPr="00257295" w:rsidRDefault="00CE53DE" w:rsidP="00CE53DE">
      <w:pPr>
        <w:pStyle w:val="a7"/>
        <w:ind w:leftChars="175" w:firstLine="300"/>
      </w:pPr>
      <w:r w:rsidRPr="00257295">
        <w:rPr>
          <w:rFonts w:hint="eastAsia"/>
        </w:rPr>
        <mc:AlternateContent>
          <mc:Choice Requires="wps">
            <w:drawing>
              <wp:anchor distT="0" distB="0" distL="114300" distR="114300" simplePos="0" relativeHeight="251659264" behindDoc="0" locked="0" layoutInCell="1" allowOverlap="1" wp14:anchorId="71EA4D3D" wp14:editId="44A20EFA">
                <wp:simplePos x="0" y="0"/>
                <wp:positionH relativeFrom="column">
                  <wp:posOffset>4792345</wp:posOffset>
                </wp:positionH>
                <wp:positionV relativeFrom="paragraph">
                  <wp:posOffset>2007870</wp:posOffset>
                </wp:positionV>
                <wp:extent cx="575945" cy="215900"/>
                <wp:effectExtent l="19050" t="19050" r="14605" b="12700"/>
                <wp:wrapNone/>
                <wp:docPr id="8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 cy="215900"/>
                        </a:xfrm>
                        <a:prstGeom prst="rect">
                          <a:avLst/>
                        </a:prstGeom>
                        <a:solidFill>
                          <a:srgbClr val="0070C0"/>
                        </a:solidFill>
                        <a:ln w="2857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BF0A20" w:rsidRDefault="00975796" w:rsidP="00CE53DE">
                            <w:pPr>
                              <w:spacing w:line="240" w:lineRule="atLeast"/>
                              <w:ind w:firstLineChars="0" w:firstLine="0"/>
                              <w:rPr>
                                <w:b/>
                                <w:color w:val="FF0000"/>
                              </w:rPr>
                            </w:pPr>
                            <w:r w:rsidRPr="00BF0A20">
                              <w:rPr>
                                <w:rFonts w:hint="eastAsia"/>
                                <w:b/>
                                <w:color w:val="FF0000"/>
                              </w:rPr>
                              <w:t>PGD</w:t>
                            </w:r>
                          </w:p>
                        </w:txbxContent>
                      </wps:txbx>
                      <wps:bodyPr rot="0" spcFirstLastPara="0"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377.35pt;margin-top:158.1pt;width:45.35pt;height: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" fillcolor="#0070c0" strokecolor="gray [1629]" strokeweight="2.25pt">
                <v:textbox inset="2mm,0,0,0">
                  <w:txbxContent>
                    <w:p w:rsidR="00975796" w:rsidRPr="00BF0A20" w:rsidRDefault="00975796" w:rsidP="00CE53DE">
                      <w:pPr>
                        <w:spacing w:line="240" w:lineRule="atLeast"/>
                        <w:ind w:firstLineChars="0" w:firstLine="0"/>
                        <w:rPr>
                          <w:b/>
                          <w:color w:val="FF0000"/>
                        </w:rPr>
                      </w:pPr>
                      <w:r w:rsidRPr="00BF0A20">
                        <w:rPr>
                          <w:rFonts w:hint="eastAsia"/>
                          <w:b/>
                          <w:color w:val="FF0000"/>
                        </w:rPr>
                        <w:t>PGD</w:t>
                      </w:r>
                    </w:p>
                  </w:txbxContent>
                </v:textbox>
              </v:shape>
            </w:pict>
          </mc:Fallback>
        </mc:AlternateContent>
      </w:r>
      <w:r w:rsidRPr="00257295">
        <w:rPr>
          <w:rFonts w:hint="eastAsia"/>
        </w:rPr>
        <mc:AlternateContent>
          <mc:Choice Requires="wps">
            <w:drawing>
              <wp:anchor distT="0" distB="0" distL="114300" distR="114300" simplePos="0" relativeHeight="251661312" behindDoc="0" locked="0" layoutInCell="1" allowOverlap="1" wp14:anchorId="1825635E" wp14:editId="6D61B8C1">
                <wp:simplePos x="0" y="0"/>
                <wp:positionH relativeFrom="column">
                  <wp:posOffset>4792345</wp:posOffset>
                </wp:positionH>
                <wp:positionV relativeFrom="paragraph">
                  <wp:posOffset>3168015</wp:posOffset>
                </wp:positionV>
                <wp:extent cx="575945" cy="215900"/>
                <wp:effectExtent l="19050" t="19050" r="14605" b="12700"/>
                <wp:wrapNone/>
                <wp:docPr id="9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 cy="215900"/>
                        </a:xfrm>
                        <a:prstGeom prst="rect">
                          <a:avLst/>
                        </a:prstGeom>
                        <a:solidFill>
                          <a:srgbClr val="0070C0"/>
                        </a:solidFill>
                        <a:ln w="2857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BF0A20" w:rsidRDefault="00975796" w:rsidP="00CE53DE">
                            <w:pPr>
                              <w:spacing w:line="240" w:lineRule="atLeast"/>
                              <w:ind w:firstLineChars="0" w:firstLine="0"/>
                              <w:rPr>
                                <w:b/>
                                <w:color w:val="FF0000"/>
                              </w:rPr>
                            </w:pPr>
                            <w:r w:rsidRPr="00BF0A20">
                              <w:rPr>
                                <w:rFonts w:hint="eastAsia"/>
                                <w:b/>
                                <w:color w:val="FF0000"/>
                              </w:rPr>
                              <w:t>PMD</w:t>
                            </w:r>
                          </w:p>
                        </w:txbxContent>
                      </wps:txbx>
                      <wps:bodyPr rot="0" spcFirstLastPara="0"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377.35pt;margin-top:249.45pt;width:45.35pt;height:1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" fillcolor="#0070c0" strokecolor="gray [1629]" strokeweight="2.25pt">
                <v:textbox inset="2mm,0,0,0">
                  <w:txbxContent>
                    <w:p w:rsidR="00975796" w:rsidRPr="00BF0A20" w:rsidRDefault="00975796" w:rsidP="00CE53DE">
                      <w:pPr>
                        <w:spacing w:line="240" w:lineRule="atLeast"/>
                        <w:ind w:firstLineChars="0" w:firstLine="0"/>
                        <w:rPr>
                          <w:b/>
                          <w:color w:val="FF0000"/>
                        </w:rPr>
                      </w:pPr>
                      <w:r w:rsidRPr="00BF0A20">
                        <w:rPr>
                          <w:rFonts w:hint="eastAsia"/>
                          <w:b/>
                          <w:color w:val="FF0000"/>
                        </w:rPr>
                        <w:t>PMD</w:t>
                      </w:r>
                    </w:p>
                  </w:txbxContent>
                </v:textbox>
              </v:shape>
            </w:pict>
          </mc:Fallback>
        </mc:AlternateContent>
      </w:r>
      <w:r w:rsidRPr="00257295">
        <w:rPr>
          <w:rFonts w:hint="eastAsia"/>
        </w:rPr>
        <mc:AlternateContent>
          <mc:Choice Requires="wps">
            <w:drawing>
              <wp:anchor distT="0" distB="0" distL="114300" distR="114300" simplePos="0" relativeHeight="251662336" behindDoc="0" locked="0" layoutInCell="1" allowOverlap="1" wp14:anchorId="58F9B960" wp14:editId="7F497C0D">
                <wp:simplePos x="0" y="0"/>
                <wp:positionH relativeFrom="column">
                  <wp:posOffset>4792345</wp:posOffset>
                </wp:positionH>
                <wp:positionV relativeFrom="paragraph">
                  <wp:posOffset>3796665</wp:posOffset>
                </wp:positionV>
                <wp:extent cx="575945" cy="215900"/>
                <wp:effectExtent l="19050" t="19050" r="14605" b="12700"/>
                <wp:wrapNone/>
                <wp:docPr id="9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 cy="215900"/>
                        </a:xfrm>
                        <a:prstGeom prst="rect">
                          <a:avLst/>
                        </a:prstGeom>
                        <a:solidFill>
                          <a:srgbClr val="0070C0"/>
                        </a:solidFill>
                        <a:ln w="2857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BF0A20" w:rsidRDefault="00975796" w:rsidP="00CE53DE">
                            <w:pPr>
                              <w:spacing w:line="240" w:lineRule="atLeast"/>
                              <w:ind w:firstLineChars="0" w:firstLine="0"/>
                              <w:rPr>
                                <w:b/>
                                <w:color w:val="FF0000"/>
                              </w:rPr>
                            </w:pPr>
                            <w:r w:rsidRPr="00BF0A20">
                              <w:rPr>
                                <w:rFonts w:hint="eastAsia"/>
                                <w:b/>
                                <w:color w:val="FF0000"/>
                              </w:rPr>
                              <w:t>PTE</w:t>
                            </w:r>
                          </w:p>
                        </w:txbxContent>
                      </wps:txbx>
                      <wps:bodyPr rot="0" spcFirstLastPara="0"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377.35pt;margin-top:298.95pt;width:45.35pt;height:1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" fillcolor="#0070c0" strokecolor="gray [1629]" strokeweight="2.25pt">
                <v:textbox inset="2mm,0,0,0">
                  <w:txbxContent>
                    <w:p w:rsidR="00975796" w:rsidRPr="00BF0A20" w:rsidRDefault="00975796" w:rsidP="00CE53DE">
                      <w:pPr>
                        <w:spacing w:line="240" w:lineRule="atLeast"/>
                        <w:ind w:firstLineChars="0" w:firstLine="0"/>
                        <w:rPr>
                          <w:b/>
                          <w:color w:val="FF0000"/>
                        </w:rPr>
                      </w:pPr>
                      <w:r w:rsidRPr="00BF0A20">
                        <w:rPr>
                          <w:rFonts w:hint="eastAsia"/>
                          <w:b/>
                          <w:color w:val="FF0000"/>
                        </w:rPr>
                        <w:t>PTE</w:t>
                      </w:r>
                    </w:p>
                  </w:txbxContent>
                </v:textbox>
              </v:shape>
            </w:pict>
          </mc:Fallback>
        </mc:AlternateContent>
      </w:r>
      <w:r w:rsidRPr="00257295">
        <w:rPr>
          <w:rFonts w:hint="eastAsia"/>
        </w:rPr>
        <mc:AlternateContent>
          <mc:Choice Requires="wps">
            <w:drawing>
              <wp:anchor distT="0" distB="0" distL="114300" distR="114300" simplePos="0" relativeHeight="251660288" behindDoc="0" locked="0" layoutInCell="1" allowOverlap="1" wp14:anchorId="4128F94E" wp14:editId="5BF10578">
                <wp:simplePos x="0" y="0"/>
                <wp:positionH relativeFrom="column">
                  <wp:posOffset>4792345</wp:posOffset>
                </wp:positionH>
                <wp:positionV relativeFrom="paragraph">
                  <wp:posOffset>2548890</wp:posOffset>
                </wp:positionV>
                <wp:extent cx="575945" cy="215900"/>
                <wp:effectExtent l="19050" t="19050" r="14605" b="12700"/>
                <wp:wrapNone/>
                <wp:docPr id="9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 cy="215900"/>
                        </a:xfrm>
                        <a:prstGeom prst="rect">
                          <a:avLst/>
                        </a:prstGeom>
                        <a:solidFill>
                          <a:srgbClr val="0070C0"/>
                        </a:solidFill>
                        <a:ln w="2857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BF0A20" w:rsidRDefault="00975796" w:rsidP="00CE53DE">
                            <w:pPr>
                              <w:spacing w:line="240" w:lineRule="atLeast"/>
                              <w:ind w:firstLineChars="0" w:firstLine="0"/>
                              <w:rPr>
                                <w:b/>
                                <w:color w:val="FF0000"/>
                              </w:rPr>
                            </w:pPr>
                            <w:r w:rsidRPr="00BF0A20">
                              <w:rPr>
                                <w:rFonts w:hint="eastAsia"/>
                                <w:b/>
                                <w:color w:val="FF0000"/>
                              </w:rPr>
                              <w:t>PUD</w:t>
                            </w:r>
                          </w:p>
                        </w:txbxContent>
                      </wps:txbx>
                      <wps:bodyPr rot="0" spcFirstLastPara="0"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377.35pt;margin-top:200.7pt;width:45.35pt;height: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" fillcolor="#0070c0" strokecolor="gray [1629]" strokeweight="2.25pt">
                <v:textbox inset="2mm,0,0,0">
                  <w:txbxContent>
                    <w:p w:rsidR="00975796" w:rsidRPr="00BF0A20" w:rsidRDefault="00975796" w:rsidP="00CE53DE">
                      <w:pPr>
                        <w:spacing w:line="240" w:lineRule="atLeast"/>
                        <w:ind w:firstLineChars="0" w:firstLine="0"/>
                        <w:rPr>
                          <w:b/>
                          <w:color w:val="FF0000"/>
                        </w:rPr>
                      </w:pPr>
                      <w:r w:rsidRPr="00BF0A20">
                        <w:rPr>
                          <w:rFonts w:hint="eastAsia"/>
                          <w:b/>
                          <w:color w:val="FF0000"/>
                        </w:rPr>
                        <w:t>PUD</w:t>
                      </w:r>
                    </w:p>
                  </w:txbxContent>
                </v:textbox>
              </v:shape>
            </w:pict>
          </mc:Fallback>
        </mc:AlternateContent>
      </w:r>
      <w:r w:rsidRPr="00257295">
        <w:rPr>
          <w:rFonts w:hint="eastAsia"/>
        </w:rPr>
        <w:t xml:space="preserve">    </w:t>
      </w:r>
      <w:r w:rsidRPr="00257295">
        <w:rPr>
          <w:rFonts w:hint="eastAsia"/>
        </w:rPr>
        <mc:AlternateContent>
          <mc:Choice Requires="wpc">
            <w:drawing>
              <wp:inline distT="0" distB="0" distL="0" distR="0" wp14:anchorId="486BA828" wp14:editId="651EDF05">
                <wp:extent cx="5038725" cy="5105400"/>
                <wp:effectExtent l="0" t="0" r="0" b="0"/>
                <wp:docPr id="771" name="画布 7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92" name="矩形 1092"/>
                        <wps:cNvSpPr/>
                        <wps:spPr>
                          <a:xfrm>
                            <a:off x="123825" y="514351"/>
                            <a:ext cx="4572000" cy="1299396"/>
                          </a:xfrm>
                          <a:prstGeom prst="rect">
                            <a:avLst/>
                          </a:prstGeom>
                          <a:solidFill>
                            <a:schemeClr val="accent3">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1" name="矩形 1091"/>
                        <wps:cNvSpPr/>
                        <wps:spPr>
                          <a:xfrm>
                            <a:off x="123825" y="1847850"/>
                            <a:ext cx="4572000" cy="276225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879" name="组合 879"/>
                        <wpg:cNvGrpSpPr/>
                        <wpg:grpSpPr>
                          <a:xfrm>
                            <a:off x="185212" y="1972648"/>
                            <a:ext cx="3771900" cy="180000"/>
                            <a:chOff x="733426" y="552451"/>
                            <a:chExt cx="3771900" cy="228601"/>
                          </a:xfrm>
                        </wpg:grpSpPr>
                        <wps:wsp>
                          <wps:cNvPr id="831" name="矩形 831"/>
                          <wps:cNvSpPr/>
                          <wps:spPr>
                            <a:xfrm>
                              <a:off x="3876676" y="552452"/>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pgd_t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53" name="矩形 853"/>
                          <wps:cNvSpPr/>
                          <wps:spPr>
                            <a:xfrm>
                              <a:off x="3248026" y="552451"/>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pgd_t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54" name="矩形 854"/>
                          <wps:cNvSpPr/>
                          <wps:spPr>
                            <a:xfrm>
                              <a:off x="1362076" y="552451"/>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pgd_t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55" name="矩形 855"/>
                          <wps:cNvSpPr/>
                          <wps:spPr>
                            <a:xfrm>
                              <a:off x="2619376" y="552451"/>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pgd_t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56" name="矩形 856"/>
                          <wps:cNvSpPr/>
                          <wps:spPr>
                            <a:xfrm>
                              <a:off x="1990726" y="552451"/>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pgd_t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78" name="矩形 878"/>
                          <wps:cNvSpPr/>
                          <wps:spPr>
                            <a:xfrm>
                              <a:off x="733426" y="552452"/>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pgd_t</w:t>
                                </w:r>
                              </w:p>
                            </w:txbxContent>
                          </wps:txbx>
                          <wps:bodyPr rot="0" spcFirstLastPara="0" vert="horz" wrap="square" lIns="0" tIns="0" rIns="0" bIns="0" numCol="1" spcCol="0" rtlCol="0" fromWordArt="0" anchor="ctr" anchorCtr="0" forceAA="0" compatLnSpc="1">
                            <a:prstTxWarp prst="textNoShape">
                              <a:avLst/>
                            </a:prstTxWarp>
                            <a:noAutofit/>
                          </wps:bodyPr>
                        </wps:wsp>
                      </wpg:wgp>
                      <wpg:wgp>
                        <wpg:cNvPr id="880" name="组合 880"/>
                        <wpg:cNvGrpSpPr/>
                        <wpg:grpSpPr>
                          <a:xfrm>
                            <a:off x="204262" y="2563199"/>
                            <a:ext cx="3771900" cy="180000"/>
                            <a:chOff x="0" y="0"/>
                            <a:chExt cx="3771900" cy="228601"/>
                          </a:xfrm>
                        </wpg:grpSpPr>
                        <wps:wsp>
                          <wps:cNvPr id="881" name="矩形 881"/>
                          <wps:cNvSpPr/>
                          <wps:spPr>
                            <a:xfrm>
                              <a:off x="3143250" y="1"/>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pud_t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82" name="矩形 882"/>
                          <wps:cNvSpPr/>
                          <wps:spPr>
                            <a:xfrm>
                              <a:off x="2514600" y="0"/>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pud_t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83" name="矩形 883"/>
                          <wps:cNvSpPr/>
                          <wps:spPr>
                            <a:xfrm>
                              <a:off x="628650" y="0"/>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pud_t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84" name="矩形 884"/>
                          <wps:cNvSpPr/>
                          <wps:spPr>
                            <a:xfrm>
                              <a:off x="1885950" y="0"/>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pud_t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85" name="矩形 885"/>
                          <wps:cNvSpPr/>
                          <wps:spPr>
                            <a:xfrm>
                              <a:off x="1257300" y="0"/>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pud_t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86" name="矩形 886"/>
                          <wps:cNvSpPr/>
                          <wps:spPr>
                            <a:xfrm>
                              <a:off x="0" y="1"/>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pud_t</w:t>
                                </w:r>
                              </w:p>
                            </w:txbxContent>
                          </wps:txbx>
                          <wps:bodyPr rot="0" spcFirstLastPara="0" vert="horz" wrap="square" lIns="0" tIns="0" rIns="0" bIns="0" numCol="1" spcCol="0" rtlCol="0" fromWordArt="0" anchor="ctr" anchorCtr="0" forceAA="0" compatLnSpc="1">
                            <a:prstTxWarp prst="textNoShape">
                              <a:avLst/>
                            </a:prstTxWarp>
                            <a:noAutofit/>
                          </wps:bodyPr>
                        </wps:wsp>
                      </wpg:wgp>
                      <wpg:wgp>
                        <wpg:cNvPr id="893" name="组合 893"/>
                        <wpg:cNvGrpSpPr/>
                        <wpg:grpSpPr>
                          <a:xfrm>
                            <a:off x="232836" y="3186108"/>
                            <a:ext cx="3771900" cy="180000"/>
                            <a:chOff x="0" y="0"/>
                            <a:chExt cx="3771900" cy="228601"/>
                          </a:xfrm>
                        </wpg:grpSpPr>
                        <wps:wsp>
                          <wps:cNvPr id="894" name="矩形 894"/>
                          <wps:cNvSpPr/>
                          <wps:spPr>
                            <a:xfrm>
                              <a:off x="3143250" y="1"/>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pmd_t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95" name="矩形 895"/>
                          <wps:cNvSpPr/>
                          <wps:spPr>
                            <a:xfrm>
                              <a:off x="2514600" y="0"/>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pmd_t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96" name="矩形 896"/>
                          <wps:cNvSpPr/>
                          <wps:spPr>
                            <a:xfrm>
                              <a:off x="628650" y="0"/>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pmd_t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97" name="矩形 897"/>
                          <wps:cNvSpPr/>
                          <wps:spPr>
                            <a:xfrm>
                              <a:off x="1885950" y="0"/>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pmd_t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98" name="矩形 898"/>
                          <wps:cNvSpPr/>
                          <wps:spPr>
                            <a:xfrm>
                              <a:off x="1257300" y="0"/>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pmd_t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99" name="矩形 899"/>
                          <wps:cNvSpPr/>
                          <wps:spPr>
                            <a:xfrm>
                              <a:off x="0" y="1"/>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pmd_t</w:t>
                                </w:r>
                              </w:p>
                            </w:txbxContent>
                          </wps:txbx>
                          <wps:bodyPr rot="0" spcFirstLastPara="0" vert="horz" wrap="square" lIns="0" tIns="0" rIns="0" bIns="0" numCol="1" spcCol="0" rtlCol="0" fromWordArt="0" anchor="ctr" anchorCtr="0" forceAA="0" compatLnSpc="1">
                            <a:prstTxWarp prst="textNoShape">
                              <a:avLst/>
                            </a:prstTxWarp>
                            <a:noAutofit/>
                          </wps:bodyPr>
                        </wps:wsp>
                      </wpg:wgp>
                      <wpg:wgp>
                        <wpg:cNvPr id="906" name="组合 906"/>
                        <wpg:cNvGrpSpPr/>
                        <wpg:grpSpPr>
                          <a:xfrm>
                            <a:off x="242361" y="3769897"/>
                            <a:ext cx="3771900" cy="180000"/>
                            <a:chOff x="0" y="0"/>
                            <a:chExt cx="3771900" cy="228601"/>
                          </a:xfrm>
                        </wpg:grpSpPr>
                        <wps:wsp>
                          <wps:cNvPr id="907" name="矩形 907"/>
                          <wps:cNvSpPr/>
                          <wps:spPr>
                            <a:xfrm>
                              <a:off x="3143250" y="1"/>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pte_t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08" name="矩形 908"/>
                          <wps:cNvSpPr/>
                          <wps:spPr>
                            <a:xfrm>
                              <a:off x="2514600" y="0"/>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pte_t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09" name="矩形 909"/>
                          <wps:cNvSpPr/>
                          <wps:spPr>
                            <a:xfrm>
                              <a:off x="628650" y="0"/>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pte_t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10" name="矩形 910"/>
                          <wps:cNvSpPr/>
                          <wps:spPr>
                            <a:xfrm>
                              <a:off x="1885950" y="0"/>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pte_t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11" name="矩形 911"/>
                          <wps:cNvSpPr/>
                          <wps:spPr>
                            <a:xfrm>
                              <a:off x="1257300" y="0"/>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pte_t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12" name="矩形 912"/>
                          <wps:cNvSpPr/>
                          <wps:spPr>
                            <a:xfrm>
                              <a:off x="0" y="1"/>
                              <a:ext cx="628650" cy="2286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pte_t</w:t>
                                </w:r>
                              </w:p>
                            </w:txbxContent>
                          </wps:txbx>
                          <wps:bodyPr rot="0" spcFirstLastPara="0" vert="horz" wrap="square" lIns="0" tIns="0" rIns="0" bIns="0" numCol="1" spcCol="0" rtlCol="0" fromWordArt="0" anchor="ctr" anchorCtr="0" forceAA="0" compatLnSpc="1">
                            <a:prstTxWarp prst="textNoShape">
                              <a:avLst/>
                            </a:prstTxWarp>
                            <a:noAutofit/>
                          </wps:bodyPr>
                        </wps:wsp>
                      </wpg:wgp>
                      <wpg:wgp>
                        <wpg:cNvPr id="1049" name="组合 1049"/>
                        <wpg:cNvGrpSpPr/>
                        <wpg:grpSpPr>
                          <a:xfrm>
                            <a:off x="2627623" y="671463"/>
                            <a:ext cx="1885949" cy="1066800"/>
                            <a:chOff x="2033269" y="38100"/>
                            <a:chExt cx="1885949" cy="1066800"/>
                          </a:xfrm>
                        </wpg:grpSpPr>
                        <wps:wsp>
                          <wps:cNvPr id="936" name="矩形 936"/>
                          <wps:cNvSpPr/>
                          <wps:spPr>
                            <a:xfrm>
                              <a:off x="2033269" y="38100"/>
                              <a:ext cx="1885949" cy="106680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矩形 922"/>
                          <wps:cNvSpPr/>
                          <wps:spPr>
                            <a:xfrm>
                              <a:off x="2051641" y="114297"/>
                              <a:ext cx="1836588" cy="30480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NormalWeb"/>
                                  <w:spacing w:before="0" w:beforeAutospacing="0" w:after="0" w:afterAutospacing="0" w:line="240" w:lineRule="exact"/>
                                  <w:rPr>
                                    <w:b/>
                                    <w:bCs/>
                                    <w:color w:val="000000"/>
                                  </w:rPr>
                                </w:pPr>
                                <w:r w:rsidRPr="00036C43">
                                  <w:rPr>
                                    <w:rFonts w:hint="eastAsia"/>
                                    <w:b/>
                                    <w:bCs/>
                                    <w:color w:val="000000"/>
                                  </w:rPr>
                                  <w:t>struct task_struct *</w:t>
                                </w:r>
                                <w:r w:rsidRPr="00036C43">
                                  <w:rPr>
                                    <w:rFonts w:hint="eastAsia"/>
                                    <w:b/>
                                    <w:bCs/>
                                    <w:color w:val="FF0000"/>
                                  </w:rPr>
                                  <w:t xml:space="preserve">pcb0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23" name="矩形 923"/>
                          <wps:cNvSpPr/>
                          <wps:spPr>
                            <a:xfrm>
                              <a:off x="2080047" y="466723"/>
                              <a:ext cx="1778204" cy="276225"/>
                            </a:xfrm>
                            <a:prstGeom prst="rect">
                              <a:avLst/>
                            </a:prstGeom>
                            <a:solidFill>
                              <a:schemeClr val="bg1">
                                <a:lumMod val="75000"/>
                              </a:schemeClr>
                            </a:solid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NormalWeb"/>
                                  <w:spacing w:before="0" w:beforeAutospacing="0" w:after="0" w:afterAutospacing="0" w:line="240" w:lineRule="exact"/>
                                  <w:ind w:firstLine="202"/>
                                  <w:rPr>
                                    <w:color w:val="000000" w:themeColor="text1"/>
                                  </w:rPr>
                                </w:pPr>
                                <w:r w:rsidRPr="00036C43">
                                  <w:rPr>
                                    <w:rFonts w:hint="eastAsia"/>
                                    <w:b/>
                                    <w:bCs/>
                                    <w:color w:val="000000"/>
                                  </w:rPr>
                                  <w:t>struct</w:t>
                                </w:r>
                                <w:r w:rsidRPr="00036C43">
                                  <w:rPr>
                                    <w:rFonts w:hint="eastAsia"/>
                                    <w:b/>
                                    <w:bCs/>
                                    <w:color w:val="000000" w:themeColor="text1"/>
                                  </w:rPr>
                                  <w:t xml:space="preserve"> mm_struct </w:t>
                                </w:r>
                                <w:r w:rsidRPr="00036C43">
                                  <w:rPr>
                                    <w:rFonts w:hint="eastAsia"/>
                                    <w:b/>
                                    <w:bCs/>
                                    <w:color w:val="FF0000"/>
                                  </w:rPr>
                                  <w:t>mm</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24" name="矩形 924"/>
                          <wps:cNvSpPr/>
                          <wps:spPr>
                            <a:xfrm>
                              <a:off x="2080047" y="732450"/>
                              <a:ext cx="1778204" cy="276225"/>
                            </a:xfrm>
                            <a:prstGeom prst="rect">
                              <a:avLst/>
                            </a:prstGeom>
                            <a:solidFill>
                              <a:schemeClr val="bg1">
                                <a:lumMod val="75000"/>
                              </a:schemeClr>
                            </a:solid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36C43" w:rsidRDefault="00975796" w:rsidP="00CE53DE">
                                <w:pPr>
                                  <w:pStyle w:val="NormalWeb"/>
                                  <w:spacing w:before="0" w:beforeAutospacing="0" w:after="0" w:afterAutospacing="0" w:line="240" w:lineRule="exact"/>
                                  <w:ind w:firstLine="202"/>
                                  <w:jc w:val="center"/>
                                </w:pPr>
                                <w:r w:rsidRPr="00036C43">
                                  <w:rPr>
                                    <w:b/>
                                    <w:bCs/>
                                    <w:color w:val="00000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080" name="组合 1080"/>
                        <wpg:cNvGrpSpPr/>
                        <wpg:grpSpPr>
                          <a:xfrm>
                            <a:off x="142237" y="4705348"/>
                            <a:ext cx="4457060" cy="294481"/>
                            <a:chOff x="227323" y="4386640"/>
                            <a:chExt cx="4457060" cy="294481"/>
                          </a:xfrm>
                        </wpg:grpSpPr>
                        <wps:wsp>
                          <wps:cNvPr id="987" name="矩形 987"/>
                          <wps:cNvSpPr/>
                          <wps:spPr>
                            <a:xfrm>
                              <a:off x="227323" y="4393121"/>
                              <a:ext cx="1116000" cy="288000"/>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Default="00975796" w:rsidP="00CE53DE">
                                <w:pPr>
                                  <w:pStyle w:val="NormalWeb"/>
                                  <w:spacing w:before="0" w:beforeAutospacing="0" w:after="0" w:afterAutospacing="0" w:line="240" w:lineRule="exact"/>
                                </w:pPr>
                                <w:r>
                                  <w:rPr>
                                    <w:rFonts w:hint="eastAsia"/>
                                    <w:color w:val="FF0000"/>
                                    <w:kern w:val="2"/>
                                  </w:rPr>
                                  <w:t xml:space="preserve">struct page </w:t>
                                </w:r>
                                <w:r w:rsidRPr="00056412">
                                  <w:rPr>
                                    <w:rFonts w:hint="eastAsia"/>
                                    <w:color w:val="002060"/>
                                    <w:kern w:val="2"/>
                                  </w:rPr>
                                  <w:t>p0</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24" name="矩形 1024"/>
                          <wps:cNvSpPr/>
                          <wps:spPr>
                            <a:xfrm>
                              <a:off x="1341540" y="4389482"/>
                              <a:ext cx="1116000" cy="288000"/>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Default="00975796" w:rsidP="00CE53DE">
                                <w:pPr>
                                  <w:pStyle w:val="NormalWeb"/>
                                  <w:spacing w:before="0" w:beforeAutospacing="0" w:after="0" w:afterAutospacing="0" w:line="240" w:lineRule="exact"/>
                                </w:pPr>
                                <w:r>
                                  <w:rPr>
                                    <w:rFonts w:hint="eastAsia"/>
                                    <w:color w:val="FF0000"/>
                                    <w:kern w:val="2"/>
                                  </w:rPr>
                                  <w:t xml:space="preserve">struct page </w:t>
                                </w:r>
                                <w:r>
                                  <w:rPr>
                                    <w:rFonts w:hint="eastAsia"/>
                                    <w:color w:val="002060"/>
                                    <w:kern w:val="2"/>
                                  </w:rPr>
                                  <w:t>p1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25" name="矩形 1025"/>
                          <wps:cNvSpPr/>
                          <wps:spPr>
                            <a:xfrm>
                              <a:off x="2452993" y="4386643"/>
                              <a:ext cx="1115695" cy="287655"/>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Default="00975796" w:rsidP="00CE53DE">
                                <w:pPr>
                                  <w:pStyle w:val="NormalWeb"/>
                                  <w:spacing w:before="0" w:beforeAutospacing="0" w:after="0" w:afterAutospacing="0" w:line="240" w:lineRule="exact"/>
                                </w:pPr>
                                <w:r>
                                  <w:rPr>
                                    <w:rFonts w:hint="eastAsia"/>
                                    <w:color w:val="FF0000"/>
                                    <w:kern w:val="2"/>
                                  </w:rPr>
                                  <w:t xml:space="preserve">struct page </w:t>
                                </w:r>
                                <w:r>
                                  <w:rPr>
                                    <w:rFonts w:hint="eastAsia"/>
                                    <w:color w:val="002060"/>
                                    <w:kern w:val="2"/>
                                  </w:rPr>
                                  <w:t>p2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26" name="矩形 1026"/>
                          <wps:cNvSpPr/>
                          <wps:spPr>
                            <a:xfrm>
                              <a:off x="3568688" y="4386640"/>
                              <a:ext cx="1115695" cy="287655"/>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Default="00975796" w:rsidP="00CE53DE">
                                <w:pPr>
                                  <w:pStyle w:val="NormalWeb"/>
                                  <w:spacing w:before="0" w:beforeAutospacing="0" w:after="0" w:afterAutospacing="0" w:line="240" w:lineRule="exact"/>
                                </w:pPr>
                                <w:r>
                                  <w:rPr>
                                    <w:rFonts w:hint="eastAsia"/>
                                    <w:color w:val="FF0000"/>
                                    <w:kern w:val="2"/>
                                  </w:rPr>
                                  <w:t xml:space="preserve">struct page </w:t>
                                </w:r>
                                <w:r>
                                  <w:rPr>
                                    <w:rFonts w:hint="eastAsia"/>
                                    <w:color w:val="002060"/>
                                    <w:kern w:val="2"/>
                                  </w:rPr>
                                  <w:t>p3</w:t>
                                </w:r>
                              </w:p>
                            </w:txbxContent>
                          </wps:txbx>
                          <wps:bodyPr rot="0" spcFirstLastPara="0" vert="horz" wrap="square" lIns="0" tIns="0" rIns="0" bIns="0" numCol="1" spcCol="0" rtlCol="0" fromWordArt="0" anchor="ctr" anchorCtr="0" forceAA="0" compatLnSpc="1">
                            <a:prstTxWarp prst="textNoShape">
                              <a:avLst/>
                            </a:prstTxWarp>
                            <a:noAutofit/>
                          </wps:bodyPr>
                        </wps:wsp>
                      </wpg:wgp>
                      <wps:wsp>
                        <wps:cNvPr id="1035" name="直接箭头连接符 1035"/>
                        <wps:cNvCnPr>
                          <a:stCxn id="907" idx="2"/>
                          <a:endCxn id="1087" idx="0"/>
                        </wps:cNvCnPr>
                        <wps:spPr>
                          <a:xfrm flipH="1">
                            <a:off x="2252972" y="3949897"/>
                            <a:ext cx="1446964" cy="298251"/>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064" name="肘形连接符 1064"/>
                        <wps:cNvCnPr>
                          <a:stCxn id="1085" idx="1"/>
                          <a:endCxn id="899" idx="0"/>
                        </wps:cNvCnPr>
                        <wps:spPr>
                          <a:xfrm rot="10800000" flipV="1">
                            <a:off x="547162" y="2965613"/>
                            <a:ext cx="895351" cy="220495"/>
                          </a:xfrm>
                          <a:prstGeom prst="bentConnector2">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067" name="肘形连接符 1067"/>
                        <wps:cNvCnPr>
                          <a:stCxn id="1083" idx="2"/>
                        </wps:cNvCnPr>
                        <wps:spPr>
                          <a:xfrm rot="5400000">
                            <a:off x="-69142" y="928786"/>
                            <a:ext cx="1598372" cy="487406"/>
                          </a:xfrm>
                          <a:prstGeom prst="bentConnector3">
                            <a:avLst>
                              <a:gd name="adj1" fmla="val 13053"/>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069" name="肘形连接符 1069"/>
                        <wps:cNvCnPr>
                          <a:stCxn id="878" idx="2"/>
                          <a:endCxn id="1084" idx="1"/>
                        </wps:cNvCnPr>
                        <wps:spPr>
                          <a:xfrm rot="16200000" flipH="1">
                            <a:off x="690523" y="1961661"/>
                            <a:ext cx="203497" cy="585469"/>
                          </a:xfrm>
                          <a:prstGeom prst="bentConnector2">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070" name="肘形连接符 1070"/>
                        <wps:cNvCnPr>
                          <a:stCxn id="1084" idx="3"/>
                          <a:endCxn id="881" idx="0"/>
                        </wps:cNvCnPr>
                        <wps:spPr>
                          <a:xfrm>
                            <a:off x="2494071" y="2356145"/>
                            <a:ext cx="1167766" cy="207055"/>
                          </a:xfrm>
                          <a:prstGeom prst="bentConnector2">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073" name="肘形连接符 1073"/>
                        <wps:cNvCnPr>
                          <a:stCxn id="881" idx="2"/>
                          <a:endCxn id="1085" idx="3"/>
                        </wps:cNvCnPr>
                        <wps:spPr>
                          <a:xfrm rot="5400000">
                            <a:off x="3179155" y="2482931"/>
                            <a:ext cx="222415" cy="742951"/>
                          </a:xfrm>
                          <a:prstGeom prst="bentConnector2">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075" name="肘形连接符 1075"/>
                        <wps:cNvCnPr>
                          <a:stCxn id="899" idx="2"/>
                          <a:endCxn id="1086" idx="1"/>
                        </wps:cNvCnPr>
                        <wps:spPr>
                          <a:xfrm rot="16200000" flipH="1">
                            <a:off x="678291" y="3234977"/>
                            <a:ext cx="195579" cy="457839"/>
                          </a:xfrm>
                          <a:prstGeom prst="bentConnector2">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076" name="肘形连接符 1076"/>
                        <wps:cNvCnPr>
                          <a:stCxn id="1086" idx="3"/>
                          <a:endCxn id="907" idx="0"/>
                        </wps:cNvCnPr>
                        <wps:spPr>
                          <a:xfrm>
                            <a:off x="3004609" y="3561687"/>
                            <a:ext cx="695327" cy="208211"/>
                          </a:xfrm>
                          <a:prstGeom prst="bentConnector2">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077" name="圆角矩形 1077"/>
                        <wps:cNvSpPr/>
                        <wps:spPr>
                          <a:xfrm>
                            <a:off x="3233107" y="96263"/>
                            <a:ext cx="1219498" cy="350477"/>
                          </a:xfrm>
                          <a:prstGeom prst="roundRect">
                            <a:avLst>
                              <a:gd name="adj" fmla="val 0"/>
                            </a:avLst>
                          </a:prstGeom>
                          <a:solidFill>
                            <a:schemeClr val="accent5">
                              <a:lumMod val="60000"/>
                              <a:lumOff val="4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7838CF" w:rsidRDefault="00975796" w:rsidP="00CE53DE">
                              <w:pPr>
                                <w:ind w:firstLineChars="0" w:firstLine="0"/>
                                <w:jc w:val="left"/>
                                <w:rPr>
                                  <w:b/>
                                  <w:color w:val="1D1B11" w:themeColor="background2" w:themeShade="1A"/>
                                </w:rPr>
                              </w:pPr>
                              <w:r w:rsidRPr="00D176F2">
                                <w:rPr>
                                  <w:rFonts w:hint="eastAsia"/>
                                  <w:b/>
                                  <w:color w:val="C00000"/>
                                </w:rPr>
                                <w:t>virt_to_phys</w:t>
                              </w:r>
                              <w:r w:rsidRPr="007838CF">
                                <w:rPr>
                                  <w:rFonts w:hint="eastAsia"/>
                                  <w:b/>
                                  <w:color w:val="1D1B11" w:themeColor="background2" w:themeShade="1A"/>
                                </w:rPr>
                                <w:t>(va)</w:t>
                              </w:r>
                            </w:p>
                            <w:p w:rsidR="00975796" w:rsidRPr="007838CF" w:rsidRDefault="00975796" w:rsidP="00CE53DE">
                              <w:pPr>
                                <w:ind w:firstLineChars="0" w:firstLine="0"/>
                                <w:jc w:val="left"/>
                                <w:rPr>
                                  <w:b/>
                                </w:rPr>
                              </w:pP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wpg:wgp>
                        <wpg:cNvPr id="1082" name="组合 1082"/>
                        <wpg:cNvGrpSpPr/>
                        <wpg:grpSpPr>
                          <a:xfrm>
                            <a:off x="578462" y="671463"/>
                            <a:ext cx="1885315" cy="1066800"/>
                            <a:chOff x="3456487" y="93511"/>
                            <a:chExt cx="1885315" cy="1066800"/>
                          </a:xfrm>
                        </wpg:grpSpPr>
                        <wps:wsp>
                          <wps:cNvPr id="1051" name="矩形 1051"/>
                          <wps:cNvSpPr/>
                          <wps:spPr>
                            <a:xfrm>
                              <a:off x="3456487" y="93511"/>
                              <a:ext cx="1885315" cy="106680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975796" w:rsidRDefault="00975796" w:rsidP="00CE53DE">
                                <w:pPr>
                                  <w:ind w:firstLine="480"/>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3" name="矩形 1053"/>
                          <wps:cNvSpPr/>
                          <wps:spPr>
                            <a:xfrm>
                              <a:off x="3503933" y="546819"/>
                              <a:ext cx="1777606" cy="276225"/>
                            </a:xfrm>
                            <a:prstGeom prst="rect">
                              <a:avLst/>
                            </a:prstGeom>
                            <a:solidFill>
                              <a:schemeClr val="bg1">
                                <a:lumMod val="75000"/>
                              </a:schemeClr>
                            </a:solid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Default="00975796" w:rsidP="00CE53DE">
                                <w:pPr>
                                  <w:pStyle w:val="NormalWeb"/>
                                  <w:spacing w:before="0" w:beforeAutospacing="0" w:after="0" w:afterAutospacing="0" w:line="240" w:lineRule="exact"/>
                                  <w:ind w:firstLine="202"/>
                                </w:pPr>
                                <w:r>
                                  <w:rPr>
                                    <w:rFonts w:hint="eastAsia"/>
                                    <w:b/>
                                    <w:bCs/>
                                    <w:color w:val="000000"/>
                                  </w:rPr>
                                  <w:t xml:space="preserve">struct mm_struct </w:t>
                                </w:r>
                                <w:r>
                                  <w:rPr>
                                    <w:rFonts w:hint="eastAsia"/>
                                    <w:b/>
                                    <w:bCs/>
                                    <w:color w:val="FF0000"/>
                                  </w:rPr>
                                  <w:t>mm</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54" name="矩形 1054"/>
                          <wps:cNvSpPr/>
                          <wps:spPr>
                            <a:xfrm>
                              <a:off x="3503933" y="812546"/>
                              <a:ext cx="1777606" cy="276225"/>
                            </a:xfrm>
                            <a:prstGeom prst="rect">
                              <a:avLst/>
                            </a:prstGeom>
                            <a:solidFill>
                              <a:schemeClr val="bg1">
                                <a:lumMod val="75000"/>
                              </a:schemeClr>
                            </a:solid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Default="00975796" w:rsidP="00CE53DE">
                                <w:pPr>
                                  <w:pStyle w:val="NormalWeb"/>
                                  <w:spacing w:before="0" w:beforeAutospacing="0" w:after="0" w:afterAutospacing="0" w:line="240" w:lineRule="exact"/>
                                  <w:ind w:firstLine="202"/>
                                  <w:jc w:val="center"/>
                                </w:pPr>
                                <w:r>
                                  <w:rPr>
                                    <w:rFonts w:hint="eastAsia"/>
                                    <w:b/>
                                    <w:bCs/>
                                    <w:color w:val="00000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2" name="矩形 1052"/>
                          <wps:cNvSpPr/>
                          <wps:spPr>
                            <a:xfrm>
                              <a:off x="3475537" y="194393"/>
                              <a:ext cx="1835971" cy="30480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Default="00975796" w:rsidP="00CE53DE">
                                <w:pPr>
                                  <w:pStyle w:val="NormalWeb"/>
                                  <w:spacing w:before="0" w:beforeAutospacing="0" w:after="0" w:afterAutospacing="0" w:line="240" w:lineRule="exact"/>
                                </w:pPr>
                                <w:r>
                                  <w:rPr>
                                    <w:rFonts w:hint="eastAsia"/>
                                    <w:b/>
                                    <w:bCs/>
                                    <w:color w:val="000000"/>
                                  </w:rPr>
                                  <w:t>struct task_struct *</w:t>
                                </w:r>
                                <w:r>
                                  <w:rPr>
                                    <w:rFonts w:hint="eastAsia"/>
                                    <w:b/>
                                    <w:bCs/>
                                    <w:color w:val="FF0000"/>
                                  </w:rPr>
                                  <w:t xml:space="preserve">pcb1 </w:t>
                                </w:r>
                              </w:p>
                            </w:txbxContent>
                          </wps:txbx>
                          <wps:bodyPr rot="0" spcFirstLastPara="0" vert="horz" wrap="square" lIns="0" tIns="0" rIns="0" bIns="0" numCol="1" spcCol="0" rtlCol="0" fromWordArt="0" anchor="ctr" anchorCtr="0" forceAA="0" compatLnSpc="1">
                            <a:prstTxWarp prst="textNoShape">
                              <a:avLst/>
                            </a:prstTxWarp>
                            <a:noAutofit/>
                          </wps:bodyPr>
                        </wps:wsp>
                      </wpg:wgp>
                      <wps:wsp>
                        <wps:cNvPr id="1081" name="直接箭头连接符 1081"/>
                        <wps:cNvCnPr>
                          <a:stCxn id="1087" idx="2"/>
                          <a:endCxn id="1024" idx="0"/>
                        </wps:cNvCnPr>
                        <wps:spPr>
                          <a:xfrm flipH="1">
                            <a:off x="1814454" y="4525008"/>
                            <a:ext cx="438518" cy="183182"/>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083" name="圆角矩形 1083"/>
                        <wps:cNvSpPr/>
                        <wps:spPr>
                          <a:xfrm>
                            <a:off x="56512" y="96263"/>
                            <a:ext cx="1834469" cy="277040"/>
                          </a:xfrm>
                          <a:prstGeom prst="roundRect">
                            <a:avLst/>
                          </a:prstGeom>
                          <a:solidFill>
                            <a:srgbClr val="FFFF00"/>
                          </a:solid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657E16" w:rsidRDefault="00975796" w:rsidP="00CE53DE">
                              <w:pPr>
                                <w:ind w:firstLineChars="0" w:firstLine="0"/>
                                <w:jc w:val="left"/>
                                <w:rPr>
                                  <w:b/>
                                  <w:color w:val="C00000"/>
                                </w:rPr>
                              </w:pPr>
                              <w:r w:rsidRPr="00657E16">
                                <w:rPr>
                                  <w:rFonts w:hint="eastAsia"/>
                                  <w:b/>
                                  <w:color w:val="0D0D0D" w:themeColor="text1" w:themeTint="F2"/>
                                </w:rPr>
                                <w:t>pgd_offset</w:t>
                              </w:r>
                              <w:r w:rsidRPr="00657E16">
                                <w:rPr>
                                  <w:rFonts w:hint="eastAsia"/>
                                  <w:b/>
                                  <w:color w:val="C00000"/>
                                </w:rPr>
                                <w:t>(pcb0-&gt;mm, va)</w:t>
                              </w:r>
                            </w:p>
                            <w:p w:rsidR="00975796" w:rsidRDefault="00975796" w:rsidP="00CE53DE">
                              <w:pPr>
                                <w:pStyle w:val="NormalWeb"/>
                                <w:spacing w:before="0" w:beforeAutospacing="0" w:after="0" w:afterAutospacing="0" w:line="400" w:lineRule="exact"/>
                                <w:ind w:firstLine="202"/>
                              </w:pPr>
                            </w:p>
                          </w:txbxContent>
                        </wps:txbx>
                        <wps:bodyPr rot="0" spcFirstLastPara="0" vert="horz" wrap="square" lIns="72000" tIns="0" rIns="0" bIns="0" numCol="1" spcCol="0" rtlCol="0" fromWordArt="0" anchor="ctr" anchorCtr="0" forceAA="0" compatLnSpc="1">
                          <a:prstTxWarp prst="textNoShape">
                            <a:avLst/>
                          </a:prstTxWarp>
                          <a:noAutofit/>
                        </wps:bodyPr>
                      </wps:wsp>
                      <wps:wsp>
                        <wps:cNvPr id="1084" name="圆角矩形 1084"/>
                        <wps:cNvSpPr/>
                        <wps:spPr>
                          <a:xfrm>
                            <a:off x="1085006" y="2217715"/>
                            <a:ext cx="1409065" cy="276860"/>
                          </a:xfrm>
                          <a:prstGeom prst="roundRect">
                            <a:avLst/>
                          </a:prstGeom>
                          <a:solidFill>
                            <a:srgbClr val="FFFF00"/>
                          </a:solid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657E16" w:rsidRDefault="00975796" w:rsidP="00CE53DE">
                              <w:pPr>
                                <w:ind w:firstLineChars="0" w:firstLine="0"/>
                                <w:jc w:val="left"/>
                                <w:rPr>
                                  <w:b/>
                                  <w:color w:val="C00000"/>
                                </w:rPr>
                              </w:pPr>
                              <w:r w:rsidRPr="00657E16">
                                <w:rPr>
                                  <w:rFonts w:hint="eastAsia"/>
                                  <w:b/>
                                  <w:color w:val="000000" w:themeColor="text1"/>
                                </w:rPr>
                                <w:t>pud_offset</w:t>
                              </w:r>
                              <w:r w:rsidRPr="00657E16">
                                <w:rPr>
                                  <w:rFonts w:hint="eastAsia"/>
                                  <w:b/>
                                  <w:color w:val="C00000"/>
                                </w:rPr>
                                <w:t>(pgd, va)</w:t>
                              </w:r>
                            </w:p>
                            <w:p w:rsidR="00975796" w:rsidRPr="00657E16" w:rsidRDefault="00975796" w:rsidP="00CE53DE">
                              <w:pPr>
                                <w:pStyle w:val="NormalWeb"/>
                                <w:spacing w:before="0" w:beforeAutospacing="0" w:after="0" w:afterAutospacing="0" w:line="400" w:lineRule="exact"/>
                                <w:ind w:firstLine="202"/>
                                <w:rPr>
                                  <w:color w:val="C00000"/>
                                </w:rPr>
                              </w:pPr>
                            </w:p>
                          </w:txbxContent>
                        </wps:txbx>
                        <wps:bodyPr rot="0" spcFirstLastPara="0" vert="horz" wrap="square" lIns="72000" tIns="0" rIns="0" bIns="0" numCol="1" spcCol="0" rtlCol="0" fromWordArt="0" anchor="ctr" anchorCtr="0" forceAA="0" compatLnSpc="1">
                          <a:prstTxWarp prst="textNoShape">
                            <a:avLst/>
                          </a:prstTxWarp>
                          <a:noAutofit/>
                        </wps:bodyPr>
                      </wps:wsp>
                      <wps:wsp>
                        <wps:cNvPr id="1085" name="圆角矩形 1085"/>
                        <wps:cNvSpPr/>
                        <wps:spPr>
                          <a:xfrm>
                            <a:off x="1442512" y="2827184"/>
                            <a:ext cx="1476374" cy="276860"/>
                          </a:xfrm>
                          <a:prstGeom prst="roundRect">
                            <a:avLst/>
                          </a:prstGeom>
                          <a:solidFill>
                            <a:srgbClr val="FFFF00"/>
                          </a:solid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657E16" w:rsidRDefault="00975796" w:rsidP="00CE53DE">
                              <w:pPr>
                                <w:ind w:firstLineChars="0" w:firstLine="0"/>
                                <w:jc w:val="left"/>
                                <w:rPr>
                                  <w:b/>
                                  <w:color w:val="C00000"/>
                                </w:rPr>
                              </w:pPr>
                              <w:r w:rsidRPr="00657E16">
                                <w:rPr>
                                  <w:rFonts w:hint="eastAsia"/>
                                  <w:b/>
                                  <w:color w:val="000000" w:themeColor="text1"/>
                                </w:rPr>
                                <w:t>pmd_offset</w:t>
                              </w:r>
                              <w:r w:rsidRPr="00657E16">
                                <w:rPr>
                                  <w:rFonts w:hint="eastAsia"/>
                                  <w:b/>
                                  <w:color w:val="C00000"/>
                                </w:rPr>
                                <w:t>(pud, va)</w:t>
                              </w:r>
                            </w:p>
                            <w:p w:rsidR="00975796" w:rsidRDefault="00975796" w:rsidP="00CE53DE">
                              <w:pPr>
                                <w:pStyle w:val="NormalWeb"/>
                                <w:spacing w:before="0" w:beforeAutospacing="0" w:after="0" w:afterAutospacing="0" w:line="400" w:lineRule="exact"/>
                                <w:ind w:firstLine="202"/>
                              </w:pPr>
                            </w:p>
                          </w:txbxContent>
                        </wps:txbx>
                        <wps:bodyPr rot="0" spcFirstLastPara="0" vert="horz" wrap="square" lIns="72000" tIns="0" rIns="0" bIns="0" numCol="1" spcCol="0" rtlCol="0" fromWordArt="0" anchor="ctr" anchorCtr="0" forceAA="0" compatLnSpc="1">
                          <a:prstTxWarp prst="textNoShape">
                            <a:avLst/>
                          </a:prstTxWarp>
                          <a:noAutofit/>
                        </wps:bodyPr>
                      </wps:wsp>
                      <wps:wsp>
                        <wps:cNvPr id="1086" name="圆角矩形 1086"/>
                        <wps:cNvSpPr/>
                        <wps:spPr>
                          <a:xfrm>
                            <a:off x="1005000" y="3423257"/>
                            <a:ext cx="1999609" cy="276860"/>
                          </a:xfrm>
                          <a:prstGeom prst="roundRect">
                            <a:avLst/>
                          </a:prstGeom>
                          <a:solidFill>
                            <a:srgbClr val="FFFF00"/>
                          </a:solid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0872D2" w:rsidRDefault="00975796" w:rsidP="00CE53DE">
                              <w:pPr>
                                <w:ind w:firstLineChars="0" w:firstLine="0"/>
                                <w:jc w:val="left"/>
                                <w:rPr>
                                  <w:b/>
                                </w:rPr>
                              </w:pPr>
                              <w:r w:rsidRPr="009D172D">
                                <w:rPr>
                                  <w:b/>
                                  <w:color w:val="000000" w:themeColor="text1"/>
                                </w:rPr>
                                <w:t>pte_offset_kernel</w:t>
                              </w:r>
                              <w:r w:rsidRPr="009D172D">
                                <w:rPr>
                                  <w:rFonts w:hint="eastAsia"/>
                                  <w:b/>
                                  <w:color w:val="000000" w:themeColor="text1"/>
                                </w:rPr>
                                <w:t xml:space="preserve"> </w:t>
                              </w:r>
                              <w:r w:rsidRPr="009D172D">
                                <w:rPr>
                                  <w:rFonts w:hint="eastAsia"/>
                                  <w:b/>
                                  <w:color w:val="C00000"/>
                                </w:rPr>
                                <w:t>(pmd, va)</w:t>
                              </w:r>
                            </w:p>
                            <w:p w:rsidR="00975796" w:rsidRDefault="00975796" w:rsidP="00CE53DE">
                              <w:pPr>
                                <w:pStyle w:val="NormalWeb"/>
                                <w:spacing w:before="0" w:beforeAutospacing="0" w:after="0" w:afterAutospacing="0" w:line="400" w:lineRule="exact"/>
                                <w:ind w:firstLine="202"/>
                              </w:pPr>
                            </w:p>
                          </w:txbxContent>
                        </wps:txbx>
                        <wps:bodyPr rot="0" spcFirstLastPara="0" vert="horz" wrap="square" lIns="72000" tIns="0" rIns="0" bIns="0" numCol="1" spcCol="0" rtlCol="0" fromWordArt="0" anchor="ctr" anchorCtr="0" forceAA="0" compatLnSpc="1">
                          <a:prstTxWarp prst="textNoShape">
                            <a:avLst/>
                          </a:prstTxWarp>
                          <a:noAutofit/>
                        </wps:bodyPr>
                      </wps:wsp>
                      <wps:wsp>
                        <wps:cNvPr id="1087" name="圆角矩形 1087"/>
                        <wps:cNvSpPr/>
                        <wps:spPr>
                          <a:xfrm>
                            <a:off x="338447" y="4248148"/>
                            <a:ext cx="3829050" cy="276860"/>
                          </a:xfrm>
                          <a:prstGeom prst="roundRect">
                            <a:avLst/>
                          </a:prstGeom>
                          <a:solidFill>
                            <a:srgbClr val="FFFF00"/>
                          </a:solid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5796" w:rsidRPr="00657E16" w:rsidRDefault="00975796" w:rsidP="00CE53DE">
                              <w:pPr>
                                <w:ind w:firstLineChars="0" w:firstLine="0"/>
                                <w:jc w:val="left"/>
                                <w:rPr>
                                  <w:color w:val="C00000"/>
                                </w:rPr>
                              </w:pPr>
                              <w:r w:rsidRPr="00657E16">
                                <w:rPr>
                                  <w:b/>
                                  <w:bCs/>
                                  <w:color w:val="C00000"/>
                                </w:rPr>
                                <w:t>(</w:t>
                              </w:r>
                              <w:r w:rsidRPr="00657E16">
                                <w:rPr>
                                  <w:b/>
                                  <w:bCs/>
                                  <w:color w:val="000000" w:themeColor="text1"/>
                                </w:rPr>
                                <w:t>pte_val</w:t>
                              </w:r>
                              <w:r w:rsidRPr="00657E16">
                                <w:rPr>
                                  <w:b/>
                                  <w:bCs/>
                                  <w:color w:val="C00000"/>
                                </w:rPr>
                                <w:t xml:space="preserve">(*pte) &amp; </w:t>
                              </w:r>
                              <w:r w:rsidRPr="00763664">
                                <w:rPr>
                                  <w:b/>
                                  <w:bCs/>
                                  <w:color w:val="1F497D" w:themeColor="text2"/>
                                </w:rPr>
                                <w:t>PAGE_MASK</w:t>
                              </w:r>
                              <w:r w:rsidRPr="00657E16">
                                <w:rPr>
                                  <w:b/>
                                  <w:bCs/>
                                  <w:color w:val="C00000"/>
                                </w:rPr>
                                <w:t>) | (va &amp; ~</w:t>
                              </w:r>
                              <w:r w:rsidRPr="00763664">
                                <w:rPr>
                                  <w:b/>
                                  <w:bCs/>
                                  <w:color w:val="1F497D" w:themeColor="text2"/>
                                </w:rPr>
                                <w:t>PAGE_MASK</w:t>
                              </w:r>
                              <w:r w:rsidRPr="00657E16">
                                <w:rPr>
                                  <w:b/>
                                  <w:bCs/>
                                  <w:color w:val="C00000"/>
                                </w:rPr>
                                <w:t>)</w:t>
                              </w:r>
                            </w:p>
                          </w:txbxContent>
                        </wps:txbx>
                        <wps:bodyPr rot="0" spcFirstLastPara="0" vert="horz" wrap="square" lIns="72000" tIns="0" rIns="0" bIns="0" numCol="1" spcCol="0" rtlCol="0" fromWordArt="0" anchor="ctr" anchorCtr="0" forceAA="0" compatLnSpc="1">
                          <a:prstTxWarp prst="textNoShape">
                            <a:avLst/>
                          </a:prstTxWarp>
                          <a:noAutofit/>
                        </wps:bodyPr>
                      </wps:wsp>
                      <wps:wsp>
                        <wps:cNvPr id="1088" name="肘形连接符 1088"/>
                        <wps:cNvCnPr>
                          <a:stCxn id="1077" idx="2"/>
                          <a:endCxn id="936" idx="0"/>
                        </wps:cNvCnPr>
                        <wps:spPr>
                          <a:xfrm rot="5400000">
                            <a:off x="3594366" y="422972"/>
                            <a:ext cx="224723" cy="272258"/>
                          </a:xfrm>
                          <a:prstGeom prst="bentConnector3">
                            <a:avLst>
                              <a:gd name="adj1" fmla="val 50000"/>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1089" name="肘形连接符 1089"/>
                        <wps:cNvCnPr>
                          <a:stCxn id="936" idx="1"/>
                          <a:endCxn id="1083" idx="3"/>
                        </wps:cNvCnPr>
                        <wps:spPr>
                          <a:xfrm rot="10800000">
                            <a:off x="1890981" y="234783"/>
                            <a:ext cx="736642" cy="970080"/>
                          </a:xfrm>
                          <a:prstGeom prst="bentConnector3">
                            <a:avLst>
                              <a:gd name="adj1" fmla="val 13795"/>
                            </a:avLst>
                          </a:prstGeom>
                          <a:ln w="19050">
                            <a:tailEnd type="arrow"/>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771" o:spid="_x0000_s1030" editas="canvas" style="width:396.75pt;height:402pt;mso-position-horizontal-relative:char;mso-position-vertical-relative:line" coordsize="50387,51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50387;height:51054;visibility:visible;mso-wrap-style:square">
                  <v:fill o:detectmouseclick="t"/>
                  <v:path o:connecttype="none"/>
                </v:shape>
                <v:rect id="矩形 1092" o:spid="_x0000_s1032" style="position:absolute;left:1238;top:5143;width:45720;height:129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qn6sUA&#10;AADdAAAADwAAAGRycy9kb3ducmV2LnhtbERPPW/CMBDdK/U/WIfUrTgwQAgYhGirMnQoBAnGIz7i&#10;0PgcxS6E/vq6UiW2e3qfN1t0thYXan3lWMGgn4AgLpyuuFSwy9+eUxA+IGusHZOCG3lYzB8fZphp&#10;d+UNXbahFDGEfYYKTAhNJqUvDFn0fdcQR+7kWoshwraUusVrDLe1HCbJSFqsODYYbGhlqPjaflsF&#10;6c+hOr/oT+I0P75/7Efj1asZK/XU65ZTEIG6cBf/u9c6zk8mQ/j7Jp4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KqfqxQAAAN0AAAAPAAAAAAAAAAAAAAAAAJgCAABkcnMv&#10;ZG93bnJldi54bWxQSwUGAAAAAAQABAD1AAAAigMAAAAA&#10;" fillcolor="#eaf1dd [662]" strokecolor="#243f60 [1604]" strokeweight="2pt"/>
                <v:rect id="矩形 1091" o:spid="_x0000_s1033" style="position:absolute;left:1238;top:18478;width:45720;height:276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32sAA&#10;AADdAAAADwAAAGRycy9kb3ducmV2LnhtbERPTWvCQBC9F/wPywje6q4eQptmlVJQcguN0vOQHbMh&#10;2dmQXTX+e7dQ6G0e73OK/ewGcaMpdJ41bNYKBHHjTcethvPp8PoGIkRkg4Nn0vCgAPvd4qXA3Pg7&#10;f9Otjq1IIRxy1GBjHHMpQ2PJYVj7kThxFz85jAlOrTQT3lO4G+RWqUw67Dg1WBzpy1LT11enIfu5&#10;Vhc8yqqWZW3Ls+nDiZXWq+X8+QEi0hz/xX/u0qT56n0Dv9+kE+Tu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BR32sAAAADdAAAADwAAAAAAAAAAAAAAAACYAgAAZHJzL2Rvd25y&#10;ZXYueG1sUEsFBgAAAAAEAAQA9QAAAIUDAAAAAA==&#10;" fillcolor="#daeef3 [664]" strokecolor="#243f60 [1604]" strokeweight="2pt"/>
                <v:group id="组合 879" o:spid="_x0000_s1034" style="position:absolute;left:1852;top:19726;width:37719;height:1800" coordorigin="7334,5524" coordsize="37719,2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gcWEsYAAADcAAAADwAAAGRycy9kb3ducmV2LnhtbESPQWvCQBSE74L/YXlC&#10;b3UTi62NWUVEpQcpVAvF2yP7TEKyb0N2TeK/7xYKHoeZ+YZJ14OpRUetKy0riKcRCOLM6pJzBd/n&#10;/fMChPPIGmvLpOBODtar8SjFRNuev6g7+VwECLsEFRTeN4mULivIoJvahjh4V9sa9EG2udQt9gFu&#10;ajmLoldpsOSwUGBD24Ky6nQzCg499puXeNcdq+v2fjnPP3+OMSn1NBk2SxCeBv8I/7c/tILF2z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BxYSxgAAANwA&#10;AAAPAAAAAAAAAAAAAAAAAKoCAABkcnMvZG93bnJldi54bWxQSwUGAAAAAAQABAD6AAAAnQMAAAAA&#10;">
                  <v:rect id="矩形 831" o:spid="_x0000_s1035" style="position:absolute;left:38766;top:5524;width:628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LUNMQA&#10;AADcAAAADwAAAGRycy9kb3ducmV2LnhtbESPT4vCMBTE7wt+h/AEb2uqBZFqlOKy4NE/u6zHR/Ns&#10;i81LTaKt++k3grDHYWZ+wyzXvWnEnZyvLSuYjBMQxIXVNZcKvo6f73MQPiBrbCyTggd5WK8Gb0vM&#10;tO14T/dDKEWEsM9QQRVCm0npi4oM+rFtiaN3ts5giNKVUjvsItw0cpokM2mw5rhQYUubiorL4WYU&#10;/LbTbf6t8801Tfnj3HW7k/vZKTUa9vkCRKA+/Idf7a1WME8n8DwTj4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i1DTEAAAA3AAAAA8AAAAAAAAAAAAAAAAAmAIAAGRycy9k&#10;b3ducmV2LnhtbFBLBQYAAAAABAAEAPUAAACJAwAAAAA=&#10;" fillcolor="#bfbfbf [2412]" strokecolor="#243f60 [1604]" strokeweight="2pt">
                    <v:textbox inset="0,0,0,0">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pgd_t</w:t>
                          </w:r>
                        </w:p>
                      </w:txbxContent>
                    </v:textbox>
                  </v:rect>
                  <v:rect id="矩形 853" o:spid="_x0000_s1036" style="position:absolute;left:32480;top:5524;width:6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MKeMQA&#10;AADcAAAADwAAAGRycy9kb3ducmV2LnhtbESPQWvCQBSE7wX/w/IEb3WjoUWiqwRF8Ghtix4f2WcS&#10;zL6Nu6tJ++tdodDjMDPfMItVbxpxJ+drywom4wQEcWF1zaWCr8/t6wyED8gaG8uk4Ic8rJaDlwVm&#10;2nb8QfdDKEWEsM9QQRVCm0npi4oM+rFtiaN3ts5giNKVUjvsItw0cpok79JgzXGhwpbWFRWXw80o&#10;+G2nu/xb5+trmvLm3HX7kzvulRoN+3wOIlAf/sN/7Z1WMHtL4XkmHg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jCnjEAAAA3AAAAA8AAAAAAAAAAAAAAAAAmAIAAGRycy9k&#10;b3ducmV2LnhtbFBLBQYAAAAABAAEAPUAAACJAwAAAAA=&#10;" fillcolor="#bfbfbf [2412]" strokecolor="#243f60 [1604]" strokeweight="2pt">
                    <v:textbox inset="0,0,0,0">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pgd_t</w:t>
                          </w:r>
                        </w:p>
                      </w:txbxContent>
                    </v:textbox>
                  </v:rect>
                  <v:rect id="矩形 854" o:spid="_x0000_s1037" style="position:absolute;left:13620;top:5524;width:628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qSDMQA&#10;AADcAAAADwAAAGRycy9kb3ducmV2LnhtbESPT2vCQBTE7wW/w/KE3uqmakWiqwSL4NG/6PGRfSah&#10;2bfp7mpSP71bKPQ4zMxvmPmyM7W4k/OVZQXvgwQEcW51xYWC42H9NgXhA7LG2jIp+CEPy0XvZY6p&#10;ti3v6L4PhYgQ9ikqKENoUil9XpJBP7ANcfSu1hkMUbpCaodthJtaDpNkIg1WHBdKbGhVUv61vxkF&#10;j2a4yU46W32PRvx5bdvtxZ23Sr32u2wGIlAX/sN/7Y1WMP0Yw++Ze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KkgzEAAAA3AAAAA8AAAAAAAAAAAAAAAAAmAIAAGRycy9k&#10;b3ducmV2LnhtbFBLBQYAAAAABAAEAPUAAACJAwAAAAA=&#10;" fillcolor="#bfbfbf [2412]" strokecolor="#243f60 [1604]" strokeweight="2pt">
                    <v:textbox inset="0,0,0,0">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pgd_t</w:t>
                          </w:r>
                        </w:p>
                      </w:txbxContent>
                    </v:textbox>
                  </v:rect>
                  <v:rect id="矩形 855" o:spid="_x0000_s1038" style="position:absolute;left:26193;top:5524;width:628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Y3l8QA&#10;AADcAAAADwAAAGRycy9kb3ducmV2LnhtbESPQWvCQBSE7wX/w/IEb3WjYpHoKkERPFqr6PGRfSbB&#10;7Nu4u5rYX98tFHocZuYbZrHqTC2e5HxlWcFomIAgzq2uuFBw/Nq+z0D4gKyxtkwKXuRhtey9LTDV&#10;tuVPeh5CISKEfYoKyhCaVEqfl2TQD21DHL2rdQZDlK6Q2mEb4aaW4yT5kAYrjgslNrQuKb8dHkbB&#10;dzPeZSedre+TCW+ubbu/uPNeqUG/y+YgAnXhP/zX3mkFs+kUfs/EIy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GN5fEAAAA3AAAAA8AAAAAAAAAAAAAAAAAmAIAAGRycy9k&#10;b3ducmV2LnhtbFBLBQYAAAAABAAEAPUAAACJAwAAAAA=&#10;" fillcolor="#bfbfbf [2412]" strokecolor="#243f60 [1604]" strokeweight="2pt">
                    <v:textbox inset="0,0,0,0">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pgd_t</w:t>
                          </w:r>
                        </w:p>
                      </w:txbxContent>
                    </v:textbox>
                  </v:rect>
                  <v:rect id="矩形 856" o:spid="_x0000_s1039" style="position:absolute;left:19907;top:5524;width:6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p4MQA&#10;AADcAAAADwAAAGRycy9kb3ducmV2LnhtbESPQWvCQBSE7wX/w/IEb3WjUpHoKkERPFqr6PGRfSbB&#10;7Nu4u5rYX98tFHocZuYbZrHqTC2e5HxlWcFomIAgzq2uuFBw/Nq+z0D4gKyxtkwKXuRhtey9LTDV&#10;tuVPeh5CISKEfYoKyhCaVEqfl2TQD21DHL2rdQZDlK6Q2mEb4aaW4ySZSoMVx4USG1qXlN8OD6Pg&#10;uxnvspPO1vfJhDfXtt1f3Hmv1KDfZXMQgbrwH/5r77SC2ccUfs/EIy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UqeDEAAAA3AAAAA8AAAAAAAAAAAAAAAAAmAIAAGRycy9k&#10;b3ducmV2LnhtbFBLBQYAAAAABAAEAPUAAACJAwAAAAA=&#10;" fillcolor="#bfbfbf [2412]" strokecolor="#243f60 [1604]" strokeweight="2pt">
                    <v:textbox inset="0,0,0,0">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pgd_t</w:t>
                          </w:r>
                        </w:p>
                      </w:txbxContent>
                    </v:textbox>
                  </v:rect>
                  <v:rect id="矩形 878" o:spid="_x0000_s1040" style="position:absolute;left:7334;top:5524;width:6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LEacIA&#10;AADcAAAADwAAAGRycy9kb3ducmV2LnhtbERPz2vCMBS+D/wfwhN2m+la2KQapVQGHjun6PHRPNuy&#10;5qUmme321y+HwY4f3+/1djK9uJPznWUFz4sEBHFtdceNguPH29MShA/IGnvLpOCbPGw3s4c15tqO&#10;/E73Q2hEDGGfo4I2hCGX0tctGfQLOxBH7mqdwRCha6R2OMZw08s0SV6kwY5jQ4sDlS3Vn4cvo+Bn&#10;SPfFSRflLct4dx3H6uLOlVKP86lYgQg0hX/xn3uvFSxf49p4Jh4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sRpwgAAANwAAAAPAAAAAAAAAAAAAAAAAJgCAABkcnMvZG93&#10;bnJldi54bWxQSwUGAAAAAAQABAD1AAAAhwMAAAAA&#10;" fillcolor="#bfbfbf [2412]" strokecolor="#243f60 [1604]" strokeweight="2pt">
                    <v:textbox inset="0,0,0,0">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pgd_t</w:t>
                          </w:r>
                        </w:p>
                      </w:txbxContent>
                    </v:textbox>
                  </v:rect>
                </v:group>
                <v:group id="组合 880" o:spid="_x0000_s1041" style="position:absolute;left:2042;top:25631;width:37719;height:1800" coordsize="37719,2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oz6jCAAAA3AAAAA8A&#10;AAAAAAAAAAAAAAAAqgIAAGRycy9kb3ducmV2LnhtbFBLBQYAAAAABAAEAPoAAACZAwAAAAA=&#10;">
                  <v:rect id="矩形 881" o:spid="_x0000_s1042" style="position:absolute;left:31432;width:628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0d08QA&#10;AADcAAAADwAAAGRycy9kb3ducmV2LnhtbESPT4vCMBTE7wt+h/AEb2uqwlKqUYrLgkf/7LIeH82z&#10;LTYvNYm2+unNgrDHYWZ+wyxWvWnEjZyvLSuYjBMQxIXVNZcKvg9f7ykIH5A1NpZJwZ08rJaDtwVm&#10;2na8o9s+lCJC2GeooAqhzaT0RUUG/di2xNE7WWcwROlKqR12EW4aOU2SD2mw5rhQYUvriorz/moU&#10;PNrpJv/R+foym/Hnqeu2R/e7VWo07PM5iEB9+A+/2hutIE0n8HcmHg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dHdPEAAAA3AAAAA8AAAAAAAAAAAAAAAAAmAIAAGRycy9k&#10;b3ducmV2LnhtbFBLBQYAAAAABAAEAPUAAACJAwAAAAA=&#10;" fillcolor="#bfbfbf [2412]" strokecolor="#243f60 [1604]" strokeweight="2pt">
                    <v:textbox inset="0,0,0,0">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pud_t</w:t>
                          </w:r>
                        </w:p>
                      </w:txbxContent>
                    </v:textbox>
                  </v:rect>
                  <v:rect id="矩形 882" o:spid="_x0000_s1043" style="position:absolute;left:25146;width:6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DpMQA&#10;AADcAAAADwAAAGRycy9kb3ducmV2LnhtbESPQWvCQBSE7wX/w/IEb3VjhBKiqwRLwaPaih4f2WcS&#10;zL6Nu6uJ/fXdQqHHYWa+YZbrwbTiQc43lhXMpgkI4tLqhisFX58frxkIH5A1tpZJwZM8rFejlyXm&#10;2va8p8chVCJC2OeooA6hy6X0ZU0G/dR2xNG7WGcwROkqqR32EW5amSbJmzTYcFyosaNNTeX1cDcK&#10;vrt0Wxx1sbnN5/x+6fvd2Z12Sk3GQ7EAEWgI/+G/9lYryLIUfs/EI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Pg6TEAAAA3AAAAA8AAAAAAAAAAAAAAAAAmAIAAGRycy9k&#10;b3ducmV2LnhtbFBLBQYAAAAABAAEAPUAAACJAwAAAAA=&#10;" fillcolor="#bfbfbf [2412]" strokecolor="#243f60 [1604]" strokeweight="2pt">
                    <v:textbox inset="0,0,0,0">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pud_t</w:t>
                          </w:r>
                        </w:p>
                      </w:txbxContent>
                    </v:textbox>
                  </v:rect>
                  <v:rect id="矩形 883" o:spid="_x0000_s1044" style="position:absolute;left:6286;width:628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MmP8QA&#10;AADcAAAADwAAAGRycy9kb3ducmV2LnhtbESPT2vCQBTE7wW/w/IK3uqmBiSkrhIsBY/+qejxkX0m&#10;odm3cXc1sZ++Kwg9DjPzG2a+HEwrbuR8Y1nB+yQBQVxa3XCl4Hv/9ZaB8AFZY2uZFNzJw3Ixeplj&#10;rm3PW7rtQiUihH2OCuoQulxKX9Zk0E9sRxy9s3UGQ5SuktphH+GmldMkmUmDDceFGjta1VT+7K5G&#10;wW83XRcHXawuacqf577fnNxxo9T4dSg+QAQawn/42V5rBVmWwuNMPA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DJj/EAAAA3AAAAA8AAAAAAAAAAAAAAAAAmAIAAGRycy9k&#10;b3ducmV2LnhtbFBLBQYAAAAABAAEAPUAAACJAwAAAAA=&#10;" fillcolor="#bfbfbf [2412]" strokecolor="#243f60 [1604]" strokeweight="2pt">
                    <v:textbox inset="0,0,0,0">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pud_t</w:t>
                          </w:r>
                        </w:p>
                      </w:txbxContent>
                    </v:textbox>
                  </v:rect>
                  <v:rect id="矩形 884" o:spid="_x0000_s1045" style="position:absolute;left:18859;width:628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q+S8QA&#10;AADcAAAADwAAAGRycy9kb3ducmV2LnhtbESPQWvCQBSE7wX/w/IEb3WjlhKiqwRLwaPVFj0+ss8k&#10;mH0bd1cT/fXdgtDjMDPfMItVbxpxI+drywom4wQEcWF1zaWC7/3nawrCB2SNjWVScCcPq+XgZYGZ&#10;th1/0W0XShEh7DNUUIXQZlL6oiKDfmxb4uidrDMYonSl1A67CDeNnCbJuzRYc1yosKV1RcV5dzUK&#10;Hu10k//ofH2Zzfjj1HXboztslRoN+3wOIlAf/sPP9kYrSNM3+DsTj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qvkvEAAAA3AAAAA8AAAAAAAAAAAAAAAAAmAIAAGRycy9k&#10;b3ducmV2LnhtbFBLBQYAAAAABAAEAPUAAACJAwAAAAA=&#10;" fillcolor="#bfbfbf [2412]" strokecolor="#243f60 [1604]" strokeweight="2pt">
                    <v:textbox inset="0,0,0,0">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pud_t</w:t>
                          </w:r>
                        </w:p>
                      </w:txbxContent>
                    </v:textbox>
                  </v:rect>
                  <v:rect id="矩形 885" o:spid="_x0000_s1046" style="position:absolute;left:12573;width:6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Yb0MQA&#10;AADcAAAADwAAAGRycy9kb3ducmV2LnhtbESPQWvCQBSE7wX/w/IEb3Wj0hKiqwRLwaPVFj0+ss8k&#10;mH0bd1cT/fXdgtDjMDPfMItVbxpxI+drywom4wQEcWF1zaWC7/3nawrCB2SNjWVScCcPq+XgZYGZ&#10;th1/0W0XShEh7DNUUIXQZlL6oiKDfmxb4uidrDMYonSl1A67CDeNnCbJuzRYc1yosKV1RcV5dzUK&#10;Hu10k//ofH2Zzfjj1HXboztslRoN+3wOIlAf/sPP9kYrSNM3+DsTj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mG9DEAAAA3AAAAA8AAAAAAAAAAAAAAAAAmAIAAGRycy9k&#10;b3ducmV2LnhtbFBLBQYAAAAABAAEAPUAAACJAwAAAAA=&#10;" fillcolor="#bfbfbf [2412]" strokecolor="#243f60 [1604]" strokeweight="2pt">
                    <v:textbox inset="0,0,0,0">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pud_t</w:t>
                          </w:r>
                        </w:p>
                      </w:txbxContent>
                    </v:textbox>
                  </v:rect>
                  <v:rect id="矩形 886" o:spid="_x0000_s1047" style="position:absolute;width:6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SFp8QA&#10;AADcAAAADwAAAGRycy9kb3ducmV2LnhtbESPQWvCQBSE7wX/w/IEb3WjgoToKkERPKptqcdH9pkE&#10;s2/j7mqiv75bKPQ4zMw3zHLdm0Y8yPnasoLJOAFBXFhdc6ng82P3noLwAVljY5kUPMnDejV4W2Km&#10;bcdHepxCKSKEfYYKqhDaTEpfVGTQj21LHL2LdQZDlK6U2mEX4aaR0ySZS4M1x4UKW9pUVFxPd6Pg&#10;1U73+ZfON7fZjLeXrjuc3fdBqdGwzxcgAvXhP/zX3msFaTqH3zPxCM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0hafEAAAA3AAAAA8AAAAAAAAAAAAAAAAAmAIAAGRycy9k&#10;b3ducmV2LnhtbFBLBQYAAAAABAAEAPUAAACJAwAAAAA=&#10;" fillcolor="#bfbfbf [2412]" strokecolor="#243f60 [1604]" strokeweight="2pt">
                    <v:textbox inset="0,0,0,0">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pud_t</w:t>
                          </w:r>
                        </w:p>
                      </w:txbxContent>
                    </v:textbox>
                  </v:rect>
                </v:group>
                <v:group id="组合 893" o:spid="_x0000_s1048" style="position:absolute;left:2328;top:31861;width:37719;height:1800" coordsize="37719,2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HAsYAAADcAAAADwAAAGRycy9kb3ducmV2LnhtbESPQWvCQBSE7wX/w/IK&#10;3ppNlJaYZhWRKh5CoSqU3h7ZZxLMvg3ZbRL/fbdQ6HGYmW+YfDOZVgzUu8aygiSKQRCXVjdcKbic&#10;908pCOeRNbaWScGdHGzWs4ccM21H/qDh5CsRIOwyVFB732VSurImgy6yHXHwrrY36IPsK6l7HAPc&#10;tHIRxy/SYMNhocaOdjWVt9O3UXAYcdwuk7ehuF1396/z8/tnkZBS88dp+wrC0+T/w3/to1aQr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48cCxgAAANwA&#10;AAAPAAAAAAAAAAAAAAAAAKoCAABkcnMvZG93bnJldi54bWxQSwUGAAAAAAQABAD6AAAAnQMAAAAA&#10;">
                  <v:rect id="矩形 894" o:spid="_x0000_s1049" style="position:absolute;left:31432;width:628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MolsUA&#10;AADcAAAADwAAAGRycy9kb3ducmV2LnhtbESPT2vCQBTE74V+h+UVvOnGPxSNrhKUgkerLXp8ZJ9J&#10;MPs27m5N9NN3C0KPw8z8hlmsOlOLGzlfWVYwHCQgiHOrKy4UfB0++lMQPiBrrC2Tgjt5WC1fXxaY&#10;atvyJ932oRARwj5FBWUITSqlz0sy6Ae2IY7e2TqDIUpXSO2wjXBTy1GSvEuDFceFEhtal5Rf9j9G&#10;waMZbbNvna2v4zFvzm27O7njTqneW5fNQQTqwn/42d5qBdPZBP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MyiWxQAAANwAAAAPAAAAAAAAAAAAAAAAAJgCAABkcnMv&#10;ZG93bnJldi54bWxQSwUGAAAAAAQABAD1AAAAigMAAAAA&#10;" fillcolor="#bfbfbf [2412]" strokecolor="#243f60 [1604]" strokeweight="2pt">
                    <v:textbox inset="0,0,0,0">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pmd_t</w:t>
                          </w:r>
                        </w:p>
                      </w:txbxContent>
                    </v:textbox>
                  </v:rect>
                  <v:rect id="矩形 895" o:spid="_x0000_s1050" style="position:absolute;left:25146;width:6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NDcQA&#10;AADcAAAADwAAAGRycy9kb3ducmV2LnhtbESPQWvCQBSE74X+h+UVvOlGxaLRVYJS8Gi1RY+P7DMJ&#10;Zt/G3a2J/vpuQehxmJlvmMWqM7W4kfOVZQXDQQKCOLe64kLB1+GjPwXhA7LG2jIpuJOH1fL1ZYGp&#10;ti1/0m0fChEh7FNUUIbQpFL6vCSDfmAb4uidrTMYonSF1A7bCDe1HCXJuzRYcVwosaF1Sfll/2MU&#10;PJrRNvvW2fo6HvPm3La7kzvulOq9ddkcRKAu/Ief7a1WMJ1N4O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jQ3EAAAA3AAAAA8AAAAAAAAAAAAAAAAAmAIAAGRycy9k&#10;b3ducmV2LnhtbFBLBQYAAAAABAAEAPUAAACJAwAAAAA=&#10;" fillcolor="#bfbfbf [2412]" strokecolor="#243f60 [1604]" strokeweight="2pt">
                    <v:textbox inset="0,0,0,0">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pmd_t</w:t>
                          </w:r>
                        </w:p>
                      </w:txbxContent>
                    </v:textbox>
                  </v:rect>
                  <v:rect id="矩形 896" o:spid="_x0000_s1051" style="position:absolute;left:6286;width:628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0TesQA&#10;AADcAAAADwAAAGRycy9kb3ducmV2LnhtbESPT2vCQBTE7wW/w/IK3symCmKjqwRF8Oi/0h4f2WcS&#10;zL6Nu6tJ++ndQqHHYWZ+wyxWvWnEg5yvLSt4S1IQxIXVNZcKzqftaAbCB2SNjWVS8E0eVsvBywIz&#10;bTs+0OMYShEh7DNUUIXQZlL6oiKDPrEtcfQu1hkMUbpSaoddhJtGjtN0Kg3WHBcqbGldUXE93o2C&#10;n3a8yz90vr5NJry5dN3+y33ulRq+9vkcRKA+/If/2jutYPY+hd8z8Qj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tE3rEAAAA3AAAAA8AAAAAAAAAAAAAAAAAmAIAAGRycy9k&#10;b3ducmV2LnhtbFBLBQYAAAAABAAEAPUAAACJAwAAAAA=&#10;" fillcolor="#bfbfbf [2412]" strokecolor="#243f60 [1604]" strokeweight="2pt">
                    <v:textbox inset="0,0,0,0">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pmd_t</w:t>
                          </w:r>
                        </w:p>
                      </w:txbxContent>
                    </v:textbox>
                  </v:rect>
                  <v:rect id="矩形 897" o:spid="_x0000_s1052" style="position:absolute;left:18859;width:628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G24cQA&#10;AADcAAAADwAAAGRycy9kb3ducmV2LnhtbESPQWvCQBSE74X+h+UVvOlGBavRVYJS8Gi1RY+P7DMJ&#10;Zt/G3a2J/vpuQehxmJlvmMWqM7W4kfOVZQXDQQKCOLe64kLB1+GjPwXhA7LG2jIpuJOH1fL1ZYGp&#10;ti1/0m0fChEh7FNUUIbQpFL6vCSDfmAb4uidrTMYonSF1A7bCDe1HCXJRBqsOC6U2NC6pPyy/zEK&#10;Hs1om33rbH0dj3lzbtvdyR13SvXeumwOIlAX/sPP9lYrmM7e4e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htuHEAAAA3AAAAA8AAAAAAAAAAAAAAAAAmAIAAGRycy9k&#10;b3ducmV2LnhtbFBLBQYAAAAABAAEAPUAAACJAwAAAAA=&#10;" fillcolor="#bfbfbf [2412]" strokecolor="#243f60 [1604]" strokeweight="2pt">
                    <v:textbox inset="0,0,0,0">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pmd_t</w:t>
                          </w:r>
                        </w:p>
                      </w:txbxContent>
                    </v:textbox>
                  </v:rect>
                  <v:rect id="矩形 898" o:spid="_x0000_s1053" style="position:absolute;left:12573;width:6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4ik8EA&#10;AADcAAAADwAAAGRycy9kb3ducmV2LnhtbERPy4rCMBTdC/MP4QruNFVBnGqUoggufQ0zy0tzbYvN&#10;TSeJtjNfbxaCy8N5L9edqcWDnK8sKxiPEhDEudUVFwou591wDsIHZI21ZVLwRx7Wq4/eElNtWz7S&#10;4xQKEUPYp6igDKFJpfR5SQb9yDbEkbtaZzBE6AqpHbYx3NRykiQzabDi2FBiQ5uS8tvpbhT8N5N9&#10;9qWzze90yttr2x5+3PdBqUG/yxYgAnXhLX6591rB/DOujWfiEZC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IpPBAAAA3AAAAA8AAAAAAAAAAAAAAAAAmAIAAGRycy9kb3du&#10;cmV2LnhtbFBLBQYAAAAABAAEAPUAAACGAwAAAAA=&#10;" fillcolor="#bfbfbf [2412]" strokecolor="#243f60 [1604]" strokeweight="2pt">
                    <v:textbox inset="0,0,0,0">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pmd_t</w:t>
                          </w:r>
                        </w:p>
                      </w:txbxContent>
                    </v:textbox>
                  </v:rect>
                  <v:rect id="矩形 899" o:spid="_x0000_s1054" style="position:absolute;width:6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KHCMQA&#10;AADcAAAADwAAAGRycy9kb3ducmV2LnhtbESPQWvCQBSE7wX/w/IEb3WjQtHoKkERPFqr6PGRfSbB&#10;7Nu4u5rYX98tFHocZuYbZrHqTC2e5HxlWcFomIAgzq2uuFBw/Nq+T0H4gKyxtkwKXuRhtey9LTDV&#10;tuVPeh5CISKEfYoKyhCaVEqfl2TQD21DHL2rdQZDlK6Q2mEb4aaW4yT5kAYrjgslNrQuKb8dHkbB&#10;dzPeZSedre+TCW+ubbu/uPNeqUG/y+YgAnXhP/zX3mkF09kMfs/EIy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yhwjEAAAA3AAAAA8AAAAAAAAAAAAAAAAAmAIAAGRycy9k&#10;b3ducmV2LnhtbFBLBQYAAAAABAAEAPUAAACJAwAAAAA=&#10;" fillcolor="#bfbfbf [2412]" strokecolor="#243f60 [1604]" strokeweight="2pt">
                    <v:textbox inset="0,0,0,0">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pmd_t</w:t>
                          </w:r>
                        </w:p>
                      </w:txbxContent>
                    </v:textbox>
                  </v:rect>
                </v:group>
                <v:group id="组合 906" o:spid="_x0000_s1055" style="position:absolute;left:2423;top:37698;width:37719;height:1800" coordsize="37719,2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X/+gMYAAADcAAAADwAAAGRycy9kb3ducmV2LnhtbESPT2vCQBTE74V+h+UV&#10;ejObtCg1ZhWRtvQQBLUg3h7ZZxLMvg3Zbf58e7dQ6HGYmd8w2WY0jeipc7VlBUkUgyAurK65VPB9&#10;+pi9gXAeWWNjmRRM5GCzfnzIMNV24AP1R1+KAGGXooLK+zaV0hUVGXSRbYmDd7WdQR9kV0rd4RDg&#10;ppEvcbyQBmsOCxW2tKuouB1/jILPAYfta/Le57frbrqc5vtznpBSz0/jdgXC0+j/w3/tL61gGS/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6AxgAAANwA&#10;AAAPAAAAAAAAAAAAAAAAAKoCAABkcnMvZG93bnJldi54bWxQSwUGAAAAAAQABAD6AAAAnQMAAAAA&#10;">
                  <v:rect id="矩形 907" o:spid="_x0000_s1056" style="position:absolute;left:31432;width:628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os+8UA&#10;AADcAAAADwAAAGRycy9kb3ducmV2LnhtbESPQWvCQBSE70L/w/IKvdWNClpjNhIsBY/WtujxkX0m&#10;wezbdHdrUn99Vyh4HGbmGyZbD6YVF3K+saxgMk5AEJdWN1wp+Px4e34B4QOyxtYyKfglD+v8YZRh&#10;qm3P73TZh0pECPsUFdQhdKmUvqzJoB/bjjh6J+sMhihdJbXDPsJNK6dJMpcGG44LNXa0qak873+M&#10;gms33RZfuth8z2b8eur73dEddko9PQ7FCkSgIdzD/+2tVrBMFnA7E4+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Ciz7xQAAANwAAAAPAAAAAAAAAAAAAAAAAJgCAABkcnMv&#10;ZG93bnJldi54bWxQSwUGAAAAAAQABAD1AAAAigMAAAAA&#10;" fillcolor="#bfbfbf [2412]" strokecolor="#243f60 [1604]" strokeweight="2pt">
                    <v:textbox inset="0,0,0,0">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pte_t</w:t>
                          </w:r>
                        </w:p>
                      </w:txbxContent>
                    </v:textbox>
                  </v:rect>
                  <v:rect id="矩形 908" o:spid="_x0000_s1057" style="position:absolute;left:25146;width:6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W4icIA&#10;AADcAAAADwAAAGRycy9kb3ducmV2LnhtbERPz2vCMBS+C/sfwhvspqkWZOuMUhwDj7VTtuOjebbF&#10;5qVLsrbzrzeHwY4f3+/NbjKdGMj51rKC5SIBQVxZ3XKt4PTxPn8G4QOyxs4yKfglD7vtw2yDmbYj&#10;H2koQy1iCPsMFTQh9JmUvmrIoF/YnjhyF+sMhghdLbXDMYabTq6SZC0NthwbGuxp31B1LX+Mglu/&#10;OuRnne+/05TfLuNYfLnPQqmnxyl/BRFoCv/iP/dBK3hJ4tp4Jh4Bub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lbiJwgAAANwAAAAPAAAAAAAAAAAAAAAAAJgCAABkcnMvZG93&#10;bnJldi54bWxQSwUGAAAAAAQABAD1AAAAhwMAAAAA&#10;" fillcolor="#bfbfbf [2412]" strokecolor="#243f60 [1604]" strokeweight="2pt">
                    <v:textbox inset="0,0,0,0">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pte_t</w:t>
                          </w:r>
                        </w:p>
                      </w:txbxContent>
                    </v:textbox>
                  </v:rect>
                  <v:rect id="矩形 909" o:spid="_x0000_s1058" style="position:absolute;left:6286;width:628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kdEsUA&#10;AADcAAAADwAAAGRycy9kb3ducmV2LnhtbESPT2vCQBTE7wW/w/IK3uqmCqVJ3UiwFDxaq+jxkX35&#10;Q7Nv4+5qop++Wyj0OMzMb5jlajSduJLzrWUFz7MEBHFpdcu1gv3Xx9MrCB+QNXaWScGNPKzyycMS&#10;M20H/qTrLtQiQthnqKAJoc+k9GVDBv3M9sTRq6wzGKJ0tdQOhwg3nZwnyYs02HJcaLCndUPl9+5i&#10;FNz7+aY46GJ9Xiz4vRqG7ckdt0pNH8fiDUSgMfyH/9obrSBNUvg9E4+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2R0SxQAAANwAAAAPAAAAAAAAAAAAAAAAAJgCAABkcnMv&#10;ZG93bnJldi54bWxQSwUGAAAAAAQABAD1AAAAigMAAAAA&#10;" fillcolor="#bfbfbf [2412]" strokecolor="#243f60 [1604]" strokeweight="2pt">
                    <v:textbox inset="0,0,0,0">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pte_t</w:t>
                          </w:r>
                        </w:p>
                      </w:txbxContent>
                    </v:textbox>
                  </v:rect>
                  <v:rect id="矩形 910" o:spid="_x0000_s1059" style="position:absolute;left:18859;width:628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oiUsIA&#10;AADcAAAADwAAAGRycy9kb3ducmV2LnhtbERPz2vCMBS+D/wfwhN2m2ktjNkZS1EGHjun6PHRPNuy&#10;5qUmme321y+HwY4f3+91MZle3Mn5zrKCdJGAIK6t7rhRcPx4e3oB4QOyxt4yKfgmD8Vm9rDGXNuR&#10;3+l+CI2IIexzVNCGMORS+rolg35hB+LIXa0zGCJ0jdQOxxhuerlMkmdpsOPY0OJA25bqz8OXUfAz&#10;LPflSZfbW5bx7jqO1cWdK6Ue51P5CiLQFP7Ff+69VrBK4/x4Jh4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OiJSwgAAANwAAAAPAAAAAAAAAAAAAAAAAJgCAABkcnMvZG93&#10;bnJldi54bWxQSwUGAAAAAAQABAD1AAAAhwMAAAAA&#10;" fillcolor="#bfbfbf [2412]" strokecolor="#243f60 [1604]" strokeweight="2pt">
                    <v:textbox inset="0,0,0,0">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pte_t</w:t>
                          </w:r>
                        </w:p>
                      </w:txbxContent>
                    </v:textbox>
                  </v:rect>
                  <v:rect id="矩形 911" o:spid="_x0000_s1060" style="position:absolute;left:12573;width:6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aHycQA&#10;AADcAAAADwAAAGRycy9kb3ducmV2LnhtbESPT2vCQBTE74V+h+UJ3uomCtKmrhIUwaN/aY+P7DMJ&#10;Zt+mu6tJ++ldQehxmJnfMLNFbxpxI+drywrSUQKCuLC65lLB8bB+ewfhA7LGxjIp+CUPi/nrywwz&#10;bTve0W0fShEh7DNUUIXQZlL6oiKDfmRb4uidrTMYonSl1A67CDeNHCfJVBqsOS5U2NKyouKyvxoF&#10;f+14k590vvyZTHh17rrtt/vaKjUc9PkniEB9+A8/2xut4CNN4XEmHgE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2h8nEAAAA3AAAAA8AAAAAAAAAAAAAAAAAmAIAAGRycy9k&#10;b3ducmV2LnhtbFBLBQYAAAAABAAEAPUAAACJAwAAAAA=&#10;" fillcolor="#bfbfbf [2412]" strokecolor="#243f60 [1604]" strokeweight="2pt">
                    <v:textbox inset="0,0,0,0">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pte_t</w:t>
                          </w:r>
                        </w:p>
                      </w:txbxContent>
                    </v:textbox>
                  </v:rect>
                  <v:rect id="矩形 912" o:spid="_x0000_s1061" style="position:absolute;width:6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QZvsQA&#10;AADcAAAADwAAAGRycy9kb3ducmV2LnhtbESPT2vCQBTE74V+h+UJ3urGCNKmrhIUwaN/aY+P7DMJ&#10;Zt+mu6tJ++ldQehxmJnfMLNFbxpxI+drywrGowQEcWF1zaWC42H99g7CB2SNjWVS8EseFvPXlxlm&#10;2na8o9s+lCJC2GeooAqhzaT0RUUG/ci2xNE7W2cwROlKqR12EW4amSbJVBqsOS5U2NKyouKyvxoF&#10;f226yU86X/5MJrw6d932231tlRoO+vwTRKA+/Ief7Y1W8DFO4XEmHgE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kGb7EAAAA3AAAAA8AAAAAAAAAAAAAAAAAmAIAAGRycy9k&#10;b3ducmV2LnhtbFBLBQYAAAAABAAEAPUAAACJAwAAAAA=&#10;" fillcolor="#bfbfbf [2412]" strokecolor="#243f60 [1604]" strokeweight="2pt">
                    <v:textbox inset="0,0,0,0">
                      <w:txbxContent>
                        <w:p w:rsidR="00975796" w:rsidRPr="00036C43" w:rsidRDefault="00975796" w:rsidP="00CE53DE">
                          <w:pPr>
                            <w:pStyle w:val="NormalWeb"/>
                            <w:spacing w:before="0" w:beforeAutospacing="0" w:after="0" w:afterAutospacing="0" w:line="240" w:lineRule="exact"/>
                            <w:ind w:firstLine="202"/>
                            <w:jc w:val="center"/>
                          </w:pPr>
                          <w:r w:rsidRPr="00036C43">
                            <w:rPr>
                              <w:rFonts w:hint="eastAsia"/>
                              <w:color w:val="FF0000"/>
                              <w:kern w:val="2"/>
                            </w:rPr>
                            <w:t>pte_t</w:t>
                          </w:r>
                        </w:p>
                      </w:txbxContent>
                    </v:textbox>
                  </v:rect>
                </v:group>
                <v:group id="组合 1049" o:spid="_x0000_s1062" style="position:absolute;left:26276;top:6714;width:18859;height:10668" coordorigin="20332,381" coordsize="18859,10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Mp5PsQAAADdAAAADwAAAGRycy9kb3ducmV2LnhtbERPS2vCQBC+F/wPywi9&#10;1U1sKxqziogtPYjgA8TbkJ08MDsbstsk/vtuodDbfHzPSdeDqUVHrassK4gnEQjizOqKCwWX88fL&#10;HITzyBpry6TgQQ7Wq9FTiom2PR+pO/lChBB2CSoovW8SKV1WkkE3sQ1x4HLbGvQBtoXULfYh3NRy&#10;GkUzabDi0FBiQ9uSsvvp2yj47LHfvMa7bn/Pt4/b+f1w3cek1PN42CxBeBr8v/jP/aXD/OhtAb/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Mp5PsQAAADdAAAA&#10;DwAAAAAAAAAAAAAAAACqAgAAZHJzL2Rvd25yZXYueG1sUEsFBgAAAAAEAAQA+gAAAJsDAAAAAA==&#10;">
                  <v:rect id="矩形 936" o:spid="_x0000_s1063" style="position:absolute;left:20332;top:381;width:18860;height:10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NCU8UA&#10;AADcAAAADwAAAGRycy9kb3ducmV2LnhtbESPzWrDMBCE74G+g9hCb4mcNqSJG8WUQpNeAvmnx8Xa&#10;2MbWykiK4759VQj0OMzMN8wi600jOnK+sqxgPEpAEOdWV1woOB4+hzMQPiBrbCyTgh/ykC0fBgtM&#10;tb3xjrp9KESEsE9RQRlCm0rp85IM+pFtiaN3sc5giNIVUju8Rbhp5HOSTKXBiuNCiS19lJTX+6tR&#10;UIwnzWW72uyqjl6T+nz6ztdolXp67N/fQATqw3/43v7SCuYvU/g7E4+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0JTxQAAANwAAAAPAAAAAAAAAAAAAAAAAJgCAABkcnMv&#10;ZG93bnJldi54bWxQSwUGAAAAAAQABAD1AAAAigMAAAAA&#10;" fillcolor="#92d050" strokecolor="#243f60 [1604]" strokeweight="2pt"/>
                  <v:rect id="矩形 922" o:spid="_x0000_s1064" style="position:absolute;left:20516;top:1142;width:1836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Q5qcQA&#10;AADcAAAADwAAAGRycy9kb3ducmV2LnhtbESPQWuDQBSE74H8h+UFekvWipbWZpWQIJTcmqSH3F7d&#10;V5W6b8XdqP333UChx2FmvmG2xWw6MdLgWssKHjcRCOLK6pZrBZdzuX4G4Tyyxs4yKfghB0W+XGwx&#10;03bidxpPvhYBwi5DBY33fSalqxoy6Da2Jw7elx0M+iCHWuoBpwA3nYyj6EkabDksNNjTvqHq+3Qz&#10;CtKPsk+T3X6+XA/RJK98TPATlXpYzbtXEJ5m/x/+a79pBS9xDPcz4Qj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UOanEAAAA3AAAAA8AAAAAAAAAAAAAAAAAmAIAAGRycy9k&#10;b3ducmV2LnhtbFBLBQYAAAAABAAEAPUAAACJAwAAAAA=&#10;" filled="f" stroked="f" strokeweight="2pt">
                    <v:textbox inset="0,0,0,0">
                      <w:txbxContent>
                        <w:p w:rsidR="00975796" w:rsidRPr="00036C43" w:rsidRDefault="00975796" w:rsidP="00CE53DE">
                          <w:pPr>
                            <w:pStyle w:val="NormalWeb"/>
                            <w:spacing w:before="0" w:beforeAutospacing="0" w:after="0" w:afterAutospacing="0" w:line="240" w:lineRule="exact"/>
                            <w:rPr>
                              <w:b/>
                              <w:bCs/>
                              <w:color w:val="000000"/>
                            </w:rPr>
                          </w:pPr>
                          <w:r w:rsidRPr="00036C43">
                            <w:rPr>
                              <w:rFonts w:hint="eastAsia"/>
                              <w:b/>
                              <w:bCs/>
                              <w:color w:val="000000"/>
                            </w:rPr>
                            <w:t>struct task_struct *</w:t>
                          </w:r>
                          <w:r w:rsidRPr="00036C43">
                            <w:rPr>
                              <w:rFonts w:hint="eastAsia"/>
                              <w:b/>
                              <w:bCs/>
                              <w:color w:val="FF0000"/>
                            </w:rPr>
                            <w:t xml:space="preserve">pcb0 </w:t>
                          </w:r>
                        </w:p>
                      </w:txbxContent>
                    </v:textbox>
                  </v:rect>
                  <v:rect id="矩形 923" o:spid="_x0000_s1065" style="position:absolute;left:20800;top:4667;width:1778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wDBcUA&#10;AADcAAAADwAAAGRycy9kb3ducmV2LnhtbESPS2vDMBCE74X8B7GB3hq5MYTEiRJKINCeitMQyG2x&#10;1o/WWjmS6se/rwqFHoeZ+YbZHUbTip6cbywreF4kIIgLqxuuFFw+Tk9rED4ga2wtk4KJPBz2s4cd&#10;ZtoOnFN/DpWIEPYZKqhD6DIpfVGTQb+wHXH0SusMhihdJbXDIcJNK5dJspIGG44LNXZ0rKn4On8b&#10;BaUjsxqu6+M05PdP16a38t2+KfU4H1+2IAKN4T/8137VCjbLFH7PxCM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zAMFxQAAANwAAAAPAAAAAAAAAAAAAAAAAJgCAABkcnMv&#10;ZG93bnJldi54bWxQSwUGAAAAAAQABAD1AAAAigMAAAAA&#10;" fillcolor="#bfbfbf [2412]" strokecolor="#fde9d9 [665]" strokeweight="2pt">
                    <v:textbox inset="0,0,0,0">
                      <w:txbxContent>
                        <w:p w:rsidR="00975796" w:rsidRPr="00036C43" w:rsidRDefault="00975796" w:rsidP="00CE53DE">
                          <w:pPr>
                            <w:pStyle w:val="NormalWeb"/>
                            <w:spacing w:before="0" w:beforeAutospacing="0" w:after="0" w:afterAutospacing="0" w:line="240" w:lineRule="exact"/>
                            <w:ind w:firstLine="202"/>
                            <w:rPr>
                              <w:color w:val="000000" w:themeColor="text1"/>
                            </w:rPr>
                          </w:pPr>
                          <w:r w:rsidRPr="00036C43">
                            <w:rPr>
                              <w:rFonts w:hint="eastAsia"/>
                              <w:b/>
                              <w:bCs/>
                              <w:color w:val="000000"/>
                            </w:rPr>
                            <w:t>struct</w:t>
                          </w:r>
                          <w:r w:rsidRPr="00036C43">
                            <w:rPr>
                              <w:rFonts w:hint="eastAsia"/>
                              <w:b/>
                              <w:bCs/>
                              <w:color w:val="000000" w:themeColor="text1"/>
                            </w:rPr>
                            <w:t xml:space="preserve"> mm_struct </w:t>
                          </w:r>
                          <w:r w:rsidRPr="00036C43">
                            <w:rPr>
                              <w:rFonts w:hint="eastAsia"/>
                              <w:b/>
                              <w:bCs/>
                              <w:color w:val="FF0000"/>
                            </w:rPr>
                            <w:t>mm</w:t>
                          </w:r>
                        </w:p>
                      </w:txbxContent>
                    </v:textbox>
                  </v:rect>
                  <v:rect id="矩形 924" o:spid="_x0000_s1066" style="position:absolute;left:20800;top:7324;width:1778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QW6sYA&#10;AADcAAAADwAAAGRycy9kb3ducmV2LnhtbESPT2sCMRTE74V+h/AK3mpWsaVujaIVwRYv/jv09tw8&#10;N4ubl20Sdf32plDocZiZ3zCjSWtrcSEfKscKet0MBHHhdMWlgt128fwGIkRkjbVjUnCjAJPx48MI&#10;c+2uvKbLJpYiQTjkqMDE2ORShsKQxdB1DXHyjs5bjEn6UmqP1wS3texn2au0WHFaMNjQh6HitDlb&#10;BbPP+XK/Mn5Nx8P8a7CoXn7M6VupzlM7fQcRqY3/4b/2UisY9gfweyYd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QW6sYAAADcAAAADwAAAAAAAAAAAAAAAACYAgAAZHJz&#10;L2Rvd25yZXYueG1sUEsFBgAAAAAEAAQA9QAAAIsDAAAAAA==&#10;" fillcolor="#bfbfbf [2412]" strokecolor="#fde9d9 [665]" strokeweight="2pt">
                    <v:textbox>
                      <w:txbxContent>
                        <w:p w:rsidR="00975796" w:rsidRPr="00036C43" w:rsidRDefault="00975796" w:rsidP="00CE53DE">
                          <w:pPr>
                            <w:pStyle w:val="NormalWeb"/>
                            <w:spacing w:before="0" w:beforeAutospacing="0" w:after="0" w:afterAutospacing="0" w:line="240" w:lineRule="exact"/>
                            <w:ind w:firstLine="202"/>
                            <w:jc w:val="center"/>
                          </w:pPr>
                          <w:r w:rsidRPr="00036C43">
                            <w:rPr>
                              <w:b/>
                              <w:bCs/>
                              <w:color w:val="000000"/>
                            </w:rPr>
                            <w:t>…</w:t>
                          </w:r>
                        </w:p>
                      </w:txbxContent>
                    </v:textbox>
                  </v:rect>
                </v:group>
                <v:group id="组合 1080" o:spid="_x0000_s1067" style="position:absolute;left:1422;top:47053;width:44570;height:2945" coordorigin="2273,43866" coordsize="44570,2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SWo5xgAAAN0A&#10;AAAPAAAAAAAAAAAAAAAAAKoCAABkcnMvZG93bnJldi54bWxQSwUGAAAAAAQABAD6AAAAnQMAAAAA&#10;">
                  <v:rect id="矩形 987" o:spid="_x0000_s1068" style="position:absolute;left:2273;top:43931;width:1116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r5ksUA&#10;AADcAAAADwAAAGRycy9kb3ducmV2LnhtbESPwWrDMBBE74X8g9hAbo3sHlLHjWxKQqEQKCT2ocfF&#10;Wlum1spYquP8fVUo9DjMzBvmUC52EDNNvnesIN0mIIgbp3vuFNTV22MGwgdkjYNjUnAnD2Wxejhg&#10;rt2NLzRfQycihH2OCkwIYy6lbwxZ9Fs3EkevdZPFEOXUST3hLcLtIJ+SZCct9hwXDI50NNR8Xb+t&#10;gpHajyzdnT/7Sl4qM5/Ttj6lSm3Wy+sLiEBL+A//td+1gn32DL9n4hG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vmSxQAAANwAAAAPAAAAAAAAAAAAAAAAAJgCAABkcnMv&#10;ZG93bnJldi54bWxQSwUGAAAAAAQABAD1AAAAigMAAAAA&#10;" filled="f" strokecolor="#e36c0a [2409]" strokeweight="2pt">
                    <v:textbox inset="0,0,0,0">
                      <w:txbxContent>
                        <w:p w:rsidR="00975796" w:rsidRDefault="00975796" w:rsidP="00CE53DE">
                          <w:pPr>
                            <w:pStyle w:val="NormalWeb"/>
                            <w:spacing w:before="0" w:beforeAutospacing="0" w:after="0" w:afterAutospacing="0" w:line="240" w:lineRule="exact"/>
                          </w:pPr>
                          <w:r>
                            <w:rPr>
                              <w:rFonts w:hint="eastAsia"/>
                              <w:color w:val="FF0000"/>
                              <w:kern w:val="2"/>
                            </w:rPr>
                            <w:t xml:space="preserve">struct page </w:t>
                          </w:r>
                          <w:r w:rsidRPr="00056412">
                            <w:rPr>
                              <w:rFonts w:hint="eastAsia"/>
                              <w:color w:val="002060"/>
                              <w:kern w:val="2"/>
                            </w:rPr>
                            <w:t>p0</w:t>
                          </w:r>
                        </w:p>
                      </w:txbxContent>
                    </v:textbox>
                  </v:rect>
                  <v:rect id="矩形 1024" o:spid="_x0000_s1069" style="position:absolute;left:13415;top:43894;width:1116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LncsEA&#10;AADdAAAADwAAAGRycy9kb3ducmV2LnhtbERPTYvCMBC9C/6HMII3TSsiUo0iysKCsKD14HFopk2x&#10;mZQm1vrvzcLC3ubxPme7H2wjeup87VhBOk9AEBdO11wpuOVfszUIH5A1No5JwZs87Hfj0RYz7V58&#10;of4aKhFD2GeowITQZlL6wpBFP3ctceRK11kMEXaV1B2+Yrht5CJJVtJizbHBYEtHQ8Xj+rQKWip/&#10;1unqfK9zeclNf07L2ylVajoZDhsQgYbwL/5zf+s4P1ks4febeILc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S53LBAAAA3QAAAA8AAAAAAAAAAAAAAAAAmAIAAGRycy9kb3du&#10;cmV2LnhtbFBLBQYAAAAABAAEAPUAAACGAwAAAAA=&#10;" filled="f" strokecolor="#e36c0a [2409]" strokeweight="2pt">
                    <v:textbox inset="0,0,0,0">
                      <w:txbxContent>
                        <w:p w:rsidR="00975796" w:rsidRDefault="00975796" w:rsidP="00CE53DE">
                          <w:pPr>
                            <w:pStyle w:val="NormalWeb"/>
                            <w:spacing w:before="0" w:beforeAutospacing="0" w:after="0" w:afterAutospacing="0" w:line="240" w:lineRule="exact"/>
                          </w:pPr>
                          <w:r>
                            <w:rPr>
                              <w:rFonts w:hint="eastAsia"/>
                              <w:color w:val="FF0000"/>
                              <w:kern w:val="2"/>
                            </w:rPr>
                            <w:t xml:space="preserve">struct page </w:t>
                          </w:r>
                          <w:r>
                            <w:rPr>
                              <w:rFonts w:hint="eastAsia"/>
                              <w:color w:val="002060"/>
                              <w:kern w:val="2"/>
                            </w:rPr>
                            <w:t>p1</w:t>
                          </w:r>
                        </w:p>
                      </w:txbxContent>
                    </v:textbox>
                  </v:rect>
                  <v:rect id="矩形 1025" o:spid="_x0000_s1070" style="position:absolute;left:24529;top:43866;width:11157;height:2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5C6cEA&#10;AADdAAAADwAAAGRycy9kb3ducmV2LnhtbERPTYvCMBC9C/6HMII3TSsoUo0iysKCsKD14HFopk2x&#10;mZQm1vrvzcLC3ubxPme7H2wjeup87VhBOk9AEBdO11wpuOVfszUIH5A1No5JwZs87Hfj0RYz7V58&#10;of4aKhFD2GeowITQZlL6wpBFP3ctceRK11kMEXaV1B2+Yrht5CJJVtJizbHBYEtHQ8Xj+rQKWip/&#10;1unqfK9zeclNf07L2ylVajoZDhsQgYbwL/5zf+s4P1ks4febeILc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eQunBAAAA3QAAAA8AAAAAAAAAAAAAAAAAmAIAAGRycy9kb3du&#10;cmV2LnhtbFBLBQYAAAAABAAEAPUAAACGAwAAAAA=&#10;" filled="f" strokecolor="#e36c0a [2409]" strokeweight="2pt">
                    <v:textbox inset="0,0,0,0">
                      <w:txbxContent>
                        <w:p w:rsidR="00975796" w:rsidRDefault="00975796" w:rsidP="00CE53DE">
                          <w:pPr>
                            <w:pStyle w:val="NormalWeb"/>
                            <w:spacing w:before="0" w:beforeAutospacing="0" w:after="0" w:afterAutospacing="0" w:line="240" w:lineRule="exact"/>
                          </w:pPr>
                          <w:r>
                            <w:rPr>
                              <w:rFonts w:hint="eastAsia"/>
                              <w:color w:val="FF0000"/>
                              <w:kern w:val="2"/>
                            </w:rPr>
                            <w:t xml:space="preserve">struct page </w:t>
                          </w:r>
                          <w:r>
                            <w:rPr>
                              <w:rFonts w:hint="eastAsia"/>
                              <w:color w:val="002060"/>
                              <w:kern w:val="2"/>
                            </w:rPr>
                            <w:t>p2</w:t>
                          </w:r>
                        </w:p>
                      </w:txbxContent>
                    </v:textbox>
                  </v:rect>
                  <v:rect id="矩形 1026" o:spid="_x0000_s1071" style="position:absolute;left:35686;top:43866;width:11157;height:2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zcnsEA&#10;AADdAAAADwAAAGRycy9kb3ducmV2LnhtbERPTYvCMBC9L/gfwgje1rQeinSNIoogCILWwx6HZtoU&#10;m0lpYq3/3ggLe5vH+5zVZrStGKj3jWMF6TwBQVw63XCt4FYcvpcgfEDW2DomBS/ysFlPvlaYa/fk&#10;Cw3XUIsYwj5HBSaELpfSl4Ys+rnriCNXud5iiLCvpe7xGcNtKxdJkkmLDccGgx3tDJX368Mq6Kg6&#10;L9Ps9NsU8lKY4ZRWt32q1Gw6bn9ABBrDv/jPfdRxfrLI4PNNPEG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M3J7BAAAA3QAAAA8AAAAAAAAAAAAAAAAAmAIAAGRycy9kb3du&#10;cmV2LnhtbFBLBQYAAAAABAAEAPUAAACGAwAAAAA=&#10;" filled="f" strokecolor="#e36c0a [2409]" strokeweight="2pt">
                    <v:textbox inset="0,0,0,0">
                      <w:txbxContent>
                        <w:p w:rsidR="00975796" w:rsidRDefault="00975796" w:rsidP="00CE53DE">
                          <w:pPr>
                            <w:pStyle w:val="NormalWeb"/>
                            <w:spacing w:before="0" w:beforeAutospacing="0" w:after="0" w:afterAutospacing="0" w:line="240" w:lineRule="exact"/>
                          </w:pPr>
                          <w:r>
                            <w:rPr>
                              <w:rFonts w:hint="eastAsia"/>
                              <w:color w:val="FF0000"/>
                              <w:kern w:val="2"/>
                            </w:rPr>
                            <w:t xml:space="preserve">struct page </w:t>
                          </w:r>
                          <w:r>
                            <w:rPr>
                              <w:rFonts w:hint="eastAsia"/>
                              <w:color w:val="002060"/>
                              <w:kern w:val="2"/>
                            </w:rPr>
                            <w:t>p3</w:t>
                          </w:r>
                        </w:p>
                      </w:txbxContent>
                    </v:textbox>
                  </v:rect>
                </v:group>
                <v:shapetype id="_x0000_t32" coordsize="21600,21600" o:spt="32" o:oned="t" path="m,l21600,21600e" filled="f">
                  <v:path arrowok="t" fillok="f" o:connecttype="none"/>
                  <o:lock v:ext="edit" shapetype="t"/>
                </v:shapetype>
                <v:shape id="直接箭头连接符 1035" o:spid="_x0000_s1072" type="#_x0000_t32" style="position:absolute;left:22529;top:39498;width:14470;height:29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ZSocMAAADdAAAADwAAAGRycy9kb3ducmV2LnhtbERPS2sCMRC+F/wPYQRvNWulpWyNogWl&#10;x/oAPY6b6WbpZrIm0d39940g9DYf33Nmi87W4kY+VI4VTMYZCOLC6YpLBYf9+vkdRIjIGmvHpKCn&#10;AIv54GmGuXYtb+m2i6VIIRxyVGBibHIpQ2HIYhi7hjhxP85bjAn6UmqPbQq3tXzJsjdpseLUYLCh&#10;T0PF7+5qFVz6yXl17jfNd9tvjmblT8d2e1JqNOyWHyAidfFf/HB/6TQ/m77C/Zt0gp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0WUqHDAAAA3QAAAA8AAAAAAAAAAAAA&#10;AAAAoQIAAGRycy9kb3ducmV2LnhtbFBLBQYAAAAABAAEAPkAAACRAwAAAAA=&#10;" strokecolor="black [3040]" strokeweight="1.5pt">
                  <v:stroke endarrow="open"/>
                </v:shape>
                <v:shapetype id="_x0000_t33" coordsize="21600,21600" o:spt="33" o:oned="t" path="m,l21600,r,21600e" filled="f">
                  <v:stroke joinstyle="miter"/>
                  <v:path arrowok="t" fillok="f" o:connecttype="none"/>
                  <o:lock v:ext="edit" shapetype="t"/>
                </v:shapetype>
                <v:shape id="肘形连接符 1064" o:spid="_x0000_s1073" type="#_x0000_t33" style="position:absolute;left:5471;top:29656;width:8954;height:220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bZF8AAAADdAAAADwAAAGRycy9kb3ducmV2LnhtbERPy6rCMBDdX/AfwgjublNF5FKNooLi&#10;1geIu6EZ22ozKUnU6tcbQbi7OZznTGatqcWdnK8sK+gnKQji3OqKCwWH/er3D4QPyBpry6TgSR5m&#10;087PBDNtH7yl+y4UIoawz1BBGUKTSenzkgz6xDbEkTtbZzBE6AqpHT5iuKnlIE1H0mDFsaHEhpYl&#10;5dfdzShondlcjjh4HYoFzs8n9xyuTaVUr9vOxyACteFf/HVvdJyfjobw+SaeIK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MW2RfAAAAA3QAAAA8AAAAAAAAAAAAAAAAA&#10;oQIAAGRycy9kb3ducmV2LnhtbFBLBQYAAAAABAAEAPkAAACOAwAAAAA=&#10;" strokecolor="black [3040]" strokeweight="1.5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067" o:spid="_x0000_s1074" type="#_x0000_t34" style="position:absolute;left:-692;top:9288;width:15983;height:487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tm7MUAAADdAAAADwAAAGRycy9kb3ducmV2LnhtbESPQW/CMAyF75P4D5GRdhspTCpbIa0Q&#10;EtJO26Db3WtMW2ickmRQ/v2ChLSbrffe5+dlMZhOnMn51rKC6SQBQVxZ3XKt4KvcPL2A8AFZY2eZ&#10;FFzJQ5GPHpaYaXvhLZ13oRYRwj5DBU0IfSalrxoy6Ce2J47a3jqDIa6ultrhJcJNJ2dJkkqDLccL&#10;Dfa0bqg67n5NpMjnD119vh7c9du58vRepz+nlVKP42G1ABFoCP/me/pNx/pJOofbN3EEm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Ttm7MUAAADdAAAADwAAAAAAAAAA&#10;AAAAAAChAgAAZHJzL2Rvd25yZXYueG1sUEsFBgAAAAAEAAQA+QAAAJMDAAAAAA==&#10;" adj="2819" strokecolor="black [3040]" strokeweight="1.5pt">
                  <v:stroke endarrow="open"/>
                </v:shape>
                <v:shape id="肘形连接符 1069" o:spid="_x0000_s1075" type="#_x0000_t33" style="position:absolute;left:6905;top:19616;width:2035;height:585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L638MAAADdAAAADwAAAGRycy9kb3ducmV2LnhtbERPS2vCQBC+C/6HZYReRDcWkTa6ighC&#10;oZea2ENvQ3aaDc3Ohuzm4b/vCoK3+fieszuMthY9tb5yrGC1TEAQF05XXCq45ufFGwgfkDXWjknB&#10;jTwc9tPJDlPtBr5Qn4VSxBD2KSowITSplL4wZNEvXUMcuV/XWgwRtqXULQ4x3NbyNUk20mLFscFg&#10;QydDxV/WWQVfF7oNZh7Wn99d3v90fPJHlyn1MhuPWxCBxvAUP9wfOs5PNu9w/yaeIP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3C+t/DAAAA3QAAAA8AAAAAAAAAAAAA&#10;AAAAoQIAAGRycy9kb3ducmV2LnhtbFBLBQYAAAAABAAEAPkAAACRAwAAAAA=&#10;" strokecolor="black [3040]" strokeweight="1.5pt">
                  <v:stroke endarrow="open"/>
                </v:shape>
                <v:shape id="肘形连接符 1070" o:spid="_x0000_s1076" type="#_x0000_t33" style="position:absolute;left:24940;top:23561;width:11678;height:207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qnFsQAAADdAAAADwAAAGRycy9kb3ducmV2LnhtbESPwU7DQAxE70j8w8qVuNHd5tCg0G3V&#10;IoF6KqLwAVbWJFGz3pA1bfr3+FCJm60ZzzyvNlPszZnG3CX2sJg7MMR1Ch03Hr4+Xx+fwGRBDtgn&#10;Jg9XyrBZ39+tsArpwh90PkpjNIRzhR5akaGyNtctRczzNBCr9p3GiKLr2Ngw4kXDY28L55Y2Ysfa&#10;0OJALy3Vp+Nv9ICOi7eyOTnpluX7VXa4Lw4/3j/Mpu0zGKFJ/s23631QfFcqv36jI9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uqcWxAAAAN0AAAAPAAAAAAAAAAAA&#10;AAAAAKECAABkcnMvZG93bnJldi54bWxQSwUGAAAAAAQABAD5AAAAkgMAAAAA&#10;" strokecolor="black [3040]" strokeweight="1.5pt">
                  <v:stroke endarrow="open"/>
                </v:shape>
                <v:shape id="肘形连接符 1073" o:spid="_x0000_s1077" type="#_x0000_t33" style="position:absolute;left:31790;top:24829;width:2225;height:743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GLTMQAAADdAAAADwAAAGRycy9kb3ducmV2LnhtbERPTWvCQBC9F/oflin0VjcaayW6SrEE&#10;6qGKVvE6ZKdJMDsbdrcx/nu3IPQ2j/c582VvGtGR87VlBcNBAoK4sLrmUsHhO3+ZgvABWWNjmRRc&#10;ycNy8fgwx0zbC++o24dSxBD2GSqoQmgzKX1RkUE/sC1x5H6sMxgidKXUDi8x3DRylCQTabDm2FBh&#10;S6uKivP+1yiwx+PafI1Tt8033eumPafDj/yk1PNT/z4DEagP/+K7+1PH+clbCn/fxB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AYtMxAAAAN0AAAAPAAAAAAAAAAAA&#10;AAAAAKECAABkcnMvZG93bnJldi54bWxQSwUGAAAAAAQABAD5AAAAkgMAAAAA&#10;" strokecolor="black [3040]" strokeweight="1.5pt">
                  <v:stroke endarrow="open"/>
                </v:shape>
                <v:shape id="肘形连接符 1075" o:spid="_x0000_s1078" type="#_x0000_t33" style="position:absolute;left:6783;top:32349;width:1955;height:457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ZmB8MAAADdAAAADwAAAGRycy9kb3ducmV2LnhtbERPS2sCMRC+F/wPYQQvRbOWVmU1iggF&#10;oZe66sHbsBk3i5vJssk+/PdNodDbfHzP2ewGW4mOGl86VjCfJSCIc6dLLhRczp/TFQgfkDVWjknB&#10;kzzstqOXDaba9XyiLguFiCHsU1RgQqhTKX1uyKKfuZo4cnfXWAwRNoXUDfYx3FbyLUkW0mLJscFg&#10;TQdD+SNrrYLvEz178xrev67tubu1fPB7lyk1GQ/7NYhAQ/gX/7mPOs5Plh/w+008QW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lWZgfDAAAA3QAAAA8AAAAAAAAAAAAA&#10;AAAAoQIAAGRycy9kb3ducmV2LnhtbFBLBQYAAAAABAAEAPkAAACRAwAAAAA=&#10;" strokecolor="black [3040]" strokeweight="1.5pt">
                  <v:stroke endarrow="open"/>
                </v:shape>
                <v:shape id="肘形连接符 1076" o:spid="_x0000_s1079" type="#_x0000_t33" style="position:absolute;left:30046;top:35616;width:6953;height:208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a+cEAAADdAAAADwAAAGRycy9kb3ducmV2LnhtbERPzWrCQBC+F/oOyxS81V1zSCR1lVpQ&#10;PLWofYAhO02C2dk0O2p8+25B8DYf3+8sVqPv1IWG2Aa2MJsaUMRVcC3XFr6Pm9c5qCjIDrvAZOFG&#10;EVbL56cFli5ceU+Xg9QqhXAs0UIj0pdax6ohj3EaeuLE/YTBoyQ41NoNeE3hvtOZMbn22HJqaLCn&#10;j4aq0+HsLaDhbFvUJyNtXnzdZI277PPX2snL+P4GSmiUh/ju3rk03xQ5/H+TTtDL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H5r5wQAAAN0AAAAPAAAAAAAAAAAAAAAA&#10;AKECAABkcnMvZG93bnJldi54bWxQSwUGAAAAAAQABAD5AAAAjwMAAAAA&#10;" strokecolor="black [3040]" strokeweight="1.5pt">
                  <v:stroke endarrow="open"/>
                </v:shape>
                <v:roundrect id="圆角矩形 1077" o:spid="_x0000_s1080" style="position:absolute;left:32331;top:962;width:12195;height:3505;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ysz8MA&#10;AADdAAAADwAAAGRycy9kb3ducmV2LnhtbERPTWsCMRC9F/ofwhS8lJq0h1VWoyylQj2I1ep92IzZ&#10;xc1k2aTu+u+NIPQ2j/c58+XgGnGhLtSeNbyPFQji0puarYbD7+ptCiJEZIONZ9JwpQDLxfPTHHPj&#10;e97RZR+tSCEcctRQxdjmUoayIodh7FvixJ185zAm2FlpOuxTuGvkh1KZdFhzaqiwpc+KyvP+z2mY&#10;Fqvt66bP1LrA9TFzW3v4+rFaj16GYgYi0hD/xQ/3t0nz1WQC92/SC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ysz8MAAADdAAAADwAAAAAAAAAAAAAAAACYAgAAZHJzL2Rv&#10;d25yZXYueG1sUEsFBgAAAAAEAAQA9QAAAIgDAAAAAA==&#10;" fillcolor="#92cddc [1944]" strokecolor="red" strokeweight="2pt">
                  <v:textbox inset="2mm,0,0,0">
                    <w:txbxContent>
                      <w:p w:rsidR="00975796" w:rsidRPr="007838CF" w:rsidRDefault="00975796" w:rsidP="00CE53DE">
                        <w:pPr>
                          <w:ind w:firstLineChars="0" w:firstLine="0"/>
                          <w:jc w:val="left"/>
                          <w:rPr>
                            <w:b/>
                            <w:color w:val="1D1B11" w:themeColor="background2" w:themeShade="1A"/>
                          </w:rPr>
                        </w:pPr>
                        <w:r w:rsidRPr="00D176F2">
                          <w:rPr>
                            <w:rFonts w:hint="eastAsia"/>
                            <w:b/>
                            <w:color w:val="C00000"/>
                          </w:rPr>
                          <w:t>virt_to_phys</w:t>
                        </w:r>
                        <w:r w:rsidRPr="007838CF">
                          <w:rPr>
                            <w:rFonts w:hint="eastAsia"/>
                            <w:b/>
                            <w:color w:val="1D1B11" w:themeColor="background2" w:themeShade="1A"/>
                          </w:rPr>
                          <w:t>(va)</w:t>
                        </w:r>
                      </w:p>
                      <w:p w:rsidR="00975796" w:rsidRPr="007838CF" w:rsidRDefault="00975796" w:rsidP="00CE53DE">
                        <w:pPr>
                          <w:ind w:firstLineChars="0" w:firstLine="0"/>
                          <w:jc w:val="left"/>
                          <w:rPr>
                            <w:b/>
                          </w:rPr>
                        </w:pPr>
                      </w:p>
                    </w:txbxContent>
                  </v:textbox>
                </v:roundrect>
                <v:group id="组合 1082" o:spid="_x0000_s1081" style="position:absolute;left:5784;top:6714;width:18853;height:10668" coordorigin="34564,935" coordsize="18853,10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3XUdXCAAAA3QAAAA8A&#10;AAAAAAAAAAAAAAAAqgIAAGRycy9kb3ducmV2LnhtbFBLBQYAAAAABAAEAPoAAACZAwAAAAA=&#10;">
                  <v:rect id="矩形 1051" o:spid="_x0000_s1082" style="position:absolute;left:34564;top:935;width:18854;height:10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9ZHsMA&#10;AADdAAAADwAAAGRycy9kb3ducmV2LnhtbERPTWvCQBC9F/oflin0VncjrZXoGkrBthdBrYrHITsm&#10;wexsyG6T9N+7guBtHu9z5tlga9FR6yvHGpKRAkGcO1NxoWH3u3yZgvAB2WDtmDT8k4ds8fgwx9S4&#10;njfUbUMhYgj7FDWUITSplD4vyaIfuYY4cifXWgwRtoU0LfYx3NZyrNREWqw4NpTY0GdJ+Xn7ZzUU&#10;yWt9Wn+tNlVH7+p82B/zb3RaPz8NHzMQgYZwF9/cPybOV28JXL+JJ8jF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9ZHsMAAADdAAAADwAAAAAAAAAAAAAAAACYAgAAZHJzL2Rv&#10;d25yZXYueG1sUEsFBgAAAAAEAAQA9QAAAIgDAAAAAA==&#10;" fillcolor="#92d050" strokecolor="#243f60 [1604]" strokeweight="2pt">
                    <v:textbox>
                      <w:txbxContent>
                        <w:p w:rsidR="00975796" w:rsidRDefault="00975796" w:rsidP="00CE53DE">
                          <w:pPr>
                            <w:ind w:firstLine="480"/>
                            <w:rPr>
                              <w:rFonts w:eastAsia="Times New Roman"/>
                            </w:rPr>
                          </w:pPr>
                        </w:p>
                      </w:txbxContent>
                    </v:textbox>
                  </v:rect>
                  <v:rect id="矩形 1053" o:spid="_x0000_s1083" style="position:absolute;left:35039;top:5468;width:17776;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kEsIA&#10;AADdAAAADwAAAGRycy9kb3ducmV2LnhtbERPS4vCMBC+C/sfwix403SVFalGWYQFPYkPBG9DM31o&#10;M+km0dZ/vxEEb/PxPWe+7Ewt7uR8ZVnB1zABQZxZXXGh4Hj4HUxB+ICssbZMCh7kYbn46M0x1bbl&#10;Hd33oRAxhH2KCsoQmlRKn5Vk0A9tQxy53DqDIUJXSO2wjeGmlqMkmUiDFceGEhtalZRd9zejIHdk&#10;Ju1punq0u7+Lq8fnfGs3SvU/u58ZiEBdeItf7rWO85PvMTy/iS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XKQSwgAAAN0AAAAPAAAAAAAAAAAAAAAAAJgCAABkcnMvZG93&#10;bnJldi54bWxQSwUGAAAAAAQABAD1AAAAhwMAAAAA&#10;" fillcolor="#bfbfbf [2412]" strokecolor="#fde9d9 [665]" strokeweight="2pt">
                    <v:textbox inset="0,0,0,0">
                      <w:txbxContent>
                        <w:p w:rsidR="00975796" w:rsidRDefault="00975796" w:rsidP="00CE53DE">
                          <w:pPr>
                            <w:pStyle w:val="NormalWeb"/>
                            <w:spacing w:before="0" w:beforeAutospacing="0" w:after="0" w:afterAutospacing="0" w:line="240" w:lineRule="exact"/>
                            <w:ind w:firstLine="202"/>
                          </w:pPr>
                          <w:r>
                            <w:rPr>
                              <w:rFonts w:hint="eastAsia"/>
                              <w:b/>
                              <w:bCs/>
                              <w:color w:val="000000"/>
                            </w:rPr>
                            <w:t xml:space="preserve">struct mm_struct </w:t>
                          </w:r>
                          <w:r>
                            <w:rPr>
                              <w:rFonts w:hint="eastAsia"/>
                              <w:b/>
                              <w:bCs/>
                              <w:color w:val="FF0000"/>
                            </w:rPr>
                            <w:t>mm</w:t>
                          </w:r>
                        </w:p>
                      </w:txbxContent>
                    </v:textbox>
                  </v:rect>
                  <v:rect id="矩形 1054" o:spid="_x0000_s1084" style="position:absolute;left:35039;top:8125;width:17776;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2hCsQA&#10;AADdAAAADwAAAGRycy9kb3ducmV2LnhtbERPTWsCMRC9F/ofwgi91axFpaxGsRXBihetHryNm3Gz&#10;uJlsk1TXf2+EQm/zeJ8znra2FhfyoXKsoNfNQBAXTldcKth9L17fQYSIrLF2TApuFGA6eX4aY67d&#10;lTd02cZSpBAOOSowMTa5lKEwZDF0XUOcuJPzFmOCvpTa4zWF21q+ZdlQWqw4NRhs6NNQcd7+WgUf&#10;X/Plfm38hk7H+aq/qAY/5nxQ6qXTzkYgIrXxX/znXuo0Pxv04fFNOkF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toQrEAAAA3QAAAA8AAAAAAAAAAAAAAAAAmAIAAGRycy9k&#10;b3ducmV2LnhtbFBLBQYAAAAABAAEAPUAAACJAwAAAAA=&#10;" fillcolor="#bfbfbf [2412]" strokecolor="#fde9d9 [665]" strokeweight="2pt">
                    <v:textbox>
                      <w:txbxContent>
                        <w:p w:rsidR="00975796" w:rsidRDefault="00975796" w:rsidP="00CE53DE">
                          <w:pPr>
                            <w:pStyle w:val="NormalWeb"/>
                            <w:spacing w:before="0" w:beforeAutospacing="0" w:after="0" w:afterAutospacing="0" w:line="240" w:lineRule="exact"/>
                            <w:ind w:firstLine="202"/>
                            <w:jc w:val="center"/>
                          </w:pPr>
                          <w:r>
                            <w:rPr>
                              <w:rFonts w:hint="eastAsia"/>
                              <w:b/>
                              <w:bCs/>
                              <w:color w:val="000000"/>
                            </w:rPr>
                            <w:t>…</w:t>
                          </w:r>
                        </w:p>
                      </w:txbxContent>
                    </v:textbox>
                  </v:rect>
                  <v:rect id="矩形 1052" o:spid="_x0000_s1085" style="position:absolute;left:34755;top:1943;width:1836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cz1sEA&#10;AADdAAAADwAAAGRycy9kb3ducmV2LnhtbERPTYvCMBC9C/sfwix402TFinSNIi6C7E2tB2+zzdgW&#10;m0lpoq3/fiMI3ubxPmex6m0t7tT6yrGGr7ECQZw7U3GhITtuR3MQPiAbrB2Thgd5WC0/BgtMjet4&#10;T/dDKEQMYZ+ihjKEJpXS5yVZ9GPXEEfu4lqLIcK2kKbFLobbWk6UmkmLFceGEhvalJRfDzerITlt&#10;m2S63vTZ+Ud18sy/U/xDrYef/fobRKA+vMUv987E+SqZwPObeIJ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HM9bBAAAA3QAAAA8AAAAAAAAAAAAAAAAAmAIAAGRycy9kb3du&#10;cmV2LnhtbFBLBQYAAAAABAAEAPUAAACGAwAAAAA=&#10;" filled="f" stroked="f" strokeweight="2pt">
                    <v:textbox inset="0,0,0,0">
                      <w:txbxContent>
                        <w:p w:rsidR="00975796" w:rsidRDefault="00975796" w:rsidP="00CE53DE">
                          <w:pPr>
                            <w:pStyle w:val="NormalWeb"/>
                            <w:spacing w:before="0" w:beforeAutospacing="0" w:after="0" w:afterAutospacing="0" w:line="240" w:lineRule="exact"/>
                          </w:pPr>
                          <w:r>
                            <w:rPr>
                              <w:rFonts w:hint="eastAsia"/>
                              <w:b/>
                              <w:bCs/>
                              <w:color w:val="000000"/>
                            </w:rPr>
                            <w:t>struct task_struct *</w:t>
                          </w:r>
                          <w:r>
                            <w:rPr>
                              <w:rFonts w:hint="eastAsia"/>
                              <w:b/>
                              <w:bCs/>
                              <w:color w:val="FF0000"/>
                            </w:rPr>
                            <w:t xml:space="preserve">pcb1 </w:t>
                          </w:r>
                        </w:p>
                      </w:txbxContent>
                    </v:textbox>
                  </v:rect>
                </v:group>
                <v:shape id="直接箭头连接符 1081" o:spid="_x0000_s1086" type="#_x0000_t32" style="position:absolute;left:18144;top:45250;width:4385;height:183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KdRcMAAADdAAAADwAAAGRycy9kb3ducmV2LnhtbERPTWvCQBC9F/oflil4q5v0IBJdgxEq&#10;PVZb0OOYnWZDs7Pp7tYk/94VCr3N433OuhxtJ67kQ+tYQT7PQBDXTrfcKPj8eH1egggRWWPnmBRM&#10;FKDcPD6ssdBu4ANdj7ERKYRDgQpMjH0hZagNWQxz1xMn7st5izFB30jtcUjhtpMvWbaQFltODQZ7&#10;2hmqv4+/VsHPlF+qy7Tv34dpfzKVP5+Gw1mp2dO4XYGINMZ/8Z/7Taf52TKH+zfpBL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SnUXDAAAA3QAAAA8AAAAAAAAAAAAA&#10;AAAAoQIAAGRycy9kb3ducmV2LnhtbFBLBQYAAAAABAAEAPkAAACRAwAAAAA=&#10;" strokecolor="black [3040]" strokeweight="1.5pt">
                  <v:stroke endarrow="open"/>
                </v:shape>
                <v:roundrect id="圆角矩形 1083" o:spid="_x0000_s1087" style="position:absolute;left:565;top:962;width:18344;height:27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vb28EA&#10;AADdAAAADwAAAGRycy9kb3ducmV2LnhtbERPzYrCMBC+C75DGMGbprqLdKtRRHDxsoLWBxia2abY&#10;TEoTa/XpNwuCt/n4fme16W0tOmp95VjBbJqAIC6crrhUcMn3kxSED8gaa8ek4EEeNuvhYIWZdnc+&#10;UXcOpYgh7DNUYEJoMil9Yciin7qGOHK/rrUYImxLqVu8x3Bby3mSLKTFimODwYZ2horr+WYVfJtn&#10;8XN9pl1uDvniU+f18YtnSo1H/XYJIlAf3uKX+6Dj/CT9gP9v4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b29vBAAAA3QAAAA8AAAAAAAAAAAAAAAAAmAIAAGRycy9kb3du&#10;cmV2LnhtbFBLBQYAAAAABAAEAPUAAACGAwAAAAA=&#10;" fillcolor="yellow" strokecolor="red" strokeweight=".25pt">
                  <v:textbox inset="2mm,0,0,0">
                    <w:txbxContent>
                      <w:p w:rsidR="00975796" w:rsidRPr="00657E16" w:rsidRDefault="00975796" w:rsidP="00CE53DE">
                        <w:pPr>
                          <w:ind w:firstLineChars="0" w:firstLine="0"/>
                          <w:jc w:val="left"/>
                          <w:rPr>
                            <w:b/>
                            <w:color w:val="C00000"/>
                          </w:rPr>
                        </w:pPr>
                        <w:r w:rsidRPr="00657E16">
                          <w:rPr>
                            <w:rFonts w:hint="eastAsia"/>
                            <w:b/>
                            <w:color w:val="0D0D0D" w:themeColor="text1" w:themeTint="F2"/>
                          </w:rPr>
                          <w:t>pgd_offset</w:t>
                        </w:r>
                        <w:r w:rsidRPr="00657E16">
                          <w:rPr>
                            <w:rFonts w:hint="eastAsia"/>
                            <w:b/>
                            <w:color w:val="C00000"/>
                          </w:rPr>
                          <w:t>(pcb0-&gt;mm, va)</w:t>
                        </w:r>
                      </w:p>
                      <w:p w:rsidR="00975796" w:rsidRDefault="00975796" w:rsidP="00CE53DE">
                        <w:pPr>
                          <w:pStyle w:val="NormalWeb"/>
                          <w:spacing w:before="0" w:beforeAutospacing="0" w:after="0" w:afterAutospacing="0" w:line="400" w:lineRule="exact"/>
                          <w:ind w:firstLine="202"/>
                        </w:pPr>
                      </w:p>
                    </w:txbxContent>
                  </v:textbox>
                </v:roundrect>
                <v:roundrect id="圆角矩形 1084" o:spid="_x0000_s1088" style="position:absolute;left:10850;top:22177;width:14090;height:27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Dr8MA&#10;AADdAAAADwAAAGRycy9kb3ducmV2LnhtbERPzWrCQBC+F/oOyxR6q5sUCTG6ShEqXizU+ABDdpoN&#10;ZmdDdk1inr4rFHqbj+93NrvJtmKg3jeOFaSLBARx5XTDtYJL+fmWg/ABWWPrmBTcycNu+/y0wUK7&#10;kb9pOIdaxBD2BSowIXSFlL4yZNEvXEccuR/XWwwR9rXUPY4x3LbyPUkyabHh2GCwo72h6nq+WQUH&#10;M1en65wPpTmW2VKX7deKU6VeX6aPNYhAU/gX/7mPOs5P8iU8vokn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JDr8MAAADdAAAADwAAAAAAAAAAAAAAAACYAgAAZHJzL2Rv&#10;d25yZXYueG1sUEsFBgAAAAAEAAQA9QAAAIgDAAAAAA==&#10;" fillcolor="yellow" strokecolor="red" strokeweight=".25pt">
                  <v:textbox inset="2mm,0,0,0">
                    <w:txbxContent>
                      <w:p w:rsidR="00975796" w:rsidRPr="00657E16" w:rsidRDefault="00975796" w:rsidP="00CE53DE">
                        <w:pPr>
                          <w:ind w:firstLineChars="0" w:firstLine="0"/>
                          <w:jc w:val="left"/>
                          <w:rPr>
                            <w:b/>
                            <w:color w:val="C00000"/>
                          </w:rPr>
                        </w:pPr>
                        <w:r w:rsidRPr="00657E16">
                          <w:rPr>
                            <w:rFonts w:hint="eastAsia"/>
                            <w:b/>
                            <w:color w:val="000000" w:themeColor="text1"/>
                          </w:rPr>
                          <w:t>pud_offset</w:t>
                        </w:r>
                        <w:r w:rsidRPr="00657E16">
                          <w:rPr>
                            <w:rFonts w:hint="eastAsia"/>
                            <w:b/>
                            <w:color w:val="C00000"/>
                          </w:rPr>
                          <w:t>(pgd, va)</w:t>
                        </w:r>
                      </w:p>
                      <w:p w:rsidR="00975796" w:rsidRPr="00657E16" w:rsidRDefault="00975796" w:rsidP="00CE53DE">
                        <w:pPr>
                          <w:pStyle w:val="NormalWeb"/>
                          <w:spacing w:before="0" w:beforeAutospacing="0" w:after="0" w:afterAutospacing="0" w:line="400" w:lineRule="exact"/>
                          <w:ind w:firstLine="202"/>
                          <w:rPr>
                            <w:color w:val="C00000"/>
                          </w:rPr>
                        </w:pPr>
                      </w:p>
                    </w:txbxContent>
                  </v:textbox>
                </v:roundrect>
                <v:roundrect id="圆角矩形 1085" o:spid="_x0000_s1089" style="position:absolute;left:14425;top:28271;width:14763;height:276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7mNMEA&#10;AADdAAAADwAAAGRycy9kb3ducmV2LnhtbERPzYrCMBC+C75DGMGbpsqudKtRRHDxsoLWBxia2abY&#10;TEoTa/XpNwuCt/n4fme16W0tOmp95VjBbJqAIC6crrhUcMn3kxSED8gaa8ek4EEeNuvhYIWZdnc+&#10;UXcOpYgh7DNUYEJoMil9Yciin7qGOHK/rrUYImxLqVu8x3Bby3mSLKTFimODwYZ2horr+WYVfJtn&#10;8XN9pl1uDvniQ+f18YtnSo1H/XYJIlAf3uKX+6Dj/CT9hP9v4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jTBAAAA3QAAAA8AAAAAAAAAAAAAAAAAmAIAAGRycy9kb3du&#10;cmV2LnhtbFBLBQYAAAAABAAEAPUAAACGAwAAAAA=&#10;" fillcolor="yellow" strokecolor="red" strokeweight=".25pt">
                  <v:textbox inset="2mm,0,0,0">
                    <w:txbxContent>
                      <w:p w:rsidR="00975796" w:rsidRPr="00657E16" w:rsidRDefault="00975796" w:rsidP="00CE53DE">
                        <w:pPr>
                          <w:ind w:firstLineChars="0" w:firstLine="0"/>
                          <w:jc w:val="left"/>
                          <w:rPr>
                            <w:b/>
                            <w:color w:val="C00000"/>
                          </w:rPr>
                        </w:pPr>
                        <w:r w:rsidRPr="00657E16">
                          <w:rPr>
                            <w:rFonts w:hint="eastAsia"/>
                            <w:b/>
                            <w:color w:val="000000" w:themeColor="text1"/>
                          </w:rPr>
                          <w:t>pmd_offset</w:t>
                        </w:r>
                        <w:r w:rsidRPr="00657E16">
                          <w:rPr>
                            <w:rFonts w:hint="eastAsia"/>
                            <w:b/>
                            <w:color w:val="C00000"/>
                          </w:rPr>
                          <w:t>(pud, va)</w:t>
                        </w:r>
                      </w:p>
                      <w:p w:rsidR="00975796" w:rsidRDefault="00975796" w:rsidP="00CE53DE">
                        <w:pPr>
                          <w:pStyle w:val="NormalWeb"/>
                          <w:spacing w:before="0" w:beforeAutospacing="0" w:after="0" w:afterAutospacing="0" w:line="400" w:lineRule="exact"/>
                          <w:ind w:firstLine="202"/>
                        </w:pPr>
                      </w:p>
                    </w:txbxContent>
                  </v:textbox>
                </v:roundrect>
                <v:roundrect id="圆角矩形 1086" o:spid="_x0000_s1090" style="position:absolute;left:10050;top:34232;width:19996;height:276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x4Q8IA&#10;AADdAAAADwAAAGRycy9kb3ducmV2LnhtbERPzWqDQBC+F/oOyxR6a9aEINZmE0ohwUsD1T7A4E5d&#10;iTsr7kaNT98tBHqbj+93dofZdmKkwbeOFaxXCQji2umWGwXf1fElA+EDssbOMSm4kYfD/vFhh7l2&#10;E3/RWIZGxBD2OSowIfS5lL42ZNGvXE8cuR83WAwRDo3UA04x3HZykySptNhybDDY04eh+lJerYKT&#10;WerPy5KNlSmqdKur7vzKa6Wen+b3NxCB5vAvvrsLHecnWQp/38QT5P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bHhDwgAAAN0AAAAPAAAAAAAAAAAAAAAAAJgCAABkcnMvZG93&#10;bnJldi54bWxQSwUGAAAAAAQABAD1AAAAhwMAAAAA&#10;" fillcolor="yellow" strokecolor="red" strokeweight=".25pt">
                  <v:textbox inset="2mm,0,0,0">
                    <w:txbxContent>
                      <w:p w:rsidR="00975796" w:rsidRPr="000872D2" w:rsidRDefault="00975796" w:rsidP="00CE53DE">
                        <w:pPr>
                          <w:ind w:firstLineChars="0" w:firstLine="0"/>
                          <w:jc w:val="left"/>
                          <w:rPr>
                            <w:b/>
                          </w:rPr>
                        </w:pPr>
                        <w:r w:rsidRPr="009D172D">
                          <w:rPr>
                            <w:b/>
                            <w:color w:val="000000" w:themeColor="text1"/>
                          </w:rPr>
                          <w:t>pte_offset_kernel</w:t>
                        </w:r>
                        <w:r w:rsidRPr="009D172D">
                          <w:rPr>
                            <w:rFonts w:hint="eastAsia"/>
                            <w:b/>
                            <w:color w:val="000000" w:themeColor="text1"/>
                          </w:rPr>
                          <w:t xml:space="preserve"> </w:t>
                        </w:r>
                        <w:r w:rsidRPr="009D172D">
                          <w:rPr>
                            <w:rFonts w:hint="eastAsia"/>
                            <w:b/>
                            <w:color w:val="C00000"/>
                          </w:rPr>
                          <w:t>(pmd, va)</w:t>
                        </w:r>
                      </w:p>
                      <w:p w:rsidR="00975796" w:rsidRDefault="00975796" w:rsidP="00CE53DE">
                        <w:pPr>
                          <w:pStyle w:val="NormalWeb"/>
                          <w:spacing w:before="0" w:beforeAutospacing="0" w:after="0" w:afterAutospacing="0" w:line="400" w:lineRule="exact"/>
                          <w:ind w:firstLine="202"/>
                        </w:pPr>
                      </w:p>
                    </w:txbxContent>
                  </v:textbox>
                </v:roundrect>
                <v:roundrect id="圆角矩形 1087" o:spid="_x0000_s1091" style="position:absolute;left:3384;top:42481;width:38290;height:276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d2MEA&#10;AADdAAAADwAAAGRycy9kb3ducmV2LnhtbERPzYrCMBC+C75DGMGbpsqi3WoUEVy87ILWBxia2abY&#10;TEoTa/XpN4Kwt/n4fme97W0tOmp95VjBbJqAIC6crrhUcMkPkxSED8gaa8ek4EEetpvhYI2Zdnc+&#10;UXcOpYgh7DNUYEJoMil9Yciin7qGOHK/rrUYImxLqVu8x3Bby3mSLKTFimODwYb2horr+WYVfJln&#10;8X19pl1ujvniQ+f1zyfPlBqP+t0KRKA+/Ivf7qOO85N0Ca9v4gl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g3djBAAAA3QAAAA8AAAAAAAAAAAAAAAAAmAIAAGRycy9kb3du&#10;cmV2LnhtbFBLBQYAAAAABAAEAPUAAACGAwAAAAA=&#10;" fillcolor="yellow" strokecolor="red" strokeweight=".25pt">
                  <v:textbox inset="2mm,0,0,0">
                    <w:txbxContent>
                      <w:p w:rsidR="00975796" w:rsidRPr="00657E16" w:rsidRDefault="00975796" w:rsidP="00CE53DE">
                        <w:pPr>
                          <w:ind w:firstLineChars="0" w:firstLine="0"/>
                          <w:jc w:val="left"/>
                          <w:rPr>
                            <w:color w:val="C00000"/>
                          </w:rPr>
                        </w:pPr>
                        <w:r w:rsidRPr="00657E16">
                          <w:rPr>
                            <w:b/>
                            <w:bCs/>
                            <w:color w:val="C00000"/>
                          </w:rPr>
                          <w:t>(</w:t>
                        </w:r>
                        <w:r w:rsidRPr="00657E16">
                          <w:rPr>
                            <w:b/>
                            <w:bCs/>
                            <w:color w:val="000000" w:themeColor="text1"/>
                          </w:rPr>
                          <w:t>pte_val</w:t>
                        </w:r>
                        <w:r w:rsidRPr="00657E16">
                          <w:rPr>
                            <w:b/>
                            <w:bCs/>
                            <w:color w:val="C00000"/>
                          </w:rPr>
                          <w:t xml:space="preserve">(*pte) &amp; </w:t>
                        </w:r>
                        <w:r w:rsidRPr="00763664">
                          <w:rPr>
                            <w:b/>
                            <w:bCs/>
                            <w:color w:val="1F497D" w:themeColor="text2"/>
                          </w:rPr>
                          <w:t>PAGE_MASK</w:t>
                        </w:r>
                        <w:r w:rsidRPr="00657E16">
                          <w:rPr>
                            <w:b/>
                            <w:bCs/>
                            <w:color w:val="C00000"/>
                          </w:rPr>
                          <w:t>) | (va &amp; ~</w:t>
                        </w:r>
                        <w:r w:rsidRPr="00763664">
                          <w:rPr>
                            <w:b/>
                            <w:bCs/>
                            <w:color w:val="1F497D" w:themeColor="text2"/>
                          </w:rPr>
                          <w:t>PAGE_MASK</w:t>
                        </w:r>
                        <w:r w:rsidRPr="00657E16">
                          <w:rPr>
                            <w:b/>
                            <w:bCs/>
                            <w:color w:val="C00000"/>
                          </w:rPr>
                          <w:t>)</w:t>
                        </w:r>
                      </w:p>
                    </w:txbxContent>
                  </v:textbox>
                </v:roundrect>
                <v:shape id="肘形连接符 1088" o:spid="_x0000_s1092" type="#_x0000_t34" style="position:absolute;left:35943;top:4229;width:2247;height:272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A7g8cAAADdAAAADwAAAGRycy9kb3ducmV2LnhtbESPQU/DMAyF70j7D5GRuLEUNMEoyyaE&#10;mAQHGCvbgZvVeE21xumSbCv/Hh+QuNl6z+99ni0G36kTxdQGNnAzLkAR18G23BjYfC2vp6BSRrbY&#10;BSYDP5RgMR9dzLC04cxrOlW5URLCqUQDLue+1DrVjjymceiJRduF6DHLGhttI54l3Hf6tijutMeW&#10;pcFhT8+O6n119Aa+6SG8vNPHZH08vN27arXdxc+lMVeXw9MjqExD/jf/Xb9awS+mgivfyAh6/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MDuDxwAAAN0AAAAPAAAAAAAA&#10;AAAAAAAAAKECAABkcnMvZG93bnJldi54bWxQSwUGAAAAAAQABAD5AAAAlQMAAAAA&#10;" strokecolor="black [3040]" strokeweight="1.5pt">
                  <v:stroke endarrow="open"/>
                </v:shape>
                <v:shape id="肘形连接符 1089" o:spid="_x0000_s1093" type="#_x0000_t34" style="position:absolute;left:18909;top:2347;width:7367;height:9701;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gfTMMAAADdAAAADwAAAGRycy9kb3ducmV2LnhtbESPy4oCMRBF98L8Q6gBNzKd1oWPno4i&#10;guDK1/gBRaf6wXQqbRK1/XszMOCuinvrnlv5qjetuJPzjWUF4yQFQVxY3XCl4PKz/ZqD8AFZY2uZ&#10;FDzJw2r5Mcgx0/bBJ7qfQyViCPsMFdQhdJmUvqjJoE9sRxy10jqDIa6uktrhI4abVk7SdCoNNhwJ&#10;NXa0qan4Pd9M5C4u/ooHGY4jLHt0zOV+xkoNP/v1N4hAfXib/693OtZP5wv4+yaOIJ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84H0zDAAAA3QAAAA8AAAAAAAAAAAAA&#10;AAAAoQIAAGRycy9kb3ducmV2LnhtbFBLBQYAAAAABAAEAPkAAACRAwAAAAA=&#10;" adj="2980" strokecolor="black [3040]" strokeweight="1.5pt">
                  <v:stroke endarrow="open"/>
                </v:shape>
                <w10:anchorlock/>
              </v:group>
            </w:pict>
          </mc:Fallback>
        </mc:AlternateContent>
      </w:r>
    </w:p>
    <w:p w:rsidR="00CE53DE" w:rsidRPr="00257295" w:rsidRDefault="00CE53DE" w:rsidP="00D734B9">
      <w:pPr>
        <w:pStyle w:val="ListParagraph"/>
        <w:numPr>
          <w:ilvl w:val="0"/>
          <w:numId w:val="70"/>
        </w:numPr>
        <w:ind w:firstLineChars="0"/>
      </w:pPr>
      <w:r w:rsidRPr="00257295">
        <w:rPr>
          <w:rFonts w:hint="eastAsia"/>
        </w:rPr>
        <w:t>MMU</w:t>
      </w:r>
      <w:r w:rsidRPr="00257295">
        <w:rPr>
          <w:rFonts w:hint="eastAsia"/>
        </w:rPr>
        <w:t>的地址转换结构</w:t>
      </w:r>
    </w:p>
    <w:p w:rsidR="00CE53DE" w:rsidRPr="00257295" w:rsidRDefault="00CE53DE" w:rsidP="00CE53DE">
      <w:pPr>
        <w:ind w:left="840" w:firstLine="480"/>
      </w:pPr>
      <w:r w:rsidRPr="00257295">
        <w:t xml:space="preserve">ARMv7 </w:t>
      </w:r>
      <w:r w:rsidRPr="00257295">
        <w:rPr>
          <w:rFonts w:hint="eastAsia"/>
        </w:rPr>
        <w:t>的</w:t>
      </w:r>
      <w:r w:rsidRPr="00257295">
        <w:rPr>
          <w:rFonts w:hint="eastAsia"/>
        </w:rPr>
        <w:t>MMU</w:t>
      </w:r>
      <w:r w:rsidRPr="00257295">
        <w:rPr>
          <w:rFonts w:hint="eastAsia"/>
        </w:rPr>
        <w:t>模块支持</w:t>
      </w:r>
      <w:r w:rsidRPr="00257295">
        <w:t>LPAE</w:t>
      </w:r>
      <w:r w:rsidRPr="00257295">
        <w:rPr>
          <w:rFonts w:hint="eastAsia"/>
        </w:rPr>
        <w:t xml:space="preserve">( </w:t>
      </w:r>
      <w:r w:rsidRPr="00257295">
        <w:t>Large Physical Address Extension</w:t>
      </w:r>
      <w:r w:rsidRPr="00257295">
        <w:rPr>
          <w:rFonts w:hint="eastAsia"/>
        </w:rPr>
        <w:t>)</w:t>
      </w:r>
      <w:r w:rsidRPr="00257295">
        <w:rPr>
          <w:rFonts w:hint="eastAsia"/>
        </w:rPr>
        <w:t>，可使用</w:t>
      </w:r>
      <w:r w:rsidRPr="00257295">
        <w:rPr>
          <w:rFonts w:hint="eastAsia"/>
        </w:rPr>
        <w:t>3</w:t>
      </w:r>
      <w:r w:rsidRPr="00257295">
        <w:rPr>
          <w:rFonts w:hint="eastAsia"/>
        </w:rPr>
        <w:t>级地址转换，小于</w:t>
      </w:r>
      <w:r w:rsidRPr="00257295">
        <w:rPr>
          <w:rFonts w:hint="eastAsia"/>
        </w:rPr>
        <w:t>v7</w:t>
      </w:r>
      <w:r w:rsidRPr="00257295">
        <w:rPr>
          <w:rFonts w:hint="eastAsia"/>
        </w:rPr>
        <w:t>的</w:t>
      </w:r>
      <w:r w:rsidRPr="00257295">
        <w:rPr>
          <w:rFonts w:hint="eastAsia"/>
        </w:rPr>
        <w:t>ARM</w:t>
      </w:r>
      <w:r w:rsidRPr="00257295">
        <w:rPr>
          <w:rFonts w:hint="eastAsia"/>
        </w:rPr>
        <w:t>仅支持</w:t>
      </w:r>
      <w:r w:rsidRPr="00257295">
        <w:rPr>
          <w:rFonts w:hint="eastAsia"/>
        </w:rPr>
        <w:t>2</w:t>
      </w:r>
      <w:r w:rsidRPr="00257295">
        <w:rPr>
          <w:rFonts w:hint="eastAsia"/>
        </w:rPr>
        <w:t>级转换。</w:t>
      </w:r>
    </w:p>
    <w:p w:rsidR="00CE53DE" w:rsidRPr="00257295" w:rsidRDefault="00CE53DE" w:rsidP="00CE53DE">
      <w:pPr>
        <w:ind w:left="240" w:firstLine="480"/>
      </w:pPr>
      <w:r w:rsidRPr="00257295">
        <w:rPr>
          <w:rFonts w:hint="eastAsia"/>
        </w:rPr>
        <w:t>因为</w:t>
      </w:r>
      <w:r w:rsidRPr="00257295">
        <w:rPr>
          <w:rFonts w:hint="eastAsia"/>
        </w:rPr>
        <w:t>s3c2440</w:t>
      </w:r>
      <w:r w:rsidRPr="00257295">
        <w:rPr>
          <w:rFonts w:hint="eastAsia"/>
        </w:rPr>
        <w:t>的</w:t>
      </w:r>
      <w:r w:rsidRPr="00257295">
        <w:rPr>
          <w:rFonts w:hint="eastAsia"/>
        </w:rPr>
        <w:t>ARM</w:t>
      </w:r>
      <w:r w:rsidRPr="00257295">
        <w:rPr>
          <w:rFonts w:hint="eastAsia"/>
        </w:rPr>
        <w:t>核版本为</w:t>
      </w:r>
      <w:r w:rsidRPr="00257295">
        <w:rPr>
          <w:rFonts w:hint="eastAsia"/>
        </w:rPr>
        <w:t>v4</w:t>
      </w:r>
      <w:r w:rsidRPr="00257295">
        <w:rPr>
          <w:rFonts w:hint="eastAsia"/>
        </w:rPr>
        <w:t>，所以最多使用</w:t>
      </w:r>
      <w:r w:rsidRPr="00257295">
        <w:rPr>
          <w:rFonts w:hint="eastAsia"/>
        </w:rPr>
        <w:t>2</w:t>
      </w:r>
      <w:r w:rsidRPr="00257295">
        <w:rPr>
          <w:rFonts w:hint="eastAsia"/>
        </w:rPr>
        <w:t>级地址转换表。</w:t>
      </w:r>
    </w:p>
    <w:p w:rsidR="00CE53DE" w:rsidRPr="00257295" w:rsidRDefault="00CE53DE" w:rsidP="00CE53DE">
      <w:pPr>
        <w:pStyle w:val="a7"/>
        <w:ind w:leftChars="175" w:firstLine="300"/>
      </w:pPr>
      <w:r w:rsidRPr="00257295">
        <w:rPr>
          <w:rFonts w:hint="eastAsia"/>
        </w:rPr>
        <w:lastRenderedPageBreak/>
        <w:drawing>
          <wp:inline distT="0" distB="0" distL="0" distR="0" wp14:anchorId="6C5EB082" wp14:editId="07A6686F">
            <wp:extent cx="2505075" cy="776220"/>
            <wp:effectExtent l="0" t="0" r="0" b="508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E332.tmp"/>
                    <pic:cNvPicPr/>
                  </pic:nvPicPr>
                  <pic:blipFill>
                    <a:blip r:embed="rId405" cstate="email">
                      <a:extLst>
                        <a:ext uri="{28A0092B-C50C-407E-A947-70E740481C1C}">
                          <a14:useLocalDpi xmlns:a14="http://schemas.microsoft.com/office/drawing/2010/main" val="0"/>
                        </a:ext>
                      </a:extLst>
                    </a:blip>
                    <a:stretch>
                      <a:fillRect/>
                    </a:stretch>
                  </pic:blipFill>
                  <pic:spPr>
                    <a:xfrm>
                      <a:off x="0" y="0"/>
                      <a:ext cx="2505425" cy="776328"/>
                    </a:xfrm>
                    <a:prstGeom prst="rect">
                      <a:avLst/>
                    </a:prstGeom>
                  </pic:spPr>
                </pic:pic>
              </a:graphicData>
            </a:graphic>
          </wp:inline>
        </w:drawing>
      </w:r>
    </w:p>
    <w:p w:rsidR="00CE53DE" w:rsidRPr="00257295" w:rsidRDefault="00CE53DE" w:rsidP="00CE53DE">
      <w:pPr>
        <w:ind w:left="240" w:firstLine="480"/>
      </w:pPr>
      <w:r w:rsidRPr="00257295">
        <w:rPr>
          <w:rFonts w:hint="eastAsia"/>
        </w:rPr>
        <w:t>ARM</w:t>
      </w:r>
      <w:r w:rsidRPr="00257295">
        <w:rPr>
          <w:rFonts w:hint="eastAsia"/>
        </w:rPr>
        <w:t>的</w:t>
      </w:r>
      <w:r w:rsidRPr="00257295">
        <w:rPr>
          <w:rFonts w:hint="eastAsia"/>
        </w:rPr>
        <w:t>MMU</w:t>
      </w:r>
      <w:r w:rsidRPr="00257295">
        <w:rPr>
          <w:rFonts w:hint="eastAsia"/>
        </w:rPr>
        <w:t>最多支持</w:t>
      </w:r>
      <w:r w:rsidRPr="00257295">
        <w:rPr>
          <w:rFonts w:hint="eastAsia"/>
        </w:rPr>
        <w:t>3</w:t>
      </w:r>
      <w:r w:rsidRPr="00257295">
        <w:rPr>
          <w:rFonts w:hint="eastAsia"/>
        </w:rPr>
        <w:t>级，其转换方法如下：</w:t>
      </w:r>
    </w:p>
    <w:p w:rsidR="00CE53DE" w:rsidRPr="00257295" w:rsidRDefault="00CE53DE" w:rsidP="00CE53DE">
      <w:pPr>
        <w:pStyle w:val="a7"/>
        <w:ind w:leftChars="175" w:firstLine="300"/>
      </w:pPr>
      <w:r w:rsidRPr="00257295">
        <w:drawing>
          <wp:inline distT="0" distB="0" distL="0" distR="0" wp14:anchorId="160131E2" wp14:editId="46E3707C">
            <wp:extent cx="4791075" cy="2946692"/>
            <wp:effectExtent l="76200" t="76200" r="123825" b="139700"/>
            <wp:docPr id="768" name="图片 768" descr="http://img.my.csdn.net/uploads/201303/07/1362620729_7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y.csdn.net/uploads/201303/07/1362620729_7537.PNG"/>
                    <pic:cNvPicPr>
                      <a:picLocks noChangeAspect="1" noChangeArrowheads="1"/>
                    </pic:cNvPicPr>
                  </pic:nvPicPr>
                  <pic:blipFill>
                    <a:blip r:embed="rId406" cstate="email">
                      <a:extLst>
                        <a:ext uri="{28A0092B-C50C-407E-A947-70E740481C1C}">
                          <a14:useLocalDpi xmlns:a14="http://schemas.microsoft.com/office/drawing/2010/main" val="0"/>
                        </a:ext>
                      </a:extLst>
                    </a:blip>
                    <a:srcRect/>
                    <a:stretch>
                      <a:fillRect/>
                    </a:stretch>
                  </pic:blipFill>
                  <pic:spPr bwMode="auto">
                    <a:xfrm>
                      <a:off x="0" y="0"/>
                      <a:ext cx="4795867" cy="29496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53DE" w:rsidRPr="00257295" w:rsidRDefault="00CE53DE" w:rsidP="00CE53DE">
      <w:pPr>
        <w:pStyle w:val="a7"/>
        <w:ind w:leftChars="175" w:firstLine="300"/>
      </w:pPr>
    </w:p>
    <w:tbl>
      <w:tblPr>
        <w:tblStyle w:val="TableGrid"/>
        <w:tblW w:w="0" w:type="auto"/>
        <w:tblInd w:w="959" w:type="dxa"/>
        <w:tblLook w:val="04A0" w:firstRow="1" w:lastRow="0" w:firstColumn="1" w:lastColumn="0" w:noHBand="0" w:noVBand="1"/>
      </w:tblPr>
      <w:tblGrid>
        <w:gridCol w:w="737"/>
        <w:gridCol w:w="696"/>
        <w:gridCol w:w="696"/>
        <w:gridCol w:w="1548"/>
        <w:gridCol w:w="1548"/>
        <w:gridCol w:w="895"/>
        <w:gridCol w:w="895"/>
      </w:tblGrid>
      <w:tr w:rsidR="00CE53DE" w:rsidRPr="00257295" w:rsidTr="001361AF">
        <w:trPr>
          <w:trHeight w:val="398"/>
        </w:trPr>
        <w:tc>
          <w:tcPr>
            <w:tcW w:w="0" w:type="auto"/>
            <w:vMerge w:val="restart"/>
          </w:tcPr>
          <w:p w:rsidR="00CE53DE" w:rsidRPr="00257295" w:rsidRDefault="00CE53DE" w:rsidP="001361AF">
            <w:pPr>
              <w:ind w:firstLineChars="0" w:firstLine="0"/>
            </w:pPr>
          </w:p>
        </w:tc>
        <w:tc>
          <w:tcPr>
            <w:tcW w:w="0" w:type="auto"/>
            <w:gridSpan w:val="2"/>
            <w:vAlign w:val="center"/>
          </w:tcPr>
          <w:p w:rsidR="00CE53DE" w:rsidRPr="00257295" w:rsidRDefault="00CE53DE" w:rsidP="001361AF">
            <w:pPr>
              <w:ind w:firstLineChars="0" w:firstLine="0"/>
              <w:jc w:val="center"/>
            </w:pPr>
            <w:r w:rsidRPr="00257295">
              <w:rPr>
                <w:rFonts w:hint="eastAsia"/>
              </w:rPr>
              <w:t>子项个数</w:t>
            </w:r>
          </w:p>
        </w:tc>
        <w:tc>
          <w:tcPr>
            <w:tcW w:w="0" w:type="auto"/>
            <w:gridSpan w:val="2"/>
          </w:tcPr>
          <w:p w:rsidR="00CE53DE" w:rsidRPr="00257295" w:rsidRDefault="00CE53DE" w:rsidP="001361AF">
            <w:pPr>
              <w:ind w:firstLineChars="0" w:firstLine="0"/>
              <w:jc w:val="center"/>
            </w:pPr>
            <w:r w:rsidRPr="00257295">
              <w:rPr>
                <w:rFonts w:hint="eastAsia"/>
              </w:rPr>
              <w:t>子项索引在虚拟地址的偏移</w:t>
            </w:r>
          </w:p>
        </w:tc>
        <w:tc>
          <w:tcPr>
            <w:tcW w:w="0" w:type="auto"/>
            <w:gridSpan w:val="2"/>
          </w:tcPr>
          <w:p w:rsidR="00CE53DE" w:rsidRPr="00257295" w:rsidRDefault="00CE53DE" w:rsidP="001361AF">
            <w:pPr>
              <w:ind w:firstLineChars="0" w:firstLine="0"/>
              <w:jc w:val="center"/>
            </w:pPr>
            <w:r w:rsidRPr="00257295">
              <w:rPr>
                <w:rFonts w:hint="eastAsia"/>
              </w:rPr>
              <w:t>单项大小</w:t>
            </w:r>
            <w:r w:rsidRPr="00257295">
              <w:rPr>
                <w:rFonts w:hint="eastAsia"/>
              </w:rPr>
              <w:t>(Byte)</w:t>
            </w:r>
          </w:p>
        </w:tc>
      </w:tr>
      <w:tr w:rsidR="00CE53DE" w:rsidRPr="00257295" w:rsidTr="001361AF">
        <w:trPr>
          <w:trHeight w:val="397"/>
        </w:trPr>
        <w:tc>
          <w:tcPr>
            <w:tcW w:w="0" w:type="auto"/>
            <w:vMerge/>
          </w:tcPr>
          <w:p w:rsidR="00CE53DE" w:rsidRPr="00257295" w:rsidRDefault="00CE53DE" w:rsidP="001361AF">
            <w:pPr>
              <w:ind w:firstLineChars="0" w:firstLine="0"/>
            </w:pPr>
          </w:p>
        </w:tc>
        <w:tc>
          <w:tcPr>
            <w:tcW w:w="0" w:type="auto"/>
          </w:tcPr>
          <w:p w:rsidR="00CE53DE" w:rsidRPr="00257295" w:rsidRDefault="00CE53DE" w:rsidP="001361AF">
            <w:pPr>
              <w:ind w:firstLineChars="0" w:firstLine="0"/>
            </w:pPr>
            <w:r w:rsidRPr="00257295">
              <w:rPr>
                <w:rFonts w:hint="eastAsia"/>
              </w:rPr>
              <w:t>二级</w:t>
            </w:r>
          </w:p>
        </w:tc>
        <w:tc>
          <w:tcPr>
            <w:tcW w:w="0" w:type="auto"/>
          </w:tcPr>
          <w:p w:rsidR="00CE53DE" w:rsidRPr="00257295" w:rsidRDefault="00CE53DE" w:rsidP="001361AF">
            <w:pPr>
              <w:ind w:firstLineChars="0" w:firstLine="0"/>
            </w:pPr>
            <w:r w:rsidRPr="00257295">
              <w:rPr>
                <w:rFonts w:hint="eastAsia"/>
              </w:rPr>
              <w:t>三级</w:t>
            </w:r>
          </w:p>
        </w:tc>
        <w:tc>
          <w:tcPr>
            <w:tcW w:w="0" w:type="auto"/>
          </w:tcPr>
          <w:p w:rsidR="00CE53DE" w:rsidRPr="00257295" w:rsidRDefault="00CE53DE" w:rsidP="001361AF">
            <w:pPr>
              <w:ind w:firstLineChars="0" w:firstLine="0"/>
            </w:pPr>
            <w:r w:rsidRPr="00257295">
              <w:rPr>
                <w:rFonts w:hint="eastAsia"/>
              </w:rPr>
              <w:t>二级</w:t>
            </w:r>
          </w:p>
        </w:tc>
        <w:tc>
          <w:tcPr>
            <w:tcW w:w="0" w:type="auto"/>
          </w:tcPr>
          <w:p w:rsidR="00CE53DE" w:rsidRPr="00257295" w:rsidRDefault="00CE53DE" w:rsidP="001361AF">
            <w:pPr>
              <w:ind w:firstLineChars="0" w:firstLine="0"/>
            </w:pPr>
            <w:r w:rsidRPr="00257295">
              <w:rPr>
                <w:rFonts w:hint="eastAsia"/>
              </w:rPr>
              <w:t>三级</w:t>
            </w:r>
          </w:p>
        </w:tc>
        <w:tc>
          <w:tcPr>
            <w:tcW w:w="0" w:type="auto"/>
          </w:tcPr>
          <w:p w:rsidR="00CE53DE" w:rsidRPr="00257295" w:rsidRDefault="00CE53DE" w:rsidP="001361AF">
            <w:pPr>
              <w:ind w:firstLineChars="0" w:firstLine="0"/>
            </w:pPr>
            <w:r w:rsidRPr="00257295">
              <w:rPr>
                <w:rFonts w:hint="eastAsia"/>
              </w:rPr>
              <w:t>二级</w:t>
            </w:r>
          </w:p>
        </w:tc>
        <w:tc>
          <w:tcPr>
            <w:tcW w:w="0" w:type="auto"/>
          </w:tcPr>
          <w:p w:rsidR="00CE53DE" w:rsidRPr="00257295" w:rsidRDefault="00CE53DE" w:rsidP="001361AF">
            <w:pPr>
              <w:ind w:firstLineChars="0" w:firstLine="0"/>
            </w:pPr>
            <w:r w:rsidRPr="00257295">
              <w:rPr>
                <w:rFonts w:hint="eastAsia"/>
              </w:rPr>
              <w:t>三级</w:t>
            </w:r>
          </w:p>
        </w:tc>
      </w:tr>
      <w:tr w:rsidR="00CE53DE" w:rsidRPr="00257295" w:rsidTr="001361AF">
        <w:tc>
          <w:tcPr>
            <w:tcW w:w="0" w:type="auto"/>
          </w:tcPr>
          <w:p w:rsidR="00CE53DE" w:rsidRPr="00257295" w:rsidRDefault="00CE53DE" w:rsidP="001361AF">
            <w:pPr>
              <w:ind w:firstLineChars="0" w:firstLine="0"/>
            </w:pPr>
            <w:r w:rsidRPr="00257295">
              <w:rPr>
                <w:rFonts w:hint="eastAsia"/>
              </w:rPr>
              <w:t>PGD</w:t>
            </w:r>
          </w:p>
        </w:tc>
        <w:tc>
          <w:tcPr>
            <w:tcW w:w="0" w:type="auto"/>
          </w:tcPr>
          <w:p w:rsidR="00CE53DE" w:rsidRPr="00257295" w:rsidRDefault="00CE53DE" w:rsidP="001361AF">
            <w:pPr>
              <w:ind w:firstLineChars="0" w:firstLine="0"/>
            </w:pPr>
            <w:r w:rsidRPr="00257295">
              <w:rPr>
                <w:rFonts w:hint="eastAsia"/>
              </w:rPr>
              <w:t>2048</w:t>
            </w:r>
          </w:p>
        </w:tc>
        <w:tc>
          <w:tcPr>
            <w:tcW w:w="0" w:type="auto"/>
          </w:tcPr>
          <w:p w:rsidR="00CE53DE" w:rsidRPr="00257295" w:rsidRDefault="00CE53DE" w:rsidP="001361AF">
            <w:pPr>
              <w:ind w:firstLineChars="0" w:firstLine="0"/>
            </w:pPr>
            <w:r w:rsidRPr="00257295">
              <w:rPr>
                <w:rFonts w:hint="eastAsia"/>
              </w:rPr>
              <w:t>4</w:t>
            </w:r>
          </w:p>
        </w:tc>
        <w:tc>
          <w:tcPr>
            <w:tcW w:w="0" w:type="auto"/>
          </w:tcPr>
          <w:p w:rsidR="00CE53DE" w:rsidRPr="00257295" w:rsidRDefault="00CE53DE" w:rsidP="001361AF">
            <w:pPr>
              <w:ind w:firstLineChars="0" w:firstLine="0"/>
            </w:pPr>
            <w:r w:rsidRPr="00257295">
              <w:rPr>
                <w:rFonts w:hint="eastAsia"/>
              </w:rPr>
              <w:t>21</w:t>
            </w:r>
          </w:p>
        </w:tc>
        <w:tc>
          <w:tcPr>
            <w:tcW w:w="0" w:type="auto"/>
          </w:tcPr>
          <w:p w:rsidR="00CE53DE" w:rsidRPr="00257295" w:rsidRDefault="00CE53DE" w:rsidP="001361AF">
            <w:pPr>
              <w:ind w:firstLineChars="0" w:firstLine="0"/>
            </w:pPr>
            <w:r w:rsidRPr="00257295">
              <w:rPr>
                <w:rFonts w:hint="eastAsia"/>
              </w:rPr>
              <w:t>30</w:t>
            </w:r>
          </w:p>
        </w:tc>
        <w:tc>
          <w:tcPr>
            <w:tcW w:w="0" w:type="auto"/>
          </w:tcPr>
          <w:p w:rsidR="00CE53DE" w:rsidRPr="00257295" w:rsidRDefault="00CE53DE" w:rsidP="001361AF">
            <w:pPr>
              <w:ind w:firstLineChars="0" w:firstLine="0"/>
            </w:pPr>
            <w:r w:rsidRPr="00257295">
              <w:rPr>
                <w:rFonts w:hint="eastAsia"/>
              </w:rPr>
              <w:t>4</w:t>
            </w:r>
          </w:p>
        </w:tc>
        <w:tc>
          <w:tcPr>
            <w:tcW w:w="0" w:type="auto"/>
          </w:tcPr>
          <w:p w:rsidR="00CE53DE" w:rsidRPr="00257295" w:rsidRDefault="00CE53DE" w:rsidP="001361AF">
            <w:pPr>
              <w:ind w:firstLineChars="0" w:firstLine="0"/>
            </w:pPr>
            <w:r w:rsidRPr="00257295">
              <w:rPr>
                <w:rFonts w:hint="eastAsia"/>
              </w:rPr>
              <w:t>4</w:t>
            </w:r>
          </w:p>
        </w:tc>
      </w:tr>
      <w:tr w:rsidR="00CE53DE" w:rsidRPr="00257295" w:rsidTr="001361AF">
        <w:tc>
          <w:tcPr>
            <w:tcW w:w="0" w:type="auto"/>
          </w:tcPr>
          <w:p w:rsidR="00CE53DE" w:rsidRPr="00257295" w:rsidRDefault="00CE53DE" w:rsidP="001361AF">
            <w:pPr>
              <w:ind w:firstLineChars="0" w:firstLine="0"/>
            </w:pPr>
            <w:r w:rsidRPr="00257295">
              <w:rPr>
                <w:rFonts w:hint="eastAsia"/>
              </w:rPr>
              <w:t>PUD</w:t>
            </w:r>
          </w:p>
        </w:tc>
        <w:tc>
          <w:tcPr>
            <w:tcW w:w="0" w:type="auto"/>
          </w:tcPr>
          <w:p w:rsidR="00CE53DE" w:rsidRPr="00257295" w:rsidRDefault="00CE53DE" w:rsidP="001361AF">
            <w:pPr>
              <w:ind w:firstLineChars="0" w:firstLine="0"/>
            </w:pPr>
            <w:r w:rsidRPr="00257295">
              <w:rPr>
                <w:rFonts w:hint="eastAsia"/>
              </w:rPr>
              <w:t>1</w:t>
            </w:r>
          </w:p>
        </w:tc>
        <w:tc>
          <w:tcPr>
            <w:tcW w:w="0" w:type="auto"/>
          </w:tcPr>
          <w:p w:rsidR="00CE53DE" w:rsidRPr="00257295" w:rsidRDefault="00CE53DE" w:rsidP="001361AF">
            <w:pPr>
              <w:ind w:firstLineChars="0" w:firstLine="0"/>
            </w:pPr>
            <w:r w:rsidRPr="00257295">
              <w:rPr>
                <w:rFonts w:hint="eastAsia"/>
              </w:rPr>
              <w:t>1</w:t>
            </w:r>
          </w:p>
        </w:tc>
        <w:tc>
          <w:tcPr>
            <w:tcW w:w="0" w:type="auto"/>
          </w:tcPr>
          <w:p w:rsidR="00CE53DE" w:rsidRPr="00257295" w:rsidRDefault="00CE53DE" w:rsidP="001361AF">
            <w:pPr>
              <w:ind w:firstLineChars="0" w:firstLine="0"/>
            </w:pPr>
            <w:r w:rsidRPr="00257295">
              <w:rPr>
                <w:rFonts w:hint="eastAsia"/>
              </w:rPr>
              <w:t>21</w:t>
            </w:r>
          </w:p>
        </w:tc>
        <w:tc>
          <w:tcPr>
            <w:tcW w:w="0" w:type="auto"/>
          </w:tcPr>
          <w:p w:rsidR="00CE53DE" w:rsidRPr="00257295" w:rsidRDefault="00CE53DE" w:rsidP="001361AF">
            <w:pPr>
              <w:ind w:firstLineChars="0" w:firstLine="0"/>
            </w:pPr>
            <w:r w:rsidRPr="00257295">
              <w:rPr>
                <w:rFonts w:hint="eastAsia"/>
              </w:rPr>
              <w:t>21</w:t>
            </w:r>
          </w:p>
        </w:tc>
        <w:tc>
          <w:tcPr>
            <w:tcW w:w="0" w:type="auto"/>
          </w:tcPr>
          <w:p w:rsidR="00CE53DE" w:rsidRPr="00257295" w:rsidRDefault="00CE53DE" w:rsidP="001361AF">
            <w:pPr>
              <w:ind w:firstLineChars="0" w:firstLine="0"/>
            </w:pPr>
            <w:r w:rsidRPr="00257295">
              <w:rPr>
                <w:rFonts w:hint="eastAsia"/>
              </w:rPr>
              <w:t>4</w:t>
            </w:r>
          </w:p>
        </w:tc>
        <w:tc>
          <w:tcPr>
            <w:tcW w:w="0" w:type="auto"/>
          </w:tcPr>
          <w:p w:rsidR="00CE53DE" w:rsidRPr="00257295" w:rsidRDefault="00CE53DE" w:rsidP="001361AF">
            <w:pPr>
              <w:ind w:firstLineChars="0" w:firstLine="0"/>
            </w:pPr>
            <w:r w:rsidRPr="00257295">
              <w:rPr>
                <w:rFonts w:hint="eastAsia"/>
              </w:rPr>
              <w:t>4</w:t>
            </w:r>
          </w:p>
        </w:tc>
      </w:tr>
      <w:tr w:rsidR="00CE53DE" w:rsidRPr="00257295" w:rsidTr="001361AF">
        <w:tc>
          <w:tcPr>
            <w:tcW w:w="0" w:type="auto"/>
          </w:tcPr>
          <w:p w:rsidR="00CE53DE" w:rsidRPr="00257295" w:rsidRDefault="00CE53DE" w:rsidP="001361AF">
            <w:pPr>
              <w:ind w:firstLineChars="0" w:firstLine="0"/>
            </w:pPr>
            <w:r w:rsidRPr="00257295">
              <w:rPr>
                <w:rFonts w:hint="eastAsia"/>
              </w:rPr>
              <w:t>PMD</w:t>
            </w:r>
          </w:p>
        </w:tc>
        <w:tc>
          <w:tcPr>
            <w:tcW w:w="0" w:type="auto"/>
          </w:tcPr>
          <w:p w:rsidR="00CE53DE" w:rsidRPr="00257295" w:rsidRDefault="00CE53DE" w:rsidP="001361AF">
            <w:pPr>
              <w:ind w:firstLineChars="0" w:firstLine="0"/>
            </w:pPr>
            <w:r w:rsidRPr="00257295">
              <w:rPr>
                <w:rFonts w:hint="eastAsia"/>
              </w:rPr>
              <w:t>1</w:t>
            </w:r>
          </w:p>
        </w:tc>
        <w:tc>
          <w:tcPr>
            <w:tcW w:w="0" w:type="auto"/>
          </w:tcPr>
          <w:p w:rsidR="00CE53DE" w:rsidRPr="00257295" w:rsidRDefault="00CE53DE" w:rsidP="001361AF">
            <w:pPr>
              <w:ind w:firstLineChars="0" w:firstLine="0"/>
            </w:pPr>
            <w:r w:rsidRPr="00257295">
              <w:rPr>
                <w:rFonts w:hint="eastAsia"/>
              </w:rPr>
              <w:t>512</w:t>
            </w:r>
          </w:p>
        </w:tc>
        <w:tc>
          <w:tcPr>
            <w:tcW w:w="0" w:type="auto"/>
          </w:tcPr>
          <w:p w:rsidR="00CE53DE" w:rsidRPr="00257295" w:rsidRDefault="00CE53DE" w:rsidP="001361AF">
            <w:pPr>
              <w:ind w:firstLineChars="0" w:firstLine="0"/>
            </w:pPr>
            <w:r w:rsidRPr="00257295">
              <w:rPr>
                <w:rFonts w:hint="eastAsia"/>
              </w:rPr>
              <w:t>21</w:t>
            </w:r>
          </w:p>
        </w:tc>
        <w:tc>
          <w:tcPr>
            <w:tcW w:w="0" w:type="auto"/>
          </w:tcPr>
          <w:p w:rsidR="00CE53DE" w:rsidRPr="00257295" w:rsidRDefault="00CE53DE" w:rsidP="001361AF">
            <w:pPr>
              <w:ind w:firstLineChars="0" w:firstLine="0"/>
            </w:pPr>
            <w:r w:rsidRPr="00257295">
              <w:rPr>
                <w:rFonts w:hint="eastAsia"/>
              </w:rPr>
              <w:t>21</w:t>
            </w:r>
          </w:p>
        </w:tc>
        <w:tc>
          <w:tcPr>
            <w:tcW w:w="0" w:type="auto"/>
          </w:tcPr>
          <w:p w:rsidR="00CE53DE" w:rsidRPr="00257295" w:rsidRDefault="00CE53DE" w:rsidP="001361AF">
            <w:pPr>
              <w:ind w:firstLineChars="0" w:firstLine="0"/>
            </w:pPr>
            <w:r w:rsidRPr="00257295">
              <w:rPr>
                <w:rFonts w:hint="eastAsia"/>
              </w:rPr>
              <w:t>4</w:t>
            </w:r>
          </w:p>
        </w:tc>
        <w:tc>
          <w:tcPr>
            <w:tcW w:w="0" w:type="auto"/>
          </w:tcPr>
          <w:p w:rsidR="00CE53DE" w:rsidRPr="00257295" w:rsidRDefault="00CE53DE" w:rsidP="001361AF">
            <w:pPr>
              <w:ind w:firstLineChars="0" w:firstLine="0"/>
            </w:pPr>
            <w:r w:rsidRPr="00257295">
              <w:rPr>
                <w:rFonts w:hint="eastAsia"/>
              </w:rPr>
              <w:t>4</w:t>
            </w:r>
          </w:p>
        </w:tc>
      </w:tr>
      <w:tr w:rsidR="00CE53DE" w:rsidRPr="00257295" w:rsidTr="001361AF">
        <w:tc>
          <w:tcPr>
            <w:tcW w:w="0" w:type="auto"/>
          </w:tcPr>
          <w:p w:rsidR="00CE53DE" w:rsidRPr="00257295" w:rsidRDefault="00CE53DE" w:rsidP="001361AF">
            <w:pPr>
              <w:ind w:firstLineChars="0" w:firstLine="0"/>
            </w:pPr>
            <w:r w:rsidRPr="00257295">
              <w:rPr>
                <w:rFonts w:hint="eastAsia"/>
              </w:rPr>
              <w:t>PTE</w:t>
            </w:r>
          </w:p>
        </w:tc>
        <w:tc>
          <w:tcPr>
            <w:tcW w:w="0" w:type="auto"/>
          </w:tcPr>
          <w:p w:rsidR="00CE53DE" w:rsidRPr="00257295" w:rsidRDefault="00CE53DE" w:rsidP="001361AF">
            <w:pPr>
              <w:ind w:firstLineChars="0" w:firstLine="0"/>
            </w:pPr>
            <w:r w:rsidRPr="00257295">
              <w:rPr>
                <w:rFonts w:hint="eastAsia"/>
              </w:rPr>
              <w:t>512</w:t>
            </w:r>
          </w:p>
        </w:tc>
        <w:tc>
          <w:tcPr>
            <w:tcW w:w="0" w:type="auto"/>
          </w:tcPr>
          <w:p w:rsidR="00CE53DE" w:rsidRPr="00257295" w:rsidRDefault="00CE53DE" w:rsidP="001361AF">
            <w:pPr>
              <w:ind w:firstLineChars="0" w:firstLine="0"/>
            </w:pPr>
            <w:r w:rsidRPr="00257295">
              <w:rPr>
                <w:rFonts w:hint="eastAsia"/>
              </w:rPr>
              <w:t>512</w:t>
            </w:r>
          </w:p>
        </w:tc>
        <w:tc>
          <w:tcPr>
            <w:tcW w:w="0" w:type="auto"/>
          </w:tcPr>
          <w:p w:rsidR="00CE53DE" w:rsidRPr="00257295" w:rsidRDefault="00CE53DE" w:rsidP="001361AF">
            <w:pPr>
              <w:ind w:firstLineChars="0" w:firstLine="0"/>
            </w:pPr>
            <w:r w:rsidRPr="00257295">
              <w:rPr>
                <w:rFonts w:hint="eastAsia"/>
              </w:rPr>
              <w:t>12</w:t>
            </w:r>
          </w:p>
        </w:tc>
        <w:tc>
          <w:tcPr>
            <w:tcW w:w="0" w:type="auto"/>
          </w:tcPr>
          <w:p w:rsidR="00CE53DE" w:rsidRPr="00257295" w:rsidRDefault="00CE53DE" w:rsidP="001361AF">
            <w:pPr>
              <w:ind w:firstLineChars="0" w:firstLine="0"/>
            </w:pPr>
            <w:r w:rsidRPr="00257295">
              <w:rPr>
                <w:rFonts w:hint="eastAsia"/>
              </w:rPr>
              <w:t>12</w:t>
            </w:r>
          </w:p>
        </w:tc>
        <w:tc>
          <w:tcPr>
            <w:tcW w:w="0" w:type="auto"/>
          </w:tcPr>
          <w:p w:rsidR="00CE53DE" w:rsidRPr="00257295" w:rsidRDefault="00CE53DE" w:rsidP="001361AF">
            <w:pPr>
              <w:ind w:firstLineChars="0" w:firstLine="0"/>
            </w:pPr>
            <w:r w:rsidRPr="00257295">
              <w:rPr>
                <w:rFonts w:hint="eastAsia"/>
              </w:rPr>
              <w:t>8</w:t>
            </w:r>
          </w:p>
        </w:tc>
        <w:tc>
          <w:tcPr>
            <w:tcW w:w="0" w:type="auto"/>
          </w:tcPr>
          <w:p w:rsidR="00CE53DE" w:rsidRPr="00257295" w:rsidRDefault="00CE53DE" w:rsidP="001361AF">
            <w:pPr>
              <w:ind w:firstLineChars="0" w:firstLine="0"/>
            </w:pPr>
            <w:r w:rsidRPr="00257295">
              <w:rPr>
                <w:rFonts w:hint="eastAsia"/>
              </w:rPr>
              <w:t>8</w:t>
            </w:r>
          </w:p>
        </w:tc>
      </w:tr>
    </w:tbl>
    <w:p w:rsidR="00CE53DE" w:rsidRPr="00257295" w:rsidRDefault="00CE53DE" w:rsidP="00CE53DE">
      <w:pPr>
        <w:ind w:left="240" w:firstLine="480"/>
      </w:pPr>
    </w:p>
    <w:p w:rsidR="00CE53DE" w:rsidRPr="00257295" w:rsidRDefault="00CE53DE" w:rsidP="00CE53DE">
      <w:pPr>
        <w:ind w:left="240" w:firstLine="480"/>
      </w:pPr>
      <w:r w:rsidRPr="00257295">
        <w:rPr>
          <w:rFonts w:hint="eastAsia"/>
        </w:rPr>
        <w:t>当只有</w:t>
      </w:r>
      <w:r w:rsidRPr="00257295">
        <w:rPr>
          <w:rFonts w:hint="eastAsia"/>
        </w:rPr>
        <w:t>2</w:t>
      </w:r>
      <w:r w:rsidRPr="00257295">
        <w:rPr>
          <w:rFonts w:hint="eastAsia"/>
        </w:rPr>
        <w:t>级时，将跳过</w:t>
      </w:r>
      <w:r w:rsidRPr="00257295">
        <w:rPr>
          <w:rFonts w:hint="eastAsia"/>
        </w:rPr>
        <w:t>PUD</w:t>
      </w:r>
      <w:r w:rsidRPr="00257295">
        <w:rPr>
          <w:rFonts w:hint="eastAsia"/>
        </w:rPr>
        <w:t>和</w:t>
      </w:r>
      <w:r w:rsidRPr="00257295">
        <w:rPr>
          <w:rFonts w:hint="eastAsia"/>
        </w:rPr>
        <w:t>PMD</w:t>
      </w:r>
      <w:r w:rsidRPr="00257295">
        <w:rPr>
          <w:rFonts w:hint="eastAsia"/>
        </w:rPr>
        <w:t>，</w:t>
      </w:r>
      <w:r w:rsidRPr="00257295">
        <w:rPr>
          <w:rFonts w:hint="eastAsia"/>
        </w:rPr>
        <w:t>3</w:t>
      </w:r>
      <w:r w:rsidRPr="00257295">
        <w:rPr>
          <w:rFonts w:hint="eastAsia"/>
        </w:rPr>
        <w:t>级则跳过</w:t>
      </w:r>
      <w:r w:rsidRPr="00257295">
        <w:rPr>
          <w:rFonts w:hint="eastAsia"/>
        </w:rPr>
        <w:t>PUD</w:t>
      </w:r>
      <w:r w:rsidRPr="00257295">
        <w:rPr>
          <w:rFonts w:hint="eastAsia"/>
        </w:rPr>
        <w:t>。</w:t>
      </w:r>
    </w:p>
    <w:p w:rsidR="00CE53DE" w:rsidRPr="00257295" w:rsidRDefault="00CE53DE" w:rsidP="00CE53DE">
      <w:pPr>
        <w:ind w:left="240" w:firstLine="480"/>
      </w:pPr>
    </w:p>
    <w:p w:rsidR="00CE53DE" w:rsidRPr="00257295" w:rsidRDefault="00CE53DE" w:rsidP="00CE53DE">
      <w:pPr>
        <w:pStyle w:val="a7"/>
        <w:ind w:leftChars="175" w:firstLine="300"/>
      </w:pPr>
    </w:p>
    <w:p w:rsidR="00CE53DE" w:rsidRPr="00257295" w:rsidRDefault="00CE53DE" w:rsidP="00CE53DE">
      <w:pPr>
        <w:pStyle w:val="a7"/>
        <w:ind w:leftChars="175" w:firstLine="300"/>
      </w:pPr>
      <w:r w:rsidRPr="00257295">
        <w:lastRenderedPageBreak/>
        <w:drawing>
          <wp:inline distT="0" distB="0" distL="0" distR="0" wp14:anchorId="1E5F2688" wp14:editId="4355EEF2">
            <wp:extent cx="3882065" cy="2362200"/>
            <wp:effectExtent l="0" t="0" r="4445"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0567B.tmp"/>
                    <pic:cNvPicPr/>
                  </pic:nvPicPr>
                  <pic:blipFill>
                    <a:blip r:embed="rId407" cstate="email">
                      <a:extLst>
                        <a:ext uri="{28A0092B-C50C-407E-A947-70E740481C1C}">
                          <a14:useLocalDpi xmlns:a14="http://schemas.microsoft.com/office/drawing/2010/main" val="0"/>
                        </a:ext>
                      </a:extLst>
                    </a:blip>
                    <a:stretch>
                      <a:fillRect/>
                    </a:stretch>
                  </pic:blipFill>
                  <pic:spPr>
                    <a:xfrm>
                      <a:off x="0" y="0"/>
                      <a:ext cx="3882607" cy="2362530"/>
                    </a:xfrm>
                    <a:prstGeom prst="rect">
                      <a:avLst/>
                    </a:prstGeom>
                  </pic:spPr>
                </pic:pic>
              </a:graphicData>
            </a:graphic>
          </wp:inline>
        </w:drawing>
      </w:r>
    </w:p>
    <w:p w:rsidR="00CE53DE" w:rsidRPr="00257295" w:rsidRDefault="00CE53DE" w:rsidP="00CE53DE">
      <w:pPr>
        <w:pStyle w:val="a7"/>
        <w:ind w:leftChars="175" w:firstLine="300"/>
      </w:pPr>
      <w:r w:rsidRPr="00257295">
        <w:drawing>
          <wp:inline distT="0" distB="0" distL="0" distR="0" wp14:anchorId="52BC94F3" wp14:editId="27AB22B8">
            <wp:extent cx="2905125" cy="598632"/>
            <wp:effectExtent l="0" t="0" r="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91AC.tmp"/>
                    <pic:cNvPicPr/>
                  </pic:nvPicPr>
                  <pic:blipFill>
                    <a:blip r:embed="rId408" cstate="email">
                      <a:extLst>
                        <a:ext uri="{28A0092B-C50C-407E-A947-70E740481C1C}">
                          <a14:useLocalDpi xmlns:a14="http://schemas.microsoft.com/office/drawing/2010/main" val="0"/>
                        </a:ext>
                      </a:extLst>
                    </a:blip>
                    <a:stretch>
                      <a:fillRect/>
                    </a:stretch>
                  </pic:blipFill>
                  <pic:spPr>
                    <a:xfrm>
                      <a:off x="0" y="0"/>
                      <a:ext cx="2905531" cy="598716"/>
                    </a:xfrm>
                    <a:prstGeom prst="rect">
                      <a:avLst/>
                    </a:prstGeom>
                  </pic:spPr>
                </pic:pic>
              </a:graphicData>
            </a:graphic>
          </wp:inline>
        </w:drawing>
      </w:r>
    </w:p>
    <w:p w:rsidR="00CE53DE" w:rsidRPr="00257295" w:rsidRDefault="00CE53DE" w:rsidP="00A615BF">
      <w:pPr>
        <w:pStyle w:val="Heading3"/>
        <w:spacing w:before="163" w:after="163"/>
      </w:pPr>
      <w:bookmarkStart w:id="79" w:name="_Toc390712650"/>
      <w:r w:rsidRPr="00257295">
        <w:rPr>
          <w:rFonts w:hint="eastAsia"/>
        </w:rPr>
        <w:t>内核线性映射</w:t>
      </w:r>
      <w:bookmarkEnd w:id="79"/>
    </w:p>
    <w:p w:rsidR="00CE53DE" w:rsidRPr="00257295" w:rsidRDefault="00CE53DE" w:rsidP="00CE53DE">
      <w:pPr>
        <w:ind w:left="420" w:firstLine="480"/>
      </w:pPr>
      <w:r w:rsidRPr="00257295">
        <w:rPr>
          <w:rFonts w:hint="eastAsia"/>
        </w:rPr>
        <w:t>内核代码的指令使用虚拟地址来访问内存，在使用绝对寻址指令前必须保证对应内存已经映射。启动阶段映射的内存为低端内存区，与物理地址为线性关系。</w:t>
      </w:r>
    </w:p>
    <w:p w:rsidR="00CE53DE" w:rsidRPr="00257295" w:rsidRDefault="00CE53DE" w:rsidP="00CE53DE">
      <w:pPr>
        <w:pStyle w:val="a7"/>
        <w:ind w:leftChars="175" w:firstLine="60"/>
      </w:pPr>
      <w:r w:rsidRPr="00257295">
        <w:drawing>
          <wp:inline distT="0" distB="0" distL="0" distR="0" wp14:anchorId="6B5FAAA8" wp14:editId="5022E99D">
            <wp:extent cx="4676775" cy="980474"/>
            <wp:effectExtent l="0" t="0" r="0" b="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93A2.tmp"/>
                    <pic:cNvPicPr/>
                  </pic:nvPicPr>
                  <pic:blipFill>
                    <a:blip r:embed="rId409" cstate="email">
                      <a:extLst>
                        <a:ext uri="{28A0092B-C50C-407E-A947-70E740481C1C}">
                          <a14:useLocalDpi xmlns:a14="http://schemas.microsoft.com/office/drawing/2010/main" val="0"/>
                        </a:ext>
                      </a:extLst>
                    </a:blip>
                    <a:stretch>
                      <a:fillRect/>
                    </a:stretch>
                  </pic:blipFill>
                  <pic:spPr>
                    <a:xfrm>
                      <a:off x="0" y="0"/>
                      <a:ext cx="4677428" cy="980611"/>
                    </a:xfrm>
                    <a:prstGeom prst="rect">
                      <a:avLst/>
                    </a:prstGeom>
                  </pic:spPr>
                </pic:pic>
              </a:graphicData>
            </a:graphic>
          </wp:inline>
        </w:drawing>
      </w:r>
    </w:p>
    <w:p w:rsidR="00CE53DE" w:rsidRPr="00257295" w:rsidRDefault="00CE53DE" w:rsidP="00CE53DE">
      <w:pPr>
        <w:ind w:left="420" w:firstLine="480"/>
      </w:pPr>
      <w:r w:rsidRPr="00257295">
        <w:rPr>
          <w:rFonts w:hint="eastAsia"/>
        </w:rPr>
        <w:t>线性映射区的建立在内核刚开始启动时，其实现代码是位置无关的汇编代码，方法如下：</w:t>
      </w:r>
    </w:p>
    <w:p w:rsidR="00CE53DE" w:rsidRPr="00257295" w:rsidRDefault="00CE53DE" w:rsidP="00D734B9">
      <w:pPr>
        <w:pStyle w:val="ListParagraph"/>
        <w:numPr>
          <w:ilvl w:val="0"/>
          <w:numId w:val="66"/>
        </w:numPr>
        <w:ind w:firstLineChars="0"/>
      </w:pPr>
      <w:r w:rsidRPr="00257295">
        <w:rPr>
          <w:rFonts w:hint="eastAsia"/>
        </w:rPr>
        <w:t>定义内核空间映射转换表</w:t>
      </w:r>
    </w:p>
    <w:p w:rsidR="00CE53DE" w:rsidRPr="00257295" w:rsidRDefault="00CE53DE" w:rsidP="00CE53DE">
      <w:pPr>
        <w:pStyle w:val="a7"/>
        <w:ind w:left="480" w:firstLine="360"/>
      </w:pPr>
      <w:r w:rsidRPr="00257295">
        <w:rPr>
          <w:rFonts w:hint="eastAsia"/>
        </w:rPr>
        <w:lastRenderedPageBreak/>
        <w:drawing>
          <wp:inline distT="0" distB="0" distL="0" distR="0" wp14:anchorId="66690C2B" wp14:editId="6704A92E">
            <wp:extent cx="4720855" cy="2700670"/>
            <wp:effectExtent l="0" t="0" r="3810" b="444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B627.tmp"/>
                    <pic:cNvPicPr/>
                  </pic:nvPicPr>
                  <pic:blipFill rotWithShape="1">
                    <a:blip r:embed="rId410" cstate="email">
                      <a:extLst>
                        <a:ext uri="{28A0092B-C50C-407E-A947-70E740481C1C}">
                          <a14:useLocalDpi xmlns:a14="http://schemas.microsoft.com/office/drawing/2010/main" val="0"/>
                        </a:ext>
                      </a:extLst>
                    </a:blip>
                    <a:srcRect/>
                    <a:stretch/>
                  </pic:blipFill>
                  <pic:spPr bwMode="auto">
                    <a:xfrm>
                      <a:off x="0" y="0"/>
                      <a:ext cx="4722262" cy="2701475"/>
                    </a:xfrm>
                    <a:prstGeom prst="rect">
                      <a:avLst/>
                    </a:prstGeom>
                    <a:ln>
                      <a:noFill/>
                    </a:ln>
                    <a:extLst>
                      <a:ext uri="{53640926-AAD7-44D8-BBD7-CCE9431645EC}">
                        <a14:shadowObscured xmlns:a14="http://schemas.microsoft.com/office/drawing/2010/main"/>
                      </a:ext>
                    </a:extLst>
                  </pic:spPr>
                </pic:pic>
              </a:graphicData>
            </a:graphic>
          </wp:inline>
        </w:drawing>
      </w:r>
    </w:p>
    <w:p w:rsidR="00CE53DE" w:rsidRPr="00257295" w:rsidRDefault="00CE53DE" w:rsidP="00CE53DE">
      <w:pPr>
        <w:pStyle w:val="a7"/>
        <w:ind w:leftChars="350" w:left="840" w:firstLine="360"/>
      </w:pPr>
      <w:r w:rsidRPr="00257295">
        <w:rPr>
          <w:rFonts w:cs="Times New Roman" w:hint="eastAsia"/>
          <w:noProof w:val="0"/>
          <w:sz w:val="24"/>
          <w:szCs w:val="24"/>
        </w:rPr>
        <w:t>一级映射表的位置等于</w:t>
      </w:r>
      <w:r w:rsidRPr="00257295">
        <w:rPr>
          <w:rFonts w:cs="Times New Roman" w:hint="eastAsia"/>
          <w:noProof w:val="0"/>
          <w:sz w:val="24"/>
          <w:szCs w:val="24"/>
        </w:rPr>
        <w:t>swapper_gd_dir</w:t>
      </w:r>
      <w:r w:rsidRPr="00257295">
        <w:rPr>
          <w:rFonts w:cs="Times New Roman" w:hint="eastAsia"/>
          <w:noProof w:val="0"/>
          <w:sz w:val="24"/>
          <w:szCs w:val="24"/>
        </w:rPr>
        <w:t>的地址</w:t>
      </w:r>
      <w:r w:rsidRPr="00257295">
        <w:rPr>
          <w:rFonts w:cs="Times New Roman" w:hint="eastAsia"/>
          <w:noProof w:val="0"/>
          <w:sz w:val="24"/>
          <w:szCs w:val="24"/>
        </w:rPr>
        <w:t>(</w:t>
      </w:r>
      <w:r w:rsidRPr="00257295">
        <w:rPr>
          <w:rFonts w:cs="Times New Roman" w:hint="eastAsia"/>
          <w:noProof w:val="0"/>
          <w:sz w:val="24"/>
          <w:szCs w:val="24"/>
        </w:rPr>
        <w:t>虚拟地址</w:t>
      </w:r>
      <w:r w:rsidRPr="00257295">
        <w:rPr>
          <w:rFonts w:cs="Times New Roman" w:hint="eastAsia"/>
          <w:noProof w:val="0"/>
          <w:sz w:val="24"/>
          <w:szCs w:val="24"/>
        </w:rPr>
        <w:t>)</w:t>
      </w:r>
      <w:r w:rsidRPr="00257295">
        <w:rPr>
          <w:rFonts w:cs="Times New Roman" w:hint="eastAsia"/>
          <w:noProof w:val="0"/>
          <w:sz w:val="24"/>
          <w:szCs w:val="24"/>
        </w:rPr>
        <w:t>，即</w:t>
      </w:r>
      <w:r w:rsidRPr="00257295">
        <w:rPr>
          <w:rFonts w:cs="Times New Roman" w:hint="eastAsia"/>
          <w:noProof w:val="0"/>
          <w:sz w:val="24"/>
          <w:szCs w:val="24"/>
        </w:rPr>
        <w:t>PGD</w:t>
      </w:r>
      <w:r w:rsidRPr="00257295">
        <w:rPr>
          <w:rFonts w:cs="Times New Roman" w:hint="eastAsia"/>
          <w:noProof w:val="0"/>
          <w:sz w:val="24"/>
          <w:szCs w:val="24"/>
        </w:rPr>
        <w:t>的入口地址：则内核空间</w:t>
      </w:r>
      <w:r w:rsidRPr="00257295">
        <w:rPr>
          <w:rFonts w:cs="Times New Roman" w:hint="eastAsia"/>
          <w:noProof w:val="0"/>
          <w:sz w:val="24"/>
          <w:szCs w:val="24"/>
        </w:rPr>
        <w:t xml:space="preserve">PGD = 0xC0000000 + 0x8000 </w:t>
      </w:r>
      <w:r w:rsidRPr="00257295">
        <w:rPr>
          <w:rFonts w:cs="Times New Roman"/>
          <w:noProof w:val="0"/>
          <w:sz w:val="24"/>
          <w:szCs w:val="24"/>
        </w:rPr>
        <w:t>–</w:t>
      </w:r>
      <w:r w:rsidRPr="00257295">
        <w:rPr>
          <w:rFonts w:cs="Times New Roman" w:hint="eastAsia"/>
          <w:noProof w:val="0"/>
          <w:sz w:val="24"/>
          <w:szCs w:val="24"/>
        </w:rPr>
        <w:t xml:space="preserve"> 0x4000 = 0xC0004000</w:t>
      </w:r>
      <w:r w:rsidRPr="00257295">
        <w:rPr>
          <w:rFonts w:cs="Times New Roman" w:hint="eastAsia"/>
          <w:noProof w:val="0"/>
          <w:sz w:val="24"/>
          <w:szCs w:val="24"/>
        </w:rPr>
        <w:t>。</w:t>
      </w:r>
      <w:r w:rsidRPr="00257295">
        <w:rPr>
          <w:rFonts w:hint="eastAsia"/>
        </w:rPr>
        <w:tab/>
      </w:r>
      <w:r w:rsidRPr="00257295">
        <w:rPr>
          <w:rFonts w:hint="eastAsia"/>
        </w:rPr>
        <w:tab/>
      </w:r>
    </w:p>
    <w:p w:rsidR="00CE53DE" w:rsidRPr="00257295" w:rsidRDefault="00CE53DE" w:rsidP="00D734B9">
      <w:pPr>
        <w:pStyle w:val="ListParagraph"/>
        <w:numPr>
          <w:ilvl w:val="0"/>
          <w:numId w:val="66"/>
        </w:numPr>
        <w:ind w:firstLineChars="0"/>
      </w:pPr>
      <w:r w:rsidRPr="00257295">
        <w:rPr>
          <w:rFonts w:hint="eastAsia"/>
        </w:rPr>
        <w:t>清除映射表所在区域</w:t>
      </w:r>
    </w:p>
    <w:p w:rsidR="00CE53DE" w:rsidRPr="00257295" w:rsidRDefault="00CE53DE" w:rsidP="00CE53DE">
      <w:pPr>
        <w:pStyle w:val="a7"/>
        <w:ind w:left="480" w:firstLine="360"/>
      </w:pPr>
      <w:r w:rsidRPr="00257295">
        <w:rPr>
          <w:rFonts w:hint="eastAsia"/>
        </w:rPr>
        <w:drawing>
          <wp:inline distT="0" distB="0" distL="0" distR="0" wp14:anchorId="38DB4891" wp14:editId="4F7BAA02">
            <wp:extent cx="4229100" cy="2620630"/>
            <wp:effectExtent l="0" t="0" r="0" b="8890"/>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F50D.tmp"/>
                    <pic:cNvPicPr/>
                  </pic:nvPicPr>
                  <pic:blipFill>
                    <a:blip r:embed="rId411" cstate="email">
                      <a:extLst>
                        <a:ext uri="{28A0092B-C50C-407E-A947-70E740481C1C}">
                          <a14:useLocalDpi xmlns:a14="http://schemas.microsoft.com/office/drawing/2010/main" val="0"/>
                        </a:ext>
                      </a:extLst>
                    </a:blip>
                    <a:stretch>
                      <a:fillRect/>
                    </a:stretch>
                  </pic:blipFill>
                  <pic:spPr>
                    <a:xfrm>
                      <a:off x="0" y="0"/>
                      <a:ext cx="4229691" cy="2620996"/>
                    </a:xfrm>
                    <a:prstGeom prst="rect">
                      <a:avLst/>
                    </a:prstGeom>
                  </pic:spPr>
                </pic:pic>
              </a:graphicData>
            </a:graphic>
          </wp:inline>
        </w:drawing>
      </w:r>
    </w:p>
    <w:p w:rsidR="00CE53DE" w:rsidRPr="00257295" w:rsidRDefault="00CE53DE" w:rsidP="00CE53DE">
      <w:pPr>
        <w:ind w:left="420" w:firstLineChars="175" w:firstLine="420"/>
      </w:pPr>
      <w:r w:rsidRPr="00257295">
        <w:rPr>
          <w:rFonts w:hint="eastAsia"/>
        </w:rPr>
        <w:t>其中：</w:t>
      </w:r>
      <w:r w:rsidRPr="00257295">
        <w:rPr>
          <w:rFonts w:hint="eastAsia"/>
        </w:rPr>
        <w:t xml:space="preserve">r4 </w:t>
      </w:r>
      <w:r w:rsidRPr="00257295">
        <w:rPr>
          <w:rFonts w:hint="eastAsia"/>
        </w:rPr>
        <w:t>的值由函数宏</w:t>
      </w:r>
      <w:r w:rsidRPr="00257295">
        <w:rPr>
          <w:rFonts w:hint="eastAsia"/>
        </w:rPr>
        <w:t>pgtbl</w:t>
      </w:r>
      <w:r w:rsidRPr="00257295">
        <w:rPr>
          <w:rFonts w:hint="eastAsia"/>
        </w:rPr>
        <w:t>确定：</w:t>
      </w:r>
      <w:r w:rsidRPr="00257295">
        <w:rPr>
          <w:rFonts w:hint="eastAsia"/>
        </w:rPr>
        <w:t xml:space="preserve"> </w:t>
      </w:r>
    </w:p>
    <w:p w:rsidR="00CE53DE" w:rsidRPr="00257295" w:rsidRDefault="00CE53DE" w:rsidP="00CE53DE">
      <w:pPr>
        <w:ind w:left="420" w:firstLine="480"/>
      </w:pPr>
      <w:r w:rsidRPr="00257295">
        <w:rPr>
          <w:rFonts w:hint="eastAsia"/>
        </w:rPr>
        <w:t>则</w:t>
      </w:r>
      <w:r w:rsidRPr="00257295">
        <w:rPr>
          <w:rFonts w:hint="eastAsia"/>
        </w:rPr>
        <w:tab/>
        <w:t>r4</w:t>
      </w:r>
      <w:r w:rsidRPr="00257295">
        <w:rPr>
          <w:rFonts w:hint="eastAsia"/>
        </w:rPr>
        <w:tab/>
        <w:t xml:space="preserve">= PHYS_OFFSET + TEXT_OFFSET(0x8000) </w:t>
      </w:r>
      <w:r w:rsidRPr="00257295">
        <w:t>–</w:t>
      </w:r>
      <w:r w:rsidRPr="00257295">
        <w:rPr>
          <w:rFonts w:hint="eastAsia"/>
        </w:rPr>
        <w:t xml:space="preserve"> PG_DIR_SIZE(0x4000) </w:t>
      </w:r>
    </w:p>
    <w:p w:rsidR="00CE53DE" w:rsidRPr="00257295" w:rsidRDefault="00CE53DE" w:rsidP="00CE53DE">
      <w:pPr>
        <w:ind w:left="1200" w:firstLine="480"/>
      </w:pPr>
      <w:r w:rsidRPr="00257295">
        <w:rPr>
          <w:rFonts w:hint="eastAsia"/>
        </w:rPr>
        <w:t>= PHYS_OFFSET + 0x4000</w:t>
      </w:r>
    </w:p>
    <w:p w:rsidR="00CE53DE" w:rsidRPr="00257295" w:rsidRDefault="00CE53DE" w:rsidP="00CE53DE">
      <w:pPr>
        <w:ind w:left="1260" w:firstLineChars="0" w:firstLine="420"/>
      </w:pPr>
      <w:r w:rsidRPr="00257295">
        <w:rPr>
          <w:rFonts w:hint="eastAsia"/>
        </w:rPr>
        <w:t>= __pa(0xC0004000)</w:t>
      </w:r>
    </w:p>
    <w:p w:rsidR="00CE53DE" w:rsidRPr="00257295" w:rsidRDefault="00CE53DE" w:rsidP="00CE53DE">
      <w:pPr>
        <w:ind w:left="1260" w:firstLineChars="0" w:firstLine="420"/>
      </w:pPr>
      <w:r w:rsidRPr="00257295">
        <w:rPr>
          <w:rFonts w:hint="eastAsia"/>
        </w:rPr>
        <w:t>= __pa(swapper_pg_dir)</w:t>
      </w:r>
    </w:p>
    <w:p w:rsidR="00CE53DE" w:rsidRPr="00257295" w:rsidRDefault="00CE53DE" w:rsidP="00CE53DE">
      <w:pPr>
        <w:ind w:left="1260" w:firstLineChars="0" w:firstLine="420"/>
      </w:pPr>
      <w:r w:rsidRPr="00257295">
        <w:rPr>
          <w:rFonts w:hint="eastAsia"/>
        </w:rPr>
        <w:t>= PGD</w:t>
      </w:r>
      <w:r w:rsidRPr="00257295">
        <w:rPr>
          <w:rFonts w:hint="eastAsia"/>
        </w:rPr>
        <w:t>的起始物理地址</w:t>
      </w:r>
    </w:p>
    <w:p w:rsidR="00CE53DE" w:rsidRPr="00257295" w:rsidRDefault="00CE53DE" w:rsidP="00D734B9">
      <w:pPr>
        <w:pStyle w:val="ListParagraph"/>
        <w:numPr>
          <w:ilvl w:val="0"/>
          <w:numId w:val="66"/>
        </w:numPr>
        <w:ind w:firstLineChars="0"/>
      </w:pPr>
      <w:r w:rsidRPr="00257295">
        <w:rPr>
          <w:rFonts w:hint="eastAsia"/>
        </w:rPr>
        <w:t>建立线性映射区</w:t>
      </w:r>
    </w:p>
    <w:p w:rsidR="00CE53DE" w:rsidRPr="00257295" w:rsidRDefault="00CE53DE" w:rsidP="00CE53DE">
      <w:pPr>
        <w:pStyle w:val="ListParagraph"/>
        <w:ind w:left="840" w:firstLineChars="0" w:firstLine="0"/>
      </w:pPr>
      <w:r w:rsidRPr="00257295">
        <w:rPr>
          <w:rFonts w:hint="eastAsia"/>
        </w:rPr>
        <w:t>其中包括：</w:t>
      </w:r>
    </w:p>
    <w:p w:rsidR="00CE53DE" w:rsidRPr="00257295" w:rsidRDefault="00CE53DE" w:rsidP="00CE53DE">
      <w:pPr>
        <w:pStyle w:val="ListParagraph"/>
        <w:ind w:left="840" w:firstLineChars="0" w:firstLine="0"/>
      </w:pPr>
      <w:r w:rsidRPr="00257295">
        <w:rPr>
          <w:rFonts w:hint="eastAsia"/>
        </w:rPr>
        <w:lastRenderedPageBreak/>
        <w:t>映射内核空间起始地址到内核代码的结束区</w:t>
      </w:r>
    </w:p>
    <w:p w:rsidR="00CE53DE" w:rsidRPr="00257295" w:rsidRDefault="00CE53DE" w:rsidP="00CE53DE">
      <w:pPr>
        <w:pStyle w:val="a7"/>
        <w:ind w:leftChars="225" w:left="540" w:firstLine="360"/>
      </w:pPr>
      <w:r w:rsidRPr="00257295">
        <w:rPr>
          <w:rFonts w:hint="eastAsia"/>
        </w:rPr>
        <w:drawing>
          <wp:inline distT="0" distB="0" distL="0" distR="0" wp14:anchorId="5635E591" wp14:editId="6CB4D985">
            <wp:extent cx="4714875" cy="1317845"/>
            <wp:effectExtent l="0" t="0" r="0" b="0"/>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4494.tmp"/>
                    <pic:cNvPicPr/>
                  </pic:nvPicPr>
                  <pic:blipFill>
                    <a:blip r:embed="rId412" cstate="email">
                      <a:extLst>
                        <a:ext uri="{28A0092B-C50C-407E-A947-70E740481C1C}">
                          <a14:useLocalDpi xmlns:a14="http://schemas.microsoft.com/office/drawing/2010/main" val="0"/>
                        </a:ext>
                      </a:extLst>
                    </a:blip>
                    <a:stretch>
                      <a:fillRect/>
                    </a:stretch>
                  </pic:blipFill>
                  <pic:spPr>
                    <a:xfrm>
                      <a:off x="0" y="0"/>
                      <a:ext cx="4718551" cy="1318873"/>
                    </a:xfrm>
                    <a:prstGeom prst="rect">
                      <a:avLst/>
                    </a:prstGeom>
                  </pic:spPr>
                </pic:pic>
              </a:graphicData>
            </a:graphic>
          </wp:inline>
        </w:drawing>
      </w:r>
    </w:p>
    <w:p w:rsidR="00CE53DE" w:rsidRPr="00257295" w:rsidRDefault="00CE53DE" w:rsidP="00CE53DE">
      <w:pPr>
        <w:ind w:left="420" w:firstLine="480"/>
      </w:pPr>
      <w:r w:rsidRPr="00257295">
        <w:rPr>
          <w:rFonts w:hint="eastAsia"/>
        </w:rPr>
        <w:t>即映射</w:t>
      </w:r>
      <w:r w:rsidRPr="00257295">
        <w:rPr>
          <w:rFonts w:hint="eastAsia"/>
        </w:rPr>
        <w:t>0xC0000000</w:t>
      </w:r>
      <w:r w:rsidRPr="00257295">
        <w:rPr>
          <w:rFonts w:hint="eastAsia"/>
        </w:rPr>
        <w:t>到</w:t>
      </w:r>
      <w:r w:rsidRPr="00257295">
        <w:rPr>
          <w:rFonts w:hint="eastAsia"/>
        </w:rPr>
        <w:t>_end</w:t>
      </w:r>
      <w:r w:rsidRPr="00257295">
        <w:rPr>
          <w:rFonts w:hint="eastAsia"/>
        </w:rPr>
        <w:t>的逻辑空间，</w:t>
      </w:r>
      <w:r w:rsidRPr="00257295">
        <w:rPr>
          <w:rFonts w:hint="eastAsia"/>
        </w:rPr>
        <w:t>_end</w:t>
      </w:r>
      <w:r w:rsidRPr="00257295">
        <w:rPr>
          <w:rFonts w:hint="eastAsia"/>
        </w:rPr>
        <w:t>为内核代码的逻辑结束地址。</w:t>
      </w:r>
    </w:p>
    <w:p w:rsidR="00CE53DE" w:rsidRPr="00257295" w:rsidRDefault="00CE53DE" w:rsidP="00CE53DE">
      <w:pPr>
        <w:pStyle w:val="a7"/>
        <w:ind w:left="480" w:firstLine="360"/>
      </w:pPr>
      <w:r w:rsidRPr="00257295">
        <w:drawing>
          <wp:inline distT="0" distB="0" distL="0" distR="0" wp14:anchorId="7109A818" wp14:editId="1A828666">
            <wp:extent cx="2934110" cy="1019317"/>
            <wp:effectExtent l="0" t="0" r="0" b="9525"/>
            <wp:docPr id="932"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4275.tmp"/>
                    <pic:cNvPicPr/>
                  </pic:nvPicPr>
                  <pic:blipFill>
                    <a:blip r:embed="rId413">
                      <a:extLst>
                        <a:ext uri="{28A0092B-C50C-407E-A947-70E740481C1C}">
                          <a14:useLocalDpi xmlns:a14="http://schemas.microsoft.com/office/drawing/2010/main" val="0"/>
                        </a:ext>
                      </a:extLst>
                    </a:blip>
                    <a:stretch>
                      <a:fillRect/>
                    </a:stretch>
                  </pic:blipFill>
                  <pic:spPr>
                    <a:xfrm>
                      <a:off x="0" y="0"/>
                      <a:ext cx="2934110" cy="1019317"/>
                    </a:xfrm>
                    <a:prstGeom prst="rect">
                      <a:avLst/>
                    </a:prstGeom>
                  </pic:spPr>
                </pic:pic>
              </a:graphicData>
            </a:graphic>
          </wp:inline>
        </w:drawing>
      </w:r>
    </w:p>
    <w:p w:rsidR="002D1173" w:rsidRDefault="002D1173" w:rsidP="002D1173">
      <w:pPr>
        <w:pStyle w:val="Heading3"/>
        <w:spacing w:before="163" w:after="163"/>
      </w:pPr>
      <w:bookmarkStart w:id="80" w:name="_Toc390712651"/>
      <w:r>
        <w:rPr>
          <w:rFonts w:hint="eastAsia"/>
        </w:rPr>
        <w:t>IO</w:t>
      </w:r>
      <w:r>
        <w:rPr>
          <w:rFonts w:hint="eastAsia"/>
        </w:rPr>
        <w:t>地址映射</w:t>
      </w:r>
      <w:bookmarkEnd w:id="80"/>
    </w:p>
    <w:p w:rsidR="00CE53DE" w:rsidRPr="00257295" w:rsidRDefault="00CE53DE" w:rsidP="00A615BF">
      <w:pPr>
        <w:pStyle w:val="Heading3"/>
        <w:spacing w:before="163" w:after="163"/>
      </w:pPr>
      <w:bookmarkStart w:id="81" w:name="_Toc390712652"/>
      <w:r w:rsidRPr="00257295">
        <w:rPr>
          <w:rFonts w:hint="eastAsia"/>
        </w:rPr>
        <w:t>内核静态映射</w:t>
      </w:r>
      <w:bookmarkEnd w:id="81"/>
    </w:p>
    <w:p w:rsidR="00CE53DE" w:rsidRPr="00257295" w:rsidRDefault="00CE53DE" w:rsidP="00CE53DE">
      <w:pPr>
        <w:ind w:left="420" w:firstLine="480"/>
      </w:pPr>
      <w:r w:rsidRPr="00257295">
        <w:rPr>
          <w:rFonts w:hint="eastAsia"/>
        </w:rPr>
        <w:t>内核静态映射是通过代码中主动创建映射关系，映射关系为不一定是线性关系，在系统整个运行期间映射保持不变，方法如下：</w:t>
      </w:r>
    </w:p>
    <w:p w:rsidR="00CE53DE" w:rsidRPr="00257295" w:rsidRDefault="00CE53DE" w:rsidP="00D734B9">
      <w:pPr>
        <w:pStyle w:val="ListParagraph"/>
        <w:numPr>
          <w:ilvl w:val="0"/>
          <w:numId w:val="61"/>
        </w:numPr>
        <w:ind w:firstLineChars="0"/>
      </w:pPr>
      <w:r w:rsidRPr="00257295">
        <w:rPr>
          <w:rFonts w:hint="eastAsia"/>
        </w:rPr>
        <w:t>创建一级转换表</w:t>
      </w:r>
      <w:r w:rsidRPr="00257295">
        <w:rPr>
          <w:rFonts w:hint="eastAsia"/>
        </w:rPr>
        <w:t>PGD</w:t>
      </w:r>
    </w:p>
    <w:p w:rsidR="00CE53DE" w:rsidRPr="00257295" w:rsidRDefault="00CE53DE" w:rsidP="00CE53DE">
      <w:pPr>
        <w:pStyle w:val="a7"/>
        <w:ind w:leftChars="175" w:firstLine="420"/>
      </w:pPr>
      <w:r w:rsidRPr="00257295">
        <w:drawing>
          <wp:inline distT="0" distB="0" distL="0" distR="0" wp14:anchorId="1C6ABD44" wp14:editId="45EB94BF">
            <wp:extent cx="4757449" cy="2655862"/>
            <wp:effectExtent l="0" t="0" r="5080" b="0"/>
            <wp:docPr id="937"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2C7.tmp"/>
                    <pic:cNvPicPr/>
                  </pic:nvPicPr>
                  <pic:blipFill>
                    <a:blip r:embed="rId414" cstate="email">
                      <a:extLst>
                        <a:ext uri="{28A0092B-C50C-407E-A947-70E740481C1C}">
                          <a14:useLocalDpi xmlns:a14="http://schemas.microsoft.com/office/drawing/2010/main" val="0"/>
                        </a:ext>
                      </a:extLst>
                    </a:blip>
                    <a:stretch>
                      <a:fillRect/>
                    </a:stretch>
                  </pic:blipFill>
                  <pic:spPr>
                    <a:xfrm>
                      <a:off x="0" y="0"/>
                      <a:ext cx="4762123" cy="2658471"/>
                    </a:xfrm>
                    <a:prstGeom prst="rect">
                      <a:avLst/>
                    </a:prstGeom>
                  </pic:spPr>
                </pic:pic>
              </a:graphicData>
            </a:graphic>
          </wp:inline>
        </w:drawing>
      </w:r>
    </w:p>
    <w:p w:rsidR="00CE53DE" w:rsidRPr="00257295" w:rsidRDefault="00CE53DE" w:rsidP="00CE53DE">
      <w:pPr>
        <w:ind w:firstLine="480"/>
      </w:pPr>
      <w:r w:rsidRPr="00257295">
        <w:rPr>
          <w:rFonts w:hint="eastAsia"/>
        </w:rPr>
        <w:tab/>
      </w:r>
      <w:r w:rsidRPr="00257295">
        <w:rPr>
          <w:rFonts w:hint="eastAsia"/>
        </w:rPr>
        <w:t>其中：</w:t>
      </w:r>
    </w:p>
    <w:p w:rsidR="00CE53DE" w:rsidRPr="00257295" w:rsidRDefault="00CE53DE" w:rsidP="00CE53DE">
      <w:pPr>
        <w:pStyle w:val="ListParagraph"/>
        <w:ind w:left="840" w:firstLineChars="0"/>
      </w:pPr>
      <w:r w:rsidRPr="00257295">
        <w:rPr>
          <w:rFonts w:hint="eastAsia"/>
        </w:rPr>
        <w:t>映射描述为如下结构：</w:t>
      </w:r>
    </w:p>
    <w:p w:rsidR="00CE53DE" w:rsidRPr="00257295" w:rsidRDefault="00CE53DE" w:rsidP="00CE53DE">
      <w:pPr>
        <w:pStyle w:val="a7"/>
        <w:ind w:leftChars="350" w:left="840" w:firstLine="420"/>
      </w:pPr>
      <w:r w:rsidRPr="00257295">
        <w:lastRenderedPageBreak/>
        <w:drawing>
          <wp:inline distT="0" distB="0" distL="0" distR="0" wp14:anchorId="79B64251" wp14:editId="601B22F2">
            <wp:extent cx="3047707" cy="962025"/>
            <wp:effectExtent l="0" t="0" r="635" b="0"/>
            <wp:docPr id="931"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B5A0.tmp"/>
                    <pic:cNvPicPr/>
                  </pic:nvPicPr>
                  <pic:blipFill rotWithShape="1">
                    <a:blip r:embed="rId415" cstate="email">
                      <a:extLst>
                        <a:ext uri="{28A0092B-C50C-407E-A947-70E740481C1C}">
                          <a14:useLocalDpi xmlns:a14="http://schemas.microsoft.com/office/drawing/2010/main" val="0"/>
                        </a:ext>
                      </a:extLst>
                    </a:blip>
                    <a:srcRect/>
                    <a:stretch/>
                  </pic:blipFill>
                  <pic:spPr bwMode="auto">
                    <a:xfrm>
                      <a:off x="0" y="0"/>
                      <a:ext cx="3048426" cy="962252"/>
                    </a:xfrm>
                    <a:prstGeom prst="rect">
                      <a:avLst/>
                    </a:prstGeom>
                    <a:ln>
                      <a:noFill/>
                    </a:ln>
                    <a:extLst>
                      <a:ext uri="{53640926-AAD7-44D8-BBD7-CCE9431645EC}">
                        <a14:shadowObscured xmlns:a14="http://schemas.microsoft.com/office/drawing/2010/main"/>
                      </a:ext>
                    </a:extLst>
                  </pic:spPr>
                </pic:pic>
              </a:graphicData>
            </a:graphic>
          </wp:inline>
        </w:drawing>
      </w:r>
    </w:p>
    <w:p w:rsidR="00CE53DE" w:rsidRPr="00257295" w:rsidRDefault="00CE53DE" w:rsidP="00CE53DE">
      <w:pPr>
        <w:ind w:firstLine="480"/>
      </w:pPr>
      <w:r w:rsidRPr="00257295">
        <w:rPr>
          <w:rFonts w:hint="eastAsia"/>
        </w:rPr>
        <w:tab/>
      </w:r>
      <w:r w:rsidRPr="00257295">
        <w:rPr>
          <w:rFonts w:hint="eastAsia"/>
        </w:rPr>
        <w:tab/>
        <w:t>pdg</w:t>
      </w:r>
      <w:r w:rsidRPr="00257295">
        <w:rPr>
          <w:rFonts w:hint="eastAsia"/>
        </w:rPr>
        <w:t>入口位置查找如下，即通过</w:t>
      </w:r>
      <w:r w:rsidRPr="00257295">
        <w:rPr>
          <w:rFonts w:hint="eastAsia"/>
        </w:rPr>
        <w:t>init_mm</w:t>
      </w:r>
      <w:r w:rsidRPr="00257295">
        <w:rPr>
          <w:rFonts w:hint="eastAsia"/>
        </w:rPr>
        <w:t>的内存管理结构获取：</w:t>
      </w:r>
    </w:p>
    <w:p w:rsidR="00CE53DE" w:rsidRPr="00257295" w:rsidRDefault="00CE53DE" w:rsidP="00CE53DE">
      <w:pPr>
        <w:pStyle w:val="a7"/>
        <w:ind w:leftChars="350" w:left="840" w:firstLine="420"/>
      </w:pPr>
      <w:r w:rsidRPr="00257295">
        <w:drawing>
          <wp:inline distT="0" distB="0" distL="0" distR="0" wp14:anchorId="0C189222" wp14:editId="25AACB44">
            <wp:extent cx="4295775" cy="987534"/>
            <wp:effectExtent l="0" t="0" r="0" b="3175"/>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2FA3.tmp"/>
                    <pic:cNvPicPr/>
                  </pic:nvPicPr>
                  <pic:blipFill>
                    <a:blip r:embed="rId416" cstate="email">
                      <a:extLst>
                        <a:ext uri="{28A0092B-C50C-407E-A947-70E740481C1C}">
                          <a14:useLocalDpi xmlns:a14="http://schemas.microsoft.com/office/drawing/2010/main" val="0"/>
                        </a:ext>
                      </a:extLst>
                    </a:blip>
                    <a:stretch>
                      <a:fillRect/>
                    </a:stretch>
                  </pic:blipFill>
                  <pic:spPr>
                    <a:xfrm>
                      <a:off x="0" y="0"/>
                      <a:ext cx="4296376" cy="987672"/>
                    </a:xfrm>
                    <a:prstGeom prst="rect">
                      <a:avLst/>
                    </a:prstGeom>
                  </pic:spPr>
                </pic:pic>
              </a:graphicData>
            </a:graphic>
          </wp:inline>
        </w:drawing>
      </w:r>
      <w:r w:rsidRPr="00257295">
        <w:rPr>
          <w:rFonts w:hint="eastAsia"/>
        </w:rPr>
        <w:tab/>
      </w:r>
    </w:p>
    <w:p w:rsidR="00CE53DE" w:rsidRPr="00257295" w:rsidRDefault="00CE53DE" w:rsidP="00D734B9">
      <w:pPr>
        <w:pStyle w:val="ListParagraph"/>
        <w:numPr>
          <w:ilvl w:val="0"/>
          <w:numId w:val="61"/>
        </w:numPr>
        <w:ind w:firstLineChars="0"/>
      </w:pPr>
      <w:r w:rsidRPr="00257295">
        <w:rPr>
          <w:rFonts w:hint="eastAsia"/>
        </w:rPr>
        <w:t>创建二级转换表</w:t>
      </w:r>
      <w:r w:rsidRPr="00257295">
        <w:rPr>
          <w:rFonts w:hint="eastAsia"/>
        </w:rPr>
        <w:t>PUD</w:t>
      </w:r>
    </w:p>
    <w:p w:rsidR="00CE53DE" w:rsidRPr="00257295" w:rsidRDefault="00CE53DE" w:rsidP="00CE53DE">
      <w:pPr>
        <w:pStyle w:val="a7"/>
        <w:ind w:leftChars="175" w:firstLine="480"/>
      </w:pPr>
      <w:r w:rsidRPr="00257295">
        <w:rPr>
          <w:rFonts w:hint="eastAsia"/>
        </w:rPr>
        <w:drawing>
          <wp:inline distT="0" distB="0" distL="0" distR="0" wp14:anchorId="2444A9ED" wp14:editId="7937A1BE">
            <wp:extent cx="5301668" cy="1466850"/>
            <wp:effectExtent l="0" t="0" r="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E2B0.tmp"/>
                    <pic:cNvPicPr/>
                  </pic:nvPicPr>
                  <pic:blipFill>
                    <a:blip r:embed="rId417" cstate="email">
                      <a:extLst>
                        <a:ext uri="{28A0092B-C50C-407E-A947-70E740481C1C}">
                          <a14:useLocalDpi xmlns:a14="http://schemas.microsoft.com/office/drawing/2010/main" val="0"/>
                        </a:ext>
                      </a:extLst>
                    </a:blip>
                    <a:stretch>
                      <a:fillRect/>
                    </a:stretch>
                  </pic:blipFill>
                  <pic:spPr>
                    <a:xfrm>
                      <a:off x="0" y="0"/>
                      <a:ext cx="5314219" cy="1470323"/>
                    </a:xfrm>
                    <a:prstGeom prst="rect">
                      <a:avLst/>
                    </a:prstGeom>
                  </pic:spPr>
                </pic:pic>
              </a:graphicData>
            </a:graphic>
          </wp:inline>
        </w:drawing>
      </w:r>
    </w:p>
    <w:p w:rsidR="00CE53DE" w:rsidRPr="00257295" w:rsidRDefault="00CE53DE" w:rsidP="00CE53DE">
      <w:pPr>
        <w:pStyle w:val="a7"/>
        <w:ind w:leftChars="175" w:firstLine="480"/>
      </w:pPr>
      <w:r w:rsidRPr="00257295">
        <w:rPr>
          <w:rFonts w:hint="eastAsia"/>
        </w:rPr>
        <w:drawing>
          <wp:inline distT="0" distB="0" distL="0" distR="0" wp14:anchorId="6644DC26" wp14:editId="7ABE8DD2">
            <wp:extent cx="4401165" cy="352474"/>
            <wp:effectExtent l="0" t="0" r="0" b="9525"/>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37F2.tmp"/>
                    <pic:cNvPicPr/>
                  </pic:nvPicPr>
                  <pic:blipFill>
                    <a:blip r:embed="rId418">
                      <a:extLst>
                        <a:ext uri="{28A0092B-C50C-407E-A947-70E740481C1C}">
                          <a14:useLocalDpi xmlns:a14="http://schemas.microsoft.com/office/drawing/2010/main" val="0"/>
                        </a:ext>
                      </a:extLst>
                    </a:blip>
                    <a:stretch>
                      <a:fillRect/>
                    </a:stretch>
                  </pic:blipFill>
                  <pic:spPr>
                    <a:xfrm>
                      <a:off x="0" y="0"/>
                      <a:ext cx="4401165" cy="352474"/>
                    </a:xfrm>
                    <a:prstGeom prst="rect">
                      <a:avLst/>
                    </a:prstGeom>
                  </pic:spPr>
                </pic:pic>
              </a:graphicData>
            </a:graphic>
          </wp:inline>
        </w:drawing>
      </w:r>
    </w:p>
    <w:p w:rsidR="00CE53DE" w:rsidRPr="00257295" w:rsidRDefault="00CE53DE" w:rsidP="00CE53DE">
      <w:pPr>
        <w:pStyle w:val="a7"/>
        <w:ind w:leftChars="175" w:firstLine="480"/>
      </w:pPr>
      <w:r w:rsidRPr="00257295">
        <w:rPr>
          <w:rFonts w:hint="eastAsia"/>
        </w:rPr>
        <w:drawing>
          <wp:inline distT="0" distB="0" distL="0" distR="0" wp14:anchorId="7B53A054" wp14:editId="523ABE36">
            <wp:extent cx="4943475" cy="1609118"/>
            <wp:effectExtent l="0" t="0" r="0"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57F1.tmp"/>
                    <pic:cNvPicPr/>
                  </pic:nvPicPr>
                  <pic:blipFill>
                    <a:blip r:embed="rId419" cstate="email">
                      <a:extLst>
                        <a:ext uri="{28A0092B-C50C-407E-A947-70E740481C1C}">
                          <a14:useLocalDpi xmlns:a14="http://schemas.microsoft.com/office/drawing/2010/main" val="0"/>
                        </a:ext>
                      </a:extLst>
                    </a:blip>
                    <a:stretch>
                      <a:fillRect/>
                    </a:stretch>
                  </pic:blipFill>
                  <pic:spPr>
                    <a:xfrm>
                      <a:off x="0" y="0"/>
                      <a:ext cx="4944259" cy="1609373"/>
                    </a:xfrm>
                    <a:prstGeom prst="rect">
                      <a:avLst/>
                    </a:prstGeom>
                  </pic:spPr>
                </pic:pic>
              </a:graphicData>
            </a:graphic>
          </wp:inline>
        </w:drawing>
      </w:r>
    </w:p>
    <w:p w:rsidR="00CE53DE" w:rsidRPr="00257295" w:rsidRDefault="00CE53DE" w:rsidP="00CE53DE">
      <w:pPr>
        <w:pStyle w:val="a7"/>
        <w:ind w:leftChars="175" w:firstLine="480"/>
      </w:pPr>
      <w:r w:rsidRPr="00257295">
        <w:rPr>
          <w:rFonts w:hint="eastAsia"/>
        </w:rPr>
        <w:drawing>
          <wp:inline distT="0" distB="0" distL="0" distR="0" wp14:anchorId="329FF5A9" wp14:editId="3DA01848">
            <wp:extent cx="3695700" cy="848897"/>
            <wp:effectExtent l="0" t="0" r="0" b="889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3F40.tmp"/>
                    <pic:cNvPicPr/>
                  </pic:nvPicPr>
                  <pic:blipFill>
                    <a:blip r:embed="rId420" cstate="email">
                      <a:extLst>
                        <a:ext uri="{28A0092B-C50C-407E-A947-70E740481C1C}">
                          <a14:useLocalDpi xmlns:a14="http://schemas.microsoft.com/office/drawing/2010/main" val="0"/>
                        </a:ext>
                      </a:extLst>
                    </a:blip>
                    <a:stretch>
                      <a:fillRect/>
                    </a:stretch>
                  </pic:blipFill>
                  <pic:spPr>
                    <a:xfrm>
                      <a:off x="0" y="0"/>
                      <a:ext cx="3696217" cy="849016"/>
                    </a:xfrm>
                    <a:prstGeom prst="rect">
                      <a:avLst/>
                    </a:prstGeom>
                  </pic:spPr>
                </pic:pic>
              </a:graphicData>
            </a:graphic>
          </wp:inline>
        </w:drawing>
      </w:r>
    </w:p>
    <w:p w:rsidR="00CE53DE" w:rsidRPr="00257295" w:rsidRDefault="00CE53DE" w:rsidP="00D734B9">
      <w:pPr>
        <w:pStyle w:val="ListParagraph"/>
        <w:numPr>
          <w:ilvl w:val="0"/>
          <w:numId w:val="61"/>
        </w:numPr>
        <w:ind w:firstLineChars="0"/>
      </w:pPr>
      <w:r w:rsidRPr="00257295">
        <w:rPr>
          <w:rFonts w:hint="eastAsia"/>
        </w:rPr>
        <w:t>创建三级转换表</w:t>
      </w:r>
      <w:r w:rsidRPr="00257295">
        <w:rPr>
          <w:rFonts w:hint="eastAsia"/>
        </w:rPr>
        <w:t>PMD</w:t>
      </w:r>
    </w:p>
    <w:p w:rsidR="00CE53DE" w:rsidRPr="00257295" w:rsidRDefault="00CE53DE" w:rsidP="00CE53DE">
      <w:pPr>
        <w:pStyle w:val="a7"/>
        <w:ind w:leftChars="175" w:firstLine="480"/>
      </w:pPr>
      <w:r w:rsidRPr="00257295">
        <w:lastRenderedPageBreak/>
        <w:drawing>
          <wp:inline distT="0" distB="0" distL="0" distR="0" wp14:anchorId="41D04B5D" wp14:editId="6EE7F404">
            <wp:extent cx="4619625" cy="1102098"/>
            <wp:effectExtent l="0" t="0" r="0" b="3175"/>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5029.tmp"/>
                    <pic:cNvPicPr/>
                  </pic:nvPicPr>
                  <pic:blipFill>
                    <a:blip r:embed="rId421" cstate="email">
                      <a:extLst>
                        <a:ext uri="{28A0092B-C50C-407E-A947-70E740481C1C}">
                          <a14:useLocalDpi xmlns:a14="http://schemas.microsoft.com/office/drawing/2010/main" val="0"/>
                        </a:ext>
                      </a:extLst>
                    </a:blip>
                    <a:stretch>
                      <a:fillRect/>
                    </a:stretch>
                  </pic:blipFill>
                  <pic:spPr>
                    <a:xfrm>
                      <a:off x="0" y="0"/>
                      <a:ext cx="4620272" cy="1102252"/>
                    </a:xfrm>
                    <a:prstGeom prst="rect">
                      <a:avLst/>
                    </a:prstGeom>
                  </pic:spPr>
                </pic:pic>
              </a:graphicData>
            </a:graphic>
          </wp:inline>
        </w:drawing>
      </w:r>
    </w:p>
    <w:p w:rsidR="00CE53DE" w:rsidRPr="00257295" w:rsidRDefault="00CE53DE" w:rsidP="00CE53DE">
      <w:pPr>
        <w:pStyle w:val="a7"/>
        <w:ind w:leftChars="175" w:firstLine="480"/>
      </w:pPr>
      <w:r w:rsidRPr="00257295">
        <w:drawing>
          <wp:inline distT="0" distB="0" distL="0" distR="0" wp14:anchorId="5389375C" wp14:editId="521DB2A4">
            <wp:extent cx="4772025" cy="570186"/>
            <wp:effectExtent l="0" t="0" r="0" b="1905"/>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4938.tmp"/>
                    <pic:cNvPicPr/>
                  </pic:nvPicPr>
                  <pic:blipFill>
                    <a:blip r:embed="rId422" cstate="email">
                      <a:extLst>
                        <a:ext uri="{28A0092B-C50C-407E-A947-70E740481C1C}">
                          <a14:useLocalDpi xmlns:a14="http://schemas.microsoft.com/office/drawing/2010/main" val="0"/>
                        </a:ext>
                      </a:extLst>
                    </a:blip>
                    <a:stretch>
                      <a:fillRect/>
                    </a:stretch>
                  </pic:blipFill>
                  <pic:spPr>
                    <a:xfrm>
                      <a:off x="0" y="0"/>
                      <a:ext cx="4801269" cy="573680"/>
                    </a:xfrm>
                    <a:prstGeom prst="rect">
                      <a:avLst/>
                    </a:prstGeom>
                  </pic:spPr>
                </pic:pic>
              </a:graphicData>
            </a:graphic>
          </wp:inline>
        </w:drawing>
      </w:r>
    </w:p>
    <w:p w:rsidR="00CE53DE" w:rsidRPr="00257295" w:rsidRDefault="00CE53DE" w:rsidP="00CE53DE">
      <w:pPr>
        <w:pStyle w:val="a7"/>
        <w:ind w:leftChars="175" w:firstLine="480"/>
      </w:pPr>
      <w:r w:rsidRPr="00257295">
        <w:drawing>
          <wp:inline distT="0" distB="0" distL="0" distR="0" wp14:anchorId="585B1ED5" wp14:editId="3ABAC8BE">
            <wp:extent cx="4848225" cy="2898166"/>
            <wp:effectExtent l="0" t="0" r="0" b="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5A43.tmp"/>
                    <pic:cNvPicPr/>
                  </pic:nvPicPr>
                  <pic:blipFill>
                    <a:blip r:embed="rId423" cstate="email">
                      <a:extLst>
                        <a:ext uri="{28A0092B-C50C-407E-A947-70E740481C1C}">
                          <a14:useLocalDpi xmlns:a14="http://schemas.microsoft.com/office/drawing/2010/main" val="0"/>
                        </a:ext>
                      </a:extLst>
                    </a:blip>
                    <a:stretch>
                      <a:fillRect/>
                    </a:stretch>
                  </pic:blipFill>
                  <pic:spPr>
                    <a:xfrm>
                      <a:off x="0" y="0"/>
                      <a:ext cx="4850338" cy="2899429"/>
                    </a:xfrm>
                    <a:prstGeom prst="rect">
                      <a:avLst/>
                    </a:prstGeom>
                  </pic:spPr>
                </pic:pic>
              </a:graphicData>
            </a:graphic>
          </wp:inline>
        </w:drawing>
      </w:r>
    </w:p>
    <w:p w:rsidR="00CE53DE" w:rsidRPr="00257295" w:rsidRDefault="00CE53DE" w:rsidP="00CE53DE">
      <w:pPr>
        <w:pStyle w:val="a7"/>
        <w:ind w:leftChars="175" w:firstLine="480"/>
      </w:pPr>
      <w:r w:rsidRPr="00257295">
        <w:drawing>
          <wp:inline distT="0" distB="0" distL="0" distR="0" wp14:anchorId="2AB3E210" wp14:editId="51F44CC3">
            <wp:extent cx="5124450" cy="1403868"/>
            <wp:effectExtent l="0" t="0" r="0" b="635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B48C.tmp"/>
                    <pic:cNvPicPr/>
                  </pic:nvPicPr>
                  <pic:blipFill>
                    <a:blip r:embed="rId424" cstate="email">
                      <a:extLst>
                        <a:ext uri="{28A0092B-C50C-407E-A947-70E740481C1C}">
                          <a14:useLocalDpi xmlns:a14="http://schemas.microsoft.com/office/drawing/2010/main" val="0"/>
                        </a:ext>
                      </a:extLst>
                    </a:blip>
                    <a:stretch>
                      <a:fillRect/>
                    </a:stretch>
                  </pic:blipFill>
                  <pic:spPr>
                    <a:xfrm>
                      <a:off x="0" y="0"/>
                      <a:ext cx="5131398" cy="1405772"/>
                    </a:xfrm>
                    <a:prstGeom prst="rect">
                      <a:avLst/>
                    </a:prstGeom>
                  </pic:spPr>
                </pic:pic>
              </a:graphicData>
            </a:graphic>
          </wp:inline>
        </w:drawing>
      </w:r>
    </w:p>
    <w:p w:rsidR="00CE53DE" w:rsidRPr="00257295" w:rsidRDefault="00CE53DE" w:rsidP="00D734B9">
      <w:pPr>
        <w:pStyle w:val="ListParagraph"/>
        <w:numPr>
          <w:ilvl w:val="0"/>
          <w:numId w:val="61"/>
        </w:numPr>
        <w:ind w:firstLineChars="0"/>
      </w:pPr>
      <w:r w:rsidRPr="00257295">
        <w:rPr>
          <w:rFonts w:hint="eastAsia"/>
        </w:rPr>
        <w:t>创建四级转换表</w:t>
      </w:r>
      <w:r w:rsidRPr="00257295">
        <w:rPr>
          <w:rFonts w:hint="eastAsia"/>
        </w:rPr>
        <w:t>PTE</w:t>
      </w:r>
    </w:p>
    <w:p w:rsidR="00CE53DE" w:rsidRPr="00257295" w:rsidRDefault="00CE53DE" w:rsidP="00CE53DE">
      <w:pPr>
        <w:pStyle w:val="a7"/>
        <w:ind w:leftChars="175" w:firstLine="480"/>
      </w:pPr>
      <w:r w:rsidRPr="00257295">
        <w:lastRenderedPageBreak/>
        <w:drawing>
          <wp:inline distT="0" distB="0" distL="0" distR="0" wp14:anchorId="2431C396" wp14:editId="242916CE">
            <wp:extent cx="5021065" cy="2324100"/>
            <wp:effectExtent l="0" t="0" r="8255"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F5DD.tmp"/>
                    <pic:cNvPicPr/>
                  </pic:nvPicPr>
                  <pic:blipFill>
                    <a:blip r:embed="rId425" cstate="email">
                      <a:extLst>
                        <a:ext uri="{28A0092B-C50C-407E-A947-70E740481C1C}">
                          <a14:useLocalDpi xmlns:a14="http://schemas.microsoft.com/office/drawing/2010/main" val="0"/>
                        </a:ext>
                      </a:extLst>
                    </a:blip>
                    <a:stretch>
                      <a:fillRect/>
                    </a:stretch>
                  </pic:blipFill>
                  <pic:spPr>
                    <a:xfrm>
                      <a:off x="0" y="0"/>
                      <a:ext cx="5030811" cy="2328611"/>
                    </a:xfrm>
                    <a:prstGeom prst="rect">
                      <a:avLst/>
                    </a:prstGeom>
                  </pic:spPr>
                </pic:pic>
              </a:graphicData>
            </a:graphic>
          </wp:inline>
        </w:drawing>
      </w:r>
    </w:p>
    <w:p w:rsidR="00CE53DE" w:rsidRPr="00257295" w:rsidRDefault="00CE53DE" w:rsidP="00CE53DE">
      <w:pPr>
        <w:pStyle w:val="a7"/>
        <w:ind w:leftChars="175" w:firstLine="480"/>
      </w:pPr>
      <w:r w:rsidRPr="00257295">
        <w:drawing>
          <wp:inline distT="0" distB="0" distL="0" distR="0" wp14:anchorId="575C90FC" wp14:editId="1532FD93">
            <wp:extent cx="4686954" cy="1609950"/>
            <wp:effectExtent l="0" t="0" r="0" b="9525"/>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06209.tmp"/>
                    <pic:cNvPicPr/>
                  </pic:nvPicPr>
                  <pic:blipFill>
                    <a:blip r:embed="rId426">
                      <a:extLst>
                        <a:ext uri="{28A0092B-C50C-407E-A947-70E740481C1C}">
                          <a14:useLocalDpi xmlns:a14="http://schemas.microsoft.com/office/drawing/2010/main" val="0"/>
                        </a:ext>
                      </a:extLst>
                    </a:blip>
                    <a:stretch>
                      <a:fillRect/>
                    </a:stretch>
                  </pic:blipFill>
                  <pic:spPr>
                    <a:xfrm>
                      <a:off x="0" y="0"/>
                      <a:ext cx="4686954" cy="1609950"/>
                    </a:xfrm>
                    <a:prstGeom prst="rect">
                      <a:avLst/>
                    </a:prstGeom>
                  </pic:spPr>
                </pic:pic>
              </a:graphicData>
            </a:graphic>
          </wp:inline>
        </w:drawing>
      </w:r>
    </w:p>
    <w:p w:rsidR="00CE53DE" w:rsidRPr="00257295" w:rsidRDefault="00CE53DE" w:rsidP="00CE53DE">
      <w:pPr>
        <w:pStyle w:val="a7"/>
        <w:ind w:leftChars="175" w:firstLine="480"/>
      </w:pPr>
      <w:r w:rsidRPr="00257295">
        <w:drawing>
          <wp:inline distT="0" distB="0" distL="0" distR="0" wp14:anchorId="6036A4B3" wp14:editId="2B595EFD">
            <wp:extent cx="4686300" cy="2844421"/>
            <wp:effectExtent l="0" t="0" r="0"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02568.tmp"/>
                    <pic:cNvPicPr/>
                  </pic:nvPicPr>
                  <pic:blipFill>
                    <a:blip r:embed="rId427" cstate="email">
                      <a:extLst>
                        <a:ext uri="{28A0092B-C50C-407E-A947-70E740481C1C}">
                          <a14:useLocalDpi xmlns:a14="http://schemas.microsoft.com/office/drawing/2010/main" val="0"/>
                        </a:ext>
                      </a:extLst>
                    </a:blip>
                    <a:stretch>
                      <a:fillRect/>
                    </a:stretch>
                  </pic:blipFill>
                  <pic:spPr>
                    <a:xfrm>
                      <a:off x="0" y="0"/>
                      <a:ext cx="4686955" cy="2844818"/>
                    </a:xfrm>
                    <a:prstGeom prst="rect">
                      <a:avLst/>
                    </a:prstGeom>
                  </pic:spPr>
                </pic:pic>
              </a:graphicData>
            </a:graphic>
          </wp:inline>
        </w:drawing>
      </w:r>
    </w:p>
    <w:p w:rsidR="00CE53DE" w:rsidRPr="00257295" w:rsidRDefault="00CE53DE" w:rsidP="00A615BF">
      <w:pPr>
        <w:pStyle w:val="Heading3"/>
        <w:tabs>
          <w:tab w:val="left" w:pos="8931"/>
        </w:tabs>
        <w:spacing w:before="163" w:after="163"/>
      </w:pPr>
      <w:bookmarkStart w:id="82" w:name="_Toc390712653"/>
      <w:r w:rsidRPr="00257295">
        <w:rPr>
          <w:rFonts w:hint="eastAsia"/>
        </w:rPr>
        <w:t>用户动态映射</w:t>
      </w:r>
      <w:bookmarkEnd w:id="82"/>
    </w:p>
    <w:p w:rsidR="00CE53DE" w:rsidRPr="00257295" w:rsidRDefault="00CE53DE" w:rsidP="00CE53DE">
      <w:pPr>
        <w:ind w:firstLine="480"/>
      </w:pPr>
      <w:r w:rsidRPr="00257295">
        <w:rPr>
          <w:rFonts w:hint="eastAsia"/>
        </w:rPr>
        <w:t>用户动态映射是通过手动创建或缺页中断建立。</w:t>
      </w:r>
    </w:p>
    <w:p w:rsidR="00CE53DE" w:rsidRPr="00257295" w:rsidRDefault="00CE53DE" w:rsidP="00CE53DE">
      <w:pPr>
        <w:ind w:firstLine="480"/>
      </w:pPr>
    </w:p>
    <w:p w:rsidR="00CE53DE" w:rsidRPr="00257295" w:rsidRDefault="00CE53DE" w:rsidP="00CE53DE">
      <w:pPr>
        <w:ind w:firstLine="480"/>
      </w:pPr>
    </w:p>
    <w:p w:rsidR="00CE53DE" w:rsidRPr="00257295" w:rsidRDefault="00CE53DE" w:rsidP="00CE53DE">
      <w:pPr>
        <w:pStyle w:val="Heading2"/>
        <w:spacing w:before="326" w:after="163"/>
      </w:pPr>
      <w:bookmarkStart w:id="83" w:name="_Toc390712654"/>
      <w:r w:rsidRPr="00257295">
        <w:rPr>
          <w:rFonts w:hint="eastAsia"/>
        </w:rPr>
        <w:lastRenderedPageBreak/>
        <w:t>内存管理</w:t>
      </w:r>
      <w:bookmarkEnd w:id="83"/>
    </w:p>
    <w:p w:rsidR="00CE53DE" w:rsidRPr="00257295" w:rsidRDefault="00CE53DE" w:rsidP="00A615BF">
      <w:pPr>
        <w:pStyle w:val="Heading3"/>
        <w:spacing w:before="163" w:after="163"/>
        <w:rPr>
          <w:b w:val="0"/>
          <w:bCs w:val="0"/>
        </w:rPr>
      </w:pPr>
      <w:bookmarkStart w:id="84" w:name="_Toc390712655"/>
      <w:r w:rsidRPr="00257295">
        <w:rPr>
          <w:b w:val="0"/>
          <w:bCs w:val="0"/>
        </w:rPr>
        <w:t>内存管理</w:t>
      </w:r>
      <w:r w:rsidRPr="00257295">
        <w:rPr>
          <w:rFonts w:hint="eastAsia"/>
          <w:b w:val="0"/>
          <w:bCs w:val="0"/>
        </w:rPr>
        <w:t>架构</w:t>
      </w:r>
      <w:bookmarkEnd w:id="84"/>
    </w:p>
    <w:p w:rsidR="00CE53DE" w:rsidRPr="00257295" w:rsidRDefault="00CE53DE" w:rsidP="00CE53DE">
      <w:pPr>
        <w:pStyle w:val="a7"/>
        <w:ind w:left="480" w:firstLine="360"/>
      </w:pPr>
      <w:r w:rsidRPr="00257295">
        <w:drawing>
          <wp:inline distT="0" distB="0" distL="0" distR="0" wp14:anchorId="1E9DE255" wp14:editId="2A00A93A">
            <wp:extent cx="4867275" cy="3411251"/>
            <wp:effectExtent l="76200" t="76200" r="123825" b="132080"/>
            <wp:docPr id="1103" name="图片 1103" descr="http://pic002.cnblogs.com/images/2012/258176/2012082909291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ic002.cnblogs.com/images/2012/258176/2012082909291561.jpg"/>
                    <pic:cNvPicPr>
                      <a:picLocks noChangeAspect="1" noChangeArrowheads="1"/>
                    </pic:cNvPicPr>
                  </pic:nvPicPr>
                  <pic:blipFill rotWithShape="1">
                    <a:blip r:embed="rId428" cstate="screen">
                      <a:extLst>
                        <a:ext uri="{28A0092B-C50C-407E-A947-70E740481C1C}">
                          <a14:useLocalDpi xmlns:a14="http://schemas.microsoft.com/office/drawing/2010/main" val="0"/>
                        </a:ext>
                      </a:extLst>
                    </a:blip>
                    <a:srcRect/>
                    <a:stretch/>
                  </pic:blipFill>
                  <pic:spPr bwMode="auto">
                    <a:xfrm>
                      <a:off x="0" y="0"/>
                      <a:ext cx="4878578" cy="34191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E53DE" w:rsidRPr="00257295" w:rsidRDefault="00CE53DE" w:rsidP="00A615BF">
      <w:pPr>
        <w:pStyle w:val="Heading3"/>
        <w:spacing w:before="163" w:after="163"/>
      </w:pPr>
      <w:bookmarkStart w:id="85" w:name="_Toc390712656"/>
      <w:r w:rsidRPr="00257295">
        <w:rPr>
          <w:rFonts w:hint="eastAsia"/>
        </w:rPr>
        <w:t>内存管理结构</w:t>
      </w:r>
      <w:bookmarkEnd w:id="85"/>
    </w:p>
    <w:p w:rsidR="00CE53DE" w:rsidRPr="00257295" w:rsidRDefault="00CE53DE" w:rsidP="00CE53DE">
      <w:pPr>
        <w:ind w:firstLineChars="175" w:firstLine="420"/>
      </w:pPr>
      <w:r w:rsidRPr="00257295">
        <w:rPr>
          <w:rFonts w:hint="eastAsia"/>
        </w:rPr>
        <w:t>系统使用</w:t>
      </w:r>
      <w:r w:rsidRPr="00257295">
        <w:rPr>
          <w:rFonts w:hint="eastAsia"/>
        </w:rPr>
        <w:t>struct mm_struct</w:t>
      </w:r>
      <w:r w:rsidRPr="00257295">
        <w:rPr>
          <w:rFonts w:hint="eastAsia"/>
        </w:rPr>
        <w:t>进行内存管理，其结构如下：</w:t>
      </w:r>
    </w:p>
    <w:p w:rsidR="00CE53DE" w:rsidRPr="00257295" w:rsidRDefault="00CE53DE" w:rsidP="00CE53DE">
      <w:pPr>
        <w:pStyle w:val="a7"/>
        <w:ind w:leftChars="175" w:firstLine="60"/>
      </w:pPr>
      <w:r w:rsidRPr="00257295">
        <w:rPr>
          <w:rFonts w:hint="eastAsia"/>
        </w:rPr>
        <w:drawing>
          <wp:inline distT="0" distB="0" distL="0" distR="0" wp14:anchorId="7668E172" wp14:editId="309DC847">
            <wp:extent cx="4591050" cy="2587264"/>
            <wp:effectExtent l="0" t="0" r="0" b="381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D53D.tmp"/>
                    <pic:cNvPicPr/>
                  </pic:nvPicPr>
                  <pic:blipFill>
                    <a:blip r:embed="rId429" cstate="email">
                      <a:extLst>
                        <a:ext uri="{28A0092B-C50C-407E-A947-70E740481C1C}">
                          <a14:useLocalDpi xmlns:a14="http://schemas.microsoft.com/office/drawing/2010/main" val="0"/>
                        </a:ext>
                      </a:extLst>
                    </a:blip>
                    <a:stretch>
                      <a:fillRect/>
                    </a:stretch>
                  </pic:blipFill>
                  <pic:spPr>
                    <a:xfrm>
                      <a:off x="0" y="0"/>
                      <a:ext cx="4591691" cy="2587625"/>
                    </a:xfrm>
                    <a:prstGeom prst="rect">
                      <a:avLst/>
                    </a:prstGeom>
                  </pic:spPr>
                </pic:pic>
              </a:graphicData>
            </a:graphic>
          </wp:inline>
        </w:drawing>
      </w:r>
    </w:p>
    <w:p w:rsidR="00CE53DE" w:rsidRPr="00257295" w:rsidRDefault="00CE53DE" w:rsidP="00D734B9">
      <w:pPr>
        <w:pStyle w:val="ListParagraph"/>
        <w:numPr>
          <w:ilvl w:val="0"/>
          <w:numId w:val="90"/>
        </w:numPr>
        <w:ind w:firstLineChars="0"/>
      </w:pPr>
      <w:r w:rsidRPr="00257295">
        <w:rPr>
          <w:rFonts w:hint="eastAsia"/>
        </w:rPr>
        <w:t>内核空间内存管理结构</w:t>
      </w:r>
    </w:p>
    <w:p w:rsidR="00CE53DE" w:rsidRPr="00257295" w:rsidRDefault="00CE53DE" w:rsidP="00CE53DE">
      <w:pPr>
        <w:pStyle w:val="a7"/>
        <w:ind w:left="480" w:firstLine="360"/>
      </w:pPr>
      <w:r w:rsidRPr="00257295">
        <w:rPr>
          <w:rFonts w:hint="eastAsia"/>
        </w:rPr>
        <w:lastRenderedPageBreak/>
        <w:drawing>
          <wp:inline distT="0" distB="0" distL="0" distR="0" wp14:anchorId="30191AFE" wp14:editId="4E2D5BE3">
            <wp:extent cx="4133850" cy="1735011"/>
            <wp:effectExtent l="0" t="0" r="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1601.tmp"/>
                    <pic:cNvPicPr/>
                  </pic:nvPicPr>
                  <pic:blipFill>
                    <a:blip r:embed="rId430" cstate="email">
                      <a:extLst>
                        <a:ext uri="{28A0092B-C50C-407E-A947-70E740481C1C}">
                          <a14:useLocalDpi xmlns:a14="http://schemas.microsoft.com/office/drawing/2010/main" val="0"/>
                        </a:ext>
                      </a:extLst>
                    </a:blip>
                    <a:stretch>
                      <a:fillRect/>
                    </a:stretch>
                  </pic:blipFill>
                  <pic:spPr>
                    <a:xfrm>
                      <a:off x="0" y="0"/>
                      <a:ext cx="4143063" cy="1738878"/>
                    </a:xfrm>
                    <a:prstGeom prst="rect">
                      <a:avLst/>
                    </a:prstGeom>
                  </pic:spPr>
                </pic:pic>
              </a:graphicData>
            </a:graphic>
          </wp:inline>
        </w:drawing>
      </w:r>
    </w:p>
    <w:p w:rsidR="00CE53DE" w:rsidRPr="00257295" w:rsidRDefault="00CE53DE" w:rsidP="00CE53DE">
      <w:pPr>
        <w:ind w:left="840" w:firstLineChars="175" w:firstLine="420"/>
      </w:pPr>
      <w:r w:rsidRPr="00257295">
        <w:rPr>
          <w:rFonts w:hint="eastAsia"/>
        </w:rPr>
        <w:t>swapper_pg_dir</w:t>
      </w:r>
      <w:r w:rsidRPr="00257295">
        <w:rPr>
          <w:rFonts w:hint="eastAsia"/>
        </w:rPr>
        <w:t>是内核空间的</w:t>
      </w:r>
      <w:r w:rsidRPr="00257295">
        <w:rPr>
          <w:rFonts w:hint="eastAsia"/>
        </w:rPr>
        <w:t>PGD</w:t>
      </w:r>
      <w:r w:rsidRPr="00257295">
        <w:rPr>
          <w:rFonts w:hint="eastAsia"/>
        </w:rPr>
        <w:t>入口</w:t>
      </w:r>
      <w:r w:rsidRPr="00257295">
        <w:rPr>
          <w:rFonts w:hint="eastAsia"/>
        </w:rPr>
        <w:t>(</w:t>
      </w:r>
      <w:r w:rsidRPr="00257295">
        <w:rPr>
          <w:rFonts w:hint="eastAsia"/>
        </w:rPr>
        <w:t>虚拟地址</w:t>
      </w:r>
      <w:r w:rsidRPr="00257295">
        <w:rPr>
          <w:rFonts w:hint="eastAsia"/>
        </w:rPr>
        <w:t>)</w:t>
      </w:r>
      <w:r w:rsidRPr="00257295">
        <w:rPr>
          <w:rFonts w:hint="eastAsia"/>
        </w:rPr>
        <w:t>，其中内核启动时使用该表映射线性空间。</w:t>
      </w:r>
    </w:p>
    <w:p w:rsidR="00CE53DE" w:rsidRPr="00257295" w:rsidRDefault="00CE53DE" w:rsidP="00CE53DE">
      <w:pPr>
        <w:ind w:left="420" w:firstLineChars="175" w:firstLine="420"/>
      </w:pPr>
      <w:r w:rsidRPr="00257295">
        <w:rPr>
          <w:rFonts w:hint="eastAsia"/>
        </w:rPr>
        <w:t>init_mm</w:t>
      </w:r>
      <w:r w:rsidRPr="00257295">
        <w:rPr>
          <w:rFonts w:hint="eastAsia"/>
        </w:rPr>
        <w:t>用于内核空间的内存管理：</w:t>
      </w:r>
    </w:p>
    <w:p w:rsidR="00CE53DE" w:rsidRPr="00257295" w:rsidRDefault="00CE53DE" w:rsidP="00CE53DE">
      <w:pPr>
        <w:pStyle w:val="a7"/>
        <w:ind w:left="480" w:firstLine="360"/>
      </w:pPr>
      <w:r w:rsidRPr="00257295">
        <w:drawing>
          <wp:inline distT="0" distB="0" distL="0" distR="0" wp14:anchorId="3D2AF698" wp14:editId="34430AF9">
            <wp:extent cx="4820323" cy="543001"/>
            <wp:effectExtent l="0" t="0" r="0" b="9525"/>
            <wp:docPr id="941"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DF60.tmp"/>
                    <pic:cNvPicPr/>
                  </pic:nvPicPr>
                  <pic:blipFill>
                    <a:blip r:embed="rId431">
                      <a:extLst>
                        <a:ext uri="{28A0092B-C50C-407E-A947-70E740481C1C}">
                          <a14:useLocalDpi xmlns:a14="http://schemas.microsoft.com/office/drawing/2010/main" val="0"/>
                        </a:ext>
                      </a:extLst>
                    </a:blip>
                    <a:stretch>
                      <a:fillRect/>
                    </a:stretch>
                  </pic:blipFill>
                  <pic:spPr>
                    <a:xfrm>
                      <a:off x="0" y="0"/>
                      <a:ext cx="4820323" cy="543001"/>
                    </a:xfrm>
                    <a:prstGeom prst="rect">
                      <a:avLst/>
                    </a:prstGeom>
                  </pic:spPr>
                </pic:pic>
              </a:graphicData>
            </a:graphic>
          </wp:inline>
        </w:drawing>
      </w:r>
    </w:p>
    <w:p w:rsidR="00CE53DE" w:rsidRPr="00257295" w:rsidRDefault="00CE53DE" w:rsidP="00CE53DE">
      <w:pPr>
        <w:ind w:left="360" w:firstLine="480"/>
      </w:pPr>
      <w:r w:rsidRPr="00257295">
        <w:rPr>
          <w:rFonts w:hint="eastAsia"/>
        </w:rPr>
        <w:t>init_mm</w:t>
      </w:r>
      <w:r w:rsidRPr="00257295">
        <w:rPr>
          <w:rFonts w:hint="eastAsia"/>
        </w:rPr>
        <w:t>也用于内核空闲线程的内存管理：</w:t>
      </w:r>
    </w:p>
    <w:p w:rsidR="00CE53DE" w:rsidRPr="00257295" w:rsidRDefault="00CE53DE" w:rsidP="00CE53DE">
      <w:pPr>
        <w:pStyle w:val="a7"/>
        <w:ind w:left="480" w:firstLine="360"/>
      </w:pPr>
      <w:r w:rsidRPr="00257295">
        <w:drawing>
          <wp:inline distT="0" distB="0" distL="0" distR="0" wp14:anchorId="0B08BF90" wp14:editId="69A9A744">
            <wp:extent cx="5181600" cy="1703316"/>
            <wp:effectExtent l="0" t="0" r="0" b="0"/>
            <wp:docPr id="929"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CD080.tmp"/>
                    <pic:cNvPicPr/>
                  </pic:nvPicPr>
                  <pic:blipFill>
                    <a:blip r:embed="rId432" cstate="email">
                      <a:extLst>
                        <a:ext uri="{28A0092B-C50C-407E-A947-70E740481C1C}">
                          <a14:useLocalDpi xmlns:a14="http://schemas.microsoft.com/office/drawing/2010/main" val="0"/>
                        </a:ext>
                      </a:extLst>
                    </a:blip>
                    <a:stretch>
                      <a:fillRect/>
                    </a:stretch>
                  </pic:blipFill>
                  <pic:spPr>
                    <a:xfrm>
                      <a:off x="0" y="0"/>
                      <a:ext cx="5188474" cy="1705576"/>
                    </a:xfrm>
                    <a:prstGeom prst="rect">
                      <a:avLst/>
                    </a:prstGeom>
                  </pic:spPr>
                </pic:pic>
              </a:graphicData>
            </a:graphic>
          </wp:inline>
        </w:drawing>
      </w:r>
    </w:p>
    <w:p w:rsidR="00CE53DE" w:rsidRPr="00257295" w:rsidRDefault="00CE53DE" w:rsidP="00D734B9">
      <w:pPr>
        <w:pStyle w:val="ListParagraph"/>
        <w:numPr>
          <w:ilvl w:val="0"/>
          <w:numId w:val="90"/>
        </w:numPr>
        <w:ind w:firstLineChars="0"/>
      </w:pPr>
      <w:r w:rsidRPr="00257295">
        <w:rPr>
          <w:rFonts w:hint="eastAsia"/>
        </w:rPr>
        <w:t>用户空间内存管理结构</w:t>
      </w:r>
    </w:p>
    <w:p w:rsidR="00CE53DE" w:rsidRPr="00257295" w:rsidRDefault="00CE53DE" w:rsidP="00CE53DE">
      <w:pPr>
        <w:pStyle w:val="ListParagraph"/>
        <w:ind w:left="840" w:firstLineChars="0"/>
      </w:pPr>
      <w:r w:rsidRPr="00257295">
        <w:rPr>
          <w:rFonts w:hint="eastAsia"/>
        </w:rPr>
        <w:t>用户空间的所有地址以及内核空间的部分地址是通过动态映射实现。</w:t>
      </w:r>
    </w:p>
    <w:p w:rsidR="00CE53DE" w:rsidRPr="00257295" w:rsidRDefault="00CE53DE" w:rsidP="00CE53DE">
      <w:pPr>
        <w:ind w:left="360" w:firstLine="480"/>
      </w:pPr>
      <w:r w:rsidRPr="00257295">
        <w:rPr>
          <w:rFonts w:hint="eastAsia"/>
        </w:rPr>
        <w:t>每个进程的</w:t>
      </w:r>
      <w:r w:rsidRPr="00257295">
        <w:rPr>
          <w:rFonts w:hint="eastAsia"/>
        </w:rPr>
        <w:t>task_struct</w:t>
      </w:r>
      <w:r w:rsidRPr="00257295">
        <w:rPr>
          <w:rFonts w:hint="eastAsia"/>
        </w:rPr>
        <w:t>结构体有</w:t>
      </w:r>
      <w:r w:rsidRPr="00257295">
        <w:rPr>
          <w:rFonts w:hint="eastAsia"/>
        </w:rPr>
        <w:t>1</w:t>
      </w:r>
      <w:r w:rsidRPr="00257295">
        <w:rPr>
          <w:rFonts w:hint="eastAsia"/>
        </w:rPr>
        <w:t>个</w:t>
      </w:r>
      <w:r w:rsidRPr="00257295">
        <w:rPr>
          <w:rFonts w:hint="eastAsia"/>
        </w:rPr>
        <w:t>mm_struct</w:t>
      </w:r>
      <w:r w:rsidRPr="00257295">
        <w:rPr>
          <w:rFonts w:hint="eastAsia"/>
        </w:rPr>
        <w:t>，与内存管理相关的结构体如下：</w:t>
      </w:r>
    </w:p>
    <w:p w:rsidR="00CE53DE" w:rsidRPr="00257295" w:rsidRDefault="00CE53DE" w:rsidP="00CE53DE">
      <w:pPr>
        <w:pStyle w:val="a7"/>
        <w:ind w:leftChars="175" w:firstLine="300"/>
      </w:pPr>
      <w:r w:rsidRPr="00257295">
        <w:lastRenderedPageBreak/>
        <w:drawing>
          <wp:inline distT="0" distB="0" distL="0" distR="0" wp14:anchorId="2C82BF22" wp14:editId="2EEB569E">
            <wp:extent cx="4878497" cy="2962275"/>
            <wp:effectExtent l="76200" t="76200" r="132080" b="123825"/>
            <wp:docPr id="1101" name="图片 1101" descr="http://pic002.cnblogs.com/images/2012/258176/2012082909285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ic002.cnblogs.com/images/2012/258176/2012082909285556.jpg"/>
                    <pic:cNvPicPr>
                      <a:picLocks noChangeAspect="1" noChangeArrowheads="1"/>
                    </pic:cNvPicPr>
                  </pic:nvPicPr>
                  <pic:blipFill rotWithShape="1">
                    <a:blip r:embed="rId433" cstate="print">
                      <a:extLst>
                        <a:ext uri="{28A0092B-C50C-407E-A947-70E740481C1C}">
                          <a14:useLocalDpi xmlns:a14="http://schemas.microsoft.com/office/drawing/2010/main" val="0"/>
                        </a:ext>
                      </a:extLst>
                    </a:blip>
                    <a:srcRect l="2824" t="13412" r="4176" b="11293"/>
                    <a:stretch/>
                  </pic:blipFill>
                  <pic:spPr bwMode="auto">
                    <a:xfrm>
                      <a:off x="0" y="0"/>
                      <a:ext cx="4886875" cy="2967363"/>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E53DE" w:rsidRDefault="00CE53DE" w:rsidP="00A615BF">
      <w:pPr>
        <w:pStyle w:val="Heading3"/>
        <w:spacing w:before="163" w:after="163"/>
      </w:pPr>
      <w:bookmarkStart w:id="86" w:name="_Toc390712657"/>
      <w:r w:rsidRPr="00257295">
        <w:rPr>
          <w:rFonts w:hint="eastAsia"/>
        </w:rPr>
        <w:t>空间映射布局</w:t>
      </w:r>
      <w:bookmarkEnd w:id="86"/>
    </w:p>
    <w:p w:rsidR="00F93C6E" w:rsidRPr="00F93C6E" w:rsidRDefault="00F93C6E" w:rsidP="00F93C6E">
      <w:pPr>
        <w:ind w:firstLine="480"/>
      </w:pPr>
      <w:r w:rsidRPr="00F93C6E">
        <w:rPr>
          <w:rFonts w:hint="eastAsia"/>
        </w:rPr>
        <w:t>通过不同的映射方法实现将用户空间和内核空间统一布局到物理地址空间。</w:t>
      </w:r>
    </w:p>
    <w:p w:rsidR="00C772B3" w:rsidRPr="00C772B3" w:rsidRDefault="00C772B3" w:rsidP="00F93C6E">
      <w:pPr>
        <w:pStyle w:val="ListParagraph"/>
        <w:numPr>
          <w:ilvl w:val="0"/>
          <w:numId w:val="75"/>
        </w:numPr>
        <w:ind w:firstLineChars="0"/>
      </w:pPr>
      <w:r>
        <w:rPr>
          <w:rFonts w:hint="eastAsia"/>
        </w:rPr>
        <w:t>虚拟地址布局</w:t>
      </w:r>
    </w:p>
    <w:p w:rsidR="00C772B3" w:rsidRPr="00C772B3" w:rsidRDefault="00C772B3" w:rsidP="00F93C6E">
      <w:pPr>
        <w:widowControl/>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Chars="0" w:firstLine="480"/>
        <w:jc w:val="left"/>
        <w:rPr>
          <w:rFonts w:ascii="Courier New" w:eastAsia="Times New Roman" w:hAnsi="Courier New" w:cs="Courier New"/>
          <w:kern w:val="0"/>
          <w:sz w:val="20"/>
          <w:szCs w:val="20"/>
          <w:lang w:val="en"/>
        </w:rPr>
      </w:pPr>
      <w:r w:rsidRPr="00C772B3">
        <w:rPr>
          <w:rFonts w:ascii="Courier New" w:eastAsia="Times New Roman" w:hAnsi="Courier New" w:cs="Courier New"/>
          <w:kern w:val="0"/>
          <w:sz w:val="20"/>
          <w:szCs w:val="20"/>
          <w:lang w:val="en"/>
        </w:rPr>
        <w:t>Start           End             Contents</w:t>
      </w:r>
    </w:p>
    <w:p w:rsidR="00C772B3" w:rsidRPr="00C772B3" w:rsidRDefault="00C772B3" w:rsidP="00F93C6E">
      <w:pPr>
        <w:widowControl/>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Chars="0" w:firstLine="0"/>
        <w:jc w:val="left"/>
        <w:rPr>
          <w:rFonts w:ascii="Courier New" w:eastAsiaTheme="minorEastAsia" w:hAnsi="Courier New" w:cs="Courier New"/>
          <w:kern w:val="0"/>
          <w:sz w:val="20"/>
          <w:szCs w:val="20"/>
          <w:lang w:val="en"/>
        </w:rPr>
      </w:pPr>
      <w:r w:rsidRPr="00C772B3">
        <w:rPr>
          <w:rFonts w:ascii="Courier New" w:eastAsia="Times New Roman" w:hAnsi="Courier New" w:cs="Courier New"/>
          <w:kern w:val="0"/>
          <w:sz w:val="20"/>
          <w:szCs w:val="20"/>
          <w:lang w:val="en"/>
        </w:rPr>
        <w:t>---------------------------------------------</w:t>
      </w:r>
      <w:r>
        <w:rPr>
          <w:rFonts w:ascii="Courier New" w:eastAsia="Times New Roman" w:hAnsi="Courier New" w:cs="Courier New"/>
          <w:kern w:val="0"/>
          <w:sz w:val="20"/>
          <w:szCs w:val="20"/>
          <w:lang w:val="en"/>
        </w:rPr>
        <w:t>-----------------------</w:t>
      </w:r>
    </w:p>
    <w:p w:rsidR="00C772B3" w:rsidRPr="00C772B3" w:rsidRDefault="00C772B3" w:rsidP="00F93C6E">
      <w:pPr>
        <w:widowControl/>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Chars="0" w:firstLine="0"/>
        <w:jc w:val="left"/>
        <w:rPr>
          <w:rFonts w:ascii="Courier New" w:eastAsia="Times New Roman" w:hAnsi="Courier New" w:cs="Courier New"/>
          <w:kern w:val="0"/>
          <w:sz w:val="20"/>
          <w:szCs w:val="20"/>
          <w:lang w:val="en"/>
        </w:rPr>
      </w:pPr>
      <w:r w:rsidRPr="00C772B3">
        <w:rPr>
          <w:rFonts w:ascii="Courier New" w:eastAsia="Times New Roman" w:hAnsi="Courier New" w:cs="Courier New"/>
          <w:kern w:val="0"/>
          <w:sz w:val="20"/>
          <w:szCs w:val="20"/>
          <w:lang w:val="en"/>
        </w:rPr>
        <w:t>0xFF000000      0xFFFFFFFF      Vector page, DMA region, and others</w:t>
      </w:r>
    </w:p>
    <w:p w:rsidR="00C772B3" w:rsidRPr="00C772B3" w:rsidRDefault="00C772B3" w:rsidP="00F93C6E">
      <w:pPr>
        <w:widowControl/>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Chars="0" w:firstLine="0"/>
        <w:jc w:val="left"/>
        <w:rPr>
          <w:rFonts w:ascii="Courier New" w:eastAsia="Times New Roman" w:hAnsi="Courier New" w:cs="Courier New"/>
          <w:kern w:val="0"/>
          <w:sz w:val="20"/>
          <w:szCs w:val="20"/>
          <w:lang w:val="en"/>
        </w:rPr>
      </w:pPr>
      <w:r w:rsidRPr="00C772B3">
        <w:rPr>
          <w:rFonts w:ascii="Courier New" w:eastAsia="Times New Roman" w:hAnsi="Courier New" w:cs="Courier New"/>
          <w:kern w:val="0"/>
          <w:sz w:val="20"/>
          <w:szCs w:val="20"/>
          <w:lang w:val="en"/>
        </w:rPr>
        <w:t>VMALLOC_END     0xFEFFFFFF      free</w:t>
      </w:r>
    </w:p>
    <w:p w:rsidR="00C772B3" w:rsidRPr="00C772B3" w:rsidRDefault="00C772B3" w:rsidP="00F93C6E">
      <w:pPr>
        <w:widowControl/>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Chars="0" w:firstLine="0"/>
        <w:jc w:val="left"/>
        <w:rPr>
          <w:rFonts w:ascii="Courier New" w:eastAsia="Times New Roman" w:hAnsi="Courier New" w:cs="Courier New"/>
          <w:kern w:val="0"/>
          <w:sz w:val="20"/>
          <w:szCs w:val="20"/>
          <w:lang w:val="en"/>
        </w:rPr>
      </w:pPr>
      <w:r w:rsidRPr="00C772B3">
        <w:rPr>
          <w:rFonts w:ascii="Courier New" w:eastAsia="Times New Roman" w:hAnsi="Courier New" w:cs="Courier New"/>
          <w:kern w:val="0"/>
          <w:sz w:val="20"/>
          <w:szCs w:val="20"/>
          <w:lang w:val="en"/>
        </w:rPr>
        <w:t>VMALLOC_START   VMALLOC_END     vmalloc() / ioremap() space</w:t>
      </w:r>
    </w:p>
    <w:p w:rsidR="00C772B3" w:rsidRPr="00C772B3" w:rsidRDefault="00C772B3" w:rsidP="00F93C6E">
      <w:pPr>
        <w:widowControl/>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Chars="0" w:firstLine="0"/>
        <w:jc w:val="left"/>
        <w:rPr>
          <w:rFonts w:ascii="Courier New" w:eastAsia="Times New Roman" w:hAnsi="Courier New" w:cs="Courier New"/>
          <w:kern w:val="0"/>
          <w:sz w:val="20"/>
          <w:szCs w:val="20"/>
          <w:lang w:val="en"/>
        </w:rPr>
      </w:pPr>
      <w:r w:rsidRPr="00C772B3">
        <w:rPr>
          <w:rFonts w:ascii="Courier New" w:eastAsia="Times New Roman" w:hAnsi="Courier New" w:cs="Courier New"/>
          <w:kern w:val="0"/>
          <w:sz w:val="20"/>
          <w:szCs w:val="20"/>
          <w:lang w:val="en"/>
        </w:rPr>
        <w:t>PAGE_OFFSET     high_memory     The Linux kernel</w:t>
      </w:r>
    </w:p>
    <w:p w:rsidR="00C772B3" w:rsidRPr="00C772B3" w:rsidRDefault="00C772B3" w:rsidP="00F93C6E">
      <w:pPr>
        <w:widowControl/>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Chars="0" w:firstLine="0"/>
        <w:jc w:val="left"/>
        <w:rPr>
          <w:rFonts w:ascii="Courier New" w:eastAsia="Times New Roman" w:hAnsi="Courier New" w:cs="Courier New"/>
          <w:kern w:val="0"/>
          <w:sz w:val="20"/>
          <w:szCs w:val="20"/>
          <w:lang w:val="en"/>
        </w:rPr>
      </w:pPr>
      <w:r w:rsidRPr="00C772B3">
        <w:rPr>
          <w:rFonts w:ascii="Courier New" w:eastAsia="Times New Roman" w:hAnsi="Courier New" w:cs="Courier New"/>
          <w:kern w:val="0"/>
          <w:sz w:val="20"/>
          <w:szCs w:val="20"/>
          <w:lang w:val="en"/>
        </w:rPr>
        <w:t>TASK_SIZE       PAGE_OFFSET-1   Kernel module space (16 MB)</w:t>
      </w:r>
    </w:p>
    <w:p w:rsidR="00C772B3" w:rsidRPr="00C772B3" w:rsidRDefault="00C772B3" w:rsidP="00F93C6E">
      <w:pPr>
        <w:widowControl/>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Chars="0" w:firstLine="0"/>
        <w:jc w:val="left"/>
        <w:rPr>
          <w:rFonts w:ascii="Courier New" w:eastAsia="Times New Roman" w:hAnsi="Courier New" w:cs="Courier New"/>
          <w:kern w:val="0"/>
          <w:sz w:val="20"/>
          <w:szCs w:val="20"/>
          <w:lang w:val="en"/>
        </w:rPr>
      </w:pPr>
      <w:r w:rsidRPr="00C772B3">
        <w:rPr>
          <w:rFonts w:ascii="Courier New" w:eastAsia="Times New Roman" w:hAnsi="Courier New" w:cs="Courier New"/>
          <w:kern w:val="0"/>
          <w:sz w:val="20"/>
          <w:szCs w:val="20"/>
          <w:lang w:val="en"/>
        </w:rPr>
        <w:t>0x00001000      TASK_SIZE-1     User space (~3 GB)</w:t>
      </w:r>
    </w:p>
    <w:p w:rsidR="00C772B3" w:rsidRPr="00C772B3" w:rsidRDefault="00C772B3" w:rsidP="00F93C6E">
      <w:pPr>
        <w:widowControl/>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Chars="0" w:firstLine="0"/>
        <w:jc w:val="left"/>
        <w:rPr>
          <w:rFonts w:ascii="Courier New" w:eastAsia="Times New Roman" w:hAnsi="Courier New" w:cs="Courier New"/>
          <w:kern w:val="0"/>
          <w:sz w:val="20"/>
          <w:szCs w:val="20"/>
          <w:lang w:val="en"/>
        </w:rPr>
      </w:pPr>
      <w:r w:rsidRPr="00C772B3">
        <w:rPr>
          <w:rFonts w:ascii="Courier New" w:eastAsia="Times New Roman" w:hAnsi="Courier New" w:cs="Courier New"/>
          <w:kern w:val="0"/>
          <w:sz w:val="20"/>
          <w:szCs w:val="20"/>
          <w:lang w:val="en"/>
        </w:rPr>
        <w:t>0x00000000      0x00001000      Vector page / Null pointer trap</w:t>
      </w:r>
    </w:p>
    <w:p w:rsidR="00C772B3" w:rsidRPr="00C772B3" w:rsidRDefault="00C772B3" w:rsidP="00F93C6E">
      <w:pPr>
        <w:widowControl/>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Chars="0" w:firstLine="0"/>
        <w:jc w:val="left"/>
        <w:rPr>
          <w:rFonts w:ascii="Courier New" w:eastAsiaTheme="minorEastAsia" w:hAnsi="Courier New" w:cs="Courier New"/>
          <w:kern w:val="0"/>
          <w:sz w:val="20"/>
          <w:szCs w:val="20"/>
          <w:lang w:val="en"/>
        </w:rPr>
      </w:pPr>
      <w:r w:rsidRPr="00C772B3">
        <w:rPr>
          <w:rFonts w:ascii="Courier New" w:eastAsia="Times New Roman" w:hAnsi="Courier New" w:cs="Courier New"/>
          <w:kern w:val="0"/>
          <w:sz w:val="20"/>
          <w:szCs w:val="20"/>
          <w:lang w:val="en"/>
        </w:rPr>
        <w:t>---------------------------------------------</w:t>
      </w:r>
      <w:r>
        <w:rPr>
          <w:rFonts w:ascii="Courier New" w:eastAsia="Times New Roman" w:hAnsi="Courier New" w:cs="Courier New"/>
          <w:kern w:val="0"/>
          <w:sz w:val="20"/>
          <w:szCs w:val="20"/>
          <w:lang w:val="en"/>
        </w:rPr>
        <w:t>-----------------------</w:t>
      </w:r>
    </w:p>
    <w:p w:rsidR="00C772B3" w:rsidRPr="00C772B3" w:rsidRDefault="00C772B3" w:rsidP="00F93C6E">
      <w:pPr>
        <w:widowControl/>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Chars="0" w:firstLine="0"/>
        <w:jc w:val="left"/>
        <w:rPr>
          <w:rFonts w:ascii="Courier New" w:eastAsia="Times New Roman" w:hAnsi="Courier New" w:cs="Courier New"/>
          <w:kern w:val="0"/>
          <w:sz w:val="20"/>
          <w:szCs w:val="20"/>
          <w:lang w:val="en"/>
        </w:rPr>
      </w:pPr>
      <w:r w:rsidRPr="00C772B3">
        <w:rPr>
          <w:rFonts w:ascii="Courier New" w:eastAsia="Times New Roman" w:hAnsi="Courier New" w:cs="Courier New"/>
          <w:kern w:val="0"/>
          <w:sz w:val="20"/>
          <w:szCs w:val="20"/>
          <w:lang w:val="en"/>
        </w:rPr>
        <w:t>PAGE_OFFSET = 0xC0000000</w:t>
      </w:r>
    </w:p>
    <w:p w:rsidR="00C772B3" w:rsidRPr="00C772B3" w:rsidRDefault="00C772B3" w:rsidP="00F93C6E">
      <w:pPr>
        <w:widowControl/>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Chars="0" w:firstLine="0"/>
        <w:jc w:val="left"/>
        <w:rPr>
          <w:rFonts w:ascii="Courier New" w:eastAsia="Times New Roman" w:hAnsi="Courier New" w:cs="Courier New"/>
          <w:kern w:val="0"/>
          <w:sz w:val="20"/>
          <w:szCs w:val="20"/>
          <w:lang w:val="en"/>
        </w:rPr>
      </w:pPr>
      <w:r w:rsidRPr="00C772B3">
        <w:rPr>
          <w:rFonts w:ascii="Courier New" w:eastAsia="Times New Roman" w:hAnsi="Courier New" w:cs="Courier New"/>
          <w:kern w:val="0"/>
          <w:sz w:val="20"/>
          <w:szCs w:val="20"/>
          <w:lang w:val="en"/>
        </w:rPr>
        <w:t>TASK_SIZE   = 0xBF000000</w:t>
      </w:r>
    </w:p>
    <w:p w:rsidR="00CE53DE" w:rsidRPr="00257295" w:rsidRDefault="00CE53DE" w:rsidP="00D734B9">
      <w:pPr>
        <w:pStyle w:val="ListParagraph"/>
        <w:numPr>
          <w:ilvl w:val="0"/>
          <w:numId w:val="75"/>
        </w:numPr>
        <w:ind w:firstLineChars="0"/>
      </w:pPr>
      <w:r w:rsidRPr="00257295">
        <w:rPr>
          <w:rFonts w:hint="eastAsia"/>
        </w:rPr>
        <w:t>内核空间映射布局</w:t>
      </w:r>
    </w:p>
    <w:p w:rsidR="00CE53DE" w:rsidRPr="00257295" w:rsidRDefault="00CE53DE" w:rsidP="00CE53DE">
      <w:pPr>
        <w:pStyle w:val="a7"/>
        <w:ind w:leftChars="175" w:firstLine="420"/>
      </w:pPr>
      <w:r w:rsidRPr="00257295">
        <w:rPr>
          <w:rFonts w:hint="eastAsia"/>
        </w:rPr>
        <w:lastRenderedPageBreak/>
        <w:drawing>
          <wp:inline distT="0" distB="0" distL="0" distR="0" wp14:anchorId="1566A805" wp14:editId="1E487945">
            <wp:extent cx="5181600" cy="2852497"/>
            <wp:effectExtent l="76200" t="76200" r="133350" b="138430"/>
            <wp:docPr id="1133" name="图片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4" cstate="email">
                      <a:extLst>
                        <a:ext uri="{28A0092B-C50C-407E-A947-70E740481C1C}">
                          <a14:useLocalDpi xmlns:a14="http://schemas.microsoft.com/office/drawing/2010/main" val="0"/>
                        </a:ext>
                      </a:extLst>
                    </a:blip>
                    <a:srcRect/>
                    <a:stretch>
                      <a:fillRect/>
                    </a:stretch>
                  </pic:blipFill>
                  <pic:spPr bwMode="auto">
                    <a:xfrm>
                      <a:off x="0" y="0"/>
                      <a:ext cx="5181600" cy="28524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53DE" w:rsidRPr="00257295" w:rsidRDefault="00CE53DE" w:rsidP="00D734B9">
      <w:pPr>
        <w:pStyle w:val="ListParagraph"/>
        <w:numPr>
          <w:ilvl w:val="0"/>
          <w:numId w:val="75"/>
        </w:numPr>
        <w:ind w:firstLineChars="0"/>
      </w:pPr>
      <w:r w:rsidRPr="00257295">
        <w:rPr>
          <w:rFonts w:hint="eastAsia"/>
        </w:rPr>
        <w:t>用户空间映射布局</w:t>
      </w:r>
    </w:p>
    <w:p w:rsidR="00CE53DE" w:rsidRDefault="00CE53DE" w:rsidP="00CE53DE">
      <w:pPr>
        <w:pStyle w:val="a7"/>
        <w:ind w:leftChars="175" w:firstLine="420"/>
      </w:pPr>
      <w:r w:rsidRPr="00257295">
        <w:drawing>
          <wp:inline distT="0" distB="0" distL="0" distR="0" wp14:anchorId="5D612169" wp14:editId="724B8EB6">
            <wp:extent cx="5250571" cy="2876550"/>
            <wp:effectExtent l="76200" t="76200" r="140970" b="133350"/>
            <wp:docPr id="1138" name="图片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5" cstate="email">
                      <a:extLst>
                        <a:ext uri="{28A0092B-C50C-407E-A947-70E740481C1C}">
                          <a14:useLocalDpi xmlns:a14="http://schemas.microsoft.com/office/drawing/2010/main" val="0"/>
                        </a:ext>
                      </a:extLst>
                    </a:blip>
                    <a:srcRect/>
                    <a:stretch>
                      <a:fillRect/>
                    </a:stretch>
                  </pic:blipFill>
                  <pic:spPr bwMode="auto">
                    <a:xfrm>
                      <a:off x="0" y="0"/>
                      <a:ext cx="5258109" cy="2880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53DE" w:rsidRPr="00257295" w:rsidRDefault="00CE53DE" w:rsidP="00A615BF">
      <w:pPr>
        <w:pStyle w:val="Heading3"/>
        <w:tabs>
          <w:tab w:val="left" w:pos="8931"/>
        </w:tabs>
        <w:spacing w:before="163" w:after="163"/>
      </w:pPr>
      <w:bookmarkStart w:id="87" w:name="_Toc390712658"/>
      <w:r w:rsidRPr="00257295">
        <w:rPr>
          <w:rFonts w:hint="eastAsia"/>
        </w:rPr>
        <w:t>内存管理构造</w:t>
      </w:r>
      <w:bookmarkEnd w:id="87"/>
    </w:p>
    <w:p w:rsidR="00CE53DE" w:rsidRPr="00257295" w:rsidRDefault="00CE53DE" w:rsidP="00CE53DE">
      <w:pPr>
        <w:ind w:left="420" w:firstLine="480"/>
      </w:pPr>
      <w:r w:rsidRPr="00257295">
        <w:rPr>
          <w:rFonts w:hint="eastAsia"/>
        </w:rPr>
        <w:t>当启动阶段的架构设置完成后，</w:t>
      </w:r>
      <w:r w:rsidRPr="00257295">
        <w:rPr>
          <w:rFonts w:hint="eastAsia"/>
        </w:rPr>
        <w:t>bootmem</w:t>
      </w:r>
      <w:r w:rsidRPr="00257295">
        <w:rPr>
          <w:rFonts w:hint="eastAsia"/>
        </w:rPr>
        <w:t>可以进行内存管理时，内核开始构造内存管理系统。</w:t>
      </w:r>
    </w:p>
    <w:p w:rsidR="00CE53DE" w:rsidRPr="00257295" w:rsidRDefault="00CE53DE" w:rsidP="00CE53DE">
      <w:pPr>
        <w:pStyle w:val="a7"/>
        <w:ind w:leftChars="175" w:firstLine="480"/>
      </w:pPr>
      <w:r w:rsidRPr="00257295">
        <w:rPr>
          <w:rFonts w:hint="eastAsia"/>
        </w:rPr>
        <w:lastRenderedPageBreak/>
        <w:drawing>
          <wp:inline distT="0" distB="0" distL="0" distR="0" wp14:anchorId="57AEC697" wp14:editId="67056D0A">
            <wp:extent cx="4201112" cy="2495899"/>
            <wp:effectExtent l="0" t="0" r="952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194B.tmp"/>
                    <pic:cNvPicPr/>
                  </pic:nvPicPr>
                  <pic:blipFill>
                    <a:blip r:embed="rId436">
                      <a:extLst>
                        <a:ext uri="{28A0092B-C50C-407E-A947-70E740481C1C}">
                          <a14:useLocalDpi xmlns:a14="http://schemas.microsoft.com/office/drawing/2010/main" val="0"/>
                        </a:ext>
                      </a:extLst>
                    </a:blip>
                    <a:stretch>
                      <a:fillRect/>
                    </a:stretch>
                  </pic:blipFill>
                  <pic:spPr>
                    <a:xfrm>
                      <a:off x="0" y="0"/>
                      <a:ext cx="4201112" cy="2495899"/>
                    </a:xfrm>
                    <a:prstGeom prst="rect">
                      <a:avLst/>
                    </a:prstGeom>
                  </pic:spPr>
                </pic:pic>
              </a:graphicData>
            </a:graphic>
          </wp:inline>
        </w:drawing>
      </w:r>
    </w:p>
    <w:p w:rsidR="00CE53DE" w:rsidRPr="00257295" w:rsidRDefault="00CE53DE" w:rsidP="00D734B9">
      <w:pPr>
        <w:pStyle w:val="ListParagraph"/>
        <w:numPr>
          <w:ilvl w:val="0"/>
          <w:numId w:val="83"/>
        </w:numPr>
        <w:ind w:firstLineChars="0"/>
      </w:pPr>
      <w:r w:rsidRPr="00257295">
        <w:rPr>
          <w:rFonts w:hint="eastAsia"/>
        </w:rPr>
        <w:t>构造连续物理页结构信息</w:t>
      </w:r>
    </w:p>
    <w:p w:rsidR="00CE53DE" w:rsidRPr="00257295" w:rsidRDefault="00CE53DE" w:rsidP="00CE53DE">
      <w:pPr>
        <w:pStyle w:val="a7"/>
        <w:ind w:leftChars="175" w:firstLine="420"/>
      </w:pPr>
      <w:r w:rsidRPr="00257295">
        <w:rPr>
          <w:rFonts w:hint="eastAsia"/>
        </w:rPr>
        <w:drawing>
          <wp:inline distT="0" distB="0" distL="0" distR="0" wp14:anchorId="5634FED5" wp14:editId="4A21284A">
            <wp:extent cx="4062459" cy="990600"/>
            <wp:effectExtent l="0" t="0" r="0" b="0"/>
            <wp:docPr id="961" name="图片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9DDF.tmp"/>
                    <pic:cNvPicPr/>
                  </pic:nvPicPr>
                  <pic:blipFill>
                    <a:blip r:embed="rId437">
                      <a:extLst>
                        <a:ext uri="{28A0092B-C50C-407E-A947-70E740481C1C}">
                          <a14:useLocalDpi xmlns:a14="http://schemas.microsoft.com/office/drawing/2010/main" val="0"/>
                        </a:ext>
                      </a:extLst>
                    </a:blip>
                    <a:stretch>
                      <a:fillRect/>
                    </a:stretch>
                  </pic:blipFill>
                  <pic:spPr>
                    <a:xfrm>
                      <a:off x="0" y="0"/>
                      <a:ext cx="4078705" cy="994561"/>
                    </a:xfrm>
                    <a:prstGeom prst="rect">
                      <a:avLst/>
                    </a:prstGeom>
                  </pic:spPr>
                </pic:pic>
              </a:graphicData>
            </a:graphic>
          </wp:inline>
        </w:drawing>
      </w:r>
    </w:p>
    <w:p w:rsidR="00CE53DE" w:rsidRPr="00257295" w:rsidRDefault="00CE53DE" w:rsidP="00CE53DE">
      <w:pPr>
        <w:pStyle w:val="a7"/>
        <w:ind w:leftChars="175" w:firstLine="420"/>
      </w:pPr>
      <w:r w:rsidRPr="00257295">
        <w:rPr>
          <w:rFonts w:hint="eastAsia"/>
        </w:rPr>
        <w:drawing>
          <wp:inline distT="0" distB="0" distL="0" distR="0" wp14:anchorId="751382D6" wp14:editId="088F316C">
            <wp:extent cx="4243271" cy="2676525"/>
            <wp:effectExtent l="0" t="0" r="5080" b="0"/>
            <wp:docPr id="962" name="图片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DA63.tmp"/>
                    <pic:cNvPicPr/>
                  </pic:nvPicPr>
                  <pic:blipFill>
                    <a:blip r:embed="rId438" cstate="email">
                      <a:extLst>
                        <a:ext uri="{28A0092B-C50C-407E-A947-70E740481C1C}">
                          <a14:useLocalDpi xmlns:a14="http://schemas.microsoft.com/office/drawing/2010/main" val="0"/>
                        </a:ext>
                      </a:extLst>
                    </a:blip>
                    <a:stretch>
                      <a:fillRect/>
                    </a:stretch>
                  </pic:blipFill>
                  <pic:spPr>
                    <a:xfrm>
                      <a:off x="0" y="0"/>
                      <a:ext cx="4258159" cy="2685916"/>
                    </a:xfrm>
                    <a:prstGeom prst="rect">
                      <a:avLst/>
                    </a:prstGeom>
                  </pic:spPr>
                </pic:pic>
              </a:graphicData>
            </a:graphic>
          </wp:inline>
        </w:drawing>
      </w:r>
    </w:p>
    <w:p w:rsidR="00CE53DE" w:rsidRPr="00257295" w:rsidRDefault="00CE53DE" w:rsidP="00D734B9">
      <w:pPr>
        <w:pStyle w:val="ListParagraph"/>
        <w:numPr>
          <w:ilvl w:val="0"/>
          <w:numId w:val="83"/>
        </w:numPr>
        <w:ind w:firstLineChars="0"/>
      </w:pPr>
      <w:r w:rsidRPr="00257295">
        <w:rPr>
          <w:rFonts w:hint="eastAsia"/>
        </w:rPr>
        <w:t>获取页表的最后一个对象</w:t>
      </w:r>
    </w:p>
    <w:p w:rsidR="00CE53DE" w:rsidRPr="00257295" w:rsidRDefault="00CE53DE" w:rsidP="00CE53DE">
      <w:pPr>
        <w:pStyle w:val="a7"/>
        <w:ind w:leftChars="175" w:firstLine="420"/>
      </w:pPr>
      <w:r w:rsidRPr="00257295">
        <w:rPr>
          <w:rFonts w:hint="eastAsia"/>
        </w:rPr>
        <w:lastRenderedPageBreak/>
        <w:drawing>
          <wp:inline distT="0" distB="0" distL="0" distR="0" wp14:anchorId="7867C270" wp14:editId="3F9B4A75">
            <wp:extent cx="4629150" cy="1743559"/>
            <wp:effectExtent l="0" t="0" r="0" b="9525"/>
            <wp:docPr id="94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CED7.tmp"/>
                    <pic:cNvPicPr/>
                  </pic:nvPicPr>
                  <pic:blipFill>
                    <a:blip r:embed="rId439" cstate="email">
                      <a:extLst>
                        <a:ext uri="{28A0092B-C50C-407E-A947-70E740481C1C}">
                          <a14:useLocalDpi xmlns:a14="http://schemas.microsoft.com/office/drawing/2010/main" val="0"/>
                        </a:ext>
                      </a:extLst>
                    </a:blip>
                    <a:stretch>
                      <a:fillRect/>
                    </a:stretch>
                  </pic:blipFill>
                  <pic:spPr>
                    <a:xfrm>
                      <a:off x="0" y="0"/>
                      <a:ext cx="4629796" cy="1743802"/>
                    </a:xfrm>
                    <a:prstGeom prst="rect">
                      <a:avLst/>
                    </a:prstGeom>
                  </pic:spPr>
                </pic:pic>
              </a:graphicData>
            </a:graphic>
          </wp:inline>
        </w:drawing>
      </w:r>
    </w:p>
    <w:p w:rsidR="00CE53DE" w:rsidRPr="00257295" w:rsidRDefault="00CE53DE" w:rsidP="00CE53DE">
      <w:pPr>
        <w:ind w:left="420" w:firstLineChars="175" w:firstLine="420"/>
      </w:pPr>
      <w:r w:rsidRPr="00257295">
        <w:rPr>
          <w:rFonts w:hint="eastAsia"/>
        </w:rPr>
        <w:t>其中</w:t>
      </w:r>
      <w:r w:rsidRPr="00257295">
        <w:rPr>
          <w:rFonts w:hint="eastAsia"/>
        </w:rPr>
        <w:t>max_pfn</w:t>
      </w:r>
      <w:r w:rsidRPr="00257295">
        <w:rPr>
          <w:rFonts w:hint="eastAsia"/>
        </w:rPr>
        <w:t>表示物理地址空间的最大页帧号，在内存组织构造的末期初始化。</w:t>
      </w:r>
    </w:p>
    <w:p w:rsidR="00CE53DE" w:rsidRPr="00257295" w:rsidRDefault="00CE53DE" w:rsidP="00A615BF">
      <w:pPr>
        <w:pStyle w:val="Heading3"/>
        <w:spacing w:before="163" w:after="163"/>
      </w:pPr>
      <w:bookmarkStart w:id="88" w:name="_Toc390712659"/>
      <w:r w:rsidRPr="00257295">
        <w:rPr>
          <w:rFonts w:hint="eastAsia"/>
        </w:rPr>
        <w:t>vmalloc</w:t>
      </w:r>
      <w:r w:rsidRPr="00257295">
        <w:rPr>
          <w:rFonts w:hint="eastAsia"/>
        </w:rPr>
        <w:t>管理</w:t>
      </w:r>
      <w:bookmarkEnd w:id="88"/>
    </w:p>
    <w:p w:rsidR="00CE53DE" w:rsidRPr="00257295" w:rsidRDefault="00CE53DE" w:rsidP="00CE53DE">
      <w:pPr>
        <w:pStyle w:val="a7"/>
        <w:ind w:leftChars="175" w:firstLine="420"/>
        <w:rPr>
          <w:b/>
          <w:bCs/>
          <w:sz w:val="28"/>
          <w:szCs w:val="28"/>
        </w:rPr>
      </w:pPr>
      <w:r w:rsidRPr="00257295">
        <w:drawing>
          <wp:inline distT="0" distB="0" distL="0" distR="0" wp14:anchorId="43844970" wp14:editId="45022CD9">
            <wp:extent cx="5300014" cy="2530549"/>
            <wp:effectExtent l="0" t="0" r="0" b="3175"/>
            <wp:docPr id="918"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3176.tmp"/>
                    <pic:cNvPicPr/>
                  </pic:nvPicPr>
                  <pic:blipFill>
                    <a:blip r:embed="rId440">
                      <a:extLst>
                        <a:ext uri="{28A0092B-C50C-407E-A947-70E740481C1C}">
                          <a14:useLocalDpi xmlns:a14="http://schemas.microsoft.com/office/drawing/2010/main" val="0"/>
                        </a:ext>
                      </a:extLst>
                    </a:blip>
                    <a:stretch>
                      <a:fillRect/>
                    </a:stretch>
                  </pic:blipFill>
                  <pic:spPr>
                    <a:xfrm>
                      <a:off x="0" y="0"/>
                      <a:ext cx="5304742" cy="2532807"/>
                    </a:xfrm>
                    <a:prstGeom prst="rect">
                      <a:avLst/>
                    </a:prstGeom>
                  </pic:spPr>
                </pic:pic>
              </a:graphicData>
            </a:graphic>
          </wp:inline>
        </w:drawing>
      </w:r>
      <w:r w:rsidRPr="00257295">
        <w:br w:type="page"/>
      </w:r>
    </w:p>
    <w:p w:rsidR="00B04B5B" w:rsidRPr="00257295" w:rsidRDefault="00B04B5B" w:rsidP="00B04B5B">
      <w:pPr>
        <w:pStyle w:val="Heading2"/>
        <w:spacing w:before="326" w:after="163"/>
      </w:pPr>
      <w:bookmarkStart w:id="89" w:name="_Toc390712660"/>
      <w:r w:rsidRPr="00257295">
        <w:rPr>
          <w:rFonts w:hint="eastAsia"/>
        </w:rPr>
        <w:lastRenderedPageBreak/>
        <w:t>缺页管理</w:t>
      </w:r>
      <w:bookmarkEnd w:id="89"/>
    </w:p>
    <w:p w:rsidR="00B04B5B" w:rsidRPr="00257295" w:rsidRDefault="00B04B5B" w:rsidP="00B04B5B">
      <w:pPr>
        <w:ind w:firstLine="480"/>
      </w:pPr>
      <w:r w:rsidRPr="00257295">
        <w:rPr>
          <w:rFonts w:hint="eastAsia"/>
        </w:rPr>
        <w:t>ARM</w:t>
      </w:r>
      <w:r w:rsidRPr="00257295">
        <w:rPr>
          <w:rFonts w:hint="eastAsia"/>
        </w:rPr>
        <w:t>在解析机器指令时，如果指令没有从内存加载成功则发生</w:t>
      </w:r>
      <w:r w:rsidRPr="00257295">
        <w:rPr>
          <w:rFonts w:hint="eastAsia"/>
        </w:rPr>
        <w:t>prefetch_abort(</w:t>
      </w:r>
      <w:r w:rsidRPr="00257295">
        <w:rPr>
          <w:rFonts w:hint="eastAsia"/>
        </w:rPr>
        <w:t>预取指令中止</w:t>
      </w:r>
      <w:r w:rsidRPr="00257295">
        <w:rPr>
          <w:rFonts w:hint="eastAsia"/>
        </w:rPr>
        <w:t>)</w:t>
      </w:r>
      <w:r w:rsidRPr="00257295">
        <w:rPr>
          <w:rFonts w:hint="eastAsia"/>
        </w:rPr>
        <w:t>异常，如果指令中有内存数据访问，获取失败则发生</w:t>
      </w:r>
      <w:r w:rsidRPr="00257295">
        <w:rPr>
          <w:rFonts w:hint="eastAsia"/>
        </w:rPr>
        <w:t>data_abort(</w:t>
      </w:r>
      <w:r w:rsidRPr="00257295">
        <w:rPr>
          <w:rFonts w:hint="eastAsia"/>
        </w:rPr>
        <w:t>数据中止</w:t>
      </w:r>
      <w:r w:rsidRPr="00257295">
        <w:rPr>
          <w:rFonts w:hint="eastAsia"/>
        </w:rPr>
        <w:t>)</w:t>
      </w:r>
      <w:r w:rsidRPr="00257295">
        <w:rPr>
          <w:rFonts w:hint="eastAsia"/>
        </w:rPr>
        <w:t>异常，这两种中断在</w:t>
      </w:r>
      <w:r w:rsidRPr="00257295">
        <w:rPr>
          <w:rFonts w:hint="eastAsia"/>
        </w:rPr>
        <w:t>linux</w:t>
      </w:r>
      <w:r w:rsidRPr="00257295">
        <w:rPr>
          <w:rFonts w:hint="eastAsia"/>
        </w:rPr>
        <w:t>中都属于缺页异常。</w:t>
      </w:r>
    </w:p>
    <w:p w:rsidR="00B04B5B" w:rsidRPr="00257295" w:rsidRDefault="00B04B5B" w:rsidP="00B04B5B">
      <w:pPr>
        <w:ind w:firstLine="480"/>
      </w:pPr>
      <w:r w:rsidRPr="00257295">
        <w:rPr>
          <w:rFonts w:hint="eastAsia"/>
        </w:rPr>
        <w:t>这两种中断发生时，</w:t>
      </w:r>
      <w:r w:rsidRPr="00257295">
        <w:rPr>
          <w:rFonts w:hint="eastAsia"/>
        </w:rPr>
        <w:t>CPU</w:t>
      </w:r>
      <w:r w:rsidRPr="00257295">
        <w:rPr>
          <w:rFonts w:hint="eastAsia"/>
        </w:rPr>
        <w:t>将统一切换到</w:t>
      </w:r>
      <w:r w:rsidRPr="00257295">
        <w:rPr>
          <w:rFonts w:hint="eastAsia"/>
        </w:rPr>
        <w:t>abort</w:t>
      </w:r>
      <w:r w:rsidRPr="00257295">
        <w:rPr>
          <w:rFonts w:hint="eastAsia"/>
        </w:rPr>
        <w:t>模式，并执行对应处理函数。</w:t>
      </w:r>
    </w:p>
    <w:p w:rsidR="00B04B5B" w:rsidRPr="00257295" w:rsidRDefault="00B04B5B" w:rsidP="00B04B5B">
      <w:pPr>
        <w:pStyle w:val="Heading3"/>
        <w:spacing w:before="163" w:after="163"/>
      </w:pPr>
      <w:bookmarkStart w:id="90" w:name="_Toc390712661"/>
      <w:r w:rsidRPr="00257295">
        <w:rPr>
          <w:rFonts w:hint="eastAsia"/>
        </w:rPr>
        <w:t>缺页处理流程</w:t>
      </w:r>
      <w:bookmarkEnd w:id="90"/>
    </w:p>
    <w:p w:rsidR="00B04B5B" w:rsidRPr="00257295" w:rsidRDefault="00B04B5B" w:rsidP="00B04B5B">
      <w:pPr>
        <w:ind w:left="420" w:firstLine="480"/>
      </w:pPr>
      <w:r w:rsidRPr="00257295">
        <w:rPr>
          <w:rFonts w:hint="eastAsia"/>
        </w:rPr>
        <w:t>内核根据缺页时的</w:t>
      </w:r>
      <w:r w:rsidRPr="00257295">
        <w:rPr>
          <w:rFonts w:hint="eastAsia"/>
        </w:rPr>
        <w:t>CPU</w:t>
      </w:r>
      <w:r w:rsidRPr="00257295">
        <w:rPr>
          <w:rFonts w:hint="eastAsia"/>
        </w:rPr>
        <w:t>模式，将缺页处理分为用户空间缺页和内核空间缺页。所以数据中止和预取中止各自又有两种处理方法，定义如下：</w:t>
      </w:r>
    </w:p>
    <w:p w:rsidR="00B04B5B" w:rsidRPr="00257295" w:rsidRDefault="00B04B5B" w:rsidP="00D734B9">
      <w:pPr>
        <w:pStyle w:val="ListParagraph"/>
        <w:numPr>
          <w:ilvl w:val="0"/>
          <w:numId w:val="96"/>
        </w:numPr>
        <w:ind w:firstLineChars="0"/>
      </w:pPr>
      <w:r w:rsidRPr="00257295">
        <w:rPr>
          <w:rFonts w:hint="eastAsia"/>
        </w:rPr>
        <w:t>数据中止处理流程</w:t>
      </w:r>
    </w:p>
    <w:p w:rsidR="00B04B5B" w:rsidRPr="00257295" w:rsidRDefault="00B04B5B" w:rsidP="00B04B5B">
      <w:pPr>
        <w:pStyle w:val="a7"/>
        <w:ind w:leftChars="175" w:firstLine="420"/>
      </w:pPr>
      <w:r w:rsidRPr="00257295">
        <w:rPr>
          <w:rFonts w:cs="Arial" w:hint="eastAsia"/>
          <w:color w:val="000000"/>
          <w:sz w:val="27"/>
          <w:szCs w:val="27"/>
          <w:shd w:val="clear" w:color="auto" w:fill="FFFFFF"/>
        </w:rPr>
        <w:drawing>
          <wp:inline distT="0" distB="0" distL="0" distR="0" wp14:anchorId="7F7F4E87" wp14:editId="51F49F1B">
            <wp:extent cx="5124450" cy="1554507"/>
            <wp:effectExtent l="0" t="0" r="0" b="762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9AD9.tmp"/>
                    <pic:cNvPicPr/>
                  </pic:nvPicPr>
                  <pic:blipFill>
                    <a:blip r:embed="rId441" cstate="email">
                      <a:extLst>
                        <a:ext uri="{28A0092B-C50C-407E-A947-70E740481C1C}">
                          <a14:useLocalDpi xmlns:a14="http://schemas.microsoft.com/office/drawing/2010/main" val="0"/>
                        </a:ext>
                      </a:extLst>
                    </a:blip>
                    <a:stretch>
                      <a:fillRect/>
                    </a:stretch>
                  </pic:blipFill>
                  <pic:spPr>
                    <a:xfrm>
                      <a:off x="0" y="0"/>
                      <a:ext cx="5126653" cy="1555175"/>
                    </a:xfrm>
                    <a:prstGeom prst="rect">
                      <a:avLst/>
                    </a:prstGeom>
                  </pic:spPr>
                </pic:pic>
              </a:graphicData>
            </a:graphic>
          </wp:inline>
        </w:drawing>
      </w:r>
    </w:p>
    <w:p w:rsidR="00B04B5B" w:rsidRPr="00257295" w:rsidRDefault="00B04B5B" w:rsidP="00B04B5B">
      <w:pPr>
        <w:pStyle w:val="a7"/>
        <w:ind w:leftChars="175" w:firstLine="420"/>
      </w:pPr>
      <w:r w:rsidRPr="00257295">
        <w:rPr>
          <w:rFonts w:hint="eastAsia"/>
        </w:rPr>
        <w:drawing>
          <wp:inline distT="0" distB="0" distL="0" distR="0" wp14:anchorId="3088B7A2" wp14:editId="07F9A01D">
            <wp:extent cx="2394030" cy="1295400"/>
            <wp:effectExtent l="0" t="0" r="6350" b="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A7B0.tmp"/>
                    <pic:cNvPicPr/>
                  </pic:nvPicPr>
                  <pic:blipFill rotWithShape="1">
                    <a:blip r:embed="rId442" cstate="email">
                      <a:extLst>
                        <a:ext uri="{28A0092B-C50C-407E-A947-70E740481C1C}">
                          <a14:useLocalDpi xmlns:a14="http://schemas.microsoft.com/office/drawing/2010/main" val="0"/>
                        </a:ext>
                      </a:extLst>
                    </a:blip>
                    <a:srcRect/>
                    <a:stretch/>
                  </pic:blipFill>
                  <pic:spPr bwMode="auto">
                    <a:xfrm>
                      <a:off x="0" y="0"/>
                      <a:ext cx="2394364" cy="1295581"/>
                    </a:xfrm>
                    <a:prstGeom prst="rect">
                      <a:avLst/>
                    </a:prstGeom>
                    <a:ln>
                      <a:noFill/>
                    </a:ln>
                    <a:extLst>
                      <a:ext uri="{53640926-AAD7-44D8-BBD7-CCE9431645EC}">
                        <a14:shadowObscured xmlns:a14="http://schemas.microsoft.com/office/drawing/2010/main"/>
                      </a:ext>
                    </a:extLst>
                  </pic:spPr>
                </pic:pic>
              </a:graphicData>
            </a:graphic>
          </wp:inline>
        </w:drawing>
      </w:r>
      <w:r w:rsidRPr="00257295">
        <w:rPr>
          <w:rFonts w:hint="eastAsia"/>
        </w:rPr>
        <w:t xml:space="preserve"> </w:t>
      </w:r>
      <w:r w:rsidRPr="00257295">
        <w:rPr>
          <w:rFonts w:hint="eastAsia"/>
        </w:rPr>
        <w:drawing>
          <wp:inline distT="0" distB="0" distL="0" distR="0" wp14:anchorId="0E803F59" wp14:editId="690ADF65">
            <wp:extent cx="2714002" cy="2943225"/>
            <wp:effectExtent l="0" t="0" r="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D890.tmp"/>
                    <pic:cNvPicPr/>
                  </pic:nvPicPr>
                  <pic:blipFill rotWithShape="1">
                    <a:blip r:embed="rId443" cstate="screen">
                      <a:extLst>
                        <a:ext uri="{28A0092B-C50C-407E-A947-70E740481C1C}">
                          <a14:useLocalDpi xmlns:a14="http://schemas.microsoft.com/office/drawing/2010/main" val="0"/>
                        </a:ext>
                      </a:extLst>
                    </a:blip>
                    <a:srcRect/>
                    <a:stretch/>
                  </pic:blipFill>
                  <pic:spPr bwMode="auto">
                    <a:xfrm>
                      <a:off x="0" y="0"/>
                      <a:ext cx="2714381" cy="2943636"/>
                    </a:xfrm>
                    <a:prstGeom prst="rect">
                      <a:avLst/>
                    </a:prstGeom>
                    <a:ln>
                      <a:noFill/>
                    </a:ln>
                    <a:extLst>
                      <a:ext uri="{53640926-AAD7-44D8-BBD7-CCE9431645EC}">
                        <a14:shadowObscured xmlns:a14="http://schemas.microsoft.com/office/drawing/2010/main"/>
                      </a:ext>
                    </a:extLst>
                  </pic:spPr>
                </pic:pic>
              </a:graphicData>
            </a:graphic>
          </wp:inline>
        </w:drawing>
      </w:r>
    </w:p>
    <w:p w:rsidR="00B04B5B" w:rsidRPr="00257295" w:rsidRDefault="00B04B5B" w:rsidP="00B04B5B">
      <w:pPr>
        <w:ind w:left="300" w:firstLine="480"/>
      </w:pPr>
      <w:r w:rsidRPr="00257295">
        <w:rPr>
          <w:rFonts w:hint="eastAsia"/>
        </w:rPr>
        <w:t>其中</w:t>
      </w:r>
      <w:r w:rsidRPr="00257295">
        <w:rPr>
          <w:rFonts w:hint="eastAsia"/>
        </w:rPr>
        <w:t>dabt_helper</w:t>
      </w:r>
      <w:r w:rsidRPr="00257295">
        <w:rPr>
          <w:rFonts w:hint="eastAsia"/>
        </w:rPr>
        <w:t>用于调用处理数据异常的函数，如下：</w:t>
      </w:r>
    </w:p>
    <w:p w:rsidR="00B04B5B" w:rsidRPr="00257295" w:rsidRDefault="00B04B5B" w:rsidP="00B04B5B">
      <w:pPr>
        <w:pStyle w:val="a7"/>
        <w:ind w:leftChars="350" w:left="840"/>
      </w:pPr>
      <w:r w:rsidRPr="00257295">
        <w:rPr>
          <w:rFonts w:hint="eastAsia"/>
        </w:rPr>
        <w:lastRenderedPageBreak/>
        <w:drawing>
          <wp:inline distT="0" distB="0" distL="0" distR="0" wp14:anchorId="61290A05" wp14:editId="7E7243F8">
            <wp:extent cx="4248150" cy="2360905"/>
            <wp:effectExtent l="0" t="0" r="0" b="1905"/>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D29.tmp"/>
                    <pic:cNvPicPr/>
                  </pic:nvPicPr>
                  <pic:blipFill>
                    <a:blip r:embed="rId444" cstate="email">
                      <a:extLst>
                        <a:ext uri="{28A0092B-C50C-407E-A947-70E740481C1C}">
                          <a14:useLocalDpi xmlns:a14="http://schemas.microsoft.com/office/drawing/2010/main" val="0"/>
                        </a:ext>
                      </a:extLst>
                    </a:blip>
                    <a:stretch>
                      <a:fillRect/>
                    </a:stretch>
                  </pic:blipFill>
                  <pic:spPr>
                    <a:xfrm>
                      <a:off x="0" y="0"/>
                      <a:ext cx="4251914" cy="2362997"/>
                    </a:xfrm>
                    <a:prstGeom prst="rect">
                      <a:avLst/>
                    </a:prstGeom>
                  </pic:spPr>
                </pic:pic>
              </a:graphicData>
            </a:graphic>
          </wp:inline>
        </w:drawing>
      </w:r>
    </w:p>
    <w:p w:rsidR="00B04B5B" w:rsidRPr="00257295" w:rsidRDefault="00B04B5B" w:rsidP="00B04B5B">
      <w:pPr>
        <w:ind w:left="420" w:firstLineChars="175" w:firstLine="420"/>
      </w:pPr>
      <w:r w:rsidRPr="00257295">
        <w:rPr>
          <w:rFonts w:hint="eastAsia"/>
        </w:rPr>
        <w:t>根据内核数据中断配置，则对应的处理函数为</w:t>
      </w:r>
      <w:r w:rsidRPr="00257295">
        <w:rPr>
          <w:rFonts w:hint="eastAsia"/>
        </w:rPr>
        <w:t>v4t_early_abort</w:t>
      </w:r>
      <w:r w:rsidRPr="00257295">
        <w:rPr>
          <w:rFonts w:hint="eastAsia"/>
        </w:rPr>
        <w:t>：</w:t>
      </w:r>
    </w:p>
    <w:p w:rsidR="00B04B5B" w:rsidRPr="00257295" w:rsidRDefault="00B04B5B" w:rsidP="00B04B5B">
      <w:pPr>
        <w:pStyle w:val="a7"/>
        <w:ind w:leftChars="350" w:left="840"/>
      </w:pPr>
      <w:r w:rsidRPr="00257295">
        <w:rPr>
          <w:rFonts w:hint="eastAsia"/>
        </w:rPr>
        <w:drawing>
          <wp:inline distT="0" distB="0" distL="0" distR="0" wp14:anchorId="00A67F5A" wp14:editId="0E7055B9">
            <wp:extent cx="3171825" cy="982935"/>
            <wp:effectExtent l="0" t="0" r="0" b="8255"/>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AD12.tmp"/>
                    <pic:cNvPicPr/>
                  </pic:nvPicPr>
                  <pic:blipFill>
                    <a:blip r:embed="rId445" cstate="email">
                      <a:extLst>
                        <a:ext uri="{28A0092B-C50C-407E-A947-70E740481C1C}">
                          <a14:useLocalDpi xmlns:a14="http://schemas.microsoft.com/office/drawing/2010/main" val="0"/>
                        </a:ext>
                      </a:extLst>
                    </a:blip>
                    <a:stretch>
                      <a:fillRect/>
                    </a:stretch>
                  </pic:blipFill>
                  <pic:spPr>
                    <a:xfrm>
                      <a:off x="0" y="0"/>
                      <a:ext cx="3172268" cy="983072"/>
                    </a:xfrm>
                    <a:prstGeom prst="rect">
                      <a:avLst/>
                    </a:prstGeom>
                  </pic:spPr>
                </pic:pic>
              </a:graphicData>
            </a:graphic>
          </wp:inline>
        </w:drawing>
      </w:r>
    </w:p>
    <w:p w:rsidR="00B04B5B" w:rsidRPr="00257295" w:rsidRDefault="00B04B5B" w:rsidP="00B04B5B">
      <w:pPr>
        <w:ind w:left="840" w:firstLine="480"/>
      </w:pPr>
      <w:r w:rsidRPr="00257295">
        <w:rPr>
          <w:rFonts w:hint="eastAsia"/>
        </w:rPr>
        <w:t>该函数用于调用数据中止处理的</w:t>
      </w:r>
      <w:r w:rsidRPr="00257295">
        <w:rPr>
          <w:rFonts w:hint="eastAsia"/>
        </w:rPr>
        <w:t>C</w:t>
      </w:r>
      <w:r w:rsidRPr="00257295">
        <w:rPr>
          <w:rFonts w:hint="eastAsia"/>
        </w:rPr>
        <w:t>代码</w:t>
      </w:r>
      <w:r w:rsidRPr="00257295">
        <w:rPr>
          <w:rFonts w:hint="eastAsia"/>
        </w:rPr>
        <w:t>do_DataAbort</w:t>
      </w:r>
      <w:r w:rsidRPr="00257295">
        <w:rPr>
          <w:rFonts w:hint="eastAsia"/>
        </w:rPr>
        <w:t>。调用前会先将</w:t>
      </w:r>
      <w:r w:rsidRPr="00257295">
        <w:rPr>
          <w:rFonts w:hint="eastAsia"/>
        </w:rPr>
        <w:t>MMU</w:t>
      </w:r>
      <w:r w:rsidRPr="00257295">
        <w:rPr>
          <w:rFonts w:hint="eastAsia"/>
        </w:rPr>
        <w:t>的</w:t>
      </w:r>
      <w:r w:rsidRPr="00257295">
        <w:rPr>
          <w:rFonts w:hint="eastAsia"/>
        </w:rPr>
        <w:t>C5(</w:t>
      </w:r>
      <w:r w:rsidRPr="00257295">
        <w:rPr>
          <w:rFonts w:hint="eastAsia"/>
        </w:rPr>
        <w:t>缺页状态</w:t>
      </w:r>
      <w:r w:rsidRPr="00257295">
        <w:rPr>
          <w:rFonts w:hint="eastAsia"/>
        </w:rPr>
        <w:t>)</w:t>
      </w:r>
      <w:r w:rsidRPr="00257295">
        <w:rPr>
          <w:rFonts w:hint="eastAsia"/>
        </w:rPr>
        <w:t>写入</w:t>
      </w:r>
      <w:r w:rsidRPr="00257295">
        <w:rPr>
          <w:rFonts w:hint="eastAsia"/>
        </w:rPr>
        <w:t>r1</w:t>
      </w:r>
      <w:r w:rsidRPr="00257295">
        <w:rPr>
          <w:rFonts w:hint="eastAsia"/>
        </w:rPr>
        <w:t>，缺页对应地址写入到</w:t>
      </w:r>
      <w:r w:rsidRPr="00257295">
        <w:rPr>
          <w:rFonts w:hint="eastAsia"/>
        </w:rPr>
        <w:t>r0</w:t>
      </w:r>
      <w:r w:rsidRPr="00257295">
        <w:rPr>
          <w:rFonts w:hint="eastAsia"/>
        </w:rPr>
        <w:t>，通过判断中断点</w:t>
      </w:r>
      <w:r w:rsidRPr="00257295">
        <w:rPr>
          <w:rFonts w:hint="eastAsia"/>
        </w:rPr>
        <w:t xml:space="preserve">r4(lr) </w:t>
      </w:r>
      <w:r w:rsidRPr="00257295">
        <w:rPr>
          <w:rFonts w:hint="eastAsia"/>
        </w:rPr>
        <w:t>指令的</w:t>
      </w:r>
      <w:r w:rsidRPr="00257295">
        <w:rPr>
          <w:rFonts w:hint="eastAsia"/>
        </w:rPr>
        <w:t>20bit</w:t>
      </w:r>
      <w:r w:rsidRPr="00257295">
        <w:rPr>
          <w:rFonts w:hint="eastAsia"/>
        </w:rPr>
        <w:t>来判断指令类型</w:t>
      </w:r>
      <w:r w:rsidRPr="00257295">
        <w:rPr>
          <w:rFonts w:hint="eastAsia"/>
        </w:rPr>
        <w:t>(0</w:t>
      </w:r>
      <w:r w:rsidRPr="00257295">
        <w:rPr>
          <w:rFonts w:hint="eastAsia"/>
        </w:rPr>
        <w:t>表示写入，</w:t>
      </w:r>
      <w:r w:rsidRPr="00257295">
        <w:rPr>
          <w:rFonts w:hint="eastAsia"/>
        </w:rPr>
        <w:t>1</w:t>
      </w:r>
      <w:r w:rsidRPr="00257295">
        <w:rPr>
          <w:rFonts w:hint="eastAsia"/>
        </w:rPr>
        <w:t>表示读取</w:t>
      </w:r>
      <w:r w:rsidRPr="00257295">
        <w:rPr>
          <w:rFonts w:hint="eastAsia"/>
        </w:rPr>
        <w:t>)</w:t>
      </w:r>
      <w:r w:rsidRPr="00257295">
        <w:rPr>
          <w:rFonts w:hint="eastAsia"/>
        </w:rPr>
        <w:t>，如果为写入，则将</w:t>
      </w:r>
      <w:r w:rsidRPr="00257295">
        <w:rPr>
          <w:rFonts w:hint="eastAsia"/>
        </w:rPr>
        <w:t>r1</w:t>
      </w:r>
      <w:r w:rsidRPr="00257295">
        <w:rPr>
          <w:rFonts w:hint="eastAsia"/>
        </w:rPr>
        <w:t>的</w:t>
      </w:r>
      <w:r w:rsidRPr="00257295">
        <w:rPr>
          <w:rFonts w:hint="eastAsia"/>
        </w:rPr>
        <w:t>11bit</w:t>
      </w:r>
      <w:r w:rsidRPr="00257295">
        <w:rPr>
          <w:rFonts w:hint="eastAsia"/>
        </w:rPr>
        <w:t>设置为</w:t>
      </w:r>
      <w:r w:rsidRPr="00257295">
        <w:rPr>
          <w:rFonts w:hint="eastAsia"/>
        </w:rPr>
        <w:t>1</w:t>
      </w:r>
      <w:r w:rsidRPr="00257295">
        <w:rPr>
          <w:rFonts w:hint="eastAsia"/>
        </w:rPr>
        <w:t>，如下</w:t>
      </w:r>
      <w:r w:rsidRPr="00257295">
        <w:rPr>
          <w:rFonts w:hint="eastAsia"/>
        </w:rPr>
        <w:t xml:space="preserve"> (</w:t>
      </w:r>
      <w:r w:rsidRPr="00257295">
        <w:rPr>
          <w:rFonts w:hint="eastAsia"/>
        </w:rPr>
        <w:t>因为</w:t>
      </w:r>
      <w:r w:rsidRPr="00257295">
        <w:rPr>
          <w:rFonts w:hint="eastAsia"/>
        </w:rPr>
        <w:t>spsr[27:8]arm</w:t>
      </w:r>
      <w:r w:rsidRPr="00257295">
        <w:rPr>
          <w:rFonts w:hint="eastAsia"/>
        </w:rPr>
        <w:t>中没有定义，所以</w:t>
      </w:r>
      <w:r w:rsidRPr="00257295">
        <w:rPr>
          <w:rFonts w:hint="eastAsia"/>
        </w:rPr>
        <w:t>r1[26:8]</w:t>
      </w:r>
      <w:r w:rsidRPr="00257295">
        <w:rPr>
          <w:rFonts w:hint="eastAsia"/>
        </w:rPr>
        <w:t>可自由确定功能</w:t>
      </w:r>
      <w:r w:rsidRPr="00257295">
        <w:rPr>
          <w:rFonts w:hint="eastAsia"/>
        </w:rPr>
        <w:t>)</w:t>
      </w:r>
      <w:r w:rsidRPr="00257295">
        <w:rPr>
          <w:rFonts w:hint="eastAsia"/>
        </w:rPr>
        <w:t>：</w:t>
      </w:r>
    </w:p>
    <w:p w:rsidR="00B04B5B" w:rsidRPr="00257295" w:rsidRDefault="00B04B5B" w:rsidP="00B04B5B">
      <w:pPr>
        <w:pStyle w:val="a7"/>
        <w:ind w:leftChars="350" w:left="840"/>
      </w:pPr>
      <w:r w:rsidRPr="00257295">
        <w:rPr>
          <w:rFonts w:hint="eastAsia"/>
        </w:rPr>
        <w:drawing>
          <wp:inline distT="0" distB="0" distL="0" distR="0" wp14:anchorId="06954C44" wp14:editId="289B7235">
            <wp:extent cx="4657725" cy="1263327"/>
            <wp:effectExtent l="0" t="0" r="0" b="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711E.tmp"/>
                    <pic:cNvPicPr/>
                  </pic:nvPicPr>
                  <pic:blipFill>
                    <a:blip r:embed="rId446" cstate="email">
                      <a:extLst>
                        <a:ext uri="{28A0092B-C50C-407E-A947-70E740481C1C}">
                          <a14:useLocalDpi xmlns:a14="http://schemas.microsoft.com/office/drawing/2010/main" val="0"/>
                        </a:ext>
                      </a:extLst>
                    </a:blip>
                    <a:stretch>
                      <a:fillRect/>
                    </a:stretch>
                  </pic:blipFill>
                  <pic:spPr>
                    <a:xfrm>
                      <a:off x="0" y="0"/>
                      <a:ext cx="4666623" cy="1265740"/>
                    </a:xfrm>
                    <a:prstGeom prst="rect">
                      <a:avLst/>
                    </a:prstGeom>
                  </pic:spPr>
                </pic:pic>
              </a:graphicData>
            </a:graphic>
          </wp:inline>
        </w:drawing>
      </w:r>
    </w:p>
    <w:p w:rsidR="00B04B5B" w:rsidRPr="00257295" w:rsidRDefault="00B04B5B" w:rsidP="00B04B5B">
      <w:pPr>
        <w:ind w:firstLine="480"/>
      </w:pPr>
      <w:r w:rsidRPr="00257295">
        <w:rPr>
          <w:rFonts w:hint="eastAsia"/>
        </w:rPr>
        <w:tab/>
      </w:r>
      <w:r w:rsidRPr="00257295">
        <w:rPr>
          <w:rFonts w:hint="eastAsia"/>
        </w:rPr>
        <w:t>其中</w:t>
      </w:r>
      <w:r w:rsidRPr="00257295">
        <w:rPr>
          <w:rFonts w:hint="eastAsia"/>
        </w:rPr>
        <w:t>C</w:t>
      </w:r>
      <w:r w:rsidRPr="00257295">
        <w:rPr>
          <w:rFonts w:hint="eastAsia"/>
        </w:rPr>
        <w:t>代码调用的是系统初始化时设置的数据异常处理函数：</w:t>
      </w:r>
    </w:p>
    <w:p w:rsidR="00B04B5B" w:rsidRPr="00257295" w:rsidRDefault="00B04B5B" w:rsidP="00B04B5B">
      <w:pPr>
        <w:pStyle w:val="a7"/>
        <w:ind w:leftChars="350" w:left="840"/>
      </w:pPr>
      <w:r w:rsidRPr="00257295">
        <w:rPr>
          <w:rFonts w:cs="Arial" w:hint="eastAsia"/>
          <w:color w:val="000000"/>
          <w:sz w:val="27"/>
          <w:szCs w:val="27"/>
          <w:shd w:val="clear" w:color="auto" w:fill="FFFFFF"/>
        </w:rPr>
        <w:drawing>
          <wp:inline distT="0" distB="0" distL="0" distR="0" wp14:anchorId="6E791E80" wp14:editId="37940262">
            <wp:extent cx="4610014" cy="1695450"/>
            <wp:effectExtent l="0" t="0" r="635"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ECDB.tmp"/>
                    <pic:cNvPicPr/>
                  </pic:nvPicPr>
                  <pic:blipFill>
                    <a:blip r:embed="rId447" cstate="email">
                      <a:extLst>
                        <a:ext uri="{28A0092B-C50C-407E-A947-70E740481C1C}">
                          <a14:useLocalDpi xmlns:a14="http://schemas.microsoft.com/office/drawing/2010/main" val="0"/>
                        </a:ext>
                      </a:extLst>
                    </a:blip>
                    <a:stretch>
                      <a:fillRect/>
                    </a:stretch>
                  </pic:blipFill>
                  <pic:spPr>
                    <a:xfrm>
                      <a:off x="0" y="0"/>
                      <a:ext cx="4613847" cy="1696860"/>
                    </a:xfrm>
                    <a:prstGeom prst="rect">
                      <a:avLst/>
                    </a:prstGeom>
                  </pic:spPr>
                </pic:pic>
              </a:graphicData>
            </a:graphic>
          </wp:inline>
        </w:drawing>
      </w:r>
    </w:p>
    <w:p w:rsidR="00B04B5B" w:rsidRPr="00257295" w:rsidRDefault="00B04B5B" w:rsidP="00D734B9">
      <w:pPr>
        <w:pStyle w:val="ListParagraph"/>
        <w:numPr>
          <w:ilvl w:val="0"/>
          <w:numId w:val="96"/>
        </w:numPr>
        <w:ind w:firstLineChars="0"/>
      </w:pPr>
      <w:r w:rsidRPr="00257295">
        <w:rPr>
          <w:rFonts w:hint="eastAsia"/>
        </w:rPr>
        <w:lastRenderedPageBreak/>
        <w:t>预取指令中止处理流程</w:t>
      </w:r>
    </w:p>
    <w:p w:rsidR="00B04B5B" w:rsidRPr="00257295" w:rsidRDefault="00B04B5B" w:rsidP="00B04B5B">
      <w:pPr>
        <w:pStyle w:val="a7"/>
        <w:ind w:leftChars="175" w:firstLine="420"/>
      </w:pPr>
      <w:r w:rsidRPr="00257295">
        <w:drawing>
          <wp:inline distT="0" distB="0" distL="0" distR="0" wp14:anchorId="442C3ECC" wp14:editId="7071DFBD">
            <wp:extent cx="4886325" cy="1582404"/>
            <wp:effectExtent l="0" t="0" r="0" b="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29E3.tmp"/>
                    <pic:cNvPicPr/>
                  </pic:nvPicPr>
                  <pic:blipFill>
                    <a:blip r:embed="rId448" cstate="email">
                      <a:extLst>
                        <a:ext uri="{28A0092B-C50C-407E-A947-70E740481C1C}">
                          <a14:useLocalDpi xmlns:a14="http://schemas.microsoft.com/office/drawing/2010/main" val="0"/>
                        </a:ext>
                      </a:extLst>
                    </a:blip>
                    <a:stretch>
                      <a:fillRect/>
                    </a:stretch>
                  </pic:blipFill>
                  <pic:spPr>
                    <a:xfrm>
                      <a:off x="0" y="0"/>
                      <a:ext cx="4887008" cy="1582625"/>
                    </a:xfrm>
                    <a:prstGeom prst="rect">
                      <a:avLst/>
                    </a:prstGeom>
                  </pic:spPr>
                </pic:pic>
              </a:graphicData>
            </a:graphic>
          </wp:inline>
        </w:drawing>
      </w:r>
    </w:p>
    <w:p w:rsidR="00B04B5B" w:rsidRPr="00257295" w:rsidRDefault="00B04B5B" w:rsidP="00B04B5B">
      <w:pPr>
        <w:pStyle w:val="a7"/>
        <w:ind w:leftChars="175" w:firstLine="420"/>
      </w:pPr>
      <w:r w:rsidRPr="00257295">
        <w:rPr>
          <w:rFonts w:hint="eastAsia"/>
        </w:rPr>
        <w:drawing>
          <wp:inline distT="0" distB="0" distL="0" distR="0" wp14:anchorId="5BA14860" wp14:editId="5562684F">
            <wp:extent cx="2314575" cy="2574502"/>
            <wp:effectExtent l="0" t="0" r="0" b="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1CAE.tmp"/>
                    <pic:cNvPicPr/>
                  </pic:nvPicPr>
                  <pic:blipFill rotWithShape="1">
                    <a:blip r:embed="rId449" cstate="screen">
                      <a:extLst>
                        <a:ext uri="{28A0092B-C50C-407E-A947-70E740481C1C}">
                          <a14:useLocalDpi xmlns:a14="http://schemas.microsoft.com/office/drawing/2010/main" val="0"/>
                        </a:ext>
                      </a:extLst>
                    </a:blip>
                    <a:srcRect/>
                    <a:stretch/>
                  </pic:blipFill>
                  <pic:spPr bwMode="auto">
                    <a:xfrm>
                      <a:off x="0" y="0"/>
                      <a:ext cx="2318496" cy="2578864"/>
                    </a:xfrm>
                    <a:prstGeom prst="rect">
                      <a:avLst/>
                    </a:prstGeom>
                    <a:ln>
                      <a:noFill/>
                    </a:ln>
                    <a:extLst>
                      <a:ext uri="{53640926-AAD7-44D8-BBD7-CCE9431645EC}">
                        <a14:shadowObscured xmlns:a14="http://schemas.microsoft.com/office/drawing/2010/main"/>
                      </a:ext>
                    </a:extLst>
                  </pic:spPr>
                </pic:pic>
              </a:graphicData>
            </a:graphic>
          </wp:inline>
        </w:drawing>
      </w:r>
      <w:r w:rsidRPr="00257295">
        <w:rPr>
          <w:rFonts w:hint="eastAsia"/>
        </w:rPr>
        <w:t xml:space="preserve">  </w:t>
      </w:r>
      <w:r w:rsidRPr="00257295">
        <w:rPr>
          <w:rFonts w:hint="eastAsia"/>
        </w:rPr>
        <w:drawing>
          <wp:inline distT="0" distB="0" distL="0" distR="0" wp14:anchorId="3B488BF2" wp14:editId="692D964F">
            <wp:extent cx="2438400" cy="2598450"/>
            <wp:effectExtent l="0" t="0" r="0" b="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6439.tmp"/>
                    <pic:cNvPicPr/>
                  </pic:nvPicPr>
                  <pic:blipFill rotWithShape="1">
                    <a:blip r:embed="rId450" cstate="screen">
                      <a:extLst>
                        <a:ext uri="{28A0092B-C50C-407E-A947-70E740481C1C}">
                          <a14:useLocalDpi xmlns:a14="http://schemas.microsoft.com/office/drawing/2010/main" val="0"/>
                        </a:ext>
                      </a:extLst>
                    </a:blip>
                    <a:srcRect/>
                    <a:stretch/>
                  </pic:blipFill>
                  <pic:spPr bwMode="auto">
                    <a:xfrm>
                      <a:off x="0" y="0"/>
                      <a:ext cx="2445125" cy="2605616"/>
                    </a:xfrm>
                    <a:prstGeom prst="rect">
                      <a:avLst/>
                    </a:prstGeom>
                    <a:ln>
                      <a:noFill/>
                    </a:ln>
                    <a:extLst>
                      <a:ext uri="{53640926-AAD7-44D8-BBD7-CCE9431645EC}">
                        <a14:shadowObscured xmlns:a14="http://schemas.microsoft.com/office/drawing/2010/main"/>
                      </a:ext>
                    </a:extLst>
                  </pic:spPr>
                </pic:pic>
              </a:graphicData>
            </a:graphic>
          </wp:inline>
        </w:drawing>
      </w:r>
    </w:p>
    <w:p w:rsidR="00B04B5B" w:rsidRPr="00257295" w:rsidRDefault="00B04B5B" w:rsidP="00B04B5B">
      <w:pPr>
        <w:ind w:left="300" w:firstLine="480"/>
      </w:pPr>
      <w:r w:rsidRPr="00257295">
        <w:rPr>
          <w:rFonts w:hint="eastAsia"/>
        </w:rPr>
        <w:t>其中</w:t>
      </w:r>
      <w:r w:rsidRPr="00257295">
        <w:rPr>
          <w:rFonts w:hint="eastAsia"/>
        </w:rPr>
        <w:t>pabt_help</w:t>
      </w:r>
      <w:r w:rsidRPr="00257295">
        <w:rPr>
          <w:rFonts w:hint="eastAsia"/>
        </w:rPr>
        <w:t>用于调用处理预取异常的函数，如下：</w:t>
      </w:r>
    </w:p>
    <w:p w:rsidR="00B04B5B" w:rsidRPr="00257295" w:rsidRDefault="00B04B5B" w:rsidP="00B04B5B">
      <w:pPr>
        <w:pStyle w:val="a7"/>
        <w:ind w:leftChars="175" w:firstLine="420"/>
      </w:pPr>
      <w:r w:rsidRPr="00257295">
        <w:rPr>
          <w:rFonts w:hint="eastAsia"/>
        </w:rPr>
        <w:drawing>
          <wp:inline distT="0" distB="0" distL="0" distR="0" wp14:anchorId="14EC34E9" wp14:editId="44B68AD0">
            <wp:extent cx="5057775" cy="1359717"/>
            <wp:effectExtent l="0" t="0" r="0" b="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7FBA.tmp"/>
                    <pic:cNvPicPr/>
                  </pic:nvPicPr>
                  <pic:blipFill>
                    <a:blip r:embed="rId451" cstate="email">
                      <a:extLst>
                        <a:ext uri="{28A0092B-C50C-407E-A947-70E740481C1C}">
                          <a14:useLocalDpi xmlns:a14="http://schemas.microsoft.com/office/drawing/2010/main" val="0"/>
                        </a:ext>
                      </a:extLst>
                    </a:blip>
                    <a:stretch>
                      <a:fillRect/>
                    </a:stretch>
                  </pic:blipFill>
                  <pic:spPr>
                    <a:xfrm>
                      <a:off x="0" y="0"/>
                      <a:ext cx="5069422" cy="1362848"/>
                    </a:xfrm>
                    <a:prstGeom prst="rect">
                      <a:avLst/>
                    </a:prstGeom>
                  </pic:spPr>
                </pic:pic>
              </a:graphicData>
            </a:graphic>
          </wp:inline>
        </w:drawing>
      </w:r>
    </w:p>
    <w:p w:rsidR="00B04B5B" w:rsidRPr="00257295" w:rsidRDefault="00B04B5B" w:rsidP="00B04B5B">
      <w:pPr>
        <w:ind w:left="840" w:firstLineChars="0" w:firstLine="0"/>
      </w:pPr>
      <w:r w:rsidRPr="00257295">
        <w:rPr>
          <w:rFonts w:hint="eastAsia"/>
        </w:rPr>
        <w:t>根据内核预取指令中断配置，则对应的处理函数为</w:t>
      </w:r>
      <w:r w:rsidRPr="00257295">
        <w:rPr>
          <w:rFonts w:hint="eastAsia"/>
        </w:rPr>
        <w:t>legacy_pabort</w:t>
      </w:r>
      <w:r w:rsidRPr="00257295">
        <w:rPr>
          <w:rFonts w:hint="eastAsia"/>
        </w:rPr>
        <w:t>：</w:t>
      </w:r>
    </w:p>
    <w:p w:rsidR="00B04B5B" w:rsidRPr="00257295" w:rsidRDefault="00B04B5B" w:rsidP="00B04B5B">
      <w:pPr>
        <w:pStyle w:val="a7"/>
        <w:ind w:leftChars="175" w:firstLine="420"/>
      </w:pPr>
      <w:r w:rsidRPr="00257295">
        <w:rPr>
          <w:rFonts w:hint="eastAsia"/>
        </w:rPr>
        <w:drawing>
          <wp:inline distT="0" distB="0" distL="0" distR="0" wp14:anchorId="29F821EF" wp14:editId="2F3A9588">
            <wp:extent cx="3352800" cy="1148472"/>
            <wp:effectExtent l="0" t="0" r="0" b="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2628.tmp"/>
                    <pic:cNvPicPr/>
                  </pic:nvPicPr>
                  <pic:blipFill>
                    <a:blip r:embed="rId452" cstate="email">
                      <a:extLst>
                        <a:ext uri="{28A0092B-C50C-407E-A947-70E740481C1C}">
                          <a14:useLocalDpi xmlns:a14="http://schemas.microsoft.com/office/drawing/2010/main" val="0"/>
                        </a:ext>
                      </a:extLst>
                    </a:blip>
                    <a:stretch>
                      <a:fillRect/>
                    </a:stretch>
                  </pic:blipFill>
                  <pic:spPr>
                    <a:xfrm>
                      <a:off x="0" y="0"/>
                      <a:ext cx="3375729" cy="1156326"/>
                    </a:xfrm>
                    <a:prstGeom prst="rect">
                      <a:avLst/>
                    </a:prstGeom>
                  </pic:spPr>
                </pic:pic>
              </a:graphicData>
            </a:graphic>
          </wp:inline>
        </w:drawing>
      </w:r>
      <w:r w:rsidRPr="00257295">
        <w:rPr>
          <w:rFonts w:hint="eastAsia"/>
        </w:rPr>
        <w:t xml:space="preserve"> </w:t>
      </w:r>
    </w:p>
    <w:p w:rsidR="00B04B5B" w:rsidRPr="00257295" w:rsidRDefault="00B04B5B" w:rsidP="00B04B5B">
      <w:pPr>
        <w:ind w:left="840" w:firstLine="480"/>
      </w:pPr>
      <w:r w:rsidRPr="00257295">
        <w:rPr>
          <w:rFonts w:hint="eastAsia"/>
        </w:rPr>
        <w:t>该函数用于调用预取指令中止处理的</w:t>
      </w:r>
      <w:r w:rsidRPr="00257295">
        <w:rPr>
          <w:rFonts w:hint="eastAsia"/>
        </w:rPr>
        <w:t>C</w:t>
      </w:r>
      <w:r w:rsidRPr="00257295">
        <w:rPr>
          <w:rFonts w:hint="eastAsia"/>
        </w:rPr>
        <w:t>代码</w:t>
      </w:r>
      <w:r w:rsidRPr="00257295">
        <w:rPr>
          <w:rFonts w:hint="eastAsia"/>
        </w:rPr>
        <w:t>do_PrefetchAbort</w:t>
      </w:r>
      <w:r w:rsidRPr="00257295">
        <w:rPr>
          <w:rFonts w:hint="eastAsia"/>
        </w:rPr>
        <w:t>，调用前将</w:t>
      </w:r>
      <w:r w:rsidRPr="00257295">
        <w:rPr>
          <w:rFonts w:hint="eastAsia"/>
        </w:rPr>
        <w:t>r4(lr)</w:t>
      </w:r>
      <w:r w:rsidRPr="00257295">
        <w:rPr>
          <w:rFonts w:hint="eastAsia"/>
        </w:rPr>
        <w:t>，</w:t>
      </w:r>
      <w:r w:rsidRPr="00257295">
        <w:rPr>
          <w:rFonts w:hint="eastAsia"/>
        </w:rPr>
        <w:t>r5(spsr)</w:t>
      </w:r>
      <w:r w:rsidRPr="00257295">
        <w:rPr>
          <w:rFonts w:hint="eastAsia"/>
        </w:rPr>
        <w:t>传递给</w:t>
      </w:r>
      <w:r w:rsidRPr="00257295">
        <w:rPr>
          <w:rFonts w:hint="eastAsia"/>
        </w:rPr>
        <w:t>r0</w:t>
      </w:r>
      <w:r w:rsidRPr="00257295">
        <w:rPr>
          <w:rFonts w:hint="eastAsia"/>
        </w:rPr>
        <w:t>，</w:t>
      </w:r>
      <w:r w:rsidRPr="00257295">
        <w:rPr>
          <w:rFonts w:hint="eastAsia"/>
        </w:rPr>
        <w:t>r1</w:t>
      </w:r>
      <w:r w:rsidRPr="00257295">
        <w:rPr>
          <w:rFonts w:hint="eastAsia"/>
        </w:rPr>
        <w:t>寄存器</w:t>
      </w:r>
      <w:r w:rsidRPr="00257295">
        <w:rPr>
          <w:rFonts w:hint="eastAsia"/>
        </w:rPr>
        <w:t>(</w:t>
      </w:r>
      <w:r w:rsidRPr="00257295">
        <w:rPr>
          <w:rFonts w:hint="eastAsia"/>
        </w:rPr>
        <w:t>注意：</w:t>
      </w:r>
      <w:r w:rsidRPr="00257295">
        <w:rPr>
          <w:rFonts w:hint="eastAsia"/>
        </w:rPr>
        <w:t>legacy</w:t>
      </w:r>
      <w:r w:rsidRPr="00257295">
        <w:rPr>
          <w:rFonts w:hint="eastAsia"/>
        </w:rPr>
        <w:t>不使用用</w:t>
      </w:r>
      <w:r w:rsidRPr="00257295">
        <w:rPr>
          <w:rFonts w:hint="eastAsia"/>
        </w:rPr>
        <w:t>CP15</w:t>
      </w:r>
      <w:r w:rsidRPr="00257295">
        <w:rPr>
          <w:rFonts w:hint="eastAsia"/>
        </w:rPr>
        <w:t>的</w:t>
      </w:r>
      <w:r w:rsidRPr="00257295">
        <w:rPr>
          <w:rFonts w:hint="eastAsia"/>
        </w:rPr>
        <w:t xml:space="preserve">C5 </w:t>
      </w:r>
      <w:r w:rsidRPr="00257295">
        <w:rPr>
          <w:rFonts w:hint="eastAsia"/>
        </w:rPr>
        <w:t>和</w:t>
      </w:r>
      <w:r w:rsidRPr="00257295">
        <w:rPr>
          <w:rFonts w:hint="eastAsia"/>
        </w:rPr>
        <w:t>C6)</w:t>
      </w:r>
      <w:r w:rsidRPr="00257295">
        <w:rPr>
          <w:rFonts w:hint="eastAsia"/>
        </w:rPr>
        <w:t>，</w:t>
      </w:r>
      <w:r w:rsidRPr="00257295">
        <w:rPr>
          <w:rFonts w:hint="eastAsia"/>
        </w:rPr>
        <w:lastRenderedPageBreak/>
        <w:t>即</w:t>
      </w:r>
      <w:r w:rsidRPr="00257295">
        <w:rPr>
          <w:rFonts w:hint="eastAsia"/>
        </w:rPr>
        <w:t>C</w:t>
      </w:r>
      <w:r w:rsidRPr="00257295">
        <w:rPr>
          <w:rFonts w:hint="eastAsia"/>
        </w:rPr>
        <w:t>函数的前两个参数，如下：</w:t>
      </w:r>
    </w:p>
    <w:p w:rsidR="00B04B5B" w:rsidRPr="00257295" w:rsidRDefault="00B04B5B" w:rsidP="00B04B5B">
      <w:pPr>
        <w:pStyle w:val="a7"/>
        <w:ind w:leftChars="175" w:firstLine="420"/>
      </w:pPr>
      <w:r w:rsidRPr="00257295">
        <w:rPr>
          <w:rFonts w:hint="eastAsia"/>
        </w:rPr>
        <w:drawing>
          <wp:inline distT="0" distB="0" distL="0" distR="0" wp14:anchorId="758755B9" wp14:editId="63F099CF">
            <wp:extent cx="2447925" cy="1010111"/>
            <wp:effectExtent l="0" t="0" r="0" b="0"/>
            <wp:docPr id="1127" name="图片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3AA4.tmp"/>
                    <pic:cNvPicPr/>
                  </pic:nvPicPr>
                  <pic:blipFill>
                    <a:blip r:embed="rId453" cstate="email">
                      <a:extLst>
                        <a:ext uri="{28A0092B-C50C-407E-A947-70E740481C1C}">
                          <a14:useLocalDpi xmlns:a14="http://schemas.microsoft.com/office/drawing/2010/main" val="0"/>
                        </a:ext>
                      </a:extLst>
                    </a:blip>
                    <a:stretch>
                      <a:fillRect/>
                    </a:stretch>
                  </pic:blipFill>
                  <pic:spPr>
                    <a:xfrm>
                      <a:off x="0" y="0"/>
                      <a:ext cx="2461707" cy="1015798"/>
                    </a:xfrm>
                    <a:prstGeom prst="rect">
                      <a:avLst/>
                    </a:prstGeom>
                  </pic:spPr>
                </pic:pic>
              </a:graphicData>
            </a:graphic>
          </wp:inline>
        </w:drawing>
      </w:r>
    </w:p>
    <w:p w:rsidR="00B04B5B" w:rsidRPr="00257295" w:rsidRDefault="00B04B5B" w:rsidP="00B04B5B">
      <w:pPr>
        <w:ind w:left="360" w:firstLine="480"/>
      </w:pPr>
      <w:r w:rsidRPr="00257295">
        <w:rPr>
          <w:rFonts w:hint="eastAsia"/>
        </w:rPr>
        <w:t>其中</w:t>
      </w:r>
      <w:r w:rsidRPr="00257295">
        <w:rPr>
          <w:rFonts w:hint="eastAsia"/>
        </w:rPr>
        <w:t>C</w:t>
      </w:r>
      <w:r w:rsidRPr="00257295">
        <w:rPr>
          <w:rFonts w:hint="eastAsia"/>
        </w:rPr>
        <w:t>代码调用的是系统初始化时设置的数据异常处理函数：</w:t>
      </w:r>
    </w:p>
    <w:p w:rsidR="00B04B5B" w:rsidRPr="00257295" w:rsidRDefault="00B04B5B" w:rsidP="00B04B5B">
      <w:pPr>
        <w:pStyle w:val="a7"/>
        <w:ind w:leftChars="175" w:firstLine="420"/>
      </w:pPr>
      <w:r w:rsidRPr="00257295">
        <w:rPr>
          <w:rFonts w:hint="eastAsia"/>
        </w:rPr>
        <w:drawing>
          <wp:inline distT="0" distB="0" distL="0" distR="0" wp14:anchorId="204980EE" wp14:editId="3EE3DF10">
            <wp:extent cx="5378777" cy="1590675"/>
            <wp:effectExtent l="0" t="0" r="0" b="0"/>
            <wp:docPr id="1128" name="图片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D54F.tmp"/>
                    <pic:cNvPicPr/>
                  </pic:nvPicPr>
                  <pic:blipFill>
                    <a:blip r:embed="rId454" cstate="email">
                      <a:extLst>
                        <a:ext uri="{28A0092B-C50C-407E-A947-70E740481C1C}">
                          <a14:useLocalDpi xmlns:a14="http://schemas.microsoft.com/office/drawing/2010/main" val="0"/>
                        </a:ext>
                      </a:extLst>
                    </a:blip>
                    <a:stretch>
                      <a:fillRect/>
                    </a:stretch>
                  </pic:blipFill>
                  <pic:spPr>
                    <a:xfrm>
                      <a:off x="0" y="0"/>
                      <a:ext cx="5381121" cy="1591368"/>
                    </a:xfrm>
                    <a:prstGeom prst="rect">
                      <a:avLst/>
                    </a:prstGeom>
                  </pic:spPr>
                </pic:pic>
              </a:graphicData>
            </a:graphic>
          </wp:inline>
        </w:drawing>
      </w:r>
    </w:p>
    <w:p w:rsidR="00B04B5B" w:rsidRPr="00257295" w:rsidRDefault="00B04B5B" w:rsidP="00B04B5B">
      <w:pPr>
        <w:pStyle w:val="Heading3"/>
        <w:spacing w:before="163" w:after="163"/>
      </w:pPr>
      <w:bookmarkStart w:id="91" w:name="_Toc390712662"/>
      <w:r w:rsidRPr="00257295">
        <w:rPr>
          <w:rFonts w:hint="eastAsia"/>
        </w:rPr>
        <w:t>缺页管理结构</w:t>
      </w:r>
      <w:bookmarkEnd w:id="91"/>
    </w:p>
    <w:p w:rsidR="00B04B5B" w:rsidRPr="00257295" w:rsidRDefault="00B04B5B" w:rsidP="00D734B9">
      <w:pPr>
        <w:pStyle w:val="ListParagraph"/>
        <w:numPr>
          <w:ilvl w:val="0"/>
          <w:numId w:val="97"/>
        </w:numPr>
        <w:ind w:firstLineChars="0"/>
      </w:pPr>
      <w:r w:rsidRPr="00257295">
        <w:rPr>
          <w:rFonts w:hint="eastAsia"/>
        </w:rPr>
        <w:t xml:space="preserve">FSR(Fault </w:t>
      </w:r>
      <w:r w:rsidRPr="00257295">
        <w:t>Service Routines</w:t>
      </w:r>
      <w:r w:rsidRPr="00257295">
        <w:rPr>
          <w:rFonts w:hint="eastAsia"/>
        </w:rPr>
        <w:t>)</w:t>
      </w:r>
      <w:r w:rsidRPr="00257295">
        <w:rPr>
          <w:rFonts w:hint="eastAsia"/>
        </w:rPr>
        <w:t>定义</w:t>
      </w:r>
    </w:p>
    <w:p w:rsidR="00B04B5B" w:rsidRPr="00257295" w:rsidRDefault="00B04B5B" w:rsidP="00B04B5B">
      <w:pPr>
        <w:pStyle w:val="ListParagraph"/>
        <w:ind w:left="840" w:firstLineChars="0"/>
      </w:pPr>
      <w:r w:rsidRPr="00257295">
        <w:rPr>
          <w:rFonts w:hint="eastAsia"/>
        </w:rPr>
        <w:t>缺页发生时，缺页处理将根据不同的缺页情况选择不同处理，缺页描述的结构如下：</w:t>
      </w:r>
    </w:p>
    <w:p w:rsidR="00B04B5B" w:rsidRPr="00257295" w:rsidRDefault="00B04B5B" w:rsidP="00B04B5B">
      <w:pPr>
        <w:pStyle w:val="a7"/>
        <w:ind w:leftChars="175" w:firstLine="420"/>
      </w:pPr>
      <w:r w:rsidRPr="00257295">
        <w:rPr>
          <w:rFonts w:hint="eastAsia"/>
        </w:rPr>
        <w:drawing>
          <wp:inline distT="0" distB="0" distL="0" distR="0" wp14:anchorId="46F12FEB" wp14:editId="2DC832AC">
            <wp:extent cx="5456931" cy="923925"/>
            <wp:effectExtent l="0" t="0" r="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CADC.tmp"/>
                    <pic:cNvPicPr/>
                  </pic:nvPicPr>
                  <pic:blipFill rotWithShape="1">
                    <a:blip r:embed="rId455" cstate="screen">
                      <a:extLst>
                        <a:ext uri="{28A0092B-C50C-407E-A947-70E740481C1C}">
                          <a14:useLocalDpi xmlns:a14="http://schemas.microsoft.com/office/drawing/2010/main" val="0"/>
                        </a:ext>
                      </a:extLst>
                    </a:blip>
                    <a:srcRect/>
                    <a:stretch/>
                  </pic:blipFill>
                  <pic:spPr bwMode="auto">
                    <a:xfrm>
                      <a:off x="0" y="0"/>
                      <a:ext cx="5488855" cy="929330"/>
                    </a:xfrm>
                    <a:prstGeom prst="rect">
                      <a:avLst/>
                    </a:prstGeom>
                    <a:ln>
                      <a:noFill/>
                    </a:ln>
                    <a:extLst>
                      <a:ext uri="{53640926-AAD7-44D8-BBD7-CCE9431645EC}">
                        <a14:shadowObscured xmlns:a14="http://schemas.microsoft.com/office/drawing/2010/main"/>
                      </a:ext>
                    </a:extLst>
                  </pic:spPr>
                </pic:pic>
              </a:graphicData>
            </a:graphic>
          </wp:inline>
        </w:drawing>
      </w:r>
    </w:p>
    <w:p w:rsidR="00B04B5B" w:rsidRPr="00257295" w:rsidRDefault="00B04B5B" w:rsidP="00D734B9">
      <w:pPr>
        <w:pStyle w:val="ListParagraph"/>
        <w:numPr>
          <w:ilvl w:val="0"/>
          <w:numId w:val="97"/>
        </w:numPr>
        <w:ind w:firstLineChars="0"/>
      </w:pPr>
      <w:r w:rsidRPr="00257295">
        <w:rPr>
          <w:rFonts w:hint="eastAsia"/>
        </w:rPr>
        <w:t>数据中止异常表定义</w:t>
      </w:r>
    </w:p>
    <w:p w:rsidR="00B04B5B" w:rsidRPr="00257295" w:rsidRDefault="00B04B5B" w:rsidP="00B04B5B">
      <w:pPr>
        <w:pStyle w:val="ListParagraph"/>
        <w:ind w:left="840" w:firstLineChars="0" w:firstLine="0"/>
      </w:pPr>
      <w:r w:rsidRPr="00257295">
        <w:rPr>
          <w:rFonts w:hint="eastAsia"/>
        </w:rPr>
        <w:t>其中每项都表示一个缺页状态，其位置对应</w:t>
      </w:r>
      <w:r w:rsidRPr="00257295">
        <w:rPr>
          <w:rFonts w:hint="eastAsia"/>
        </w:rPr>
        <w:t>CP15</w:t>
      </w:r>
      <w:r w:rsidRPr="00257295">
        <w:rPr>
          <w:rFonts w:hint="eastAsia"/>
        </w:rPr>
        <w:t>的</w:t>
      </w:r>
      <w:r w:rsidRPr="00257295">
        <w:rPr>
          <w:rFonts w:hint="eastAsia"/>
        </w:rPr>
        <w:t xml:space="preserve">C5 </w:t>
      </w:r>
      <w:r w:rsidRPr="00257295">
        <w:rPr>
          <w:rFonts w:hint="eastAsia"/>
        </w:rPr>
        <w:t>寄存器的值。</w:t>
      </w:r>
    </w:p>
    <w:p w:rsidR="00B04B5B" w:rsidRPr="00257295" w:rsidRDefault="00B04B5B" w:rsidP="00B04B5B">
      <w:pPr>
        <w:pStyle w:val="a7"/>
        <w:ind w:leftChars="175" w:firstLine="420"/>
      </w:pPr>
      <w:r w:rsidRPr="00257295">
        <w:rPr>
          <w:rFonts w:hint="eastAsia"/>
        </w:rPr>
        <w:lastRenderedPageBreak/>
        <w:drawing>
          <wp:inline distT="0" distB="0" distL="0" distR="0" wp14:anchorId="744CC454" wp14:editId="4014AE2C">
            <wp:extent cx="4826889" cy="2324096"/>
            <wp:effectExtent l="0" t="0" r="0" b="635"/>
            <wp:docPr id="1135" name="图片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3531.tmp"/>
                    <pic:cNvPicPr/>
                  </pic:nvPicPr>
                  <pic:blipFill>
                    <a:blip r:embed="rId456" cstate="email">
                      <a:extLst>
                        <a:ext uri="{28A0092B-C50C-407E-A947-70E740481C1C}">
                          <a14:useLocalDpi xmlns:a14="http://schemas.microsoft.com/office/drawing/2010/main" val="0"/>
                        </a:ext>
                      </a:extLst>
                    </a:blip>
                    <a:stretch>
                      <a:fillRect/>
                    </a:stretch>
                  </pic:blipFill>
                  <pic:spPr>
                    <a:xfrm>
                      <a:off x="0" y="0"/>
                      <a:ext cx="4824961" cy="2323168"/>
                    </a:xfrm>
                    <a:prstGeom prst="rect">
                      <a:avLst/>
                    </a:prstGeom>
                  </pic:spPr>
                </pic:pic>
              </a:graphicData>
            </a:graphic>
          </wp:inline>
        </w:drawing>
      </w:r>
    </w:p>
    <w:p w:rsidR="00B04B5B" w:rsidRPr="00257295" w:rsidRDefault="00B04B5B" w:rsidP="00D734B9">
      <w:pPr>
        <w:pStyle w:val="ListParagraph"/>
        <w:numPr>
          <w:ilvl w:val="0"/>
          <w:numId w:val="97"/>
        </w:numPr>
        <w:ind w:firstLineChars="0"/>
      </w:pPr>
      <w:r w:rsidRPr="00257295">
        <w:rPr>
          <w:rFonts w:hint="eastAsia"/>
        </w:rPr>
        <w:t>指令预取异常表定义</w:t>
      </w:r>
    </w:p>
    <w:p w:rsidR="00B04B5B" w:rsidRPr="00257295" w:rsidRDefault="00B04B5B" w:rsidP="00B04B5B">
      <w:pPr>
        <w:pStyle w:val="ListParagraph"/>
        <w:ind w:left="840" w:firstLineChars="0" w:firstLine="0"/>
      </w:pPr>
      <w:r w:rsidRPr="00257295">
        <w:rPr>
          <w:rFonts w:hint="eastAsia"/>
        </w:rPr>
        <w:t>其中每项都表示一个缺页状态，其位置对应</w:t>
      </w:r>
      <w:r w:rsidRPr="00257295">
        <w:rPr>
          <w:rFonts w:hint="eastAsia"/>
        </w:rPr>
        <w:t>ARM</w:t>
      </w:r>
      <w:r w:rsidRPr="00257295">
        <w:rPr>
          <w:rFonts w:hint="eastAsia"/>
        </w:rPr>
        <w:t>的</w:t>
      </w:r>
      <w:r w:rsidRPr="00257295">
        <w:rPr>
          <w:rFonts w:hint="eastAsia"/>
        </w:rPr>
        <w:t xml:space="preserve">SPSR </w:t>
      </w:r>
      <w:r w:rsidRPr="00257295">
        <w:rPr>
          <w:rFonts w:hint="eastAsia"/>
        </w:rPr>
        <w:t>寄存器的值：</w:t>
      </w:r>
    </w:p>
    <w:p w:rsidR="00B04B5B" w:rsidRPr="00257295" w:rsidRDefault="00B04B5B" w:rsidP="00B04B5B">
      <w:pPr>
        <w:pStyle w:val="a7"/>
        <w:ind w:leftChars="175" w:firstLine="420"/>
      </w:pPr>
      <w:r w:rsidRPr="00257295">
        <w:rPr>
          <w:rFonts w:hint="eastAsia"/>
        </w:rPr>
        <w:drawing>
          <wp:inline distT="0" distB="0" distL="0" distR="0" wp14:anchorId="746A97F0" wp14:editId="3853B6BE">
            <wp:extent cx="5410301" cy="2213841"/>
            <wp:effectExtent l="0" t="0" r="0" b="0"/>
            <wp:docPr id="1134" name="图片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1E0.tmp"/>
                    <pic:cNvPicPr/>
                  </pic:nvPicPr>
                  <pic:blipFill>
                    <a:blip r:embed="rId457" cstate="email">
                      <a:extLst>
                        <a:ext uri="{28A0092B-C50C-407E-A947-70E740481C1C}">
                          <a14:useLocalDpi xmlns:a14="http://schemas.microsoft.com/office/drawing/2010/main" val="0"/>
                        </a:ext>
                      </a:extLst>
                    </a:blip>
                    <a:stretch>
                      <a:fillRect/>
                    </a:stretch>
                  </pic:blipFill>
                  <pic:spPr>
                    <a:xfrm>
                      <a:off x="0" y="0"/>
                      <a:ext cx="5412658" cy="2214806"/>
                    </a:xfrm>
                    <a:prstGeom prst="rect">
                      <a:avLst/>
                    </a:prstGeom>
                  </pic:spPr>
                </pic:pic>
              </a:graphicData>
            </a:graphic>
          </wp:inline>
        </w:drawing>
      </w:r>
    </w:p>
    <w:p w:rsidR="00B04B5B" w:rsidRPr="00257295" w:rsidRDefault="00B04B5B" w:rsidP="00D734B9">
      <w:pPr>
        <w:pStyle w:val="ListParagraph"/>
        <w:numPr>
          <w:ilvl w:val="0"/>
          <w:numId w:val="97"/>
        </w:numPr>
        <w:ind w:firstLineChars="0"/>
      </w:pPr>
      <w:r w:rsidRPr="00257295">
        <w:rPr>
          <w:rFonts w:hint="eastAsia"/>
        </w:rPr>
        <w:t>FSR</w:t>
      </w:r>
      <w:r w:rsidRPr="00257295">
        <w:rPr>
          <w:rFonts w:hint="eastAsia"/>
        </w:rPr>
        <w:t>查询</w:t>
      </w:r>
    </w:p>
    <w:p w:rsidR="00B04B5B" w:rsidRPr="00257295" w:rsidRDefault="00B04B5B" w:rsidP="00B04B5B">
      <w:pPr>
        <w:pStyle w:val="a7"/>
        <w:ind w:leftChars="175" w:firstLine="420"/>
      </w:pPr>
      <w:r w:rsidRPr="00257295">
        <w:rPr>
          <w:rFonts w:hint="eastAsia"/>
        </w:rPr>
        <w:drawing>
          <wp:inline distT="0" distB="0" distL="0" distR="0" wp14:anchorId="7E9667DE" wp14:editId="6B1BAF79">
            <wp:extent cx="5172075" cy="2668822"/>
            <wp:effectExtent l="0" t="0" r="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E9EB.tmp"/>
                    <pic:cNvPicPr/>
                  </pic:nvPicPr>
                  <pic:blipFill>
                    <a:blip r:embed="rId458" cstate="email">
                      <a:extLst>
                        <a:ext uri="{28A0092B-C50C-407E-A947-70E740481C1C}">
                          <a14:useLocalDpi xmlns:a14="http://schemas.microsoft.com/office/drawing/2010/main" val="0"/>
                        </a:ext>
                      </a:extLst>
                    </a:blip>
                    <a:stretch>
                      <a:fillRect/>
                    </a:stretch>
                  </pic:blipFill>
                  <pic:spPr>
                    <a:xfrm>
                      <a:off x="0" y="0"/>
                      <a:ext cx="5174816" cy="2670236"/>
                    </a:xfrm>
                    <a:prstGeom prst="rect">
                      <a:avLst/>
                    </a:prstGeom>
                  </pic:spPr>
                </pic:pic>
              </a:graphicData>
            </a:graphic>
          </wp:inline>
        </w:drawing>
      </w:r>
    </w:p>
    <w:p w:rsidR="00B04B5B" w:rsidRPr="00257295" w:rsidRDefault="00B04B5B" w:rsidP="00B04B5B">
      <w:pPr>
        <w:ind w:firstLine="480"/>
      </w:pPr>
      <w:r w:rsidRPr="00257295">
        <w:rPr>
          <w:rFonts w:hint="eastAsia"/>
        </w:rPr>
        <w:lastRenderedPageBreak/>
        <w:tab/>
      </w:r>
    </w:p>
    <w:p w:rsidR="00B04B5B" w:rsidRPr="00257295" w:rsidRDefault="00B04B5B" w:rsidP="00B04B5B">
      <w:pPr>
        <w:ind w:left="840" w:firstLineChars="175" w:firstLine="420"/>
      </w:pPr>
      <w:r w:rsidRPr="00257295">
        <w:rPr>
          <w:rFonts w:hint="eastAsia"/>
        </w:rPr>
        <w:t>在</w:t>
      </w:r>
      <w:r w:rsidRPr="00257295">
        <w:rPr>
          <w:rFonts w:hint="eastAsia"/>
        </w:rPr>
        <w:t>dabort</w:t>
      </w:r>
      <w:r w:rsidRPr="00257295">
        <w:rPr>
          <w:rFonts w:hint="eastAsia"/>
        </w:rPr>
        <w:t>中，使用</w:t>
      </w:r>
      <w:r w:rsidRPr="00257295">
        <w:rPr>
          <w:rFonts w:hint="eastAsia"/>
        </w:rPr>
        <w:t>CP15</w:t>
      </w:r>
      <w:r w:rsidRPr="00257295">
        <w:rPr>
          <w:rFonts w:hint="eastAsia"/>
        </w:rPr>
        <w:t>的</w:t>
      </w:r>
      <w:r w:rsidRPr="00257295">
        <w:rPr>
          <w:rFonts w:hint="eastAsia"/>
        </w:rPr>
        <w:t>C5</w:t>
      </w:r>
      <w:r w:rsidRPr="00257295">
        <w:rPr>
          <w:rFonts w:hint="eastAsia"/>
        </w:rPr>
        <w:t>作为参数可以找到对应处理表索引，但是在</w:t>
      </w:r>
      <w:r w:rsidRPr="00257295">
        <w:rPr>
          <w:rFonts w:hint="eastAsia"/>
        </w:rPr>
        <w:t>legacy_pabort</w:t>
      </w:r>
      <w:r w:rsidRPr="00257295">
        <w:rPr>
          <w:rFonts w:hint="eastAsia"/>
        </w:rPr>
        <w:t>预取中断处理中，并没有使用</w:t>
      </w:r>
      <w:r w:rsidRPr="00257295">
        <w:rPr>
          <w:rFonts w:hint="eastAsia"/>
        </w:rPr>
        <w:t>C5</w:t>
      </w:r>
      <w:r w:rsidRPr="00257295">
        <w:rPr>
          <w:rFonts w:hint="eastAsia"/>
        </w:rPr>
        <w:t>，</w:t>
      </w:r>
      <w:r w:rsidRPr="00257295">
        <w:rPr>
          <w:rFonts w:hint="eastAsia"/>
        </w:rPr>
        <w:t>fsr</w:t>
      </w:r>
      <w:r w:rsidRPr="00257295">
        <w:rPr>
          <w:rFonts w:hint="eastAsia"/>
        </w:rPr>
        <w:t>实际是</w:t>
      </w:r>
      <w:r w:rsidRPr="00257295">
        <w:rPr>
          <w:rFonts w:hint="eastAsia"/>
        </w:rPr>
        <w:t>ARM</w:t>
      </w:r>
      <w:r w:rsidRPr="00257295">
        <w:rPr>
          <w:rFonts w:hint="eastAsia"/>
        </w:rPr>
        <w:t>的</w:t>
      </w:r>
      <w:r w:rsidRPr="00257295">
        <w:rPr>
          <w:rFonts w:hint="eastAsia"/>
        </w:rPr>
        <w:t>SPSR</w:t>
      </w:r>
      <w:r w:rsidRPr="00257295">
        <w:rPr>
          <w:rFonts w:hint="eastAsia"/>
        </w:rPr>
        <w:t>，所以其索引为</w:t>
      </w:r>
      <w:r w:rsidRPr="00257295">
        <w:rPr>
          <w:rFonts w:hint="eastAsia"/>
        </w:rPr>
        <w:t>0(user</w:t>
      </w:r>
      <w:r w:rsidRPr="00257295">
        <w:rPr>
          <w:rFonts w:hint="eastAsia"/>
        </w:rPr>
        <w:t>模式</w:t>
      </w:r>
      <w:r w:rsidRPr="00257295">
        <w:rPr>
          <w:rFonts w:hint="eastAsia"/>
        </w:rPr>
        <w:t>)</w:t>
      </w:r>
      <w:r w:rsidRPr="00257295">
        <w:rPr>
          <w:rFonts w:hint="eastAsia"/>
        </w:rPr>
        <w:t>或者</w:t>
      </w:r>
      <w:r w:rsidRPr="00257295">
        <w:rPr>
          <w:rFonts w:hint="eastAsia"/>
        </w:rPr>
        <w:t>3(</w:t>
      </w:r>
      <w:r w:rsidRPr="00257295">
        <w:rPr>
          <w:rFonts w:hint="eastAsia"/>
        </w:rPr>
        <w:t>内核模式</w:t>
      </w:r>
      <w:r w:rsidRPr="00257295">
        <w:rPr>
          <w:rFonts w:hint="eastAsia"/>
        </w:rPr>
        <w:t>)</w:t>
      </w:r>
      <w:r w:rsidRPr="00257295">
        <w:rPr>
          <w:rFonts w:hint="eastAsia"/>
        </w:rPr>
        <w:t>，对应的处理函数为</w:t>
      </w:r>
      <w:r w:rsidRPr="00257295">
        <w:rPr>
          <w:rFonts w:hint="eastAsia"/>
        </w:rPr>
        <w:t>do_bad</w:t>
      </w:r>
      <w:r w:rsidRPr="00257295">
        <w:rPr>
          <w:rFonts w:hint="eastAsia"/>
        </w:rPr>
        <w:t>，即</w:t>
      </w:r>
      <w:r w:rsidRPr="00257295">
        <w:rPr>
          <w:rFonts w:hint="eastAsia"/>
        </w:rPr>
        <w:t>legacy</w:t>
      </w:r>
      <w:r w:rsidRPr="00257295">
        <w:rPr>
          <w:rFonts w:hint="eastAsia"/>
        </w:rPr>
        <w:t>方式不能处理预取中断处理。</w:t>
      </w:r>
    </w:p>
    <w:p w:rsidR="00B04B5B" w:rsidRPr="00257295" w:rsidRDefault="00B04B5B" w:rsidP="00B04B5B">
      <w:pPr>
        <w:pStyle w:val="a7"/>
        <w:ind w:leftChars="175" w:firstLine="420"/>
      </w:pPr>
      <w:r w:rsidRPr="00257295">
        <w:rPr>
          <w:rFonts w:hint="eastAsia"/>
        </w:rPr>
        <w:drawing>
          <wp:inline distT="0" distB="0" distL="0" distR="0" wp14:anchorId="2027B0AA" wp14:editId="2DB13F67">
            <wp:extent cx="5048250" cy="1332438"/>
            <wp:effectExtent l="0" t="0" r="0" b="127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9D87.tmp"/>
                    <pic:cNvPicPr/>
                  </pic:nvPicPr>
                  <pic:blipFill>
                    <a:blip r:embed="rId459" cstate="email">
                      <a:extLst>
                        <a:ext uri="{28A0092B-C50C-407E-A947-70E740481C1C}">
                          <a14:useLocalDpi xmlns:a14="http://schemas.microsoft.com/office/drawing/2010/main" val="0"/>
                        </a:ext>
                      </a:extLst>
                    </a:blip>
                    <a:stretch>
                      <a:fillRect/>
                    </a:stretch>
                  </pic:blipFill>
                  <pic:spPr>
                    <a:xfrm>
                      <a:off x="0" y="0"/>
                      <a:ext cx="5048955" cy="1332624"/>
                    </a:xfrm>
                    <a:prstGeom prst="rect">
                      <a:avLst/>
                    </a:prstGeom>
                  </pic:spPr>
                </pic:pic>
              </a:graphicData>
            </a:graphic>
          </wp:inline>
        </w:drawing>
      </w:r>
    </w:p>
    <w:p w:rsidR="00B04B5B" w:rsidRPr="00257295" w:rsidRDefault="00B04B5B" w:rsidP="00D734B9">
      <w:pPr>
        <w:pStyle w:val="ListParagraph"/>
        <w:numPr>
          <w:ilvl w:val="0"/>
          <w:numId w:val="97"/>
        </w:numPr>
        <w:ind w:firstLineChars="0"/>
      </w:pPr>
      <w:r w:rsidRPr="00257295">
        <w:rPr>
          <w:rFonts w:hint="eastAsia"/>
        </w:rPr>
        <w:t>配置</w:t>
      </w:r>
      <w:r w:rsidRPr="00257295">
        <w:rPr>
          <w:rFonts w:hint="eastAsia"/>
        </w:rPr>
        <w:t>abt</w:t>
      </w:r>
      <w:r w:rsidRPr="00257295">
        <w:rPr>
          <w:rFonts w:hint="eastAsia"/>
        </w:rPr>
        <w:t>和</w:t>
      </w:r>
      <w:r w:rsidRPr="00257295">
        <w:rPr>
          <w:rFonts w:hint="eastAsia"/>
        </w:rPr>
        <w:t>prefetch</w:t>
      </w:r>
      <w:r w:rsidRPr="00257295">
        <w:rPr>
          <w:rFonts w:hint="eastAsia"/>
        </w:rPr>
        <w:t>中断的驱动类型</w:t>
      </w:r>
    </w:p>
    <w:p w:rsidR="00B04B5B" w:rsidRPr="00257295" w:rsidRDefault="00B04B5B" w:rsidP="00B04B5B">
      <w:pPr>
        <w:pStyle w:val="a7"/>
        <w:ind w:leftChars="175" w:firstLine="420"/>
        <w:rPr>
          <w:rFonts w:cs="Arial"/>
          <w:color w:val="000000"/>
          <w:sz w:val="27"/>
          <w:szCs w:val="27"/>
          <w:shd w:val="clear" w:color="auto" w:fill="FFFFFF"/>
        </w:rPr>
      </w:pPr>
      <w:r w:rsidRPr="00257295">
        <w:rPr>
          <w:rFonts w:cs="Arial" w:hint="eastAsia"/>
          <w:color w:val="000000"/>
          <w:sz w:val="27"/>
          <w:szCs w:val="27"/>
          <w:shd w:val="clear" w:color="auto" w:fill="FFFFFF"/>
        </w:rPr>
        <w:drawing>
          <wp:inline distT="0" distB="0" distL="0" distR="0" wp14:anchorId="03DA1D80" wp14:editId="61AA6B20">
            <wp:extent cx="2076740" cy="1448002"/>
            <wp:effectExtent l="0" t="0" r="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7A4C.tmp"/>
                    <pic:cNvPicPr/>
                  </pic:nvPicPr>
                  <pic:blipFill>
                    <a:blip r:embed="rId460">
                      <a:extLst>
                        <a:ext uri="{28A0092B-C50C-407E-A947-70E740481C1C}">
                          <a14:useLocalDpi xmlns:a14="http://schemas.microsoft.com/office/drawing/2010/main" val="0"/>
                        </a:ext>
                      </a:extLst>
                    </a:blip>
                    <a:stretch>
                      <a:fillRect/>
                    </a:stretch>
                  </pic:blipFill>
                  <pic:spPr>
                    <a:xfrm>
                      <a:off x="0" y="0"/>
                      <a:ext cx="2076740" cy="1448002"/>
                    </a:xfrm>
                    <a:prstGeom prst="rect">
                      <a:avLst/>
                    </a:prstGeom>
                  </pic:spPr>
                </pic:pic>
              </a:graphicData>
            </a:graphic>
          </wp:inline>
        </w:drawing>
      </w:r>
    </w:p>
    <w:p w:rsidR="00B04B5B" w:rsidRPr="00257295" w:rsidRDefault="00B04B5B" w:rsidP="00B04B5B">
      <w:pPr>
        <w:pStyle w:val="a7"/>
        <w:ind w:leftChars="175" w:firstLine="420"/>
      </w:pPr>
      <w:r w:rsidRPr="00257295">
        <w:rPr>
          <w:rFonts w:hint="eastAsia"/>
        </w:rPr>
        <w:drawing>
          <wp:inline distT="0" distB="0" distL="0" distR="0" wp14:anchorId="61DC8A3B" wp14:editId="64AFF0F1">
            <wp:extent cx="3734321" cy="1333686"/>
            <wp:effectExtent l="0" t="0" r="0" b="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FAF1.tmp"/>
                    <pic:cNvPicPr/>
                  </pic:nvPicPr>
                  <pic:blipFill>
                    <a:blip r:embed="rId461">
                      <a:extLst>
                        <a:ext uri="{28A0092B-C50C-407E-A947-70E740481C1C}">
                          <a14:useLocalDpi xmlns:a14="http://schemas.microsoft.com/office/drawing/2010/main" val="0"/>
                        </a:ext>
                      </a:extLst>
                    </a:blip>
                    <a:stretch>
                      <a:fillRect/>
                    </a:stretch>
                  </pic:blipFill>
                  <pic:spPr>
                    <a:xfrm>
                      <a:off x="0" y="0"/>
                      <a:ext cx="3734321" cy="1333686"/>
                    </a:xfrm>
                    <a:prstGeom prst="rect">
                      <a:avLst/>
                    </a:prstGeom>
                  </pic:spPr>
                </pic:pic>
              </a:graphicData>
            </a:graphic>
          </wp:inline>
        </w:drawing>
      </w:r>
    </w:p>
    <w:p w:rsidR="00B04B5B" w:rsidRPr="00257295" w:rsidRDefault="00B04B5B" w:rsidP="00B04B5B">
      <w:pPr>
        <w:ind w:firstLine="480"/>
      </w:pPr>
    </w:p>
    <w:p w:rsidR="00B04B5B" w:rsidRPr="00257295" w:rsidRDefault="00B04B5B" w:rsidP="00B04B5B">
      <w:pPr>
        <w:pStyle w:val="a7"/>
        <w:ind w:leftChars="175" w:firstLine="420"/>
      </w:pPr>
    </w:p>
    <w:p w:rsidR="00B04B5B" w:rsidRPr="00257295" w:rsidRDefault="00B04B5B" w:rsidP="00D734B9">
      <w:pPr>
        <w:pStyle w:val="ListParagraph"/>
        <w:numPr>
          <w:ilvl w:val="0"/>
          <w:numId w:val="97"/>
        </w:numPr>
        <w:ind w:firstLineChars="0"/>
      </w:pPr>
      <w:r w:rsidRPr="00257295">
        <w:rPr>
          <w:rFonts w:hint="eastAsia"/>
        </w:rPr>
        <w:t>缺页处理函数初始化</w:t>
      </w:r>
    </w:p>
    <w:p w:rsidR="00B04B5B" w:rsidRPr="00257295" w:rsidRDefault="00B04B5B" w:rsidP="00B04B5B">
      <w:pPr>
        <w:pStyle w:val="a7"/>
        <w:ind w:leftChars="175" w:firstLine="420"/>
      </w:pPr>
      <w:r w:rsidRPr="00257295">
        <w:rPr>
          <w:rFonts w:hint="eastAsia"/>
        </w:rPr>
        <w:drawing>
          <wp:inline distT="0" distB="0" distL="0" distR="0" wp14:anchorId="4CBB42E3" wp14:editId="4701E98A">
            <wp:extent cx="5100852" cy="1143000"/>
            <wp:effectExtent l="0" t="0" r="5080"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25DA.tmp"/>
                    <pic:cNvPicPr/>
                  </pic:nvPicPr>
                  <pic:blipFill>
                    <a:blip r:embed="rId462" cstate="email">
                      <a:extLst>
                        <a:ext uri="{28A0092B-C50C-407E-A947-70E740481C1C}">
                          <a14:useLocalDpi xmlns:a14="http://schemas.microsoft.com/office/drawing/2010/main" val="0"/>
                        </a:ext>
                      </a:extLst>
                    </a:blip>
                    <a:stretch>
                      <a:fillRect/>
                    </a:stretch>
                  </pic:blipFill>
                  <pic:spPr>
                    <a:xfrm>
                      <a:off x="0" y="0"/>
                      <a:ext cx="5103391" cy="1143569"/>
                    </a:xfrm>
                    <a:prstGeom prst="rect">
                      <a:avLst/>
                    </a:prstGeom>
                  </pic:spPr>
                </pic:pic>
              </a:graphicData>
            </a:graphic>
          </wp:inline>
        </w:drawing>
      </w:r>
    </w:p>
    <w:p w:rsidR="00B04B5B" w:rsidRPr="00257295" w:rsidRDefault="00B04B5B" w:rsidP="00B04B5B">
      <w:pPr>
        <w:pStyle w:val="a7"/>
        <w:ind w:leftChars="175" w:firstLine="420"/>
      </w:pPr>
      <w:r w:rsidRPr="00257295">
        <w:rPr>
          <w:rFonts w:hint="eastAsia"/>
        </w:rPr>
        <w:drawing>
          <wp:inline distT="0" distB="0" distL="0" distR="0" wp14:anchorId="2F691C44" wp14:editId="6E6E1AF7">
            <wp:extent cx="2419688" cy="362001"/>
            <wp:effectExtent l="0" t="0" r="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D877.tmp"/>
                    <pic:cNvPicPr/>
                  </pic:nvPicPr>
                  <pic:blipFill>
                    <a:blip r:embed="rId463">
                      <a:extLst>
                        <a:ext uri="{28A0092B-C50C-407E-A947-70E740481C1C}">
                          <a14:useLocalDpi xmlns:a14="http://schemas.microsoft.com/office/drawing/2010/main" val="0"/>
                        </a:ext>
                      </a:extLst>
                    </a:blip>
                    <a:stretch>
                      <a:fillRect/>
                    </a:stretch>
                  </pic:blipFill>
                  <pic:spPr>
                    <a:xfrm>
                      <a:off x="0" y="0"/>
                      <a:ext cx="2419688" cy="362001"/>
                    </a:xfrm>
                    <a:prstGeom prst="rect">
                      <a:avLst/>
                    </a:prstGeom>
                  </pic:spPr>
                </pic:pic>
              </a:graphicData>
            </a:graphic>
          </wp:inline>
        </w:drawing>
      </w:r>
    </w:p>
    <w:p w:rsidR="00B04B5B" w:rsidRPr="00257295" w:rsidRDefault="00B04B5B" w:rsidP="00B04B5B">
      <w:pPr>
        <w:pStyle w:val="a7"/>
        <w:ind w:leftChars="175" w:firstLine="420"/>
      </w:pPr>
      <w:r w:rsidRPr="00257295">
        <w:rPr>
          <w:rFonts w:hint="eastAsia"/>
        </w:rPr>
        <w:lastRenderedPageBreak/>
        <w:drawing>
          <wp:inline distT="0" distB="0" distL="0" distR="0" wp14:anchorId="110D73C3" wp14:editId="4C1EC765">
            <wp:extent cx="4115375" cy="1219370"/>
            <wp:effectExtent l="0" t="0" r="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8F4A.tmp"/>
                    <pic:cNvPicPr/>
                  </pic:nvPicPr>
                  <pic:blipFill>
                    <a:blip r:embed="rId464">
                      <a:extLst>
                        <a:ext uri="{28A0092B-C50C-407E-A947-70E740481C1C}">
                          <a14:useLocalDpi xmlns:a14="http://schemas.microsoft.com/office/drawing/2010/main" val="0"/>
                        </a:ext>
                      </a:extLst>
                    </a:blip>
                    <a:stretch>
                      <a:fillRect/>
                    </a:stretch>
                  </pic:blipFill>
                  <pic:spPr>
                    <a:xfrm>
                      <a:off x="0" y="0"/>
                      <a:ext cx="4115375" cy="1219370"/>
                    </a:xfrm>
                    <a:prstGeom prst="rect">
                      <a:avLst/>
                    </a:prstGeom>
                  </pic:spPr>
                </pic:pic>
              </a:graphicData>
            </a:graphic>
          </wp:inline>
        </w:drawing>
      </w:r>
    </w:p>
    <w:p w:rsidR="00B04B5B" w:rsidRPr="00257295" w:rsidRDefault="00B04B5B" w:rsidP="00B04B5B">
      <w:pPr>
        <w:ind w:firstLine="480"/>
      </w:pPr>
    </w:p>
    <w:p w:rsidR="00B04B5B" w:rsidRPr="00257295" w:rsidRDefault="00B04B5B" w:rsidP="00B04B5B">
      <w:pPr>
        <w:pStyle w:val="a7"/>
        <w:ind w:leftChars="175" w:firstLine="420"/>
      </w:pPr>
    </w:p>
    <w:p w:rsidR="00B04B5B" w:rsidRPr="00257295" w:rsidRDefault="00B04B5B" w:rsidP="00B04B5B">
      <w:pPr>
        <w:pStyle w:val="a7"/>
        <w:ind w:leftChars="175" w:firstLine="420"/>
      </w:pPr>
      <w:r w:rsidRPr="00257295">
        <w:rPr>
          <w:rFonts w:hint="eastAsia"/>
        </w:rPr>
        <w:drawing>
          <wp:inline distT="0" distB="0" distL="0" distR="0" wp14:anchorId="53D45970" wp14:editId="1477FF2C">
            <wp:extent cx="4933950" cy="1215016"/>
            <wp:effectExtent l="0" t="0" r="0" b="4445"/>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352.tmp"/>
                    <pic:cNvPicPr/>
                  </pic:nvPicPr>
                  <pic:blipFill>
                    <a:blip r:embed="rId465" cstate="email">
                      <a:extLst>
                        <a:ext uri="{28A0092B-C50C-407E-A947-70E740481C1C}">
                          <a14:useLocalDpi xmlns:a14="http://schemas.microsoft.com/office/drawing/2010/main" val="0"/>
                        </a:ext>
                      </a:extLst>
                    </a:blip>
                    <a:stretch>
                      <a:fillRect/>
                    </a:stretch>
                  </pic:blipFill>
                  <pic:spPr>
                    <a:xfrm>
                      <a:off x="0" y="0"/>
                      <a:ext cx="4952650" cy="1219621"/>
                    </a:xfrm>
                    <a:prstGeom prst="rect">
                      <a:avLst/>
                    </a:prstGeom>
                  </pic:spPr>
                </pic:pic>
              </a:graphicData>
            </a:graphic>
          </wp:inline>
        </w:drawing>
      </w:r>
    </w:p>
    <w:p w:rsidR="00B04B5B" w:rsidRPr="00257295" w:rsidRDefault="00B04B5B" w:rsidP="00B04B5B">
      <w:pPr>
        <w:pStyle w:val="a7"/>
        <w:ind w:leftChars="175" w:firstLine="420"/>
      </w:pPr>
      <w:r w:rsidRPr="00257295">
        <w:rPr>
          <w:rFonts w:hint="eastAsia"/>
        </w:rPr>
        <w:drawing>
          <wp:inline distT="0" distB="0" distL="0" distR="0" wp14:anchorId="5A84FA86" wp14:editId="3A8BC1B8">
            <wp:extent cx="4791744" cy="1619476"/>
            <wp:effectExtent l="0" t="0" r="889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C0A8.tmp"/>
                    <pic:cNvPicPr/>
                  </pic:nvPicPr>
                  <pic:blipFill>
                    <a:blip r:embed="rId466">
                      <a:extLst>
                        <a:ext uri="{28A0092B-C50C-407E-A947-70E740481C1C}">
                          <a14:useLocalDpi xmlns:a14="http://schemas.microsoft.com/office/drawing/2010/main" val="0"/>
                        </a:ext>
                      </a:extLst>
                    </a:blip>
                    <a:stretch>
                      <a:fillRect/>
                    </a:stretch>
                  </pic:blipFill>
                  <pic:spPr>
                    <a:xfrm>
                      <a:off x="0" y="0"/>
                      <a:ext cx="4791744" cy="1619476"/>
                    </a:xfrm>
                    <a:prstGeom prst="rect">
                      <a:avLst/>
                    </a:prstGeom>
                  </pic:spPr>
                </pic:pic>
              </a:graphicData>
            </a:graphic>
          </wp:inline>
        </w:drawing>
      </w:r>
    </w:p>
    <w:p w:rsidR="00B04B5B" w:rsidRPr="00257295" w:rsidRDefault="00B04B5B" w:rsidP="00B04B5B">
      <w:pPr>
        <w:pStyle w:val="a7"/>
        <w:ind w:leftChars="175" w:firstLine="420"/>
      </w:pPr>
      <w:r w:rsidRPr="00257295">
        <w:rPr>
          <w:rFonts w:hint="eastAsia"/>
        </w:rPr>
        <w:drawing>
          <wp:inline distT="0" distB="0" distL="0" distR="0" wp14:anchorId="1E937DEC" wp14:editId="1B52848E">
            <wp:extent cx="4563112" cy="342948"/>
            <wp:effectExtent l="0" t="0" r="0"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B035.tmp"/>
                    <pic:cNvPicPr/>
                  </pic:nvPicPr>
                  <pic:blipFill>
                    <a:blip r:embed="rId467">
                      <a:extLst>
                        <a:ext uri="{28A0092B-C50C-407E-A947-70E740481C1C}">
                          <a14:useLocalDpi xmlns:a14="http://schemas.microsoft.com/office/drawing/2010/main" val="0"/>
                        </a:ext>
                      </a:extLst>
                    </a:blip>
                    <a:stretch>
                      <a:fillRect/>
                    </a:stretch>
                  </pic:blipFill>
                  <pic:spPr>
                    <a:xfrm>
                      <a:off x="0" y="0"/>
                      <a:ext cx="4563112" cy="342948"/>
                    </a:xfrm>
                    <a:prstGeom prst="rect">
                      <a:avLst/>
                    </a:prstGeom>
                  </pic:spPr>
                </pic:pic>
              </a:graphicData>
            </a:graphic>
          </wp:inline>
        </w:drawing>
      </w:r>
    </w:p>
    <w:p w:rsidR="00B04B5B" w:rsidRPr="00257295" w:rsidRDefault="00B04B5B" w:rsidP="00B04B5B">
      <w:pPr>
        <w:pStyle w:val="a7"/>
        <w:ind w:leftChars="175" w:firstLine="420"/>
      </w:pPr>
      <w:r w:rsidRPr="00257295">
        <w:rPr>
          <w:rFonts w:hint="eastAsia"/>
        </w:rPr>
        <w:drawing>
          <wp:inline distT="0" distB="0" distL="0" distR="0" wp14:anchorId="47B3E971" wp14:editId="5C0F742F">
            <wp:extent cx="5059432" cy="1905000"/>
            <wp:effectExtent l="0" t="0" r="8255"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D579.tmp"/>
                    <pic:cNvPicPr/>
                  </pic:nvPicPr>
                  <pic:blipFill>
                    <a:blip r:embed="rId468" cstate="email">
                      <a:extLst>
                        <a:ext uri="{28A0092B-C50C-407E-A947-70E740481C1C}">
                          <a14:useLocalDpi xmlns:a14="http://schemas.microsoft.com/office/drawing/2010/main" val="0"/>
                        </a:ext>
                      </a:extLst>
                    </a:blip>
                    <a:stretch>
                      <a:fillRect/>
                    </a:stretch>
                  </pic:blipFill>
                  <pic:spPr>
                    <a:xfrm>
                      <a:off x="0" y="0"/>
                      <a:ext cx="5061637" cy="1905830"/>
                    </a:xfrm>
                    <a:prstGeom prst="rect">
                      <a:avLst/>
                    </a:prstGeom>
                  </pic:spPr>
                </pic:pic>
              </a:graphicData>
            </a:graphic>
          </wp:inline>
        </w:drawing>
      </w:r>
    </w:p>
    <w:p w:rsidR="00B04B5B" w:rsidRPr="00257295" w:rsidRDefault="00B04B5B" w:rsidP="00B04B5B">
      <w:pPr>
        <w:pStyle w:val="a7"/>
        <w:ind w:leftChars="175" w:firstLine="420"/>
        <w:rPr>
          <w:rFonts w:cs="Arial"/>
          <w:color w:val="000000"/>
          <w:sz w:val="27"/>
          <w:szCs w:val="27"/>
          <w:shd w:val="clear" w:color="auto" w:fill="FFFFFF"/>
        </w:rPr>
      </w:pPr>
    </w:p>
    <w:p w:rsidR="00B04B5B" w:rsidRPr="00257295" w:rsidRDefault="00B04B5B" w:rsidP="00B04B5B">
      <w:pPr>
        <w:ind w:firstLine="540"/>
      </w:pPr>
      <w:r w:rsidRPr="00257295">
        <w:rPr>
          <w:rFonts w:cs="Arial"/>
          <w:color w:val="000000"/>
          <w:sz w:val="27"/>
          <w:szCs w:val="27"/>
          <w:shd w:val="clear" w:color="auto" w:fill="FFFFFF"/>
        </w:rPr>
        <w:t>发生缺页异常时，系统将调用</w:t>
      </w:r>
      <w:r w:rsidRPr="00257295">
        <w:rPr>
          <w:rFonts w:cs="Arial"/>
          <w:color w:val="000000"/>
          <w:sz w:val="27"/>
          <w:szCs w:val="27"/>
          <w:shd w:val="clear" w:color="auto" w:fill="FFFFFF"/>
        </w:rPr>
        <w:t>do_page_fault</w:t>
      </w:r>
      <w:r w:rsidRPr="00257295">
        <w:rPr>
          <w:rFonts w:cs="Arial"/>
          <w:color w:val="000000"/>
          <w:sz w:val="27"/>
          <w:szCs w:val="27"/>
          <w:shd w:val="clear" w:color="auto" w:fill="FFFFFF"/>
        </w:rPr>
        <w:t>提交物理页</w:t>
      </w:r>
      <w:r w:rsidRPr="00257295">
        <w:rPr>
          <w:rFonts w:cs="宋体" w:hint="eastAsia"/>
          <w:color w:val="000000"/>
          <w:sz w:val="27"/>
          <w:szCs w:val="27"/>
          <w:shd w:val="clear" w:color="auto" w:fill="FFFFFF"/>
        </w:rPr>
        <w:t>面</w:t>
      </w:r>
    </w:p>
    <w:p w:rsidR="00B04B5B" w:rsidRPr="00257295" w:rsidRDefault="00B04B5B" w:rsidP="00B04B5B">
      <w:pPr>
        <w:ind w:firstLine="480"/>
      </w:pPr>
    </w:p>
    <w:p w:rsidR="00B04B5B" w:rsidRPr="00257295" w:rsidRDefault="00B04B5B" w:rsidP="00B04B5B">
      <w:pPr>
        <w:pStyle w:val="Heading3"/>
        <w:spacing w:before="163" w:after="163"/>
      </w:pPr>
      <w:bookmarkStart w:id="92" w:name="_Toc390712663"/>
      <w:r w:rsidRPr="00257295">
        <w:rPr>
          <w:rFonts w:hint="eastAsia"/>
        </w:rPr>
        <w:lastRenderedPageBreak/>
        <w:t>缺页处理异常</w:t>
      </w:r>
      <w:bookmarkEnd w:id="92"/>
    </w:p>
    <w:p w:rsidR="00B04B5B" w:rsidRPr="00257295" w:rsidRDefault="00B04B5B" w:rsidP="00312DE8">
      <w:pPr>
        <w:ind w:firstLine="480"/>
      </w:pPr>
      <w:r w:rsidRPr="00257295">
        <w:rPr>
          <w:rFonts w:hint="eastAsia"/>
        </w:rPr>
        <w:t>当访问内存的代码发生缺页中断时，如果此时缺页处理无法映射对应的内存页面，则内核不会直接返回到发生缺页中断的代码位置，而是通过转入其它函数执行从而防止返回到中断现场时再次发生缺页中断</w:t>
      </w:r>
      <w:r w:rsidRPr="00257295">
        <w:rPr>
          <w:rFonts w:hint="eastAsia"/>
        </w:rPr>
        <w:t>(</w:t>
      </w:r>
      <w:r w:rsidRPr="00257295">
        <w:rPr>
          <w:rFonts w:hint="eastAsia"/>
        </w:rPr>
        <w:t>因为数据异常返回时会继续执行发生异常时对应位置的指令</w:t>
      </w:r>
      <w:r w:rsidRPr="00257295">
        <w:rPr>
          <w:rFonts w:hint="eastAsia"/>
        </w:rPr>
        <w:t>)</w:t>
      </w:r>
      <w:r w:rsidRPr="00257295">
        <w:rPr>
          <w:rFonts w:hint="eastAsia"/>
        </w:rPr>
        <w:t>。</w:t>
      </w:r>
    </w:p>
    <w:p w:rsidR="00B04B5B" w:rsidRPr="00257295" w:rsidRDefault="00B04B5B" w:rsidP="00D734B9">
      <w:pPr>
        <w:pStyle w:val="ListParagraph"/>
        <w:numPr>
          <w:ilvl w:val="0"/>
          <w:numId w:val="110"/>
        </w:numPr>
        <w:ind w:firstLineChars="0"/>
      </w:pPr>
      <w:r w:rsidRPr="00257295">
        <w:rPr>
          <w:rFonts w:hint="eastAsia"/>
        </w:rPr>
        <w:t>异常处理表结构</w:t>
      </w:r>
    </w:p>
    <w:p w:rsidR="00B04B5B" w:rsidRPr="00257295" w:rsidRDefault="00B04B5B" w:rsidP="00312DE8">
      <w:pPr>
        <w:widowControl/>
        <w:spacing w:line="240" w:lineRule="auto"/>
        <w:ind w:left="480" w:firstLineChars="0" w:firstLine="360"/>
        <w:jc w:val="left"/>
      </w:pPr>
      <w:r w:rsidRPr="00257295">
        <w:rPr>
          <w:rFonts w:hint="eastAsia"/>
        </w:rPr>
        <w:t>用于描述发生异常的页面</w:t>
      </w:r>
      <w:r w:rsidRPr="00257295">
        <w:rPr>
          <w:rFonts w:hint="eastAsia"/>
        </w:rPr>
        <w:t>&lt;</w:t>
      </w:r>
      <w:r w:rsidRPr="00257295">
        <w:rPr>
          <w:rFonts w:hint="eastAsia"/>
        </w:rPr>
        <w:t>虚拟地址</w:t>
      </w:r>
      <w:r w:rsidRPr="00257295">
        <w:rPr>
          <w:rFonts w:hint="eastAsia"/>
        </w:rPr>
        <w:t>&gt;</w:t>
      </w:r>
      <w:r w:rsidRPr="00257295">
        <w:rPr>
          <w:rFonts w:hint="eastAsia"/>
        </w:rPr>
        <w:t>和</w:t>
      </w:r>
      <w:r w:rsidRPr="00257295">
        <w:rPr>
          <w:rFonts w:hint="eastAsia"/>
        </w:rPr>
        <w:t>&lt;</w:t>
      </w:r>
      <w:r w:rsidRPr="00257295">
        <w:rPr>
          <w:rFonts w:hint="eastAsia"/>
        </w:rPr>
        <w:t>对应处理函数</w:t>
      </w:r>
      <w:r w:rsidRPr="00257295">
        <w:rPr>
          <w:rFonts w:hint="eastAsia"/>
        </w:rPr>
        <w:t>&gt;</w:t>
      </w:r>
      <w:r w:rsidRPr="00257295">
        <w:rPr>
          <w:rFonts w:hint="eastAsia"/>
        </w:rPr>
        <w:t>的映射关系，当发生缺页中断的代码和对应的处理代码如下：</w:t>
      </w:r>
    </w:p>
    <w:p w:rsidR="00B04B5B" w:rsidRPr="00257295" w:rsidRDefault="00B04B5B" w:rsidP="00B04B5B">
      <w:pPr>
        <w:pStyle w:val="a7"/>
        <w:ind w:leftChars="175" w:firstLine="420"/>
      </w:pPr>
      <w:r w:rsidRPr="00257295">
        <w:rPr>
          <w:rFonts w:hint="eastAsia"/>
        </w:rPr>
        <w:drawing>
          <wp:inline distT="0" distB="0" distL="0" distR="0" wp14:anchorId="57E90AA3" wp14:editId="2249E7B5">
            <wp:extent cx="4858369" cy="2209800"/>
            <wp:effectExtent l="0" t="0" r="0"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7E87.tmp"/>
                    <pic:cNvPicPr/>
                  </pic:nvPicPr>
                  <pic:blipFill>
                    <a:blip r:embed="rId469" cstate="email">
                      <a:extLst>
                        <a:ext uri="{28A0092B-C50C-407E-A947-70E740481C1C}">
                          <a14:useLocalDpi xmlns:a14="http://schemas.microsoft.com/office/drawing/2010/main" val="0"/>
                        </a:ext>
                      </a:extLst>
                    </a:blip>
                    <a:stretch>
                      <a:fillRect/>
                    </a:stretch>
                  </pic:blipFill>
                  <pic:spPr>
                    <a:xfrm>
                      <a:off x="0" y="0"/>
                      <a:ext cx="4859047" cy="2210109"/>
                    </a:xfrm>
                    <a:prstGeom prst="rect">
                      <a:avLst/>
                    </a:prstGeom>
                  </pic:spPr>
                </pic:pic>
              </a:graphicData>
            </a:graphic>
          </wp:inline>
        </w:drawing>
      </w:r>
    </w:p>
    <w:p w:rsidR="00B04B5B" w:rsidRPr="00257295" w:rsidRDefault="00B04B5B" w:rsidP="00B04B5B">
      <w:pPr>
        <w:pStyle w:val="ListParagraph"/>
        <w:ind w:left="840" w:firstLineChars="0" w:firstLine="0"/>
      </w:pPr>
      <w:r w:rsidRPr="00257295">
        <w:rPr>
          <w:rFonts w:hint="eastAsia"/>
        </w:rPr>
        <w:t>异常表定义方式，如下：</w:t>
      </w:r>
    </w:p>
    <w:p w:rsidR="00B04B5B" w:rsidRPr="00257295" w:rsidRDefault="00B04B5B" w:rsidP="00B04B5B">
      <w:pPr>
        <w:pStyle w:val="a7"/>
        <w:ind w:leftChars="175" w:firstLine="420"/>
      </w:pPr>
      <w:r w:rsidRPr="00257295">
        <w:drawing>
          <wp:inline distT="0" distB="0" distL="0" distR="0" wp14:anchorId="084AD217" wp14:editId="396A6CD6">
            <wp:extent cx="3962953" cy="2896004"/>
            <wp:effectExtent l="0" t="0" r="0" b="0"/>
            <wp:docPr id="1575" name="图片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FC35.tmp"/>
                    <pic:cNvPicPr/>
                  </pic:nvPicPr>
                  <pic:blipFill>
                    <a:blip r:embed="rId470">
                      <a:extLst>
                        <a:ext uri="{28A0092B-C50C-407E-A947-70E740481C1C}">
                          <a14:useLocalDpi xmlns:a14="http://schemas.microsoft.com/office/drawing/2010/main" val="0"/>
                        </a:ext>
                      </a:extLst>
                    </a:blip>
                    <a:stretch>
                      <a:fillRect/>
                    </a:stretch>
                  </pic:blipFill>
                  <pic:spPr>
                    <a:xfrm>
                      <a:off x="0" y="0"/>
                      <a:ext cx="3962953" cy="2896004"/>
                    </a:xfrm>
                    <a:prstGeom prst="rect">
                      <a:avLst/>
                    </a:prstGeom>
                  </pic:spPr>
                </pic:pic>
              </a:graphicData>
            </a:graphic>
          </wp:inline>
        </w:drawing>
      </w:r>
    </w:p>
    <w:p w:rsidR="00B04B5B" w:rsidRPr="00257295" w:rsidRDefault="00B04B5B" w:rsidP="00312DE8">
      <w:pPr>
        <w:widowControl/>
        <w:spacing w:line="240" w:lineRule="auto"/>
        <w:ind w:left="480" w:firstLineChars="0" w:firstLine="360"/>
        <w:jc w:val="left"/>
      </w:pPr>
      <w:r w:rsidRPr="00257295">
        <w:rPr>
          <w:rFonts w:hint="eastAsia"/>
        </w:rPr>
        <w:t>其中</w:t>
      </w:r>
      <w:r w:rsidRPr="00257295">
        <w:rPr>
          <w:rFonts w:hint="eastAsia"/>
        </w:rPr>
        <w:t>75~80</w:t>
      </w:r>
      <w:r w:rsidRPr="00257295">
        <w:rPr>
          <w:rFonts w:hint="eastAsia"/>
        </w:rPr>
        <w:t>行定义了一个异常表，</w:t>
      </w:r>
      <w:r w:rsidRPr="00257295">
        <w:rPr>
          <w:rFonts w:hint="eastAsia"/>
        </w:rPr>
        <w:t>79</w:t>
      </w:r>
      <w:r w:rsidRPr="00257295">
        <w:rPr>
          <w:rFonts w:hint="eastAsia"/>
        </w:rPr>
        <w:t>行的表项用于描述如果</w:t>
      </w:r>
      <w:r w:rsidRPr="00257295">
        <w:rPr>
          <w:rFonts w:hint="eastAsia"/>
        </w:rPr>
        <w:t>64</w:t>
      </w:r>
      <w:r w:rsidRPr="00257295">
        <w:rPr>
          <w:rFonts w:hint="eastAsia"/>
        </w:rPr>
        <w:t>行内存位置的指令缺页异常处理失败则调用</w:t>
      </w:r>
      <w:r w:rsidRPr="00257295">
        <w:rPr>
          <w:rFonts w:hint="eastAsia"/>
        </w:rPr>
        <w:t>__get_user_bad</w:t>
      </w:r>
      <w:r w:rsidRPr="00257295">
        <w:rPr>
          <w:rFonts w:hint="eastAsia"/>
        </w:rPr>
        <w:t>函数。</w:t>
      </w:r>
    </w:p>
    <w:p w:rsidR="00B04B5B" w:rsidRPr="00257295" w:rsidRDefault="00B04B5B" w:rsidP="00D734B9">
      <w:pPr>
        <w:pStyle w:val="ListParagraph"/>
        <w:numPr>
          <w:ilvl w:val="0"/>
          <w:numId w:val="110"/>
        </w:numPr>
        <w:ind w:firstLineChars="0"/>
      </w:pPr>
      <w:r w:rsidRPr="00257295">
        <w:rPr>
          <w:rFonts w:hint="eastAsia"/>
        </w:rPr>
        <w:t>异常表的查询</w:t>
      </w:r>
    </w:p>
    <w:p w:rsidR="00B04B5B" w:rsidRPr="00257295" w:rsidRDefault="00B04B5B" w:rsidP="00B04B5B">
      <w:pPr>
        <w:pStyle w:val="ListParagraph"/>
        <w:ind w:left="840" w:firstLineChars="0" w:firstLine="0"/>
      </w:pPr>
      <w:r w:rsidRPr="00257295">
        <w:rPr>
          <w:rFonts w:hint="eastAsia"/>
        </w:rPr>
        <w:lastRenderedPageBreak/>
        <w:t>内核异常表在编译期间被连接在一个连续位置，如下：</w:t>
      </w:r>
    </w:p>
    <w:p w:rsidR="00B04B5B" w:rsidRPr="00257295" w:rsidRDefault="00B04B5B" w:rsidP="00B04B5B">
      <w:pPr>
        <w:pStyle w:val="a7"/>
        <w:ind w:leftChars="175" w:firstLine="420"/>
      </w:pPr>
      <w:r w:rsidRPr="00257295">
        <w:drawing>
          <wp:inline distT="0" distB="0" distL="0" distR="0" wp14:anchorId="42DE1539" wp14:editId="5CE1107C">
            <wp:extent cx="4343400" cy="1235779"/>
            <wp:effectExtent l="0" t="0" r="0" b="2540"/>
            <wp:docPr id="1578" name="图片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CADC.tmp"/>
                    <pic:cNvPicPr/>
                  </pic:nvPicPr>
                  <pic:blipFill>
                    <a:blip r:embed="rId471">
                      <a:extLst>
                        <a:ext uri="{28A0092B-C50C-407E-A947-70E740481C1C}">
                          <a14:useLocalDpi xmlns:a14="http://schemas.microsoft.com/office/drawing/2010/main" val="0"/>
                        </a:ext>
                      </a:extLst>
                    </a:blip>
                    <a:stretch>
                      <a:fillRect/>
                    </a:stretch>
                  </pic:blipFill>
                  <pic:spPr>
                    <a:xfrm>
                      <a:off x="0" y="0"/>
                      <a:ext cx="4344007" cy="1235952"/>
                    </a:xfrm>
                    <a:prstGeom prst="rect">
                      <a:avLst/>
                    </a:prstGeom>
                  </pic:spPr>
                </pic:pic>
              </a:graphicData>
            </a:graphic>
          </wp:inline>
        </w:drawing>
      </w:r>
    </w:p>
    <w:p w:rsidR="00B04B5B" w:rsidRPr="00257295" w:rsidRDefault="00B04B5B" w:rsidP="00B04B5B">
      <w:pPr>
        <w:pStyle w:val="ListParagraph"/>
        <w:ind w:left="840" w:firstLineChars="0" w:firstLine="0"/>
      </w:pPr>
      <w:r w:rsidRPr="00257295">
        <w:rPr>
          <w:rFonts w:hint="eastAsia"/>
        </w:rPr>
        <w:t>通过以下函数可以查询到不能正常进行</w:t>
      </w:r>
      <w:r w:rsidRPr="00257295">
        <w:rPr>
          <w:rFonts w:hint="eastAsia"/>
        </w:rPr>
        <w:t>&lt;</w:t>
      </w:r>
      <w:r w:rsidRPr="00257295">
        <w:rPr>
          <w:rFonts w:hint="eastAsia"/>
        </w:rPr>
        <w:t>缺页映射</w:t>
      </w:r>
      <w:r w:rsidRPr="00257295">
        <w:rPr>
          <w:rFonts w:hint="eastAsia"/>
        </w:rPr>
        <w:t>&gt;</w:t>
      </w:r>
      <w:r w:rsidRPr="00257295">
        <w:rPr>
          <w:rFonts w:hint="eastAsia"/>
        </w:rPr>
        <w:t>的地址的处理方法：</w:t>
      </w:r>
    </w:p>
    <w:p w:rsidR="00B04B5B" w:rsidRPr="00257295" w:rsidRDefault="00B04B5B" w:rsidP="00B04B5B">
      <w:pPr>
        <w:pStyle w:val="a7"/>
        <w:ind w:leftChars="175" w:firstLine="420"/>
      </w:pPr>
      <w:r w:rsidRPr="00257295">
        <w:drawing>
          <wp:inline distT="0" distB="0" distL="0" distR="0" wp14:anchorId="41424AA6" wp14:editId="2736A7D6">
            <wp:extent cx="4962525" cy="1409620"/>
            <wp:effectExtent l="0" t="0" r="0" b="635"/>
            <wp:docPr id="1576" name="图片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E6B4.tmp"/>
                    <pic:cNvPicPr/>
                  </pic:nvPicPr>
                  <pic:blipFill>
                    <a:blip r:embed="rId472">
                      <a:extLst>
                        <a:ext uri="{28A0092B-C50C-407E-A947-70E740481C1C}">
                          <a14:useLocalDpi xmlns:a14="http://schemas.microsoft.com/office/drawing/2010/main" val="0"/>
                        </a:ext>
                      </a:extLst>
                    </a:blip>
                    <a:stretch>
                      <a:fillRect/>
                    </a:stretch>
                  </pic:blipFill>
                  <pic:spPr>
                    <a:xfrm>
                      <a:off x="0" y="0"/>
                      <a:ext cx="4963218" cy="1409817"/>
                    </a:xfrm>
                    <a:prstGeom prst="rect">
                      <a:avLst/>
                    </a:prstGeom>
                  </pic:spPr>
                </pic:pic>
              </a:graphicData>
            </a:graphic>
          </wp:inline>
        </w:drawing>
      </w:r>
    </w:p>
    <w:p w:rsidR="00B04B5B" w:rsidRPr="00257295" w:rsidRDefault="00B04B5B" w:rsidP="00B04B5B">
      <w:pPr>
        <w:ind w:firstLine="480"/>
      </w:pPr>
      <w:r w:rsidRPr="00257295">
        <w:rPr>
          <w:rFonts w:hint="eastAsia"/>
        </w:rPr>
        <w:tab/>
      </w:r>
      <w:r w:rsidRPr="00257295">
        <w:rPr>
          <w:rFonts w:hint="eastAsia"/>
        </w:rPr>
        <w:t>查询算法是一个二分查找算法，如下：</w:t>
      </w:r>
    </w:p>
    <w:p w:rsidR="00B04B5B" w:rsidRPr="00257295" w:rsidRDefault="00B04B5B" w:rsidP="00B04B5B">
      <w:pPr>
        <w:pStyle w:val="a7"/>
        <w:ind w:leftChars="175" w:firstLine="420"/>
      </w:pPr>
      <w:r w:rsidRPr="00257295">
        <w:drawing>
          <wp:inline distT="0" distB="0" distL="0" distR="0" wp14:anchorId="76D174EF" wp14:editId="5C7FFDDE">
            <wp:extent cx="4286250" cy="2814368"/>
            <wp:effectExtent l="0" t="0" r="0" b="5080"/>
            <wp:docPr id="1579" name="图片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FA75.tmp"/>
                    <pic:cNvPicPr/>
                  </pic:nvPicPr>
                  <pic:blipFill>
                    <a:blip r:embed="rId473">
                      <a:extLst>
                        <a:ext uri="{28A0092B-C50C-407E-A947-70E740481C1C}">
                          <a14:useLocalDpi xmlns:a14="http://schemas.microsoft.com/office/drawing/2010/main" val="0"/>
                        </a:ext>
                      </a:extLst>
                    </a:blip>
                    <a:stretch>
                      <a:fillRect/>
                    </a:stretch>
                  </pic:blipFill>
                  <pic:spPr>
                    <a:xfrm>
                      <a:off x="0" y="0"/>
                      <a:ext cx="4286849" cy="2814761"/>
                    </a:xfrm>
                    <a:prstGeom prst="rect">
                      <a:avLst/>
                    </a:prstGeom>
                  </pic:spPr>
                </pic:pic>
              </a:graphicData>
            </a:graphic>
          </wp:inline>
        </w:drawing>
      </w:r>
    </w:p>
    <w:p w:rsidR="00B04B5B" w:rsidRPr="00257295" w:rsidRDefault="00B04B5B" w:rsidP="00D734B9">
      <w:pPr>
        <w:pStyle w:val="ListParagraph"/>
        <w:numPr>
          <w:ilvl w:val="0"/>
          <w:numId w:val="110"/>
        </w:numPr>
        <w:ind w:firstLineChars="0"/>
      </w:pPr>
      <w:r w:rsidRPr="00257295">
        <w:rPr>
          <w:rFonts w:hint="eastAsia"/>
        </w:rPr>
        <w:t>设置处理异常表</w:t>
      </w:r>
    </w:p>
    <w:p w:rsidR="00B04B5B" w:rsidRPr="00257295" w:rsidRDefault="00B04B5B" w:rsidP="00B04B5B">
      <w:pPr>
        <w:pStyle w:val="a7"/>
        <w:ind w:leftChars="175" w:firstLine="420"/>
      </w:pPr>
      <w:r w:rsidRPr="00257295">
        <w:drawing>
          <wp:inline distT="0" distB="0" distL="0" distR="0" wp14:anchorId="353B1008" wp14:editId="35E2C957">
            <wp:extent cx="4191000" cy="1459595"/>
            <wp:effectExtent l="0" t="0" r="0" b="7620"/>
            <wp:docPr id="1580" name="图片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B636.tmp"/>
                    <pic:cNvPicPr/>
                  </pic:nvPicPr>
                  <pic:blipFill>
                    <a:blip r:embed="rId474">
                      <a:extLst>
                        <a:ext uri="{28A0092B-C50C-407E-A947-70E740481C1C}">
                          <a14:useLocalDpi xmlns:a14="http://schemas.microsoft.com/office/drawing/2010/main" val="0"/>
                        </a:ext>
                      </a:extLst>
                    </a:blip>
                    <a:stretch>
                      <a:fillRect/>
                    </a:stretch>
                  </pic:blipFill>
                  <pic:spPr>
                    <a:xfrm>
                      <a:off x="0" y="0"/>
                      <a:ext cx="4191585" cy="1459799"/>
                    </a:xfrm>
                    <a:prstGeom prst="rect">
                      <a:avLst/>
                    </a:prstGeom>
                  </pic:spPr>
                </pic:pic>
              </a:graphicData>
            </a:graphic>
          </wp:inline>
        </w:drawing>
      </w:r>
    </w:p>
    <w:p w:rsidR="00B04B5B" w:rsidRPr="00257295" w:rsidRDefault="00B04B5B" w:rsidP="00B04B5B">
      <w:pPr>
        <w:pStyle w:val="Heading3"/>
        <w:spacing w:before="163" w:after="163"/>
      </w:pPr>
      <w:bookmarkStart w:id="93" w:name="_Toc390712664"/>
      <w:r w:rsidRPr="00257295">
        <w:rPr>
          <w:rFonts w:hint="eastAsia"/>
        </w:rPr>
        <w:lastRenderedPageBreak/>
        <w:t>缺页处理流程</w:t>
      </w:r>
      <w:bookmarkEnd w:id="93"/>
    </w:p>
    <w:p w:rsidR="00B04B5B" w:rsidRPr="00257295" w:rsidRDefault="00B04B5B" w:rsidP="00312DE8">
      <w:pPr>
        <w:ind w:firstLine="480"/>
      </w:pPr>
      <w:r w:rsidRPr="00257295">
        <w:rPr>
          <w:rFonts w:hint="eastAsia"/>
        </w:rPr>
        <w:t>如果数据异常的类型为页权限类型则进入缺页处理函数，其主关键代码如下：</w:t>
      </w:r>
    </w:p>
    <w:p w:rsidR="00B04B5B" w:rsidRPr="00257295" w:rsidRDefault="00B04B5B" w:rsidP="00B04B5B">
      <w:pPr>
        <w:pStyle w:val="a7"/>
        <w:ind w:leftChars="175" w:firstLine="420"/>
      </w:pPr>
      <w:r w:rsidRPr="00257295">
        <w:rPr>
          <w:rFonts w:hint="eastAsia"/>
        </w:rPr>
        <w:drawing>
          <wp:inline distT="0" distB="0" distL="0" distR="0" wp14:anchorId="5852DE8E" wp14:editId="7E30C027">
            <wp:extent cx="5090600" cy="3362325"/>
            <wp:effectExtent l="0" t="0" r="0" b="0"/>
            <wp:docPr id="1585" name="图片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881C.tmp"/>
                    <pic:cNvPicPr/>
                  </pic:nvPicPr>
                  <pic:blipFill>
                    <a:blip r:embed="rId475">
                      <a:extLst>
                        <a:ext uri="{28A0092B-C50C-407E-A947-70E740481C1C}">
                          <a14:useLocalDpi xmlns:a14="http://schemas.microsoft.com/office/drawing/2010/main" val="0"/>
                        </a:ext>
                      </a:extLst>
                    </a:blip>
                    <a:stretch>
                      <a:fillRect/>
                    </a:stretch>
                  </pic:blipFill>
                  <pic:spPr>
                    <a:xfrm>
                      <a:off x="0" y="0"/>
                      <a:ext cx="5102379" cy="3370105"/>
                    </a:xfrm>
                    <a:prstGeom prst="rect">
                      <a:avLst/>
                    </a:prstGeom>
                  </pic:spPr>
                </pic:pic>
              </a:graphicData>
            </a:graphic>
          </wp:inline>
        </w:drawing>
      </w:r>
    </w:p>
    <w:p w:rsidR="00B04B5B" w:rsidRPr="00257295" w:rsidRDefault="00B04B5B" w:rsidP="00B04B5B">
      <w:pPr>
        <w:pStyle w:val="a7"/>
        <w:ind w:leftChars="175" w:firstLine="420"/>
      </w:pPr>
      <w:r w:rsidRPr="00257295">
        <w:rPr>
          <w:rFonts w:hint="eastAsia"/>
        </w:rPr>
        <w:drawing>
          <wp:inline distT="0" distB="0" distL="0" distR="0" wp14:anchorId="2F489ED1" wp14:editId="10017B24">
            <wp:extent cx="4514850" cy="3032818"/>
            <wp:effectExtent l="0" t="0" r="0" b="0"/>
            <wp:docPr id="1582" name="图片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4020.tmp"/>
                    <pic:cNvPicPr/>
                  </pic:nvPicPr>
                  <pic:blipFill>
                    <a:blip r:embed="rId476">
                      <a:extLst>
                        <a:ext uri="{28A0092B-C50C-407E-A947-70E740481C1C}">
                          <a14:useLocalDpi xmlns:a14="http://schemas.microsoft.com/office/drawing/2010/main" val="0"/>
                        </a:ext>
                      </a:extLst>
                    </a:blip>
                    <a:stretch>
                      <a:fillRect/>
                    </a:stretch>
                  </pic:blipFill>
                  <pic:spPr>
                    <a:xfrm>
                      <a:off x="0" y="0"/>
                      <a:ext cx="4515907" cy="3033528"/>
                    </a:xfrm>
                    <a:prstGeom prst="rect">
                      <a:avLst/>
                    </a:prstGeom>
                  </pic:spPr>
                </pic:pic>
              </a:graphicData>
            </a:graphic>
          </wp:inline>
        </w:drawing>
      </w:r>
    </w:p>
    <w:p w:rsidR="00B04B5B" w:rsidRPr="00257295" w:rsidRDefault="00B04B5B" w:rsidP="00B04B5B">
      <w:pPr>
        <w:pStyle w:val="a7"/>
        <w:ind w:leftChars="175" w:firstLine="420"/>
      </w:pPr>
      <w:r w:rsidRPr="00257295">
        <w:lastRenderedPageBreak/>
        <w:drawing>
          <wp:inline distT="0" distB="0" distL="0" distR="0" wp14:anchorId="23DDC4EF" wp14:editId="0DD8C8CA">
            <wp:extent cx="4448175" cy="4097513"/>
            <wp:effectExtent l="0" t="0" r="0" b="0"/>
            <wp:docPr id="1581" name="图片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A009.tmp"/>
                    <pic:cNvPicPr/>
                  </pic:nvPicPr>
                  <pic:blipFill>
                    <a:blip r:embed="rId477">
                      <a:extLst>
                        <a:ext uri="{28A0092B-C50C-407E-A947-70E740481C1C}">
                          <a14:useLocalDpi xmlns:a14="http://schemas.microsoft.com/office/drawing/2010/main" val="0"/>
                        </a:ext>
                      </a:extLst>
                    </a:blip>
                    <a:stretch>
                      <a:fillRect/>
                    </a:stretch>
                  </pic:blipFill>
                  <pic:spPr>
                    <a:xfrm>
                      <a:off x="0" y="0"/>
                      <a:ext cx="4450113" cy="4099298"/>
                    </a:xfrm>
                    <a:prstGeom prst="rect">
                      <a:avLst/>
                    </a:prstGeom>
                  </pic:spPr>
                </pic:pic>
              </a:graphicData>
            </a:graphic>
          </wp:inline>
        </w:drawing>
      </w:r>
    </w:p>
    <w:p w:rsidR="00B04B5B" w:rsidRPr="00257295" w:rsidRDefault="00B04B5B" w:rsidP="00B04B5B">
      <w:pPr>
        <w:pStyle w:val="Heading3"/>
        <w:spacing w:before="163" w:after="163"/>
      </w:pPr>
      <w:bookmarkStart w:id="94" w:name="_Toc390712665"/>
      <w:r w:rsidRPr="00257295">
        <w:rPr>
          <w:rFonts w:hint="eastAsia"/>
        </w:rPr>
        <w:t>用户空间访问</w:t>
      </w:r>
      <w:bookmarkEnd w:id="94"/>
    </w:p>
    <w:p w:rsidR="00B04B5B" w:rsidRPr="00257295" w:rsidRDefault="00B04B5B" w:rsidP="00312DE8">
      <w:pPr>
        <w:ind w:firstLine="480"/>
      </w:pPr>
      <w:r w:rsidRPr="00257295">
        <w:rPr>
          <w:rFonts w:hint="eastAsia"/>
        </w:rPr>
        <w:t>当内核模块需要和用户空间</w:t>
      </w:r>
      <w:r w:rsidRPr="00257295">
        <w:rPr>
          <w:rFonts w:hint="eastAsia"/>
        </w:rPr>
        <w:t>(</w:t>
      </w:r>
      <w:r w:rsidRPr="00257295">
        <w:rPr>
          <w:rFonts w:hint="eastAsia"/>
        </w:rPr>
        <w:t>即用户进程空间</w:t>
      </w:r>
      <w:r w:rsidRPr="00257295">
        <w:rPr>
          <w:rFonts w:hint="eastAsia"/>
        </w:rPr>
        <w:t>)</w:t>
      </w:r>
      <w:r w:rsidRPr="00257295">
        <w:rPr>
          <w:rFonts w:hint="eastAsia"/>
        </w:rPr>
        <w:t>交换数据时，由于进程的内存映射表和内核的映射表不一样，且用户地址空间只在实际发生读写时才会映射，所以数据交换过程中一定会存在用户空间地址的缺页处理。如果用户在数据房。</w:t>
      </w:r>
    </w:p>
    <w:p w:rsidR="00B04B5B" w:rsidRPr="00257295" w:rsidRDefault="00B04B5B" w:rsidP="00D734B9">
      <w:pPr>
        <w:pStyle w:val="ListParagraph"/>
        <w:numPr>
          <w:ilvl w:val="0"/>
          <w:numId w:val="56"/>
        </w:numPr>
        <w:ind w:firstLineChars="0"/>
      </w:pPr>
      <w:r w:rsidRPr="00257295">
        <w:rPr>
          <w:rFonts w:hint="eastAsia"/>
        </w:rPr>
        <w:t>put_user(x, p)</w:t>
      </w:r>
    </w:p>
    <w:p w:rsidR="00B04B5B" w:rsidRPr="00257295" w:rsidRDefault="00B04B5B" w:rsidP="00312DE8">
      <w:pPr>
        <w:widowControl/>
        <w:spacing w:line="240" w:lineRule="auto"/>
        <w:ind w:left="480" w:firstLineChars="0" w:firstLine="360"/>
        <w:jc w:val="left"/>
      </w:pPr>
      <w:r w:rsidRPr="00257295">
        <w:rPr>
          <w:rFonts w:hint="eastAsia"/>
        </w:rPr>
        <w:t>将内核空间的变量</w:t>
      </w:r>
      <w:r w:rsidRPr="00257295">
        <w:rPr>
          <w:rFonts w:hint="eastAsia"/>
        </w:rPr>
        <w:t>x</w:t>
      </w:r>
      <w:r w:rsidRPr="00257295">
        <w:rPr>
          <w:rFonts w:hint="eastAsia"/>
        </w:rPr>
        <w:t>数值放到用户空间</w:t>
      </w:r>
      <w:r w:rsidRPr="00257295">
        <w:rPr>
          <w:rFonts w:hint="eastAsia"/>
        </w:rPr>
        <w:t>p</w:t>
      </w:r>
      <w:r w:rsidRPr="00257295">
        <w:rPr>
          <w:rFonts w:hint="eastAsia"/>
        </w:rPr>
        <w:t>，只支持大小为</w:t>
      </w:r>
      <w:r w:rsidRPr="00257295">
        <w:rPr>
          <w:rFonts w:hint="eastAsia"/>
        </w:rPr>
        <w:t>1/2/4/8</w:t>
      </w:r>
      <w:r w:rsidRPr="00257295">
        <w:rPr>
          <w:rFonts w:hint="eastAsia"/>
        </w:rPr>
        <w:t>字节的数据。</w:t>
      </w:r>
    </w:p>
    <w:p w:rsidR="00B04B5B" w:rsidRPr="00257295" w:rsidRDefault="00B04B5B" w:rsidP="00B04B5B">
      <w:pPr>
        <w:pStyle w:val="a7"/>
        <w:ind w:leftChars="175" w:firstLine="420"/>
      </w:pPr>
      <w:r w:rsidRPr="00257295">
        <w:rPr>
          <w:rFonts w:hint="eastAsia"/>
        </w:rPr>
        <w:drawing>
          <wp:inline distT="0" distB="0" distL="0" distR="0" wp14:anchorId="509B9731" wp14:editId="7C041A46">
            <wp:extent cx="4191585" cy="876422"/>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B3B5.tmp"/>
                    <pic:cNvPicPr/>
                  </pic:nvPicPr>
                  <pic:blipFill>
                    <a:blip r:embed="rId478">
                      <a:extLst>
                        <a:ext uri="{28A0092B-C50C-407E-A947-70E740481C1C}">
                          <a14:useLocalDpi xmlns:a14="http://schemas.microsoft.com/office/drawing/2010/main" val="0"/>
                        </a:ext>
                      </a:extLst>
                    </a:blip>
                    <a:stretch>
                      <a:fillRect/>
                    </a:stretch>
                  </pic:blipFill>
                  <pic:spPr>
                    <a:xfrm>
                      <a:off x="0" y="0"/>
                      <a:ext cx="4191585" cy="876422"/>
                    </a:xfrm>
                    <a:prstGeom prst="rect">
                      <a:avLst/>
                    </a:prstGeom>
                  </pic:spPr>
                </pic:pic>
              </a:graphicData>
            </a:graphic>
          </wp:inline>
        </w:drawing>
      </w:r>
    </w:p>
    <w:p w:rsidR="00B04B5B" w:rsidRPr="00257295" w:rsidRDefault="00B04B5B" w:rsidP="00B04B5B">
      <w:pPr>
        <w:pStyle w:val="a7"/>
        <w:ind w:leftChars="175" w:firstLine="420"/>
      </w:pPr>
      <w:r w:rsidRPr="00257295">
        <w:rPr>
          <w:rFonts w:hint="eastAsia"/>
        </w:rPr>
        <w:lastRenderedPageBreak/>
        <w:drawing>
          <wp:inline distT="0" distB="0" distL="0" distR="0" wp14:anchorId="4470E9B6" wp14:editId="3AC2D5BE">
            <wp:extent cx="5029200" cy="1456628"/>
            <wp:effectExtent l="0" t="0" r="0"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9452.tmp"/>
                    <pic:cNvPicPr/>
                  </pic:nvPicPr>
                  <pic:blipFill>
                    <a:blip r:embed="rId479" cstate="email">
                      <a:extLst>
                        <a:ext uri="{28A0092B-C50C-407E-A947-70E740481C1C}">
                          <a14:useLocalDpi xmlns:a14="http://schemas.microsoft.com/office/drawing/2010/main" val="0"/>
                        </a:ext>
                      </a:extLst>
                    </a:blip>
                    <a:stretch>
                      <a:fillRect/>
                    </a:stretch>
                  </pic:blipFill>
                  <pic:spPr>
                    <a:xfrm>
                      <a:off x="0" y="0"/>
                      <a:ext cx="5038671" cy="1459371"/>
                    </a:xfrm>
                    <a:prstGeom prst="rect">
                      <a:avLst/>
                    </a:prstGeom>
                  </pic:spPr>
                </pic:pic>
              </a:graphicData>
            </a:graphic>
          </wp:inline>
        </w:drawing>
      </w:r>
    </w:p>
    <w:p w:rsidR="00B04B5B" w:rsidRPr="00257295" w:rsidRDefault="00B04B5B" w:rsidP="00B04B5B">
      <w:pPr>
        <w:pStyle w:val="a7"/>
        <w:ind w:leftChars="175" w:firstLine="420"/>
      </w:pPr>
      <w:r w:rsidRPr="00257295">
        <w:drawing>
          <wp:inline distT="0" distB="0" distL="0" distR="0" wp14:anchorId="5F8E9FB5" wp14:editId="7D91B9BE">
            <wp:extent cx="5029200" cy="1156540"/>
            <wp:effectExtent l="0" t="0" r="0" b="571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BEC.tmp"/>
                    <pic:cNvPicPr/>
                  </pic:nvPicPr>
                  <pic:blipFill>
                    <a:blip r:embed="rId480" cstate="email">
                      <a:extLst>
                        <a:ext uri="{28A0092B-C50C-407E-A947-70E740481C1C}">
                          <a14:useLocalDpi xmlns:a14="http://schemas.microsoft.com/office/drawing/2010/main" val="0"/>
                        </a:ext>
                      </a:extLst>
                    </a:blip>
                    <a:stretch>
                      <a:fillRect/>
                    </a:stretch>
                  </pic:blipFill>
                  <pic:spPr>
                    <a:xfrm>
                      <a:off x="0" y="0"/>
                      <a:ext cx="5046713" cy="1160567"/>
                    </a:xfrm>
                    <a:prstGeom prst="rect">
                      <a:avLst/>
                    </a:prstGeom>
                  </pic:spPr>
                </pic:pic>
              </a:graphicData>
            </a:graphic>
          </wp:inline>
        </w:drawing>
      </w:r>
    </w:p>
    <w:p w:rsidR="00B04B5B" w:rsidRPr="00257295" w:rsidRDefault="00B04B5B" w:rsidP="00B04B5B">
      <w:pPr>
        <w:ind w:firstLine="480"/>
      </w:pPr>
      <w:r w:rsidRPr="00257295">
        <w:rPr>
          <w:rFonts w:hint="eastAsia"/>
        </w:rPr>
        <w:tab/>
      </w:r>
      <w:r w:rsidRPr="00257295">
        <w:rPr>
          <w:rFonts w:hint="eastAsia"/>
        </w:rPr>
        <w:t>假设为</w:t>
      </w:r>
      <w:r w:rsidRPr="00257295">
        <w:rPr>
          <w:rFonts w:hint="eastAsia"/>
        </w:rPr>
        <w:t>4</w:t>
      </w:r>
      <w:r w:rsidRPr="00257295">
        <w:rPr>
          <w:rFonts w:hint="eastAsia"/>
        </w:rPr>
        <w:t>个字节的数据交换，其最终调用以下函数：</w:t>
      </w:r>
    </w:p>
    <w:p w:rsidR="00B04B5B" w:rsidRPr="00257295" w:rsidRDefault="00B04B5B" w:rsidP="00B04B5B">
      <w:pPr>
        <w:pStyle w:val="a7"/>
        <w:ind w:leftChars="175" w:firstLine="420"/>
      </w:pPr>
      <w:r w:rsidRPr="00257295">
        <w:drawing>
          <wp:inline distT="0" distB="0" distL="0" distR="0" wp14:anchorId="5A8FA9CE" wp14:editId="5472205F">
            <wp:extent cx="4029075" cy="1076325"/>
            <wp:effectExtent l="0" t="0" r="0" b="9525"/>
            <wp:docPr id="1574" name="图片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6A0.tmp"/>
                    <pic:cNvPicPr/>
                  </pic:nvPicPr>
                  <pic:blipFill>
                    <a:blip r:embed="rId481">
                      <a:extLst>
                        <a:ext uri="{28A0092B-C50C-407E-A947-70E740481C1C}">
                          <a14:useLocalDpi xmlns:a14="http://schemas.microsoft.com/office/drawing/2010/main" val="0"/>
                        </a:ext>
                      </a:extLst>
                    </a:blip>
                    <a:stretch>
                      <a:fillRect/>
                    </a:stretch>
                  </pic:blipFill>
                  <pic:spPr>
                    <a:xfrm>
                      <a:off x="0" y="0"/>
                      <a:ext cx="4049872" cy="1081881"/>
                    </a:xfrm>
                    <a:prstGeom prst="rect">
                      <a:avLst/>
                    </a:prstGeom>
                    <a:noFill/>
                    <a:ln>
                      <a:noFill/>
                    </a:ln>
                  </pic:spPr>
                </pic:pic>
              </a:graphicData>
            </a:graphic>
          </wp:inline>
        </w:drawing>
      </w:r>
    </w:p>
    <w:p w:rsidR="00B04B5B" w:rsidRPr="00257295" w:rsidRDefault="00B04B5B" w:rsidP="00312DE8">
      <w:pPr>
        <w:widowControl/>
        <w:spacing w:line="240" w:lineRule="auto"/>
        <w:ind w:left="480" w:firstLineChars="0" w:firstLine="360"/>
        <w:jc w:val="left"/>
      </w:pPr>
      <w:r w:rsidRPr="00257295">
        <w:rPr>
          <w:rFonts w:hint="eastAsia"/>
        </w:rPr>
        <w:t>其中</w:t>
      </w:r>
      <w:r w:rsidRPr="00257295">
        <w:rPr>
          <w:rFonts w:hint="eastAsia"/>
        </w:rPr>
        <w:t>68</w:t>
      </w:r>
      <w:r w:rsidRPr="00257295">
        <w:rPr>
          <w:rFonts w:hint="eastAsia"/>
        </w:rPr>
        <w:t>行表示如果</w:t>
      </w:r>
      <w:r w:rsidRPr="00257295">
        <w:rPr>
          <w:rFonts w:hint="eastAsia"/>
        </w:rPr>
        <w:t>str</w:t>
      </w:r>
      <w:r w:rsidRPr="00257295">
        <w:rPr>
          <w:rFonts w:hint="eastAsia"/>
        </w:rPr>
        <w:t>的源地址位</w:t>
      </w:r>
      <w:r w:rsidRPr="00257295">
        <w:rPr>
          <w:rFonts w:hint="eastAsia"/>
        </w:rPr>
        <w:t>r0</w:t>
      </w:r>
      <w:r w:rsidRPr="00257295">
        <w:rPr>
          <w:rFonts w:hint="eastAsia"/>
        </w:rPr>
        <w:t>访问失败时，则</w:t>
      </w:r>
      <w:r w:rsidRPr="00257295">
        <w:rPr>
          <w:rFonts w:hint="eastAsia"/>
        </w:rPr>
        <w:t>CPU</w:t>
      </w:r>
      <w:r w:rsidRPr="00257295">
        <w:rPr>
          <w:rFonts w:hint="eastAsia"/>
        </w:rPr>
        <w:t>会产生一个数据中止异常，对</w:t>
      </w:r>
      <w:r w:rsidRPr="00257295">
        <w:rPr>
          <w:rFonts w:hint="eastAsia"/>
        </w:rPr>
        <w:t>r0</w:t>
      </w:r>
      <w:r w:rsidRPr="00257295">
        <w:rPr>
          <w:rFonts w:hint="eastAsia"/>
        </w:rPr>
        <w:t>地址所在的页面进行缺页映射。当映射失败时，则内核不再执行</w:t>
      </w:r>
      <w:r w:rsidRPr="00257295">
        <w:rPr>
          <w:rFonts w:hint="eastAsia"/>
        </w:rPr>
        <w:t>68</w:t>
      </w:r>
      <w:r w:rsidRPr="00257295">
        <w:rPr>
          <w:rFonts w:hint="eastAsia"/>
        </w:rPr>
        <w:t>行指令，而是直接转入</w:t>
      </w:r>
      <w:r w:rsidRPr="00257295">
        <w:rPr>
          <w:rFonts w:hint="eastAsia"/>
        </w:rPr>
        <w:t>&lt;</w:t>
      </w:r>
      <w:r w:rsidRPr="00257295">
        <w:rPr>
          <w:rFonts w:hint="eastAsia"/>
        </w:rPr>
        <w:t>缺页异常表</w:t>
      </w:r>
      <w:r w:rsidRPr="00257295">
        <w:rPr>
          <w:rFonts w:hint="eastAsia"/>
        </w:rPr>
        <w:t>&gt;</w:t>
      </w:r>
      <w:r w:rsidRPr="00257295">
        <w:rPr>
          <w:rFonts w:hint="eastAsia"/>
        </w:rPr>
        <w:t>对应的函数。如果映射正常，则函数返回继续执行</w:t>
      </w:r>
      <w:r w:rsidRPr="00257295">
        <w:rPr>
          <w:rFonts w:hint="eastAsia"/>
        </w:rPr>
        <w:t>str</w:t>
      </w:r>
      <w:r w:rsidRPr="00257295">
        <w:rPr>
          <w:rFonts w:hint="eastAsia"/>
        </w:rPr>
        <w:t>指令。</w:t>
      </w:r>
    </w:p>
    <w:p w:rsidR="00B04B5B" w:rsidRPr="00257295" w:rsidRDefault="00B04B5B" w:rsidP="00B04B5B">
      <w:pPr>
        <w:pStyle w:val="a7"/>
        <w:ind w:leftChars="175" w:firstLine="420"/>
      </w:pPr>
      <w:r w:rsidRPr="00257295">
        <w:drawing>
          <wp:inline distT="0" distB="0" distL="0" distR="0" wp14:anchorId="3950C2DD" wp14:editId="6A5076C4">
            <wp:extent cx="3819525" cy="1142150"/>
            <wp:effectExtent l="0" t="0" r="0" b="127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AC71.tmp"/>
                    <pic:cNvPicPr/>
                  </pic:nvPicPr>
                  <pic:blipFill>
                    <a:blip r:embed="rId482" cstate="email">
                      <a:extLst>
                        <a:ext uri="{28A0092B-C50C-407E-A947-70E740481C1C}">
                          <a14:useLocalDpi xmlns:a14="http://schemas.microsoft.com/office/drawing/2010/main" val="0"/>
                        </a:ext>
                      </a:extLst>
                    </a:blip>
                    <a:stretch>
                      <a:fillRect/>
                    </a:stretch>
                  </pic:blipFill>
                  <pic:spPr>
                    <a:xfrm>
                      <a:off x="0" y="0"/>
                      <a:ext cx="3828522" cy="1144840"/>
                    </a:xfrm>
                    <a:prstGeom prst="rect">
                      <a:avLst/>
                    </a:prstGeom>
                  </pic:spPr>
                </pic:pic>
              </a:graphicData>
            </a:graphic>
          </wp:inline>
        </w:drawing>
      </w:r>
    </w:p>
    <w:p w:rsidR="00B04B5B" w:rsidRPr="00257295" w:rsidRDefault="00B04B5B" w:rsidP="00B04B5B">
      <w:pPr>
        <w:pStyle w:val="a7"/>
        <w:ind w:leftChars="175" w:firstLine="420"/>
      </w:pPr>
      <w:r w:rsidRPr="00257295">
        <w:drawing>
          <wp:inline distT="0" distB="0" distL="0" distR="0" wp14:anchorId="2BE93F48" wp14:editId="2E2D6D39">
            <wp:extent cx="4991100" cy="1347771"/>
            <wp:effectExtent l="0" t="0" r="0" b="508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A0CF.tmp"/>
                    <pic:cNvPicPr/>
                  </pic:nvPicPr>
                  <pic:blipFill>
                    <a:blip r:embed="rId483" cstate="email">
                      <a:extLst>
                        <a:ext uri="{28A0092B-C50C-407E-A947-70E740481C1C}">
                          <a14:useLocalDpi xmlns:a14="http://schemas.microsoft.com/office/drawing/2010/main" val="0"/>
                        </a:ext>
                      </a:extLst>
                    </a:blip>
                    <a:stretch>
                      <a:fillRect/>
                    </a:stretch>
                  </pic:blipFill>
                  <pic:spPr>
                    <a:xfrm>
                      <a:off x="0" y="0"/>
                      <a:ext cx="5009436" cy="1352722"/>
                    </a:xfrm>
                    <a:prstGeom prst="rect">
                      <a:avLst/>
                    </a:prstGeom>
                  </pic:spPr>
                </pic:pic>
              </a:graphicData>
            </a:graphic>
          </wp:inline>
        </w:drawing>
      </w:r>
    </w:p>
    <w:p w:rsidR="00B04B5B" w:rsidRPr="00257295" w:rsidRDefault="00B04B5B" w:rsidP="00D734B9">
      <w:pPr>
        <w:pStyle w:val="ListParagraph"/>
        <w:numPr>
          <w:ilvl w:val="0"/>
          <w:numId w:val="56"/>
        </w:numPr>
        <w:ind w:firstLineChars="0"/>
      </w:pPr>
      <w:r w:rsidRPr="00257295">
        <w:rPr>
          <w:rFonts w:hint="eastAsia"/>
        </w:rPr>
        <w:t>get_user(x, p)</w:t>
      </w:r>
    </w:p>
    <w:p w:rsidR="00B04B5B" w:rsidRPr="00257295" w:rsidRDefault="00B04B5B" w:rsidP="00312DE8">
      <w:pPr>
        <w:widowControl/>
        <w:spacing w:line="240" w:lineRule="auto"/>
        <w:ind w:left="480" w:firstLineChars="0" w:firstLine="360"/>
        <w:jc w:val="left"/>
      </w:pPr>
      <w:r w:rsidRPr="00257295">
        <w:rPr>
          <w:rFonts w:hint="eastAsia"/>
        </w:rPr>
        <w:lastRenderedPageBreak/>
        <w:t>将用户空间</w:t>
      </w:r>
      <w:r w:rsidRPr="00257295">
        <w:rPr>
          <w:rFonts w:hint="eastAsia"/>
        </w:rPr>
        <w:t>p</w:t>
      </w:r>
      <w:r w:rsidRPr="00257295">
        <w:rPr>
          <w:rFonts w:hint="eastAsia"/>
        </w:rPr>
        <w:t>的内容放到内核空间的变量</w:t>
      </w:r>
      <w:r w:rsidRPr="00257295">
        <w:rPr>
          <w:rFonts w:hint="eastAsia"/>
        </w:rPr>
        <w:t>x</w:t>
      </w:r>
      <w:r w:rsidRPr="00257295">
        <w:rPr>
          <w:rFonts w:hint="eastAsia"/>
        </w:rPr>
        <w:t>，支持大小为</w:t>
      </w:r>
      <w:r w:rsidRPr="00257295">
        <w:rPr>
          <w:rFonts w:hint="eastAsia"/>
        </w:rPr>
        <w:t>1/2/4/8</w:t>
      </w:r>
      <w:r w:rsidRPr="00257295">
        <w:rPr>
          <w:rFonts w:hint="eastAsia"/>
        </w:rPr>
        <w:t>字节的数据。</w:t>
      </w:r>
    </w:p>
    <w:p w:rsidR="00B04B5B" w:rsidRPr="00257295" w:rsidRDefault="00B04B5B" w:rsidP="00B04B5B">
      <w:pPr>
        <w:widowControl/>
        <w:spacing w:line="240" w:lineRule="auto"/>
        <w:ind w:firstLineChars="0" w:firstLine="0"/>
        <w:jc w:val="left"/>
        <w:rPr>
          <w:b/>
          <w:bCs/>
          <w:sz w:val="28"/>
          <w:szCs w:val="28"/>
        </w:rPr>
      </w:pPr>
      <w:r w:rsidRPr="00257295">
        <w:br w:type="page"/>
      </w:r>
    </w:p>
    <w:p w:rsidR="00EF44D9" w:rsidRPr="00257295" w:rsidRDefault="00EF44D9" w:rsidP="00EF44D9">
      <w:pPr>
        <w:pStyle w:val="Heading1"/>
        <w:spacing w:before="163" w:after="163"/>
      </w:pPr>
      <w:bookmarkStart w:id="95" w:name="_Toc390712666"/>
      <w:r>
        <w:rPr>
          <w:rFonts w:hint="eastAsia"/>
        </w:rPr>
        <w:lastRenderedPageBreak/>
        <w:t>文件系统</w:t>
      </w:r>
      <w:bookmarkEnd w:id="95"/>
    </w:p>
    <w:p w:rsidR="00EF44D9" w:rsidRPr="00257295" w:rsidRDefault="00EF44D9" w:rsidP="00EF44D9">
      <w:pPr>
        <w:pStyle w:val="Heading2"/>
        <w:spacing w:before="326" w:after="163"/>
      </w:pPr>
      <w:bookmarkStart w:id="96" w:name="_Toc390712667"/>
      <w:r w:rsidRPr="00257295">
        <w:rPr>
          <w:rFonts w:hint="eastAsia"/>
        </w:rPr>
        <w:t>VFS</w:t>
      </w:r>
      <w:bookmarkEnd w:id="96"/>
    </w:p>
    <w:p w:rsidR="00EF44D9" w:rsidRPr="00257295" w:rsidRDefault="00EF44D9" w:rsidP="00EF44D9">
      <w:pPr>
        <w:ind w:firstLine="480"/>
      </w:pPr>
      <w:r w:rsidRPr="00257295">
        <w:rPr>
          <w:rFonts w:hint="eastAsia"/>
        </w:rPr>
        <w:t xml:space="preserve">Linux </w:t>
      </w:r>
      <w:r w:rsidRPr="00257295">
        <w:rPr>
          <w:rFonts w:hint="eastAsia"/>
        </w:rPr>
        <w:t>下的文件系统主要可分为三大块：一是上层的文件系统的系统调用，二是虚拟文件系统</w:t>
      </w:r>
      <w:r w:rsidRPr="00257295">
        <w:rPr>
          <w:rFonts w:hint="eastAsia"/>
        </w:rPr>
        <w:t xml:space="preserve"> VFS(Virtual Filesystem Switch)</w:t>
      </w:r>
      <w:r w:rsidRPr="00257295">
        <w:rPr>
          <w:rFonts w:hint="eastAsia"/>
        </w:rPr>
        <w:t>，三是挂载到</w:t>
      </w:r>
      <w:r w:rsidRPr="00257295">
        <w:rPr>
          <w:rFonts w:hint="eastAsia"/>
        </w:rPr>
        <w:t xml:space="preserve"> VFS </w:t>
      </w:r>
      <w:r w:rsidRPr="00257295">
        <w:rPr>
          <w:rFonts w:hint="eastAsia"/>
        </w:rPr>
        <w:t>中的各实际文件系统，例如</w:t>
      </w:r>
      <w:r w:rsidRPr="00257295">
        <w:rPr>
          <w:rFonts w:hint="eastAsia"/>
        </w:rPr>
        <w:t xml:space="preserve"> </w:t>
      </w:r>
      <w:r>
        <w:t>profs</w:t>
      </w:r>
      <w:r>
        <w:rPr>
          <w:rFonts w:hint="eastAsia"/>
        </w:rPr>
        <w:t>，</w:t>
      </w:r>
      <w:r w:rsidRPr="00257295">
        <w:rPr>
          <w:rFonts w:hint="eastAsia"/>
        </w:rPr>
        <w:t>ext2</w:t>
      </w:r>
      <w:r w:rsidRPr="00257295">
        <w:rPr>
          <w:rFonts w:hint="eastAsia"/>
        </w:rPr>
        <w:t>，</w:t>
      </w:r>
      <w:r w:rsidRPr="00257295">
        <w:rPr>
          <w:rFonts w:hint="eastAsia"/>
        </w:rPr>
        <w:t>jffs</w:t>
      </w:r>
      <w:r w:rsidRPr="00257295">
        <w:rPr>
          <w:rFonts w:hint="eastAsia"/>
        </w:rPr>
        <w:t>，</w:t>
      </w:r>
      <w:r w:rsidRPr="00257295">
        <w:rPr>
          <w:rFonts w:hint="eastAsia"/>
        </w:rPr>
        <w:t xml:space="preserve">yaffs </w:t>
      </w:r>
      <w:r w:rsidRPr="00257295">
        <w:rPr>
          <w:rFonts w:hint="eastAsia"/>
        </w:rPr>
        <w:t>等。</w:t>
      </w:r>
    </w:p>
    <w:p w:rsidR="00EF44D9" w:rsidRPr="00257295" w:rsidRDefault="00EF44D9" w:rsidP="00EF44D9">
      <w:pPr>
        <w:pStyle w:val="Heading3"/>
        <w:numPr>
          <w:ilvl w:val="2"/>
          <w:numId w:val="1"/>
        </w:numPr>
        <w:spacing w:before="163" w:after="163"/>
      </w:pPr>
      <w:bookmarkStart w:id="97" w:name="_Toc390712668"/>
      <w:r>
        <w:rPr>
          <w:rFonts w:hint="eastAsia"/>
        </w:rPr>
        <w:t>组织结构</w:t>
      </w:r>
      <w:bookmarkEnd w:id="97"/>
    </w:p>
    <w:p w:rsidR="00EF44D9" w:rsidRPr="00257295" w:rsidRDefault="00EF44D9" w:rsidP="00EF44D9">
      <w:pPr>
        <w:ind w:firstLine="480"/>
      </w:pPr>
      <w:r w:rsidRPr="00257295">
        <w:rPr>
          <w:rFonts w:hint="eastAsia"/>
        </w:rPr>
        <w:t xml:space="preserve">VFS </w:t>
      </w:r>
      <w:r w:rsidRPr="00257295">
        <w:rPr>
          <w:rFonts w:hint="eastAsia"/>
        </w:rPr>
        <w:t>是一种软件抽象机制，负责管理</w:t>
      </w:r>
      <w:r w:rsidRPr="00257295">
        <w:rPr>
          <w:rFonts w:hint="eastAsia"/>
        </w:rPr>
        <w:t xml:space="preserve">Linux </w:t>
      </w:r>
      <w:r w:rsidRPr="00257295">
        <w:rPr>
          <w:rFonts w:hint="eastAsia"/>
        </w:rPr>
        <w:t>的实际文件系统。</w:t>
      </w:r>
    </w:p>
    <w:p w:rsidR="00EF44D9" w:rsidRPr="00257295" w:rsidRDefault="00EF44D9" w:rsidP="00EF44D9">
      <w:pPr>
        <w:ind w:firstLine="480"/>
      </w:pPr>
      <w:r w:rsidRPr="00257295">
        <w:rPr>
          <w:rFonts w:hint="eastAsia"/>
        </w:rPr>
        <w:t>系统初始化时，</w:t>
      </w:r>
      <w:r w:rsidRPr="00257295">
        <w:rPr>
          <w:rFonts w:hint="eastAsia"/>
        </w:rPr>
        <w:t>VFS</w:t>
      </w:r>
      <w:r w:rsidRPr="00257295">
        <w:rPr>
          <w:rFonts w:hint="eastAsia"/>
        </w:rPr>
        <w:t>会在内存当中构造一棵目录树</w:t>
      </w:r>
      <w:r w:rsidRPr="00257295">
        <w:rPr>
          <w:rFonts w:hint="eastAsia"/>
        </w:rPr>
        <w:t>(</w:t>
      </w:r>
      <w:r w:rsidRPr="00257295">
        <w:rPr>
          <w:rFonts w:hint="eastAsia"/>
        </w:rPr>
        <w:t>在</w:t>
      </w:r>
      <w:r w:rsidRPr="00257295">
        <w:rPr>
          <w:rFonts w:hint="eastAsia"/>
        </w:rPr>
        <w:t xml:space="preserve"> Linux </w:t>
      </w:r>
      <w:r w:rsidRPr="00257295">
        <w:rPr>
          <w:rFonts w:hint="eastAsia"/>
        </w:rPr>
        <w:t>的源代码里称之为</w:t>
      </w:r>
      <w:r w:rsidRPr="00257295">
        <w:rPr>
          <w:rFonts w:hint="eastAsia"/>
        </w:rPr>
        <w:t xml:space="preserve"> namespace)</w:t>
      </w:r>
      <w:r w:rsidRPr="00257295">
        <w:rPr>
          <w:rFonts w:hint="eastAsia"/>
        </w:rPr>
        <w:t>，即在内存中建立相应的数据结构，这个数据结构称“</w:t>
      </w:r>
      <w:r w:rsidRPr="00257295">
        <w:rPr>
          <w:rFonts w:hint="eastAsia"/>
        </w:rPr>
        <w:t xml:space="preserve">VFS </w:t>
      </w:r>
      <w:r w:rsidRPr="00257295">
        <w:rPr>
          <w:rFonts w:hint="eastAsia"/>
        </w:rPr>
        <w:t>目录树”，只存在于物理内存当中，主要用途用来提供实际文件系统的挂载点，并通过</w:t>
      </w:r>
      <w:r w:rsidRPr="00257295">
        <w:rPr>
          <w:rFonts w:hint="eastAsia"/>
        </w:rPr>
        <w:t>VFS</w:t>
      </w:r>
      <w:r w:rsidRPr="00257295">
        <w:rPr>
          <w:rFonts w:hint="eastAsia"/>
        </w:rPr>
        <w:t>实现实际文件系统的使用。</w:t>
      </w:r>
    </w:p>
    <w:p w:rsidR="00EF44D9" w:rsidRPr="00257295" w:rsidRDefault="00EF44D9" w:rsidP="00EF44D9">
      <w:pPr>
        <w:pStyle w:val="Heading3"/>
        <w:numPr>
          <w:ilvl w:val="2"/>
          <w:numId w:val="1"/>
        </w:numPr>
        <w:spacing w:before="163" w:after="163"/>
      </w:pPr>
      <w:bookmarkStart w:id="98" w:name="_Toc390712669"/>
      <w:r>
        <w:rPr>
          <w:rFonts w:hint="eastAsia"/>
        </w:rPr>
        <w:t>构造流程</w:t>
      </w:r>
      <w:bookmarkEnd w:id="98"/>
    </w:p>
    <w:p w:rsidR="00EF44D9" w:rsidRPr="00257295" w:rsidRDefault="00EF44D9" w:rsidP="00D734B9">
      <w:pPr>
        <w:pStyle w:val="ListParagraph"/>
        <w:numPr>
          <w:ilvl w:val="0"/>
          <w:numId w:val="29"/>
        </w:numPr>
        <w:ind w:firstLineChars="0"/>
      </w:pPr>
      <w:r w:rsidRPr="00257295">
        <w:rPr>
          <w:rFonts w:hint="eastAsia"/>
        </w:rPr>
        <w:t>注册文件系统</w:t>
      </w:r>
    </w:p>
    <w:p w:rsidR="00EF44D9" w:rsidRPr="00257295" w:rsidRDefault="00EF44D9" w:rsidP="00312DE8">
      <w:pPr>
        <w:widowControl/>
        <w:spacing w:line="240" w:lineRule="auto"/>
        <w:ind w:left="480" w:firstLineChars="0" w:firstLine="360"/>
        <w:jc w:val="left"/>
      </w:pPr>
      <w:r w:rsidRPr="00257295">
        <w:rPr>
          <w:rFonts w:hint="eastAsia"/>
        </w:rPr>
        <w:t>实际的文件系统需要实现其运行在</w:t>
      </w:r>
      <w:r w:rsidRPr="00257295">
        <w:rPr>
          <w:rFonts w:hint="eastAsia"/>
        </w:rPr>
        <w:t>VFS</w:t>
      </w:r>
      <w:r w:rsidRPr="00257295">
        <w:rPr>
          <w:rFonts w:hint="eastAsia"/>
        </w:rPr>
        <w:t>上的驱动代码，该驱动用于描述</w:t>
      </w:r>
      <w:r w:rsidRPr="00257295">
        <w:rPr>
          <w:rFonts w:hint="eastAsia"/>
        </w:rPr>
        <w:t>VFS</w:t>
      </w:r>
      <w:r w:rsidRPr="00257295">
        <w:rPr>
          <w:rFonts w:hint="eastAsia"/>
        </w:rPr>
        <w:t>所定义的文件系统数据结构</w:t>
      </w:r>
      <w:r w:rsidRPr="00257295">
        <w:rPr>
          <w:rFonts w:hint="eastAsia"/>
        </w:rPr>
        <w:t>(struct file_system_type)</w:t>
      </w:r>
      <w:r w:rsidRPr="00257295">
        <w:rPr>
          <w:rFonts w:hint="eastAsia"/>
        </w:rPr>
        <w:t>。</w:t>
      </w:r>
    </w:p>
    <w:p w:rsidR="00EF44D9" w:rsidRPr="00257295" w:rsidRDefault="00EF44D9" w:rsidP="00312DE8">
      <w:pPr>
        <w:widowControl/>
        <w:spacing w:line="240" w:lineRule="auto"/>
        <w:ind w:left="480" w:firstLineChars="0" w:firstLine="360"/>
        <w:jc w:val="left"/>
      </w:pPr>
      <w:r w:rsidRPr="00257295">
        <w:rPr>
          <w:rFonts w:hint="eastAsia"/>
        </w:rPr>
        <w:t>注册文件系统实际是将所有的文件系统数据结构实例化并形成一个链表，内核中用一个名为</w:t>
      </w:r>
      <w:r w:rsidRPr="00257295">
        <w:rPr>
          <w:rFonts w:hint="eastAsia"/>
        </w:rPr>
        <w:t xml:space="preserve"> file_systems </w:t>
      </w:r>
      <w:r w:rsidRPr="00257295">
        <w:rPr>
          <w:rFonts w:hint="eastAsia"/>
        </w:rPr>
        <w:t>的全局变量来指向该链表的表头。</w:t>
      </w:r>
    </w:p>
    <w:p w:rsidR="00EF44D9" w:rsidRPr="00257295" w:rsidRDefault="00EF44D9" w:rsidP="00EF44D9">
      <w:pPr>
        <w:widowControl/>
        <w:spacing w:line="240" w:lineRule="auto"/>
        <w:ind w:left="360" w:firstLineChars="0" w:firstLine="480"/>
        <w:jc w:val="left"/>
      </w:pPr>
      <w:r w:rsidRPr="00257295">
        <w:rPr>
          <w:noProof/>
        </w:rPr>
        <w:drawing>
          <wp:inline distT="0" distB="0" distL="0" distR="0" wp14:anchorId="1FC3E2CD" wp14:editId="38E083B4">
            <wp:extent cx="2505425" cy="409632"/>
            <wp:effectExtent l="0" t="0" r="9525"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1D49.tmp"/>
                    <pic:cNvPicPr/>
                  </pic:nvPicPr>
                  <pic:blipFill>
                    <a:blip r:embed="rId484">
                      <a:extLst>
                        <a:ext uri="{28A0092B-C50C-407E-A947-70E740481C1C}">
                          <a14:useLocalDpi xmlns:a14="http://schemas.microsoft.com/office/drawing/2010/main" val="0"/>
                        </a:ext>
                      </a:extLst>
                    </a:blip>
                    <a:stretch>
                      <a:fillRect/>
                    </a:stretch>
                  </pic:blipFill>
                  <pic:spPr>
                    <a:xfrm>
                      <a:off x="0" y="0"/>
                      <a:ext cx="2505425" cy="409632"/>
                    </a:xfrm>
                    <a:prstGeom prst="rect">
                      <a:avLst/>
                    </a:prstGeom>
                  </pic:spPr>
                </pic:pic>
              </a:graphicData>
            </a:graphic>
          </wp:inline>
        </w:drawing>
      </w:r>
    </w:p>
    <w:p w:rsidR="00EF44D9" w:rsidRDefault="00EF44D9" w:rsidP="00EF44D9">
      <w:pPr>
        <w:widowControl/>
        <w:spacing w:line="240" w:lineRule="auto"/>
        <w:ind w:left="360" w:firstLineChars="0" w:firstLine="480"/>
        <w:jc w:val="left"/>
      </w:pPr>
      <w:r w:rsidRPr="00257295">
        <w:rPr>
          <w:noProof/>
        </w:rPr>
        <w:drawing>
          <wp:inline distT="0" distB="0" distL="0" distR="0" wp14:anchorId="182950D5" wp14:editId="040EB6F3">
            <wp:extent cx="3067478" cy="371527"/>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CD54.tmp"/>
                    <pic:cNvPicPr/>
                  </pic:nvPicPr>
                  <pic:blipFill>
                    <a:blip r:embed="rId485">
                      <a:extLst>
                        <a:ext uri="{28A0092B-C50C-407E-A947-70E740481C1C}">
                          <a14:useLocalDpi xmlns:a14="http://schemas.microsoft.com/office/drawing/2010/main" val="0"/>
                        </a:ext>
                      </a:extLst>
                    </a:blip>
                    <a:stretch>
                      <a:fillRect/>
                    </a:stretch>
                  </pic:blipFill>
                  <pic:spPr>
                    <a:xfrm>
                      <a:off x="0" y="0"/>
                      <a:ext cx="3067478" cy="371527"/>
                    </a:xfrm>
                    <a:prstGeom prst="rect">
                      <a:avLst/>
                    </a:prstGeom>
                  </pic:spPr>
                </pic:pic>
              </a:graphicData>
            </a:graphic>
          </wp:inline>
        </w:drawing>
      </w:r>
    </w:p>
    <w:p w:rsidR="00EF44D9" w:rsidRPr="00257295" w:rsidRDefault="00EF44D9" w:rsidP="00EF44D9">
      <w:pPr>
        <w:widowControl/>
        <w:spacing w:line="240" w:lineRule="auto"/>
        <w:ind w:left="360" w:firstLineChars="0" w:firstLine="480"/>
        <w:jc w:val="left"/>
      </w:pPr>
      <w:r>
        <w:rPr>
          <w:noProof/>
        </w:rPr>
        <w:lastRenderedPageBreak/>
        <w:drawing>
          <wp:inline distT="0" distB="0" distL="0" distR="0" wp14:anchorId="438D4B43" wp14:editId="1E8D3204">
            <wp:extent cx="4819650" cy="2581670"/>
            <wp:effectExtent l="0" t="0" r="0" b="9525"/>
            <wp:docPr id="1775" name="图片 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4D5D4.tmp"/>
                    <pic:cNvPicPr/>
                  </pic:nvPicPr>
                  <pic:blipFill>
                    <a:blip r:embed="rId486">
                      <a:extLst>
                        <a:ext uri="{28A0092B-C50C-407E-A947-70E740481C1C}">
                          <a14:useLocalDpi xmlns:a14="http://schemas.microsoft.com/office/drawing/2010/main" val="0"/>
                        </a:ext>
                      </a:extLst>
                    </a:blip>
                    <a:stretch>
                      <a:fillRect/>
                    </a:stretch>
                  </pic:blipFill>
                  <pic:spPr>
                    <a:xfrm>
                      <a:off x="0" y="0"/>
                      <a:ext cx="4820324" cy="2582031"/>
                    </a:xfrm>
                    <a:prstGeom prst="rect">
                      <a:avLst/>
                    </a:prstGeom>
                  </pic:spPr>
                </pic:pic>
              </a:graphicData>
            </a:graphic>
          </wp:inline>
        </w:drawing>
      </w:r>
    </w:p>
    <w:p w:rsidR="00EF44D9" w:rsidRPr="00257295" w:rsidRDefault="00EF44D9" w:rsidP="00D734B9">
      <w:pPr>
        <w:pStyle w:val="ListParagraph"/>
        <w:numPr>
          <w:ilvl w:val="0"/>
          <w:numId w:val="29"/>
        </w:numPr>
        <w:ind w:firstLineChars="0"/>
      </w:pPr>
      <w:r w:rsidRPr="00257295">
        <w:rPr>
          <w:rFonts w:hint="eastAsia"/>
        </w:rPr>
        <w:t>构造目录树</w:t>
      </w:r>
    </w:p>
    <w:p w:rsidR="00EF44D9" w:rsidRPr="00257295" w:rsidRDefault="00EF44D9" w:rsidP="00312DE8">
      <w:pPr>
        <w:widowControl/>
        <w:spacing w:line="240" w:lineRule="auto"/>
        <w:ind w:left="480" w:firstLineChars="0" w:firstLine="360"/>
        <w:jc w:val="left"/>
      </w:pPr>
      <w:r w:rsidRPr="00257295">
        <w:rPr>
          <w:rFonts w:hint="eastAsia"/>
        </w:rPr>
        <w:t>构造目录</w:t>
      </w:r>
      <w:r>
        <w:rPr>
          <w:rFonts w:hint="eastAsia"/>
        </w:rPr>
        <w:t>树</w:t>
      </w:r>
      <w:r w:rsidRPr="00257295">
        <w:rPr>
          <w:rFonts w:hint="eastAsia"/>
        </w:rPr>
        <w:t>实际就是将对应设备挂载到</w:t>
      </w:r>
      <w:r w:rsidRPr="00257295">
        <w:rPr>
          <w:rFonts w:hint="eastAsia"/>
        </w:rPr>
        <w:t>VFS</w:t>
      </w:r>
      <w:r w:rsidRPr="00257295">
        <w:rPr>
          <w:rFonts w:hint="eastAsia"/>
        </w:rPr>
        <w:t>的过程，实现这一过程的函数如下：</w:t>
      </w:r>
    </w:p>
    <w:p w:rsidR="00EF44D9" w:rsidRPr="00257295" w:rsidRDefault="00EF44D9" w:rsidP="00EF44D9">
      <w:pPr>
        <w:widowControl/>
        <w:spacing w:line="240" w:lineRule="auto"/>
        <w:ind w:left="840" w:firstLineChars="0" w:firstLine="0"/>
        <w:jc w:val="left"/>
      </w:pPr>
      <w:r w:rsidRPr="00257295">
        <w:rPr>
          <w:rFonts w:hint="eastAsia"/>
          <w:noProof/>
        </w:rPr>
        <w:drawing>
          <wp:inline distT="0" distB="0" distL="0" distR="0" wp14:anchorId="29C493C7" wp14:editId="75660857">
            <wp:extent cx="3715269" cy="428685"/>
            <wp:effectExtent l="0" t="0" r="0" b="952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5934.tmp"/>
                    <pic:cNvPicPr/>
                  </pic:nvPicPr>
                  <pic:blipFill>
                    <a:blip r:embed="rId487">
                      <a:extLst>
                        <a:ext uri="{28A0092B-C50C-407E-A947-70E740481C1C}">
                          <a14:useLocalDpi xmlns:a14="http://schemas.microsoft.com/office/drawing/2010/main" val="0"/>
                        </a:ext>
                      </a:extLst>
                    </a:blip>
                    <a:stretch>
                      <a:fillRect/>
                    </a:stretch>
                  </pic:blipFill>
                  <pic:spPr>
                    <a:xfrm>
                      <a:off x="0" y="0"/>
                      <a:ext cx="3715269" cy="428685"/>
                    </a:xfrm>
                    <a:prstGeom prst="rect">
                      <a:avLst/>
                    </a:prstGeom>
                  </pic:spPr>
                </pic:pic>
              </a:graphicData>
            </a:graphic>
          </wp:inline>
        </w:drawing>
      </w:r>
      <w:r w:rsidRPr="00257295">
        <w:rPr>
          <w:rFonts w:hint="eastAsia"/>
          <w:noProof/>
        </w:rPr>
        <w:drawing>
          <wp:inline distT="0" distB="0" distL="0" distR="0" wp14:anchorId="665AE3A5" wp14:editId="47DC1C77">
            <wp:extent cx="3915322" cy="409632"/>
            <wp:effectExtent l="0" t="0" r="9525"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4FD1.tmp"/>
                    <pic:cNvPicPr/>
                  </pic:nvPicPr>
                  <pic:blipFill>
                    <a:blip r:embed="rId488">
                      <a:extLst>
                        <a:ext uri="{28A0092B-C50C-407E-A947-70E740481C1C}">
                          <a14:useLocalDpi xmlns:a14="http://schemas.microsoft.com/office/drawing/2010/main" val="0"/>
                        </a:ext>
                      </a:extLst>
                    </a:blip>
                    <a:stretch>
                      <a:fillRect/>
                    </a:stretch>
                  </pic:blipFill>
                  <pic:spPr>
                    <a:xfrm>
                      <a:off x="0" y="0"/>
                      <a:ext cx="3915322" cy="409632"/>
                    </a:xfrm>
                    <a:prstGeom prst="rect">
                      <a:avLst/>
                    </a:prstGeom>
                  </pic:spPr>
                </pic:pic>
              </a:graphicData>
            </a:graphic>
          </wp:inline>
        </w:drawing>
      </w:r>
    </w:p>
    <w:p w:rsidR="00EF44D9" w:rsidRPr="00257295" w:rsidRDefault="00EF44D9" w:rsidP="00312DE8">
      <w:pPr>
        <w:widowControl/>
        <w:spacing w:line="240" w:lineRule="auto"/>
        <w:ind w:left="480" w:firstLineChars="0" w:firstLine="360"/>
        <w:jc w:val="left"/>
      </w:pPr>
      <w:r w:rsidRPr="00257295">
        <w:rPr>
          <w:rFonts w:hint="eastAsia"/>
        </w:rPr>
        <w:tab/>
      </w:r>
      <w:r w:rsidRPr="00257295">
        <w:rPr>
          <w:rFonts w:hint="eastAsia"/>
        </w:rPr>
        <w:t>通常构系统启动后会构造以下目录树：</w:t>
      </w:r>
    </w:p>
    <w:p w:rsidR="00EF44D9" w:rsidRPr="00257295" w:rsidRDefault="00EF44D9" w:rsidP="00D734B9">
      <w:pPr>
        <w:pStyle w:val="ListParagraph"/>
        <w:numPr>
          <w:ilvl w:val="0"/>
          <w:numId w:val="30"/>
        </w:numPr>
        <w:ind w:firstLineChars="0"/>
      </w:pPr>
      <w:r w:rsidRPr="00257295">
        <w:rPr>
          <w:rFonts w:hint="eastAsia"/>
        </w:rPr>
        <w:t>根目录树</w:t>
      </w:r>
    </w:p>
    <w:p w:rsidR="00EF44D9" w:rsidRPr="00257295" w:rsidRDefault="00EF44D9" w:rsidP="00EF44D9">
      <w:pPr>
        <w:pStyle w:val="ListParagraph"/>
        <w:ind w:left="1620" w:firstLineChars="0" w:firstLine="0"/>
      </w:pPr>
      <w:r w:rsidRPr="00257295">
        <w:rPr>
          <w:rFonts w:hint="eastAsia"/>
        </w:rPr>
        <w:t>构造根目录树是在初始化</w:t>
      </w:r>
      <w:r w:rsidRPr="00257295">
        <w:rPr>
          <w:rFonts w:hint="eastAsia"/>
        </w:rPr>
        <w:t>rootfs</w:t>
      </w:r>
      <w:r w:rsidRPr="00257295">
        <w:rPr>
          <w:rFonts w:hint="eastAsia"/>
        </w:rPr>
        <w:t>时完成。</w:t>
      </w:r>
    </w:p>
    <w:p w:rsidR="00EF44D9" w:rsidRPr="00257295" w:rsidRDefault="00EF44D9" w:rsidP="00D734B9">
      <w:pPr>
        <w:pStyle w:val="ListParagraph"/>
        <w:numPr>
          <w:ilvl w:val="0"/>
          <w:numId w:val="30"/>
        </w:numPr>
        <w:ind w:firstLineChars="0"/>
      </w:pPr>
      <w:r w:rsidRPr="00257295">
        <w:rPr>
          <w:rFonts w:hint="eastAsia"/>
        </w:rPr>
        <w:t>子目录树</w:t>
      </w:r>
    </w:p>
    <w:p w:rsidR="00EF44D9" w:rsidRPr="00257295" w:rsidRDefault="00EF44D9" w:rsidP="00EF44D9">
      <w:pPr>
        <w:pStyle w:val="ListParagraph"/>
        <w:ind w:left="1620" w:firstLineChars="0" w:firstLine="0"/>
      </w:pPr>
      <w:r w:rsidRPr="00257295">
        <w:rPr>
          <w:rFonts w:hint="eastAsia"/>
        </w:rPr>
        <w:t>构造子目录树是在将根设备挂载到根目录时完成。</w:t>
      </w:r>
    </w:p>
    <w:p w:rsidR="00EF44D9" w:rsidRPr="00257295" w:rsidRDefault="00EF44D9" w:rsidP="00D734B9">
      <w:pPr>
        <w:pStyle w:val="ListParagraph"/>
        <w:numPr>
          <w:ilvl w:val="0"/>
          <w:numId w:val="30"/>
        </w:numPr>
        <w:ind w:firstLineChars="0"/>
      </w:pPr>
      <w:r w:rsidRPr="00257295">
        <w:rPr>
          <w:rFonts w:hint="eastAsia"/>
        </w:rPr>
        <w:t>挂载默认设备</w:t>
      </w:r>
    </w:p>
    <w:p w:rsidR="00EF44D9" w:rsidRPr="00257295" w:rsidRDefault="00EF44D9" w:rsidP="00EF44D9">
      <w:pPr>
        <w:pStyle w:val="ListParagraph"/>
        <w:ind w:left="1620" w:firstLineChars="0" w:firstLine="0"/>
      </w:pPr>
      <w:r w:rsidRPr="00257295">
        <w:rPr>
          <w:rFonts w:hint="eastAsia"/>
        </w:rPr>
        <w:t>该过程由具体应用完成，一般在启动脚本“</w:t>
      </w:r>
      <w:r w:rsidRPr="00257295">
        <w:rPr>
          <w:rFonts w:hint="eastAsia"/>
          <w:b/>
        </w:rPr>
        <w:t>/</w:t>
      </w:r>
      <w:r w:rsidRPr="00257295">
        <w:rPr>
          <w:rFonts w:hint="eastAsia"/>
        </w:rPr>
        <w:t>etc</w:t>
      </w:r>
      <w:r w:rsidRPr="00257295">
        <w:rPr>
          <w:rFonts w:hint="eastAsia"/>
          <w:b/>
        </w:rPr>
        <w:t>/</w:t>
      </w:r>
      <w:r w:rsidRPr="00257295">
        <w:rPr>
          <w:rFonts w:hint="eastAsia"/>
        </w:rPr>
        <w:t>init.d</w:t>
      </w:r>
      <w:r w:rsidRPr="00257295">
        <w:rPr>
          <w:rFonts w:hint="eastAsia"/>
          <w:b/>
        </w:rPr>
        <w:t>/</w:t>
      </w:r>
      <w:r w:rsidRPr="00257295">
        <w:rPr>
          <w:rFonts w:hint="eastAsia"/>
        </w:rPr>
        <w:t>rcS</w:t>
      </w:r>
      <w:r w:rsidRPr="00257295">
        <w:rPr>
          <w:rFonts w:hint="eastAsia"/>
        </w:rPr>
        <w:t>”中通过调用</w:t>
      </w:r>
      <w:r w:rsidRPr="00257295">
        <w:rPr>
          <w:rFonts w:hint="eastAsia"/>
        </w:rPr>
        <w:t xml:space="preserve">mount </w:t>
      </w:r>
      <w:r w:rsidRPr="00257295">
        <w:t>–</w:t>
      </w:r>
      <w:r w:rsidRPr="00257295">
        <w:rPr>
          <w:rFonts w:hint="eastAsia"/>
        </w:rPr>
        <w:t>a</w:t>
      </w:r>
      <w:r w:rsidRPr="00257295">
        <w:rPr>
          <w:rFonts w:hint="eastAsia"/>
        </w:rPr>
        <w:t>完成默认设备的挂载，默认的挂载设备定义在“</w:t>
      </w:r>
      <w:r w:rsidRPr="00257295">
        <w:rPr>
          <w:rFonts w:hint="eastAsia"/>
          <w:b/>
        </w:rPr>
        <w:t>/</w:t>
      </w:r>
      <w:r w:rsidRPr="00257295">
        <w:rPr>
          <w:rFonts w:hint="eastAsia"/>
        </w:rPr>
        <w:t>etc</w:t>
      </w:r>
      <w:r w:rsidRPr="00257295">
        <w:rPr>
          <w:rFonts w:hint="eastAsia"/>
          <w:b/>
        </w:rPr>
        <w:t>/</w:t>
      </w:r>
      <w:r w:rsidRPr="00257295">
        <w:rPr>
          <w:rFonts w:hint="eastAsia"/>
        </w:rPr>
        <w:t>fstab</w:t>
      </w:r>
      <w:r w:rsidRPr="00257295">
        <w:rPr>
          <w:rFonts w:hint="eastAsia"/>
        </w:rPr>
        <w:t>”。</w:t>
      </w:r>
    </w:p>
    <w:p w:rsidR="00EF44D9" w:rsidRPr="00257295" w:rsidRDefault="00EF44D9" w:rsidP="00EF44D9">
      <w:pPr>
        <w:pStyle w:val="Heading3"/>
        <w:numPr>
          <w:ilvl w:val="2"/>
          <w:numId w:val="1"/>
        </w:numPr>
        <w:spacing w:before="163" w:after="163"/>
      </w:pPr>
      <w:bookmarkStart w:id="99" w:name="_Toc390712670"/>
      <w:r w:rsidRPr="00257295">
        <w:rPr>
          <w:rFonts w:hint="eastAsia"/>
        </w:rPr>
        <w:t>扩展属性</w:t>
      </w:r>
      <w:bookmarkEnd w:id="99"/>
    </w:p>
    <w:p w:rsidR="00EF44D9" w:rsidRPr="00257295" w:rsidRDefault="00EF44D9" w:rsidP="00D734B9">
      <w:pPr>
        <w:pStyle w:val="ListParagraph"/>
        <w:numPr>
          <w:ilvl w:val="0"/>
          <w:numId w:val="39"/>
        </w:numPr>
        <w:ind w:firstLineChars="0"/>
      </w:pPr>
      <w:r w:rsidRPr="00257295">
        <w:rPr>
          <w:rFonts w:hint="eastAsia"/>
        </w:rPr>
        <w:t>扩展属性的功能</w:t>
      </w:r>
    </w:p>
    <w:p w:rsidR="00EF44D9" w:rsidRPr="00257295" w:rsidRDefault="00EF44D9" w:rsidP="00312DE8">
      <w:pPr>
        <w:widowControl/>
        <w:spacing w:line="240" w:lineRule="auto"/>
        <w:ind w:left="480" w:firstLineChars="0" w:firstLine="360"/>
        <w:jc w:val="left"/>
      </w:pPr>
      <w:r w:rsidRPr="00257295">
        <w:rPr>
          <w:rFonts w:hint="eastAsia"/>
        </w:rPr>
        <w:t>在一些文件的应用中，有些行为需要根据文件的一些非标准的属性而采取不同的处理。</w:t>
      </w:r>
    </w:p>
    <w:p w:rsidR="00EF44D9" w:rsidRPr="00257295" w:rsidRDefault="00EF44D9" w:rsidP="00312DE8">
      <w:pPr>
        <w:widowControl/>
        <w:spacing w:line="240" w:lineRule="auto"/>
        <w:ind w:left="480" w:firstLineChars="0" w:firstLine="360"/>
        <w:jc w:val="left"/>
      </w:pPr>
      <w:r w:rsidRPr="00257295">
        <w:rPr>
          <w:rFonts w:hint="eastAsia"/>
        </w:rPr>
        <w:t>比如文件格式就是非标准属性，要判断文件的格式，</w:t>
      </w:r>
      <w:r w:rsidRPr="00257295">
        <w:rPr>
          <w:rFonts w:hint="eastAsia"/>
        </w:rPr>
        <w:t>Winodws</w:t>
      </w:r>
      <w:r w:rsidRPr="00257295">
        <w:rPr>
          <w:rFonts w:hint="eastAsia"/>
        </w:rPr>
        <w:t>之类的操作系统仅需要查看文件的扩展名就可以了，而</w:t>
      </w:r>
      <w:r w:rsidRPr="00257295">
        <w:rPr>
          <w:rFonts w:hint="eastAsia"/>
        </w:rPr>
        <w:t>Unix</w:t>
      </w:r>
      <w:r w:rsidRPr="00257295">
        <w:rPr>
          <w:rFonts w:hint="eastAsia"/>
        </w:rPr>
        <w:t>系统往往需要查看文件的内容来判断，如</w:t>
      </w:r>
      <w:r w:rsidRPr="00257295">
        <w:rPr>
          <w:rFonts w:hint="eastAsia"/>
        </w:rPr>
        <w:lastRenderedPageBreak/>
        <w:t>果需要频繁判断文件格式，一般做法就是由应用将其格式信息缓存起来以备下次使用。一个更好的做法就是将此类元数据作为扩展属性并随文件一起存储。</w:t>
      </w:r>
    </w:p>
    <w:p w:rsidR="00EF44D9" w:rsidRPr="00257295" w:rsidRDefault="00EF44D9" w:rsidP="00D734B9">
      <w:pPr>
        <w:pStyle w:val="ListParagraph"/>
        <w:numPr>
          <w:ilvl w:val="0"/>
          <w:numId w:val="39"/>
        </w:numPr>
        <w:ind w:firstLineChars="0"/>
      </w:pPr>
      <w:r w:rsidRPr="00257295">
        <w:rPr>
          <w:rFonts w:hint="eastAsia"/>
        </w:rPr>
        <w:t>定义</w:t>
      </w:r>
    </w:p>
    <w:p w:rsidR="00EF44D9" w:rsidRPr="00257295" w:rsidRDefault="00EF44D9" w:rsidP="00312DE8">
      <w:pPr>
        <w:widowControl/>
        <w:spacing w:line="240" w:lineRule="auto"/>
        <w:ind w:left="480" w:firstLineChars="0" w:firstLine="360"/>
        <w:jc w:val="left"/>
      </w:pPr>
      <w:r w:rsidRPr="00257295">
        <w:rPr>
          <w:rFonts w:hint="eastAsia"/>
        </w:rPr>
        <w:t>扩展属性</w:t>
      </w:r>
      <w:r w:rsidRPr="00257295">
        <w:rPr>
          <w:rFonts w:hint="eastAsia"/>
        </w:rPr>
        <w:t>(extend Attribute)</w:t>
      </w:r>
      <w:r w:rsidRPr="00257295">
        <w:rPr>
          <w:rFonts w:hint="eastAsia"/>
        </w:rPr>
        <w:t>提供了一个机制用来将</w:t>
      </w:r>
      <w:r w:rsidRPr="00257295">
        <w:rPr>
          <w:rFonts w:hint="eastAsia"/>
        </w:rPr>
        <w:t>&lt;</w:t>
      </w:r>
      <w:r w:rsidRPr="00257295">
        <w:rPr>
          <w:rFonts w:hint="eastAsia"/>
        </w:rPr>
        <w:t>键</w:t>
      </w:r>
      <w:r w:rsidRPr="00312DE8">
        <w:rPr>
          <w:rFonts w:hint="eastAsia"/>
        </w:rPr>
        <w:t>/</w:t>
      </w:r>
      <w:r w:rsidRPr="00257295">
        <w:rPr>
          <w:rFonts w:hint="eastAsia"/>
        </w:rPr>
        <w:t>值</w:t>
      </w:r>
      <w:r w:rsidRPr="00257295">
        <w:rPr>
          <w:rFonts w:hint="eastAsia"/>
        </w:rPr>
        <w:t>&gt;</w:t>
      </w:r>
      <w:r w:rsidRPr="00257295">
        <w:rPr>
          <w:rFonts w:hint="eastAsia"/>
        </w:rPr>
        <w:t>对永久地关联到文件，让现有的文件系统得以支持在原始设计中未提供的功能。</w:t>
      </w:r>
    </w:p>
    <w:p w:rsidR="00EF44D9" w:rsidRPr="00257295" w:rsidRDefault="00EF44D9" w:rsidP="00312DE8">
      <w:pPr>
        <w:widowControl/>
        <w:spacing w:line="240" w:lineRule="auto"/>
        <w:ind w:left="480" w:firstLineChars="0" w:firstLine="360"/>
        <w:jc w:val="left"/>
      </w:pPr>
      <w:r w:rsidRPr="00257295">
        <w:rPr>
          <w:rFonts w:hint="eastAsia"/>
        </w:rPr>
        <w:t>应用程序可以通过一个标准的接口来操纵他们，定义在</w:t>
      </w:r>
      <w:r w:rsidRPr="00257295">
        <w:rPr>
          <w:rFonts w:hint="eastAsia"/>
        </w:rPr>
        <w:t>inode</w:t>
      </w:r>
      <w:r w:rsidRPr="00257295">
        <w:rPr>
          <w:rFonts w:hint="eastAsia"/>
        </w:rPr>
        <w:t>的标准操作中，用于</w:t>
      </w:r>
      <w:r w:rsidRPr="00257295">
        <w:rPr>
          <w:rFonts w:hint="eastAsia"/>
        </w:rPr>
        <w:t>inode</w:t>
      </w:r>
      <w:r w:rsidRPr="00257295">
        <w:rPr>
          <w:rFonts w:hint="eastAsia"/>
        </w:rPr>
        <w:t>的</w:t>
      </w:r>
      <w:r w:rsidRPr="00257295">
        <w:rPr>
          <w:rFonts w:hint="eastAsia"/>
        </w:rPr>
        <w:t>xattr(eXtend Attr)</w:t>
      </w:r>
      <w:r w:rsidRPr="00257295">
        <w:rPr>
          <w:rFonts w:hint="eastAsia"/>
        </w:rPr>
        <w:t>访问控制，由具体的文件系统实现：</w:t>
      </w:r>
    </w:p>
    <w:p w:rsidR="00EF44D9" w:rsidRPr="00257295" w:rsidRDefault="00EF44D9" w:rsidP="00EF44D9">
      <w:pPr>
        <w:pStyle w:val="ListParagraph"/>
        <w:widowControl/>
        <w:spacing w:line="240" w:lineRule="auto"/>
        <w:ind w:left="840" w:firstLineChars="0"/>
        <w:jc w:val="left"/>
      </w:pPr>
      <w:r w:rsidRPr="00257295">
        <w:rPr>
          <w:rFonts w:hint="eastAsia"/>
          <w:noProof/>
        </w:rPr>
        <w:drawing>
          <wp:inline distT="0" distB="0" distL="0" distR="0" wp14:anchorId="623CCDCE" wp14:editId="51B04A1A">
            <wp:extent cx="5338341" cy="714375"/>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08DE0.tmp"/>
                    <pic:cNvPicPr/>
                  </pic:nvPicPr>
                  <pic:blipFill>
                    <a:blip r:embed="rId489" cstate="email">
                      <a:extLst>
                        <a:ext uri="{28A0092B-C50C-407E-A947-70E740481C1C}">
                          <a14:useLocalDpi xmlns:a14="http://schemas.microsoft.com/office/drawing/2010/main" val="0"/>
                        </a:ext>
                      </a:extLst>
                    </a:blip>
                    <a:stretch>
                      <a:fillRect/>
                    </a:stretch>
                  </pic:blipFill>
                  <pic:spPr>
                    <a:xfrm>
                      <a:off x="0" y="0"/>
                      <a:ext cx="5340667" cy="714686"/>
                    </a:xfrm>
                    <a:prstGeom prst="rect">
                      <a:avLst/>
                    </a:prstGeom>
                  </pic:spPr>
                </pic:pic>
              </a:graphicData>
            </a:graphic>
          </wp:inline>
        </w:drawing>
      </w:r>
    </w:p>
    <w:p w:rsidR="00EF44D9" w:rsidRPr="00257295" w:rsidRDefault="00EF44D9" w:rsidP="00D734B9">
      <w:pPr>
        <w:pStyle w:val="ListParagraph"/>
        <w:numPr>
          <w:ilvl w:val="0"/>
          <w:numId w:val="39"/>
        </w:numPr>
        <w:ind w:firstLineChars="0"/>
      </w:pPr>
      <w:r w:rsidRPr="00257295">
        <w:rPr>
          <w:rFonts w:hint="eastAsia"/>
        </w:rPr>
        <w:t>格式</w:t>
      </w:r>
    </w:p>
    <w:p w:rsidR="00EF44D9" w:rsidRPr="00257295" w:rsidRDefault="00EF44D9" w:rsidP="00312DE8">
      <w:pPr>
        <w:widowControl/>
        <w:spacing w:line="240" w:lineRule="auto"/>
        <w:ind w:left="480" w:firstLineChars="0" w:firstLine="360"/>
        <w:jc w:val="left"/>
      </w:pPr>
      <w:r w:rsidRPr="00257295">
        <w:rPr>
          <w:rFonts w:hint="eastAsia"/>
        </w:rPr>
        <w:t>每个扩展属性可以通过唯一的键来区分，键的内容必须是有效的</w:t>
      </w:r>
      <w:r w:rsidRPr="00257295">
        <w:rPr>
          <w:rFonts w:hint="eastAsia"/>
        </w:rPr>
        <w:t>UTF-8</w:t>
      </w:r>
      <w:r w:rsidRPr="00257295">
        <w:rPr>
          <w:rFonts w:hint="eastAsia"/>
        </w:rPr>
        <w:t>，格式为</w:t>
      </w:r>
      <w:r w:rsidRPr="00257295">
        <w:rPr>
          <w:rFonts w:hint="eastAsia"/>
        </w:rPr>
        <w:t>namespace.attribute</w:t>
      </w:r>
      <w:r w:rsidRPr="00257295">
        <w:rPr>
          <w:rFonts w:hint="eastAsia"/>
        </w:rPr>
        <w:t>，每个键采用完全限定的形式。</w:t>
      </w:r>
    </w:p>
    <w:p w:rsidR="00EF44D9" w:rsidRPr="00257295" w:rsidRDefault="00EF44D9" w:rsidP="00312DE8">
      <w:pPr>
        <w:widowControl/>
        <w:spacing w:line="240" w:lineRule="auto"/>
        <w:ind w:left="480" w:firstLineChars="0" w:firstLine="360"/>
        <w:jc w:val="left"/>
      </w:pPr>
      <w:r w:rsidRPr="00257295">
        <w:rPr>
          <w:rFonts w:hint="eastAsia"/>
        </w:rPr>
        <w:t>扩展属性的值可以是任意字节的数组，访问的时候需要提供该数组的大小信息，且必须与设置的时候一致。</w:t>
      </w:r>
    </w:p>
    <w:p w:rsidR="00EF44D9" w:rsidRPr="00257295" w:rsidRDefault="00EF44D9" w:rsidP="00D734B9">
      <w:pPr>
        <w:pStyle w:val="ListParagraph"/>
        <w:numPr>
          <w:ilvl w:val="0"/>
          <w:numId w:val="39"/>
        </w:numPr>
        <w:ind w:firstLineChars="0"/>
      </w:pPr>
      <w:r w:rsidRPr="00257295">
        <w:rPr>
          <w:rFonts w:hint="eastAsia"/>
        </w:rPr>
        <w:t>常用的扩展属性</w:t>
      </w:r>
    </w:p>
    <w:p w:rsidR="00EF44D9" w:rsidRPr="00257295" w:rsidRDefault="00EF44D9" w:rsidP="00EF44D9">
      <w:pPr>
        <w:pStyle w:val="ListParagraph"/>
        <w:ind w:left="840" w:firstLineChars="0"/>
      </w:pPr>
      <w:r w:rsidRPr="00257295">
        <w:rPr>
          <w:rFonts w:hint="eastAsia"/>
        </w:rPr>
        <w:t>Linux</w:t>
      </w:r>
      <w:r w:rsidRPr="00257295">
        <w:rPr>
          <w:rFonts w:hint="eastAsia"/>
        </w:rPr>
        <w:t>定义的</w:t>
      </w:r>
      <w:r w:rsidRPr="00257295">
        <w:rPr>
          <w:rFonts w:hint="eastAsia"/>
        </w:rPr>
        <w:t>4</w:t>
      </w:r>
      <w:r w:rsidRPr="00257295">
        <w:rPr>
          <w:rFonts w:hint="eastAsia"/>
        </w:rPr>
        <w:t>种扩展属性命名空间</w:t>
      </w:r>
    </w:p>
    <w:p w:rsidR="00EF44D9" w:rsidRPr="00257295" w:rsidRDefault="00EF44D9" w:rsidP="00D734B9">
      <w:pPr>
        <w:pStyle w:val="ListParagraph"/>
        <w:numPr>
          <w:ilvl w:val="0"/>
          <w:numId w:val="40"/>
        </w:numPr>
        <w:ind w:firstLineChars="0"/>
      </w:pPr>
      <w:r w:rsidRPr="00257295">
        <w:rPr>
          <w:rFonts w:hint="eastAsia"/>
        </w:rPr>
        <w:t>system</w:t>
      </w:r>
    </w:p>
    <w:p w:rsidR="00EF44D9" w:rsidRPr="00257295" w:rsidRDefault="00EF44D9" w:rsidP="00EF44D9">
      <w:pPr>
        <w:pStyle w:val="ListParagraph"/>
        <w:ind w:left="1680" w:firstLineChars="0"/>
      </w:pPr>
      <w:r w:rsidRPr="00257295">
        <w:rPr>
          <w:rFonts w:hint="eastAsia"/>
        </w:rPr>
        <w:t>用于实现一些内核功能，例如访问控制表。</w:t>
      </w:r>
      <w:r w:rsidRPr="00257295">
        <w:rPr>
          <w:rFonts w:hint="eastAsia"/>
        </w:rPr>
        <w:t>system.posix_acl_access</w:t>
      </w:r>
      <w:r w:rsidRPr="00257295">
        <w:rPr>
          <w:rFonts w:hint="eastAsia"/>
        </w:rPr>
        <w:t>便是位于此用户空间的扩展属性，用户是否可以读取或写入这些属性取决于所使用的安全模块。</w:t>
      </w:r>
    </w:p>
    <w:p w:rsidR="00EF44D9" w:rsidRPr="00257295" w:rsidRDefault="00EF44D9" w:rsidP="00D734B9">
      <w:pPr>
        <w:pStyle w:val="ListParagraph"/>
        <w:numPr>
          <w:ilvl w:val="0"/>
          <w:numId w:val="40"/>
        </w:numPr>
        <w:ind w:firstLineChars="0"/>
      </w:pPr>
      <w:r w:rsidRPr="00257295">
        <w:rPr>
          <w:rFonts w:hint="eastAsia"/>
        </w:rPr>
        <w:t>security</w:t>
      </w:r>
    </w:p>
    <w:p w:rsidR="00EF44D9" w:rsidRPr="00257295" w:rsidRDefault="00EF44D9" w:rsidP="00EF44D9">
      <w:pPr>
        <w:pStyle w:val="ListParagraph"/>
        <w:ind w:left="1680" w:firstLineChars="0"/>
      </w:pPr>
      <w:r w:rsidRPr="00257295">
        <w:rPr>
          <w:rFonts w:hint="eastAsia"/>
        </w:rPr>
        <w:t>用于实现安全模块。</w:t>
      </w:r>
    </w:p>
    <w:p w:rsidR="00EF44D9" w:rsidRPr="00257295" w:rsidRDefault="00EF44D9" w:rsidP="00D734B9">
      <w:pPr>
        <w:pStyle w:val="ListParagraph"/>
        <w:numPr>
          <w:ilvl w:val="0"/>
          <w:numId w:val="40"/>
        </w:numPr>
        <w:ind w:firstLineChars="0"/>
      </w:pPr>
      <w:r w:rsidRPr="00257295">
        <w:rPr>
          <w:rFonts w:hint="eastAsia"/>
        </w:rPr>
        <w:t>trusted</w:t>
      </w:r>
    </w:p>
    <w:p w:rsidR="00EF44D9" w:rsidRPr="00257295" w:rsidRDefault="00EF44D9" w:rsidP="00EF44D9">
      <w:pPr>
        <w:pStyle w:val="ListParagraph"/>
        <w:ind w:left="1680" w:firstLineChars="0"/>
      </w:pPr>
      <w:r w:rsidRPr="00257295">
        <w:rPr>
          <w:rFonts w:hint="eastAsia"/>
        </w:rPr>
        <w:t>把受限制的信息存入用户空间。</w:t>
      </w:r>
    </w:p>
    <w:p w:rsidR="00EF44D9" w:rsidRPr="00257295" w:rsidRDefault="00EF44D9" w:rsidP="00D734B9">
      <w:pPr>
        <w:pStyle w:val="ListParagraph"/>
        <w:numPr>
          <w:ilvl w:val="0"/>
          <w:numId w:val="40"/>
        </w:numPr>
        <w:ind w:firstLineChars="0"/>
      </w:pPr>
      <w:r w:rsidRPr="00257295">
        <w:rPr>
          <w:rFonts w:hint="eastAsia"/>
        </w:rPr>
        <w:t>user</w:t>
      </w:r>
    </w:p>
    <w:p w:rsidR="00EF44D9" w:rsidRPr="00257295" w:rsidRDefault="00EF44D9" w:rsidP="00EF44D9">
      <w:pPr>
        <w:pStyle w:val="ListParagraph"/>
        <w:ind w:left="1620" w:firstLineChars="0"/>
      </w:pPr>
      <w:r w:rsidRPr="00257295">
        <w:rPr>
          <w:rFonts w:hint="eastAsia"/>
        </w:rPr>
        <w:t>一般进程所使用的标准命名空间，经过一般文件权限位来控制此命名空间的访问。</w:t>
      </w:r>
    </w:p>
    <w:p w:rsidR="00EF44D9" w:rsidRPr="00257295" w:rsidRDefault="00EF44D9" w:rsidP="00EF44D9">
      <w:pPr>
        <w:pStyle w:val="Heading3"/>
        <w:numPr>
          <w:ilvl w:val="2"/>
          <w:numId w:val="1"/>
        </w:numPr>
        <w:spacing w:before="163" w:after="163"/>
      </w:pPr>
      <w:bookmarkStart w:id="100" w:name="_Toc390712671"/>
      <w:r w:rsidRPr="00257295">
        <w:rPr>
          <w:rFonts w:hint="eastAsia"/>
        </w:rPr>
        <w:t>rootfs</w:t>
      </w:r>
      <w:r>
        <w:rPr>
          <w:rFonts w:hint="eastAsia"/>
        </w:rPr>
        <w:t>构造</w:t>
      </w:r>
      <w:bookmarkEnd w:id="100"/>
    </w:p>
    <w:p w:rsidR="00EF44D9" w:rsidRPr="00257295" w:rsidRDefault="00EF44D9" w:rsidP="00312DE8">
      <w:pPr>
        <w:ind w:firstLine="480"/>
      </w:pPr>
      <w:r>
        <w:rPr>
          <w:rFonts w:hint="eastAsia"/>
        </w:rPr>
        <w:t>构造</w:t>
      </w:r>
      <w:r w:rsidRPr="00257295">
        <w:rPr>
          <w:rFonts w:hint="eastAsia"/>
        </w:rPr>
        <w:t>rootfs</w:t>
      </w:r>
      <w:r w:rsidRPr="00257295">
        <w:rPr>
          <w:rFonts w:hint="eastAsia"/>
        </w:rPr>
        <w:t>的目的是构建一个最基本的目录树，用来挂载其他文件系统。</w:t>
      </w:r>
      <w:r w:rsidRPr="00257295">
        <w:rPr>
          <w:rFonts w:hint="eastAsia"/>
        </w:rPr>
        <w:t>rootfs</w:t>
      </w:r>
      <w:r w:rsidRPr="00257295">
        <w:rPr>
          <w:rFonts w:hint="eastAsia"/>
        </w:rPr>
        <w:t>只存在于内存，其初始化的过程类似挂载</w:t>
      </w:r>
      <w:r w:rsidRPr="00257295">
        <w:rPr>
          <w:rFonts w:hint="eastAsia"/>
        </w:rPr>
        <w:t>ramdisk</w:t>
      </w:r>
      <w:r w:rsidRPr="00257295">
        <w:rPr>
          <w:rFonts w:hint="eastAsia"/>
        </w:rPr>
        <w:t>文件系统的过程。</w:t>
      </w:r>
    </w:p>
    <w:p w:rsidR="00EF44D9" w:rsidRPr="00257295" w:rsidRDefault="00EF44D9" w:rsidP="00D734B9">
      <w:pPr>
        <w:pStyle w:val="ListParagraph"/>
        <w:numPr>
          <w:ilvl w:val="0"/>
          <w:numId w:val="49"/>
        </w:numPr>
        <w:ind w:firstLineChars="0"/>
      </w:pPr>
      <w:r w:rsidRPr="00257295">
        <w:rPr>
          <w:rFonts w:hint="eastAsia"/>
        </w:rPr>
        <w:t>rootfs</w:t>
      </w:r>
      <w:r w:rsidRPr="00257295">
        <w:rPr>
          <w:rFonts w:hint="eastAsia"/>
        </w:rPr>
        <w:t>文件系统的定义</w:t>
      </w:r>
    </w:p>
    <w:p w:rsidR="00EF44D9" w:rsidRPr="00257295" w:rsidRDefault="00EF44D9" w:rsidP="00312DE8">
      <w:pPr>
        <w:widowControl/>
        <w:spacing w:line="240" w:lineRule="auto"/>
        <w:ind w:left="480" w:firstLineChars="0" w:firstLine="360"/>
        <w:jc w:val="left"/>
      </w:pPr>
      <w:r w:rsidRPr="00257295">
        <w:rPr>
          <w:rFonts w:hint="eastAsia"/>
        </w:rPr>
        <w:t>rootfs</w:t>
      </w:r>
      <w:r w:rsidRPr="00257295">
        <w:rPr>
          <w:rFonts w:hint="eastAsia"/>
        </w:rPr>
        <w:t>本质是一种特殊的</w:t>
      </w:r>
      <w:r w:rsidRPr="00257295">
        <w:rPr>
          <w:rFonts w:hint="eastAsia"/>
        </w:rPr>
        <w:t>ramdisk</w:t>
      </w:r>
      <w:r w:rsidRPr="00257295">
        <w:rPr>
          <w:rFonts w:hint="eastAsia"/>
        </w:rPr>
        <w:t>文件系统，其</w:t>
      </w:r>
      <w:r w:rsidRPr="00257295">
        <w:rPr>
          <w:rFonts w:hint="eastAsia"/>
        </w:rPr>
        <w:t>VFS</w:t>
      </w:r>
      <w:r w:rsidRPr="00257295">
        <w:rPr>
          <w:rFonts w:hint="eastAsia"/>
        </w:rPr>
        <w:t>的驱动接口实现如下：</w:t>
      </w:r>
    </w:p>
    <w:p w:rsidR="00EF44D9" w:rsidRPr="00257295" w:rsidRDefault="00EF44D9" w:rsidP="00EF44D9">
      <w:pPr>
        <w:widowControl/>
        <w:spacing w:line="240" w:lineRule="auto"/>
        <w:ind w:left="360" w:firstLineChars="0" w:firstLine="480"/>
        <w:jc w:val="left"/>
      </w:pPr>
      <w:r w:rsidRPr="00257295">
        <w:rPr>
          <w:rFonts w:hint="eastAsia"/>
          <w:noProof/>
        </w:rPr>
        <w:lastRenderedPageBreak/>
        <w:drawing>
          <wp:inline distT="0" distB="0" distL="0" distR="0" wp14:anchorId="7317A15B" wp14:editId="6C961F0F">
            <wp:extent cx="3820058" cy="914528"/>
            <wp:effectExtent l="0" t="0" r="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98DA.tmp"/>
                    <pic:cNvPicPr/>
                  </pic:nvPicPr>
                  <pic:blipFill>
                    <a:blip r:embed="rId490">
                      <a:extLst>
                        <a:ext uri="{28A0092B-C50C-407E-A947-70E740481C1C}">
                          <a14:useLocalDpi xmlns:a14="http://schemas.microsoft.com/office/drawing/2010/main" val="0"/>
                        </a:ext>
                      </a:extLst>
                    </a:blip>
                    <a:stretch>
                      <a:fillRect/>
                    </a:stretch>
                  </pic:blipFill>
                  <pic:spPr>
                    <a:xfrm>
                      <a:off x="0" y="0"/>
                      <a:ext cx="3820058" cy="914528"/>
                    </a:xfrm>
                    <a:prstGeom prst="rect">
                      <a:avLst/>
                    </a:prstGeom>
                  </pic:spPr>
                </pic:pic>
              </a:graphicData>
            </a:graphic>
          </wp:inline>
        </w:drawing>
      </w:r>
    </w:p>
    <w:p w:rsidR="00EF44D9" w:rsidRPr="00257295" w:rsidRDefault="00EF44D9" w:rsidP="00EF44D9">
      <w:pPr>
        <w:widowControl/>
        <w:spacing w:line="240" w:lineRule="auto"/>
        <w:ind w:left="360" w:firstLineChars="0" w:firstLine="480"/>
        <w:jc w:val="left"/>
      </w:pPr>
      <w:r w:rsidRPr="00257295">
        <w:rPr>
          <w:rFonts w:hint="eastAsia"/>
          <w:noProof/>
        </w:rPr>
        <w:drawing>
          <wp:inline distT="0" distB="0" distL="0" distR="0" wp14:anchorId="56327E28" wp14:editId="6A1E9A2C">
            <wp:extent cx="4857750" cy="795666"/>
            <wp:effectExtent l="0" t="0" r="0" b="444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74B8.tmp"/>
                    <pic:cNvPicPr/>
                  </pic:nvPicPr>
                  <pic:blipFill>
                    <a:blip r:embed="rId491" cstate="email">
                      <a:extLst>
                        <a:ext uri="{28A0092B-C50C-407E-A947-70E740481C1C}">
                          <a14:useLocalDpi xmlns:a14="http://schemas.microsoft.com/office/drawing/2010/main" val="0"/>
                        </a:ext>
                      </a:extLst>
                    </a:blip>
                    <a:stretch>
                      <a:fillRect/>
                    </a:stretch>
                  </pic:blipFill>
                  <pic:spPr>
                    <a:xfrm>
                      <a:off x="0" y="0"/>
                      <a:ext cx="4858429" cy="795777"/>
                    </a:xfrm>
                    <a:prstGeom prst="rect">
                      <a:avLst/>
                    </a:prstGeom>
                  </pic:spPr>
                </pic:pic>
              </a:graphicData>
            </a:graphic>
          </wp:inline>
        </w:drawing>
      </w:r>
    </w:p>
    <w:p w:rsidR="00EF44D9" w:rsidRPr="00257295" w:rsidRDefault="00EF44D9" w:rsidP="00D734B9">
      <w:pPr>
        <w:pStyle w:val="ListParagraph"/>
        <w:numPr>
          <w:ilvl w:val="0"/>
          <w:numId w:val="49"/>
        </w:numPr>
        <w:ind w:firstLineChars="0"/>
      </w:pPr>
      <w:r w:rsidRPr="00257295">
        <w:rPr>
          <w:rFonts w:hint="eastAsia"/>
        </w:rPr>
        <w:t>将</w:t>
      </w:r>
      <w:r w:rsidRPr="00257295">
        <w:rPr>
          <w:rFonts w:hint="eastAsia"/>
        </w:rPr>
        <w:t>rootfs</w:t>
      </w:r>
      <w:r w:rsidRPr="00257295">
        <w:rPr>
          <w:rFonts w:hint="eastAsia"/>
        </w:rPr>
        <w:t>驱动注册到</w:t>
      </w:r>
      <w:r w:rsidRPr="00257295">
        <w:rPr>
          <w:rFonts w:hint="eastAsia"/>
        </w:rPr>
        <w:t>VFS</w:t>
      </w:r>
      <w:r w:rsidRPr="00257295">
        <w:rPr>
          <w:rFonts w:hint="eastAsia"/>
        </w:rPr>
        <w:t>中，实现</w:t>
      </w:r>
      <w:r w:rsidRPr="00257295">
        <w:rPr>
          <w:rFonts w:hint="eastAsia"/>
        </w:rPr>
        <w:t>VFS</w:t>
      </w:r>
      <w:r w:rsidRPr="00257295">
        <w:rPr>
          <w:rFonts w:hint="eastAsia"/>
        </w:rPr>
        <w:t>对</w:t>
      </w:r>
      <w:r w:rsidRPr="00257295">
        <w:rPr>
          <w:rFonts w:hint="eastAsia"/>
        </w:rPr>
        <w:t>rootfs</w:t>
      </w:r>
      <w:r w:rsidRPr="00257295">
        <w:rPr>
          <w:rFonts w:hint="eastAsia"/>
        </w:rPr>
        <w:t>的管理</w:t>
      </w:r>
    </w:p>
    <w:p w:rsidR="00EF44D9" w:rsidRPr="00257295" w:rsidRDefault="00EF44D9" w:rsidP="00EF44D9">
      <w:pPr>
        <w:widowControl/>
        <w:spacing w:line="240" w:lineRule="auto"/>
        <w:ind w:left="360" w:firstLineChars="0" w:firstLine="480"/>
        <w:jc w:val="left"/>
      </w:pPr>
      <w:r w:rsidRPr="00257295">
        <w:rPr>
          <w:rFonts w:hint="eastAsia"/>
          <w:noProof/>
        </w:rPr>
        <w:drawing>
          <wp:inline distT="0" distB="0" distL="0" distR="0" wp14:anchorId="330D7B6D" wp14:editId="2744DE97">
            <wp:extent cx="3943901" cy="2219635"/>
            <wp:effectExtent l="0" t="0" r="0" b="952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BF.tmp"/>
                    <pic:cNvPicPr/>
                  </pic:nvPicPr>
                  <pic:blipFill>
                    <a:blip r:embed="rId492">
                      <a:extLst>
                        <a:ext uri="{28A0092B-C50C-407E-A947-70E740481C1C}">
                          <a14:useLocalDpi xmlns:a14="http://schemas.microsoft.com/office/drawing/2010/main" val="0"/>
                        </a:ext>
                      </a:extLst>
                    </a:blip>
                    <a:stretch>
                      <a:fillRect/>
                    </a:stretch>
                  </pic:blipFill>
                  <pic:spPr>
                    <a:xfrm>
                      <a:off x="0" y="0"/>
                      <a:ext cx="3943901" cy="2219635"/>
                    </a:xfrm>
                    <a:prstGeom prst="rect">
                      <a:avLst/>
                    </a:prstGeom>
                  </pic:spPr>
                </pic:pic>
              </a:graphicData>
            </a:graphic>
          </wp:inline>
        </w:drawing>
      </w:r>
    </w:p>
    <w:p w:rsidR="00EF44D9" w:rsidRPr="00257295" w:rsidRDefault="00EF44D9" w:rsidP="00D734B9">
      <w:pPr>
        <w:pStyle w:val="ListParagraph"/>
        <w:numPr>
          <w:ilvl w:val="0"/>
          <w:numId w:val="49"/>
        </w:numPr>
        <w:ind w:firstLineChars="0"/>
      </w:pPr>
      <w:r w:rsidRPr="00257295">
        <w:rPr>
          <w:rFonts w:hint="eastAsia"/>
        </w:rPr>
        <w:t>rootfs</w:t>
      </w:r>
      <w:r w:rsidRPr="00257295">
        <w:rPr>
          <w:rFonts w:hint="eastAsia"/>
        </w:rPr>
        <w:t>初始化在</w:t>
      </w:r>
      <w:r w:rsidRPr="00257295">
        <w:rPr>
          <w:rFonts w:hint="eastAsia"/>
        </w:rPr>
        <w:t>mount</w:t>
      </w:r>
      <w:r w:rsidRPr="00257295">
        <w:rPr>
          <w:rFonts w:hint="eastAsia"/>
        </w:rPr>
        <w:t>初始化时开始执行。</w:t>
      </w:r>
    </w:p>
    <w:p w:rsidR="00EF44D9" w:rsidRPr="00257295" w:rsidRDefault="00EF44D9" w:rsidP="00EF44D9">
      <w:pPr>
        <w:widowControl/>
        <w:spacing w:line="240" w:lineRule="auto"/>
        <w:ind w:left="360" w:firstLineChars="0" w:firstLine="480"/>
        <w:jc w:val="left"/>
      </w:pPr>
      <w:r w:rsidRPr="00257295">
        <w:rPr>
          <w:rFonts w:hint="eastAsia"/>
          <w:noProof/>
        </w:rPr>
        <w:drawing>
          <wp:inline distT="0" distB="0" distL="0" distR="0" wp14:anchorId="181C001A" wp14:editId="053CB699">
            <wp:extent cx="2381583" cy="1086002"/>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2905.tmp"/>
                    <pic:cNvPicPr/>
                  </pic:nvPicPr>
                  <pic:blipFill>
                    <a:blip r:embed="rId493">
                      <a:extLst>
                        <a:ext uri="{28A0092B-C50C-407E-A947-70E740481C1C}">
                          <a14:useLocalDpi xmlns:a14="http://schemas.microsoft.com/office/drawing/2010/main" val="0"/>
                        </a:ext>
                      </a:extLst>
                    </a:blip>
                    <a:stretch>
                      <a:fillRect/>
                    </a:stretch>
                  </pic:blipFill>
                  <pic:spPr>
                    <a:xfrm>
                      <a:off x="0" y="0"/>
                      <a:ext cx="2381583" cy="1086002"/>
                    </a:xfrm>
                    <a:prstGeom prst="rect">
                      <a:avLst/>
                    </a:prstGeom>
                  </pic:spPr>
                </pic:pic>
              </a:graphicData>
            </a:graphic>
          </wp:inline>
        </w:drawing>
      </w:r>
    </w:p>
    <w:p w:rsidR="00EF44D9" w:rsidRPr="00257295" w:rsidRDefault="00EF44D9" w:rsidP="00EF44D9">
      <w:pPr>
        <w:widowControl/>
        <w:spacing w:line="240" w:lineRule="auto"/>
        <w:ind w:left="360" w:firstLineChars="0" w:firstLine="480"/>
        <w:jc w:val="left"/>
      </w:pPr>
      <w:r w:rsidRPr="00257295">
        <w:rPr>
          <w:rFonts w:hint="eastAsia"/>
          <w:noProof/>
        </w:rPr>
        <w:drawing>
          <wp:inline distT="0" distB="0" distL="0" distR="0" wp14:anchorId="0535B432" wp14:editId="784EA6DF">
            <wp:extent cx="2191056" cy="676369"/>
            <wp:effectExtent l="0" t="0" r="0" b="952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23E6.tmp"/>
                    <pic:cNvPicPr/>
                  </pic:nvPicPr>
                  <pic:blipFill>
                    <a:blip r:embed="rId494">
                      <a:extLst>
                        <a:ext uri="{28A0092B-C50C-407E-A947-70E740481C1C}">
                          <a14:useLocalDpi xmlns:a14="http://schemas.microsoft.com/office/drawing/2010/main" val="0"/>
                        </a:ext>
                      </a:extLst>
                    </a:blip>
                    <a:stretch>
                      <a:fillRect/>
                    </a:stretch>
                  </pic:blipFill>
                  <pic:spPr>
                    <a:xfrm>
                      <a:off x="0" y="0"/>
                      <a:ext cx="2191056" cy="676369"/>
                    </a:xfrm>
                    <a:prstGeom prst="rect">
                      <a:avLst/>
                    </a:prstGeom>
                  </pic:spPr>
                </pic:pic>
              </a:graphicData>
            </a:graphic>
          </wp:inline>
        </w:drawing>
      </w:r>
    </w:p>
    <w:p w:rsidR="00EF44D9" w:rsidRPr="00257295" w:rsidRDefault="00EF44D9" w:rsidP="00D734B9">
      <w:pPr>
        <w:pStyle w:val="ListParagraph"/>
        <w:numPr>
          <w:ilvl w:val="0"/>
          <w:numId w:val="49"/>
        </w:numPr>
        <w:ind w:firstLineChars="0"/>
      </w:pPr>
      <w:r w:rsidRPr="00257295">
        <w:rPr>
          <w:rFonts w:hint="eastAsia"/>
        </w:rPr>
        <w:t>挂载</w:t>
      </w:r>
      <w:r w:rsidRPr="00257295">
        <w:rPr>
          <w:rFonts w:hint="eastAsia"/>
        </w:rPr>
        <w:t>rootfs</w:t>
      </w:r>
      <w:r w:rsidRPr="00257295">
        <w:rPr>
          <w:rFonts w:hint="eastAsia"/>
        </w:rPr>
        <w:t>，即初始化</w:t>
      </w:r>
      <w:r w:rsidRPr="00257295">
        <w:rPr>
          <w:rFonts w:hint="eastAsia"/>
        </w:rPr>
        <w:t>mount</w:t>
      </w:r>
      <w:r w:rsidRPr="00257295">
        <w:rPr>
          <w:rFonts w:hint="eastAsia"/>
        </w:rPr>
        <w:t>的目录树</w:t>
      </w:r>
    </w:p>
    <w:p w:rsidR="00EF44D9" w:rsidRPr="00257295" w:rsidRDefault="00EF44D9" w:rsidP="00EF44D9">
      <w:pPr>
        <w:widowControl/>
        <w:spacing w:line="240" w:lineRule="auto"/>
        <w:ind w:left="360" w:firstLineChars="0" w:firstLine="480"/>
        <w:jc w:val="left"/>
      </w:pPr>
      <w:r w:rsidRPr="00257295">
        <w:rPr>
          <w:rFonts w:hint="eastAsia"/>
          <w:noProof/>
        </w:rPr>
        <w:drawing>
          <wp:inline distT="0" distB="0" distL="0" distR="0" wp14:anchorId="7C64A880" wp14:editId="3CA1417E">
            <wp:extent cx="4182059" cy="924054"/>
            <wp:effectExtent l="0" t="0" r="9525" b="952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C317.tmp"/>
                    <pic:cNvPicPr/>
                  </pic:nvPicPr>
                  <pic:blipFill>
                    <a:blip r:embed="rId495">
                      <a:extLst>
                        <a:ext uri="{28A0092B-C50C-407E-A947-70E740481C1C}">
                          <a14:useLocalDpi xmlns:a14="http://schemas.microsoft.com/office/drawing/2010/main" val="0"/>
                        </a:ext>
                      </a:extLst>
                    </a:blip>
                    <a:stretch>
                      <a:fillRect/>
                    </a:stretch>
                  </pic:blipFill>
                  <pic:spPr>
                    <a:xfrm>
                      <a:off x="0" y="0"/>
                      <a:ext cx="4182059" cy="924054"/>
                    </a:xfrm>
                    <a:prstGeom prst="rect">
                      <a:avLst/>
                    </a:prstGeom>
                  </pic:spPr>
                </pic:pic>
              </a:graphicData>
            </a:graphic>
          </wp:inline>
        </w:drawing>
      </w:r>
    </w:p>
    <w:p w:rsidR="00EF44D9" w:rsidRPr="00257295" w:rsidRDefault="00EF44D9" w:rsidP="00EF44D9">
      <w:pPr>
        <w:ind w:left="360" w:firstLineChars="0" w:firstLine="480"/>
      </w:pPr>
      <w:r w:rsidRPr="00257295">
        <w:rPr>
          <w:rFonts w:hint="eastAsia"/>
        </w:rPr>
        <w:t>查找</w:t>
      </w:r>
      <w:r w:rsidRPr="00257295">
        <w:rPr>
          <w:rFonts w:hint="eastAsia"/>
        </w:rPr>
        <w:t>rootfs</w:t>
      </w:r>
      <w:r w:rsidRPr="00257295">
        <w:rPr>
          <w:rFonts w:hint="eastAsia"/>
        </w:rPr>
        <w:t>对应的文件系统类型的实现</w:t>
      </w:r>
    </w:p>
    <w:p w:rsidR="00EF44D9" w:rsidRPr="00257295" w:rsidRDefault="00EF44D9" w:rsidP="00EF44D9">
      <w:pPr>
        <w:widowControl/>
        <w:spacing w:line="240" w:lineRule="auto"/>
        <w:ind w:left="420" w:firstLineChars="0" w:firstLine="420"/>
        <w:jc w:val="left"/>
      </w:pPr>
      <w:r w:rsidRPr="00257295">
        <w:rPr>
          <w:rFonts w:hint="eastAsia"/>
          <w:noProof/>
        </w:rPr>
        <w:lastRenderedPageBreak/>
        <w:drawing>
          <wp:inline distT="0" distB="0" distL="0" distR="0" wp14:anchorId="115A5685" wp14:editId="51B5D454">
            <wp:extent cx="4067743" cy="1200318"/>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4B59.tmp"/>
                    <pic:cNvPicPr/>
                  </pic:nvPicPr>
                  <pic:blipFill>
                    <a:blip r:embed="rId496">
                      <a:extLst>
                        <a:ext uri="{28A0092B-C50C-407E-A947-70E740481C1C}">
                          <a14:useLocalDpi xmlns:a14="http://schemas.microsoft.com/office/drawing/2010/main" val="0"/>
                        </a:ext>
                      </a:extLst>
                    </a:blip>
                    <a:stretch>
                      <a:fillRect/>
                    </a:stretch>
                  </pic:blipFill>
                  <pic:spPr>
                    <a:xfrm>
                      <a:off x="0" y="0"/>
                      <a:ext cx="4067743" cy="1200318"/>
                    </a:xfrm>
                    <a:prstGeom prst="rect">
                      <a:avLst/>
                    </a:prstGeom>
                  </pic:spPr>
                </pic:pic>
              </a:graphicData>
            </a:graphic>
          </wp:inline>
        </w:drawing>
      </w:r>
    </w:p>
    <w:p w:rsidR="00EF44D9" w:rsidRPr="00257295" w:rsidRDefault="00EF44D9" w:rsidP="00EF44D9">
      <w:pPr>
        <w:widowControl/>
        <w:spacing w:line="240" w:lineRule="auto"/>
        <w:ind w:left="420" w:firstLineChars="0" w:firstLine="420"/>
        <w:jc w:val="left"/>
      </w:pPr>
      <w:r w:rsidRPr="00257295">
        <w:rPr>
          <w:rFonts w:hint="eastAsia"/>
          <w:noProof/>
        </w:rPr>
        <w:drawing>
          <wp:inline distT="0" distB="0" distL="0" distR="0" wp14:anchorId="479F7434" wp14:editId="4B39D8FD">
            <wp:extent cx="3286584" cy="362001"/>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7853.tmp"/>
                    <pic:cNvPicPr/>
                  </pic:nvPicPr>
                  <pic:blipFill>
                    <a:blip r:embed="rId497">
                      <a:extLst>
                        <a:ext uri="{28A0092B-C50C-407E-A947-70E740481C1C}">
                          <a14:useLocalDpi xmlns:a14="http://schemas.microsoft.com/office/drawing/2010/main" val="0"/>
                        </a:ext>
                      </a:extLst>
                    </a:blip>
                    <a:stretch>
                      <a:fillRect/>
                    </a:stretch>
                  </pic:blipFill>
                  <pic:spPr>
                    <a:xfrm>
                      <a:off x="0" y="0"/>
                      <a:ext cx="3286584" cy="362001"/>
                    </a:xfrm>
                    <a:prstGeom prst="rect">
                      <a:avLst/>
                    </a:prstGeom>
                  </pic:spPr>
                </pic:pic>
              </a:graphicData>
            </a:graphic>
          </wp:inline>
        </w:drawing>
      </w:r>
    </w:p>
    <w:p w:rsidR="00EF44D9" w:rsidRPr="00257295" w:rsidRDefault="00EF44D9" w:rsidP="00EF44D9">
      <w:pPr>
        <w:widowControl/>
        <w:spacing w:line="240" w:lineRule="auto"/>
        <w:ind w:left="420" w:firstLineChars="0" w:firstLine="420"/>
        <w:jc w:val="left"/>
      </w:pPr>
      <w:r w:rsidRPr="00257295">
        <w:rPr>
          <w:rFonts w:hint="eastAsia"/>
          <w:noProof/>
        </w:rPr>
        <w:drawing>
          <wp:inline distT="0" distB="0" distL="0" distR="0" wp14:anchorId="0546438C" wp14:editId="7399F8F8">
            <wp:extent cx="4810125" cy="1165345"/>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6C44.tmp"/>
                    <pic:cNvPicPr/>
                  </pic:nvPicPr>
                  <pic:blipFill>
                    <a:blip r:embed="rId498" cstate="email">
                      <a:extLst>
                        <a:ext uri="{28A0092B-C50C-407E-A947-70E740481C1C}">
                          <a14:useLocalDpi xmlns:a14="http://schemas.microsoft.com/office/drawing/2010/main" val="0"/>
                        </a:ext>
                      </a:extLst>
                    </a:blip>
                    <a:stretch>
                      <a:fillRect/>
                    </a:stretch>
                  </pic:blipFill>
                  <pic:spPr>
                    <a:xfrm>
                      <a:off x="0" y="0"/>
                      <a:ext cx="4820959" cy="1167970"/>
                    </a:xfrm>
                    <a:prstGeom prst="rect">
                      <a:avLst/>
                    </a:prstGeom>
                  </pic:spPr>
                </pic:pic>
              </a:graphicData>
            </a:graphic>
          </wp:inline>
        </w:drawing>
      </w:r>
    </w:p>
    <w:p w:rsidR="00EF44D9" w:rsidRPr="00257295" w:rsidRDefault="00EF44D9" w:rsidP="00EF44D9">
      <w:pPr>
        <w:pStyle w:val="Heading3"/>
        <w:numPr>
          <w:ilvl w:val="2"/>
          <w:numId w:val="1"/>
        </w:numPr>
        <w:spacing w:before="163" w:after="163"/>
      </w:pPr>
      <w:bookmarkStart w:id="101" w:name="_Toc390712672"/>
      <w:r w:rsidRPr="00257295">
        <w:rPr>
          <w:rFonts w:hint="eastAsia"/>
        </w:rPr>
        <w:t>根设备的挂载流程</w:t>
      </w:r>
      <w:bookmarkEnd w:id="101"/>
    </w:p>
    <w:p w:rsidR="00EF44D9" w:rsidRPr="00257295" w:rsidRDefault="00EF44D9" w:rsidP="00EF44D9">
      <w:pPr>
        <w:ind w:left="240" w:firstLineChars="100" w:firstLine="240"/>
      </w:pPr>
      <w:r w:rsidRPr="00257295">
        <w:rPr>
          <w:rFonts w:hint="eastAsia"/>
        </w:rPr>
        <w:t>系统系统后会根据根设备的类型将根设备挂载到</w:t>
      </w:r>
      <w:r w:rsidRPr="00257295">
        <w:rPr>
          <w:rFonts w:hint="eastAsia"/>
        </w:rPr>
        <w:t>rootfs</w:t>
      </w:r>
      <w:r w:rsidRPr="00257295">
        <w:rPr>
          <w:rFonts w:hint="eastAsia"/>
        </w:rPr>
        <w:t>的根目录下。</w:t>
      </w:r>
    </w:p>
    <w:p w:rsidR="00EF44D9" w:rsidRPr="00257295" w:rsidRDefault="00EF44D9" w:rsidP="00D734B9">
      <w:pPr>
        <w:pStyle w:val="ListParagraph"/>
        <w:numPr>
          <w:ilvl w:val="0"/>
          <w:numId w:val="50"/>
        </w:numPr>
        <w:ind w:firstLineChars="0"/>
      </w:pPr>
      <w:r w:rsidRPr="00257295">
        <w:rPr>
          <w:rFonts w:hint="eastAsia"/>
        </w:rPr>
        <w:t>根设备的文件系统类型识别</w:t>
      </w:r>
    </w:p>
    <w:p w:rsidR="00EF44D9" w:rsidRPr="00257295" w:rsidRDefault="00EF44D9" w:rsidP="00312DE8">
      <w:pPr>
        <w:widowControl/>
        <w:spacing w:line="240" w:lineRule="auto"/>
        <w:ind w:left="480" w:firstLineChars="0" w:firstLine="360"/>
        <w:jc w:val="left"/>
      </w:pPr>
      <w:r w:rsidRPr="00257295">
        <w:rPr>
          <w:rFonts w:hint="eastAsia"/>
        </w:rPr>
        <w:t>系统启动后，会通过内核的参数行解析</w:t>
      </w:r>
      <w:r w:rsidRPr="00257295">
        <w:rPr>
          <w:rFonts w:hint="eastAsia"/>
        </w:rPr>
        <w:t>rootfstype</w:t>
      </w:r>
      <w:r w:rsidRPr="00257295">
        <w:rPr>
          <w:rFonts w:hint="eastAsia"/>
        </w:rPr>
        <w:t>的值，并作相应处理。</w:t>
      </w:r>
    </w:p>
    <w:p w:rsidR="00EF44D9" w:rsidRPr="00257295" w:rsidRDefault="00EF44D9" w:rsidP="00312DE8">
      <w:pPr>
        <w:widowControl/>
        <w:spacing w:line="240" w:lineRule="auto"/>
        <w:ind w:left="480" w:firstLineChars="0" w:firstLine="360"/>
        <w:jc w:val="left"/>
      </w:pPr>
      <w:r w:rsidRPr="00257295">
        <w:rPr>
          <w:rFonts w:hint="eastAsia"/>
        </w:rPr>
        <w:t>rootfstype</w:t>
      </w:r>
      <w:r w:rsidRPr="00257295">
        <w:rPr>
          <w:rFonts w:hint="eastAsia"/>
        </w:rPr>
        <w:t>的解析函数定义如下，该函数在内核参数解析时会被调用并传入参数行</w:t>
      </w:r>
      <w:r w:rsidRPr="00257295">
        <w:rPr>
          <w:rFonts w:hint="eastAsia"/>
        </w:rPr>
        <w:t>rootfstype=</w:t>
      </w:r>
      <w:r w:rsidRPr="00257295">
        <w:rPr>
          <w:rFonts w:hint="eastAsia"/>
        </w:rPr>
        <w:t>后面紧跟的字符串，即文件系统类型名称，其他</w:t>
      </w:r>
      <w:r w:rsidRPr="00257295">
        <w:rPr>
          <w:rFonts w:hint="eastAsia"/>
        </w:rPr>
        <w:t>tootflags</w:t>
      </w:r>
      <w:r w:rsidRPr="00257295">
        <w:rPr>
          <w:rFonts w:hint="eastAsia"/>
        </w:rPr>
        <w:t>类似。</w:t>
      </w:r>
    </w:p>
    <w:p w:rsidR="00EF44D9" w:rsidRPr="00257295" w:rsidRDefault="00EF44D9" w:rsidP="00EF44D9">
      <w:pPr>
        <w:widowControl/>
        <w:spacing w:line="240" w:lineRule="auto"/>
        <w:ind w:left="420" w:firstLineChars="0" w:firstLine="420"/>
        <w:jc w:val="left"/>
      </w:pPr>
      <w:r w:rsidRPr="00257295">
        <w:rPr>
          <w:rFonts w:hint="eastAsia"/>
          <w:noProof/>
        </w:rPr>
        <w:drawing>
          <wp:inline distT="0" distB="0" distL="0" distR="0" wp14:anchorId="74F13B40" wp14:editId="657AFB83">
            <wp:extent cx="3143689" cy="628738"/>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9D85.tmp"/>
                    <pic:cNvPicPr/>
                  </pic:nvPicPr>
                  <pic:blipFill>
                    <a:blip r:embed="rId499">
                      <a:extLst>
                        <a:ext uri="{28A0092B-C50C-407E-A947-70E740481C1C}">
                          <a14:useLocalDpi xmlns:a14="http://schemas.microsoft.com/office/drawing/2010/main" val="0"/>
                        </a:ext>
                      </a:extLst>
                    </a:blip>
                    <a:stretch>
                      <a:fillRect/>
                    </a:stretch>
                  </pic:blipFill>
                  <pic:spPr>
                    <a:xfrm>
                      <a:off x="0" y="0"/>
                      <a:ext cx="3143689" cy="628738"/>
                    </a:xfrm>
                    <a:prstGeom prst="rect">
                      <a:avLst/>
                    </a:prstGeom>
                  </pic:spPr>
                </pic:pic>
              </a:graphicData>
            </a:graphic>
          </wp:inline>
        </w:drawing>
      </w:r>
    </w:p>
    <w:p w:rsidR="00EF44D9" w:rsidRPr="00257295" w:rsidRDefault="00EF44D9" w:rsidP="00EF44D9">
      <w:pPr>
        <w:widowControl/>
        <w:spacing w:line="240" w:lineRule="auto"/>
        <w:ind w:left="420" w:firstLineChars="0" w:firstLine="420"/>
        <w:jc w:val="left"/>
      </w:pPr>
      <w:r w:rsidRPr="00257295">
        <w:rPr>
          <w:rFonts w:hint="eastAsia"/>
          <w:noProof/>
        </w:rPr>
        <w:drawing>
          <wp:inline distT="0" distB="0" distL="0" distR="0" wp14:anchorId="3A0FB4C5" wp14:editId="0796BDCA">
            <wp:extent cx="3419953" cy="1057423"/>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F566.tmp"/>
                    <pic:cNvPicPr/>
                  </pic:nvPicPr>
                  <pic:blipFill>
                    <a:blip r:embed="rId500">
                      <a:extLst>
                        <a:ext uri="{28A0092B-C50C-407E-A947-70E740481C1C}">
                          <a14:useLocalDpi xmlns:a14="http://schemas.microsoft.com/office/drawing/2010/main" val="0"/>
                        </a:ext>
                      </a:extLst>
                    </a:blip>
                    <a:stretch>
                      <a:fillRect/>
                    </a:stretch>
                  </pic:blipFill>
                  <pic:spPr>
                    <a:xfrm>
                      <a:off x="0" y="0"/>
                      <a:ext cx="3419953" cy="1057423"/>
                    </a:xfrm>
                    <a:prstGeom prst="rect">
                      <a:avLst/>
                    </a:prstGeom>
                  </pic:spPr>
                </pic:pic>
              </a:graphicData>
            </a:graphic>
          </wp:inline>
        </w:drawing>
      </w:r>
    </w:p>
    <w:p w:rsidR="00EF44D9" w:rsidRPr="00257295" w:rsidRDefault="00EF44D9" w:rsidP="00D734B9">
      <w:pPr>
        <w:pStyle w:val="ListParagraph"/>
        <w:numPr>
          <w:ilvl w:val="0"/>
          <w:numId w:val="50"/>
        </w:numPr>
        <w:ind w:firstLineChars="0"/>
      </w:pPr>
      <w:r w:rsidRPr="00257295">
        <w:rPr>
          <w:rFonts w:hint="eastAsia"/>
        </w:rPr>
        <w:t>根设备类型识别</w:t>
      </w:r>
    </w:p>
    <w:p w:rsidR="00EF44D9" w:rsidRPr="00257295" w:rsidRDefault="00EF44D9" w:rsidP="00312DE8">
      <w:pPr>
        <w:widowControl/>
        <w:spacing w:line="240" w:lineRule="auto"/>
        <w:ind w:left="480" w:firstLineChars="0" w:firstLine="360"/>
        <w:jc w:val="left"/>
      </w:pPr>
      <w:r w:rsidRPr="00257295">
        <w:rPr>
          <w:rFonts w:hint="eastAsia"/>
        </w:rPr>
        <w:t>根设备类型即内核参数行“</w:t>
      </w:r>
      <w:r w:rsidRPr="00257295">
        <w:rPr>
          <w:rFonts w:hint="eastAsia"/>
        </w:rPr>
        <w:t>root=</w:t>
      </w:r>
      <w:r w:rsidRPr="00257295">
        <w:rPr>
          <w:rFonts w:hint="eastAsia"/>
        </w:rPr>
        <w:t>”对应的值，其解析函数定义如下，该函数在内核参数解析时会被调用并传入参数行</w:t>
      </w:r>
      <w:r w:rsidRPr="00257295">
        <w:rPr>
          <w:rFonts w:hint="eastAsia"/>
        </w:rPr>
        <w:t>rootfstype=</w:t>
      </w:r>
      <w:r w:rsidRPr="00257295">
        <w:rPr>
          <w:rFonts w:hint="eastAsia"/>
        </w:rPr>
        <w:t>后面紧跟的字符串，即</w:t>
      </w:r>
      <w:r w:rsidRPr="00257295">
        <w:rPr>
          <w:rFonts w:hint="eastAsia"/>
        </w:rPr>
        <w:t>rootfs</w:t>
      </w:r>
      <w:r w:rsidRPr="00257295">
        <w:rPr>
          <w:rFonts w:hint="eastAsia"/>
        </w:rPr>
        <w:t>的设备类型名称。</w:t>
      </w:r>
    </w:p>
    <w:p w:rsidR="00EF44D9" w:rsidRPr="00257295" w:rsidRDefault="00EF44D9" w:rsidP="00EF44D9">
      <w:pPr>
        <w:widowControl/>
        <w:spacing w:line="240" w:lineRule="auto"/>
        <w:ind w:left="420" w:firstLineChars="0" w:firstLine="420"/>
        <w:jc w:val="left"/>
      </w:pPr>
      <w:r w:rsidRPr="00257295">
        <w:rPr>
          <w:rFonts w:hint="eastAsia"/>
          <w:noProof/>
        </w:rPr>
        <w:lastRenderedPageBreak/>
        <w:drawing>
          <wp:inline distT="0" distB="0" distL="0" distR="0" wp14:anchorId="3CFBA827" wp14:editId="1D6EBBBC">
            <wp:extent cx="4371975" cy="1148646"/>
            <wp:effectExtent l="0" t="0" r="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B6C7.tmp"/>
                    <pic:cNvPicPr/>
                  </pic:nvPicPr>
                  <pic:blipFill>
                    <a:blip r:embed="rId501" cstate="email">
                      <a:extLst>
                        <a:ext uri="{28A0092B-C50C-407E-A947-70E740481C1C}">
                          <a14:useLocalDpi xmlns:a14="http://schemas.microsoft.com/office/drawing/2010/main" val="0"/>
                        </a:ext>
                      </a:extLst>
                    </a:blip>
                    <a:stretch>
                      <a:fillRect/>
                    </a:stretch>
                  </pic:blipFill>
                  <pic:spPr>
                    <a:xfrm>
                      <a:off x="0" y="0"/>
                      <a:ext cx="4372587" cy="1148807"/>
                    </a:xfrm>
                    <a:prstGeom prst="rect">
                      <a:avLst/>
                    </a:prstGeom>
                  </pic:spPr>
                </pic:pic>
              </a:graphicData>
            </a:graphic>
          </wp:inline>
        </w:drawing>
      </w:r>
    </w:p>
    <w:p w:rsidR="00EF44D9" w:rsidRPr="00257295" w:rsidRDefault="00EF44D9" w:rsidP="00D734B9">
      <w:pPr>
        <w:pStyle w:val="ListParagraph"/>
        <w:numPr>
          <w:ilvl w:val="0"/>
          <w:numId w:val="50"/>
        </w:numPr>
        <w:ind w:firstLineChars="0"/>
      </w:pPr>
      <w:r w:rsidRPr="00257295">
        <w:rPr>
          <w:rFonts w:hint="eastAsia"/>
        </w:rPr>
        <w:t>挂载到</w:t>
      </w:r>
      <w:r w:rsidRPr="00257295">
        <w:rPr>
          <w:rFonts w:hint="eastAsia"/>
        </w:rPr>
        <w:t>rootfs</w:t>
      </w:r>
    </w:p>
    <w:p w:rsidR="00EF44D9" w:rsidRPr="00257295" w:rsidRDefault="00EF44D9" w:rsidP="00EF44D9">
      <w:pPr>
        <w:widowControl/>
        <w:spacing w:line="240" w:lineRule="auto"/>
        <w:ind w:left="420" w:firstLineChars="0" w:firstLine="420"/>
        <w:jc w:val="left"/>
      </w:pPr>
      <w:r w:rsidRPr="00257295">
        <w:rPr>
          <w:rFonts w:hint="eastAsia"/>
          <w:noProof/>
        </w:rPr>
        <w:drawing>
          <wp:inline distT="0" distB="0" distL="0" distR="0" wp14:anchorId="3C24CD6D" wp14:editId="6AE995ED">
            <wp:extent cx="3305637" cy="628738"/>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3B8B.tmp"/>
                    <pic:cNvPicPr/>
                  </pic:nvPicPr>
                  <pic:blipFill>
                    <a:blip r:embed="rId502">
                      <a:extLst>
                        <a:ext uri="{28A0092B-C50C-407E-A947-70E740481C1C}">
                          <a14:useLocalDpi xmlns:a14="http://schemas.microsoft.com/office/drawing/2010/main" val="0"/>
                        </a:ext>
                      </a:extLst>
                    </a:blip>
                    <a:stretch>
                      <a:fillRect/>
                    </a:stretch>
                  </pic:blipFill>
                  <pic:spPr>
                    <a:xfrm>
                      <a:off x="0" y="0"/>
                      <a:ext cx="3305637" cy="628738"/>
                    </a:xfrm>
                    <a:prstGeom prst="rect">
                      <a:avLst/>
                    </a:prstGeom>
                  </pic:spPr>
                </pic:pic>
              </a:graphicData>
            </a:graphic>
          </wp:inline>
        </w:drawing>
      </w:r>
    </w:p>
    <w:p w:rsidR="00EF44D9" w:rsidRPr="00257295" w:rsidRDefault="00EF44D9" w:rsidP="00EF44D9">
      <w:pPr>
        <w:widowControl/>
        <w:spacing w:line="240" w:lineRule="auto"/>
        <w:ind w:left="420" w:firstLineChars="0" w:firstLine="420"/>
        <w:jc w:val="left"/>
      </w:pPr>
      <w:r w:rsidRPr="00257295">
        <w:rPr>
          <w:rFonts w:hint="eastAsia"/>
          <w:noProof/>
        </w:rPr>
        <w:drawing>
          <wp:inline distT="0" distB="0" distL="0" distR="0" wp14:anchorId="1E29A24E" wp14:editId="3E4451E5">
            <wp:extent cx="5353050" cy="689532"/>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E3EC.tmp"/>
                    <pic:cNvPicPr/>
                  </pic:nvPicPr>
                  <pic:blipFill>
                    <a:blip r:embed="rId503" cstate="email">
                      <a:extLst>
                        <a:ext uri="{28A0092B-C50C-407E-A947-70E740481C1C}">
                          <a14:useLocalDpi xmlns:a14="http://schemas.microsoft.com/office/drawing/2010/main" val="0"/>
                        </a:ext>
                      </a:extLst>
                    </a:blip>
                    <a:stretch>
                      <a:fillRect/>
                    </a:stretch>
                  </pic:blipFill>
                  <pic:spPr>
                    <a:xfrm>
                      <a:off x="0" y="0"/>
                      <a:ext cx="5355382" cy="689832"/>
                    </a:xfrm>
                    <a:prstGeom prst="rect">
                      <a:avLst/>
                    </a:prstGeom>
                  </pic:spPr>
                </pic:pic>
              </a:graphicData>
            </a:graphic>
          </wp:inline>
        </w:drawing>
      </w:r>
    </w:p>
    <w:p w:rsidR="00EF44D9" w:rsidRPr="00257295" w:rsidRDefault="00EF44D9" w:rsidP="00EF44D9">
      <w:pPr>
        <w:widowControl/>
        <w:spacing w:line="240" w:lineRule="auto"/>
        <w:ind w:left="420" w:firstLineChars="0" w:firstLine="420"/>
        <w:jc w:val="left"/>
      </w:pPr>
      <w:r w:rsidRPr="00257295">
        <w:rPr>
          <w:rFonts w:hint="eastAsia"/>
          <w:noProof/>
        </w:rPr>
        <w:drawing>
          <wp:inline distT="0" distB="0" distL="0" distR="0" wp14:anchorId="5E068393" wp14:editId="3AF27FE2">
            <wp:extent cx="5420482" cy="1057423"/>
            <wp:effectExtent l="0" t="0" r="0"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EA81.tmp"/>
                    <pic:cNvPicPr/>
                  </pic:nvPicPr>
                  <pic:blipFill>
                    <a:blip r:embed="rId504">
                      <a:extLst>
                        <a:ext uri="{28A0092B-C50C-407E-A947-70E740481C1C}">
                          <a14:useLocalDpi xmlns:a14="http://schemas.microsoft.com/office/drawing/2010/main" val="0"/>
                        </a:ext>
                      </a:extLst>
                    </a:blip>
                    <a:stretch>
                      <a:fillRect/>
                    </a:stretch>
                  </pic:blipFill>
                  <pic:spPr>
                    <a:xfrm>
                      <a:off x="0" y="0"/>
                      <a:ext cx="5420482" cy="1057423"/>
                    </a:xfrm>
                    <a:prstGeom prst="rect">
                      <a:avLst/>
                    </a:prstGeom>
                  </pic:spPr>
                </pic:pic>
              </a:graphicData>
            </a:graphic>
          </wp:inline>
        </w:drawing>
      </w:r>
    </w:p>
    <w:p w:rsidR="00EF44D9" w:rsidRPr="00257295" w:rsidRDefault="00EF44D9" w:rsidP="00EF44D9">
      <w:pPr>
        <w:widowControl/>
        <w:spacing w:line="240" w:lineRule="auto"/>
        <w:ind w:left="420" w:firstLineChars="0" w:firstLine="420"/>
        <w:jc w:val="left"/>
      </w:pPr>
      <w:r w:rsidRPr="00257295">
        <w:rPr>
          <w:rFonts w:hint="eastAsia"/>
          <w:noProof/>
        </w:rPr>
        <w:drawing>
          <wp:inline distT="0" distB="0" distL="0" distR="0" wp14:anchorId="0420E702" wp14:editId="7D4AEC66">
            <wp:extent cx="5268061" cy="809738"/>
            <wp:effectExtent l="0" t="0" r="8890" b="952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C373.tmp"/>
                    <pic:cNvPicPr/>
                  </pic:nvPicPr>
                  <pic:blipFill>
                    <a:blip r:embed="rId505">
                      <a:extLst>
                        <a:ext uri="{28A0092B-C50C-407E-A947-70E740481C1C}">
                          <a14:useLocalDpi xmlns:a14="http://schemas.microsoft.com/office/drawing/2010/main" val="0"/>
                        </a:ext>
                      </a:extLst>
                    </a:blip>
                    <a:stretch>
                      <a:fillRect/>
                    </a:stretch>
                  </pic:blipFill>
                  <pic:spPr>
                    <a:xfrm>
                      <a:off x="0" y="0"/>
                      <a:ext cx="5268061" cy="809738"/>
                    </a:xfrm>
                    <a:prstGeom prst="rect">
                      <a:avLst/>
                    </a:prstGeom>
                  </pic:spPr>
                </pic:pic>
              </a:graphicData>
            </a:graphic>
          </wp:inline>
        </w:drawing>
      </w:r>
    </w:p>
    <w:p w:rsidR="00EF44D9" w:rsidRPr="00257295" w:rsidRDefault="00EF44D9" w:rsidP="00EF44D9">
      <w:pPr>
        <w:widowControl/>
        <w:spacing w:line="240" w:lineRule="auto"/>
        <w:ind w:left="420" w:firstLineChars="0" w:firstLine="420"/>
        <w:jc w:val="left"/>
      </w:pPr>
    </w:p>
    <w:p w:rsidR="00EF44D9" w:rsidRPr="00257295" w:rsidRDefault="00EF44D9" w:rsidP="00EF44D9">
      <w:pPr>
        <w:widowControl/>
        <w:spacing w:line="240" w:lineRule="auto"/>
        <w:ind w:left="420" w:firstLineChars="0" w:firstLine="420"/>
        <w:jc w:val="left"/>
      </w:pPr>
      <w:r w:rsidRPr="00257295">
        <w:rPr>
          <w:noProof/>
        </w:rPr>
        <w:drawing>
          <wp:inline distT="0" distB="0" distL="0" distR="0" wp14:anchorId="3E5BF97E" wp14:editId="697F3B1A">
            <wp:extent cx="1343213" cy="352474"/>
            <wp:effectExtent l="0" t="0" r="9525"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9DC8.tmp"/>
                    <pic:cNvPicPr/>
                  </pic:nvPicPr>
                  <pic:blipFill>
                    <a:blip r:embed="rId506">
                      <a:extLst>
                        <a:ext uri="{28A0092B-C50C-407E-A947-70E740481C1C}">
                          <a14:useLocalDpi xmlns:a14="http://schemas.microsoft.com/office/drawing/2010/main" val="0"/>
                        </a:ext>
                      </a:extLst>
                    </a:blip>
                    <a:stretch>
                      <a:fillRect/>
                    </a:stretch>
                  </pic:blipFill>
                  <pic:spPr>
                    <a:xfrm>
                      <a:off x="0" y="0"/>
                      <a:ext cx="1343213" cy="352474"/>
                    </a:xfrm>
                    <a:prstGeom prst="rect">
                      <a:avLst/>
                    </a:prstGeom>
                  </pic:spPr>
                </pic:pic>
              </a:graphicData>
            </a:graphic>
          </wp:inline>
        </w:drawing>
      </w:r>
    </w:p>
    <w:p w:rsidR="00EF44D9" w:rsidRPr="00257295" w:rsidRDefault="00EF44D9" w:rsidP="00EF44D9">
      <w:pPr>
        <w:widowControl/>
        <w:spacing w:line="240" w:lineRule="auto"/>
        <w:ind w:left="420" w:firstLineChars="0" w:firstLine="420"/>
        <w:jc w:val="left"/>
      </w:pPr>
      <w:r w:rsidRPr="00257295">
        <w:rPr>
          <w:noProof/>
        </w:rPr>
        <w:drawing>
          <wp:inline distT="0" distB="0" distL="0" distR="0" wp14:anchorId="510B369A" wp14:editId="363A89D6">
            <wp:extent cx="5639587" cy="1619476"/>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F1E1.tmp"/>
                    <pic:cNvPicPr/>
                  </pic:nvPicPr>
                  <pic:blipFill>
                    <a:blip r:embed="rId507">
                      <a:extLst>
                        <a:ext uri="{28A0092B-C50C-407E-A947-70E740481C1C}">
                          <a14:useLocalDpi xmlns:a14="http://schemas.microsoft.com/office/drawing/2010/main" val="0"/>
                        </a:ext>
                      </a:extLst>
                    </a:blip>
                    <a:stretch>
                      <a:fillRect/>
                    </a:stretch>
                  </pic:blipFill>
                  <pic:spPr>
                    <a:xfrm>
                      <a:off x="0" y="0"/>
                      <a:ext cx="5639587" cy="1619476"/>
                    </a:xfrm>
                    <a:prstGeom prst="rect">
                      <a:avLst/>
                    </a:prstGeom>
                  </pic:spPr>
                </pic:pic>
              </a:graphicData>
            </a:graphic>
          </wp:inline>
        </w:drawing>
      </w:r>
    </w:p>
    <w:p w:rsidR="00EF44D9" w:rsidRPr="00257295" w:rsidRDefault="00EF44D9" w:rsidP="00EF44D9">
      <w:pPr>
        <w:widowControl/>
        <w:spacing w:line="240" w:lineRule="auto"/>
        <w:ind w:left="420" w:firstLineChars="0" w:firstLine="420"/>
        <w:jc w:val="left"/>
      </w:pPr>
    </w:p>
    <w:p w:rsidR="00EF44D9" w:rsidRPr="00257295" w:rsidRDefault="00EF44D9" w:rsidP="00EF44D9">
      <w:pPr>
        <w:pStyle w:val="Heading3"/>
        <w:numPr>
          <w:ilvl w:val="2"/>
          <w:numId w:val="1"/>
        </w:numPr>
        <w:spacing w:before="163" w:after="163"/>
      </w:pPr>
      <w:bookmarkStart w:id="102" w:name="_Toc390712673"/>
      <w:r w:rsidRPr="00257295">
        <w:rPr>
          <w:rFonts w:hint="eastAsia"/>
        </w:rPr>
        <w:lastRenderedPageBreak/>
        <w:t>mount</w:t>
      </w:r>
      <w:r w:rsidRPr="00257295">
        <w:rPr>
          <w:rFonts w:hint="eastAsia"/>
        </w:rPr>
        <w:t>流程</w:t>
      </w:r>
      <w:bookmarkEnd w:id="102"/>
    </w:p>
    <w:p w:rsidR="00EF44D9" w:rsidRPr="00257295" w:rsidRDefault="00EF44D9" w:rsidP="00D734B9">
      <w:pPr>
        <w:pStyle w:val="ListParagraph"/>
        <w:numPr>
          <w:ilvl w:val="0"/>
          <w:numId w:val="51"/>
        </w:numPr>
        <w:ind w:firstLineChars="0"/>
      </w:pPr>
      <w:r w:rsidRPr="00257295">
        <w:rPr>
          <w:rFonts w:hint="eastAsia"/>
        </w:rPr>
        <w:t>mount</w:t>
      </w:r>
      <w:r w:rsidRPr="00257295">
        <w:rPr>
          <w:rFonts w:hint="eastAsia"/>
        </w:rPr>
        <w:t>的系统调用定义</w:t>
      </w:r>
    </w:p>
    <w:p w:rsidR="00EF44D9" w:rsidRPr="00257295" w:rsidRDefault="00EF44D9" w:rsidP="00EF44D9">
      <w:pPr>
        <w:widowControl/>
        <w:spacing w:line="240" w:lineRule="auto"/>
        <w:ind w:left="360" w:firstLineChars="0" w:firstLine="480"/>
        <w:jc w:val="left"/>
      </w:pPr>
      <w:r w:rsidRPr="00257295">
        <w:rPr>
          <w:noProof/>
        </w:rPr>
        <w:drawing>
          <wp:inline distT="0" distB="0" distL="0" distR="0" wp14:anchorId="7EC6B30D" wp14:editId="27CFF189">
            <wp:extent cx="4813201" cy="3438525"/>
            <wp:effectExtent l="0" t="0" r="6985"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1E62.tmp"/>
                    <pic:cNvPicPr/>
                  </pic:nvPicPr>
                  <pic:blipFill>
                    <a:blip r:embed="rId508" cstate="email">
                      <a:extLst>
                        <a:ext uri="{28A0092B-C50C-407E-A947-70E740481C1C}">
                          <a14:useLocalDpi xmlns:a14="http://schemas.microsoft.com/office/drawing/2010/main" val="0"/>
                        </a:ext>
                      </a:extLst>
                    </a:blip>
                    <a:stretch>
                      <a:fillRect/>
                    </a:stretch>
                  </pic:blipFill>
                  <pic:spPr>
                    <a:xfrm>
                      <a:off x="0" y="0"/>
                      <a:ext cx="4817607" cy="3441672"/>
                    </a:xfrm>
                    <a:prstGeom prst="rect">
                      <a:avLst/>
                    </a:prstGeom>
                  </pic:spPr>
                </pic:pic>
              </a:graphicData>
            </a:graphic>
          </wp:inline>
        </w:drawing>
      </w:r>
    </w:p>
    <w:p w:rsidR="00EF44D9" w:rsidRPr="00257295" w:rsidRDefault="00EF44D9" w:rsidP="00D734B9">
      <w:pPr>
        <w:pStyle w:val="ListParagraph"/>
        <w:numPr>
          <w:ilvl w:val="0"/>
          <w:numId w:val="51"/>
        </w:numPr>
        <w:ind w:firstLineChars="0"/>
      </w:pPr>
      <w:r w:rsidRPr="00257295">
        <w:rPr>
          <w:rFonts w:hint="eastAsia"/>
        </w:rPr>
        <w:t>如果挂载点</w:t>
      </w:r>
      <w:r>
        <w:rPr>
          <w:rFonts w:hint="eastAsia"/>
        </w:rPr>
        <w:t>之前</w:t>
      </w:r>
      <w:r w:rsidRPr="00257295">
        <w:rPr>
          <w:rFonts w:hint="eastAsia"/>
        </w:rPr>
        <w:t>没有挂载</w:t>
      </w:r>
      <w:r>
        <w:rPr>
          <w:rFonts w:hint="eastAsia"/>
        </w:rPr>
        <w:t>过</w:t>
      </w:r>
      <w:r w:rsidRPr="00257295">
        <w:rPr>
          <w:rFonts w:hint="eastAsia"/>
        </w:rPr>
        <w:t>任何设备，则将设备挂载到挂载点</w:t>
      </w:r>
    </w:p>
    <w:p w:rsidR="00EF44D9" w:rsidRPr="00257295" w:rsidRDefault="00EF44D9" w:rsidP="00EF44D9">
      <w:pPr>
        <w:widowControl/>
        <w:spacing w:line="240" w:lineRule="auto"/>
        <w:ind w:left="360" w:firstLineChars="0" w:firstLine="480"/>
        <w:jc w:val="left"/>
      </w:pPr>
      <w:r w:rsidRPr="00257295">
        <w:rPr>
          <w:noProof/>
        </w:rPr>
        <w:drawing>
          <wp:inline distT="0" distB="0" distL="0" distR="0" wp14:anchorId="6F71D954" wp14:editId="7DAB4D12">
            <wp:extent cx="5344271" cy="495369"/>
            <wp:effectExtent l="0" t="0" r="889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BCC4.tmp"/>
                    <pic:cNvPicPr/>
                  </pic:nvPicPr>
                  <pic:blipFill>
                    <a:blip r:embed="rId509">
                      <a:extLst>
                        <a:ext uri="{28A0092B-C50C-407E-A947-70E740481C1C}">
                          <a14:useLocalDpi xmlns:a14="http://schemas.microsoft.com/office/drawing/2010/main" val="0"/>
                        </a:ext>
                      </a:extLst>
                    </a:blip>
                    <a:stretch>
                      <a:fillRect/>
                    </a:stretch>
                  </pic:blipFill>
                  <pic:spPr>
                    <a:xfrm>
                      <a:off x="0" y="0"/>
                      <a:ext cx="5344271" cy="495369"/>
                    </a:xfrm>
                    <a:prstGeom prst="rect">
                      <a:avLst/>
                    </a:prstGeom>
                  </pic:spPr>
                </pic:pic>
              </a:graphicData>
            </a:graphic>
          </wp:inline>
        </w:drawing>
      </w:r>
    </w:p>
    <w:p w:rsidR="00EF44D9" w:rsidRPr="00257295" w:rsidRDefault="00EF44D9" w:rsidP="00EF44D9">
      <w:pPr>
        <w:widowControl/>
        <w:spacing w:line="240" w:lineRule="auto"/>
        <w:ind w:left="360" w:firstLineChars="0" w:firstLine="480"/>
        <w:jc w:val="left"/>
      </w:pPr>
      <w:r w:rsidRPr="00257295">
        <w:rPr>
          <w:noProof/>
        </w:rPr>
        <w:drawing>
          <wp:inline distT="0" distB="0" distL="0" distR="0" wp14:anchorId="2FB89890" wp14:editId="57C18AE0">
            <wp:extent cx="4801270" cy="1667108"/>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FFEC.tmp"/>
                    <pic:cNvPicPr/>
                  </pic:nvPicPr>
                  <pic:blipFill>
                    <a:blip r:embed="rId510">
                      <a:extLst>
                        <a:ext uri="{28A0092B-C50C-407E-A947-70E740481C1C}">
                          <a14:useLocalDpi xmlns:a14="http://schemas.microsoft.com/office/drawing/2010/main" val="0"/>
                        </a:ext>
                      </a:extLst>
                    </a:blip>
                    <a:stretch>
                      <a:fillRect/>
                    </a:stretch>
                  </pic:blipFill>
                  <pic:spPr>
                    <a:xfrm>
                      <a:off x="0" y="0"/>
                      <a:ext cx="4801270" cy="1667108"/>
                    </a:xfrm>
                    <a:prstGeom prst="rect">
                      <a:avLst/>
                    </a:prstGeom>
                  </pic:spPr>
                </pic:pic>
              </a:graphicData>
            </a:graphic>
          </wp:inline>
        </w:drawing>
      </w:r>
    </w:p>
    <w:p w:rsidR="00EF44D9" w:rsidRPr="00257295" w:rsidRDefault="00EF44D9" w:rsidP="00EF44D9">
      <w:pPr>
        <w:widowControl/>
        <w:tabs>
          <w:tab w:val="left" w:pos="5370"/>
        </w:tabs>
        <w:spacing w:line="240" w:lineRule="auto"/>
        <w:ind w:firstLineChars="0" w:firstLine="0"/>
        <w:jc w:val="left"/>
      </w:pPr>
    </w:p>
    <w:p w:rsidR="00EF44D9" w:rsidRPr="00257295" w:rsidRDefault="00EF44D9" w:rsidP="00EF44D9">
      <w:pPr>
        <w:widowControl/>
        <w:spacing w:line="240" w:lineRule="auto"/>
        <w:ind w:firstLineChars="0" w:firstLine="0"/>
        <w:jc w:val="left"/>
        <w:rPr>
          <w:b/>
          <w:bCs/>
          <w:sz w:val="28"/>
          <w:szCs w:val="28"/>
        </w:rPr>
      </w:pPr>
      <w:r w:rsidRPr="00257295">
        <w:br w:type="page"/>
      </w:r>
    </w:p>
    <w:p w:rsidR="00EF44D9" w:rsidRDefault="00EF44D9" w:rsidP="00EF44D9">
      <w:pPr>
        <w:pStyle w:val="Heading3"/>
        <w:spacing w:before="163" w:after="163"/>
      </w:pPr>
      <w:bookmarkStart w:id="103" w:name="_Toc390712674"/>
      <w:r>
        <w:rPr>
          <w:rFonts w:hint="eastAsia"/>
        </w:rPr>
        <w:lastRenderedPageBreak/>
        <w:t>字符设备结构</w:t>
      </w:r>
      <w:bookmarkEnd w:id="103"/>
    </w:p>
    <w:p w:rsidR="00EF44D9" w:rsidRDefault="00EF44D9" w:rsidP="00EF44D9">
      <w:pPr>
        <w:spacing w:line="240" w:lineRule="auto"/>
        <w:ind w:left="360" w:firstLineChars="0" w:firstLine="480"/>
      </w:pPr>
      <w:r>
        <w:rPr>
          <w:rFonts w:hint="eastAsia"/>
          <w:noProof/>
        </w:rPr>
        <w:drawing>
          <wp:inline distT="0" distB="0" distL="0" distR="0" wp14:anchorId="36F9A6EA" wp14:editId="22853C4C">
            <wp:extent cx="4086796" cy="1924319"/>
            <wp:effectExtent l="0" t="0" r="9525" b="0"/>
            <wp:docPr id="1741" name="图片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4A115.tmp"/>
                    <pic:cNvPicPr/>
                  </pic:nvPicPr>
                  <pic:blipFill>
                    <a:blip r:embed="rId511">
                      <a:extLst>
                        <a:ext uri="{28A0092B-C50C-407E-A947-70E740481C1C}">
                          <a14:useLocalDpi xmlns:a14="http://schemas.microsoft.com/office/drawing/2010/main" val="0"/>
                        </a:ext>
                      </a:extLst>
                    </a:blip>
                    <a:stretch>
                      <a:fillRect/>
                    </a:stretch>
                  </pic:blipFill>
                  <pic:spPr>
                    <a:xfrm>
                      <a:off x="0" y="0"/>
                      <a:ext cx="4086796" cy="1924319"/>
                    </a:xfrm>
                    <a:prstGeom prst="rect">
                      <a:avLst/>
                    </a:prstGeom>
                  </pic:spPr>
                </pic:pic>
              </a:graphicData>
            </a:graphic>
          </wp:inline>
        </w:drawing>
      </w:r>
    </w:p>
    <w:p w:rsidR="00EF44D9" w:rsidRDefault="00EF44D9" w:rsidP="00EF44D9">
      <w:pPr>
        <w:spacing w:line="240" w:lineRule="auto"/>
        <w:ind w:left="360" w:firstLineChars="0" w:firstLine="480"/>
      </w:pPr>
      <w:r>
        <w:rPr>
          <w:rFonts w:hint="eastAsia"/>
        </w:rPr>
        <w:t>该结构在内核启动初始化时完成配置：</w:t>
      </w:r>
    </w:p>
    <w:p w:rsidR="00EF44D9" w:rsidRPr="00A97945" w:rsidRDefault="00EF44D9" w:rsidP="00EF44D9">
      <w:pPr>
        <w:spacing w:line="240" w:lineRule="auto"/>
        <w:ind w:left="360" w:firstLineChars="0" w:firstLine="480"/>
      </w:pPr>
      <w:r>
        <w:rPr>
          <w:rFonts w:hint="eastAsia"/>
          <w:noProof/>
        </w:rPr>
        <w:drawing>
          <wp:inline distT="0" distB="0" distL="0" distR="0" wp14:anchorId="6C66E88D" wp14:editId="42F46B39">
            <wp:extent cx="5017333" cy="2762250"/>
            <wp:effectExtent l="0" t="0" r="0" b="0"/>
            <wp:docPr id="1777" name="图片 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46BDD.tmp"/>
                    <pic:cNvPicPr/>
                  </pic:nvPicPr>
                  <pic:blipFill>
                    <a:blip r:embed="rId512">
                      <a:extLst>
                        <a:ext uri="{28A0092B-C50C-407E-A947-70E740481C1C}">
                          <a14:useLocalDpi xmlns:a14="http://schemas.microsoft.com/office/drawing/2010/main" val="0"/>
                        </a:ext>
                      </a:extLst>
                    </a:blip>
                    <a:stretch>
                      <a:fillRect/>
                    </a:stretch>
                  </pic:blipFill>
                  <pic:spPr>
                    <a:xfrm>
                      <a:off x="0" y="0"/>
                      <a:ext cx="5018034" cy="2762636"/>
                    </a:xfrm>
                    <a:prstGeom prst="rect">
                      <a:avLst/>
                    </a:prstGeom>
                  </pic:spPr>
                </pic:pic>
              </a:graphicData>
            </a:graphic>
          </wp:inline>
        </w:drawing>
      </w:r>
    </w:p>
    <w:p w:rsidR="00EF44D9" w:rsidRDefault="00EF44D9" w:rsidP="00EF44D9">
      <w:pPr>
        <w:pStyle w:val="Heading3"/>
        <w:spacing w:before="163" w:after="163"/>
      </w:pPr>
      <w:bookmarkStart w:id="104" w:name="_Toc390712675"/>
      <w:r>
        <w:rPr>
          <w:rFonts w:hint="eastAsia"/>
        </w:rPr>
        <w:t>字符设备管理</w:t>
      </w:r>
      <w:bookmarkEnd w:id="104"/>
    </w:p>
    <w:p w:rsidR="00EF44D9" w:rsidRDefault="00EF44D9" w:rsidP="00D734B9">
      <w:pPr>
        <w:pStyle w:val="ListParagraph"/>
        <w:numPr>
          <w:ilvl w:val="0"/>
          <w:numId w:val="144"/>
        </w:numPr>
        <w:ind w:firstLineChars="0"/>
      </w:pPr>
      <w:r>
        <w:rPr>
          <w:rFonts w:hint="eastAsia"/>
        </w:rPr>
        <w:t>设备主版本号分配</w:t>
      </w:r>
    </w:p>
    <w:p w:rsidR="00EF44D9" w:rsidRDefault="00EF44D9" w:rsidP="00312DE8">
      <w:pPr>
        <w:widowControl/>
        <w:spacing w:line="240" w:lineRule="auto"/>
        <w:ind w:left="480" w:firstLineChars="0" w:firstLine="360"/>
        <w:jc w:val="left"/>
      </w:pPr>
      <w:r>
        <w:rPr>
          <w:rFonts w:hint="eastAsia"/>
        </w:rPr>
        <w:t>chrdevs</w:t>
      </w:r>
      <w:r>
        <w:rPr>
          <w:rFonts w:hint="eastAsia"/>
        </w:rPr>
        <w:t>数组中每个结点的位置表示一个主版本号，可分为自动分配和指定分配两种方式。最终都是通过</w:t>
      </w:r>
      <w:r>
        <w:rPr>
          <w:rFonts w:hint="eastAsia"/>
        </w:rPr>
        <w:t>__register_region</w:t>
      </w:r>
      <w:r>
        <w:rPr>
          <w:rFonts w:hint="eastAsia"/>
        </w:rPr>
        <w:t>实现，规则如下：</w:t>
      </w:r>
    </w:p>
    <w:p w:rsidR="00EF44D9" w:rsidRDefault="00EF44D9" w:rsidP="00EF44D9">
      <w:pPr>
        <w:spacing w:line="240" w:lineRule="auto"/>
        <w:ind w:left="780" w:firstLineChars="0" w:firstLine="60"/>
      </w:pPr>
      <w:r>
        <w:rPr>
          <w:rFonts w:hint="eastAsia"/>
          <w:noProof/>
        </w:rPr>
        <w:lastRenderedPageBreak/>
        <w:drawing>
          <wp:inline distT="0" distB="0" distL="0" distR="0" wp14:anchorId="35C2493E" wp14:editId="798099B3">
            <wp:extent cx="4458323" cy="2810267"/>
            <wp:effectExtent l="0" t="0" r="0" b="0"/>
            <wp:docPr id="1754" name="图片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4B44B.tmp"/>
                    <pic:cNvPicPr/>
                  </pic:nvPicPr>
                  <pic:blipFill>
                    <a:blip r:embed="rId513">
                      <a:extLst>
                        <a:ext uri="{28A0092B-C50C-407E-A947-70E740481C1C}">
                          <a14:useLocalDpi xmlns:a14="http://schemas.microsoft.com/office/drawing/2010/main" val="0"/>
                        </a:ext>
                      </a:extLst>
                    </a:blip>
                    <a:stretch>
                      <a:fillRect/>
                    </a:stretch>
                  </pic:blipFill>
                  <pic:spPr>
                    <a:xfrm>
                      <a:off x="0" y="0"/>
                      <a:ext cx="4458323" cy="2810267"/>
                    </a:xfrm>
                    <a:prstGeom prst="rect">
                      <a:avLst/>
                    </a:prstGeom>
                  </pic:spPr>
                </pic:pic>
              </a:graphicData>
            </a:graphic>
          </wp:inline>
        </w:drawing>
      </w:r>
    </w:p>
    <w:p w:rsidR="00EF44D9" w:rsidRPr="00927750" w:rsidRDefault="00EF44D9" w:rsidP="00EF44D9">
      <w:pPr>
        <w:spacing w:line="240" w:lineRule="auto"/>
        <w:ind w:left="780" w:firstLineChars="0" w:firstLine="60"/>
      </w:pPr>
      <w:r>
        <w:rPr>
          <w:rFonts w:hint="eastAsia"/>
        </w:rPr>
        <w:t>即如果指定的版本号为</w:t>
      </w:r>
      <w:r>
        <w:rPr>
          <w:rFonts w:hint="eastAsia"/>
        </w:rPr>
        <w:t>0</w:t>
      </w:r>
      <w:r>
        <w:rPr>
          <w:rFonts w:hint="eastAsia"/>
        </w:rPr>
        <w:t>则自动分配一个空闲的编号，自动分配的接口如下：</w:t>
      </w:r>
    </w:p>
    <w:p w:rsidR="00EF44D9" w:rsidRDefault="00EF44D9" w:rsidP="00EF44D9">
      <w:pPr>
        <w:spacing w:line="240" w:lineRule="auto"/>
        <w:ind w:left="780" w:firstLineChars="0" w:firstLine="60"/>
      </w:pPr>
      <w:r>
        <w:rPr>
          <w:rFonts w:hint="eastAsia"/>
          <w:noProof/>
        </w:rPr>
        <w:drawing>
          <wp:inline distT="0" distB="0" distL="0" distR="0" wp14:anchorId="5595617C" wp14:editId="5EC9BCD1">
            <wp:extent cx="5239482" cy="1695687"/>
            <wp:effectExtent l="0" t="0" r="0" b="0"/>
            <wp:docPr id="1771" name="图片 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4D4B8.tmp"/>
                    <pic:cNvPicPr/>
                  </pic:nvPicPr>
                  <pic:blipFill>
                    <a:blip r:embed="rId514">
                      <a:extLst>
                        <a:ext uri="{28A0092B-C50C-407E-A947-70E740481C1C}">
                          <a14:useLocalDpi xmlns:a14="http://schemas.microsoft.com/office/drawing/2010/main" val="0"/>
                        </a:ext>
                      </a:extLst>
                    </a:blip>
                    <a:stretch>
                      <a:fillRect/>
                    </a:stretch>
                  </pic:blipFill>
                  <pic:spPr>
                    <a:xfrm>
                      <a:off x="0" y="0"/>
                      <a:ext cx="5239482" cy="1695687"/>
                    </a:xfrm>
                    <a:prstGeom prst="rect">
                      <a:avLst/>
                    </a:prstGeom>
                  </pic:spPr>
                </pic:pic>
              </a:graphicData>
            </a:graphic>
          </wp:inline>
        </w:drawing>
      </w:r>
    </w:p>
    <w:p w:rsidR="00EF44D9" w:rsidRDefault="00EF44D9" w:rsidP="00EF44D9">
      <w:pPr>
        <w:spacing w:line="240" w:lineRule="auto"/>
        <w:ind w:left="780" w:firstLineChars="0" w:firstLine="60"/>
      </w:pPr>
      <w:r>
        <w:rPr>
          <w:rFonts w:hint="eastAsia"/>
        </w:rPr>
        <w:t>指定分配的接口如下：</w:t>
      </w:r>
    </w:p>
    <w:p w:rsidR="00EF44D9" w:rsidRDefault="00EF44D9" w:rsidP="00EF44D9">
      <w:pPr>
        <w:spacing w:line="240" w:lineRule="auto"/>
        <w:ind w:left="780" w:firstLineChars="0" w:firstLine="60"/>
      </w:pPr>
      <w:r>
        <w:rPr>
          <w:rFonts w:hint="eastAsia"/>
          <w:noProof/>
        </w:rPr>
        <w:drawing>
          <wp:inline distT="0" distB="0" distL="0" distR="0" wp14:anchorId="7C5D97E8" wp14:editId="2D999465">
            <wp:extent cx="4857750" cy="2241383"/>
            <wp:effectExtent l="0" t="0" r="0" b="6985"/>
            <wp:docPr id="1774" name="图片 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4D8FD.tmp"/>
                    <pic:cNvPicPr/>
                  </pic:nvPicPr>
                  <pic:blipFill>
                    <a:blip r:embed="rId515">
                      <a:extLst>
                        <a:ext uri="{28A0092B-C50C-407E-A947-70E740481C1C}">
                          <a14:useLocalDpi xmlns:a14="http://schemas.microsoft.com/office/drawing/2010/main" val="0"/>
                        </a:ext>
                      </a:extLst>
                    </a:blip>
                    <a:stretch>
                      <a:fillRect/>
                    </a:stretch>
                  </pic:blipFill>
                  <pic:spPr>
                    <a:xfrm>
                      <a:off x="0" y="0"/>
                      <a:ext cx="4861510" cy="2243118"/>
                    </a:xfrm>
                    <a:prstGeom prst="rect">
                      <a:avLst/>
                    </a:prstGeom>
                  </pic:spPr>
                </pic:pic>
              </a:graphicData>
            </a:graphic>
          </wp:inline>
        </w:drawing>
      </w:r>
    </w:p>
    <w:p w:rsidR="00EF44D9" w:rsidRDefault="00EF44D9" w:rsidP="00D734B9">
      <w:pPr>
        <w:pStyle w:val="ListParagraph"/>
        <w:numPr>
          <w:ilvl w:val="0"/>
          <w:numId w:val="144"/>
        </w:numPr>
        <w:ind w:firstLineChars="0"/>
      </w:pPr>
      <w:r>
        <w:rPr>
          <w:rFonts w:hint="eastAsia"/>
        </w:rPr>
        <w:t>设备分配</w:t>
      </w:r>
    </w:p>
    <w:p w:rsidR="00EF44D9" w:rsidRDefault="00EF44D9" w:rsidP="00312DE8">
      <w:pPr>
        <w:widowControl/>
        <w:spacing w:line="240" w:lineRule="auto"/>
        <w:ind w:left="480" w:firstLineChars="0" w:firstLine="360"/>
        <w:jc w:val="left"/>
      </w:pPr>
      <w:r>
        <w:rPr>
          <w:rFonts w:hint="eastAsia"/>
        </w:rPr>
        <w:t>设备分配也有默认分配和动态分配两种方法。</w:t>
      </w:r>
    </w:p>
    <w:p w:rsidR="00EF44D9" w:rsidRDefault="00EF44D9" w:rsidP="00312DE8">
      <w:pPr>
        <w:widowControl/>
        <w:spacing w:line="240" w:lineRule="auto"/>
        <w:ind w:left="480" w:firstLineChars="0" w:firstLine="360"/>
        <w:jc w:val="left"/>
      </w:pPr>
      <w:r>
        <w:rPr>
          <w:rFonts w:hint="eastAsia"/>
        </w:rPr>
        <w:t>默认创建方法</w:t>
      </w:r>
      <w:r>
        <w:rPr>
          <w:rFonts w:hint="eastAsia"/>
        </w:rPr>
        <w:t>cdev_init</w:t>
      </w:r>
      <w:r>
        <w:rPr>
          <w:rFonts w:hint="eastAsia"/>
        </w:rPr>
        <w:t>：</w:t>
      </w:r>
    </w:p>
    <w:p w:rsidR="00EF44D9" w:rsidRDefault="00EF44D9" w:rsidP="00EF44D9">
      <w:pPr>
        <w:spacing w:line="240" w:lineRule="auto"/>
        <w:ind w:left="360" w:firstLineChars="0" w:firstLine="480"/>
      </w:pPr>
      <w:r>
        <w:rPr>
          <w:rFonts w:hint="eastAsia"/>
          <w:noProof/>
        </w:rPr>
        <w:lastRenderedPageBreak/>
        <w:drawing>
          <wp:inline distT="0" distB="0" distL="0" distR="0" wp14:anchorId="77DEBCEE" wp14:editId="3702F949">
            <wp:extent cx="5201376" cy="3019847"/>
            <wp:effectExtent l="0" t="0" r="0" b="9525"/>
            <wp:docPr id="1743" name="图片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47881.tmp"/>
                    <pic:cNvPicPr/>
                  </pic:nvPicPr>
                  <pic:blipFill>
                    <a:blip r:embed="rId516">
                      <a:extLst>
                        <a:ext uri="{28A0092B-C50C-407E-A947-70E740481C1C}">
                          <a14:useLocalDpi xmlns:a14="http://schemas.microsoft.com/office/drawing/2010/main" val="0"/>
                        </a:ext>
                      </a:extLst>
                    </a:blip>
                    <a:stretch>
                      <a:fillRect/>
                    </a:stretch>
                  </pic:blipFill>
                  <pic:spPr>
                    <a:xfrm>
                      <a:off x="0" y="0"/>
                      <a:ext cx="5201376" cy="3019847"/>
                    </a:xfrm>
                    <a:prstGeom prst="rect">
                      <a:avLst/>
                    </a:prstGeom>
                  </pic:spPr>
                </pic:pic>
              </a:graphicData>
            </a:graphic>
          </wp:inline>
        </w:drawing>
      </w:r>
    </w:p>
    <w:p w:rsidR="00EF44D9" w:rsidRDefault="00EF44D9" w:rsidP="00EF44D9">
      <w:pPr>
        <w:spacing w:line="240" w:lineRule="auto"/>
        <w:ind w:left="360" w:firstLineChars="0" w:firstLine="480"/>
      </w:pPr>
      <w:r>
        <w:rPr>
          <w:rFonts w:hint="eastAsia"/>
        </w:rPr>
        <w:t>动态创建方法</w:t>
      </w:r>
      <w:r>
        <w:rPr>
          <w:rFonts w:hint="eastAsia"/>
        </w:rPr>
        <w:t>cdev_alloc</w:t>
      </w:r>
      <w:r>
        <w:rPr>
          <w:rFonts w:hint="eastAsia"/>
        </w:rPr>
        <w:t>：</w:t>
      </w:r>
    </w:p>
    <w:p w:rsidR="00EF44D9" w:rsidRPr="00B72F31" w:rsidRDefault="00EF44D9" w:rsidP="00EF44D9">
      <w:pPr>
        <w:spacing w:line="240" w:lineRule="auto"/>
        <w:ind w:left="360" w:firstLineChars="0" w:firstLine="480"/>
      </w:pPr>
      <w:r>
        <w:rPr>
          <w:rFonts w:hint="eastAsia"/>
          <w:noProof/>
        </w:rPr>
        <w:drawing>
          <wp:inline distT="0" distB="0" distL="0" distR="0" wp14:anchorId="0822450F" wp14:editId="25BFF444">
            <wp:extent cx="4533900" cy="3233480"/>
            <wp:effectExtent l="0" t="0" r="0" b="5080"/>
            <wp:docPr id="1749" name="图片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48FE8.tmp"/>
                    <pic:cNvPicPr/>
                  </pic:nvPicPr>
                  <pic:blipFill>
                    <a:blip r:embed="rId517">
                      <a:extLst>
                        <a:ext uri="{28A0092B-C50C-407E-A947-70E740481C1C}">
                          <a14:useLocalDpi xmlns:a14="http://schemas.microsoft.com/office/drawing/2010/main" val="0"/>
                        </a:ext>
                      </a:extLst>
                    </a:blip>
                    <a:stretch>
                      <a:fillRect/>
                    </a:stretch>
                  </pic:blipFill>
                  <pic:spPr>
                    <a:xfrm>
                      <a:off x="0" y="0"/>
                      <a:ext cx="4534534" cy="3233932"/>
                    </a:xfrm>
                    <a:prstGeom prst="rect">
                      <a:avLst/>
                    </a:prstGeom>
                  </pic:spPr>
                </pic:pic>
              </a:graphicData>
            </a:graphic>
          </wp:inline>
        </w:drawing>
      </w:r>
    </w:p>
    <w:p w:rsidR="00EF44D9" w:rsidRDefault="00EF44D9" w:rsidP="00D734B9">
      <w:pPr>
        <w:pStyle w:val="ListParagraph"/>
        <w:numPr>
          <w:ilvl w:val="0"/>
          <w:numId w:val="144"/>
        </w:numPr>
        <w:ind w:firstLineChars="0"/>
      </w:pPr>
      <w:r>
        <w:rPr>
          <w:rFonts w:hint="eastAsia"/>
        </w:rPr>
        <w:t>建立设备和版本号的关联</w:t>
      </w:r>
    </w:p>
    <w:p w:rsidR="00EF44D9" w:rsidRPr="00A97945" w:rsidRDefault="00EF44D9" w:rsidP="00EF44D9">
      <w:pPr>
        <w:pStyle w:val="ListParagraph"/>
        <w:ind w:left="840" w:firstLineChars="0" w:firstLine="0"/>
      </w:pPr>
      <w:r>
        <w:rPr>
          <w:rFonts w:hint="eastAsia"/>
        </w:rPr>
        <w:t>只有建立关联后，才算创建了一个字符设备。</w:t>
      </w:r>
    </w:p>
    <w:p w:rsidR="00EF44D9" w:rsidRPr="00257295" w:rsidRDefault="00EF44D9" w:rsidP="00EF44D9">
      <w:pPr>
        <w:spacing w:line="240" w:lineRule="auto"/>
        <w:ind w:left="360" w:firstLineChars="0" w:firstLine="480"/>
      </w:pPr>
      <w:r>
        <w:rPr>
          <w:noProof/>
        </w:rPr>
        <w:lastRenderedPageBreak/>
        <w:drawing>
          <wp:inline distT="0" distB="0" distL="0" distR="0" wp14:anchorId="500AA7CC" wp14:editId="43D427CF">
            <wp:extent cx="4191585" cy="2429214"/>
            <wp:effectExtent l="0" t="0" r="0" b="9525"/>
            <wp:docPr id="1734" name="图片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446F4.tmp"/>
                    <pic:cNvPicPr/>
                  </pic:nvPicPr>
                  <pic:blipFill>
                    <a:blip r:embed="rId518">
                      <a:extLst>
                        <a:ext uri="{28A0092B-C50C-407E-A947-70E740481C1C}">
                          <a14:useLocalDpi xmlns:a14="http://schemas.microsoft.com/office/drawing/2010/main" val="0"/>
                        </a:ext>
                      </a:extLst>
                    </a:blip>
                    <a:stretch>
                      <a:fillRect/>
                    </a:stretch>
                  </pic:blipFill>
                  <pic:spPr>
                    <a:xfrm>
                      <a:off x="0" y="0"/>
                      <a:ext cx="4191585" cy="2429214"/>
                    </a:xfrm>
                    <a:prstGeom prst="rect">
                      <a:avLst/>
                    </a:prstGeom>
                  </pic:spPr>
                </pic:pic>
              </a:graphicData>
            </a:graphic>
          </wp:inline>
        </w:drawing>
      </w:r>
    </w:p>
    <w:p w:rsidR="00EF44D9" w:rsidRDefault="00EF44D9" w:rsidP="00D734B9">
      <w:pPr>
        <w:pStyle w:val="ListParagraph"/>
        <w:numPr>
          <w:ilvl w:val="0"/>
          <w:numId w:val="144"/>
        </w:numPr>
        <w:ind w:firstLineChars="0"/>
      </w:pPr>
      <w:r>
        <w:rPr>
          <w:rFonts w:hint="eastAsia"/>
        </w:rPr>
        <w:t>设备注册接口</w:t>
      </w:r>
    </w:p>
    <w:p w:rsidR="00EF44D9" w:rsidRDefault="00EF44D9" w:rsidP="00312DE8">
      <w:pPr>
        <w:widowControl/>
        <w:spacing w:line="240" w:lineRule="auto"/>
        <w:ind w:left="480" w:firstLineChars="0" w:firstLine="360"/>
        <w:jc w:val="left"/>
      </w:pPr>
      <w:r>
        <w:rPr>
          <w:rFonts w:hint="eastAsia"/>
        </w:rPr>
        <w:t>该接口集合了设备号分配，设备分配，设备号关联功能，可一次性实现字符设备的注册以及初始化。</w:t>
      </w:r>
    </w:p>
    <w:p w:rsidR="00EF44D9" w:rsidRPr="00B72F31" w:rsidRDefault="00EF44D9" w:rsidP="00EF44D9">
      <w:pPr>
        <w:spacing w:line="240" w:lineRule="auto"/>
        <w:ind w:left="360" w:firstLineChars="0" w:firstLine="480"/>
      </w:pPr>
      <w:r>
        <w:rPr>
          <w:rFonts w:hint="eastAsia"/>
          <w:noProof/>
        </w:rPr>
        <w:drawing>
          <wp:inline distT="0" distB="0" distL="0" distR="0" wp14:anchorId="3D07FCDA" wp14:editId="767C0A10">
            <wp:extent cx="4194451" cy="3448049"/>
            <wp:effectExtent l="0" t="0" r="0" b="635"/>
            <wp:docPr id="1764" name="图片 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4C118.tmp"/>
                    <pic:cNvPicPr/>
                  </pic:nvPicPr>
                  <pic:blipFill>
                    <a:blip r:embed="rId519">
                      <a:extLst>
                        <a:ext uri="{28A0092B-C50C-407E-A947-70E740481C1C}">
                          <a14:useLocalDpi xmlns:a14="http://schemas.microsoft.com/office/drawing/2010/main" val="0"/>
                        </a:ext>
                      </a:extLst>
                    </a:blip>
                    <a:stretch>
                      <a:fillRect/>
                    </a:stretch>
                  </pic:blipFill>
                  <pic:spPr>
                    <a:xfrm>
                      <a:off x="0" y="0"/>
                      <a:ext cx="4195037" cy="3448531"/>
                    </a:xfrm>
                    <a:prstGeom prst="rect">
                      <a:avLst/>
                    </a:prstGeom>
                  </pic:spPr>
                </pic:pic>
              </a:graphicData>
            </a:graphic>
          </wp:inline>
        </w:drawing>
      </w:r>
    </w:p>
    <w:p w:rsidR="00EF44D9" w:rsidRPr="00257295" w:rsidRDefault="00EF44D9" w:rsidP="00EF44D9">
      <w:pPr>
        <w:spacing w:line="240" w:lineRule="auto"/>
        <w:ind w:left="360" w:firstLineChars="0" w:firstLine="480"/>
      </w:pPr>
    </w:p>
    <w:p w:rsidR="00EF44D9" w:rsidRPr="00257295" w:rsidRDefault="00EF44D9" w:rsidP="00EF44D9">
      <w:pPr>
        <w:pStyle w:val="ListParagraph"/>
        <w:ind w:left="840" w:firstLineChars="0" w:firstLine="0"/>
      </w:pPr>
    </w:p>
    <w:p w:rsidR="00EF44D9" w:rsidRPr="00257295" w:rsidRDefault="00EF44D9" w:rsidP="00EF44D9">
      <w:pPr>
        <w:widowControl/>
        <w:spacing w:line="240" w:lineRule="auto"/>
        <w:ind w:firstLineChars="0" w:firstLine="0"/>
        <w:jc w:val="left"/>
        <w:rPr>
          <w:b/>
          <w:bCs/>
          <w:sz w:val="28"/>
          <w:szCs w:val="28"/>
        </w:rPr>
      </w:pPr>
      <w:r w:rsidRPr="00257295">
        <w:br w:type="page"/>
      </w:r>
    </w:p>
    <w:p w:rsidR="00EF44D9" w:rsidRPr="00257295" w:rsidRDefault="00EF44D9" w:rsidP="00EF44D9">
      <w:pPr>
        <w:pStyle w:val="Heading2"/>
        <w:spacing w:before="326" w:after="163"/>
      </w:pPr>
      <w:bookmarkStart w:id="105" w:name="_Toc390712676"/>
      <w:r w:rsidRPr="00257295">
        <w:rPr>
          <w:rFonts w:hint="eastAsia"/>
        </w:rPr>
        <w:lastRenderedPageBreak/>
        <w:t>Security</w:t>
      </w:r>
      <w:bookmarkEnd w:id="105"/>
    </w:p>
    <w:p w:rsidR="00EF44D9" w:rsidRPr="00257295" w:rsidRDefault="00EF44D9" w:rsidP="00EF44D9">
      <w:pPr>
        <w:pStyle w:val="Heading3"/>
        <w:numPr>
          <w:ilvl w:val="2"/>
          <w:numId w:val="1"/>
        </w:numPr>
        <w:spacing w:before="163" w:after="163"/>
      </w:pPr>
      <w:bookmarkStart w:id="106" w:name="_Toc390712677"/>
      <w:r w:rsidRPr="00257295">
        <w:rPr>
          <w:rFonts w:hint="eastAsia"/>
        </w:rPr>
        <w:t>Security</w:t>
      </w:r>
      <w:r w:rsidRPr="00257295">
        <w:rPr>
          <w:rFonts w:hint="eastAsia"/>
        </w:rPr>
        <w:t>的实现</w:t>
      </w:r>
      <w:bookmarkEnd w:id="106"/>
    </w:p>
    <w:p w:rsidR="00EF44D9" w:rsidRPr="00257295" w:rsidRDefault="00EF44D9" w:rsidP="00A131D3">
      <w:pPr>
        <w:ind w:firstLine="480"/>
      </w:pPr>
      <w:r w:rsidRPr="00257295">
        <w:rPr>
          <w:rFonts w:hint="eastAsia"/>
        </w:rPr>
        <w:t>security</w:t>
      </w:r>
      <w:r w:rsidRPr="00257295">
        <w:rPr>
          <w:rFonts w:hint="eastAsia"/>
        </w:rPr>
        <w:t>是</w:t>
      </w:r>
      <w:r w:rsidRPr="00257295">
        <w:rPr>
          <w:rFonts w:hint="eastAsia"/>
        </w:rPr>
        <w:t>VFS</w:t>
      </w:r>
      <w:r w:rsidRPr="00257295">
        <w:rPr>
          <w:rFonts w:hint="eastAsia"/>
        </w:rPr>
        <w:t>中定义的标准扩展属性，用于实现</w:t>
      </w:r>
      <w:r w:rsidRPr="00257295">
        <w:rPr>
          <w:rFonts w:hint="eastAsia"/>
        </w:rPr>
        <w:t>VFS</w:t>
      </w:r>
      <w:r w:rsidRPr="00257295">
        <w:rPr>
          <w:rFonts w:hint="eastAsia"/>
        </w:rPr>
        <w:t>中的安全访问控制，其功能由两个部分完成，分别是</w:t>
      </w:r>
      <w:r w:rsidRPr="00257295">
        <w:rPr>
          <w:rFonts w:hint="eastAsia"/>
        </w:rPr>
        <w:t>VFS</w:t>
      </w:r>
      <w:r w:rsidRPr="00257295">
        <w:rPr>
          <w:rFonts w:hint="eastAsia"/>
        </w:rPr>
        <w:t>中对</w:t>
      </w:r>
      <w:r w:rsidRPr="00257295">
        <w:rPr>
          <w:rFonts w:hint="eastAsia"/>
        </w:rPr>
        <w:t>security</w:t>
      </w:r>
      <w:r w:rsidRPr="00257295">
        <w:rPr>
          <w:rFonts w:hint="eastAsia"/>
        </w:rPr>
        <w:t>属性操作部分和</w:t>
      </w:r>
      <w:r w:rsidRPr="00257295">
        <w:rPr>
          <w:rFonts w:hint="eastAsia"/>
        </w:rPr>
        <w:t>security</w:t>
      </w:r>
      <w:r w:rsidRPr="00257295">
        <w:rPr>
          <w:rFonts w:hint="eastAsia"/>
        </w:rPr>
        <w:t>中的</w:t>
      </w:r>
      <w:r w:rsidRPr="00257295">
        <w:rPr>
          <w:rFonts w:hint="eastAsia"/>
        </w:rPr>
        <w:t>LSM(</w:t>
      </w:r>
      <w:r w:rsidRPr="00257295">
        <w:t>Linux Security Modules</w:t>
      </w:r>
      <w:r w:rsidRPr="00257295">
        <w:rPr>
          <w:rFonts w:hint="eastAsia"/>
        </w:rPr>
        <w:t>)</w:t>
      </w:r>
      <w:r w:rsidRPr="00257295">
        <w:rPr>
          <w:rFonts w:hint="eastAsia"/>
        </w:rPr>
        <w:t>部分。</w:t>
      </w:r>
    </w:p>
    <w:p w:rsidR="00EF44D9" w:rsidRPr="00257295" w:rsidRDefault="00EF44D9" w:rsidP="00D734B9">
      <w:pPr>
        <w:pStyle w:val="ListParagraph"/>
        <w:numPr>
          <w:ilvl w:val="0"/>
          <w:numId w:val="37"/>
        </w:numPr>
        <w:ind w:firstLineChars="0"/>
      </w:pPr>
      <w:r w:rsidRPr="00257295">
        <w:rPr>
          <w:rFonts w:hint="eastAsia"/>
        </w:rPr>
        <w:t>VFS</w:t>
      </w:r>
      <w:r w:rsidRPr="00257295">
        <w:rPr>
          <w:rFonts w:hint="eastAsia"/>
        </w:rPr>
        <w:t>对</w:t>
      </w:r>
      <w:r w:rsidRPr="00257295">
        <w:rPr>
          <w:rFonts w:hint="eastAsia"/>
        </w:rPr>
        <w:t>security</w:t>
      </w:r>
      <w:r w:rsidRPr="00257295">
        <w:rPr>
          <w:rFonts w:hint="eastAsia"/>
        </w:rPr>
        <w:t>属性操作的实现如下：</w:t>
      </w:r>
    </w:p>
    <w:p w:rsidR="00EF44D9" w:rsidRPr="00257295" w:rsidRDefault="00EF44D9" w:rsidP="00EF44D9">
      <w:pPr>
        <w:pStyle w:val="a7"/>
        <w:ind w:left="480" w:firstLine="240"/>
      </w:pPr>
      <w:r w:rsidRPr="00257295">
        <w:rPr>
          <w:rFonts w:hint="eastAsia"/>
        </w:rPr>
        <w:tab/>
      </w:r>
      <w:r w:rsidRPr="00257295">
        <w:drawing>
          <wp:inline distT="0" distB="0" distL="0" distR="0" wp14:anchorId="0F9B03F9" wp14:editId="48F41A2F">
            <wp:extent cx="3877216" cy="352474"/>
            <wp:effectExtent l="0" t="0" r="9525"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8DC4.tmp"/>
                    <pic:cNvPicPr/>
                  </pic:nvPicPr>
                  <pic:blipFill>
                    <a:blip r:embed="rId520">
                      <a:extLst>
                        <a:ext uri="{28A0092B-C50C-407E-A947-70E740481C1C}">
                          <a14:useLocalDpi xmlns:a14="http://schemas.microsoft.com/office/drawing/2010/main" val="0"/>
                        </a:ext>
                      </a:extLst>
                    </a:blip>
                    <a:stretch>
                      <a:fillRect/>
                    </a:stretch>
                  </pic:blipFill>
                  <pic:spPr>
                    <a:xfrm>
                      <a:off x="0" y="0"/>
                      <a:ext cx="3877216" cy="352474"/>
                    </a:xfrm>
                    <a:prstGeom prst="rect">
                      <a:avLst/>
                    </a:prstGeom>
                  </pic:spPr>
                </pic:pic>
              </a:graphicData>
            </a:graphic>
          </wp:inline>
        </w:drawing>
      </w:r>
      <w:r w:rsidRPr="00257295">
        <w:tab/>
      </w:r>
    </w:p>
    <w:p w:rsidR="00EF44D9" w:rsidRPr="00257295" w:rsidRDefault="00EF44D9" w:rsidP="00EF44D9">
      <w:pPr>
        <w:widowControl/>
        <w:spacing w:line="240" w:lineRule="auto"/>
        <w:ind w:left="360" w:firstLineChars="0" w:firstLine="480"/>
        <w:jc w:val="left"/>
      </w:pPr>
      <w:r w:rsidRPr="00257295">
        <w:rPr>
          <w:rFonts w:hint="eastAsia"/>
          <w:noProof/>
        </w:rPr>
        <w:drawing>
          <wp:inline distT="0" distB="0" distL="0" distR="0" wp14:anchorId="579D55CA" wp14:editId="49F1029F">
            <wp:extent cx="5257800" cy="855075"/>
            <wp:effectExtent l="0" t="0" r="0" b="254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6278.tmp"/>
                    <pic:cNvPicPr/>
                  </pic:nvPicPr>
                  <pic:blipFill>
                    <a:blip r:embed="rId521" cstate="email">
                      <a:extLst>
                        <a:ext uri="{28A0092B-C50C-407E-A947-70E740481C1C}">
                          <a14:useLocalDpi xmlns:a14="http://schemas.microsoft.com/office/drawing/2010/main" val="0"/>
                        </a:ext>
                      </a:extLst>
                    </a:blip>
                    <a:stretch>
                      <a:fillRect/>
                    </a:stretch>
                  </pic:blipFill>
                  <pic:spPr>
                    <a:xfrm>
                      <a:off x="0" y="0"/>
                      <a:ext cx="5258534" cy="855194"/>
                    </a:xfrm>
                    <a:prstGeom prst="rect">
                      <a:avLst/>
                    </a:prstGeom>
                  </pic:spPr>
                </pic:pic>
              </a:graphicData>
            </a:graphic>
          </wp:inline>
        </w:drawing>
      </w:r>
    </w:p>
    <w:p w:rsidR="00EF44D9" w:rsidRPr="00257295" w:rsidRDefault="00EF44D9" w:rsidP="00EF44D9">
      <w:pPr>
        <w:widowControl/>
        <w:spacing w:line="240" w:lineRule="auto"/>
        <w:ind w:left="360" w:firstLineChars="0" w:firstLine="480"/>
        <w:jc w:val="left"/>
      </w:pPr>
      <w:r w:rsidRPr="00257295">
        <w:rPr>
          <w:noProof/>
        </w:rPr>
        <w:drawing>
          <wp:inline distT="0" distB="0" distL="0" distR="0" wp14:anchorId="3DFE583E" wp14:editId="618C0B21">
            <wp:extent cx="5096587" cy="495369"/>
            <wp:effectExtent l="0" t="0" r="889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187D.tmp"/>
                    <pic:cNvPicPr/>
                  </pic:nvPicPr>
                  <pic:blipFill>
                    <a:blip r:embed="rId522">
                      <a:extLst>
                        <a:ext uri="{28A0092B-C50C-407E-A947-70E740481C1C}">
                          <a14:useLocalDpi xmlns:a14="http://schemas.microsoft.com/office/drawing/2010/main" val="0"/>
                        </a:ext>
                      </a:extLst>
                    </a:blip>
                    <a:stretch>
                      <a:fillRect/>
                    </a:stretch>
                  </pic:blipFill>
                  <pic:spPr>
                    <a:xfrm>
                      <a:off x="0" y="0"/>
                      <a:ext cx="5096587" cy="495369"/>
                    </a:xfrm>
                    <a:prstGeom prst="rect">
                      <a:avLst/>
                    </a:prstGeom>
                  </pic:spPr>
                </pic:pic>
              </a:graphicData>
            </a:graphic>
          </wp:inline>
        </w:drawing>
      </w:r>
    </w:p>
    <w:p w:rsidR="00EF44D9" w:rsidRPr="00257295" w:rsidRDefault="00EF44D9" w:rsidP="00EF44D9">
      <w:pPr>
        <w:widowControl/>
        <w:spacing w:line="240" w:lineRule="auto"/>
        <w:ind w:left="360" w:firstLineChars="0" w:firstLine="480"/>
        <w:jc w:val="left"/>
      </w:pPr>
      <w:r w:rsidRPr="00257295">
        <w:rPr>
          <w:noProof/>
        </w:rPr>
        <w:drawing>
          <wp:inline distT="0" distB="0" distL="0" distR="0" wp14:anchorId="5493CB33" wp14:editId="44E7580A">
            <wp:extent cx="5257800" cy="2512728"/>
            <wp:effectExtent l="0" t="0" r="0" b="190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E6C0.tmp"/>
                    <pic:cNvPicPr/>
                  </pic:nvPicPr>
                  <pic:blipFill>
                    <a:blip r:embed="rId523" cstate="email">
                      <a:extLst>
                        <a:ext uri="{28A0092B-C50C-407E-A947-70E740481C1C}">
                          <a14:useLocalDpi xmlns:a14="http://schemas.microsoft.com/office/drawing/2010/main" val="0"/>
                        </a:ext>
                      </a:extLst>
                    </a:blip>
                    <a:stretch>
                      <a:fillRect/>
                    </a:stretch>
                  </pic:blipFill>
                  <pic:spPr>
                    <a:xfrm>
                      <a:off x="0" y="0"/>
                      <a:ext cx="5258534" cy="2513079"/>
                    </a:xfrm>
                    <a:prstGeom prst="rect">
                      <a:avLst/>
                    </a:prstGeom>
                  </pic:spPr>
                </pic:pic>
              </a:graphicData>
            </a:graphic>
          </wp:inline>
        </w:drawing>
      </w:r>
    </w:p>
    <w:p w:rsidR="00EF44D9" w:rsidRPr="00257295" w:rsidRDefault="00EF44D9" w:rsidP="00EF44D9">
      <w:pPr>
        <w:widowControl/>
        <w:spacing w:line="240" w:lineRule="auto"/>
        <w:ind w:left="360" w:firstLineChars="0" w:firstLine="480"/>
        <w:jc w:val="left"/>
      </w:pPr>
      <w:r w:rsidRPr="00257295">
        <w:rPr>
          <w:noProof/>
        </w:rPr>
        <w:drawing>
          <wp:inline distT="0" distB="0" distL="0" distR="0" wp14:anchorId="7A2962C7" wp14:editId="20BF62C2">
            <wp:extent cx="5391150" cy="1068368"/>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B363.tmp"/>
                    <pic:cNvPicPr/>
                  </pic:nvPicPr>
                  <pic:blipFill>
                    <a:blip r:embed="rId524" cstate="email">
                      <a:extLst>
                        <a:ext uri="{28A0092B-C50C-407E-A947-70E740481C1C}">
                          <a14:useLocalDpi xmlns:a14="http://schemas.microsoft.com/office/drawing/2010/main" val="0"/>
                        </a:ext>
                      </a:extLst>
                    </a:blip>
                    <a:stretch>
                      <a:fillRect/>
                    </a:stretch>
                  </pic:blipFill>
                  <pic:spPr>
                    <a:xfrm>
                      <a:off x="0" y="0"/>
                      <a:ext cx="5406002" cy="1071311"/>
                    </a:xfrm>
                    <a:prstGeom prst="rect">
                      <a:avLst/>
                    </a:prstGeom>
                  </pic:spPr>
                </pic:pic>
              </a:graphicData>
            </a:graphic>
          </wp:inline>
        </w:drawing>
      </w:r>
    </w:p>
    <w:p w:rsidR="00EF44D9" w:rsidRPr="00257295" w:rsidRDefault="00EF44D9" w:rsidP="00EF44D9">
      <w:pPr>
        <w:widowControl/>
        <w:spacing w:line="240" w:lineRule="auto"/>
        <w:ind w:left="360" w:firstLineChars="0" w:firstLine="480"/>
        <w:jc w:val="left"/>
      </w:pPr>
      <w:r w:rsidRPr="00257295">
        <w:rPr>
          <w:noProof/>
        </w:rPr>
        <w:drawing>
          <wp:inline distT="0" distB="0" distL="0" distR="0" wp14:anchorId="693C66B2" wp14:editId="4D3C99AC">
            <wp:extent cx="4991797" cy="371527"/>
            <wp:effectExtent l="0" t="0" r="0" b="9525"/>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C244.tmp"/>
                    <pic:cNvPicPr/>
                  </pic:nvPicPr>
                  <pic:blipFill>
                    <a:blip r:embed="rId525">
                      <a:extLst>
                        <a:ext uri="{28A0092B-C50C-407E-A947-70E740481C1C}">
                          <a14:useLocalDpi xmlns:a14="http://schemas.microsoft.com/office/drawing/2010/main" val="0"/>
                        </a:ext>
                      </a:extLst>
                    </a:blip>
                    <a:stretch>
                      <a:fillRect/>
                    </a:stretch>
                  </pic:blipFill>
                  <pic:spPr>
                    <a:xfrm>
                      <a:off x="0" y="0"/>
                      <a:ext cx="4991797" cy="371527"/>
                    </a:xfrm>
                    <a:prstGeom prst="rect">
                      <a:avLst/>
                    </a:prstGeom>
                  </pic:spPr>
                </pic:pic>
              </a:graphicData>
            </a:graphic>
          </wp:inline>
        </w:drawing>
      </w:r>
    </w:p>
    <w:p w:rsidR="00EF44D9" w:rsidRPr="00257295" w:rsidRDefault="00EF44D9" w:rsidP="00D734B9">
      <w:pPr>
        <w:pStyle w:val="ListParagraph"/>
        <w:numPr>
          <w:ilvl w:val="0"/>
          <w:numId w:val="37"/>
        </w:numPr>
        <w:ind w:firstLineChars="0"/>
      </w:pPr>
      <w:r w:rsidRPr="00257295">
        <w:rPr>
          <w:rFonts w:hint="eastAsia"/>
        </w:rPr>
        <w:lastRenderedPageBreak/>
        <w:t>LSM</w:t>
      </w:r>
      <w:r w:rsidRPr="00257295">
        <w:rPr>
          <w:rFonts w:hint="eastAsia"/>
        </w:rPr>
        <w:t>实现</w:t>
      </w:r>
    </w:p>
    <w:p w:rsidR="00EF44D9" w:rsidRPr="00257295" w:rsidRDefault="00EF44D9" w:rsidP="00312DE8">
      <w:pPr>
        <w:widowControl/>
        <w:spacing w:line="240" w:lineRule="auto"/>
        <w:ind w:left="480" w:firstLineChars="0" w:firstLine="360"/>
        <w:jc w:val="left"/>
      </w:pPr>
      <w:r w:rsidRPr="00257295">
        <w:rPr>
          <w:rFonts w:hint="eastAsia"/>
        </w:rPr>
        <w:t>LSM</w:t>
      </w:r>
      <w:r w:rsidRPr="00257295">
        <w:rPr>
          <w:rFonts w:hint="eastAsia"/>
        </w:rPr>
        <w:t>自身并不实现具体的</w:t>
      </w:r>
      <w:r w:rsidRPr="00257295">
        <w:rPr>
          <w:rFonts w:hint="eastAsia"/>
        </w:rPr>
        <w:t>xattr</w:t>
      </w:r>
      <w:r w:rsidRPr="00257295">
        <w:rPr>
          <w:rFonts w:hint="eastAsia"/>
        </w:rPr>
        <w:t>操作，而是</w:t>
      </w:r>
      <w:r>
        <w:rPr>
          <w:rFonts w:hint="eastAsia"/>
        </w:rPr>
        <w:t>具体的</w:t>
      </w:r>
      <w:r w:rsidRPr="00257295">
        <w:rPr>
          <w:rFonts w:hint="eastAsia"/>
        </w:rPr>
        <w:t>安全模块</w:t>
      </w:r>
      <w:r w:rsidRPr="00257295">
        <w:rPr>
          <w:rFonts w:hint="eastAsia"/>
        </w:rPr>
        <w:t>(</w:t>
      </w:r>
      <w:r w:rsidRPr="00257295">
        <w:rPr>
          <w:rFonts w:hint="eastAsia"/>
        </w:rPr>
        <w:t>如</w:t>
      </w:r>
      <w:r w:rsidRPr="00257295">
        <w:rPr>
          <w:rFonts w:hint="eastAsia"/>
        </w:rPr>
        <w:t>selinux)</w:t>
      </w:r>
      <w:r w:rsidRPr="00257295">
        <w:rPr>
          <w:rFonts w:hint="eastAsia"/>
        </w:rPr>
        <w:t>的</w:t>
      </w:r>
      <w:r w:rsidRPr="00257295">
        <w:rPr>
          <w:rFonts w:hint="eastAsia"/>
        </w:rPr>
        <w:t>hooks</w:t>
      </w:r>
      <w:r w:rsidRPr="00257295">
        <w:rPr>
          <w:rFonts w:hint="eastAsia"/>
        </w:rPr>
        <w:t>实现。</w:t>
      </w:r>
      <w:r w:rsidRPr="00257295">
        <w:rPr>
          <w:rFonts w:hint="eastAsia"/>
        </w:rPr>
        <w:t>LSM</w:t>
      </w:r>
      <w:r w:rsidRPr="00257295">
        <w:rPr>
          <w:rFonts w:hint="eastAsia"/>
        </w:rPr>
        <w:t>只提供</w:t>
      </w:r>
      <w:r w:rsidRPr="00257295">
        <w:rPr>
          <w:rFonts w:hint="eastAsia"/>
        </w:rPr>
        <w:t>hooks</w:t>
      </w:r>
      <w:r w:rsidRPr="00257295">
        <w:rPr>
          <w:rFonts w:hint="eastAsia"/>
        </w:rPr>
        <w:t>的管理接口，各安全模块通过该管理接口将其</w:t>
      </w:r>
      <w:r w:rsidRPr="00257295">
        <w:rPr>
          <w:rFonts w:hint="eastAsia"/>
        </w:rPr>
        <w:t>hooks</w:t>
      </w:r>
      <w:r w:rsidRPr="00257295">
        <w:rPr>
          <w:rFonts w:hint="eastAsia"/>
        </w:rPr>
        <w:t>注册到</w:t>
      </w:r>
      <w:r w:rsidRPr="00257295">
        <w:rPr>
          <w:rFonts w:hint="eastAsia"/>
        </w:rPr>
        <w:t>LSM</w:t>
      </w:r>
      <w:r w:rsidRPr="00257295">
        <w:rPr>
          <w:rFonts w:hint="eastAsia"/>
        </w:rPr>
        <w:t>中，从而实现</w:t>
      </w:r>
      <w:r w:rsidRPr="00257295">
        <w:rPr>
          <w:rFonts w:hint="eastAsia"/>
        </w:rPr>
        <w:t>VFS</w:t>
      </w:r>
      <w:r w:rsidRPr="00257295">
        <w:rPr>
          <w:rFonts w:hint="eastAsia"/>
        </w:rPr>
        <w:t>具体的安全控制。</w:t>
      </w:r>
    </w:p>
    <w:p w:rsidR="00EF44D9" w:rsidRPr="00257295" w:rsidRDefault="00EF44D9" w:rsidP="00EF44D9">
      <w:pPr>
        <w:ind w:left="360" w:firstLine="480"/>
      </w:pPr>
      <w:r w:rsidRPr="00257295">
        <w:rPr>
          <w:rFonts w:hint="eastAsia"/>
        </w:rPr>
        <w:t>LSM</w:t>
      </w:r>
      <w:r w:rsidRPr="00257295">
        <w:rPr>
          <w:rFonts w:hint="eastAsia"/>
        </w:rPr>
        <w:t>相关代码如下：</w:t>
      </w:r>
    </w:p>
    <w:p w:rsidR="00EF44D9" w:rsidRPr="00257295" w:rsidRDefault="00EF44D9" w:rsidP="00D734B9">
      <w:pPr>
        <w:pStyle w:val="ListParagraph"/>
        <w:numPr>
          <w:ilvl w:val="0"/>
          <w:numId w:val="41"/>
        </w:numPr>
        <w:ind w:firstLineChars="0"/>
      </w:pPr>
      <w:r w:rsidRPr="00257295">
        <w:rPr>
          <w:rFonts w:hint="eastAsia"/>
        </w:rPr>
        <w:t>用于记录安全模块</w:t>
      </w:r>
      <w:r w:rsidRPr="00257295">
        <w:rPr>
          <w:rFonts w:hint="eastAsia"/>
        </w:rPr>
        <w:t>hooks</w:t>
      </w:r>
      <w:r w:rsidRPr="00257295">
        <w:rPr>
          <w:rFonts w:hint="eastAsia"/>
        </w:rPr>
        <w:t>的全局指针</w:t>
      </w:r>
    </w:p>
    <w:p w:rsidR="00EF44D9" w:rsidRPr="00257295" w:rsidRDefault="00EF44D9" w:rsidP="00EF44D9">
      <w:pPr>
        <w:pStyle w:val="a7"/>
        <w:ind w:leftChars="525" w:left="1260" w:firstLine="360"/>
      </w:pPr>
      <w:r w:rsidRPr="00257295">
        <w:drawing>
          <wp:inline distT="0" distB="0" distL="0" distR="0" wp14:anchorId="28E0419D" wp14:editId="3E41ED9D">
            <wp:extent cx="4305901" cy="704948"/>
            <wp:effectExtent l="0" t="0" r="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E6E7.tmp"/>
                    <pic:cNvPicPr/>
                  </pic:nvPicPr>
                  <pic:blipFill>
                    <a:blip r:embed="rId526">
                      <a:extLst>
                        <a:ext uri="{28A0092B-C50C-407E-A947-70E740481C1C}">
                          <a14:useLocalDpi xmlns:a14="http://schemas.microsoft.com/office/drawing/2010/main" val="0"/>
                        </a:ext>
                      </a:extLst>
                    </a:blip>
                    <a:stretch>
                      <a:fillRect/>
                    </a:stretch>
                  </pic:blipFill>
                  <pic:spPr>
                    <a:xfrm>
                      <a:off x="0" y="0"/>
                      <a:ext cx="4305901" cy="704948"/>
                    </a:xfrm>
                    <a:prstGeom prst="rect">
                      <a:avLst/>
                    </a:prstGeom>
                  </pic:spPr>
                </pic:pic>
              </a:graphicData>
            </a:graphic>
          </wp:inline>
        </w:drawing>
      </w:r>
    </w:p>
    <w:p w:rsidR="00EF44D9" w:rsidRPr="00257295" w:rsidRDefault="00EF44D9" w:rsidP="00D734B9">
      <w:pPr>
        <w:pStyle w:val="ListParagraph"/>
        <w:numPr>
          <w:ilvl w:val="0"/>
          <w:numId w:val="41"/>
        </w:numPr>
        <w:ind w:firstLineChars="0"/>
      </w:pPr>
      <w:r w:rsidRPr="00257295">
        <w:rPr>
          <w:rFonts w:hint="eastAsia"/>
        </w:rPr>
        <w:t>LSM</w:t>
      </w:r>
      <w:r w:rsidRPr="00257295">
        <w:rPr>
          <w:rFonts w:hint="eastAsia"/>
        </w:rPr>
        <w:t>初始化的接口</w:t>
      </w:r>
    </w:p>
    <w:p w:rsidR="00EF44D9" w:rsidRPr="00257295" w:rsidRDefault="00EF44D9" w:rsidP="00EF44D9">
      <w:pPr>
        <w:pStyle w:val="a7"/>
        <w:ind w:leftChars="525" w:left="1260" w:firstLine="360"/>
      </w:pPr>
      <w:r w:rsidRPr="00257295">
        <w:rPr>
          <w:rFonts w:hint="eastAsia"/>
        </w:rPr>
        <w:drawing>
          <wp:inline distT="0" distB="0" distL="0" distR="0" wp14:anchorId="0245881D" wp14:editId="40837F7A">
            <wp:extent cx="4495800" cy="2180865"/>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F15D.tmp"/>
                    <pic:cNvPicPr/>
                  </pic:nvPicPr>
                  <pic:blipFill>
                    <a:blip r:embed="rId527" cstate="email">
                      <a:extLst>
                        <a:ext uri="{28A0092B-C50C-407E-A947-70E740481C1C}">
                          <a14:useLocalDpi xmlns:a14="http://schemas.microsoft.com/office/drawing/2010/main" val="0"/>
                        </a:ext>
                      </a:extLst>
                    </a:blip>
                    <a:stretch>
                      <a:fillRect/>
                    </a:stretch>
                  </pic:blipFill>
                  <pic:spPr>
                    <a:xfrm>
                      <a:off x="0" y="0"/>
                      <a:ext cx="4496429" cy="2181170"/>
                    </a:xfrm>
                    <a:prstGeom prst="rect">
                      <a:avLst/>
                    </a:prstGeom>
                  </pic:spPr>
                </pic:pic>
              </a:graphicData>
            </a:graphic>
          </wp:inline>
        </w:drawing>
      </w:r>
    </w:p>
    <w:p w:rsidR="00EF44D9" w:rsidRPr="00257295" w:rsidRDefault="00EF44D9" w:rsidP="00EF44D9">
      <w:pPr>
        <w:pStyle w:val="ListParagraph"/>
        <w:ind w:left="1620" w:firstLineChars="0" w:firstLine="0"/>
      </w:pPr>
      <w:r w:rsidRPr="00257295">
        <w:rPr>
          <w:rFonts w:hint="eastAsia"/>
        </w:rPr>
        <w:t>系统启动时会调用</w:t>
      </w:r>
      <w:r w:rsidRPr="00257295">
        <w:rPr>
          <w:rFonts w:hint="eastAsia"/>
        </w:rPr>
        <w:t>LSM</w:t>
      </w:r>
      <w:r w:rsidRPr="00257295">
        <w:rPr>
          <w:rFonts w:hint="eastAsia"/>
        </w:rPr>
        <w:t>初始化接口</w:t>
      </w:r>
    </w:p>
    <w:p w:rsidR="00EF44D9" w:rsidRPr="00257295" w:rsidRDefault="00EF44D9" w:rsidP="00EF44D9">
      <w:pPr>
        <w:pStyle w:val="a7"/>
        <w:ind w:leftChars="525" w:left="1260" w:firstLine="360"/>
      </w:pPr>
      <w:r w:rsidRPr="00257295">
        <w:rPr>
          <w:rFonts w:hint="eastAsia"/>
        </w:rPr>
        <w:drawing>
          <wp:inline distT="0" distB="0" distL="0" distR="0" wp14:anchorId="0FBE34FB" wp14:editId="0F033A82">
            <wp:extent cx="2105319" cy="333422"/>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AF96.tmp"/>
                    <pic:cNvPicPr/>
                  </pic:nvPicPr>
                  <pic:blipFill>
                    <a:blip r:embed="rId528">
                      <a:extLst>
                        <a:ext uri="{28A0092B-C50C-407E-A947-70E740481C1C}">
                          <a14:useLocalDpi xmlns:a14="http://schemas.microsoft.com/office/drawing/2010/main" val="0"/>
                        </a:ext>
                      </a:extLst>
                    </a:blip>
                    <a:stretch>
                      <a:fillRect/>
                    </a:stretch>
                  </pic:blipFill>
                  <pic:spPr>
                    <a:xfrm>
                      <a:off x="0" y="0"/>
                      <a:ext cx="2105319" cy="333422"/>
                    </a:xfrm>
                    <a:prstGeom prst="rect">
                      <a:avLst/>
                    </a:prstGeom>
                  </pic:spPr>
                </pic:pic>
              </a:graphicData>
            </a:graphic>
          </wp:inline>
        </w:drawing>
      </w:r>
    </w:p>
    <w:p w:rsidR="00EF44D9" w:rsidRPr="00257295" w:rsidRDefault="00EF44D9" w:rsidP="00D734B9">
      <w:pPr>
        <w:pStyle w:val="ListParagraph"/>
        <w:numPr>
          <w:ilvl w:val="0"/>
          <w:numId w:val="41"/>
        </w:numPr>
        <w:ind w:firstLineChars="0"/>
      </w:pPr>
      <w:r w:rsidRPr="00257295">
        <w:rPr>
          <w:rFonts w:hint="eastAsia"/>
        </w:rPr>
        <w:t>设置默认的安全模块</w:t>
      </w:r>
      <w:r w:rsidRPr="00257295">
        <w:rPr>
          <w:rFonts w:hint="eastAsia"/>
        </w:rPr>
        <w:t>hooks</w:t>
      </w:r>
    </w:p>
    <w:p w:rsidR="00EF44D9" w:rsidRPr="00257295" w:rsidRDefault="00EF44D9" w:rsidP="00EF44D9">
      <w:pPr>
        <w:pStyle w:val="a7"/>
        <w:ind w:leftChars="525" w:left="1260" w:firstLine="360"/>
      </w:pPr>
      <w:r w:rsidRPr="00257295">
        <w:drawing>
          <wp:inline distT="0" distB="0" distL="0" distR="0" wp14:anchorId="09E83EFC" wp14:editId="2DC4EE0A">
            <wp:extent cx="4632215" cy="173355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F073.tmp"/>
                    <pic:cNvPicPr/>
                  </pic:nvPicPr>
                  <pic:blipFill>
                    <a:blip r:embed="rId529" cstate="email">
                      <a:extLst>
                        <a:ext uri="{28A0092B-C50C-407E-A947-70E740481C1C}">
                          <a14:useLocalDpi xmlns:a14="http://schemas.microsoft.com/office/drawing/2010/main" val="0"/>
                        </a:ext>
                      </a:extLst>
                    </a:blip>
                    <a:stretch>
                      <a:fillRect/>
                    </a:stretch>
                  </pic:blipFill>
                  <pic:spPr>
                    <a:xfrm>
                      <a:off x="0" y="0"/>
                      <a:ext cx="4634912" cy="1734559"/>
                    </a:xfrm>
                    <a:prstGeom prst="rect">
                      <a:avLst/>
                    </a:prstGeom>
                  </pic:spPr>
                </pic:pic>
              </a:graphicData>
            </a:graphic>
          </wp:inline>
        </w:drawing>
      </w:r>
    </w:p>
    <w:p w:rsidR="00EF44D9" w:rsidRPr="00257295" w:rsidRDefault="00EF44D9" w:rsidP="00D734B9">
      <w:pPr>
        <w:pStyle w:val="ListParagraph"/>
        <w:numPr>
          <w:ilvl w:val="0"/>
          <w:numId w:val="41"/>
        </w:numPr>
        <w:ind w:firstLineChars="0"/>
      </w:pPr>
      <w:r w:rsidRPr="00257295">
        <w:rPr>
          <w:rFonts w:hint="eastAsia"/>
        </w:rPr>
        <w:t>其他安全模块初始化的接口</w:t>
      </w:r>
    </w:p>
    <w:p w:rsidR="00EF44D9" w:rsidRPr="00257295" w:rsidRDefault="00EF44D9" w:rsidP="00EF44D9">
      <w:pPr>
        <w:pStyle w:val="a7"/>
        <w:ind w:leftChars="525" w:left="1260" w:firstLine="360"/>
      </w:pPr>
      <w:r w:rsidRPr="00257295">
        <w:rPr>
          <w:rFonts w:hint="eastAsia"/>
        </w:rPr>
        <w:lastRenderedPageBreak/>
        <w:drawing>
          <wp:inline distT="0" distB="0" distL="0" distR="0" wp14:anchorId="76ECBAB7" wp14:editId="72C3EA73">
            <wp:extent cx="4307609" cy="1247775"/>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CA2.tmp"/>
                    <pic:cNvPicPr/>
                  </pic:nvPicPr>
                  <pic:blipFill rotWithShape="1">
                    <a:blip r:embed="rId530" cstate="email">
                      <a:extLst>
                        <a:ext uri="{28A0092B-C50C-407E-A947-70E740481C1C}">
                          <a14:useLocalDpi xmlns:a14="http://schemas.microsoft.com/office/drawing/2010/main" val="0"/>
                        </a:ext>
                      </a:extLst>
                    </a:blip>
                    <a:srcRect/>
                    <a:stretch/>
                  </pic:blipFill>
                  <pic:spPr bwMode="auto">
                    <a:xfrm>
                      <a:off x="0" y="0"/>
                      <a:ext cx="4315428" cy="1250040"/>
                    </a:xfrm>
                    <a:prstGeom prst="rect">
                      <a:avLst/>
                    </a:prstGeom>
                    <a:ln>
                      <a:noFill/>
                    </a:ln>
                    <a:extLst>
                      <a:ext uri="{53640926-AAD7-44D8-BBD7-CCE9431645EC}">
                        <a14:shadowObscured xmlns:a14="http://schemas.microsoft.com/office/drawing/2010/main"/>
                      </a:ext>
                    </a:extLst>
                  </pic:spPr>
                </pic:pic>
              </a:graphicData>
            </a:graphic>
          </wp:inline>
        </w:drawing>
      </w:r>
    </w:p>
    <w:p w:rsidR="00EF44D9" w:rsidRPr="00257295" w:rsidRDefault="00EF44D9" w:rsidP="00EF44D9">
      <w:pPr>
        <w:ind w:firstLine="480"/>
      </w:pPr>
      <w:r w:rsidRPr="00257295">
        <w:rPr>
          <w:rFonts w:hint="eastAsia"/>
        </w:rPr>
        <w:tab/>
      </w:r>
      <w:r w:rsidRPr="00257295">
        <w:rPr>
          <w:rFonts w:hint="eastAsia"/>
        </w:rPr>
        <w:tab/>
      </w:r>
      <w:r w:rsidRPr="00257295">
        <w:rPr>
          <w:rFonts w:hint="eastAsia"/>
        </w:rPr>
        <w:tab/>
      </w:r>
      <w:r w:rsidRPr="00257295">
        <w:rPr>
          <w:rFonts w:hint="eastAsia"/>
        </w:rPr>
        <w:t>其中各个安全模块通过以下宏将其初始化函数放入对应的代码段中。</w:t>
      </w:r>
    </w:p>
    <w:p w:rsidR="00EF44D9" w:rsidRPr="00257295" w:rsidRDefault="00EF44D9" w:rsidP="00EF44D9">
      <w:pPr>
        <w:pStyle w:val="a7"/>
        <w:ind w:leftChars="525" w:left="1260" w:firstLine="360"/>
      </w:pPr>
      <w:r w:rsidRPr="00257295">
        <w:rPr>
          <w:rFonts w:hint="eastAsia"/>
        </w:rPr>
        <w:drawing>
          <wp:inline distT="0" distB="0" distL="0" distR="0" wp14:anchorId="6106343D" wp14:editId="460EE8BE">
            <wp:extent cx="4505954" cy="619211"/>
            <wp:effectExtent l="0" t="0" r="9525"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644EB0.tmp"/>
                    <pic:cNvPicPr/>
                  </pic:nvPicPr>
                  <pic:blipFill>
                    <a:blip r:embed="rId531">
                      <a:extLst>
                        <a:ext uri="{28A0092B-C50C-407E-A947-70E740481C1C}">
                          <a14:useLocalDpi xmlns:a14="http://schemas.microsoft.com/office/drawing/2010/main" val="0"/>
                        </a:ext>
                      </a:extLst>
                    </a:blip>
                    <a:stretch>
                      <a:fillRect/>
                    </a:stretch>
                  </pic:blipFill>
                  <pic:spPr>
                    <a:xfrm>
                      <a:off x="0" y="0"/>
                      <a:ext cx="4505954" cy="619211"/>
                    </a:xfrm>
                    <a:prstGeom prst="rect">
                      <a:avLst/>
                    </a:prstGeom>
                  </pic:spPr>
                </pic:pic>
              </a:graphicData>
            </a:graphic>
          </wp:inline>
        </w:drawing>
      </w:r>
    </w:p>
    <w:p w:rsidR="00EF44D9" w:rsidRPr="00257295" w:rsidRDefault="00EF44D9" w:rsidP="00D734B9">
      <w:pPr>
        <w:pStyle w:val="ListParagraph"/>
        <w:numPr>
          <w:ilvl w:val="0"/>
          <w:numId w:val="41"/>
        </w:numPr>
        <w:ind w:firstLineChars="0"/>
      </w:pPr>
      <w:r w:rsidRPr="00257295">
        <w:rPr>
          <w:rFonts w:hint="eastAsia"/>
        </w:rPr>
        <w:t>安全模块的</w:t>
      </w:r>
      <w:r w:rsidRPr="00257295">
        <w:rPr>
          <w:rFonts w:hint="eastAsia"/>
        </w:rPr>
        <w:t>hooks</w:t>
      </w:r>
      <w:r w:rsidRPr="00257295">
        <w:rPr>
          <w:rFonts w:hint="eastAsia"/>
        </w:rPr>
        <w:t>注册接口</w:t>
      </w:r>
    </w:p>
    <w:p w:rsidR="00EF44D9" w:rsidRPr="00257295" w:rsidRDefault="00EF44D9" w:rsidP="00EF44D9">
      <w:pPr>
        <w:pStyle w:val="a7"/>
        <w:ind w:leftChars="525" w:left="1260" w:firstLine="360"/>
      </w:pPr>
      <w:r w:rsidRPr="00257295">
        <w:rPr>
          <w:rFonts w:hint="eastAsia"/>
        </w:rPr>
        <w:drawing>
          <wp:inline distT="0" distB="0" distL="0" distR="0" wp14:anchorId="4503A008" wp14:editId="371F3909">
            <wp:extent cx="4667250" cy="1649703"/>
            <wp:effectExtent l="0" t="0" r="0" b="825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996B.tmp"/>
                    <pic:cNvPicPr/>
                  </pic:nvPicPr>
                  <pic:blipFill>
                    <a:blip r:embed="rId532" cstate="email">
                      <a:extLst>
                        <a:ext uri="{28A0092B-C50C-407E-A947-70E740481C1C}">
                          <a14:useLocalDpi xmlns:a14="http://schemas.microsoft.com/office/drawing/2010/main" val="0"/>
                        </a:ext>
                      </a:extLst>
                    </a:blip>
                    <a:stretch>
                      <a:fillRect/>
                    </a:stretch>
                  </pic:blipFill>
                  <pic:spPr>
                    <a:xfrm>
                      <a:off x="0" y="0"/>
                      <a:ext cx="4667903" cy="1649934"/>
                    </a:xfrm>
                    <a:prstGeom prst="rect">
                      <a:avLst/>
                    </a:prstGeom>
                  </pic:spPr>
                </pic:pic>
              </a:graphicData>
            </a:graphic>
          </wp:inline>
        </w:drawing>
      </w:r>
    </w:p>
    <w:p w:rsidR="00EF44D9" w:rsidRPr="00257295" w:rsidRDefault="00EF44D9" w:rsidP="00D734B9">
      <w:pPr>
        <w:pStyle w:val="ListParagraph"/>
        <w:numPr>
          <w:ilvl w:val="0"/>
          <w:numId w:val="41"/>
        </w:numPr>
        <w:ind w:firstLineChars="0"/>
      </w:pPr>
      <w:r w:rsidRPr="00257295">
        <w:rPr>
          <w:rFonts w:hint="eastAsia"/>
        </w:rPr>
        <w:t>LSM</w:t>
      </w:r>
      <w:r w:rsidRPr="00257295">
        <w:rPr>
          <w:rFonts w:hint="eastAsia"/>
        </w:rPr>
        <w:t>调用安全模块</w:t>
      </w:r>
      <w:r w:rsidRPr="00257295">
        <w:rPr>
          <w:rFonts w:hint="eastAsia"/>
        </w:rPr>
        <w:t>hooks</w:t>
      </w:r>
      <w:r w:rsidRPr="00257295">
        <w:rPr>
          <w:rFonts w:hint="eastAsia"/>
        </w:rPr>
        <w:t>的接口</w:t>
      </w:r>
      <w:r w:rsidRPr="00257295">
        <w:rPr>
          <w:rFonts w:hint="eastAsia"/>
        </w:rPr>
        <w:t>(</w:t>
      </w:r>
      <w:r w:rsidRPr="00257295">
        <w:rPr>
          <w:rFonts w:hint="eastAsia"/>
        </w:rPr>
        <w:t>仅举例</w:t>
      </w:r>
      <w:r w:rsidRPr="00257295">
        <w:rPr>
          <w:rFonts w:hint="eastAsia"/>
        </w:rPr>
        <w:t>getxattr</w:t>
      </w:r>
      <w:r w:rsidRPr="00257295">
        <w:rPr>
          <w:rFonts w:hint="eastAsia"/>
        </w:rPr>
        <w:t>，其他类似</w:t>
      </w:r>
      <w:r w:rsidRPr="00257295">
        <w:rPr>
          <w:rFonts w:hint="eastAsia"/>
        </w:rPr>
        <w:t>)</w:t>
      </w:r>
    </w:p>
    <w:p w:rsidR="00EF44D9" w:rsidRPr="00257295" w:rsidRDefault="00EF44D9" w:rsidP="00EF44D9">
      <w:pPr>
        <w:pStyle w:val="a7"/>
        <w:ind w:leftChars="525" w:left="1260" w:firstLine="360"/>
      </w:pPr>
      <w:r w:rsidRPr="00257295">
        <w:rPr>
          <w:rFonts w:hint="eastAsia"/>
        </w:rPr>
        <w:drawing>
          <wp:inline distT="0" distB="0" distL="0" distR="0" wp14:anchorId="43DBD7D9" wp14:editId="63F487E8">
            <wp:extent cx="4791075" cy="960009"/>
            <wp:effectExtent l="0" t="0" r="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756F.tmp"/>
                    <pic:cNvPicPr/>
                  </pic:nvPicPr>
                  <pic:blipFill>
                    <a:blip r:embed="rId533" cstate="email">
                      <a:extLst>
                        <a:ext uri="{28A0092B-C50C-407E-A947-70E740481C1C}">
                          <a14:useLocalDpi xmlns:a14="http://schemas.microsoft.com/office/drawing/2010/main" val="0"/>
                        </a:ext>
                      </a:extLst>
                    </a:blip>
                    <a:stretch>
                      <a:fillRect/>
                    </a:stretch>
                  </pic:blipFill>
                  <pic:spPr>
                    <a:xfrm>
                      <a:off x="0" y="0"/>
                      <a:ext cx="4791744" cy="960143"/>
                    </a:xfrm>
                    <a:prstGeom prst="rect">
                      <a:avLst/>
                    </a:prstGeom>
                  </pic:spPr>
                </pic:pic>
              </a:graphicData>
            </a:graphic>
          </wp:inline>
        </w:drawing>
      </w:r>
    </w:p>
    <w:p w:rsidR="00EF44D9" w:rsidRPr="00257295" w:rsidRDefault="00EF44D9" w:rsidP="00EF44D9">
      <w:pPr>
        <w:pStyle w:val="a7"/>
        <w:ind w:leftChars="525" w:left="1260" w:firstLine="360"/>
      </w:pPr>
      <w:r w:rsidRPr="00257295">
        <w:drawing>
          <wp:inline distT="0" distB="0" distL="0" distR="0" wp14:anchorId="370EB496" wp14:editId="4A32A825">
            <wp:extent cx="4791075" cy="709789"/>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71E5.tmp"/>
                    <pic:cNvPicPr/>
                  </pic:nvPicPr>
                  <pic:blipFill>
                    <a:blip r:embed="rId534" cstate="email">
                      <a:extLst>
                        <a:ext uri="{28A0092B-C50C-407E-A947-70E740481C1C}">
                          <a14:useLocalDpi xmlns:a14="http://schemas.microsoft.com/office/drawing/2010/main" val="0"/>
                        </a:ext>
                      </a:extLst>
                    </a:blip>
                    <a:stretch>
                      <a:fillRect/>
                    </a:stretch>
                  </pic:blipFill>
                  <pic:spPr>
                    <a:xfrm>
                      <a:off x="0" y="0"/>
                      <a:ext cx="4802619" cy="711499"/>
                    </a:xfrm>
                    <a:prstGeom prst="rect">
                      <a:avLst/>
                    </a:prstGeom>
                  </pic:spPr>
                </pic:pic>
              </a:graphicData>
            </a:graphic>
          </wp:inline>
        </w:drawing>
      </w:r>
    </w:p>
    <w:p w:rsidR="00EF44D9" w:rsidRPr="00257295" w:rsidRDefault="00EF44D9" w:rsidP="00EF44D9">
      <w:pPr>
        <w:pStyle w:val="Heading3"/>
        <w:numPr>
          <w:ilvl w:val="2"/>
          <w:numId w:val="1"/>
        </w:numPr>
        <w:spacing w:before="163" w:after="163"/>
      </w:pPr>
      <w:bookmarkStart w:id="107" w:name="_Toc390712678"/>
      <w:r w:rsidRPr="00257295">
        <w:rPr>
          <w:rFonts w:hint="eastAsia"/>
        </w:rPr>
        <w:t>SELinux</w:t>
      </w:r>
      <w:bookmarkEnd w:id="107"/>
    </w:p>
    <w:p w:rsidR="00EF44D9" w:rsidRPr="00257295" w:rsidRDefault="00EF44D9" w:rsidP="00370570">
      <w:pPr>
        <w:ind w:firstLine="480"/>
      </w:pPr>
      <w:r w:rsidRPr="00257295">
        <w:rPr>
          <w:rFonts w:hint="eastAsia"/>
        </w:rPr>
        <w:t>SELinux(</w:t>
      </w:r>
      <w:r w:rsidRPr="00257295">
        <w:t>Security Enhanced</w:t>
      </w:r>
      <w:r w:rsidRPr="00257295">
        <w:rPr>
          <w:rFonts w:hint="eastAsia"/>
        </w:rPr>
        <w:t xml:space="preserve"> Linux)</w:t>
      </w:r>
      <w:r w:rsidRPr="00257295">
        <w:rPr>
          <w:rFonts w:hint="eastAsia"/>
        </w:rPr>
        <w:t>是主流的</w:t>
      </w:r>
      <w:r w:rsidRPr="00257295">
        <w:rPr>
          <w:rFonts w:hint="eastAsia"/>
        </w:rPr>
        <w:t>LSM</w:t>
      </w:r>
      <w:r w:rsidRPr="00257295">
        <w:rPr>
          <w:rFonts w:hint="eastAsia"/>
        </w:rPr>
        <w:t>模块，默认已经集成到内核之中。其主要实现了</w:t>
      </w:r>
      <w:r w:rsidRPr="00257295">
        <w:rPr>
          <w:rFonts w:hint="eastAsia"/>
        </w:rPr>
        <w:t>LSM</w:t>
      </w:r>
      <w:r w:rsidRPr="00257295">
        <w:rPr>
          <w:rFonts w:hint="eastAsia"/>
        </w:rPr>
        <w:t>所要求的</w:t>
      </w:r>
      <w:r w:rsidRPr="00257295">
        <w:rPr>
          <w:rFonts w:hint="eastAsia"/>
        </w:rPr>
        <w:t>hooks</w:t>
      </w:r>
      <w:r w:rsidRPr="00257295">
        <w:rPr>
          <w:rFonts w:hint="eastAsia"/>
        </w:rPr>
        <w:t>并将其注册到</w:t>
      </w:r>
      <w:r w:rsidRPr="00257295">
        <w:rPr>
          <w:rFonts w:hint="eastAsia"/>
        </w:rPr>
        <w:t>LSM</w:t>
      </w:r>
      <w:r w:rsidRPr="00257295">
        <w:rPr>
          <w:rFonts w:hint="eastAsia"/>
        </w:rPr>
        <w:t>中，相关代码如下：</w:t>
      </w:r>
    </w:p>
    <w:p w:rsidR="00EF44D9" w:rsidRPr="00257295" w:rsidRDefault="00EF44D9" w:rsidP="00D734B9">
      <w:pPr>
        <w:pStyle w:val="ListParagraph"/>
        <w:numPr>
          <w:ilvl w:val="0"/>
          <w:numId w:val="38"/>
        </w:numPr>
        <w:ind w:firstLineChars="0"/>
      </w:pPr>
      <w:r w:rsidRPr="00257295">
        <w:rPr>
          <w:rFonts w:hint="eastAsia"/>
        </w:rPr>
        <w:t>将</w:t>
      </w:r>
      <w:r w:rsidRPr="00257295">
        <w:rPr>
          <w:rFonts w:hint="eastAsia"/>
        </w:rPr>
        <w:t>SELinux</w:t>
      </w:r>
      <w:r w:rsidRPr="00257295">
        <w:rPr>
          <w:rFonts w:hint="eastAsia"/>
        </w:rPr>
        <w:t>的接口注册到</w:t>
      </w:r>
      <w:r w:rsidRPr="00257295">
        <w:rPr>
          <w:rFonts w:hint="eastAsia"/>
        </w:rPr>
        <w:t>secruity</w:t>
      </w:r>
      <w:r w:rsidRPr="00257295">
        <w:rPr>
          <w:rFonts w:hint="eastAsia"/>
        </w:rPr>
        <w:t>机制中</w:t>
      </w:r>
    </w:p>
    <w:p w:rsidR="00EF44D9" w:rsidRPr="00257295" w:rsidRDefault="00EF44D9" w:rsidP="00EF44D9">
      <w:pPr>
        <w:pStyle w:val="a7"/>
        <w:ind w:leftChars="175" w:firstLine="420"/>
      </w:pPr>
      <w:r w:rsidRPr="00257295">
        <w:rPr>
          <w:rFonts w:hint="eastAsia"/>
        </w:rPr>
        <w:lastRenderedPageBreak/>
        <w:drawing>
          <wp:inline distT="0" distB="0" distL="0" distR="0" wp14:anchorId="1469827D" wp14:editId="2EBFB03B">
            <wp:extent cx="4591050" cy="5238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FF01.tmp"/>
                    <pic:cNvPicPr/>
                  </pic:nvPicPr>
                  <pic:blipFill>
                    <a:blip r:embed="rId535" cstate="email">
                      <a:extLst>
                        <a:ext uri="{28A0092B-C50C-407E-A947-70E740481C1C}">
                          <a14:useLocalDpi xmlns:a14="http://schemas.microsoft.com/office/drawing/2010/main" val="0"/>
                        </a:ext>
                      </a:extLst>
                    </a:blip>
                    <a:stretch>
                      <a:fillRect/>
                    </a:stretch>
                  </pic:blipFill>
                  <pic:spPr>
                    <a:xfrm>
                      <a:off x="0" y="0"/>
                      <a:ext cx="4591691" cy="523948"/>
                    </a:xfrm>
                    <a:prstGeom prst="rect">
                      <a:avLst/>
                    </a:prstGeom>
                  </pic:spPr>
                </pic:pic>
              </a:graphicData>
            </a:graphic>
          </wp:inline>
        </w:drawing>
      </w:r>
    </w:p>
    <w:p w:rsidR="00EF44D9" w:rsidRPr="00257295" w:rsidRDefault="00EF44D9" w:rsidP="00EF44D9">
      <w:pPr>
        <w:pStyle w:val="a7"/>
        <w:ind w:leftChars="175" w:firstLine="420"/>
      </w:pPr>
      <w:r w:rsidRPr="00257295">
        <w:rPr>
          <w:rFonts w:hint="eastAsia"/>
        </w:rPr>
        <w:drawing>
          <wp:inline distT="0" distB="0" distL="0" distR="0" wp14:anchorId="0AD89177" wp14:editId="31514764">
            <wp:extent cx="4600575" cy="596538"/>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BCB5.tmp"/>
                    <pic:cNvPicPr/>
                  </pic:nvPicPr>
                  <pic:blipFill>
                    <a:blip r:embed="rId536" cstate="email">
                      <a:extLst>
                        <a:ext uri="{28A0092B-C50C-407E-A947-70E740481C1C}">
                          <a14:useLocalDpi xmlns:a14="http://schemas.microsoft.com/office/drawing/2010/main" val="0"/>
                        </a:ext>
                      </a:extLst>
                    </a:blip>
                    <a:stretch>
                      <a:fillRect/>
                    </a:stretch>
                  </pic:blipFill>
                  <pic:spPr>
                    <a:xfrm>
                      <a:off x="0" y="0"/>
                      <a:ext cx="4601219" cy="596622"/>
                    </a:xfrm>
                    <a:prstGeom prst="rect">
                      <a:avLst/>
                    </a:prstGeom>
                  </pic:spPr>
                </pic:pic>
              </a:graphicData>
            </a:graphic>
          </wp:inline>
        </w:drawing>
      </w:r>
    </w:p>
    <w:p w:rsidR="00EF44D9" w:rsidRPr="00257295" w:rsidRDefault="00EF44D9" w:rsidP="00D734B9">
      <w:pPr>
        <w:pStyle w:val="ListParagraph"/>
        <w:numPr>
          <w:ilvl w:val="0"/>
          <w:numId w:val="38"/>
        </w:numPr>
        <w:ind w:firstLineChars="0"/>
      </w:pPr>
      <w:r w:rsidRPr="00257295">
        <w:rPr>
          <w:rFonts w:hint="eastAsia"/>
        </w:rPr>
        <w:t>定义</w:t>
      </w:r>
      <w:r w:rsidRPr="00257295">
        <w:rPr>
          <w:rFonts w:hint="eastAsia"/>
        </w:rPr>
        <w:t>LSM</w:t>
      </w:r>
      <w:r w:rsidRPr="00257295">
        <w:rPr>
          <w:rFonts w:hint="eastAsia"/>
        </w:rPr>
        <w:t>的实现接口</w:t>
      </w:r>
    </w:p>
    <w:p w:rsidR="00EF44D9" w:rsidRPr="00257295" w:rsidRDefault="00EF44D9" w:rsidP="00EF44D9">
      <w:pPr>
        <w:pStyle w:val="a7"/>
        <w:ind w:leftChars="175" w:firstLine="420"/>
      </w:pPr>
      <w:r w:rsidRPr="00257295">
        <w:drawing>
          <wp:inline distT="0" distB="0" distL="0" distR="0" wp14:anchorId="162C93E8" wp14:editId="4732F72F">
            <wp:extent cx="4896534" cy="1571844"/>
            <wp:effectExtent l="0" t="0" r="0" b="952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4BB95.tmp"/>
                    <pic:cNvPicPr/>
                  </pic:nvPicPr>
                  <pic:blipFill>
                    <a:blip r:embed="rId537">
                      <a:extLst>
                        <a:ext uri="{28A0092B-C50C-407E-A947-70E740481C1C}">
                          <a14:useLocalDpi xmlns:a14="http://schemas.microsoft.com/office/drawing/2010/main" val="0"/>
                        </a:ext>
                      </a:extLst>
                    </a:blip>
                    <a:stretch>
                      <a:fillRect/>
                    </a:stretch>
                  </pic:blipFill>
                  <pic:spPr>
                    <a:xfrm>
                      <a:off x="0" y="0"/>
                      <a:ext cx="4896534" cy="1571844"/>
                    </a:xfrm>
                    <a:prstGeom prst="rect">
                      <a:avLst/>
                    </a:prstGeom>
                  </pic:spPr>
                </pic:pic>
              </a:graphicData>
            </a:graphic>
          </wp:inline>
        </w:drawing>
      </w:r>
    </w:p>
    <w:p w:rsidR="00EF44D9" w:rsidRPr="00257295" w:rsidRDefault="00EF44D9" w:rsidP="00D734B9">
      <w:pPr>
        <w:pStyle w:val="ListParagraph"/>
        <w:numPr>
          <w:ilvl w:val="0"/>
          <w:numId w:val="38"/>
        </w:numPr>
        <w:ind w:firstLineChars="0"/>
      </w:pPr>
      <w:r w:rsidRPr="00257295">
        <w:rPr>
          <w:rFonts w:hint="eastAsia"/>
        </w:rPr>
        <w:t>实现</w:t>
      </w:r>
      <w:r w:rsidRPr="00257295">
        <w:rPr>
          <w:rFonts w:hint="eastAsia"/>
        </w:rPr>
        <w:t>LSM</w:t>
      </w:r>
      <w:r w:rsidRPr="00257295">
        <w:rPr>
          <w:rFonts w:hint="eastAsia"/>
        </w:rPr>
        <w:t>的接口</w:t>
      </w:r>
    </w:p>
    <w:p w:rsidR="00EF44D9" w:rsidRPr="00257295" w:rsidRDefault="00EF44D9" w:rsidP="00EF44D9">
      <w:pPr>
        <w:pStyle w:val="a7"/>
        <w:ind w:leftChars="175" w:firstLine="420"/>
      </w:pPr>
      <w:r w:rsidRPr="00257295">
        <w:rPr>
          <w:rFonts w:hint="eastAsia"/>
        </w:rPr>
        <w:drawing>
          <wp:inline distT="0" distB="0" distL="0" distR="0" wp14:anchorId="09419FFE" wp14:editId="35A3858D">
            <wp:extent cx="4495800" cy="1240989"/>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3553.tmp"/>
                    <pic:cNvPicPr/>
                  </pic:nvPicPr>
                  <pic:blipFill>
                    <a:blip r:embed="rId538" cstate="email">
                      <a:extLst>
                        <a:ext uri="{28A0092B-C50C-407E-A947-70E740481C1C}">
                          <a14:useLocalDpi xmlns:a14="http://schemas.microsoft.com/office/drawing/2010/main" val="0"/>
                        </a:ext>
                      </a:extLst>
                    </a:blip>
                    <a:stretch>
                      <a:fillRect/>
                    </a:stretch>
                  </pic:blipFill>
                  <pic:spPr>
                    <a:xfrm>
                      <a:off x="0" y="0"/>
                      <a:ext cx="4503059" cy="1242993"/>
                    </a:xfrm>
                    <a:prstGeom prst="rect">
                      <a:avLst/>
                    </a:prstGeom>
                  </pic:spPr>
                </pic:pic>
              </a:graphicData>
            </a:graphic>
          </wp:inline>
        </w:drawing>
      </w:r>
    </w:p>
    <w:p w:rsidR="00EF44D9" w:rsidRPr="00257295" w:rsidRDefault="00EF44D9" w:rsidP="00EF44D9">
      <w:pPr>
        <w:pStyle w:val="a7"/>
        <w:ind w:leftChars="175" w:firstLine="420"/>
      </w:pPr>
      <w:r w:rsidRPr="00257295">
        <w:rPr>
          <w:rFonts w:hint="eastAsia"/>
        </w:rPr>
        <w:drawing>
          <wp:inline distT="0" distB="0" distL="0" distR="0" wp14:anchorId="5D47477D" wp14:editId="128E7B60">
            <wp:extent cx="3752850" cy="1476665"/>
            <wp:effectExtent l="0" t="0" r="0" b="952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1E0A.tmp"/>
                    <pic:cNvPicPr/>
                  </pic:nvPicPr>
                  <pic:blipFill>
                    <a:blip r:embed="rId539" cstate="email">
                      <a:extLst>
                        <a:ext uri="{28A0092B-C50C-407E-A947-70E740481C1C}">
                          <a14:useLocalDpi xmlns:a14="http://schemas.microsoft.com/office/drawing/2010/main" val="0"/>
                        </a:ext>
                      </a:extLst>
                    </a:blip>
                    <a:stretch>
                      <a:fillRect/>
                    </a:stretch>
                  </pic:blipFill>
                  <pic:spPr>
                    <a:xfrm>
                      <a:off x="0" y="0"/>
                      <a:ext cx="3753375" cy="1476871"/>
                    </a:xfrm>
                    <a:prstGeom prst="rect">
                      <a:avLst/>
                    </a:prstGeom>
                  </pic:spPr>
                </pic:pic>
              </a:graphicData>
            </a:graphic>
          </wp:inline>
        </w:drawing>
      </w:r>
    </w:p>
    <w:p w:rsidR="00EF44D9" w:rsidRPr="00257295" w:rsidRDefault="00EF44D9" w:rsidP="00EF44D9">
      <w:pPr>
        <w:pStyle w:val="a7"/>
        <w:ind w:leftChars="175" w:firstLine="300"/>
      </w:pPr>
      <w:r w:rsidRPr="00257295">
        <w:rPr>
          <w:rFonts w:hint="eastAsia"/>
        </w:rPr>
        <w:drawing>
          <wp:inline distT="0" distB="0" distL="0" distR="0" wp14:anchorId="7F1FDA1A" wp14:editId="03FF1B8C">
            <wp:extent cx="5089914" cy="561975"/>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7D8B.tmp"/>
                    <pic:cNvPicPr/>
                  </pic:nvPicPr>
                  <pic:blipFill>
                    <a:blip r:embed="rId540" cstate="email">
                      <a:extLst>
                        <a:ext uri="{28A0092B-C50C-407E-A947-70E740481C1C}">
                          <a14:useLocalDpi xmlns:a14="http://schemas.microsoft.com/office/drawing/2010/main" val="0"/>
                        </a:ext>
                      </a:extLst>
                    </a:blip>
                    <a:stretch>
                      <a:fillRect/>
                    </a:stretch>
                  </pic:blipFill>
                  <pic:spPr>
                    <a:xfrm>
                      <a:off x="0" y="0"/>
                      <a:ext cx="5092131" cy="562220"/>
                    </a:xfrm>
                    <a:prstGeom prst="rect">
                      <a:avLst/>
                    </a:prstGeom>
                  </pic:spPr>
                </pic:pic>
              </a:graphicData>
            </a:graphic>
          </wp:inline>
        </w:drawing>
      </w:r>
    </w:p>
    <w:p w:rsidR="00EF44D9" w:rsidRPr="00257295" w:rsidRDefault="00EF44D9" w:rsidP="00EF44D9">
      <w:pPr>
        <w:pStyle w:val="Heading3"/>
        <w:numPr>
          <w:ilvl w:val="2"/>
          <w:numId w:val="1"/>
        </w:numPr>
        <w:spacing w:before="163" w:after="163"/>
      </w:pPr>
      <w:bookmarkStart w:id="108" w:name="_Toc390712679"/>
      <w:r w:rsidRPr="00257295">
        <w:rPr>
          <w:rFonts w:hint="eastAsia"/>
        </w:rPr>
        <w:t>cred</w:t>
      </w:r>
      <w:r w:rsidRPr="00257295">
        <w:rPr>
          <w:rFonts w:hint="eastAsia"/>
        </w:rPr>
        <w:t>设置</w:t>
      </w:r>
      <w:bookmarkEnd w:id="108"/>
    </w:p>
    <w:p w:rsidR="00EF44D9" w:rsidRPr="00257295" w:rsidRDefault="00EF44D9" w:rsidP="00370570">
      <w:pPr>
        <w:ind w:firstLine="480"/>
      </w:pPr>
      <w:r w:rsidRPr="00257295">
        <w:rPr>
          <w:rFonts w:hint="eastAsia"/>
        </w:rPr>
        <w:t>可执行文件的</w:t>
      </w:r>
      <w:r w:rsidRPr="00257295">
        <w:rPr>
          <w:rFonts w:hint="eastAsia"/>
        </w:rPr>
        <w:t>cred</w:t>
      </w:r>
      <w:r w:rsidRPr="00257295">
        <w:rPr>
          <w:rFonts w:hint="eastAsia"/>
        </w:rPr>
        <w:t>信息来源于</w:t>
      </w:r>
      <w:r w:rsidRPr="00257295">
        <w:rPr>
          <w:rFonts w:hint="eastAsia"/>
        </w:rPr>
        <w:t>Security</w:t>
      </w:r>
      <w:r w:rsidRPr="00257295">
        <w:rPr>
          <w:rFonts w:hint="eastAsia"/>
        </w:rPr>
        <w:t>扩展属性中的一个子属性</w:t>
      </w:r>
      <w:r w:rsidRPr="00257295">
        <w:rPr>
          <w:rFonts w:hint="eastAsia"/>
        </w:rPr>
        <w:t>Capability</w:t>
      </w:r>
      <w:r w:rsidRPr="00257295">
        <w:rPr>
          <w:rFonts w:hint="eastAsia"/>
        </w:rPr>
        <w:t>，</w:t>
      </w:r>
      <w:r w:rsidRPr="00257295">
        <w:rPr>
          <w:rFonts w:hint="eastAsia"/>
        </w:rPr>
        <w:t>Capablity(</w:t>
      </w:r>
      <w:r w:rsidRPr="00257295">
        <w:rPr>
          <w:rFonts w:hint="eastAsia"/>
        </w:rPr>
        <w:t>权能</w:t>
      </w:r>
      <w:r w:rsidRPr="00257295">
        <w:rPr>
          <w:rFonts w:hint="eastAsia"/>
        </w:rPr>
        <w:t>)</w:t>
      </w:r>
      <w:r w:rsidRPr="00257295">
        <w:rPr>
          <w:rFonts w:hint="eastAsia"/>
        </w:rPr>
        <w:t>属性表示一个文件在使用时系统应该具有的权限。</w:t>
      </w:r>
    </w:p>
    <w:p w:rsidR="00EF44D9" w:rsidRPr="00257295" w:rsidRDefault="00EF44D9" w:rsidP="00370570">
      <w:pPr>
        <w:ind w:firstLine="480"/>
      </w:pPr>
      <w:r w:rsidRPr="00257295">
        <w:rPr>
          <w:rFonts w:hint="eastAsia"/>
        </w:rPr>
        <w:t>Capability</w:t>
      </w:r>
      <w:r w:rsidRPr="00257295">
        <w:rPr>
          <w:rFonts w:hint="eastAsia"/>
        </w:rPr>
        <w:t>是</w:t>
      </w:r>
      <w:r w:rsidRPr="00257295">
        <w:rPr>
          <w:rFonts w:hint="eastAsia"/>
        </w:rPr>
        <w:t>LSM</w:t>
      </w:r>
      <w:r w:rsidRPr="00257295">
        <w:rPr>
          <w:rFonts w:hint="eastAsia"/>
        </w:rPr>
        <w:t>的一个通用模块，并且只负责权能相关的工作，通过集成到其他</w:t>
      </w:r>
      <w:r w:rsidRPr="00257295">
        <w:rPr>
          <w:rFonts w:hint="eastAsia"/>
        </w:rPr>
        <w:lastRenderedPageBreak/>
        <w:t>专有的</w:t>
      </w:r>
      <w:r w:rsidRPr="00257295">
        <w:rPr>
          <w:rFonts w:hint="eastAsia"/>
        </w:rPr>
        <w:t>LSM(</w:t>
      </w:r>
      <w:r w:rsidRPr="00257295">
        <w:rPr>
          <w:rFonts w:hint="eastAsia"/>
        </w:rPr>
        <w:t>比如</w:t>
      </w:r>
      <w:r w:rsidRPr="00257295">
        <w:rPr>
          <w:rFonts w:hint="eastAsia"/>
        </w:rPr>
        <w:t>SELinux)</w:t>
      </w:r>
      <w:r w:rsidRPr="00257295">
        <w:rPr>
          <w:rFonts w:hint="eastAsia"/>
        </w:rPr>
        <w:t>而实现对权能的控制，代码如下：</w:t>
      </w:r>
    </w:p>
    <w:p w:rsidR="00EF44D9" w:rsidRPr="00257295" w:rsidRDefault="00EF44D9" w:rsidP="00D734B9">
      <w:pPr>
        <w:pStyle w:val="ListParagraph"/>
        <w:numPr>
          <w:ilvl w:val="0"/>
          <w:numId w:val="46"/>
        </w:numPr>
        <w:ind w:firstLineChars="0"/>
      </w:pPr>
      <w:r w:rsidRPr="00257295">
        <w:rPr>
          <w:rFonts w:hint="eastAsia"/>
        </w:rPr>
        <w:t>运行可执行文件的系统调用定义</w:t>
      </w:r>
    </w:p>
    <w:p w:rsidR="00EF44D9" w:rsidRPr="00257295" w:rsidRDefault="00EF44D9" w:rsidP="00EF44D9">
      <w:pPr>
        <w:widowControl/>
        <w:spacing w:line="240" w:lineRule="auto"/>
        <w:ind w:left="360" w:firstLineChars="0" w:firstLine="480"/>
        <w:jc w:val="left"/>
      </w:pPr>
      <w:r w:rsidRPr="00257295">
        <w:rPr>
          <w:rFonts w:hint="eastAsia"/>
          <w:noProof/>
        </w:rPr>
        <w:drawing>
          <wp:inline distT="0" distB="0" distL="0" distR="0" wp14:anchorId="6CD08653" wp14:editId="16BE0E66">
            <wp:extent cx="3867150" cy="1841896"/>
            <wp:effectExtent l="0" t="0" r="0" b="635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4A463.tmp"/>
                    <pic:cNvPicPr/>
                  </pic:nvPicPr>
                  <pic:blipFill>
                    <a:blip r:embed="rId541" cstate="email">
                      <a:extLst>
                        <a:ext uri="{28A0092B-C50C-407E-A947-70E740481C1C}">
                          <a14:useLocalDpi xmlns:a14="http://schemas.microsoft.com/office/drawing/2010/main" val="0"/>
                        </a:ext>
                      </a:extLst>
                    </a:blip>
                    <a:stretch>
                      <a:fillRect/>
                    </a:stretch>
                  </pic:blipFill>
                  <pic:spPr>
                    <a:xfrm>
                      <a:off x="0" y="0"/>
                      <a:ext cx="3867691" cy="1842154"/>
                    </a:xfrm>
                    <a:prstGeom prst="rect">
                      <a:avLst/>
                    </a:prstGeom>
                  </pic:spPr>
                </pic:pic>
              </a:graphicData>
            </a:graphic>
          </wp:inline>
        </w:drawing>
      </w:r>
    </w:p>
    <w:p w:rsidR="00EF44D9" w:rsidRPr="00257295" w:rsidRDefault="00EF44D9" w:rsidP="00EF44D9">
      <w:pPr>
        <w:widowControl/>
        <w:spacing w:line="240" w:lineRule="auto"/>
        <w:ind w:left="360" w:firstLineChars="0" w:firstLine="480"/>
        <w:jc w:val="left"/>
      </w:pPr>
      <w:r w:rsidRPr="00257295">
        <w:rPr>
          <w:rFonts w:hint="eastAsia"/>
          <w:noProof/>
        </w:rPr>
        <w:drawing>
          <wp:inline distT="0" distB="0" distL="0" distR="0" wp14:anchorId="143B166E" wp14:editId="39D8365B">
            <wp:extent cx="4544060" cy="1333686"/>
            <wp:effectExtent l="0" t="0" r="889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4AD4.tmp"/>
                    <pic:cNvPicPr/>
                  </pic:nvPicPr>
                  <pic:blipFill>
                    <a:blip r:embed="rId542">
                      <a:extLst>
                        <a:ext uri="{28A0092B-C50C-407E-A947-70E740481C1C}">
                          <a14:useLocalDpi xmlns:a14="http://schemas.microsoft.com/office/drawing/2010/main" val="0"/>
                        </a:ext>
                      </a:extLst>
                    </a:blip>
                    <a:stretch>
                      <a:fillRect/>
                    </a:stretch>
                  </pic:blipFill>
                  <pic:spPr>
                    <a:xfrm>
                      <a:off x="0" y="0"/>
                      <a:ext cx="4544060" cy="1333686"/>
                    </a:xfrm>
                    <a:prstGeom prst="rect">
                      <a:avLst/>
                    </a:prstGeom>
                  </pic:spPr>
                </pic:pic>
              </a:graphicData>
            </a:graphic>
          </wp:inline>
        </w:drawing>
      </w:r>
    </w:p>
    <w:p w:rsidR="00EF44D9" w:rsidRPr="00257295" w:rsidRDefault="00EF44D9" w:rsidP="00D734B9">
      <w:pPr>
        <w:pStyle w:val="ListParagraph"/>
        <w:numPr>
          <w:ilvl w:val="0"/>
          <w:numId w:val="46"/>
        </w:numPr>
        <w:ind w:firstLineChars="0"/>
      </w:pPr>
      <w:r w:rsidRPr="00257295">
        <w:rPr>
          <w:rFonts w:hint="eastAsia"/>
        </w:rPr>
        <w:t>在执行前调用</w:t>
      </w:r>
      <w:r w:rsidRPr="00257295">
        <w:rPr>
          <w:rFonts w:hint="eastAsia"/>
        </w:rPr>
        <w:t>LSM</w:t>
      </w:r>
      <w:r w:rsidRPr="00257295">
        <w:rPr>
          <w:rFonts w:hint="eastAsia"/>
        </w:rPr>
        <w:t>接口进行权能设置</w:t>
      </w:r>
    </w:p>
    <w:p w:rsidR="00EF44D9" w:rsidRPr="00257295" w:rsidRDefault="00EF44D9" w:rsidP="00EF44D9">
      <w:pPr>
        <w:widowControl/>
        <w:spacing w:line="240" w:lineRule="auto"/>
        <w:ind w:left="420" w:firstLineChars="0" w:firstLine="420"/>
        <w:jc w:val="left"/>
      </w:pPr>
      <w:r w:rsidRPr="00257295">
        <w:rPr>
          <w:rFonts w:hint="eastAsia"/>
          <w:noProof/>
        </w:rPr>
        <w:drawing>
          <wp:inline distT="0" distB="0" distL="0" distR="0" wp14:anchorId="36AA03F8" wp14:editId="336722CD">
            <wp:extent cx="2934110" cy="428685"/>
            <wp:effectExtent l="0" t="0" r="0" b="952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49392.tmp"/>
                    <pic:cNvPicPr/>
                  </pic:nvPicPr>
                  <pic:blipFill>
                    <a:blip r:embed="rId543">
                      <a:extLst>
                        <a:ext uri="{28A0092B-C50C-407E-A947-70E740481C1C}">
                          <a14:useLocalDpi xmlns:a14="http://schemas.microsoft.com/office/drawing/2010/main" val="0"/>
                        </a:ext>
                      </a:extLst>
                    </a:blip>
                    <a:stretch>
                      <a:fillRect/>
                    </a:stretch>
                  </pic:blipFill>
                  <pic:spPr>
                    <a:xfrm>
                      <a:off x="0" y="0"/>
                      <a:ext cx="2934110" cy="428685"/>
                    </a:xfrm>
                    <a:prstGeom prst="rect">
                      <a:avLst/>
                    </a:prstGeom>
                  </pic:spPr>
                </pic:pic>
              </a:graphicData>
            </a:graphic>
          </wp:inline>
        </w:drawing>
      </w:r>
    </w:p>
    <w:p w:rsidR="00EF44D9" w:rsidRPr="00257295" w:rsidRDefault="00EF44D9" w:rsidP="00EF44D9">
      <w:pPr>
        <w:pStyle w:val="a7"/>
        <w:ind w:leftChars="175" w:firstLine="420"/>
      </w:pPr>
      <w:r w:rsidRPr="00257295">
        <w:drawing>
          <wp:inline distT="0" distB="0" distL="0" distR="0" wp14:anchorId="16AEE6EB" wp14:editId="4EDD940C">
            <wp:extent cx="3562847" cy="914528"/>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42258.tmp"/>
                    <pic:cNvPicPr/>
                  </pic:nvPicPr>
                  <pic:blipFill>
                    <a:blip r:embed="rId544">
                      <a:extLst>
                        <a:ext uri="{28A0092B-C50C-407E-A947-70E740481C1C}">
                          <a14:useLocalDpi xmlns:a14="http://schemas.microsoft.com/office/drawing/2010/main" val="0"/>
                        </a:ext>
                      </a:extLst>
                    </a:blip>
                    <a:stretch>
                      <a:fillRect/>
                    </a:stretch>
                  </pic:blipFill>
                  <pic:spPr>
                    <a:xfrm>
                      <a:off x="0" y="0"/>
                      <a:ext cx="3562847" cy="914528"/>
                    </a:xfrm>
                    <a:prstGeom prst="rect">
                      <a:avLst/>
                    </a:prstGeom>
                  </pic:spPr>
                </pic:pic>
              </a:graphicData>
            </a:graphic>
          </wp:inline>
        </w:drawing>
      </w:r>
    </w:p>
    <w:p w:rsidR="00EF44D9" w:rsidRPr="00257295" w:rsidRDefault="00EF44D9" w:rsidP="00D734B9">
      <w:pPr>
        <w:pStyle w:val="ListParagraph"/>
        <w:numPr>
          <w:ilvl w:val="0"/>
          <w:numId w:val="46"/>
        </w:numPr>
        <w:ind w:firstLineChars="0"/>
      </w:pPr>
      <w:r w:rsidRPr="00257295">
        <w:rPr>
          <w:rFonts w:hint="eastAsia"/>
        </w:rPr>
        <w:t>cred</w:t>
      </w:r>
      <w:r w:rsidRPr="00257295">
        <w:rPr>
          <w:rFonts w:hint="eastAsia"/>
        </w:rPr>
        <w:t>设置接口</w:t>
      </w:r>
    </w:p>
    <w:p w:rsidR="00EF44D9" w:rsidRPr="00257295" w:rsidRDefault="00EF44D9" w:rsidP="00EF44D9">
      <w:pPr>
        <w:pStyle w:val="a7"/>
        <w:ind w:leftChars="175" w:firstLine="420"/>
      </w:pPr>
      <w:r w:rsidRPr="00257295">
        <w:rPr>
          <w:rFonts w:hint="eastAsia"/>
        </w:rPr>
        <w:drawing>
          <wp:inline distT="0" distB="0" distL="0" distR="0" wp14:anchorId="25855F8F" wp14:editId="08AFCA91">
            <wp:extent cx="4067743" cy="704948"/>
            <wp:effectExtent l="0" t="0" r="952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4883E.tmp"/>
                    <pic:cNvPicPr/>
                  </pic:nvPicPr>
                  <pic:blipFill>
                    <a:blip r:embed="rId545">
                      <a:extLst>
                        <a:ext uri="{28A0092B-C50C-407E-A947-70E740481C1C}">
                          <a14:useLocalDpi xmlns:a14="http://schemas.microsoft.com/office/drawing/2010/main" val="0"/>
                        </a:ext>
                      </a:extLst>
                    </a:blip>
                    <a:stretch>
                      <a:fillRect/>
                    </a:stretch>
                  </pic:blipFill>
                  <pic:spPr>
                    <a:xfrm>
                      <a:off x="0" y="0"/>
                      <a:ext cx="4067743" cy="704948"/>
                    </a:xfrm>
                    <a:prstGeom prst="rect">
                      <a:avLst/>
                    </a:prstGeom>
                  </pic:spPr>
                </pic:pic>
              </a:graphicData>
            </a:graphic>
          </wp:inline>
        </w:drawing>
      </w:r>
    </w:p>
    <w:p w:rsidR="00EF44D9" w:rsidRPr="00257295" w:rsidRDefault="00EF44D9" w:rsidP="00D734B9">
      <w:pPr>
        <w:pStyle w:val="ListParagraph"/>
        <w:numPr>
          <w:ilvl w:val="0"/>
          <w:numId w:val="46"/>
        </w:numPr>
        <w:ind w:firstLineChars="0"/>
      </w:pPr>
      <w:r w:rsidRPr="00257295">
        <w:rPr>
          <w:rFonts w:hint="eastAsia"/>
        </w:rPr>
        <w:t>通用权能接口在</w:t>
      </w:r>
      <w:r w:rsidRPr="00257295">
        <w:rPr>
          <w:rFonts w:hint="eastAsia"/>
        </w:rPr>
        <w:t>SELinux</w:t>
      </w:r>
      <w:r w:rsidRPr="00257295">
        <w:rPr>
          <w:rFonts w:hint="eastAsia"/>
        </w:rPr>
        <w:t>中的调用。一般每个</w:t>
      </w:r>
      <w:r w:rsidRPr="00257295">
        <w:rPr>
          <w:rFonts w:hint="eastAsia"/>
        </w:rPr>
        <w:t>LSM</w:t>
      </w:r>
      <w:r w:rsidRPr="00257295">
        <w:rPr>
          <w:rFonts w:hint="eastAsia"/>
        </w:rPr>
        <w:t>在其设置权能的接口中都会首先调用该接口以实现系统通用的权能设置。</w:t>
      </w:r>
    </w:p>
    <w:p w:rsidR="00EF44D9" w:rsidRPr="00257295" w:rsidRDefault="00EF44D9" w:rsidP="00EF44D9">
      <w:pPr>
        <w:pStyle w:val="a7"/>
        <w:ind w:leftChars="175" w:firstLine="360"/>
      </w:pPr>
      <w:r w:rsidRPr="00257295">
        <w:lastRenderedPageBreak/>
        <w:drawing>
          <wp:inline distT="0" distB="0" distL="0" distR="0" wp14:anchorId="5AFAD971" wp14:editId="6474A9CD">
            <wp:extent cx="5353050" cy="117214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70445A.tmp"/>
                    <pic:cNvPicPr/>
                  </pic:nvPicPr>
                  <pic:blipFill>
                    <a:blip r:embed="rId546" cstate="email">
                      <a:extLst>
                        <a:ext uri="{28A0092B-C50C-407E-A947-70E740481C1C}">
                          <a14:useLocalDpi xmlns:a14="http://schemas.microsoft.com/office/drawing/2010/main" val="0"/>
                        </a:ext>
                      </a:extLst>
                    </a:blip>
                    <a:stretch>
                      <a:fillRect/>
                    </a:stretch>
                  </pic:blipFill>
                  <pic:spPr>
                    <a:xfrm>
                      <a:off x="0" y="0"/>
                      <a:ext cx="5355713" cy="1172728"/>
                    </a:xfrm>
                    <a:prstGeom prst="rect">
                      <a:avLst/>
                    </a:prstGeom>
                  </pic:spPr>
                </pic:pic>
              </a:graphicData>
            </a:graphic>
          </wp:inline>
        </w:drawing>
      </w:r>
    </w:p>
    <w:p w:rsidR="00EF44D9" w:rsidRPr="00257295" w:rsidRDefault="00EF44D9" w:rsidP="00EF44D9">
      <w:pPr>
        <w:pStyle w:val="a7"/>
        <w:ind w:leftChars="175" w:firstLine="420"/>
      </w:pPr>
      <w:r w:rsidRPr="00257295">
        <w:drawing>
          <wp:inline distT="0" distB="0" distL="0" distR="0" wp14:anchorId="6AA310EF" wp14:editId="0CCD9D82">
            <wp:extent cx="5096587" cy="809738"/>
            <wp:effectExtent l="0" t="0" r="889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70EBB1.tmp"/>
                    <pic:cNvPicPr/>
                  </pic:nvPicPr>
                  <pic:blipFill>
                    <a:blip r:embed="rId547">
                      <a:extLst>
                        <a:ext uri="{28A0092B-C50C-407E-A947-70E740481C1C}">
                          <a14:useLocalDpi xmlns:a14="http://schemas.microsoft.com/office/drawing/2010/main" val="0"/>
                        </a:ext>
                      </a:extLst>
                    </a:blip>
                    <a:stretch>
                      <a:fillRect/>
                    </a:stretch>
                  </pic:blipFill>
                  <pic:spPr>
                    <a:xfrm>
                      <a:off x="0" y="0"/>
                      <a:ext cx="5096587" cy="809738"/>
                    </a:xfrm>
                    <a:prstGeom prst="rect">
                      <a:avLst/>
                    </a:prstGeom>
                  </pic:spPr>
                </pic:pic>
              </a:graphicData>
            </a:graphic>
          </wp:inline>
        </w:drawing>
      </w:r>
    </w:p>
    <w:p w:rsidR="00EF44D9" w:rsidRPr="00257295" w:rsidRDefault="00EF44D9" w:rsidP="00D734B9">
      <w:pPr>
        <w:pStyle w:val="ListParagraph"/>
        <w:numPr>
          <w:ilvl w:val="0"/>
          <w:numId w:val="46"/>
        </w:numPr>
        <w:ind w:firstLineChars="0"/>
      </w:pPr>
      <w:r w:rsidRPr="00257295">
        <w:rPr>
          <w:rFonts w:hint="eastAsia"/>
        </w:rPr>
        <w:t>通用权能设置的实现</w:t>
      </w:r>
    </w:p>
    <w:p w:rsidR="00EF44D9" w:rsidRPr="00257295" w:rsidRDefault="00EF44D9" w:rsidP="00EF44D9">
      <w:pPr>
        <w:pStyle w:val="a7"/>
        <w:ind w:leftChars="350" w:left="840"/>
      </w:pPr>
      <w:r w:rsidRPr="00257295">
        <w:rPr>
          <w:rFonts w:hint="eastAsia"/>
        </w:rPr>
        <w:drawing>
          <wp:inline distT="0" distB="0" distL="0" distR="0" wp14:anchorId="4720414B" wp14:editId="3B75B582">
            <wp:extent cx="4077269" cy="1066949"/>
            <wp:effectExtent l="0" t="0" r="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70F733.tmp"/>
                    <pic:cNvPicPr/>
                  </pic:nvPicPr>
                  <pic:blipFill>
                    <a:blip r:embed="rId548">
                      <a:extLst>
                        <a:ext uri="{28A0092B-C50C-407E-A947-70E740481C1C}">
                          <a14:useLocalDpi xmlns:a14="http://schemas.microsoft.com/office/drawing/2010/main" val="0"/>
                        </a:ext>
                      </a:extLst>
                    </a:blip>
                    <a:stretch>
                      <a:fillRect/>
                    </a:stretch>
                  </pic:blipFill>
                  <pic:spPr>
                    <a:xfrm>
                      <a:off x="0" y="0"/>
                      <a:ext cx="4077269" cy="1066949"/>
                    </a:xfrm>
                    <a:prstGeom prst="rect">
                      <a:avLst/>
                    </a:prstGeom>
                  </pic:spPr>
                </pic:pic>
              </a:graphicData>
            </a:graphic>
          </wp:inline>
        </w:drawing>
      </w:r>
      <w:r w:rsidRPr="00257295">
        <w:rPr>
          <w:rFonts w:hint="eastAsia"/>
        </w:rPr>
        <w:drawing>
          <wp:inline distT="0" distB="0" distL="0" distR="0" wp14:anchorId="2DC11F35" wp14:editId="64D70C11">
            <wp:extent cx="4372586" cy="1467055"/>
            <wp:effectExtent l="0" t="0" r="9525"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70292B.tmp"/>
                    <pic:cNvPicPr/>
                  </pic:nvPicPr>
                  <pic:blipFill>
                    <a:blip r:embed="rId549">
                      <a:extLst>
                        <a:ext uri="{28A0092B-C50C-407E-A947-70E740481C1C}">
                          <a14:useLocalDpi xmlns:a14="http://schemas.microsoft.com/office/drawing/2010/main" val="0"/>
                        </a:ext>
                      </a:extLst>
                    </a:blip>
                    <a:stretch>
                      <a:fillRect/>
                    </a:stretch>
                  </pic:blipFill>
                  <pic:spPr>
                    <a:xfrm>
                      <a:off x="0" y="0"/>
                      <a:ext cx="4372586" cy="1467055"/>
                    </a:xfrm>
                    <a:prstGeom prst="rect">
                      <a:avLst/>
                    </a:prstGeom>
                  </pic:spPr>
                </pic:pic>
              </a:graphicData>
            </a:graphic>
          </wp:inline>
        </w:drawing>
      </w:r>
    </w:p>
    <w:p w:rsidR="00EF44D9" w:rsidRPr="00257295" w:rsidRDefault="00EF44D9" w:rsidP="00EF44D9">
      <w:pPr>
        <w:ind w:firstLine="480"/>
      </w:pPr>
      <w:r>
        <w:rPr>
          <w:rFonts w:hint="eastAsia"/>
        </w:rPr>
        <w:tab/>
      </w:r>
      <w:r w:rsidRPr="00257295">
        <w:rPr>
          <w:rFonts w:hint="eastAsia"/>
        </w:rPr>
        <w:t>其中，其实现相关代码如下：</w:t>
      </w:r>
    </w:p>
    <w:p w:rsidR="00EF44D9" w:rsidRPr="00257295" w:rsidRDefault="00EF44D9" w:rsidP="00D734B9">
      <w:pPr>
        <w:pStyle w:val="ListParagraph"/>
        <w:numPr>
          <w:ilvl w:val="0"/>
          <w:numId w:val="157"/>
        </w:numPr>
        <w:ind w:firstLineChars="0"/>
      </w:pPr>
      <w:r w:rsidRPr="00257295">
        <w:rPr>
          <w:rFonts w:hint="eastAsia"/>
        </w:rPr>
        <w:t>权能检测使能开关变量</w:t>
      </w:r>
    </w:p>
    <w:p w:rsidR="00EF44D9" w:rsidRPr="00257295" w:rsidRDefault="00EF44D9" w:rsidP="00EF44D9">
      <w:pPr>
        <w:pStyle w:val="a7"/>
        <w:ind w:leftChars="325" w:left="780" w:firstLine="420"/>
      </w:pPr>
      <w:r w:rsidRPr="00257295">
        <w:drawing>
          <wp:inline distT="0" distB="0" distL="0" distR="0" wp14:anchorId="28F6E3E2" wp14:editId="22912AAC">
            <wp:extent cx="2095793" cy="295316"/>
            <wp:effectExtent l="0" t="0" r="0"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4472A.tmp"/>
                    <pic:cNvPicPr/>
                  </pic:nvPicPr>
                  <pic:blipFill>
                    <a:blip r:embed="rId550">
                      <a:extLst>
                        <a:ext uri="{28A0092B-C50C-407E-A947-70E740481C1C}">
                          <a14:useLocalDpi xmlns:a14="http://schemas.microsoft.com/office/drawing/2010/main" val="0"/>
                        </a:ext>
                      </a:extLst>
                    </a:blip>
                    <a:stretch>
                      <a:fillRect/>
                    </a:stretch>
                  </pic:blipFill>
                  <pic:spPr>
                    <a:xfrm>
                      <a:off x="0" y="0"/>
                      <a:ext cx="2095793" cy="295316"/>
                    </a:xfrm>
                    <a:prstGeom prst="rect">
                      <a:avLst/>
                    </a:prstGeom>
                  </pic:spPr>
                </pic:pic>
              </a:graphicData>
            </a:graphic>
          </wp:inline>
        </w:drawing>
      </w:r>
    </w:p>
    <w:p w:rsidR="00EF44D9" w:rsidRPr="00257295" w:rsidRDefault="00EF44D9" w:rsidP="00D734B9">
      <w:pPr>
        <w:pStyle w:val="ListParagraph"/>
        <w:numPr>
          <w:ilvl w:val="0"/>
          <w:numId w:val="157"/>
        </w:numPr>
        <w:ind w:firstLineChars="0"/>
      </w:pPr>
      <w:r w:rsidRPr="00257295">
        <w:rPr>
          <w:rFonts w:hint="eastAsia"/>
        </w:rPr>
        <w:t>从存储的文件中获取权能信息，即获取扩展属性</w:t>
      </w:r>
      <w:r w:rsidRPr="00257295">
        <w:rPr>
          <w:rFonts w:hint="eastAsia"/>
        </w:rPr>
        <w:t>security.capability</w:t>
      </w:r>
      <w:r w:rsidRPr="00257295">
        <w:rPr>
          <w:rFonts w:hint="eastAsia"/>
        </w:rPr>
        <w:t>的元数据。</w:t>
      </w:r>
    </w:p>
    <w:p w:rsidR="00EF44D9" w:rsidRPr="00257295" w:rsidRDefault="00EF44D9" w:rsidP="00EF44D9">
      <w:pPr>
        <w:pStyle w:val="a7"/>
        <w:ind w:leftChars="325" w:left="780" w:firstLine="420"/>
      </w:pPr>
      <w:r w:rsidRPr="00257295">
        <w:rPr>
          <w:rFonts w:hint="eastAsia"/>
        </w:rPr>
        <w:drawing>
          <wp:inline distT="0" distB="0" distL="0" distR="0" wp14:anchorId="361ECC98" wp14:editId="569BC154">
            <wp:extent cx="4657725" cy="470046"/>
            <wp:effectExtent l="0" t="0" r="0" b="635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70E64F.tmp"/>
                    <pic:cNvPicPr/>
                  </pic:nvPicPr>
                  <pic:blipFill>
                    <a:blip r:embed="rId551" cstate="email">
                      <a:extLst>
                        <a:ext uri="{28A0092B-C50C-407E-A947-70E740481C1C}">
                          <a14:useLocalDpi xmlns:a14="http://schemas.microsoft.com/office/drawing/2010/main" val="0"/>
                        </a:ext>
                      </a:extLst>
                    </a:blip>
                    <a:stretch>
                      <a:fillRect/>
                    </a:stretch>
                  </pic:blipFill>
                  <pic:spPr>
                    <a:xfrm>
                      <a:off x="0" y="0"/>
                      <a:ext cx="4658376" cy="470112"/>
                    </a:xfrm>
                    <a:prstGeom prst="rect">
                      <a:avLst/>
                    </a:prstGeom>
                  </pic:spPr>
                </pic:pic>
              </a:graphicData>
            </a:graphic>
          </wp:inline>
        </w:drawing>
      </w:r>
    </w:p>
    <w:p w:rsidR="00EF44D9" w:rsidRPr="00257295" w:rsidRDefault="00EF44D9" w:rsidP="00EF44D9">
      <w:pPr>
        <w:pStyle w:val="a7"/>
        <w:ind w:leftChars="325" w:left="780" w:firstLine="420"/>
      </w:pPr>
      <w:r w:rsidRPr="00257295">
        <w:rPr>
          <w:rFonts w:hint="eastAsia"/>
        </w:rPr>
        <w:lastRenderedPageBreak/>
        <w:drawing>
          <wp:inline distT="0" distB="0" distL="0" distR="0" wp14:anchorId="305492C0" wp14:editId="378EA46B">
            <wp:extent cx="4657725" cy="1481911"/>
            <wp:effectExtent l="0" t="0" r="0" b="444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707B20.tmp"/>
                    <pic:cNvPicPr/>
                  </pic:nvPicPr>
                  <pic:blipFill>
                    <a:blip r:embed="rId552" cstate="email">
                      <a:extLst>
                        <a:ext uri="{28A0092B-C50C-407E-A947-70E740481C1C}">
                          <a14:useLocalDpi xmlns:a14="http://schemas.microsoft.com/office/drawing/2010/main" val="0"/>
                        </a:ext>
                      </a:extLst>
                    </a:blip>
                    <a:stretch>
                      <a:fillRect/>
                    </a:stretch>
                  </pic:blipFill>
                  <pic:spPr>
                    <a:xfrm>
                      <a:off x="0" y="0"/>
                      <a:ext cx="4667309" cy="1484960"/>
                    </a:xfrm>
                    <a:prstGeom prst="rect">
                      <a:avLst/>
                    </a:prstGeom>
                  </pic:spPr>
                </pic:pic>
              </a:graphicData>
            </a:graphic>
          </wp:inline>
        </w:drawing>
      </w:r>
    </w:p>
    <w:p w:rsidR="00EF44D9" w:rsidRPr="00257295" w:rsidRDefault="00EF44D9" w:rsidP="00D734B9">
      <w:pPr>
        <w:pStyle w:val="ListParagraph"/>
        <w:numPr>
          <w:ilvl w:val="0"/>
          <w:numId w:val="157"/>
        </w:numPr>
        <w:ind w:firstLineChars="0"/>
      </w:pPr>
      <w:r w:rsidRPr="00257295">
        <w:rPr>
          <w:rFonts w:hint="eastAsia"/>
        </w:rPr>
        <w:t>扩展属性的接口实现由具体的文件系统负责，可参考</w:t>
      </w:r>
      <w:r w:rsidRPr="00257295">
        <w:rPr>
          <w:rFonts w:hint="eastAsia"/>
        </w:rPr>
        <w:t>YAFFS</w:t>
      </w:r>
      <w:r w:rsidRPr="00257295">
        <w:rPr>
          <w:rFonts w:hint="eastAsia"/>
        </w:rPr>
        <w:t>中</w:t>
      </w:r>
      <w:r w:rsidRPr="00257295">
        <w:rPr>
          <w:rFonts w:hint="eastAsia"/>
        </w:rPr>
        <w:t>xattr</w:t>
      </w:r>
      <w:r w:rsidRPr="00257295">
        <w:rPr>
          <w:rFonts w:hint="eastAsia"/>
        </w:rPr>
        <w:t>章节。</w:t>
      </w:r>
    </w:p>
    <w:p w:rsidR="00EF44D9" w:rsidRPr="00257295" w:rsidRDefault="00EF44D9" w:rsidP="00EF44D9">
      <w:pPr>
        <w:pStyle w:val="Heading3"/>
        <w:numPr>
          <w:ilvl w:val="2"/>
          <w:numId w:val="1"/>
        </w:numPr>
        <w:spacing w:before="163" w:after="163"/>
      </w:pPr>
      <w:bookmarkStart w:id="109" w:name="_Toc390712680"/>
      <w:r w:rsidRPr="00257295">
        <w:rPr>
          <w:rFonts w:hint="eastAsia"/>
        </w:rPr>
        <w:t>cred</w:t>
      </w:r>
      <w:r w:rsidRPr="00257295">
        <w:rPr>
          <w:rFonts w:hint="eastAsia"/>
        </w:rPr>
        <w:t>监控</w:t>
      </w:r>
      <w:bookmarkEnd w:id="109"/>
    </w:p>
    <w:p w:rsidR="00EF44D9" w:rsidRPr="00257295" w:rsidRDefault="00EF44D9" w:rsidP="00FE1EF3">
      <w:pPr>
        <w:ind w:firstLine="480"/>
      </w:pPr>
      <w:r w:rsidRPr="00257295">
        <w:rPr>
          <w:rFonts w:hint="eastAsia"/>
        </w:rPr>
        <w:t>Cred</w:t>
      </w:r>
      <w:r w:rsidRPr="00257295">
        <w:rPr>
          <w:rFonts w:hint="eastAsia"/>
        </w:rPr>
        <w:t>监控由</w:t>
      </w:r>
      <w:r w:rsidRPr="00257295">
        <w:rPr>
          <w:rFonts w:hint="eastAsia"/>
        </w:rPr>
        <w:t>LSM</w:t>
      </w:r>
      <w:r w:rsidRPr="00257295">
        <w:rPr>
          <w:rFonts w:hint="eastAsia"/>
        </w:rPr>
        <w:t>负责，系统在运行可执行文件期间需要调用</w:t>
      </w:r>
      <w:r w:rsidRPr="00257295">
        <w:rPr>
          <w:rFonts w:hint="eastAsia"/>
        </w:rPr>
        <w:t>LSM</w:t>
      </w:r>
      <w:r w:rsidRPr="00257295">
        <w:rPr>
          <w:rFonts w:hint="eastAsia"/>
        </w:rPr>
        <w:t>相关接口进行</w:t>
      </w:r>
      <w:r w:rsidRPr="00257295">
        <w:rPr>
          <w:rFonts w:hint="eastAsia"/>
        </w:rPr>
        <w:t>Cred</w:t>
      </w:r>
      <w:r w:rsidRPr="00257295">
        <w:rPr>
          <w:rFonts w:hint="eastAsia"/>
        </w:rPr>
        <w:t>的检测以及控制。</w:t>
      </w:r>
    </w:p>
    <w:p w:rsidR="00EF44D9" w:rsidRPr="00257295" w:rsidRDefault="00EF44D9" w:rsidP="00D734B9">
      <w:pPr>
        <w:pStyle w:val="ListParagraph"/>
        <w:numPr>
          <w:ilvl w:val="0"/>
          <w:numId w:val="45"/>
        </w:numPr>
        <w:ind w:firstLineChars="0"/>
      </w:pPr>
      <w:r w:rsidRPr="00257295">
        <w:rPr>
          <w:rFonts w:hint="eastAsia"/>
        </w:rPr>
        <w:t>creds</w:t>
      </w:r>
      <w:r w:rsidRPr="00257295">
        <w:rPr>
          <w:rFonts w:hint="eastAsia"/>
        </w:rPr>
        <w:t>在</w:t>
      </w:r>
      <w:r w:rsidRPr="00257295">
        <w:rPr>
          <w:rFonts w:hint="eastAsia"/>
        </w:rPr>
        <w:t>linux_bprm</w:t>
      </w:r>
      <w:r w:rsidRPr="00257295">
        <w:rPr>
          <w:rFonts w:hint="eastAsia"/>
        </w:rPr>
        <w:t>中的表示</w:t>
      </w:r>
    </w:p>
    <w:p w:rsidR="00EF44D9" w:rsidRPr="00257295" w:rsidRDefault="00EF44D9" w:rsidP="00EF44D9">
      <w:pPr>
        <w:pStyle w:val="ListParagraph"/>
        <w:widowControl/>
        <w:spacing w:line="240" w:lineRule="auto"/>
        <w:ind w:left="840" w:firstLineChars="0"/>
        <w:jc w:val="left"/>
      </w:pPr>
      <w:r w:rsidRPr="00257295">
        <w:rPr>
          <w:rFonts w:hint="eastAsia"/>
        </w:rPr>
        <w:t>BPRM(</w:t>
      </w:r>
      <w:r w:rsidRPr="00257295">
        <w:t>binary parameter</w:t>
      </w:r>
      <w:r w:rsidRPr="00257295">
        <w:rPr>
          <w:rFonts w:hint="eastAsia"/>
        </w:rPr>
        <w:t>)</w:t>
      </w:r>
      <w:r w:rsidRPr="00257295">
        <w:rPr>
          <w:rFonts w:hint="eastAsia"/>
        </w:rPr>
        <w:t>用于描述可执行二进制文件的参数，其中</w:t>
      </w:r>
      <w:r w:rsidRPr="00257295">
        <w:rPr>
          <w:rFonts w:hint="eastAsia"/>
        </w:rPr>
        <w:t>creds</w:t>
      </w:r>
      <w:r w:rsidRPr="00257295">
        <w:rPr>
          <w:rFonts w:hint="eastAsia"/>
        </w:rPr>
        <w:t>用于表示文件权限信息。</w:t>
      </w:r>
    </w:p>
    <w:p w:rsidR="00EF44D9" w:rsidRPr="00257295" w:rsidRDefault="00EF44D9" w:rsidP="00EF44D9">
      <w:pPr>
        <w:widowControl/>
        <w:spacing w:line="240" w:lineRule="auto"/>
        <w:ind w:left="420" w:firstLineChars="0" w:firstLine="420"/>
        <w:jc w:val="left"/>
      </w:pPr>
      <w:r w:rsidRPr="00257295">
        <w:rPr>
          <w:rFonts w:hint="eastAsia"/>
          <w:noProof/>
        </w:rPr>
        <w:drawing>
          <wp:inline distT="0" distB="0" distL="0" distR="0" wp14:anchorId="76468073" wp14:editId="09BAA4FB">
            <wp:extent cx="4829175" cy="886540"/>
            <wp:effectExtent l="0" t="0" r="0" b="889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4C690.tmp"/>
                    <pic:cNvPicPr/>
                  </pic:nvPicPr>
                  <pic:blipFill>
                    <a:blip r:embed="rId553" cstate="email">
                      <a:extLst>
                        <a:ext uri="{28A0092B-C50C-407E-A947-70E740481C1C}">
                          <a14:useLocalDpi xmlns:a14="http://schemas.microsoft.com/office/drawing/2010/main" val="0"/>
                        </a:ext>
                      </a:extLst>
                    </a:blip>
                    <a:stretch>
                      <a:fillRect/>
                    </a:stretch>
                  </pic:blipFill>
                  <pic:spPr>
                    <a:xfrm>
                      <a:off x="0" y="0"/>
                      <a:ext cx="4864092" cy="892950"/>
                    </a:xfrm>
                    <a:prstGeom prst="rect">
                      <a:avLst/>
                    </a:prstGeom>
                  </pic:spPr>
                </pic:pic>
              </a:graphicData>
            </a:graphic>
          </wp:inline>
        </w:drawing>
      </w:r>
    </w:p>
    <w:p w:rsidR="00EF44D9" w:rsidRPr="00257295" w:rsidRDefault="00EF44D9" w:rsidP="00D734B9">
      <w:pPr>
        <w:pStyle w:val="ListParagraph"/>
        <w:numPr>
          <w:ilvl w:val="0"/>
          <w:numId w:val="45"/>
        </w:numPr>
        <w:ind w:firstLineChars="0"/>
      </w:pPr>
      <w:r w:rsidRPr="00257295">
        <w:rPr>
          <w:rFonts w:hint="eastAsia"/>
        </w:rPr>
        <w:t>creds</w:t>
      </w:r>
      <w:r w:rsidRPr="00257295">
        <w:rPr>
          <w:rFonts w:hint="eastAsia"/>
        </w:rPr>
        <w:t>的定义</w:t>
      </w:r>
    </w:p>
    <w:p w:rsidR="00EF44D9" w:rsidRPr="00257295" w:rsidRDefault="00EF44D9" w:rsidP="00EF44D9">
      <w:pPr>
        <w:widowControl/>
        <w:spacing w:line="240" w:lineRule="auto"/>
        <w:ind w:left="840" w:firstLineChars="0" w:firstLine="0"/>
        <w:jc w:val="left"/>
      </w:pPr>
      <w:r w:rsidRPr="00257295">
        <w:rPr>
          <w:rFonts w:hint="eastAsia"/>
          <w:noProof/>
        </w:rPr>
        <w:drawing>
          <wp:inline distT="0" distB="0" distL="0" distR="0" wp14:anchorId="5857E58F" wp14:editId="3F0E7784">
            <wp:extent cx="5019675" cy="3390904"/>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4DDB6.tmp"/>
                    <pic:cNvPicPr/>
                  </pic:nvPicPr>
                  <pic:blipFill>
                    <a:blip r:embed="rId554" cstate="email">
                      <a:extLst>
                        <a:ext uri="{28A0092B-C50C-407E-A947-70E740481C1C}">
                          <a14:useLocalDpi xmlns:a14="http://schemas.microsoft.com/office/drawing/2010/main" val="0"/>
                        </a:ext>
                      </a:extLst>
                    </a:blip>
                    <a:stretch>
                      <a:fillRect/>
                    </a:stretch>
                  </pic:blipFill>
                  <pic:spPr>
                    <a:xfrm>
                      <a:off x="0" y="0"/>
                      <a:ext cx="5021862" cy="3392382"/>
                    </a:xfrm>
                    <a:prstGeom prst="rect">
                      <a:avLst/>
                    </a:prstGeom>
                  </pic:spPr>
                </pic:pic>
              </a:graphicData>
            </a:graphic>
          </wp:inline>
        </w:drawing>
      </w:r>
    </w:p>
    <w:p w:rsidR="00EF44D9" w:rsidRPr="00257295" w:rsidRDefault="00EF44D9" w:rsidP="00D734B9">
      <w:pPr>
        <w:pStyle w:val="ListParagraph"/>
        <w:numPr>
          <w:ilvl w:val="0"/>
          <w:numId w:val="45"/>
        </w:numPr>
        <w:ind w:firstLineChars="0"/>
      </w:pPr>
      <w:r w:rsidRPr="00257295">
        <w:rPr>
          <w:rFonts w:hint="eastAsia"/>
        </w:rPr>
        <w:lastRenderedPageBreak/>
        <w:t>运行文件前准备二进制文件的参数</w:t>
      </w:r>
      <w:r w:rsidRPr="00257295">
        <w:rPr>
          <w:rFonts w:hint="eastAsia"/>
        </w:rPr>
        <w:t>creds</w:t>
      </w:r>
    </w:p>
    <w:p w:rsidR="00EF44D9" w:rsidRPr="00257295" w:rsidRDefault="00EF44D9" w:rsidP="00EF44D9">
      <w:pPr>
        <w:widowControl/>
        <w:spacing w:line="240" w:lineRule="auto"/>
        <w:ind w:left="840" w:firstLineChars="0" w:firstLine="0"/>
        <w:jc w:val="left"/>
      </w:pPr>
      <w:r w:rsidRPr="00257295">
        <w:rPr>
          <w:rFonts w:hint="eastAsia"/>
          <w:noProof/>
        </w:rPr>
        <w:drawing>
          <wp:inline distT="0" distB="0" distL="0" distR="0" wp14:anchorId="290BD141" wp14:editId="45677D56">
            <wp:extent cx="3238952" cy="666843"/>
            <wp:effectExtent l="0" t="0" r="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471A2.tmp"/>
                    <pic:cNvPicPr/>
                  </pic:nvPicPr>
                  <pic:blipFill>
                    <a:blip r:embed="rId555">
                      <a:extLst>
                        <a:ext uri="{28A0092B-C50C-407E-A947-70E740481C1C}">
                          <a14:useLocalDpi xmlns:a14="http://schemas.microsoft.com/office/drawing/2010/main" val="0"/>
                        </a:ext>
                      </a:extLst>
                    </a:blip>
                    <a:stretch>
                      <a:fillRect/>
                    </a:stretch>
                  </pic:blipFill>
                  <pic:spPr>
                    <a:xfrm>
                      <a:off x="0" y="0"/>
                      <a:ext cx="3238952" cy="666843"/>
                    </a:xfrm>
                    <a:prstGeom prst="rect">
                      <a:avLst/>
                    </a:prstGeom>
                  </pic:spPr>
                </pic:pic>
              </a:graphicData>
            </a:graphic>
          </wp:inline>
        </w:drawing>
      </w:r>
    </w:p>
    <w:p w:rsidR="00EF44D9" w:rsidRPr="00257295" w:rsidRDefault="00EF44D9" w:rsidP="00EF44D9">
      <w:pPr>
        <w:widowControl/>
        <w:spacing w:line="240" w:lineRule="auto"/>
        <w:ind w:left="420" w:firstLineChars="0" w:firstLine="420"/>
        <w:jc w:val="left"/>
      </w:pPr>
      <w:r w:rsidRPr="00257295">
        <w:rPr>
          <w:rFonts w:hint="eastAsia"/>
          <w:noProof/>
        </w:rPr>
        <w:drawing>
          <wp:inline distT="0" distB="0" distL="0" distR="0" wp14:anchorId="2E40141A" wp14:editId="6B4FE456">
            <wp:extent cx="4876800" cy="2446956"/>
            <wp:effectExtent l="0" t="0" r="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4E9A0.tmp"/>
                    <pic:cNvPicPr/>
                  </pic:nvPicPr>
                  <pic:blipFill>
                    <a:blip r:embed="rId556" cstate="email">
                      <a:extLst>
                        <a:ext uri="{28A0092B-C50C-407E-A947-70E740481C1C}">
                          <a14:useLocalDpi xmlns:a14="http://schemas.microsoft.com/office/drawing/2010/main" val="0"/>
                        </a:ext>
                      </a:extLst>
                    </a:blip>
                    <a:stretch>
                      <a:fillRect/>
                    </a:stretch>
                  </pic:blipFill>
                  <pic:spPr>
                    <a:xfrm>
                      <a:off x="0" y="0"/>
                      <a:ext cx="4877481" cy="2447298"/>
                    </a:xfrm>
                    <a:prstGeom prst="rect">
                      <a:avLst/>
                    </a:prstGeom>
                  </pic:spPr>
                </pic:pic>
              </a:graphicData>
            </a:graphic>
          </wp:inline>
        </w:drawing>
      </w:r>
    </w:p>
    <w:p w:rsidR="00EF44D9" w:rsidRPr="00257295" w:rsidRDefault="00EF44D9" w:rsidP="00D734B9">
      <w:pPr>
        <w:pStyle w:val="ListParagraph"/>
        <w:numPr>
          <w:ilvl w:val="0"/>
          <w:numId w:val="45"/>
        </w:numPr>
        <w:ind w:firstLineChars="0"/>
      </w:pPr>
      <w:r w:rsidRPr="00257295">
        <w:rPr>
          <w:rFonts w:hint="eastAsia"/>
        </w:rPr>
        <w:t>创建</w:t>
      </w:r>
      <w:r w:rsidRPr="00257295">
        <w:rPr>
          <w:rFonts w:hint="eastAsia"/>
        </w:rPr>
        <w:t>cred</w:t>
      </w:r>
      <w:r w:rsidRPr="00257295">
        <w:rPr>
          <w:rFonts w:hint="eastAsia"/>
        </w:rPr>
        <w:t>的接口</w:t>
      </w:r>
    </w:p>
    <w:p w:rsidR="00EF44D9" w:rsidRPr="00257295" w:rsidRDefault="00EF44D9" w:rsidP="00EF44D9">
      <w:pPr>
        <w:widowControl/>
        <w:spacing w:line="240" w:lineRule="auto"/>
        <w:ind w:left="420" w:firstLineChars="0" w:firstLine="420"/>
        <w:jc w:val="left"/>
      </w:pPr>
      <w:r w:rsidRPr="00257295">
        <w:rPr>
          <w:rFonts w:hint="eastAsia"/>
          <w:noProof/>
        </w:rPr>
        <w:drawing>
          <wp:inline distT="0" distB="0" distL="0" distR="0" wp14:anchorId="72F7AE9A" wp14:editId="22F2316C">
            <wp:extent cx="4686954" cy="1590897"/>
            <wp:effectExtent l="0" t="0" r="0" b="952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42D30.tmp"/>
                    <pic:cNvPicPr/>
                  </pic:nvPicPr>
                  <pic:blipFill>
                    <a:blip r:embed="rId557">
                      <a:extLst>
                        <a:ext uri="{28A0092B-C50C-407E-A947-70E740481C1C}">
                          <a14:useLocalDpi xmlns:a14="http://schemas.microsoft.com/office/drawing/2010/main" val="0"/>
                        </a:ext>
                      </a:extLst>
                    </a:blip>
                    <a:stretch>
                      <a:fillRect/>
                    </a:stretch>
                  </pic:blipFill>
                  <pic:spPr>
                    <a:xfrm>
                      <a:off x="0" y="0"/>
                      <a:ext cx="4686954" cy="1590897"/>
                    </a:xfrm>
                    <a:prstGeom prst="rect">
                      <a:avLst/>
                    </a:prstGeom>
                  </pic:spPr>
                </pic:pic>
              </a:graphicData>
            </a:graphic>
          </wp:inline>
        </w:drawing>
      </w:r>
    </w:p>
    <w:p w:rsidR="00EF44D9" w:rsidRPr="00257295" w:rsidRDefault="00EF44D9" w:rsidP="00D734B9">
      <w:pPr>
        <w:pStyle w:val="ListParagraph"/>
        <w:numPr>
          <w:ilvl w:val="0"/>
          <w:numId w:val="45"/>
        </w:numPr>
        <w:ind w:firstLineChars="0"/>
      </w:pPr>
      <w:r w:rsidRPr="00257295">
        <w:rPr>
          <w:rFonts w:hint="eastAsia"/>
        </w:rPr>
        <w:t>调用</w:t>
      </w:r>
      <w:r w:rsidRPr="00257295">
        <w:rPr>
          <w:rFonts w:hint="eastAsia"/>
        </w:rPr>
        <w:t>Security</w:t>
      </w:r>
      <w:r w:rsidRPr="00257295">
        <w:rPr>
          <w:rFonts w:hint="eastAsia"/>
        </w:rPr>
        <w:t>机制检测</w:t>
      </w:r>
      <w:r w:rsidRPr="00257295">
        <w:rPr>
          <w:rFonts w:hint="eastAsia"/>
        </w:rPr>
        <w:t>cred</w:t>
      </w:r>
    </w:p>
    <w:p w:rsidR="00EF44D9" w:rsidRPr="00257295" w:rsidRDefault="00EF44D9" w:rsidP="00EF44D9">
      <w:pPr>
        <w:widowControl/>
        <w:spacing w:line="240" w:lineRule="auto"/>
        <w:ind w:left="840" w:firstLineChars="0" w:firstLine="0"/>
        <w:jc w:val="left"/>
      </w:pPr>
      <w:r w:rsidRPr="00257295">
        <w:rPr>
          <w:rFonts w:hint="eastAsia"/>
          <w:noProof/>
        </w:rPr>
        <w:drawing>
          <wp:inline distT="0" distB="0" distL="0" distR="0" wp14:anchorId="405ED03B" wp14:editId="106732AA">
            <wp:extent cx="4477375" cy="504896"/>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41C5C.tmp"/>
                    <pic:cNvPicPr/>
                  </pic:nvPicPr>
                  <pic:blipFill>
                    <a:blip r:embed="rId558">
                      <a:extLst>
                        <a:ext uri="{28A0092B-C50C-407E-A947-70E740481C1C}">
                          <a14:useLocalDpi xmlns:a14="http://schemas.microsoft.com/office/drawing/2010/main" val="0"/>
                        </a:ext>
                      </a:extLst>
                    </a:blip>
                    <a:stretch>
                      <a:fillRect/>
                    </a:stretch>
                  </pic:blipFill>
                  <pic:spPr>
                    <a:xfrm>
                      <a:off x="0" y="0"/>
                      <a:ext cx="4477375" cy="504896"/>
                    </a:xfrm>
                    <a:prstGeom prst="rect">
                      <a:avLst/>
                    </a:prstGeom>
                  </pic:spPr>
                </pic:pic>
              </a:graphicData>
            </a:graphic>
          </wp:inline>
        </w:drawing>
      </w:r>
      <w:r w:rsidRPr="00257295">
        <w:rPr>
          <w:rFonts w:hint="eastAsia"/>
          <w:noProof/>
        </w:rPr>
        <w:drawing>
          <wp:inline distT="0" distB="0" distL="0" distR="0" wp14:anchorId="620F6551" wp14:editId="03AED229">
            <wp:extent cx="4476750" cy="569768"/>
            <wp:effectExtent l="0" t="0" r="0" b="190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468C.tmp"/>
                    <pic:cNvPicPr/>
                  </pic:nvPicPr>
                  <pic:blipFill>
                    <a:blip r:embed="rId559" cstate="email">
                      <a:extLst>
                        <a:ext uri="{28A0092B-C50C-407E-A947-70E740481C1C}">
                          <a14:useLocalDpi xmlns:a14="http://schemas.microsoft.com/office/drawing/2010/main" val="0"/>
                        </a:ext>
                      </a:extLst>
                    </a:blip>
                    <a:stretch>
                      <a:fillRect/>
                    </a:stretch>
                  </pic:blipFill>
                  <pic:spPr>
                    <a:xfrm>
                      <a:off x="0" y="0"/>
                      <a:ext cx="4509939" cy="573992"/>
                    </a:xfrm>
                    <a:prstGeom prst="rect">
                      <a:avLst/>
                    </a:prstGeom>
                  </pic:spPr>
                </pic:pic>
              </a:graphicData>
            </a:graphic>
          </wp:inline>
        </w:drawing>
      </w:r>
    </w:p>
    <w:p w:rsidR="00EF44D9" w:rsidRPr="00257295" w:rsidRDefault="00EF44D9" w:rsidP="00EF44D9">
      <w:pPr>
        <w:widowControl/>
        <w:spacing w:line="240" w:lineRule="auto"/>
        <w:ind w:firstLineChars="0" w:firstLine="0"/>
        <w:jc w:val="left"/>
        <w:rPr>
          <w:b/>
          <w:bCs/>
          <w:sz w:val="28"/>
          <w:szCs w:val="28"/>
        </w:rPr>
      </w:pPr>
      <w:r w:rsidRPr="00257295">
        <w:br w:type="page"/>
      </w:r>
    </w:p>
    <w:p w:rsidR="00EF44D9" w:rsidRDefault="00EF44D9" w:rsidP="00EF44D9">
      <w:pPr>
        <w:pStyle w:val="Heading2"/>
        <w:spacing w:before="326" w:after="163"/>
      </w:pPr>
      <w:bookmarkStart w:id="110" w:name="_Toc390712681"/>
      <w:r>
        <w:lastRenderedPageBreak/>
        <w:t>sys fs</w:t>
      </w:r>
      <w:bookmarkEnd w:id="110"/>
    </w:p>
    <w:p w:rsidR="00EF44D9" w:rsidRDefault="00EF44D9" w:rsidP="00EF44D9">
      <w:pPr>
        <w:pStyle w:val="Heading3"/>
        <w:numPr>
          <w:ilvl w:val="2"/>
          <w:numId w:val="1"/>
        </w:numPr>
        <w:spacing w:before="163" w:after="163"/>
      </w:pPr>
      <w:bookmarkStart w:id="111" w:name="_Toc390712682"/>
      <w:r>
        <w:rPr>
          <w:rFonts w:hint="eastAsia"/>
        </w:rPr>
        <w:t>描述结构</w:t>
      </w:r>
      <w:bookmarkEnd w:id="111"/>
    </w:p>
    <w:p w:rsidR="00EF44D9" w:rsidRPr="0005498A" w:rsidRDefault="00EF44D9" w:rsidP="00D734B9">
      <w:pPr>
        <w:pStyle w:val="ListParagraph"/>
        <w:numPr>
          <w:ilvl w:val="0"/>
          <w:numId w:val="145"/>
        </w:numPr>
        <w:ind w:firstLineChars="0"/>
      </w:pPr>
      <w:r>
        <w:rPr>
          <w:rFonts w:hint="eastAsia"/>
        </w:rPr>
        <w:t>属性</w:t>
      </w:r>
    </w:p>
    <w:p w:rsidR="00EF44D9" w:rsidRDefault="00EF44D9" w:rsidP="00EF44D9">
      <w:pPr>
        <w:widowControl/>
        <w:spacing w:line="240" w:lineRule="auto"/>
        <w:ind w:left="420" w:firstLineChars="0" w:firstLine="420"/>
        <w:jc w:val="left"/>
      </w:pPr>
      <w:r>
        <w:rPr>
          <w:noProof/>
        </w:rPr>
        <w:drawing>
          <wp:inline distT="0" distB="0" distL="0" distR="0" wp14:anchorId="64C11A6D" wp14:editId="5F1FB5E4">
            <wp:extent cx="5268061" cy="2019582"/>
            <wp:effectExtent l="0" t="0" r="8890" b="0"/>
            <wp:docPr id="1782" name="Picture 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45C98.tmp"/>
                    <pic:cNvPicPr/>
                  </pic:nvPicPr>
                  <pic:blipFill>
                    <a:blip r:embed="rId560">
                      <a:extLst>
                        <a:ext uri="{28A0092B-C50C-407E-A947-70E740481C1C}">
                          <a14:useLocalDpi xmlns:a14="http://schemas.microsoft.com/office/drawing/2010/main" val="0"/>
                        </a:ext>
                      </a:extLst>
                    </a:blip>
                    <a:stretch>
                      <a:fillRect/>
                    </a:stretch>
                  </pic:blipFill>
                  <pic:spPr>
                    <a:xfrm>
                      <a:off x="0" y="0"/>
                      <a:ext cx="5268061" cy="2019582"/>
                    </a:xfrm>
                    <a:prstGeom prst="rect">
                      <a:avLst/>
                    </a:prstGeom>
                  </pic:spPr>
                </pic:pic>
              </a:graphicData>
            </a:graphic>
          </wp:inline>
        </w:drawing>
      </w:r>
    </w:p>
    <w:p w:rsidR="00EF44D9" w:rsidRDefault="00EF44D9" w:rsidP="00EF44D9">
      <w:pPr>
        <w:pStyle w:val="Heading3"/>
        <w:numPr>
          <w:ilvl w:val="2"/>
          <w:numId w:val="1"/>
        </w:numPr>
        <w:spacing w:before="163" w:after="163"/>
      </w:pPr>
      <w:bookmarkStart w:id="112" w:name="_Toc390712683"/>
      <w:r>
        <w:rPr>
          <w:rFonts w:hint="eastAsia"/>
        </w:rPr>
        <w:t>构造方法</w:t>
      </w:r>
      <w:bookmarkEnd w:id="112"/>
    </w:p>
    <w:p w:rsidR="00EF44D9" w:rsidRDefault="00EF44D9" w:rsidP="00D734B9">
      <w:pPr>
        <w:pStyle w:val="ListParagraph"/>
        <w:numPr>
          <w:ilvl w:val="0"/>
          <w:numId w:val="158"/>
        </w:numPr>
        <w:ind w:firstLineChars="0"/>
      </w:pPr>
      <w:r>
        <w:rPr>
          <w:rFonts w:hint="eastAsia"/>
        </w:rPr>
        <w:t>增加文件</w:t>
      </w:r>
    </w:p>
    <w:p w:rsidR="00EF44D9" w:rsidRDefault="00EF44D9" w:rsidP="00D734B9">
      <w:pPr>
        <w:pStyle w:val="ListParagraph"/>
        <w:numPr>
          <w:ilvl w:val="0"/>
          <w:numId w:val="147"/>
        </w:numPr>
        <w:ind w:firstLineChars="0"/>
      </w:pPr>
      <w:r>
        <w:t>s</w:t>
      </w:r>
      <w:r w:rsidRPr="008416CD">
        <w:t>ysfs_add_file</w:t>
      </w:r>
      <w:r>
        <w:sym w:font="Wingdings" w:char="F0E0"/>
      </w:r>
      <w:r w:rsidRPr="00513A38">
        <w:t>sysfs_add_file_mode</w:t>
      </w:r>
    </w:p>
    <w:p w:rsidR="00EF44D9" w:rsidRPr="008416CD" w:rsidRDefault="00EF44D9" w:rsidP="00EF44D9">
      <w:pPr>
        <w:spacing w:line="240" w:lineRule="auto"/>
        <w:ind w:left="720" w:firstLine="480"/>
      </w:pPr>
      <w:r>
        <w:rPr>
          <w:noProof/>
        </w:rPr>
        <w:drawing>
          <wp:inline distT="0" distB="0" distL="0" distR="0" wp14:anchorId="5E91D40D" wp14:editId="1B80E9F7">
            <wp:extent cx="5020334" cy="3778369"/>
            <wp:effectExtent l="0" t="0" r="8890" b="0"/>
            <wp:docPr id="1808" name="Pictur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8967C.tmp"/>
                    <pic:cNvPicPr/>
                  </pic:nvPicPr>
                  <pic:blipFill>
                    <a:blip r:embed="rId561">
                      <a:extLst>
                        <a:ext uri="{28A0092B-C50C-407E-A947-70E740481C1C}">
                          <a14:useLocalDpi xmlns:a14="http://schemas.microsoft.com/office/drawing/2010/main" val="0"/>
                        </a:ext>
                      </a:extLst>
                    </a:blip>
                    <a:stretch>
                      <a:fillRect/>
                    </a:stretch>
                  </pic:blipFill>
                  <pic:spPr>
                    <a:xfrm>
                      <a:off x="0" y="0"/>
                      <a:ext cx="5022090" cy="3779691"/>
                    </a:xfrm>
                    <a:prstGeom prst="rect">
                      <a:avLst/>
                    </a:prstGeom>
                  </pic:spPr>
                </pic:pic>
              </a:graphicData>
            </a:graphic>
          </wp:inline>
        </w:drawing>
      </w:r>
    </w:p>
    <w:p w:rsidR="00EF44D9" w:rsidRPr="008A79BB" w:rsidRDefault="00EF44D9" w:rsidP="00D734B9">
      <w:pPr>
        <w:pStyle w:val="ListParagraph"/>
        <w:numPr>
          <w:ilvl w:val="0"/>
          <w:numId w:val="147"/>
        </w:numPr>
        <w:ind w:firstLineChars="0"/>
      </w:pPr>
      <w:r w:rsidRPr="008A79BB">
        <w:t>sysfs_add_one</w:t>
      </w:r>
      <w:r>
        <w:rPr>
          <w:rFonts w:hint="eastAsia"/>
        </w:rPr>
        <w:t xml:space="preserve"> </w:t>
      </w:r>
      <w:r>
        <w:sym w:font="Wingdings" w:char="F0E0"/>
      </w:r>
      <w:r w:rsidRPr="006928BF">
        <w:t xml:space="preserve"> sysfs_link_sibling</w:t>
      </w:r>
    </w:p>
    <w:p w:rsidR="00783C2E" w:rsidRDefault="00EF44D9" w:rsidP="00EF44D9">
      <w:pPr>
        <w:spacing w:line="240" w:lineRule="auto"/>
        <w:ind w:left="720" w:firstLine="480"/>
      </w:pPr>
      <w:r>
        <w:rPr>
          <w:rFonts w:hint="eastAsia"/>
          <w:noProof/>
        </w:rPr>
        <w:lastRenderedPageBreak/>
        <w:drawing>
          <wp:inline distT="0" distB="0" distL="0" distR="0" wp14:anchorId="3B9C6A25" wp14:editId="7AA0D6DE">
            <wp:extent cx="5029864" cy="3786996"/>
            <wp:effectExtent l="0" t="0" r="0" b="4445"/>
            <wp:docPr id="1807" name="Picture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89D2F.tmp"/>
                    <pic:cNvPicPr/>
                  </pic:nvPicPr>
                  <pic:blipFill>
                    <a:blip r:embed="rId562">
                      <a:extLst>
                        <a:ext uri="{28A0092B-C50C-407E-A947-70E740481C1C}">
                          <a14:useLocalDpi xmlns:a14="http://schemas.microsoft.com/office/drawing/2010/main" val="0"/>
                        </a:ext>
                      </a:extLst>
                    </a:blip>
                    <a:stretch>
                      <a:fillRect/>
                    </a:stretch>
                  </pic:blipFill>
                  <pic:spPr>
                    <a:xfrm>
                      <a:off x="0" y="0"/>
                      <a:ext cx="5033495" cy="3789730"/>
                    </a:xfrm>
                    <a:prstGeom prst="rect">
                      <a:avLst/>
                    </a:prstGeom>
                  </pic:spPr>
                </pic:pic>
              </a:graphicData>
            </a:graphic>
          </wp:inline>
        </w:drawing>
      </w:r>
    </w:p>
    <w:p w:rsidR="00783C2E" w:rsidRPr="00257295" w:rsidRDefault="00783C2E" w:rsidP="00783C2E">
      <w:pPr>
        <w:pStyle w:val="Heading3"/>
        <w:numPr>
          <w:ilvl w:val="2"/>
          <w:numId w:val="1"/>
        </w:numPr>
        <w:spacing w:before="163" w:after="163"/>
      </w:pPr>
      <w:bookmarkStart w:id="113" w:name="_Toc390712684"/>
      <w:r w:rsidRPr="00257295">
        <w:rPr>
          <w:rFonts w:hint="eastAsia"/>
        </w:rPr>
        <w:t>常见</w:t>
      </w:r>
      <w:r>
        <w:t>sys</w:t>
      </w:r>
      <w:r w:rsidRPr="00257295">
        <w:rPr>
          <w:rFonts w:hint="eastAsia"/>
        </w:rPr>
        <w:t>文件</w:t>
      </w:r>
      <w:bookmarkEnd w:id="113"/>
    </w:p>
    <w:p w:rsidR="00270A72" w:rsidRPr="00257295" w:rsidRDefault="00270A72" w:rsidP="00D734B9">
      <w:pPr>
        <w:pStyle w:val="ListParagraph"/>
        <w:numPr>
          <w:ilvl w:val="0"/>
          <w:numId w:val="126"/>
        </w:numPr>
        <w:ind w:firstLineChars="0"/>
      </w:pPr>
      <w:r>
        <w:t>module/lkm_name</w:t>
      </w:r>
      <w:r w:rsidR="005E5141">
        <w:t>/</w:t>
      </w:r>
    </w:p>
    <w:tbl>
      <w:tblPr>
        <w:tblW w:w="8190" w:type="dxa"/>
        <w:tblInd w:w="1008" w:type="dxa"/>
        <w:tblLook w:val="04A0" w:firstRow="1" w:lastRow="0" w:firstColumn="1" w:lastColumn="0" w:noHBand="0" w:noVBand="1"/>
      </w:tblPr>
      <w:tblGrid>
        <w:gridCol w:w="1350"/>
        <w:gridCol w:w="6840"/>
      </w:tblGrid>
      <w:tr w:rsidR="00270A72" w:rsidRPr="00CC7987"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270A72" w:rsidRPr="00CC7987" w:rsidRDefault="00270A72" w:rsidP="001D2A39">
            <w:pPr>
              <w:widowControl/>
              <w:spacing w:line="240" w:lineRule="auto"/>
              <w:ind w:firstLineChars="0" w:firstLine="0"/>
              <w:jc w:val="left"/>
              <w:rPr>
                <w:kern w:val="0"/>
                <w:sz w:val="20"/>
                <w:szCs w:val="20"/>
              </w:rPr>
            </w:pPr>
            <w:r>
              <w:rPr>
                <w:rFonts w:hint="eastAsia"/>
                <w:kern w:val="0"/>
                <w:sz w:val="20"/>
                <w:szCs w:val="20"/>
              </w:rPr>
              <w:t>文件名</w:t>
            </w:r>
          </w:p>
        </w:tc>
        <w:tc>
          <w:tcPr>
            <w:tcW w:w="68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270A72" w:rsidRPr="00CC7987" w:rsidRDefault="00270A72" w:rsidP="001D2A39">
            <w:pPr>
              <w:widowControl/>
              <w:spacing w:line="240" w:lineRule="auto"/>
              <w:ind w:firstLineChars="0" w:firstLine="0"/>
              <w:jc w:val="left"/>
              <w:rPr>
                <w:kern w:val="0"/>
                <w:sz w:val="20"/>
                <w:szCs w:val="20"/>
              </w:rPr>
            </w:pPr>
            <w:r w:rsidRPr="00CC7987">
              <w:rPr>
                <w:kern w:val="0"/>
                <w:sz w:val="20"/>
                <w:szCs w:val="20"/>
              </w:rPr>
              <w:t>含义</w:t>
            </w:r>
          </w:p>
        </w:tc>
      </w:tr>
      <w:tr w:rsidR="00270A72" w:rsidRPr="002102EB"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270A72" w:rsidRPr="002A603C" w:rsidRDefault="00270A72" w:rsidP="001D2A39">
            <w:pPr>
              <w:widowControl/>
              <w:spacing w:line="240" w:lineRule="auto"/>
              <w:ind w:firstLineChars="0" w:firstLine="0"/>
              <w:jc w:val="left"/>
              <w:rPr>
                <w:kern w:val="0"/>
                <w:sz w:val="20"/>
                <w:szCs w:val="20"/>
              </w:rPr>
            </w:pPr>
            <w:r w:rsidRPr="00270A72">
              <w:rPr>
                <w:kern w:val="0"/>
                <w:sz w:val="20"/>
                <w:szCs w:val="20"/>
              </w:rPr>
              <w:t>sections</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270A72" w:rsidRDefault="00270A72" w:rsidP="001D2A39">
            <w:pPr>
              <w:widowControl/>
              <w:spacing w:line="240" w:lineRule="auto"/>
              <w:ind w:firstLineChars="0" w:firstLine="0"/>
              <w:jc w:val="left"/>
              <w:rPr>
                <w:kern w:val="0"/>
                <w:sz w:val="20"/>
                <w:szCs w:val="20"/>
              </w:rPr>
            </w:pPr>
            <w:r>
              <w:rPr>
                <w:rFonts w:hint="eastAsia"/>
                <w:kern w:val="0"/>
                <w:sz w:val="20"/>
                <w:szCs w:val="20"/>
              </w:rPr>
              <w:t>模块的代码布局</w:t>
            </w:r>
            <w:r w:rsidRPr="002A603C">
              <w:rPr>
                <w:rFonts w:hint="eastAsia"/>
                <w:kern w:val="0"/>
                <w:sz w:val="20"/>
                <w:szCs w:val="20"/>
              </w:rPr>
              <w:t>信息</w:t>
            </w:r>
          </w:p>
          <w:tbl>
            <w:tblPr>
              <w:tblStyle w:val="TableGrid"/>
              <w:tblW w:w="0" w:type="auto"/>
              <w:tblLook w:val="04A0" w:firstRow="1" w:lastRow="0" w:firstColumn="1" w:lastColumn="0" w:noHBand="0" w:noVBand="1"/>
            </w:tblPr>
            <w:tblGrid>
              <w:gridCol w:w="1867"/>
              <w:gridCol w:w="1298"/>
              <w:gridCol w:w="2344"/>
              <w:gridCol w:w="1105"/>
            </w:tblGrid>
            <w:tr w:rsidR="00DB7D9A" w:rsidTr="00DB7D9A">
              <w:tc>
                <w:tcPr>
                  <w:tcW w:w="1867" w:type="dxa"/>
                </w:tcPr>
                <w:p w:rsidR="00DB7D9A" w:rsidRPr="00DB7D9A" w:rsidRDefault="00DB7D9A" w:rsidP="00DE6BCC">
                  <w:pPr>
                    <w:widowControl/>
                    <w:spacing w:line="240" w:lineRule="auto"/>
                    <w:ind w:firstLineChars="0" w:firstLine="0"/>
                    <w:jc w:val="left"/>
                    <w:rPr>
                      <w:kern w:val="0"/>
                      <w:sz w:val="20"/>
                      <w:szCs w:val="20"/>
                    </w:rPr>
                  </w:pPr>
                  <w:r w:rsidRPr="00DB7D9A">
                    <w:rPr>
                      <w:kern w:val="0"/>
                      <w:sz w:val="20"/>
                      <w:szCs w:val="20"/>
                    </w:rPr>
                    <w:t>.text</w:t>
                  </w:r>
                </w:p>
              </w:tc>
              <w:tc>
                <w:tcPr>
                  <w:tcW w:w="1298" w:type="dxa"/>
                </w:tcPr>
                <w:p w:rsidR="00DB7D9A" w:rsidRDefault="00DB7D9A" w:rsidP="001D2A39">
                  <w:pPr>
                    <w:widowControl/>
                    <w:spacing w:line="240" w:lineRule="auto"/>
                    <w:ind w:firstLineChars="0" w:firstLine="0"/>
                    <w:jc w:val="left"/>
                    <w:rPr>
                      <w:kern w:val="0"/>
                      <w:sz w:val="20"/>
                      <w:szCs w:val="20"/>
                    </w:rPr>
                  </w:pPr>
                </w:p>
              </w:tc>
              <w:tc>
                <w:tcPr>
                  <w:tcW w:w="2344" w:type="dxa"/>
                </w:tcPr>
                <w:p w:rsidR="00DB7D9A" w:rsidRPr="00DB7D9A" w:rsidRDefault="00DB7D9A" w:rsidP="00DE6BCC">
                  <w:pPr>
                    <w:widowControl/>
                    <w:spacing w:line="240" w:lineRule="auto"/>
                    <w:ind w:firstLineChars="0" w:firstLine="0"/>
                    <w:jc w:val="left"/>
                    <w:rPr>
                      <w:kern w:val="0"/>
                      <w:sz w:val="20"/>
                      <w:szCs w:val="20"/>
                    </w:rPr>
                  </w:pPr>
                  <w:r w:rsidRPr="00DB7D9A">
                    <w:rPr>
                      <w:kern w:val="0"/>
                      <w:sz w:val="20"/>
                      <w:szCs w:val="20"/>
                    </w:rPr>
                    <w:t>.text.unlikely</w:t>
                  </w:r>
                </w:p>
              </w:tc>
              <w:tc>
                <w:tcPr>
                  <w:tcW w:w="1105" w:type="dxa"/>
                </w:tcPr>
                <w:p w:rsidR="00DB7D9A" w:rsidRDefault="00DB7D9A" w:rsidP="001D2A39">
                  <w:pPr>
                    <w:widowControl/>
                    <w:spacing w:line="240" w:lineRule="auto"/>
                    <w:ind w:firstLineChars="0" w:firstLine="0"/>
                    <w:jc w:val="left"/>
                    <w:rPr>
                      <w:kern w:val="0"/>
                      <w:sz w:val="20"/>
                      <w:szCs w:val="20"/>
                    </w:rPr>
                  </w:pPr>
                </w:p>
              </w:tc>
            </w:tr>
            <w:tr w:rsidR="00DB7D9A" w:rsidTr="00DB7D9A">
              <w:tc>
                <w:tcPr>
                  <w:tcW w:w="1867" w:type="dxa"/>
                </w:tcPr>
                <w:p w:rsidR="00DB7D9A" w:rsidRPr="00DB7D9A" w:rsidRDefault="00DB7D9A" w:rsidP="00DE6BCC">
                  <w:pPr>
                    <w:widowControl/>
                    <w:spacing w:line="240" w:lineRule="auto"/>
                    <w:ind w:firstLineChars="0" w:firstLine="0"/>
                    <w:jc w:val="left"/>
                    <w:rPr>
                      <w:kern w:val="0"/>
                      <w:sz w:val="20"/>
                      <w:szCs w:val="20"/>
                    </w:rPr>
                  </w:pPr>
                  <w:r w:rsidRPr="00DB7D9A">
                    <w:rPr>
                      <w:kern w:val="0"/>
                      <w:sz w:val="20"/>
                      <w:szCs w:val="20"/>
                    </w:rPr>
                    <w:t>.data</w:t>
                  </w:r>
                </w:p>
              </w:tc>
              <w:tc>
                <w:tcPr>
                  <w:tcW w:w="1298" w:type="dxa"/>
                </w:tcPr>
                <w:p w:rsidR="00DB7D9A" w:rsidRDefault="00DB7D9A" w:rsidP="001D2A39">
                  <w:pPr>
                    <w:widowControl/>
                    <w:spacing w:line="240" w:lineRule="auto"/>
                    <w:ind w:firstLineChars="0" w:firstLine="0"/>
                    <w:jc w:val="left"/>
                    <w:rPr>
                      <w:kern w:val="0"/>
                      <w:sz w:val="20"/>
                      <w:szCs w:val="20"/>
                    </w:rPr>
                  </w:pPr>
                </w:p>
              </w:tc>
              <w:tc>
                <w:tcPr>
                  <w:tcW w:w="2344" w:type="dxa"/>
                </w:tcPr>
                <w:p w:rsidR="00DB7D9A" w:rsidRPr="00DB7D9A" w:rsidRDefault="00DB7D9A" w:rsidP="00DE6BCC">
                  <w:pPr>
                    <w:widowControl/>
                    <w:spacing w:line="240" w:lineRule="auto"/>
                    <w:ind w:firstLineChars="0" w:firstLine="0"/>
                    <w:jc w:val="left"/>
                    <w:rPr>
                      <w:kern w:val="0"/>
                      <w:sz w:val="20"/>
                      <w:szCs w:val="20"/>
                    </w:rPr>
                  </w:pPr>
                  <w:r w:rsidRPr="00DB7D9A">
                    <w:rPr>
                      <w:kern w:val="0"/>
                      <w:sz w:val="20"/>
                      <w:szCs w:val="20"/>
                    </w:rPr>
                    <w:t>.rodata.str1.4</w:t>
                  </w:r>
                </w:p>
              </w:tc>
              <w:tc>
                <w:tcPr>
                  <w:tcW w:w="1105" w:type="dxa"/>
                </w:tcPr>
                <w:p w:rsidR="00DB7D9A" w:rsidRDefault="00DB7D9A" w:rsidP="001D2A39">
                  <w:pPr>
                    <w:widowControl/>
                    <w:spacing w:line="240" w:lineRule="auto"/>
                    <w:ind w:firstLineChars="0" w:firstLine="0"/>
                    <w:jc w:val="left"/>
                    <w:rPr>
                      <w:kern w:val="0"/>
                      <w:sz w:val="20"/>
                      <w:szCs w:val="20"/>
                    </w:rPr>
                  </w:pPr>
                </w:p>
              </w:tc>
            </w:tr>
            <w:tr w:rsidR="00DB7D9A" w:rsidTr="00DB7D9A">
              <w:tc>
                <w:tcPr>
                  <w:tcW w:w="1867" w:type="dxa"/>
                </w:tcPr>
                <w:p w:rsidR="00DB7D9A" w:rsidRDefault="00DB7D9A" w:rsidP="00DE6BCC">
                  <w:pPr>
                    <w:widowControl/>
                    <w:spacing w:line="240" w:lineRule="auto"/>
                    <w:ind w:firstLineChars="0" w:firstLine="0"/>
                    <w:jc w:val="left"/>
                    <w:rPr>
                      <w:kern w:val="0"/>
                      <w:sz w:val="20"/>
                      <w:szCs w:val="20"/>
                    </w:rPr>
                  </w:pPr>
                  <w:r w:rsidRPr="00DB7D9A">
                    <w:rPr>
                      <w:kern w:val="0"/>
                      <w:sz w:val="20"/>
                      <w:szCs w:val="20"/>
                    </w:rPr>
                    <w:t>.rodata</w:t>
                  </w:r>
                </w:p>
              </w:tc>
              <w:tc>
                <w:tcPr>
                  <w:tcW w:w="1298" w:type="dxa"/>
                </w:tcPr>
                <w:p w:rsidR="00DB7D9A" w:rsidRDefault="00DB7D9A" w:rsidP="001D2A39">
                  <w:pPr>
                    <w:widowControl/>
                    <w:spacing w:line="240" w:lineRule="auto"/>
                    <w:ind w:firstLineChars="0" w:firstLine="0"/>
                    <w:jc w:val="left"/>
                    <w:rPr>
                      <w:kern w:val="0"/>
                      <w:sz w:val="20"/>
                      <w:szCs w:val="20"/>
                    </w:rPr>
                  </w:pPr>
                </w:p>
              </w:tc>
              <w:tc>
                <w:tcPr>
                  <w:tcW w:w="2344" w:type="dxa"/>
                </w:tcPr>
                <w:p w:rsidR="00DB7D9A" w:rsidRDefault="00DB7D9A" w:rsidP="001D2A39">
                  <w:pPr>
                    <w:widowControl/>
                    <w:spacing w:line="240" w:lineRule="auto"/>
                    <w:ind w:firstLineChars="0" w:firstLine="0"/>
                    <w:jc w:val="left"/>
                    <w:rPr>
                      <w:kern w:val="0"/>
                      <w:sz w:val="20"/>
                      <w:szCs w:val="20"/>
                    </w:rPr>
                  </w:pPr>
                  <w:r w:rsidRPr="00DB7D9A">
                    <w:rPr>
                      <w:kern w:val="0"/>
                      <w:sz w:val="20"/>
                      <w:szCs w:val="20"/>
                    </w:rPr>
                    <w:t>.rodata.str</w:t>
                  </w:r>
                </w:p>
              </w:tc>
              <w:tc>
                <w:tcPr>
                  <w:tcW w:w="1105" w:type="dxa"/>
                </w:tcPr>
                <w:p w:rsidR="00DB7D9A" w:rsidRDefault="00DB7D9A" w:rsidP="001D2A39">
                  <w:pPr>
                    <w:widowControl/>
                    <w:spacing w:line="240" w:lineRule="auto"/>
                    <w:ind w:firstLineChars="0" w:firstLine="0"/>
                    <w:jc w:val="left"/>
                    <w:rPr>
                      <w:kern w:val="0"/>
                      <w:sz w:val="20"/>
                      <w:szCs w:val="20"/>
                    </w:rPr>
                  </w:pPr>
                </w:p>
              </w:tc>
            </w:tr>
            <w:tr w:rsidR="00DB7D9A" w:rsidTr="00DB7D9A">
              <w:tc>
                <w:tcPr>
                  <w:tcW w:w="1867" w:type="dxa"/>
                </w:tcPr>
                <w:p w:rsidR="00DB7D9A" w:rsidRPr="00DB7D9A" w:rsidRDefault="00DB7D9A" w:rsidP="00DE6BCC">
                  <w:pPr>
                    <w:widowControl/>
                    <w:spacing w:line="240" w:lineRule="auto"/>
                    <w:ind w:firstLineChars="0" w:firstLine="0"/>
                    <w:jc w:val="left"/>
                    <w:rPr>
                      <w:kern w:val="0"/>
                      <w:sz w:val="20"/>
                      <w:szCs w:val="20"/>
                    </w:rPr>
                  </w:pPr>
                  <w:r w:rsidRPr="00DB7D9A">
                    <w:rPr>
                      <w:kern w:val="0"/>
                      <w:sz w:val="20"/>
                      <w:szCs w:val="20"/>
                    </w:rPr>
                    <w:t>.bss</w:t>
                  </w:r>
                </w:p>
              </w:tc>
              <w:tc>
                <w:tcPr>
                  <w:tcW w:w="1298" w:type="dxa"/>
                </w:tcPr>
                <w:p w:rsidR="00DB7D9A" w:rsidRPr="00DB7D9A" w:rsidRDefault="00DB7D9A" w:rsidP="00DB7D9A">
                  <w:pPr>
                    <w:widowControl/>
                    <w:spacing w:line="240" w:lineRule="auto"/>
                    <w:ind w:firstLineChars="0" w:firstLine="0"/>
                    <w:jc w:val="left"/>
                    <w:rPr>
                      <w:kern w:val="0"/>
                      <w:sz w:val="20"/>
                      <w:szCs w:val="20"/>
                    </w:rPr>
                  </w:pPr>
                </w:p>
              </w:tc>
              <w:tc>
                <w:tcPr>
                  <w:tcW w:w="2344" w:type="dxa"/>
                </w:tcPr>
                <w:p w:rsidR="00DB7D9A" w:rsidRPr="00DB7D9A" w:rsidRDefault="00DB7D9A" w:rsidP="00DB7D9A">
                  <w:pPr>
                    <w:widowControl/>
                    <w:spacing w:line="240" w:lineRule="auto"/>
                    <w:ind w:firstLineChars="0" w:firstLine="0"/>
                    <w:jc w:val="left"/>
                    <w:rPr>
                      <w:kern w:val="0"/>
                      <w:sz w:val="20"/>
                      <w:szCs w:val="20"/>
                    </w:rPr>
                  </w:pPr>
                  <w:r w:rsidRPr="00DB7D9A">
                    <w:rPr>
                      <w:kern w:val="0"/>
                      <w:sz w:val="20"/>
                      <w:szCs w:val="20"/>
                    </w:rPr>
                    <w:t>.strtab</w:t>
                  </w:r>
                </w:p>
              </w:tc>
              <w:tc>
                <w:tcPr>
                  <w:tcW w:w="1105" w:type="dxa"/>
                </w:tcPr>
                <w:p w:rsidR="00DB7D9A" w:rsidRPr="00DB7D9A" w:rsidRDefault="00DB7D9A" w:rsidP="00DB7D9A">
                  <w:pPr>
                    <w:widowControl/>
                    <w:spacing w:line="240" w:lineRule="auto"/>
                    <w:ind w:firstLineChars="0" w:firstLine="0"/>
                    <w:jc w:val="left"/>
                    <w:rPr>
                      <w:kern w:val="0"/>
                      <w:sz w:val="20"/>
                      <w:szCs w:val="20"/>
                    </w:rPr>
                  </w:pPr>
                </w:p>
              </w:tc>
            </w:tr>
            <w:tr w:rsidR="00DB7D9A" w:rsidTr="00DB7D9A">
              <w:tc>
                <w:tcPr>
                  <w:tcW w:w="1867" w:type="dxa"/>
                </w:tcPr>
                <w:p w:rsidR="00DB7D9A" w:rsidRPr="00DB7D9A" w:rsidRDefault="00DB7D9A" w:rsidP="00DE6BCC">
                  <w:pPr>
                    <w:widowControl/>
                    <w:spacing w:line="240" w:lineRule="auto"/>
                    <w:ind w:firstLineChars="0" w:firstLine="0"/>
                    <w:jc w:val="left"/>
                    <w:rPr>
                      <w:kern w:val="0"/>
                      <w:sz w:val="20"/>
                      <w:szCs w:val="20"/>
                    </w:rPr>
                  </w:pPr>
                  <w:r w:rsidRPr="00DB7D9A">
                    <w:rPr>
                      <w:kern w:val="0"/>
                      <w:sz w:val="20"/>
                      <w:szCs w:val="20"/>
                    </w:rPr>
                    <w:t>.symtab</w:t>
                  </w:r>
                </w:p>
              </w:tc>
              <w:tc>
                <w:tcPr>
                  <w:tcW w:w="1298" w:type="dxa"/>
                </w:tcPr>
                <w:p w:rsidR="00DB7D9A" w:rsidRPr="00DB7D9A" w:rsidRDefault="00DB7D9A" w:rsidP="00DB7D9A">
                  <w:pPr>
                    <w:widowControl/>
                    <w:spacing w:line="240" w:lineRule="auto"/>
                    <w:ind w:firstLineChars="0" w:firstLine="0"/>
                    <w:jc w:val="left"/>
                    <w:rPr>
                      <w:kern w:val="0"/>
                      <w:sz w:val="20"/>
                      <w:szCs w:val="20"/>
                    </w:rPr>
                  </w:pPr>
                </w:p>
              </w:tc>
              <w:tc>
                <w:tcPr>
                  <w:tcW w:w="2344" w:type="dxa"/>
                </w:tcPr>
                <w:p w:rsidR="00DB7D9A" w:rsidRPr="00DB7D9A" w:rsidRDefault="00DB7D9A" w:rsidP="00DE6BCC">
                  <w:pPr>
                    <w:widowControl/>
                    <w:spacing w:line="240" w:lineRule="auto"/>
                    <w:ind w:firstLineChars="0" w:firstLine="0"/>
                    <w:jc w:val="left"/>
                    <w:rPr>
                      <w:kern w:val="0"/>
                      <w:sz w:val="20"/>
                      <w:szCs w:val="20"/>
                    </w:rPr>
                  </w:pPr>
                  <w:r w:rsidRPr="006E0B6E">
                    <w:rPr>
                      <w:kern w:val="0"/>
                      <w:sz w:val="20"/>
                      <w:szCs w:val="20"/>
                    </w:rPr>
                    <w:t>__ksymtab</w:t>
                  </w:r>
                </w:p>
              </w:tc>
              <w:tc>
                <w:tcPr>
                  <w:tcW w:w="1105" w:type="dxa"/>
                </w:tcPr>
                <w:p w:rsidR="00DB7D9A" w:rsidRPr="00DB7D9A" w:rsidRDefault="00DB7D9A" w:rsidP="00DB7D9A">
                  <w:pPr>
                    <w:widowControl/>
                    <w:spacing w:line="240" w:lineRule="auto"/>
                    <w:ind w:firstLineChars="0" w:firstLine="0"/>
                    <w:jc w:val="left"/>
                    <w:rPr>
                      <w:kern w:val="0"/>
                      <w:sz w:val="20"/>
                      <w:szCs w:val="20"/>
                    </w:rPr>
                  </w:pPr>
                </w:p>
              </w:tc>
            </w:tr>
            <w:tr w:rsidR="00DB7D9A" w:rsidTr="00DB7D9A">
              <w:tc>
                <w:tcPr>
                  <w:tcW w:w="1867" w:type="dxa"/>
                </w:tcPr>
                <w:p w:rsidR="00DB7D9A" w:rsidRPr="00DB7D9A" w:rsidRDefault="00DB7D9A" w:rsidP="00DB7D9A">
                  <w:pPr>
                    <w:widowControl/>
                    <w:spacing w:line="240" w:lineRule="auto"/>
                    <w:ind w:firstLineChars="0" w:firstLine="0"/>
                    <w:jc w:val="left"/>
                    <w:rPr>
                      <w:kern w:val="0"/>
                      <w:sz w:val="20"/>
                      <w:szCs w:val="20"/>
                    </w:rPr>
                  </w:pPr>
                  <w:r w:rsidRPr="006E0B6E">
                    <w:rPr>
                      <w:kern w:val="0"/>
                      <w:sz w:val="20"/>
                      <w:szCs w:val="20"/>
                    </w:rPr>
                    <w:t>__param</w:t>
                  </w:r>
                </w:p>
              </w:tc>
              <w:tc>
                <w:tcPr>
                  <w:tcW w:w="1298" w:type="dxa"/>
                </w:tcPr>
                <w:p w:rsidR="00DB7D9A" w:rsidRPr="00DB7D9A" w:rsidRDefault="00DB7D9A" w:rsidP="00DB7D9A">
                  <w:pPr>
                    <w:widowControl/>
                    <w:spacing w:line="240" w:lineRule="auto"/>
                    <w:ind w:firstLineChars="0" w:firstLine="0"/>
                    <w:jc w:val="left"/>
                    <w:rPr>
                      <w:kern w:val="0"/>
                      <w:sz w:val="20"/>
                      <w:szCs w:val="20"/>
                    </w:rPr>
                  </w:pPr>
                </w:p>
              </w:tc>
              <w:tc>
                <w:tcPr>
                  <w:tcW w:w="2344" w:type="dxa"/>
                </w:tcPr>
                <w:p w:rsidR="00DB7D9A" w:rsidRPr="00DB7D9A" w:rsidRDefault="00DB7D9A" w:rsidP="00DB7D9A">
                  <w:pPr>
                    <w:widowControl/>
                    <w:spacing w:line="240" w:lineRule="auto"/>
                    <w:ind w:firstLineChars="0" w:firstLine="0"/>
                    <w:jc w:val="left"/>
                    <w:rPr>
                      <w:kern w:val="0"/>
                      <w:sz w:val="20"/>
                      <w:szCs w:val="20"/>
                    </w:rPr>
                  </w:pPr>
                  <w:r w:rsidRPr="006E0B6E">
                    <w:rPr>
                      <w:kern w:val="0"/>
                      <w:sz w:val="20"/>
                      <w:szCs w:val="20"/>
                    </w:rPr>
                    <w:t>__kcrctab</w:t>
                  </w:r>
                </w:p>
              </w:tc>
              <w:tc>
                <w:tcPr>
                  <w:tcW w:w="1105" w:type="dxa"/>
                </w:tcPr>
                <w:p w:rsidR="00DB7D9A" w:rsidRPr="00DB7D9A" w:rsidRDefault="00DB7D9A" w:rsidP="00DB7D9A">
                  <w:pPr>
                    <w:widowControl/>
                    <w:spacing w:line="240" w:lineRule="auto"/>
                    <w:ind w:firstLineChars="0" w:firstLine="0"/>
                    <w:jc w:val="left"/>
                    <w:rPr>
                      <w:kern w:val="0"/>
                      <w:sz w:val="20"/>
                      <w:szCs w:val="20"/>
                    </w:rPr>
                  </w:pPr>
                </w:p>
              </w:tc>
            </w:tr>
            <w:tr w:rsidR="00DB7D9A" w:rsidTr="00DB7D9A">
              <w:tc>
                <w:tcPr>
                  <w:tcW w:w="1867" w:type="dxa"/>
                </w:tcPr>
                <w:p w:rsidR="00DB7D9A" w:rsidRPr="00DB7D9A" w:rsidRDefault="00DB7D9A" w:rsidP="00DB7D9A">
                  <w:pPr>
                    <w:widowControl/>
                    <w:spacing w:line="240" w:lineRule="auto"/>
                    <w:ind w:firstLineChars="0" w:firstLine="0"/>
                    <w:jc w:val="left"/>
                    <w:rPr>
                      <w:kern w:val="0"/>
                      <w:sz w:val="20"/>
                      <w:szCs w:val="20"/>
                    </w:rPr>
                  </w:pPr>
                  <w:r w:rsidRPr="00DB7D9A">
                    <w:rPr>
                      <w:kern w:val="0"/>
                      <w:sz w:val="20"/>
                      <w:szCs w:val="20"/>
                    </w:rPr>
                    <w:t>.note.gnu.build-id</w:t>
                  </w:r>
                </w:p>
              </w:tc>
              <w:tc>
                <w:tcPr>
                  <w:tcW w:w="1298" w:type="dxa"/>
                </w:tcPr>
                <w:p w:rsidR="00DB7D9A" w:rsidRPr="00DB7D9A" w:rsidRDefault="00DB7D9A" w:rsidP="00DB7D9A">
                  <w:pPr>
                    <w:widowControl/>
                    <w:spacing w:line="240" w:lineRule="auto"/>
                    <w:ind w:firstLineChars="0" w:firstLine="0"/>
                    <w:jc w:val="left"/>
                    <w:rPr>
                      <w:kern w:val="0"/>
                      <w:sz w:val="20"/>
                      <w:szCs w:val="20"/>
                    </w:rPr>
                  </w:pPr>
                </w:p>
              </w:tc>
              <w:tc>
                <w:tcPr>
                  <w:tcW w:w="2344" w:type="dxa"/>
                </w:tcPr>
                <w:p w:rsidR="00DB7D9A" w:rsidRPr="00DB7D9A" w:rsidRDefault="00DB7D9A" w:rsidP="00DB7D9A">
                  <w:pPr>
                    <w:widowControl/>
                    <w:spacing w:line="240" w:lineRule="auto"/>
                    <w:ind w:firstLineChars="0" w:firstLine="0"/>
                    <w:jc w:val="left"/>
                    <w:rPr>
                      <w:kern w:val="0"/>
                      <w:sz w:val="20"/>
                      <w:szCs w:val="20"/>
                    </w:rPr>
                  </w:pPr>
                  <w:r w:rsidRPr="00DB7D9A">
                    <w:rPr>
                      <w:kern w:val="0"/>
                      <w:sz w:val="20"/>
                      <w:szCs w:val="20"/>
                    </w:rPr>
                    <w:t>.gnu.linkonce.this_module</w:t>
                  </w:r>
                </w:p>
              </w:tc>
              <w:tc>
                <w:tcPr>
                  <w:tcW w:w="1105" w:type="dxa"/>
                </w:tcPr>
                <w:p w:rsidR="00DB7D9A" w:rsidRPr="00DB7D9A" w:rsidRDefault="00DB7D9A" w:rsidP="00DB7D9A">
                  <w:pPr>
                    <w:widowControl/>
                    <w:spacing w:line="240" w:lineRule="auto"/>
                    <w:ind w:firstLineChars="0" w:firstLine="0"/>
                    <w:jc w:val="left"/>
                    <w:rPr>
                      <w:kern w:val="0"/>
                      <w:sz w:val="20"/>
                      <w:szCs w:val="20"/>
                    </w:rPr>
                  </w:pPr>
                </w:p>
              </w:tc>
            </w:tr>
          </w:tbl>
          <w:p w:rsidR="006E0B6E" w:rsidRPr="002A603C" w:rsidRDefault="006E0B6E" w:rsidP="001D2A39">
            <w:pPr>
              <w:widowControl/>
              <w:spacing w:line="240" w:lineRule="auto"/>
              <w:ind w:firstLineChars="0" w:firstLine="0"/>
              <w:jc w:val="left"/>
              <w:rPr>
                <w:kern w:val="0"/>
                <w:sz w:val="20"/>
                <w:szCs w:val="20"/>
              </w:rPr>
            </w:pPr>
          </w:p>
        </w:tc>
      </w:tr>
      <w:tr w:rsidR="00270A72" w:rsidRPr="002102EB"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270A72" w:rsidRPr="002A603C" w:rsidRDefault="00270A72" w:rsidP="001D2A39">
            <w:pPr>
              <w:widowControl/>
              <w:spacing w:line="240" w:lineRule="auto"/>
              <w:ind w:firstLineChars="0" w:firstLine="0"/>
              <w:jc w:val="left"/>
              <w:rPr>
                <w:kern w:val="0"/>
                <w:sz w:val="20"/>
                <w:szCs w:val="20"/>
              </w:rPr>
            </w:pPr>
            <w:r w:rsidRPr="00270A72">
              <w:rPr>
                <w:kern w:val="0"/>
                <w:sz w:val="20"/>
                <w:szCs w:val="20"/>
              </w:rPr>
              <w:t>parameters</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270A72" w:rsidRPr="002A603C" w:rsidRDefault="00270A72" w:rsidP="00270A72">
            <w:pPr>
              <w:widowControl/>
              <w:spacing w:line="240" w:lineRule="auto"/>
              <w:ind w:firstLineChars="0" w:firstLine="0"/>
              <w:jc w:val="left"/>
              <w:rPr>
                <w:kern w:val="0"/>
                <w:sz w:val="20"/>
                <w:szCs w:val="20"/>
              </w:rPr>
            </w:pPr>
            <w:r>
              <w:rPr>
                <w:rFonts w:hint="eastAsia"/>
                <w:kern w:val="0"/>
                <w:sz w:val="20"/>
                <w:szCs w:val="20"/>
              </w:rPr>
              <w:t>模块的参数项</w:t>
            </w:r>
          </w:p>
        </w:tc>
      </w:tr>
      <w:tr w:rsidR="00270A72" w:rsidRPr="002102EB"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270A72" w:rsidRPr="002A603C" w:rsidRDefault="00012F98" w:rsidP="001D2A39">
            <w:pPr>
              <w:widowControl/>
              <w:spacing w:line="240" w:lineRule="auto"/>
              <w:ind w:firstLineChars="0" w:firstLine="0"/>
              <w:jc w:val="left"/>
              <w:rPr>
                <w:kern w:val="0"/>
                <w:sz w:val="20"/>
                <w:szCs w:val="20"/>
              </w:rPr>
            </w:pPr>
            <w:r w:rsidRPr="00012F98">
              <w:rPr>
                <w:kern w:val="0"/>
                <w:sz w:val="20"/>
                <w:szCs w:val="20"/>
              </w:rPr>
              <w:t>drivers</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270A72" w:rsidRPr="002A603C" w:rsidRDefault="009862E8" w:rsidP="009862E8">
            <w:pPr>
              <w:widowControl/>
              <w:spacing w:line="240" w:lineRule="auto"/>
              <w:ind w:firstLineChars="0" w:firstLine="0"/>
              <w:jc w:val="left"/>
              <w:rPr>
                <w:kern w:val="0"/>
                <w:sz w:val="20"/>
                <w:szCs w:val="20"/>
              </w:rPr>
            </w:pPr>
            <w:r>
              <w:rPr>
                <w:rFonts w:hint="eastAsia"/>
                <w:kern w:val="0"/>
                <w:sz w:val="20"/>
                <w:szCs w:val="20"/>
              </w:rPr>
              <w:t>软连接，指向</w:t>
            </w:r>
            <w:r w:rsidR="00012F98">
              <w:rPr>
                <w:rFonts w:hint="eastAsia"/>
                <w:kern w:val="0"/>
                <w:sz w:val="20"/>
                <w:szCs w:val="20"/>
              </w:rPr>
              <w:t>模块支持的驱动</w:t>
            </w:r>
          </w:p>
        </w:tc>
      </w:tr>
      <w:tr w:rsidR="00270A72" w:rsidRPr="002102EB"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270A72" w:rsidRPr="002A603C" w:rsidRDefault="005E5141" w:rsidP="001D2A39">
            <w:pPr>
              <w:widowControl/>
              <w:spacing w:line="240" w:lineRule="auto"/>
              <w:ind w:firstLineChars="0" w:firstLine="0"/>
              <w:jc w:val="left"/>
              <w:rPr>
                <w:kern w:val="0"/>
                <w:sz w:val="20"/>
                <w:szCs w:val="20"/>
              </w:rPr>
            </w:pPr>
            <w:r w:rsidRPr="005E5141">
              <w:rPr>
                <w:kern w:val="0"/>
                <w:sz w:val="20"/>
                <w:szCs w:val="20"/>
              </w:rPr>
              <w:t>refcnt</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270A72" w:rsidRPr="002A603C" w:rsidRDefault="005E5141" w:rsidP="001D2A39">
            <w:pPr>
              <w:widowControl/>
              <w:spacing w:line="240" w:lineRule="auto"/>
              <w:ind w:firstLineChars="0" w:firstLine="0"/>
              <w:jc w:val="left"/>
              <w:rPr>
                <w:kern w:val="0"/>
                <w:sz w:val="20"/>
                <w:szCs w:val="20"/>
              </w:rPr>
            </w:pPr>
            <w:r>
              <w:rPr>
                <w:rFonts w:hint="eastAsia"/>
                <w:kern w:val="0"/>
                <w:sz w:val="20"/>
                <w:szCs w:val="20"/>
              </w:rPr>
              <w:t>模块被引用的次数</w:t>
            </w:r>
          </w:p>
        </w:tc>
      </w:tr>
      <w:tr w:rsidR="00270A72" w:rsidRPr="002102EB"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270A72" w:rsidRPr="002A603C" w:rsidRDefault="005E5141" w:rsidP="001D2A39">
            <w:pPr>
              <w:widowControl/>
              <w:spacing w:line="240" w:lineRule="auto"/>
              <w:ind w:firstLineChars="0" w:firstLine="0"/>
              <w:jc w:val="left"/>
              <w:rPr>
                <w:kern w:val="0"/>
                <w:sz w:val="20"/>
                <w:szCs w:val="20"/>
              </w:rPr>
            </w:pPr>
            <w:r w:rsidRPr="005E5141">
              <w:rPr>
                <w:kern w:val="0"/>
                <w:sz w:val="20"/>
                <w:szCs w:val="20"/>
              </w:rPr>
              <w:t>srcversion</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270A72" w:rsidRPr="002A603C" w:rsidRDefault="005E5141" w:rsidP="001D2A39">
            <w:pPr>
              <w:widowControl/>
              <w:spacing w:line="240" w:lineRule="auto"/>
              <w:ind w:firstLineChars="0" w:firstLine="0"/>
              <w:jc w:val="left"/>
              <w:rPr>
                <w:kern w:val="0"/>
                <w:sz w:val="20"/>
                <w:szCs w:val="20"/>
              </w:rPr>
            </w:pPr>
            <w:r>
              <w:rPr>
                <w:rFonts w:hint="eastAsia"/>
                <w:kern w:val="0"/>
                <w:sz w:val="20"/>
                <w:szCs w:val="20"/>
              </w:rPr>
              <w:t>模块源码版本号</w:t>
            </w:r>
          </w:p>
        </w:tc>
      </w:tr>
      <w:tr w:rsidR="009840E7" w:rsidRPr="002102EB"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9840E7" w:rsidRPr="005E5141" w:rsidRDefault="009840E7" w:rsidP="001D2A39">
            <w:pPr>
              <w:widowControl/>
              <w:spacing w:line="240" w:lineRule="auto"/>
              <w:ind w:firstLineChars="0" w:firstLine="0"/>
              <w:jc w:val="left"/>
              <w:rPr>
                <w:kern w:val="0"/>
                <w:sz w:val="20"/>
                <w:szCs w:val="20"/>
              </w:rPr>
            </w:pPr>
            <w:r w:rsidRPr="009840E7">
              <w:rPr>
                <w:kern w:val="0"/>
                <w:sz w:val="20"/>
                <w:szCs w:val="20"/>
              </w:rPr>
              <w:t>initstate</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9840E7" w:rsidRDefault="009840E7" w:rsidP="001D2A39">
            <w:pPr>
              <w:widowControl/>
              <w:spacing w:line="240" w:lineRule="auto"/>
              <w:ind w:firstLineChars="0" w:firstLine="0"/>
              <w:jc w:val="left"/>
              <w:rPr>
                <w:kern w:val="0"/>
                <w:sz w:val="20"/>
                <w:szCs w:val="20"/>
              </w:rPr>
            </w:pPr>
            <w:r>
              <w:rPr>
                <w:rFonts w:hint="eastAsia"/>
                <w:kern w:val="0"/>
                <w:sz w:val="20"/>
                <w:szCs w:val="20"/>
              </w:rPr>
              <w:t>模块状态</w:t>
            </w:r>
          </w:p>
        </w:tc>
      </w:tr>
    </w:tbl>
    <w:p w:rsidR="009862E8" w:rsidRPr="00257295" w:rsidRDefault="00A77B0F" w:rsidP="00D734B9">
      <w:pPr>
        <w:pStyle w:val="ListParagraph"/>
        <w:numPr>
          <w:ilvl w:val="0"/>
          <w:numId w:val="126"/>
        </w:numPr>
        <w:ind w:firstLineChars="0"/>
      </w:pPr>
      <w:r>
        <w:rPr>
          <w:rFonts w:hint="eastAsia"/>
        </w:rPr>
        <w:t>设备相关</w:t>
      </w:r>
      <w:r w:rsidR="00445528">
        <w:rPr>
          <w:rFonts w:hint="eastAsia"/>
        </w:rPr>
        <w:t>文件</w:t>
      </w:r>
    </w:p>
    <w:tbl>
      <w:tblPr>
        <w:tblW w:w="8190" w:type="dxa"/>
        <w:tblInd w:w="1008" w:type="dxa"/>
        <w:tblLook w:val="04A0" w:firstRow="1" w:lastRow="0" w:firstColumn="1" w:lastColumn="0" w:noHBand="0" w:noVBand="1"/>
      </w:tblPr>
      <w:tblGrid>
        <w:gridCol w:w="1350"/>
        <w:gridCol w:w="6840"/>
      </w:tblGrid>
      <w:tr w:rsidR="009862E8" w:rsidRPr="00CC7987"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9862E8" w:rsidRPr="004C59C8" w:rsidRDefault="009862E8" w:rsidP="001D2A39">
            <w:pPr>
              <w:widowControl/>
              <w:spacing w:line="240" w:lineRule="auto"/>
              <w:ind w:firstLineChars="0" w:firstLine="0"/>
              <w:jc w:val="left"/>
              <w:rPr>
                <w:kern w:val="0"/>
                <w:sz w:val="20"/>
                <w:szCs w:val="20"/>
              </w:rPr>
            </w:pPr>
            <w:r w:rsidRPr="004C59C8">
              <w:rPr>
                <w:rFonts w:hint="eastAsia"/>
                <w:kern w:val="0"/>
                <w:sz w:val="20"/>
                <w:szCs w:val="20"/>
              </w:rPr>
              <w:t>文件名</w:t>
            </w:r>
          </w:p>
        </w:tc>
        <w:tc>
          <w:tcPr>
            <w:tcW w:w="68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9862E8" w:rsidRPr="004C59C8" w:rsidRDefault="009862E8" w:rsidP="001D2A39">
            <w:pPr>
              <w:widowControl/>
              <w:spacing w:line="240" w:lineRule="auto"/>
              <w:ind w:firstLineChars="0" w:firstLine="0"/>
              <w:jc w:val="left"/>
              <w:rPr>
                <w:kern w:val="0"/>
                <w:sz w:val="20"/>
                <w:szCs w:val="20"/>
              </w:rPr>
            </w:pPr>
            <w:r w:rsidRPr="004C59C8">
              <w:rPr>
                <w:kern w:val="0"/>
                <w:sz w:val="20"/>
                <w:szCs w:val="20"/>
              </w:rPr>
              <w:t>含义</w:t>
            </w:r>
          </w:p>
        </w:tc>
      </w:tr>
      <w:tr w:rsidR="00445528" w:rsidRPr="002102EB"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445528" w:rsidRPr="002A603C" w:rsidRDefault="00445528" w:rsidP="001D2A39">
            <w:pPr>
              <w:widowControl/>
              <w:spacing w:line="240" w:lineRule="auto"/>
              <w:ind w:firstLineChars="0" w:firstLine="0"/>
              <w:jc w:val="left"/>
              <w:rPr>
                <w:kern w:val="0"/>
                <w:sz w:val="20"/>
                <w:szCs w:val="20"/>
              </w:rPr>
            </w:pPr>
            <w:r w:rsidRPr="004C59C8">
              <w:rPr>
                <w:kern w:val="0"/>
                <w:sz w:val="20"/>
                <w:szCs w:val="20"/>
              </w:rPr>
              <w:lastRenderedPageBreak/>
              <w:t>device</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445528" w:rsidRPr="002A603C" w:rsidRDefault="00445528" w:rsidP="001D2A39">
            <w:pPr>
              <w:widowControl/>
              <w:spacing w:line="240" w:lineRule="auto"/>
              <w:ind w:firstLineChars="0" w:firstLine="0"/>
              <w:jc w:val="left"/>
              <w:rPr>
                <w:kern w:val="0"/>
                <w:sz w:val="20"/>
                <w:szCs w:val="20"/>
              </w:rPr>
            </w:pPr>
            <w:r>
              <w:rPr>
                <w:rFonts w:hint="eastAsia"/>
                <w:kern w:val="0"/>
                <w:sz w:val="20"/>
                <w:szCs w:val="20"/>
              </w:rPr>
              <w:t>所有设备的信息</w:t>
            </w:r>
          </w:p>
        </w:tc>
      </w:tr>
      <w:tr w:rsidR="0091556A" w:rsidRPr="002102EB"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91556A" w:rsidRPr="004C59C8" w:rsidRDefault="0091556A" w:rsidP="001D2A39">
            <w:pPr>
              <w:widowControl/>
              <w:spacing w:line="240" w:lineRule="auto"/>
              <w:ind w:firstLineChars="0" w:firstLine="0"/>
              <w:jc w:val="left"/>
              <w:rPr>
                <w:kern w:val="0"/>
                <w:sz w:val="20"/>
                <w:szCs w:val="20"/>
              </w:rPr>
            </w:pPr>
            <w:r w:rsidRPr="004C59C8">
              <w:rPr>
                <w:kern w:val="0"/>
                <w:sz w:val="20"/>
                <w:szCs w:val="20"/>
              </w:rPr>
              <w:t>dev</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91556A" w:rsidRDefault="000408BC" w:rsidP="000408BC">
            <w:pPr>
              <w:widowControl/>
              <w:spacing w:line="240" w:lineRule="auto"/>
              <w:ind w:firstLineChars="0" w:firstLine="0"/>
              <w:jc w:val="left"/>
              <w:rPr>
                <w:kern w:val="0"/>
                <w:sz w:val="20"/>
                <w:szCs w:val="20"/>
              </w:rPr>
            </w:pPr>
            <w:r>
              <w:rPr>
                <w:rFonts w:hint="eastAsia"/>
                <w:kern w:val="0"/>
                <w:sz w:val="20"/>
                <w:szCs w:val="20"/>
              </w:rPr>
              <w:t>使用设备号</w:t>
            </w:r>
            <w:r w:rsidR="0091556A">
              <w:rPr>
                <w:rFonts w:hint="eastAsia"/>
                <w:kern w:val="0"/>
                <w:sz w:val="20"/>
                <w:szCs w:val="20"/>
              </w:rPr>
              <w:t>将设备软连接按照</w:t>
            </w:r>
            <w:r w:rsidR="0091556A">
              <w:rPr>
                <w:kern w:val="0"/>
                <w:sz w:val="20"/>
                <w:szCs w:val="20"/>
              </w:rPr>
              <w:t>block</w:t>
            </w:r>
            <w:r w:rsidR="0091556A">
              <w:rPr>
                <w:rFonts w:hint="eastAsia"/>
                <w:kern w:val="0"/>
                <w:sz w:val="20"/>
                <w:szCs w:val="20"/>
              </w:rPr>
              <w:t>和</w:t>
            </w:r>
            <w:r w:rsidR="0091556A">
              <w:rPr>
                <w:kern w:val="0"/>
                <w:sz w:val="20"/>
                <w:szCs w:val="20"/>
              </w:rPr>
              <w:t>char</w:t>
            </w:r>
            <w:r w:rsidR="0091556A">
              <w:rPr>
                <w:rFonts w:hint="eastAsia"/>
                <w:kern w:val="0"/>
                <w:sz w:val="20"/>
                <w:szCs w:val="20"/>
              </w:rPr>
              <w:t>分类组织</w:t>
            </w:r>
          </w:p>
        </w:tc>
      </w:tr>
      <w:tr w:rsidR="00445528" w:rsidRPr="002102EB"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445528" w:rsidRPr="004C59C8" w:rsidRDefault="00445528" w:rsidP="001D2A39">
            <w:pPr>
              <w:widowControl/>
              <w:spacing w:line="240" w:lineRule="auto"/>
              <w:ind w:firstLineChars="0" w:firstLine="0"/>
              <w:jc w:val="left"/>
              <w:rPr>
                <w:kern w:val="0"/>
                <w:sz w:val="20"/>
                <w:szCs w:val="20"/>
              </w:rPr>
            </w:pPr>
            <w:r w:rsidRPr="004C59C8">
              <w:rPr>
                <w:kern w:val="0"/>
                <w:sz w:val="20"/>
                <w:szCs w:val="20"/>
              </w:rPr>
              <w:t>bus</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445528" w:rsidRPr="002A603C" w:rsidRDefault="00445528" w:rsidP="00445528">
            <w:pPr>
              <w:widowControl/>
              <w:spacing w:line="240" w:lineRule="auto"/>
              <w:ind w:firstLineChars="0" w:firstLine="0"/>
              <w:jc w:val="left"/>
              <w:rPr>
                <w:kern w:val="0"/>
                <w:sz w:val="20"/>
                <w:szCs w:val="20"/>
              </w:rPr>
            </w:pPr>
            <w:r>
              <w:rPr>
                <w:rFonts w:hint="eastAsia"/>
                <w:kern w:val="0"/>
                <w:sz w:val="20"/>
                <w:szCs w:val="20"/>
              </w:rPr>
              <w:t>按照</w:t>
            </w:r>
            <w:r>
              <w:rPr>
                <w:kern w:val="0"/>
                <w:sz w:val="20"/>
                <w:szCs w:val="20"/>
              </w:rPr>
              <w:t>bus</w:t>
            </w:r>
            <w:r>
              <w:rPr>
                <w:rFonts w:hint="eastAsia"/>
                <w:kern w:val="0"/>
                <w:sz w:val="20"/>
                <w:szCs w:val="20"/>
              </w:rPr>
              <w:t>类型组织</w:t>
            </w:r>
            <w:r w:rsidR="00C2102B">
              <w:rPr>
                <w:rFonts w:hint="eastAsia"/>
                <w:kern w:val="0"/>
                <w:sz w:val="20"/>
                <w:szCs w:val="20"/>
              </w:rPr>
              <w:t>其驱动信息</w:t>
            </w:r>
          </w:p>
        </w:tc>
      </w:tr>
      <w:tr w:rsidR="00445528" w:rsidRPr="002102EB"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445528" w:rsidRPr="004C59C8" w:rsidRDefault="00445528" w:rsidP="001D2A39">
            <w:pPr>
              <w:widowControl/>
              <w:spacing w:line="240" w:lineRule="auto"/>
              <w:ind w:firstLineChars="0" w:firstLine="0"/>
              <w:jc w:val="left"/>
              <w:rPr>
                <w:kern w:val="0"/>
                <w:sz w:val="20"/>
                <w:szCs w:val="20"/>
              </w:rPr>
            </w:pPr>
            <w:r w:rsidRPr="004C59C8">
              <w:rPr>
                <w:kern w:val="0"/>
                <w:sz w:val="20"/>
                <w:szCs w:val="20"/>
              </w:rPr>
              <w:t>block</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445528" w:rsidRPr="004C59C8" w:rsidRDefault="00445528" w:rsidP="001D2A39">
            <w:pPr>
              <w:widowControl/>
              <w:spacing w:line="240" w:lineRule="auto"/>
              <w:ind w:firstLineChars="0" w:firstLine="0"/>
              <w:jc w:val="left"/>
              <w:rPr>
                <w:kern w:val="0"/>
                <w:sz w:val="20"/>
                <w:szCs w:val="20"/>
              </w:rPr>
            </w:pPr>
            <w:r w:rsidRPr="004C59C8">
              <w:rPr>
                <w:rFonts w:hint="eastAsia"/>
                <w:kern w:val="0"/>
                <w:sz w:val="20"/>
                <w:szCs w:val="20"/>
              </w:rPr>
              <w:t>指向</w:t>
            </w:r>
            <w:r w:rsidRPr="004C59C8">
              <w:rPr>
                <w:kern w:val="0"/>
                <w:sz w:val="20"/>
                <w:szCs w:val="20"/>
              </w:rPr>
              <w:t>block</w:t>
            </w:r>
            <w:r w:rsidRPr="004C59C8">
              <w:rPr>
                <w:rFonts w:hint="eastAsia"/>
                <w:kern w:val="0"/>
                <w:sz w:val="20"/>
                <w:szCs w:val="20"/>
              </w:rPr>
              <w:t>类型的设备</w:t>
            </w:r>
          </w:p>
        </w:tc>
      </w:tr>
      <w:tr w:rsidR="00445528" w:rsidRPr="002102EB"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445528" w:rsidRPr="004C59C8" w:rsidRDefault="00445528" w:rsidP="001D2A39">
            <w:pPr>
              <w:widowControl/>
              <w:spacing w:line="240" w:lineRule="auto"/>
              <w:ind w:firstLineChars="0" w:firstLine="0"/>
              <w:jc w:val="left"/>
              <w:rPr>
                <w:kern w:val="0"/>
                <w:sz w:val="20"/>
                <w:szCs w:val="20"/>
              </w:rPr>
            </w:pPr>
            <w:r w:rsidRPr="004C59C8">
              <w:rPr>
                <w:kern w:val="0"/>
                <w:sz w:val="20"/>
                <w:szCs w:val="20"/>
              </w:rPr>
              <w:t>class</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445528" w:rsidRPr="004C59C8" w:rsidRDefault="00445528" w:rsidP="00445528">
            <w:pPr>
              <w:widowControl/>
              <w:spacing w:line="240" w:lineRule="auto"/>
              <w:ind w:firstLineChars="0" w:firstLine="0"/>
              <w:jc w:val="left"/>
              <w:rPr>
                <w:kern w:val="0"/>
                <w:sz w:val="20"/>
                <w:szCs w:val="20"/>
              </w:rPr>
            </w:pPr>
            <w:r w:rsidRPr="004C59C8">
              <w:rPr>
                <w:rFonts w:hint="eastAsia"/>
                <w:kern w:val="0"/>
                <w:sz w:val="20"/>
                <w:szCs w:val="20"/>
              </w:rPr>
              <w:t>在分类目录下存放指向设备的软连接</w:t>
            </w:r>
          </w:p>
        </w:tc>
      </w:tr>
      <w:tr w:rsidR="00E9213C" w:rsidRPr="002102EB"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9213C" w:rsidRPr="008946DD" w:rsidRDefault="00E9213C" w:rsidP="001D2A39">
            <w:pPr>
              <w:widowControl/>
              <w:spacing w:line="240" w:lineRule="auto"/>
              <w:ind w:firstLineChars="0" w:firstLine="0"/>
              <w:jc w:val="left"/>
              <w:rPr>
                <w:kern w:val="0"/>
                <w:sz w:val="20"/>
                <w:szCs w:val="20"/>
              </w:rPr>
            </w:pPr>
            <w:r w:rsidRPr="008946DD">
              <w:rPr>
                <w:kern w:val="0"/>
                <w:sz w:val="20"/>
                <w:szCs w:val="20"/>
              </w:rPr>
              <w:t>power</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E9213C" w:rsidRPr="008946DD" w:rsidRDefault="00E9213C" w:rsidP="001D2A39">
            <w:pPr>
              <w:widowControl/>
              <w:spacing w:line="240" w:lineRule="auto"/>
              <w:ind w:firstLineChars="0" w:firstLine="0"/>
              <w:jc w:val="left"/>
              <w:rPr>
                <w:kern w:val="0"/>
                <w:sz w:val="20"/>
                <w:szCs w:val="20"/>
              </w:rPr>
            </w:pPr>
            <w:r>
              <w:rPr>
                <w:rFonts w:hint="eastAsia"/>
                <w:kern w:val="0"/>
                <w:sz w:val="20"/>
                <w:szCs w:val="20"/>
              </w:rPr>
              <w:t>电源管理信息</w:t>
            </w:r>
          </w:p>
        </w:tc>
      </w:tr>
    </w:tbl>
    <w:p w:rsidR="00A77B0F" w:rsidRPr="00257295" w:rsidRDefault="00E9213C" w:rsidP="00D734B9">
      <w:pPr>
        <w:pStyle w:val="ListParagraph"/>
        <w:numPr>
          <w:ilvl w:val="0"/>
          <w:numId w:val="126"/>
        </w:numPr>
        <w:ind w:firstLineChars="0"/>
      </w:pPr>
      <w:r>
        <w:t>fs</w:t>
      </w:r>
    </w:p>
    <w:tbl>
      <w:tblPr>
        <w:tblW w:w="8190" w:type="dxa"/>
        <w:tblInd w:w="1008" w:type="dxa"/>
        <w:tblLook w:val="04A0" w:firstRow="1" w:lastRow="0" w:firstColumn="1" w:lastColumn="0" w:noHBand="0" w:noVBand="1"/>
      </w:tblPr>
      <w:tblGrid>
        <w:gridCol w:w="1350"/>
        <w:gridCol w:w="6840"/>
      </w:tblGrid>
      <w:tr w:rsidR="00A77B0F" w:rsidRPr="00CC7987"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A77B0F" w:rsidRPr="004C59C8" w:rsidRDefault="00A77B0F" w:rsidP="001D2A39">
            <w:pPr>
              <w:widowControl/>
              <w:spacing w:line="240" w:lineRule="auto"/>
              <w:ind w:firstLineChars="0" w:firstLine="0"/>
              <w:jc w:val="left"/>
              <w:rPr>
                <w:kern w:val="0"/>
                <w:sz w:val="20"/>
                <w:szCs w:val="20"/>
              </w:rPr>
            </w:pPr>
            <w:r w:rsidRPr="004C59C8">
              <w:rPr>
                <w:rFonts w:hint="eastAsia"/>
                <w:kern w:val="0"/>
                <w:sz w:val="20"/>
                <w:szCs w:val="20"/>
              </w:rPr>
              <w:t>文件名</w:t>
            </w:r>
          </w:p>
        </w:tc>
        <w:tc>
          <w:tcPr>
            <w:tcW w:w="68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A77B0F" w:rsidRPr="004C59C8" w:rsidRDefault="00A77B0F" w:rsidP="001D2A39">
            <w:pPr>
              <w:widowControl/>
              <w:spacing w:line="240" w:lineRule="auto"/>
              <w:ind w:firstLineChars="0" w:firstLine="0"/>
              <w:jc w:val="left"/>
              <w:rPr>
                <w:kern w:val="0"/>
                <w:sz w:val="20"/>
                <w:szCs w:val="20"/>
              </w:rPr>
            </w:pPr>
            <w:r w:rsidRPr="004C59C8">
              <w:rPr>
                <w:kern w:val="0"/>
                <w:sz w:val="20"/>
                <w:szCs w:val="20"/>
              </w:rPr>
              <w:t>含义</w:t>
            </w:r>
          </w:p>
        </w:tc>
      </w:tr>
      <w:tr w:rsidR="00A77B0F" w:rsidRPr="002102EB"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A77B0F" w:rsidRPr="002A603C" w:rsidRDefault="00E9213C" w:rsidP="001D2A39">
            <w:pPr>
              <w:widowControl/>
              <w:spacing w:line="240" w:lineRule="auto"/>
              <w:ind w:firstLineChars="0" w:firstLine="0"/>
              <w:jc w:val="left"/>
              <w:rPr>
                <w:kern w:val="0"/>
                <w:sz w:val="20"/>
                <w:szCs w:val="20"/>
              </w:rPr>
            </w:pPr>
            <w:r w:rsidRPr="009862E8">
              <w:rPr>
                <w:kern w:val="0"/>
                <w:sz w:val="20"/>
                <w:szCs w:val="20"/>
              </w:rPr>
              <w:t>cgroup</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A77B0F" w:rsidRPr="002A603C" w:rsidRDefault="00A77B0F" w:rsidP="00E9213C">
            <w:pPr>
              <w:widowControl/>
              <w:spacing w:line="240" w:lineRule="auto"/>
              <w:ind w:firstLineChars="0" w:firstLine="0"/>
              <w:jc w:val="left"/>
              <w:rPr>
                <w:kern w:val="0"/>
                <w:sz w:val="20"/>
                <w:szCs w:val="20"/>
              </w:rPr>
            </w:pPr>
          </w:p>
        </w:tc>
      </w:tr>
      <w:tr w:rsidR="00E9213C" w:rsidRPr="002102EB"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9213C" w:rsidRPr="009862E8" w:rsidRDefault="00E9213C" w:rsidP="001D2A39">
            <w:pPr>
              <w:widowControl/>
              <w:spacing w:line="240" w:lineRule="auto"/>
              <w:ind w:firstLineChars="0" w:firstLine="0"/>
              <w:jc w:val="left"/>
              <w:rPr>
                <w:kern w:val="0"/>
                <w:sz w:val="20"/>
                <w:szCs w:val="20"/>
              </w:rPr>
            </w:pPr>
            <w:r w:rsidRPr="009862E8">
              <w:rPr>
                <w:kern w:val="0"/>
                <w:sz w:val="20"/>
                <w:szCs w:val="20"/>
              </w:rPr>
              <w:t>fuse</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E9213C" w:rsidRDefault="00E9213C" w:rsidP="001D2A39">
            <w:pPr>
              <w:widowControl/>
              <w:spacing w:line="240" w:lineRule="auto"/>
              <w:ind w:firstLineChars="0" w:firstLine="0"/>
              <w:jc w:val="left"/>
              <w:rPr>
                <w:kern w:val="0"/>
                <w:sz w:val="20"/>
                <w:szCs w:val="20"/>
              </w:rPr>
            </w:pPr>
          </w:p>
        </w:tc>
      </w:tr>
      <w:tr w:rsidR="00E9213C" w:rsidRPr="002102EB"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9213C" w:rsidRPr="009862E8" w:rsidRDefault="00E9213C" w:rsidP="001D2A39">
            <w:pPr>
              <w:widowControl/>
              <w:spacing w:line="240" w:lineRule="auto"/>
              <w:ind w:firstLineChars="0" w:firstLine="0"/>
              <w:jc w:val="left"/>
              <w:rPr>
                <w:kern w:val="0"/>
                <w:sz w:val="20"/>
                <w:szCs w:val="20"/>
              </w:rPr>
            </w:pPr>
            <w:r w:rsidRPr="009862E8">
              <w:rPr>
                <w:kern w:val="0"/>
                <w:sz w:val="20"/>
                <w:szCs w:val="20"/>
              </w:rPr>
              <w:t>selinux</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E9213C" w:rsidRDefault="00E9213C" w:rsidP="001D2A39">
            <w:pPr>
              <w:widowControl/>
              <w:spacing w:line="240" w:lineRule="auto"/>
              <w:ind w:firstLineChars="0" w:firstLine="0"/>
              <w:jc w:val="left"/>
              <w:rPr>
                <w:kern w:val="0"/>
                <w:sz w:val="20"/>
                <w:szCs w:val="20"/>
              </w:rPr>
            </w:pPr>
          </w:p>
        </w:tc>
      </w:tr>
      <w:tr w:rsidR="00FA1570" w:rsidRPr="002102EB"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FA1570" w:rsidRPr="009862E8" w:rsidRDefault="00FA1570" w:rsidP="001D2A39">
            <w:pPr>
              <w:widowControl/>
              <w:spacing w:line="240" w:lineRule="auto"/>
              <w:ind w:firstLineChars="0" w:firstLine="0"/>
              <w:jc w:val="left"/>
              <w:rPr>
                <w:kern w:val="0"/>
                <w:sz w:val="20"/>
                <w:szCs w:val="20"/>
              </w:rPr>
            </w:pPr>
            <w:r>
              <w:rPr>
                <w:kern w:val="0"/>
                <w:sz w:val="20"/>
                <w:szCs w:val="20"/>
              </w:rPr>
              <w:t>ext4</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FA1570" w:rsidRDefault="00FA1570" w:rsidP="001D2A39">
            <w:pPr>
              <w:widowControl/>
              <w:spacing w:line="240" w:lineRule="auto"/>
              <w:ind w:firstLineChars="0" w:firstLine="0"/>
              <w:jc w:val="left"/>
              <w:rPr>
                <w:kern w:val="0"/>
                <w:sz w:val="20"/>
                <w:szCs w:val="20"/>
              </w:rPr>
            </w:pPr>
            <w:r>
              <w:rPr>
                <w:kern w:val="0"/>
                <w:sz w:val="20"/>
                <w:szCs w:val="20"/>
              </w:rPr>
              <w:t>ext4</w:t>
            </w:r>
            <w:r>
              <w:rPr>
                <w:rFonts w:hint="eastAsia"/>
                <w:kern w:val="0"/>
                <w:sz w:val="20"/>
                <w:szCs w:val="20"/>
              </w:rPr>
              <w:t>分区信息</w:t>
            </w:r>
          </w:p>
        </w:tc>
      </w:tr>
    </w:tbl>
    <w:p w:rsidR="00E9213C" w:rsidRDefault="00E9213C" w:rsidP="00D734B9">
      <w:pPr>
        <w:pStyle w:val="ListParagraph"/>
        <w:numPr>
          <w:ilvl w:val="0"/>
          <w:numId w:val="126"/>
        </w:numPr>
        <w:ind w:firstLineChars="0"/>
      </w:pPr>
      <w:r>
        <w:t>kernel</w:t>
      </w:r>
    </w:p>
    <w:tbl>
      <w:tblPr>
        <w:tblW w:w="8190" w:type="dxa"/>
        <w:tblInd w:w="1008" w:type="dxa"/>
        <w:tblLook w:val="04A0" w:firstRow="1" w:lastRow="0" w:firstColumn="1" w:lastColumn="0" w:noHBand="0" w:noVBand="1"/>
      </w:tblPr>
      <w:tblGrid>
        <w:gridCol w:w="1350"/>
        <w:gridCol w:w="6840"/>
      </w:tblGrid>
      <w:tr w:rsidR="00E9213C" w:rsidRPr="009862E8"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E9213C" w:rsidRPr="004C59C8" w:rsidRDefault="00E9213C" w:rsidP="001D2A39">
            <w:pPr>
              <w:widowControl/>
              <w:spacing w:line="240" w:lineRule="auto"/>
              <w:ind w:firstLineChars="0" w:firstLine="0"/>
              <w:jc w:val="left"/>
              <w:rPr>
                <w:kern w:val="0"/>
                <w:sz w:val="20"/>
                <w:szCs w:val="20"/>
              </w:rPr>
            </w:pPr>
            <w:r w:rsidRPr="004C59C8">
              <w:rPr>
                <w:rFonts w:hint="eastAsia"/>
                <w:kern w:val="0"/>
                <w:sz w:val="20"/>
                <w:szCs w:val="20"/>
              </w:rPr>
              <w:t>文件名</w:t>
            </w:r>
          </w:p>
        </w:tc>
        <w:tc>
          <w:tcPr>
            <w:tcW w:w="68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E9213C" w:rsidRPr="004C59C8" w:rsidRDefault="00E9213C" w:rsidP="001D2A39">
            <w:pPr>
              <w:widowControl/>
              <w:spacing w:line="240" w:lineRule="auto"/>
              <w:ind w:firstLineChars="0" w:firstLine="0"/>
              <w:jc w:val="left"/>
              <w:rPr>
                <w:kern w:val="0"/>
                <w:sz w:val="20"/>
                <w:szCs w:val="20"/>
              </w:rPr>
            </w:pPr>
            <w:r w:rsidRPr="004C59C8">
              <w:rPr>
                <w:kern w:val="0"/>
                <w:sz w:val="20"/>
                <w:szCs w:val="20"/>
              </w:rPr>
              <w:t>含义</w:t>
            </w:r>
          </w:p>
        </w:tc>
      </w:tr>
      <w:tr w:rsidR="00E9213C" w:rsidRPr="002A603C"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9213C" w:rsidRPr="008946DD" w:rsidRDefault="00C950EF" w:rsidP="001D2A39">
            <w:pPr>
              <w:widowControl/>
              <w:spacing w:line="240" w:lineRule="auto"/>
              <w:ind w:firstLineChars="0" w:firstLine="0"/>
              <w:jc w:val="left"/>
              <w:rPr>
                <w:kern w:val="0"/>
                <w:sz w:val="20"/>
                <w:szCs w:val="20"/>
              </w:rPr>
            </w:pPr>
            <w:r w:rsidRPr="00C950EF">
              <w:rPr>
                <w:kern w:val="0"/>
                <w:sz w:val="20"/>
                <w:szCs w:val="20"/>
              </w:rPr>
              <w:t>slab</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E9213C" w:rsidRPr="008946DD" w:rsidRDefault="00C950EF" w:rsidP="001D2A39">
            <w:pPr>
              <w:widowControl/>
              <w:spacing w:line="240" w:lineRule="auto"/>
              <w:ind w:firstLineChars="0" w:firstLine="0"/>
              <w:jc w:val="left"/>
              <w:rPr>
                <w:kern w:val="0"/>
                <w:sz w:val="20"/>
                <w:szCs w:val="20"/>
              </w:rPr>
            </w:pPr>
            <w:r>
              <w:rPr>
                <w:kern w:val="0"/>
                <w:sz w:val="20"/>
                <w:szCs w:val="20"/>
              </w:rPr>
              <w:t>slab</w:t>
            </w:r>
            <w:r>
              <w:rPr>
                <w:rFonts w:hint="eastAsia"/>
                <w:kern w:val="0"/>
                <w:sz w:val="20"/>
                <w:szCs w:val="20"/>
              </w:rPr>
              <w:t>内存分配信息</w:t>
            </w:r>
          </w:p>
        </w:tc>
      </w:tr>
      <w:tr w:rsidR="009117F7" w:rsidRPr="002A603C" w:rsidTr="001D2A39">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9117F7" w:rsidRPr="00C950EF" w:rsidRDefault="009117F7" w:rsidP="001D2A39">
            <w:pPr>
              <w:widowControl/>
              <w:spacing w:line="240" w:lineRule="auto"/>
              <w:ind w:firstLineChars="0" w:firstLine="0"/>
              <w:jc w:val="left"/>
              <w:rPr>
                <w:kern w:val="0"/>
                <w:sz w:val="20"/>
                <w:szCs w:val="20"/>
              </w:rPr>
            </w:pPr>
            <w:r w:rsidRPr="009117F7">
              <w:rPr>
                <w:kern w:val="0"/>
                <w:sz w:val="20"/>
                <w:szCs w:val="20"/>
              </w:rPr>
              <w:t>uevent_helper</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9117F7" w:rsidRDefault="009117F7" w:rsidP="001D2A39">
            <w:pPr>
              <w:widowControl/>
              <w:spacing w:line="240" w:lineRule="auto"/>
              <w:ind w:firstLineChars="0" w:firstLine="0"/>
              <w:jc w:val="left"/>
              <w:rPr>
                <w:kern w:val="0"/>
                <w:sz w:val="20"/>
                <w:szCs w:val="20"/>
              </w:rPr>
            </w:pPr>
            <w:r>
              <w:rPr>
                <w:rFonts w:hint="eastAsia"/>
                <w:kern w:val="0"/>
                <w:sz w:val="20"/>
                <w:szCs w:val="20"/>
              </w:rPr>
              <w:t>热拔插脚本</w:t>
            </w:r>
          </w:p>
        </w:tc>
      </w:tr>
    </w:tbl>
    <w:p w:rsidR="00E9213C" w:rsidRPr="00257295" w:rsidRDefault="00E9213C" w:rsidP="00E9213C">
      <w:pPr>
        <w:pStyle w:val="ListParagraph"/>
        <w:ind w:left="840" w:firstLineChars="0" w:firstLine="0"/>
      </w:pPr>
    </w:p>
    <w:p w:rsidR="009862E8" w:rsidRDefault="009862E8" w:rsidP="00445528">
      <w:pPr>
        <w:spacing w:line="240" w:lineRule="auto"/>
        <w:ind w:left="720" w:firstLine="602"/>
        <w:rPr>
          <w:rFonts w:eastAsia="黑体"/>
          <w:b/>
          <w:bCs/>
          <w:kern w:val="44"/>
          <w:sz w:val="30"/>
          <w:szCs w:val="30"/>
        </w:rPr>
      </w:pPr>
    </w:p>
    <w:p w:rsidR="00EF44D9" w:rsidRDefault="00EF44D9" w:rsidP="00270A72">
      <w:pPr>
        <w:spacing w:line="240" w:lineRule="auto"/>
        <w:ind w:left="720" w:firstLine="480"/>
        <w:rPr>
          <w:rFonts w:eastAsia="黑体"/>
          <w:b/>
          <w:bCs/>
          <w:kern w:val="44"/>
          <w:sz w:val="30"/>
          <w:szCs w:val="30"/>
        </w:rPr>
      </w:pPr>
      <w:r>
        <w:br w:type="page"/>
      </w:r>
    </w:p>
    <w:p w:rsidR="00EF44D9" w:rsidRPr="00257295" w:rsidRDefault="00EF44D9" w:rsidP="00EF44D9">
      <w:pPr>
        <w:pStyle w:val="Heading2"/>
        <w:spacing w:before="326" w:after="163"/>
      </w:pPr>
      <w:bookmarkStart w:id="114" w:name="_Toc390712685"/>
      <w:r w:rsidRPr="00257295">
        <w:rPr>
          <w:rFonts w:hint="eastAsia"/>
        </w:rPr>
        <w:lastRenderedPageBreak/>
        <w:t>proc</w:t>
      </w:r>
      <w:r>
        <w:t xml:space="preserve"> fs</w:t>
      </w:r>
      <w:bookmarkEnd w:id="114"/>
    </w:p>
    <w:p w:rsidR="00EF44D9" w:rsidRPr="00257295" w:rsidRDefault="00EF44D9" w:rsidP="00EF44D9">
      <w:pPr>
        <w:pStyle w:val="Heading3"/>
        <w:numPr>
          <w:ilvl w:val="2"/>
          <w:numId w:val="1"/>
        </w:numPr>
        <w:spacing w:before="163" w:after="163"/>
      </w:pPr>
      <w:bookmarkStart w:id="115" w:name="_Toc390712686"/>
      <w:r w:rsidRPr="00257295">
        <w:rPr>
          <w:rFonts w:hint="eastAsia"/>
        </w:rPr>
        <w:t>描述结构</w:t>
      </w:r>
      <w:bookmarkEnd w:id="115"/>
    </w:p>
    <w:p w:rsidR="00EF44D9" w:rsidRPr="00257295" w:rsidRDefault="00EF44D9" w:rsidP="00EF44D9">
      <w:pPr>
        <w:pStyle w:val="a7"/>
        <w:ind w:leftChars="175" w:firstLine="420"/>
      </w:pPr>
      <w:r w:rsidRPr="00257295">
        <w:drawing>
          <wp:inline distT="0" distB="0" distL="0" distR="0" wp14:anchorId="07600327" wp14:editId="0965B66E">
            <wp:extent cx="5831840" cy="4184650"/>
            <wp:effectExtent l="0" t="0" r="0" b="6350"/>
            <wp:docPr id="990" name="图片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C600E.tmp"/>
                    <pic:cNvPicPr/>
                  </pic:nvPicPr>
                  <pic:blipFill>
                    <a:blip r:embed="rId563" cstate="email">
                      <a:extLst>
                        <a:ext uri="{28A0092B-C50C-407E-A947-70E740481C1C}">
                          <a14:useLocalDpi xmlns:a14="http://schemas.microsoft.com/office/drawing/2010/main" val="0"/>
                        </a:ext>
                      </a:extLst>
                    </a:blip>
                    <a:stretch>
                      <a:fillRect/>
                    </a:stretch>
                  </pic:blipFill>
                  <pic:spPr>
                    <a:xfrm>
                      <a:off x="0" y="0"/>
                      <a:ext cx="5831840" cy="4184650"/>
                    </a:xfrm>
                    <a:prstGeom prst="rect">
                      <a:avLst/>
                    </a:prstGeom>
                  </pic:spPr>
                </pic:pic>
              </a:graphicData>
            </a:graphic>
          </wp:inline>
        </w:drawing>
      </w:r>
    </w:p>
    <w:p w:rsidR="00EF44D9" w:rsidRPr="00257295" w:rsidRDefault="00EF44D9" w:rsidP="00EF44D9">
      <w:pPr>
        <w:pStyle w:val="Heading3"/>
        <w:numPr>
          <w:ilvl w:val="2"/>
          <w:numId w:val="1"/>
        </w:numPr>
        <w:spacing w:before="163" w:after="163"/>
      </w:pPr>
      <w:bookmarkStart w:id="116" w:name="_Toc390712687"/>
      <w:r w:rsidRPr="00257295">
        <w:rPr>
          <w:rFonts w:hint="eastAsia"/>
        </w:rPr>
        <w:t>构造方法</w:t>
      </w:r>
      <w:bookmarkEnd w:id="116"/>
    </w:p>
    <w:p w:rsidR="00EF44D9" w:rsidRPr="00257295" w:rsidRDefault="00EF44D9" w:rsidP="00090C5A">
      <w:pPr>
        <w:ind w:firstLine="480"/>
      </w:pPr>
      <w:r w:rsidRPr="00257295">
        <w:rPr>
          <w:rFonts w:hint="eastAsia"/>
        </w:rPr>
        <w:t>系统启动后，一般会在</w:t>
      </w:r>
      <w:r w:rsidRPr="00257295">
        <w:rPr>
          <w:rFonts w:hint="eastAsia"/>
        </w:rPr>
        <w:t>VFS</w:t>
      </w:r>
      <w:r w:rsidRPr="00257295">
        <w:rPr>
          <w:rFonts w:hint="eastAsia"/>
        </w:rPr>
        <w:t>的根目录下的</w:t>
      </w:r>
      <w:r w:rsidRPr="00257295">
        <w:rPr>
          <w:rFonts w:hint="eastAsia"/>
        </w:rPr>
        <w:t>proc</w:t>
      </w:r>
      <w:r w:rsidRPr="00257295">
        <w:rPr>
          <w:rFonts w:hint="eastAsia"/>
        </w:rPr>
        <w:t>挂载点挂载一个名为</w:t>
      </w:r>
      <w:r w:rsidRPr="00257295">
        <w:rPr>
          <w:rFonts w:hint="eastAsia"/>
        </w:rPr>
        <w:t>proc</w:t>
      </w:r>
      <w:r w:rsidRPr="00257295">
        <w:rPr>
          <w:rFonts w:hint="eastAsia"/>
        </w:rPr>
        <w:t>的</w:t>
      </w:r>
      <w:r w:rsidRPr="00257295">
        <w:rPr>
          <w:rFonts w:hint="eastAsia"/>
        </w:rPr>
        <w:t xml:space="preserve"> </w:t>
      </w:r>
      <w:r w:rsidRPr="00257295">
        <w:rPr>
          <w:rFonts w:hint="eastAsia"/>
        </w:rPr>
        <w:t>文件系统，该文件系统用于在运行时访问内核信息、或更新内核的部分参数，且只存在内存中。其所有子目录或文件由内核以及内核模块创建：</w:t>
      </w:r>
    </w:p>
    <w:p w:rsidR="00EF44D9" w:rsidRPr="00257295" w:rsidRDefault="00EF44D9" w:rsidP="00EF44D9">
      <w:pPr>
        <w:pStyle w:val="a7"/>
        <w:ind w:leftChars="175" w:firstLine="420"/>
      </w:pPr>
      <w:r w:rsidRPr="00257295">
        <w:drawing>
          <wp:inline distT="0" distB="0" distL="0" distR="0" wp14:anchorId="1E144379" wp14:editId="0A6D4490">
            <wp:extent cx="2152951" cy="647790"/>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92BD.tmp"/>
                    <pic:cNvPicPr/>
                  </pic:nvPicPr>
                  <pic:blipFill>
                    <a:blip r:embed="rId564">
                      <a:extLst>
                        <a:ext uri="{28A0092B-C50C-407E-A947-70E740481C1C}">
                          <a14:useLocalDpi xmlns:a14="http://schemas.microsoft.com/office/drawing/2010/main" val="0"/>
                        </a:ext>
                      </a:extLst>
                    </a:blip>
                    <a:stretch>
                      <a:fillRect/>
                    </a:stretch>
                  </pic:blipFill>
                  <pic:spPr>
                    <a:xfrm>
                      <a:off x="0" y="0"/>
                      <a:ext cx="2152951" cy="647790"/>
                    </a:xfrm>
                    <a:prstGeom prst="rect">
                      <a:avLst/>
                    </a:prstGeom>
                  </pic:spPr>
                </pic:pic>
              </a:graphicData>
            </a:graphic>
          </wp:inline>
        </w:drawing>
      </w:r>
    </w:p>
    <w:p w:rsidR="00EF44D9" w:rsidRPr="00257295" w:rsidRDefault="00EF44D9" w:rsidP="00EF44D9">
      <w:pPr>
        <w:pStyle w:val="Heading3"/>
        <w:numPr>
          <w:ilvl w:val="2"/>
          <w:numId w:val="1"/>
        </w:numPr>
        <w:spacing w:before="163" w:after="163"/>
      </w:pPr>
      <w:bookmarkStart w:id="117" w:name="_Toc390712688"/>
      <w:r w:rsidRPr="00257295">
        <w:rPr>
          <w:rFonts w:hint="eastAsia"/>
        </w:rPr>
        <w:t>常见</w:t>
      </w:r>
      <w:r w:rsidRPr="00257295">
        <w:rPr>
          <w:rFonts w:hint="eastAsia"/>
        </w:rPr>
        <w:t>proc</w:t>
      </w:r>
      <w:r w:rsidRPr="00257295">
        <w:rPr>
          <w:rFonts w:hint="eastAsia"/>
        </w:rPr>
        <w:t>文件</w:t>
      </w:r>
      <w:bookmarkEnd w:id="117"/>
    </w:p>
    <w:p w:rsidR="00EF44D9" w:rsidRPr="00257295" w:rsidRDefault="00EF44D9" w:rsidP="00D734B9">
      <w:pPr>
        <w:pStyle w:val="ListParagraph"/>
        <w:numPr>
          <w:ilvl w:val="0"/>
          <w:numId w:val="195"/>
        </w:numPr>
        <w:ind w:firstLineChars="0"/>
      </w:pPr>
      <w:r w:rsidRPr="00257295">
        <w:rPr>
          <w:rFonts w:hint="eastAsia"/>
        </w:rPr>
        <w:t>内核相关</w:t>
      </w:r>
    </w:p>
    <w:tbl>
      <w:tblPr>
        <w:tblW w:w="8190" w:type="dxa"/>
        <w:tblInd w:w="1008" w:type="dxa"/>
        <w:tblLook w:val="04A0" w:firstRow="1" w:lastRow="0" w:firstColumn="1" w:lastColumn="0" w:noHBand="0" w:noVBand="1"/>
      </w:tblPr>
      <w:tblGrid>
        <w:gridCol w:w="1350"/>
        <w:gridCol w:w="6840"/>
      </w:tblGrid>
      <w:tr w:rsidR="00EF44D9" w:rsidRPr="00CC7987"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EF44D9" w:rsidRPr="00CC7987" w:rsidRDefault="00EF44D9" w:rsidP="00952073">
            <w:pPr>
              <w:widowControl/>
              <w:spacing w:line="240" w:lineRule="auto"/>
              <w:ind w:firstLineChars="0" w:firstLine="0"/>
              <w:jc w:val="left"/>
              <w:rPr>
                <w:kern w:val="0"/>
                <w:sz w:val="20"/>
                <w:szCs w:val="20"/>
              </w:rPr>
            </w:pPr>
            <w:r>
              <w:rPr>
                <w:rFonts w:hint="eastAsia"/>
                <w:kern w:val="0"/>
                <w:sz w:val="20"/>
                <w:szCs w:val="20"/>
              </w:rPr>
              <w:t>文件名</w:t>
            </w:r>
          </w:p>
        </w:tc>
        <w:tc>
          <w:tcPr>
            <w:tcW w:w="68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EF44D9" w:rsidRPr="00CC7987" w:rsidRDefault="00EF44D9" w:rsidP="00952073">
            <w:pPr>
              <w:widowControl/>
              <w:spacing w:line="240" w:lineRule="auto"/>
              <w:ind w:firstLineChars="0" w:firstLine="0"/>
              <w:jc w:val="left"/>
              <w:rPr>
                <w:kern w:val="0"/>
                <w:sz w:val="20"/>
                <w:szCs w:val="20"/>
              </w:rPr>
            </w:pPr>
            <w:r w:rsidRPr="00CC7987">
              <w:rPr>
                <w:kern w:val="0"/>
                <w:sz w:val="20"/>
                <w:szCs w:val="20"/>
              </w:rPr>
              <w:t>含义</w:t>
            </w:r>
          </w:p>
        </w:tc>
      </w:tr>
      <w:tr w:rsidR="00EF44D9" w:rsidRPr="00CC7987" w:rsidTr="00711DF7">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2102EB" w:rsidRDefault="00711DF7" w:rsidP="00952073">
            <w:pPr>
              <w:widowControl/>
              <w:spacing w:line="240" w:lineRule="auto"/>
              <w:ind w:firstLineChars="0" w:firstLine="0"/>
              <w:jc w:val="left"/>
              <w:rPr>
                <w:kern w:val="0"/>
                <w:sz w:val="20"/>
                <w:szCs w:val="20"/>
              </w:rPr>
            </w:pPr>
            <w:r w:rsidRPr="00711DF7">
              <w:rPr>
                <w:kern w:val="0"/>
                <w:sz w:val="20"/>
                <w:szCs w:val="20"/>
              </w:rPr>
              <w:lastRenderedPageBreak/>
              <w:t>version</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2102EB" w:rsidRDefault="00711DF7" w:rsidP="00952073">
            <w:pPr>
              <w:widowControl/>
              <w:spacing w:line="240" w:lineRule="auto"/>
              <w:ind w:firstLineChars="0" w:firstLine="0"/>
              <w:jc w:val="left"/>
              <w:rPr>
                <w:kern w:val="0"/>
                <w:sz w:val="20"/>
                <w:szCs w:val="20"/>
              </w:rPr>
            </w:pPr>
            <w:r>
              <w:rPr>
                <w:rFonts w:hint="eastAsia"/>
                <w:kern w:val="0"/>
                <w:sz w:val="20"/>
                <w:szCs w:val="20"/>
              </w:rPr>
              <w:t>内核版本</w:t>
            </w:r>
          </w:p>
        </w:tc>
      </w:tr>
      <w:tr w:rsidR="000A1EF9" w:rsidRPr="00CC7987" w:rsidTr="00711DF7">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Pr="002102EB" w:rsidRDefault="000A1EF9" w:rsidP="00DE6BCC">
            <w:pPr>
              <w:widowControl/>
              <w:spacing w:line="240" w:lineRule="auto"/>
              <w:ind w:firstLineChars="0" w:firstLine="0"/>
              <w:jc w:val="left"/>
              <w:rPr>
                <w:kern w:val="0"/>
                <w:sz w:val="20"/>
                <w:szCs w:val="20"/>
              </w:rPr>
            </w:pPr>
            <w:r>
              <w:rPr>
                <w:kern w:val="0"/>
                <w:sz w:val="20"/>
                <w:szCs w:val="20"/>
              </w:rPr>
              <w:t>config.gz</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Pr="002102EB" w:rsidRDefault="000A1EF9" w:rsidP="00DE6BCC">
            <w:pPr>
              <w:widowControl/>
              <w:spacing w:line="240" w:lineRule="auto"/>
              <w:ind w:firstLineChars="0" w:firstLine="0"/>
              <w:jc w:val="left"/>
              <w:rPr>
                <w:kern w:val="0"/>
                <w:sz w:val="20"/>
                <w:szCs w:val="20"/>
              </w:rPr>
            </w:pPr>
            <w:r>
              <w:rPr>
                <w:rFonts w:hint="eastAsia"/>
                <w:kern w:val="0"/>
                <w:sz w:val="20"/>
                <w:szCs w:val="20"/>
              </w:rPr>
              <w:t>内核编译时的配置</w:t>
            </w:r>
          </w:p>
        </w:tc>
      </w:tr>
      <w:tr w:rsidR="000A1EF9" w:rsidRPr="00CC7987" w:rsidTr="00711DF7">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Pr="002102EB" w:rsidRDefault="000A1EF9" w:rsidP="00DE6BCC">
            <w:pPr>
              <w:widowControl/>
              <w:spacing w:line="240" w:lineRule="auto"/>
              <w:ind w:firstLineChars="0" w:firstLine="0"/>
              <w:jc w:val="left"/>
              <w:rPr>
                <w:kern w:val="0"/>
                <w:sz w:val="20"/>
                <w:szCs w:val="20"/>
              </w:rPr>
            </w:pPr>
            <w:r w:rsidRPr="002102EB">
              <w:rPr>
                <w:rFonts w:hint="eastAsia"/>
                <w:kern w:val="0"/>
                <w:sz w:val="20"/>
                <w:szCs w:val="20"/>
              </w:rPr>
              <w:t>sys</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Pr="002102EB" w:rsidRDefault="000A1EF9" w:rsidP="00DE6BCC">
            <w:pPr>
              <w:widowControl/>
              <w:spacing w:line="240" w:lineRule="auto"/>
              <w:ind w:firstLineChars="0" w:firstLine="0"/>
              <w:jc w:val="left"/>
              <w:rPr>
                <w:kern w:val="0"/>
                <w:sz w:val="20"/>
                <w:szCs w:val="20"/>
              </w:rPr>
            </w:pPr>
            <w:r>
              <w:rPr>
                <w:rFonts w:hint="eastAsia"/>
                <w:kern w:val="0"/>
                <w:sz w:val="20"/>
                <w:szCs w:val="20"/>
              </w:rPr>
              <w:t>该</w:t>
            </w:r>
            <w:r w:rsidRPr="002102EB">
              <w:rPr>
                <w:rFonts w:hint="eastAsia"/>
                <w:kern w:val="0"/>
                <w:sz w:val="20"/>
                <w:szCs w:val="20"/>
              </w:rPr>
              <w:t>目录用于访问或修改内核的参数。</w:t>
            </w:r>
          </w:p>
        </w:tc>
      </w:tr>
      <w:tr w:rsidR="000A1EF9" w:rsidRPr="00CC7987" w:rsidTr="00711DF7">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Pr="00711DF7" w:rsidRDefault="000A1EF9" w:rsidP="00952073">
            <w:pPr>
              <w:widowControl/>
              <w:spacing w:line="240" w:lineRule="auto"/>
              <w:ind w:firstLineChars="0" w:firstLine="0"/>
              <w:jc w:val="left"/>
              <w:rPr>
                <w:kern w:val="0"/>
                <w:sz w:val="20"/>
                <w:szCs w:val="20"/>
              </w:rPr>
            </w:pPr>
            <w:r w:rsidRPr="000A1EF9">
              <w:rPr>
                <w:kern w:val="0"/>
                <w:sz w:val="20"/>
                <w:szCs w:val="20"/>
              </w:rPr>
              <w:t>cmdline</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Default="000A1EF9" w:rsidP="00952073">
            <w:pPr>
              <w:widowControl/>
              <w:spacing w:line="240" w:lineRule="auto"/>
              <w:ind w:firstLineChars="0" w:firstLine="0"/>
              <w:jc w:val="left"/>
              <w:rPr>
                <w:kern w:val="0"/>
                <w:sz w:val="20"/>
                <w:szCs w:val="20"/>
              </w:rPr>
            </w:pPr>
            <w:r>
              <w:rPr>
                <w:rFonts w:hint="eastAsia"/>
                <w:kern w:val="0"/>
                <w:sz w:val="20"/>
                <w:szCs w:val="20"/>
              </w:rPr>
              <w:t>内核启动时参数</w:t>
            </w:r>
          </w:p>
        </w:tc>
      </w:tr>
      <w:tr w:rsidR="000A1EF9" w:rsidRPr="00CC7987"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Pr="002102EB" w:rsidRDefault="000A1EF9" w:rsidP="00DE6BCC">
            <w:pPr>
              <w:widowControl/>
              <w:spacing w:line="240" w:lineRule="auto"/>
              <w:ind w:firstLineChars="0" w:firstLine="0"/>
              <w:jc w:val="left"/>
              <w:rPr>
                <w:kern w:val="0"/>
                <w:sz w:val="20"/>
                <w:szCs w:val="20"/>
              </w:rPr>
            </w:pPr>
            <w:r>
              <w:rPr>
                <w:kern w:val="0"/>
                <w:sz w:val="20"/>
                <w:szCs w:val="20"/>
              </w:rPr>
              <w:t>stat</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Pr="002102EB" w:rsidRDefault="000A1EF9" w:rsidP="00DE6BCC">
            <w:pPr>
              <w:widowControl/>
              <w:spacing w:line="240" w:lineRule="auto"/>
              <w:ind w:firstLineChars="0" w:firstLine="0"/>
              <w:jc w:val="left"/>
              <w:rPr>
                <w:kern w:val="0"/>
                <w:sz w:val="20"/>
                <w:szCs w:val="20"/>
              </w:rPr>
            </w:pPr>
            <w:r>
              <w:rPr>
                <w:rFonts w:hint="eastAsia"/>
                <w:kern w:val="0"/>
                <w:sz w:val="20"/>
                <w:szCs w:val="20"/>
              </w:rPr>
              <w:t>所有</w:t>
            </w:r>
            <w:r>
              <w:rPr>
                <w:kern w:val="0"/>
                <w:sz w:val="20"/>
                <w:szCs w:val="20"/>
              </w:rPr>
              <w:t>process</w:t>
            </w:r>
            <w:r>
              <w:rPr>
                <w:rFonts w:hint="eastAsia"/>
                <w:kern w:val="0"/>
                <w:sz w:val="20"/>
                <w:szCs w:val="20"/>
              </w:rPr>
              <w:t>的运行状态</w:t>
            </w:r>
          </w:p>
        </w:tc>
      </w:tr>
      <w:tr w:rsidR="000A1EF9" w:rsidRPr="00CC7987"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Pr="002102EB" w:rsidRDefault="000A1EF9" w:rsidP="00952073">
            <w:pPr>
              <w:widowControl/>
              <w:spacing w:line="240" w:lineRule="auto"/>
              <w:ind w:firstLineChars="0" w:firstLine="0"/>
              <w:jc w:val="left"/>
              <w:rPr>
                <w:kern w:val="0"/>
                <w:sz w:val="20"/>
                <w:szCs w:val="20"/>
              </w:rPr>
            </w:pPr>
            <w:r w:rsidRPr="002102EB">
              <w:rPr>
                <w:kern w:val="0"/>
                <w:sz w:val="20"/>
                <w:szCs w:val="20"/>
              </w:rPr>
              <w:t>modules</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Pr="002102EB" w:rsidRDefault="000A1EF9" w:rsidP="00952073">
            <w:pPr>
              <w:widowControl/>
              <w:spacing w:line="240" w:lineRule="auto"/>
              <w:ind w:firstLineChars="0" w:firstLine="0"/>
              <w:jc w:val="left"/>
              <w:rPr>
                <w:kern w:val="0"/>
                <w:sz w:val="20"/>
                <w:szCs w:val="20"/>
              </w:rPr>
            </w:pPr>
            <w:r w:rsidRPr="002102EB">
              <w:rPr>
                <w:rFonts w:hint="eastAsia"/>
                <w:kern w:val="0"/>
                <w:sz w:val="20"/>
                <w:szCs w:val="20"/>
              </w:rPr>
              <w:t>表示所有加载到内核的模块列表。</w:t>
            </w:r>
          </w:p>
        </w:tc>
      </w:tr>
      <w:tr w:rsidR="000A1EF9" w:rsidRPr="00CC7987"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Pr="002102EB" w:rsidRDefault="000A1EF9" w:rsidP="00952073">
            <w:pPr>
              <w:widowControl/>
              <w:spacing w:line="240" w:lineRule="auto"/>
              <w:ind w:firstLineChars="0" w:firstLine="0"/>
              <w:jc w:val="left"/>
              <w:rPr>
                <w:kern w:val="0"/>
                <w:sz w:val="20"/>
                <w:szCs w:val="20"/>
              </w:rPr>
            </w:pPr>
            <w:r w:rsidRPr="002102EB">
              <w:rPr>
                <w:rFonts w:hint="eastAsia"/>
                <w:kern w:val="0"/>
                <w:sz w:val="20"/>
                <w:szCs w:val="20"/>
              </w:rPr>
              <w:t xml:space="preserve">stat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Pr="002102EB" w:rsidRDefault="000A1EF9" w:rsidP="00952073">
            <w:pPr>
              <w:widowControl/>
              <w:spacing w:line="240" w:lineRule="auto"/>
              <w:ind w:firstLineChars="0" w:firstLine="0"/>
              <w:jc w:val="left"/>
              <w:rPr>
                <w:kern w:val="0"/>
                <w:sz w:val="20"/>
                <w:szCs w:val="20"/>
              </w:rPr>
            </w:pPr>
            <w:r w:rsidRPr="002102EB">
              <w:rPr>
                <w:rFonts w:hint="eastAsia"/>
                <w:kern w:val="0"/>
                <w:sz w:val="20"/>
                <w:szCs w:val="20"/>
              </w:rPr>
              <w:t>所有的</w:t>
            </w:r>
            <w:r w:rsidRPr="002102EB">
              <w:rPr>
                <w:rFonts w:hint="eastAsia"/>
                <w:kern w:val="0"/>
                <w:sz w:val="20"/>
                <w:szCs w:val="20"/>
              </w:rPr>
              <w:t>CPU</w:t>
            </w:r>
            <w:r w:rsidRPr="002102EB">
              <w:rPr>
                <w:rFonts w:hint="eastAsia"/>
                <w:kern w:val="0"/>
                <w:sz w:val="20"/>
                <w:szCs w:val="20"/>
              </w:rPr>
              <w:t>活动信息</w:t>
            </w:r>
            <w:r>
              <w:rPr>
                <w:rFonts w:hint="eastAsia"/>
                <w:kern w:val="0"/>
                <w:sz w:val="20"/>
                <w:szCs w:val="20"/>
              </w:rPr>
              <w:t>，可用于统计</w:t>
            </w:r>
            <w:r>
              <w:rPr>
                <w:kern w:val="0"/>
                <w:sz w:val="20"/>
                <w:szCs w:val="20"/>
              </w:rPr>
              <w:t>CPU</w:t>
            </w:r>
            <w:r>
              <w:rPr>
                <w:rFonts w:hint="eastAsia"/>
                <w:kern w:val="0"/>
                <w:sz w:val="20"/>
                <w:szCs w:val="20"/>
              </w:rPr>
              <w:t>利用率</w:t>
            </w:r>
            <w:r w:rsidRPr="002102EB">
              <w:rPr>
                <w:rFonts w:hint="eastAsia"/>
                <w:kern w:val="0"/>
                <w:sz w:val="20"/>
                <w:szCs w:val="20"/>
              </w:rPr>
              <w:t>。</w:t>
            </w:r>
          </w:p>
        </w:tc>
      </w:tr>
      <w:tr w:rsidR="000A1EF9" w:rsidRPr="00CC7987"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Pr="002102EB" w:rsidRDefault="000A1EF9" w:rsidP="00952073">
            <w:pPr>
              <w:widowControl/>
              <w:spacing w:line="240" w:lineRule="auto"/>
              <w:ind w:firstLineChars="0" w:firstLine="0"/>
              <w:jc w:val="left"/>
              <w:rPr>
                <w:kern w:val="0"/>
                <w:sz w:val="20"/>
                <w:szCs w:val="20"/>
              </w:rPr>
            </w:pPr>
            <w:r w:rsidRPr="002102EB">
              <w:rPr>
                <w:rFonts w:hint="eastAsia"/>
                <w:kern w:val="0"/>
                <w:sz w:val="20"/>
                <w:szCs w:val="20"/>
              </w:rPr>
              <w:t xml:space="preserve">schedstat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Pr="002102EB" w:rsidRDefault="000A1EF9" w:rsidP="00952073">
            <w:pPr>
              <w:widowControl/>
              <w:spacing w:line="240" w:lineRule="auto"/>
              <w:ind w:firstLineChars="0" w:firstLine="0"/>
              <w:jc w:val="left"/>
              <w:rPr>
                <w:kern w:val="0"/>
                <w:sz w:val="20"/>
                <w:szCs w:val="20"/>
              </w:rPr>
            </w:pPr>
            <w:r w:rsidRPr="002102EB">
              <w:rPr>
                <w:rFonts w:hint="eastAsia"/>
                <w:kern w:val="0"/>
                <w:sz w:val="20"/>
                <w:szCs w:val="20"/>
              </w:rPr>
              <w:t>内核调度器的统计信息。</w:t>
            </w:r>
          </w:p>
        </w:tc>
      </w:tr>
      <w:tr w:rsidR="000A1EF9" w:rsidRPr="00CC7987"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Default="000A1EF9" w:rsidP="00952073">
            <w:pPr>
              <w:widowControl/>
              <w:spacing w:line="240" w:lineRule="auto"/>
              <w:ind w:firstLineChars="0" w:firstLine="0"/>
              <w:jc w:val="left"/>
              <w:rPr>
                <w:kern w:val="0"/>
                <w:sz w:val="20"/>
                <w:szCs w:val="20"/>
              </w:rPr>
            </w:pPr>
            <w:r w:rsidRPr="00E02304">
              <w:rPr>
                <w:kern w:val="0"/>
                <w:sz w:val="20"/>
                <w:szCs w:val="20"/>
              </w:rPr>
              <w:t>kallsyms</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Default="000A1EF9" w:rsidP="004C703C">
            <w:pPr>
              <w:widowControl/>
              <w:spacing w:line="240" w:lineRule="auto"/>
              <w:ind w:firstLineChars="0" w:firstLine="0"/>
              <w:jc w:val="left"/>
              <w:rPr>
                <w:kern w:val="0"/>
                <w:sz w:val="20"/>
                <w:szCs w:val="20"/>
              </w:rPr>
            </w:pPr>
            <w:r>
              <w:rPr>
                <w:rFonts w:hint="eastAsia"/>
                <w:kern w:val="0"/>
                <w:sz w:val="20"/>
                <w:szCs w:val="20"/>
              </w:rPr>
              <w:t>内核所有</w:t>
            </w:r>
            <w:r>
              <w:rPr>
                <w:kern w:val="0"/>
                <w:sz w:val="20"/>
                <w:szCs w:val="20"/>
              </w:rPr>
              <w:t>export</w:t>
            </w:r>
            <w:r>
              <w:rPr>
                <w:rFonts w:hint="eastAsia"/>
                <w:kern w:val="0"/>
                <w:sz w:val="20"/>
                <w:szCs w:val="20"/>
              </w:rPr>
              <w:t>的符号</w:t>
            </w:r>
          </w:p>
        </w:tc>
      </w:tr>
      <w:tr w:rsidR="000A1EF9" w:rsidRPr="00CC7987"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Pr="002102EB" w:rsidRDefault="000A1EF9" w:rsidP="00DE6BCC">
            <w:pPr>
              <w:widowControl/>
              <w:spacing w:line="240" w:lineRule="auto"/>
              <w:ind w:firstLineChars="0" w:firstLine="0"/>
              <w:jc w:val="left"/>
              <w:rPr>
                <w:kern w:val="0"/>
                <w:sz w:val="20"/>
                <w:szCs w:val="20"/>
              </w:rPr>
            </w:pPr>
            <w:r w:rsidRPr="002102EB">
              <w:rPr>
                <w:rFonts w:hint="eastAsia"/>
                <w:kern w:val="0"/>
                <w:sz w:val="20"/>
                <w:szCs w:val="20"/>
              </w:rPr>
              <w:t xml:space="preserve">kmsg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0A1EF9" w:rsidRPr="002102EB" w:rsidRDefault="000A1EF9" w:rsidP="00DE6BCC">
            <w:pPr>
              <w:widowControl/>
              <w:spacing w:line="240" w:lineRule="auto"/>
              <w:ind w:firstLineChars="0" w:firstLine="0"/>
              <w:jc w:val="left"/>
              <w:rPr>
                <w:kern w:val="0"/>
                <w:sz w:val="20"/>
                <w:szCs w:val="20"/>
              </w:rPr>
            </w:pPr>
            <w:r w:rsidRPr="002102EB">
              <w:rPr>
                <w:rFonts w:hint="eastAsia"/>
                <w:kern w:val="0"/>
                <w:sz w:val="20"/>
                <w:szCs w:val="20"/>
              </w:rPr>
              <w:t>记录内核生成的信息</w:t>
            </w:r>
            <w:r>
              <w:rPr>
                <w:kern w:val="0"/>
                <w:sz w:val="20"/>
                <w:szCs w:val="20"/>
              </w:rPr>
              <w:t>(</w:t>
            </w:r>
            <w:r w:rsidRPr="004442AA">
              <w:rPr>
                <w:rFonts w:hint="eastAsia"/>
                <w:kern w:val="0"/>
                <w:sz w:val="20"/>
                <w:szCs w:val="20"/>
              </w:rPr>
              <w:t>循环</w:t>
            </w:r>
            <w:r w:rsidRPr="004442AA">
              <w:rPr>
                <w:rFonts w:hint="eastAsia"/>
                <w:kern w:val="0"/>
                <w:sz w:val="20"/>
                <w:szCs w:val="20"/>
              </w:rPr>
              <w:t>buffer</w:t>
            </w:r>
            <w:r>
              <w:rPr>
                <w:kern w:val="0"/>
                <w:sz w:val="20"/>
                <w:szCs w:val="20"/>
              </w:rPr>
              <w:t>)</w:t>
            </w:r>
            <w:r w:rsidRPr="002102EB">
              <w:rPr>
                <w:rFonts w:hint="eastAsia"/>
                <w:kern w:val="0"/>
                <w:sz w:val="20"/>
                <w:szCs w:val="20"/>
              </w:rPr>
              <w:t>，可以通过</w:t>
            </w:r>
            <w:r w:rsidRPr="002102EB">
              <w:rPr>
                <w:rFonts w:hint="eastAsia"/>
                <w:kern w:val="0"/>
                <w:sz w:val="20"/>
                <w:szCs w:val="20"/>
              </w:rPr>
              <w:t>/sbin/klogd</w:t>
            </w:r>
            <w:r w:rsidRPr="002102EB">
              <w:rPr>
                <w:rFonts w:hint="eastAsia"/>
                <w:kern w:val="0"/>
                <w:sz w:val="20"/>
                <w:szCs w:val="20"/>
              </w:rPr>
              <w:t>或</w:t>
            </w:r>
            <w:r w:rsidRPr="002102EB">
              <w:rPr>
                <w:rFonts w:hint="eastAsia"/>
                <w:kern w:val="0"/>
                <w:sz w:val="20"/>
                <w:szCs w:val="20"/>
              </w:rPr>
              <w:t>/bin/dmesg</w:t>
            </w:r>
            <w:r w:rsidRPr="002102EB">
              <w:rPr>
                <w:rFonts w:hint="eastAsia"/>
                <w:kern w:val="0"/>
                <w:sz w:val="20"/>
                <w:szCs w:val="20"/>
              </w:rPr>
              <w:t>来处理</w:t>
            </w:r>
            <w:r>
              <w:rPr>
                <w:rFonts w:hint="eastAsia"/>
                <w:kern w:val="0"/>
                <w:sz w:val="20"/>
                <w:szCs w:val="20"/>
              </w:rPr>
              <w:t>。</w:t>
            </w:r>
          </w:p>
        </w:tc>
      </w:tr>
      <w:tr w:rsidR="00FA092A" w:rsidRPr="00CC7987"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FA092A" w:rsidRPr="002102EB" w:rsidRDefault="00FA092A" w:rsidP="00DE6BCC">
            <w:pPr>
              <w:widowControl/>
              <w:spacing w:line="240" w:lineRule="auto"/>
              <w:ind w:firstLineChars="0" w:firstLine="0"/>
              <w:jc w:val="left"/>
              <w:rPr>
                <w:kern w:val="0"/>
                <w:sz w:val="20"/>
                <w:szCs w:val="20"/>
              </w:rPr>
            </w:pPr>
            <w:r w:rsidRPr="00FA092A">
              <w:rPr>
                <w:kern w:val="0"/>
                <w:sz w:val="20"/>
                <w:szCs w:val="20"/>
              </w:rPr>
              <w:t>consoles</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FA092A" w:rsidRPr="002102EB" w:rsidRDefault="00FA092A" w:rsidP="00DE6BCC">
            <w:pPr>
              <w:widowControl/>
              <w:spacing w:line="240" w:lineRule="auto"/>
              <w:ind w:firstLineChars="0" w:firstLine="0"/>
              <w:jc w:val="left"/>
              <w:rPr>
                <w:kern w:val="0"/>
                <w:sz w:val="20"/>
                <w:szCs w:val="20"/>
              </w:rPr>
            </w:pPr>
            <w:r>
              <w:rPr>
                <w:rFonts w:hint="eastAsia"/>
                <w:kern w:val="0"/>
                <w:sz w:val="20"/>
                <w:szCs w:val="20"/>
              </w:rPr>
              <w:t>当前所有</w:t>
            </w:r>
            <w:r>
              <w:rPr>
                <w:kern w:val="0"/>
                <w:sz w:val="20"/>
                <w:szCs w:val="20"/>
              </w:rPr>
              <w:t>tty</w:t>
            </w:r>
            <w:r>
              <w:rPr>
                <w:rFonts w:hint="eastAsia"/>
                <w:kern w:val="0"/>
                <w:sz w:val="20"/>
                <w:szCs w:val="20"/>
              </w:rPr>
              <w:t>信息</w:t>
            </w:r>
          </w:p>
        </w:tc>
      </w:tr>
      <w:tr w:rsidR="00471D09" w:rsidRPr="00CC7987"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471D09" w:rsidRPr="00FA092A" w:rsidRDefault="00471D09" w:rsidP="00DE6BCC">
            <w:pPr>
              <w:widowControl/>
              <w:spacing w:line="240" w:lineRule="auto"/>
              <w:ind w:firstLineChars="0" w:firstLine="0"/>
              <w:jc w:val="left"/>
              <w:rPr>
                <w:kern w:val="0"/>
                <w:sz w:val="20"/>
                <w:szCs w:val="20"/>
              </w:rPr>
            </w:pPr>
            <w:r w:rsidRPr="00471D09">
              <w:rPr>
                <w:kern w:val="0"/>
                <w:sz w:val="20"/>
                <w:szCs w:val="20"/>
              </w:rPr>
              <w:t>crypto</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471D09" w:rsidRDefault="00471D09" w:rsidP="00DE6BCC">
            <w:pPr>
              <w:widowControl/>
              <w:spacing w:line="240" w:lineRule="auto"/>
              <w:ind w:firstLineChars="0" w:firstLine="0"/>
              <w:jc w:val="left"/>
              <w:rPr>
                <w:kern w:val="0"/>
                <w:sz w:val="20"/>
                <w:szCs w:val="20"/>
              </w:rPr>
            </w:pPr>
            <w:r>
              <w:rPr>
                <w:rFonts w:hint="eastAsia"/>
                <w:kern w:val="0"/>
                <w:sz w:val="20"/>
                <w:szCs w:val="20"/>
              </w:rPr>
              <w:t>支持的加密算法信息</w:t>
            </w:r>
          </w:p>
        </w:tc>
      </w:tr>
    </w:tbl>
    <w:p w:rsidR="00EF44D9" w:rsidRPr="00257295" w:rsidRDefault="00EF44D9" w:rsidP="00D734B9">
      <w:pPr>
        <w:pStyle w:val="ListParagraph"/>
        <w:numPr>
          <w:ilvl w:val="0"/>
          <w:numId w:val="195"/>
        </w:numPr>
        <w:ind w:firstLineChars="0"/>
      </w:pPr>
      <w:r w:rsidRPr="00257295">
        <w:rPr>
          <w:rFonts w:hint="eastAsia"/>
        </w:rPr>
        <w:t>内存相关</w:t>
      </w:r>
    </w:p>
    <w:tbl>
      <w:tblPr>
        <w:tblW w:w="8190" w:type="dxa"/>
        <w:tblInd w:w="1008" w:type="dxa"/>
        <w:tblLook w:val="04A0" w:firstRow="1" w:lastRow="0" w:firstColumn="1" w:lastColumn="0" w:noHBand="0" w:noVBand="1"/>
      </w:tblPr>
      <w:tblGrid>
        <w:gridCol w:w="1350"/>
        <w:gridCol w:w="6840"/>
      </w:tblGrid>
      <w:tr w:rsidR="00EF44D9" w:rsidRPr="00CC7987"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EF44D9" w:rsidRPr="00CC7987" w:rsidRDefault="00EF44D9" w:rsidP="00952073">
            <w:pPr>
              <w:widowControl/>
              <w:spacing w:line="240" w:lineRule="auto"/>
              <w:ind w:firstLineChars="0" w:firstLine="0"/>
              <w:jc w:val="left"/>
              <w:rPr>
                <w:kern w:val="0"/>
                <w:sz w:val="20"/>
                <w:szCs w:val="20"/>
              </w:rPr>
            </w:pPr>
            <w:r>
              <w:rPr>
                <w:rFonts w:hint="eastAsia"/>
                <w:kern w:val="0"/>
                <w:sz w:val="20"/>
                <w:szCs w:val="20"/>
              </w:rPr>
              <w:t>文件名</w:t>
            </w:r>
          </w:p>
        </w:tc>
        <w:tc>
          <w:tcPr>
            <w:tcW w:w="68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EF44D9" w:rsidRPr="00CC7987" w:rsidRDefault="00EF44D9" w:rsidP="00952073">
            <w:pPr>
              <w:widowControl/>
              <w:spacing w:line="240" w:lineRule="auto"/>
              <w:ind w:firstLineChars="0" w:firstLine="0"/>
              <w:jc w:val="left"/>
              <w:rPr>
                <w:kern w:val="0"/>
                <w:sz w:val="20"/>
                <w:szCs w:val="20"/>
              </w:rPr>
            </w:pPr>
            <w:r w:rsidRPr="00CC7987">
              <w:rPr>
                <w:kern w:val="0"/>
                <w:sz w:val="20"/>
                <w:szCs w:val="20"/>
              </w:rPr>
              <w:t>含义</w:t>
            </w:r>
          </w:p>
        </w:tc>
      </w:tr>
      <w:tr w:rsidR="00EF44D9"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2A603C" w:rsidRDefault="00EF44D9" w:rsidP="00952073">
            <w:pPr>
              <w:widowControl/>
              <w:spacing w:line="240" w:lineRule="auto"/>
              <w:ind w:firstLineChars="0" w:firstLine="0"/>
              <w:jc w:val="left"/>
              <w:rPr>
                <w:kern w:val="0"/>
                <w:sz w:val="20"/>
                <w:szCs w:val="20"/>
              </w:rPr>
            </w:pPr>
            <w:r w:rsidRPr="002A603C">
              <w:rPr>
                <w:rFonts w:hint="eastAsia"/>
                <w:kern w:val="0"/>
                <w:sz w:val="20"/>
                <w:szCs w:val="20"/>
              </w:rPr>
              <w:t xml:space="preserve">meminfo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2A603C" w:rsidRDefault="00EF44D9" w:rsidP="00952073">
            <w:pPr>
              <w:widowControl/>
              <w:spacing w:line="240" w:lineRule="auto"/>
              <w:ind w:firstLineChars="0" w:firstLine="0"/>
              <w:jc w:val="left"/>
              <w:rPr>
                <w:kern w:val="0"/>
                <w:sz w:val="20"/>
                <w:szCs w:val="20"/>
              </w:rPr>
            </w:pPr>
            <w:r w:rsidRPr="002A603C">
              <w:rPr>
                <w:rFonts w:hint="eastAsia"/>
                <w:kern w:val="0"/>
                <w:sz w:val="20"/>
                <w:szCs w:val="20"/>
              </w:rPr>
              <w:t>内存使用信息。</w:t>
            </w:r>
          </w:p>
        </w:tc>
      </w:tr>
      <w:tr w:rsidR="00EF44D9"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2A603C" w:rsidRDefault="00EF44D9" w:rsidP="00952073">
            <w:pPr>
              <w:widowControl/>
              <w:spacing w:line="240" w:lineRule="auto"/>
              <w:ind w:firstLineChars="0" w:firstLine="0"/>
              <w:jc w:val="left"/>
              <w:rPr>
                <w:kern w:val="0"/>
                <w:sz w:val="20"/>
                <w:szCs w:val="20"/>
              </w:rPr>
            </w:pPr>
            <w:r w:rsidRPr="002A603C">
              <w:rPr>
                <w:rFonts w:hint="eastAsia"/>
                <w:kern w:val="0"/>
                <w:sz w:val="20"/>
                <w:szCs w:val="20"/>
              </w:rPr>
              <w:t xml:space="preserve">slabinfo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2A603C" w:rsidRDefault="00EF44D9" w:rsidP="00952073">
            <w:pPr>
              <w:widowControl/>
              <w:spacing w:line="240" w:lineRule="auto"/>
              <w:ind w:firstLineChars="0" w:firstLine="0"/>
              <w:jc w:val="left"/>
              <w:rPr>
                <w:kern w:val="0"/>
                <w:sz w:val="20"/>
                <w:szCs w:val="20"/>
              </w:rPr>
            </w:pPr>
            <w:r w:rsidRPr="002A603C">
              <w:rPr>
                <w:rFonts w:hint="eastAsia"/>
                <w:kern w:val="0"/>
                <w:sz w:val="20"/>
                <w:szCs w:val="20"/>
              </w:rPr>
              <w:t>系统中所有活动的</w:t>
            </w:r>
            <w:r w:rsidRPr="002A603C">
              <w:rPr>
                <w:rFonts w:hint="eastAsia"/>
                <w:kern w:val="0"/>
                <w:sz w:val="20"/>
                <w:szCs w:val="20"/>
              </w:rPr>
              <w:t xml:space="preserve"> slab </w:t>
            </w:r>
            <w:r w:rsidRPr="002A603C">
              <w:rPr>
                <w:rFonts w:hint="eastAsia"/>
                <w:kern w:val="0"/>
                <w:sz w:val="20"/>
                <w:szCs w:val="20"/>
              </w:rPr>
              <w:t>缓存信息。</w:t>
            </w:r>
          </w:p>
        </w:tc>
      </w:tr>
      <w:tr w:rsidR="00EF44D9"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2A603C" w:rsidRDefault="00EF44D9" w:rsidP="00952073">
            <w:pPr>
              <w:widowControl/>
              <w:spacing w:line="240" w:lineRule="auto"/>
              <w:ind w:firstLineChars="0" w:firstLine="0"/>
              <w:jc w:val="left"/>
              <w:rPr>
                <w:kern w:val="0"/>
                <w:sz w:val="20"/>
                <w:szCs w:val="20"/>
              </w:rPr>
            </w:pPr>
            <w:r w:rsidRPr="002A603C">
              <w:rPr>
                <w:rFonts w:hint="eastAsia"/>
                <w:kern w:val="0"/>
                <w:sz w:val="20"/>
                <w:szCs w:val="20"/>
              </w:rPr>
              <w:t xml:space="preserve">vmstat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2A603C" w:rsidRDefault="00EF44D9" w:rsidP="00952073">
            <w:pPr>
              <w:widowControl/>
              <w:spacing w:line="240" w:lineRule="auto"/>
              <w:ind w:firstLineChars="0" w:firstLine="0"/>
              <w:jc w:val="left"/>
              <w:rPr>
                <w:kern w:val="0"/>
                <w:sz w:val="20"/>
                <w:szCs w:val="20"/>
              </w:rPr>
            </w:pPr>
            <w:r w:rsidRPr="002A603C">
              <w:rPr>
                <w:rFonts w:hint="eastAsia"/>
                <w:kern w:val="0"/>
                <w:sz w:val="20"/>
                <w:szCs w:val="20"/>
              </w:rPr>
              <w:t>虚拟内存统计信息。</w:t>
            </w:r>
          </w:p>
        </w:tc>
      </w:tr>
      <w:tr w:rsidR="00EF44D9"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2A603C" w:rsidRDefault="00EF44D9" w:rsidP="00952073">
            <w:pPr>
              <w:widowControl/>
              <w:spacing w:line="240" w:lineRule="auto"/>
              <w:ind w:firstLineChars="0" w:firstLine="0"/>
              <w:jc w:val="left"/>
              <w:rPr>
                <w:kern w:val="0"/>
                <w:sz w:val="20"/>
                <w:szCs w:val="20"/>
              </w:rPr>
            </w:pPr>
            <w:r w:rsidRPr="002A603C">
              <w:rPr>
                <w:kern w:val="0"/>
                <w:sz w:val="20"/>
                <w:szCs w:val="20"/>
              </w:rPr>
              <w:t xml:space="preserve">vmcore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2A603C" w:rsidRDefault="00EF44D9" w:rsidP="00952073">
            <w:pPr>
              <w:widowControl/>
              <w:spacing w:line="240" w:lineRule="auto"/>
              <w:ind w:firstLineChars="0" w:firstLine="0"/>
              <w:jc w:val="left"/>
              <w:rPr>
                <w:kern w:val="0"/>
                <w:sz w:val="20"/>
                <w:szCs w:val="20"/>
              </w:rPr>
            </w:pPr>
            <w:r w:rsidRPr="002A603C">
              <w:rPr>
                <w:kern w:val="0"/>
                <w:sz w:val="20"/>
                <w:szCs w:val="20"/>
              </w:rPr>
              <w:t>内核</w:t>
            </w:r>
            <w:r w:rsidRPr="002A603C">
              <w:rPr>
                <w:kern w:val="0"/>
                <w:sz w:val="20"/>
                <w:szCs w:val="20"/>
              </w:rPr>
              <w:t>panic</w:t>
            </w:r>
            <w:r w:rsidRPr="002A603C">
              <w:rPr>
                <w:kern w:val="0"/>
                <w:sz w:val="20"/>
                <w:szCs w:val="20"/>
              </w:rPr>
              <w:t>时的内存映</w:t>
            </w:r>
            <w:r w:rsidRPr="002A603C">
              <w:rPr>
                <w:rFonts w:hint="eastAsia"/>
                <w:kern w:val="0"/>
                <w:sz w:val="20"/>
                <w:szCs w:val="20"/>
              </w:rPr>
              <w:t>像。</w:t>
            </w:r>
          </w:p>
        </w:tc>
      </w:tr>
      <w:tr w:rsidR="00EF44D9"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2A603C" w:rsidRDefault="00EF44D9" w:rsidP="00952073">
            <w:pPr>
              <w:widowControl/>
              <w:spacing w:line="240" w:lineRule="auto"/>
              <w:ind w:firstLineChars="0" w:firstLine="0"/>
              <w:jc w:val="left"/>
              <w:rPr>
                <w:kern w:val="0"/>
                <w:sz w:val="20"/>
                <w:szCs w:val="20"/>
              </w:rPr>
            </w:pPr>
            <w:r w:rsidRPr="002A603C">
              <w:rPr>
                <w:rFonts w:hint="eastAsia"/>
                <w:kern w:val="0"/>
                <w:sz w:val="20"/>
                <w:szCs w:val="20"/>
              </w:rPr>
              <w:t xml:space="preserve">zoneinfo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2A603C" w:rsidRDefault="00EF44D9" w:rsidP="00952073">
            <w:pPr>
              <w:widowControl/>
              <w:spacing w:line="240" w:lineRule="auto"/>
              <w:ind w:firstLineChars="0" w:firstLine="0"/>
              <w:jc w:val="left"/>
              <w:rPr>
                <w:kern w:val="0"/>
                <w:sz w:val="20"/>
                <w:szCs w:val="20"/>
              </w:rPr>
            </w:pPr>
            <w:r w:rsidRPr="002A603C">
              <w:rPr>
                <w:rFonts w:hint="eastAsia"/>
                <w:kern w:val="0"/>
                <w:sz w:val="20"/>
                <w:szCs w:val="20"/>
              </w:rPr>
              <w:t>显示内存空间的统计信息。</w:t>
            </w:r>
          </w:p>
        </w:tc>
      </w:tr>
      <w:tr w:rsidR="004442AA"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4442AA" w:rsidRPr="002A603C" w:rsidRDefault="004442AA" w:rsidP="00952073">
            <w:pPr>
              <w:widowControl/>
              <w:spacing w:line="240" w:lineRule="auto"/>
              <w:ind w:firstLineChars="0" w:firstLine="0"/>
              <w:jc w:val="left"/>
              <w:rPr>
                <w:kern w:val="0"/>
                <w:sz w:val="20"/>
                <w:szCs w:val="20"/>
              </w:rPr>
            </w:pPr>
            <w:r w:rsidRPr="004442AA">
              <w:rPr>
                <w:kern w:val="0"/>
                <w:sz w:val="20"/>
                <w:szCs w:val="20"/>
              </w:rPr>
              <w:t>iomem</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4442AA" w:rsidRPr="002A603C" w:rsidRDefault="00384334" w:rsidP="00952073">
            <w:pPr>
              <w:widowControl/>
              <w:spacing w:line="240" w:lineRule="auto"/>
              <w:ind w:firstLineChars="0" w:firstLine="0"/>
              <w:jc w:val="left"/>
              <w:rPr>
                <w:kern w:val="0"/>
                <w:sz w:val="20"/>
                <w:szCs w:val="20"/>
              </w:rPr>
            </w:pPr>
            <w:r>
              <w:rPr>
                <w:kern w:val="0"/>
                <w:sz w:val="20"/>
                <w:szCs w:val="20"/>
              </w:rPr>
              <w:t>IO</w:t>
            </w:r>
            <w:r w:rsidR="004442AA">
              <w:rPr>
                <w:rFonts w:hint="eastAsia"/>
                <w:kern w:val="0"/>
                <w:sz w:val="20"/>
                <w:szCs w:val="20"/>
              </w:rPr>
              <w:t>内存布局</w:t>
            </w:r>
          </w:p>
        </w:tc>
      </w:tr>
      <w:tr w:rsidR="00711DF7"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4442AA" w:rsidRDefault="00711DF7" w:rsidP="00952073">
            <w:pPr>
              <w:widowControl/>
              <w:spacing w:line="240" w:lineRule="auto"/>
              <w:ind w:firstLineChars="0" w:firstLine="0"/>
              <w:jc w:val="left"/>
              <w:rPr>
                <w:kern w:val="0"/>
                <w:sz w:val="20"/>
                <w:szCs w:val="20"/>
              </w:rPr>
            </w:pPr>
            <w:r w:rsidRPr="00711DF7">
              <w:rPr>
                <w:kern w:val="0"/>
                <w:sz w:val="20"/>
                <w:szCs w:val="20"/>
              </w:rPr>
              <w:t>vmallocinfo</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Default="00711DF7" w:rsidP="00952073">
            <w:pPr>
              <w:widowControl/>
              <w:spacing w:line="240" w:lineRule="auto"/>
              <w:ind w:firstLineChars="0" w:firstLine="0"/>
              <w:jc w:val="left"/>
              <w:rPr>
                <w:kern w:val="0"/>
                <w:sz w:val="20"/>
                <w:szCs w:val="20"/>
              </w:rPr>
            </w:pPr>
            <w:r>
              <w:rPr>
                <w:kern w:val="0"/>
                <w:sz w:val="20"/>
                <w:szCs w:val="20"/>
              </w:rPr>
              <w:t>vmalloc</w:t>
            </w:r>
            <w:r>
              <w:rPr>
                <w:rFonts w:hint="eastAsia"/>
                <w:kern w:val="0"/>
                <w:sz w:val="20"/>
                <w:szCs w:val="20"/>
              </w:rPr>
              <w:t>分配信息</w:t>
            </w:r>
          </w:p>
        </w:tc>
      </w:tr>
      <w:tr w:rsidR="00BE5D55"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BE5D55" w:rsidRPr="009A6BF9" w:rsidRDefault="00BE5D55" w:rsidP="00DE6BCC">
            <w:pPr>
              <w:widowControl/>
              <w:spacing w:line="240" w:lineRule="auto"/>
              <w:ind w:firstLineChars="0" w:firstLine="0"/>
              <w:jc w:val="left"/>
              <w:rPr>
                <w:kern w:val="0"/>
                <w:sz w:val="20"/>
                <w:szCs w:val="20"/>
              </w:rPr>
            </w:pPr>
            <w:r w:rsidRPr="009A6BF9">
              <w:rPr>
                <w:kern w:val="0"/>
                <w:sz w:val="20"/>
                <w:szCs w:val="20"/>
              </w:rPr>
              <w:t xml:space="preserve">net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BE5D55" w:rsidRPr="009A6BF9" w:rsidRDefault="00BE5D55" w:rsidP="00DE6BCC">
            <w:pPr>
              <w:widowControl/>
              <w:spacing w:line="240" w:lineRule="auto"/>
              <w:ind w:firstLineChars="0" w:firstLine="0"/>
              <w:jc w:val="left"/>
              <w:rPr>
                <w:kern w:val="0"/>
                <w:sz w:val="20"/>
                <w:szCs w:val="20"/>
              </w:rPr>
            </w:pPr>
            <w:r>
              <w:rPr>
                <w:rFonts w:hint="eastAsia"/>
                <w:kern w:val="0"/>
                <w:sz w:val="20"/>
                <w:szCs w:val="20"/>
              </w:rPr>
              <w:t>网络相关模块信息</w:t>
            </w:r>
          </w:p>
        </w:tc>
      </w:tr>
    </w:tbl>
    <w:p w:rsidR="00EF44D9" w:rsidRPr="00257295" w:rsidRDefault="00EF44D9" w:rsidP="00D734B9">
      <w:pPr>
        <w:pStyle w:val="ListParagraph"/>
        <w:numPr>
          <w:ilvl w:val="0"/>
          <w:numId w:val="195"/>
        </w:numPr>
        <w:ind w:firstLineChars="0"/>
      </w:pPr>
      <w:r w:rsidRPr="00257295">
        <w:rPr>
          <w:rFonts w:hint="eastAsia"/>
        </w:rPr>
        <w:t>设备相关</w:t>
      </w:r>
    </w:p>
    <w:tbl>
      <w:tblPr>
        <w:tblW w:w="8190" w:type="dxa"/>
        <w:tblInd w:w="1008" w:type="dxa"/>
        <w:tblLook w:val="04A0" w:firstRow="1" w:lastRow="0" w:firstColumn="1" w:lastColumn="0" w:noHBand="0" w:noVBand="1"/>
      </w:tblPr>
      <w:tblGrid>
        <w:gridCol w:w="1350"/>
        <w:gridCol w:w="6840"/>
      </w:tblGrid>
      <w:tr w:rsidR="00EF44D9" w:rsidRPr="00CC7987"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EF44D9" w:rsidRPr="00CC7987" w:rsidRDefault="00EF44D9" w:rsidP="00952073">
            <w:pPr>
              <w:widowControl/>
              <w:spacing w:line="240" w:lineRule="auto"/>
              <w:ind w:firstLineChars="0" w:firstLine="0"/>
              <w:jc w:val="left"/>
              <w:rPr>
                <w:kern w:val="0"/>
                <w:sz w:val="20"/>
                <w:szCs w:val="20"/>
              </w:rPr>
            </w:pPr>
            <w:r>
              <w:rPr>
                <w:rFonts w:hint="eastAsia"/>
                <w:kern w:val="0"/>
                <w:sz w:val="20"/>
                <w:szCs w:val="20"/>
              </w:rPr>
              <w:t>文件名</w:t>
            </w:r>
          </w:p>
        </w:tc>
        <w:tc>
          <w:tcPr>
            <w:tcW w:w="68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EF44D9" w:rsidRPr="00CC7987" w:rsidRDefault="00EF44D9" w:rsidP="00952073">
            <w:pPr>
              <w:widowControl/>
              <w:spacing w:line="240" w:lineRule="auto"/>
              <w:ind w:firstLineChars="0" w:firstLine="0"/>
              <w:jc w:val="left"/>
              <w:rPr>
                <w:kern w:val="0"/>
                <w:sz w:val="20"/>
                <w:szCs w:val="20"/>
              </w:rPr>
            </w:pPr>
            <w:r w:rsidRPr="00CC7987">
              <w:rPr>
                <w:kern w:val="0"/>
                <w:sz w:val="20"/>
                <w:szCs w:val="20"/>
              </w:rPr>
              <w:t>含义</w:t>
            </w:r>
          </w:p>
        </w:tc>
      </w:tr>
      <w:tr w:rsidR="004442AA"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4442AA" w:rsidRPr="002102EB" w:rsidRDefault="00711DF7" w:rsidP="00DE6BCC">
            <w:pPr>
              <w:widowControl/>
              <w:spacing w:line="240" w:lineRule="auto"/>
              <w:ind w:firstLineChars="0" w:firstLine="0"/>
              <w:jc w:val="left"/>
              <w:rPr>
                <w:kern w:val="0"/>
                <w:sz w:val="20"/>
                <w:szCs w:val="20"/>
              </w:rPr>
            </w:pPr>
            <w:r>
              <w:rPr>
                <w:kern w:val="0"/>
                <w:sz w:val="20"/>
                <w:szCs w:val="20"/>
              </w:rPr>
              <w:t>cpuinfo</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4442AA" w:rsidRPr="002102EB" w:rsidRDefault="00711DF7" w:rsidP="00DE6BCC">
            <w:pPr>
              <w:widowControl/>
              <w:spacing w:line="240" w:lineRule="auto"/>
              <w:ind w:firstLineChars="0" w:firstLine="0"/>
              <w:jc w:val="left"/>
              <w:rPr>
                <w:kern w:val="0"/>
                <w:sz w:val="20"/>
                <w:szCs w:val="20"/>
              </w:rPr>
            </w:pPr>
            <w:r>
              <w:rPr>
                <w:kern w:val="0"/>
                <w:sz w:val="20"/>
                <w:szCs w:val="20"/>
              </w:rPr>
              <w:t>CPU</w:t>
            </w:r>
            <w:r>
              <w:rPr>
                <w:rFonts w:hint="eastAsia"/>
                <w:kern w:val="0"/>
                <w:sz w:val="20"/>
                <w:szCs w:val="20"/>
              </w:rPr>
              <w:t>特征</w:t>
            </w:r>
          </w:p>
        </w:tc>
      </w:tr>
      <w:tr w:rsidR="00711DF7"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2102EB" w:rsidRDefault="00711DF7" w:rsidP="00DE6BCC">
            <w:pPr>
              <w:widowControl/>
              <w:spacing w:line="240" w:lineRule="auto"/>
              <w:ind w:firstLineChars="0" w:firstLine="0"/>
              <w:jc w:val="left"/>
              <w:rPr>
                <w:kern w:val="0"/>
                <w:sz w:val="20"/>
                <w:szCs w:val="20"/>
              </w:rPr>
            </w:pPr>
            <w:r w:rsidRPr="002102EB">
              <w:rPr>
                <w:rFonts w:hint="eastAsia"/>
                <w:kern w:val="0"/>
                <w:sz w:val="20"/>
                <w:szCs w:val="20"/>
              </w:rPr>
              <w:t xml:space="preserve">devices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2102EB" w:rsidRDefault="00711DF7" w:rsidP="00DE6BCC">
            <w:pPr>
              <w:widowControl/>
              <w:spacing w:line="240" w:lineRule="auto"/>
              <w:ind w:firstLineChars="0" w:firstLine="0"/>
              <w:jc w:val="left"/>
              <w:rPr>
                <w:kern w:val="0"/>
                <w:sz w:val="20"/>
                <w:szCs w:val="20"/>
              </w:rPr>
            </w:pPr>
            <w:r w:rsidRPr="002102EB">
              <w:rPr>
                <w:rFonts w:hint="eastAsia"/>
                <w:kern w:val="0"/>
                <w:sz w:val="20"/>
                <w:szCs w:val="20"/>
              </w:rPr>
              <w:t>内核已经加载的设备列表文件。</w:t>
            </w:r>
          </w:p>
        </w:tc>
      </w:tr>
      <w:tr w:rsidR="00711DF7"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2102EB" w:rsidRDefault="00711DF7" w:rsidP="00DE6BCC">
            <w:pPr>
              <w:widowControl/>
              <w:spacing w:line="240" w:lineRule="auto"/>
              <w:ind w:firstLineChars="0" w:firstLine="0"/>
              <w:jc w:val="left"/>
              <w:rPr>
                <w:kern w:val="0"/>
                <w:sz w:val="20"/>
                <w:szCs w:val="20"/>
              </w:rPr>
            </w:pPr>
            <w:r w:rsidRPr="002102EB">
              <w:rPr>
                <w:rFonts w:hint="eastAsia"/>
                <w:kern w:val="0"/>
                <w:sz w:val="20"/>
                <w:szCs w:val="20"/>
              </w:rPr>
              <w:t xml:space="preserve">driver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2102EB" w:rsidRDefault="00711DF7" w:rsidP="00DE6BCC">
            <w:pPr>
              <w:widowControl/>
              <w:spacing w:line="240" w:lineRule="auto"/>
              <w:ind w:firstLineChars="0" w:firstLine="0"/>
              <w:jc w:val="left"/>
              <w:rPr>
                <w:kern w:val="0"/>
                <w:sz w:val="20"/>
                <w:szCs w:val="20"/>
              </w:rPr>
            </w:pPr>
            <w:r w:rsidRPr="002102EB">
              <w:rPr>
                <w:rFonts w:hint="eastAsia"/>
                <w:kern w:val="0"/>
                <w:sz w:val="20"/>
                <w:szCs w:val="20"/>
              </w:rPr>
              <w:t>内核已经加载驱动信息。</w:t>
            </w:r>
          </w:p>
        </w:tc>
      </w:tr>
      <w:tr w:rsidR="00711DF7"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2102EB" w:rsidRDefault="00711DF7" w:rsidP="00DE6BCC">
            <w:pPr>
              <w:widowControl/>
              <w:spacing w:line="240" w:lineRule="auto"/>
              <w:ind w:firstLineChars="0" w:firstLine="0"/>
              <w:jc w:val="left"/>
              <w:rPr>
                <w:kern w:val="0"/>
                <w:sz w:val="20"/>
                <w:szCs w:val="20"/>
              </w:rPr>
            </w:pPr>
            <w:r>
              <w:rPr>
                <w:kern w:val="0"/>
                <w:sz w:val="20"/>
                <w:szCs w:val="20"/>
              </w:rPr>
              <w:t>misc</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2102EB" w:rsidRDefault="00711DF7" w:rsidP="00DE6BCC">
            <w:pPr>
              <w:widowControl/>
              <w:spacing w:line="240" w:lineRule="auto"/>
              <w:ind w:firstLineChars="0" w:firstLine="0"/>
              <w:jc w:val="left"/>
              <w:rPr>
                <w:kern w:val="0"/>
                <w:sz w:val="20"/>
                <w:szCs w:val="20"/>
              </w:rPr>
            </w:pPr>
            <w:r>
              <w:rPr>
                <w:rFonts w:hint="eastAsia"/>
                <w:kern w:val="0"/>
                <w:sz w:val="20"/>
                <w:szCs w:val="20"/>
              </w:rPr>
              <w:t>杂项设备列表</w:t>
            </w:r>
          </w:p>
        </w:tc>
      </w:tr>
      <w:tr w:rsidR="00711DF7"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9A6BF9" w:rsidRDefault="00711DF7" w:rsidP="00DE6BCC">
            <w:pPr>
              <w:widowControl/>
              <w:spacing w:line="240" w:lineRule="auto"/>
              <w:ind w:firstLineChars="0" w:firstLine="0"/>
              <w:jc w:val="left"/>
              <w:rPr>
                <w:kern w:val="0"/>
                <w:sz w:val="20"/>
                <w:szCs w:val="20"/>
              </w:rPr>
            </w:pPr>
            <w:r w:rsidRPr="009A6BF9">
              <w:rPr>
                <w:rFonts w:hint="eastAsia"/>
                <w:kern w:val="0"/>
                <w:sz w:val="20"/>
                <w:szCs w:val="20"/>
              </w:rPr>
              <w:t xml:space="preserve">interrupts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9A6BF9" w:rsidRDefault="00711DF7" w:rsidP="00DE6BCC">
            <w:pPr>
              <w:widowControl/>
              <w:spacing w:line="240" w:lineRule="auto"/>
              <w:ind w:firstLineChars="0" w:firstLine="0"/>
              <w:jc w:val="left"/>
              <w:rPr>
                <w:kern w:val="0"/>
                <w:sz w:val="20"/>
                <w:szCs w:val="20"/>
              </w:rPr>
            </w:pPr>
            <w:r w:rsidRPr="009A6BF9">
              <w:rPr>
                <w:rFonts w:hint="eastAsia"/>
                <w:kern w:val="0"/>
                <w:sz w:val="20"/>
                <w:szCs w:val="20"/>
              </w:rPr>
              <w:t>IRQ</w:t>
            </w:r>
            <w:r w:rsidRPr="009A6BF9">
              <w:rPr>
                <w:rFonts w:hint="eastAsia"/>
                <w:kern w:val="0"/>
                <w:sz w:val="20"/>
                <w:szCs w:val="20"/>
              </w:rPr>
              <w:t>中断数</w:t>
            </w:r>
          </w:p>
        </w:tc>
      </w:tr>
      <w:tr w:rsidR="00711DF7"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9A6BF9" w:rsidRDefault="00711DF7" w:rsidP="00952073">
            <w:pPr>
              <w:widowControl/>
              <w:spacing w:line="240" w:lineRule="auto"/>
              <w:ind w:firstLineChars="0" w:firstLine="0"/>
              <w:jc w:val="left"/>
              <w:rPr>
                <w:kern w:val="0"/>
                <w:sz w:val="20"/>
                <w:szCs w:val="20"/>
              </w:rPr>
            </w:pPr>
            <w:r w:rsidRPr="009A6BF9">
              <w:rPr>
                <w:kern w:val="0"/>
                <w:sz w:val="20"/>
                <w:szCs w:val="20"/>
              </w:rPr>
              <w:t xml:space="preserve">ide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9A6BF9" w:rsidRDefault="00711DF7" w:rsidP="00952073">
            <w:pPr>
              <w:widowControl/>
              <w:spacing w:line="240" w:lineRule="auto"/>
              <w:ind w:firstLineChars="0" w:firstLine="0"/>
              <w:jc w:val="left"/>
              <w:rPr>
                <w:kern w:val="0"/>
                <w:sz w:val="20"/>
                <w:szCs w:val="20"/>
              </w:rPr>
            </w:pPr>
            <w:r w:rsidRPr="009A6BF9">
              <w:rPr>
                <w:rFonts w:hint="eastAsia"/>
                <w:kern w:val="0"/>
                <w:sz w:val="20"/>
                <w:szCs w:val="20"/>
              </w:rPr>
              <w:t>IDE</w:t>
            </w:r>
            <w:r w:rsidRPr="009A6BF9">
              <w:rPr>
                <w:kern w:val="0"/>
                <w:sz w:val="20"/>
                <w:szCs w:val="20"/>
              </w:rPr>
              <w:t>设备信息</w:t>
            </w:r>
          </w:p>
        </w:tc>
      </w:tr>
      <w:tr w:rsidR="00711DF7"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9A6BF9" w:rsidRDefault="00711DF7" w:rsidP="00952073">
            <w:pPr>
              <w:widowControl/>
              <w:spacing w:line="240" w:lineRule="auto"/>
              <w:ind w:firstLineChars="0" w:firstLine="0"/>
              <w:jc w:val="left"/>
              <w:rPr>
                <w:kern w:val="0"/>
                <w:sz w:val="20"/>
                <w:szCs w:val="20"/>
              </w:rPr>
            </w:pPr>
            <w:r w:rsidRPr="009A6BF9">
              <w:rPr>
                <w:kern w:val="0"/>
                <w:sz w:val="20"/>
                <w:szCs w:val="20"/>
              </w:rPr>
              <w:t xml:space="preserve">irq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9A6BF9" w:rsidRDefault="00711DF7" w:rsidP="00952073">
            <w:pPr>
              <w:widowControl/>
              <w:spacing w:line="240" w:lineRule="auto"/>
              <w:ind w:firstLineChars="0" w:firstLine="0"/>
              <w:jc w:val="left"/>
              <w:rPr>
                <w:kern w:val="0"/>
                <w:sz w:val="20"/>
                <w:szCs w:val="20"/>
              </w:rPr>
            </w:pPr>
            <w:r w:rsidRPr="009A6BF9">
              <w:rPr>
                <w:kern w:val="0"/>
                <w:sz w:val="20"/>
                <w:szCs w:val="20"/>
              </w:rPr>
              <w:t>中断请求设备信息</w:t>
            </w:r>
          </w:p>
        </w:tc>
      </w:tr>
      <w:tr w:rsidR="00711DF7"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9A6BF9" w:rsidRDefault="00711DF7" w:rsidP="00952073">
            <w:pPr>
              <w:widowControl/>
              <w:spacing w:line="240" w:lineRule="auto"/>
              <w:ind w:firstLineChars="0" w:firstLine="0"/>
              <w:jc w:val="left"/>
              <w:rPr>
                <w:kern w:val="0"/>
                <w:sz w:val="20"/>
                <w:szCs w:val="20"/>
              </w:rPr>
            </w:pPr>
            <w:r w:rsidRPr="009A6BF9">
              <w:rPr>
                <w:kern w:val="0"/>
                <w:sz w:val="20"/>
                <w:szCs w:val="20"/>
              </w:rPr>
              <w:t>scsi</w:t>
            </w:r>
            <w:r w:rsidRPr="009A6BF9">
              <w:rPr>
                <w:rFonts w:hint="eastAsia"/>
                <w:kern w:val="0"/>
                <w:sz w:val="20"/>
                <w:szCs w:val="20"/>
              </w:rPr>
              <w:t xml:space="preserve">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9A6BF9" w:rsidRDefault="00711DF7" w:rsidP="00952073">
            <w:pPr>
              <w:widowControl/>
              <w:spacing w:line="240" w:lineRule="auto"/>
              <w:ind w:firstLineChars="0" w:firstLine="0"/>
              <w:jc w:val="left"/>
              <w:rPr>
                <w:kern w:val="0"/>
                <w:sz w:val="20"/>
                <w:szCs w:val="20"/>
              </w:rPr>
            </w:pPr>
            <w:r w:rsidRPr="009A6BF9">
              <w:rPr>
                <w:rFonts w:hint="eastAsia"/>
                <w:kern w:val="0"/>
                <w:sz w:val="20"/>
                <w:szCs w:val="20"/>
              </w:rPr>
              <w:t>SCSI</w:t>
            </w:r>
            <w:r w:rsidRPr="009A6BF9">
              <w:rPr>
                <w:rFonts w:hint="eastAsia"/>
                <w:kern w:val="0"/>
                <w:sz w:val="20"/>
                <w:szCs w:val="20"/>
              </w:rPr>
              <w:t>接口</w:t>
            </w:r>
            <w:r w:rsidRPr="009A6BF9">
              <w:rPr>
                <w:kern w:val="0"/>
                <w:sz w:val="20"/>
                <w:szCs w:val="20"/>
              </w:rPr>
              <w:t>设备信息</w:t>
            </w:r>
          </w:p>
        </w:tc>
      </w:tr>
      <w:tr w:rsidR="00711DF7" w:rsidRPr="002102E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9A6BF9" w:rsidRDefault="00711DF7" w:rsidP="00952073">
            <w:pPr>
              <w:widowControl/>
              <w:spacing w:line="240" w:lineRule="auto"/>
              <w:ind w:firstLineChars="0" w:firstLine="0"/>
              <w:jc w:val="left"/>
              <w:rPr>
                <w:kern w:val="0"/>
                <w:sz w:val="20"/>
                <w:szCs w:val="20"/>
              </w:rPr>
            </w:pPr>
            <w:r w:rsidRPr="009A6BF9">
              <w:rPr>
                <w:kern w:val="0"/>
                <w:sz w:val="20"/>
                <w:szCs w:val="20"/>
              </w:rPr>
              <w:t xml:space="preserve">tty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711DF7" w:rsidRPr="009A6BF9" w:rsidRDefault="00711DF7" w:rsidP="00952073">
            <w:pPr>
              <w:widowControl/>
              <w:spacing w:line="240" w:lineRule="auto"/>
              <w:ind w:firstLineChars="0" w:firstLine="0"/>
              <w:jc w:val="left"/>
              <w:rPr>
                <w:kern w:val="0"/>
                <w:sz w:val="20"/>
                <w:szCs w:val="20"/>
              </w:rPr>
            </w:pPr>
            <w:r w:rsidRPr="009A6BF9">
              <w:rPr>
                <w:rFonts w:hint="eastAsia"/>
                <w:kern w:val="0"/>
                <w:sz w:val="20"/>
                <w:szCs w:val="20"/>
              </w:rPr>
              <w:t>终端</w:t>
            </w:r>
            <w:r w:rsidRPr="009A6BF9">
              <w:rPr>
                <w:kern w:val="0"/>
                <w:sz w:val="20"/>
                <w:szCs w:val="20"/>
              </w:rPr>
              <w:t>设备信息</w:t>
            </w:r>
          </w:p>
        </w:tc>
      </w:tr>
    </w:tbl>
    <w:p w:rsidR="00EF44D9" w:rsidRPr="00257295" w:rsidRDefault="00EF44D9" w:rsidP="00D734B9">
      <w:pPr>
        <w:pStyle w:val="ListParagraph"/>
        <w:numPr>
          <w:ilvl w:val="0"/>
          <w:numId w:val="195"/>
        </w:numPr>
        <w:ind w:firstLineChars="0"/>
      </w:pPr>
      <w:r w:rsidRPr="00257295">
        <w:rPr>
          <w:rFonts w:hint="eastAsia"/>
        </w:rPr>
        <w:t>文件系统相关</w:t>
      </w:r>
    </w:p>
    <w:tbl>
      <w:tblPr>
        <w:tblW w:w="8190" w:type="dxa"/>
        <w:tblInd w:w="1008" w:type="dxa"/>
        <w:tblLook w:val="04A0" w:firstRow="1" w:lastRow="0" w:firstColumn="1" w:lastColumn="0" w:noHBand="0" w:noVBand="1"/>
      </w:tblPr>
      <w:tblGrid>
        <w:gridCol w:w="1350"/>
        <w:gridCol w:w="6840"/>
      </w:tblGrid>
      <w:tr w:rsidR="00EF44D9" w:rsidRPr="00CC7987"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EF44D9" w:rsidRPr="00CC7987" w:rsidRDefault="00EF44D9" w:rsidP="00952073">
            <w:pPr>
              <w:widowControl/>
              <w:spacing w:line="240" w:lineRule="auto"/>
              <w:ind w:firstLineChars="0" w:firstLine="0"/>
              <w:jc w:val="left"/>
              <w:rPr>
                <w:kern w:val="0"/>
                <w:sz w:val="20"/>
                <w:szCs w:val="20"/>
              </w:rPr>
            </w:pPr>
            <w:r>
              <w:rPr>
                <w:rFonts w:hint="eastAsia"/>
                <w:kern w:val="0"/>
                <w:sz w:val="20"/>
                <w:szCs w:val="20"/>
              </w:rPr>
              <w:t>文件名</w:t>
            </w:r>
          </w:p>
        </w:tc>
        <w:tc>
          <w:tcPr>
            <w:tcW w:w="68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EF44D9" w:rsidRPr="00CC7987" w:rsidRDefault="00EF44D9" w:rsidP="00952073">
            <w:pPr>
              <w:widowControl/>
              <w:spacing w:line="240" w:lineRule="auto"/>
              <w:ind w:firstLineChars="0" w:firstLine="0"/>
              <w:jc w:val="left"/>
              <w:rPr>
                <w:kern w:val="0"/>
                <w:sz w:val="20"/>
                <w:szCs w:val="20"/>
              </w:rPr>
            </w:pPr>
            <w:r w:rsidRPr="00CC7987">
              <w:rPr>
                <w:kern w:val="0"/>
                <w:sz w:val="20"/>
                <w:szCs w:val="20"/>
              </w:rPr>
              <w:t>含义</w:t>
            </w:r>
          </w:p>
        </w:tc>
      </w:tr>
      <w:tr w:rsidR="00B239FD" w:rsidRPr="009A6BF9"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B239FD" w:rsidRPr="002102EB" w:rsidRDefault="00B239FD" w:rsidP="00DE6BCC">
            <w:pPr>
              <w:widowControl/>
              <w:spacing w:line="240" w:lineRule="auto"/>
              <w:ind w:firstLineChars="0" w:firstLine="0"/>
              <w:jc w:val="left"/>
              <w:rPr>
                <w:kern w:val="0"/>
                <w:sz w:val="20"/>
                <w:szCs w:val="20"/>
              </w:rPr>
            </w:pPr>
            <w:r w:rsidRPr="002102EB">
              <w:rPr>
                <w:kern w:val="0"/>
                <w:sz w:val="20"/>
                <w:szCs w:val="20"/>
              </w:rPr>
              <w:t>filesystems</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B239FD" w:rsidRPr="002102EB" w:rsidRDefault="00B239FD" w:rsidP="00DE6BCC">
            <w:pPr>
              <w:widowControl/>
              <w:spacing w:line="240" w:lineRule="auto"/>
              <w:ind w:firstLineChars="0" w:firstLine="0"/>
              <w:jc w:val="left"/>
              <w:rPr>
                <w:kern w:val="0"/>
                <w:sz w:val="20"/>
                <w:szCs w:val="20"/>
              </w:rPr>
            </w:pPr>
            <w:r w:rsidRPr="002102EB">
              <w:rPr>
                <w:rFonts w:hint="eastAsia"/>
                <w:kern w:val="0"/>
                <w:sz w:val="20"/>
                <w:szCs w:val="20"/>
              </w:rPr>
              <w:t>内核当前支持的文件系统类型。</w:t>
            </w:r>
          </w:p>
        </w:tc>
      </w:tr>
      <w:tr w:rsidR="00B239FD" w:rsidRPr="009A6BF9"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B239FD" w:rsidRPr="005742DB" w:rsidRDefault="00B239FD" w:rsidP="00DE6BCC">
            <w:pPr>
              <w:widowControl/>
              <w:spacing w:line="240" w:lineRule="auto"/>
              <w:ind w:firstLineChars="0" w:firstLine="0"/>
              <w:jc w:val="left"/>
              <w:rPr>
                <w:kern w:val="0"/>
                <w:sz w:val="20"/>
                <w:szCs w:val="20"/>
              </w:rPr>
            </w:pPr>
            <w:r w:rsidRPr="005742DB">
              <w:rPr>
                <w:rFonts w:hint="eastAsia"/>
                <w:kern w:val="0"/>
                <w:sz w:val="20"/>
                <w:szCs w:val="20"/>
              </w:rPr>
              <w:t xml:space="preserve">fs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B239FD" w:rsidRPr="005742DB" w:rsidRDefault="00B239FD" w:rsidP="00DE6BCC">
            <w:pPr>
              <w:widowControl/>
              <w:spacing w:line="240" w:lineRule="auto"/>
              <w:ind w:firstLineChars="0" w:firstLine="0"/>
              <w:jc w:val="left"/>
              <w:rPr>
                <w:kern w:val="0"/>
                <w:sz w:val="20"/>
                <w:szCs w:val="20"/>
              </w:rPr>
            </w:pPr>
            <w:r w:rsidRPr="005742DB">
              <w:rPr>
                <w:rFonts w:hint="eastAsia"/>
                <w:kern w:val="0"/>
                <w:sz w:val="20"/>
                <w:szCs w:val="20"/>
              </w:rPr>
              <w:t>文件系统信息，</w:t>
            </w:r>
            <w:r w:rsidRPr="005742DB">
              <w:rPr>
                <w:rFonts w:hint="eastAsia"/>
                <w:kern w:val="0"/>
                <w:sz w:val="20"/>
                <w:szCs w:val="20"/>
              </w:rPr>
              <w:t>fs</w:t>
            </w:r>
            <w:r w:rsidRPr="005742DB">
              <w:rPr>
                <w:rFonts w:hint="eastAsia"/>
                <w:kern w:val="0"/>
                <w:sz w:val="20"/>
                <w:szCs w:val="20"/>
              </w:rPr>
              <w:t>是实际文件系统的名称，比如</w:t>
            </w:r>
            <w:r w:rsidRPr="005742DB">
              <w:rPr>
                <w:rFonts w:hint="eastAsia"/>
                <w:kern w:val="0"/>
                <w:sz w:val="20"/>
                <w:szCs w:val="20"/>
              </w:rPr>
              <w:t>ex2</w:t>
            </w:r>
            <w:r w:rsidRPr="005742DB">
              <w:rPr>
                <w:rFonts w:hint="eastAsia"/>
                <w:kern w:val="0"/>
                <w:sz w:val="20"/>
                <w:szCs w:val="20"/>
              </w:rPr>
              <w:t>，</w:t>
            </w:r>
            <w:r w:rsidRPr="005742DB">
              <w:rPr>
                <w:rFonts w:hint="eastAsia"/>
                <w:kern w:val="0"/>
                <w:sz w:val="20"/>
                <w:szCs w:val="20"/>
              </w:rPr>
              <w:t>yaffs</w:t>
            </w:r>
            <w:r w:rsidRPr="005742DB">
              <w:rPr>
                <w:rFonts w:hint="eastAsia"/>
                <w:kern w:val="0"/>
                <w:sz w:val="20"/>
                <w:szCs w:val="20"/>
              </w:rPr>
              <w:t>等。</w:t>
            </w:r>
          </w:p>
        </w:tc>
      </w:tr>
      <w:tr w:rsidR="00B239FD" w:rsidRPr="009A6BF9"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B239FD" w:rsidRPr="005742DB" w:rsidRDefault="00B239FD" w:rsidP="00952073">
            <w:pPr>
              <w:widowControl/>
              <w:spacing w:line="240" w:lineRule="auto"/>
              <w:ind w:firstLineChars="0" w:firstLine="0"/>
              <w:jc w:val="left"/>
              <w:rPr>
                <w:kern w:val="0"/>
                <w:sz w:val="20"/>
                <w:szCs w:val="20"/>
              </w:rPr>
            </w:pPr>
            <w:r w:rsidRPr="005742DB">
              <w:rPr>
                <w:kern w:val="0"/>
                <w:sz w:val="20"/>
                <w:szCs w:val="20"/>
              </w:rPr>
              <w:t>mounts</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B239FD" w:rsidRPr="005742DB" w:rsidRDefault="00B239FD" w:rsidP="00952073">
            <w:pPr>
              <w:widowControl/>
              <w:spacing w:line="240" w:lineRule="auto"/>
              <w:ind w:firstLineChars="0" w:firstLine="0"/>
              <w:jc w:val="left"/>
              <w:rPr>
                <w:kern w:val="0"/>
                <w:sz w:val="20"/>
                <w:szCs w:val="20"/>
              </w:rPr>
            </w:pPr>
            <w:r w:rsidRPr="005742DB">
              <w:rPr>
                <w:kern w:val="0"/>
                <w:sz w:val="20"/>
                <w:szCs w:val="20"/>
              </w:rPr>
              <w:t>系统中使用的所有挂</w:t>
            </w:r>
            <w:r w:rsidRPr="005742DB">
              <w:rPr>
                <w:rFonts w:hint="eastAsia"/>
                <w:kern w:val="0"/>
                <w:sz w:val="20"/>
                <w:szCs w:val="20"/>
              </w:rPr>
              <w:t>载。</w:t>
            </w:r>
          </w:p>
        </w:tc>
      </w:tr>
      <w:tr w:rsidR="00B239FD" w:rsidRPr="009A6BF9"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B239FD" w:rsidRPr="005742DB" w:rsidRDefault="00B239FD" w:rsidP="00952073">
            <w:pPr>
              <w:widowControl/>
              <w:spacing w:line="240" w:lineRule="auto"/>
              <w:ind w:firstLineChars="0" w:firstLine="0"/>
              <w:jc w:val="left"/>
              <w:rPr>
                <w:kern w:val="0"/>
                <w:sz w:val="20"/>
                <w:szCs w:val="20"/>
              </w:rPr>
            </w:pPr>
            <w:r w:rsidRPr="005742DB">
              <w:rPr>
                <w:rFonts w:hint="eastAsia"/>
                <w:kern w:val="0"/>
                <w:sz w:val="20"/>
                <w:szCs w:val="20"/>
              </w:rPr>
              <w:lastRenderedPageBreak/>
              <w:t xml:space="preserve">diskstats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B239FD" w:rsidRPr="005742DB" w:rsidRDefault="00B239FD" w:rsidP="00952073">
            <w:pPr>
              <w:widowControl/>
              <w:spacing w:line="240" w:lineRule="auto"/>
              <w:ind w:firstLineChars="0" w:firstLine="0"/>
              <w:jc w:val="left"/>
              <w:rPr>
                <w:kern w:val="0"/>
                <w:sz w:val="20"/>
                <w:szCs w:val="20"/>
              </w:rPr>
            </w:pPr>
            <w:r w:rsidRPr="005742DB">
              <w:rPr>
                <w:rFonts w:hint="eastAsia"/>
                <w:kern w:val="0"/>
                <w:sz w:val="20"/>
                <w:szCs w:val="20"/>
              </w:rPr>
              <w:t>磁盘信息。</w:t>
            </w:r>
          </w:p>
        </w:tc>
      </w:tr>
      <w:tr w:rsidR="00B239FD" w:rsidRPr="009A6BF9"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B239FD" w:rsidRPr="005742DB" w:rsidRDefault="00B239FD" w:rsidP="00952073">
            <w:pPr>
              <w:widowControl/>
              <w:spacing w:line="240" w:lineRule="auto"/>
              <w:ind w:firstLineChars="0" w:firstLine="0"/>
              <w:jc w:val="left"/>
              <w:rPr>
                <w:kern w:val="0"/>
                <w:sz w:val="20"/>
                <w:szCs w:val="20"/>
              </w:rPr>
            </w:pPr>
            <w:r w:rsidRPr="005742DB">
              <w:rPr>
                <w:kern w:val="0"/>
                <w:sz w:val="20"/>
                <w:szCs w:val="20"/>
              </w:rPr>
              <w:t xml:space="preserve">partitions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B239FD" w:rsidRPr="005742DB" w:rsidRDefault="00B239FD" w:rsidP="00952073">
            <w:pPr>
              <w:widowControl/>
              <w:spacing w:line="240" w:lineRule="auto"/>
              <w:ind w:firstLineChars="0" w:firstLine="0"/>
              <w:jc w:val="left"/>
              <w:rPr>
                <w:kern w:val="0"/>
                <w:sz w:val="20"/>
                <w:szCs w:val="20"/>
              </w:rPr>
            </w:pPr>
            <w:r w:rsidRPr="005742DB">
              <w:rPr>
                <w:kern w:val="0"/>
                <w:sz w:val="20"/>
                <w:szCs w:val="20"/>
              </w:rPr>
              <w:t>分区中的块分配信</w:t>
            </w:r>
            <w:r w:rsidRPr="005742DB">
              <w:rPr>
                <w:rFonts w:hint="eastAsia"/>
                <w:kern w:val="0"/>
                <w:sz w:val="20"/>
                <w:szCs w:val="20"/>
              </w:rPr>
              <w:t>息。</w:t>
            </w:r>
          </w:p>
        </w:tc>
      </w:tr>
      <w:tr w:rsidR="00B239FD" w:rsidRPr="009A6BF9"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B239FD" w:rsidRPr="005742DB" w:rsidRDefault="00B239FD" w:rsidP="00952073">
            <w:pPr>
              <w:widowControl/>
              <w:spacing w:line="240" w:lineRule="auto"/>
              <w:ind w:firstLineChars="0" w:firstLine="0"/>
              <w:jc w:val="left"/>
              <w:rPr>
                <w:kern w:val="0"/>
                <w:sz w:val="20"/>
                <w:szCs w:val="20"/>
              </w:rPr>
            </w:pPr>
            <w:r w:rsidRPr="005742DB">
              <w:rPr>
                <w:kern w:val="0"/>
                <w:sz w:val="20"/>
                <w:szCs w:val="20"/>
              </w:rPr>
              <w:t xml:space="preserve">locks </w:t>
            </w:r>
          </w:p>
        </w:tc>
        <w:tc>
          <w:tcPr>
            <w:tcW w:w="6840" w:type="dxa"/>
            <w:tcBorders>
              <w:top w:val="single" w:sz="4" w:space="0" w:color="000000"/>
              <w:left w:val="single" w:sz="4" w:space="0" w:color="000000"/>
              <w:bottom w:val="single" w:sz="4" w:space="0" w:color="000000"/>
              <w:right w:val="single" w:sz="4" w:space="0" w:color="000000"/>
            </w:tcBorders>
            <w:shd w:val="clear" w:color="auto" w:fill="auto"/>
            <w:noWrap/>
          </w:tcPr>
          <w:p w:rsidR="00B239FD" w:rsidRPr="009A6BF9" w:rsidRDefault="00B239FD" w:rsidP="00952073">
            <w:pPr>
              <w:widowControl/>
              <w:spacing w:line="240" w:lineRule="auto"/>
              <w:ind w:firstLineChars="0" w:firstLine="0"/>
              <w:jc w:val="left"/>
              <w:rPr>
                <w:kern w:val="0"/>
                <w:sz w:val="20"/>
                <w:szCs w:val="20"/>
              </w:rPr>
            </w:pPr>
            <w:r w:rsidRPr="0045489D">
              <w:rPr>
                <w:rFonts w:hint="eastAsia"/>
                <w:kern w:val="0"/>
                <w:sz w:val="20"/>
                <w:szCs w:val="20"/>
              </w:rPr>
              <w:t>内核锁住的文件列表</w:t>
            </w:r>
            <w:r>
              <w:rPr>
                <w:rFonts w:hint="eastAsia"/>
                <w:kern w:val="0"/>
                <w:sz w:val="20"/>
                <w:szCs w:val="20"/>
              </w:rPr>
              <w:t>。</w:t>
            </w:r>
          </w:p>
        </w:tc>
      </w:tr>
    </w:tbl>
    <w:p w:rsidR="00EF44D9" w:rsidRPr="00257295" w:rsidRDefault="00EF44D9" w:rsidP="00D734B9">
      <w:pPr>
        <w:pStyle w:val="ListParagraph"/>
        <w:numPr>
          <w:ilvl w:val="0"/>
          <w:numId w:val="195"/>
        </w:numPr>
        <w:ind w:firstLineChars="0"/>
      </w:pPr>
      <w:r w:rsidRPr="00257295">
        <w:rPr>
          <w:rFonts w:hint="eastAsia"/>
        </w:rPr>
        <w:t>进程相关</w:t>
      </w:r>
    </w:p>
    <w:p w:rsidR="00EF44D9" w:rsidRDefault="00EF44D9" w:rsidP="000D37D8">
      <w:pPr>
        <w:widowControl/>
        <w:spacing w:line="240" w:lineRule="auto"/>
        <w:ind w:left="480" w:firstLineChars="0" w:firstLine="360"/>
        <w:jc w:val="left"/>
      </w:pPr>
      <w:r w:rsidRPr="00257295">
        <w:rPr>
          <w:rFonts w:hint="eastAsia"/>
        </w:rPr>
        <w:t>以进程的</w:t>
      </w:r>
      <w:r w:rsidRPr="00257295">
        <w:rPr>
          <w:rFonts w:hint="eastAsia"/>
        </w:rPr>
        <w:t xml:space="preserve"> PID</w:t>
      </w:r>
      <w:r w:rsidRPr="00257295">
        <w:rPr>
          <w:rFonts w:hint="eastAsia"/>
        </w:rPr>
        <w:t>为名的目录，用于读取进程信息。系统所有运行的进程都对应一个目录</w:t>
      </w:r>
      <w:r>
        <w:rPr>
          <w:rFonts w:hint="eastAsia"/>
        </w:rPr>
        <w:t>。</w:t>
      </w:r>
    </w:p>
    <w:p w:rsidR="00EF44D9" w:rsidRDefault="00EF44D9" w:rsidP="000D37D8">
      <w:pPr>
        <w:widowControl/>
        <w:spacing w:line="240" w:lineRule="auto"/>
        <w:ind w:left="480" w:firstLineChars="0" w:firstLine="360"/>
        <w:jc w:val="left"/>
      </w:pPr>
      <w:r w:rsidRPr="00257295">
        <w:rPr>
          <w:rFonts w:hint="eastAsia"/>
        </w:rPr>
        <w:t>当前运行的进程</w:t>
      </w:r>
      <w:r>
        <w:rPr>
          <w:rFonts w:hint="eastAsia"/>
        </w:rPr>
        <w:t>目录可通过</w:t>
      </w:r>
      <w:r w:rsidRPr="00257295">
        <w:rPr>
          <w:rFonts w:hint="eastAsia"/>
        </w:rPr>
        <w:t xml:space="preserve">self </w:t>
      </w:r>
      <w:r>
        <w:rPr>
          <w:rFonts w:hint="eastAsia"/>
        </w:rPr>
        <w:t>软</w:t>
      </w:r>
      <w:r w:rsidRPr="00257295">
        <w:rPr>
          <w:rFonts w:hint="eastAsia"/>
        </w:rPr>
        <w:t>链接</w:t>
      </w:r>
      <w:r>
        <w:rPr>
          <w:rFonts w:hint="eastAsia"/>
        </w:rPr>
        <w:t>访问</w:t>
      </w:r>
      <w:r w:rsidRPr="00257295">
        <w:rPr>
          <w:rFonts w:hint="eastAsia"/>
        </w:rPr>
        <w:t>。</w:t>
      </w:r>
    </w:p>
    <w:p w:rsidR="00EF44D9" w:rsidRPr="00257295" w:rsidRDefault="00EF44D9" w:rsidP="000D37D8">
      <w:pPr>
        <w:widowControl/>
        <w:spacing w:line="240" w:lineRule="auto"/>
        <w:ind w:left="480" w:firstLineChars="0" w:firstLine="360"/>
        <w:jc w:val="left"/>
      </w:pPr>
      <w:r w:rsidRPr="00257295">
        <w:rPr>
          <w:rFonts w:hint="eastAsia"/>
        </w:rPr>
        <w:t>每个</w:t>
      </w:r>
      <w:r w:rsidRPr="00257295">
        <w:rPr>
          <w:rFonts w:hint="eastAsia"/>
        </w:rPr>
        <w:t>PID</w:t>
      </w:r>
      <w:r w:rsidRPr="00257295">
        <w:rPr>
          <w:rFonts w:hint="eastAsia"/>
        </w:rPr>
        <w:t>为名的目录下，包括以下</w:t>
      </w:r>
      <w:r>
        <w:rPr>
          <w:rFonts w:hint="eastAsia"/>
        </w:rPr>
        <w:t>文件</w:t>
      </w:r>
      <w:r w:rsidRPr="00257295">
        <w:rPr>
          <w:rFonts w:hint="eastAsia"/>
        </w:rPr>
        <w:t>(</w:t>
      </w:r>
      <w:r w:rsidRPr="00257295">
        <w:rPr>
          <w:rFonts w:hint="eastAsia"/>
        </w:rPr>
        <w:t>路径为</w:t>
      </w:r>
      <w:r w:rsidRPr="00257295">
        <w:rPr>
          <w:rFonts w:hint="eastAsia"/>
        </w:rPr>
        <w:t>/proc/N/xxx)</w:t>
      </w:r>
      <w:r w:rsidRPr="00257295">
        <w:rPr>
          <w:rFonts w:hint="eastAsia"/>
        </w:rPr>
        <w:t>：</w:t>
      </w:r>
    </w:p>
    <w:tbl>
      <w:tblPr>
        <w:tblW w:w="7560" w:type="dxa"/>
        <w:tblInd w:w="1008" w:type="dxa"/>
        <w:tblLook w:val="04A0" w:firstRow="1" w:lastRow="0" w:firstColumn="1" w:lastColumn="0" w:noHBand="0" w:noVBand="1"/>
      </w:tblPr>
      <w:tblGrid>
        <w:gridCol w:w="1350"/>
        <w:gridCol w:w="6210"/>
      </w:tblGrid>
      <w:tr w:rsidR="00EF44D9" w:rsidRPr="00CC7987"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EF44D9" w:rsidRPr="00CC7987" w:rsidRDefault="00EF44D9" w:rsidP="00952073">
            <w:pPr>
              <w:widowControl/>
              <w:spacing w:line="240" w:lineRule="auto"/>
              <w:ind w:firstLineChars="0" w:firstLine="0"/>
              <w:jc w:val="left"/>
              <w:rPr>
                <w:kern w:val="0"/>
                <w:sz w:val="20"/>
                <w:szCs w:val="20"/>
              </w:rPr>
            </w:pPr>
            <w:r>
              <w:rPr>
                <w:rFonts w:hint="eastAsia"/>
                <w:kern w:val="0"/>
                <w:sz w:val="20"/>
                <w:szCs w:val="20"/>
              </w:rPr>
              <w:t>文件名</w:t>
            </w:r>
          </w:p>
        </w:tc>
        <w:tc>
          <w:tcPr>
            <w:tcW w:w="62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EF44D9" w:rsidRPr="00CC7987" w:rsidRDefault="00EF44D9" w:rsidP="00952073">
            <w:pPr>
              <w:widowControl/>
              <w:spacing w:line="240" w:lineRule="auto"/>
              <w:ind w:firstLineChars="0" w:firstLine="0"/>
              <w:jc w:val="left"/>
              <w:rPr>
                <w:kern w:val="0"/>
                <w:sz w:val="20"/>
                <w:szCs w:val="20"/>
              </w:rPr>
            </w:pPr>
            <w:r w:rsidRPr="00CC7987">
              <w:rPr>
                <w:kern w:val="0"/>
                <w:sz w:val="20"/>
                <w:szCs w:val="20"/>
              </w:rPr>
              <w:t>含义</w:t>
            </w:r>
          </w:p>
        </w:tc>
      </w:tr>
      <w:tr w:rsidR="00EF44D9" w:rsidRPr="005742D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cmdline</w:t>
            </w:r>
          </w:p>
        </w:tc>
        <w:tc>
          <w:tcPr>
            <w:tcW w:w="621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 xml:space="preserve"> </w:t>
            </w:r>
            <w:r w:rsidRPr="00A32F3D">
              <w:rPr>
                <w:rFonts w:hint="eastAsia"/>
                <w:kern w:val="0"/>
                <w:sz w:val="20"/>
                <w:szCs w:val="20"/>
              </w:rPr>
              <w:t>进程启动命令。</w:t>
            </w:r>
          </w:p>
        </w:tc>
      </w:tr>
      <w:tr w:rsidR="00EF44D9" w:rsidRPr="005742D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 xml:space="preserve">cwd </w:t>
            </w:r>
          </w:p>
        </w:tc>
        <w:tc>
          <w:tcPr>
            <w:tcW w:w="621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链接到进程当前工作目录。</w:t>
            </w:r>
          </w:p>
        </w:tc>
      </w:tr>
      <w:tr w:rsidR="00EF44D9" w:rsidRPr="005742D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 xml:space="preserve">environ </w:t>
            </w:r>
          </w:p>
        </w:tc>
        <w:tc>
          <w:tcPr>
            <w:tcW w:w="621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进程环境变量列表。</w:t>
            </w:r>
          </w:p>
        </w:tc>
      </w:tr>
      <w:tr w:rsidR="00EF44D9" w:rsidRPr="005742DB"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 xml:space="preserve">exe </w:t>
            </w:r>
          </w:p>
        </w:tc>
        <w:tc>
          <w:tcPr>
            <w:tcW w:w="621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链接到进程的执行命令文件。</w:t>
            </w:r>
          </w:p>
        </w:tc>
      </w:tr>
      <w:tr w:rsidR="00EF44D9" w:rsidRPr="009A6BF9"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 xml:space="preserve">fd </w:t>
            </w:r>
          </w:p>
        </w:tc>
        <w:tc>
          <w:tcPr>
            <w:tcW w:w="621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包含进程相关的所有的文件描述符。</w:t>
            </w:r>
          </w:p>
        </w:tc>
      </w:tr>
      <w:tr w:rsidR="00EF44D9" w:rsidRPr="009A6BF9"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 xml:space="preserve">maps </w:t>
            </w:r>
          </w:p>
        </w:tc>
        <w:tc>
          <w:tcPr>
            <w:tcW w:w="621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与进程相关的内存映射信息。</w:t>
            </w:r>
          </w:p>
        </w:tc>
      </w:tr>
      <w:tr w:rsidR="00EF44D9" w:rsidRPr="009A6BF9"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 xml:space="preserve">mem </w:t>
            </w:r>
          </w:p>
        </w:tc>
        <w:tc>
          <w:tcPr>
            <w:tcW w:w="621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指代进程持有的内存，不可读。</w:t>
            </w:r>
          </w:p>
        </w:tc>
      </w:tr>
      <w:tr w:rsidR="00EF44D9" w:rsidRPr="009A6BF9"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 xml:space="preserve">root </w:t>
            </w:r>
          </w:p>
        </w:tc>
        <w:tc>
          <w:tcPr>
            <w:tcW w:w="621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链接到进程的根目录。</w:t>
            </w:r>
          </w:p>
        </w:tc>
      </w:tr>
      <w:tr w:rsidR="00EF44D9" w:rsidRPr="009A6BF9"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 xml:space="preserve">stat </w:t>
            </w:r>
          </w:p>
        </w:tc>
        <w:tc>
          <w:tcPr>
            <w:tcW w:w="621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进程的状态。</w:t>
            </w:r>
          </w:p>
        </w:tc>
      </w:tr>
      <w:tr w:rsidR="00EF44D9" w:rsidRPr="009A6BF9"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 xml:space="preserve">statm </w:t>
            </w:r>
          </w:p>
        </w:tc>
        <w:tc>
          <w:tcPr>
            <w:tcW w:w="621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进程使用的内存的状态。</w:t>
            </w:r>
          </w:p>
        </w:tc>
      </w:tr>
      <w:tr w:rsidR="00EF44D9" w:rsidRPr="009A6BF9" w:rsidTr="00952073">
        <w:trPr>
          <w:trHeight w:val="300"/>
        </w:trPr>
        <w:tc>
          <w:tcPr>
            <w:tcW w:w="135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status</w:t>
            </w:r>
          </w:p>
        </w:tc>
        <w:tc>
          <w:tcPr>
            <w:tcW w:w="6210" w:type="dxa"/>
            <w:tcBorders>
              <w:top w:val="single" w:sz="4" w:space="0" w:color="000000"/>
              <w:left w:val="single" w:sz="4" w:space="0" w:color="000000"/>
              <w:bottom w:val="single" w:sz="4" w:space="0" w:color="000000"/>
              <w:right w:val="single" w:sz="4" w:space="0" w:color="000000"/>
            </w:tcBorders>
            <w:shd w:val="clear" w:color="auto" w:fill="auto"/>
            <w:noWrap/>
          </w:tcPr>
          <w:p w:rsidR="00EF44D9" w:rsidRPr="00A32F3D" w:rsidRDefault="00EF44D9" w:rsidP="00952073">
            <w:pPr>
              <w:widowControl/>
              <w:spacing w:line="240" w:lineRule="auto"/>
              <w:ind w:firstLineChars="0" w:firstLine="0"/>
              <w:jc w:val="left"/>
              <w:rPr>
                <w:kern w:val="0"/>
                <w:sz w:val="20"/>
                <w:szCs w:val="20"/>
              </w:rPr>
            </w:pPr>
            <w:r w:rsidRPr="00A32F3D">
              <w:rPr>
                <w:rFonts w:hint="eastAsia"/>
                <w:kern w:val="0"/>
                <w:sz w:val="20"/>
                <w:szCs w:val="20"/>
              </w:rPr>
              <w:t>进程状态信息，比</w:t>
            </w:r>
            <w:r w:rsidRPr="00A32F3D">
              <w:rPr>
                <w:rFonts w:hint="eastAsia"/>
                <w:kern w:val="0"/>
                <w:sz w:val="20"/>
                <w:szCs w:val="20"/>
              </w:rPr>
              <w:t>stat/statm</w:t>
            </w:r>
            <w:r w:rsidRPr="00A32F3D">
              <w:rPr>
                <w:rFonts w:hint="eastAsia"/>
                <w:kern w:val="0"/>
                <w:sz w:val="20"/>
                <w:szCs w:val="20"/>
              </w:rPr>
              <w:t>更具可读性。</w:t>
            </w:r>
          </w:p>
        </w:tc>
      </w:tr>
    </w:tbl>
    <w:p w:rsidR="00EF44D9" w:rsidRDefault="00EF44D9" w:rsidP="00EF44D9">
      <w:pPr>
        <w:widowControl/>
        <w:spacing w:line="240" w:lineRule="auto"/>
        <w:ind w:firstLineChars="0" w:firstLine="0"/>
        <w:jc w:val="left"/>
        <w:rPr>
          <w:b/>
          <w:bCs/>
          <w:sz w:val="28"/>
          <w:szCs w:val="28"/>
        </w:rPr>
      </w:pPr>
      <w:r>
        <w:br w:type="page"/>
      </w:r>
    </w:p>
    <w:p w:rsidR="00EF44D9" w:rsidRPr="00257295" w:rsidRDefault="00EF44D9" w:rsidP="00EF44D9">
      <w:pPr>
        <w:pStyle w:val="Heading2"/>
        <w:spacing w:before="326" w:after="163"/>
      </w:pPr>
      <w:bookmarkStart w:id="118" w:name="_Toc390712689"/>
      <w:r w:rsidRPr="00257295">
        <w:rPr>
          <w:rFonts w:hint="eastAsia"/>
        </w:rPr>
        <w:lastRenderedPageBreak/>
        <w:t>YAFFS</w:t>
      </w:r>
      <w:bookmarkEnd w:id="118"/>
    </w:p>
    <w:p w:rsidR="00EF44D9" w:rsidRPr="00257295" w:rsidRDefault="00EF44D9" w:rsidP="00EF44D9">
      <w:pPr>
        <w:pStyle w:val="Heading3"/>
        <w:numPr>
          <w:ilvl w:val="2"/>
          <w:numId w:val="1"/>
        </w:numPr>
        <w:spacing w:before="163" w:after="163"/>
      </w:pPr>
      <w:bookmarkStart w:id="119" w:name="_Toc390712690"/>
      <w:r w:rsidRPr="00257295">
        <w:rPr>
          <w:rFonts w:hint="eastAsia"/>
        </w:rPr>
        <w:t>存储结构</w:t>
      </w:r>
      <w:bookmarkEnd w:id="119"/>
    </w:p>
    <w:p w:rsidR="00EF44D9" w:rsidRPr="00257295" w:rsidRDefault="00EF44D9" w:rsidP="00EF44D9">
      <w:pPr>
        <w:ind w:left="420" w:firstLineChars="0" w:firstLine="480"/>
      </w:pPr>
      <w:r w:rsidRPr="00257295">
        <w:rPr>
          <w:rFonts w:hint="eastAsia"/>
        </w:rPr>
        <w:t>YAFFS</w:t>
      </w:r>
      <w:r w:rsidRPr="00257295">
        <w:rPr>
          <w:rFonts w:hint="eastAsia"/>
        </w:rPr>
        <w:t>的存储结构是基于</w:t>
      </w:r>
      <w:r w:rsidRPr="00257295">
        <w:rPr>
          <w:rFonts w:hint="eastAsia"/>
        </w:rPr>
        <w:t>MTD</w:t>
      </w:r>
      <w:r w:rsidRPr="00257295">
        <w:rPr>
          <w:rFonts w:hint="eastAsia"/>
        </w:rPr>
        <w:t>层之上进行了再次布局，其主要是在</w:t>
      </w:r>
      <w:r w:rsidRPr="00257295">
        <w:rPr>
          <w:rFonts w:hint="eastAsia"/>
        </w:rPr>
        <w:t>OOB</w:t>
      </w:r>
      <w:r w:rsidRPr="00257295">
        <w:rPr>
          <w:rFonts w:hint="eastAsia"/>
        </w:rPr>
        <w:t>区的用户区增加</w:t>
      </w:r>
      <w:r w:rsidRPr="00257295">
        <w:rPr>
          <w:rFonts w:hint="eastAsia"/>
        </w:rPr>
        <w:t>YAFFS</w:t>
      </w:r>
      <w:r w:rsidRPr="00257295">
        <w:rPr>
          <w:rFonts w:hint="eastAsia"/>
        </w:rPr>
        <w:t>控制信息。</w:t>
      </w:r>
    </w:p>
    <w:p w:rsidR="00EF44D9" w:rsidRPr="00257295" w:rsidRDefault="00EF44D9" w:rsidP="00D84306">
      <w:pPr>
        <w:pStyle w:val="ListParagraph"/>
        <w:numPr>
          <w:ilvl w:val="0"/>
          <w:numId w:val="10"/>
        </w:numPr>
        <w:ind w:firstLineChars="0"/>
      </w:pPr>
      <w:r w:rsidRPr="00257295">
        <w:rPr>
          <w:rFonts w:hint="eastAsia"/>
        </w:rPr>
        <w:t>YAFFS</w:t>
      </w:r>
      <w:r w:rsidRPr="00257295">
        <w:rPr>
          <w:rFonts w:hint="eastAsia"/>
        </w:rPr>
        <w:t>的读写是以</w:t>
      </w:r>
      <w:r w:rsidRPr="00257295">
        <w:rPr>
          <w:rFonts w:hint="eastAsia"/>
        </w:rPr>
        <w:t>chunk</w:t>
      </w:r>
      <w:r w:rsidRPr="00257295">
        <w:rPr>
          <w:rFonts w:hint="eastAsia"/>
        </w:rPr>
        <w:t>为单位，其将系统</w:t>
      </w:r>
      <w:r w:rsidRPr="00257295">
        <w:rPr>
          <w:rFonts w:hint="eastAsia"/>
        </w:rPr>
        <w:t>ECC</w:t>
      </w:r>
      <w:r w:rsidRPr="00257295">
        <w:rPr>
          <w:rFonts w:hint="eastAsia"/>
        </w:rPr>
        <w:t>一次能够校验的数据长度称为一个</w:t>
      </w:r>
      <w:r w:rsidRPr="00257295">
        <w:rPr>
          <w:rFonts w:hint="eastAsia"/>
        </w:rPr>
        <w:t>chunk</w:t>
      </w:r>
      <w:r w:rsidRPr="00257295">
        <w:rPr>
          <w:rFonts w:hint="eastAsia"/>
        </w:rPr>
        <w:t>，一般就是一个</w:t>
      </w:r>
      <w:r w:rsidRPr="00257295">
        <w:rPr>
          <w:rFonts w:hint="eastAsia"/>
        </w:rPr>
        <w:t>page</w:t>
      </w:r>
      <w:r w:rsidRPr="00257295">
        <w:rPr>
          <w:rFonts w:hint="eastAsia"/>
        </w:rPr>
        <w:t>的大小，结构如下：</w:t>
      </w:r>
    </w:p>
    <w:tbl>
      <w:tblPr>
        <w:tblStyle w:val="TableGrid"/>
        <w:tblW w:w="0" w:type="auto"/>
        <w:tblInd w:w="1134" w:type="dxa"/>
        <w:tblLook w:val="04A0" w:firstRow="1" w:lastRow="0" w:firstColumn="1" w:lastColumn="0" w:noHBand="0" w:noVBand="1"/>
      </w:tblPr>
      <w:tblGrid>
        <w:gridCol w:w="1212"/>
        <w:gridCol w:w="1212"/>
        <w:gridCol w:w="1350"/>
        <w:gridCol w:w="2626"/>
        <w:gridCol w:w="434"/>
        <w:gridCol w:w="1143"/>
      </w:tblGrid>
      <w:tr w:rsidR="00EF44D9" w:rsidRPr="00257295" w:rsidTr="00952073">
        <w:tc>
          <w:tcPr>
            <w:tcW w:w="1212" w:type="dxa"/>
            <w:vAlign w:val="center"/>
          </w:tcPr>
          <w:p w:rsidR="00EF44D9" w:rsidRPr="00257295" w:rsidRDefault="00EF44D9" w:rsidP="00952073">
            <w:pPr>
              <w:ind w:firstLineChars="0" w:firstLine="0"/>
              <w:jc w:val="left"/>
            </w:pPr>
            <w:r w:rsidRPr="00257295">
              <w:rPr>
                <w:rFonts w:hint="eastAsia"/>
              </w:rPr>
              <w:t>主结构</w:t>
            </w:r>
          </w:p>
        </w:tc>
        <w:tc>
          <w:tcPr>
            <w:tcW w:w="1212" w:type="dxa"/>
            <w:vAlign w:val="center"/>
          </w:tcPr>
          <w:p w:rsidR="00EF44D9" w:rsidRPr="00257295" w:rsidRDefault="00EF44D9" w:rsidP="00952073">
            <w:pPr>
              <w:ind w:firstLineChars="0" w:firstLine="0"/>
              <w:jc w:val="center"/>
            </w:pPr>
            <w:r w:rsidRPr="00257295">
              <w:rPr>
                <w:rFonts w:hint="eastAsia"/>
              </w:rPr>
              <w:t>page</w:t>
            </w:r>
          </w:p>
        </w:tc>
        <w:tc>
          <w:tcPr>
            <w:tcW w:w="5553" w:type="dxa"/>
            <w:gridSpan w:val="4"/>
            <w:vAlign w:val="center"/>
          </w:tcPr>
          <w:p w:rsidR="00EF44D9" w:rsidRPr="00257295" w:rsidRDefault="00EF44D9" w:rsidP="00952073">
            <w:pPr>
              <w:ind w:firstLineChars="0" w:firstLine="0"/>
              <w:jc w:val="center"/>
            </w:pPr>
            <w:r w:rsidRPr="00257295">
              <w:rPr>
                <w:rFonts w:hint="eastAsia"/>
              </w:rPr>
              <w:t>oob</w:t>
            </w:r>
          </w:p>
        </w:tc>
      </w:tr>
      <w:tr w:rsidR="00EF44D9" w:rsidRPr="00257295" w:rsidTr="00952073">
        <w:tc>
          <w:tcPr>
            <w:tcW w:w="1212" w:type="dxa"/>
            <w:vMerge w:val="restart"/>
            <w:vAlign w:val="center"/>
          </w:tcPr>
          <w:p w:rsidR="00EF44D9" w:rsidRPr="00257295" w:rsidRDefault="00EF44D9" w:rsidP="00952073">
            <w:pPr>
              <w:ind w:firstLineChars="0" w:firstLine="0"/>
              <w:jc w:val="left"/>
            </w:pPr>
            <w:r w:rsidRPr="00257295">
              <w:rPr>
                <w:rFonts w:hint="eastAsia"/>
              </w:rPr>
              <w:t>子结构</w:t>
            </w:r>
          </w:p>
        </w:tc>
        <w:tc>
          <w:tcPr>
            <w:tcW w:w="1212" w:type="dxa"/>
            <w:shd w:val="clear" w:color="auto" w:fill="FFFF00"/>
            <w:vAlign w:val="center"/>
          </w:tcPr>
          <w:p w:rsidR="00EF44D9" w:rsidRPr="00257295" w:rsidRDefault="00EF44D9" w:rsidP="00952073">
            <w:pPr>
              <w:ind w:firstLineChars="0" w:firstLine="0"/>
              <w:jc w:val="center"/>
            </w:pPr>
            <w:r w:rsidRPr="00257295">
              <w:rPr>
                <w:rFonts w:hint="eastAsia"/>
              </w:rPr>
              <w:t>数据</w:t>
            </w:r>
          </w:p>
        </w:tc>
        <w:tc>
          <w:tcPr>
            <w:tcW w:w="1350" w:type="dxa"/>
            <w:vMerge w:val="restart"/>
            <w:shd w:val="clear" w:color="auto" w:fill="A6A6A6" w:themeFill="background1" w:themeFillShade="A6"/>
            <w:vAlign w:val="center"/>
          </w:tcPr>
          <w:p w:rsidR="00EF44D9" w:rsidRPr="00257295" w:rsidRDefault="00EF44D9" w:rsidP="00952073">
            <w:pPr>
              <w:ind w:firstLineChars="0" w:firstLine="0"/>
              <w:jc w:val="center"/>
            </w:pPr>
            <w:r w:rsidRPr="00257295">
              <w:rPr>
                <w:rFonts w:hint="eastAsia"/>
              </w:rPr>
              <w:t>坏块标记</w:t>
            </w:r>
          </w:p>
        </w:tc>
        <w:tc>
          <w:tcPr>
            <w:tcW w:w="3060" w:type="dxa"/>
            <w:gridSpan w:val="2"/>
            <w:vAlign w:val="center"/>
          </w:tcPr>
          <w:p w:rsidR="00EF44D9" w:rsidRPr="00257295" w:rsidRDefault="00EF44D9" w:rsidP="00952073">
            <w:pPr>
              <w:ind w:firstLineChars="0" w:firstLine="0"/>
              <w:jc w:val="center"/>
            </w:pPr>
            <w:r w:rsidRPr="00257295">
              <w:rPr>
                <w:rFonts w:hint="eastAsia"/>
              </w:rPr>
              <w:t>用户数据区</w:t>
            </w:r>
          </w:p>
        </w:tc>
        <w:tc>
          <w:tcPr>
            <w:tcW w:w="1143" w:type="dxa"/>
            <w:vMerge w:val="restart"/>
            <w:shd w:val="clear" w:color="auto" w:fill="A6A6A6" w:themeFill="background1" w:themeFillShade="A6"/>
            <w:vAlign w:val="center"/>
          </w:tcPr>
          <w:p w:rsidR="00EF44D9" w:rsidRPr="00257295" w:rsidRDefault="00EF44D9" w:rsidP="00952073">
            <w:pPr>
              <w:ind w:firstLineChars="0" w:firstLine="0"/>
              <w:jc w:val="center"/>
            </w:pPr>
            <w:r w:rsidRPr="00257295">
              <w:rPr>
                <w:rFonts w:hint="eastAsia"/>
              </w:rPr>
              <w:t>ECC</w:t>
            </w:r>
          </w:p>
        </w:tc>
      </w:tr>
      <w:tr w:rsidR="00EF44D9" w:rsidRPr="00257295" w:rsidTr="00952073">
        <w:trPr>
          <w:trHeight w:val="194"/>
        </w:trPr>
        <w:tc>
          <w:tcPr>
            <w:tcW w:w="1212" w:type="dxa"/>
            <w:vMerge/>
            <w:shd w:val="clear" w:color="auto" w:fill="auto"/>
            <w:vAlign w:val="center"/>
          </w:tcPr>
          <w:p w:rsidR="00EF44D9" w:rsidRPr="00257295" w:rsidRDefault="00EF44D9" w:rsidP="00952073">
            <w:pPr>
              <w:ind w:firstLineChars="0" w:firstLine="0"/>
              <w:jc w:val="left"/>
            </w:pPr>
          </w:p>
        </w:tc>
        <w:tc>
          <w:tcPr>
            <w:tcW w:w="1212" w:type="dxa"/>
            <w:shd w:val="clear" w:color="auto" w:fill="FFFF00"/>
            <w:vAlign w:val="center"/>
          </w:tcPr>
          <w:p w:rsidR="00EF44D9" w:rsidRPr="00257295" w:rsidRDefault="00EF44D9" w:rsidP="00952073">
            <w:pPr>
              <w:ind w:firstLineChars="0" w:firstLine="0"/>
              <w:jc w:val="center"/>
            </w:pPr>
            <w:r w:rsidRPr="00257295">
              <w:rPr>
                <w:rFonts w:hint="eastAsia"/>
              </w:rPr>
              <w:t>data</w:t>
            </w:r>
            <w:r w:rsidRPr="00257295">
              <w:t xml:space="preserve"> </w:t>
            </w:r>
          </w:p>
        </w:tc>
        <w:tc>
          <w:tcPr>
            <w:tcW w:w="1350" w:type="dxa"/>
            <w:vMerge/>
            <w:shd w:val="clear" w:color="auto" w:fill="A6A6A6" w:themeFill="background1" w:themeFillShade="A6"/>
            <w:vAlign w:val="center"/>
          </w:tcPr>
          <w:p w:rsidR="00EF44D9" w:rsidRPr="00257295" w:rsidRDefault="00EF44D9" w:rsidP="00952073">
            <w:pPr>
              <w:ind w:firstLineChars="0" w:firstLine="0"/>
              <w:jc w:val="center"/>
            </w:pPr>
          </w:p>
        </w:tc>
        <w:tc>
          <w:tcPr>
            <w:tcW w:w="2626" w:type="dxa"/>
            <w:shd w:val="clear" w:color="auto" w:fill="FFFF00"/>
            <w:vAlign w:val="center"/>
          </w:tcPr>
          <w:p w:rsidR="00EF44D9" w:rsidRPr="00257295" w:rsidRDefault="00EF44D9" w:rsidP="00952073">
            <w:pPr>
              <w:ind w:firstLineChars="0" w:firstLine="0"/>
              <w:jc w:val="center"/>
            </w:pPr>
            <w:r w:rsidRPr="00257295">
              <w:rPr>
                <w:rFonts w:hint="eastAsia"/>
              </w:rPr>
              <w:t>spare</w:t>
            </w:r>
          </w:p>
        </w:tc>
        <w:tc>
          <w:tcPr>
            <w:tcW w:w="434" w:type="dxa"/>
            <w:vAlign w:val="center"/>
          </w:tcPr>
          <w:p w:rsidR="00EF44D9" w:rsidRPr="00257295" w:rsidRDefault="00EF44D9" w:rsidP="00952073">
            <w:pPr>
              <w:ind w:firstLineChars="0" w:firstLine="0"/>
              <w:jc w:val="center"/>
            </w:pPr>
          </w:p>
        </w:tc>
        <w:tc>
          <w:tcPr>
            <w:tcW w:w="1143" w:type="dxa"/>
            <w:vMerge/>
            <w:shd w:val="clear" w:color="auto" w:fill="A6A6A6" w:themeFill="background1" w:themeFillShade="A6"/>
            <w:vAlign w:val="center"/>
          </w:tcPr>
          <w:p w:rsidR="00EF44D9" w:rsidRPr="00257295" w:rsidRDefault="00EF44D9" w:rsidP="00952073">
            <w:pPr>
              <w:ind w:firstLineChars="0" w:firstLine="0"/>
              <w:jc w:val="center"/>
            </w:pPr>
          </w:p>
        </w:tc>
      </w:tr>
      <w:tr w:rsidR="00EF44D9" w:rsidRPr="00257295" w:rsidTr="00952073">
        <w:tc>
          <w:tcPr>
            <w:tcW w:w="1212" w:type="dxa"/>
            <w:shd w:val="clear" w:color="auto" w:fill="auto"/>
            <w:vAlign w:val="center"/>
          </w:tcPr>
          <w:p w:rsidR="00EF44D9" w:rsidRPr="00257295" w:rsidRDefault="00EF44D9" w:rsidP="00952073">
            <w:pPr>
              <w:ind w:firstLineChars="0" w:firstLine="0"/>
              <w:jc w:val="left"/>
            </w:pPr>
            <w:r w:rsidRPr="00257295">
              <w:rPr>
                <w:rFonts w:hint="eastAsia"/>
              </w:rPr>
              <w:t>大小</w:t>
            </w:r>
          </w:p>
        </w:tc>
        <w:tc>
          <w:tcPr>
            <w:tcW w:w="1212" w:type="dxa"/>
            <w:shd w:val="clear" w:color="auto" w:fill="FFFF00"/>
            <w:vAlign w:val="center"/>
          </w:tcPr>
          <w:p w:rsidR="00EF44D9" w:rsidRPr="00257295" w:rsidRDefault="00EF44D9" w:rsidP="00952073">
            <w:pPr>
              <w:ind w:firstLineChars="0" w:firstLine="0"/>
              <w:jc w:val="center"/>
            </w:pPr>
            <w:r w:rsidRPr="00257295">
              <w:rPr>
                <w:rFonts w:hint="eastAsia"/>
              </w:rPr>
              <w:t>chunk</w:t>
            </w:r>
          </w:p>
        </w:tc>
        <w:tc>
          <w:tcPr>
            <w:tcW w:w="1350" w:type="dxa"/>
            <w:shd w:val="clear" w:color="auto" w:fill="A6A6A6" w:themeFill="background1" w:themeFillShade="A6"/>
            <w:vAlign w:val="center"/>
          </w:tcPr>
          <w:p w:rsidR="00EF44D9" w:rsidRPr="00257295" w:rsidRDefault="00EF44D9" w:rsidP="00952073">
            <w:pPr>
              <w:ind w:firstLineChars="0" w:firstLine="0"/>
              <w:jc w:val="center"/>
            </w:pPr>
            <w:r w:rsidRPr="00257295">
              <w:rPr>
                <w:rFonts w:hint="eastAsia"/>
              </w:rPr>
              <w:t>2</w:t>
            </w:r>
          </w:p>
        </w:tc>
        <w:tc>
          <w:tcPr>
            <w:tcW w:w="2626" w:type="dxa"/>
            <w:shd w:val="clear" w:color="auto" w:fill="FFFF00"/>
            <w:vAlign w:val="center"/>
          </w:tcPr>
          <w:p w:rsidR="00EF44D9" w:rsidRPr="00257295" w:rsidRDefault="00EF44D9" w:rsidP="00952073">
            <w:pPr>
              <w:ind w:firstLineChars="0" w:firstLine="0"/>
              <w:jc w:val="center"/>
            </w:pPr>
            <w:r w:rsidRPr="00257295">
              <w:rPr>
                <w:rFonts w:hint="eastAsia"/>
              </w:rPr>
              <w:t>28(yaffs2)</w:t>
            </w:r>
            <w:r w:rsidRPr="00257295">
              <w:rPr>
                <w:rFonts w:hint="eastAsia"/>
                <w:b/>
              </w:rPr>
              <w:t>/</w:t>
            </w:r>
            <w:r w:rsidRPr="00257295">
              <w:rPr>
                <w:rFonts w:hint="eastAsia"/>
              </w:rPr>
              <w:t>16(yaffs1)</w:t>
            </w:r>
          </w:p>
        </w:tc>
        <w:tc>
          <w:tcPr>
            <w:tcW w:w="434" w:type="dxa"/>
            <w:vAlign w:val="center"/>
          </w:tcPr>
          <w:p w:rsidR="00EF44D9" w:rsidRPr="00257295" w:rsidRDefault="00EF44D9" w:rsidP="00952073">
            <w:pPr>
              <w:ind w:firstLineChars="0" w:firstLine="0"/>
              <w:jc w:val="center"/>
            </w:pPr>
          </w:p>
        </w:tc>
        <w:tc>
          <w:tcPr>
            <w:tcW w:w="1143" w:type="dxa"/>
            <w:shd w:val="clear" w:color="auto" w:fill="A6A6A6" w:themeFill="background1" w:themeFillShade="A6"/>
            <w:vAlign w:val="center"/>
          </w:tcPr>
          <w:p w:rsidR="00EF44D9" w:rsidRPr="00257295" w:rsidRDefault="00EF44D9" w:rsidP="00952073">
            <w:pPr>
              <w:ind w:firstLineChars="0" w:firstLine="0"/>
              <w:jc w:val="center"/>
            </w:pPr>
          </w:p>
        </w:tc>
      </w:tr>
    </w:tbl>
    <w:p w:rsidR="00EF44D9" w:rsidRPr="00257295" w:rsidRDefault="00EF44D9" w:rsidP="000D37D8">
      <w:pPr>
        <w:widowControl/>
        <w:spacing w:line="240" w:lineRule="auto"/>
        <w:ind w:left="480" w:firstLineChars="0" w:firstLine="360"/>
        <w:jc w:val="left"/>
      </w:pPr>
      <w:r w:rsidRPr="00257295">
        <w:rPr>
          <w:rFonts w:hint="eastAsia"/>
        </w:rPr>
        <w:t>其中黄色区域是</w:t>
      </w:r>
      <w:r w:rsidRPr="00257295">
        <w:rPr>
          <w:rFonts w:hint="eastAsia"/>
        </w:rPr>
        <w:t>YAFFS</w:t>
      </w:r>
      <w:r w:rsidRPr="00257295">
        <w:rPr>
          <w:rFonts w:hint="eastAsia"/>
        </w:rPr>
        <w:t>需要使用的区域，即为</w:t>
      </w:r>
      <w:r w:rsidRPr="00257295">
        <w:rPr>
          <w:rFonts w:hint="eastAsia"/>
        </w:rPr>
        <w:t>YAFFS</w:t>
      </w:r>
      <w:r w:rsidRPr="00257295">
        <w:rPr>
          <w:rFonts w:hint="eastAsia"/>
        </w:rPr>
        <w:t>的</w:t>
      </w:r>
      <w:r w:rsidRPr="00257295">
        <w:rPr>
          <w:rFonts w:hint="eastAsia"/>
        </w:rPr>
        <w:t>data</w:t>
      </w:r>
      <w:r w:rsidRPr="00257295">
        <w:rPr>
          <w:rFonts w:hint="eastAsia"/>
        </w:rPr>
        <w:t>区和</w:t>
      </w:r>
      <w:r w:rsidRPr="00257295">
        <w:rPr>
          <w:rFonts w:hint="eastAsia"/>
        </w:rPr>
        <w:t>spare</w:t>
      </w:r>
      <w:r w:rsidRPr="00257295">
        <w:rPr>
          <w:rFonts w:hint="eastAsia"/>
        </w:rPr>
        <w:t>区，灰色区域是</w:t>
      </w:r>
      <w:r w:rsidRPr="00257295">
        <w:rPr>
          <w:rFonts w:hint="eastAsia"/>
        </w:rPr>
        <w:t>MTD</w:t>
      </w:r>
      <w:r w:rsidRPr="00257295">
        <w:rPr>
          <w:rFonts w:hint="eastAsia"/>
        </w:rPr>
        <w:t>使用的数据。</w:t>
      </w:r>
    </w:p>
    <w:p w:rsidR="00EF44D9" w:rsidRPr="00257295" w:rsidRDefault="00EF44D9" w:rsidP="00D84306">
      <w:pPr>
        <w:pStyle w:val="ListParagraph"/>
        <w:numPr>
          <w:ilvl w:val="0"/>
          <w:numId w:val="10"/>
        </w:numPr>
        <w:ind w:firstLineChars="0"/>
      </w:pPr>
      <w:r w:rsidRPr="00257295">
        <w:rPr>
          <w:rFonts w:hint="eastAsia"/>
        </w:rPr>
        <w:t>不同版本</w:t>
      </w:r>
      <w:r w:rsidRPr="00257295">
        <w:rPr>
          <w:rFonts w:hint="eastAsia"/>
        </w:rPr>
        <w:t>spare</w:t>
      </w:r>
      <w:r w:rsidRPr="00257295">
        <w:rPr>
          <w:rFonts w:hint="eastAsia"/>
        </w:rPr>
        <w:t>的区别</w:t>
      </w:r>
    </w:p>
    <w:p w:rsidR="00EF44D9" w:rsidRPr="00257295" w:rsidRDefault="00EF44D9" w:rsidP="000D37D8">
      <w:pPr>
        <w:widowControl/>
        <w:spacing w:line="240" w:lineRule="auto"/>
        <w:ind w:left="480" w:firstLineChars="0" w:firstLine="360"/>
        <w:jc w:val="left"/>
      </w:pPr>
      <w:r w:rsidRPr="00257295">
        <w:rPr>
          <w:rFonts w:hint="eastAsia"/>
        </w:rPr>
        <w:t>YAFFS</w:t>
      </w:r>
      <w:r w:rsidRPr="00257295">
        <w:rPr>
          <w:rFonts w:hint="eastAsia"/>
        </w:rPr>
        <w:t>至今有</w:t>
      </w:r>
      <w:r w:rsidRPr="00257295">
        <w:rPr>
          <w:rFonts w:hint="eastAsia"/>
        </w:rPr>
        <w:t>2</w:t>
      </w:r>
      <w:r w:rsidRPr="00257295">
        <w:rPr>
          <w:rFonts w:hint="eastAsia"/>
        </w:rPr>
        <w:t>个版本，其中</w:t>
      </w:r>
      <w:r w:rsidRPr="00257295">
        <w:rPr>
          <w:rFonts w:hint="eastAsia"/>
        </w:rPr>
        <w:t>spare</w:t>
      </w:r>
      <w:r w:rsidRPr="00257295">
        <w:rPr>
          <w:rFonts w:hint="eastAsia"/>
        </w:rPr>
        <w:t>区的布局如下：</w:t>
      </w:r>
    </w:p>
    <w:tbl>
      <w:tblPr>
        <w:tblStyle w:val="TableGrid"/>
        <w:tblW w:w="0" w:type="auto"/>
        <w:tblInd w:w="1134" w:type="dxa"/>
        <w:tblLayout w:type="fixed"/>
        <w:tblLook w:val="04A0" w:firstRow="1" w:lastRow="0" w:firstColumn="1" w:lastColumn="0" w:noHBand="0" w:noVBand="1"/>
      </w:tblPr>
      <w:tblGrid>
        <w:gridCol w:w="1101"/>
        <w:gridCol w:w="1275"/>
        <w:gridCol w:w="1701"/>
        <w:gridCol w:w="484"/>
        <w:gridCol w:w="509"/>
        <w:gridCol w:w="650"/>
        <w:gridCol w:w="542"/>
        <w:gridCol w:w="850"/>
      </w:tblGrid>
      <w:tr w:rsidR="00EF44D9" w:rsidRPr="00257295" w:rsidTr="00952073">
        <w:tc>
          <w:tcPr>
            <w:tcW w:w="1101" w:type="dxa"/>
          </w:tcPr>
          <w:p w:rsidR="00EF44D9" w:rsidRPr="00257295" w:rsidRDefault="00EF44D9" w:rsidP="00952073">
            <w:pPr>
              <w:ind w:firstLineChars="0" w:firstLine="0"/>
              <w:jc w:val="center"/>
            </w:pPr>
            <w:r w:rsidRPr="00257295">
              <w:rPr>
                <w:rFonts w:hint="eastAsia"/>
              </w:rPr>
              <w:t>版本</w:t>
            </w:r>
          </w:p>
        </w:tc>
        <w:tc>
          <w:tcPr>
            <w:tcW w:w="6011" w:type="dxa"/>
            <w:gridSpan w:val="7"/>
          </w:tcPr>
          <w:p w:rsidR="00EF44D9" w:rsidRPr="00257295" w:rsidRDefault="00EF44D9" w:rsidP="00952073">
            <w:pPr>
              <w:ind w:firstLineChars="0" w:firstLine="0"/>
              <w:jc w:val="center"/>
            </w:pPr>
            <w:r w:rsidRPr="00257295">
              <w:rPr>
                <w:rFonts w:hint="eastAsia"/>
              </w:rPr>
              <w:t>oob</w:t>
            </w:r>
          </w:p>
        </w:tc>
      </w:tr>
      <w:tr w:rsidR="00EF44D9" w:rsidRPr="00257295" w:rsidTr="00952073">
        <w:tc>
          <w:tcPr>
            <w:tcW w:w="1101" w:type="dxa"/>
            <w:vMerge w:val="restart"/>
            <w:vAlign w:val="center"/>
          </w:tcPr>
          <w:p w:rsidR="00EF44D9" w:rsidRPr="00257295" w:rsidRDefault="00EF44D9" w:rsidP="00952073">
            <w:pPr>
              <w:ind w:firstLineChars="0" w:firstLine="0"/>
              <w:jc w:val="left"/>
            </w:pPr>
            <w:r w:rsidRPr="00257295">
              <w:rPr>
                <w:rFonts w:hint="eastAsia"/>
              </w:rPr>
              <w:t>yaffs2</w:t>
            </w:r>
          </w:p>
        </w:tc>
        <w:tc>
          <w:tcPr>
            <w:tcW w:w="1275" w:type="dxa"/>
            <w:vMerge w:val="restart"/>
            <w:shd w:val="clear" w:color="auto" w:fill="333300"/>
            <w:vAlign w:val="center"/>
          </w:tcPr>
          <w:p w:rsidR="00EF44D9" w:rsidRPr="00257295" w:rsidRDefault="00EF44D9" w:rsidP="00952073">
            <w:pPr>
              <w:ind w:firstLineChars="0" w:firstLine="0"/>
              <w:jc w:val="center"/>
            </w:pPr>
            <w:r w:rsidRPr="00257295">
              <w:rPr>
                <w:rFonts w:hint="eastAsia"/>
              </w:rPr>
              <w:t>坏块标记</w:t>
            </w:r>
          </w:p>
        </w:tc>
        <w:tc>
          <w:tcPr>
            <w:tcW w:w="3344" w:type="dxa"/>
            <w:gridSpan w:val="4"/>
          </w:tcPr>
          <w:p w:rsidR="00EF44D9" w:rsidRPr="00257295" w:rsidRDefault="00EF44D9" w:rsidP="00952073">
            <w:pPr>
              <w:ind w:firstLineChars="0" w:firstLine="0"/>
              <w:jc w:val="center"/>
            </w:pPr>
            <w:r w:rsidRPr="00257295">
              <w:rPr>
                <w:rFonts w:hint="eastAsia"/>
              </w:rPr>
              <w:t>spare(28Byte)</w:t>
            </w:r>
          </w:p>
        </w:tc>
        <w:tc>
          <w:tcPr>
            <w:tcW w:w="542" w:type="dxa"/>
            <w:vMerge w:val="restart"/>
          </w:tcPr>
          <w:p w:rsidR="00EF44D9" w:rsidRPr="00257295" w:rsidRDefault="00EF44D9" w:rsidP="00952073">
            <w:pPr>
              <w:ind w:firstLineChars="0" w:firstLine="0"/>
              <w:jc w:val="center"/>
            </w:pPr>
          </w:p>
        </w:tc>
        <w:tc>
          <w:tcPr>
            <w:tcW w:w="850" w:type="dxa"/>
            <w:vMerge w:val="restart"/>
            <w:shd w:val="clear" w:color="auto" w:fill="0070C0"/>
          </w:tcPr>
          <w:p w:rsidR="00EF44D9" w:rsidRPr="00257295" w:rsidRDefault="00EF44D9" w:rsidP="00952073">
            <w:pPr>
              <w:ind w:firstLineChars="0" w:firstLine="0"/>
              <w:jc w:val="center"/>
            </w:pPr>
            <w:r w:rsidRPr="00257295">
              <w:rPr>
                <w:rFonts w:hint="eastAsia"/>
              </w:rPr>
              <w:t>ECC</w:t>
            </w:r>
          </w:p>
        </w:tc>
      </w:tr>
      <w:tr w:rsidR="00EF44D9" w:rsidRPr="00257295" w:rsidTr="00952073">
        <w:tc>
          <w:tcPr>
            <w:tcW w:w="1101" w:type="dxa"/>
            <w:vMerge/>
            <w:tcBorders>
              <w:bottom w:val="triple" w:sz="4" w:space="0" w:color="auto"/>
            </w:tcBorders>
            <w:vAlign w:val="center"/>
          </w:tcPr>
          <w:p w:rsidR="00EF44D9" w:rsidRPr="00257295" w:rsidRDefault="00EF44D9" w:rsidP="00952073">
            <w:pPr>
              <w:ind w:firstLineChars="0" w:firstLine="0"/>
              <w:jc w:val="left"/>
            </w:pPr>
          </w:p>
        </w:tc>
        <w:tc>
          <w:tcPr>
            <w:tcW w:w="1275" w:type="dxa"/>
            <w:vMerge/>
            <w:tcBorders>
              <w:bottom w:val="triple" w:sz="4" w:space="0" w:color="auto"/>
            </w:tcBorders>
            <w:shd w:val="clear" w:color="auto" w:fill="333300"/>
          </w:tcPr>
          <w:p w:rsidR="00EF44D9" w:rsidRPr="00257295" w:rsidRDefault="00EF44D9" w:rsidP="00952073">
            <w:pPr>
              <w:ind w:firstLineChars="0" w:firstLine="0"/>
              <w:jc w:val="center"/>
            </w:pPr>
          </w:p>
        </w:tc>
        <w:tc>
          <w:tcPr>
            <w:tcW w:w="2185" w:type="dxa"/>
            <w:gridSpan w:val="2"/>
            <w:tcBorders>
              <w:bottom w:val="triple" w:sz="4" w:space="0" w:color="auto"/>
            </w:tcBorders>
            <w:shd w:val="clear" w:color="auto" w:fill="A6A6A6" w:themeFill="background1" w:themeFillShade="A6"/>
          </w:tcPr>
          <w:p w:rsidR="00EF44D9" w:rsidRPr="00257295" w:rsidRDefault="00EF44D9" w:rsidP="00952073">
            <w:pPr>
              <w:ind w:firstLineChars="0" w:firstLine="0"/>
              <w:jc w:val="center"/>
            </w:pPr>
            <w:r w:rsidRPr="00257295">
              <w:rPr>
                <w:rFonts w:hint="eastAsia"/>
              </w:rPr>
              <w:t>tags</w:t>
            </w:r>
          </w:p>
        </w:tc>
        <w:tc>
          <w:tcPr>
            <w:tcW w:w="1159" w:type="dxa"/>
            <w:gridSpan w:val="2"/>
            <w:tcBorders>
              <w:bottom w:val="triple" w:sz="4" w:space="0" w:color="auto"/>
            </w:tcBorders>
            <w:shd w:val="clear" w:color="auto" w:fill="FF0000"/>
          </w:tcPr>
          <w:p w:rsidR="00EF44D9" w:rsidRPr="00257295" w:rsidRDefault="00EF44D9" w:rsidP="00952073">
            <w:pPr>
              <w:ind w:firstLineChars="0" w:firstLine="0"/>
              <w:jc w:val="center"/>
            </w:pPr>
            <w:r w:rsidRPr="00257295">
              <w:rPr>
                <w:rFonts w:hint="eastAsia"/>
              </w:rPr>
              <w:t>tags_ecc</w:t>
            </w:r>
          </w:p>
        </w:tc>
        <w:tc>
          <w:tcPr>
            <w:tcW w:w="542" w:type="dxa"/>
            <w:vMerge/>
            <w:tcBorders>
              <w:bottom w:val="triple" w:sz="4" w:space="0" w:color="auto"/>
            </w:tcBorders>
          </w:tcPr>
          <w:p w:rsidR="00EF44D9" w:rsidRPr="00257295" w:rsidRDefault="00EF44D9" w:rsidP="00952073">
            <w:pPr>
              <w:ind w:firstLineChars="0" w:firstLine="0"/>
              <w:jc w:val="center"/>
            </w:pPr>
          </w:p>
        </w:tc>
        <w:tc>
          <w:tcPr>
            <w:tcW w:w="850" w:type="dxa"/>
            <w:vMerge/>
            <w:tcBorders>
              <w:bottom w:val="triple" w:sz="4" w:space="0" w:color="auto"/>
            </w:tcBorders>
            <w:shd w:val="clear" w:color="auto" w:fill="0070C0"/>
          </w:tcPr>
          <w:p w:rsidR="00EF44D9" w:rsidRPr="00257295" w:rsidRDefault="00EF44D9" w:rsidP="00952073">
            <w:pPr>
              <w:ind w:firstLineChars="0" w:firstLine="0"/>
              <w:jc w:val="center"/>
            </w:pPr>
          </w:p>
        </w:tc>
      </w:tr>
      <w:tr w:rsidR="00EF44D9" w:rsidRPr="00257295" w:rsidTr="00952073">
        <w:tc>
          <w:tcPr>
            <w:tcW w:w="1101" w:type="dxa"/>
            <w:vMerge w:val="restart"/>
            <w:tcBorders>
              <w:top w:val="triple" w:sz="4" w:space="0" w:color="auto"/>
            </w:tcBorders>
            <w:vAlign w:val="center"/>
          </w:tcPr>
          <w:p w:rsidR="00EF44D9" w:rsidRPr="00257295" w:rsidRDefault="00EF44D9" w:rsidP="00952073">
            <w:pPr>
              <w:ind w:firstLineChars="0" w:firstLine="0"/>
              <w:jc w:val="left"/>
            </w:pPr>
            <w:r w:rsidRPr="00257295">
              <w:rPr>
                <w:rFonts w:hint="eastAsia"/>
              </w:rPr>
              <w:t>yaffs1</w:t>
            </w:r>
          </w:p>
        </w:tc>
        <w:tc>
          <w:tcPr>
            <w:tcW w:w="1275" w:type="dxa"/>
            <w:vMerge w:val="restart"/>
            <w:tcBorders>
              <w:top w:val="triple" w:sz="4" w:space="0" w:color="auto"/>
            </w:tcBorders>
            <w:shd w:val="clear" w:color="auto" w:fill="333300"/>
            <w:vAlign w:val="center"/>
          </w:tcPr>
          <w:p w:rsidR="00EF44D9" w:rsidRPr="00257295" w:rsidRDefault="00EF44D9" w:rsidP="00952073">
            <w:pPr>
              <w:ind w:firstLineChars="0" w:firstLine="0"/>
              <w:jc w:val="center"/>
            </w:pPr>
            <w:r w:rsidRPr="00257295">
              <w:rPr>
                <w:rFonts w:hint="eastAsia"/>
              </w:rPr>
              <w:t>坏块标记</w:t>
            </w:r>
          </w:p>
        </w:tc>
        <w:tc>
          <w:tcPr>
            <w:tcW w:w="2694" w:type="dxa"/>
            <w:gridSpan w:val="3"/>
            <w:tcBorders>
              <w:top w:val="triple" w:sz="4" w:space="0" w:color="auto"/>
            </w:tcBorders>
          </w:tcPr>
          <w:p w:rsidR="00EF44D9" w:rsidRPr="00257295" w:rsidRDefault="00EF44D9" w:rsidP="00952073">
            <w:pPr>
              <w:ind w:firstLineChars="0" w:firstLine="0"/>
              <w:jc w:val="center"/>
            </w:pPr>
            <w:r w:rsidRPr="00257295">
              <w:rPr>
                <w:rFonts w:hint="eastAsia"/>
              </w:rPr>
              <w:t>spare(16Byte)</w:t>
            </w:r>
          </w:p>
        </w:tc>
        <w:tc>
          <w:tcPr>
            <w:tcW w:w="1192" w:type="dxa"/>
            <w:gridSpan w:val="2"/>
            <w:vMerge w:val="restart"/>
            <w:tcBorders>
              <w:top w:val="triple" w:sz="4" w:space="0" w:color="auto"/>
            </w:tcBorders>
          </w:tcPr>
          <w:p w:rsidR="00EF44D9" w:rsidRPr="00257295" w:rsidRDefault="00EF44D9" w:rsidP="00952073">
            <w:pPr>
              <w:ind w:firstLineChars="0" w:firstLine="0"/>
              <w:jc w:val="center"/>
            </w:pPr>
          </w:p>
        </w:tc>
        <w:tc>
          <w:tcPr>
            <w:tcW w:w="850" w:type="dxa"/>
            <w:vMerge w:val="restart"/>
            <w:tcBorders>
              <w:top w:val="triple" w:sz="4" w:space="0" w:color="auto"/>
            </w:tcBorders>
            <w:shd w:val="clear" w:color="auto" w:fill="0070C0"/>
            <w:vAlign w:val="center"/>
          </w:tcPr>
          <w:p w:rsidR="00EF44D9" w:rsidRPr="00257295" w:rsidRDefault="00EF44D9" w:rsidP="00952073">
            <w:pPr>
              <w:ind w:firstLineChars="0" w:firstLine="0"/>
              <w:jc w:val="center"/>
            </w:pPr>
            <w:r w:rsidRPr="00257295">
              <w:rPr>
                <w:rFonts w:hint="eastAsia"/>
              </w:rPr>
              <w:t>ECC</w:t>
            </w:r>
          </w:p>
        </w:tc>
      </w:tr>
      <w:tr w:rsidR="00EF44D9" w:rsidRPr="00257295" w:rsidTr="00952073">
        <w:tc>
          <w:tcPr>
            <w:tcW w:w="1101" w:type="dxa"/>
            <w:vMerge/>
          </w:tcPr>
          <w:p w:rsidR="00EF44D9" w:rsidRPr="00257295" w:rsidRDefault="00EF44D9" w:rsidP="00952073">
            <w:pPr>
              <w:ind w:firstLineChars="0" w:firstLine="0"/>
              <w:jc w:val="center"/>
            </w:pPr>
          </w:p>
        </w:tc>
        <w:tc>
          <w:tcPr>
            <w:tcW w:w="1275" w:type="dxa"/>
            <w:vMerge/>
            <w:shd w:val="clear" w:color="auto" w:fill="333300"/>
          </w:tcPr>
          <w:p w:rsidR="00EF44D9" w:rsidRPr="00257295" w:rsidRDefault="00EF44D9" w:rsidP="00952073">
            <w:pPr>
              <w:ind w:firstLineChars="0" w:firstLine="0"/>
              <w:jc w:val="center"/>
            </w:pPr>
          </w:p>
        </w:tc>
        <w:tc>
          <w:tcPr>
            <w:tcW w:w="1701" w:type="dxa"/>
            <w:shd w:val="clear" w:color="auto" w:fill="A6A6A6" w:themeFill="background1" w:themeFillShade="A6"/>
          </w:tcPr>
          <w:p w:rsidR="00EF44D9" w:rsidRPr="00257295" w:rsidRDefault="00EF44D9" w:rsidP="00952073">
            <w:pPr>
              <w:ind w:firstLineChars="0" w:firstLine="0"/>
              <w:jc w:val="center"/>
            </w:pPr>
            <w:r w:rsidRPr="00257295">
              <w:rPr>
                <w:rFonts w:hint="eastAsia"/>
              </w:rPr>
              <w:t>tags</w:t>
            </w:r>
          </w:p>
        </w:tc>
        <w:tc>
          <w:tcPr>
            <w:tcW w:w="993" w:type="dxa"/>
            <w:gridSpan w:val="2"/>
            <w:shd w:val="clear" w:color="auto" w:fill="0070C0"/>
          </w:tcPr>
          <w:p w:rsidR="00EF44D9" w:rsidRPr="00257295" w:rsidRDefault="00EF44D9" w:rsidP="00952073">
            <w:pPr>
              <w:ind w:firstLineChars="0" w:firstLine="0"/>
              <w:jc w:val="center"/>
            </w:pPr>
            <w:r w:rsidRPr="00257295">
              <w:rPr>
                <w:rFonts w:hint="eastAsia"/>
              </w:rPr>
              <w:t>ecc</w:t>
            </w:r>
          </w:p>
        </w:tc>
        <w:tc>
          <w:tcPr>
            <w:tcW w:w="1192" w:type="dxa"/>
            <w:gridSpan w:val="2"/>
            <w:vMerge/>
          </w:tcPr>
          <w:p w:rsidR="00EF44D9" w:rsidRPr="00257295" w:rsidRDefault="00EF44D9" w:rsidP="00952073">
            <w:pPr>
              <w:ind w:firstLineChars="0" w:firstLine="0"/>
              <w:jc w:val="center"/>
            </w:pPr>
          </w:p>
        </w:tc>
        <w:tc>
          <w:tcPr>
            <w:tcW w:w="850" w:type="dxa"/>
            <w:vMerge/>
            <w:shd w:val="clear" w:color="auto" w:fill="0070C0"/>
          </w:tcPr>
          <w:p w:rsidR="00EF44D9" w:rsidRPr="00257295" w:rsidRDefault="00EF44D9" w:rsidP="00952073">
            <w:pPr>
              <w:ind w:firstLineChars="0" w:firstLine="0"/>
              <w:jc w:val="center"/>
            </w:pPr>
          </w:p>
        </w:tc>
      </w:tr>
    </w:tbl>
    <w:p w:rsidR="00EF44D9" w:rsidRPr="00257295" w:rsidRDefault="00EF44D9" w:rsidP="000D37D8">
      <w:pPr>
        <w:widowControl/>
        <w:spacing w:line="240" w:lineRule="auto"/>
        <w:ind w:left="480" w:firstLineChars="0" w:firstLine="360"/>
        <w:jc w:val="left"/>
      </w:pPr>
      <w:r w:rsidRPr="00257295">
        <w:rPr>
          <w:rFonts w:hint="eastAsia"/>
        </w:rPr>
        <w:t>其中蓝色区域的</w:t>
      </w:r>
      <w:r w:rsidRPr="00257295">
        <w:rPr>
          <w:rFonts w:hint="eastAsia"/>
        </w:rPr>
        <w:t>ECC</w:t>
      </w:r>
      <w:r w:rsidRPr="00257295">
        <w:rPr>
          <w:rFonts w:hint="eastAsia"/>
        </w:rPr>
        <w:t>用于校验主数据区的内容，红色区域的</w:t>
      </w:r>
      <w:r w:rsidRPr="00257295">
        <w:rPr>
          <w:rFonts w:hint="eastAsia"/>
        </w:rPr>
        <w:t>ECC</w:t>
      </w:r>
      <w:r w:rsidRPr="00257295">
        <w:rPr>
          <w:rFonts w:hint="eastAsia"/>
        </w:rPr>
        <w:t>用于校验</w:t>
      </w:r>
      <w:r w:rsidRPr="00257295">
        <w:rPr>
          <w:rFonts w:hint="eastAsia"/>
        </w:rPr>
        <w:t>spare</w:t>
      </w:r>
      <w:r w:rsidRPr="00257295">
        <w:rPr>
          <w:rFonts w:hint="eastAsia"/>
        </w:rPr>
        <w:t>区的内容；不同颜色代表不同的作用类别，相同类别的区域只能选择其中一个，即；</w:t>
      </w:r>
    </w:p>
    <w:p w:rsidR="00EF44D9" w:rsidRPr="00257295" w:rsidRDefault="00EF44D9" w:rsidP="00D84306">
      <w:pPr>
        <w:pStyle w:val="ListParagraph"/>
        <w:numPr>
          <w:ilvl w:val="0"/>
          <w:numId w:val="25"/>
        </w:numPr>
        <w:ind w:firstLineChars="0"/>
      </w:pPr>
      <w:r w:rsidRPr="00257295">
        <w:rPr>
          <w:rFonts w:hint="eastAsia"/>
        </w:rPr>
        <w:t>yaffs2</w:t>
      </w:r>
      <w:r w:rsidRPr="00257295">
        <w:rPr>
          <w:rFonts w:hint="eastAsia"/>
        </w:rPr>
        <w:t>有</w:t>
      </w:r>
      <w:r w:rsidRPr="00257295">
        <w:rPr>
          <w:rFonts w:hint="eastAsia"/>
        </w:rPr>
        <w:t>2</w:t>
      </w:r>
      <w:r w:rsidRPr="00257295">
        <w:rPr>
          <w:rFonts w:hint="eastAsia"/>
        </w:rPr>
        <w:t>种类型的</w:t>
      </w:r>
      <w:r w:rsidRPr="00257295">
        <w:rPr>
          <w:rFonts w:hint="eastAsia"/>
        </w:rPr>
        <w:t>ECC</w:t>
      </w:r>
      <w:r w:rsidRPr="00257295">
        <w:rPr>
          <w:rFonts w:hint="eastAsia"/>
        </w:rPr>
        <w:t>，分别校验主数据和</w:t>
      </w:r>
      <w:r w:rsidRPr="00257295">
        <w:rPr>
          <w:rFonts w:hint="eastAsia"/>
        </w:rPr>
        <w:t>spare</w:t>
      </w:r>
      <w:r w:rsidRPr="00257295">
        <w:rPr>
          <w:rFonts w:hint="eastAsia"/>
        </w:rPr>
        <w:t>的内容；</w:t>
      </w:r>
    </w:p>
    <w:p w:rsidR="00EF44D9" w:rsidRPr="00257295" w:rsidRDefault="00EF44D9" w:rsidP="00D84306">
      <w:pPr>
        <w:pStyle w:val="ListParagraph"/>
        <w:numPr>
          <w:ilvl w:val="0"/>
          <w:numId w:val="25"/>
        </w:numPr>
        <w:ind w:firstLineChars="0"/>
      </w:pPr>
      <w:r w:rsidRPr="00257295">
        <w:rPr>
          <w:rFonts w:hint="eastAsia"/>
        </w:rPr>
        <w:t>yaffs1</w:t>
      </w:r>
      <w:r w:rsidRPr="00257295">
        <w:rPr>
          <w:rFonts w:hint="eastAsia"/>
        </w:rPr>
        <w:t>有</w:t>
      </w:r>
      <w:r w:rsidRPr="00257295">
        <w:rPr>
          <w:rFonts w:hint="eastAsia"/>
        </w:rPr>
        <w:t>1</w:t>
      </w:r>
      <w:r w:rsidRPr="00257295">
        <w:rPr>
          <w:rFonts w:hint="eastAsia"/>
        </w:rPr>
        <w:t>种类型的</w:t>
      </w:r>
      <w:r w:rsidRPr="00257295">
        <w:rPr>
          <w:rFonts w:hint="eastAsia"/>
        </w:rPr>
        <w:t>ECC</w:t>
      </w:r>
      <w:r w:rsidRPr="00257295">
        <w:rPr>
          <w:rFonts w:hint="eastAsia"/>
        </w:rPr>
        <w:t>，用于校验主数据内容，</w:t>
      </w:r>
      <w:r w:rsidRPr="00257295">
        <w:rPr>
          <w:rFonts w:hint="eastAsia"/>
        </w:rPr>
        <w:t>spare</w:t>
      </w:r>
      <w:r w:rsidRPr="00257295">
        <w:rPr>
          <w:rFonts w:hint="eastAsia"/>
        </w:rPr>
        <w:t>不作校验；</w:t>
      </w:r>
    </w:p>
    <w:p w:rsidR="00EF44D9" w:rsidRPr="00257295" w:rsidRDefault="00EF44D9" w:rsidP="00D84306">
      <w:pPr>
        <w:pStyle w:val="ListParagraph"/>
        <w:numPr>
          <w:ilvl w:val="0"/>
          <w:numId w:val="25"/>
        </w:numPr>
        <w:ind w:firstLineChars="0"/>
      </w:pPr>
      <w:r w:rsidRPr="00257295">
        <w:rPr>
          <w:rFonts w:hint="eastAsia"/>
        </w:rPr>
        <w:t>yaffs2</w:t>
      </w:r>
      <w:r w:rsidRPr="00257295">
        <w:rPr>
          <w:rFonts w:hint="eastAsia"/>
        </w:rPr>
        <w:t>和</w:t>
      </w:r>
      <w:r w:rsidRPr="00257295">
        <w:rPr>
          <w:rFonts w:hint="eastAsia"/>
        </w:rPr>
        <w:t>yaffs1</w:t>
      </w:r>
      <w:r w:rsidRPr="00257295">
        <w:rPr>
          <w:rFonts w:hint="eastAsia"/>
        </w:rPr>
        <w:t>都支持</w:t>
      </w:r>
      <w:r w:rsidRPr="00257295">
        <w:rPr>
          <w:rFonts w:hint="eastAsia"/>
        </w:rPr>
        <w:t>MTD</w:t>
      </w:r>
      <w:r w:rsidRPr="00257295">
        <w:rPr>
          <w:rFonts w:hint="eastAsia"/>
        </w:rPr>
        <w:t>的</w:t>
      </w:r>
      <w:r w:rsidRPr="00257295">
        <w:rPr>
          <w:rFonts w:hint="eastAsia"/>
        </w:rPr>
        <w:t>ECC</w:t>
      </w:r>
      <w:r w:rsidRPr="00257295">
        <w:rPr>
          <w:rFonts w:hint="eastAsia"/>
        </w:rPr>
        <w:t>校验和坏块标记。</w:t>
      </w:r>
    </w:p>
    <w:p w:rsidR="00EF44D9" w:rsidRPr="00257295" w:rsidRDefault="00EF44D9" w:rsidP="00EF44D9">
      <w:pPr>
        <w:pStyle w:val="Heading3"/>
        <w:numPr>
          <w:ilvl w:val="2"/>
          <w:numId w:val="1"/>
        </w:numPr>
        <w:spacing w:before="163" w:after="163"/>
      </w:pPr>
      <w:bookmarkStart w:id="120" w:name="_Toc390712691"/>
      <w:r w:rsidRPr="00257295">
        <w:rPr>
          <w:rFonts w:hint="eastAsia"/>
        </w:rPr>
        <w:t>ECC</w:t>
      </w:r>
      <w:r w:rsidRPr="00257295">
        <w:rPr>
          <w:rFonts w:hint="eastAsia"/>
        </w:rPr>
        <w:t>配置</w:t>
      </w:r>
      <w:bookmarkEnd w:id="120"/>
    </w:p>
    <w:p w:rsidR="00EF44D9" w:rsidRPr="00257295" w:rsidRDefault="00EF44D9" w:rsidP="00EF44D9">
      <w:pPr>
        <w:ind w:firstLineChars="0" w:firstLine="480"/>
      </w:pPr>
      <w:r w:rsidRPr="00257295">
        <w:rPr>
          <w:rFonts w:hint="eastAsia"/>
        </w:rPr>
        <w:t>yaffs2</w:t>
      </w:r>
      <w:r w:rsidRPr="00257295">
        <w:rPr>
          <w:rFonts w:hint="eastAsia"/>
        </w:rPr>
        <w:t>和</w:t>
      </w:r>
      <w:r w:rsidRPr="00257295">
        <w:rPr>
          <w:rFonts w:hint="eastAsia"/>
        </w:rPr>
        <w:t>yaffs1</w:t>
      </w:r>
      <w:r w:rsidRPr="00257295">
        <w:rPr>
          <w:rFonts w:hint="eastAsia"/>
        </w:rPr>
        <w:t>是使用同一个系统管理的，该系统可以根据其初始化参数来决定</w:t>
      </w:r>
      <w:r w:rsidRPr="00257295">
        <w:rPr>
          <w:rFonts w:hint="eastAsia"/>
        </w:rPr>
        <w:t>ECC</w:t>
      </w:r>
      <w:r w:rsidRPr="00257295">
        <w:rPr>
          <w:rFonts w:hint="eastAsia"/>
        </w:rPr>
        <w:t>的使用方式。</w:t>
      </w:r>
    </w:p>
    <w:p w:rsidR="00EF44D9" w:rsidRPr="00257295" w:rsidRDefault="00EF44D9" w:rsidP="00D84306">
      <w:pPr>
        <w:pStyle w:val="ListParagraph"/>
        <w:numPr>
          <w:ilvl w:val="0"/>
          <w:numId w:val="26"/>
        </w:numPr>
        <w:ind w:firstLineChars="0"/>
      </w:pPr>
      <w:r w:rsidRPr="00257295">
        <w:rPr>
          <w:rFonts w:hint="eastAsia"/>
        </w:rPr>
        <w:t>ECC</w:t>
      </w:r>
      <w:r w:rsidRPr="00257295">
        <w:rPr>
          <w:rFonts w:hint="eastAsia"/>
        </w:rPr>
        <w:t>相关选项的作用。</w:t>
      </w:r>
    </w:p>
    <w:p w:rsidR="00EF44D9" w:rsidRPr="00257295" w:rsidRDefault="00EF44D9" w:rsidP="00150F79">
      <w:pPr>
        <w:widowControl/>
        <w:spacing w:line="240" w:lineRule="auto"/>
        <w:ind w:left="480" w:firstLineChars="0" w:firstLine="360"/>
        <w:jc w:val="left"/>
      </w:pPr>
      <w:r w:rsidRPr="00257295">
        <w:rPr>
          <w:rFonts w:hint="eastAsia"/>
        </w:rPr>
        <w:t>初始化参数中与</w:t>
      </w:r>
      <w:r w:rsidRPr="00257295">
        <w:rPr>
          <w:rFonts w:hint="eastAsia"/>
        </w:rPr>
        <w:t>ECC</w:t>
      </w:r>
      <w:r w:rsidRPr="00257295">
        <w:rPr>
          <w:rFonts w:hint="eastAsia"/>
        </w:rPr>
        <w:t>配置相关的选项如下：</w:t>
      </w:r>
    </w:p>
    <w:p w:rsidR="00EF44D9" w:rsidRPr="00257295" w:rsidRDefault="00EF44D9" w:rsidP="00EF44D9">
      <w:pPr>
        <w:pStyle w:val="a7"/>
        <w:ind w:leftChars="350" w:left="840" w:firstLine="420"/>
      </w:pPr>
      <w:r w:rsidRPr="00257295">
        <w:rPr>
          <w:rFonts w:hint="eastAsia"/>
        </w:rPr>
        <w:lastRenderedPageBreak/>
        <w:drawing>
          <wp:inline distT="0" distB="0" distL="0" distR="0" wp14:anchorId="1CEC065B" wp14:editId="25BC93D2">
            <wp:extent cx="4848225" cy="1072651"/>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4DBA.tmp"/>
                    <pic:cNvPicPr/>
                  </pic:nvPicPr>
                  <pic:blipFill>
                    <a:blip r:embed="rId565" cstate="email">
                      <a:extLst>
                        <a:ext uri="{28A0092B-C50C-407E-A947-70E740481C1C}">
                          <a14:useLocalDpi xmlns:a14="http://schemas.microsoft.com/office/drawing/2010/main" val="0"/>
                        </a:ext>
                      </a:extLst>
                    </a:blip>
                    <a:stretch>
                      <a:fillRect/>
                    </a:stretch>
                  </pic:blipFill>
                  <pic:spPr>
                    <a:xfrm>
                      <a:off x="0" y="0"/>
                      <a:ext cx="4848903" cy="1072801"/>
                    </a:xfrm>
                    <a:prstGeom prst="rect">
                      <a:avLst/>
                    </a:prstGeom>
                  </pic:spPr>
                </pic:pic>
              </a:graphicData>
            </a:graphic>
          </wp:inline>
        </w:drawing>
      </w:r>
    </w:p>
    <w:p w:rsidR="00EF44D9" w:rsidRPr="00257295" w:rsidRDefault="00EF44D9" w:rsidP="00150F79">
      <w:pPr>
        <w:widowControl/>
        <w:spacing w:line="240" w:lineRule="auto"/>
        <w:ind w:left="480" w:firstLineChars="0" w:firstLine="360"/>
        <w:jc w:val="left"/>
      </w:pPr>
      <w:r w:rsidRPr="00257295">
        <w:rPr>
          <w:rFonts w:hint="eastAsia"/>
        </w:rPr>
        <w:t>其中可用的配置如下：</w:t>
      </w:r>
    </w:p>
    <w:tbl>
      <w:tblPr>
        <w:tblStyle w:val="TableGrid"/>
        <w:tblW w:w="0" w:type="auto"/>
        <w:tblInd w:w="1440" w:type="dxa"/>
        <w:tblLook w:val="04A0" w:firstRow="1" w:lastRow="0" w:firstColumn="1" w:lastColumn="0" w:noHBand="0" w:noVBand="1"/>
      </w:tblPr>
      <w:tblGrid>
        <w:gridCol w:w="1197"/>
        <w:gridCol w:w="1418"/>
        <w:gridCol w:w="1276"/>
        <w:gridCol w:w="1637"/>
        <w:gridCol w:w="1276"/>
      </w:tblGrid>
      <w:tr w:rsidR="00EF44D9" w:rsidRPr="00257295" w:rsidTr="00952073">
        <w:tc>
          <w:tcPr>
            <w:tcW w:w="3891" w:type="dxa"/>
            <w:gridSpan w:val="3"/>
            <w:shd w:val="clear" w:color="auto" w:fill="BFBFBF" w:themeFill="background1" w:themeFillShade="BF"/>
            <w:vAlign w:val="center"/>
          </w:tcPr>
          <w:p w:rsidR="00EF44D9" w:rsidRPr="00257295" w:rsidRDefault="00EF44D9" w:rsidP="00952073">
            <w:pPr>
              <w:pStyle w:val="a7"/>
              <w:ind w:leftChars="0" w:left="0"/>
              <w:jc w:val="center"/>
            </w:pPr>
            <w:r w:rsidRPr="00257295">
              <w:rPr>
                <w:rFonts w:hint="eastAsia"/>
              </w:rPr>
              <w:t>选项配置</w:t>
            </w:r>
          </w:p>
        </w:tc>
        <w:tc>
          <w:tcPr>
            <w:tcW w:w="2913" w:type="dxa"/>
            <w:gridSpan w:val="2"/>
            <w:shd w:val="clear" w:color="auto" w:fill="BFBFBF" w:themeFill="background1" w:themeFillShade="BF"/>
            <w:vAlign w:val="center"/>
          </w:tcPr>
          <w:p w:rsidR="00EF44D9" w:rsidRPr="00257295" w:rsidRDefault="00EF44D9" w:rsidP="00952073">
            <w:pPr>
              <w:pStyle w:val="a7"/>
              <w:ind w:leftChars="0" w:left="0"/>
              <w:jc w:val="center"/>
            </w:pPr>
            <w:r w:rsidRPr="00257295">
              <w:rPr>
                <w:rFonts w:hint="eastAsia"/>
              </w:rPr>
              <w:t>ECC</w:t>
            </w:r>
            <w:r w:rsidRPr="00257295">
              <w:rPr>
                <w:rFonts w:hint="eastAsia"/>
              </w:rPr>
              <w:t>配置</w:t>
            </w:r>
          </w:p>
        </w:tc>
      </w:tr>
      <w:tr w:rsidR="00EF44D9" w:rsidRPr="00257295" w:rsidTr="00952073">
        <w:tc>
          <w:tcPr>
            <w:tcW w:w="1197" w:type="dxa"/>
            <w:shd w:val="clear" w:color="auto" w:fill="BFBFBF" w:themeFill="background1" w:themeFillShade="BF"/>
          </w:tcPr>
          <w:p w:rsidR="00EF44D9" w:rsidRPr="00257295" w:rsidRDefault="00EF44D9" w:rsidP="00952073">
            <w:pPr>
              <w:pStyle w:val="a7"/>
              <w:ind w:leftChars="0" w:left="0"/>
            </w:pPr>
            <w:r w:rsidRPr="00257295">
              <w:rPr>
                <w:rFonts w:hint="eastAsia"/>
              </w:rPr>
              <w:t>is_yaffs2</w:t>
            </w:r>
          </w:p>
        </w:tc>
        <w:tc>
          <w:tcPr>
            <w:tcW w:w="1418" w:type="dxa"/>
            <w:shd w:val="clear" w:color="auto" w:fill="BFBFBF" w:themeFill="background1" w:themeFillShade="BF"/>
          </w:tcPr>
          <w:p w:rsidR="00EF44D9" w:rsidRPr="00257295" w:rsidRDefault="00EF44D9" w:rsidP="00952073">
            <w:pPr>
              <w:pStyle w:val="a7"/>
              <w:ind w:leftChars="0" w:left="0"/>
            </w:pPr>
            <w:r w:rsidRPr="00257295">
              <w:rPr>
                <w:rFonts w:hint="eastAsia"/>
              </w:rPr>
              <w:t>use_nand_ecc</w:t>
            </w:r>
          </w:p>
        </w:tc>
        <w:tc>
          <w:tcPr>
            <w:tcW w:w="1276" w:type="dxa"/>
            <w:shd w:val="clear" w:color="auto" w:fill="BFBFBF" w:themeFill="background1" w:themeFillShade="BF"/>
          </w:tcPr>
          <w:p w:rsidR="00EF44D9" w:rsidRPr="00257295" w:rsidRDefault="00EF44D9" w:rsidP="00952073">
            <w:pPr>
              <w:pStyle w:val="a7"/>
              <w:ind w:leftChars="0" w:left="0"/>
            </w:pPr>
            <w:r w:rsidRPr="00257295">
              <w:rPr>
                <w:rFonts w:hint="eastAsia"/>
              </w:rPr>
              <w:t>no_tags_ecc</w:t>
            </w:r>
          </w:p>
        </w:tc>
        <w:tc>
          <w:tcPr>
            <w:tcW w:w="1637" w:type="dxa"/>
            <w:shd w:val="clear" w:color="auto" w:fill="BFBFBF" w:themeFill="background1" w:themeFillShade="BF"/>
          </w:tcPr>
          <w:p w:rsidR="00EF44D9" w:rsidRPr="00257295" w:rsidRDefault="00EF44D9" w:rsidP="00952073">
            <w:pPr>
              <w:pStyle w:val="a7"/>
              <w:ind w:leftChars="0" w:left="0"/>
            </w:pPr>
            <w:r w:rsidRPr="00257295">
              <w:rPr>
                <w:rFonts w:hint="eastAsia"/>
              </w:rPr>
              <w:t>由</w:t>
            </w:r>
            <w:r w:rsidRPr="00257295">
              <w:rPr>
                <w:rFonts w:hint="eastAsia"/>
              </w:rPr>
              <w:t>YAFFS</w:t>
            </w:r>
            <w:r w:rsidRPr="00257295">
              <w:rPr>
                <w:rFonts w:hint="eastAsia"/>
              </w:rPr>
              <w:t>实现</w:t>
            </w:r>
          </w:p>
        </w:tc>
        <w:tc>
          <w:tcPr>
            <w:tcW w:w="1276" w:type="dxa"/>
            <w:shd w:val="clear" w:color="auto" w:fill="BFBFBF" w:themeFill="background1" w:themeFillShade="BF"/>
          </w:tcPr>
          <w:p w:rsidR="00EF44D9" w:rsidRPr="00257295" w:rsidRDefault="00EF44D9" w:rsidP="00952073">
            <w:pPr>
              <w:pStyle w:val="a7"/>
              <w:ind w:leftChars="0" w:left="0"/>
            </w:pPr>
            <w:r w:rsidRPr="00257295">
              <w:rPr>
                <w:rFonts w:hint="eastAsia"/>
              </w:rPr>
              <w:t>由</w:t>
            </w:r>
            <w:r w:rsidRPr="00257295">
              <w:rPr>
                <w:rFonts w:hint="eastAsia"/>
              </w:rPr>
              <w:t>mtd</w:t>
            </w:r>
            <w:r w:rsidRPr="00257295">
              <w:rPr>
                <w:rFonts w:hint="eastAsia"/>
              </w:rPr>
              <w:t>实现</w:t>
            </w:r>
          </w:p>
        </w:tc>
      </w:tr>
      <w:tr w:rsidR="00EF44D9" w:rsidRPr="00257295" w:rsidTr="00952073">
        <w:tc>
          <w:tcPr>
            <w:tcW w:w="1197" w:type="dxa"/>
          </w:tcPr>
          <w:p w:rsidR="00EF44D9" w:rsidRPr="00257295" w:rsidRDefault="00EF44D9" w:rsidP="00952073">
            <w:pPr>
              <w:pStyle w:val="a7"/>
              <w:ind w:leftChars="0" w:left="0"/>
            </w:pPr>
            <w:r w:rsidRPr="00257295">
              <w:rPr>
                <w:rFonts w:hint="eastAsia"/>
              </w:rPr>
              <w:t>1</w:t>
            </w:r>
          </w:p>
        </w:tc>
        <w:tc>
          <w:tcPr>
            <w:tcW w:w="1418" w:type="dxa"/>
          </w:tcPr>
          <w:p w:rsidR="00EF44D9" w:rsidRPr="00257295" w:rsidRDefault="00EF44D9" w:rsidP="00952073">
            <w:pPr>
              <w:pStyle w:val="a7"/>
              <w:ind w:leftChars="0" w:left="0"/>
            </w:pPr>
            <w:r w:rsidRPr="00257295">
              <w:rPr>
                <w:rFonts w:hint="eastAsia"/>
              </w:rPr>
              <w:t>x</w:t>
            </w:r>
          </w:p>
        </w:tc>
        <w:tc>
          <w:tcPr>
            <w:tcW w:w="1276" w:type="dxa"/>
          </w:tcPr>
          <w:p w:rsidR="00EF44D9" w:rsidRPr="00257295" w:rsidRDefault="00EF44D9" w:rsidP="00952073">
            <w:pPr>
              <w:pStyle w:val="a7"/>
              <w:ind w:leftChars="0" w:left="0"/>
            </w:pPr>
            <w:r w:rsidRPr="00257295">
              <w:rPr>
                <w:rFonts w:hint="eastAsia"/>
              </w:rPr>
              <w:t>0</w:t>
            </w:r>
          </w:p>
        </w:tc>
        <w:tc>
          <w:tcPr>
            <w:tcW w:w="1637" w:type="dxa"/>
            <w:shd w:val="clear" w:color="auto" w:fill="FF0000"/>
          </w:tcPr>
          <w:p w:rsidR="00EF44D9" w:rsidRPr="00257295" w:rsidRDefault="00EF44D9" w:rsidP="00952073">
            <w:pPr>
              <w:pStyle w:val="a7"/>
              <w:ind w:leftChars="0" w:left="0"/>
            </w:pPr>
          </w:p>
        </w:tc>
        <w:tc>
          <w:tcPr>
            <w:tcW w:w="1276" w:type="dxa"/>
            <w:shd w:val="clear" w:color="auto" w:fill="0070C0"/>
          </w:tcPr>
          <w:p w:rsidR="00EF44D9" w:rsidRPr="00257295" w:rsidRDefault="00EF44D9" w:rsidP="00952073">
            <w:pPr>
              <w:pStyle w:val="a7"/>
              <w:ind w:leftChars="0" w:left="0"/>
            </w:pPr>
          </w:p>
        </w:tc>
      </w:tr>
      <w:tr w:rsidR="00EF44D9" w:rsidRPr="00257295" w:rsidTr="00952073">
        <w:tc>
          <w:tcPr>
            <w:tcW w:w="1197" w:type="dxa"/>
          </w:tcPr>
          <w:p w:rsidR="00EF44D9" w:rsidRPr="00257295" w:rsidRDefault="00EF44D9" w:rsidP="00952073">
            <w:pPr>
              <w:pStyle w:val="a7"/>
              <w:ind w:leftChars="0" w:left="0"/>
            </w:pPr>
            <w:r w:rsidRPr="00257295">
              <w:rPr>
                <w:rFonts w:hint="eastAsia"/>
              </w:rPr>
              <w:t>1</w:t>
            </w:r>
          </w:p>
        </w:tc>
        <w:tc>
          <w:tcPr>
            <w:tcW w:w="1418" w:type="dxa"/>
          </w:tcPr>
          <w:p w:rsidR="00EF44D9" w:rsidRPr="00257295" w:rsidRDefault="00EF44D9" w:rsidP="00952073">
            <w:pPr>
              <w:pStyle w:val="a7"/>
              <w:ind w:leftChars="0" w:left="0"/>
            </w:pPr>
            <w:r w:rsidRPr="00257295">
              <w:rPr>
                <w:rFonts w:hint="eastAsia"/>
              </w:rPr>
              <w:t>x</w:t>
            </w:r>
          </w:p>
        </w:tc>
        <w:tc>
          <w:tcPr>
            <w:tcW w:w="1276" w:type="dxa"/>
          </w:tcPr>
          <w:p w:rsidR="00EF44D9" w:rsidRPr="00257295" w:rsidRDefault="00EF44D9" w:rsidP="00952073">
            <w:pPr>
              <w:pStyle w:val="a7"/>
              <w:ind w:leftChars="0" w:left="0"/>
            </w:pPr>
            <w:r w:rsidRPr="00257295">
              <w:rPr>
                <w:rFonts w:hint="eastAsia"/>
              </w:rPr>
              <w:t>1</w:t>
            </w:r>
          </w:p>
        </w:tc>
        <w:tc>
          <w:tcPr>
            <w:tcW w:w="1637" w:type="dxa"/>
          </w:tcPr>
          <w:p w:rsidR="00EF44D9" w:rsidRPr="00257295" w:rsidRDefault="00EF44D9" w:rsidP="00952073">
            <w:pPr>
              <w:pStyle w:val="a7"/>
              <w:ind w:leftChars="0" w:left="0"/>
            </w:pPr>
          </w:p>
        </w:tc>
        <w:tc>
          <w:tcPr>
            <w:tcW w:w="1276" w:type="dxa"/>
            <w:shd w:val="clear" w:color="auto" w:fill="0070C0"/>
          </w:tcPr>
          <w:p w:rsidR="00EF44D9" w:rsidRPr="00257295" w:rsidRDefault="00EF44D9" w:rsidP="00952073">
            <w:pPr>
              <w:pStyle w:val="a7"/>
              <w:ind w:leftChars="0" w:left="0"/>
            </w:pPr>
          </w:p>
        </w:tc>
      </w:tr>
      <w:tr w:rsidR="00EF44D9" w:rsidRPr="00257295" w:rsidTr="00952073">
        <w:tc>
          <w:tcPr>
            <w:tcW w:w="1197" w:type="dxa"/>
          </w:tcPr>
          <w:p w:rsidR="00EF44D9" w:rsidRPr="00257295" w:rsidRDefault="00EF44D9" w:rsidP="00952073">
            <w:pPr>
              <w:pStyle w:val="a7"/>
              <w:ind w:leftChars="0" w:left="0"/>
            </w:pPr>
            <w:r w:rsidRPr="00257295">
              <w:rPr>
                <w:rFonts w:hint="eastAsia"/>
              </w:rPr>
              <w:t>0</w:t>
            </w:r>
          </w:p>
        </w:tc>
        <w:tc>
          <w:tcPr>
            <w:tcW w:w="1418" w:type="dxa"/>
          </w:tcPr>
          <w:p w:rsidR="00EF44D9" w:rsidRPr="00257295" w:rsidRDefault="00EF44D9" w:rsidP="00952073">
            <w:pPr>
              <w:pStyle w:val="a7"/>
              <w:ind w:leftChars="0" w:left="0"/>
            </w:pPr>
            <w:r w:rsidRPr="00257295">
              <w:rPr>
                <w:rFonts w:hint="eastAsia"/>
              </w:rPr>
              <w:t>0</w:t>
            </w:r>
          </w:p>
        </w:tc>
        <w:tc>
          <w:tcPr>
            <w:tcW w:w="1276" w:type="dxa"/>
          </w:tcPr>
          <w:p w:rsidR="00EF44D9" w:rsidRPr="00257295" w:rsidRDefault="00EF44D9" w:rsidP="00952073">
            <w:pPr>
              <w:pStyle w:val="a7"/>
              <w:ind w:leftChars="0" w:left="0"/>
            </w:pPr>
            <w:r w:rsidRPr="00257295">
              <w:rPr>
                <w:rFonts w:hint="eastAsia"/>
              </w:rPr>
              <w:t>x</w:t>
            </w:r>
          </w:p>
        </w:tc>
        <w:tc>
          <w:tcPr>
            <w:tcW w:w="1637" w:type="dxa"/>
            <w:shd w:val="clear" w:color="auto" w:fill="0070C0"/>
          </w:tcPr>
          <w:p w:rsidR="00EF44D9" w:rsidRPr="00257295" w:rsidRDefault="00EF44D9" w:rsidP="00952073">
            <w:pPr>
              <w:pStyle w:val="a7"/>
              <w:ind w:leftChars="0" w:left="0"/>
            </w:pPr>
          </w:p>
        </w:tc>
        <w:tc>
          <w:tcPr>
            <w:tcW w:w="1276" w:type="dxa"/>
          </w:tcPr>
          <w:p w:rsidR="00EF44D9" w:rsidRPr="00257295" w:rsidRDefault="00EF44D9" w:rsidP="00952073">
            <w:pPr>
              <w:pStyle w:val="a7"/>
              <w:ind w:leftChars="0" w:left="0"/>
            </w:pPr>
          </w:p>
        </w:tc>
      </w:tr>
      <w:tr w:rsidR="00EF44D9" w:rsidRPr="00257295" w:rsidTr="00952073">
        <w:tc>
          <w:tcPr>
            <w:tcW w:w="1197" w:type="dxa"/>
          </w:tcPr>
          <w:p w:rsidR="00EF44D9" w:rsidRPr="00257295" w:rsidRDefault="00EF44D9" w:rsidP="00952073">
            <w:pPr>
              <w:pStyle w:val="a7"/>
              <w:ind w:leftChars="0" w:left="0"/>
            </w:pPr>
            <w:r w:rsidRPr="00257295">
              <w:rPr>
                <w:rFonts w:hint="eastAsia"/>
              </w:rPr>
              <w:t>0</w:t>
            </w:r>
          </w:p>
        </w:tc>
        <w:tc>
          <w:tcPr>
            <w:tcW w:w="1418" w:type="dxa"/>
          </w:tcPr>
          <w:p w:rsidR="00EF44D9" w:rsidRPr="00257295" w:rsidRDefault="00EF44D9" w:rsidP="00952073">
            <w:pPr>
              <w:pStyle w:val="a7"/>
              <w:ind w:leftChars="0" w:left="0"/>
            </w:pPr>
            <w:r w:rsidRPr="00257295">
              <w:rPr>
                <w:rFonts w:hint="eastAsia"/>
              </w:rPr>
              <w:t>1</w:t>
            </w:r>
          </w:p>
        </w:tc>
        <w:tc>
          <w:tcPr>
            <w:tcW w:w="1276" w:type="dxa"/>
          </w:tcPr>
          <w:p w:rsidR="00EF44D9" w:rsidRPr="00257295" w:rsidRDefault="00EF44D9" w:rsidP="00952073">
            <w:pPr>
              <w:pStyle w:val="a7"/>
              <w:ind w:leftChars="0" w:left="0"/>
            </w:pPr>
            <w:r w:rsidRPr="00257295">
              <w:rPr>
                <w:rFonts w:hint="eastAsia"/>
              </w:rPr>
              <w:t>x</w:t>
            </w:r>
          </w:p>
        </w:tc>
        <w:tc>
          <w:tcPr>
            <w:tcW w:w="1637" w:type="dxa"/>
          </w:tcPr>
          <w:p w:rsidR="00EF44D9" w:rsidRPr="00257295" w:rsidRDefault="00EF44D9" w:rsidP="00952073">
            <w:pPr>
              <w:pStyle w:val="a7"/>
              <w:ind w:leftChars="0" w:left="0"/>
            </w:pPr>
          </w:p>
        </w:tc>
        <w:tc>
          <w:tcPr>
            <w:tcW w:w="1276" w:type="dxa"/>
            <w:shd w:val="clear" w:color="auto" w:fill="0070C0"/>
          </w:tcPr>
          <w:p w:rsidR="00EF44D9" w:rsidRPr="00257295" w:rsidRDefault="00EF44D9" w:rsidP="00952073">
            <w:pPr>
              <w:pStyle w:val="a7"/>
              <w:ind w:leftChars="0" w:left="0"/>
            </w:pPr>
          </w:p>
        </w:tc>
      </w:tr>
    </w:tbl>
    <w:p w:rsidR="00EF44D9" w:rsidRPr="00257295" w:rsidRDefault="00EF44D9" w:rsidP="00150F79">
      <w:pPr>
        <w:widowControl/>
        <w:spacing w:line="240" w:lineRule="auto"/>
        <w:ind w:left="480" w:firstLineChars="0" w:firstLine="360"/>
        <w:jc w:val="left"/>
      </w:pPr>
      <w:r w:rsidRPr="00257295">
        <w:rPr>
          <w:rFonts w:hint="eastAsia"/>
        </w:rPr>
        <w:t>其中红色区域代表</w:t>
      </w:r>
      <w:r w:rsidRPr="00257295">
        <w:rPr>
          <w:rFonts w:hint="eastAsia"/>
        </w:rPr>
        <w:t>spare</w:t>
      </w:r>
      <w:r w:rsidRPr="00257295">
        <w:rPr>
          <w:rFonts w:hint="eastAsia"/>
        </w:rPr>
        <w:t>区的</w:t>
      </w:r>
      <w:r w:rsidRPr="00257295">
        <w:rPr>
          <w:rFonts w:hint="eastAsia"/>
        </w:rPr>
        <w:t>ECC</w:t>
      </w:r>
      <w:r w:rsidRPr="00257295">
        <w:rPr>
          <w:rFonts w:hint="eastAsia"/>
        </w:rPr>
        <w:t>，蓝色区域代表主数据区的</w:t>
      </w:r>
      <w:r w:rsidRPr="00257295">
        <w:rPr>
          <w:rFonts w:hint="eastAsia"/>
        </w:rPr>
        <w:t>ECC</w:t>
      </w:r>
      <w:r w:rsidRPr="00257295">
        <w:rPr>
          <w:rFonts w:hint="eastAsia"/>
        </w:rPr>
        <w:t>，由以上配置可知：</w:t>
      </w:r>
    </w:p>
    <w:p w:rsidR="00EF44D9" w:rsidRPr="00257295" w:rsidRDefault="00EF44D9" w:rsidP="00D734B9">
      <w:pPr>
        <w:pStyle w:val="ListParagraph"/>
        <w:numPr>
          <w:ilvl w:val="0"/>
          <w:numId w:val="169"/>
        </w:numPr>
        <w:ind w:firstLineChars="0"/>
      </w:pPr>
      <w:r w:rsidRPr="00257295">
        <w:rPr>
          <w:rFonts w:hint="eastAsia"/>
        </w:rPr>
        <w:t>yaffs2</w:t>
      </w:r>
      <w:r w:rsidRPr="00257295">
        <w:rPr>
          <w:rFonts w:hint="eastAsia"/>
        </w:rPr>
        <w:t>的主数据区</w:t>
      </w:r>
      <w:r w:rsidRPr="00257295">
        <w:rPr>
          <w:rFonts w:hint="eastAsia"/>
        </w:rPr>
        <w:t>ECC</w:t>
      </w:r>
      <w:r w:rsidRPr="00257295">
        <w:rPr>
          <w:rFonts w:hint="eastAsia"/>
        </w:rPr>
        <w:t>只能选择由</w:t>
      </w:r>
      <w:r w:rsidRPr="00257295">
        <w:rPr>
          <w:rFonts w:hint="eastAsia"/>
        </w:rPr>
        <w:t>MTD</w:t>
      </w:r>
      <w:r w:rsidRPr="00257295">
        <w:rPr>
          <w:rFonts w:hint="eastAsia"/>
        </w:rPr>
        <w:t>实现，即主数据区的</w:t>
      </w:r>
      <w:r w:rsidRPr="00257295">
        <w:rPr>
          <w:rFonts w:hint="eastAsia"/>
        </w:rPr>
        <w:t>ECC</w:t>
      </w:r>
      <w:r w:rsidRPr="00257295">
        <w:rPr>
          <w:rFonts w:hint="eastAsia"/>
        </w:rPr>
        <w:t>由</w:t>
      </w:r>
      <w:r w:rsidRPr="00257295">
        <w:rPr>
          <w:rFonts w:hint="eastAsia"/>
        </w:rPr>
        <w:t>MTD</w:t>
      </w:r>
      <w:r w:rsidRPr="00257295">
        <w:rPr>
          <w:rFonts w:hint="eastAsia"/>
        </w:rPr>
        <w:t>决定；</w:t>
      </w:r>
    </w:p>
    <w:p w:rsidR="00EF44D9" w:rsidRPr="00257295" w:rsidRDefault="00EF44D9" w:rsidP="00D734B9">
      <w:pPr>
        <w:pStyle w:val="ListParagraph"/>
        <w:numPr>
          <w:ilvl w:val="0"/>
          <w:numId w:val="169"/>
        </w:numPr>
        <w:ind w:firstLineChars="0"/>
      </w:pPr>
      <w:r w:rsidRPr="00257295">
        <w:rPr>
          <w:rFonts w:hint="eastAsia"/>
        </w:rPr>
        <w:t>yaffs1</w:t>
      </w:r>
      <w:r w:rsidRPr="00257295">
        <w:rPr>
          <w:rFonts w:hint="eastAsia"/>
        </w:rPr>
        <w:t>的主数据区</w:t>
      </w:r>
      <w:r w:rsidRPr="00257295">
        <w:rPr>
          <w:rFonts w:hint="eastAsia"/>
        </w:rPr>
        <w:t>ECC</w:t>
      </w:r>
      <w:r w:rsidRPr="00257295">
        <w:rPr>
          <w:rFonts w:hint="eastAsia"/>
        </w:rPr>
        <w:t>可选择由</w:t>
      </w:r>
      <w:r w:rsidRPr="00257295">
        <w:rPr>
          <w:rFonts w:hint="eastAsia"/>
        </w:rPr>
        <w:t>MTD</w:t>
      </w:r>
      <w:r w:rsidRPr="00257295">
        <w:rPr>
          <w:rFonts w:hint="eastAsia"/>
        </w:rPr>
        <w:t>或者由</w:t>
      </w:r>
      <w:r w:rsidRPr="00257295">
        <w:rPr>
          <w:rFonts w:hint="eastAsia"/>
        </w:rPr>
        <w:t>YAFFS</w:t>
      </w:r>
      <w:r w:rsidRPr="00257295">
        <w:rPr>
          <w:rFonts w:hint="eastAsia"/>
        </w:rPr>
        <w:t>实现；</w:t>
      </w:r>
    </w:p>
    <w:p w:rsidR="00EF44D9" w:rsidRPr="00257295" w:rsidRDefault="00EF44D9" w:rsidP="00D734B9">
      <w:pPr>
        <w:pStyle w:val="ListParagraph"/>
        <w:numPr>
          <w:ilvl w:val="0"/>
          <w:numId w:val="169"/>
        </w:numPr>
        <w:ind w:firstLineChars="0"/>
      </w:pPr>
      <w:r w:rsidRPr="00257295">
        <w:rPr>
          <w:rFonts w:hint="eastAsia"/>
        </w:rPr>
        <w:t xml:space="preserve">yaffs2 </w:t>
      </w:r>
      <w:r w:rsidRPr="00257295">
        <w:rPr>
          <w:rFonts w:hint="eastAsia"/>
        </w:rPr>
        <w:t>的</w:t>
      </w:r>
      <w:r w:rsidRPr="00257295">
        <w:rPr>
          <w:rFonts w:hint="eastAsia"/>
        </w:rPr>
        <w:t>spare</w:t>
      </w:r>
      <w:r w:rsidRPr="00257295">
        <w:rPr>
          <w:rFonts w:hint="eastAsia"/>
        </w:rPr>
        <w:t>区可以选择由</w:t>
      </w:r>
      <w:r w:rsidRPr="00257295">
        <w:rPr>
          <w:rFonts w:hint="eastAsia"/>
        </w:rPr>
        <w:t>YAFFS</w:t>
      </w:r>
      <w:r w:rsidRPr="00257295">
        <w:rPr>
          <w:rFonts w:hint="eastAsia"/>
        </w:rPr>
        <w:t>实现的</w:t>
      </w:r>
      <w:r w:rsidRPr="00257295">
        <w:rPr>
          <w:rFonts w:hint="eastAsia"/>
        </w:rPr>
        <w:t>ECC</w:t>
      </w:r>
      <w:r w:rsidRPr="00257295">
        <w:rPr>
          <w:rFonts w:hint="eastAsia"/>
        </w:rPr>
        <w:t>；</w:t>
      </w:r>
    </w:p>
    <w:p w:rsidR="00EF44D9" w:rsidRPr="00257295" w:rsidRDefault="00EF44D9" w:rsidP="00D734B9">
      <w:pPr>
        <w:pStyle w:val="ListParagraph"/>
        <w:numPr>
          <w:ilvl w:val="0"/>
          <w:numId w:val="169"/>
        </w:numPr>
        <w:ind w:firstLineChars="0"/>
      </w:pPr>
      <w:r w:rsidRPr="00257295">
        <w:rPr>
          <w:rFonts w:hint="eastAsia"/>
        </w:rPr>
        <w:t>yaffs1</w:t>
      </w:r>
      <w:r w:rsidRPr="00257295">
        <w:rPr>
          <w:rFonts w:hint="eastAsia"/>
        </w:rPr>
        <w:t>的</w:t>
      </w:r>
      <w:r w:rsidRPr="00257295">
        <w:rPr>
          <w:rFonts w:hint="eastAsia"/>
        </w:rPr>
        <w:t>spare</w:t>
      </w:r>
      <w:r w:rsidRPr="00257295">
        <w:rPr>
          <w:rFonts w:hint="eastAsia"/>
        </w:rPr>
        <w:t>区没有</w:t>
      </w:r>
      <w:r w:rsidRPr="00257295">
        <w:rPr>
          <w:rFonts w:hint="eastAsia"/>
        </w:rPr>
        <w:t>ECC</w:t>
      </w:r>
      <w:r w:rsidRPr="00257295">
        <w:rPr>
          <w:rFonts w:hint="eastAsia"/>
        </w:rPr>
        <w:t>。</w:t>
      </w:r>
    </w:p>
    <w:p w:rsidR="00EF44D9" w:rsidRPr="00257295" w:rsidRDefault="00EF44D9" w:rsidP="00D84306">
      <w:pPr>
        <w:pStyle w:val="ListParagraph"/>
        <w:numPr>
          <w:ilvl w:val="0"/>
          <w:numId w:val="26"/>
        </w:numPr>
        <w:ind w:firstLineChars="0"/>
      </w:pPr>
      <w:r w:rsidRPr="00257295">
        <w:rPr>
          <w:rFonts w:hint="eastAsia"/>
        </w:rPr>
        <w:t>YAFFS</w:t>
      </w:r>
      <w:r w:rsidRPr="00257295">
        <w:rPr>
          <w:rFonts w:hint="eastAsia"/>
        </w:rPr>
        <w:t>的</w:t>
      </w:r>
      <w:r w:rsidRPr="00257295">
        <w:rPr>
          <w:rFonts w:hint="eastAsia"/>
        </w:rPr>
        <w:t>ECC</w:t>
      </w:r>
      <w:r w:rsidRPr="00257295">
        <w:rPr>
          <w:rFonts w:hint="eastAsia"/>
        </w:rPr>
        <w:t>配置实现。</w:t>
      </w:r>
    </w:p>
    <w:p w:rsidR="00EF44D9" w:rsidRPr="00257295" w:rsidRDefault="00EF44D9" w:rsidP="00150F79">
      <w:pPr>
        <w:widowControl/>
        <w:spacing w:line="240" w:lineRule="auto"/>
        <w:ind w:left="480" w:firstLineChars="0" w:firstLine="360"/>
        <w:jc w:val="left"/>
      </w:pPr>
      <w:r w:rsidRPr="00257295">
        <w:rPr>
          <w:rFonts w:hint="eastAsia"/>
        </w:rPr>
        <w:t>YAFFS</w:t>
      </w:r>
      <w:r w:rsidRPr="00257295">
        <w:rPr>
          <w:rFonts w:hint="eastAsia"/>
        </w:rPr>
        <w:t>中分别实现了用于</w:t>
      </w:r>
      <w:r w:rsidRPr="00257295">
        <w:rPr>
          <w:rFonts w:hint="eastAsia"/>
        </w:rPr>
        <w:t>yaffs1</w:t>
      </w:r>
      <w:r w:rsidRPr="00257295">
        <w:rPr>
          <w:rFonts w:hint="eastAsia"/>
        </w:rPr>
        <w:t>的主数据区软件</w:t>
      </w:r>
      <w:r w:rsidRPr="00257295">
        <w:rPr>
          <w:rFonts w:hint="eastAsia"/>
        </w:rPr>
        <w:t>ECC</w:t>
      </w:r>
      <w:r w:rsidRPr="00257295">
        <w:rPr>
          <w:rFonts w:hint="eastAsia"/>
        </w:rPr>
        <w:t>和用于</w:t>
      </w:r>
      <w:r w:rsidRPr="00257295">
        <w:rPr>
          <w:rFonts w:hint="eastAsia"/>
        </w:rPr>
        <w:t>yaffs2</w:t>
      </w:r>
      <w:r w:rsidRPr="00257295">
        <w:rPr>
          <w:rFonts w:hint="eastAsia"/>
        </w:rPr>
        <w:t>的</w:t>
      </w:r>
      <w:r w:rsidRPr="00257295">
        <w:rPr>
          <w:rFonts w:hint="eastAsia"/>
        </w:rPr>
        <w:t>sparre</w:t>
      </w:r>
      <w:r w:rsidRPr="00257295">
        <w:rPr>
          <w:rFonts w:hint="eastAsia"/>
        </w:rPr>
        <w:t>区软件</w:t>
      </w:r>
      <w:r w:rsidRPr="00257295">
        <w:rPr>
          <w:rFonts w:hint="eastAsia"/>
        </w:rPr>
        <w:t>ECC</w:t>
      </w:r>
      <w:r w:rsidRPr="00257295">
        <w:rPr>
          <w:rFonts w:hint="eastAsia"/>
        </w:rPr>
        <w:t>，其实现如下：</w:t>
      </w:r>
    </w:p>
    <w:p w:rsidR="00EF44D9" w:rsidRPr="00257295" w:rsidRDefault="00EF44D9" w:rsidP="00D84306">
      <w:pPr>
        <w:pStyle w:val="ListParagraph"/>
        <w:numPr>
          <w:ilvl w:val="0"/>
          <w:numId w:val="27"/>
        </w:numPr>
        <w:ind w:firstLineChars="0"/>
      </w:pPr>
      <w:r w:rsidRPr="00257295">
        <w:rPr>
          <w:rFonts w:hint="eastAsia"/>
        </w:rPr>
        <w:t>主数据</w:t>
      </w:r>
      <w:r w:rsidRPr="00257295">
        <w:rPr>
          <w:rFonts w:hint="eastAsia"/>
        </w:rPr>
        <w:t>ECC</w:t>
      </w:r>
      <w:r w:rsidRPr="00257295">
        <w:rPr>
          <w:rFonts w:hint="eastAsia"/>
        </w:rPr>
        <w:t>实现。</w:t>
      </w:r>
    </w:p>
    <w:p w:rsidR="00EF44D9" w:rsidRPr="00257295" w:rsidRDefault="00EF44D9" w:rsidP="00EF44D9">
      <w:pPr>
        <w:pStyle w:val="ListParagraph"/>
        <w:ind w:left="1680" w:firstLineChars="0"/>
      </w:pPr>
      <w:r w:rsidRPr="00257295">
        <w:rPr>
          <w:rFonts w:hint="eastAsia"/>
        </w:rPr>
        <w:t>该功能只在</w:t>
      </w:r>
      <w:r w:rsidRPr="00257295">
        <w:rPr>
          <w:rFonts w:hint="eastAsia"/>
        </w:rPr>
        <w:t>yaffs1</w:t>
      </w:r>
      <w:r w:rsidRPr="00257295">
        <w:rPr>
          <w:rFonts w:hint="eastAsia"/>
        </w:rPr>
        <w:t>中用到，当需要访问主数据时，</w:t>
      </w:r>
      <w:r w:rsidRPr="00257295">
        <w:rPr>
          <w:rFonts w:hint="eastAsia"/>
        </w:rPr>
        <w:t>ECC</w:t>
      </w:r>
      <w:r w:rsidRPr="00257295">
        <w:rPr>
          <w:rFonts w:hint="eastAsia"/>
        </w:rPr>
        <w:t>算法接口会根据实际配置被调用，如下：</w:t>
      </w:r>
    </w:p>
    <w:p w:rsidR="00EF44D9" w:rsidRPr="00257295" w:rsidRDefault="00EF44D9" w:rsidP="00EF44D9">
      <w:pPr>
        <w:pStyle w:val="a7"/>
        <w:ind w:leftChars="500" w:left="1200" w:firstLine="420"/>
      </w:pPr>
      <w:r w:rsidRPr="00257295">
        <w:rPr>
          <w:rFonts w:hint="eastAsia"/>
        </w:rPr>
        <w:drawing>
          <wp:inline distT="0" distB="0" distL="0" distR="0" wp14:anchorId="4E7FB30F" wp14:editId="14052323">
            <wp:extent cx="4267201" cy="914400"/>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CB44C.tmp"/>
                    <pic:cNvPicPr/>
                  </pic:nvPicPr>
                  <pic:blipFill>
                    <a:blip r:embed="rId566" cstate="email">
                      <a:extLst>
                        <a:ext uri="{28A0092B-C50C-407E-A947-70E740481C1C}">
                          <a14:useLocalDpi xmlns:a14="http://schemas.microsoft.com/office/drawing/2010/main" val="0"/>
                        </a:ext>
                      </a:extLst>
                    </a:blip>
                    <a:stretch>
                      <a:fillRect/>
                    </a:stretch>
                  </pic:blipFill>
                  <pic:spPr>
                    <a:xfrm>
                      <a:off x="0" y="0"/>
                      <a:ext cx="4267798" cy="914528"/>
                    </a:xfrm>
                    <a:prstGeom prst="rect">
                      <a:avLst/>
                    </a:prstGeom>
                  </pic:spPr>
                </pic:pic>
              </a:graphicData>
            </a:graphic>
          </wp:inline>
        </w:drawing>
      </w:r>
    </w:p>
    <w:p w:rsidR="00EF44D9" w:rsidRPr="00257295" w:rsidRDefault="00EF44D9" w:rsidP="00EF44D9">
      <w:pPr>
        <w:ind w:left="1200" w:firstLine="480"/>
      </w:pPr>
      <w:r w:rsidRPr="00257295">
        <w:rPr>
          <w:rFonts w:hint="eastAsia"/>
        </w:rPr>
        <w:t>其算法实际是</w:t>
      </w:r>
      <w:r w:rsidRPr="00257295">
        <w:rPr>
          <w:rFonts w:hint="eastAsia"/>
        </w:rPr>
        <w:t>256</w:t>
      </w:r>
      <w:r w:rsidRPr="00257295">
        <w:rPr>
          <w:rFonts w:hint="eastAsia"/>
        </w:rPr>
        <w:t>路的汉明码</w:t>
      </w:r>
      <w:r w:rsidRPr="00257295">
        <w:rPr>
          <w:rFonts w:hint="eastAsia"/>
        </w:rPr>
        <w:t>ECC</w:t>
      </w:r>
      <w:r w:rsidRPr="00257295">
        <w:rPr>
          <w:rFonts w:hint="eastAsia"/>
        </w:rPr>
        <w:t>，其实现如下：</w:t>
      </w:r>
    </w:p>
    <w:p w:rsidR="00EF44D9" w:rsidRPr="00257295" w:rsidRDefault="00EF44D9" w:rsidP="00EF44D9">
      <w:pPr>
        <w:pStyle w:val="a7"/>
        <w:ind w:leftChars="500" w:left="1200" w:firstLine="420"/>
      </w:pPr>
      <w:r w:rsidRPr="00257295">
        <w:rPr>
          <w:rFonts w:hint="eastAsia"/>
        </w:rPr>
        <w:lastRenderedPageBreak/>
        <w:drawing>
          <wp:inline distT="0" distB="0" distL="0" distR="0" wp14:anchorId="2421C3A4" wp14:editId="3E5B40D2">
            <wp:extent cx="3999720" cy="2238375"/>
            <wp:effectExtent l="0" t="0" r="127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C1947.tmp"/>
                    <pic:cNvPicPr/>
                  </pic:nvPicPr>
                  <pic:blipFill>
                    <a:blip r:embed="rId567" cstate="email">
                      <a:extLst>
                        <a:ext uri="{28A0092B-C50C-407E-A947-70E740481C1C}">
                          <a14:useLocalDpi xmlns:a14="http://schemas.microsoft.com/office/drawing/2010/main" val="0"/>
                        </a:ext>
                      </a:extLst>
                    </a:blip>
                    <a:stretch>
                      <a:fillRect/>
                    </a:stretch>
                  </pic:blipFill>
                  <pic:spPr>
                    <a:xfrm>
                      <a:off x="0" y="0"/>
                      <a:ext cx="4000279" cy="2238688"/>
                    </a:xfrm>
                    <a:prstGeom prst="rect">
                      <a:avLst/>
                    </a:prstGeom>
                  </pic:spPr>
                </pic:pic>
              </a:graphicData>
            </a:graphic>
          </wp:inline>
        </w:drawing>
      </w:r>
    </w:p>
    <w:p w:rsidR="00EF44D9" w:rsidRPr="00257295" w:rsidRDefault="00EF44D9" w:rsidP="00D84306">
      <w:pPr>
        <w:pStyle w:val="ListParagraph"/>
        <w:numPr>
          <w:ilvl w:val="0"/>
          <w:numId w:val="27"/>
        </w:numPr>
        <w:ind w:firstLineChars="0"/>
      </w:pPr>
      <w:r w:rsidRPr="00257295">
        <w:rPr>
          <w:rFonts w:hint="eastAsia"/>
        </w:rPr>
        <w:t>spare</w:t>
      </w:r>
      <w:r w:rsidRPr="00257295">
        <w:rPr>
          <w:rFonts w:hint="eastAsia"/>
        </w:rPr>
        <w:t>区的</w:t>
      </w:r>
      <w:r w:rsidRPr="00257295">
        <w:rPr>
          <w:rFonts w:hint="eastAsia"/>
        </w:rPr>
        <w:t>ECC</w:t>
      </w:r>
      <w:r w:rsidRPr="00257295">
        <w:rPr>
          <w:rFonts w:hint="eastAsia"/>
        </w:rPr>
        <w:t>。</w:t>
      </w:r>
    </w:p>
    <w:p w:rsidR="00EF44D9" w:rsidRPr="00257295" w:rsidRDefault="00EF44D9" w:rsidP="00EF44D9">
      <w:pPr>
        <w:pStyle w:val="ListParagraph"/>
        <w:ind w:left="1680" w:firstLineChars="0"/>
      </w:pPr>
      <w:r w:rsidRPr="00257295">
        <w:rPr>
          <w:rFonts w:hint="eastAsia"/>
        </w:rPr>
        <w:t>该功能只在</w:t>
      </w:r>
      <w:r w:rsidRPr="00257295">
        <w:rPr>
          <w:rFonts w:hint="eastAsia"/>
        </w:rPr>
        <w:t>yaffs2</w:t>
      </w:r>
      <w:r w:rsidRPr="00257295">
        <w:rPr>
          <w:rFonts w:hint="eastAsia"/>
        </w:rPr>
        <w:t>中用到，当需要访问</w:t>
      </w:r>
      <w:r w:rsidRPr="00257295">
        <w:rPr>
          <w:rFonts w:hint="eastAsia"/>
        </w:rPr>
        <w:t>tags</w:t>
      </w:r>
      <w:r w:rsidRPr="00257295">
        <w:rPr>
          <w:rFonts w:hint="eastAsia"/>
        </w:rPr>
        <w:t>时，</w:t>
      </w:r>
      <w:r w:rsidRPr="00257295">
        <w:rPr>
          <w:rFonts w:hint="eastAsia"/>
        </w:rPr>
        <w:t>ECC</w:t>
      </w:r>
      <w:r w:rsidRPr="00257295">
        <w:rPr>
          <w:rFonts w:hint="eastAsia"/>
        </w:rPr>
        <w:t>算法接口会根据实际配置被调用，如下：</w:t>
      </w:r>
    </w:p>
    <w:p w:rsidR="00EF44D9" w:rsidRPr="00257295" w:rsidRDefault="00EF44D9" w:rsidP="00EF44D9">
      <w:pPr>
        <w:pStyle w:val="a7"/>
        <w:ind w:leftChars="500" w:left="1200" w:firstLine="420"/>
      </w:pPr>
      <w:r w:rsidRPr="00257295">
        <w:rPr>
          <w:rFonts w:hint="eastAsia"/>
        </w:rPr>
        <w:tab/>
      </w:r>
      <w:r w:rsidRPr="00257295">
        <w:drawing>
          <wp:inline distT="0" distB="0" distL="0" distR="0" wp14:anchorId="4DD294C0" wp14:editId="22A16923">
            <wp:extent cx="4588666" cy="44767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45376.tmp"/>
                    <pic:cNvPicPr/>
                  </pic:nvPicPr>
                  <pic:blipFill>
                    <a:blip r:embed="rId568" cstate="email">
                      <a:extLst>
                        <a:ext uri="{28A0092B-C50C-407E-A947-70E740481C1C}">
                          <a14:useLocalDpi xmlns:a14="http://schemas.microsoft.com/office/drawing/2010/main" val="0"/>
                        </a:ext>
                      </a:extLst>
                    </a:blip>
                    <a:stretch>
                      <a:fillRect/>
                    </a:stretch>
                  </pic:blipFill>
                  <pic:spPr>
                    <a:xfrm>
                      <a:off x="0" y="0"/>
                      <a:ext cx="4630261" cy="451733"/>
                    </a:xfrm>
                    <a:prstGeom prst="rect">
                      <a:avLst/>
                    </a:prstGeom>
                  </pic:spPr>
                </pic:pic>
              </a:graphicData>
            </a:graphic>
          </wp:inline>
        </w:drawing>
      </w:r>
    </w:p>
    <w:p w:rsidR="00EF44D9" w:rsidRPr="00257295" w:rsidRDefault="00EF44D9" w:rsidP="00EF44D9">
      <w:pPr>
        <w:pStyle w:val="a7"/>
        <w:ind w:leftChars="525" w:left="1260" w:firstLine="420"/>
      </w:pPr>
      <w:r w:rsidRPr="00257295">
        <w:drawing>
          <wp:inline distT="0" distB="0" distL="0" distR="0" wp14:anchorId="254B1FF6" wp14:editId="4E15D557">
            <wp:extent cx="4591050" cy="504858"/>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4123.tmp"/>
                    <pic:cNvPicPr/>
                  </pic:nvPicPr>
                  <pic:blipFill rotWithShape="1">
                    <a:blip r:embed="rId569" cstate="email">
                      <a:extLst>
                        <a:ext uri="{28A0092B-C50C-407E-A947-70E740481C1C}">
                          <a14:useLocalDpi xmlns:a14="http://schemas.microsoft.com/office/drawing/2010/main" val="0"/>
                        </a:ext>
                      </a:extLst>
                    </a:blip>
                    <a:srcRect/>
                    <a:stretch/>
                  </pic:blipFill>
                  <pic:spPr bwMode="auto">
                    <a:xfrm>
                      <a:off x="0" y="0"/>
                      <a:ext cx="4609512" cy="506888"/>
                    </a:xfrm>
                    <a:prstGeom prst="rect">
                      <a:avLst/>
                    </a:prstGeom>
                    <a:ln>
                      <a:noFill/>
                    </a:ln>
                    <a:extLst>
                      <a:ext uri="{53640926-AAD7-44D8-BBD7-CCE9431645EC}">
                        <a14:shadowObscured xmlns:a14="http://schemas.microsoft.com/office/drawing/2010/main"/>
                      </a:ext>
                    </a:extLst>
                  </pic:spPr>
                </pic:pic>
              </a:graphicData>
            </a:graphic>
          </wp:inline>
        </w:drawing>
      </w:r>
    </w:p>
    <w:p w:rsidR="00EF44D9" w:rsidRPr="00257295" w:rsidRDefault="00EF44D9" w:rsidP="00EF44D9">
      <w:pPr>
        <w:ind w:left="1200" w:firstLineChars="0" w:firstLine="480"/>
      </w:pPr>
      <w:r w:rsidRPr="00257295">
        <w:rPr>
          <w:rFonts w:hint="eastAsia"/>
        </w:rPr>
        <w:t>其算法如下：</w:t>
      </w:r>
    </w:p>
    <w:p w:rsidR="00EF44D9" w:rsidRPr="00257295" w:rsidRDefault="00EF44D9" w:rsidP="00EF44D9">
      <w:pPr>
        <w:pStyle w:val="a7"/>
        <w:ind w:leftChars="525" w:left="1260" w:firstLine="420"/>
      </w:pPr>
      <w:r w:rsidRPr="00257295">
        <w:drawing>
          <wp:inline distT="0" distB="0" distL="0" distR="0" wp14:anchorId="36A6548E" wp14:editId="26069F48">
            <wp:extent cx="4438650" cy="294301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4EB92.tmp"/>
                    <pic:cNvPicPr/>
                  </pic:nvPicPr>
                  <pic:blipFill>
                    <a:blip r:embed="rId570" cstate="email">
                      <a:extLst>
                        <a:ext uri="{28A0092B-C50C-407E-A947-70E740481C1C}">
                          <a14:useLocalDpi xmlns:a14="http://schemas.microsoft.com/office/drawing/2010/main" val="0"/>
                        </a:ext>
                      </a:extLst>
                    </a:blip>
                    <a:stretch>
                      <a:fillRect/>
                    </a:stretch>
                  </pic:blipFill>
                  <pic:spPr>
                    <a:xfrm>
                      <a:off x="0" y="0"/>
                      <a:ext cx="4439270" cy="2943429"/>
                    </a:xfrm>
                    <a:prstGeom prst="rect">
                      <a:avLst/>
                    </a:prstGeom>
                  </pic:spPr>
                </pic:pic>
              </a:graphicData>
            </a:graphic>
          </wp:inline>
        </w:drawing>
      </w:r>
    </w:p>
    <w:p w:rsidR="00EF44D9" w:rsidRPr="00257295" w:rsidRDefault="00EF44D9" w:rsidP="00D84306">
      <w:pPr>
        <w:pStyle w:val="ListParagraph"/>
        <w:numPr>
          <w:ilvl w:val="0"/>
          <w:numId w:val="26"/>
        </w:numPr>
        <w:ind w:firstLineChars="0"/>
      </w:pPr>
      <w:r w:rsidRPr="00257295">
        <w:rPr>
          <w:rFonts w:hint="eastAsia"/>
        </w:rPr>
        <w:t>ECC</w:t>
      </w:r>
      <w:r w:rsidRPr="00257295">
        <w:rPr>
          <w:rFonts w:hint="eastAsia"/>
        </w:rPr>
        <w:t>配置的一致性。</w:t>
      </w:r>
    </w:p>
    <w:p w:rsidR="00EF44D9" w:rsidRPr="00257295" w:rsidRDefault="00EF44D9" w:rsidP="00150F79">
      <w:pPr>
        <w:widowControl/>
        <w:spacing w:line="240" w:lineRule="auto"/>
        <w:ind w:left="480" w:firstLineChars="0" w:firstLine="360"/>
        <w:jc w:val="left"/>
      </w:pPr>
      <w:r w:rsidRPr="00257295">
        <w:rPr>
          <w:rFonts w:hint="eastAsia"/>
        </w:rPr>
        <w:t>ECC</w:t>
      </w:r>
      <w:r w:rsidRPr="00257295">
        <w:rPr>
          <w:rFonts w:hint="eastAsia"/>
        </w:rPr>
        <w:t>配置必须在</w:t>
      </w:r>
      <w:r w:rsidRPr="00257295">
        <w:rPr>
          <w:rFonts w:hint="eastAsia"/>
        </w:rPr>
        <w:t>YAFFS</w:t>
      </w:r>
      <w:r w:rsidRPr="00257295">
        <w:rPr>
          <w:rFonts w:hint="eastAsia"/>
        </w:rPr>
        <w:t>的镜像制作工具，</w:t>
      </w:r>
      <w:r w:rsidRPr="00257295">
        <w:rPr>
          <w:rFonts w:hint="eastAsia"/>
        </w:rPr>
        <w:t>linux</w:t>
      </w:r>
      <w:r w:rsidRPr="00257295">
        <w:rPr>
          <w:rFonts w:hint="eastAsia"/>
        </w:rPr>
        <w:t>以及烧录工具中一致。</w:t>
      </w:r>
      <w:r w:rsidRPr="00257295">
        <w:rPr>
          <w:rFonts w:hint="eastAsia"/>
        </w:rPr>
        <w:t xml:space="preserve"> </w:t>
      </w:r>
    </w:p>
    <w:p w:rsidR="00EF44D9" w:rsidRPr="00257295" w:rsidRDefault="00EF44D9" w:rsidP="00EF44D9">
      <w:pPr>
        <w:pStyle w:val="Heading3"/>
        <w:numPr>
          <w:ilvl w:val="2"/>
          <w:numId w:val="1"/>
        </w:numPr>
        <w:spacing w:before="163" w:after="163"/>
      </w:pPr>
      <w:bookmarkStart w:id="121" w:name="_Toc390712692"/>
      <w:r w:rsidRPr="00257295">
        <w:rPr>
          <w:rFonts w:hint="eastAsia"/>
        </w:rPr>
        <w:lastRenderedPageBreak/>
        <w:t>YAFFS</w:t>
      </w:r>
      <w:r w:rsidRPr="00257295">
        <w:rPr>
          <w:rFonts w:hint="eastAsia"/>
        </w:rPr>
        <w:t>的</w:t>
      </w:r>
      <w:r w:rsidRPr="00257295">
        <w:rPr>
          <w:rFonts w:hint="eastAsia"/>
        </w:rPr>
        <w:t>MTD</w:t>
      </w:r>
      <w:r w:rsidRPr="00257295">
        <w:rPr>
          <w:rFonts w:hint="eastAsia"/>
        </w:rPr>
        <w:t>驱动</w:t>
      </w:r>
      <w:bookmarkEnd w:id="121"/>
    </w:p>
    <w:p w:rsidR="00EF44D9" w:rsidRPr="00257295" w:rsidRDefault="00EF44D9" w:rsidP="00EF44D9">
      <w:pPr>
        <w:ind w:firstLine="480"/>
      </w:pPr>
      <w:r w:rsidRPr="00257295">
        <w:rPr>
          <w:rFonts w:hint="eastAsia"/>
        </w:rPr>
        <w:t>YAFFS</w:t>
      </w:r>
      <w:r w:rsidRPr="00257295">
        <w:rPr>
          <w:rFonts w:hint="eastAsia"/>
        </w:rPr>
        <w:t>驱动层用于完成以</w:t>
      </w:r>
      <w:r w:rsidRPr="00257295">
        <w:rPr>
          <w:rFonts w:hint="eastAsia"/>
        </w:rPr>
        <w:t>chunk</w:t>
      </w:r>
      <w:r w:rsidRPr="00257295">
        <w:rPr>
          <w:rFonts w:hint="eastAsia"/>
        </w:rPr>
        <w:t>为单位的</w:t>
      </w:r>
      <w:r w:rsidRPr="00257295">
        <w:rPr>
          <w:rFonts w:hint="eastAsia"/>
        </w:rPr>
        <w:t>NandFlash</w:t>
      </w:r>
      <w:r w:rsidRPr="00257295">
        <w:rPr>
          <w:rFonts w:hint="eastAsia"/>
        </w:rPr>
        <w:t>操作，实现如下：</w:t>
      </w:r>
    </w:p>
    <w:p w:rsidR="00EF44D9" w:rsidRPr="00257295" w:rsidRDefault="00EF44D9" w:rsidP="00D84306">
      <w:pPr>
        <w:pStyle w:val="ListParagraph"/>
        <w:numPr>
          <w:ilvl w:val="0"/>
          <w:numId w:val="28"/>
        </w:numPr>
        <w:ind w:firstLineChars="0"/>
      </w:pPr>
      <w:r w:rsidRPr="00257295">
        <w:rPr>
          <w:rFonts w:hint="eastAsia"/>
        </w:rPr>
        <w:t>当进入</w:t>
      </w:r>
      <w:r w:rsidRPr="00257295">
        <w:rPr>
          <w:rFonts w:hint="eastAsia"/>
        </w:rPr>
        <w:t>YAFFS</w:t>
      </w:r>
      <w:r w:rsidRPr="00257295">
        <w:rPr>
          <w:rFonts w:hint="eastAsia"/>
        </w:rPr>
        <w:t>时，由上层负责初始化实现</w:t>
      </w:r>
      <w:r w:rsidRPr="00257295">
        <w:rPr>
          <w:rFonts w:hint="eastAsia"/>
        </w:rPr>
        <w:t>chunk</w:t>
      </w:r>
      <w:r w:rsidRPr="00257295">
        <w:rPr>
          <w:rFonts w:hint="eastAsia"/>
        </w:rPr>
        <w:t>操作的常用接口。</w:t>
      </w:r>
    </w:p>
    <w:p w:rsidR="00EF44D9" w:rsidRPr="00257295" w:rsidRDefault="00EF44D9" w:rsidP="00EF44D9">
      <w:pPr>
        <w:pStyle w:val="a7"/>
        <w:ind w:leftChars="175" w:firstLine="420"/>
      </w:pPr>
      <w:r w:rsidRPr="00257295">
        <w:rPr>
          <w:rFonts w:hint="eastAsia"/>
        </w:rPr>
        <w:drawing>
          <wp:inline distT="0" distB="0" distL="0" distR="0" wp14:anchorId="671962DF" wp14:editId="53F2FD6C">
            <wp:extent cx="4229691" cy="1895740"/>
            <wp:effectExtent l="0" t="0" r="0" b="952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46814.tmp"/>
                    <pic:cNvPicPr/>
                  </pic:nvPicPr>
                  <pic:blipFill>
                    <a:blip r:embed="rId571">
                      <a:extLst>
                        <a:ext uri="{28A0092B-C50C-407E-A947-70E740481C1C}">
                          <a14:useLocalDpi xmlns:a14="http://schemas.microsoft.com/office/drawing/2010/main" val="0"/>
                        </a:ext>
                      </a:extLst>
                    </a:blip>
                    <a:stretch>
                      <a:fillRect/>
                    </a:stretch>
                  </pic:blipFill>
                  <pic:spPr>
                    <a:xfrm>
                      <a:off x="0" y="0"/>
                      <a:ext cx="4229691" cy="1895740"/>
                    </a:xfrm>
                    <a:prstGeom prst="rect">
                      <a:avLst/>
                    </a:prstGeom>
                  </pic:spPr>
                </pic:pic>
              </a:graphicData>
            </a:graphic>
          </wp:inline>
        </w:drawing>
      </w:r>
    </w:p>
    <w:p w:rsidR="00EF44D9" w:rsidRPr="00257295" w:rsidRDefault="00EF44D9" w:rsidP="00D84306">
      <w:pPr>
        <w:pStyle w:val="ListParagraph"/>
        <w:numPr>
          <w:ilvl w:val="0"/>
          <w:numId w:val="28"/>
        </w:numPr>
        <w:ind w:firstLineChars="0"/>
      </w:pPr>
      <w:r w:rsidRPr="00257295">
        <w:rPr>
          <w:rFonts w:hint="eastAsia"/>
        </w:rPr>
        <w:t>chunk</w:t>
      </w:r>
      <w:r w:rsidRPr="00257295">
        <w:rPr>
          <w:rFonts w:hint="eastAsia"/>
        </w:rPr>
        <w:t>的接口一般是通过将</w:t>
      </w:r>
      <w:r w:rsidRPr="00257295">
        <w:rPr>
          <w:rFonts w:hint="eastAsia"/>
        </w:rPr>
        <w:t>MTD</w:t>
      </w:r>
      <w:r w:rsidRPr="00257295">
        <w:rPr>
          <w:rFonts w:hint="eastAsia"/>
        </w:rPr>
        <w:t>层的接口封装为</w:t>
      </w:r>
      <w:r w:rsidRPr="00257295">
        <w:rPr>
          <w:rFonts w:hint="eastAsia"/>
        </w:rPr>
        <w:t>YAFFS</w:t>
      </w:r>
      <w:r w:rsidRPr="00257295">
        <w:rPr>
          <w:rFonts w:hint="eastAsia"/>
        </w:rPr>
        <w:t>所要求的调用格式。</w:t>
      </w:r>
    </w:p>
    <w:p w:rsidR="00EF44D9" w:rsidRPr="00257295" w:rsidRDefault="00EF44D9" w:rsidP="00EF44D9">
      <w:pPr>
        <w:pStyle w:val="a7"/>
        <w:ind w:leftChars="175" w:firstLine="420"/>
      </w:pPr>
      <w:r w:rsidRPr="00257295">
        <w:rPr>
          <w:rFonts w:hint="eastAsia"/>
        </w:rPr>
        <w:drawing>
          <wp:inline distT="0" distB="0" distL="0" distR="0" wp14:anchorId="2BF0EE1B" wp14:editId="54EB3B6D">
            <wp:extent cx="4848902" cy="628738"/>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46F1.tmp"/>
                    <pic:cNvPicPr/>
                  </pic:nvPicPr>
                  <pic:blipFill>
                    <a:blip r:embed="rId572">
                      <a:extLst>
                        <a:ext uri="{28A0092B-C50C-407E-A947-70E740481C1C}">
                          <a14:useLocalDpi xmlns:a14="http://schemas.microsoft.com/office/drawing/2010/main" val="0"/>
                        </a:ext>
                      </a:extLst>
                    </a:blip>
                    <a:stretch>
                      <a:fillRect/>
                    </a:stretch>
                  </pic:blipFill>
                  <pic:spPr>
                    <a:xfrm>
                      <a:off x="0" y="0"/>
                      <a:ext cx="4848902" cy="628738"/>
                    </a:xfrm>
                    <a:prstGeom prst="rect">
                      <a:avLst/>
                    </a:prstGeom>
                  </pic:spPr>
                </pic:pic>
              </a:graphicData>
            </a:graphic>
          </wp:inline>
        </w:drawing>
      </w:r>
    </w:p>
    <w:p w:rsidR="00EF44D9" w:rsidRPr="00257295" w:rsidRDefault="00EF44D9" w:rsidP="00EF44D9">
      <w:pPr>
        <w:pStyle w:val="a7"/>
        <w:ind w:leftChars="350" w:left="840"/>
      </w:pPr>
      <w:r w:rsidRPr="00257295">
        <w:rPr>
          <w:rFonts w:hint="eastAsia"/>
        </w:rPr>
        <w:drawing>
          <wp:inline distT="0" distB="0" distL="0" distR="0" wp14:anchorId="5F53B896" wp14:editId="29DD333A">
            <wp:extent cx="5019675" cy="1442220"/>
            <wp:effectExtent l="0" t="0" r="0" b="571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4A708.tmp"/>
                    <pic:cNvPicPr/>
                  </pic:nvPicPr>
                  <pic:blipFill>
                    <a:blip r:embed="rId573" cstate="email">
                      <a:extLst>
                        <a:ext uri="{28A0092B-C50C-407E-A947-70E740481C1C}">
                          <a14:useLocalDpi xmlns:a14="http://schemas.microsoft.com/office/drawing/2010/main" val="0"/>
                        </a:ext>
                      </a:extLst>
                    </a:blip>
                    <a:stretch>
                      <a:fillRect/>
                    </a:stretch>
                  </pic:blipFill>
                  <pic:spPr>
                    <a:xfrm>
                      <a:off x="0" y="0"/>
                      <a:ext cx="5024273" cy="1443541"/>
                    </a:xfrm>
                    <a:prstGeom prst="rect">
                      <a:avLst/>
                    </a:prstGeom>
                  </pic:spPr>
                </pic:pic>
              </a:graphicData>
            </a:graphic>
          </wp:inline>
        </w:drawing>
      </w:r>
    </w:p>
    <w:p w:rsidR="00EF44D9" w:rsidRPr="00257295" w:rsidRDefault="00EF44D9" w:rsidP="00150F79">
      <w:pPr>
        <w:widowControl/>
        <w:spacing w:line="240" w:lineRule="auto"/>
        <w:ind w:left="480" w:firstLineChars="0" w:firstLine="360"/>
        <w:jc w:val="left"/>
      </w:pPr>
      <w:r w:rsidRPr="00257295">
        <w:rPr>
          <w:rFonts w:hint="eastAsia"/>
        </w:rPr>
        <w:t>其中：</w:t>
      </w:r>
      <w:r w:rsidRPr="00257295">
        <w:rPr>
          <w:rFonts w:hint="eastAsia"/>
        </w:rPr>
        <w:t>oob</w:t>
      </w:r>
      <w:r w:rsidRPr="00257295">
        <w:rPr>
          <w:rFonts w:hint="eastAsia"/>
        </w:rPr>
        <w:t>的写入模式配置为</w:t>
      </w:r>
      <w:r w:rsidRPr="00257295">
        <w:rPr>
          <w:rFonts w:hint="eastAsia"/>
        </w:rPr>
        <w:t>AUTO</w:t>
      </w:r>
      <w:r w:rsidRPr="00257295">
        <w:rPr>
          <w:rFonts w:hint="eastAsia"/>
        </w:rPr>
        <w:t>，该模式一般用于读写</w:t>
      </w:r>
      <w:r w:rsidRPr="00257295">
        <w:rPr>
          <w:rFonts w:hint="eastAsia"/>
        </w:rPr>
        <w:t>oob</w:t>
      </w:r>
      <w:r w:rsidRPr="00257295">
        <w:rPr>
          <w:rFonts w:hint="eastAsia"/>
        </w:rPr>
        <w:t>的空闲区，</w:t>
      </w:r>
      <w:r w:rsidRPr="00257295">
        <w:rPr>
          <w:rFonts w:hint="eastAsia"/>
        </w:rPr>
        <w:t xml:space="preserve"> MTD</w:t>
      </w:r>
      <w:r w:rsidRPr="00257295">
        <w:rPr>
          <w:rFonts w:hint="eastAsia"/>
        </w:rPr>
        <w:t>默认配置的</w:t>
      </w:r>
      <w:r w:rsidRPr="00257295">
        <w:rPr>
          <w:rFonts w:hint="eastAsia"/>
        </w:rPr>
        <w:t>oob</w:t>
      </w:r>
      <w:r w:rsidRPr="00257295">
        <w:rPr>
          <w:rFonts w:hint="eastAsia"/>
        </w:rPr>
        <w:t>的空闲区起始偏移是</w:t>
      </w:r>
      <w:r w:rsidRPr="00257295">
        <w:rPr>
          <w:rFonts w:hint="eastAsia"/>
        </w:rPr>
        <w:t>2</w:t>
      </w:r>
      <w:r w:rsidRPr="00257295">
        <w:rPr>
          <w:rFonts w:hint="eastAsia"/>
        </w:rPr>
        <w:t>，即从第</w:t>
      </w:r>
      <w:r w:rsidRPr="00257295">
        <w:rPr>
          <w:rFonts w:hint="eastAsia"/>
        </w:rPr>
        <w:t>3</w:t>
      </w:r>
      <w:r w:rsidRPr="00257295">
        <w:rPr>
          <w:rFonts w:hint="eastAsia"/>
        </w:rPr>
        <w:t>个字节开始。</w:t>
      </w:r>
    </w:p>
    <w:p w:rsidR="00EF44D9" w:rsidRPr="00257295" w:rsidRDefault="00EF44D9" w:rsidP="00D84306">
      <w:pPr>
        <w:pStyle w:val="ListParagraph"/>
        <w:numPr>
          <w:ilvl w:val="0"/>
          <w:numId w:val="28"/>
        </w:numPr>
        <w:ind w:firstLineChars="0"/>
      </w:pPr>
      <w:r w:rsidRPr="00257295">
        <w:rPr>
          <w:rFonts w:hint="eastAsia"/>
        </w:rPr>
        <w:t>当</w:t>
      </w:r>
      <w:r w:rsidRPr="00257295">
        <w:rPr>
          <w:rFonts w:hint="eastAsia"/>
        </w:rPr>
        <w:t>YAFFS</w:t>
      </w:r>
      <w:r w:rsidRPr="00257295">
        <w:rPr>
          <w:rFonts w:hint="eastAsia"/>
        </w:rPr>
        <w:t>访问</w:t>
      </w:r>
      <w:r w:rsidRPr="00257295">
        <w:rPr>
          <w:rFonts w:hint="eastAsia"/>
        </w:rPr>
        <w:t>chunk</w:t>
      </w:r>
      <w:r w:rsidRPr="00257295">
        <w:rPr>
          <w:rFonts w:hint="eastAsia"/>
        </w:rPr>
        <w:t>的数据或</w:t>
      </w:r>
      <w:r w:rsidRPr="00257295">
        <w:rPr>
          <w:rFonts w:hint="eastAsia"/>
        </w:rPr>
        <w:t>tags</w:t>
      </w:r>
      <w:r w:rsidRPr="00257295">
        <w:rPr>
          <w:rFonts w:hint="eastAsia"/>
        </w:rPr>
        <w:t>时，会调用初始化时传入的</w:t>
      </w:r>
      <w:r w:rsidRPr="00257295">
        <w:rPr>
          <w:rFonts w:hint="eastAsia"/>
        </w:rPr>
        <w:t>chunk</w:t>
      </w:r>
      <w:r w:rsidRPr="00257295">
        <w:rPr>
          <w:rFonts w:hint="eastAsia"/>
        </w:rPr>
        <w:t>接口。</w:t>
      </w:r>
    </w:p>
    <w:p w:rsidR="00EF44D9" w:rsidRPr="00257295" w:rsidRDefault="00EF44D9" w:rsidP="00EF44D9">
      <w:pPr>
        <w:pStyle w:val="a7"/>
        <w:ind w:leftChars="175" w:firstLine="420"/>
      </w:pPr>
      <w:r w:rsidRPr="00257295">
        <w:drawing>
          <wp:inline distT="0" distB="0" distL="0" distR="0" wp14:anchorId="2602FEA8" wp14:editId="5BF02A8D">
            <wp:extent cx="5086350" cy="810867"/>
            <wp:effectExtent l="0" t="0" r="0" b="889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4C497.tmp"/>
                    <pic:cNvPicPr/>
                  </pic:nvPicPr>
                  <pic:blipFill>
                    <a:blip r:embed="rId574" cstate="email">
                      <a:extLst>
                        <a:ext uri="{28A0092B-C50C-407E-A947-70E740481C1C}">
                          <a14:useLocalDpi xmlns:a14="http://schemas.microsoft.com/office/drawing/2010/main" val="0"/>
                        </a:ext>
                      </a:extLst>
                    </a:blip>
                    <a:stretch>
                      <a:fillRect/>
                    </a:stretch>
                  </pic:blipFill>
                  <pic:spPr>
                    <a:xfrm>
                      <a:off x="0" y="0"/>
                      <a:ext cx="5087060" cy="810980"/>
                    </a:xfrm>
                    <a:prstGeom prst="rect">
                      <a:avLst/>
                    </a:prstGeom>
                  </pic:spPr>
                </pic:pic>
              </a:graphicData>
            </a:graphic>
          </wp:inline>
        </w:drawing>
      </w:r>
    </w:p>
    <w:p w:rsidR="00EF44D9" w:rsidRPr="00257295" w:rsidRDefault="00EF44D9" w:rsidP="00EF44D9">
      <w:pPr>
        <w:pStyle w:val="Heading3"/>
        <w:numPr>
          <w:ilvl w:val="2"/>
          <w:numId w:val="1"/>
        </w:numPr>
        <w:spacing w:before="163" w:after="163"/>
      </w:pPr>
      <w:bookmarkStart w:id="122" w:name="_Toc390712693"/>
      <w:r w:rsidRPr="00257295">
        <w:rPr>
          <w:rFonts w:hint="eastAsia"/>
        </w:rPr>
        <w:t>镜像的</w:t>
      </w:r>
      <w:r w:rsidRPr="00257295">
        <w:rPr>
          <w:rFonts w:hint="eastAsia"/>
        </w:rPr>
        <w:t>OOB</w:t>
      </w:r>
      <w:r w:rsidRPr="00257295">
        <w:rPr>
          <w:rFonts w:hint="eastAsia"/>
        </w:rPr>
        <w:t>格式</w:t>
      </w:r>
      <w:bookmarkEnd w:id="122"/>
    </w:p>
    <w:p w:rsidR="00EF44D9" w:rsidRPr="00257295" w:rsidRDefault="00EF44D9" w:rsidP="00EF44D9">
      <w:pPr>
        <w:ind w:left="300" w:firstLineChars="0" w:firstLine="420"/>
      </w:pPr>
      <w:r w:rsidRPr="00257295">
        <w:rPr>
          <w:rFonts w:hint="eastAsia"/>
        </w:rPr>
        <w:t>制作的</w:t>
      </w:r>
      <w:r w:rsidRPr="00257295">
        <w:rPr>
          <w:rFonts w:hint="eastAsia"/>
        </w:rPr>
        <w:t>yaffs2</w:t>
      </w:r>
      <w:r w:rsidRPr="00257295">
        <w:rPr>
          <w:rFonts w:hint="eastAsia"/>
        </w:rPr>
        <w:t>镜像文件格式如下，其中蓝色方框内为</w:t>
      </w:r>
      <w:r w:rsidRPr="00257295">
        <w:rPr>
          <w:rFonts w:hint="eastAsia"/>
        </w:rPr>
        <w:t>OOB</w:t>
      </w:r>
      <w:r w:rsidRPr="00257295">
        <w:rPr>
          <w:rFonts w:hint="eastAsia"/>
        </w:rPr>
        <w:t>区：</w:t>
      </w:r>
    </w:p>
    <w:p w:rsidR="00EF44D9" w:rsidRPr="00257295" w:rsidRDefault="00EF44D9" w:rsidP="00EF44D9">
      <w:pPr>
        <w:pStyle w:val="a7"/>
        <w:ind w:leftChars="175" w:firstLine="420"/>
      </w:pPr>
      <w:r w:rsidRPr="00257295">
        <w:rPr>
          <w:rFonts w:hint="eastAsia"/>
        </w:rPr>
        <w:lastRenderedPageBreak/>
        <w:drawing>
          <wp:inline distT="0" distB="0" distL="0" distR="0" wp14:anchorId="279D53EB" wp14:editId="59A9190A">
            <wp:extent cx="4763631" cy="1362075"/>
            <wp:effectExtent l="76200" t="76200" r="132715" b="1238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4B31.tmp"/>
                    <pic:cNvPicPr/>
                  </pic:nvPicPr>
                  <pic:blipFill>
                    <a:blip r:embed="rId575" cstate="email">
                      <a:extLst>
                        <a:ext uri="{28A0092B-C50C-407E-A947-70E740481C1C}">
                          <a14:useLocalDpi xmlns:a14="http://schemas.microsoft.com/office/drawing/2010/main" val="0"/>
                        </a:ext>
                      </a:extLst>
                    </a:blip>
                    <a:stretch>
                      <a:fillRect/>
                    </a:stretch>
                  </pic:blipFill>
                  <pic:spPr>
                    <a:xfrm>
                      <a:off x="0" y="0"/>
                      <a:ext cx="4765707" cy="13626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F44D9" w:rsidRPr="00257295" w:rsidRDefault="00EF44D9" w:rsidP="00EF44D9">
      <w:pPr>
        <w:ind w:left="420" w:firstLineChars="0" w:firstLine="420"/>
      </w:pPr>
      <w:r w:rsidRPr="00257295">
        <w:rPr>
          <w:rFonts w:hint="eastAsia"/>
        </w:rPr>
        <w:t>烧录到</w:t>
      </w:r>
      <w:r w:rsidRPr="00257295">
        <w:rPr>
          <w:rFonts w:hint="eastAsia"/>
        </w:rPr>
        <w:t>nand</w:t>
      </w:r>
      <w:r w:rsidRPr="00257295">
        <w:rPr>
          <w:rFonts w:hint="eastAsia"/>
        </w:rPr>
        <w:t>后其</w:t>
      </w:r>
      <w:r w:rsidRPr="00257295">
        <w:rPr>
          <w:rFonts w:hint="eastAsia"/>
        </w:rPr>
        <w:t>OOB</w:t>
      </w:r>
      <w:r w:rsidRPr="00257295">
        <w:rPr>
          <w:rFonts w:hint="eastAsia"/>
        </w:rPr>
        <w:t>格式如下：</w:t>
      </w:r>
    </w:p>
    <w:p w:rsidR="00EF44D9" w:rsidRPr="00257295" w:rsidRDefault="00EF44D9" w:rsidP="00EF44D9">
      <w:pPr>
        <w:pStyle w:val="a7"/>
        <w:ind w:leftChars="175" w:firstLine="420"/>
      </w:pPr>
      <w:r w:rsidRPr="00257295">
        <w:drawing>
          <wp:inline distT="0" distB="0" distL="0" distR="0" wp14:anchorId="47327717" wp14:editId="760F7AC1">
            <wp:extent cx="2857500" cy="1625819"/>
            <wp:effectExtent l="76200" t="76200" r="133350" b="12700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49DCC.tmp"/>
                    <pic:cNvPicPr/>
                  </pic:nvPicPr>
                  <pic:blipFill rotWithShape="1">
                    <a:blip r:embed="rId576" cstate="print">
                      <a:extLst>
                        <a:ext uri="{28A0092B-C50C-407E-A947-70E740481C1C}">
                          <a14:useLocalDpi xmlns:a14="http://schemas.microsoft.com/office/drawing/2010/main" val="0"/>
                        </a:ext>
                      </a:extLst>
                    </a:blip>
                    <a:srcRect b="-1"/>
                    <a:stretch/>
                  </pic:blipFill>
                  <pic:spPr bwMode="auto">
                    <a:xfrm>
                      <a:off x="0" y="0"/>
                      <a:ext cx="2865794" cy="16305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F44D9" w:rsidRPr="00257295" w:rsidRDefault="00EF44D9" w:rsidP="00EF44D9">
      <w:pPr>
        <w:pStyle w:val="a7"/>
        <w:ind w:leftChars="175" w:firstLine="420"/>
      </w:pPr>
      <w:r w:rsidRPr="00257295">
        <w:rPr>
          <w:rFonts w:hint="eastAsia"/>
        </w:rPr>
        <w:t>其中注意以下几个方面：</w:t>
      </w:r>
    </w:p>
    <w:p w:rsidR="00EF44D9" w:rsidRPr="00257295" w:rsidRDefault="00EF44D9" w:rsidP="00D734B9">
      <w:pPr>
        <w:pStyle w:val="ListParagraph"/>
        <w:numPr>
          <w:ilvl w:val="0"/>
          <w:numId w:val="190"/>
        </w:numPr>
        <w:ind w:firstLineChars="0"/>
      </w:pPr>
      <w:r w:rsidRPr="00257295">
        <w:rPr>
          <w:rFonts w:hint="eastAsia"/>
        </w:rPr>
        <w:t>镜像文件大小。</w:t>
      </w:r>
    </w:p>
    <w:p w:rsidR="00EF44D9" w:rsidRPr="00257295" w:rsidRDefault="00EF44D9" w:rsidP="00150F79">
      <w:pPr>
        <w:widowControl/>
        <w:spacing w:line="240" w:lineRule="auto"/>
        <w:ind w:left="480" w:firstLineChars="0" w:firstLine="360"/>
        <w:jc w:val="left"/>
      </w:pPr>
      <w:r w:rsidRPr="00257295">
        <w:rPr>
          <w:rFonts w:hint="eastAsia"/>
        </w:rPr>
        <w:t>必须是单个</w:t>
      </w:r>
      <w:r w:rsidRPr="00257295">
        <w:rPr>
          <w:rFonts w:hint="eastAsia"/>
        </w:rPr>
        <w:t>page</w:t>
      </w:r>
      <w:r w:rsidRPr="00257295">
        <w:rPr>
          <w:rFonts w:hint="eastAsia"/>
        </w:rPr>
        <w:t>大小和单个</w:t>
      </w:r>
      <w:r w:rsidRPr="00257295">
        <w:rPr>
          <w:rFonts w:hint="eastAsia"/>
        </w:rPr>
        <w:t>oob</w:t>
      </w:r>
      <w:r w:rsidRPr="00257295">
        <w:rPr>
          <w:rFonts w:hint="eastAsia"/>
        </w:rPr>
        <w:t>大小总和的整数倍。方便烧录工具定位</w:t>
      </w:r>
      <w:r w:rsidRPr="00257295">
        <w:rPr>
          <w:rFonts w:hint="eastAsia"/>
        </w:rPr>
        <w:t>data</w:t>
      </w:r>
      <w:r w:rsidRPr="00257295">
        <w:rPr>
          <w:rFonts w:hint="eastAsia"/>
        </w:rPr>
        <w:t>区和</w:t>
      </w:r>
      <w:r w:rsidRPr="00257295">
        <w:rPr>
          <w:rFonts w:hint="eastAsia"/>
        </w:rPr>
        <w:t>oob</w:t>
      </w:r>
      <w:r w:rsidRPr="00257295">
        <w:rPr>
          <w:rFonts w:hint="eastAsia"/>
        </w:rPr>
        <w:t>区。本文配置的是</w:t>
      </w:r>
      <w:r w:rsidRPr="00257295">
        <w:rPr>
          <w:rFonts w:hint="eastAsia"/>
        </w:rPr>
        <w:t>2048+64=2112</w:t>
      </w:r>
      <w:r w:rsidRPr="00257295">
        <w:rPr>
          <w:rFonts w:hint="eastAsia"/>
        </w:rPr>
        <w:t>字节，制作的镜像长度为</w:t>
      </w:r>
      <w:r w:rsidRPr="00257295">
        <w:rPr>
          <w:rFonts w:hint="eastAsia"/>
        </w:rPr>
        <w:t>0x39C000</w:t>
      </w:r>
      <w:r w:rsidRPr="00257295">
        <w:rPr>
          <w:rFonts w:hint="eastAsia"/>
        </w:rPr>
        <w:t>字节，即</w:t>
      </w:r>
      <w:r w:rsidRPr="00257295">
        <w:rPr>
          <w:rFonts w:hint="eastAsia"/>
        </w:rPr>
        <w:t xml:space="preserve">1792 </w:t>
      </w:r>
      <w:r w:rsidRPr="00257295">
        <w:rPr>
          <w:rFonts w:hint="eastAsia"/>
        </w:rPr>
        <w:t>个</w:t>
      </w:r>
      <w:r w:rsidRPr="00257295">
        <w:rPr>
          <w:rFonts w:hint="eastAsia"/>
        </w:rPr>
        <w:t>2112</w:t>
      </w:r>
      <w:r w:rsidRPr="00257295">
        <w:rPr>
          <w:rFonts w:hint="eastAsia"/>
        </w:rPr>
        <w:t>字节。</w:t>
      </w:r>
    </w:p>
    <w:p w:rsidR="00EF44D9" w:rsidRPr="00257295" w:rsidRDefault="00EF44D9" w:rsidP="00D734B9">
      <w:pPr>
        <w:pStyle w:val="ListParagraph"/>
        <w:numPr>
          <w:ilvl w:val="0"/>
          <w:numId w:val="190"/>
        </w:numPr>
        <w:ind w:firstLineChars="0"/>
      </w:pPr>
      <w:r w:rsidRPr="00257295">
        <w:rPr>
          <w:rFonts w:hint="eastAsia"/>
        </w:rPr>
        <w:t>spare</w:t>
      </w:r>
      <w:r w:rsidRPr="00257295">
        <w:rPr>
          <w:rFonts w:hint="eastAsia"/>
        </w:rPr>
        <w:t>区偏移。</w:t>
      </w:r>
    </w:p>
    <w:p w:rsidR="00EF44D9" w:rsidRPr="00257295" w:rsidRDefault="00EF44D9" w:rsidP="00150F79">
      <w:pPr>
        <w:widowControl/>
        <w:spacing w:line="240" w:lineRule="auto"/>
        <w:ind w:left="480" w:firstLineChars="0" w:firstLine="360"/>
        <w:jc w:val="left"/>
      </w:pPr>
      <w:r w:rsidRPr="00257295">
        <w:rPr>
          <w:rFonts w:hint="eastAsia"/>
        </w:rPr>
        <w:t>镜像文件的</w:t>
      </w:r>
      <w:r w:rsidRPr="00257295">
        <w:rPr>
          <w:rFonts w:hint="eastAsia"/>
        </w:rPr>
        <w:t>spare</w:t>
      </w:r>
      <w:r w:rsidRPr="00257295">
        <w:rPr>
          <w:rFonts w:hint="eastAsia"/>
        </w:rPr>
        <w:t>区数据在</w:t>
      </w:r>
      <w:r w:rsidRPr="00257295">
        <w:rPr>
          <w:rFonts w:hint="eastAsia"/>
        </w:rPr>
        <w:t>OOB</w:t>
      </w:r>
      <w:r w:rsidRPr="00257295">
        <w:rPr>
          <w:rFonts w:hint="eastAsia"/>
        </w:rPr>
        <w:t>的偏移为</w:t>
      </w:r>
      <w:r w:rsidRPr="00257295">
        <w:rPr>
          <w:rFonts w:hint="eastAsia"/>
        </w:rPr>
        <w:t>0</w:t>
      </w:r>
      <w:r w:rsidRPr="00257295">
        <w:rPr>
          <w:rFonts w:hint="eastAsia"/>
        </w:rPr>
        <w:t>，而实际</w:t>
      </w:r>
      <w:r w:rsidRPr="00257295">
        <w:rPr>
          <w:rFonts w:hint="eastAsia"/>
        </w:rPr>
        <w:t>NandFlash</w:t>
      </w:r>
      <w:r w:rsidRPr="00257295">
        <w:rPr>
          <w:rFonts w:hint="eastAsia"/>
        </w:rPr>
        <w:t>上这个位置是用来存储坏块标志的，所以在烧录</w:t>
      </w:r>
      <w:r w:rsidRPr="00257295">
        <w:rPr>
          <w:rFonts w:hint="eastAsia"/>
        </w:rPr>
        <w:t>YAFFS</w:t>
      </w:r>
      <w:r w:rsidRPr="00257295">
        <w:rPr>
          <w:rFonts w:hint="eastAsia"/>
        </w:rPr>
        <w:t>镜像时，</w:t>
      </w:r>
      <w:r w:rsidRPr="00257295">
        <w:rPr>
          <w:rFonts w:hint="eastAsia"/>
        </w:rPr>
        <w:t>OOB</w:t>
      </w:r>
      <w:r w:rsidRPr="00257295">
        <w:rPr>
          <w:rFonts w:hint="eastAsia"/>
        </w:rPr>
        <w:t>的写入方式应该采用</w:t>
      </w:r>
      <w:r w:rsidRPr="00257295">
        <w:rPr>
          <w:rFonts w:hint="eastAsia"/>
        </w:rPr>
        <w:t>AUTO</w:t>
      </w:r>
      <w:r w:rsidRPr="00257295">
        <w:rPr>
          <w:rFonts w:hint="eastAsia"/>
        </w:rPr>
        <w:t>方式，将</w:t>
      </w:r>
      <w:r w:rsidRPr="00257295">
        <w:rPr>
          <w:rFonts w:hint="eastAsia"/>
        </w:rPr>
        <w:t>spare</w:t>
      </w:r>
      <w:r w:rsidRPr="00257295">
        <w:rPr>
          <w:rFonts w:hint="eastAsia"/>
        </w:rPr>
        <w:t>数据写入</w:t>
      </w:r>
      <w:r w:rsidRPr="00257295">
        <w:rPr>
          <w:rFonts w:hint="eastAsia"/>
        </w:rPr>
        <w:t>OOB</w:t>
      </w:r>
      <w:r w:rsidRPr="00257295">
        <w:rPr>
          <w:rFonts w:hint="eastAsia"/>
        </w:rPr>
        <w:t>空闲区域。</w:t>
      </w:r>
    </w:p>
    <w:p w:rsidR="00EF44D9" w:rsidRPr="00257295" w:rsidRDefault="00EF44D9" w:rsidP="00D734B9">
      <w:pPr>
        <w:pStyle w:val="ListParagraph"/>
        <w:numPr>
          <w:ilvl w:val="0"/>
          <w:numId w:val="190"/>
        </w:numPr>
        <w:ind w:firstLineChars="0"/>
      </w:pPr>
      <w:r w:rsidRPr="00257295">
        <w:rPr>
          <w:rFonts w:hint="eastAsia"/>
        </w:rPr>
        <w:t>spare</w:t>
      </w:r>
      <w:r w:rsidRPr="00257295">
        <w:rPr>
          <w:rFonts w:hint="eastAsia"/>
        </w:rPr>
        <w:t>长度。</w:t>
      </w:r>
    </w:p>
    <w:p w:rsidR="00EF44D9" w:rsidRPr="00257295" w:rsidRDefault="00EF44D9" w:rsidP="00150F79">
      <w:pPr>
        <w:widowControl/>
        <w:spacing w:line="240" w:lineRule="auto"/>
        <w:ind w:left="480" w:firstLineChars="0" w:firstLine="360"/>
        <w:jc w:val="left"/>
      </w:pPr>
      <w:r w:rsidRPr="00257295">
        <w:rPr>
          <w:rFonts w:hint="eastAsia"/>
        </w:rPr>
        <w:t>因为</w:t>
      </w:r>
      <w:r w:rsidRPr="00257295">
        <w:rPr>
          <w:rFonts w:hint="eastAsia"/>
        </w:rPr>
        <w:t>spare</w:t>
      </w:r>
      <w:r w:rsidRPr="00257295">
        <w:rPr>
          <w:rFonts w:hint="eastAsia"/>
        </w:rPr>
        <w:t>区只有</w:t>
      </w:r>
      <w:r w:rsidRPr="00257295">
        <w:rPr>
          <w:rFonts w:hint="eastAsia"/>
        </w:rPr>
        <w:t>28</w:t>
      </w:r>
      <w:r w:rsidRPr="00257295">
        <w:rPr>
          <w:rFonts w:hint="eastAsia"/>
        </w:rPr>
        <w:t>或者</w:t>
      </w:r>
      <w:r w:rsidRPr="00257295">
        <w:rPr>
          <w:rFonts w:hint="eastAsia"/>
        </w:rPr>
        <w:t>16</w:t>
      </w:r>
      <w:r w:rsidRPr="00257295">
        <w:rPr>
          <w:rFonts w:hint="eastAsia"/>
        </w:rPr>
        <w:t>字节，所以镜像文件中的</w:t>
      </w:r>
      <w:r w:rsidRPr="00257295">
        <w:rPr>
          <w:rFonts w:hint="eastAsia"/>
        </w:rPr>
        <w:t>OOB</w:t>
      </w:r>
      <w:r w:rsidRPr="00257295">
        <w:rPr>
          <w:rFonts w:hint="eastAsia"/>
        </w:rPr>
        <w:t>数据在烧录时只用了其偏移</w:t>
      </w:r>
      <w:r w:rsidRPr="00257295">
        <w:rPr>
          <w:rFonts w:hint="eastAsia"/>
        </w:rPr>
        <w:t>0</w:t>
      </w:r>
      <w:r w:rsidRPr="00257295">
        <w:rPr>
          <w:rFonts w:hint="eastAsia"/>
        </w:rPr>
        <w:t>开始的</w:t>
      </w:r>
      <w:r w:rsidRPr="00257295">
        <w:rPr>
          <w:rFonts w:hint="eastAsia"/>
        </w:rPr>
        <w:t>28</w:t>
      </w:r>
      <w:r w:rsidRPr="00257295">
        <w:rPr>
          <w:rFonts w:hint="eastAsia"/>
        </w:rPr>
        <w:t>字节或</w:t>
      </w:r>
      <w:r w:rsidRPr="00257295">
        <w:rPr>
          <w:rFonts w:hint="eastAsia"/>
        </w:rPr>
        <w:t>16</w:t>
      </w:r>
      <w:r w:rsidRPr="00257295">
        <w:rPr>
          <w:rFonts w:hint="eastAsia"/>
        </w:rPr>
        <w:t>字节，后续的为</w:t>
      </w:r>
      <w:r w:rsidRPr="00257295">
        <w:rPr>
          <w:rFonts w:hint="eastAsia"/>
        </w:rPr>
        <w:t>0xFF</w:t>
      </w:r>
      <w:r w:rsidRPr="00257295">
        <w:rPr>
          <w:rFonts w:hint="eastAsia"/>
        </w:rPr>
        <w:t>。</w:t>
      </w:r>
    </w:p>
    <w:p w:rsidR="00EF44D9" w:rsidRPr="00257295" w:rsidRDefault="00EF44D9" w:rsidP="00D734B9">
      <w:pPr>
        <w:pStyle w:val="ListParagraph"/>
        <w:numPr>
          <w:ilvl w:val="0"/>
          <w:numId w:val="190"/>
        </w:numPr>
        <w:ind w:firstLineChars="0"/>
      </w:pPr>
      <w:r w:rsidRPr="00257295">
        <w:rPr>
          <w:rFonts w:hint="eastAsia"/>
        </w:rPr>
        <w:t>OOB</w:t>
      </w:r>
      <w:r w:rsidRPr="00257295">
        <w:rPr>
          <w:rFonts w:hint="eastAsia"/>
        </w:rPr>
        <w:t>地址。</w:t>
      </w:r>
    </w:p>
    <w:p w:rsidR="00EF44D9" w:rsidRPr="00257295" w:rsidRDefault="00EF44D9" w:rsidP="00150F79">
      <w:pPr>
        <w:widowControl/>
        <w:spacing w:line="240" w:lineRule="auto"/>
        <w:ind w:left="480" w:firstLineChars="0" w:firstLine="360"/>
        <w:jc w:val="left"/>
      </w:pPr>
      <w:r w:rsidRPr="00257295">
        <w:rPr>
          <w:rFonts w:hint="eastAsia"/>
        </w:rPr>
        <w:t>镜像文件中主数据区和</w:t>
      </w:r>
      <w:r w:rsidRPr="00257295">
        <w:rPr>
          <w:rFonts w:hint="eastAsia"/>
        </w:rPr>
        <w:t>OOB</w:t>
      </w:r>
      <w:r w:rsidRPr="00257295">
        <w:rPr>
          <w:rFonts w:hint="eastAsia"/>
        </w:rPr>
        <w:t>区在地址上是连续的，但</w:t>
      </w:r>
      <w:r w:rsidRPr="00257295">
        <w:rPr>
          <w:rFonts w:hint="eastAsia"/>
        </w:rPr>
        <w:t>NandFalsh</w:t>
      </w:r>
      <w:r w:rsidRPr="00257295">
        <w:rPr>
          <w:rFonts w:hint="eastAsia"/>
        </w:rPr>
        <w:t>上两个</w:t>
      </w:r>
      <w:r w:rsidRPr="00257295">
        <w:rPr>
          <w:rFonts w:hint="eastAsia"/>
        </w:rPr>
        <w:t>page</w:t>
      </w:r>
      <w:r w:rsidRPr="00257295">
        <w:rPr>
          <w:rFonts w:hint="eastAsia"/>
        </w:rPr>
        <w:t>之间的地址是连续的，中间是不存在</w:t>
      </w:r>
      <w:r w:rsidRPr="00257295">
        <w:rPr>
          <w:rFonts w:hint="eastAsia"/>
        </w:rPr>
        <w:t>OOB</w:t>
      </w:r>
      <w:r w:rsidRPr="00257295">
        <w:rPr>
          <w:rFonts w:hint="eastAsia"/>
        </w:rPr>
        <w:t>地址。</w:t>
      </w:r>
    </w:p>
    <w:p w:rsidR="00EF44D9" w:rsidRPr="00257295" w:rsidRDefault="00EF44D9" w:rsidP="00150F79">
      <w:pPr>
        <w:widowControl/>
        <w:spacing w:line="240" w:lineRule="auto"/>
        <w:ind w:left="480" w:firstLineChars="0" w:firstLine="360"/>
        <w:jc w:val="left"/>
      </w:pPr>
      <w:r w:rsidRPr="00257295">
        <w:rPr>
          <w:rFonts w:hint="eastAsia"/>
        </w:rPr>
        <w:t>烧录</w:t>
      </w:r>
      <w:r w:rsidRPr="00257295">
        <w:rPr>
          <w:rFonts w:hint="eastAsia"/>
        </w:rPr>
        <w:t>YAFFS</w:t>
      </w:r>
      <w:r w:rsidRPr="00257295">
        <w:rPr>
          <w:rFonts w:hint="eastAsia"/>
        </w:rPr>
        <w:t>后，通过</w:t>
      </w:r>
      <w:r w:rsidRPr="00257295">
        <w:rPr>
          <w:rFonts w:hint="eastAsia"/>
        </w:rPr>
        <w:t>nand  dump.oob</w:t>
      </w:r>
      <w:r w:rsidRPr="00257295">
        <w:rPr>
          <w:rFonts w:hint="eastAsia"/>
        </w:rPr>
        <w:t>命令可查看</w:t>
      </w:r>
      <w:r w:rsidRPr="00257295">
        <w:rPr>
          <w:rFonts w:hint="eastAsia"/>
        </w:rPr>
        <w:t>OOB</w:t>
      </w:r>
      <w:r w:rsidRPr="00257295">
        <w:rPr>
          <w:rFonts w:hint="eastAsia"/>
        </w:rPr>
        <w:t>内容是否正确，如果烧录后的</w:t>
      </w:r>
      <w:r w:rsidRPr="00257295">
        <w:rPr>
          <w:rFonts w:hint="eastAsia"/>
        </w:rPr>
        <w:t>OOB</w:t>
      </w:r>
      <w:r w:rsidRPr="00257295">
        <w:rPr>
          <w:rFonts w:hint="eastAsia"/>
        </w:rPr>
        <w:t>空闲区域的内容和镜像文件对应位置的</w:t>
      </w:r>
      <w:r w:rsidRPr="00257295">
        <w:rPr>
          <w:rFonts w:hint="eastAsia"/>
        </w:rPr>
        <w:t>spare</w:t>
      </w:r>
      <w:r w:rsidRPr="00257295">
        <w:rPr>
          <w:rFonts w:hint="eastAsia"/>
        </w:rPr>
        <w:t>不一致，则表示</w:t>
      </w:r>
      <w:r w:rsidRPr="00257295">
        <w:rPr>
          <w:rFonts w:hint="eastAsia"/>
        </w:rPr>
        <w:t>YAFFS</w:t>
      </w:r>
      <w:r w:rsidRPr="00257295">
        <w:rPr>
          <w:rFonts w:hint="eastAsia"/>
        </w:rPr>
        <w:t>烧录出错。</w:t>
      </w:r>
    </w:p>
    <w:p w:rsidR="00EF44D9" w:rsidRPr="00257295" w:rsidRDefault="00EF44D9" w:rsidP="00EF44D9">
      <w:pPr>
        <w:pStyle w:val="Heading3"/>
        <w:numPr>
          <w:ilvl w:val="2"/>
          <w:numId w:val="1"/>
        </w:numPr>
        <w:spacing w:before="163" w:after="163"/>
      </w:pPr>
      <w:bookmarkStart w:id="123" w:name="_Toc390712694"/>
      <w:r w:rsidRPr="00257295">
        <w:rPr>
          <w:rFonts w:hint="eastAsia"/>
        </w:rPr>
        <w:lastRenderedPageBreak/>
        <w:t>YAFFS</w:t>
      </w:r>
      <w:r w:rsidRPr="00257295">
        <w:rPr>
          <w:rFonts w:hint="eastAsia"/>
        </w:rPr>
        <w:t>的</w:t>
      </w:r>
      <w:r w:rsidRPr="00257295">
        <w:rPr>
          <w:rFonts w:hint="eastAsia"/>
        </w:rPr>
        <w:t>VFS</w:t>
      </w:r>
      <w:r w:rsidRPr="00257295">
        <w:rPr>
          <w:rFonts w:hint="eastAsia"/>
        </w:rPr>
        <w:t>驱动</w:t>
      </w:r>
      <w:bookmarkEnd w:id="123"/>
    </w:p>
    <w:p w:rsidR="00EF44D9" w:rsidRPr="00257295" w:rsidRDefault="00EF44D9" w:rsidP="00EF44D9">
      <w:pPr>
        <w:ind w:left="420" w:firstLine="480"/>
      </w:pPr>
      <w:r w:rsidRPr="00257295">
        <w:rPr>
          <w:rFonts w:hint="eastAsia"/>
        </w:rPr>
        <w:t>YAFFS</w:t>
      </w:r>
      <w:r w:rsidRPr="00257295">
        <w:rPr>
          <w:rFonts w:hint="eastAsia"/>
        </w:rPr>
        <w:t>如果需要在</w:t>
      </w:r>
      <w:r w:rsidRPr="00257295">
        <w:rPr>
          <w:rFonts w:hint="eastAsia"/>
        </w:rPr>
        <w:t>linux</w:t>
      </w:r>
      <w:r w:rsidRPr="00257295">
        <w:rPr>
          <w:rFonts w:hint="eastAsia"/>
        </w:rPr>
        <w:t>上运行，则需要实现</w:t>
      </w:r>
      <w:r w:rsidRPr="00257295">
        <w:rPr>
          <w:rFonts w:hint="eastAsia"/>
        </w:rPr>
        <w:t>VFS</w:t>
      </w:r>
      <w:r w:rsidRPr="00257295">
        <w:rPr>
          <w:rFonts w:hint="eastAsia"/>
        </w:rPr>
        <w:t>驱动。</w:t>
      </w:r>
      <w:r w:rsidRPr="00257295">
        <w:rPr>
          <w:rFonts w:hint="eastAsia"/>
        </w:rPr>
        <w:t>VFS</w:t>
      </w:r>
      <w:r w:rsidRPr="00257295">
        <w:rPr>
          <w:rFonts w:hint="eastAsia"/>
        </w:rPr>
        <w:t>驱动在</w:t>
      </w:r>
      <w:r w:rsidRPr="00257295">
        <w:rPr>
          <w:rFonts w:hint="eastAsia"/>
        </w:rPr>
        <w:t>yaffs2</w:t>
      </w:r>
      <w:r w:rsidRPr="00257295">
        <w:rPr>
          <w:rFonts w:hint="eastAsia"/>
        </w:rPr>
        <w:t>的源码中已经提供，文件为</w:t>
      </w:r>
      <w:r w:rsidRPr="00257295">
        <w:rPr>
          <w:rFonts w:hint="eastAsia"/>
        </w:rPr>
        <w:t>yaffs_vfs_muti.c</w:t>
      </w:r>
      <w:r w:rsidRPr="00257295">
        <w:rPr>
          <w:rFonts w:hint="eastAsia"/>
        </w:rPr>
        <w:t>，其实现流程如下：</w:t>
      </w:r>
    </w:p>
    <w:p w:rsidR="00EF44D9" w:rsidRPr="00257295" w:rsidRDefault="00EF44D9" w:rsidP="00D734B9">
      <w:pPr>
        <w:pStyle w:val="ListParagraph"/>
        <w:numPr>
          <w:ilvl w:val="0"/>
          <w:numId w:val="31"/>
        </w:numPr>
        <w:ind w:firstLineChars="0"/>
      </w:pPr>
      <w:r w:rsidRPr="00257295">
        <w:rPr>
          <w:rFonts w:hint="eastAsia"/>
        </w:rPr>
        <w:t>内核模块注册</w:t>
      </w:r>
    </w:p>
    <w:p w:rsidR="00EF44D9" w:rsidRPr="00257295" w:rsidRDefault="00EF44D9" w:rsidP="00EF44D9">
      <w:pPr>
        <w:pStyle w:val="a7"/>
        <w:ind w:leftChars="175" w:firstLine="420"/>
      </w:pPr>
      <w:r w:rsidRPr="00257295">
        <w:rPr>
          <w:rFonts w:hint="eastAsia"/>
        </w:rPr>
        <w:drawing>
          <wp:inline distT="0" distB="0" distL="0" distR="0" wp14:anchorId="4AE5304E" wp14:editId="557AF348">
            <wp:extent cx="4897222" cy="1019175"/>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4FDFE.tmp"/>
                    <pic:cNvPicPr/>
                  </pic:nvPicPr>
                  <pic:blipFill>
                    <a:blip r:embed="rId577" cstate="email">
                      <a:extLst>
                        <a:ext uri="{28A0092B-C50C-407E-A947-70E740481C1C}">
                          <a14:useLocalDpi xmlns:a14="http://schemas.microsoft.com/office/drawing/2010/main" val="0"/>
                        </a:ext>
                      </a:extLst>
                    </a:blip>
                    <a:stretch>
                      <a:fillRect/>
                    </a:stretch>
                  </pic:blipFill>
                  <pic:spPr>
                    <a:xfrm>
                      <a:off x="0" y="0"/>
                      <a:ext cx="4897906" cy="1019317"/>
                    </a:xfrm>
                    <a:prstGeom prst="rect">
                      <a:avLst/>
                    </a:prstGeom>
                  </pic:spPr>
                </pic:pic>
              </a:graphicData>
            </a:graphic>
          </wp:inline>
        </w:drawing>
      </w:r>
    </w:p>
    <w:p w:rsidR="00EF44D9" w:rsidRPr="00257295" w:rsidRDefault="00EF44D9" w:rsidP="00D734B9">
      <w:pPr>
        <w:pStyle w:val="ListParagraph"/>
        <w:numPr>
          <w:ilvl w:val="0"/>
          <w:numId w:val="31"/>
        </w:numPr>
        <w:ind w:firstLineChars="0"/>
      </w:pPr>
      <w:r w:rsidRPr="00257295">
        <w:rPr>
          <w:rFonts w:hint="eastAsia"/>
        </w:rPr>
        <w:t>定义</w:t>
      </w:r>
      <w:r w:rsidRPr="00257295">
        <w:rPr>
          <w:rFonts w:hint="eastAsia"/>
        </w:rPr>
        <w:t>VFS</w:t>
      </w:r>
      <w:r w:rsidRPr="00257295">
        <w:rPr>
          <w:rFonts w:hint="eastAsia"/>
        </w:rPr>
        <w:t>数据结构</w:t>
      </w:r>
    </w:p>
    <w:p w:rsidR="00EF44D9" w:rsidRPr="00257295" w:rsidRDefault="00EF44D9" w:rsidP="00EF44D9">
      <w:pPr>
        <w:pStyle w:val="a7"/>
        <w:ind w:leftChars="175" w:firstLine="420"/>
      </w:pPr>
      <w:r w:rsidRPr="00257295">
        <w:rPr>
          <w:rFonts w:hint="eastAsia"/>
        </w:rPr>
        <w:drawing>
          <wp:inline distT="0" distB="0" distL="0" distR="0" wp14:anchorId="68D3EDEA" wp14:editId="255B2544">
            <wp:extent cx="4420217" cy="1352739"/>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43F3E.tmp"/>
                    <pic:cNvPicPr/>
                  </pic:nvPicPr>
                  <pic:blipFill>
                    <a:blip r:embed="rId578">
                      <a:extLst>
                        <a:ext uri="{28A0092B-C50C-407E-A947-70E740481C1C}">
                          <a14:useLocalDpi xmlns:a14="http://schemas.microsoft.com/office/drawing/2010/main" val="0"/>
                        </a:ext>
                      </a:extLst>
                    </a:blip>
                    <a:stretch>
                      <a:fillRect/>
                    </a:stretch>
                  </pic:blipFill>
                  <pic:spPr>
                    <a:xfrm>
                      <a:off x="0" y="0"/>
                      <a:ext cx="4420217" cy="1352739"/>
                    </a:xfrm>
                    <a:prstGeom prst="rect">
                      <a:avLst/>
                    </a:prstGeom>
                  </pic:spPr>
                </pic:pic>
              </a:graphicData>
            </a:graphic>
          </wp:inline>
        </w:drawing>
      </w:r>
    </w:p>
    <w:p w:rsidR="00EF44D9" w:rsidRPr="00257295" w:rsidRDefault="00EF44D9" w:rsidP="00D734B9">
      <w:pPr>
        <w:pStyle w:val="ListParagraph"/>
        <w:numPr>
          <w:ilvl w:val="0"/>
          <w:numId w:val="31"/>
        </w:numPr>
        <w:ind w:firstLineChars="0"/>
      </w:pPr>
      <w:r w:rsidRPr="00257295">
        <w:rPr>
          <w:rFonts w:hint="eastAsia"/>
        </w:rPr>
        <w:t>创建</w:t>
      </w:r>
      <w:r w:rsidRPr="00257295">
        <w:rPr>
          <w:rFonts w:hint="eastAsia"/>
          <w:b/>
        </w:rPr>
        <w:t>/</w:t>
      </w:r>
      <w:r w:rsidRPr="00257295">
        <w:rPr>
          <w:rFonts w:hint="eastAsia"/>
        </w:rPr>
        <w:t>proc</w:t>
      </w:r>
      <w:r w:rsidRPr="00257295">
        <w:rPr>
          <w:rFonts w:hint="eastAsia"/>
          <w:b/>
        </w:rPr>
        <w:t>/</w:t>
      </w:r>
      <w:r w:rsidRPr="00257295">
        <w:rPr>
          <w:rFonts w:hint="eastAsia"/>
        </w:rPr>
        <w:t>yaffs</w:t>
      </w:r>
      <w:r w:rsidRPr="00257295">
        <w:rPr>
          <w:rFonts w:hint="eastAsia"/>
        </w:rPr>
        <w:t>文件，提供外部控制</w:t>
      </w:r>
      <w:r w:rsidRPr="00257295">
        <w:rPr>
          <w:rFonts w:hint="eastAsia"/>
        </w:rPr>
        <w:t>YAFFS</w:t>
      </w:r>
      <w:r w:rsidRPr="00257295">
        <w:rPr>
          <w:rFonts w:hint="eastAsia"/>
        </w:rPr>
        <w:t>的接口</w:t>
      </w:r>
    </w:p>
    <w:p w:rsidR="00EF44D9" w:rsidRPr="00257295" w:rsidRDefault="00EF44D9" w:rsidP="00EF44D9">
      <w:pPr>
        <w:pStyle w:val="a7"/>
        <w:ind w:leftChars="175" w:firstLine="420"/>
      </w:pPr>
      <w:r w:rsidRPr="00257295">
        <w:rPr>
          <w:rFonts w:hint="eastAsia"/>
        </w:rPr>
        <w:drawing>
          <wp:inline distT="0" distB="0" distL="0" distR="0" wp14:anchorId="34B173D3" wp14:editId="16B5427E">
            <wp:extent cx="4572000" cy="534496"/>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4DBED.tmp"/>
                    <pic:cNvPicPr/>
                  </pic:nvPicPr>
                  <pic:blipFill>
                    <a:blip r:embed="rId579" cstate="email">
                      <a:extLst>
                        <a:ext uri="{28A0092B-C50C-407E-A947-70E740481C1C}">
                          <a14:useLocalDpi xmlns:a14="http://schemas.microsoft.com/office/drawing/2010/main" val="0"/>
                        </a:ext>
                      </a:extLst>
                    </a:blip>
                    <a:stretch>
                      <a:fillRect/>
                    </a:stretch>
                  </pic:blipFill>
                  <pic:spPr>
                    <a:xfrm>
                      <a:off x="0" y="0"/>
                      <a:ext cx="4572639" cy="534571"/>
                    </a:xfrm>
                    <a:prstGeom prst="rect">
                      <a:avLst/>
                    </a:prstGeom>
                  </pic:spPr>
                </pic:pic>
              </a:graphicData>
            </a:graphic>
          </wp:inline>
        </w:drawing>
      </w:r>
    </w:p>
    <w:p w:rsidR="00EF44D9" w:rsidRPr="00257295" w:rsidRDefault="00EF44D9" w:rsidP="00D734B9">
      <w:pPr>
        <w:pStyle w:val="ListParagraph"/>
        <w:numPr>
          <w:ilvl w:val="0"/>
          <w:numId w:val="31"/>
        </w:numPr>
        <w:ind w:firstLineChars="0"/>
      </w:pPr>
      <w:r w:rsidRPr="00257295">
        <w:rPr>
          <w:rFonts w:hint="eastAsia"/>
        </w:rPr>
        <w:t>将驱动注册到</w:t>
      </w:r>
      <w:r w:rsidRPr="00257295">
        <w:rPr>
          <w:rFonts w:hint="eastAsia"/>
        </w:rPr>
        <w:t>VFS</w:t>
      </w:r>
      <w:r w:rsidRPr="00257295">
        <w:rPr>
          <w:rFonts w:hint="eastAsia"/>
        </w:rPr>
        <w:t>中，实现</w:t>
      </w:r>
      <w:r w:rsidRPr="00257295">
        <w:rPr>
          <w:rFonts w:hint="eastAsia"/>
        </w:rPr>
        <w:t>VFS</w:t>
      </w:r>
      <w:r w:rsidRPr="00257295">
        <w:rPr>
          <w:rFonts w:hint="eastAsia"/>
        </w:rPr>
        <w:t>对</w:t>
      </w:r>
      <w:r w:rsidRPr="00257295">
        <w:rPr>
          <w:rFonts w:hint="eastAsia"/>
        </w:rPr>
        <w:t>YAFFS</w:t>
      </w:r>
      <w:r w:rsidRPr="00257295">
        <w:rPr>
          <w:rFonts w:hint="eastAsia"/>
        </w:rPr>
        <w:t>的管理。</w:t>
      </w:r>
    </w:p>
    <w:p w:rsidR="00EF44D9" w:rsidRPr="00257295" w:rsidRDefault="00EF44D9" w:rsidP="00EF44D9">
      <w:pPr>
        <w:pStyle w:val="a7"/>
        <w:ind w:leftChars="175" w:firstLine="420"/>
      </w:pPr>
      <w:r w:rsidRPr="00257295">
        <w:rPr>
          <w:rFonts w:hint="eastAsia"/>
        </w:rPr>
        <w:drawing>
          <wp:inline distT="0" distB="0" distL="0" distR="0" wp14:anchorId="42C49146" wp14:editId="0A05F86F">
            <wp:extent cx="4286849" cy="876422"/>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4419F.tmp"/>
                    <pic:cNvPicPr/>
                  </pic:nvPicPr>
                  <pic:blipFill>
                    <a:blip r:embed="rId580">
                      <a:extLst>
                        <a:ext uri="{28A0092B-C50C-407E-A947-70E740481C1C}">
                          <a14:useLocalDpi xmlns:a14="http://schemas.microsoft.com/office/drawing/2010/main" val="0"/>
                        </a:ext>
                      </a:extLst>
                    </a:blip>
                    <a:stretch>
                      <a:fillRect/>
                    </a:stretch>
                  </pic:blipFill>
                  <pic:spPr>
                    <a:xfrm>
                      <a:off x="0" y="0"/>
                      <a:ext cx="4286849" cy="876422"/>
                    </a:xfrm>
                    <a:prstGeom prst="rect">
                      <a:avLst/>
                    </a:prstGeom>
                  </pic:spPr>
                </pic:pic>
              </a:graphicData>
            </a:graphic>
          </wp:inline>
        </w:drawing>
      </w:r>
    </w:p>
    <w:p w:rsidR="00EF44D9" w:rsidRPr="00257295" w:rsidRDefault="00EF44D9" w:rsidP="00EF44D9">
      <w:pPr>
        <w:pStyle w:val="a7"/>
        <w:ind w:leftChars="175" w:firstLine="420"/>
      </w:pPr>
      <w:r w:rsidRPr="00257295">
        <w:rPr>
          <w:rFonts w:hint="eastAsia"/>
        </w:rPr>
        <w:drawing>
          <wp:inline distT="0" distB="0" distL="0" distR="0" wp14:anchorId="2218712D" wp14:editId="1EBA7D54">
            <wp:extent cx="4220164" cy="1600423"/>
            <wp:effectExtent l="0" t="0" r="9525"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4C92D.tmp"/>
                    <pic:cNvPicPr/>
                  </pic:nvPicPr>
                  <pic:blipFill>
                    <a:blip r:embed="rId581">
                      <a:extLst>
                        <a:ext uri="{28A0092B-C50C-407E-A947-70E740481C1C}">
                          <a14:useLocalDpi xmlns:a14="http://schemas.microsoft.com/office/drawing/2010/main" val="0"/>
                        </a:ext>
                      </a:extLst>
                    </a:blip>
                    <a:stretch>
                      <a:fillRect/>
                    </a:stretch>
                  </pic:blipFill>
                  <pic:spPr>
                    <a:xfrm>
                      <a:off x="0" y="0"/>
                      <a:ext cx="4220164" cy="1600423"/>
                    </a:xfrm>
                    <a:prstGeom prst="rect">
                      <a:avLst/>
                    </a:prstGeom>
                  </pic:spPr>
                </pic:pic>
              </a:graphicData>
            </a:graphic>
          </wp:inline>
        </w:drawing>
      </w:r>
    </w:p>
    <w:p w:rsidR="00EF44D9" w:rsidRPr="00257295" w:rsidRDefault="00EF44D9" w:rsidP="00EF44D9">
      <w:pPr>
        <w:pStyle w:val="a7"/>
        <w:ind w:leftChars="175"/>
      </w:pPr>
    </w:p>
    <w:p w:rsidR="00EF44D9" w:rsidRPr="00257295" w:rsidRDefault="00EF44D9" w:rsidP="00D734B9">
      <w:pPr>
        <w:pStyle w:val="ListParagraph"/>
        <w:numPr>
          <w:ilvl w:val="0"/>
          <w:numId w:val="31"/>
        </w:numPr>
        <w:ind w:firstLineChars="0"/>
      </w:pPr>
      <w:r w:rsidRPr="00257295">
        <w:rPr>
          <w:rFonts w:hint="eastAsia"/>
        </w:rPr>
        <w:t>实现</w:t>
      </w:r>
      <w:r w:rsidRPr="00257295">
        <w:rPr>
          <w:rFonts w:hint="eastAsia"/>
        </w:rPr>
        <w:t>VFS</w:t>
      </w:r>
      <w:r w:rsidRPr="00257295">
        <w:rPr>
          <w:rFonts w:hint="eastAsia"/>
        </w:rPr>
        <w:t>的</w:t>
      </w:r>
      <w:r w:rsidRPr="00257295">
        <w:rPr>
          <w:rFonts w:hint="eastAsia"/>
        </w:rPr>
        <w:t>mount</w:t>
      </w:r>
      <w:r w:rsidRPr="00257295">
        <w:rPr>
          <w:rFonts w:hint="eastAsia"/>
        </w:rPr>
        <w:t>接口</w:t>
      </w:r>
    </w:p>
    <w:p w:rsidR="00EF44D9" w:rsidRPr="00257295" w:rsidRDefault="00EF44D9" w:rsidP="00EF44D9">
      <w:pPr>
        <w:pStyle w:val="a7"/>
        <w:ind w:leftChars="350" w:left="840" w:firstLine="420"/>
      </w:pPr>
      <w:r w:rsidRPr="00257295">
        <w:rPr>
          <w:rFonts w:hint="eastAsia"/>
        </w:rPr>
        <w:lastRenderedPageBreak/>
        <w:drawing>
          <wp:inline distT="0" distB="0" distL="0" distR="0" wp14:anchorId="7366B8E8" wp14:editId="46D0A1BA">
            <wp:extent cx="4838700" cy="799752"/>
            <wp:effectExtent l="0" t="0" r="0" b="63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47DC2.tmp"/>
                    <pic:cNvPicPr/>
                  </pic:nvPicPr>
                  <pic:blipFill>
                    <a:blip r:embed="rId582" cstate="email">
                      <a:extLst>
                        <a:ext uri="{28A0092B-C50C-407E-A947-70E740481C1C}">
                          <a14:useLocalDpi xmlns:a14="http://schemas.microsoft.com/office/drawing/2010/main" val="0"/>
                        </a:ext>
                      </a:extLst>
                    </a:blip>
                    <a:stretch>
                      <a:fillRect/>
                    </a:stretch>
                  </pic:blipFill>
                  <pic:spPr>
                    <a:xfrm>
                      <a:off x="0" y="0"/>
                      <a:ext cx="4840808" cy="800100"/>
                    </a:xfrm>
                    <a:prstGeom prst="rect">
                      <a:avLst/>
                    </a:prstGeom>
                  </pic:spPr>
                </pic:pic>
              </a:graphicData>
            </a:graphic>
          </wp:inline>
        </w:drawing>
      </w:r>
    </w:p>
    <w:p w:rsidR="00EF44D9" w:rsidRPr="00257295" w:rsidRDefault="00EF44D9" w:rsidP="00150F79">
      <w:pPr>
        <w:widowControl/>
        <w:spacing w:line="240" w:lineRule="auto"/>
        <w:ind w:left="480" w:firstLineChars="0" w:firstLine="360"/>
        <w:jc w:val="left"/>
      </w:pPr>
      <w:r w:rsidRPr="00257295">
        <w:rPr>
          <w:rFonts w:hint="eastAsia"/>
        </w:rPr>
        <w:t>mount_bdev</w:t>
      </w:r>
      <w:r w:rsidRPr="00257295">
        <w:rPr>
          <w:rFonts w:hint="eastAsia"/>
        </w:rPr>
        <w:t>是内核提供通用的块设备挂载接口，块相关的操作通过第</w:t>
      </w:r>
      <w:r w:rsidRPr="00257295">
        <w:rPr>
          <w:rFonts w:hint="eastAsia"/>
        </w:rPr>
        <w:t>5</w:t>
      </w:r>
      <w:r w:rsidRPr="00257295">
        <w:rPr>
          <w:rFonts w:hint="eastAsia"/>
        </w:rPr>
        <w:t>个参数传入回调函数实现。该回调定义如下：</w:t>
      </w:r>
    </w:p>
    <w:p w:rsidR="00EF44D9" w:rsidRPr="00257295" w:rsidRDefault="00EF44D9" w:rsidP="00EF44D9">
      <w:pPr>
        <w:pStyle w:val="a7"/>
        <w:ind w:leftChars="350" w:left="840" w:firstLine="420"/>
      </w:pPr>
      <w:r w:rsidRPr="00257295">
        <w:rPr>
          <w:rFonts w:hint="eastAsia"/>
        </w:rPr>
        <w:drawing>
          <wp:inline distT="0" distB="0" distL="0" distR="0" wp14:anchorId="4CD949BE" wp14:editId="46EECA73">
            <wp:extent cx="4791075" cy="760669"/>
            <wp:effectExtent l="0" t="0" r="0" b="190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4EB03.tmp"/>
                    <pic:cNvPicPr/>
                  </pic:nvPicPr>
                  <pic:blipFill>
                    <a:blip r:embed="rId583" cstate="email">
                      <a:extLst>
                        <a:ext uri="{28A0092B-C50C-407E-A947-70E740481C1C}">
                          <a14:useLocalDpi xmlns:a14="http://schemas.microsoft.com/office/drawing/2010/main" val="0"/>
                        </a:ext>
                      </a:extLst>
                    </a:blip>
                    <a:stretch>
                      <a:fillRect/>
                    </a:stretch>
                  </pic:blipFill>
                  <pic:spPr>
                    <a:xfrm>
                      <a:off x="0" y="0"/>
                      <a:ext cx="4791744" cy="760775"/>
                    </a:xfrm>
                    <a:prstGeom prst="rect">
                      <a:avLst/>
                    </a:prstGeom>
                  </pic:spPr>
                </pic:pic>
              </a:graphicData>
            </a:graphic>
          </wp:inline>
        </w:drawing>
      </w:r>
    </w:p>
    <w:p w:rsidR="00EF44D9" w:rsidRPr="00257295" w:rsidRDefault="00EF44D9" w:rsidP="00150F79">
      <w:pPr>
        <w:widowControl/>
        <w:spacing w:line="240" w:lineRule="auto"/>
        <w:ind w:left="480" w:firstLineChars="0" w:firstLine="360"/>
        <w:jc w:val="left"/>
      </w:pPr>
      <w:r w:rsidRPr="00257295">
        <w:rPr>
          <w:rFonts w:hint="eastAsia"/>
        </w:rPr>
        <w:t>其相关代码如下：</w:t>
      </w:r>
    </w:p>
    <w:p w:rsidR="00EF44D9" w:rsidRPr="00257295" w:rsidRDefault="00EF44D9" w:rsidP="00D734B9">
      <w:pPr>
        <w:pStyle w:val="ListParagraph"/>
        <w:numPr>
          <w:ilvl w:val="0"/>
          <w:numId w:val="32"/>
        </w:numPr>
        <w:ind w:firstLineChars="0"/>
      </w:pPr>
      <w:r w:rsidRPr="00257295">
        <w:rPr>
          <w:rFonts w:hint="eastAsia"/>
        </w:rPr>
        <w:t>获取根目录</w:t>
      </w:r>
      <w:r w:rsidRPr="00257295">
        <w:rPr>
          <w:rFonts w:hint="eastAsia"/>
        </w:rPr>
        <w:t>inode</w:t>
      </w:r>
      <w:r w:rsidRPr="00257295">
        <w:rPr>
          <w:rFonts w:hint="eastAsia"/>
        </w:rPr>
        <w:t>信息的接口</w:t>
      </w:r>
    </w:p>
    <w:p w:rsidR="00EF44D9" w:rsidRPr="00257295" w:rsidRDefault="00EF44D9" w:rsidP="00EF44D9">
      <w:pPr>
        <w:pStyle w:val="a7"/>
        <w:ind w:leftChars="500" w:left="1200" w:firstLine="420"/>
      </w:pPr>
      <w:r w:rsidRPr="00257295">
        <w:rPr>
          <w:rFonts w:hint="eastAsia"/>
        </w:rPr>
        <w:drawing>
          <wp:inline distT="0" distB="0" distL="0" distR="0" wp14:anchorId="51D9821B" wp14:editId="206127F8">
            <wp:extent cx="4667250" cy="570619"/>
            <wp:effectExtent l="0" t="0" r="0" b="127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4CECB.tmp"/>
                    <pic:cNvPicPr/>
                  </pic:nvPicPr>
                  <pic:blipFill>
                    <a:blip r:embed="rId584" cstate="email">
                      <a:extLst>
                        <a:ext uri="{28A0092B-C50C-407E-A947-70E740481C1C}">
                          <a14:useLocalDpi xmlns:a14="http://schemas.microsoft.com/office/drawing/2010/main" val="0"/>
                        </a:ext>
                      </a:extLst>
                    </a:blip>
                    <a:stretch>
                      <a:fillRect/>
                    </a:stretch>
                  </pic:blipFill>
                  <pic:spPr>
                    <a:xfrm>
                      <a:off x="0" y="0"/>
                      <a:ext cx="4673484" cy="571381"/>
                    </a:xfrm>
                    <a:prstGeom prst="rect">
                      <a:avLst/>
                    </a:prstGeom>
                  </pic:spPr>
                </pic:pic>
              </a:graphicData>
            </a:graphic>
          </wp:inline>
        </w:drawing>
      </w:r>
    </w:p>
    <w:p w:rsidR="00EF44D9" w:rsidRPr="00257295" w:rsidRDefault="00EF44D9" w:rsidP="00D734B9">
      <w:pPr>
        <w:pStyle w:val="ListParagraph"/>
        <w:numPr>
          <w:ilvl w:val="0"/>
          <w:numId w:val="32"/>
        </w:numPr>
        <w:ind w:firstLineChars="0"/>
      </w:pPr>
      <w:r w:rsidRPr="00257295">
        <w:rPr>
          <w:rFonts w:hint="eastAsia"/>
        </w:rPr>
        <w:tab/>
      </w:r>
      <w:r w:rsidRPr="00257295">
        <w:rPr>
          <w:rFonts w:hint="eastAsia"/>
        </w:rPr>
        <w:t>获取</w:t>
      </w:r>
      <w:r w:rsidRPr="00257295">
        <w:rPr>
          <w:rFonts w:hint="eastAsia"/>
        </w:rPr>
        <w:t>inode</w:t>
      </w:r>
      <w:r w:rsidRPr="00257295">
        <w:rPr>
          <w:rFonts w:hint="eastAsia"/>
        </w:rPr>
        <w:t>信息的接口</w:t>
      </w:r>
    </w:p>
    <w:p w:rsidR="00EF44D9" w:rsidRPr="00257295" w:rsidRDefault="00EF44D9" w:rsidP="00EF44D9">
      <w:pPr>
        <w:pStyle w:val="a7"/>
        <w:ind w:leftChars="500" w:left="1200" w:firstLine="420"/>
      </w:pPr>
      <w:r w:rsidRPr="00257295">
        <w:rPr>
          <w:rFonts w:hint="eastAsia"/>
        </w:rPr>
        <w:drawing>
          <wp:inline distT="0" distB="0" distL="0" distR="0" wp14:anchorId="4A47069F" wp14:editId="21D5DE13">
            <wp:extent cx="3115110" cy="647790"/>
            <wp:effectExtent l="0" t="0" r="9525"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4BDE9.tmp"/>
                    <pic:cNvPicPr/>
                  </pic:nvPicPr>
                  <pic:blipFill>
                    <a:blip r:embed="rId585">
                      <a:extLst>
                        <a:ext uri="{28A0092B-C50C-407E-A947-70E740481C1C}">
                          <a14:useLocalDpi xmlns:a14="http://schemas.microsoft.com/office/drawing/2010/main" val="0"/>
                        </a:ext>
                      </a:extLst>
                    </a:blip>
                    <a:stretch>
                      <a:fillRect/>
                    </a:stretch>
                  </pic:blipFill>
                  <pic:spPr>
                    <a:xfrm>
                      <a:off x="0" y="0"/>
                      <a:ext cx="3115110" cy="647790"/>
                    </a:xfrm>
                    <a:prstGeom prst="rect">
                      <a:avLst/>
                    </a:prstGeom>
                  </pic:spPr>
                </pic:pic>
              </a:graphicData>
            </a:graphic>
          </wp:inline>
        </w:drawing>
      </w:r>
    </w:p>
    <w:p w:rsidR="00EF44D9" w:rsidRPr="00257295" w:rsidRDefault="00EF44D9" w:rsidP="00EF44D9">
      <w:pPr>
        <w:pStyle w:val="a7"/>
        <w:ind w:leftChars="500" w:left="1200" w:firstLine="420"/>
      </w:pPr>
      <w:r w:rsidRPr="00257295">
        <w:rPr>
          <w:rFonts w:hint="eastAsia"/>
        </w:rPr>
        <w:drawing>
          <wp:inline distT="0" distB="0" distL="0" distR="0" wp14:anchorId="24B5505A" wp14:editId="5AD8512E">
            <wp:extent cx="4296375" cy="1581371"/>
            <wp:effectExtent l="0" t="0" r="9525"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48F2A.tmp"/>
                    <pic:cNvPicPr/>
                  </pic:nvPicPr>
                  <pic:blipFill>
                    <a:blip r:embed="rId586">
                      <a:extLst>
                        <a:ext uri="{28A0092B-C50C-407E-A947-70E740481C1C}">
                          <a14:useLocalDpi xmlns:a14="http://schemas.microsoft.com/office/drawing/2010/main" val="0"/>
                        </a:ext>
                      </a:extLst>
                    </a:blip>
                    <a:stretch>
                      <a:fillRect/>
                    </a:stretch>
                  </pic:blipFill>
                  <pic:spPr>
                    <a:xfrm>
                      <a:off x="0" y="0"/>
                      <a:ext cx="4296375" cy="1581371"/>
                    </a:xfrm>
                    <a:prstGeom prst="rect">
                      <a:avLst/>
                    </a:prstGeom>
                  </pic:spPr>
                </pic:pic>
              </a:graphicData>
            </a:graphic>
          </wp:inline>
        </w:drawing>
      </w:r>
    </w:p>
    <w:p w:rsidR="00EF44D9" w:rsidRPr="00257295" w:rsidRDefault="00EF44D9" w:rsidP="00EF44D9">
      <w:pPr>
        <w:pStyle w:val="a7"/>
        <w:ind w:leftChars="500" w:left="1200" w:firstLine="420"/>
      </w:pPr>
      <w:r w:rsidRPr="00257295">
        <w:drawing>
          <wp:inline distT="0" distB="0" distL="0" distR="0" wp14:anchorId="37AF2C4D" wp14:editId="5643509A">
            <wp:extent cx="3962953" cy="628738"/>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42070.tmp"/>
                    <pic:cNvPicPr/>
                  </pic:nvPicPr>
                  <pic:blipFill>
                    <a:blip r:embed="rId587">
                      <a:extLst>
                        <a:ext uri="{28A0092B-C50C-407E-A947-70E740481C1C}">
                          <a14:useLocalDpi xmlns:a14="http://schemas.microsoft.com/office/drawing/2010/main" val="0"/>
                        </a:ext>
                      </a:extLst>
                    </a:blip>
                    <a:stretch>
                      <a:fillRect/>
                    </a:stretch>
                  </pic:blipFill>
                  <pic:spPr>
                    <a:xfrm>
                      <a:off x="0" y="0"/>
                      <a:ext cx="3962953" cy="628738"/>
                    </a:xfrm>
                    <a:prstGeom prst="rect">
                      <a:avLst/>
                    </a:prstGeom>
                  </pic:spPr>
                </pic:pic>
              </a:graphicData>
            </a:graphic>
          </wp:inline>
        </w:drawing>
      </w:r>
    </w:p>
    <w:p w:rsidR="00EF44D9" w:rsidRPr="00257295" w:rsidRDefault="00EF44D9" w:rsidP="00D734B9">
      <w:pPr>
        <w:pStyle w:val="ListParagraph"/>
        <w:numPr>
          <w:ilvl w:val="0"/>
          <w:numId w:val="32"/>
        </w:numPr>
        <w:ind w:firstLineChars="0"/>
      </w:pPr>
      <w:r w:rsidRPr="00257295">
        <w:rPr>
          <w:rFonts w:hint="eastAsia"/>
        </w:rPr>
        <w:t>设置</w:t>
      </w:r>
      <w:r w:rsidRPr="00257295">
        <w:rPr>
          <w:rFonts w:hint="eastAsia"/>
        </w:rPr>
        <w:t>inode</w:t>
      </w:r>
      <w:r w:rsidRPr="00257295">
        <w:rPr>
          <w:rFonts w:hint="eastAsia"/>
        </w:rPr>
        <w:t>操作的接口</w:t>
      </w:r>
    </w:p>
    <w:p w:rsidR="00EF44D9" w:rsidRPr="00257295" w:rsidRDefault="00EF44D9" w:rsidP="00EF44D9">
      <w:pPr>
        <w:pStyle w:val="ListParagraph"/>
        <w:ind w:left="2040" w:firstLineChars="0" w:firstLine="60"/>
      </w:pPr>
      <w:r w:rsidRPr="00257295">
        <w:rPr>
          <w:rFonts w:hint="eastAsia"/>
        </w:rPr>
        <w:t>在每个</w:t>
      </w:r>
      <w:r w:rsidRPr="00257295">
        <w:rPr>
          <w:rFonts w:hint="eastAsia"/>
        </w:rPr>
        <w:t>inode</w:t>
      </w:r>
      <w:r w:rsidRPr="00257295">
        <w:rPr>
          <w:rFonts w:hint="eastAsia"/>
        </w:rPr>
        <w:t>进行相关操作之前一般会先根据其类型设置相应的操接</w:t>
      </w:r>
    </w:p>
    <w:p w:rsidR="00EF44D9" w:rsidRPr="00257295" w:rsidRDefault="00EF44D9" w:rsidP="00EF44D9">
      <w:pPr>
        <w:ind w:left="1200" w:firstLineChars="0" w:firstLine="480"/>
      </w:pPr>
      <w:r w:rsidRPr="00257295">
        <w:rPr>
          <w:rFonts w:hint="eastAsia"/>
        </w:rPr>
        <w:t>口，从而实现不同</w:t>
      </w:r>
      <w:r w:rsidRPr="00257295">
        <w:rPr>
          <w:rFonts w:hint="eastAsia"/>
        </w:rPr>
        <w:t>inode</w:t>
      </w:r>
      <w:r w:rsidRPr="00257295">
        <w:rPr>
          <w:rFonts w:hint="eastAsia"/>
        </w:rPr>
        <w:t>使用不同的读写方法。</w:t>
      </w:r>
    </w:p>
    <w:p w:rsidR="00EF44D9" w:rsidRPr="00257295" w:rsidRDefault="00EF44D9" w:rsidP="00EF44D9">
      <w:pPr>
        <w:pStyle w:val="a7"/>
        <w:ind w:leftChars="500" w:left="1200" w:firstLine="420"/>
      </w:pPr>
      <w:r w:rsidRPr="00257295">
        <w:lastRenderedPageBreak/>
        <w:drawing>
          <wp:inline distT="0" distB="0" distL="0" distR="0" wp14:anchorId="6F77FA7C" wp14:editId="68D15F61">
            <wp:extent cx="4676775" cy="2066925"/>
            <wp:effectExtent l="0" t="0" r="9525"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4D23F.tmp"/>
                    <pic:cNvPicPr/>
                  </pic:nvPicPr>
                  <pic:blipFill>
                    <a:blip r:embed="rId588" cstate="email">
                      <a:extLst>
                        <a:ext uri="{28A0092B-C50C-407E-A947-70E740481C1C}">
                          <a14:useLocalDpi xmlns:a14="http://schemas.microsoft.com/office/drawing/2010/main" val="0"/>
                        </a:ext>
                      </a:extLst>
                    </a:blip>
                    <a:stretch>
                      <a:fillRect/>
                    </a:stretch>
                  </pic:blipFill>
                  <pic:spPr>
                    <a:xfrm>
                      <a:off x="0" y="0"/>
                      <a:ext cx="4677429" cy="2067214"/>
                    </a:xfrm>
                    <a:prstGeom prst="rect">
                      <a:avLst/>
                    </a:prstGeom>
                  </pic:spPr>
                </pic:pic>
              </a:graphicData>
            </a:graphic>
          </wp:inline>
        </w:drawing>
      </w:r>
    </w:p>
    <w:p w:rsidR="00EF44D9" w:rsidRPr="00257295" w:rsidRDefault="00EF44D9" w:rsidP="00D734B9">
      <w:pPr>
        <w:pStyle w:val="ListParagraph"/>
        <w:numPr>
          <w:ilvl w:val="0"/>
          <w:numId w:val="32"/>
        </w:numPr>
        <w:ind w:firstLineChars="0"/>
      </w:pPr>
      <w:r w:rsidRPr="00257295">
        <w:rPr>
          <w:rFonts w:hint="eastAsia"/>
        </w:rPr>
        <w:t>定义</w:t>
      </w:r>
      <w:r w:rsidRPr="00257295">
        <w:rPr>
          <w:rFonts w:hint="eastAsia"/>
        </w:rPr>
        <w:t>inode</w:t>
      </w:r>
      <w:r w:rsidRPr="00257295">
        <w:rPr>
          <w:rFonts w:hint="eastAsia"/>
        </w:rPr>
        <w:t>属性操作的接口</w:t>
      </w:r>
    </w:p>
    <w:p w:rsidR="00EF44D9" w:rsidRPr="00257295" w:rsidRDefault="00EF44D9" w:rsidP="00EF44D9">
      <w:pPr>
        <w:pStyle w:val="a7"/>
        <w:ind w:leftChars="500" w:left="1200" w:firstLine="420"/>
      </w:pPr>
      <w:r w:rsidRPr="00257295">
        <w:drawing>
          <wp:inline distT="0" distB="0" distL="0" distR="0" wp14:anchorId="434501A7" wp14:editId="495D2F58">
            <wp:extent cx="4676775" cy="11620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481EF.tmp"/>
                    <pic:cNvPicPr/>
                  </pic:nvPicPr>
                  <pic:blipFill>
                    <a:blip r:embed="rId589" cstate="email">
                      <a:extLst>
                        <a:ext uri="{28A0092B-C50C-407E-A947-70E740481C1C}">
                          <a14:useLocalDpi xmlns:a14="http://schemas.microsoft.com/office/drawing/2010/main" val="0"/>
                        </a:ext>
                      </a:extLst>
                    </a:blip>
                    <a:stretch>
                      <a:fillRect/>
                    </a:stretch>
                  </pic:blipFill>
                  <pic:spPr>
                    <a:xfrm>
                      <a:off x="0" y="0"/>
                      <a:ext cx="4677428" cy="1162212"/>
                    </a:xfrm>
                    <a:prstGeom prst="rect">
                      <a:avLst/>
                    </a:prstGeom>
                  </pic:spPr>
                </pic:pic>
              </a:graphicData>
            </a:graphic>
          </wp:inline>
        </w:drawing>
      </w:r>
    </w:p>
    <w:p w:rsidR="00EF44D9" w:rsidRPr="00257295" w:rsidRDefault="00EF44D9" w:rsidP="00EF44D9">
      <w:pPr>
        <w:pStyle w:val="Heading3"/>
        <w:numPr>
          <w:ilvl w:val="2"/>
          <w:numId w:val="1"/>
        </w:numPr>
        <w:spacing w:before="163" w:after="163"/>
      </w:pPr>
      <w:bookmarkStart w:id="124" w:name="_Toc390712695"/>
      <w:r w:rsidRPr="00257295">
        <w:rPr>
          <w:rFonts w:hint="eastAsia"/>
        </w:rPr>
        <w:t>YAFFS</w:t>
      </w:r>
      <w:r w:rsidRPr="00257295">
        <w:rPr>
          <w:rFonts w:hint="eastAsia"/>
        </w:rPr>
        <w:t>的</w:t>
      </w:r>
      <w:r w:rsidRPr="00257295">
        <w:rPr>
          <w:rFonts w:hint="eastAsia"/>
        </w:rPr>
        <w:t>xattr</w:t>
      </w:r>
      <w:r w:rsidRPr="00257295">
        <w:rPr>
          <w:rFonts w:hint="eastAsia"/>
        </w:rPr>
        <w:t>特性</w:t>
      </w:r>
      <w:bookmarkEnd w:id="124"/>
    </w:p>
    <w:p w:rsidR="00EF44D9" w:rsidRPr="00257295" w:rsidRDefault="00EF44D9" w:rsidP="00C05A3A">
      <w:pPr>
        <w:ind w:firstLineChars="0" w:firstLine="420"/>
      </w:pPr>
      <w:r w:rsidRPr="00257295">
        <w:rPr>
          <w:rFonts w:hint="eastAsia"/>
        </w:rPr>
        <w:t>xattr</w:t>
      </w:r>
      <w:r w:rsidRPr="00257295">
        <w:rPr>
          <w:rFonts w:hint="eastAsia"/>
        </w:rPr>
        <w:t>是</w:t>
      </w:r>
      <w:r w:rsidRPr="00257295">
        <w:rPr>
          <w:rFonts w:hint="eastAsia"/>
        </w:rPr>
        <w:t>VFS</w:t>
      </w:r>
      <w:r w:rsidRPr="00257295">
        <w:rPr>
          <w:rFonts w:hint="eastAsia"/>
        </w:rPr>
        <w:t>的扩展属性机制，在一些应用场合需要使用</w:t>
      </w:r>
      <w:r w:rsidRPr="00257295">
        <w:rPr>
          <w:rFonts w:hint="eastAsia"/>
        </w:rPr>
        <w:t>xattr</w:t>
      </w:r>
      <w:r w:rsidRPr="00257295">
        <w:rPr>
          <w:rFonts w:hint="eastAsia"/>
        </w:rPr>
        <w:t>的相关功能来决定系统的处理方法。比如在运行可执行文件前需要对其做权限检测等。</w:t>
      </w:r>
    </w:p>
    <w:p w:rsidR="00EF44D9" w:rsidRPr="00257295" w:rsidRDefault="00EF44D9" w:rsidP="00D734B9">
      <w:pPr>
        <w:pStyle w:val="ListParagraph"/>
        <w:numPr>
          <w:ilvl w:val="0"/>
          <w:numId w:val="42"/>
        </w:numPr>
        <w:ind w:firstLineChars="0"/>
      </w:pPr>
      <w:r w:rsidRPr="00257295">
        <w:rPr>
          <w:rFonts w:hint="eastAsia"/>
        </w:rPr>
        <w:t>YAFFS</w:t>
      </w:r>
      <w:r w:rsidRPr="00257295">
        <w:rPr>
          <w:rFonts w:hint="eastAsia"/>
        </w:rPr>
        <w:t>对</w:t>
      </w:r>
      <w:r w:rsidRPr="00257295">
        <w:rPr>
          <w:rFonts w:hint="eastAsia"/>
        </w:rPr>
        <w:t>xattr</w:t>
      </w:r>
      <w:r w:rsidRPr="00257295">
        <w:rPr>
          <w:rFonts w:hint="eastAsia"/>
        </w:rPr>
        <w:t>的实现</w:t>
      </w:r>
    </w:p>
    <w:p w:rsidR="00EF44D9" w:rsidRPr="00257295" w:rsidRDefault="00EF44D9" w:rsidP="00EF44D9">
      <w:pPr>
        <w:pStyle w:val="ListParagraph"/>
        <w:ind w:left="480" w:firstLineChars="0"/>
      </w:pPr>
      <w:r w:rsidRPr="00257295">
        <w:rPr>
          <w:rFonts w:hint="eastAsia"/>
        </w:rPr>
        <w:t>此处以获取扩展属性的接口为例，其实现如下：</w:t>
      </w:r>
    </w:p>
    <w:p w:rsidR="00EF44D9" w:rsidRPr="00257295" w:rsidRDefault="00EF44D9" w:rsidP="00D734B9">
      <w:pPr>
        <w:pStyle w:val="ListParagraph"/>
        <w:numPr>
          <w:ilvl w:val="0"/>
          <w:numId w:val="47"/>
        </w:numPr>
        <w:ind w:left="1260" w:firstLineChars="0"/>
      </w:pPr>
      <w:r w:rsidRPr="00257295">
        <w:rPr>
          <w:rFonts w:hint="eastAsia"/>
        </w:rPr>
        <w:t>获取扩展属性的接口定义</w:t>
      </w:r>
    </w:p>
    <w:p w:rsidR="00EF44D9" w:rsidRPr="00257295" w:rsidRDefault="00EF44D9" w:rsidP="00EF44D9">
      <w:pPr>
        <w:pStyle w:val="a7"/>
        <w:ind w:leftChars="350" w:left="840" w:firstLine="420"/>
      </w:pPr>
      <w:r w:rsidRPr="00257295">
        <w:drawing>
          <wp:inline distT="0" distB="0" distL="0" distR="0" wp14:anchorId="16EE2E58" wp14:editId="4A74A49C">
            <wp:extent cx="5015859" cy="67286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7215.tmp"/>
                    <pic:cNvPicPr/>
                  </pic:nvPicPr>
                  <pic:blipFill>
                    <a:blip r:embed="rId590" cstate="email">
                      <a:extLst>
                        <a:ext uri="{28A0092B-C50C-407E-A947-70E740481C1C}">
                          <a14:useLocalDpi xmlns:a14="http://schemas.microsoft.com/office/drawing/2010/main" val="0"/>
                        </a:ext>
                      </a:extLst>
                    </a:blip>
                    <a:stretch>
                      <a:fillRect/>
                    </a:stretch>
                  </pic:blipFill>
                  <pic:spPr>
                    <a:xfrm>
                      <a:off x="0" y="0"/>
                      <a:ext cx="5018811" cy="673256"/>
                    </a:xfrm>
                    <a:prstGeom prst="rect">
                      <a:avLst/>
                    </a:prstGeom>
                  </pic:spPr>
                </pic:pic>
              </a:graphicData>
            </a:graphic>
          </wp:inline>
        </w:drawing>
      </w:r>
    </w:p>
    <w:p w:rsidR="00EF44D9" w:rsidRPr="00257295" w:rsidRDefault="00EF44D9" w:rsidP="00EF44D9">
      <w:pPr>
        <w:pStyle w:val="a7"/>
        <w:ind w:leftChars="350" w:left="840" w:firstLine="420"/>
      </w:pPr>
      <w:r w:rsidRPr="00257295">
        <w:drawing>
          <wp:inline distT="0" distB="0" distL="0" distR="0" wp14:anchorId="77DBC8D0" wp14:editId="45B3D317">
            <wp:extent cx="4939084" cy="776378"/>
            <wp:effectExtent l="0" t="0" r="0" b="508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ED0F.tmp"/>
                    <pic:cNvPicPr/>
                  </pic:nvPicPr>
                  <pic:blipFill>
                    <a:blip r:embed="rId591" cstate="email">
                      <a:extLst>
                        <a:ext uri="{28A0092B-C50C-407E-A947-70E740481C1C}">
                          <a14:useLocalDpi xmlns:a14="http://schemas.microsoft.com/office/drawing/2010/main" val="0"/>
                        </a:ext>
                      </a:extLst>
                    </a:blip>
                    <a:stretch>
                      <a:fillRect/>
                    </a:stretch>
                  </pic:blipFill>
                  <pic:spPr>
                    <a:xfrm>
                      <a:off x="0" y="0"/>
                      <a:ext cx="4965049" cy="780459"/>
                    </a:xfrm>
                    <a:prstGeom prst="rect">
                      <a:avLst/>
                    </a:prstGeom>
                  </pic:spPr>
                </pic:pic>
              </a:graphicData>
            </a:graphic>
          </wp:inline>
        </w:drawing>
      </w:r>
    </w:p>
    <w:p w:rsidR="00EF44D9" w:rsidRPr="00257295" w:rsidRDefault="00EF44D9" w:rsidP="00D734B9">
      <w:pPr>
        <w:pStyle w:val="ListParagraph"/>
        <w:numPr>
          <w:ilvl w:val="0"/>
          <w:numId w:val="47"/>
        </w:numPr>
        <w:ind w:left="1260" w:firstLineChars="0"/>
      </w:pPr>
      <w:r w:rsidRPr="00257295">
        <w:rPr>
          <w:rFonts w:hint="eastAsia"/>
        </w:rPr>
        <w:t>从</w:t>
      </w:r>
      <w:r w:rsidRPr="00257295">
        <w:rPr>
          <w:rFonts w:hint="eastAsia"/>
        </w:rPr>
        <w:t>NandFlash</w:t>
      </w:r>
      <w:r w:rsidRPr="00257295">
        <w:rPr>
          <w:rFonts w:hint="eastAsia"/>
        </w:rPr>
        <w:t>中获取</w:t>
      </w:r>
      <w:r w:rsidRPr="00257295">
        <w:rPr>
          <w:rFonts w:hint="eastAsia"/>
        </w:rPr>
        <w:t>xattr</w:t>
      </w:r>
      <w:r w:rsidRPr="00257295">
        <w:rPr>
          <w:rFonts w:hint="eastAsia"/>
        </w:rPr>
        <w:t>的元数据</w:t>
      </w:r>
    </w:p>
    <w:p w:rsidR="00EF44D9" w:rsidRPr="00257295" w:rsidRDefault="00EF44D9" w:rsidP="00EF44D9">
      <w:pPr>
        <w:pStyle w:val="a7"/>
        <w:ind w:leftChars="350" w:left="840" w:firstLine="420"/>
      </w:pPr>
      <w:r w:rsidRPr="00257295">
        <w:lastRenderedPageBreak/>
        <w:drawing>
          <wp:inline distT="0" distB="0" distL="0" distR="0" wp14:anchorId="1EB5F931" wp14:editId="46258C7D">
            <wp:extent cx="4977441" cy="2279619"/>
            <wp:effectExtent l="0" t="0" r="0" b="698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4D4.tmp"/>
                    <pic:cNvPicPr/>
                  </pic:nvPicPr>
                  <pic:blipFill>
                    <a:blip r:embed="rId592" cstate="email">
                      <a:extLst>
                        <a:ext uri="{28A0092B-C50C-407E-A947-70E740481C1C}">
                          <a14:useLocalDpi xmlns:a14="http://schemas.microsoft.com/office/drawing/2010/main" val="0"/>
                        </a:ext>
                      </a:extLst>
                    </a:blip>
                    <a:stretch>
                      <a:fillRect/>
                    </a:stretch>
                  </pic:blipFill>
                  <pic:spPr>
                    <a:xfrm>
                      <a:off x="0" y="0"/>
                      <a:ext cx="4977397" cy="2279599"/>
                    </a:xfrm>
                    <a:prstGeom prst="rect">
                      <a:avLst/>
                    </a:prstGeom>
                  </pic:spPr>
                </pic:pic>
              </a:graphicData>
            </a:graphic>
          </wp:inline>
        </w:drawing>
      </w:r>
    </w:p>
    <w:p w:rsidR="00EF44D9" w:rsidRPr="00257295" w:rsidRDefault="00EF44D9" w:rsidP="00D734B9">
      <w:pPr>
        <w:pStyle w:val="ListParagraph"/>
        <w:numPr>
          <w:ilvl w:val="0"/>
          <w:numId w:val="47"/>
        </w:numPr>
        <w:ind w:left="1260" w:firstLineChars="0"/>
      </w:pPr>
      <w:r w:rsidRPr="00257295">
        <w:rPr>
          <w:rFonts w:hint="eastAsia"/>
        </w:rPr>
        <w:t>判断元数据合法性</w:t>
      </w:r>
    </w:p>
    <w:p w:rsidR="00EF44D9" w:rsidRPr="00257295" w:rsidRDefault="00EF44D9" w:rsidP="00EF44D9">
      <w:pPr>
        <w:pStyle w:val="a7"/>
        <w:ind w:leftChars="350" w:left="840" w:firstLine="420"/>
      </w:pPr>
      <w:r w:rsidRPr="00257295">
        <w:drawing>
          <wp:inline distT="0" distB="0" distL="0" distR="0" wp14:anchorId="298B8063" wp14:editId="67C91BCC">
            <wp:extent cx="4838700" cy="1068617"/>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5D8F.tmp"/>
                    <pic:cNvPicPr/>
                  </pic:nvPicPr>
                  <pic:blipFill>
                    <a:blip r:embed="rId593" cstate="email">
                      <a:extLst>
                        <a:ext uri="{28A0092B-C50C-407E-A947-70E740481C1C}">
                          <a14:useLocalDpi xmlns:a14="http://schemas.microsoft.com/office/drawing/2010/main" val="0"/>
                        </a:ext>
                      </a:extLst>
                    </a:blip>
                    <a:stretch>
                      <a:fillRect/>
                    </a:stretch>
                  </pic:blipFill>
                  <pic:spPr>
                    <a:xfrm>
                      <a:off x="0" y="0"/>
                      <a:ext cx="4839376" cy="1068766"/>
                    </a:xfrm>
                    <a:prstGeom prst="rect">
                      <a:avLst/>
                    </a:prstGeom>
                  </pic:spPr>
                </pic:pic>
              </a:graphicData>
            </a:graphic>
          </wp:inline>
        </w:drawing>
      </w:r>
    </w:p>
    <w:p w:rsidR="00EF44D9" w:rsidRPr="00257295" w:rsidRDefault="00EF44D9" w:rsidP="00EF44D9">
      <w:pPr>
        <w:pStyle w:val="a7"/>
        <w:ind w:leftChars="350" w:left="840" w:firstLine="420"/>
      </w:pPr>
      <w:r w:rsidRPr="00257295">
        <w:drawing>
          <wp:inline distT="0" distB="0" distL="0" distR="0" wp14:anchorId="293C460A" wp14:editId="0857BAD0">
            <wp:extent cx="4838700" cy="334100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4F6C.tmp"/>
                    <pic:cNvPicPr/>
                  </pic:nvPicPr>
                  <pic:blipFill>
                    <a:blip r:embed="rId594" cstate="email">
                      <a:extLst>
                        <a:ext uri="{28A0092B-C50C-407E-A947-70E740481C1C}">
                          <a14:useLocalDpi xmlns:a14="http://schemas.microsoft.com/office/drawing/2010/main" val="0"/>
                        </a:ext>
                      </a:extLst>
                    </a:blip>
                    <a:stretch>
                      <a:fillRect/>
                    </a:stretch>
                  </pic:blipFill>
                  <pic:spPr>
                    <a:xfrm>
                      <a:off x="0" y="0"/>
                      <a:ext cx="4839375" cy="3341473"/>
                    </a:xfrm>
                    <a:prstGeom prst="rect">
                      <a:avLst/>
                    </a:prstGeom>
                  </pic:spPr>
                </pic:pic>
              </a:graphicData>
            </a:graphic>
          </wp:inline>
        </w:drawing>
      </w:r>
    </w:p>
    <w:p w:rsidR="00EF44D9" w:rsidRPr="00257295" w:rsidRDefault="00EF44D9" w:rsidP="00D734B9">
      <w:pPr>
        <w:pStyle w:val="ListParagraph"/>
        <w:numPr>
          <w:ilvl w:val="0"/>
          <w:numId w:val="42"/>
        </w:numPr>
        <w:ind w:firstLineChars="0"/>
      </w:pPr>
      <w:r w:rsidRPr="00257295">
        <w:rPr>
          <w:rFonts w:hint="eastAsia"/>
        </w:rPr>
        <w:t>镜像文件无扩展属性导致的异常</w:t>
      </w:r>
    </w:p>
    <w:p w:rsidR="00EF44D9" w:rsidRPr="00257295" w:rsidRDefault="00EF44D9" w:rsidP="00EF44D9">
      <w:pPr>
        <w:pStyle w:val="ListParagraph"/>
        <w:ind w:left="840" w:firstLineChars="0"/>
      </w:pPr>
      <w:r w:rsidRPr="00257295">
        <w:rPr>
          <w:rFonts w:hint="eastAsia"/>
        </w:rPr>
        <w:t>默认的</w:t>
      </w:r>
      <w:r w:rsidRPr="00257295">
        <w:rPr>
          <w:rFonts w:hint="eastAsia"/>
        </w:rPr>
        <w:t>yaffs_vfs</w:t>
      </w:r>
      <w:r w:rsidRPr="00257295">
        <w:rPr>
          <w:rFonts w:hint="eastAsia"/>
        </w:rPr>
        <w:t>中已经实现了</w:t>
      </w:r>
      <w:r w:rsidRPr="00257295">
        <w:rPr>
          <w:rFonts w:hint="eastAsia"/>
        </w:rPr>
        <w:t>xattr</w:t>
      </w:r>
      <w:r w:rsidRPr="00257295">
        <w:rPr>
          <w:rFonts w:hint="eastAsia"/>
        </w:rPr>
        <w:t>接口，而在制作镜像的工具代码中并没有对文件加入</w:t>
      </w:r>
      <w:r w:rsidRPr="00257295">
        <w:rPr>
          <w:rFonts w:hint="eastAsia"/>
        </w:rPr>
        <w:t>xattr</w:t>
      </w:r>
      <w:r w:rsidRPr="00257295">
        <w:rPr>
          <w:rFonts w:hint="eastAsia"/>
        </w:rPr>
        <w:t>属性，生成的镜像文件也不存在任何扩展属性。如果</w:t>
      </w:r>
      <w:r w:rsidRPr="00257295">
        <w:rPr>
          <w:rFonts w:hint="eastAsia"/>
        </w:rPr>
        <w:t>VFS</w:t>
      </w:r>
      <w:r w:rsidRPr="00257295">
        <w:rPr>
          <w:rFonts w:hint="eastAsia"/>
        </w:rPr>
        <w:t>存</w:t>
      </w:r>
      <w:r w:rsidRPr="00257295">
        <w:rPr>
          <w:rFonts w:hint="eastAsia"/>
        </w:rPr>
        <w:lastRenderedPageBreak/>
        <w:t>在对扩展属性的操作，则会造成文件操作失败。</w:t>
      </w:r>
    </w:p>
    <w:p w:rsidR="00EF44D9" w:rsidRPr="00257295" w:rsidRDefault="00EF44D9" w:rsidP="00D734B9">
      <w:pPr>
        <w:pStyle w:val="ListParagraph"/>
        <w:numPr>
          <w:ilvl w:val="0"/>
          <w:numId w:val="43"/>
        </w:numPr>
        <w:ind w:firstLineChars="0"/>
      </w:pPr>
      <w:r w:rsidRPr="00257295">
        <w:rPr>
          <w:rFonts w:hint="eastAsia"/>
        </w:rPr>
        <w:t>运行错误现象</w:t>
      </w:r>
    </w:p>
    <w:p w:rsidR="00EF44D9" w:rsidRPr="00257295" w:rsidRDefault="00EF44D9" w:rsidP="00EF44D9">
      <w:pPr>
        <w:pStyle w:val="ListParagraph"/>
        <w:ind w:left="1680" w:firstLineChars="0"/>
      </w:pPr>
      <w:r w:rsidRPr="00257295">
        <w:rPr>
          <w:rFonts w:hint="eastAsia"/>
        </w:rPr>
        <w:t>在烧录</w:t>
      </w:r>
      <w:r w:rsidRPr="00257295">
        <w:rPr>
          <w:rFonts w:hint="eastAsia"/>
        </w:rPr>
        <w:t>YAFFS</w:t>
      </w:r>
      <w:r w:rsidRPr="00257295">
        <w:rPr>
          <w:rFonts w:hint="eastAsia"/>
        </w:rPr>
        <w:t>后可能造成因权限问题导致文件不能执行，其实际是在</w:t>
      </w:r>
      <w:r w:rsidRPr="00257295">
        <w:rPr>
          <w:rFonts w:hint="eastAsia"/>
        </w:rPr>
        <w:t>vfs</w:t>
      </w:r>
      <w:r w:rsidRPr="00257295">
        <w:rPr>
          <w:rFonts w:hint="eastAsia"/>
        </w:rPr>
        <w:t>访问</w:t>
      </w:r>
      <w:r w:rsidRPr="00257295">
        <w:rPr>
          <w:rFonts w:hint="eastAsia"/>
        </w:rPr>
        <w:t>security</w:t>
      </w:r>
      <w:r w:rsidRPr="00257295">
        <w:rPr>
          <w:rFonts w:hint="eastAsia"/>
        </w:rPr>
        <w:t>扩展属性时会出错。打印如下：</w:t>
      </w:r>
    </w:p>
    <w:p w:rsidR="00EF44D9" w:rsidRPr="00257295" w:rsidRDefault="00EF44D9" w:rsidP="00EF44D9">
      <w:pPr>
        <w:pStyle w:val="a7"/>
        <w:ind w:leftChars="525" w:left="1260" w:firstLine="420"/>
      </w:pPr>
      <w:r w:rsidRPr="00257295">
        <w:drawing>
          <wp:inline distT="0" distB="0" distL="0" distR="0" wp14:anchorId="28A6747D" wp14:editId="14CF985C">
            <wp:extent cx="4505325" cy="956883"/>
            <wp:effectExtent l="76200" t="76200" r="123825" b="129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3A5B.tmp"/>
                    <pic:cNvPicPr/>
                  </pic:nvPicPr>
                  <pic:blipFill rotWithShape="1">
                    <a:blip r:embed="rId595" cstate="email">
                      <a:extLst>
                        <a:ext uri="{28A0092B-C50C-407E-A947-70E740481C1C}">
                          <a14:useLocalDpi xmlns:a14="http://schemas.microsoft.com/office/drawing/2010/main" val="0"/>
                        </a:ext>
                      </a:extLst>
                    </a:blip>
                    <a:srcRect/>
                    <a:stretch/>
                  </pic:blipFill>
                  <pic:spPr bwMode="auto">
                    <a:xfrm>
                      <a:off x="0" y="0"/>
                      <a:ext cx="4535245" cy="963238"/>
                    </a:xfrm>
                    <a:prstGeom prst="rect">
                      <a:avLst/>
                    </a:prstGeom>
                    <a:ln w="38100" cap="sq">
                      <a:solidFill>
                        <a:srgbClr val="00B0F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F44D9" w:rsidRPr="00257295" w:rsidRDefault="00EF44D9" w:rsidP="00D734B9">
      <w:pPr>
        <w:pStyle w:val="ListParagraph"/>
        <w:numPr>
          <w:ilvl w:val="0"/>
          <w:numId w:val="43"/>
        </w:numPr>
        <w:ind w:firstLineChars="0"/>
      </w:pPr>
      <w:r w:rsidRPr="00257295">
        <w:rPr>
          <w:rFonts w:hint="eastAsia"/>
        </w:rPr>
        <w:t>实际的镜像格式</w:t>
      </w:r>
    </w:p>
    <w:p w:rsidR="00EF44D9" w:rsidRPr="00257295" w:rsidRDefault="00EF44D9" w:rsidP="00EF44D9">
      <w:pPr>
        <w:ind w:left="1620" w:firstLine="480"/>
      </w:pPr>
      <w:r w:rsidRPr="00257295">
        <w:rPr>
          <w:rFonts w:hint="eastAsia"/>
        </w:rPr>
        <w:t>实际的镜像文件如下，其中并没有发现有</w:t>
      </w:r>
      <w:r w:rsidRPr="00257295">
        <w:rPr>
          <w:rFonts w:hint="eastAsia"/>
        </w:rPr>
        <w:t>security</w:t>
      </w:r>
      <w:r w:rsidRPr="00257295">
        <w:rPr>
          <w:rFonts w:hint="eastAsia"/>
        </w:rPr>
        <w:t>的数据。</w:t>
      </w:r>
    </w:p>
    <w:p w:rsidR="00EF44D9" w:rsidRPr="00257295" w:rsidRDefault="00EF44D9" w:rsidP="00EF44D9">
      <w:pPr>
        <w:pStyle w:val="a7"/>
        <w:ind w:leftChars="500" w:left="1200" w:firstLine="420"/>
        <w:rPr>
          <w:rFonts w:eastAsia="黑体"/>
          <w:b/>
          <w:bCs/>
          <w:kern w:val="44"/>
          <w:sz w:val="30"/>
          <w:szCs w:val="30"/>
        </w:rPr>
      </w:pPr>
      <w:r w:rsidRPr="00257295">
        <w:rPr>
          <w:rFonts w:eastAsia="黑体"/>
          <w:b/>
          <w:bCs/>
          <w:kern w:val="44"/>
          <w:sz w:val="30"/>
          <w:szCs w:val="30"/>
        </w:rPr>
        <w:drawing>
          <wp:inline distT="0" distB="0" distL="0" distR="0" wp14:anchorId="7B14B6B1" wp14:editId="64B1AA1F">
            <wp:extent cx="4562475" cy="2230166"/>
            <wp:effectExtent l="76200" t="76200" r="123825" b="13208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6883.tmp"/>
                    <pic:cNvPicPr/>
                  </pic:nvPicPr>
                  <pic:blipFill>
                    <a:blip r:embed="rId596" cstate="email">
                      <a:extLst>
                        <a:ext uri="{28A0092B-C50C-407E-A947-70E740481C1C}">
                          <a14:useLocalDpi xmlns:a14="http://schemas.microsoft.com/office/drawing/2010/main" val="0"/>
                        </a:ext>
                      </a:extLst>
                    </a:blip>
                    <a:stretch>
                      <a:fillRect/>
                    </a:stretch>
                  </pic:blipFill>
                  <pic:spPr>
                    <a:xfrm>
                      <a:off x="0" y="0"/>
                      <a:ext cx="4565855" cy="2231818"/>
                    </a:xfrm>
                    <a:prstGeom prst="rect">
                      <a:avLst/>
                    </a:prstGeom>
                    <a:ln w="3810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rsidR="00EF44D9" w:rsidRPr="00257295" w:rsidRDefault="00EF44D9" w:rsidP="00D734B9">
      <w:pPr>
        <w:pStyle w:val="ListParagraph"/>
        <w:numPr>
          <w:ilvl w:val="0"/>
          <w:numId w:val="43"/>
        </w:numPr>
        <w:ind w:firstLineChars="0"/>
      </w:pPr>
      <w:r w:rsidRPr="00257295">
        <w:rPr>
          <w:rFonts w:hint="eastAsia"/>
        </w:rPr>
        <w:t>查看制作工具的</w:t>
      </w:r>
      <w:r w:rsidRPr="00257295">
        <w:rPr>
          <w:rFonts w:hint="eastAsia"/>
        </w:rPr>
        <w:t>log</w:t>
      </w:r>
      <w:r w:rsidRPr="00257295">
        <w:rPr>
          <w:rFonts w:hint="eastAsia"/>
        </w:rPr>
        <w:t>，也没发现有</w:t>
      </w:r>
      <w:r w:rsidRPr="00257295">
        <w:rPr>
          <w:rFonts w:hint="eastAsia"/>
        </w:rPr>
        <w:t>xattr</w:t>
      </w:r>
      <w:r w:rsidRPr="00257295">
        <w:rPr>
          <w:rFonts w:hint="eastAsia"/>
        </w:rPr>
        <w:t>的写入，如下：</w:t>
      </w:r>
    </w:p>
    <w:p w:rsidR="00EF44D9" w:rsidRPr="00257295" w:rsidRDefault="00EF44D9" w:rsidP="00EF44D9">
      <w:pPr>
        <w:pStyle w:val="a7"/>
        <w:ind w:leftChars="500" w:left="1200" w:firstLine="420"/>
      </w:pPr>
      <w:r w:rsidRPr="00257295">
        <w:rPr>
          <w:rFonts w:hint="eastAsia"/>
        </w:rPr>
        <w:drawing>
          <wp:inline distT="0" distB="0" distL="0" distR="0" wp14:anchorId="0ED850FD" wp14:editId="1BA7B8B4">
            <wp:extent cx="4629150" cy="2302582"/>
            <wp:effectExtent l="76200" t="76200" r="133350" b="13589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3772.tmp"/>
                    <pic:cNvPicPr/>
                  </pic:nvPicPr>
                  <pic:blipFill>
                    <a:blip r:embed="rId597" cstate="email">
                      <a:extLst>
                        <a:ext uri="{28A0092B-C50C-407E-A947-70E740481C1C}">
                          <a14:useLocalDpi xmlns:a14="http://schemas.microsoft.com/office/drawing/2010/main" val="0"/>
                        </a:ext>
                      </a:extLst>
                    </a:blip>
                    <a:stretch>
                      <a:fillRect/>
                    </a:stretch>
                  </pic:blipFill>
                  <pic:spPr>
                    <a:xfrm>
                      <a:off x="0" y="0"/>
                      <a:ext cx="4633622" cy="2304807"/>
                    </a:xfrm>
                    <a:prstGeom prst="rect">
                      <a:avLst/>
                    </a:prstGeom>
                    <a:ln w="3810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rsidR="00EF44D9" w:rsidRPr="00257295" w:rsidRDefault="00EF44D9" w:rsidP="00EF44D9">
      <w:pPr>
        <w:ind w:firstLine="480"/>
      </w:pPr>
    </w:p>
    <w:p w:rsidR="00EF44D9" w:rsidRPr="00257295" w:rsidRDefault="00EF44D9" w:rsidP="00D734B9">
      <w:pPr>
        <w:pStyle w:val="ListParagraph"/>
        <w:numPr>
          <w:ilvl w:val="0"/>
          <w:numId w:val="42"/>
        </w:numPr>
        <w:ind w:firstLineChars="0"/>
      </w:pPr>
      <w:r w:rsidRPr="00257295">
        <w:rPr>
          <w:rFonts w:hint="eastAsia"/>
        </w:rPr>
        <w:t>冲突解决方法</w:t>
      </w:r>
    </w:p>
    <w:p w:rsidR="00EF44D9" w:rsidRPr="00257295" w:rsidRDefault="00EF44D9" w:rsidP="00EF44D9">
      <w:pPr>
        <w:ind w:left="780" w:firstLine="480"/>
      </w:pPr>
      <w:r w:rsidRPr="00257295">
        <w:rPr>
          <w:rFonts w:hint="eastAsia"/>
        </w:rPr>
        <w:t>因问题是</w:t>
      </w:r>
      <w:r w:rsidRPr="00257295">
        <w:rPr>
          <w:rFonts w:hint="eastAsia"/>
        </w:rPr>
        <w:t>vfs</w:t>
      </w:r>
      <w:r w:rsidRPr="00257295">
        <w:rPr>
          <w:rFonts w:hint="eastAsia"/>
        </w:rPr>
        <w:t>和</w:t>
      </w:r>
      <w:r w:rsidRPr="00257295">
        <w:rPr>
          <w:rFonts w:hint="eastAsia"/>
        </w:rPr>
        <w:t>image</w:t>
      </w:r>
      <w:r w:rsidRPr="00257295">
        <w:rPr>
          <w:rFonts w:hint="eastAsia"/>
        </w:rPr>
        <w:t>中双方约定的读写格式不一致问题，故解决方法可从其中一方改动，使其符合对方的格式，方法如下：</w:t>
      </w:r>
    </w:p>
    <w:p w:rsidR="00EF44D9" w:rsidRPr="00257295" w:rsidRDefault="00EF44D9" w:rsidP="00D734B9">
      <w:pPr>
        <w:pStyle w:val="ListParagraph"/>
        <w:numPr>
          <w:ilvl w:val="0"/>
          <w:numId w:val="44"/>
        </w:numPr>
        <w:ind w:firstLineChars="0"/>
      </w:pPr>
      <w:r w:rsidRPr="00257295">
        <w:rPr>
          <w:rFonts w:hint="eastAsia"/>
        </w:rPr>
        <w:t>关闭</w:t>
      </w:r>
      <w:r w:rsidRPr="00257295">
        <w:rPr>
          <w:rFonts w:hint="eastAsia"/>
        </w:rPr>
        <w:t>yaffs_vfs</w:t>
      </w:r>
      <w:r w:rsidRPr="00257295">
        <w:rPr>
          <w:rFonts w:hint="eastAsia"/>
        </w:rPr>
        <w:t>实现的</w:t>
      </w:r>
      <w:r w:rsidRPr="00257295">
        <w:rPr>
          <w:rFonts w:hint="eastAsia"/>
        </w:rPr>
        <w:t>xattr</w:t>
      </w:r>
      <w:r w:rsidRPr="00257295">
        <w:rPr>
          <w:rFonts w:hint="eastAsia"/>
        </w:rPr>
        <w:t>接口或使其统一返回</w:t>
      </w:r>
      <w:r w:rsidRPr="00257295">
        <w:rPr>
          <w:rFonts w:hint="eastAsia"/>
        </w:rPr>
        <w:t>-EOPNOSETUP</w:t>
      </w:r>
    </w:p>
    <w:p w:rsidR="00EF44D9" w:rsidRPr="00257295" w:rsidRDefault="00EF44D9" w:rsidP="00D734B9">
      <w:pPr>
        <w:pStyle w:val="ListParagraph"/>
        <w:numPr>
          <w:ilvl w:val="0"/>
          <w:numId w:val="44"/>
        </w:numPr>
        <w:ind w:firstLineChars="0"/>
      </w:pPr>
      <w:r w:rsidRPr="00257295">
        <w:rPr>
          <w:rFonts w:hint="eastAsia"/>
        </w:rPr>
        <w:t>在镜像制作工具加入</w:t>
      </w:r>
      <w:r w:rsidRPr="00257295">
        <w:rPr>
          <w:rFonts w:hint="eastAsia"/>
        </w:rPr>
        <w:t>security</w:t>
      </w:r>
      <w:r w:rsidRPr="00257295">
        <w:rPr>
          <w:rFonts w:hint="eastAsia"/>
        </w:rPr>
        <w:t>扩展属性</w:t>
      </w:r>
    </w:p>
    <w:p w:rsidR="00EF44D9" w:rsidRPr="00257295" w:rsidRDefault="00EF44D9" w:rsidP="00EF44D9">
      <w:pPr>
        <w:widowControl/>
        <w:spacing w:line="240" w:lineRule="auto"/>
        <w:ind w:firstLineChars="0" w:firstLine="0"/>
        <w:jc w:val="left"/>
        <w:rPr>
          <w:b/>
          <w:bCs/>
          <w:sz w:val="28"/>
          <w:szCs w:val="28"/>
        </w:rPr>
      </w:pPr>
      <w:r w:rsidRPr="00257295">
        <w:br w:type="page"/>
      </w:r>
    </w:p>
    <w:p w:rsidR="00EF44D9" w:rsidRPr="00257295" w:rsidRDefault="00EF44D9" w:rsidP="00EF44D9">
      <w:pPr>
        <w:pStyle w:val="Heading2"/>
        <w:spacing w:before="326" w:after="163"/>
      </w:pPr>
      <w:bookmarkStart w:id="125" w:name="_Toc390712696"/>
      <w:r w:rsidRPr="00257295">
        <w:rPr>
          <w:rFonts w:hint="eastAsia"/>
        </w:rPr>
        <w:lastRenderedPageBreak/>
        <w:t>UBIFS</w:t>
      </w:r>
      <w:bookmarkEnd w:id="125"/>
    </w:p>
    <w:p w:rsidR="00EF44D9" w:rsidRPr="00257295" w:rsidRDefault="00EF44D9" w:rsidP="00EF44D9">
      <w:pPr>
        <w:ind w:firstLine="480"/>
      </w:pPr>
      <w:r w:rsidRPr="00257295">
        <w:rPr>
          <w:rFonts w:hint="eastAsia"/>
        </w:rPr>
        <w:t>由</w:t>
      </w:r>
      <w:r w:rsidRPr="00257295">
        <w:rPr>
          <w:rFonts w:hint="eastAsia"/>
        </w:rPr>
        <w:t>IBM</w:t>
      </w:r>
      <w:r w:rsidRPr="00257295">
        <w:rPr>
          <w:rFonts w:hint="eastAsia"/>
        </w:rPr>
        <w:t>、</w:t>
      </w:r>
      <w:r w:rsidRPr="00257295">
        <w:rPr>
          <w:rFonts w:hint="eastAsia"/>
        </w:rPr>
        <w:t>nokia</w:t>
      </w:r>
      <w:r w:rsidRPr="00257295">
        <w:rPr>
          <w:rFonts w:hint="eastAsia"/>
        </w:rPr>
        <w:t>工程师</w:t>
      </w:r>
      <w:r w:rsidRPr="00257295">
        <w:rPr>
          <w:rFonts w:hint="eastAsia"/>
        </w:rPr>
        <w:t>Thomas Gleixner</w:t>
      </w:r>
      <w:r w:rsidRPr="00257295">
        <w:rPr>
          <w:rFonts w:hint="eastAsia"/>
        </w:rPr>
        <w:t>，</w:t>
      </w:r>
      <w:r w:rsidRPr="00257295">
        <w:rPr>
          <w:rFonts w:hint="eastAsia"/>
        </w:rPr>
        <w:t>Artem Bityutskiy</w:t>
      </w:r>
      <w:r w:rsidRPr="00257295">
        <w:rPr>
          <w:rFonts w:hint="eastAsia"/>
        </w:rPr>
        <w:t>等人于</w:t>
      </w:r>
      <w:r w:rsidRPr="00257295">
        <w:rPr>
          <w:rFonts w:hint="eastAsia"/>
        </w:rPr>
        <w:t>2006</w:t>
      </w:r>
      <w:r w:rsidRPr="00257295">
        <w:rPr>
          <w:rFonts w:hint="eastAsia"/>
        </w:rPr>
        <w:t>年发起，致力于开发性能卓越、扩展性高的</w:t>
      </w:r>
      <w:r w:rsidRPr="00257295">
        <w:rPr>
          <w:rFonts w:hint="eastAsia"/>
        </w:rPr>
        <w:t>FLASH</w:t>
      </w:r>
      <w:r w:rsidRPr="00257295">
        <w:rPr>
          <w:rFonts w:hint="eastAsia"/>
        </w:rPr>
        <w:t>专用文件系统，以解决当前嵌入式环境下以</w:t>
      </w:r>
      <w:r w:rsidRPr="00257295">
        <w:rPr>
          <w:rFonts w:hint="eastAsia"/>
        </w:rPr>
        <w:t>FLASH</w:t>
      </w:r>
      <w:r w:rsidRPr="00257295">
        <w:rPr>
          <w:rFonts w:hint="eastAsia"/>
        </w:rPr>
        <w:t>作为</w:t>
      </w:r>
      <w:r w:rsidRPr="00257295">
        <w:rPr>
          <w:rFonts w:hint="eastAsia"/>
        </w:rPr>
        <w:t>MTD</w:t>
      </w:r>
      <w:r w:rsidRPr="00257295">
        <w:rPr>
          <w:rFonts w:hint="eastAsia"/>
        </w:rPr>
        <w:t>设备使用时的技术瓶颈。</w:t>
      </w:r>
    </w:p>
    <w:p w:rsidR="00EF44D9" w:rsidRPr="00257295" w:rsidRDefault="00EF44D9" w:rsidP="00EF44D9">
      <w:pPr>
        <w:pStyle w:val="Heading3"/>
        <w:numPr>
          <w:ilvl w:val="2"/>
          <w:numId w:val="1"/>
        </w:numPr>
        <w:spacing w:before="163" w:after="163"/>
      </w:pPr>
      <w:bookmarkStart w:id="126" w:name="_Toc390712697"/>
      <w:r w:rsidRPr="00257295">
        <w:rPr>
          <w:rFonts w:hint="eastAsia"/>
        </w:rPr>
        <w:t>存储结构</w:t>
      </w:r>
      <w:bookmarkEnd w:id="126"/>
    </w:p>
    <w:p w:rsidR="00EF44D9" w:rsidRPr="00257295" w:rsidRDefault="00EF44D9" w:rsidP="00EF44D9">
      <w:pPr>
        <w:pStyle w:val="Heading3"/>
        <w:numPr>
          <w:ilvl w:val="2"/>
          <w:numId w:val="1"/>
        </w:numPr>
        <w:spacing w:before="163" w:after="163"/>
      </w:pPr>
      <w:bookmarkStart w:id="127" w:name="_Toc390712698"/>
      <w:r w:rsidRPr="00257295">
        <w:rPr>
          <w:rFonts w:hint="eastAsia"/>
        </w:rPr>
        <w:t>实现方式</w:t>
      </w:r>
      <w:bookmarkEnd w:id="127"/>
    </w:p>
    <w:p w:rsidR="00EF44D9" w:rsidRPr="00257295" w:rsidRDefault="00EF44D9" w:rsidP="00EF44D9">
      <w:pPr>
        <w:pStyle w:val="Heading3"/>
        <w:numPr>
          <w:ilvl w:val="2"/>
          <w:numId w:val="1"/>
        </w:numPr>
        <w:spacing w:before="163" w:after="163"/>
      </w:pPr>
      <w:bookmarkStart w:id="128" w:name="_Toc390712699"/>
      <w:r w:rsidRPr="00257295">
        <w:rPr>
          <w:rFonts w:hint="eastAsia"/>
        </w:rPr>
        <w:t>FLASH</w:t>
      </w:r>
      <w:r w:rsidRPr="00257295">
        <w:rPr>
          <w:rFonts w:hint="eastAsia"/>
        </w:rPr>
        <w:t>常用的文件系统</w:t>
      </w:r>
      <w:bookmarkEnd w:id="128"/>
    </w:p>
    <w:p w:rsidR="00EF44D9" w:rsidRPr="00257295" w:rsidRDefault="00EF44D9" w:rsidP="00D734B9">
      <w:pPr>
        <w:pStyle w:val="ListParagraph"/>
        <w:numPr>
          <w:ilvl w:val="0"/>
          <w:numId w:val="35"/>
        </w:numPr>
        <w:ind w:firstLineChars="0"/>
      </w:pPr>
      <w:r w:rsidRPr="00257295">
        <w:rPr>
          <w:rFonts w:hint="eastAsia"/>
        </w:rPr>
        <w:t>FLASH</w:t>
      </w:r>
      <w:r w:rsidRPr="00257295">
        <w:rPr>
          <w:rFonts w:hint="eastAsia"/>
        </w:rPr>
        <w:t>特性</w:t>
      </w:r>
    </w:p>
    <w:p w:rsidR="00EF44D9" w:rsidRPr="00257295" w:rsidRDefault="00EF44D9" w:rsidP="00D734B9">
      <w:pPr>
        <w:pStyle w:val="ListParagraph"/>
        <w:numPr>
          <w:ilvl w:val="0"/>
          <w:numId w:val="34"/>
        </w:numPr>
        <w:ind w:firstLineChars="0"/>
      </w:pPr>
      <w:r w:rsidRPr="00257295">
        <w:rPr>
          <w:rFonts w:hint="eastAsia"/>
        </w:rPr>
        <w:t>FLASH</w:t>
      </w:r>
      <w:r w:rsidRPr="00257295">
        <w:rPr>
          <w:rFonts w:hint="eastAsia"/>
        </w:rPr>
        <w:t>是一类电可擦出可编程存储体，在使用方式上与硬磁盘最大不同是：</w:t>
      </w:r>
    </w:p>
    <w:p w:rsidR="00EF44D9" w:rsidRPr="00257295" w:rsidRDefault="00EF44D9" w:rsidP="00D734B9">
      <w:pPr>
        <w:pStyle w:val="ListParagraph"/>
        <w:numPr>
          <w:ilvl w:val="0"/>
          <w:numId w:val="34"/>
        </w:numPr>
        <w:ind w:firstLineChars="0"/>
      </w:pPr>
      <w:r w:rsidRPr="00257295">
        <w:rPr>
          <w:rFonts w:hint="eastAsia"/>
        </w:rPr>
        <w:t>FLASH</w:t>
      </w:r>
      <w:r w:rsidRPr="00257295">
        <w:rPr>
          <w:rFonts w:hint="eastAsia"/>
        </w:rPr>
        <w:t>文件系统所必须的关键技术：</w:t>
      </w:r>
    </w:p>
    <w:p w:rsidR="00EF44D9" w:rsidRPr="00257295" w:rsidRDefault="00EF44D9" w:rsidP="00D734B9">
      <w:pPr>
        <w:pStyle w:val="ListParagraph"/>
        <w:numPr>
          <w:ilvl w:val="0"/>
          <w:numId w:val="34"/>
        </w:numPr>
        <w:ind w:firstLineChars="0"/>
      </w:pPr>
      <w:r w:rsidRPr="00257295">
        <w:rPr>
          <w:rFonts w:hint="eastAsia"/>
        </w:rPr>
        <w:t>由于</w:t>
      </w:r>
      <w:r w:rsidRPr="00257295">
        <w:rPr>
          <w:rFonts w:hint="eastAsia"/>
        </w:rPr>
        <w:t>FLASH</w:t>
      </w:r>
      <w:r w:rsidRPr="00257295">
        <w:rPr>
          <w:rFonts w:hint="eastAsia"/>
        </w:rPr>
        <w:t>的“先擦除后写”的特性决定，必须（或者说所被公认为）采用异地更新策略（</w:t>
      </w:r>
      <w:r w:rsidRPr="00257295">
        <w:rPr>
          <w:rFonts w:hint="eastAsia"/>
        </w:rPr>
        <w:t>out-of-place update)</w:t>
      </w:r>
      <w:r w:rsidRPr="00257295">
        <w:rPr>
          <w:rFonts w:hint="eastAsia"/>
        </w:rPr>
        <w:t>。</w:t>
      </w:r>
    </w:p>
    <w:p w:rsidR="00EF44D9" w:rsidRPr="00257295" w:rsidRDefault="00EF44D9" w:rsidP="00D734B9">
      <w:pPr>
        <w:pStyle w:val="ListParagraph"/>
        <w:numPr>
          <w:ilvl w:val="0"/>
          <w:numId w:val="34"/>
        </w:numPr>
        <w:ind w:firstLineChars="0"/>
      </w:pPr>
      <w:r w:rsidRPr="00257295">
        <w:rPr>
          <w:rFonts w:hint="eastAsia"/>
        </w:rPr>
        <w:t>采用异地更新策略就必须（或者说所被公认为）采用日志文件系统来管理。</w:t>
      </w:r>
    </w:p>
    <w:p w:rsidR="00EF44D9" w:rsidRPr="00257295" w:rsidRDefault="00EF44D9" w:rsidP="00D734B9">
      <w:pPr>
        <w:pStyle w:val="ListParagraph"/>
        <w:numPr>
          <w:ilvl w:val="0"/>
          <w:numId w:val="34"/>
        </w:numPr>
        <w:ind w:firstLineChars="0"/>
      </w:pPr>
      <w:r w:rsidRPr="00257295">
        <w:rPr>
          <w:rFonts w:hint="eastAsia"/>
        </w:rPr>
        <w:t>采用日志文件系统就必须（或者说所被公认为）实现垃圾回收（</w:t>
      </w:r>
      <w:r w:rsidRPr="00257295">
        <w:rPr>
          <w:rFonts w:hint="eastAsia"/>
        </w:rPr>
        <w:t>garbage collection)</w:t>
      </w:r>
    </w:p>
    <w:p w:rsidR="00EF44D9" w:rsidRPr="00257295" w:rsidRDefault="00EF44D9" w:rsidP="00D734B9">
      <w:pPr>
        <w:pStyle w:val="ListParagraph"/>
        <w:numPr>
          <w:ilvl w:val="0"/>
          <w:numId w:val="34"/>
        </w:numPr>
        <w:ind w:firstLineChars="0"/>
      </w:pPr>
      <w:r w:rsidRPr="00257295">
        <w:rPr>
          <w:rFonts w:hint="eastAsia"/>
        </w:rPr>
        <w:t>由于</w:t>
      </w:r>
      <w:r w:rsidRPr="00257295">
        <w:rPr>
          <w:rFonts w:hint="eastAsia"/>
        </w:rPr>
        <w:t>FLASH</w:t>
      </w:r>
      <w:r w:rsidRPr="00257295">
        <w:rPr>
          <w:rFonts w:hint="eastAsia"/>
        </w:rPr>
        <w:t>的物理擦除块（</w:t>
      </w:r>
      <w:r w:rsidRPr="00257295">
        <w:rPr>
          <w:rFonts w:hint="eastAsia"/>
        </w:rPr>
        <w:t>Physical Erase Block</w:t>
      </w:r>
      <w:r w:rsidRPr="00257295">
        <w:rPr>
          <w:rFonts w:hint="eastAsia"/>
        </w:rPr>
        <w:t>）只有有限次有效擦除，所以必须（或者说所被公认为）采用“负载平衡”</w:t>
      </w:r>
      <w:r w:rsidRPr="00257295">
        <w:rPr>
          <w:rFonts w:hint="eastAsia"/>
        </w:rPr>
        <w:t xml:space="preserve"> (Wear-Leveling)</w:t>
      </w:r>
      <w:r w:rsidRPr="00257295">
        <w:rPr>
          <w:rFonts w:hint="eastAsia"/>
        </w:rPr>
        <w:t>技术，即保证所有</w:t>
      </w:r>
      <w:r w:rsidRPr="00257295">
        <w:rPr>
          <w:rFonts w:hint="eastAsia"/>
        </w:rPr>
        <w:t xml:space="preserve"> PEB</w:t>
      </w:r>
      <w:r w:rsidRPr="00257295">
        <w:rPr>
          <w:rFonts w:hint="eastAsia"/>
        </w:rPr>
        <w:t>的擦除次数趋向于均衡化，从而避免小部分</w:t>
      </w:r>
      <w:r w:rsidRPr="00257295">
        <w:rPr>
          <w:rFonts w:hint="eastAsia"/>
        </w:rPr>
        <w:t>PEB</w:t>
      </w:r>
      <w:r w:rsidRPr="00257295">
        <w:rPr>
          <w:rFonts w:hint="eastAsia"/>
        </w:rPr>
        <w:t>大大先于其他</w:t>
      </w:r>
      <w:r w:rsidRPr="00257295">
        <w:rPr>
          <w:rFonts w:hint="eastAsia"/>
        </w:rPr>
        <w:t>PEB</w:t>
      </w:r>
      <w:r w:rsidRPr="00257295">
        <w:rPr>
          <w:rFonts w:hint="eastAsia"/>
        </w:rPr>
        <w:t>而”坏“掉。</w:t>
      </w:r>
    </w:p>
    <w:p w:rsidR="00EF44D9" w:rsidRPr="00257295" w:rsidRDefault="00EF44D9" w:rsidP="00D734B9">
      <w:pPr>
        <w:pStyle w:val="ListParagraph"/>
        <w:numPr>
          <w:ilvl w:val="0"/>
          <w:numId w:val="35"/>
        </w:numPr>
        <w:ind w:firstLineChars="0"/>
      </w:pPr>
      <w:r w:rsidRPr="00257295">
        <w:rPr>
          <w:rFonts w:hint="eastAsia"/>
        </w:rPr>
        <w:t>FLASH</w:t>
      </w:r>
      <w:r w:rsidRPr="00257295">
        <w:rPr>
          <w:rFonts w:hint="eastAsia"/>
        </w:rPr>
        <w:t>各解决方案特点</w:t>
      </w:r>
    </w:p>
    <w:p w:rsidR="00EF44D9" w:rsidRPr="00257295" w:rsidRDefault="00EF44D9" w:rsidP="00D734B9">
      <w:pPr>
        <w:pStyle w:val="ListParagraph"/>
        <w:numPr>
          <w:ilvl w:val="0"/>
          <w:numId w:val="36"/>
        </w:numPr>
        <w:ind w:firstLineChars="0"/>
      </w:pPr>
      <w:r w:rsidRPr="00257295">
        <w:rPr>
          <w:rFonts w:hint="eastAsia"/>
        </w:rPr>
        <w:t>无文件系统</w:t>
      </w:r>
    </w:p>
    <w:p w:rsidR="00EF44D9" w:rsidRPr="00257295" w:rsidRDefault="00EF44D9" w:rsidP="00EF44D9">
      <w:pPr>
        <w:pStyle w:val="ListParagraph"/>
        <w:ind w:left="1620" w:firstLineChars="0" w:firstLine="60"/>
      </w:pPr>
      <w:r w:rsidRPr="00257295">
        <w:rPr>
          <w:rFonts w:hint="eastAsia"/>
        </w:rPr>
        <w:t>直接使用</w:t>
      </w:r>
      <w:r w:rsidRPr="00257295">
        <w:rPr>
          <w:rFonts w:hint="eastAsia"/>
        </w:rPr>
        <w:t>FLASH</w:t>
      </w:r>
      <w:r w:rsidRPr="00257295">
        <w:rPr>
          <w:rFonts w:hint="eastAsia"/>
        </w:rPr>
        <w:t>，缺点很明显。</w:t>
      </w:r>
    </w:p>
    <w:p w:rsidR="00EF44D9" w:rsidRPr="00257295" w:rsidRDefault="00EF44D9" w:rsidP="00D734B9">
      <w:pPr>
        <w:pStyle w:val="ListParagraph"/>
        <w:numPr>
          <w:ilvl w:val="0"/>
          <w:numId w:val="36"/>
        </w:numPr>
        <w:ind w:firstLineChars="0"/>
      </w:pPr>
      <w:r w:rsidRPr="00257295">
        <w:rPr>
          <w:rFonts w:hint="eastAsia"/>
        </w:rPr>
        <w:t>传统文件系统</w:t>
      </w:r>
    </w:p>
    <w:p w:rsidR="00EF44D9" w:rsidRPr="00257295" w:rsidRDefault="00EF44D9" w:rsidP="00EF44D9">
      <w:pPr>
        <w:pStyle w:val="ListParagraph"/>
        <w:ind w:left="1260" w:firstLineChars="0"/>
      </w:pPr>
      <w:r w:rsidRPr="00257295">
        <w:rPr>
          <w:rFonts w:hint="eastAsia"/>
        </w:rPr>
        <w:t>如</w:t>
      </w:r>
      <w:r w:rsidRPr="00257295">
        <w:rPr>
          <w:rFonts w:hint="eastAsia"/>
        </w:rPr>
        <w:t>ext2,ext3, FAT16</w:t>
      </w:r>
      <w:r w:rsidRPr="00257295">
        <w:rPr>
          <w:rFonts w:hint="eastAsia"/>
          <w:b/>
        </w:rPr>
        <w:t>/</w:t>
      </w:r>
      <w:r w:rsidRPr="00257295">
        <w:rPr>
          <w:rFonts w:hint="eastAsia"/>
        </w:rPr>
        <w:t>32, dos</w:t>
      </w:r>
      <w:r w:rsidRPr="00257295">
        <w:rPr>
          <w:rFonts w:hint="eastAsia"/>
        </w:rPr>
        <w:t>，</w:t>
      </w:r>
      <w:r w:rsidRPr="00257295">
        <w:rPr>
          <w:rFonts w:hint="eastAsia"/>
        </w:rPr>
        <w:t xml:space="preserve">Cramfs </w:t>
      </w:r>
      <w:r w:rsidRPr="00257295">
        <w:rPr>
          <w:rFonts w:hint="eastAsia"/>
        </w:rPr>
        <w:t>等：这些文件系统本来是为传统的磁盘体开发的，他们无法高效的管理以</w:t>
      </w:r>
      <w:r w:rsidRPr="00257295">
        <w:rPr>
          <w:rFonts w:hint="eastAsia"/>
        </w:rPr>
        <w:t>FLASH</w:t>
      </w:r>
      <w:r w:rsidRPr="00257295">
        <w:rPr>
          <w:rFonts w:hint="eastAsia"/>
        </w:rPr>
        <w:t>作为介质的文件系统，特别是在</w:t>
      </w:r>
      <w:r w:rsidRPr="00257295">
        <w:rPr>
          <w:rFonts w:hint="eastAsia"/>
        </w:rPr>
        <w:t>FLASH</w:t>
      </w:r>
      <w:r w:rsidRPr="00257295">
        <w:rPr>
          <w:rFonts w:hint="eastAsia"/>
        </w:rPr>
        <w:t>的使用寿命上。于是出现了第</w:t>
      </w:r>
      <w:r w:rsidRPr="00257295">
        <w:rPr>
          <w:rFonts w:hint="eastAsia"/>
        </w:rPr>
        <w:t>3</w:t>
      </w:r>
      <w:r w:rsidRPr="00257295">
        <w:rPr>
          <w:rFonts w:hint="eastAsia"/>
        </w:rPr>
        <w:t>中方案。</w:t>
      </w:r>
    </w:p>
    <w:p w:rsidR="00EF44D9" w:rsidRPr="00257295" w:rsidRDefault="00EF44D9" w:rsidP="00D734B9">
      <w:pPr>
        <w:pStyle w:val="ListParagraph"/>
        <w:numPr>
          <w:ilvl w:val="0"/>
          <w:numId w:val="36"/>
        </w:numPr>
        <w:ind w:firstLineChars="0"/>
      </w:pPr>
      <w:r w:rsidRPr="00257295">
        <w:rPr>
          <w:rFonts w:hint="eastAsia"/>
        </w:rPr>
        <w:t>转换层</w:t>
      </w:r>
      <w:r w:rsidRPr="00257295">
        <w:rPr>
          <w:rFonts w:hint="eastAsia"/>
        </w:rPr>
        <w:t>+</w:t>
      </w:r>
      <w:r w:rsidRPr="00257295">
        <w:rPr>
          <w:rFonts w:hint="eastAsia"/>
        </w:rPr>
        <w:t>传统文件系统</w:t>
      </w:r>
    </w:p>
    <w:p w:rsidR="00EF44D9" w:rsidRPr="00257295" w:rsidRDefault="00EF44D9" w:rsidP="00EF44D9">
      <w:pPr>
        <w:pStyle w:val="ListParagraph"/>
        <w:ind w:left="1260" w:firstLineChars="0"/>
      </w:pPr>
      <w:r w:rsidRPr="00257295">
        <w:rPr>
          <w:rFonts w:hint="eastAsia"/>
        </w:rPr>
        <w:t>FTL</w:t>
      </w:r>
      <w:r w:rsidRPr="00257295">
        <w:rPr>
          <w:rFonts w:hint="eastAsia"/>
          <w:b/>
        </w:rPr>
        <w:t>/</w:t>
      </w:r>
      <w:r w:rsidRPr="00257295">
        <w:rPr>
          <w:rFonts w:hint="eastAsia"/>
        </w:rPr>
        <w:t>NFTL( flash</w:t>
      </w:r>
      <w:r w:rsidRPr="00257295">
        <w:rPr>
          <w:rFonts w:hint="eastAsia"/>
          <w:b/>
        </w:rPr>
        <w:t>/</w:t>
      </w:r>
      <w:r w:rsidRPr="00257295">
        <w:rPr>
          <w:rFonts w:hint="eastAsia"/>
        </w:rPr>
        <w:t>nand flash</w:t>
      </w:r>
      <w:r w:rsidRPr="00257295">
        <w:rPr>
          <w:rFonts w:hint="eastAsia"/>
        </w:rPr>
        <w:t>转换层</w:t>
      </w:r>
      <w:r w:rsidRPr="00257295">
        <w:rPr>
          <w:rFonts w:hint="eastAsia"/>
        </w:rPr>
        <w:t>)</w:t>
      </w:r>
      <w:r w:rsidRPr="00257295">
        <w:rPr>
          <w:rFonts w:hint="eastAsia"/>
        </w:rPr>
        <w:t>，</w:t>
      </w:r>
      <w:r w:rsidRPr="00257295">
        <w:rPr>
          <w:rFonts w:hint="eastAsia"/>
        </w:rPr>
        <w:t>FTL</w:t>
      </w:r>
      <w:r w:rsidRPr="00257295">
        <w:rPr>
          <w:rFonts w:hint="eastAsia"/>
        </w:rPr>
        <w:t>的使用针对</w:t>
      </w:r>
      <w:r w:rsidRPr="00257295">
        <w:rPr>
          <w:rFonts w:hint="eastAsia"/>
        </w:rPr>
        <w:t>FLASH</w:t>
      </w:r>
      <w:r w:rsidRPr="00257295">
        <w:rPr>
          <w:rFonts w:hint="eastAsia"/>
        </w:rPr>
        <w:t>特有属性，通过硬件的方式来实现日志管理、损益均衡等技术。使用上有一定的局限性。</w:t>
      </w:r>
    </w:p>
    <w:p w:rsidR="00EF44D9" w:rsidRPr="00257295" w:rsidRDefault="00EF44D9" w:rsidP="00D734B9">
      <w:pPr>
        <w:pStyle w:val="ListParagraph"/>
        <w:numPr>
          <w:ilvl w:val="0"/>
          <w:numId w:val="36"/>
        </w:numPr>
        <w:ind w:firstLineChars="0"/>
      </w:pPr>
      <w:r w:rsidRPr="00257295">
        <w:rPr>
          <w:rFonts w:hint="eastAsia"/>
        </w:rPr>
        <w:t>专用文件系统</w:t>
      </w:r>
    </w:p>
    <w:p w:rsidR="00EF44D9" w:rsidRPr="00257295" w:rsidRDefault="00EF44D9" w:rsidP="00EF44D9">
      <w:pPr>
        <w:pStyle w:val="ListParagraph"/>
        <w:ind w:left="1260" w:firstLineChars="0"/>
      </w:pPr>
      <w:r w:rsidRPr="00257295">
        <w:rPr>
          <w:rFonts w:hint="eastAsia"/>
        </w:rPr>
        <w:lastRenderedPageBreak/>
        <w:t>如</w:t>
      </w:r>
      <w:r w:rsidRPr="00257295">
        <w:rPr>
          <w:rFonts w:hint="eastAsia"/>
        </w:rPr>
        <w:t>JFFS1</w:t>
      </w:r>
      <w:r w:rsidRPr="00257295">
        <w:rPr>
          <w:rFonts w:hint="eastAsia"/>
          <w:b/>
        </w:rPr>
        <w:t>/</w:t>
      </w:r>
      <w:r w:rsidRPr="00257295">
        <w:rPr>
          <w:rFonts w:hint="eastAsia"/>
        </w:rPr>
        <w:t>2</w:t>
      </w:r>
      <w:r w:rsidRPr="00257295">
        <w:rPr>
          <w:rFonts w:hint="eastAsia"/>
        </w:rPr>
        <w:t>，</w:t>
      </w:r>
      <w:r w:rsidRPr="00257295">
        <w:rPr>
          <w:rFonts w:hint="eastAsia"/>
        </w:rPr>
        <w:t>YAFFS</w:t>
      </w:r>
      <w:r w:rsidRPr="00257295">
        <w:rPr>
          <w:rFonts w:hint="eastAsia"/>
        </w:rPr>
        <w:t>等，他们从一定程度上缓解了</w:t>
      </w:r>
      <w:r w:rsidRPr="00257295">
        <w:rPr>
          <w:rFonts w:hint="eastAsia"/>
        </w:rPr>
        <w:t>flash</w:t>
      </w:r>
      <w:r w:rsidRPr="00257295">
        <w:rPr>
          <w:rFonts w:hint="eastAsia"/>
        </w:rPr>
        <w:t>使用上的技术瓶颈。但也仍然存在诸多问题：如内存消耗大，对</w:t>
      </w:r>
      <w:r w:rsidRPr="00257295">
        <w:rPr>
          <w:rFonts w:hint="eastAsia"/>
        </w:rPr>
        <w:t xml:space="preserve"> FLASH</w:t>
      </w:r>
      <w:r w:rsidRPr="00257295">
        <w:rPr>
          <w:rFonts w:hint="eastAsia"/>
        </w:rPr>
        <w:t>容量、文件系统大小、内容、访问模式等的线性依赖，损益均衡能力差活过渡损益。</w:t>
      </w:r>
    </w:p>
    <w:p w:rsidR="00EF44D9" w:rsidRPr="00257295" w:rsidRDefault="00EF44D9" w:rsidP="00EF44D9">
      <w:pPr>
        <w:pStyle w:val="ListParagraph"/>
        <w:ind w:left="1260" w:firstLineChars="0"/>
      </w:pPr>
      <w:r w:rsidRPr="00257295">
        <w:rPr>
          <w:rFonts w:hint="eastAsia"/>
        </w:rPr>
        <w:t>随着</w:t>
      </w:r>
      <w:r w:rsidRPr="00257295">
        <w:rPr>
          <w:rFonts w:hint="eastAsia"/>
        </w:rPr>
        <w:t>FLASH</w:t>
      </w:r>
      <w:r w:rsidRPr="00257295">
        <w:rPr>
          <w:rFonts w:hint="eastAsia"/>
        </w:rPr>
        <w:t>容量逐渐暴涨，</w:t>
      </w:r>
      <w:r w:rsidRPr="00257295">
        <w:rPr>
          <w:rFonts w:hint="eastAsia"/>
        </w:rPr>
        <w:t>JFFS</w:t>
      </w:r>
      <w:r w:rsidRPr="00257295">
        <w:rPr>
          <w:rFonts w:hint="eastAsia"/>
        </w:rPr>
        <w:t>，</w:t>
      </w:r>
      <w:r w:rsidRPr="00257295">
        <w:rPr>
          <w:rFonts w:hint="eastAsia"/>
        </w:rPr>
        <w:t>YAFFS</w:t>
      </w:r>
      <w:r w:rsidRPr="00257295">
        <w:rPr>
          <w:rFonts w:hint="eastAsia"/>
        </w:rPr>
        <w:t>几乎无法管理如此大的</w:t>
      </w:r>
      <w:r w:rsidRPr="00257295">
        <w:rPr>
          <w:rFonts w:hint="eastAsia"/>
        </w:rPr>
        <w:t>FLASH</w:t>
      </w:r>
      <w:r w:rsidRPr="00257295">
        <w:rPr>
          <w:rFonts w:hint="eastAsia"/>
        </w:rPr>
        <w:t>。</w:t>
      </w:r>
      <w:r w:rsidRPr="00257295">
        <w:rPr>
          <w:rFonts w:hint="eastAsia"/>
        </w:rPr>
        <w:t>JFFS</w:t>
      </w:r>
      <w:r w:rsidRPr="00257295">
        <w:rPr>
          <w:rFonts w:hint="eastAsia"/>
        </w:rPr>
        <w:t>目前还在改进中，但前途未卜，其主要开发者大多转向了</w:t>
      </w:r>
      <w:r w:rsidRPr="00257295">
        <w:rPr>
          <w:rFonts w:hint="eastAsia"/>
        </w:rPr>
        <w:t>UBIFS</w:t>
      </w:r>
      <w:r w:rsidRPr="00257295">
        <w:rPr>
          <w:rFonts w:hint="eastAsia"/>
        </w:rPr>
        <w:t>。</w:t>
      </w:r>
      <w:r w:rsidRPr="00257295">
        <w:rPr>
          <w:rFonts w:hint="eastAsia"/>
        </w:rPr>
        <w:t xml:space="preserve"> </w:t>
      </w:r>
    </w:p>
    <w:p w:rsidR="00EF44D9" w:rsidRPr="00257295" w:rsidRDefault="00EF44D9" w:rsidP="00D734B9">
      <w:pPr>
        <w:pStyle w:val="ListParagraph"/>
        <w:numPr>
          <w:ilvl w:val="0"/>
          <w:numId w:val="36"/>
        </w:numPr>
        <w:ind w:firstLineChars="0"/>
      </w:pPr>
      <w:r w:rsidRPr="00257295">
        <w:rPr>
          <w:rFonts w:hint="eastAsia"/>
        </w:rPr>
        <w:t>UBI</w:t>
      </w:r>
    </w:p>
    <w:p w:rsidR="00EF44D9" w:rsidRPr="00257295" w:rsidRDefault="00EF44D9" w:rsidP="00EF44D9">
      <w:pPr>
        <w:pStyle w:val="ListParagraph"/>
        <w:ind w:left="1260" w:firstLineChars="0"/>
      </w:pPr>
      <w:r w:rsidRPr="00257295">
        <w:rPr>
          <w:rFonts w:hint="eastAsia"/>
        </w:rPr>
        <w:t>一种类似于</w:t>
      </w:r>
      <w:r w:rsidRPr="00257295">
        <w:rPr>
          <w:rFonts w:hint="eastAsia"/>
        </w:rPr>
        <w:t>LVM</w:t>
      </w:r>
      <w:r w:rsidRPr="00257295">
        <w:rPr>
          <w:rFonts w:hint="eastAsia"/>
        </w:rPr>
        <w:t>的逻辑卷管理层。主要实现损益均衡，逻辑擦除块、卷管理，坏块管理等。</w:t>
      </w:r>
    </w:p>
    <w:p w:rsidR="00EF44D9" w:rsidRPr="00257295" w:rsidRDefault="00EF44D9" w:rsidP="00D734B9">
      <w:pPr>
        <w:pStyle w:val="ListParagraph"/>
        <w:numPr>
          <w:ilvl w:val="0"/>
          <w:numId w:val="36"/>
        </w:numPr>
        <w:ind w:firstLineChars="0"/>
      </w:pPr>
      <w:r w:rsidRPr="00257295">
        <w:rPr>
          <w:rFonts w:hint="eastAsia"/>
        </w:rPr>
        <w:t>UBIFS</w:t>
      </w:r>
    </w:p>
    <w:p w:rsidR="00EF44D9" w:rsidRDefault="00EF44D9" w:rsidP="00EF44D9">
      <w:pPr>
        <w:pStyle w:val="ListParagraph"/>
        <w:ind w:left="1620" w:firstLineChars="0" w:firstLine="60"/>
      </w:pPr>
      <w:r w:rsidRPr="00257295">
        <w:rPr>
          <w:rFonts w:hint="eastAsia"/>
        </w:rPr>
        <w:t>基于</w:t>
      </w:r>
      <w:r w:rsidRPr="00257295">
        <w:rPr>
          <w:rFonts w:hint="eastAsia"/>
        </w:rPr>
        <w:t>UBI</w:t>
      </w:r>
      <w:r w:rsidRPr="00257295">
        <w:rPr>
          <w:rFonts w:hint="eastAsia"/>
        </w:rPr>
        <w:t>的</w:t>
      </w:r>
      <w:r w:rsidRPr="00257295">
        <w:rPr>
          <w:rFonts w:hint="eastAsia"/>
        </w:rPr>
        <w:t>FLASH</w:t>
      </w:r>
      <w:r w:rsidRPr="00257295">
        <w:rPr>
          <w:rFonts w:hint="eastAsia"/>
        </w:rPr>
        <w:t>日志文件系统。</w:t>
      </w:r>
    </w:p>
    <w:p w:rsidR="00EF44D9" w:rsidRDefault="00EF44D9" w:rsidP="00EF44D9">
      <w:pPr>
        <w:widowControl/>
        <w:spacing w:line="240" w:lineRule="auto"/>
        <w:ind w:firstLineChars="0" w:firstLine="0"/>
        <w:jc w:val="left"/>
        <w:rPr>
          <w:b/>
          <w:bCs/>
          <w:sz w:val="28"/>
          <w:szCs w:val="28"/>
        </w:rPr>
      </w:pPr>
      <w:r>
        <w:br w:type="page"/>
      </w:r>
    </w:p>
    <w:p w:rsidR="00BA1971" w:rsidRDefault="00BA1971" w:rsidP="00BA1971">
      <w:pPr>
        <w:pStyle w:val="Heading1"/>
        <w:spacing w:before="163" w:after="163"/>
      </w:pPr>
      <w:bookmarkStart w:id="129" w:name="_Toc390712700"/>
      <w:r>
        <w:rPr>
          <w:rFonts w:hint="eastAsia"/>
        </w:rPr>
        <w:lastRenderedPageBreak/>
        <w:t>系统</w:t>
      </w:r>
      <w:r w:rsidR="0078116C">
        <w:rPr>
          <w:rFonts w:hint="eastAsia"/>
        </w:rPr>
        <w:t>运行</w:t>
      </w:r>
      <w:bookmarkEnd w:id="129"/>
    </w:p>
    <w:p w:rsidR="0078116C" w:rsidRDefault="008E314B" w:rsidP="0078116C">
      <w:pPr>
        <w:pStyle w:val="Heading2"/>
        <w:spacing w:before="326" w:after="163"/>
      </w:pPr>
      <w:bookmarkStart w:id="130" w:name="_Toc390712701"/>
      <w:r>
        <w:rPr>
          <w:rFonts w:hint="eastAsia"/>
        </w:rPr>
        <w:t>过程</w:t>
      </w:r>
      <w:r w:rsidR="00F9413D">
        <w:rPr>
          <w:rFonts w:hint="eastAsia"/>
        </w:rPr>
        <w:t>调用</w:t>
      </w:r>
      <w:bookmarkEnd w:id="130"/>
    </w:p>
    <w:p w:rsidR="008D5C59" w:rsidRPr="00257295" w:rsidRDefault="008D5C59" w:rsidP="008D5C59">
      <w:pPr>
        <w:ind w:firstLine="480"/>
      </w:pPr>
      <w:r w:rsidRPr="00257295">
        <w:rPr>
          <w:rFonts w:hint="eastAsia"/>
        </w:rPr>
        <w:t>系统在实现一个特定功能时，一般会将整个处理过程分为若干个子模块，然后通过依次运行各子模块的方式达成最终目的。从而使系统整体的调用关系构成一个树形结构，其中调用方一般称为父过程，被调用方称为子过程。</w:t>
      </w:r>
    </w:p>
    <w:p w:rsidR="008D5C59" w:rsidRPr="00257295" w:rsidRDefault="008D5C59" w:rsidP="008D5C59">
      <w:pPr>
        <w:ind w:firstLine="480"/>
      </w:pPr>
      <w:r w:rsidRPr="00257295">
        <w:rPr>
          <w:rFonts w:hint="eastAsia"/>
        </w:rPr>
        <w:t>当某个过程的所有子过程运行结束后必须返回其上级父过程，从而保证系统其他模块继续执行，这样则系统所有过程的调用顺序，实际是一个以深度优先方式遍历整个调用结构树的顺序，其对应的返回顺序，则是按照调用顺序的逆顺序运行。如下图，其中实线为调用顺序，虚线为返回顺序。</w:t>
      </w:r>
    </w:p>
    <w:p w:rsidR="008D5C59" w:rsidRPr="00257295" w:rsidRDefault="008D5C59" w:rsidP="008D5C59">
      <w:pPr>
        <w:pStyle w:val="a7"/>
        <w:ind w:leftChars="350" w:left="840" w:firstLine="420"/>
      </w:pPr>
      <w:r w:rsidRPr="00257295">
        <w:rPr>
          <w:rFonts w:hint="eastAsia"/>
        </w:rPr>
        <w:drawing>
          <wp:inline distT="0" distB="0" distL="0" distR="0" wp14:anchorId="195BDF03" wp14:editId="7487413D">
            <wp:extent cx="2876550" cy="2255976"/>
            <wp:effectExtent l="76200" t="76200" r="133350" b="125730"/>
            <wp:docPr id="1591" name="图片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D817EC.tmp"/>
                    <pic:cNvPicPr/>
                  </pic:nvPicPr>
                  <pic:blipFill>
                    <a:blip r:embed="rId598">
                      <a:extLst>
                        <a:ext uri="{28A0092B-C50C-407E-A947-70E740481C1C}">
                          <a14:useLocalDpi xmlns:a14="http://schemas.microsoft.com/office/drawing/2010/main" val="0"/>
                        </a:ext>
                      </a:extLst>
                    </a:blip>
                    <a:stretch>
                      <a:fillRect/>
                    </a:stretch>
                  </pic:blipFill>
                  <pic:spPr>
                    <a:xfrm>
                      <a:off x="0" y="0"/>
                      <a:ext cx="2881718" cy="22600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5C59" w:rsidRPr="00257295" w:rsidRDefault="008D5C59" w:rsidP="008D5C59">
      <w:pPr>
        <w:ind w:firstLine="480"/>
      </w:pPr>
      <w:r w:rsidRPr="00257295">
        <w:rPr>
          <w:rFonts w:hint="eastAsia"/>
        </w:rPr>
        <w:t>如果要保证系统所有过程的运行不受其子过程的影响，则必须要保证进入子过程和从子过程返回时，当前过程的执行状态不受影响。要实现这种功能，则必须要求父过程必须知道子过程返回时系统发生了哪些变化，从而做对应处理。即父过程和子过程的调用返回规则要一致。</w:t>
      </w:r>
    </w:p>
    <w:p w:rsidR="008D5C59" w:rsidRPr="00257295" w:rsidRDefault="008D5C59" w:rsidP="008D5C59">
      <w:pPr>
        <w:ind w:firstLine="480"/>
      </w:pPr>
      <w:r w:rsidRPr="00257295">
        <w:rPr>
          <w:rFonts w:hint="eastAsia"/>
        </w:rPr>
        <w:t>有效的方法是让所有过程处理都遵循相同的调用和返回规则，从而保证所有调用和返回实现方法的一致性。在</w:t>
      </w:r>
      <w:r w:rsidRPr="00257295">
        <w:rPr>
          <w:rFonts w:hint="eastAsia"/>
        </w:rPr>
        <w:t>ARM</w:t>
      </w:r>
      <w:r w:rsidRPr="00257295">
        <w:rPr>
          <w:rFonts w:hint="eastAsia"/>
        </w:rPr>
        <w:t>程序设计中，该规则一般使用</w:t>
      </w:r>
      <w:r w:rsidRPr="00257295">
        <w:rPr>
          <w:rFonts w:hint="eastAsia"/>
        </w:rPr>
        <w:t>APCS(</w:t>
      </w:r>
      <w:r w:rsidRPr="00257295">
        <w:t xml:space="preserve"> ARM Procedure Call Standard</w:t>
      </w:r>
      <w:r w:rsidRPr="00257295">
        <w:rPr>
          <w:rFonts w:hint="eastAsia"/>
        </w:rPr>
        <w:t>)</w:t>
      </w:r>
      <w:r w:rsidRPr="00257295">
        <w:rPr>
          <w:rFonts w:hint="eastAsia"/>
        </w:rPr>
        <w:t>，即</w:t>
      </w:r>
      <w:r w:rsidRPr="00257295">
        <w:rPr>
          <w:rFonts w:hint="eastAsia"/>
        </w:rPr>
        <w:t>ARM</w:t>
      </w:r>
      <w:r w:rsidRPr="00257295">
        <w:rPr>
          <w:rFonts w:hint="eastAsia"/>
        </w:rPr>
        <w:t>过程调用标准。</w:t>
      </w:r>
    </w:p>
    <w:p w:rsidR="005C4D87" w:rsidRPr="00257295" w:rsidRDefault="00A024A6" w:rsidP="005C4D87">
      <w:pPr>
        <w:pStyle w:val="Heading3"/>
        <w:spacing w:before="163" w:after="163"/>
      </w:pPr>
      <w:bookmarkStart w:id="131" w:name="_Toc390712702"/>
      <w:r>
        <w:rPr>
          <w:rFonts w:hint="eastAsia"/>
        </w:rPr>
        <w:t>过程</w:t>
      </w:r>
      <w:r w:rsidR="005C4D87" w:rsidRPr="00257295">
        <w:rPr>
          <w:rFonts w:hint="eastAsia"/>
        </w:rPr>
        <w:t>调用</w:t>
      </w:r>
      <w:r w:rsidR="00403326">
        <w:rPr>
          <w:rFonts w:hint="eastAsia"/>
        </w:rPr>
        <w:t>构造</w:t>
      </w:r>
      <w:bookmarkEnd w:id="131"/>
    </w:p>
    <w:p w:rsidR="005C4D87" w:rsidRPr="00257295" w:rsidRDefault="005C4D87" w:rsidP="00D734B9">
      <w:pPr>
        <w:pStyle w:val="ListParagraph"/>
        <w:numPr>
          <w:ilvl w:val="0"/>
          <w:numId w:val="107"/>
        </w:numPr>
        <w:ind w:firstLineChars="0"/>
      </w:pPr>
      <w:r w:rsidRPr="00257295">
        <w:rPr>
          <w:rFonts w:hint="eastAsia"/>
        </w:rPr>
        <w:t>APCS</w:t>
      </w:r>
      <w:r w:rsidRPr="00257295">
        <w:rPr>
          <w:rFonts w:hint="eastAsia"/>
        </w:rPr>
        <w:t>的内容</w:t>
      </w:r>
    </w:p>
    <w:p w:rsidR="005C4D87" w:rsidRPr="00257295" w:rsidRDefault="005C4D87" w:rsidP="005C4D87">
      <w:pPr>
        <w:ind w:left="420" w:firstLineChars="0" w:firstLine="420"/>
      </w:pPr>
      <w:r w:rsidRPr="00257295">
        <w:rPr>
          <w:rFonts w:hint="eastAsia"/>
        </w:rPr>
        <w:t>APCS</w:t>
      </w:r>
      <w:r w:rsidRPr="00257295">
        <w:rPr>
          <w:rFonts w:hint="eastAsia"/>
        </w:rPr>
        <w:t>有多个版本，且不同版本之间不能保证兼容。但无论哪个版本的</w:t>
      </w:r>
      <w:r w:rsidRPr="00257295">
        <w:rPr>
          <w:rFonts w:hint="eastAsia"/>
        </w:rPr>
        <w:t>APCS</w:t>
      </w:r>
      <w:r w:rsidRPr="00257295">
        <w:rPr>
          <w:rFonts w:hint="eastAsia"/>
        </w:rPr>
        <w:t>，</w:t>
      </w:r>
      <w:r w:rsidRPr="00257295">
        <w:rPr>
          <w:rFonts w:hint="eastAsia"/>
        </w:rPr>
        <w:lastRenderedPageBreak/>
        <w:t>其一般都会涉及到以下几个方面：</w:t>
      </w:r>
    </w:p>
    <w:p w:rsidR="005C4D87" w:rsidRPr="00257295" w:rsidRDefault="005C4D87" w:rsidP="00D734B9">
      <w:pPr>
        <w:pStyle w:val="ListParagraph"/>
        <w:numPr>
          <w:ilvl w:val="0"/>
          <w:numId w:val="165"/>
        </w:numPr>
        <w:ind w:firstLineChars="0"/>
      </w:pPr>
      <w:r w:rsidRPr="00257295">
        <w:rPr>
          <w:rFonts w:hint="eastAsia"/>
        </w:rPr>
        <w:t>对寄存器使用的限制</w:t>
      </w:r>
    </w:p>
    <w:p w:rsidR="005C4D87" w:rsidRPr="00257295" w:rsidRDefault="005C4D87" w:rsidP="005C4D87">
      <w:pPr>
        <w:ind w:left="840" w:firstLineChars="0" w:firstLine="360"/>
      </w:pPr>
      <w:r w:rsidRPr="00257295">
        <w:rPr>
          <w:rFonts w:hint="eastAsia"/>
        </w:rPr>
        <w:t>不同的编译器一般都支持</w:t>
      </w:r>
      <w:r w:rsidRPr="00257295">
        <w:rPr>
          <w:rFonts w:hint="eastAsia"/>
        </w:rPr>
        <w:t>APCS</w:t>
      </w:r>
      <w:r w:rsidRPr="00257295">
        <w:rPr>
          <w:rFonts w:hint="eastAsia"/>
        </w:rPr>
        <w:t>的寄存器命名，但不一定支持</w:t>
      </w:r>
      <w:r w:rsidRPr="00257295">
        <w:rPr>
          <w:rFonts w:hint="eastAsia"/>
        </w:rPr>
        <w:t>Rn</w:t>
      </w:r>
      <w:r w:rsidRPr="00257295">
        <w:rPr>
          <w:rFonts w:hint="eastAsia"/>
        </w:rPr>
        <w:t>格式</w:t>
      </w:r>
      <w:r w:rsidRPr="00257295">
        <w:rPr>
          <w:rFonts w:hint="eastAsia"/>
        </w:rPr>
        <w:t>(</w:t>
      </w:r>
      <w:r w:rsidRPr="00257295">
        <w:rPr>
          <w:rFonts w:hint="eastAsia"/>
        </w:rPr>
        <w:t>比如一些汇编器不支持</w:t>
      </w:r>
      <w:r w:rsidRPr="00257295">
        <w:rPr>
          <w:rFonts w:hint="eastAsia"/>
        </w:rPr>
        <w:t>r14,r15</w:t>
      </w:r>
      <w:r w:rsidRPr="00257295">
        <w:rPr>
          <w:rFonts w:hint="eastAsia"/>
        </w:rPr>
        <w:t>的写法</w:t>
      </w:r>
      <w:r w:rsidRPr="00257295">
        <w:rPr>
          <w:rFonts w:hint="eastAsia"/>
        </w:rPr>
        <w:t>)</w:t>
      </w:r>
      <w:r w:rsidRPr="00257295">
        <w:rPr>
          <w:rFonts w:hint="eastAsia"/>
        </w:rPr>
        <w:t>命名，</w:t>
      </w:r>
      <w:r w:rsidRPr="00257295">
        <w:rPr>
          <w:rFonts w:hint="eastAsia"/>
        </w:rPr>
        <w:t>APCS</w:t>
      </w:r>
      <w:r w:rsidRPr="00257295">
        <w:rPr>
          <w:rFonts w:hint="eastAsia"/>
        </w:rPr>
        <w:t>寄存器命名如下：</w:t>
      </w:r>
    </w:p>
    <w:tbl>
      <w:tblPr>
        <w:tblW w:w="0" w:type="auto"/>
        <w:tblInd w:w="1701" w:type="dxa"/>
        <w:tblLook w:val="04A0" w:firstRow="1" w:lastRow="0" w:firstColumn="1" w:lastColumn="0" w:noHBand="0" w:noVBand="1"/>
      </w:tblPr>
      <w:tblGrid>
        <w:gridCol w:w="739"/>
        <w:gridCol w:w="817"/>
        <w:gridCol w:w="1216"/>
        <w:gridCol w:w="4227"/>
      </w:tblGrid>
      <w:tr w:rsidR="005C4D87" w:rsidRPr="00257295" w:rsidTr="007471D3">
        <w:trPr>
          <w:trHeight w:val="315"/>
        </w:trPr>
        <w:tc>
          <w:tcPr>
            <w:tcW w:w="0" w:type="auto"/>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Reg # </w:t>
            </w:r>
          </w:p>
        </w:tc>
        <w:tc>
          <w:tcPr>
            <w:tcW w:w="0" w:type="auto"/>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APCS  </w:t>
            </w:r>
          </w:p>
        </w:tc>
        <w:tc>
          <w:tcPr>
            <w:tcW w:w="0" w:type="auto"/>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意义</w:t>
            </w:r>
          </w:p>
        </w:tc>
        <w:tc>
          <w:tcPr>
            <w:tcW w:w="0" w:type="auto"/>
            <w:tcBorders>
              <w:top w:val="single" w:sz="8" w:space="0" w:color="auto"/>
              <w:left w:val="nil"/>
              <w:bottom w:val="single" w:sz="8" w:space="0" w:color="auto"/>
              <w:right w:val="single" w:sz="8" w:space="0" w:color="auto"/>
            </w:tcBorders>
            <w:shd w:val="clear" w:color="auto" w:fill="BFBFBF" w:themeFill="background1" w:themeFillShade="BF"/>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使用限制</w:t>
            </w:r>
          </w:p>
        </w:tc>
      </w:tr>
      <w:tr w:rsidR="005C4D87" w:rsidRPr="00257295" w:rsidTr="003E77D1">
        <w:trPr>
          <w:trHeight w:val="328"/>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r</w:t>
            </w:r>
            <w:r w:rsidRPr="00257295">
              <w:rPr>
                <w:rFonts w:eastAsiaTheme="minorEastAsia"/>
                <w:color w:val="000000"/>
                <w:kern w:val="0"/>
                <w:sz w:val="20"/>
                <w:szCs w:val="20"/>
              </w:rPr>
              <w:t>0</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a1</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工作寄存器</w:t>
            </w:r>
          </w:p>
        </w:tc>
        <w:tc>
          <w:tcPr>
            <w:tcW w:w="0" w:type="auto"/>
            <w:tcBorders>
              <w:top w:val="nil"/>
              <w:left w:val="nil"/>
              <w:bottom w:val="single" w:sz="8" w:space="0" w:color="auto"/>
              <w:right w:val="single" w:sz="8" w:space="0" w:color="auto"/>
            </w:tcBorders>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p>
        </w:tc>
      </w:tr>
      <w:tr w:rsidR="005C4D87" w:rsidRPr="00257295" w:rsidTr="003E77D1">
        <w:trPr>
          <w:trHeight w:val="275"/>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r</w:t>
            </w:r>
            <w:r w:rsidRPr="00257295">
              <w:rPr>
                <w:rFonts w:eastAsiaTheme="minorEastAsia"/>
                <w:color w:val="000000"/>
                <w:kern w:val="0"/>
                <w:sz w:val="20"/>
                <w:szCs w:val="20"/>
              </w:rPr>
              <w:t>1</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a2</w:t>
            </w:r>
          </w:p>
        </w:tc>
        <w:tc>
          <w:tcPr>
            <w:tcW w:w="0" w:type="auto"/>
            <w:tcBorders>
              <w:top w:val="nil"/>
              <w:left w:val="nil"/>
              <w:bottom w:val="single" w:sz="8" w:space="0" w:color="auto"/>
              <w:right w:val="single" w:sz="8" w:space="0" w:color="auto"/>
            </w:tcBorders>
            <w:shd w:val="clear" w:color="auto" w:fill="auto"/>
            <w:vAlign w:val="center"/>
          </w:tcPr>
          <w:p w:rsidR="005C4D87" w:rsidRPr="00257295" w:rsidRDefault="005C4D87" w:rsidP="003E77D1">
            <w:pPr>
              <w:widowControl/>
              <w:spacing w:line="240" w:lineRule="atLeast"/>
              <w:ind w:firstLineChars="0" w:firstLine="0"/>
              <w:jc w:val="center"/>
              <w:rPr>
                <w:rFonts w:eastAsiaTheme="minorEastAsia"/>
                <w:color w:val="000000"/>
                <w:kern w:val="0"/>
                <w:sz w:val="20"/>
                <w:szCs w:val="20"/>
              </w:rPr>
            </w:pPr>
          </w:p>
        </w:tc>
        <w:tc>
          <w:tcPr>
            <w:tcW w:w="0" w:type="auto"/>
            <w:tcBorders>
              <w:top w:val="nil"/>
              <w:left w:val="nil"/>
              <w:bottom w:val="single" w:sz="8" w:space="0" w:color="auto"/>
              <w:right w:val="single" w:sz="8" w:space="0" w:color="auto"/>
            </w:tcBorders>
          </w:tcPr>
          <w:p w:rsidR="005C4D87" w:rsidRPr="00257295" w:rsidRDefault="005C4D87" w:rsidP="003E77D1">
            <w:pPr>
              <w:widowControl/>
              <w:spacing w:line="240" w:lineRule="atLeast"/>
              <w:ind w:firstLineChars="0" w:firstLine="0"/>
              <w:jc w:val="center"/>
              <w:rPr>
                <w:rFonts w:eastAsiaTheme="minorEastAsia"/>
                <w:color w:val="000000"/>
                <w:kern w:val="0"/>
                <w:sz w:val="20"/>
                <w:szCs w:val="20"/>
              </w:rPr>
            </w:pPr>
          </w:p>
        </w:tc>
      </w:tr>
      <w:tr w:rsidR="005C4D87" w:rsidRPr="00257295" w:rsidTr="003E77D1">
        <w:trPr>
          <w:trHeight w:val="330"/>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r</w:t>
            </w:r>
            <w:r w:rsidRPr="00257295">
              <w:rPr>
                <w:rFonts w:eastAsiaTheme="minorEastAsia"/>
                <w:color w:val="000000"/>
                <w:kern w:val="0"/>
                <w:sz w:val="20"/>
                <w:szCs w:val="20"/>
              </w:rPr>
              <w:t>2</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a3</w:t>
            </w:r>
          </w:p>
        </w:tc>
        <w:tc>
          <w:tcPr>
            <w:tcW w:w="0" w:type="auto"/>
            <w:tcBorders>
              <w:top w:val="nil"/>
              <w:left w:val="nil"/>
              <w:bottom w:val="single" w:sz="8" w:space="0" w:color="auto"/>
              <w:right w:val="single" w:sz="8" w:space="0" w:color="auto"/>
            </w:tcBorders>
            <w:shd w:val="clear" w:color="auto" w:fill="auto"/>
            <w:vAlign w:val="center"/>
          </w:tcPr>
          <w:p w:rsidR="005C4D87" w:rsidRPr="00257295" w:rsidRDefault="005C4D87" w:rsidP="003E77D1">
            <w:pPr>
              <w:widowControl/>
              <w:spacing w:line="240" w:lineRule="atLeast"/>
              <w:ind w:firstLineChars="0" w:firstLine="0"/>
              <w:jc w:val="center"/>
              <w:rPr>
                <w:rFonts w:eastAsiaTheme="minorEastAsia"/>
                <w:color w:val="000000"/>
                <w:kern w:val="0"/>
                <w:sz w:val="20"/>
                <w:szCs w:val="20"/>
              </w:rPr>
            </w:pPr>
          </w:p>
        </w:tc>
        <w:tc>
          <w:tcPr>
            <w:tcW w:w="0" w:type="auto"/>
            <w:tcBorders>
              <w:top w:val="nil"/>
              <w:left w:val="nil"/>
              <w:bottom w:val="single" w:sz="8" w:space="0" w:color="auto"/>
              <w:right w:val="single" w:sz="8" w:space="0" w:color="auto"/>
            </w:tcBorders>
          </w:tcPr>
          <w:p w:rsidR="005C4D87" w:rsidRPr="00257295" w:rsidRDefault="005C4D87" w:rsidP="003E77D1">
            <w:pPr>
              <w:widowControl/>
              <w:spacing w:line="240" w:lineRule="atLeast"/>
              <w:ind w:firstLineChars="0" w:firstLine="0"/>
              <w:jc w:val="center"/>
              <w:rPr>
                <w:rFonts w:eastAsiaTheme="minorEastAsia"/>
                <w:color w:val="000000"/>
                <w:kern w:val="0"/>
                <w:sz w:val="20"/>
                <w:szCs w:val="20"/>
              </w:rPr>
            </w:pPr>
          </w:p>
        </w:tc>
      </w:tr>
      <w:tr w:rsidR="005C4D87" w:rsidRPr="00257295" w:rsidTr="003E77D1">
        <w:trPr>
          <w:trHeight w:val="330"/>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r</w:t>
            </w:r>
            <w:r w:rsidRPr="00257295">
              <w:rPr>
                <w:rFonts w:eastAsiaTheme="minorEastAsia"/>
                <w:color w:val="000000"/>
                <w:kern w:val="0"/>
                <w:sz w:val="20"/>
                <w:szCs w:val="20"/>
              </w:rPr>
              <w:t>3</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a4</w:t>
            </w:r>
          </w:p>
        </w:tc>
        <w:tc>
          <w:tcPr>
            <w:tcW w:w="0" w:type="auto"/>
            <w:tcBorders>
              <w:top w:val="nil"/>
              <w:left w:val="nil"/>
              <w:bottom w:val="single" w:sz="8" w:space="0" w:color="auto"/>
              <w:right w:val="single" w:sz="8" w:space="0" w:color="auto"/>
            </w:tcBorders>
            <w:shd w:val="clear" w:color="auto" w:fill="auto"/>
            <w:vAlign w:val="center"/>
          </w:tcPr>
          <w:p w:rsidR="005C4D87" w:rsidRPr="00257295" w:rsidRDefault="005C4D87" w:rsidP="003E77D1">
            <w:pPr>
              <w:widowControl/>
              <w:spacing w:line="240" w:lineRule="atLeast"/>
              <w:ind w:firstLineChars="0" w:firstLine="0"/>
              <w:jc w:val="center"/>
              <w:rPr>
                <w:rFonts w:eastAsiaTheme="minorEastAsia"/>
                <w:color w:val="000000"/>
                <w:kern w:val="0"/>
                <w:sz w:val="20"/>
                <w:szCs w:val="20"/>
              </w:rPr>
            </w:pPr>
          </w:p>
        </w:tc>
        <w:tc>
          <w:tcPr>
            <w:tcW w:w="0" w:type="auto"/>
            <w:tcBorders>
              <w:top w:val="nil"/>
              <w:left w:val="nil"/>
              <w:bottom w:val="single" w:sz="8" w:space="0" w:color="auto"/>
              <w:right w:val="single" w:sz="8" w:space="0" w:color="auto"/>
            </w:tcBorders>
          </w:tcPr>
          <w:p w:rsidR="005C4D87" w:rsidRPr="00257295" w:rsidRDefault="005C4D87" w:rsidP="003E77D1">
            <w:pPr>
              <w:widowControl/>
              <w:spacing w:line="240" w:lineRule="atLeast"/>
              <w:ind w:firstLineChars="0" w:firstLine="0"/>
              <w:jc w:val="center"/>
              <w:rPr>
                <w:rFonts w:eastAsiaTheme="minorEastAsia"/>
                <w:color w:val="000000"/>
                <w:kern w:val="0"/>
                <w:sz w:val="20"/>
                <w:szCs w:val="20"/>
              </w:rPr>
            </w:pPr>
          </w:p>
        </w:tc>
      </w:tr>
      <w:tr w:rsidR="005C4D87" w:rsidRPr="00257295" w:rsidTr="003E77D1">
        <w:trPr>
          <w:trHeight w:val="63"/>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r</w:t>
            </w:r>
            <w:r w:rsidRPr="00257295">
              <w:rPr>
                <w:rFonts w:eastAsiaTheme="minorEastAsia"/>
                <w:color w:val="000000"/>
                <w:kern w:val="0"/>
                <w:sz w:val="20"/>
                <w:szCs w:val="20"/>
              </w:rPr>
              <w:t>4</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v1</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必须保护</w:t>
            </w:r>
          </w:p>
        </w:tc>
        <w:tc>
          <w:tcPr>
            <w:tcW w:w="0" w:type="auto"/>
            <w:tcBorders>
              <w:top w:val="nil"/>
              <w:left w:val="nil"/>
              <w:bottom w:val="single" w:sz="8" w:space="0" w:color="auto"/>
              <w:right w:val="single" w:sz="8" w:space="0" w:color="auto"/>
            </w:tcBorders>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p>
        </w:tc>
      </w:tr>
      <w:tr w:rsidR="005C4D87" w:rsidRPr="00257295" w:rsidTr="003E77D1">
        <w:trPr>
          <w:trHeight w:val="330"/>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r</w:t>
            </w:r>
            <w:r w:rsidRPr="00257295">
              <w:rPr>
                <w:rFonts w:eastAsiaTheme="minorEastAsia"/>
                <w:color w:val="000000"/>
                <w:kern w:val="0"/>
                <w:sz w:val="20"/>
                <w:szCs w:val="20"/>
              </w:rPr>
              <w:t>5</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v2</w:t>
            </w:r>
          </w:p>
        </w:tc>
        <w:tc>
          <w:tcPr>
            <w:tcW w:w="0" w:type="auto"/>
            <w:tcBorders>
              <w:top w:val="nil"/>
              <w:left w:val="nil"/>
              <w:bottom w:val="single" w:sz="8" w:space="0" w:color="auto"/>
              <w:right w:val="single" w:sz="8" w:space="0" w:color="auto"/>
            </w:tcBorders>
            <w:shd w:val="clear" w:color="auto" w:fill="auto"/>
            <w:vAlign w:val="center"/>
          </w:tcPr>
          <w:p w:rsidR="005C4D87" w:rsidRPr="00257295" w:rsidRDefault="005C4D87" w:rsidP="003E77D1">
            <w:pPr>
              <w:widowControl/>
              <w:spacing w:line="240" w:lineRule="atLeast"/>
              <w:ind w:firstLineChars="0" w:firstLine="0"/>
              <w:jc w:val="center"/>
              <w:rPr>
                <w:rFonts w:eastAsiaTheme="minorEastAsia"/>
                <w:color w:val="000000"/>
                <w:kern w:val="0"/>
                <w:sz w:val="20"/>
                <w:szCs w:val="20"/>
              </w:rPr>
            </w:pPr>
          </w:p>
        </w:tc>
        <w:tc>
          <w:tcPr>
            <w:tcW w:w="0" w:type="auto"/>
            <w:tcBorders>
              <w:top w:val="nil"/>
              <w:left w:val="nil"/>
              <w:bottom w:val="single" w:sz="8" w:space="0" w:color="auto"/>
              <w:right w:val="single" w:sz="8" w:space="0" w:color="auto"/>
            </w:tcBorders>
          </w:tcPr>
          <w:p w:rsidR="005C4D87" w:rsidRPr="00257295" w:rsidRDefault="005C4D87" w:rsidP="003E77D1">
            <w:pPr>
              <w:widowControl/>
              <w:spacing w:line="240" w:lineRule="atLeast"/>
              <w:ind w:firstLineChars="0" w:firstLine="0"/>
              <w:jc w:val="center"/>
              <w:rPr>
                <w:rFonts w:eastAsiaTheme="minorEastAsia"/>
                <w:color w:val="000000"/>
                <w:kern w:val="0"/>
                <w:sz w:val="20"/>
                <w:szCs w:val="20"/>
              </w:rPr>
            </w:pPr>
          </w:p>
        </w:tc>
      </w:tr>
      <w:tr w:rsidR="005C4D87" w:rsidRPr="00257295" w:rsidTr="003E77D1">
        <w:trPr>
          <w:trHeight w:val="60"/>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r</w:t>
            </w:r>
            <w:r w:rsidRPr="00257295">
              <w:rPr>
                <w:rFonts w:eastAsiaTheme="minorEastAsia"/>
                <w:color w:val="000000"/>
                <w:kern w:val="0"/>
                <w:sz w:val="20"/>
                <w:szCs w:val="20"/>
              </w:rPr>
              <w:t>6</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v3</w:t>
            </w:r>
          </w:p>
        </w:tc>
        <w:tc>
          <w:tcPr>
            <w:tcW w:w="0" w:type="auto"/>
            <w:tcBorders>
              <w:top w:val="nil"/>
              <w:left w:val="nil"/>
              <w:bottom w:val="single" w:sz="8" w:space="0" w:color="auto"/>
              <w:right w:val="single" w:sz="8" w:space="0" w:color="auto"/>
            </w:tcBorders>
            <w:shd w:val="clear" w:color="auto" w:fill="auto"/>
            <w:vAlign w:val="center"/>
          </w:tcPr>
          <w:p w:rsidR="005C4D87" w:rsidRPr="00257295" w:rsidRDefault="005C4D87" w:rsidP="003E77D1">
            <w:pPr>
              <w:widowControl/>
              <w:spacing w:line="240" w:lineRule="atLeast"/>
              <w:ind w:firstLineChars="0" w:firstLine="0"/>
              <w:jc w:val="center"/>
              <w:rPr>
                <w:rFonts w:eastAsiaTheme="minorEastAsia"/>
                <w:color w:val="000000"/>
                <w:kern w:val="0"/>
                <w:sz w:val="20"/>
                <w:szCs w:val="20"/>
              </w:rPr>
            </w:pPr>
          </w:p>
        </w:tc>
        <w:tc>
          <w:tcPr>
            <w:tcW w:w="0" w:type="auto"/>
            <w:tcBorders>
              <w:top w:val="nil"/>
              <w:left w:val="nil"/>
              <w:bottom w:val="single" w:sz="8" w:space="0" w:color="auto"/>
              <w:right w:val="single" w:sz="8" w:space="0" w:color="auto"/>
            </w:tcBorders>
          </w:tcPr>
          <w:p w:rsidR="005C4D87" w:rsidRPr="00257295" w:rsidRDefault="005C4D87" w:rsidP="003E77D1">
            <w:pPr>
              <w:widowControl/>
              <w:spacing w:line="240" w:lineRule="atLeast"/>
              <w:ind w:firstLineChars="0" w:firstLine="0"/>
              <w:jc w:val="center"/>
              <w:rPr>
                <w:rFonts w:eastAsiaTheme="minorEastAsia"/>
                <w:color w:val="000000"/>
                <w:kern w:val="0"/>
                <w:sz w:val="20"/>
                <w:szCs w:val="20"/>
              </w:rPr>
            </w:pPr>
          </w:p>
        </w:tc>
      </w:tr>
      <w:tr w:rsidR="005C4D87" w:rsidRPr="00257295" w:rsidTr="003E77D1">
        <w:trPr>
          <w:trHeight w:val="330"/>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r</w:t>
            </w:r>
            <w:r w:rsidRPr="00257295">
              <w:rPr>
                <w:rFonts w:eastAsiaTheme="minorEastAsia"/>
                <w:color w:val="000000"/>
                <w:kern w:val="0"/>
                <w:sz w:val="20"/>
                <w:szCs w:val="20"/>
              </w:rPr>
              <w:t>7</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v4</w:t>
            </w:r>
          </w:p>
        </w:tc>
        <w:tc>
          <w:tcPr>
            <w:tcW w:w="0" w:type="auto"/>
            <w:tcBorders>
              <w:top w:val="nil"/>
              <w:left w:val="nil"/>
              <w:bottom w:val="single" w:sz="8" w:space="0" w:color="auto"/>
              <w:right w:val="single" w:sz="8" w:space="0" w:color="auto"/>
            </w:tcBorders>
            <w:shd w:val="clear" w:color="auto" w:fill="auto"/>
            <w:vAlign w:val="center"/>
          </w:tcPr>
          <w:p w:rsidR="005C4D87" w:rsidRPr="00257295" w:rsidRDefault="005C4D87" w:rsidP="003E77D1">
            <w:pPr>
              <w:widowControl/>
              <w:spacing w:line="240" w:lineRule="atLeast"/>
              <w:ind w:firstLineChars="0" w:firstLine="0"/>
              <w:jc w:val="center"/>
              <w:rPr>
                <w:rFonts w:eastAsiaTheme="minorEastAsia"/>
                <w:color w:val="000000"/>
                <w:kern w:val="0"/>
                <w:sz w:val="20"/>
                <w:szCs w:val="20"/>
              </w:rPr>
            </w:pPr>
          </w:p>
        </w:tc>
        <w:tc>
          <w:tcPr>
            <w:tcW w:w="0" w:type="auto"/>
            <w:tcBorders>
              <w:top w:val="nil"/>
              <w:left w:val="nil"/>
              <w:bottom w:val="single" w:sz="8" w:space="0" w:color="auto"/>
              <w:right w:val="single" w:sz="8" w:space="0" w:color="auto"/>
            </w:tcBorders>
          </w:tcPr>
          <w:p w:rsidR="005C4D87" w:rsidRPr="00257295" w:rsidRDefault="005C4D87" w:rsidP="003E77D1">
            <w:pPr>
              <w:widowControl/>
              <w:spacing w:line="240" w:lineRule="atLeast"/>
              <w:ind w:firstLineChars="0" w:firstLine="0"/>
              <w:jc w:val="center"/>
              <w:rPr>
                <w:rFonts w:eastAsiaTheme="minorEastAsia"/>
                <w:color w:val="000000"/>
                <w:kern w:val="0"/>
                <w:sz w:val="20"/>
                <w:szCs w:val="20"/>
              </w:rPr>
            </w:pPr>
          </w:p>
        </w:tc>
      </w:tr>
      <w:tr w:rsidR="005C4D87" w:rsidRPr="00257295" w:rsidTr="003E77D1">
        <w:trPr>
          <w:trHeight w:val="330"/>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r</w:t>
            </w:r>
            <w:r w:rsidRPr="00257295">
              <w:rPr>
                <w:rFonts w:eastAsiaTheme="minorEastAsia"/>
                <w:color w:val="000000"/>
                <w:kern w:val="0"/>
                <w:sz w:val="20"/>
                <w:szCs w:val="20"/>
              </w:rPr>
              <w:t>8</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v5</w:t>
            </w:r>
          </w:p>
        </w:tc>
        <w:tc>
          <w:tcPr>
            <w:tcW w:w="0" w:type="auto"/>
            <w:tcBorders>
              <w:top w:val="nil"/>
              <w:left w:val="nil"/>
              <w:bottom w:val="single" w:sz="8" w:space="0" w:color="auto"/>
              <w:right w:val="single" w:sz="8" w:space="0" w:color="auto"/>
            </w:tcBorders>
            <w:shd w:val="clear" w:color="auto" w:fill="auto"/>
            <w:vAlign w:val="center"/>
          </w:tcPr>
          <w:p w:rsidR="005C4D87" w:rsidRPr="00257295" w:rsidRDefault="005C4D87" w:rsidP="003E77D1">
            <w:pPr>
              <w:widowControl/>
              <w:spacing w:line="240" w:lineRule="atLeast"/>
              <w:ind w:firstLineChars="0" w:firstLine="0"/>
              <w:jc w:val="center"/>
              <w:rPr>
                <w:rFonts w:eastAsiaTheme="minorEastAsia"/>
                <w:color w:val="000000"/>
                <w:kern w:val="0"/>
                <w:sz w:val="20"/>
                <w:szCs w:val="20"/>
              </w:rPr>
            </w:pPr>
          </w:p>
        </w:tc>
        <w:tc>
          <w:tcPr>
            <w:tcW w:w="0" w:type="auto"/>
            <w:tcBorders>
              <w:top w:val="nil"/>
              <w:left w:val="nil"/>
              <w:bottom w:val="single" w:sz="8" w:space="0" w:color="auto"/>
              <w:right w:val="single" w:sz="8" w:space="0" w:color="auto"/>
            </w:tcBorders>
          </w:tcPr>
          <w:p w:rsidR="005C4D87" w:rsidRPr="00257295" w:rsidRDefault="005C4D87" w:rsidP="003E77D1">
            <w:pPr>
              <w:widowControl/>
              <w:spacing w:line="240" w:lineRule="atLeast"/>
              <w:ind w:firstLineChars="0" w:firstLine="0"/>
              <w:jc w:val="center"/>
              <w:rPr>
                <w:rFonts w:eastAsiaTheme="minorEastAsia"/>
                <w:color w:val="000000"/>
                <w:kern w:val="0"/>
                <w:sz w:val="20"/>
                <w:szCs w:val="20"/>
              </w:rPr>
            </w:pPr>
          </w:p>
        </w:tc>
      </w:tr>
      <w:tr w:rsidR="005C4D87" w:rsidRPr="00257295" w:rsidTr="003E77D1">
        <w:trPr>
          <w:trHeight w:val="330"/>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r</w:t>
            </w:r>
            <w:r w:rsidRPr="00257295">
              <w:rPr>
                <w:rFonts w:eastAsiaTheme="minorEastAsia"/>
                <w:color w:val="000000"/>
                <w:kern w:val="0"/>
                <w:sz w:val="20"/>
                <w:szCs w:val="20"/>
              </w:rPr>
              <w:t>9</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v6</w:t>
            </w:r>
          </w:p>
        </w:tc>
        <w:tc>
          <w:tcPr>
            <w:tcW w:w="0" w:type="auto"/>
            <w:tcBorders>
              <w:top w:val="nil"/>
              <w:left w:val="nil"/>
              <w:bottom w:val="single" w:sz="8" w:space="0" w:color="auto"/>
              <w:right w:val="single" w:sz="8" w:space="0" w:color="auto"/>
            </w:tcBorders>
            <w:shd w:val="clear" w:color="auto" w:fill="auto"/>
            <w:vAlign w:val="center"/>
          </w:tcPr>
          <w:p w:rsidR="005C4D87" w:rsidRPr="00257295" w:rsidRDefault="005C4D87" w:rsidP="003E77D1">
            <w:pPr>
              <w:widowControl/>
              <w:spacing w:line="240" w:lineRule="atLeast"/>
              <w:ind w:firstLineChars="0" w:firstLine="0"/>
              <w:jc w:val="center"/>
              <w:rPr>
                <w:rFonts w:eastAsiaTheme="minorEastAsia"/>
                <w:color w:val="000000"/>
                <w:kern w:val="0"/>
                <w:sz w:val="20"/>
                <w:szCs w:val="20"/>
              </w:rPr>
            </w:pPr>
          </w:p>
        </w:tc>
        <w:tc>
          <w:tcPr>
            <w:tcW w:w="0" w:type="auto"/>
            <w:tcBorders>
              <w:top w:val="nil"/>
              <w:left w:val="nil"/>
              <w:bottom w:val="single" w:sz="8" w:space="0" w:color="auto"/>
              <w:right w:val="single" w:sz="8" w:space="0" w:color="auto"/>
            </w:tcBorders>
          </w:tcPr>
          <w:p w:rsidR="005C4D87" w:rsidRPr="00257295" w:rsidRDefault="005C4D87" w:rsidP="003E77D1">
            <w:pPr>
              <w:widowControl/>
              <w:spacing w:line="240" w:lineRule="atLeast"/>
              <w:ind w:firstLineChars="0" w:firstLine="0"/>
              <w:jc w:val="center"/>
              <w:rPr>
                <w:rFonts w:eastAsiaTheme="minorEastAsia"/>
                <w:color w:val="000000"/>
                <w:kern w:val="0"/>
                <w:sz w:val="20"/>
                <w:szCs w:val="20"/>
              </w:rPr>
            </w:pPr>
          </w:p>
        </w:tc>
      </w:tr>
      <w:tr w:rsidR="005C4D87" w:rsidRPr="00257295" w:rsidTr="003E77D1">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r</w:t>
            </w:r>
            <w:r w:rsidRPr="00257295">
              <w:rPr>
                <w:rFonts w:eastAsiaTheme="minorEastAsia"/>
                <w:color w:val="000000"/>
                <w:kern w:val="0"/>
                <w:sz w:val="20"/>
                <w:szCs w:val="20"/>
              </w:rPr>
              <w:t>10</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sl</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栈限制</w:t>
            </w:r>
          </w:p>
        </w:tc>
        <w:tc>
          <w:tcPr>
            <w:tcW w:w="0" w:type="auto"/>
            <w:tcBorders>
              <w:top w:val="nil"/>
              <w:left w:val="nil"/>
              <w:bottom w:val="single" w:sz="8" w:space="0" w:color="auto"/>
              <w:right w:val="single" w:sz="8" w:space="0" w:color="auto"/>
            </w:tcBorders>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p>
        </w:tc>
      </w:tr>
      <w:tr w:rsidR="005C4D87" w:rsidRPr="00257295" w:rsidTr="003E77D1">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r</w:t>
            </w:r>
            <w:r w:rsidRPr="00257295">
              <w:rPr>
                <w:rFonts w:eastAsiaTheme="minorEastAsia"/>
                <w:color w:val="000000"/>
                <w:kern w:val="0"/>
                <w:sz w:val="20"/>
                <w:szCs w:val="20"/>
              </w:rPr>
              <w:t>11</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fp</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桢指针</w:t>
            </w:r>
          </w:p>
        </w:tc>
        <w:tc>
          <w:tcPr>
            <w:tcW w:w="0" w:type="auto"/>
            <w:tcBorders>
              <w:top w:val="nil"/>
              <w:left w:val="nil"/>
              <w:bottom w:val="single" w:sz="8" w:space="0" w:color="auto"/>
              <w:right w:val="single" w:sz="8" w:space="0" w:color="auto"/>
            </w:tcBorders>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或者等于零，或者等于当前</w:t>
            </w:r>
            <w:r w:rsidRPr="00257295">
              <w:rPr>
                <w:rFonts w:eastAsiaTheme="minorEastAsia" w:hint="eastAsia"/>
                <w:color w:val="000000"/>
                <w:kern w:val="0"/>
                <w:sz w:val="20"/>
                <w:szCs w:val="20"/>
              </w:rPr>
              <w:t>Frame</w:t>
            </w:r>
            <w:r w:rsidRPr="00257295">
              <w:rPr>
                <w:rFonts w:eastAsiaTheme="minorEastAsia" w:hint="eastAsia"/>
                <w:color w:val="000000"/>
                <w:kern w:val="0"/>
                <w:sz w:val="20"/>
                <w:szCs w:val="20"/>
              </w:rPr>
              <w:t>的结束位置</w:t>
            </w:r>
          </w:p>
        </w:tc>
      </w:tr>
      <w:tr w:rsidR="005C4D87" w:rsidRPr="00257295" w:rsidTr="003E77D1">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r</w:t>
            </w:r>
            <w:r w:rsidRPr="00257295">
              <w:rPr>
                <w:rFonts w:eastAsiaTheme="minorEastAsia"/>
                <w:color w:val="000000"/>
                <w:kern w:val="0"/>
                <w:sz w:val="20"/>
                <w:szCs w:val="20"/>
              </w:rPr>
              <w:t>12</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ip</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指令指针</w:t>
            </w:r>
          </w:p>
        </w:tc>
        <w:tc>
          <w:tcPr>
            <w:tcW w:w="0" w:type="auto"/>
            <w:tcBorders>
              <w:top w:val="nil"/>
              <w:left w:val="nil"/>
              <w:bottom w:val="single" w:sz="8" w:space="0" w:color="auto"/>
              <w:right w:val="single" w:sz="8" w:space="0" w:color="auto"/>
            </w:tcBorders>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p>
        </w:tc>
      </w:tr>
      <w:tr w:rsidR="005C4D87" w:rsidRPr="00257295" w:rsidTr="003E77D1">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r</w:t>
            </w:r>
            <w:r w:rsidRPr="00257295">
              <w:rPr>
                <w:rFonts w:eastAsiaTheme="minorEastAsia"/>
                <w:color w:val="000000"/>
                <w:kern w:val="0"/>
                <w:sz w:val="20"/>
                <w:szCs w:val="20"/>
              </w:rPr>
              <w:t>13</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sp</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栈指针</w:t>
            </w:r>
          </w:p>
        </w:tc>
        <w:tc>
          <w:tcPr>
            <w:tcW w:w="0" w:type="auto"/>
            <w:tcBorders>
              <w:top w:val="nil"/>
              <w:left w:val="nil"/>
              <w:bottom w:val="single" w:sz="8" w:space="0" w:color="auto"/>
              <w:right w:val="single" w:sz="8" w:space="0" w:color="auto"/>
            </w:tcBorders>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总是等于当前</w:t>
            </w:r>
            <w:r w:rsidRPr="00257295">
              <w:rPr>
                <w:rFonts w:eastAsiaTheme="minorEastAsia" w:hint="eastAsia"/>
                <w:color w:val="000000"/>
                <w:kern w:val="0"/>
                <w:sz w:val="20"/>
                <w:szCs w:val="20"/>
              </w:rPr>
              <w:t>Frame</w:t>
            </w:r>
            <w:r w:rsidRPr="00257295">
              <w:rPr>
                <w:rFonts w:eastAsiaTheme="minorEastAsia" w:hint="eastAsia"/>
                <w:color w:val="000000"/>
                <w:kern w:val="0"/>
                <w:sz w:val="20"/>
                <w:szCs w:val="20"/>
              </w:rPr>
              <w:t>起始位置</w:t>
            </w:r>
          </w:p>
        </w:tc>
      </w:tr>
      <w:tr w:rsidR="005C4D87" w:rsidRPr="00257295" w:rsidTr="003E77D1">
        <w:trPr>
          <w:trHeight w:val="60"/>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r</w:t>
            </w:r>
            <w:r w:rsidRPr="00257295">
              <w:rPr>
                <w:rFonts w:eastAsiaTheme="minorEastAsia"/>
                <w:color w:val="000000"/>
                <w:kern w:val="0"/>
                <w:sz w:val="20"/>
                <w:szCs w:val="20"/>
              </w:rPr>
              <w:t>14</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lr</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连接寄存器</w:t>
            </w:r>
          </w:p>
        </w:tc>
        <w:tc>
          <w:tcPr>
            <w:tcW w:w="0" w:type="auto"/>
            <w:tcBorders>
              <w:top w:val="nil"/>
              <w:left w:val="nil"/>
              <w:bottom w:val="single" w:sz="8" w:space="0" w:color="auto"/>
              <w:right w:val="single" w:sz="8" w:space="0" w:color="auto"/>
            </w:tcBorders>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总是等于子过程返回时装载到</w:t>
            </w:r>
            <w:r w:rsidRPr="00257295">
              <w:rPr>
                <w:rFonts w:eastAsiaTheme="minorEastAsia" w:hint="eastAsia"/>
                <w:color w:val="000000"/>
                <w:kern w:val="0"/>
                <w:sz w:val="20"/>
                <w:szCs w:val="20"/>
              </w:rPr>
              <w:t>pc</w:t>
            </w:r>
            <w:r w:rsidRPr="00257295">
              <w:rPr>
                <w:rFonts w:eastAsiaTheme="minorEastAsia" w:hint="eastAsia"/>
                <w:color w:val="000000"/>
                <w:kern w:val="0"/>
                <w:sz w:val="20"/>
                <w:szCs w:val="20"/>
              </w:rPr>
              <w:t>中的值</w:t>
            </w:r>
          </w:p>
        </w:tc>
      </w:tr>
      <w:tr w:rsidR="005C4D87" w:rsidRPr="00257295" w:rsidTr="003E77D1">
        <w:trPr>
          <w:trHeight w:val="60"/>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r</w:t>
            </w:r>
            <w:r w:rsidRPr="00257295">
              <w:rPr>
                <w:rFonts w:eastAsiaTheme="minorEastAsia"/>
                <w:color w:val="000000"/>
                <w:kern w:val="0"/>
                <w:sz w:val="20"/>
                <w:szCs w:val="20"/>
              </w:rPr>
              <w:t>15</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color w:val="000000"/>
                <w:kern w:val="0"/>
                <w:sz w:val="20"/>
                <w:szCs w:val="20"/>
              </w:rPr>
              <w:t>pc</w:t>
            </w:r>
          </w:p>
        </w:tc>
        <w:tc>
          <w:tcPr>
            <w:tcW w:w="0" w:type="auto"/>
            <w:tcBorders>
              <w:top w:val="nil"/>
              <w:left w:val="nil"/>
              <w:bottom w:val="single" w:sz="8" w:space="0" w:color="auto"/>
              <w:right w:val="single" w:sz="8" w:space="0" w:color="auto"/>
            </w:tcBorders>
            <w:shd w:val="clear" w:color="auto" w:fill="auto"/>
            <w:vAlign w:val="center"/>
            <w:hideMark/>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程序计数器</w:t>
            </w:r>
          </w:p>
        </w:tc>
        <w:tc>
          <w:tcPr>
            <w:tcW w:w="0" w:type="auto"/>
            <w:tcBorders>
              <w:top w:val="nil"/>
              <w:left w:val="nil"/>
              <w:bottom w:val="single" w:sz="8" w:space="0" w:color="auto"/>
              <w:right w:val="single" w:sz="8" w:space="0" w:color="auto"/>
            </w:tcBorders>
          </w:tcPr>
          <w:p w:rsidR="005C4D87" w:rsidRPr="00257295" w:rsidRDefault="005C4D87" w:rsidP="003E77D1">
            <w:pPr>
              <w:widowControl/>
              <w:spacing w:line="240" w:lineRule="atLeast"/>
              <w:ind w:firstLineChars="0" w:firstLine="0"/>
              <w:jc w:val="left"/>
              <w:rPr>
                <w:rFonts w:eastAsiaTheme="minorEastAsia"/>
                <w:color w:val="000000"/>
                <w:kern w:val="0"/>
                <w:sz w:val="20"/>
                <w:szCs w:val="20"/>
              </w:rPr>
            </w:pPr>
            <w:r w:rsidRPr="00257295">
              <w:rPr>
                <w:rFonts w:eastAsiaTheme="minorEastAsia" w:hint="eastAsia"/>
                <w:color w:val="000000"/>
                <w:kern w:val="0"/>
                <w:sz w:val="20"/>
                <w:szCs w:val="20"/>
              </w:rPr>
              <w:t>总是等于下一个要被执行的指令的位置</w:t>
            </w:r>
          </w:p>
        </w:tc>
      </w:tr>
    </w:tbl>
    <w:p w:rsidR="005C4D87" w:rsidRPr="00257295" w:rsidRDefault="005C4D87" w:rsidP="00D734B9">
      <w:pPr>
        <w:pStyle w:val="ListParagraph"/>
        <w:numPr>
          <w:ilvl w:val="0"/>
          <w:numId w:val="165"/>
        </w:numPr>
        <w:ind w:firstLineChars="0"/>
      </w:pPr>
      <w:r w:rsidRPr="00257295">
        <w:rPr>
          <w:rFonts w:hint="eastAsia"/>
        </w:rPr>
        <w:t>函数调用之间传递</w:t>
      </w:r>
      <w:r w:rsidRPr="00257295">
        <w:rPr>
          <w:rFonts w:hint="eastAsia"/>
        </w:rPr>
        <w:t>/</w:t>
      </w:r>
      <w:r w:rsidRPr="00257295">
        <w:rPr>
          <w:rFonts w:hint="eastAsia"/>
        </w:rPr>
        <w:t>返回参数</w:t>
      </w:r>
    </w:p>
    <w:p w:rsidR="005C4D87" w:rsidRPr="00257295" w:rsidRDefault="005C4D87" w:rsidP="005C4D87">
      <w:pPr>
        <w:ind w:left="840" w:firstLineChars="0" w:firstLine="360"/>
      </w:pPr>
      <w:r w:rsidRPr="00257295">
        <w:rPr>
          <w:rFonts w:hint="eastAsia"/>
        </w:rPr>
        <w:t>传递不多于</w:t>
      </w:r>
      <w:r w:rsidRPr="00257295">
        <w:rPr>
          <w:rFonts w:hint="eastAsia"/>
        </w:rPr>
        <w:t>4</w:t>
      </w:r>
      <w:r w:rsidRPr="00257295">
        <w:rPr>
          <w:rFonts w:hint="eastAsia"/>
        </w:rPr>
        <w:t>个的整数实参则装载到</w:t>
      </w:r>
      <w:r w:rsidRPr="00257295">
        <w:rPr>
          <w:rFonts w:hint="eastAsia"/>
        </w:rPr>
        <w:t>a1~a4</w:t>
      </w:r>
      <w:r w:rsidRPr="00257295">
        <w:rPr>
          <w:rFonts w:hint="eastAsia"/>
        </w:rPr>
        <w:t>。</w:t>
      </w:r>
      <w:r w:rsidRPr="00257295">
        <w:rPr>
          <w:rFonts w:hint="eastAsia"/>
        </w:rPr>
        <w:t xml:space="preserve"> </w:t>
      </w:r>
    </w:p>
    <w:p w:rsidR="005C4D87" w:rsidRPr="00257295" w:rsidRDefault="005C4D87" w:rsidP="005C4D87">
      <w:pPr>
        <w:ind w:left="840" w:firstLineChars="0" w:firstLine="360"/>
      </w:pPr>
      <w:r w:rsidRPr="00257295">
        <w:rPr>
          <w:rFonts w:hint="eastAsia"/>
        </w:rPr>
        <w:t>传递不多于</w:t>
      </w:r>
      <w:r w:rsidRPr="00257295">
        <w:rPr>
          <w:rFonts w:hint="eastAsia"/>
        </w:rPr>
        <w:t>4</w:t>
      </w:r>
      <w:r w:rsidRPr="00257295">
        <w:rPr>
          <w:rFonts w:hint="eastAsia"/>
        </w:rPr>
        <w:t>个的浮点实参则装载到</w:t>
      </w:r>
      <w:r w:rsidRPr="00257295">
        <w:rPr>
          <w:rFonts w:hint="eastAsia"/>
        </w:rPr>
        <w:t>f0~f3</w:t>
      </w:r>
      <w:r w:rsidRPr="00257295">
        <w:rPr>
          <w:rFonts w:hint="eastAsia"/>
        </w:rPr>
        <w:t>。</w:t>
      </w:r>
      <w:r w:rsidRPr="00257295">
        <w:rPr>
          <w:rFonts w:hint="eastAsia"/>
        </w:rPr>
        <w:t xml:space="preserve"> </w:t>
      </w:r>
    </w:p>
    <w:p w:rsidR="005C4D87" w:rsidRPr="00257295" w:rsidRDefault="005C4D87" w:rsidP="005C4D87">
      <w:pPr>
        <w:ind w:left="840" w:firstLineChars="0" w:firstLine="360"/>
      </w:pPr>
      <w:r w:rsidRPr="00257295">
        <w:rPr>
          <w:rFonts w:hint="eastAsia"/>
        </w:rPr>
        <w:t>传递多于</w:t>
      </w:r>
      <w:r w:rsidRPr="00257295">
        <w:rPr>
          <w:rFonts w:hint="eastAsia"/>
        </w:rPr>
        <w:t>4</w:t>
      </w:r>
      <w:r w:rsidRPr="00257295">
        <w:rPr>
          <w:rFonts w:hint="eastAsia"/>
        </w:rPr>
        <w:t>个的参数则存储在内存中，一般使用入栈的方式。</w:t>
      </w:r>
    </w:p>
    <w:p w:rsidR="005C4D87" w:rsidRPr="00257295" w:rsidRDefault="005C4D87" w:rsidP="005C4D87">
      <w:pPr>
        <w:ind w:left="840" w:firstLineChars="0" w:firstLine="360"/>
      </w:pPr>
      <w:r w:rsidRPr="00257295">
        <w:rPr>
          <w:rFonts w:hint="eastAsia"/>
        </w:rPr>
        <w:t>返回</w:t>
      </w:r>
      <w:r w:rsidRPr="00257295">
        <w:rPr>
          <w:rFonts w:hint="eastAsia"/>
        </w:rPr>
        <w:t>1</w:t>
      </w:r>
      <w:r w:rsidRPr="00257295">
        <w:rPr>
          <w:rFonts w:hint="eastAsia"/>
        </w:rPr>
        <w:t>个不大于</w:t>
      </w:r>
      <w:r w:rsidRPr="00257295">
        <w:rPr>
          <w:rFonts w:hint="eastAsia"/>
        </w:rPr>
        <w:t>1</w:t>
      </w:r>
      <w:r w:rsidRPr="00257295">
        <w:rPr>
          <w:rFonts w:hint="eastAsia"/>
        </w:rPr>
        <w:t>个</w:t>
      </w:r>
      <w:r w:rsidRPr="00257295">
        <w:rPr>
          <w:rFonts w:hint="eastAsia"/>
        </w:rPr>
        <w:t>Word</w:t>
      </w:r>
      <w:r w:rsidRPr="00257295">
        <w:rPr>
          <w:rFonts w:hint="eastAsia"/>
        </w:rPr>
        <w:t>的值则放入</w:t>
      </w:r>
      <w:r w:rsidRPr="00257295">
        <w:rPr>
          <w:rFonts w:hint="eastAsia"/>
        </w:rPr>
        <w:t xml:space="preserve"> a1</w:t>
      </w:r>
      <w:r w:rsidRPr="00257295">
        <w:rPr>
          <w:rFonts w:hint="eastAsia"/>
        </w:rPr>
        <w:t>。</w:t>
      </w:r>
      <w:r w:rsidRPr="00257295">
        <w:rPr>
          <w:rFonts w:hint="eastAsia"/>
        </w:rPr>
        <w:t xml:space="preserve"> </w:t>
      </w:r>
    </w:p>
    <w:p w:rsidR="005C4D87" w:rsidRPr="00257295" w:rsidRDefault="005C4D87" w:rsidP="005C4D87">
      <w:pPr>
        <w:ind w:left="840" w:firstLineChars="0" w:firstLine="360"/>
      </w:pPr>
      <w:r w:rsidRPr="00257295">
        <w:rPr>
          <w:rFonts w:hint="eastAsia"/>
        </w:rPr>
        <w:t>返回</w:t>
      </w:r>
      <w:r w:rsidRPr="00257295">
        <w:rPr>
          <w:rFonts w:hint="eastAsia"/>
        </w:rPr>
        <w:t>1</w:t>
      </w:r>
      <w:r w:rsidRPr="00257295">
        <w:rPr>
          <w:rFonts w:hint="eastAsia"/>
        </w:rPr>
        <w:t>个浮点值则放入</w:t>
      </w:r>
      <w:r w:rsidRPr="00257295">
        <w:rPr>
          <w:rFonts w:hint="eastAsia"/>
        </w:rPr>
        <w:t xml:space="preserve">f0 </w:t>
      </w:r>
      <w:r w:rsidRPr="00257295">
        <w:rPr>
          <w:rFonts w:hint="eastAsia"/>
        </w:rPr>
        <w:t>中。</w:t>
      </w:r>
    </w:p>
    <w:p w:rsidR="005C4D87" w:rsidRPr="00257295" w:rsidRDefault="005C4D87" w:rsidP="00D734B9">
      <w:pPr>
        <w:pStyle w:val="ListParagraph"/>
        <w:numPr>
          <w:ilvl w:val="0"/>
          <w:numId w:val="165"/>
        </w:numPr>
        <w:ind w:firstLineChars="0"/>
      </w:pPr>
      <w:r w:rsidRPr="00257295">
        <w:rPr>
          <w:rFonts w:hint="eastAsia"/>
        </w:rPr>
        <w:t>可“回溯”的调用过程列表格式</w:t>
      </w:r>
    </w:p>
    <w:p w:rsidR="005C4D87" w:rsidRPr="00257295" w:rsidRDefault="005C4D87" w:rsidP="005C4D87">
      <w:pPr>
        <w:ind w:left="840" w:firstLineChars="0" w:firstLine="360"/>
      </w:pPr>
      <w:r w:rsidRPr="00257295">
        <w:rPr>
          <w:rFonts w:hint="eastAsia"/>
        </w:rPr>
        <w:t>描述过程调用结构</w:t>
      </w:r>
      <w:r w:rsidRPr="00257295">
        <w:rPr>
          <w:rFonts w:hint="eastAsia"/>
        </w:rPr>
        <w:t>(</w:t>
      </w:r>
      <w:r w:rsidRPr="00257295">
        <w:rPr>
          <w:rFonts w:hint="eastAsia"/>
        </w:rPr>
        <w:t>包括过程参数传递</w:t>
      </w:r>
      <w:r w:rsidRPr="00257295">
        <w:rPr>
          <w:rFonts w:hint="eastAsia"/>
        </w:rPr>
        <w:t>)</w:t>
      </w:r>
      <w:r w:rsidRPr="00257295">
        <w:rPr>
          <w:rFonts w:hint="eastAsia"/>
        </w:rPr>
        <w:t>信息的列表，通过当前寄存器的值可确定系统当前所有未返回</w:t>
      </w:r>
      <w:r w:rsidRPr="00257295">
        <w:rPr>
          <w:rFonts w:hint="eastAsia"/>
        </w:rPr>
        <w:t>(</w:t>
      </w:r>
      <w:r w:rsidRPr="00257295">
        <w:rPr>
          <w:rFonts w:hint="eastAsia"/>
        </w:rPr>
        <w:t>没有执行结束</w:t>
      </w:r>
      <w:r w:rsidRPr="00257295">
        <w:rPr>
          <w:rFonts w:hint="eastAsia"/>
        </w:rPr>
        <w:t>)</w:t>
      </w:r>
      <w:r w:rsidRPr="00257295">
        <w:rPr>
          <w:rFonts w:hint="eastAsia"/>
        </w:rPr>
        <w:t>的过程调用信息。</w:t>
      </w:r>
    </w:p>
    <w:p w:rsidR="005C4D87" w:rsidRPr="00257295" w:rsidRDefault="005C4D87" w:rsidP="005C4D87">
      <w:pPr>
        <w:ind w:left="840" w:firstLineChars="0" w:firstLine="360"/>
      </w:pPr>
      <w:r w:rsidRPr="00257295">
        <w:rPr>
          <w:rFonts w:hint="eastAsia"/>
        </w:rPr>
        <w:t>描述一次过程调用结构的数据称为一个</w:t>
      </w:r>
      <w:r w:rsidRPr="00257295">
        <w:rPr>
          <w:rFonts w:hint="eastAsia"/>
        </w:rPr>
        <w:t>Frame (</w:t>
      </w:r>
      <w:r w:rsidRPr="00257295">
        <w:rPr>
          <w:rFonts w:hint="eastAsia"/>
        </w:rPr>
        <w:t>帧</w:t>
      </w:r>
      <w:r w:rsidRPr="00257295">
        <w:rPr>
          <w:rFonts w:hint="eastAsia"/>
        </w:rPr>
        <w:t>)</w:t>
      </w:r>
      <w:r w:rsidRPr="00257295">
        <w:rPr>
          <w:rFonts w:hint="eastAsia"/>
        </w:rPr>
        <w:t>，如下为描述执行</w:t>
      </w:r>
      <w:r w:rsidRPr="00257295">
        <w:rPr>
          <w:rFonts w:hint="eastAsia"/>
        </w:rPr>
        <w:t>3</w:t>
      </w:r>
      <w:r w:rsidRPr="00257295">
        <w:rPr>
          <w:rFonts w:hint="eastAsia"/>
        </w:rPr>
        <w:t>次调用</w:t>
      </w:r>
      <w:r w:rsidRPr="00257295">
        <w:rPr>
          <w:rFonts w:hint="eastAsia"/>
        </w:rPr>
        <w:t>P0</w:t>
      </w:r>
      <w:r w:rsidRPr="00257295">
        <w:sym w:font="Wingdings" w:char="F0E0"/>
      </w:r>
      <w:r w:rsidRPr="00257295">
        <w:rPr>
          <w:rFonts w:hint="eastAsia"/>
        </w:rPr>
        <w:t>P1</w:t>
      </w:r>
      <w:r w:rsidRPr="00257295">
        <w:sym w:font="Wingdings" w:char="F0E0"/>
      </w:r>
      <w:r w:rsidRPr="00257295">
        <w:rPr>
          <w:rFonts w:hint="eastAsia"/>
        </w:rPr>
        <w:t>P2</w:t>
      </w:r>
      <w:r w:rsidRPr="00257295">
        <w:sym w:font="Wingdings" w:char="F0E0"/>
      </w:r>
      <w:r w:rsidRPr="00257295">
        <w:rPr>
          <w:rFonts w:hint="eastAsia"/>
        </w:rPr>
        <w:t>P3</w:t>
      </w:r>
      <w:r w:rsidRPr="00257295">
        <w:rPr>
          <w:rFonts w:hint="eastAsia"/>
        </w:rPr>
        <w:t>调用的</w:t>
      </w:r>
      <w:r w:rsidRPr="00257295">
        <w:rPr>
          <w:rFonts w:hint="eastAsia"/>
        </w:rPr>
        <w:t>3</w:t>
      </w:r>
      <w:r w:rsidRPr="00257295">
        <w:rPr>
          <w:rFonts w:hint="eastAsia"/>
        </w:rPr>
        <w:t>个帧，其中实际的帧结构由</w:t>
      </w:r>
      <w:r w:rsidRPr="00257295">
        <w:rPr>
          <w:rFonts w:hint="eastAsia"/>
        </w:rPr>
        <w:t>APCS</w:t>
      </w:r>
      <w:r w:rsidRPr="00257295">
        <w:rPr>
          <w:rFonts w:hint="eastAsia"/>
        </w:rPr>
        <w:t>具体版本决定：</w:t>
      </w:r>
    </w:p>
    <w:tbl>
      <w:tblPr>
        <w:tblW w:w="6912" w:type="dxa"/>
        <w:tblInd w:w="181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31"/>
        <w:gridCol w:w="423"/>
        <w:gridCol w:w="997"/>
        <w:gridCol w:w="992"/>
        <w:gridCol w:w="993"/>
        <w:gridCol w:w="992"/>
        <w:gridCol w:w="992"/>
        <w:gridCol w:w="992"/>
      </w:tblGrid>
      <w:tr w:rsidR="005C4D87" w:rsidRPr="00257295" w:rsidTr="003E77D1">
        <w:trPr>
          <w:trHeight w:val="315"/>
        </w:trPr>
        <w:tc>
          <w:tcPr>
            <w:tcW w:w="954" w:type="dxa"/>
            <w:gridSpan w:val="2"/>
            <w:vMerge w:val="restart"/>
            <w:shd w:val="clear" w:color="auto" w:fill="auto"/>
            <w:vAlign w:val="center"/>
          </w:tcPr>
          <w:p w:rsidR="005C4D87" w:rsidRPr="00257295" w:rsidRDefault="005C4D87" w:rsidP="003E77D1">
            <w:pPr>
              <w:spacing w:line="240" w:lineRule="atLeast"/>
              <w:ind w:firstLineChars="0" w:firstLine="0"/>
              <w:jc w:val="center"/>
              <w:rPr>
                <w:b/>
                <w:color w:val="000000"/>
                <w:kern w:val="0"/>
                <w:sz w:val="20"/>
                <w:szCs w:val="20"/>
              </w:rPr>
            </w:pPr>
            <w:r w:rsidRPr="00257295">
              <w:rPr>
                <w:rFonts w:hint="eastAsia"/>
                <w:b/>
                <w:color w:val="000000"/>
                <w:kern w:val="0"/>
                <w:sz w:val="20"/>
                <w:szCs w:val="20"/>
              </w:rPr>
              <w:t>寄存器</w:t>
            </w:r>
          </w:p>
          <w:p w:rsidR="005C4D87" w:rsidRPr="00257295" w:rsidRDefault="005C4D87" w:rsidP="003E77D1">
            <w:pPr>
              <w:spacing w:line="240" w:lineRule="atLeast"/>
              <w:ind w:firstLineChars="0" w:firstLine="0"/>
              <w:jc w:val="center"/>
              <w:rPr>
                <w:color w:val="000000"/>
                <w:kern w:val="0"/>
                <w:sz w:val="20"/>
                <w:szCs w:val="20"/>
              </w:rPr>
            </w:pPr>
            <w:r w:rsidRPr="00257295">
              <w:rPr>
                <w:rFonts w:hint="eastAsia"/>
                <w:b/>
                <w:color w:val="000000"/>
                <w:kern w:val="0"/>
                <w:sz w:val="20"/>
                <w:szCs w:val="20"/>
              </w:rPr>
              <w:t>编号</w:t>
            </w:r>
          </w:p>
        </w:tc>
        <w:tc>
          <w:tcPr>
            <w:tcW w:w="1989" w:type="dxa"/>
            <w:gridSpan w:val="2"/>
            <w:shd w:val="clear" w:color="auto" w:fill="auto"/>
            <w:vAlign w:val="center"/>
          </w:tcPr>
          <w:p w:rsidR="005C4D87" w:rsidRPr="00257295" w:rsidRDefault="005C4D87" w:rsidP="003E77D1">
            <w:pPr>
              <w:widowControl/>
              <w:spacing w:line="240" w:lineRule="atLeast"/>
              <w:ind w:firstLineChars="0" w:firstLine="0"/>
              <w:jc w:val="center"/>
              <w:rPr>
                <w:b/>
                <w:color w:val="000000"/>
                <w:kern w:val="0"/>
                <w:sz w:val="20"/>
                <w:szCs w:val="20"/>
              </w:rPr>
            </w:pPr>
            <w:r w:rsidRPr="00257295">
              <w:rPr>
                <w:rFonts w:hint="eastAsia"/>
                <w:b/>
                <w:kern w:val="0"/>
                <w:sz w:val="20"/>
                <w:szCs w:val="20"/>
              </w:rPr>
              <w:t>父父过程</w:t>
            </w:r>
            <w:r w:rsidRPr="00257295">
              <w:rPr>
                <w:rFonts w:hint="eastAsia"/>
                <w:b/>
                <w:kern w:val="0"/>
                <w:sz w:val="20"/>
                <w:szCs w:val="20"/>
              </w:rPr>
              <w:t>(P1)</w:t>
            </w:r>
          </w:p>
        </w:tc>
        <w:tc>
          <w:tcPr>
            <w:tcW w:w="1985" w:type="dxa"/>
            <w:gridSpan w:val="2"/>
            <w:shd w:val="clear" w:color="auto" w:fill="auto"/>
            <w:vAlign w:val="center"/>
          </w:tcPr>
          <w:p w:rsidR="005C4D87" w:rsidRPr="00257295" w:rsidRDefault="005C4D87" w:rsidP="003E77D1">
            <w:pPr>
              <w:widowControl/>
              <w:spacing w:line="240" w:lineRule="atLeast"/>
              <w:ind w:firstLineChars="0" w:firstLine="0"/>
              <w:jc w:val="center"/>
              <w:rPr>
                <w:b/>
                <w:color w:val="000000"/>
                <w:kern w:val="0"/>
                <w:sz w:val="20"/>
                <w:szCs w:val="20"/>
              </w:rPr>
            </w:pPr>
            <w:r w:rsidRPr="00257295">
              <w:rPr>
                <w:rFonts w:hint="eastAsia"/>
                <w:b/>
                <w:kern w:val="0"/>
                <w:sz w:val="20"/>
                <w:szCs w:val="20"/>
              </w:rPr>
              <w:t>父过程</w:t>
            </w:r>
            <w:r w:rsidRPr="00257295">
              <w:rPr>
                <w:rFonts w:hint="eastAsia"/>
                <w:b/>
                <w:kern w:val="0"/>
                <w:sz w:val="20"/>
                <w:szCs w:val="20"/>
              </w:rPr>
              <w:t>(P2)</w:t>
            </w:r>
          </w:p>
        </w:tc>
        <w:tc>
          <w:tcPr>
            <w:tcW w:w="1984" w:type="dxa"/>
            <w:gridSpan w:val="2"/>
            <w:shd w:val="clear" w:color="auto" w:fill="auto"/>
            <w:vAlign w:val="center"/>
          </w:tcPr>
          <w:p w:rsidR="005C4D87" w:rsidRPr="00257295" w:rsidRDefault="005C4D87" w:rsidP="003E77D1">
            <w:pPr>
              <w:widowControl/>
              <w:spacing w:line="240" w:lineRule="atLeast"/>
              <w:ind w:firstLineChars="0" w:firstLine="0"/>
              <w:jc w:val="center"/>
              <w:rPr>
                <w:b/>
                <w:kern w:val="0"/>
                <w:sz w:val="20"/>
                <w:szCs w:val="20"/>
              </w:rPr>
            </w:pPr>
            <w:r w:rsidRPr="00257295">
              <w:rPr>
                <w:rFonts w:hint="eastAsia"/>
                <w:b/>
                <w:kern w:val="0"/>
                <w:sz w:val="20"/>
                <w:szCs w:val="20"/>
              </w:rPr>
              <w:t>子过程</w:t>
            </w:r>
            <w:r w:rsidRPr="00257295">
              <w:rPr>
                <w:rFonts w:hint="eastAsia"/>
                <w:b/>
                <w:kern w:val="0"/>
                <w:sz w:val="20"/>
                <w:szCs w:val="20"/>
              </w:rPr>
              <w:t>(P3)</w:t>
            </w:r>
          </w:p>
        </w:tc>
      </w:tr>
      <w:tr w:rsidR="005C4D87" w:rsidRPr="00257295" w:rsidTr="003E77D1">
        <w:trPr>
          <w:trHeight w:val="315"/>
        </w:trPr>
        <w:tc>
          <w:tcPr>
            <w:tcW w:w="954" w:type="dxa"/>
            <w:gridSpan w:val="2"/>
            <w:vMerge/>
            <w:tcBorders>
              <w:bottom w:val="single" w:sz="4" w:space="0" w:color="auto"/>
            </w:tcBorders>
            <w:shd w:val="clear" w:color="auto" w:fill="auto"/>
            <w:vAlign w:val="center"/>
          </w:tcPr>
          <w:p w:rsidR="005C4D87" w:rsidRPr="00257295" w:rsidRDefault="005C4D87" w:rsidP="003E77D1">
            <w:pPr>
              <w:widowControl/>
              <w:spacing w:line="240" w:lineRule="atLeast"/>
              <w:ind w:firstLineChars="0" w:firstLine="0"/>
              <w:jc w:val="center"/>
              <w:rPr>
                <w:color w:val="000000"/>
                <w:kern w:val="0"/>
                <w:sz w:val="20"/>
                <w:szCs w:val="20"/>
              </w:rPr>
            </w:pPr>
          </w:p>
        </w:tc>
        <w:tc>
          <w:tcPr>
            <w:tcW w:w="997" w:type="dxa"/>
            <w:shd w:val="clear" w:color="auto" w:fill="FFFF00"/>
            <w:vAlign w:val="center"/>
          </w:tcPr>
          <w:p w:rsidR="005C4D87" w:rsidRPr="00257295" w:rsidRDefault="005C4D87" w:rsidP="003E77D1">
            <w:pPr>
              <w:widowControl/>
              <w:spacing w:line="240" w:lineRule="atLeast"/>
              <w:ind w:firstLineChars="0" w:firstLine="0"/>
              <w:jc w:val="center"/>
              <w:rPr>
                <w:color w:val="000000"/>
                <w:kern w:val="0"/>
                <w:sz w:val="20"/>
                <w:szCs w:val="20"/>
              </w:rPr>
            </w:pPr>
            <w:r w:rsidRPr="00257295">
              <w:rPr>
                <w:rFonts w:hint="eastAsia"/>
                <w:color w:val="000000"/>
                <w:kern w:val="0"/>
                <w:sz w:val="20"/>
                <w:szCs w:val="20"/>
              </w:rPr>
              <w:t>frame</w:t>
            </w:r>
          </w:p>
        </w:tc>
        <w:tc>
          <w:tcPr>
            <w:tcW w:w="992" w:type="dxa"/>
            <w:shd w:val="clear" w:color="auto" w:fill="E36C0A" w:themeFill="accent6" w:themeFillShade="BF"/>
            <w:vAlign w:val="center"/>
          </w:tcPr>
          <w:p w:rsidR="005C4D87" w:rsidRPr="00257295" w:rsidRDefault="005C4D87" w:rsidP="003E77D1">
            <w:pPr>
              <w:widowControl/>
              <w:spacing w:line="240" w:lineRule="atLeast"/>
              <w:ind w:firstLineChars="0" w:firstLine="0"/>
              <w:jc w:val="center"/>
              <w:rPr>
                <w:color w:val="000000"/>
                <w:kern w:val="0"/>
                <w:sz w:val="20"/>
                <w:szCs w:val="20"/>
              </w:rPr>
            </w:pPr>
            <w:r w:rsidRPr="00257295">
              <w:rPr>
                <w:rFonts w:hint="eastAsia"/>
                <w:color w:val="000000"/>
                <w:kern w:val="0"/>
                <w:sz w:val="20"/>
                <w:szCs w:val="20"/>
              </w:rPr>
              <w:t>register</w:t>
            </w:r>
          </w:p>
        </w:tc>
        <w:tc>
          <w:tcPr>
            <w:tcW w:w="993" w:type="dxa"/>
            <w:shd w:val="clear" w:color="auto" w:fill="FF3399"/>
            <w:vAlign w:val="center"/>
          </w:tcPr>
          <w:p w:rsidR="005C4D87" w:rsidRPr="00257295" w:rsidRDefault="005C4D87" w:rsidP="003E77D1">
            <w:pPr>
              <w:widowControl/>
              <w:spacing w:line="240" w:lineRule="atLeast"/>
              <w:ind w:firstLineChars="0" w:firstLine="0"/>
              <w:jc w:val="center"/>
              <w:rPr>
                <w:color w:val="000000"/>
                <w:kern w:val="0"/>
                <w:sz w:val="20"/>
                <w:szCs w:val="20"/>
              </w:rPr>
            </w:pPr>
            <w:r w:rsidRPr="00257295">
              <w:rPr>
                <w:rFonts w:hint="eastAsia"/>
                <w:color w:val="000000"/>
                <w:kern w:val="0"/>
                <w:sz w:val="20"/>
                <w:szCs w:val="20"/>
              </w:rPr>
              <w:t>frame</w:t>
            </w:r>
          </w:p>
        </w:tc>
        <w:tc>
          <w:tcPr>
            <w:tcW w:w="992" w:type="dxa"/>
            <w:shd w:val="clear" w:color="auto" w:fill="92D050"/>
            <w:vAlign w:val="center"/>
          </w:tcPr>
          <w:p w:rsidR="005C4D87" w:rsidRPr="00257295" w:rsidRDefault="005C4D87" w:rsidP="003E77D1">
            <w:pPr>
              <w:widowControl/>
              <w:spacing w:line="240" w:lineRule="atLeast"/>
              <w:ind w:firstLineChars="0" w:firstLine="0"/>
              <w:jc w:val="center"/>
              <w:rPr>
                <w:color w:val="000000"/>
                <w:kern w:val="0"/>
                <w:sz w:val="20"/>
                <w:szCs w:val="20"/>
              </w:rPr>
            </w:pPr>
            <w:r w:rsidRPr="00257295">
              <w:rPr>
                <w:rFonts w:hint="eastAsia"/>
                <w:color w:val="000000"/>
                <w:kern w:val="0"/>
                <w:sz w:val="20"/>
                <w:szCs w:val="20"/>
              </w:rPr>
              <w:t>register</w:t>
            </w:r>
          </w:p>
        </w:tc>
        <w:tc>
          <w:tcPr>
            <w:tcW w:w="992" w:type="dxa"/>
            <w:shd w:val="clear" w:color="auto" w:fill="548DD4" w:themeFill="text2" w:themeFillTint="99"/>
            <w:vAlign w:val="center"/>
          </w:tcPr>
          <w:p w:rsidR="005C4D87" w:rsidRPr="00257295" w:rsidRDefault="005C4D87" w:rsidP="003E77D1">
            <w:pPr>
              <w:widowControl/>
              <w:spacing w:line="240" w:lineRule="atLeast"/>
              <w:ind w:firstLineChars="0" w:firstLine="0"/>
              <w:jc w:val="center"/>
              <w:rPr>
                <w:color w:val="000000"/>
                <w:kern w:val="0"/>
                <w:sz w:val="20"/>
                <w:szCs w:val="20"/>
              </w:rPr>
            </w:pPr>
            <w:r w:rsidRPr="00257295">
              <w:rPr>
                <w:rFonts w:hint="eastAsia"/>
                <w:color w:val="000000"/>
                <w:kern w:val="0"/>
                <w:sz w:val="20"/>
                <w:szCs w:val="20"/>
              </w:rPr>
              <w:t>frame</w:t>
            </w:r>
          </w:p>
        </w:tc>
        <w:tc>
          <w:tcPr>
            <w:tcW w:w="992" w:type="dxa"/>
            <w:shd w:val="clear" w:color="auto" w:fill="auto"/>
            <w:vAlign w:val="center"/>
          </w:tcPr>
          <w:p w:rsidR="005C4D87" w:rsidRPr="00257295" w:rsidRDefault="005C4D87" w:rsidP="003E77D1">
            <w:pPr>
              <w:widowControl/>
              <w:spacing w:line="240" w:lineRule="atLeast"/>
              <w:ind w:firstLineChars="0" w:firstLine="0"/>
              <w:jc w:val="center"/>
              <w:rPr>
                <w:color w:val="000000"/>
                <w:kern w:val="0"/>
                <w:sz w:val="20"/>
                <w:szCs w:val="20"/>
              </w:rPr>
            </w:pPr>
            <w:r w:rsidRPr="00257295">
              <w:rPr>
                <w:rFonts w:hint="eastAsia"/>
                <w:color w:val="000000"/>
                <w:kern w:val="0"/>
                <w:sz w:val="20"/>
                <w:szCs w:val="20"/>
              </w:rPr>
              <w:t>register</w:t>
            </w:r>
          </w:p>
        </w:tc>
      </w:tr>
      <w:tr w:rsidR="005C4D87" w:rsidRPr="00257295" w:rsidTr="003E77D1">
        <w:trPr>
          <w:trHeight w:val="328"/>
        </w:trPr>
        <w:tc>
          <w:tcPr>
            <w:tcW w:w="531" w:type="dxa"/>
            <w:tcBorders>
              <w:top w:val="single" w:sz="4" w:space="0" w:color="auto"/>
              <w:lef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0</w:t>
            </w:r>
          </w:p>
        </w:tc>
        <w:tc>
          <w:tcPr>
            <w:tcW w:w="423" w:type="dxa"/>
            <w:tcBorders>
              <w:top w:val="single" w:sz="4" w:space="0" w:color="auto"/>
              <w:righ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a1</w:t>
            </w:r>
          </w:p>
        </w:tc>
        <w:tc>
          <w:tcPr>
            <w:tcW w:w="997" w:type="dxa"/>
            <w:tcBorders>
              <w:left w:val="single" w:sz="4" w:space="0" w:color="auto"/>
            </w:tcBorders>
            <w:shd w:val="clear" w:color="auto" w:fill="A6A6A6" w:themeFill="background1" w:themeFillShade="A6"/>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lr_P0</w:t>
            </w:r>
          </w:p>
        </w:tc>
        <w:tc>
          <w:tcPr>
            <w:tcW w:w="992"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c>
          <w:tcPr>
            <w:tcW w:w="993" w:type="dxa"/>
            <w:shd w:val="clear" w:color="auto" w:fill="E36C0A" w:themeFill="accent6" w:themeFillShade="BF"/>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lr_P1</w:t>
            </w:r>
          </w:p>
        </w:tc>
        <w:tc>
          <w:tcPr>
            <w:tcW w:w="992"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c>
          <w:tcPr>
            <w:tcW w:w="992" w:type="dxa"/>
            <w:shd w:val="clear" w:color="auto" w:fill="92D050"/>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lr_P2</w:t>
            </w:r>
          </w:p>
        </w:tc>
        <w:tc>
          <w:tcPr>
            <w:tcW w:w="992"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r>
      <w:tr w:rsidR="005C4D87" w:rsidRPr="00257295" w:rsidTr="003E77D1">
        <w:trPr>
          <w:trHeight w:val="275"/>
        </w:trPr>
        <w:tc>
          <w:tcPr>
            <w:tcW w:w="531" w:type="dxa"/>
            <w:tcBorders>
              <w:lef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lastRenderedPageBreak/>
              <w:t>r</w:t>
            </w:r>
            <w:r w:rsidRPr="00257295">
              <w:rPr>
                <w:color w:val="000000"/>
                <w:kern w:val="0"/>
                <w:sz w:val="20"/>
                <w:szCs w:val="20"/>
              </w:rPr>
              <w:t>1</w:t>
            </w:r>
          </w:p>
        </w:tc>
        <w:tc>
          <w:tcPr>
            <w:tcW w:w="423" w:type="dxa"/>
            <w:tcBorders>
              <w:righ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a2</w:t>
            </w:r>
          </w:p>
        </w:tc>
        <w:tc>
          <w:tcPr>
            <w:tcW w:w="997" w:type="dxa"/>
            <w:tcBorders>
              <w:left w:val="single" w:sz="4" w:space="0" w:color="auto"/>
            </w:tcBorders>
            <w:shd w:val="clear" w:color="auto" w:fill="A6A6A6" w:themeFill="background1" w:themeFillShade="A6"/>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sp_P0</w:t>
            </w:r>
          </w:p>
        </w:tc>
        <w:tc>
          <w:tcPr>
            <w:tcW w:w="992"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c>
          <w:tcPr>
            <w:tcW w:w="993" w:type="dxa"/>
            <w:shd w:val="clear" w:color="auto" w:fill="E36C0A" w:themeFill="accent6" w:themeFillShade="BF"/>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sp_P1</w:t>
            </w:r>
          </w:p>
        </w:tc>
        <w:tc>
          <w:tcPr>
            <w:tcW w:w="992"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c>
          <w:tcPr>
            <w:tcW w:w="992" w:type="dxa"/>
            <w:shd w:val="clear" w:color="auto" w:fill="92D050"/>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sp_P2</w:t>
            </w:r>
          </w:p>
        </w:tc>
        <w:tc>
          <w:tcPr>
            <w:tcW w:w="992"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r>
      <w:tr w:rsidR="005C4D87" w:rsidRPr="00257295" w:rsidTr="003E77D1">
        <w:trPr>
          <w:trHeight w:val="330"/>
        </w:trPr>
        <w:tc>
          <w:tcPr>
            <w:tcW w:w="531" w:type="dxa"/>
            <w:tcBorders>
              <w:lef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2</w:t>
            </w:r>
          </w:p>
        </w:tc>
        <w:tc>
          <w:tcPr>
            <w:tcW w:w="423" w:type="dxa"/>
            <w:tcBorders>
              <w:righ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a3</w:t>
            </w:r>
          </w:p>
        </w:tc>
        <w:tc>
          <w:tcPr>
            <w:tcW w:w="997" w:type="dxa"/>
            <w:tcBorders>
              <w:left w:val="single" w:sz="4" w:space="0" w:color="auto"/>
            </w:tcBorders>
            <w:shd w:val="clear" w:color="auto" w:fill="FF0000"/>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FRM_P0</w:t>
            </w:r>
          </w:p>
        </w:tc>
        <w:tc>
          <w:tcPr>
            <w:tcW w:w="992"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c>
          <w:tcPr>
            <w:tcW w:w="993" w:type="dxa"/>
            <w:shd w:val="clear" w:color="auto" w:fill="FFFF00"/>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FRM_P1</w:t>
            </w:r>
          </w:p>
        </w:tc>
        <w:tc>
          <w:tcPr>
            <w:tcW w:w="992"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c>
          <w:tcPr>
            <w:tcW w:w="992" w:type="dxa"/>
            <w:shd w:val="clear" w:color="auto" w:fill="FF3399"/>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FRM_P2</w:t>
            </w:r>
          </w:p>
        </w:tc>
        <w:tc>
          <w:tcPr>
            <w:tcW w:w="992"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r>
      <w:tr w:rsidR="005C4D87" w:rsidRPr="00257295" w:rsidTr="003E77D1">
        <w:trPr>
          <w:trHeight w:val="330"/>
        </w:trPr>
        <w:tc>
          <w:tcPr>
            <w:tcW w:w="531" w:type="dxa"/>
            <w:tcBorders>
              <w:lef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3</w:t>
            </w:r>
          </w:p>
        </w:tc>
        <w:tc>
          <w:tcPr>
            <w:tcW w:w="423" w:type="dxa"/>
            <w:tcBorders>
              <w:righ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a4</w:t>
            </w:r>
          </w:p>
        </w:tc>
        <w:tc>
          <w:tcPr>
            <w:tcW w:w="997" w:type="dxa"/>
            <w:tcBorders>
              <w:left w:val="single" w:sz="4" w:space="0" w:color="auto"/>
            </w:tcBorders>
            <w:shd w:val="clear" w:color="auto" w:fill="A6A6A6" w:themeFill="background1" w:themeFillShade="A6"/>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sl_P0</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993"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sl_P1</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992"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sl_P2</w:t>
            </w:r>
          </w:p>
        </w:tc>
        <w:tc>
          <w:tcPr>
            <w:tcW w:w="992" w:type="dxa"/>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r>
      <w:tr w:rsidR="005C4D87" w:rsidRPr="00257295" w:rsidTr="003E77D1">
        <w:trPr>
          <w:trHeight w:val="63"/>
        </w:trPr>
        <w:tc>
          <w:tcPr>
            <w:tcW w:w="531" w:type="dxa"/>
            <w:tcBorders>
              <w:lef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4</w:t>
            </w:r>
          </w:p>
        </w:tc>
        <w:tc>
          <w:tcPr>
            <w:tcW w:w="423" w:type="dxa"/>
            <w:tcBorders>
              <w:righ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v1</w:t>
            </w:r>
          </w:p>
        </w:tc>
        <w:tc>
          <w:tcPr>
            <w:tcW w:w="997" w:type="dxa"/>
            <w:tcBorders>
              <w:left w:val="single" w:sz="4" w:space="0" w:color="auto"/>
            </w:tcBorders>
            <w:shd w:val="clear" w:color="auto" w:fill="A6A6A6" w:themeFill="background1" w:themeFillShade="A6"/>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v6_P0</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993"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v6_P1</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992"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v6_P2</w:t>
            </w:r>
          </w:p>
        </w:tc>
        <w:tc>
          <w:tcPr>
            <w:tcW w:w="992" w:type="dxa"/>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r>
      <w:tr w:rsidR="005C4D87" w:rsidRPr="00257295" w:rsidTr="003E77D1">
        <w:trPr>
          <w:trHeight w:val="330"/>
        </w:trPr>
        <w:tc>
          <w:tcPr>
            <w:tcW w:w="531" w:type="dxa"/>
            <w:tcBorders>
              <w:lef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5</w:t>
            </w:r>
          </w:p>
        </w:tc>
        <w:tc>
          <w:tcPr>
            <w:tcW w:w="423" w:type="dxa"/>
            <w:tcBorders>
              <w:righ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v2</w:t>
            </w:r>
          </w:p>
        </w:tc>
        <w:tc>
          <w:tcPr>
            <w:tcW w:w="997" w:type="dxa"/>
            <w:tcBorders>
              <w:left w:val="single" w:sz="4" w:space="0" w:color="auto"/>
            </w:tcBorders>
            <w:shd w:val="clear" w:color="auto" w:fill="A6A6A6" w:themeFill="background1" w:themeFillShade="A6"/>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v5_P0</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993"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v5_P1</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992"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v5_P2</w:t>
            </w:r>
          </w:p>
        </w:tc>
        <w:tc>
          <w:tcPr>
            <w:tcW w:w="992" w:type="dxa"/>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r>
      <w:tr w:rsidR="005C4D87" w:rsidRPr="00257295" w:rsidTr="003E77D1">
        <w:trPr>
          <w:trHeight w:val="60"/>
        </w:trPr>
        <w:tc>
          <w:tcPr>
            <w:tcW w:w="531" w:type="dxa"/>
            <w:tcBorders>
              <w:lef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6</w:t>
            </w:r>
          </w:p>
        </w:tc>
        <w:tc>
          <w:tcPr>
            <w:tcW w:w="423" w:type="dxa"/>
            <w:tcBorders>
              <w:righ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v3</w:t>
            </w:r>
          </w:p>
        </w:tc>
        <w:tc>
          <w:tcPr>
            <w:tcW w:w="997" w:type="dxa"/>
            <w:tcBorders>
              <w:left w:val="single" w:sz="4" w:space="0" w:color="auto"/>
            </w:tcBorders>
            <w:shd w:val="clear" w:color="auto" w:fill="A6A6A6" w:themeFill="background1" w:themeFillShade="A6"/>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v4_P0</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993"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v4_P1</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992"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v4_P2</w:t>
            </w:r>
          </w:p>
        </w:tc>
        <w:tc>
          <w:tcPr>
            <w:tcW w:w="992" w:type="dxa"/>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r>
      <w:tr w:rsidR="005C4D87" w:rsidRPr="00257295" w:rsidTr="003E77D1">
        <w:trPr>
          <w:trHeight w:val="330"/>
        </w:trPr>
        <w:tc>
          <w:tcPr>
            <w:tcW w:w="531" w:type="dxa"/>
            <w:tcBorders>
              <w:lef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7</w:t>
            </w:r>
          </w:p>
        </w:tc>
        <w:tc>
          <w:tcPr>
            <w:tcW w:w="423" w:type="dxa"/>
            <w:tcBorders>
              <w:righ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v4</w:t>
            </w:r>
          </w:p>
        </w:tc>
        <w:tc>
          <w:tcPr>
            <w:tcW w:w="997" w:type="dxa"/>
            <w:tcBorders>
              <w:left w:val="single" w:sz="4" w:space="0" w:color="auto"/>
            </w:tcBorders>
            <w:shd w:val="clear" w:color="auto" w:fill="A6A6A6" w:themeFill="background1" w:themeFillShade="A6"/>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v3_P0</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993"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v3_P1</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992"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v3_P2</w:t>
            </w:r>
          </w:p>
        </w:tc>
        <w:tc>
          <w:tcPr>
            <w:tcW w:w="992" w:type="dxa"/>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r>
      <w:tr w:rsidR="005C4D87" w:rsidRPr="00257295" w:rsidTr="003E77D1">
        <w:trPr>
          <w:trHeight w:val="330"/>
        </w:trPr>
        <w:tc>
          <w:tcPr>
            <w:tcW w:w="531" w:type="dxa"/>
            <w:tcBorders>
              <w:lef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8</w:t>
            </w:r>
          </w:p>
        </w:tc>
        <w:tc>
          <w:tcPr>
            <w:tcW w:w="423" w:type="dxa"/>
            <w:tcBorders>
              <w:righ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v5</w:t>
            </w:r>
          </w:p>
        </w:tc>
        <w:tc>
          <w:tcPr>
            <w:tcW w:w="997" w:type="dxa"/>
            <w:tcBorders>
              <w:left w:val="single" w:sz="4" w:space="0" w:color="auto"/>
            </w:tcBorders>
            <w:shd w:val="clear" w:color="auto" w:fill="A6A6A6" w:themeFill="background1" w:themeFillShade="A6"/>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v2_P0</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993"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v2_P1</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992"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v2_P2</w:t>
            </w:r>
          </w:p>
        </w:tc>
        <w:tc>
          <w:tcPr>
            <w:tcW w:w="992" w:type="dxa"/>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r>
      <w:tr w:rsidR="005C4D87" w:rsidRPr="00257295" w:rsidTr="003E77D1">
        <w:trPr>
          <w:trHeight w:val="330"/>
        </w:trPr>
        <w:tc>
          <w:tcPr>
            <w:tcW w:w="531" w:type="dxa"/>
            <w:tcBorders>
              <w:lef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9</w:t>
            </w:r>
          </w:p>
        </w:tc>
        <w:tc>
          <w:tcPr>
            <w:tcW w:w="423" w:type="dxa"/>
            <w:tcBorders>
              <w:righ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v6</w:t>
            </w:r>
          </w:p>
        </w:tc>
        <w:tc>
          <w:tcPr>
            <w:tcW w:w="997" w:type="dxa"/>
            <w:tcBorders>
              <w:left w:val="single" w:sz="4" w:space="0" w:color="auto"/>
            </w:tcBorders>
            <w:shd w:val="clear" w:color="auto" w:fill="A6A6A6" w:themeFill="background1" w:themeFillShade="A6"/>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v1_P0</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993"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v1_P1</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992"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v1_P2</w:t>
            </w:r>
          </w:p>
        </w:tc>
        <w:tc>
          <w:tcPr>
            <w:tcW w:w="992" w:type="dxa"/>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r>
      <w:tr w:rsidR="005C4D87" w:rsidRPr="00257295" w:rsidTr="003E77D1">
        <w:trPr>
          <w:trHeight w:val="315"/>
        </w:trPr>
        <w:tc>
          <w:tcPr>
            <w:tcW w:w="531" w:type="dxa"/>
            <w:tcBorders>
              <w:left w:val="single" w:sz="4" w:space="0" w:color="auto"/>
              <w:bottom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10</w:t>
            </w:r>
          </w:p>
        </w:tc>
        <w:tc>
          <w:tcPr>
            <w:tcW w:w="423" w:type="dxa"/>
            <w:tcBorders>
              <w:bottom w:val="single" w:sz="4" w:space="0" w:color="auto"/>
              <w:right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sl</w:t>
            </w:r>
          </w:p>
        </w:tc>
        <w:tc>
          <w:tcPr>
            <w:tcW w:w="997" w:type="dxa"/>
            <w:tcBorders>
              <w:left w:val="single" w:sz="4" w:space="0" w:color="auto"/>
            </w:tcBorders>
            <w:shd w:val="clear" w:color="auto" w:fill="A6A6A6" w:themeFill="background1" w:themeFillShade="A6"/>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a4_P0</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993"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a4_P1</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992"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a4_P2</w:t>
            </w:r>
          </w:p>
        </w:tc>
        <w:tc>
          <w:tcPr>
            <w:tcW w:w="992" w:type="dxa"/>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r>
      <w:tr w:rsidR="005C4D87" w:rsidRPr="00257295" w:rsidTr="003E77D1">
        <w:trPr>
          <w:trHeight w:val="315"/>
        </w:trPr>
        <w:tc>
          <w:tcPr>
            <w:tcW w:w="531" w:type="dxa"/>
            <w:tcBorders>
              <w:top w:val="single" w:sz="4" w:space="0" w:color="auto"/>
            </w:tcBorders>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11</w:t>
            </w:r>
          </w:p>
        </w:tc>
        <w:tc>
          <w:tcPr>
            <w:tcW w:w="423" w:type="dxa"/>
            <w:tcBorders>
              <w:top w:val="single" w:sz="4" w:space="0" w:color="auto"/>
            </w:tcBorders>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fp</w:t>
            </w:r>
          </w:p>
        </w:tc>
        <w:tc>
          <w:tcPr>
            <w:tcW w:w="997" w:type="dxa"/>
            <w:shd w:val="clear" w:color="auto" w:fill="A6A6A6" w:themeFill="background1" w:themeFillShade="A6"/>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a3_P0</w:t>
            </w:r>
          </w:p>
        </w:tc>
        <w:tc>
          <w:tcPr>
            <w:tcW w:w="992" w:type="dxa"/>
            <w:shd w:val="clear" w:color="auto" w:fill="FFFF00"/>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FRM_P1</w:t>
            </w:r>
          </w:p>
        </w:tc>
        <w:tc>
          <w:tcPr>
            <w:tcW w:w="993"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a3_P1</w:t>
            </w:r>
          </w:p>
        </w:tc>
        <w:tc>
          <w:tcPr>
            <w:tcW w:w="992" w:type="dxa"/>
            <w:shd w:val="clear" w:color="auto" w:fill="FF3399"/>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FRM_P2</w:t>
            </w:r>
          </w:p>
        </w:tc>
        <w:tc>
          <w:tcPr>
            <w:tcW w:w="992"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a3_P2</w:t>
            </w:r>
          </w:p>
        </w:tc>
        <w:tc>
          <w:tcPr>
            <w:tcW w:w="992" w:type="dxa"/>
            <w:shd w:val="clear" w:color="auto" w:fill="4F81BD" w:themeFill="accent1"/>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FRM_P3</w:t>
            </w:r>
          </w:p>
        </w:tc>
      </w:tr>
      <w:tr w:rsidR="005C4D87" w:rsidRPr="00257295" w:rsidTr="003E77D1">
        <w:trPr>
          <w:trHeight w:val="315"/>
        </w:trPr>
        <w:tc>
          <w:tcPr>
            <w:tcW w:w="531"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12</w:t>
            </w:r>
          </w:p>
        </w:tc>
        <w:tc>
          <w:tcPr>
            <w:tcW w:w="42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ip</w:t>
            </w:r>
          </w:p>
        </w:tc>
        <w:tc>
          <w:tcPr>
            <w:tcW w:w="997" w:type="dxa"/>
            <w:shd w:val="clear" w:color="auto" w:fill="A6A6A6" w:themeFill="background1" w:themeFillShade="A6"/>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a2_P0</w:t>
            </w:r>
          </w:p>
        </w:tc>
        <w:tc>
          <w:tcPr>
            <w:tcW w:w="992"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p>
        </w:tc>
        <w:tc>
          <w:tcPr>
            <w:tcW w:w="993"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a2_P1</w:t>
            </w:r>
          </w:p>
        </w:tc>
        <w:tc>
          <w:tcPr>
            <w:tcW w:w="992" w:type="dxa"/>
            <w:vAlign w:val="center"/>
          </w:tcPr>
          <w:p w:rsidR="005C4D87" w:rsidRPr="00257295" w:rsidRDefault="005C4D87" w:rsidP="003E77D1">
            <w:pPr>
              <w:widowControl/>
              <w:spacing w:line="240" w:lineRule="atLeast"/>
              <w:ind w:firstLineChars="0" w:firstLine="0"/>
              <w:jc w:val="left"/>
              <w:rPr>
                <w:color w:val="000000"/>
                <w:kern w:val="0"/>
                <w:sz w:val="20"/>
                <w:szCs w:val="20"/>
              </w:rPr>
            </w:pPr>
          </w:p>
        </w:tc>
        <w:tc>
          <w:tcPr>
            <w:tcW w:w="992"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a2_P2</w:t>
            </w:r>
          </w:p>
        </w:tc>
        <w:tc>
          <w:tcPr>
            <w:tcW w:w="992" w:type="dxa"/>
          </w:tcPr>
          <w:p w:rsidR="005C4D87" w:rsidRPr="00257295" w:rsidRDefault="005C4D87" w:rsidP="003E77D1">
            <w:pPr>
              <w:widowControl/>
              <w:spacing w:line="240" w:lineRule="atLeast"/>
              <w:ind w:firstLineChars="0" w:firstLine="0"/>
              <w:jc w:val="left"/>
              <w:rPr>
                <w:color w:val="000000"/>
                <w:kern w:val="0"/>
                <w:sz w:val="20"/>
                <w:szCs w:val="20"/>
              </w:rPr>
            </w:pPr>
          </w:p>
        </w:tc>
      </w:tr>
      <w:tr w:rsidR="005C4D87" w:rsidRPr="00257295" w:rsidTr="003E77D1">
        <w:trPr>
          <w:trHeight w:val="315"/>
        </w:trPr>
        <w:tc>
          <w:tcPr>
            <w:tcW w:w="531"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13</w:t>
            </w:r>
          </w:p>
        </w:tc>
        <w:tc>
          <w:tcPr>
            <w:tcW w:w="42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sp</w:t>
            </w:r>
          </w:p>
        </w:tc>
        <w:tc>
          <w:tcPr>
            <w:tcW w:w="997" w:type="dxa"/>
            <w:shd w:val="clear" w:color="auto" w:fill="A6A6A6" w:themeFill="background1" w:themeFillShade="A6"/>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a1_P0</w:t>
            </w:r>
          </w:p>
        </w:tc>
        <w:tc>
          <w:tcPr>
            <w:tcW w:w="992" w:type="dxa"/>
            <w:shd w:val="clear" w:color="auto" w:fill="FFFF00"/>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FRM_P1</w:t>
            </w:r>
          </w:p>
        </w:tc>
        <w:tc>
          <w:tcPr>
            <w:tcW w:w="993"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a1_P1</w:t>
            </w:r>
          </w:p>
        </w:tc>
        <w:tc>
          <w:tcPr>
            <w:tcW w:w="992" w:type="dxa"/>
            <w:shd w:val="clear" w:color="auto" w:fill="FF3399"/>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FRM_P2</w:t>
            </w:r>
          </w:p>
        </w:tc>
        <w:tc>
          <w:tcPr>
            <w:tcW w:w="992"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a1_P2</w:t>
            </w:r>
          </w:p>
        </w:tc>
        <w:tc>
          <w:tcPr>
            <w:tcW w:w="992" w:type="dxa"/>
            <w:shd w:val="clear" w:color="auto" w:fill="4F81BD" w:themeFill="accent1"/>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FRM_P3</w:t>
            </w:r>
          </w:p>
        </w:tc>
      </w:tr>
      <w:tr w:rsidR="005C4D87" w:rsidRPr="00257295" w:rsidTr="003E77D1">
        <w:trPr>
          <w:trHeight w:val="60"/>
        </w:trPr>
        <w:tc>
          <w:tcPr>
            <w:tcW w:w="531"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14</w:t>
            </w:r>
          </w:p>
        </w:tc>
        <w:tc>
          <w:tcPr>
            <w:tcW w:w="42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lr</w:t>
            </w:r>
          </w:p>
        </w:tc>
        <w:tc>
          <w:tcPr>
            <w:tcW w:w="997" w:type="dxa"/>
            <w:vMerge w:val="restart"/>
            <w:shd w:val="clear" w:color="auto" w:fill="auto"/>
            <w:vAlign w:val="center"/>
          </w:tcPr>
          <w:p w:rsidR="005C4D87" w:rsidRPr="00257295" w:rsidRDefault="005C4D87" w:rsidP="003E77D1">
            <w:pPr>
              <w:spacing w:line="240" w:lineRule="atLeast"/>
              <w:ind w:firstLineChars="0" w:firstLine="0"/>
              <w:rPr>
                <w:color w:val="000000"/>
                <w:kern w:val="0"/>
                <w:sz w:val="20"/>
                <w:szCs w:val="20"/>
              </w:rPr>
            </w:pPr>
          </w:p>
        </w:tc>
        <w:tc>
          <w:tcPr>
            <w:tcW w:w="992" w:type="dxa"/>
            <w:shd w:val="clear" w:color="auto" w:fill="auto"/>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P0</w:t>
            </w:r>
            <w:r w:rsidRPr="00257295">
              <w:sym w:font="Wingdings" w:char="F0E0"/>
            </w:r>
            <w:r w:rsidRPr="00257295">
              <w:rPr>
                <w:rFonts w:hint="eastAsia"/>
                <w:color w:val="000000"/>
                <w:kern w:val="0"/>
                <w:sz w:val="20"/>
                <w:szCs w:val="20"/>
              </w:rPr>
              <w:t>P1</w:t>
            </w:r>
          </w:p>
        </w:tc>
        <w:tc>
          <w:tcPr>
            <w:tcW w:w="993" w:type="dxa"/>
            <w:vMerge w:val="restart"/>
            <w:shd w:val="clear" w:color="auto" w:fill="auto"/>
          </w:tcPr>
          <w:p w:rsidR="005C4D87" w:rsidRPr="00257295" w:rsidRDefault="005C4D87" w:rsidP="003E77D1">
            <w:pPr>
              <w:spacing w:line="240" w:lineRule="atLeast"/>
              <w:ind w:firstLineChars="0" w:firstLine="0"/>
              <w:rPr>
                <w:color w:val="000000"/>
                <w:kern w:val="0"/>
                <w:sz w:val="20"/>
                <w:szCs w:val="20"/>
              </w:rPr>
            </w:pPr>
          </w:p>
        </w:tc>
        <w:tc>
          <w:tcPr>
            <w:tcW w:w="992" w:type="dxa"/>
            <w:shd w:val="clear" w:color="auto" w:fill="auto"/>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P1</w:t>
            </w:r>
            <w:r w:rsidRPr="00257295">
              <w:sym w:font="Wingdings" w:char="F0E0"/>
            </w:r>
            <w:r w:rsidRPr="00257295">
              <w:rPr>
                <w:rFonts w:hint="eastAsia"/>
                <w:color w:val="000000"/>
                <w:kern w:val="0"/>
                <w:sz w:val="20"/>
                <w:szCs w:val="20"/>
              </w:rPr>
              <w:t>P2</w:t>
            </w:r>
          </w:p>
        </w:tc>
        <w:tc>
          <w:tcPr>
            <w:tcW w:w="992" w:type="dxa"/>
            <w:vMerge w:val="restart"/>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p>
        </w:tc>
        <w:tc>
          <w:tcPr>
            <w:tcW w:w="992" w:type="dxa"/>
            <w:shd w:val="clear" w:color="auto" w:fill="auto"/>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P2</w:t>
            </w:r>
            <w:r w:rsidRPr="00257295">
              <w:sym w:font="Wingdings" w:char="F0E0"/>
            </w:r>
            <w:r w:rsidRPr="00257295">
              <w:rPr>
                <w:rFonts w:hint="eastAsia"/>
                <w:color w:val="000000"/>
                <w:kern w:val="0"/>
                <w:sz w:val="20"/>
                <w:szCs w:val="20"/>
              </w:rPr>
              <w:t>P3</w:t>
            </w:r>
          </w:p>
        </w:tc>
      </w:tr>
      <w:tr w:rsidR="005C4D87" w:rsidRPr="00257295" w:rsidTr="003E77D1">
        <w:trPr>
          <w:trHeight w:val="60"/>
        </w:trPr>
        <w:tc>
          <w:tcPr>
            <w:tcW w:w="531"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15</w:t>
            </w:r>
          </w:p>
        </w:tc>
        <w:tc>
          <w:tcPr>
            <w:tcW w:w="42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pc</w:t>
            </w:r>
          </w:p>
        </w:tc>
        <w:tc>
          <w:tcPr>
            <w:tcW w:w="997" w:type="dxa"/>
            <w:vMerge/>
            <w:shd w:val="clear" w:color="auto" w:fill="auto"/>
            <w:vAlign w:val="center"/>
          </w:tcPr>
          <w:p w:rsidR="005C4D87" w:rsidRPr="00257295" w:rsidRDefault="005C4D87" w:rsidP="003E77D1">
            <w:pPr>
              <w:spacing w:line="240" w:lineRule="atLeast"/>
              <w:ind w:firstLineChars="0" w:firstLine="0"/>
              <w:rPr>
                <w:color w:val="000000"/>
                <w:kern w:val="0"/>
                <w:sz w:val="20"/>
                <w:szCs w:val="20"/>
              </w:rPr>
            </w:pPr>
          </w:p>
        </w:tc>
        <w:tc>
          <w:tcPr>
            <w:tcW w:w="992" w:type="dxa"/>
            <w:shd w:val="clear" w:color="auto" w:fill="auto"/>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P0</w:t>
            </w:r>
            <w:r w:rsidRPr="00257295">
              <w:rPr>
                <w:rFonts w:cs="Calibri"/>
              </w:rPr>
              <w:sym w:font="Wingdings" w:char="F0DF"/>
            </w:r>
            <w:r w:rsidRPr="00257295">
              <w:rPr>
                <w:rFonts w:hint="eastAsia"/>
                <w:color w:val="000000"/>
                <w:kern w:val="0"/>
                <w:sz w:val="20"/>
                <w:szCs w:val="20"/>
              </w:rPr>
              <w:t>P1</w:t>
            </w:r>
          </w:p>
        </w:tc>
        <w:tc>
          <w:tcPr>
            <w:tcW w:w="993" w:type="dxa"/>
            <w:vMerge/>
            <w:shd w:val="clear" w:color="auto" w:fill="auto"/>
          </w:tcPr>
          <w:p w:rsidR="005C4D87" w:rsidRPr="00257295" w:rsidRDefault="005C4D87" w:rsidP="003E77D1">
            <w:pPr>
              <w:spacing w:line="240" w:lineRule="atLeast"/>
              <w:ind w:firstLineChars="0" w:firstLine="0"/>
              <w:rPr>
                <w:color w:val="000000"/>
                <w:kern w:val="0"/>
                <w:sz w:val="20"/>
                <w:szCs w:val="20"/>
              </w:rPr>
            </w:pPr>
          </w:p>
        </w:tc>
        <w:tc>
          <w:tcPr>
            <w:tcW w:w="992" w:type="dxa"/>
            <w:shd w:val="clear" w:color="auto" w:fill="auto"/>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P1</w:t>
            </w:r>
            <w:r w:rsidRPr="00257295">
              <w:rPr>
                <w:rFonts w:cs="Calibri"/>
              </w:rPr>
              <w:sym w:font="Wingdings" w:char="F0DF"/>
            </w:r>
            <w:r w:rsidRPr="00257295">
              <w:rPr>
                <w:rFonts w:hint="eastAsia"/>
                <w:color w:val="000000"/>
                <w:kern w:val="0"/>
                <w:sz w:val="20"/>
                <w:szCs w:val="20"/>
              </w:rPr>
              <w:t>P2</w:t>
            </w:r>
          </w:p>
        </w:tc>
        <w:tc>
          <w:tcPr>
            <w:tcW w:w="992" w:type="dxa"/>
            <w:vMerge/>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p>
        </w:tc>
        <w:tc>
          <w:tcPr>
            <w:tcW w:w="992" w:type="dxa"/>
            <w:shd w:val="clear" w:color="auto" w:fill="auto"/>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P2</w:t>
            </w:r>
            <w:r w:rsidRPr="00257295">
              <w:rPr>
                <w:rFonts w:cs="Calibri"/>
              </w:rPr>
              <w:sym w:font="Wingdings" w:char="F0DF"/>
            </w:r>
            <w:r w:rsidRPr="00257295">
              <w:rPr>
                <w:rFonts w:hint="eastAsia"/>
                <w:color w:val="000000"/>
                <w:kern w:val="0"/>
                <w:sz w:val="20"/>
                <w:szCs w:val="20"/>
              </w:rPr>
              <w:t>P3</w:t>
            </w:r>
          </w:p>
        </w:tc>
      </w:tr>
    </w:tbl>
    <w:p w:rsidR="005C4D87" w:rsidRPr="00257295" w:rsidRDefault="005C4D87" w:rsidP="00D734B9">
      <w:pPr>
        <w:pStyle w:val="ListParagraph"/>
        <w:numPr>
          <w:ilvl w:val="0"/>
          <w:numId w:val="165"/>
        </w:numPr>
        <w:ind w:firstLineChars="0"/>
      </w:pPr>
      <w:r>
        <w:t>Frame</w:t>
      </w:r>
      <w:r>
        <w:rPr>
          <w:rFonts w:hint="eastAsia"/>
        </w:rPr>
        <w:t>的存储</w:t>
      </w:r>
      <w:r w:rsidRPr="00257295">
        <w:rPr>
          <w:rFonts w:hint="eastAsia"/>
        </w:rPr>
        <w:t xml:space="preserve"> </w:t>
      </w:r>
    </w:p>
    <w:p w:rsidR="005C4D87" w:rsidRPr="00257295" w:rsidRDefault="005C4D87" w:rsidP="005C4D87">
      <w:pPr>
        <w:ind w:left="840" w:firstLineChars="0" w:firstLine="360"/>
      </w:pPr>
      <w:r w:rsidRPr="00257295">
        <w:rPr>
          <w:rFonts w:hint="eastAsia"/>
        </w:rPr>
        <w:t>Frame</w:t>
      </w:r>
      <w:r w:rsidRPr="00257295">
        <w:rPr>
          <w:rFonts w:hint="eastAsia"/>
        </w:rPr>
        <w:t>组成的调用过程列表存储于栈</w:t>
      </w:r>
      <w:r>
        <w:rPr>
          <w:rFonts w:hint="eastAsia"/>
        </w:rPr>
        <w:t>空间</w:t>
      </w:r>
      <w:r w:rsidRPr="00257295">
        <w:rPr>
          <w:rFonts w:hint="eastAsia"/>
        </w:rPr>
        <w:t>，一块连续的栈空间称为一个</w:t>
      </w:r>
      <w:r w:rsidRPr="00257295">
        <w:rPr>
          <w:rFonts w:hint="eastAsia"/>
        </w:rPr>
        <w:t>chunk</w:t>
      </w:r>
      <w:r w:rsidRPr="00257295">
        <w:rPr>
          <w:rFonts w:hint="eastAsia"/>
        </w:rPr>
        <w:t>，可使用多个</w:t>
      </w:r>
      <w:r w:rsidRPr="00257295">
        <w:rPr>
          <w:rFonts w:hint="eastAsia"/>
        </w:rPr>
        <w:t>chunk</w:t>
      </w:r>
      <w:r w:rsidRPr="00257295">
        <w:rPr>
          <w:rFonts w:hint="eastAsia"/>
        </w:rPr>
        <w:t>，但一个帧的数据不能分布在不同</w:t>
      </w:r>
      <w:r w:rsidRPr="00257295">
        <w:rPr>
          <w:rFonts w:hint="eastAsia"/>
        </w:rPr>
        <w:t>chunk</w:t>
      </w:r>
      <w:r w:rsidRPr="00257295">
        <w:rPr>
          <w:rFonts w:hint="eastAsia"/>
        </w:rPr>
        <w:t>。</w:t>
      </w:r>
    </w:p>
    <w:p w:rsidR="005C4D87" w:rsidRPr="00257295" w:rsidRDefault="005C4D87" w:rsidP="00D734B9">
      <w:pPr>
        <w:pStyle w:val="ListParagraph"/>
        <w:numPr>
          <w:ilvl w:val="0"/>
          <w:numId w:val="107"/>
        </w:numPr>
        <w:ind w:firstLineChars="0"/>
      </w:pPr>
      <w:r w:rsidRPr="00257295">
        <w:rPr>
          <w:rFonts w:hint="eastAsia"/>
        </w:rPr>
        <w:t>APCS</w:t>
      </w:r>
      <w:r w:rsidRPr="00257295">
        <w:rPr>
          <w:rFonts w:hint="eastAsia"/>
        </w:rPr>
        <w:t>的实现方法</w:t>
      </w:r>
    </w:p>
    <w:p w:rsidR="005C4D87" w:rsidRPr="00257295" w:rsidRDefault="005C4D87" w:rsidP="005C4D87">
      <w:pPr>
        <w:ind w:left="420" w:firstLineChars="0" w:firstLine="420"/>
      </w:pPr>
      <w:r w:rsidRPr="00257295">
        <w:rPr>
          <w:rFonts w:hint="eastAsia"/>
        </w:rPr>
        <w:t>对于符合结构化设计的高级指令</w:t>
      </w:r>
      <w:r w:rsidRPr="00257295">
        <w:rPr>
          <w:rFonts w:hint="eastAsia"/>
        </w:rPr>
        <w:t>(</w:t>
      </w:r>
      <w:r w:rsidRPr="00257295">
        <w:rPr>
          <w:rFonts w:hint="eastAsia"/>
        </w:rPr>
        <w:t>比如</w:t>
      </w:r>
      <w:r w:rsidRPr="00257295">
        <w:rPr>
          <w:rFonts w:hint="eastAsia"/>
        </w:rPr>
        <w:t>C</w:t>
      </w:r>
      <w:r w:rsidRPr="00257295">
        <w:rPr>
          <w:rFonts w:hint="eastAsia"/>
        </w:rPr>
        <w:t>程序语言</w:t>
      </w:r>
      <w:r w:rsidRPr="00257295">
        <w:rPr>
          <w:rFonts w:hint="eastAsia"/>
        </w:rPr>
        <w:t>)</w:t>
      </w:r>
      <w:r w:rsidRPr="00257295">
        <w:rPr>
          <w:rFonts w:hint="eastAsia"/>
        </w:rPr>
        <w:t>，可由编译器负责转换为符合</w:t>
      </w:r>
      <w:r w:rsidRPr="00257295">
        <w:rPr>
          <w:rFonts w:hint="eastAsia"/>
        </w:rPr>
        <w:t>APCS</w:t>
      </w:r>
      <w:r w:rsidRPr="00257295">
        <w:rPr>
          <w:rFonts w:hint="eastAsia"/>
        </w:rPr>
        <w:t>标准的目标指令；</w:t>
      </w:r>
    </w:p>
    <w:p w:rsidR="005C4D87" w:rsidRDefault="005C4D87" w:rsidP="005C4D87">
      <w:pPr>
        <w:ind w:left="420" w:firstLineChars="0" w:firstLine="420"/>
      </w:pPr>
      <w:r w:rsidRPr="00257295">
        <w:rPr>
          <w:rFonts w:hint="eastAsia"/>
        </w:rPr>
        <w:t>对于不符合结构化设计的汇编代码，需要编程者自行实现</w:t>
      </w:r>
      <w:r w:rsidRPr="00257295">
        <w:rPr>
          <w:rFonts w:hint="eastAsia"/>
        </w:rPr>
        <w:t>APCS</w:t>
      </w:r>
      <w:r w:rsidRPr="00257295">
        <w:rPr>
          <w:rFonts w:hint="eastAsia"/>
        </w:rPr>
        <w:t>。如果需要调用符合</w:t>
      </w:r>
      <w:r w:rsidRPr="00257295">
        <w:rPr>
          <w:rFonts w:hint="eastAsia"/>
        </w:rPr>
        <w:t>APCS</w:t>
      </w:r>
      <w:r w:rsidRPr="00257295">
        <w:rPr>
          <w:rFonts w:hint="eastAsia"/>
        </w:rPr>
        <w:t>的过程</w:t>
      </w:r>
      <w:r w:rsidRPr="00257295">
        <w:rPr>
          <w:rFonts w:hint="eastAsia"/>
        </w:rPr>
        <w:t>(</w:t>
      </w:r>
      <w:r w:rsidRPr="00257295">
        <w:rPr>
          <w:rFonts w:hint="eastAsia"/>
        </w:rPr>
        <w:t>比如</w:t>
      </w:r>
      <w:r w:rsidRPr="00257295">
        <w:t>编译</w:t>
      </w:r>
      <w:r w:rsidRPr="00257295">
        <w:t>C</w:t>
      </w:r>
      <w:r w:rsidRPr="00257295">
        <w:t>后</w:t>
      </w:r>
      <w:r w:rsidRPr="00257295">
        <w:rPr>
          <w:rFonts w:hint="eastAsia"/>
        </w:rPr>
        <w:t>生成的</w:t>
      </w:r>
      <w:r w:rsidRPr="00257295">
        <w:t>汇编代</w:t>
      </w:r>
      <w:r w:rsidRPr="00257295">
        <w:rPr>
          <w:rFonts w:hint="eastAsia"/>
        </w:rPr>
        <w:t>码</w:t>
      </w:r>
      <w:r w:rsidRPr="00257295">
        <w:rPr>
          <w:rFonts w:hint="eastAsia"/>
        </w:rPr>
        <w:t>)</w:t>
      </w:r>
      <w:r w:rsidRPr="00257295">
        <w:rPr>
          <w:rFonts w:hint="eastAsia"/>
        </w:rPr>
        <w:t>时，则要求调用子过程的汇编代码也符合</w:t>
      </w:r>
      <w:r w:rsidRPr="00257295">
        <w:rPr>
          <w:rFonts w:hint="eastAsia"/>
        </w:rPr>
        <w:t>APCS</w:t>
      </w:r>
      <w:r w:rsidRPr="00257295">
        <w:rPr>
          <w:rFonts w:hint="eastAsia"/>
        </w:rPr>
        <w:t>标准。</w:t>
      </w:r>
    </w:p>
    <w:p w:rsidR="004807AB" w:rsidRDefault="004807AB" w:rsidP="00D734B9">
      <w:pPr>
        <w:pStyle w:val="ListParagraph"/>
        <w:numPr>
          <w:ilvl w:val="0"/>
          <w:numId w:val="174"/>
        </w:numPr>
        <w:ind w:firstLineChars="0"/>
      </w:pPr>
      <w:r w:rsidRPr="004807AB">
        <w:rPr>
          <w:rFonts w:hint="eastAsia"/>
        </w:rPr>
        <w:t>gcc</w:t>
      </w:r>
      <w:r>
        <w:rPr>
          <w:rFonts w:hint="eastAsia"/>
        </w:rPr>
        <w:t>的</w:t>
      </w:r>
      <w:r>
        <w:t>apcs</w:t>
      </w:r>
      <w:r>
        <w:rPr>
          <w:rFonts w:hint="eastAsia"/>
        </w:rPr>
        <w:t>实现</w:t>
      </w:r>
    </w:p>
    <w:p w:rsidR="004807AB" w:rsidRDefault="004807AB" w:rsidP="004807AB">
      <w:pPr>
        <w:ind w:left="780" w:firstLineChars="0" w:firstLine="420"/>
      </w:pPr>
      <w:r>
        <w:rPr>
          <w:rFonts w:hint="eastAsia"/>
        </w:rPr>
        <w:t>在编译时</w:t>
      </w:r>
      <w:r w:rsidR="000A43E3">
        <w:t>gcc</w:t>
      </w:r>
      <w:r w:rsidR="000A43E3">
        <w:rPr>
          <w:rFonts w:hint="eastAsia"/>
        </w:rPr>
        <w:t>会自动</w:t>
      </w:r>
      <w:r>
        <w:rPr>
          <w:rFonts w:hint="eastAsia"/>
        </w:rPr>
        <w:t>增加</w:t>
      </w:r>
      <w:r>
        <w:rPr>
          <w:rFonts w:hint="eastAsia"/>
        </w:rPr>
        <w:t xml:space="preserve"> </w:t>
      </w:r>
      <w:r w:rsidRPr="004807AB">
        <w:rPr>
          <w:rFonts w:hint="eastAsia"/>
        </w:rPr>
        <w:t>-D__ARM_ARCH_4T__-D__APCS_32</w:t>
      </w:r>
      <w:r>
        <w:rPr>
          <w:rFonts w:hint="eastAsia"/>
        </w:rPr>
        <w:t>选项。</w:t>
      </w:r>
    </w:p>
    <w:p w:rsidR="000A43E3" w:rsidRDefault="000A43E3" w:rsidP="004807AB">
      <w:pPr>
        <w:ind w:left="780" w:firstLineChars="0" w:firstLine="420"/>
      </w:pPr>
      <w:r>
        <w:rPr>
          <w:rFonts w:hint="eastAsia"/>
        </w:rPr>
        <w:t>在汇编时</w:t>
      </w:r>
      <w:r>
        <w:t>as</w:t>
      </w:r>
      <w:r>
        <w:rPr>
          <w:rFonts w:hint="eastAsia"/>
        </w:rPr>
        <w:t>会自动增加</w:t>
      </w:r>
      <w:r w:rsidRPr="000A43E3">
        <w:t>-mapcs-frame</w:t>
      </w:r>
      <w:r>
        <w:rPr>
          <w:rFonts w:hint="eastAsia"/>
        </w:rPr>
        <w:t>选项</w:t>
      </w:r>
      <w:r w:rsidR="00A70F9A">
        <w:rPr>
          <w:rFonts w:hint="eastAsia"/>
        </w:rPr>
        <w:t>。</w:t>
      </w:r>
    </w:p>
    <w:p w:rsidR="00A70F9A" w:rsidRDefault="00A70F9A" w:rsidP="004807AB">
      <w:pPr>
        <w:ind w:left="780" w:firstLineChars="0" w:firstLine="420"/>
      </w:pPr>
      <w:r>
        <w:rPr>
          <w:rFonts w:hint="eastAsia"/>
        </w:rPr>
        <w:t>在</w:t>
      </w:r>
      <w:r w:rsidRPr="00A70F9A">
        <w:rPr>
          <w:rFonts w:hint="eastAsia"/>
        </w:rPr>
        <w:t>编译</w:t>
      </w:r>
      <w:r w:rsidRPr="00A70F9A">
        <w:rPr>
          <w:rFonts w:hint="eastAsia"/>
        </w:rPr>
        <w:t>kernel</w:t>
      </w:r>
      <w:r w:rsidRPr="00A70F9A">
        <w:rPr>
          <w:rFonts w:hint="eastAsia"/>
        </w:rPr>
        <w:t>时</w:t>
      </w:r>
      <w:r>
        <w:rPr>
          <w:rFonts w:hint="eastAsia"/>
        </w:rPr>
        <w:t>默认</w:t>
      </w:r>
      <w:r w:rsidRPr="00A70F9A">
        <w:rPr>
          <w:rFonts w:hint="eastAsia"/>
        </w:rPr>
        <w:t>会加上</w:t>
      </w:r>
      <w:r w:rsidRPr="00A70F9A">
        <w:rPr>
          <w:rFonts w:hint="eastAsia"/>
        </w:rPr>
        <w:t>-mapcs-32-march=armv4</w:t>
      </w:r>
      <w:r>
        <w:rPr>
          <w:rFonts w:hint="eastAsia"/>
        </w:rPr>
        <w:t>选项。</w:t>
      </w:r>
    </w:p>
    <w:p w:rsidR="004807AB" w:rsidRDefault="004807AB" w:rsidP="00D734B9">
      <w:pPr>
        <w:pStyle w:val="ListParagraph"/>
        <w:numPr>
          <w:ilvl w:val="0"/>
          <w:numId w:val="174"/>
        </w:numPr>
        <w:ind w:firstLineChars="0"/>
      </w:pPr>
      <w:r>
        <w:t>ads</w:t>
      </w:r>
      <w:r>
        <w:rPr>
          <w:rFonts w:hint="eastAsia"/>
        </w:rPr>
        <w:t>的</w:t>
      </w:r>
      <w:r>
        <w:t>apcs</w:t>
      </w:r>
      <w:r>
        <w:rPr>
          <w:rFonts w:hint="eastAsia"/>
        </w:rPr>
        <w:t>实现</w:t>
      </w:r>
    </w:p>
    <w:p w:rsidR="005C4D87" w:rsidRDefault="005C4D87" w:rsidP="00D734B9">
      <w:pPr>
        <w:pStyle w:val="ListParagraph"/>
        <w:numPr>
          <w:ilvl w:val="0"/>
          <w:numId w:val="107"/>
        </w:numPr>
        <w:ind w:firstLineChars="0"/>
      </w:pPr>
      <w:r>
        <w:rPr>
          <w:rFonts w:hint="eastAsia"/>
        </w:rPr>
        <w:t>ARM-</w:t>
      </w:r>
      <w:r w:rsidRPr="00257295">
        <w:rPr>
          <w:rFonts w:hint="eastAsia"/>
        </w:rPr>
        <w:t>GCC</w:t>
      </w:r>
      <w:r w:rsidRPr="00257295">
        <w:rPr>
          <w:rFonts w:hint="eastAsia"/>
        </w:rPr>
        <w:t>中的帧结构</w:t>
      </w:r>
    </w:p>
    <w:p w:rsidR="005C4D87" w:rsidRPr="00257295" w:rsidRDefault="005C4D87" w:rsidP="00D734B9">
      <w:pPr>
        <w:pStyle w:val="ListParagraph"/>
        <w:numPr>
          <w:ilvl w:val="0"/>
          <w:numId w:val="173"/>
        </w:numPr>
        <w:ind w:firstLineChars="0"/>
      </w:pPr>
      <w:r>
        <w:rPr>
          <w:rFonts w:hint="eastAsia"/>
        </w:rPr>
        <w:t>帧结构</w:t>
      </w:r>
    </w:p>
    <w:tbl>
      <w:tblPr>
        <w:tblW w:w="5811" w:type="dxa"/>
        <w:tblInd w:w="129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67"/>
        <w:gridCol w:w="533"/>
        <w:gridCol w:w="1309"/>
        <w:gridCol w:w="1134"/>
        <w:gridCol w:w="1276"/>
        <w:gridCol w:w="992"/>
      </w:tblGrid>
      <w:tr w:rsidR="005C4D87" w:rsidRPr="00257295" w:rsidTr="003E77D1">
        <w:trPr>
          <w:trHeight w:val="315"/>
        </w:trPr>
        <w:tc>
          <w:tcPr>
            <w:tcW w:w="1100" w:type="dxa"/>
            <w:gridSpan w:val="2"/>
            <w:vMerge w:val="restart"/>
            <w:shd w:val="clear" w:color="auto" w:fill="auto"/>
            <w:vAlign w:val="center"/>
          </w:tcPr>
          <w:p w:rsidR="005C4D87" w:rsidRPr="00257295" w:rsidRDefault="005C4D87" w:rsidP="003E77D1">
            <w:pPr>
              <w:spacing w:line="240" w:lineRule="atLeast"/>
              <w:ind w:firstLineChars="0" w:firstLine="0"/>
              <w:jc w:val="center"/>
              <w:rPr>
                <w:b/>
                <w:color w:val="000000"/>
                <w:kern w:val="0"/>
                <w:sz w:val="20"/>
                <w:szCs w:val="20"/>
              </w:rPr>
            </w:pPr>
            <w:r w:rsidRPr="00257295">
              <w:rPr>
                <w:rFonts w:hint="eastAsia"/>
                <w:b/>
                <w:color w:val="000000"/>
                <w:kern w:val="0"/>
                <w:sz w:val="20"/>
                <w:szCs w:val="20"/>
              </w:rPr>
              <w:t>寄存器</w:t>
            </w:r>
          </w:p>
          <w:p w:rsidR="005C4D87" w:rsidRPr="00257295" w:rsidRDefault="005C4D87" w:rsidP="003E77D1">
            <w:pPr>
              <w:spacing w:line="240" w:lineRule="atLeast"/>
              <w:ind w:firstLineChars="0" w:firstLine="0"/>
              <w:jc w:val="center"/>
              <w:rPr>
                <w:color w:val="000000"/>
                <w:kern w:val="0"/>
                <w:sz w:val="20"/>
                <w:szCs w:val="20"/>
              </w:rPr>
            </w:pPr>
            <w:r w:rsidRPr="00257295">
              <w:rPr>
                <w:rFonts w:hint="eastAsia"/>
                <w:b/>
                <w:color w:val="000000"/>
                <w:kern w:val="0"/>
                <w:sz w:val="20"/>
                <w:szCs w:val="20"/>
              </w:rPr>
              <w:t>编号</w:t>
            </w:r>
          </w:p>
        </w:tc>
        <w:tc>
          <w:tcPr>
            <w:tcW w:w="2443" w:type="dxa"/>
            <w:gridSpan w:val="2"/>
            <w:shd w:val="clear" w:color="auto" w:fill="auto"/>
            <w:vAlign w:val="center"/>
          </w:tcPr>
          <w:p w:rsidR="005C4D87" w:rsidRPr="00257295" w:rsidRDefault="005C4D87" w:rsidP="003E77D1">
            <w:pPr>
              <w:widowControl/>
              <w:spacing w:line="240" w:lineRule="atLeast"/>
              <w:ind w:firstLineChars="0" w:firstLine="0"/>
              <w:jc w:val="center"/>
              <w:rPr>
                <w:b/>
                <w:color w:val="000000"/>
                <w:kern w:val="0"/>
                <w:sz w:val="20"/>
                <w:szCs w:val="20"/>
              </w:rPr>
            </w:pPr>
            <w:r w:rsidRPr="00257295">
              <w:rPr>
                <w:rFonts w:hint="eastAsia"/>
                <w:b/>
                <w:kern w:val="0"/>
                <w:sz w:val="20"/>
                <w:szCs w:val="20"/>
              </w:rPr>
              <w:t>父过程</w:t>
            </w:r>
            <w:r w:rsidRPr="00257295">
              <w:rPr>
                <w:rFonts w:hint="eastAsia"/>
                <w:b/>
                <w:kern w:val="0"/>
                <w:sz w:val="20"/>
                <w:szCs w:val="20"/>
              </w:rPr>
              <w:t>(P2)</w:t>
            </w:r>
          </w:p>
        </w:tc>
        <w:tc>
          <w:tcPr>
            <w:tcW w:w="2268" w:type="dxa"/>
            <w:gridSpan w:val="2"/>
            <w:shd w:val="clear" w:color="auto" w:fill="auto"/>
            <w:vAlign w:val="center"/>
          </w:tcPr>
          <w:p w:rsidR="005C4D87" w:rsidRPr="00257295" w:rsidRDefault="005C4D87" w:rsidP="003E77D1">
            <w:pPr>
              <w:widowControl/>
              <w:spacing w:line="240" w:lineRule="atLeast"/>
              <w:ind w:firstLineChars="0" w:firstLine="0"/>
              <w:jc w:val="center"/>
              <w:rPr>
                <w:b/>
                <w:kern w:val="0"/>
                <w:sz w:val="20"/>
                <w:szCs w:val="20"/>
              </w:rPr>
            </w:pPr>
            <w:r w:rsidRPr="00257295">
              <w:rPr>
                <w:rFonts w:hint="eastAsia"/>
                <w:b/>
                <w:kern w:val="0"/>
                <w:sz w:val="20"/>
                <w:szCs w:val="20"/>
              </w:rPr>
              <w:t>子过程</w:t>
            </w:r>
            <w:r w:rsidRPr="00257295">
              <w:rPr>
                <w:rFonts w:hint="eastAsia"/>
                <w:b/>
                <w:kern w:val="0"/>
                <w:sz w:val="20"/>
                <w:szCs w:val="20"/>
              </w:rPr>
              <w:t>(P3)</w:t>
            </w:r>
          </w:p>
        </w:tc>
      </w:tr>
      <w:tr w:rsidR="005C4D87" w:rsidRPr="00257295" w:rsidTr="003E77D1">
        <w:trPr>
          <w:trHeight w:val="315"/>
        </w:trPr>
        <w:tc>
          <w:tcPr>
            <w:tcW w:w="1100" w:type="dxa"/>
            <w:gridSpan w:val="2"/>
            <w:vMerge/>
            <w:shd w:val="clear" w:color="auto" w:fill="auto"/>
            <w:vAlign w:val="center"/>
          </w:tcPr>
          <w:p w:rsidR="005C4D87" w:rsidRPr="00257295" w:rsidRDefault="005C4D87" w:rsidP="003E77D1">
            <w:pPr>
              <w:widowControl/>
              <w:spacing w:line="240" w:lineRule="atLeast"/>
              <w:ind w:firstLineChars="0" w:firstLine="0"/>
              <w:jc w:val="center"/>
              <w:rPr>
                <w:color w:val="000000"/>
                <w:kern w:val="0"/>
                <w:sz w:val="20"/>
                <w:szCs w:val="20"/>
              </w:rPr>
            </w:pPr>
          </w:p>
        </w:tc>
        <w:tc>
          <w:tcPr>
            <w:tcW w:w="1309" w:type="dxa"/>
            <w:shd w:val="clear" w:color="auto" w:fill="FF3399"/>
            <w:vAlign w:val="center"/>
          </w:tcPr>
          <w:p w:rsidR="005C4D87" w:rsidRPr="00257295" w:rsidRDefault="005C4D87" w:rsidP="003E77D1">
            <w:pPr>
              <w:widowControl/>
              <w:spacing w:line="240" w:lineRule="atLeast"/>
              <w:ind w:firstLineChars="0" w:firstLine="0"/>
              <w:jc w:val="center"/>
              <w:rPr>
                <w:color w:val="000000"/>
                <w:kern w:val="0"/>
                <w:sz w:val="20"/>
                <w:szCs w:val="20"/>
              </w:rPr>
            </w:pPr>
            <w:r w:rsidRPr="00257295">
              <w:rPr>
                <w:rFonts w:hint="eastAsia"/>
                <w:color w:val="000000"/>
                <w:kern w:val="0"/>
                <w:sz w:val="20"/>
                <w:szCs w:val="20"/>
              </w:rPr>
              <w:t>frame</w:t>
            </w:r>
          </w:p>
        </w:tc>
        <w:tc>
          <w:tcPr>
            <w:tcW w:w="1134" w:type="dxa"/>
            <w:shd w:val="clear" w:color="auto" w:fill="92D050"/>
            <w:vAlign w:val="center"/>
          </w:tcPr>
          <w:p w:rsidR="005C4D87" w:rsidRPr="00257295" w:rsidRDefault="005C4D87" w:rsidP="003E77D1">
            <w:pPr>
              <w:widowControl/>
              <w:spacing w:line="240" w:lineRule="atLeast"/>
              <w:ind w:firstLineChars="0" w:firstLine="0"/>
              <w:jc w:val="center"/>
              <w:rPr>
                <w:color w:val="000000"/>
                <w:kern w:val="0"/>
                <w:sz w:val="20"/>
                <w:szCs w:val="20"/>
              </w:rPr>
            </w:pPr>
            <w:r w:rsidRPr="00257295">
              <w:rPr>
                <w:rFonts w:hint="eastAsia"/>
                <w:color w:val="000000"/>
                <w:kern w:val="0"/>
                <w:sz w:val="20"/>
                <w:szCs w:val="20"/>
              </w:rPr>
              <w:t>register</w:t>
            </w:r>
          </w:p>
        </w:tc>
        <w:tc>
          <w:tcPr>
            <w:tcW w:w="1276" w:type="dxa"/>
            <w:shd w:val="clear" w:color="auto" w:fill="548DD4" w:themeFill="text2" w:themeFillTint="99"/>
            <w:vAlign w:val="center"/>
          </w:tcPr>
          <w:p w:rsidR="005C4D87" w:rsidRPr="00257295" w:rsidRDefault="005C4D87" w:rsidP="003E77D1">
            <w:pPr>
              <w:widowControl/>
              <w:spacing w:line="240" w:lineRule="atLeast"/>
              <w:ind w:firstLineChars="0" w:firstLine="0"/>
              <w:jc w:val="center"/>
              <w:rPr>
                <w:color w:val="000000"/>
                <w:kern w:val="0"/>
                <w:sz w:val="20"/>
                <w:szCs w:val="20"/>
              </w:rPr>
            </w:pPr>
            <w:r w:rsidRPr="00257295">
              <w:rPr>
                <w:rFonts w:hint="eastAsia"/>
                <w:color w:val="000000"/>
                <w:kern w:val="0"/>
                <w:sz w:val="20"/>
                <w:szCs w:val="20"/>
              </w:rPr>
              <w:t>frame</w:t>
            </w:r>
          </w:p>
        </w:tc>
        <w:tc>
          <w:tcPr>
            <w:tcW w:w="992" w:type="dxa"/>
            <w:shd w:val="clear" w:color="auto" w:fill="auto"/>
            <w:vAlign w:val="center"/>
          </w:tcPr>
          <w:p w:rsidR="005C4D87" w:rsidRPr="00257295" w:rsidRDefault="005C4D87" w:rsidP="003E77D1">
            <w:pPr>
              <w:widowControl/>
              <w:spacing w:line="240" w:lineRule="atLeast"/>
              <w:ind w:firstLineChars="0" w:firstLine="0"/>
              <w:jc w:val="center"/>
              <w:rPr>
                <w:color w:val="000000"/>
                <w:kern w:val="0"/>
                <w:sz w:val="20"/>
                <w:szCs w:val="20"/>
              </w:rPr>
            </w:pPr>
            <w:r w:rsidRPr="00257295">
              <w:rPr>
                <w:rFonts w:hint="eastAsia"/>
                <w:color w:val="000000"/>
                <w:kern w:val="0"/>
                <w:sz w:val="20"/>
                <w:szCs w:val="20"/>
              </w:rPr>
              <w:t>register</w:t>
            </w:r>
          </w:p>
        </w:tc>
      </w:tr>
      <w:tr w:rsidR="005C4D87" w:rsidRPr="00257295" w:rsidTr="003E77D1">
        <w:trPr>
          <w:trHeight w:val="315"/>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0</w:t>
            </w:r>
          </w:p>
        </w:tc>
        <w:tc>
          <w:tcPr>
            <w:tcW w:w="533"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a1</w:t>
            </w:r>
          </w:p>
        </w:tc>
        <w:tc>
          <w:tcPr>
            <w:tcW w:w="1309" w:type="dxa"/>
            <w:shd w:val="clear" w:color="auto" w:fill="E36C0A" w:themeFill="accent6" w:themeFillShade="BF"/>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orig_a1_P1</w:t>
            </w:r>
          </w:p>
        </w:tc>
        <w:tc>
          <w:tcPr>
            <w:tcW w:w="1134" w:type="dxa"/>
            <w:shd w:val="clear" w:color="auto" w:fill="auto"/>
            <w:vAlign w:val="center"/>
          </w:tcPr>
          <w:p w:rsidR="005C4D87" w:rsidRPr="00257295" w:rsidRDefault="005C4D87" w:rsidP="003E77D1">
            <w:pPr>
              <w:widowControl/>
              <w:spacing w:line="240" w:lineRule="atLeast"/>
              <w:ind w:firstLineChars="0" w:firstLine="0"/>
              <w:jc w:val="center"/>
              <w:rPr>
                <w:color w:val="000000"/>
                <w:kern w:val="0"/>
                <w:sz w:val="20"/>
                <w:szCs w:val="20"/>
              </w:rPr>
            </w:pPr>
          </w:p>
        </w:tc>
        <w:tc>
          <w:tcPr>
            <w:tcW w:w="1276" w:type="dxa"/>
            <w:shd w:val="clear" w:color="auto" w:fill="92D050"/>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orig_a1_P2</w:t>
            </w:r>
          </w:p>
        </w:tc>
        <w:tc>
          <w:tcPr>
            <w:tcW w:w="992" w:type="dxa"/>
            <w:shd w:val="clear" w:color="auto" w:fill="auto"/>
            <w:vAlign w:val="center"/>
          </w:tcPr>
          <w:p w:rsidR="005C4D87" w:rsidRPr="00257295" w:rsidRDefault="005C4D87" w:rsidP="003E77D1">
            <w:pPr>
              <w:widowControl/>
              <w:spacing w:line="240" w:lineRule="atLeast"/>
              <w:ind w:firstLineChars="0" w:firstLine="0"/>
              <w:jc w:val="center"/>
              <w:rPr>
                <w:color w:val="000000"/>
                <w:kern w:val="0"/>
                <w:sz w:val="20"/>
                <w:szCs w:val="20"/>
              </w:rPr>
            </w:pPr>
          </w:p>
        </w:tc>
      </w:tr>
      <w:tr w:rsidR="005C4D87" w:rsidRPr="00257295" w:rsidTr="003E77D1">
        <w:trPr>
          <w:trHeight w:val="328"/>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1</w:t>
            </w:r>
          </w:p>
        </w:tc>
        <w:tc>
          <w:tcPr>
            <w:tcW w:w="53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a2</w:t>
            </w:r>
          </w:p>
        </w:tc>
        <w:tc>
          <w:tcPr>
            <w:tcW w:w="1309" w:type="dxa"/>
            <w:shd w:val="clear" w:color="auto" w:fill="E36C0A" w:themeFill="accent6" w:themeFillShade="BF"/>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cpsr_P1</w:t>
            </w:r>
          </w:p>
        </w:tc>
        <w:tc>
          <w:tcPr>
            <w:tcW w:w="1134"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c>
          <w:tcPr>
            <w:tcW w:w="1276" w:type="dxa"/>
            <w:shd w:val="clear" w:color="auto" w:fill="92D050"/>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cpsr_P2</w:t>
            </w:r>
          </w:p>
        </w:tc>
        <w:tc>
          <w:tcPr>
            <w:tcW w:w="992"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r>
      <w:tr w:rsidR="005C4D87" w:rsidRPr="00257295" w:rsidTr="003E77D1">
        <w:trPr>
          <w:trHeight w:val="275"/>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lastRenderedPageBreak/>
              <w:t>r</w:t>
            </w:r>
            <w:r w:rsidRPr="00257295">
              <w:rPr>
                <w:color w:val="000000"/>
                <w:kern w:val="0"/>
                <w:sz w:val="20"/>
                <w:szCs w:val="20"/>
              </w:rPr>
              <w:t>2</w:t>
            </w:r>
          </w:p>
        </w:tc>
        <w:tc>
          <w:tcPr>
            <w:tcW w:w="53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a3</w:t>
            </w:r>
          </w:p>
        </w:tc>
        <w:tc>
          <w:tcPr>
            <w:tcW w:w="1309" w:type="dxa"/>
            <w:shd w:val="clear" w:color="auto" w:fill="E36C0A" w:themeFill="accent6" w:themeFillShade="BF"/>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pc_P1</w:t>
            </w:r>
          </w:p>
        </w:tc>
        <w:tc>
          <w:tcPr>
            <w:tcW w:w="1134"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c>
          <w:tcPr>
            <w:tcW w:w="1276" w:type="dxa"/>
            <w:shd w:val="clear" w:color="auto" w:fill="92D050"/>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pc_P2</w:t>
            </w:r>
          </w:p>
        </w:tc>
        <w:tc>
          <w:tcPr>
            <w:tcW w:w="992"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r>
      <w:tr w:rsidR="005C4D87" w:rsidRPr="00257295" w:rsidTr="003E77D1">
        <w:trPr>
          <w:trHeight w:val="330"/>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3</w:t>
            </w:r>
          </w:p>
        </w:tc>
        <w:tc>
          <w:tcPr>
            <w:tcW w:w="53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a4</w:t>
            </w:r>
          </w:p>
        </w:tc>
        <w:tc>
          <w:tcPr>
            <w:tcW w:w="1309" w:type="dxa"/>
            <w:shd w:val="clear" w:color="auto" w:fill="FFFF00"/>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lr_P1</w:t>
            </w:r>
          </w:p>
        </w:tc>
        <w:tc>
          <w:tcPr>
            <w:tcW w:w="1134"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c>
          <w:tcPr>
            <w:tcW w:w="1276" w:type="dxa"/>
            <w:shd w:val="clear" w:color="auto" w:fill="FF3399"/>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lr_P2</w:t>
            </w:r>
          </w:p>
        </w:tc>
        <w:tc>
          <w:tcPr>
            <w:tcW w:w="992"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r>
      <w:tr w:rsidR="005C4D87" w:rsidRPr="00257295" w:rsidTr="003E77D1">
        <w:trPr>
          <w:trHeight w:val="330"/>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4</w:t>
            </w:r>
          </w:p>
        </w:tc>
        <w:tc>
          <w:tcPr>
            <w:tcW w:w="53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v1</w:t>
            </w:r>
          </w:p>
        </w:tc>
        <w:tc>
          <w:tcPr>
            <w:tcW w:w="1309" w:type="dxa"/>
            <w:shd w:val="clear" w:color="auto" w:fill="E36C0A" w:themeFill="accent6" w:themeFillShade="BF"/>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sp_P1</w:t>
            </w:r>
          </w:p>
        </w:tc>
        <w:tc>
          <w:tcPr>
            <w:tcW w:w="1134"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1276" w:type="dxa"/>
            <w:shd w:val="clear" w:color="auto" w:fill="92D050"/>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sp_P2</w:t>
            </w:r>
          </w:p>
        </w:tc>
        <w:tc>
          <w:tcPr>
            <w:tcW w:w="992" w:type="dxa"/>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r>
      <w:tr w:rsidR="005C4D87" w:rsidRPr="00257295" w:rsidTr="003E77D1">
        <w:trPr>
          <w:trHeight w:val="63"/>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5</w:t>
            </w:r>
          </w:p>
        </w:tc>
        <w:tc>
          <w:tcPr>
            <w:tcW w:w="53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v2</w:t>
            </w:r>
          </w:p>
        </w:tc>
        <w:tc>
          <w:tcPr>
            <w:tcW w:w="1309" w:type="dxa"/>
            <w:shd w:val="clear" w:color="auto" w:fill="E36C0A" w:themeFill="accent6" w:themeFillShade="BF"/>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FRM_P1</w:t>
            </w:r>
          </w:p>
        </w:tc>
        <w:tc>
          <w:tcPr>
            <w:tcW w:w="1134"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1276" w:type="dxa"/>
            <w:shd w:val="clear" w:color="auto" w:fill="92D050"/>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FRM_P2</w:t>
            </w:r>
          </w:p>
        </w:tc>
        <w:tc>
          <w:tcPr>
            <w:tcW w:w="992" w:type="dxa"/>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r>
      <w:tr w:rsidR="005C4D87" w:rsidRPr="00257295" w:rsidTr="003E77D1">
        <w:trPr>
          <w:trHeight w:val="330"/>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6</w:t>
            </w:r>
          </w:p>
        </w:tc>
        <w:tc>
          <w:tcPr>
            <w:tcW w:w="53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v3</w:t>
            </w:r>
          </w:p>
        </w:tc>
        <w:tc>
          <w:tcPr>
            <w:tcW w:w="1309"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sl_P1</w:t>
            </w:r>
          </w:p>
        </w:tc>
        <w:tc>
          <w:tcPr>
            <w:tcW w:w="1134"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1276"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sl_P2</w:t>
            </w:r>
          </w:p>
        </w:tc>
        <w:tc>
          <w:tcPr>
            <w:tcW w:w="992" w:type="dxa"/>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r>
      <w:tr w:rsidR="005C4D87" w:rsidRPr="00257295" w:rsidTr="003E77D1">
        <w:trPr>
          <w:trHeight w:val="60"/>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7</w:t>
            </w:r>
          </w:p>
        </w:tc>
        <w:tc>
          <w:tcPr>
            <w:tcW w:w="53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v4</w:t>
            </w:r>
          </w:p>
        </w:tc>
        <w:tc>
          <w:tcPr>
            <w:tcW w:w="1309"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v6_P1</w:t>
            </w:r>
          </w:p>
        </w:tc>
        <w:tc>
          <w:tcPr>
            <w:tcW w:w="1134"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1276"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v6_P2</w:t>
            </w:r>
          </w:p>
        </w:tc>
        <w:tc>
          <w:tcPr>
            <w:tcW w:w="992" w:type="dxa"/>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r>
      <w:tr w:rsidR="005C4D87" w:rsidRPr="00257295" w:rsidTr="003E77D1">
        <w:trPr>
          <w:trHeight w:val="330"/>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8</w:t>
            </w:r>
          </w:p>
        </w:tc>
        <w:tc>
          <w:tcPr>
            <w:tcW w:w="53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v5</w:t>
            </w:r>
          </w:p>
        </w:tc>
        <w:tc>
          <w:tcPr>
            <w:tcW w:w="1309"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v5_P1</w:t>
            </w:r>
          </w:p>
        </w:tc>
        <w:tc>
          <w:tcPr>
            <w:tcW w:w="1134"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1276"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v5_P2</w:t>
            </w:r>
          </w:p>
        </w:tc>
        <w:tc>
          <w:tcPr>
            <w:tcW w:w="992" w:type="dxa"/>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r>
      <w:tr w:rsidR="005C4D87" w:rsidRPr="00257295" w:rsidTr="003E77D1">
        <w:trPr>
          <w:trHeight w:val="330"/>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9</w:t>
            </w:r>
          </w:p>
        </w:tc>
        <w:tc>
          <w:tcPr>
            <w:tcW w:w="53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v6</w:t>
            </w:r>
          </w:p>
        </w:tc>
        <w:tc>
          <w:tcPr>
            <w:tcW w:w="1309"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v4_P1</w:t>
            </w:r>
          </w:p>
        </w:tc>
        <w:tc>
          <w:tcPr>
            <w:tcW w:w="1134"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1276"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v4_P2</w:t>
            </w:r>
          </w:p>
        </w:tc>
        <w:tc>
          <w:tcPr>
            <w:tcW w:w="992" w:type="dxa"/>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r>
      <w:tr w:rsidR="005C4D87" w:rsidRPr="00257295" w:rsidTr="003E77D1">
        <w:trPr>
          <w:trHeight w:val="330"/>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10</w:t>
            </w:r>
          </w:p>
        </w:tc>
        <w:tc>
          <w:tcPr>
            <w:tcW w:w="53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sl</w:t>
            </w:r>
          </w:p>
        </w:tc>
        <w:tc>
          <w:tcPr>
            <w:tcW w:w="1309"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v3_P1</w:t>
            </w:r>
          </w:p>
        </w:tc>
        <w:tc>
          <w:tcPr>
            <w:tcW w:w="1134"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1276"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v3_P2</w:t>
            </w:r>
          </w:p>
        </w:tc>
        <w:tc>
          <w:tcPr>
            <w:tcW w:w="992" w:type="dxa"/>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r>
      <w:tr w:rsidR="005C4D87" w:rsidRPr="00257295" w:rsidTr="003E77D1">
        <w:trPr>
          <w:trHeight w:val="315"/>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11</w:t>
            </w:r>
          </w:p>
        </w:tc>
        <w:tc>
          <w:tcPr>
            <w:tcW w:w="53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fp</w:t>
            </w:r>
          </w:p>
        </w:tc>
        <w:tc>
          <w:tcPr>
            <w:tcW w:w="1309"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v2_P1</w:t>
            </w:r>
          </w:p>
        </w:tc>
        <w:tc>
          <w:tcPr>
            <w:tcW w:w="1134" w:type="dxa"/>
            <w:shd w:val="clear" w:color="auto" w:fill="auto"/>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c>
          <w:tcPr>
            <w:tcW w:w="1276"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v2_P2</w:t>
            </w:r>
          </w:p>
        </w:tc>
        <w:tc>
          <w:tcPr>
            <w:tcW w:w="992" w:type="dxa"/>
            <w:vAlign w:val="center"/>
          </w:tcPr>
          <w:p w:rsidR="005C4D87" w:rsidRPr="00257295" w:rsidRDefault="005C4D87" w:rsidP="003E77D1">
            <w:pPr>
              <w:spacing w:line="240" w:lineRule="atLeast"/>
              <w:ind w:firstLineChars="0" w:firstLine="0"/>
              <w:rPr>
                <w:color w:val="000000"/>
                <w:kern w:val="0"/>
                <w:sz w:val="20"/>
                <w:szCs w:val="20"/>
              </w:rPr>
            </w:pPr>
            <w:r w:rsidRPr="00257295">
              <w:rPr>
                <w:rFonts w:hint="eastAsia"/>
                <w:color w:val="000000"/>
                <w:kern w:val="0"/>
                <w:sz w:val="20"/>
                <w:szCs w:val="20"/>
              </w:rPr>
              <w:t>x</w:t>
            </w:r>
          </w:p>
        </w:tc>
      </w:tr>
      <w:tr w:rsidR="005C4D87" w:rsidRPr="00257295" w:rsidTr="003E77D1">
        <w:trPr>
          <w:trHeight w:val="315"/>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12</w:t>
            </w:r>
          </w:p>
        </w:tc>
        <w:tc>
          <w:tcPr>
            <w:tcW w:w="53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ip</w:t>
            </w:r>
          </w:p>
        </w:tc>
        <w:tc>
          <w:tcPr>
            <w:tcW w:w="1309"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v1_P1</w:t>
            </w:r>
          </w:p>
        </w:tc>
        <w:tc>
          <w:tcPr>
            <w:tcW w:w="1134"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c>
          <w:tcPr>
            <w:tcW w:w="1276"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v1_P2</w:t>
            </w:r>
          </w:p>
        </w:tc>
        <w:tc>
          <w:tcPr>
            <w:tcW w:w="992" w:type="dxa"/>
            <w:shd w:val="clear" w:color="auto" w:fill="auto"/>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x</w:t>
            </w:r>
          </w:p>
        </w:tc>
      </w:tr>
      <w:tr w:rsidR="005C4D87" w:rsidRPr="00257295" w:rsidTr="003E77D1">
        <w:trPr>
          <w:trHeight w:val="315"/>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13</w:t>
            </w:r>
          </w:p>
        </w:tc>
        <w:tc>
          <w:tcPr>
            <w:tcW w:w="53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sp</w:t>
            </w:r>
          </w:p>
        </w:tc>
        <w:tc>
          <w:tcPr>
            <w:tcW w:w="1309"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a4_P1</w:t>
            </w:r>
          </w:p>
        </w:tc>
        <w:tc>
          <w:tcPr>
            <w:tcW w:w="1134" w:type="dxa"/>
            <w:shd w:val="clear" w:color="auto" w:fill="FF3399"/>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FRM_P2</w:t>
            </w:r>
          </w:p>
        </w:tc>
        <w:tc>
          <w:tcPr>
            <w:tcW w:w="1276"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a4_P2</w:t>
            </w:r>
          </w:p>
        </w:tc>
        <w:tc>
          <w:tcPr>
            <w:tcW w:w="992" w:type="dxa"/>
            <w:shd w:val="clear" w:color="auto" w:fill="4F81BD" w:themeFill="accent1"/>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FRM_P3</w:t>
            </w:r>
          </w:p>
        </w:tc>
      </w:tr>
      <w:tr w:rsidR="005C4D87" w:rsidRPr="00257295" w:rsidTr="003E77D1">
        <w:trPr>
          <w:trHeight w:val="315"/>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14</w:t>
            </w:r>
          </w:p>
        </w:tc>
        <w:tc>
          <w:tcPr>
            <w:tcW w:w="53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lr</w:t>
            </w:r>
          </w:p>
        </w:tc>
        <w:tc>
          <w:tcPr>
            <w:tcW w:w="1309"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a3_P1</w:t>
            </w:r>
          </w:p>
        </w:tc>
        <w:tc>
          <w:tcPr>
            <w:tcW w:w="1134" w:type="dxa"/>
            <w:shd w:val="clear" w:color="auto" w:fill="auto"/>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P1</w:t>
            </w:r>
            <w:r w:rsidRPr="00257295">
              <w:sym w:font="Wingdings" w:char="F0E0"/>
            </w:r>
            <w:r w:rsidRPr="00257295">
              <w:rPr>
                <w:rFonts w:hint="eastAsia"/>
                <w:color w:val="000000"/>
                <w:kern w:val="0"/>
                <w:sz w:val="20"/>
                <w:szCs w:val="20"/>
              </w:rPr>
              <w:t>P2</w:t>
            </w:r>
          </w:p>
        </w:tc>
        <w:tc>
          <w:tcPr>
            <w:tcW w:w="1276"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a3_P2</w:t>
            </w:r>
          </w:p>
        </w:tc>
        <w:tc>
          <w:tcPr>
            <w:tcW w:w="992" w:type="dxa"/>
            <w:shd w:val="clear" w:color="auto" w:fill="auto"/>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P2</w:t>
            </w:r>
            <w:r w:rsidRPr="00257295">
              <w:sym w:font="Wingdings" w:char="F0E0"/>
            </w:r>
            <w:r w:rsidRPr="00257295">
              <w:rPr>
                <w:rFonts w:hint="eastAsia"/>
                <w:color w:val="000000"/>
                <w:kern w:val="0"/>
                <w:sz w:val="20"/>
                <w:szCs w:val="20"/>
              </w:rPr>
              <w:t>P3</w:t>
            </w:r>
          </w:p>
        </w:tc>
      </w:tr>
      <w:tr w:rsidR="005C4D87" w:rsidRPr="00257295" w:rsidTr="003E77D1">
        <w:trPr>
          <w:trHeight w:val="60"/>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r</w:t>
            </w:r>
            <w:r w:rsidRPr="00257295">
              <w:rPr>
                <w:color w:val="000000"/>
                <w:kern w:val="0"/>
                <w:sz w:val="20"/>
                <w:szCs w:val="20"/>
              </w:rPr>
              <w:t>15</w:t>
            </w:r>
          </w:p>
        </w:tc>
        <w:tc>
          <w:tcPr>
            <w:tcW w:w="533" w:type="dxa"/>
            <w:vAlign w:val="center"/>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pc</w:t>
            </w:r>
          </w:p>
        </w:tc>
        <w:tc>
          <w:tcPr>
            <w:tcW w:w="1309"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a2_P1</w:t>
            </w:r>
          </w:p>
        </w:tc>
        <w:tc>
          <w:tcPr>
            <w:tcW w:w="1134" w:type="dxa"/>
            <w:shd w:val="clear" w:color="auto" w:fill="auto"/>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P1</w:t>
            </w:r>
            <w:r w:rsidRPr="00257295">
              <w:rPr>
                <w:rFonts w:cs="Calibri"/>
              </w:rPr>
              <w:sym w:font="Wingdings" w:char="F0DF"/>
            </w:r>
            <w:r w:rsidRPr="00257295">
              <w:rPr>
                <w:rFonts w:hint="eastAsia"/>
                <w:color w:val="000000"/>
                <w:kern w:val="0"/>
                <w:sz w:val="20"/>
                <w:szCs w:val="20"/>
              </w:rPr>
              <w:t>P2</w:t>
            </w:r>
          </w:p>
        </w:tc>
        <w:tc>
          <w:tcPr>
            <w:tcW w:w="1276"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a2_P2</w:t>
            </w:r>
          </w:p>
        </w:tc>
        <w:tc>
          <w:tcPr>
            <w:tcW w:w="992" w:type="dxa"/>
            <w:shd w:val="clear" w:color="auto" w:fill="auto"/>
          </w:tcPr>
          <w:p w:rsidR="005C4D87" w:rsidRPr="00257295" w:rsidRDefault="005C4D87" w:rsidP="003E77D1">
            <w:pPr>
              <w:widowControl/>
              <w:spacing w:line="240" w:lineRule="atLeast"/>
              <w:ind w:firstLineChars="0" w:firstLine="0"/>
              <w:jc w:val="left"/>
              <w:rPr>
                <w:color w:val="000000"/>
                <w:kern w:val="0"/>
                <w:sz w:val="20"/>
                <w:szCs w:val="20"/>
              </w:rPr>
            </w:pPr>
            <w:r w:rsidRPr="00257295">
              <w:rPr>
                <w:rFonts w:hint="eastAsia"/>
                <w:color w:val="000000"/>
                <w:kern w:val="0"/>
                <w:sz w:val="20"/>
                <w:szCs w:val="20"/>
              </w:rPr>
              <w:t>P2</w:t>
            </w:r>
            <w:r w:rsidRPr="00257295">
              <w:rPr>
                <w:rFonts w:cs="Calibri"/>
              </w:rPr>
              <w:sym w:font="Wingdings" w:char="F0DF"/>
            </w:r>
            <w:r w:rsidRPr="00257295">
              <w:rPr>
                <w:rFonts w:hint="eastAsia"/>
                <w:color w:val="000000"/>
                <w:kern w:val="0"/>
                <w:sz w:val="20"/>
                <w:szCs w:val="20"/>
              </w:rPr>
              <w:t>P3</w:t>
            </w:r>
          </w:p>
        </w:tc>
      </w:tr>
      <w:tr w:rsidR="005C4D87" w:rsidRPr="00257295" w:rsidTr="003E77D1">
        <w:trPr>
          <w:trHeight w:val="60"/>
        </w:trPr>
        <w:tc>
          <w:tcPr>
            <w:tcW w:w="567" w:type="dxa"/>
            <w:shd w:val="clear" w:color="auto" w:fill="auto"/>
            <w:vAlign w:val="center"/>
          </w:tcPr>
          <w:p w:rsidR="005C4D87" w:rsidRPr="00257295" w:rsidRDefault="005C4D87" w:rsidP="003E77D1">
            <w:pPr>
              <w:widowControl/>
              <w:spacing w:line="240" w:lineRule="atLeast"/>
              <w:ind w:firstLineChars="0" w:firstLine="0"/>
              <w:jc w:val="left"/>
              <w:rPr>
                <w:color w:val="000000"/>
                <w:kern w:val="0"/>
                <w:sz w:val="20"/>
                <w:szCs w:val="20"/>
              </w:rPr>
            </w:pPr>
          </w:p>
        </w:tc>
        <w:tc>
          <w:tcPr>
            <w:tcW w:w="533" w:type="dxa"/>
            <w:vAlign w:val="center"/>
          </w:tcPr>
          <w:p w:rsidR="005C4D87" w:rsidRPr="00257295" w:rsidRDefault="005C4D87" w:rsidP="003E77D1">
            <w:pPr>
              <w:widowControl/>
              <w:spacing w:line="240" w:lineRule="atLeast"/>
              <w:ind w:firstLineChars="0" w:firstLine="0"/>
              <w:jc w:val="left"/>
              <w:rPr>
                <w:color w:val="000000"/>
                <w:kern w:val="0"/>
                <w:sz w:val="20"/>
                <w:szCs w:val="20"/>
              </w:rPr>
            </w:pPr>
          </w:p>
        </w:tc>
        <w:tc>
          <w:tcPr>
            <w:tcW w:w="1309" w:type="dxa"/>
            <w:shd w:val="clear" w:color="auto" w:fill="E36C0A" w:themeFill="accent6" w:themeFillShade="BF"/>
          </w:tcPr>
          <w:p w:rsidR="005C4D87" w:rsidRPr="00257295" w:rsidRDefault="005C4D87" w:rsidP="003E77D1">
            <w:pPr>
              <w:spacing w:line="240" w:lineRule="atLeast"/>
              <w:ind w:firstLineChars="0" w:firstLine="0"/>
              <w:rPr>
                <w:color w:val="000000"/>
                <w:kern w:val="0"/>
                <w:sz w:val="20"/>
                <w:szCs w:val="20"/>
              </w:rPr>
            </w:pPr>
            <w:r w:rsidRPr="00257295">
              <w:rPr>
                <w:color w:val="000000"/>
                <w:kern w:val="0"/>
                <w:sz w:val="20"/>
                <w:szCs w:val="20"/>
              </w:rPr>
              <w:t>a1_P1</w:t>
            </w:r>
          </w:p>
        </w:tc>
        <w:tc>
          <w:tcPr>
            <w:tcW w:w="1134" w:type="dxa"/>
            <w:shd w:val="clear" w:color="auto" w:fill="auto"/>
          </w:tcPr>
          <w:p w:rsidR="005C4D87" w:rsidRPr="00257295" w:rsidRDefault="005C4D87" w:rsidP="003E77D1">
            <w:pPr>
              <w:widowControl/>
              <w:spacing w:line="240" w:lineRule="atLeast"/>
              <w:ind w:firstLineChars="0" w:firstLine="0"/>
              <w:jc w:val="left"/>
              <w:rPr>
                <w:color w:val="000000"/>
                <w:kern w:val="0"/>
                <w:sz w:val="20"/>
                <w:szCs w:val="20"/>
              </w:rPr>
            </w:pPr>
          </w:p>
        </w:tc>
        <w:tc>
          <w:tcPr>
            <w:tcW w:w="1276" w:type="dxa"/>
            <w:shd w:val="clear" w:color="auto" w:fill="92D050"/>
          </w:tcPr>
          <w:p w:rsidR="005C4D87" w:rsidRPr="00257295" w:rsidRDefault="005C4D87" w:rsidP="003E77D1">
            <w:pPr>
              <w:widowControl/>
              <w:spacing w:line="240" w:lineRule="atLeast"/>
              <w:ind w:firstLineChars="0" w:firstLine="0"/>
              <w:jc w:val="left"/>
              <w:rPr>
                <w:color w:val="000000"/>
                <w:kern w:val="0"/>
                <w:sz w:val="20"/>
                <w:szCs w:val="20"/>
              </w:rPr>
            </w:pPr>
            <w:r w:rsidRPr="00257295">
              <w:rPr>
                <w:color w:val="000000"/>
                <w:kern w:val="0"/>
                <w:sz w:val="20"/>
                <w:szCs w:val="20"/>
              </w:rPr>
              <w:t>a1_P2</w:t>
            </w:r>
          </w:p>
        </w:tc>
        <w:tc>
          <w:tcPr>
            <w:tcW w:w="992" w:type="dxa"/>
            <w:shd w:val="clear" w:color="auto" w:fill="auto"/>
          </w:tcPr>
          <w:p w:rsidR="005C4D87" w:rsidRPr="00257295" w:rsidRDefault="005C4D87" w:rsidP="003E77D1">
            <w:pPr>
              <w:widowControl/>
              <w:spacing w:line="240" w:lineRule="atLeast"/>
              <w:ind w:firstLineChars="0" w:firstLine="0"/>
              <w:jc w:val="left"/>
              <w:rPr>
                <w:color w:val="000000"/>
                <w:kern w:val="0"/>
                <w:sz w:val="20"/>
                <w:szCs w:val="20"/>
              </w:rPr>
            </w:pPr>
          </w:p>
        </w:tc>
      </w:tr>
    </w:tbl>
    <w:p w:rsidR="00A72CB5" w:rsidRDefault="00A72CB5" w:rsidP="00D734B9">
      <w:pPr>
        <w:pStyle w:val="ListParagraph"/>
        <w:numPr>
          <w:ilvl w:val="0"/>
          <w:numId w:val="173"/>
        </w:numPr>
        <w:ind w:firstLineChars="0"/>
      </w:pPr>
      <w:r>
        <w:rPr>
          <w:rFonts w:hint="eastAsia"/>
        </w:rPr>
        <w:t>帧定义</w:t>
      </w:r>
    </w:p>
    <w:p w:rsidR="00A72CB5" w:rsidRDefault="00A72CB5" w:rsidP="00A72CB5">
      <w:pPr>
        <w:pStyle w:val="ListParagraph"/>
        <w:ind w:left="840" w:firstLineChars="0" w:firstLine="360"/>
      </w:pPr>
      <w:r w:rsidRPr="00A72CB5">
        <w:t>include/asm-armnommu/proc/ptrace.h</w:t>
      </w:r>
    </w:p>
    <w:p w:rsidR="005C4D87" w:rsidRDefault="005C4D87" w:rsidP="00D734B9">
      <w:pPr>
        <w:pStyle w:val="ListParagraph"/>
        <w:numPr>
          <w:ilvl w:val="0"/>
          <w:numId w:val="107"/>
        </w:numPr>
        <w:ind w:firstLineChars="0"/>
      </w:pPr>
      <w:r>
        <w:rPr>
          <w:rFonts w:hint="eastAsia"/>
        </w:rPr>
        <w:t>帧获取</w:t>
      </w:r>
    </w:p>
    <w:p w:rsidR="002B6B4D" w:rsidRDefault="002B6B4D" w:rsidP="002B6B4D">
      <w:pPr>
        <w:pStyle w:val="ListParagraph"/>
        <w:spacing w:line="240" w:lineRule="auto"/>
        <w:ind w:left="835" w:firstLineChars="0" w:firstLine="0"/>
      </w:pPr>
      <w:r>
        <w:rPr>
          <w:rFonts w:hint="eastAsia"/>
          <w:noProof/>
        </w:rPr>
        <w:drawing>
          <wp:inline distT="0" distB="0" distL="0" distR="0" wp14:anchorId="03DEC87C" wp14:editId="14BDF253">
            <wp:extent cx="4779034" cy="3868328"/>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08EA0.tmp"/>
                    <pic:cNvPicPr/>
                  </pic:nvPicPr>
                  <pic:blipFill>
                    <a:blip r:embed="rId599">
                      <a:extLst>
                        <a:ext uri="{28A0092B-C50C-407E-A947-70E740481C1C}">
                          <a14:useLocalDpi xmlns:a14="http://schemas.microsoft.com/office/drawing/2010/main" val="0"/>
                        </a:ext>
                      </a:extLst>
                    </a:blip>
                    <a:stretch>
                      <a:fillRect/>
                    </a:stretch>
                  </pic:blipFill>
                  <pic:spPr>
                    <a:xfrm>
                      <a:off x="0" y="0"/>
                      <a:ext cx="4784155" cy="3872473"/>
                    </a:xfrm>
                    <a:prstGeom prst="rect">
                      <a:avLst/>
                    </a:prstGeom>
                  </pic:spPr>
                </pic:pic>
              </a:graphicData>
            </a:graphic>
          </wp:inline>
        </w:drawing>
      </w:r>
    </w:p>
    <w:p w:rsidR="005C4D87" w:rsidRDefault="005C4D87" w:rsidP="005C4D87">
      <w:pPr>
        <w:pStyle w:val="ListParagraph"/>
        <w:shd w:val="pct12" w:color="auto" w:fill="auto"/>
        <w:ind w:left="1200" w:firstLineChars="0" w:firstLine="0"/>
      </w:pPr>
      <w:r w:rsidRPr="00F6317D">
        <w:t>arch/arm/kernel/stacktrace.c</w:t>
      </w:r>
      <w:r>
        <w:rPr>
          <w:rFonts w:hint="eastAsia"/>
        </w:rPr>
        <w:t>#</w:t>
      </w:r>
      <w:r>
        <w:t>L24</w:t>
      </w:r>
    </w:p>
    <w:p w:rsidR="005C4D87" w:rsidRDefault="005C4D87" w:rsidP="005C4D87">
      <w:pPr>
        <w:pStyle w:val="ListParagraph"/>
        <w:shd w:val="pct12" w:color="auto" w:fill="auto"/>
        <w:ind w:left="1200" w:firstLineChars="0" w:firstLine="0"/>
      </w:pPr>
      <w:r>
        <w:lastRenderedPageBreak/>
        <w:t xml:space="preserve">  24int notrace unwind_frame(struct stackframe *frame)</w:t>
      </w:r>
    </w:p>
    <w:p w:rsidR="005C4D87" w:rsidRDefault="005C4D87" w:rsidP="005C4D87">
      <w:pPr>
        <w:pStyle w:val="ListParagraph"/>
        <w:shd w:val="pct12" w:color="auto" w:fill="auto"/>
        <w:ind w:left="1200" w:firstLineChars="0" w:firstLine="0"/>
      </w:pPr>
      <w:r>
        <w:t xml:space="preserve">  25{</w:t>
      </w:r>
    </w:p>
    <w:p w:rsidR="005C4D87" w:rsidRDefault="005C4D87" w:rsidP="005C4D87">
      <w:pPr>
        <w:pStyle w:val="ListParagraph"/>
        <w:shd w:val="pct12" w:color="auto" w:fill="auto"/>
        <w:ind w:left="1200" w:firstLineChars="0" w:firstLine="0"/>
      </w:pPr>
      <w:r>
        <w:t xml:space="preserve">  26        unsigned long high, low;</w:t>
      </w:r>
    </w:p>
    <w:p w:rsidR="005C4D87" w:rsidRDefault="005C4D87" w:rsidP="005C4D87">
      <w:pPr>
        <w:pStyle w:val="ListParagraph"/>
        <w:shd w:val="pct12" w:color="auto" w:fill="auto"/>
        <w:ind w:left="1200" w:firstLineChars="0" w:firstLine="0"/>
      </w:pPr>
      <w:r>
        <w:t xml:space="preserve">  27        unsigned long fp = frame-&gt;fp;</w:t>
      </w:r>
    </w:p>
    <w:p w:rsidR="005C4D87" w:rsidRDefault="005C4D87" w:rsidP="005C4D87">
      <w:pPr>
        <w:pStyle w:val="ListParagraph"/>
        <w:shd w:val="pct12" w:color="auto" w:fill="auto"/>
        <w:ind w:left="1200" w:firstLineChars="0" w:firstLine="0"/>
      </w:pPr>
      <w:r>
        <w:t xml:space="preserve">  28</w:t>
      </w:r>
    </w:p>
    <w:p w:rsidR="005C4D87" w:rsidRDefault="005C4D87" w:rsidP="005C4D87">
      <w:pPr>
        <w:pStyle w:val="ListParagraph"/>
        <w:shd w:val="pct12" w:color="auto" w:fill="auto"/>
        <w:ind w:left="1200" w:firstLineChars="0" w:firstLine="0"/>
      </w:pPr>
      <w:r>
        <w:t xml:space="preserve">  29        /* only go to a higher address on the stack */</w:t>
      </w:r>
    </w:p>
    <w:p w:rsidR="005C4D87" w:rsidRDefault="005C4D87" w:rsidP="005C4D87">
      <w:pPr>
        <w:pStyle w:val="ListParagraph"/>
        <w:shd w:val="pct12" w:color="auto" w:fill="auto"/>
        <w:ind w:left="1200" w:firstLineChars="0" w:firstLine="0"/>
      </w:pPr>
      <w:r>
        <w:t xml:space="preserve">  30        low = frame-&gt;sp;</w:t>
      </w:r>
    </w:p>
    <w:p w:rsidR="005C4D87" w:rsidRDefault="005C4D87" w:rsidP="005C4D87">
      <w:pPr>
        <w:pStyle w:val="ListParagraph"/>
        <w:shd w:val="pct12" w:color="auto" w:fill="auto"/>
        <w:ind w:left="1200" w:firstLineChars="0" w:firstLine="0"/>
      </w:pPr>
      <w:r>
        <w:t xml:space="preserve">  31        high = ALIGN(low, THREAD_SIZE);</w:t>
      </w:r>
    </w:p>
    <w:p w:rsidR="005C4D87" w:rsidRDefault="005C4D87" w:rsidP="005C4D87">
      <w:pPr>
        <w:pStyle w:val="ListParagraph"/>
        <w:shd w:val="pct12" w:color="auto" w:fill="auto"/>
        <w:ind w:left="1200" w:firstLineChars="0" w:firstLine="0"/>
      </w:pPr>
      <w:r>
        <w:t xml:space="preserve">  32</w:t>
      </w:r>
    </w:p>
    <w:p w:rsidR="005C4D87" w:rsidRDefault="005C4D87" w:rsidP="005C4D87">
      <w:pPr>
        <w:pStyle w:val="ListParagraph"/>
        <w:shd w:val="pct12" w:color="auto" w:fill="auto"/>
        <w:ind w:left="1200" w:firstLineChars="0" w:firstLine="0"/>
      </w:pPr>
      <w:r>
        <w:t xml:space="preserve">  33        /* check current frame pointer is within bounds */</w:t>
      </w:r>
    </w:p>
    <w:p w:rsidR="005C4D87" w:rsidRDefault="005C4D87" w:rsidP="005C4D87">
      <w:pPr>
        <w:pStyle w:val="ListParagraph"/>
        <w:shd w:val="pct12" w:color="auto" w:fill="auto"/>
        <w:ind w:left="1200" w:firstLineChars="0" w:firstLine="0"/>
      </w:pPr>
      <w:r>
        <w:t xml:space="preserve">  34        if (fp &lt; low + 12 || fp &gt; high - 4)</w:t>
      </w:r>
    </w:p>
    <w:p w:rsidR="005C4D87" w:rsidRDefault="005C4D87" w:rsidP="005C4D87">
      <w:pPr>
        <w:pStyle w:val="ListParagraph"/>
        <w:shd w:val="pct12" w:color="auto" w:fill="auto"/>
        <w:ind w:left="1200" w:firstLineChars="0" w:firstLine="0"/>
      </w:pPr>
      <w:r>
        <w:t xml:space="preserve">  35                return -EINVAL;</w:t>
      </w:r>
    </w:p>
    <w:p w:rsidR="005C4D87" w:rsidRDefault="005C4D87" w:rsidP="005C4D87">
      <w:pPr>
        <w:pStyle w:val="ListParagraph"/>
        <w:shd w:val="pct12" w:color="auto" w:fill="auto"/>
        <w:ind w:left="1200" w:firstLineChars="0" w:firstLine="0"/>
      </w:pPr>
      <w:r>
        <w:t xml:space="preserve">  36</w:t>
      </w:r>
    </w:p>
    <w:p w:rsidR="005C4D87" w:rsidRDefault="005C4D87" w:rsidP="005C4D87">
      <w:pPr>
        <w:pStyle w:val="ListParagraph"/>
        <w:shd w:val="pct12" w:color="auto" w:fill="auto"/>
        <w:ind w:left="1200" w:firstLineChars="0" w:firstLine="0"/>
      </w:pPr>
      <w:r>
        <w:t xml:space="preserve">  37        /* restore the registers from the stack frame */</w:t>
      </w:r>
    </w:p>
    <w:p w:rsidR="005C4D87" w:rsidRDefault="005C4D87" w:rsidP="005C4D87">
      <w:pPr>
        <w:pStyle w:val="ListParagraph"/>
        <w:shd w:val="pct12" w:color="auto" w:fill="auto"/>
        <w:ind w:left="1200" w:firstLineChars="0" w:firstLine="0"/>
      </w:pPr>
      <w:r>
        <w:t xml:space="preserve">  38        frame-&gt;fp = *(unsigned long *)(fp - 12);</w:t>
      </w:r>
    </w:p>
    <w:p w:rsidR="005C4D87" w:rsidRDefault="005C4D87" w:rsidP="005C4D87">
      <w:pPr>
        <w:pStyle w:val="ListParagraph"/>
        <w:shd w:val="pct12" w:color="auto" w:fill="auto"/>
        <w:ind w:left="1200" w:firstLineChars="0" w:firstLine="0"/>
      </w:pPr>
      <w:r>
        <w:t xml:space="preserve">  39        frame-&gt;sp = *(unsigned long *)(fp - 8);</w:t>
      </w:r>
    </w:p>
    <w:p w:rsidR="005C4D87" w:rsidRDefault="005C4D87" w:rsidP="005C4D87">
      <w:pPr>
        <w:pStyle w:val="ListParagraph"/>
        <w:shd w:val="pct12" w:color="auto" w:fill="auto"/>
        <w:ind w:left="1200" w:firstLineChars="0" w:firstLine="0"/>
      </w:pPr>
      <w:r>
        <w:t xml:space="preserve">  40        frame-&gt;pc = *(unsigned long *)(fp - 4);</w:t>
      </w:r>
    </w:p>
    <w:p w:rsidR="005C4D87" w:rsidRDefault="005C4D87" w:rsidP="005C4D87">
      <w:pPr>
        <w:pStyle w:val="ListParagraph"/>
        <w:shd w:val="pct12" w:color="auto" w:fill="auto"/>
        <w:ind w:left="1200" w:firstLineChars="0" w:firstLine="0"/>
      </w:pPr>
      <w:r>
        <w:t xml:space="preserve">  41</w:t>
      </w:r>
    </w:p>
    <w:p w:rsidR="005C4D87" w:rsidRDefault="005C4D87" w:rsidP="005C4D87">
      <w:pPr>
        <w:pStyle w:val="ListParagraph"/>
        <w:shd w:val="pct12" w:color="auto" w:fill="auto"/>
        <w:ind w:left="1200" w:firstLineChars="0" w:firstLine="0"/>
      </w:pPr>
      <w:r>
        <w:t xml:space="preserve">  42        return 0;</w:t>
      </w:r>
    </w:p>
    <w:p w:rsidR="005C4D87" w:rsidRDefault="005C4D87" w:rsidP="005C4D87">
      <w:pPr>
        <w:pStyle w:val="ListParagraph"/>
        <w:shd w:val="pct12" w:color="auto" w:fill="auto"/>
        <w:ind w:left="1200" w:firstLineChars="0" w:firstLine="0"/>
      </w:pPr>
      <w:r>
        <w:t xml:space="preserve">  43}</w:t>
      </w:r>
    </w:p>
    <w:p w:rsidR="005C4D87" w:rsidRDefault="005C4D87" w:rsidP="005C4D87">
      <w:pPr>
        <w:pStyle w:val="ListParagraph"/>
        <w:shd w:val="pct12" w:color="auto" w:fill="auto"/>
        <w:ind w:left="1200" w:firstLineChars="0" w:firstLine="0"/>
      </w:pPr>
      <w:r>
        <w:t xml:space="preserve">  44#endif</w:t>
      </w:r>
    </w:p>
    <w:p w:rsidR="00A024A6" w:rsidRDefault="00A024A6" w:rsidP="00A024A6">
      <w:pPr>
        <w:pStyle w:val="Heading3"/>
        <w:spacing w:before="163" w:after="163"/>
      </w:pPr>
      <w:bookmarkStart w:id="132" w:name="_Toc390712703"/>
      <w:r>
        <w:rPr>
          <w:rFonts w:hint="eastAsia"/>
        </w:rPr>
        <w:t>过程调用跟踪</w:t>
      </w:r>
      <w:bookmarkEnd w:id="132"/>
    </w:p>
    <w:p w:rsidR="00A024A6" w:rsidRDefault="00A024A6" w:rsidP="00D734B9">
      <w:pPr>
        <w:pStyle w:val="ListParagraph"/>
        <w:numPr>
          <w:ilvl w:val="0"/>
          <w:numId w:val="176"/>
        </w:numPr>
        <w:ind w:firstLineChars="0"/>
      </w:pPr>
      <w:r>
        <w:t>printk</w:t>
      </w:r>
    </w:p>
    <w:p w:rsidR="00A8718C" w:rsidRDefault="00A8718C" w:rsidP="00A8718C">
      <w:pPr>
        <w:ind w:left="480" w:firstLineChars="0" w:firstLine="360"/>
      </w:pPr>
      <w:r>
        <w:rPr>
          <w:rFonts w:hint="eastAsia"/>
        </w:rPr>
        <w:t>在</w:t>
      </w:r>
      <w:r>
        <w:rPr>
          <w:rFonts w:hint="eastAsia"/>
        </w:rPr>
        <w:t>Linux</w:t>
      </w:r>
      <w:r>
        <w:rPr>
          <w:rFonts w:hint="eastAsia"/>
        </w:rPr>
        <w:t>中，内核打印语句</w:t>
      </w:r>
      <w:r>
        <w:rPr>
          <w:rFonts w:hint="eastAsia"/>
        </w:rPr>
        <w:t>printk()</w:t>
      </w:r>
      <w:r>
        <w:rPr>
          <w:rFonts w:hint="eastAsia"/>
        </w:rPr>
        <w:t>会将内核信息输出到内核信息缓冲区，内核信息缓冲区是一个环形缓冲区（</w:t>
      </w:r>
      <w:r>
        <w:rPr>
          <w:rFonts w:hint="eastAsia"/>
        </w:rPr>
        <w:t>ring buffer</w:t>
      </w:r>
      <w:r>
        <w:rPr>
          <w:rFonts w:hint="eastAsia"/>
        </w:rPr>
        <w:t>）</w:t>
      </w:r>
      <w:r>
        <w:rPr>
          <w:rFonts w:hint="eastAsia"/>
        </w:rPr>
        <w:t>,</w:t>
      </w:r>
      <w:r>
        <w:rPr>
          <w:rFonts w:hint="eastAsia"/>
        </w:rPr>
        <w:t>如果消息过多，就会将之前的消息冲掉。</w:t>
      </w:r>
    </w:p>
    <w:p w:rsidR="00E45741" w:rsidRDefault="00E45741" w:rsidP="00E45741">
      <w:pPr>
        <w:ind w:left="420" w:firstLineChars="0" w:firstLine="420"/>
      </w:pPr>
      <w:r>
        <w:rPr>
          <w:rFonts w:hint="eastAsia"/>
        </w:rPr>
        <w:t>printk()</w:t>
      </w:r>
      <w:r>
        <w:rPr>
          <w:rFonts w:hint="eastAsia"/>
        </w:rPr>
        <w:t>定义了</w:t>
      </w:r>
      <w:r>
        <w:rPr>
          <w:rFonts w:hint="eastAsia"/>
        </w:rPr>
        <w:t>8</w:t>
      </w:r>
      <w:r>
        <w:rPr>
          <w:rFonts w:hint="eastAsia"/>
        </w:rPr>
        <w:t>个消息级别，分别为</w:t>
      </w:r>
      <w:r>
        <w:rPr>
          <w:rFonts w:hint="eastAsia"/>
        </w:rPr>
        <w:t>0-7</w:t>
      </w:r>
      <w:r>
        <w:rPr>
          <w:rFonts w:hint="eastAsia"/>
        </w:rPr>
        <w:t>，越低级别（数值越大）的消息越不重要，第</w:t>
      </w:r>
      <w:r>
        <w:rPr>
          <w:rFonts w:hint="eastAsia"/>
        </w:rPr>
        <w:t>0</w:t>
      </w:r>
      <w:r>
        <w:rPr>
          <w:rFonts w:hint="eastAsia"/>
        </w:rPr>
        <w:t>级是紧急事件级，：</w:t>
      </w:r>
    </w:p>
    <w:p w:rsidR="00E45741" w:rsidRDefault="00E45741" w:rsidP="00E45741">
      <w:pPr>
        <w:ind w:left="420" w:firstLineChars="0" w:firstLine="420"/>
      </w:pPr>
      <w:r>
        <w:rPr>
          <w:rFonts w:hint="eastAsia"/>
        </w:rPr>
        <w:t>通过</w:t>
      </w:r>
      <w:r>
        <w:rPr>
          <w:rFonts w:hint="eastAsia"/>
        </w:rPr>
        <w:t>/proc/sys/kernel/printk</w:t>
      </w:r>
      <w:r>
        <w:rPr>
          <w:rFonts w:hint="eastAsia"/>
        </w:rPr>
        <w:t>文件可以调节</w:t>
      </w:r>
      <w:r>
        <w:rPr>
          <w:rFonts w:hint="eastAsia"/>
        </w:rPr>
        <w:t>printk</w:t>
      </w:r>
      <w:r>
        <w:rPr>
          <w:rFonts w:hint="eastAsia"/>
        </w:rPr>
        <w:t>的输出级别，级别定义如下：</w:t>
      </w:r>
    </w:p>
    <w:tbl>
      <w:tblPr>
        <w:tblW w:w="0" w:type="auto"/>
        <w:tblInd w:w="1008" w:type="dxa"/>
        <w:tblLook w:val="04A0" w:firstRow="1" w:lastRow="0" w:firstColumn="1" w:lastColumn="0" w:noHBand="0" w:noVBand="1"/>
      </w:tblPr>
      <w:tblGrid>
        <w:gridCol w:w="1827"/>
        <w:gridCol w:w="783"/>
        <w:gridCol w:w="5782"/>
      </w:tblGrid>
      <w:tr w:rsidR="00E45741" w:rsidRPr="00257295" w:rsidTr="00DE6BCC">
        <w:trPr>
          <w:trHeight w:val="315"/>
        </w:trPr>
        <w:tc>
          <w:tcPr>
            <w:tcW w:w="0" w:type="auto"/>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hideMark/>
          </w:tcPr>
          <w:p w:rsidR="00E45741" w:rsidRPr="00257295" w:rsidRDefault="00E45741" w:rsidP="00DE6BCC">
            <w:pPr>
              <w:widowControl/>
              <w:spacing w:line="240" w:lineRule="atLeast"/>
              <w:ind w:firstLineChars="0" w:firstLine="0"/>
              <w:jc w:val="left"/>
              <w:rPr>
                <w:rFonts w:eastAsiaTheme="minorEastAsia"/>
                <w:color w:val="000000"/>
                <w:kern w:val="0"/>
                <w:sz w:val="20"/>
                <w:szCs w:val="20"/>
              </w:rPr>
            </w:pPr>
            <w:r>
              <w:rPr>
                <w:rFonts w:eastAsiaTheme="minorEastAsia" w:hint="eastAsia"/>
                <w:color w:val="000000"/>
                <w:kern w:val="0"/>
                <w:sz w:val="20"/>
                <w:szCs w:val="20"/>
              </w:rPr>
              <w:t>格式</w:t>
            </w:r>
          </w:p>
        </w:tc>
        <w:tc>
          <w:tcPr>
            <w:tcW w:w="783"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E45741" w:rsidRPr="00257295" w:rsidRDefault="00E45741" w:rsidP="00DE6BCC">
            <w:pPr>
              <w:widowControl/>
              <w:spacing w:line="240" w:lineRule="atLeast"/>
              <w:ind w:firstLineChars="0" w:firstLine="0"/>
              <w:jc w:val="left"/>
              <w:rPr>
                <w:rFonts w:eastAsiaTheme="minorEastAsia"/>
                <w:color w:val="000000"/>
                <w:kern w:val="0"/>
                <w:sz w:val="20"/>
                <w:szCs w:val="20"/>
              </w:rPr>
            </w:pPr>
            <w:r>
              <w:rPr>
                <w:rFonts w:eastAsiaTheme="minorEastAsia" w:hint="eastAsia"/>
                <w:color w:val="000000"/>
                <w:kern w:val="0"/>
                <w:sz w:val="20"/>
                <w:szCs w:val="20"/>
              </w:rPr>
              <w:t>级别</w:t>
            </w:r>
          </w:p>
        </w:tc>
        <w:tc>
          <w:tcPr>
            <w:tcW w:w="5782" w:type="dxa"/>
            <w:tcBorders>
              <w:top w:val="single" w:sz="8" w:space="0" w:color="auto"/>
              <w:left w:val="nil"/>
              <w:bottom w:val="single" w:sz="8" w:space="0" w:color="auto"/>
              <w:right w:val="single" w:sz="8" w:space="0" w:color="auto"/>
            </w:tcBorders>
            <w:shd w:val="clear" w:color="auto" w:fill="BFBFBF" w:themeFill="background1" w:themeFillShade="BF"/>
          </w:tcPr>
          <w:p w:rsidR="00E45741" w:rsidRDefault="00E45741" w:rsidP="00DE6BCC">
            <w:pPr>
              <w:widowControl/>
              <w:spacing w:line="240" w:lineRule="atLeast"/>
              <w:ind w:firstLineChars="0" w:firstLine="0"/>
              <w:jc w:val="left"/>
              <w:rPr>
                <w:rFonts w:eastAsiaTheme="minorEastAsia"/>
                <w:color w:val="000000"/>
                <w:kern w:val="0"/>
                <w:sz w:val="20"/>
                <w:szCs w:val="20"/>
              </w:rPr>
            </w:pPr>
          </w:p>
        </w:tc>
      </w:tr>
      <w:tr w:rsidR="00E45741" w:rsidRPr="00257295" w:rsidTr="00DE6BCC">
        <w:trPr>
          <w:trHeight w:val="328"/>
        </w:trPr>
        <w:tc>
          <w:tcPr>
            <w:tcW w:w="0" w:type="auto"/>
            <w:tcBorders>
              <w:top w:val="nil"/>
              <w:left w:val="single" w:sz="8" w:space="0" w:color="auto"/>
              <w:bottom w:val="single" w:sz="8" w:space="0" w:color="auto"/>
              <w:right w:val="single" w:sz="8" w:space="0" w:color="auto"/>
            </w:tcBorders>
            <w:shd w:val="clear" w:color="auto" w:fill="auto"/>
            <w:vAlign w:val="center"/>
          </w:tcPr>
          <w:p w:rsidR="00E45741" w:rsidRPr="00257295" w:rsidRDefault="00E45741" w:rsidP="00DE6BCC">
            <w:pPr>
              <w:widowControl/>
              <w:spacing w:line="240" w:lineRule="atLeast"/>
              <w:ind w:firstLineChars="0" w:firstLine="0"/>
              <w:jc w:val="left"/>
              <w:rPr>
                <w:rFonts w:eastAsiaTheme="minorEastAsia"/>
                <w:color w:val="000000"/>
                <w:kern w:val="0"/>
                <w:sz w:val="20"/>
                <w:szCs w:val="20"/>
              </w:rPr>
            </w:pPr>
            <w:r w:rsidRPr="002817D5">
              <w:rPr>
                <w:rFonts w:eastAsiaTheme="minorEastAsia"/>
                <w:color w:val="000000"/>
                <w:kern w:val="0"/>
                <w:sz w:val="20"/>
                <w:szCs w:val="20"/>
              </w:rPr>
              <w:t>KERN_EMERG</w:t>
            </w:r>
          </w:p>
        </w:tc>
        <w:tc>
          <w:tcPr>
            <w:tcW w:w="783" w:type="dxa"/>
            <w:tcBorders>
              <w:top w:val="nil"/>
              <w:left w:val="nil"/>
              <w:bottom w:val="single" w:sz="8" w:space="0" w:color="auto"/>
              <w:right w:val="single" w:sz="8" w:space="0" w:color="auto"/>
            </w:tcBorders>
            <w:shd w:val="clear" w:color="auto" w:fill="auto"/>
            <w:vAlign w:val="center"/>
          </w:tcPr>
          <w:p w:rsidR="00E45741" w:rsidRPr="00257295" w:rsidRDefault="00E45741" w:rsidP="00DE6BCC">
            <w:pPr>
              <w:widowControl/>
              <w:spacing w:line="240" w:lineRule="atLeast"/>
              <w:ind w:firstLineChars="0" w:firstLine="0"/>
              <w:jc w:val="left"/>
              <w:rPr>
                <w:rFonts w:eastAsiaTheme="minorEastAsia"/>
                <w:color w:val="000000"/>
                <w:kern w:val="0"/>
                <w:sz w:val="20"/>
                <w:szCs w:val="20"/>
              </w:rPr>
            </w:pPr>
            <w:r w:rsidRPr="002817D5">
              <w:rPr>
                <w:rFonts w:eastAsiaTheme="minorEastAsia"/>
                <w:color w:val="000000"/>
                <w:kern w:val="0"/>
                <w:sz w:val="20"/>
                <w:szCs w:val="20"/>
              </w:rPr>
              <w:t>"&lt;0&gt;"</w:t>
            </w:r>
          </w:p>
        </w:tc>
        <w:tc>
          <w:tcPr>
            <w:tcW w:w="5782" w:type="dxa"/>
            <w:tcBorders>
              <w:top w:val="nil"/>
              <w:left w:val="nil"/>
              <w:bottom w:val="single" w:sz="8" w:space="0" w:color="auto"/>
              <w:right w:val="single" w:sz="8" w:space="0" w:color="auto"/>
            </w:tcBorders>
          </w:tcPr>
          <w:p w:rsidR="00E45741" w:rsidRPr="002817D5" w:rsidRDefault="00E45741" w:rsidP="00DE6BCC">
            <w:pPr>
              <w:widowControl/>
              <w:spacing w:line="240" w:lineRule="atLeast"/>
              <w:ind w:firstLineChars="0" w:firstLine="0"/>
              <w:jc w:val="left"/>
              <w:rPr>
                <w:rFonts w:eastAsiaTheme="minorEastAsia"/>
                <w:color w:val="000000"/>
                <w:kern w:val="0"/>
                <w:sz w:val="20"/>
                <w:szCs w:val="20"/>
              </w:rPr>
            </w:pPr>
            <w:r>
              <w:t xml:space="preserve">system is unusable   </w:t>
            </w:r>
          </w:p>
        </w:tc>
      </w:tr>
      <w:tr w:rsidR="00E45741" w:rsidRPr="00257295" w:rsidTr="00DE6BCC">
        <w:trPr>
          <w:trHeight w:val="328"/>
        </w:trPr>
        <w:tc>
          <w:tcPr>
            <w:tcW w:w="0" w:type="auto"/>
            <w:tcBorders>
              <w:top w:val="nil"/>
              <w:left w:val="single" w:sz="8" w:space="0" w:color="auto"/>
              <w:bottom w:val="single" w:sz="8" w:space="0" w:color="auto"/>
              <w:right w:val="single" w:sz="8" w:space="0" w:color="auto"/>
            </w:tcBorders>
            <w:shd w:val="clear" w:color="auto" w:fill="auto"/>
            <w:vAlign w:val="center"/>
          </w:tcPr>
          <w:p w:rsidR="00E45741" w:rsidRPr="00257295" w:rsidRDefault="00E45741" w:rsidP="00DE6BCC">
            <w:pPr>
              <w:widowControl/>
              <w:spacing w:line="240" w:lineRule="atLeast"/>
              <w:ind w:firstLineChars="0" w:firstLine="0"/>
              <w:jc w:val="left"/>
              <w:rPr>
                <w:rFonts w:eastAsiaTheme="minorEastAsia"/>
                <w:color w:val="000000"/>
                <w:kern w:val="0"/>
                <w:sz w:val="20"/>
                <w:szCs w:val="20"/>
              </w:rPr>
            </w:pPr>
            <w:r w:rsidRPr="002817D5">
              <w:rPr>
                <w:rFonts w:eastAsiaTheme="minorEastAsia"/>
                <w:color w:val="000000"/>
                <w:kern w:val="0"/>
                <w:sz w:val="20"/>
                <w:szCs w:val="20"/>
              </w:rPr>
              <w:t>KERN_ALERT</w:t>
            </w:r>
          </w:p>
        </w:tc>
        <w:tc>
          <w:tcPr>
            <w:tcW w:w="783" w:type="dxa"/>
            <w:tcBorders>
              <w:top w:val="nil"/>
              <w:left w:val="nil"/>
              <w:bottom w:val="single" w:sz="8" w:space="0" w:color="auto"/>
              <w:right w:val="single" w:sz="8" w:space="0" w:color="auto"/>
            </w:tcBorders>
            <w:shd w:val="clear" w:color="auto" w:fill="auto"/>
            <w:vAlign w:val="center"/>
          </w:tcPr>
          <w:p w:rsidR="00E45741" w:rsidRPr="00257295" w:rsidRDefault="00E45741" w:rsidP="00DE6BCC">
            <w:pPr>
              <w:widowControl/>
              <w:spacing w:line="240" w:lineRule="atLeast"/>
              <w:ind w:firstLineChars="0" w:firstLine="0"/>
              <w:jc w:val="left"/>
              <w:rPr>
                <w:rFonts w:eastAsiaTheme="minorEastAsia"/>
                <w:color w:val="000000"/>
                <w:kern w:val="0"/>
                <w:sz w:val="20"/>
                <w:szCs w:val="20"/>
              </w:rPr>
            </w:pPr>
            <w:r w:rsidRPr="002817D5">
              <w:rPr>
                <w:rFonts w:eastAsiaTheme="minorEastAsia"/>
                <w:color w:val="000000"/>
                <w:kern w:val="0"/>
                <w:sz w:val="20"/>
                <w:szCs w:val="20"/>
              </w:rPr>
              <w:t>"&lt;1&gt;"</w:t>
            </w:r>
          </w:p>
        </w:tc>
        <w:tc>
          <w:tcPr>
            <w:tcW w:w="5782" w:type="dxa"/>
            <w:tcBorders>
              <w:top w:val="nil"/>
              <w:left w:val="nil"/>
              <w:bottom w:val="single" w:sz="8" w:space="0" w:color="auto"/>
              <w:right w:val="single" w:sz="8" w:space="0" w:color="auto"/>
            </w:tcBorders>
          </w:tcPr>
          <w:p w:rsidR="00E45741" w:rsidRPr="002817D5" w:rsidRDefault="00E45741" w:rsidP="00DE6BCC">
            <w:pPr>
              <w:widowControl/>
              <w:spacing w:line="240" w:lineRule="atLeast"/>
              <w:ind w:firstLineChars="0" w:firstLine="0"/>
              <w:jc w:val="left"/>
              <w:rPr>
                <w:rFonts w:eastAsiaTheme="minorEastAsia"/>
                <w:color w:val="000000"/>
                <w:kern w:val="0"/>
                <w:sz w:val="20"/>
                <w:szCs w:val="20"/>
              </w:rPr>
            </w:pPr>
            <w:r>
              <w:t>action must be taken immediately</w:t>
            </w:r>
            <w:r>
              <w:rPr>
                <w:rFonts w:hint="eastAsia"/>
              </w:rPr>
              <w:t>，控制台日志最低级别</w:t>
            </w:r>
          </w:p>
        </w:tc>
      </w:tr>
      <w:tr w:rsidR="00E45741" w:rsidRPr="00257295" w:rsidTr="00DE6BCC">
        <w:trPr>
          <w:trHeight w:val="328"/>
        </w:trPr>
        <w:tc>
          <w:tcPr>
            <w:tcW w:w="0" w:type="auto"/>
            <w:tcBorders>
              <w:top w:val="nil"/>
              <w:left w:val="single" w:sz="8" w:space="0" w:color="auto"/>
              <w:bottom w:val="single" w:sz="8" w:space="0" w:color="auto"/>
              <w:right w:val="single" w:sz="8" w:space="0" w:color="auto"/>
            </w:tcBorders>
            <w:shd w:val="clear" w:color="auto" w:fill="auto"/>
            <w:vAlign w:val="center"/>
          </w:tcPr>
          <w:p w:rsidR="00E45741" w:rsidRPr="00257295" w:rsidRDefault="00E45741" w:rsidP="00DE6BCC">
            <w:pPr>
              <w:widowControl/>
              <w:spacing w:line="240" w:lineRule="atLeast"/>
              <w:ind w:firstLineChars="0" w:firstLine="0"/>
              <w:jc w:val="left"/>
              <w:rPr>
                <w:rFonts w:eastAsiaTheme="minorEastAsia"/>
                <w:color w:val="000000"/>
                <w:kern w:val="0"/>
                <w:sz w:val="20"/>
                <w:szCs w:val="20"/>
              </w:rPr>
            </w:pPr>
            <w:r w:rsidRPr="002817D5">
              <w:rPr>
                <w:rFonts w:eastAsiaTheme="minorEastAsia"/>
                <w:color w:val="000000"/>
                <w:kern w:val="0"/>
                <w:sz w:val="20"/>
                <w:szCs w:val="20"/>
              </w:rPr>
              <w:t>KERN_CRIT</w:t>
            </w:r>
          </w:p>
        </w:tc>
        <w:tc>
          <w:tcPr>
            <w:tcW w:w="783" w:type="dxa"/>
            <w:tcBorders>
              <w:top w:val="nil"/>
              <w:left w:val="nil"/>
              <w:bottom w:val="single" w:sz="8" w:space="0" w:color="auto"/>
              <w:right w:val="single" w:sz="8" w:space="0" w:color="auto"/>
            </w:tcBorders>
            <w:shd w:val="clear" w:color="auto" w:fill="auto"/>
            <w:vAlign w:val="center"/>
          </w:tcPr>
          <w:p w:rsidR="00E45741" w:rsidRPr="00257295" w:rsidRDefault="00E45741" w:rsidP="00DE6BCC">
            <w:pPr>
              <w:widowControl/>
              <w:spacing w:line="240" w:lineRule="atLeast"/>
              <w:ind w:firstLineChars="0" w:firstLine="0"/>
              <w:jc w:val="left"/>
              <w:rPr>
                <w:rFonts w:eastAsiaTheme="minorEastAsia"/>
                <w:color w:val="000000"/>
                <w:kern w:val="0"/>
                <w:sz w:val="20"/>
                <w:szCs w:val="20"/>
              </w:rPr>
            </w:pPr>
            <w:r w:rsidRPr="002817D5">
              <w:rPr>
                <w:rFonts w:eastAsiaTheme="minorEastAsia"/>
                <w:color w:val="000000"/>
                <w:kern w:val="0"/>
                <w:sz w:val="20"/>
                <w:szCs w:val="20"/>
              </w:rPr>
              <w:t>"&lt;</w:t>
            </w:r>
            <w:r w:rsidRPr="002817D5">
              <w:rPr>
                <w:rFonts w:eastAsiaTheme="minorEastAsia" w:hint="eastAsia"/>
                <w:color w:val="000000"/>
                <w:kern w:val="0"/>
                <w:sz w:val="20"/>
                <w:szCs w:val="20"/>
              </w:rPr>
              <w:t>2</w:t>
            </w:r>
            <w:r w:rsidRPr="002817D5">
              <w:rPr>
                <w:rFonts w:eastAsiaTheme="minorEastAsia"/>
                <w:color w:val="000000"/>
                <w:kern w:val="0"/>
                <w:sz w:val="20"/>
                <w:szCs w:val="20"/>
              </w:rPr>
              <w:t>&gt;"</w:t>
            </w:r>
          </w:p>
        </w:tc>
        <w:tc>
          <w:tcPr>
            <w:tcW w:w="5782" w:type="dxa"/>
            <w:tcBorders>
              <w:top w:val="nil"/>
              <w:left w:val="nil"/>
              <w:bottom w:val="single" w:sz="8" w:space="0" w:color="auto"/>
              <w:right w:val="single" w:sz="8" w:space="0" w:color="auto"/>
            </w:tcBorders>
          </w:tcPr>
          <w:p w:rsidR="00E45741" w:rsidRPr="002817D5" w:rsidRDefault="00E45741" w:rsidP="00DE6BCC">
            <w:pPr>
              <w:widowControl/>
              <w:spacing w:line="240" w:lineRule="atLeast"/>
              <w:ind w:firstLineChars="0" w:firstLine="0"/>
              <w:jc w:val="left"/>
              <w:rPr>
                <w:rFonts w:eastAsiaTheme="minorEastAsia"/>
                <w:color w:val="000000"/>
                <w:kern w:val="0"/>
                <w:sz w:val="20"/>
                <w:szCs w:val="20"/>
              </w:rPr>
            </w:pPr>
            <w:r>
              <w:t xml:space="preserve">critical conditions   </w:t>
            </w:r>
          </w:p>
        </w:tc>
      </w:tr>
      <w:tr w:rsidR="00E45741" w:rsidRPr="00257295" w:rsidTr="00DE6BCC">
        <w:trPr>
          <w:trHeight w:val="328"/>
        </w:trPr>
        <w:tc>
          <w:tcPr>
            <w:tcW w:w="0" w:type="auto"/>
            <w:tcBorders>
              <w:top w:val="nil"/>
              <w:left w:val="single" w:sz="8" w:space="0" w:color="auto"/>
              <w:bottom w:val="single" w:sz="8" w:space="0" w:color="auto"/>
              <w:right w:val="single" w:sz="8" w:space="0" w:color="auto"/>
            </w:tcBorders>
            <w:shd w:val="clear" w:color="auto" w:fill="auto"/>
            <w:vAlign w:val="center"/>
          </w:tcPr>
          <w:p w:rsidR="00E45741" w:rsidRPr="002817D5" w:rsidRDefault="00E45741" w:rsidP="00DE6BCC">
            <w:pPr>
              <w:widowControl/>
              <w:spacing w:line="240" w:lineRule="atLeast"/>
              <w:ind w:firstLineChars="0" w:firstLine="0"/>
              <w:jc w:val="left"/>
              <w:rPr>
                <w:rFonts w:eastAsiaTheme="minorEastAsia"/>
                <w:color w:val="000000"/>
                <w:kern w:val="0"/>
                <w:sz w:val="20"/>
                <w:szCs w:val="20"/>
              </w:rPr>
            </w:pPr>
            <w:r w:rsidRPr="002817D5">
              <w:rPr>
                <w:rFonts w:eastAsiaTheme="minorEastAsia"/>
                <w:color w:val="000000"/>
                <w:kern w:val="0"/>
                <w:sz w:val="20"/>
                <w:szCs w:val="20"/>
              </w:rPr>
              <w:lastRenderedPageBreak/>
              <w:t>KERN_ERR</w:t>
            </w:r>
          </w:p>
        </w:tc>
        <w:tc>
          <w:tcPr>
            <w:tcW w:w="783" w:type="dxa"/>
            <w:tcBorders>
              <w:top w:val="nil"/>
              <w:left w:val="nil"/>
              <w:bottom w:val="single" w:sz="8" w:space="0" w:color="auto"/>
              <w:right w:val="single" w:sz="8" w:space="0" w:color="auto"/>
            </w:tcBorders>
            <w:shd w:val="clear" w:color="auto" w:fill="auto"/>
            <w:vAlign w:val="center"/>
          </w:tcPr>
          <w:p w:rsidR="00E45741" w:rsidRPr="002817D5" w:rsidRDefault="00E45741" w:rsidP="00DE6BCC">
            <w:pPr>
              <w:widowControl/>
              <w:spacing w:line="240" w:lineRule="atLeast"/>
              <w:ind w:firstLineChars="0" w:firstLine="0"/>
              <w:jc w:val="left"/>
              <w:rPr>
                <w:rFonts w:eastAsiaTheme="minorEastAsia"/>
                <w:color w:val="000000"/>
                <w:kern w:val="0"/>
                <w:sz w:val="20"/>
                <w:szCs w:val="20"/>
              </w:rPr>
            </w:pPr>
            <w:r w:rsidRPr="002817D5">
              <w:rPr>
                <w:rFonts w:eastAsiaTheme="minorEastAsia"/>
                <w:color w:val="000000"/>
                <w:kern w:val="0"/>
                <w:sz w:val="20"/>
                <w:szCs w:val="20"/>
              </w:rPr>
              <w:t>"&lt;</w:t>
            </w:r>
            <w:r>
              <w:rPr>
                <w:rFonts w:eastAsiaTheme="minorEastAsia" w:hint="eastAsia"/>
                <w:color w:val="000000"/>
                <w:kern w:val="0"/>
                <w:sz w:val="20"/>
                <w:szCs w:val="20"/>
              </w:rPr>
              <w:t>3</w:t>
            </w:r>
            <w:r w:rsidRPr="002817D5">
              <w:rPr>
                <w:rFonts w:eastAsiaTheme="minorEastAsia"/>
                <w:color w:val="000000"/>
                <w:kern w:val="0"/>
                <w:sz w:val="20"/>
                <w:szCs w:val="20"/>
              </w:rPr>
              <w:t>&gt;"</w:t>
            </w:r>
          </w:p>
        </w:tc>
        <w:tc>
          <w:tcPr>
            <w:tcW w:w="5782" w:type="dxa"/>
            <w:tcBorders>
              <w:top w:val="nil"/>
              <w:left w:val="nil"/>
              <w:bottom w:val="single" w:sz="8" w:space="0" w:color="auto"/>
              <w:right w:val="single" w:sz="8" w:space="0" w:color="auto"/>
            </w:tcBorders>
          </w:tcPr>
          <w:p w:rsidR="00E45741" w:rsidRPr="002817D5" w:rsidRDefault="00E45741" w:rsidP="00DE6BCC">
            <w:pPr>
              <w:widowControl/>
              <w:spacing w:line="240" w:lineRule="atLeast"/>
              <w:ind w:firstLineChars="0" w:firstLine="0"/>
              <w:jc w:val="left"/>
              <w:rPr>
                <w:rFonts w:eastAsiaTheme="minorEastAsia"/>
                <w:color w:val="000000"/>
                <w:kern w:val="0"/>
                <w:sz w:val="20"/>
                <w:szCs w:val="20"/>
              </w:rPr>
            </w:pPr>
            <w:r>
              <w:t xml:space="preserve">error conditions   </w:t>
            </w:r>
          </w:p>
        </w:tc>
      </w:tr>
      <w:tr w:rsidR="00E45741" w:rsidRPr="00257295" w:rsidTr="00DE6BCC">
        <w:trPr>
          <w:trHeight w:val="328"/>
        </w:trPr>
        <w:tc>
          <w:tcPr>
            <w:tcW w:w="0" w:type="auto"/>
            <w:tcBorders>
              <w:top w:val="nil"/>
              <w:left w:val="single" w:sz="8" w:space="0" w:color="auto"/>
              <w:bottom w:val="single" w:sz="8" w:space="0" w:color="auto"/>
              <w:right w:val="single" w:sz="8" w:space="0" w:color="auto"/>
            </w:tcBorders>
            <w:shd w:val="clear" w:color="auto" w:fill="auto"/>
            <w:vAlign w:val="center"/>
          </w:tcPr>
          <w:p w:rsidR="00E45741" w:rsidRPr="002817D5" w:rsidRDefault="00E45741" w:rsidP="00DE6BCC">
            <w:pPr>
              <w:widowControl/>
              <w:spacing w:line="240" w:lineRule="atLeast"/>
              <w:ind w:firstLineChars="0" w:firstLine="0"/>
              <w:jc w:val="left"/>
              <w:rPr>
                <w:rFonts w:eastAsiaTheme="minorEastAsia"/>
                <w:color w:val="000000"/>
                <w:kern w:val="0"/>
                <w:sz w:val="20"/>
                <w:szCs w:val="20"/>
              </w:rPr>
            </w:pPr>
            <w:r w:rsidRPr="002817D5">
              <w:rPr>
                <w:rFonts w:eastAsiaTheme="minorEastAsia"/>
                <w:color w:val="000000"/>
                <w:kern w:val="0"/>
                <w:sz w:val="20"/>
                <w:szCs w:val="20"/>
              </w:rPr>
              <w:t>KERN_WARNING</w:t>
            </w:r>
          </w:p>
        </w:tc>
        <w:tc>
          <w:tcPr>
            <w:tcW w:w="783" w:type="dxa"/>
            <w:tcBorders>
              <w:top w:val="nil"/>
              <w:left w:val="nil"/>
              <w:bottom w:val="single" w:sz="8" w:space="0" w:color="auto"/>
              <w:right w:val="single" w:sz="8" w:space="0" w:color="auto"/>
            </w:tcBorders>
            <w:shd w:val="clear" w:color="auto" w:fill="auto"/>
            <w:vAlign w:val="center"/>
          </w:tcPr>
          <w:p w:rsidR="00E45741" w:rsidRPr="002817D5" w:rsidRDefault="00E45741" w:rsidP="00DE6BCC">
            <w:pPr>
              <w:widowControl/>
              <w:spacing w:line="240" w:lineRule="atLeast"/>
              <w:ind w:firstLineChars="0" w:firstLine="0"/>
              <w:jc w:val="left"/>
              <w:rPr>
                <w:rFonts w:eastAsiaTheme="minorEastAsia"/>
                <w:color w:val="000000"/>
                <w:kern w:val="0"/>
                <w:sz w:val="20"/>
                <w:szCs w:val="20"/>
              </w:rPr>
            </w:pPr>
            <w:r w:rsidRPr="002817D5">
              <w:rPr>
                <w:rFonts w:eastAsiaTheme="minorEastAsia"/>
                <w:color w:val="000000"/>
                <w:kern w:val="0"/>
                <w:sz w:val="20"/>
                <w:szCs w:val="20"/>
              </w:rPr>
              <w:t>"&lt;</w:t>
            </w:r>
            <w:r>
              <w:rPr>
                <w:rFonts w:eastAsiaTheme="minorEastAsia" w:hint="eastAsia"/>
                <w:color w:val="000000"/>
                <w:kern w:val="0"/>
                <w:sz w:val="20"/>
                <w:szCs w:val="20"/>
              </w:rPr>
              <w:t>4</w:t>
            </w:r>
            <w:r w:rsidRPr="002817D5">
              <w:rPr>
                <w:rFonts w:eastAsiaTheme="minorEastAsia"/>
                <w:color w:val="000000"/>
                <w:kern w:val="0"/>
                <w:sz w:val="20"/>
                <w:szCs w:val="20"/>
              </w:rPr>
              <w:t>&gt;"</w:t>
            </w:r>
          </w:p>
        </w:tc>
        <w:tc>
          <w:tcPr>
            <w:tcW w:w="5782" w:type="dxa"/>
            <w:tcBorders>
              <w:top w:val="nil"/>
              <w:left w:val="nil"/>
              <w:bottom w:val="single" w:sz="8" w:space="0" w:color="auto"/>
              <w:right w:val="single" w:sz="8" w:space="0" w:color="auto"/>
            </w:tcBorders>
          </w:tcPr>
          <w:p w:rsidR="00E45741" w:rsidRPr="00DA721B" w:rsidRDefault="00E45741" w:rsidP="00DE6BCC">
            <w:pPr>
              <w:widowControl/>
              <w:spacing w:line="240" w:lineRule="atLeast"/>
              <w:ind w:firstLineChars="0" w:firstLine="0"/>
              <w:jc w:val="left"/>
            </w:pPr>
            <w:r>
              <w:t>warning conditions</w:t>
            </w:r>
            <w:r>
              <w:rPr>
                <w:rFonts w:hint="eastAsia"/>
              </w:rPr>
              <w:t>，消息日志的默认级别</w:t>
            </w:r>
            <w:r>
              <w:t xml:space="preserve">   </w:t>
            </w:r>
          </w:p>
        </w:tc>
      </w:tr>
      <w:tr w:rsidR="00E45741" w:rsidRPr="00257295" w:rsidTr="00DE6BCC">
        <w:trPr>
          <w:trHeight w:val="328"/>
        </w:trPr>
        <w:tc>
          <w:tcPr>
            <w:tcW w:w="0" w:type="auto"/>
            <w:tcBorders>
              <w:top w:val="nil"/>
              <w:left w:val="single" w:sz="8" w:space="0" w:color="auto"/>
              <w:bottom w:val="single" w:sz="8" w:space="0" w:color="auto"/>
              <w:right w:val="single" w:sz="8" w:space="0" w:color="auto"/>
            </w:tcBorders>
            <w:shd w:val="clear" w:color="auto" w:fill="auto"/>
            <w:vAlign w:val="center"/>
          </w:tcPr>
          <w:p w:rsidR="00E45741" w:rsidRPr="002817D5" w:rsidRDefault="00E45741" w:rsidP="00DE6BCC">
            <w:pPr>
              <w:widowControl/>
              <w:spacing w:line="240" w:lineRule="atLeast"/>
              <w:ind w:firstLineChars="0" w:firstLine="0"/>
              <w:jc w:val="left"/>
              <w:rPr>
                <w:rFonts w:eastAsiaTheme="minorEastAsia"/>
                <w:color w:val="000000"/>
                <w:kern w:val="0"/>
                <w:sz w:val="20"/>
                <w:szCs w:val="20"/>
              </w:rPr>
            </w:pPr>
            <w:r w:rsidRPr="002817D5">
              <w:rPr>
                <w:rFonts w:eastAsiaTheme="minorEastAsia"/>
                <w:color w:val="000000"/>
                <w:kern w:val="0"/>
                <w:sz w:val="20"/>
                <w:szCs w:val="20"/>
              </w:rPr>
              <w:t>KERN_NOTICE</w:t>
            </w:r>
          </w:p>
        </w:tc>
        <w:tc>
          <w:tcPr>
            <w:tcW w:w="783" w:type="dxa"/>
            <w:tcBorders>
              <w:top w:val="nil"/>
              <w:left w:val="nil"/>
              <w:bottom w:val="single" w:sz="8" w:space="0" w:color="auto"/>
              <w:right w:val="single" w:sz="8" w:space="0" w:color="auto"/>
            </w:tcBorders>
            <w:shd w:val="clear" w:color="auto" w:fill="auto"/>
            <w:vAlign w:val="center"/>
          </w:tcPr>
          <w:p w:rsidR="00E45741" w:rsidRPr="002817D5" w:rsidRDefault="00E45741" w:rsidP="00DE6BCC">
            <w:pPr>
              <w:widowControl/>
              <w:spacing w:line="240" w:lineRule="atLeast"/>
              <w:ind w:firstLineChars="0" w:firstLine="0"/>
              <w:jc w:val="left"/>
              <w:rPr>
                <w:rFonts w:eastAsiaTheme="minorEastAsia"/>
                <w:color w:val="000000"/>
                <w:kern w:val="0"/>
                <w:sz w:val="20"/>
                <w:szCs w:val="20"/>
              </w:rPr>
            </w:pPr>
            <w:r w:rsidRPr="002817D5">
              <w:rPr>
                <w:rFonts w:eastAsiaTheme="minorEastAsia"/>
                <w:color w:val="000000"/>
                <w:kern w:val="0"/>
                <w:sz w:val="20"/>
                <w:szCs w:val="20"/>
              </w:rPr>
              <w:t>"&lt;</w:t>
            </w:r>
            <w:r>
              <w:rPr>
                <w:rFonts w:eastAsiaTheme="minorEastAsia" w:hint="eastAsia"/>
                <w:color w:val="000000"/>
                <w:kern w:val="0"/>
                <w:sz w:val="20"/>
                <w:szCs w:val="20"/>
              </w:rPr>
              <w:t>5</w:t>
            </w:r>
            <w:r w:rsidRPr="002817D5">
              <w:rPr>
                <w:rFonts w:eastAsiaTheme="minorEastAsia"/>
                <w:color w:val="000000"/>
                <w:kern w:val="0"/>
                <w:sz w:val="20"/>
                <w:szCs w:val="20"/>
              </w:rPr>
              <w:t>&gt;"</w:t>
            </w:r>
          </w:p>
        </w:tc>
        <w:tc>
          <w:tcPr>
            <w:tcW w:w="5782" w:type="dxa"/>
            <w:tcBorders>
              <w:top w:val="nil"/>
              <w:left w:val="nil"/>
              <w:bottom w:val="single" w:sz="8" w:space="0" w:color="auto"/>
              <w:right w:val="single" w:sz="8" w:space="0" w:color="auto"/>
            </w:tcBorders>
          </w:tcPr>
          <w:p w:rsidR="00E45741" w:rsidRPr="00DA721B" w:rsidRDefault="00E45741" w:rsidP="00DE6BCC">
            <w:pPr>
              <w:widowControl/>
              <w:spacing w:line="240" w:lineRule="atLeast"/>
              <w:ind w:firstLineChars="0" w:firstLine="0"/>
              <w:jc w:val="left"/>
            </w:pPr>
            <w:r>
              <w:t>normal but significant condition</w:t>
            </w:r>
          </w:p>
        </w:tc>
      </w:tr>
      <w:tr w:rsidR="00E45741" w:rsidRPr="00257295" w:rsidTr="00DE6BCC">
        <w:trPr>
          <w:trHeight w:val="328"/>
        </w:trPr>
        <w:tc>
          <w:tcPr>
            <w:tcW w:w="0" w:type="auto"/>
            <w:tcBorders>
              <w:top w:val="nil"/>
              <w:left w:val="single" w:sz="8" w:space="0" w:color="auto"/>
              <w:bottom w:val="single" w:sz="8" w:space="0" w:color="auto"/>
              <w:right w:val="single" w:sz="8" w:space="0" w:color="auto"/>
            </w:tcBorders>
            <w:shd w:val="clear" w:color="auto" w:fill="auto"/>
            <w:vAlign w:val="center"/>
          </w:tcPr>
          <w:p w:rsidR="00E45741" w:rsidRPr="002817D5" w:rsidRDefault="00E45741" w:rsidP="00DE6BCC">
            <w:pPr>
              <w:widowControl/>
              <w:spacing w:line="240" w:lineRule="atLeast"/>
              <w:ind w:firstLineChars="0" w:firstLine="0"/>
              <w:jc w:val="left"/>
              <w:rPr>
                <w:rFonts w:eastAsiaTheme="minorEastAsia"/>
                <w:color w:val="000000"/>
                <w:kern w:val="0"/>
                <w:sz w:val="20"/>
                <w:szCs w:val="20"/>
              </w:rPr>
            </w:pPr>
            <w:r w:rsidRPr="002817D5">
              <w:rPr>
                <w:rFonts w:eastAsiaTheme="minorEastAsia"/>
                <w:color w:val="000000"/>
                <w:kern w:val="0"/>
                <w:sz w:val="20"/>
                <w:szCs w:val="20"/>
              </w:rPr>
              <w:t>KERN_INFO</w:t>
            </w:r>
          </w:p>
        </w:tc>
        <w:tc>
          <w:tcPr>
            <w:tcW w:w="783" w:type="dxa"/>
            <w:tcBorders>
              <w:top w:val="nil"/>
              <w:left w:val="nil"/>
              <w:bottom w:val="single" w:sz="8" w:space="0" w:color="auto"/>
              <w:right w:val="single" w:sz="8" w:space="0" w:color="auto"/>
            </w:tcBorders>
            <w:shd w:val="clear" w:color="auto" w:fill="auto"/>
            <w:vAlign w:val="center"/>
          </w:tcPr>
          <w:p w:rsidR="00E45741" w:rsidRPr="002817D5" w:rsidRDefault="00E45741" w:rsidP="00DE6BCC">
            <w:pPr>
              <w:widowControl/>
              <w:spacing w:line="240" w:lineRule="atLeast"/>
              <w:ind w:firstLineChars="0" w:firstLine="0"/>
              <w:jc w:val="left"/>
              <w:rPr>
                <w:rFonts w:eastAsiaTheme="minorEastAsia"/>
                <w:color w:val="000000"/>
                <w:kern w:val="0"/>
                <w:sz w:val="20"/>
                <w:szCs w:val="20"/>
              </w:rPr>
            </w:pPr>
            <w:r w:rsidRPr="002817D5">
              <w:rPr>
                <w:rFonts w:eastAsiaTheme="minorEastAsia"/>
                <w:color w:val="000000"/>
                <w:kern w:val="0"/>
                <w:sz w:val="20"/>
                <w:szCs w:val="20"/>
              </w:rPr>
              <w:t>"&lt;</w:t>
            </w:r>
            <w:r>
              <w:rPr>
                <w:rFonts w:eastAsiaTheme="minorEastAsia" w:hint="eastAsia"/>
                <w:color w:val="000000"/>
                <w:kern w:val="0"/>
                <w:sz w:val="20"/>
                <w:szCs w:val="20"/>
              </w:rPr>
              <w:t>6</w:t>
            </w:r>
            <w:r w:rsidRPr="002817D5">
              <w:rPr>
                <w:rFonts w:eastAsiaTheme="minorEastAsia"/>
                <w:color w:val="000000"/>
                <w:kern w:val="0"/>
                <w:sz w:val="20"/>
                <w:szCs w:val="20"/>
              </w:rPr>
              <w:t>&gt;"</w:t>
            </w:r>
          </w:p>
        </w:tc>
        <w:tc>
          <w:tcPr>
            <w:tcW w:w="5782" w:type="dxa"/>
            <w:tcBorders>
              <w:top w:val="nil"/>
              <w:left w:val="nil"/>
              <w:bottom w:val="single" w:sz="8" w:space="0" w:color="auto"/>
              <w:right w:val="single" w:sz="8" w:space="0" w:color="auto"/>
            </w:tcBorders>
          </w:tcPr>
          <w:p w:rsidR="00E45741" w:rsidRPr="00DA721B" w:rsidRDefault="00E45741" w:rsidP="00DE6BCC">
            <w:pPr>
              <w:widowControl/>
              <w:spacing w:line="240" w:lineRule="atLeast"/>
              <w:ind w:firstLineChars="0" w:firstLine="0"/>
              <w:jc w:val="left"/>
            </w:pPr>
            <w:r w:rsidRPr="00DA721B">
              <w:t>informational</w:t>
            </w:r>
            <w:r w:rsidRPr="00DA721B">
              <w:rPr>
                <w:rFonts w:hint="eastAsia"/>
              </w:rPr>
              <w:t>，控制台日志级别</w:t>
            </w:r>
            <w:r>
              <w:rPr>
                <w:rFonts w:hint="eastAsia"/>
              </w:rPr>
              <w:t>，</w:t>
            </w:r>
            <w:r w:rsidRPr="00DA721B">
              <w:rPr>
                <w:rFonts w:hint="eastAsia"/>
              </w:rPr>
              <w:t>优先级高于该值的消息将被打印至控制台</w:t>
            </w:r>
          </w:p>
        </w:tc>
      </w:tr>
      <w:tr w:rsidR="00E45741" w:rsidRPr="00257295" w:rsidTr="00DE6BCC">
        <w:trPr>
          <w:trHeight w:val="328"/>
        </w:trPr>
        <w:tc>
          <w:tcPr>
            <w:tcW w:w="0" w:type="auto"/>
            <w:tcBorders>
              <w:top w:val="nil"/>
              <w:left w:val="single" w:sz="8" w:space="0" w:color="auto"/>
              <w:bottom w:val="single" w:sz="8" w:space="0" w:color="auto"/>
              <w:right w:val="single" w:sz="8" w:space="0" w:color="auto"/>
            </w:tcBorders>
            <w:shd w:val="clear" w:color="auto" w:fill="auto"/>
            <w:vAlign w:val="center"/>
          </w:tcPr>
          <w:p w:rsidR="00E45741" w:rsidRPr="002817D5" w:rsidRDefault="00E45741" w:rsidP="00DE6BCC">
            <w:pPr>
              <w:widowControl/>
              <w:spacing w:line="240" w:lineRule="atLeast"/>
              <w:ind w:firstLineChars="0" w:firstLine="0"/>
              <w:jc w:val="left"/>
              <w:rPr>
                <w:rFonts w:eastAsiaTheme="minorEastAsia"/>
                <w:color w:val="000000"/>
                <w:kern w:val="0"/>
                <w:sz w:val="20"/>
                <w:szCs w:val="20"/>
              </w:rPr>
            </w:pPr>
            <w:r w:rsidRPr="002817D5">
              <w:rPr>
                <w:rFonts w:eastAsiaTheme="minorEastAsia"/>
                <w:color w:val="000000"/>
                <w:kern w:val="0"/>
                <w:sz w:val="20"/>
                <w:szCs w:val="20"/>
              </w:rPr>
              <w:t>KERN_DEBUG</w:t>
            </w:r>
          </w:p>
        </w:tc>
        <w:tc>
          <w:tcPr>
            <w:tcW w:w="783" w:type="dxa"/>
            <w:tcBorders>
              <w:top w:val="nil"/>
              <w:left w:val="nil"/>
              <w:bottom w:val="single" w:sz="8" w:space="0" w:color="auto"/>
              <w:right w:val="single" w:sz="8" w:space="0" w:color="auto"/>
            </w:tcBorders>
            <w:shd w:val="clear" w:color="auto" w:fill="auto"/>
            <w:vAlign w:val="center"/>
          </w:tcPr>
          <w:p w:rsidR="00E45741" w:rsidRPr="002817D5" w:rsidRDefault="00E45741" w:rsidP="00DE6BCC">
            <w:pPr>
              <w:widowControl/>
              <w:spacing w:line="240" w:lineRule="atLeast"/>
              <w:ind w:firstLineChars="0" w:firstLine="0"/>
              <w:jc w:val="left"/>
              <w:rPr>
                <w:rFonts w:eastAsiaTheme="minorEastAsia"/>
                <w:color w:val="000000"/>
                <w:kern w:val="0"/>
                <w:sz w:val="20"/>
                <w:szCs w:val="20"/>
              </w:rPr>
            </w:pPr>
            <w:r w:rsidRPr="002817D5">
              <w:rPr>
                <w:rFonts w:eastAsiaTheme="minorEastAsia"/>
                <w:color w:val="000000"/>
                <w:kern w:val="0"/>
                <w:sz w:val="20"/>
                <w:szCs w:val="20"/>
              </w:rPr>
              <w:t>"&lt;</w:t>
            </w:r>
            <w:r>
              <w:rPr>
                <w:rFonts w:eastAsiaTheme="minorEastAsia" w:hint="eastAsia"/>
                <w:color w:val="000000"/>
                <w:kern w:val="0"/>
                <w:sz w:val="20"/>
                <w:szCs w:val="20"/>
              </w:rPr>
              <w:t>7</w:t>
            </w:r>
            <w:r w:rsidRPr="002817D5">
              <w:rPr>
                <w:rFonts w:eastAsiaTheme="minorEastAsia"/>
                <w:color w:val="000000"/>
                <w:kern w:val="0"/>
                <w:sz w:val="20"/>
                <w:szCs w:val="20"/>
              </w:rPr>
              <w:t>&gt;"</w:t>
            </w:r>
          </w:p>
        </w:tc>
        <w:tc>
          <w:tcPr>
            <w:tcW w:w="5782" w:type="dxa"/>
            <w:tcBorders>
              <w:top w:val="nil"/>
              <w:left w:val="nil"/>
              <w:bottom w:val="single" w:sz="8" w:space="0" w:color="auto"/>
              <w:right w:val="single" w:sz="8" w:space="0" w:color="auto"/>
            </w:tcBorders>
          </w:tcPr>
          <w:p w:rsidR="00E45741" w:rsidRPr="00DA721B" w:rsidRDefault="00E45741" w:rsidP="00DE6BCC">
            <w:pPr>
              <w:widowControl/>
              <w:spacing w:line="240" w:lineRule="atLeast"/>
              <w:ind w:firstLineChars="0" w:firstLine="0"/>
              <w:jc w:val="left"/>
            </w:pPr>
            <w:r>
              <w:rPr>
                <w:rFonts w:hint="eastAsia"/>
              </w:rPr>
              <w:t>控制台日志默认级别</w:t>
            </w:r>
          </w:p>
        </w:tc>
      </w:tr>
    </w:tbl>
    <w:p w:rsidR="00A024A6" w:rsidRDefault="00A024A6" w:rsidP="00A024A6">
      <w:pPr>
        <w:ind w:left="420" w:firstLineChars="0" w:firstLine="420"/>
      </w:pPr>
      <w:r>
        <w:t>The core idea is to extend printk() so that kernel data structures can be formatted in kernel-specific ways. In order to get some compile-time checking, the %p format specifier has been overloaded.</w:t>
      </w:r>
    </w:p>
    <w:tbl>
      <w:tblPr>
        <w:tblW w:w="0" w:type="auto"/>
        <w:tblInd w:w="1008" w:type="dxa"/>
        <w:tblLook w:val="04A0" w:firstRow="1" w:lastRow="0" w:firstColumn="1" w:lastColumn="0" w:noHBand="0" w:noVBand="1"/>
      </w:tblPr>
      <w:tblGrid>
        <w:gridCol w:w="670"/>
        <w:gridCol w:w="3290"/>
      </w:tblGrid>
      <w:tr w:rsidR="00A024A6" w:rsidRPr="00257295" w:rsidTr="000E6EC2">
        <w:trPr>
          <w:trHeight w:val="315"/>
        </w:trPr>
        <w:tc>
          <w:tcPr>
            <w:tcW w:w="0" w:type="auto"/>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hideMark/>
          </w:tcPr>
          <w:p w:rsidR="00A024A6" w:rsidRPr="00257295" w:rsidRDefault="00A024A6" w:rsidP="000E6EC2">
            <w:pPr>
              <w:widowControl/>
              <w:spacing w:line="240" w:lineRule="atLeast"/>
              <w:ind w:firstLineChars="0" w:firstLine="0"/>
              <w:jc w:val="left"/>
              <w:rPr>
                <w:rFonts w:eastAsiaTheme="minorEastAsia"/>
                <w:color w:val="000000"/>
                <w:kern w:val="0"/>
                <w:sz w:val="20"/>
                <w:szCs w:val="20"/>
              </w:rPr>
            </w:pPr>
            <w:r>
              <w:rPr>
                <w:rFonts w:eastAsiaTheme="minorEastAsia" w:hint="eastAsia"/>
                <w:color w:val="000000"/>
                <w:kern w:val="0"/>
                <w:sz w:val="20"/>
                <w:szCs w:val="20"/>
              </w:rPr>
              <w:t>格式</w:t>
            </w:r>
          </w:p>
        </w:tc>
        <w:tc>
          <w:tcPr>
            <w:tcW w:w="3290"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A024A6" w:rsidRPr="00257295" w:rsidRDefault="00A024A6" w:rsidP="000E6EC2">
            <w:pPr>
              <w:widowControl/>
              <w:spacing w:line="240" w:lineRule="atLeast"/>
              <w:ind w:firstLineChars="0" w:firstLine="0"/>
              <w:jc w:val="left"/>
              <w:rPr>
                <w:rFonts w:eastAsiaTheme="minorEastAsia"/>
                <w:color w:val="000000"/>
                <w:kern w:val="0"/>
                <w:sz w:val="20"/>
                <w:szCs w:val="20"/>
              </w:rPr>
            </w:pPr>
            <w:r>
              <w:rPr>
                <w:rFonts w:eastAsiaTheme="minorEastAsia" w:hint="eastAsia"/>
                <w:color w:val="000000"/>
                <w:kern w:val="0"/>
                <w:sz w:val="20"/>
                <w:szCs w:val="20"/>
              </w:rPr>
              <w:t>功能</w:t>
            </w:r>
            <w:r w:rsidRPr="00257295">
              <w:rPr>
                <w:rFonts w:eastAsiaTheme="minorEastAsia"/>
                <w:color w:val="000000"/>
                <w:kern w:val="0"/>
                <w:sz w:val="20"/>
                <w:szCs w:val="20"/>
              </w:rPr>
              <w:t>  </w:t>
            </w:r>
          </w:p>
        </w:tc>
      </w:tr>
      <w:tr w:rsidR="00A024A6" w:rsidRPr="00257295" w:rsidTr="000E6EC2">
        <w:trPr>
          <w:trHeight w:val="328"/>
        </w:trPr>
        <w:tc>
          <w:tcPr>
            <w:tcW w:w="0" w:type="auto"/>
            <w:tcBorders>
              <w:top w:val="nil"/>
              <w:left w:val="single" w:sz="8" w:space="0" w:color="auto"/>
              <w:bottom w:val="single" w:sz="8" w:space="0" w:color="auto"/>
              <w:right w:val="single" w:sz="8" w:space="0" w:color="auto"/>
            </w:tcBorders>
            <w:shd w:val="clear" w:color="auto" w:fill="auto"/>
            <w:vAlign w:val="center"/>
          </w:tcPr>
          <w:p w:rsidR="00A024A6" w:rsidRPr="00257295" w:rsidRDefault="00A024A6" w:rsidP="000E6EC2">
            <w:pPr>
              <w:widowControl/>
              <w:spacing w:line="240" w:lineRule="atLeast"/>
              <w:ind w:firstLineChars="0" w:firstLine="0"/>
              <w:jc w:val="left"/>
              <w:rPr>
                <w:rFonts w:eastAsiaTheme="minorEastAsia"/>
                <w:color w:val="000000"/>
                <w:kern w:val="0"/>
                <w:sz w:val="20"/>
                <w:szCs w:val="20"/>
              </w:rPr>
            </w:pPr>
            <w:r>
              <w:t>%pI</w:t>
            </w:r>
          </w:p>
        </w:tc>
        <w:tc>
          <w:tcPr>
            <w:tcW w:w="3290" w:type="dxa"/>
            <w:tcBorders>
              <w:top w:val="nil"/>
              <w:left w:val="nil"/>
              <w:bottom w:val="single" w:sz="8" w:space="0" w:color="auto"/>
              <w:right w:val="single" w:sz="8" w:space="0" w:color="auto"/>
            </w:tcBorders>
            <w:shd w:val="clear" w:color="auto" w:fill="auto"/>
            <w:vAlign w:val="center"/>
          </w:tcPr>
          <w:p w:rsidR="00A024A6" w:rsidRPr="00257295" w:rsidRDefault="00A024A6" w:rsidP="000E6EC2">
            <w:pPr>
              <w:widowControl/>
              <w:spacing w:line="240" w:lineRule="atLeast"/>
              <w:ind w:firstLineChars="0" w:firstLine="0"/>
              <w:jc w:val="left"/>
              <w:rPr>
                <w:rFonts w:eastAsiaTheme="minorEastAsia"/>
                <w:color w:val="000000"/>
                <w:kern w:val="0"/>
                <w:sz w:val="20"/>
                <w:szCs w:val="20"/>
              </w:rPr>
            </w:pPr>
            <w:r>
              <w:t>struct inode</w:t>
            </w:r>
          </w:p>
        </w:tc>
      </w:tr>
      <w:tr w:rsidR="00A024A6" w:rsidRPr="00257295" w:rsidTr="000E6EC2">
        <w:trPr>
          <w:trHeight w:val="328"/>
        </w:trPr>
        <w:tc>
          <w:tcPr>
            <w:tcW w:w="0" w:type="auto"/>
            <w:tcBorders>
              <w:top w:val="nil"/>
              <w:left w:val="single" w:sz="8" w:space="0" w:color="auto"/>
              <w:bottom w:val="single" w:sz="8" w:space="0" w:color="auto"/>
              <w:right w:val="single" w:sz="8" w:space="0" w:color="auto"/>
            </w:tcBorders>
            <w:shd w:val="clear" w:color="auto" w:fill="auto"/>
            <w:vAlign w:val="center"/>
          </w:tcPr>
          <w:p w:rsidR="00A024A6" w:rsidRPr="00257295" w:rsidRDefault="00A024A6" w:rsidP="000E6EC2">
            <w:pPr>
              <w:widowControl/>
              <w:spacing w:line="240" w:lineRule="atLeast"/>
              <w:ind w:firstLineChars="0" w:firstLine="0"/>
              <w:jc w:val="left"/>
              <w:rPr>
                <w:rFonts w:eastAsiaTheme="minorEastAsia"/>
                <w:color w:val="000000"/>
                <w:kern w:val="0"/>
                <w:sz w:val="20"/>
                <w:szCs w:val="20"/>
              </w:rPr>
            </w:pPr>
            <w:r>
              <w:t>%pS</w:t>
            </w:r>
          </w:p>
        </w:tc>
        <w:tc>
          <w:tcPr>
            <w:tcW w:w="3290" w:type="dxa"/>
            <w:tcBorders>
              <w:top w:val="nil"/>
              <w:left w:val="nil"/>
              <w:bottom w:val="single" w:sz="8" w:space="0" w:color="auto"/>
              <w:right w:val="single" w:sz="8" w:space="0" w:color="auto"/>
            </w:tcBorders>
            <w:shd w:val="clear" w:color="auto" w:fill="auto"/>
            <w:vAlign w:val="center"/>
          </w:tcPr>
          <w:p w:rsidR="00A024A6" w:rsidRPr="00257295" w:rsidRDefault="00A024A6" w:rsidP="000E6EC2">
            <w:pPr>
              <w:widowControl/>
              <w:spacing w:line="240" w:lineRule="atLeast"/>
              <w:ind w:firstLineChars="0" w:firstLine="0"/>
              <w:jc w:val="left"/>
              <w:rPr>
                <w:rFonts w:eastAsiaTheme="minorEastAsia"/>
                <w:color w:val="000000"/>
                <w:kern w:val="0"/>
                <w:sz w:val="20"/>
                <w:szCs w:val="20"/>
              </w:rPr>
            </w:pPr>
            <w:r>
              <w:t>symbolic pointers</w:t>
            </w:r>
          </w:p>
        </w:tc>
      </w:tr>
      <w:tr w:rsidR="00A024A6" w:rsidRPr="00257295" w:rsidTr="000E6EC2">
        <w:trPr>
          <w:trHeight w:val="275"/>
        </w:trPr>
        <w:tc>
          <w:tcPr>
            <w:tcW w:w="670" w:type="dxa"/>
            <w:tcBorders>
              <w:top w:val="nil"/>
              <w:left w:val="single" w:sz="8" w:space="0" w:color="auto"/>
              <w:bottom w:val="single" w:sz="8" w:space="0" w:color="auto"/>
              <w:right w:val="single" w:sz="8" w:space="0" w:color="auto"/>
            </w:tcBorders>
            <w:shd w:val="clear" w:color="auto" w:fill="auto"/>
            <w:vAlign w:val="center"/>
          </w:tcPr>
          <w:p w:rsidR="00A024A6" w:rsidRPr="00257295" w:rsidRDefault="00A024A6" w:rsidP="000E6EC2">
            <w:pPr>
              <w:widowControl/>
              <w:spacing w:line="240" w:lineRule="atLeast"/>
              <w:ind w:firstLineChars="0" w:firstLine="0"/>
              <w:jc w:val="left"/>
              <w:rPr>
                <w:rFonts w:eastAsiaTheme="minorEastAsia"/>
                <w:color w:val="000000"/>
                <w:kern w:val="0"/>
                <w:sz w:val="20"/>
                <w:szCs w:val="20"/>
              </w:rPr>
            </w:pPr>
            <w:r>
              <w:t>%pF</w:t>
            </w:r>
          </w:p>
        </w:tc>
        <w:tc>
          <w:tcPr>
            <w:tcW w:w="3290" w:type="dxa"/>
            <w:tcBorders>
              <w:top w:val="nil"/>
              <w:left w:val="nil"/>
              <w:bottom w:val="single" w:sz="8" w:space="0" w:color="auto"/>
              <w:right w:val="single" w:sz="8" w:space="0" w:color="auto"/>
            </w:tcBorders>
            <w:shd w:val="clear" w:color="auto" w:fill="auto"/>
            <w:vAlign w:val="center"/>
          </w:tcPr>
          <w:p w:rsidR="00A024A6" w:rsidRPr="00257295" w:rsidRDefault="00A024A6" w:rsidP="000E6EC2">
            <w:pPr>
              <w:widowControl/>
              <w:spacing w:line="240" w:lineRule="atLeast"/>
              <w:ind w:firstLineChars="0" w:firstLine="0"/>
              <w:jc w:val="left"/>
              <w:rPr>
                <w:rFonts w:eastAsiaTheme="minorEastAsia"/>
                <w:color w:val="000000"/>
                <w:kern w:val="0"/>
                <w:sz w:val="20"/>
                <w:szCs w:val="20"/>
              </w:rPr>
            </w:pPr>
            <w:r>
              <w:t>symbolic function pointers.</w:t>
            </w:r>
          </w:p>
        </w:tc>
      </w:tr>
    </w:tbl>
    <w:p w:rsidR="00A024A6" w:rsidRDefault="00A024A6" w:rsidP="00A024A6">
      <w:pPr>
        <w:ind w:left="420" w:firstLineChars="0" w:firstLine="420"/>
      </w:pPr>
      <w:r>
        <w:t xml:space="preserve">%pI might be used to indicate that the associated pointer is to be formatted as a struct inode, which could print the most interesting fields of that structure. GCC will be able to check for the presence of a pointer argument, but because it does not understand the I part, cannot enforce that it is a pointer of the right type. </w:t>
      </w:r>
    </w:p>
    <w:p w:rsidR="00A024A6" w:rsidRDefault="00A024A6" w:rsidP="00A024A6">
      <w:pPr>
        <w:ind w:left="420" w:firstLineChars="0" w:firstLine="420"/>
      </w:pPr>
      <w:r>
        <w:t xml:space="preserve">Extending printk() in this manner allowed Torvalds—who authored the patch—to add two new types to printk(): %pS for symbolic pointers and %pF for symbolic function pointers. In both cases, the code uses kallsyms to turn the pointer value into a symbol name. Instead of a kernel developer having to read long address strings and then trying to find them in the system map, the kernel will do that work for them. </w:t>
      </w:r>
    </w:p>
    <w:p w:rsidR="00A024A6" w:rsidRDefault="00A024A6" w:rsidP="00A024A6">
      <w:pPr>
        <w:ind w:left="420" w:firstLineChars="0" w:firstLine="420"/>
      </w:pPr>
      <w:r>
        <w:t xml:space="preserve">The %pF specifier is for architectures like ppc and ia64 that use function descriptors rather than pointers. For those architectures, a function pointer points to a structure that contains the actual function address. By using the %pF specifier, the proper dereferencing is done. </w:t>
      </w:r>
    </w:p>
    <w:p w:rsidR="00A024A6" w:rsidRDefault="00A024A6" w:rsidP="00A024A6">
      <w:pPr>
        <w:ind w:left="420" w:firstLineChars="0" w:firstLine="420"/>
      </w:pPr>
      <w:r>
        <w:t xml:space="preserve">As an example of how the augmented printk() could be used, Torvalds converted printk_address(). The CONFIG_KALLSYMS dependency and the kallsyms_lookup() were removed, essentially leaving a one-line function: </w:t>
      </w:r>
    </w:p>
    <w:p w:rsidR="00A024A6" w:rsidRDefault="00A024A6" w:rsidP="001022C2">
      <w:pPr>
        <w:shd w:val="pct12" w:color="auto" w:fill="auto"/>
        <w:ind w:left="420" w:firstLineChars="0" w:firstLine="420"/>
      </w:pPr>
      <w:r>
        <w:t xml:space="preserve">    printk(" [&lt;%016lx&gt;] %s%pS\n", address, reliable ? "": "? ", (void *) address);</w:t>
      </w:r>
    </w:p>
    <w:p w:rsidR="00A024A6" w:rsidRPr="008D5193" w:rsidRDefault="00A024A6" w:rsidP="00A024A6">
      <w:pPr>
        <w:ind w:left="420" w:firstLineChars="0" w:firstLine="420"/>
        <w:rPr>
          <w:b/>
        </w:rPr>
      </w:pPr>
      <w:r w:rsidRPr="008D5193">
        <w:rPr>
          <w:b/>
        </w:rPr>
        <w:t xml:space="preserve">If kallsyms is not present, the new printk() just reverts to printing the address in hexadecimal, which allows the special case handling to be done there. </w:t>
      </w:r>
    </w:p>
    <w:p w:rsidR="00A024A6" w:rsidRDefault="00A024A6" w:rsidP="00A024A6">
      <w:pPr>
        <w:ind w:left="420" w:firstLineChars="0" w:firstLine="420"/>
      </w:pPr>
      <w:r>
        <w:t xml:space="preserve">The clear intent is to allow additional extensions to printk() to support other kernel data structures. The change to vsprintf(), which underlies printk(), actually allows for any </w:t>
      </w:r>
      <w:r>
        <w:lastRenderedPageBreak/>
        <w:t xml:space="preserve">sequence of alphanumeric characters to appear after the %p. The new pointer() helper function currently only implements the two new specifiers, but others have been mentioned. </w:t>
      </w:r>
    </w:p>
    <w:p w:rsidR="00A024A6" w:rsidRDefault="00A024A6" w:rsidP="00D734B9">
      <w:pPr>
        <w:pStyle w:val="ListParagraph"/>
        <w:numPr>
          <w:ilvl w:val="0"/>
          <w:numId w:val="176"/>
        </w:numPr>
        <w:ind w:firstLineChars="0"/>
        <w:rPr>
          <w:sz w:val="28"/>
          <w:szCs w:val="28"/>
        </w:rPr>
      </w:pPr>
      <w:r>
        <w:rPr>
          <w:rFonts w:hint="eastAsia"/>
        </w:rPr>
        <w:t>指令注入</w:t>
      </w:r>
    </w:p>
    <w:p w:rsidR="00A024A6" w:rsidRDefault="00A024A6" w:rsidP="00A024A6">
      <w:pPr>
        <w:ind w:left="420" w:firstLineChars="0" w:firstLine="420"/>
      </w:pPr>
      <w:r w:rsidRPr="00423BCC">
        <w:rPr>
          <w:rFonts w:hint="eastAsia"/>
        </w:rPr>
        <w:t>程序插装</w:t>
      </w:r>
      <w:r w:rsidRPr="00423BCC">
        <w:rPr>
          <w:rFonts w:hint="eastAsia"/>
        </w:rPr>
        <w:t>(Program Instrumentation)</w:t>
      </w:r>
      <w:r w:rsidRPr="00423BCC">
        <w:rPr>
          <w:rFonts w:hint="eastAsia"/>
        </w:rPr>
        <w:t>概念最先是由</w:t>
      </w:r>
      <w:r w:rsidRPr="00423BCC">
        <w:rPr>
          <w:rFonts w:hint="eastAsia"/>
        </w:rPr>
        <w:t>J</w:t>
      </w:r>
      <w:r w:rsidRPr="00423BCC">
        <w:rPr>
          <w:rFonts w:hint="eastAsia"/>
        </w:rPr>
        <w:t>．</w:t>
      </w:r>
      <w:r w:rsidRPr="00423BCC">
        <w:rPr>
          <w:rFonts w:hint="eastAsia"/>
        </w:rPr>
        <w:t>G</w:t>
      </w:r>
      <w:r w:rsidRPr="00423BCC">
        <w:rPr>
          <w:rFonts w:hint="eastAsia"/>
        </w:rPr>
        <w:t>．</w:t>
      </w:r>
      <w:r w:rsidRPr="00423BCC">
        <w:rPr>
          <w:rFonts w:hint="eastAsia"/>
        </w:rPr>
        <w:t>Huang</w:t>
      </w:r>
      <w:r w:rsidRPr="00423BCC">
        <w:rPr>
          <w:rFonts w:hint="eastAsia"/>
        </w:rPr>
        <w:t>教授提出，是借助往被测程序中插入操作</w:t>
      </w:r>
      <w:r w:rsidRPr="00423BCC">
        <w:rPr>
          <w:rFonts w:hint="eastAsia"/>
        </w:rPr>
        <w:t>(</w:t>
      </w:r>
      <w:r w:rsidRPr="00423BCC">
        <w:rPr>
          <w:rFonts w:hint="eastAsia"/>
        </w:rPr>
        <w:t>称为“探针”</w:t>
      </w:r>
      <w:r w:rsidRPr="00423BCC">
        <w:rPr>
          <w:rFonts w:hint="eastAsia"/>
        </w:rPr>
        <w:t>)</w:t>
      </w:r>
      <w:r w:rsidRPr="00423BCC">
        <w:rPr>
          <w:rFonts w:hint="eastAsia"/>
        </w:rPr>
        <w:t>，以便获取程序的控制流和数据流信息，从而实现测试目的的方法。在软件动态测试中，程序插装是一种基本的测试手段，应用广泛，是覆盖率测试、软件故障注入和动态性能分析的基础技术。</w:t>
      </w:r>
    </w:p>
    <w:p w:rsidR="0007704F" w:rsidRDefault="00A024A6" w:rsidP="00A024A6">
      <w:pPr>
        <w:ind w:left="420" w:firstLineChars="0" w:firstLine="420"/>
      </w:pPr>
      <w:r w:rsidRPr="003B4470">
        <w:rPr>
          <w:rFonts w:hint="eastAsia"/>
        </w:rPr>
        <w:t>修改</w:t>
      </w:r>
      <w:r w:rsidRPr="003B4470">
        <w:rPr>
          <w:rFonts w:hint="eastAsia"/>
        </w:rPr>
        <w:t>GCC</w:t>
      </w:r>
      <w:r w:rsidRPr="003B4470">
        <w:rPr>
          <w:rFonts w:hint="eastAsia"/>
        </w:rPr>
        <w:t>编译工具，实现程序插装的新方法</w:t>
      </w:r>
      <w:r>
        <w:rPr>
          <w:rFonts w:hint="eastAsia"/>
        </w:rPr>
        <w:t>。</w:t>
      </w:r>
    </w:p>
    <w:p w:rsidR="000E6EC2" w:rsidRDefault="0007704F" w:rsidP="0007704F">
      <w:pPr>
        <w:pStyle w:val="Heading3"/>
        <w:spacing w:before="163" w:after="163"/>
      </w:pPr>
      <w:bookmarkStart w:id="133" w:name="_Toc390712704"/>
      <w:r>
        <w:rPr>
          <w:rFonts w:hint="eastAsia"/>
        </w:rPr>
        <w:t>过程调用回溯</w:t>
      </w:r>
      <w:bookmarkEnd w:id="133"/>
    </w:p>
    <w:p w:rsidR="0078116C" w:rsidRDefault="0078116C" w:rsidP="00D734B9">
      <w:pPr>
        <w:pStyle w:val="ListParagraph"/>
        <w:numPr>
          <w:ilvl w:val="0"/>
          <w:numId w:val="177"/>
        </w:numPr>
        <w:ind w:firstLineChars="0"/>
      </w:pPr>
      <w:r w:rsidRPr="00A1614C">
        <w:t xml:space="preserve">Backtrace </w:t>
      </w:r>
    </w:p>
    <w:p w:rsidR="00A22C2B" w:rsidRDefault="008953DA" w:rsidP="00A22C2B">
      <w:pPr>
        <w:pStyle w:val="ListParagraph"/>
        <w:ind w:left="840" w:firstLineChars="0" w:firstLine="0"/>
      </w:pPr>
      <w:r>
        <w:t>c_backtrace</w:t>
      </w:r>
      <w:r>
        <w:sym w:font="Wingdings" w:char="F0E0"/>
      </w:r>
      <w:r w:rsidR="00A22C2B" w:rsidRPr="00A22C2B">
        <w:t>arch/arm/lib/backtrace.S</w:t>
      </w:r>
    </w:p>
    <w:p w:rsidR="0078116C" w:rsidRDefault="0078116C" w:rsidP="0007704F">
      <w:pPr>
        <w:spacing w:line="240" w:lineRule="auto"/>
        <w:ind w:left="420" w:firstLineChars="175" w:firstLine="420"/>
      </w:pPr>
      <w:r>
        <w:rPr>
          <w:noProof/>
        </w:rPr>
        <w:drawing>
          <wp:inline distT="0" distB="0" distL="0" distR="0" wp14:anchorId="5606133F" wp14:editId="421D4176">
            <wp:extent cx="5193102" cy="1120565"/>
            <wp:effectExtent l="76200" t="76200" r="140970" b="137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B8EFE2.tmp"/>
                    <pic:cNvPicPr/>
                  </pic:nvPicPr>
                  <pic:blipFill>
                    <a:blip r:embed="rId600">
                      <a:extLst>
                        <a:ext uri="{28A0092B-C50C-407E-A947-70E740481C1C}">
                          <a14:useLocalDpi xmlns:a14="http://schemas.microsoft.com/office/drawing/2010/main" val="0"/>
                        </a:ext>
                      </a:extLst>
                    </a:blip>
                    <a:stretch>
                      <a:fillRect/>
                    </a:stretch>
                  </pic:blipFill>
                  <pic:spPr>
                    <a:xfrm>
                      <a:off x="0" y="0"/>
                      <a:ext cx="5209826" cy="11241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12C07" w:rsidRPr="00512C07" w:rsidRDefault="00512C07" w:rsidP="00512C07">
      <w:pPr>
        <w:ind w:left="420" w:firstLineChars="0" w:firstLine="420"/>
      </w:pPr>
      <w:r>
        <w:rPr>
          <w:rFonts w:hint="eastAsia"/>
        </w:rPr>
        <w:t>其中</w:t>
      </w:r>
      <w:r w:rsidRPr="00512C07">
        <w:t>func +</w:t>
      </w:r>
      <w:r>
        <w:t xml:space="preserve"> </w:t>
      </w:r>
      <w:r w:rsidRPr="00512C07">
        <w:t>xxx/yyy</w:t>
      </w:r>
      <w:r w:rsidRPr="00512C07">
        <w:rPr>
          <w:rFonts w:hint="eastAsia"/>
        </w:rPr>
        <w:t>：</w:t>
      </w:r>
      <w:r>
        <w:t>xxx</w:t>
      </w:r>
      <w:r w:rsidRPr="00512C07">
        <w:rPr>
          <w:rFonts w:hint="eastAsia"/>
        </w:rPr>
        <w:t>表示出错位置的偏移，</w:t>
      </w:r>
      <w:r>
        <w:t>yyy</w:t>
      </w:r>
      <w:r w:rsidRPr="00512C07">
        <w:rPr>
          <w:rFonts w:hint="eastAsia"/>
        </w:rPr>
        <w:t>表示</w:t>
      </w:r>
      <w:r w:rsidRPr="00512C07">
        <w:t>func</w:t>
      </w:r>
      <w:r w:rsidRPr="00512C07">
        <w:rPr>
          <w:rFonts w:hint="eastAsia"/>
        </w:rPr>
        <w:t>的</w:t>
      </w:r>
      <w:r>
        <w:rPr>
          <w:rFonts w:hint="eastAsia"/>
        </w:rPr>
        <w:t>代码</w:t>
      </w:r>
      <w:r w:rsidRPr="00512C07">
        <w:rPr>
          <w:rFonts w:hint="eastAsia"/>
        </w:rPr>
        <w:t>大小</w:t>
      </w:r>
      <w:r>
        <w:rPr>
          <w:rFonts w:hint="eastAsia"/>
        </w:rPr>
        <w:t>。</w:t>
      </w:r>
      <w:r w:rsidRPr="00512C07">
        <w:t xml:space="preserve"> </w:t>
      </w:r>
    </w:p>
    <w:p w:rsidR="0078116C" w:rsidRDefault="0078116C" w:rsidP="00D734B9">
      <w:pPr>
        <w:pStyle w:val="ListParagraph"/>
        <w:numPr>
          <w:ilvl w:val="0"/>
          <w:numId w:val="177"/>
        </w:numPr>
        <w:ind w:firstLineChars="0"/>
      </w:pPr>
      <w:r w:rsidRPr="00257FB7">
        <w:t>Exception stack</w:t>
      </w:r>
    </w:p>
    <w:p w:rsidR="0078116C" w:rsidRDefault="00CE4E7E" w:rsidP="0007704F">
      <w:pPr>
        <w:spacing w:line="240" w:lineRule="auto"/>
        <w:ind w:left="420" w:firstLineChars="175" w:firstLine="420"/>
      </w:pPr>
      <w:r>
        <w:rPr>
          <w:noProof/>
        </w:rPr>
        <w:drawing>
          <wp:inline distT="0" distB="0" distL="0" distR="0" wp14:anchorId="77652315" wp14:editId="7DFFC6F3">
            <wp:extent cx="5193102" cy="603849"/>
            <wp:effectExtent l="76200" t="76200" r="121920" b="139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0B6D9.tmp"/>
                    <pic:cNvPicPr/>
                  </pic:nvPicPr>
                  <pic:blipFill>
                    <a:blip r:embed="rId601">
                      <a:extLst>
                        <a:ext uri="{28A0092B-C50C-407E-A947-70E740481C1C}">
                          <a14:useLocalDpi xmlns:a14="http://schemas.microsoft.com/office/drawing/2010/main" val="0"/>
                        </a:ext>
                      </a:extLst>
                    </a:blip>
                    <a:stretch>
                      <a:fillRect/>
                    </a:stretch>
                  </pic:blipFill>
                  <pic:spPr>
                    <a:xfrm>
                      <a:off x="0" y="0"/>
                      <a:ext cx="5220708" cy="6070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8116C" w:rsidRPr="007B186F" w:rsidRDefault="0078116C" w:rsidP="00D734B9">
      <w:pPr>
        <w:pStyle w:val="ListParagraph"/>
        <w:numPr>
          <w:ilvl w:val="0"/>
          <w:numId w:val="177"/>
        </w:numPr>
        <w:ind w:firstLineChars="0"/>
        <w:rPr>
          <w:sz w:val="28"/>
          <w:szCs w:val="28"/>
        </w:rPr>
      </w:pPr>
      <w:r w:rsidRPr="00257FB7">
        <w:t xml:space="preserve">IPI backtrace </w:t>
      </w:r>
    </w:p>
    <w:p w:rsidR="0078116C" w:rsidRDefault="00460919" w:rsidP="0007704F">
      <w:pPr>
        <w:spacing w:line="240" w:lineRule="auto"/>
        <w:ind w:left="420" w:firstLineChars="175" w:firstLine="420"/>
      </w:pPr>
      <w:r>
        <w:rPr>
          <w:noProof/>
        </w:rPr>
        <w:lastRenderedPageBreak/>
        <w:drawing>
          <wp:inline distT="0" distB="0" distL="0" distR="0" wp14:anchorId="58804EE3" wp14:editId="4D5F48FC">
            <wp:extent cx="4968815" cy="3791597"/>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4972074" cy="3794084"/>
                    </a:xfrm>
                    <a:prstGeom prst="rect">
                      <a:avLst/>
                    </a:prstGeom>
                  </pic:spPr>
                </pic:pic>
              </a:graphicData>
            </a:graphic>
          </wp:inline>
        </w:drawing>
      </w:r>
    </w:p>
    <w:p w:rsidR="00460919" w:rsidRDefault="00901999" w:rsidP="00460919">
      <w:pPr>
        <w:pStyle w:val="ListParagraph"/>
        <w:ind w:left="840" w:firstLineChars="0" w:firstLine="0"/>
      </w:pPr>
      <w:r>
        <w:rPr>
          <w:rFonts w:hint="eastAsia"/>
        </w:rPr>
        <w:t>PC</w:t>
      </w:r>
      <w:r>
        <w:rPr>
          <w:rFonts w:hint="eastAsia"/>
        </w:rPr>
        <w:t>为发生异常时指令地址，</w:t>
      </w:r>
      <w:r>
        <w:rPr>
          <w:rFonts w:hint="eastAsia"/>
        </w:rPr>
        <w:t>LR</w:t>
      </w:r>
      <w:r>
        <w:rPr>
          <w:rFonts w:hint="eastAsia"/>
        </w:rPr>
        <w:t>为父过程地址。</w:t>
      </w:r>
    </w:p>
    <w:p w:rsidR="00DF2511" w:rsidRDefault="00DF2511" w:rsidP="00460919">
      <w:pPr>
        <w:pStyle w:val="ListParagraph"/>
        <w:ind w:left="840" w:firstLineChars="0" w:firstLine="0"/>
      </w:pPr>
      <w:r>
        <w:rPr>
          <w:rFonts w:hint="eastAsia"/>
        </w:rPr>
        <w:t>其他寄存器的值需要通过反汇编确定其含义。</w:t>
      </w:r>
    </w:p>
    <w:p w:rsidR="007058A0" w:rsidRDefault="007058A0" w:rsidP="00D734B9">
      <w:pPr>
        <w:pStyle w:val="ListParagraph"/>
        <w:numPr>
          <w:ilvl w:val="0"/>
          <w:numId w:val="177"/>
        </w:numPr>
        <w:ind w:firstLineChars="0"/>
      </w:pPr>
      <w:r>
        <w:rPr>
          <w:rFonts w:hint="eastAsia"/>
        </w:rPr>
        <w:t>过程回溯实现</w:t>
      </w:r>
    </w:p>
    <w:p w:rsidR="007058A0" w:rsidRPr="007C778B" w:rsidRDefault="007058A0" w:rsidP="00AB4047">
      <w:pPr>
        <w:spacing w:line="240" w:lineRule="auto"/>
        <w:ind w:left="420" w:firstLineChars="175" w:firstLine="420"/>
      </w:pPr>
      <w:r>
        <w:rPr>
          <w:rFonts w:hint="eastAsia"/>
          <w:noProof/>
        </w:rPr>
        <w:drawing>
          <wp:inline distT="0" distB="0" distL="0" distR="0" wp14:anchorId="5B7FC250" wp14:editId="4F4E5DF0">
            <wp:extent cx="4675517" cy="268264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4D314.tmp"/>
                    <pic:cNvPicPr/>
                  </pic:nvPicPr>
                  <pic:blipFill>
                    <a:blip r:embed="rId603">
                      <a:extLst>
                        <a:ext uri="{28A0092B-C50C-407E-A947-70E740481C1C}">
                          <a14:useLocalDpi xmlns:a14="http://schemas.microsoft.com/office/drawing/2010/main" val="0"/>
                        </a:ext>
                      </a:extLst>
                    </a:blip>
                    <a:stretch>
                      <a:fillRect/>
                    </a:stretch>
                  </pic:blipFill>
                  <pic:spPr>
                    <a:xfrm>
                      <a:off x="0" y="0"/>
                      <a:ext cx="4673283" cy="2681365"/>
                    </a:xfrm>
                    <a:prstGeom prst="rect">
                      <a:avLst/>
                    </a:prstGeom>
                  </pic:spPr>
                </pic:pic>
              </a:graphicData>
            </a:graphic>
          </wp:inline>
        </w:drawing>
      </w:r>
    </w:p>
    <w:p w:rsidR="007058A0" w:rsidRDefault="007058A0" w:rsidP="00AB4047">
      <w:pPr>
        <w:spacing w:line="240" w:lineRule="auto"/>
        <w:ind w:left="420" w:firstLineChars="175" w:firstLine="420"/>
      </w:pPr>
      <w:r>
        <w:rPr>
          <w:noProof/>
        </w:rPr>
        <w:lastRenderedPageBreak/>
        <w:drawing>
          <wp:inline distT="0" distB="0" distL="0" distR="0" wp14:anchorId="0C76A917" wp14:editId="3F419638">
            <wp:extent cx="4675517" cy="35027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4E980.tmp"/>
                    <pic:cNvPicPr/>
                  </pic:nvPicPr>
                  <pic:blipFill>
                    <a:blip r:embed="rId604">
                      <a:extLst>
                        <a:ext uri="{28A0092B-C50C-407E-A947-70E740481C1C}">
                          <a14:useLocalDpi xmlns:a14="http://schemas.microsoft.com/office/drawing/2010/main" val="0"/>
                        </a:ext>
                      </a:extLst>
                    </a:blip>
                    <a:stretch>
                      <a:fillRect/>
                    </a:stretch>
                  </pic:blipFill>
                  <pic:spPr>
                    <a:xfrm>
                      <a:off x="0" y="0"/>
                      <a:ext cx="4690227" cy="3513723"/>
                    </a:xfrm>
                    <a:prstGeom prst="rect">
                      <a:avLst/>
                    </a:prstGeom>
                  </pic:spPr>
                </pic:pic>
              </a:graphicData>
            </a:graphic>
          </wp:inline>
        </w:drawing>
      </w:r>
    </w:p>
    <w:p w:rsidR="007058A0" w:rsidRPr="005249B6" w:rsidRDefault="007058A0" w:rsidP="00AB4047">
      <w:pPr>
        <w:spacing w:line="240" w:lineRule="auto"/>
        <w:ind w:left="420" w:firstLineChars="175" w:firstLine="420"/>
      </w:pPr>
      <w:r>
        <w:rPr>
          <w:noProof/>
        </w:rPr>
        <w:drawing>
          <wp:inline distT="0" distB="0" distL="0" distR="0" wp14:anchorId="522CCB64" wp14:editId="1B83AE7F">
            <wp:extent cx="4994039" cy="29157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427E.tmp"/>
                    <pic:cNvPicPr/>
                  </pic:nvPicPr>
                  <pic:blipFill>
                    <a:blip r:embed="rId605">
                      <a:extLst>
                        <a:ext uri="{28A0092B-C50C-407E-A947-70E740481C1C}">
                          <a14:useLocalDpi xmlns:a14="http://schemas.microsoft.com/office/drawing/2010/main" val="0"/>
                        </a:ext>
                      </a:extLst>
                    </a:blip>
                    <a:stretch>
                      <a:fillRect/>
                    </a:stretch>
                  </pic:blipFill>
                  <pic:spPr>
                    <a:xfrm>
                      <a:off x="0" y="0"/>
                      <a:ext cx="5012050" cy="2926243"/>
                    </a:xfrm>
                    <a:prstGeom prst="rect">
                      <a:avLst/>
                    </a:prstGeom>
                  </pic:spPr>
                </pic:pic>
              </a:graphicData>
            </a:graphic>
          </wp:inline>
        </w:drawing>
      </w:r>
    </w:p>
    <w:p w:rsidR="00EC19B8" w:rsidRDefault="00EC19B8" w:rsidP="00EC19B8">
      <w:pPr>
        <w:pStyle w:val="Heading3"/>
        <w:numPr>
          <w:ilvl w:val="2"/>
          <w:numId w:val="1"/>
        </w:numPr>
        <w:spacing w:before="163" w:after="163"/>
      </w:pPr>
      <w:bookmarkStart w:id="134" w:name="_Toc390712705"/>
      <w:r>
        <w:rPr>
          <w:rFonts w:hint="eastAsia"/>
        </w:rPr>
        <w:t>过程调用状态</w:t>
      </w:r>
      <w:bookmarkEnd w:id="134"/>
    </w:p>
    <w:p w:rsidR="00C4363B" w:rsidRDefault="00C4363B" w:rsidP="00D734B9">
      <w:pPr>
        <w:pStyle w:val="ListParagraph"/>
        <w:numPr>
          <w:ilvl w:val="0"/>
          <w:numId w:val="168"/>
        </w:numPr>
        <w:ind w:firstLineChars="0"/>
      </w:pPr>
      <w:r>
        <w:rPr>
          <w:rFonts w:hint="eastAsia"/>
        </w:rPr>
        <w:t>过程返回值</w:t>
      </w:r>
    </w:p>
    <w:p w:rsidR="00EC19B8" w:rsidRPr="00B912BD" w:rsidRDefault="00EC19B8" w:rsidP="00D734B9">
      <w:pPr>
        <w:pStyle w:val="ListParagraph"/>
        <w:numPr>
          <w:ilvl w:val="0"/>
          <w:numId w:val="188"/>
        </w:numPr>
        <w:ind w:firstLineChars="0"/>
      </w:pPr>
      <w:r>
        <w:rPr>
          <w:rFonts w:hint="eastAsia"/>
        </w:rPr>
        <w:t>基本错误定义</w:t>
      </w:r>
    </w:p>
    <w:p w:rsidR="00EC19B8" w:rsidRDefault="00EC19B8" w:rsidP="00C4363B">
      <w:pPr>
        <w:spacing w:line="240" w:lineRule="auto"/>
        <w:ind w:left="720" w:firstLine="480"/>
      </w:pPr>
      <w:r>
        <w:rPr>
          <w:noProof/>
        </w:rPr>
        <w:lastRenderedPageBreak/>
        <w:drawing>
          <wp:inline distT="0" distB="0" distL="0" distR="0" wp14:anchorId="25C9F895" wp14:editId="505239AE">
            <wp:extent cx="4162377" cy="2372264"/>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CBBCF.tmp"/>
                    <pic:cNvPicPr/>
                  </pic:nvPicPr>
                  <pic:blipFill>
                    <a:blip r:embed="rId606">
                      <a:extLst>
                        <a:ext uri="{28A0092B-C50C-407E-A947-70E740481C1C}">
                          <a14:useLocalDpi xmlns:a14="http://schemas.microsoft.com/office/drawing/2010/main" val="0"/>
                        </a:ext>
                      </a:extLst>
                    </a:blip>
                    <a:stretch>
                      <a:fillRect/>
                    </a:stretch>
                  </pic:blipFill>
                  <pic:spPr>
                    <a:xfrm>
                      <a:off x="0" y="0"/>
                      <a:ext cx="4166250" cy="2374472"/>
                    </a:xfrm>
                    <a:prstGeom prst="rect">
                      <a:avLst/>
                    </a:prstGeom>
                  </pic:spPr>
                </pic:pic>
              </a:graphicData>
            </a:graphic>
          </wp:inline>
        </w:drawing>
      </w:r>
    </w:p>
    <w:p w:rsidR="00EC19B8" w:rsidRDefault="00EC19B8" w:rsidP="00D734B9">
      <w:pPr>
        <w:pStyle w:val="ListParagraph"/>
        <w:numPr>
          <w:ilvl w:val="0"/>
          <w:numId w:val="188"/>
        </w:numPr>
        <w:ind w:firstLineChars="0"/>
      </w:pPr>
      <w:r>
        <w:rPr>
          <w:rFonts w:hint="eastAsia"/>
        </w:rPr>
        <w:t>错误定义</w:t>
      </w:r>
    </w:p>
    <w:p w:rsidR="00EC19B8" w:rsidRDefault="00EC19B8" w:rsidP="00C4363B">
      <w:pPr>
        <w:spacing w:line="240" w:lineRule="auto"/>
        <w:ind w:left="720" w:firstLine="480"/>
      </w:pPr>
      <w:r>
        <w:rPr>
          <w:rFonts w:hint="eastAsia"/>
          <w:noProof/>
        </w:rPr>
        <w:drawing>
          <wp:inline distT="0" distB="0" distL="0" distR="0" wp14:anchorId="7D7BA1F9" wp14:editId="0B01BE87">
            <wp:extent cx="4375112" cy="3510951"/>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05937.tmp"/>
                    <pic:cNvPicPr/>
                  </pic:nvPicPr>
                  <pic:blipFill>
                    <a:blip r:embed="rId607">
                      <a:extLst>
                        <a:ext uri="{28A0092B-C50C-407E-A947-70E740481C1C}">
                          <a14:useLocalDpi xmlns:a14="http://schemas.microsoft.com/office/drawing/2010/main" val="0"/>
                        </a:ext>
                      </a:extLst>
                    </a:blip>
                    <a:stretch>
                      <a:fillRect/>
                    </a:stretch>
                  </pic:blipFill>
                  <pic:spPr>
                    <a:xfrm>
                      <a:off x="0" y="0"/>
                      <a:ext cx="4379260" cy="3514280"/>
                    </a:xfrm>
                    <a:prstGeom prst="rect">
                      <a:avLst/>
                    </a:prstGeom>
                  </pic:spPr>
                </pic:pic>
              </a:graphicData>
            </a:graphic>
          </wp:inline>
        </w:drawing>
      </w:r>
    </w:p>
    <w:p w:rsidR="00C4363B" w:rsidRDefault="00C4363B" w:rsidP="00D734B9">
      <w:pPr>
        <w:pStyle w:val="ListParagraph"/>
        <w:numPr>
          <w:ilvl w:val="0"/>
          <w:numId w:val="168"/>
        </w:numPr>
        <w:ind w:firstLineChars="0"/>
      </w:pPr>
      <w:r>
        <w:rPr>
          <w:rFonts w:hint="eastAsia"/>
        </w:rPr>
        <w:t>内核错误</w:t>
      </w:r>
    </w:p>
    <w:p w:rsidR="00C4363B" w:rsidRDefault="00C4363B" w:rsidP="00D734B9">
      <w:pPr>
        <w:pStyle w:val="ListParagraph"/>
        <w:numPr>
          <w:ilvl w:val="0"/>
          <w:numId w:val="189"/>
        </w:numPr>
        <w:ind w:firstLineChars="0"/>
      </w:pPr>
      <w:r>
        <w:t>Bug</w:t>
      </w:r>
    </w:p>
    <w:p w:rsidR="00C4363B" w:rsidRDefault="00C4363B" w:rsidP="00C4363B">
      <w:pPr>
        <w:ind w:left="840" w:firstLineChars="0" w:firstLine="360"/>
      </w:pPr>
      <w:r>
        <w:rPr>
          <w:rFonts w:hint="eastAsia"/>
        </w:rPr>
        <w:t>Bug</w:t>
      </w:r>
      <w:r>
        <w:rPr>
          <w:rFonts w:hint="eastAsia"/>
        </w:rPr>
        <w:t>是指那些不符合内核的正常设计，但内核能够检测出来并且对系统运行不会产生影响的问题，比如在原子上下文中休眠。如：</w:t>
      </w:r>
    </w:p>
    <w:p w:rsidR="00C4363B" w:rsidRDefault="00C4363B" w:rsidP="00C4363B">
      <w:pPr>
        <w:ind w:left="840" w:firstLineChars="0" w:firstLine="360"/>
      </w:pPr>
      <w:r>
        <w:t>BUG: scheduling while atomic: insmod/826/0x00000002</w:t>
      </w:r>
    </w:p>
    <w:p w:rsidR="00C4363B" w:rsidRDefault="00EC19B8" w:rsidP="00D734B9">
      <w:pPr>
        <w:pStyle w:val="ListParagraph"/>
        <w:numPr>
          <w:ilvl w:val="0"/>
          <w:numId w:val="189"/>
        </w:numPr>
        <w:ind w:firstLineChars="0"/>
      </w:pPr>
      <w:r>
        <w:br w:type="page"/>
      </w:r>
      <w:r w:rsidR="00C4363B">
        <w:lastRenderedPageBreak/>
        <w:t>Oops</w:t>
      </w:r>
    </w:p>
    <w:p w:rsidR="00C4363B" w:rsidRDefault="00C4363B" w:rsidP="00C4363B">
      <w:pPr>
        <w:ind w:left="840" w:firstLineChars="0" w:firstLine="360"/>
      </w:pPr>
      <w:r>
        <w:rPr>
          <w:rFonts w:hint="eastAsia"/>
        </w:rPr>
        <w:t>程序在内核态时，进入一种异常情况，比如引用非法指针导致的数据异常，数组越界导致的取指异常，此时异常处理机制能够捕获此异常，并将系统关键信息打印到串口上，正常情况下</w:t>
      </w:r>
      <w:r>
        <w:rPr>
          <w:rFonts w:hint="eastAsia"/>
        </w:rPr>
        <w:t>Oops</w:t>
      </w:r>
      <w:r>
        <w:rPr>
          <w:rFonts w:hint="eastAsia"/>
        </w:rPr>
        <w:t>消息会被记录到系统日志中去。</w:t>
      </w:r>
    </w:p>
    <w:p w:rsidR="00EC19B8" w:rsidRDefault="00C4363B" w:rsidP="00C4363B">
      <w:pPr>
        <w:ind w:left="840" w:firstLineChars="0" w:firstLine="360"/>
      </w:pPr>
      <w:r>
        <w:t xml:space="preserve"> </w:t>
      </w:r>
      <w:r>
        <w:rPr>
          <w:rFonts w:hint="eastAsia"/>
        </w:rPr>
        <w:t>Oops</w:t>
      </w:r>
      <w:r>
        <w:rPr>
          <w:rFonts w:hint="eastAsia"/>
        </w:rPr>
        <w:t>发生时，进程处在内核态，很可能正在访问系统关键资源，并且获取了一些锁，当进程由于</w:t>
      </w:r>
      <w:r>
        <w:rPr>
          <w:rFonts w:hint="eastAsia"/>
        </w:rPr>
        <w:t>Oops</w:t>
      </w:r>
      <w:r>
        <w:rPr>
          <w:rFonts w:hint="eastAsia"/>
        </w:rPr>
        <w:t>异常退出时，无法释放已经获取的资源，导致其他需要获取此资源的进程挂起，对系统的正常运行造成影响。通常这种情况，系统处在不稳定的状态，很可能崩溃。</w:t>
      </w:r>
    </w:p>
    <w:p w:rsidR="008978DA" w:rsidRDefault="008978DA" w:rsidP="00D734B9">
      <w:pPr>
        <w:pStyle w:val="ListParagraph"/>
        <w:numPr>
          <w:ilvl w:val="0"/>
          <w:numId w:val="189"/>
        </w:numPr>
        <w:ind w:firstLineChars="0"/>
      </w:pPr>
      <w:r>
        <w:t>Panic</w:t>
      </w:r>
    </w:p>
    <w:p w:rsidR="008978DA" w:rsidRDefault="008978DA" w:rsidP="008978DA">
      <w:pPr>
        <w:ind w:left="840" w:firstLineChars="0" w:firstLine="360"/>
      </w:pPr>
      <w:r>
        <w:rPr>
          <w:rFonts w:hint="eastAsia"/>
        </w:rPr>
        <w:t>当</w:t>
      </w:r>
      <w:r>
        <w:rPr>
          <w:rFonts w:hint="eastAsia"/>
        </w:rPr>
        <w:t>Oops</w:t>
      </w:r>
      <w:r>
        <w:rPr>
          <w:rFonts w:hint="eastAsia"/>
        </w:rPr>
        <w:t>发生在中断上下文中或者在进程</w:t>
      </w:r>
      <w:r>
        <w:rPr>
          <w:rFonts w:hint="eastAsia"/>
        </w:rPr>
        <w:t>0</w:t>
      </w:r>
      <w:r>
        <w:rPr>
          <w:rFonts w:hint="eastAsia"/>
        </w:rPr>
        <w:t>和</w:t>
      </w:r>
      <w:r>
        <w:rPr>
          <w:rFonts w:hint="eastAsia"/>
        </w:rPr>
        <w:t>1</w:t>
      </w:r>
      <w:r>
        <w:rPr>
          <w:rFonts w:hint="eastAsia"/>
        </w:rPr>
        <w:t>中，系统将彻底挂起，因为中断服务程序异常后，将无法恢复，这种情况即称为内核</w:t>
      </w:r>
      <w:r>
        <w:rPr>
          <w:rFonts w:hint="eastAsia"/>
        </w:rPr>
        <w:t>panic</w:t>
      </w:r>
      <w:r>
        <w:rPr>
          <w:rFonts w:hint="eastAsia"/>
        </w:rPr>
        <w:t>。另外当系统设置了</w:t>
      </w:r>
      <w:r>
        <w:rPr>
          <w:rFonts w:hint="eastAsia"/>
        </w:rPr>
        <w:t>panic</w:t>
      </w:r>
      <w:r>
        <w:rPr>
          <w:rFonts w:hint="eastAsia"/>
        </w:rPr>
        <w:t>标志时，无论</w:t>
      </w:r>
      <w:r>
        <w:rPr>
          <w:rFonts w:hint="eastAsia"/>
        </w:rPr>
        <w:t>Oops</w:t>
      </w:r>
      <w:r>
        <w:rPr>
          <w:rFonts w:hint="eastAsia"/>
        </w:rPr>
        <w:t>发生在中断上下文还是进程上下文，都将导致内核</w:t>
      </w:r>
      <w:r>
        <w:rPr>
          <w:rFonts w:hint="eastAsia"/>
        </w:rPr>
        <w:t>Panic</w:t>
      </w:r>
      <w:r>
        <w:rPr>
          <w:rFonts w:hint="eastAsia"/>
        </w:rPr>
        <w:t>。由于在中断复位程序中</w:t>
      </w:r>
      <w:r>
        <w:rPr>
          <w:rFonts w:hint="eastAsia"/>
        </w:rPr>
        <w:t>panic</w:t>
      </w:r>
      <w:r>
        <w:rPr>
          <w:rFonts w:hint="eastAsia"/>
        </w:rPr>
        <w:t>后，系统将不再进行调度，</w:t>
      </w:r>
      <w:r>
        <w:rPr>
          <w:rFonts w:hint="eastAsia"/>
        </w:rPr>
        <w:t>Syslogd</w:t>
      </w:r>
      <w:r>
        <w:rPr>
          <w:rFonts w:hint="eastAsia"/>
        </w:rPr>
        <w:t>将不会再运行，因此这种情况下，</w:t>
      </w:r>
      <w:r>
        <w:rPr>
          <w:rFonts w:hint="eastAsia"/>
        </w:rPr>
        <w:t>Oops</w:t>
      </w:r>
      <w:r>
        <w:rPr>
          <w:rFonts w:hint="eastAsia"/>
        </w:rPr>
        <w:t>的消息仅仅打印到串口上，不会被记录在系统日志中。</w:t>
      </w:r>
    </w:p>
    <w:p w:rsidR="00BF7E97" w:rsidRDefault="00BF7E97" w:rsidP="00BF7E97">
      <w:pPr>
        <w:pStyle w:val="Heading3"/>
        <w:spacing w:before="163" w:after="163"/>
      </w:pPr>
      <w:bookmarkStart w:id="135" w:name="_Toc390712706"/>
      <w:r>
        <w:rPr>
          <w:rFonts w:hint="eastAsia"/>
        </w:rPr>
        <w:t>内嵌调试工具</w:t>
      </w:r>
      <w:bookmarkEnd w:id="135"/>
    </w:p>
    <w:p w:rsidR="00BF7E97" w:rsidRDefault="00BF7E97" w:rsidP="00D734B9">
      <w:pPr>
        <w:pStyle w:val="ListParagraph"/>
        <w:numPr>
          <w:ilvl w:val="0"/>
          <w:numId w:val="192"/>
        </w:numPr>
        <w:ind w:firstLineChars="0"/>
      </w:pPr>
      <w:bookmarkStart w:id="136" w:name="_Toc388880953"/>
      <w:r>
        <w:t>dmsg</w:t>
      </w:r>
      <w:bookmarkEnd w:id="136"/>
    </w:p>
    <w:p w:rsidR="00185789" w:rsidRDefault="00185789" w:rsidP="00185789">
      <w:pPr>
        <w:pStyle w:val="ListParagraph"/>
        <w:ind w:left="840" w:firstLineChars="0" w:firstLine="0"/>
      </w:pPr>
      <w:r>
        <w:rPr>
          <w:rFonts w:hint="eastAsia"/>
        </w:rPr>
        <w:t>打印</w:t>
      </w:r>
      <w:r>
        <w:t>printk</w:t>
      </w:r>
      <w:r>
        <w:rPr>
          <w:rFonts w:hint="eastAsia"/>
        </w:rPr>
        <w:t>信息。</w:t>
      </w:r>
    </w:p>
    <w:p w:rsidR="00BF7E97" w:rsidRDefault="00BF7E97" w:rsidP="00D734B9">
      <w:pPr>
        <w:pStyle w:val="ListParagraph"/>
        <w:numPr>
          <w:ilvl w:val="0"/>
          <w:numId w:val="192"/>
        </w:numPr>
        <w:ind w:firstLineChars="0"/>
      </w:pPr>
      <w:r w:rsidRPr="005342C3">
        <w:t>kdb</w:t>
      </w:r>
    </w:p>
    <w:p w:rsidR="00BF7E97" w:rsidRPr="005342C3" w:rsidRDefault="00BF7E97" w:rsidP="00BF7E97">
      <w:pPr>
        <w:ind w:left="420" w:firstLineChars="0" w:firstLine="420"/>
      </w:pPr>
      <w:r w:rsidRPr="005342C3">
        <w:rPr>
          <w:rFonts w:hint="eastAsia"/>
        </w:rPr>
        <w:t>只能在汇编代码级进行调试</w:t>
      </w:r>
      <w:r w:rsidRPr="005342C3">
        <w:t>；</w:t>
      </w:r>
    </w:p>
    <w:p w:rsidR="00BF7E97" w:rsidRPr="005342C3" w:rsidRDefault="00BF7E97" w:rsidP="00BF7E97">
      <w:pPr>
        <w:ind w:left="420" w:firstLineChars="0" w:firstLine="420"/>
      </w:pPr>
      <w:r w:rsidRPr="005342C3">
        <w:rPr>
          <w:rFonts w:hint="eastAsia"/>
        </w:rPr>
        <w:t>优点是不需要两台机器进行调试</w:t>
      </w:r>
      <w:r w:rsidRPr="005342C3">
        <w:t>。</w:t>
      </w:r>
    </w:p>
    <w:p w:rsidR="00F265CE" w:rsidRDefault="00BF7E97" w:rsidP="00BF7E97">
      <w:pPr>
        <w:pStyle w:val="Heading3"/>
        <w:spacing w:before="163" w:after="163"/>
      </w:pPr>
      <w:bookmarkStart w:id="137" w:name="_Toc390712707"/>
      <w:r>
        <w:rPr>
          <w:rFonts w:hint="eastAsia"/>
        </w:rPr>
        <w:t>远程调试</w:t>
      </w:r>
      <w:r w:rsidR="00C05A3A">
        <w:rPr>
          <w:rFonts w:hint="eastAsia"/>
        </w:rPr>
        <w:t>工具</w:t>
      </w:r>
      <w:bookmarkEnd w:id="137"/>
    </w:p>
    <w:p w:rsidR="00F16785" w:rsidRDefault="00F16785" w:rsidP="00D734B9">
      <w:pPr>
        <w:pStyle w:val="ListParagraph"/>
        <w:numPr>
          <w:ilvl w:val="0"/>
          <w:numId w:val="193"/>
        </w:numPr>
        <w:ind w:firstLineChars="0"/>
      </w:pPr>
      <w:r>
        <w:t>LTT</w:t>
      </w:r>
    </w:p>
    <w:p w:rsidR="00F16785" w:rsidRDefault="00F16785" w:rsidP="00BF7E97">
      <w:pPr>
        <w:ind w:left="420" w:firstLineChars="0" w:firstLine="420"/>
      </w:pPr>
      <w:r w:rsidRPr="00F16785">
        <w:rPr>
          <w:rFonts w:hint="eastAsia"/>
        </w:rPr>
        <w:t>LTT</w:t>
      </w:r>
      <w:r w:rsidRPr="00F16785">
        <w:rPr>
          <w:rFonts w:hint="eastAsia"/>
        </w:rPr>
        <w:t>（</w:t>
      </w:r>
      <w:r w:rsidRPr="00F16785">
        <w:rPr>
          <w:rFonts w:hint="eastAsia"/>
        </w:rPr>
        <w:t>Linux Trace Toolkit</w:t>
      </w:r>
      <w:r w:rsidRPr="00F16785">
        <w:rPr>
          <w:rFonts w:hint="eastAsia"/>
        </w:rPr>
        <w:t>）的</w:t>
      </w:r>
      <w:r w:rsidRPr="00F16785">
        <w:rPr>
          <w:rFonts w:hint="eastAsia"/>
        </w:rPr>
        <w:t>patch</w:t>
      </w:r>
      <w:r w:rsidRPr="00F16785">
        <w:rPr>
          <w:rFonts w:hint="eastAsia"/>
        </w:rPr>
        <w:t>，跟踪信息中包含时间，并可提供一段时期内处理事件，不仅可以用来</w:t>
      </w:r>
      <w:r w:rsidRPr="00F16785">
        <w:rPr>
          <w:rFonts w:hint="eastAsia"/>
        </w:rPr>
        <w:t>debug</w:t>
      </w:r>
      <w:r w:rsidRPr="00F16785">
        <w:rPr>
          <w:rFonts w:hint="eastAsia"/>
        </w:rPr>
        <w:t>，而且可以跟踪性能问题</w:t>
      </w:r>
      <w:r w:rsidR="004E0888">
        <w:rPr>
          <w:rFonts w:hint="eastAsia"/>
        </w:rPr>
        <w:t>。</w:t>
      </w:r>
    </w:p>
    <w:p w:rsidR="00BF7E97" w:rsidRDefault="00BF7E97" w:rsidP="00D734B9">
      <w:pPr>
        <w:pStyle w:val="ListParagraph"/>
        <w:numPr>
          <w:ilvl w:val="0"/>
          <w:numId w:val="193"/>
        </w:numPr>
        <w:ind w:firstLineChars="0"/>
      </w:pPr>
      <w:r w:rsidRPr="005342C3">
        <w:t>gdb</w:t>
      </w:r>
    </w:p>
    <w:p w:rsidR="00BF7E97" w:rsidRDefault="00BF7E97" w:rsidP="00BF7E97">
      <w:pPr>
        <w:ind w:left="420" w:firstLineChars="0" w:firstLine="420"/>
      </w:pPr>
      <w:r>
        <w:rPr>
          <w:rFonts w:hint="eastAsia"/>
        </w:rPr>
        <w:t>除了调试一般</w:t>
      </w:r>
      <w:r w:rsidR="008E2DD9">
        <w:t>ELF</w:t>
      </w:r>
      <w:r>
        <w:rPr>
          <w:rFonts w:hint="eastAsia"/>
        </w:rPr>
        <w:t>文件外，也可调试</w:t>
      </w:r>
      <w:r>
        <w:t>kernel</w:t>
      </w:r>
      <w:r>
        <w:rPr>
          <w:rFonts w:hint="eastAsia"/>
        </w:rPr>
        <w:t>和</w:t>
      </w:r>
      <w:r>
        <w:t>LKM</w:t>
      </w:r>
      <w:r>
        <w:rPr>
          <w:rFonts w:hint="eastAsia"/>
        </w:rPr>
        <w:t>。</w:t>
      </w:r>
    </w:p>
    <w:p w:rsidR="00BF7E97" w:rsidRDefault="00BF7E97" w:rsidP="00D734B9">
      <w:pPr>
        <w:pStyle w:val="ListParagraph"/>
        <w:numPr>
          <w:ilvl w:val="0"/>
          <w:numId w:val="194"/>
        </w:numPr>
        <w:ind w:firstLineChars="0"/>
      </w:pPr>
      <w:r>
        <w:rPr>
          <w:rFonts w:hint="eastAsia"/>
        </w:rPr>
        <w:t>调试环境</w:t>
      </w:r>
    </w:p>
    <w:p w:rsidR="00BF7E97" w:rsidRPr="005342C3" w:rsidRDefault="00BF7E97" w:rsidP="00BF7E97">
      <w:pPr>
        <w:ind w:left="840" w:firstLineChars="0" w:firstLine="360"/>
      </w:pPr>
      <w:r>
        <w:rPr>
          <w:rFonts w:hint="eastAsia"/>
        </w:rPr>
        <w:t>对于</w:t>
      </w:r>
      <w:r>
        <w:t>LKM</w:t>
      </w:r>
      <w:r>
        <w:rPr>
          <w:rFonts w:hint="eastAsia"/>
        </w:rPr>
        <w:t>需要</w:t>
      </w:r>
      <w:r>
        <w:t>kernel</w:t>
      </w:r>
      <w:r>
        <w:rPr>
          <w:rFonts w:hint="eastAsia"/>
        </w:rPr>
        <w:t>支持</w:t>
      </w:r>
      <w:r>
        <w:t>kgdb</w:t>
      </w:r>
      <w:r>
        <w:rPr>
          <w:rFonts w:hint="eastAsia"/>
        </w:rPr>
        <w:t>特性，通过串口进行</w:t>
      </w:r>
      <w:r>
        <w:t>gdb</w:t>
      </w:r>
      <w:r>
        <w:rPr>
          <w:rFonts w:hint="eastAsia"/>
        </w:rPr>
        <w:t>远程调试。</w:t>
      </w:r>
    </w:p>
    <w:p w:rsidR="0023388A" w:rsidRDefault="00DA703C" w:rsidP="00D734B9">
      <w:pPr>
        <w:pStyle w:val="ListParagraph"/>
        <w:numPr>
          <w:ilvl w:val="0"/>
          <w:numId w:val="194"/>
        </w:numPr>
        <w:ind w:firstLineChars="0"/>
      </w:pPr>
      <w:r>
        <w:rPr>
          <w:rFonts w:hint="eastAsia"/>
        </w:rPr>
        <w:t>使用方式</w:t>
      </w:r>
    </w:p>
    <w:tbl>
      <w:tblPr>
        <w:tblW w:w="0" w:type="auto"/>
        <w:tblInd w:w="1296" w:type="dxa"/>
        <w:tblLayout w:type="fixed"/>
        <w:tblLook w:val="04A0" w:firstRow="1" w:lastRow="0" w:firstColumn="1" w:lastColumn="0" w:noHBand="0" w:noVBand="1"/>
      </w:tblPr>
      <w:tblGrid>
        <w:gridCol w:w="1332"/>
        <w:gridCol w:w="1620"/>
        <w:gridCol w:w="900"/>
        <w:gridCol w:w="4140"/>
      </w:tblGrid>
      <w:tr w:rsidR="00715A29" w:rsidRPr="00257295" w:rsidTr="00E30EB3">
        <w:trPr>
          <w:trHeight w:val="315"/>
        </w:trPr>
        <w:tc>
          <w:tcPr>
            <w:tcW w:w="1332" w:type="dxa"/>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hideMark/>
          </w:tcPr>
          <w:p w:rsidR="00715A29" w:rsidRPr="00792ABF" w:rsidRDefault="001431AE" w:rsidP="001D2A39">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使用步骤</w:t>
            </w:r>
          </w:p>
        </w:tc>
        <w:tc>
          <w:tcPr>
            <w:tcW w:w="2520" w:type="dxa"/>
            <w:gridSpan w:val="2"/>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715A29" w:rsidRPr="00792ABF" w:rsidRDefault="00715A29" w:rsidP="001D2A39">
            <w:pPr>
              <w:widowControl/>
              <w:spacing w:line="240" w:lineRule="atLeast"/>
              <w:ind w:firstLineChars="0" w:firstLine="0"/>
              <w:jc w:val="left"/>
              <w:rPr>
                <w:rFonts w:ascii="Verdana" w:hAnsi="Verdana"/>
                <w:color w:val="000000"/>
                <w:sz w:val="21"/>
                <w:szCs w:val="21"/>
              </w:rPr>
            </w:pPr>
            <w:r w:rsidRPr="00792ABF">
              <w:rPr>
                <w:rFonts w:ascii="Verdana" w:hAnsi="Verdana"/>
                <w:color w:val="000000"/>
                <w:sz w:val="21"/>
                <w:szCs w:val="21"/>
              </w:rPr>
              <w:t>kernel</w:t>
            </w:r>
          </w:p>
        </w:tc>
        <w:tc>
          <w:tcPr>
            <w:tcW w:w="4140" w:type="dxa"/>
            <w:tcBorders>
              <w:top w:val="single" w:sz="8" w:space="0" w:color="auto"/>
              <w:left w:val="nil"/>
              <w:bottom w:val="single" w:sz="8" w:space="0" w:color="auto"/>
              <w:right w:val="single" w:sz="8" w:space="0" w:color="auto"/>
            </w:tcBorders>
            <w:shd w:val="clear" w:color="auto" w:fill="BFBFBF" w:themeFill="background1" w:themeFillShade="BF"/>
          </w:tcPr>
          <w:p w:rsidR="00715A29" w:rsidRPr="00792ABF" w:rsidRDefault="00715A29" w:rsidP="00532E5C">
            <w:pPr>
              <w:widowControl/>
              <w:spacing w:line="240" w:lineRule="atLeast"/>
              <w:ind w:firstLineChars="0" w:firstLine="0"/>
              <w:jc w:val="left"/>
              <w:rPr>
                <w:rFonts w:ascii="Verdana" w:hAnsi="Verdana"/>
                <w:color w:val="000000"/>
                <w:sz w:val="21"/>
                <w:szCs w:val="21"/>
              </w:rPr>
            </w:pPr>
            <w:r w:rsidRPr="00792ABF">
              <w:rPr>
                <w:rFonts w:ascii="Verdana" w:hAnsi="Verdana"/>
                <w:color w:val="000000"/>
                <w:sz w:val="21"/>
                <w:szCs w:val="21"/>
              </w:rPr>
              <w:t>LKM</w:t>
            </w:r>
          </w:p>
        </w:tc>
      </w:tr>
      <w:tr w:rsidR="00715A29" w:rsidRPr="00257295" w:rsidTr="00E30EB3">
        <w:trPr>
          <w:trHeight w:val="328"/>
        </w:trPr>
        <w:tc>
          <w:tcPr>
            <w:tcW w:w="1332" w:type="dxa"/>
            <w:tcBorders>
              <w:top w:val="nil"/>
              <w:left w:val="single" w:sz="8" w:space="0" w:color="auto"/>
              <w:bottom w:val="single" w:sz="8" w:space="0" w:color="auto"/>
              <w:right w:val="single" w:sz="8" w:space="0" w:color="auto"/>
            </w:tcBorders>
            <w:shd w:val="clear" w:color="auto" w:fill="auto"/>
            <w:vAlign w:val="center"/>
          </w:tcPr>
          <w:p w:rsidR="00715A29" w:rsidRPr="00792ABF" w:rsidRDefault="00715A29" w:rsidP="001D2A39">
            <w:pPr>
              <w:widowControl/>
              <w:spacing w:line="240" w:lineRule="atLeast"/>
              <w:ind w:firstLineChars="0" w:firstLine="0"/>
              <w:jc w:val="left"/>
              <w:rPr>
                <w:rFonts w:ascii="Verdana" w:hAnsi="Verdana"/>
                <w:color w:val="000000"/>
                <w:sz w:val="21"/>
                <w:szCs w:val="21"/>
              </w:rPr>
            </w:pPr>
            <w:r w:rsidRPr="00792ABF">
              <w:rPr>
                <w:rFonts w:ascii="Verdana" w:hAnsi="Verdana"/>
                <w:color w:val="000000"/>
                <w:sz w:val="21"/>
                <w:szCs w:val="21"/>
              </w:rPr>
              <w:lastRenderedPageBreak/>
              <w:t>kgdb</w:t>
            </w:r>
            <w:r w:rsidRPr="00792ABF">
              <w:rPr>
                <w:rFonts w:ascii="Verdana" w:hAnsi="Verdana" w:hint="eastAsia"/>
                <w:color w:val="000000"/>
                <w:sz w:val="21"/>
                <w:szCs w:val="21"/>
              </w:rPr>
              <w:t>支持</w:t>
            </w:r>
          </w:p>
        </w:tc>
        <w:tc>
          <w:tcPr>
            <w:tcW w:w="2520" w:type="dxa"/>
            <w:gridSpan w:val="2"/>
            <w:tcBorders>
              <w:top w:val="nil"/>
              <w:left w:val="nil"/>
              <w:bottom w:val="single" w:sz="8" w:space="0" w:color="auto"/>
              <w:right w:val="single" w:sz="8" w:space="0" w:color="auto"/>
            </w:tcBorders>
            <w:shd w:val="clear" w:color="auto" w:fill="auto"/>
            <w:vAlign w:val="center"/>
          </w:tcPr>
          <w:p w:rsidR="00715A29" w:rsidRPr="00CF43DF" w:rsidRDefault="00715A29" w:rsidP="001D2A39">
            <w:pPr>
              <w:widowControl/>
              <w:spacing w:line="240" w:lineRule="atLeast"/>
              <w:ind w:firstLineChars="0" w:firstLine="0"/>
              <w:jc w:val="left"/>
              <w:rPr>
                <w:rFonts w:ascii="Verdana" w:hAnsi="Verdana"/>
                <w:color w:val="000000"/>
                <w:sz w:val="21"/>
                <w:szCs w:val="21"/>
              </w:rPr>
            </w:pPr>
            <w:r w:rsidRPr="00CF43DF">
              <w:rPr>
                <w:rFonts w:ascii="Verdana" w:hAnsi="Verdana"/>
                <w:color w:val="000000"/>
                <w:sz w:val="21"/>
                <w:szCs w:val="21"/>
              </w:rPr>
              <w:t>KERNEL_HACKING</w:t>
            </w:r>
            <w:r w:rsidR="00CF43DF" w:rsidRPr="00CF43DF">
              <w:rPr>
                <w:rFonts w:ascii="Verdana" w:hAnsi="Verdana"/>
                <w:color w:val="000000"/>
                <w:sz w:val="21"/>
                <w:szCs w:val="21"/>
              </w:rPr>
              <w:t>=y</w:t>
            </w:r>
          </w:p>
        </w:tc>
        <w:tc>
          <w:tcPr>
            <w:tcW w:w="4140" w:type="dxa"/>
            <w:tcBorders>
              <w:top w:val="nil"/>
              <w:left w:val="nil"/>
              <w:bottom w:val="single" w:sz="8" w:space="0" w:color="auto"/>
              <w:right w:val="single" w:sz="8" w:space="0" w:color="auto"/>
            </w:tcBorders>
          </w:tcPr>
          <w:p w:rsidR="00715A29" w:rsidRPr="00792ABF" w:rsidRDefault="00715A29" w:rsidP="00715A29">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编译时增加</w:t>
            </w:r>
            <w:r>
              <w:rPr>
                <w:rFonts w:ascii="Verdana" w:hAnsi="Verdana"/>
                <w:color w:val="000000"/>
                <w:sz w:val="21"/>
                <w:szCs w:val="21"/>
              </w:rPr>
              <w:t>–g</w:t>
            </w:r>
            <w:r>
              <w:rPr>
                <w:rFonts w:ascii="Verdana" w:hAnsi="Verdana" w:hint="eastAsia"/>
                <w:color w:val="000000"/>
                <w:sz w:val="21"/>
                <w:szCs w:val="21"/>
              </w:rPr>
              <w:t xml:space="preserve"> </w:t>
            </w:r>
            <w:r>
              <w:rPr>
                <w:rFonts w:ascii="Verdana" w:hAnsi="Verdana" w:hint="eastAsia"/>
                <w:color w:val="000000"/>
                <w:sz w:val="21"/>
                <w:szCs w:val="21"/>
              </w:rPr>
              <w:t>选项</w:t>
            </w:r>
          </w:p>
        </w:tc>
      </w:tr>
      <w:tr w:rsidR="00715A29" w:rsidRPr="00257295" w:rsidTr="00E30EB3">
        <w:trPr>
          <w:trHeight w:val="328"/>
        </w:trPr>
        <w:tc>
          <w:tcPr>
            <w:tcW w:w="1332" w:type="dxa"/>
            <w:tcBorders>
              <w:top w:val="nil"/>
              <w:left w:val="single" w:sz="8" w:space="0" w:color="auto"/>
              <w:bottom w:val="single" w:sz="8" w:space="0" w:color="auto"/>
              <w:right w:val="single" w:sz="8" w:space="0" w:color="auto"/>
            </w:tcBorders>
            <w:shd w:val="clear" w:color="auto" w:fill="auto"/>
            <w:vAlign w:val="center"/>
          </w:tcPr>
          <w:p w:rsidR="00715A29" w:rsidRPr="00792ABF" w:rsidRDefault="00915287" w:rsidP="00753B08">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目标</w:t>
            </w:r>
            <w:r w:rsidR="001431AE">
              <w:rPr>
                <w:rFonts w:ascii="Verdana" w:hAnsi="Verdana" w:hint="eastAsia"/>
                <w:color w:val="000000"/>
                <w:sz w:val="21"/>
                <w:szCs w:val="21"/>
              </w:rPr>
              <w:t>文件</w:t>
            </w:r>
          </w:p>
        </w:tc>
        <w:tc>
          <w:tcPr>
            <w:tcW w:w="2520" w:type="dxa"/>
            <w:gridSpan w:val="2"/>
            <w:tcBorders>
              <w:top w:val="nil"/>
              <w:left w:val="nil"/>
              <w:bottom w:val="single" w:sz="8" w:space="0" w:color="auto"/>
              <w:right w:val="single" w:sz="8" w:space="0" w:color="auto"/>
            </w:tcBorders>
            <w:shd w:val="clear" w:color="auto" w:fill="auto"/>
            <w:vAlign w:val="center"/>
          </w:tcPr>
          <w:p w:rsidR="00715A29" w:rsidRPr="00CF43DF" w:rsidRDefault="001431AE" w:rsidP="00DE6DC8">
            <w:pPr>
              <w:widowControl/>
              <w:spacing w:line="240" w:lineRule="atLeast"/>
              <w:ind w:firstLineChars="0" w:firstLine="0"/>
              <w:jc w:val="left"/>
              <w:rPr>
                <w:rFonts w:ascii="Verdana" w:hAnsi="Verdana"/>
                <w:b/>
                <w:color w:val="000000"/>
                <w:sz w:val="21"/>
                <w:szCs w:val="21"/>
              </w:rPr>
            </w:pPr>
            <w:r w:rsidRPr="00CF43DF">
              <w:rPr>
                <w:rFonts w:ascii="Verdana" w:hAnsi="Verdana"/>
                <w:b/>
                <w:color w:val="000000"/>
                <w:sz w:val="21"/>
                <w:szCs w:val="21"/>
              </w:rPr>
              <w:t>vmlinux</w:t>
            </w:r>
          </w:p>
        </w:tc>
        <w:tc>
          <w:tcPr>
            <w:tcW w:w="4140" w:type="dxa"/>
            <w:tcBorders>
              <w:top w:val="nil"/>
              <w:left w:val="nil"/>
              <w:bottom w:val="single" w:sz="8" w:space="0" w:color="auto"/>
              <w:right w:val="single" w:sz="8" w:space="0" w:color="auto"/>
            </w:tcBorders>
          </w:tcPr>
          <w:p w:rsidR="00715A29" w:rsidRPr="00792ABF" w:rsidRDefault="001431AE" w:rsidP="00986A83">
            <w:pPr>
              <w:widowControl/>
              <w:spacing w:line="240" w:lineRule="atLeast"/>
              <w:ind w:firstLineChars="0" w:firstLine="0"/>
              <w:jc w:val="left"/>
              <w:rPr>
                <w:rFonts w:ascii="Verdana" w:hAnsi="Verdana"/>
                <w:color w:val="000000"/>
                <w:sz w:val="21"/>
                <w:szCs w:val="21"/>
              </w:rPr>
            </w:pPr>
            <w:r>
              <w:rPr>
                <w:rFonts w:ascii="Verdana" w:hAnsi="Verdana"/>
                <w:color w:val="000000"/>
                <w:sz w:val="21"/>
                <w:szCs w:val="21"/>
              </w:rPr>
              <w:t>xxx.ko</w:t>
            </w:r>
          </w:p>
        </w:tc>
      </w:tr>
      <w:tr w:rsidR="00DA703C" w:rsidRPr="00257295" w:rsidTr="00E30EB3">
        <w:trPr>
          <w:trHeight w:val="328"/>
        </w:trPr>
        <w:tc>
          <w:tcPr>
            <w:tcW w:w="1332" w:type="dxa"/>
            <w:tcBorders>
              <w:top w:val="nil"/>
              <w:left w:val="single" w:sz="8" w:space="0" w:color="auto"/>
              <w:bottom w:val="single" w:sz="8" w:space="0" w:color="auto"/>
              <w:right w:val="single" w:sz="8" w:space="0" w:color="auto"/>
            </w:tcBorders>
            <w:shd w:val="clear" w:color="auto" w:fill="auto"/>
            <w:vAlign w:val="center"/>
          </w:tcPr>
          <w:p w:rsidR="00DA703C" w:rsidRDefault="00DA703C" w:rsidP="00753B08">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硬件支持</w:t>
            </w:r>
          </w:p>
        </w:tc>
        <w:tc>
          <w:tcPr>
            <w:tcW w:w="6660" w:type="dxa"/>
            <w:gridSpan w:val="3"/>
            <w:tcBorders>
              <w:top w:val="nil"/>
              <w:left w:val="nil"/>
              <w:bottom w:val="single" w:sz="8" w:space="0" w:color="auto"/>
              <w:right w:val="single" w:sz="8" w:space="0" w:color="auto"/>
            </w:tcBorders>
            <w:shd w:val="clear" w:color="auto" w:fill="auto"/>
            <w:vAlign w:val="center"/>
          </w:tcPr>
          <w:p w:rsidR="00DA703C" w:rsidRDefault="00DA703C" w:rsidP="001D2A39">
            <w:pPr>
              <w:widowControl/>
              <w:spacing w:line="240" w:lineRule="atLeast"/>
              <w:ind w:firstLineChars="0" w:firstLine="0"/>
              <w:jc w:val="left"/>
              <w:rPr>
                <w:rFonts w:ascii="Verdana" w:hAnsi="Verdana"/>
                <w:color w:val="000000"/>
                <w:sz w:val="21"/>
                <w:szCs w:val="21"/>
              </w:rPr>
            </w:pPr>
            <w:r w:rsidRPr="00DA703C">
              <w:rPr>
                <w:rFonts w:ascii="Verdana" w:hAnsi="Verdana"/>
                <w:color w:val="000000"/>
                <w:sz w:val="21"/>
                <w:szCs w:val="21"/>
              </w:rPr>
              <w:t>host</w:t>
            </w:r>
            <w:r w:rsidRPr="00DA703C">
              <w:rPr>
                <w:rFonts w:ascii="Verdana" w:hAnsi="Verdana" w:hint="eastAsia"/>
                <w:color w:val="000000"/>
                <w:sz w:val="21"/>
                <w:szCs w:val="21"/>
              </w:rPr>
              <w:t>和</w:t>
            </w:r>
            <w:r w:rsidRPr="00DA703C">
              <w:rPr>
                <w:rFonts w:ascii="Verdana" w:hAnsi="Verdana"/>
                <w:color w:val="000000"/>
                <w:sz w:val="21"/>
                <w:szCs w:val="21"/>
              </w:rPr>
              <w:t>target</w:t>
            </w:r>
            <w:r w:rsidRPr="00DA703C">
              <w:rPr>
                <w:rFonts w:ascii="Verdana" w:hAnsi="Verdana" w:hint="eastAsia"/>
                <w:color w:val="000000"/>
                <w:sz w:val="21"/>
                <w:szCs w:val="21"/>
              </w:rPr>
              <w:t>有串口，以及一根串口线</w:t>
            </w:r>
          </w:p>
        </w:tc>
      </w:tr>
      <w:tr w:rsidR="00DA703C" w:rsidRPr="00257295" w:rsidTr="00E30EB3">
        <w:trPr>
          <w:trHeight w:val="328"/>
        </w:trPr>
        <w:tc>
          <w:tcPr>
            <w:tcW w:w="1332" w:type="dxa"/>
            <w:tcBorders>
              <w:top w:val="nil"/>
              <w:left w:val="single" w:sz="8" w:space="0" w:color="auto"/>
              <w:bottom w:val="single" w:sz="8" w:space="0" w:color="auto"/>
              <w:right w:val="single" w:sz="8" w:space="0" w:color="auto"/>
            </w:tcBorders>
            <w:shd w:val="clear" w:color="auto" w:fill="auto"/>
            <w:vAlign w:val="center"/>
          </w:tcPr>
          <w:p w:rsidR="00DA703C" w:rsidRDefault="00DA703C" w:rsidP="001D2A39">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串口配置</w:t>
            </w:r>
          </w:p>
        </w:tc>
        <w:tc>
          <w:tcPr>
            <w:tcW w:w="6660" w:type="dxa"/>
            <w:gridSpan w:val="3"/>
            <w:tcBorders>
              <w:top w:val="nil"/>
              <w:left w:val="nil"/>
              <w:bottom w:val="single" w:sz="8" w:space="0" w:color="auto"/>
              <w:right w:val="single" w:sz="8" w:space="0" w:color="auto"/>
            </w:tcBorders>
            <w:shd w:val="clear" w:color="auto" w:fill="auto"/>
            <w:vAlign w:val="center"/>
          </w:tcPr>
          <w:p w:rsidR="00DA703C" w:rsidRDefault="00DA703C" w:rsidP="001D2A39">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内核启动参数配置</w:t>
            </w:r>
          </w:p>
        </w:tc>
      </w:tr>
      <w:tr w:rsidR="00915287" w:rsidRPr="00257295" w:rsidTr="00E30EB3">
        <w:trPr>
          <w:trHeight w:val="328"/>
        </w:trPr>
        <w:tc>
          <w:tcPr>
            <w:tcW w:w="1332" w:type="dxa"/>
            <w:tcBorders>
              <w:top w:val="nil"/>
              <w:left w:val="single" w:sz="8" w:space="0" w:color="auto"/>
              <w:bottom w:val="single" w:sz="8" w:space="0" w:color="auto"/>
              <w:right w:val="single" w:sz="8" w:space="0" w:color="auto"/>
            </w:tcBorders>
            <w:shd w:val="clear" w:color="auto" w:fill="auto"/>
            <w:vAlign w:val="center"/>
          </w:tcPr>
          <w:p w:rsidR="00915287" w:rsidRDefault="0019627E" w:rsidP="00753B08">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载入</w:t>
            </w:r>
            <w:r w:rsidR="00753B08">
              <w:rPr>
                <w:rFonts w:ascii="Verdana" w:hAnsi="Verdana" w:hint="eastAsia"/>
                <w:color w:val="000000"/>
                <w:sz w:val="21"/>
                <w:szCs w:val="21"/>
              </w:rPr>
              <w:t>目标</w:t>
            </w:r>
          </w:p>
        </w:tc>
        <w:tc>
          <w:tcPr>
            <w:tcW w:w="2520" w:type="dxa"/>
            <w:gridSpan w:val="2"/>
            <w:tcBorders>
              <w:top w:val="nil"/>
              <w:left w:val="nil"/>
              <w:bottom w:val="single" w:sz="8" w:space="0" w:color="auto"/>
              <w:right w:val="single" w:sz="8" w:space="0" w:color="auto"/>
            </w:tcBorders>
            <w:shd w:val="clear" w:color="auto" w:fill="auto"/>
            <w:vAlign w:val="center"/>
          </w:tcPr>
          <w:p w:rsidR="00915287" w:rsidRDefault="00DC022D" w:rsidP="001D2A39">
            <w:pPr>
              <w:widowControl/>
              <w:spacing w:line="240" w:lineRule="atLeast"/>
              <w:ind w:firstLineChars="0" w:firstLine="0"/>
              <w:jc w:val="left"/>
              <w:rPr>
                <w:rFonts w:ascii="Verdana" w:hAnsi="Verdana"/>
                <w:color w:val="000000"/>
                <w:sz w:val="21"/>
                <w:szCs w:val="21"/>
              </w:rPr>
            </w:pPr>
            <w:r>
              <w:rPr>
                <w:rFonts w:ascii="Verdana" w:hAnsi="Verdana"/>
                <w:color w:val="000000"/>
                <w:sz w:val="21"/>
                <w:szCs w:val="21"/>
              </w:rPr>
              <w:t>bootloader</w:t>
            </w:r>
            <w:r>
              <w:rPr>
                <w:rFonts w:ascii="Verdana" w:hAnsi="Verdana" w:hint="eastAsia"/>
                <w:color w:val="000000"/>
                <w:sz w:val="21"/>
                <w:szCs w:val="21"/>
              </w:rPr>
              <w:t>引导</w:t>
            </w:r>
          </w:p>
        </w:tc>
        <w:tc>
          <w:tcPr>
            <w:tcW w:w="4140" w:type="dxa"/>
            <w:tcBorders>
              <w:top w:val="nil"/>
              <w:left w:val="nil"/>
              <w:bottom w:val="single" w:sz="8" w:space="0" w:color="auto"/>
              <w:right w:val="single" w:sz="8" w:space="0" w:color="auto"/>
            </w:tcBorders>
          </w:tcPr>
          <w:p w:rsidR="00915287" w:rsidRDefault="00915287" w:rsidP="001D2A39">
            <w:pPr>
              <w:widowControl/>
              <w:spacing w:line="240" w:lineRule="atLeast"/>
              <w:ind w:firstLineChars="0" w:firstLine="0"/>
              <w:jc w:val="left"/>
              <w:rPr>
                <w:rFonts w:ascii="Verdana" w:hAnsi="Verdana"/>
                <w:color w:val="000000"/>
                <w:sz w:val="21"/>
                <w:szCs w:val="21"/>
              </w:rPr>
            </w:pPr>
            <w:r>
              <w:rPr>
                <w:rFonts w:ascii="Verdana" w:hAnsi="Verdana"/>
                <w:color w:val="000000"/>
                <w:sz w:val="21"/>
                <w:szCs w:val="21"/>
              </w:rPr>
              <w:t>insmod xxx.ko</w:t>
            </w:r>
          </w:p>
        </w:tc>
      </w:tr>
      <w:tr w:rsidR="00763A0E" w:rsidRPr="00257295" w:rsidTr="00E30EB3">
        <w:trPr>
          <w:trHeight w:val="328"/>
        </w:trPr>
        <w:tc>
          <w:tcPr>
            <w:tcW w:w="1332" w:type="dxa"/>
            <w:tcBorders>
              <w:top w:val="nil"/>
              <w:left w:val="single" w:sz="8" w:space="0" w:color="auto"/>
              <w:bottom w:val="single" w:sz="8" w:space="0" w:color="auto"/>
              <w:right w:val="single" w:sz="8" w:space="0" w:color="auto"/>
            </w:tcBorders>
            <w:shd w:val="clear" w:color="auto" w:fill="auto"/>
            <w:vAlign w:val="center"/>
          </w:tcPr>
          <w:p w:rsidR="00763A0E" w:rsidRPr="00792ABF" w:rsidRDefault="00763A0E" w:rsidP="001D2A39">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启动调试</w:t>
            </w:r>
          </w:p>
        </w:tc>
        <w:tc>
          <w:tcPr>
            <w:tcW w:w="6660" w:type="dxa"/>
            <w:gridSpan w:val="3"/>
            <w:tcBorders>
              <w:top w:val="nil"/>
              <w:left w:val="nil"/>
              <w:bottom w:val="single" w:sz="8" w:space="0" w:color="auto"/>
              <w:right w:val="single" w:sz="8" w:space="0" w:color="auto"/>
            </w:tcBorders>
            <w:shd w:val="clear" w:color="auto" w:fill="auto"/>
            <w:vAlign w:val="center"/>
          </w:tcPr>
          <w:p w:rsidR="00763A0E" w:rsidRDefault="00763A0E" w:rsidP="00A769F1">
            <w:pPr>
              <w:widowControl/>
              <w:spacing w:line="240" w:lineRule="atLeast"/>
              <w:ind w:firstLineChars="0" w:firstLine="0"/>
              <w:jc w:val="left"/>
              <w:rPr>
                <w:rFonts w:ascii="Verdana" w:hAnsi="Verdana"/>
                <w:color w:val="000000"/>
                <w:sz w:val="21"/>
                <w:szCs w:val="21"/>
              </w:rPr>
            </w:pPr>
            <w:r>
              <w:rPr>
                <w:rFonts w:ascii="Verdana" w:hAnsi="Verdana"/>
                <w:color w:val="000000"/>
                <w:sz w:val="21"/>
                <w:szCs w:val="21"/>
              </w:rPr>
              <w:t>gdb vmlinux</w:t>
            </w:r>
            <w:r w:rsidR="00A769F1">
              <w:rPr>
                <w:rFonts w:ascii="Verdana" w:hAnsi="Verdana"/>
                <w:color w:val="000000"/>
                <w:sz w:val="21"/>
                <w:szCs w:val="21"/>
              </w:rPr>
              <w:t xml:space="preserve"> (</w:t>
            </w:r>
            <w:r w:rsidR="00A769F1">
              <w:rPr>
                <w:rFonts w:ascii="Verdana" w:hAnsi="Verdana" w:hint="eastAsia"/>
                <w:color w:val="000000"/>
                <w:sz w:val="21"/>
                <w:szCs w:val="21"/>
              </w:rPr>
              <w:t>即在</w:t>
            </w:r>
            <w:r w:rsidR="00A769F1">
              <w:rPr>
                <w:rFonts w:ascii="Verdana" w:hAnsi="Verdana"/>
                <w:color w:val="000000"/>
                <w:sz w:val="21"/>
                <w:szCs w:val="21"/>
              </w:rPr>
              <w:t>debug LKM</w:t>
            </w:r>
            <w:r w:rsidR="00A769F1">
              <w:rPr>
                <w:rFonts w:ascii="Verdana" w:hAnsi="Verdana" w:hint="eastAsia"/>
                <w:color w:val="000000"/>
                <w:sz w:val="21"/>
                <w:szCs w:val="21"/>
              </w:rPr>
              <w:t>时需要在调试</w:t>
            </w:r>
            <w:r w:rsidR="00A769F1">
              <w:rPr>
                <w:rFonts w:ascii="Verdana" w:hAnsi="Verdana"/>
                <w:color w:val="000000"/>
                <w:sz w:val="21"/>
                <w:szCs w:val="21"/>
              </w:rPr>
              <w:t>kernel</w:t>
            </w:r>
            <w:r w:rsidR="00A769F1">
              <w:rPr>
                <w:rFonts w:ascii="Verdana" w:hAnsi="Verdana" w:hint="eastAsia"/>
                <w:color w:val="000000"/>
                <w:sz w:val="21"/>
                <w:szCs w:val="21"/>
              </w:rPr>
              <w:t>过程中进行</w:t>
            </w:r>
            <w:r w:rsidR="00A769F1">
              <w:rPr>
                <w:rFonts w:ascii="Verdana" w:hAnsi="Verdana"/>
                <w:color w:val="000000"/>
                <w:sz w:val="21"/>
                <w:szCs w:val="21"/>
              </w:rPr>
              <w:t>)</w:t>
            </w:r>
          </w:p>
        </w:tc>
      </w:tr>
      <w:tr w:rsidR="00DA703C" w:rsidRPr="00257295" w:rsidTr="00E30EB3">
        <w:trPr>
          <w:trHeight w:val="328"/>
        </w:trPr>
        <w:tc>
          <w:tcPr>
            <w:tcW w:w="1332" w:type="dxa"/>
            <w:tcBorders>
              <w:top w:val="nil"/>
              <w:left w:val="single" w:sz="8" w:space="0" w:color="auto"/>
              <w:bottom w:val="single" w:sz="8" w:space="0" w:color="auto"/>
              <w:right w:val="single" w:sz="8" w:space="0" w:color="auto"/>
            </w:tcBorders>
            <w:shd w:val="clear" w:color="auto" w:fill="auto"/>
            <w:vAlign w:val="center"/>
          </w:tcPr>
          <w:p w:rsidR="00DA703C" w:rsidRDefault="00DA703C" w:rsidP="001D2A39">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配置</w:t>
            </w:r>
          </w:p>
        </w:tc>
        <w:tc>
          <w:tcPr>
            <w:tcW w:w="6660" w:type="dxa"/>
            <w:gridSpan w:val="3"/>
            <w:tcBorders>
              <w:top w:val="nil"/>
              <w:left w:val="nil"/>
              <w:bottom w:val="single" w:sz="8" w:space="0" w:color="auto"/>
              <w:right w:val="single" w:sz="8" w:space="0" w:color="auto"/>
            </w:tcBorders>
            <w:shd w:val="clear" w:color="auto" w:fill="auto"/>
            <w:vAlign w:val="center"/>
          </w:tcPr>
          <w:p w:rsidR="00DA703C" w:rsidRDefault="00DC022D" w:rsidP="001D2A39">
            <w:pPr>
              <w:widowControl/>
              <w:spacing w:line="240" w:lineRule="atLeast"/>
              <w:ind w:firstLineChars="0" w:firstLine="0"/>
              <w:jc w:val="left"/>
              <w:rPr>
                <w:rFonts w:ascii="Verdana" w:hAnsi="Verdana"/>
                <w:color w:val="000000"/>
                <w:sz w:val="21"/>
                <w:szCs w:val="21"/>
              </w:rPr>
            </w:pPr>
            <w:r>
              <w:rPr>
                <w:rFonts w:ascii="Verdana" w:hAnsi="Verdana"/>
                <w:color w:val="000000"/>
                <w:sz w:val="21"/>
                <w:szCs w:val="21"/>
              </w:rPr>
              <w:t xml:space="preserve">(gdb) </w:t>
            </w:r>
            <w:r w:rsidR="00DA703C">
              <w:rPr>
                <w:rFonts w:ascii="Verdana" w:hAnsi="Verdana"/>
                <w:color w:val="000000"/>
                <w:sz w:val="21"/>
                <w:szCs w:val="21"/>
              </w:rPr>
              <w:t>set remotebaud 115200</w:t>
            </w:r>
          </w:p>
        </w:tc>
      </w:tr>
      <w:tr w:rsidR="00DA703C" w:rsidRPr="00257295" w:rsidTr="00E30EB3">
        <w:trPr>
          <w:trHeight w:val="328"/>
        </w:trPr>
        <w:tc>
          <w:tcPr>
            <w:tcW w:w="1332" w:type="dxa"/>
            <w:tcBorders>
              <w:top w:val="nil"/>
              <w:left w:val="single" w:sz="8" w:space="0" w:color="auto"/>
              <w:bottom w:val="single" w:sz="8" w:space="0" w:color="auto"/>
              <w:right w:val="single" w:sz="8" w:space="0" w:color="auto"/>
            </w:tcBorders>
            <w:shd w:val="clear" w:color="auto" w:fill="auto"/>
            <w:vAlign w:val="center"/>
          </w:tcPr>
          <w:p w:rsidR="00DA703C" w:rsidRPr="00792ABF" w:rsidRDefault="00DA703C" w:rsidP="001D2A39">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连接</w:t>
            </w:r>
          </w:p>
        </w:tc>
        <w:tc>
          <w:tcPr>
            <w:tcW w:w="6660" w:type="dxa"/>
            <w:gridSpan w:val="3"/>
            <w:tcBorders>
              <w:top w:val="nil"/>
              <w:left w:val="nil"/>
              <w:bottom w:val="single" w:sz="8" w:space="0" w:color="auto"/>
              <w:right w:val="single" w:sz="8" w:space="0" w:color="auto"/>
            </w:tcBorders>
            <w:shd w:val="clear" w:color="auto" w:fill="auto"/>
            <w:vAlign w:val="center"/>
          </w:tcPr>
          <w:p w:rsidR="00DA703C" w:rsidRDefault="00DC022D" w:rsidP="001D2A39">
            <w:pPr>
              <w:widowControl/>
              <w:spacing w:line="240" w:lineRule="atLeast"/>
              <w:ind w:firstLineChars="0" w:firstLine="0"/>
              <w:jc w:val="left"/>
              <w:rPr>
                <w:rFonts w:ascii="Verdana" w:hAnsi="Verdana"/>
                <w:color w:val="000000"/>
                <w:sz w:val="21"/>
                <w:szCs w:val="21"/>
              </w:rPr>
            </w:pPr>
            <w:r>
              <w:rPr>
                <w:rFonts w:ascii="Verdana" w:hAnsi="Verdana"/>
                <w:color w:val="000000"/>
                <w:sz w:val="21"/>
                <w:szCs w:val="21"/>
              </w:rPr>
              <w:t xml:space="preserve">(gdb) </w:t>
            </w:r>
            <w:r w:rsidR="00DA703C">
              <w:rPr>
                <w:rFonts w:ascii="Verdana" w:hAnsi="Verdana"/>
                <w:color w:val="000000"/>
                <w:sz w:val="21"/>
                <w:szCs w:val="21"/>
              </w:rPr>
              <w:t>target remote /dev/ttySx</w:t>
            </w:r>
          </w:p>
        </w:tc>
      </w:tr>
      <w:tr w:rsidR="00C75B98" w:rsidRPr="00257295" w:rsidTr="00E30EB3">
        <w:trPr>
          <w:trHeight w:val="150"/>
        </w:trPr>
        <w:tc>
          <w:tcPr>
            <w:tcW w:w="1332" w:type="dxa"/>
            <w:vMerge w:val="restart"/>
            <w:tcBorders>
              <w:top w:val="nil"/>
              <w:left w:val="single" w:sz="8" w:space="0" w:color="auto"/>
              <w:right w:val="single" w:sz="8" w:space="0" w:color="auto"/>
            </w:tcBorders>
            <w:shd w:val="clear" w:color="auto" w:fill="auto"/>
            <w:vAlign w:val="center"/>
          </w:tcPr>
          <w:p w:rsidR="00C75B98" w:rsidRDefault="00E30EB3" w:rsidP="00E30EB3">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段地址</w:t>
            </w:r>
          </w:p>
        </w:tc>
        <w:tc>
          <w:tcPr>
            <w:tcW w:w="1620" w:type="dxa"/>
            <w:vMerge w:val="restart"/>
            <w:tcBorders>
              <w:top w:val="nil"/>
              <w:left w:val="nil"/>
              <w:right w:val="single" w:sz="8" w:space="0" w:color="auto"/>
            </w:tcBorders>
            <w:shd w:val="clear" w:color="auto" w:fill="auto"/>
            <w:vAlign w:val="center"/>
          </w:tcPr>
          <w:p w:rsidR="00C75B98" w:rsidRPr="00C75B98" w:rsidRDefault="00C75B98" w:rsidP="001D2A39">
            <w:pPr>
              <w:widowControl/>
              <w:spacing w:line="240" w:lineRule="atLeast"/>
              <w:ind w:firstLineChars="0" w:firstLine="0"/>
              <w:jc w:val="left"/>
              <w:rPr>
                <w:rFonts w:ascii="Verdana" w:hAnsi="Verdana"/>
                <w:color w:val="000000"/>
                <w:sz w:val="21"/>
                <w:szCs w:val="21"/>
              </w:rPr>
            </w:pPr>
            <w:r w:rsidRPr="00C75B98">
              <w:rPr>
                <w:rFonts w:ascii="Verdana" w:hAnsi="Verdana"/>
                <w:color w:val="000000"/>
                <w:sz w:val="21"/>
                <w:szCs w:val="21"/>
              </w:rPr>
              <w:t>System.map</w:t>
            </w:r>
          </w:p>
        </w:tc>
        <w:tc>
          <w:tcPr>
            <w:tcW w:w="5040" w:type="dxa"/>
            <w:gridSpan w:val="2"/>
            <w:tcBorders>
              <w:top w:val="nil"/>
              <w:left w:val="nil"/>
              <w:bottom w:val="single" w:sz="8" w:space="0" w:color="auto"/>
              <w:right w:val="single" w:sz="8" w:space="0" w:color="auto"/>
            </w:tcBorders>
          </w:tcPr>
          <w:p w:rsidR="00C75B98" w:rsidRPr="0014655A" w:rsidRDefault="00C75B98" w:rsidP="0014655A">
            <w:pPr>
              <w:widowControl/>
              <w:spacing w:line="240" w:lineRule="atLeast"/>
              <w:ind w:firstLineChars="0" w:firstLine="0"/>
              <w:jc w:val="left"/>
              <w:rPr>
                <w:rFonts w:ascii="Verdana" w:hAnsi="Verdana"/>
                <w:b/>
                <w:color w:val="000000"/>
                <w:sz w:val="21"/>
                <w:szCs w:val="21"/>
              </w:rPr>
            </w:pPr>
            <w:r w:rsidRPr="00460A67">
              <w:rPr>
                <w:rFonts w:ascii="Verdana" w:hAnsi="Verdana"/>
                <w:color w:val="000000"/>
                <w:sz w:val="21"/>
                <w:szCs w:val="21"/>
              </w:rPr>
              <w:t>ls –a</w:t>
            </w:r>
            <w:r>
              <w:rPr>
                <w:rFonts w:ascii="Verdana" w:hAnsi="Verdana"/>
                <w:color w:val="000000"/>
                <w:sz w:val="21"/>
                <w:szCs w:val="21"/>
              </w:rPr>
              <w:t xml:space="preserve">  </w:t>
            </w:r>
            <w:r w:rsidRPr="00763A0E">
              <w:rPr>
                <w:rFonts w:ascii="Verdana" w:hAnsi="Verdana"/>
                <w:color w:val="000000"/>
                <w:sz w:val="21"/>
                <w:szCs w:val="21"/>
              </w:rPr>
              <w:t>/sys/module/</w:t>
            </w:r>
            <w:r>
              <w:rPr>
                <w:rFonts w:ascii="Verdana" w:hAnsi="Verdana"/>
                <w:color w:val="000000"/>
                <w:sz w:val="21"/>
                <w:szCs w:val="21"/>
              </w:rPr>
              <w:t>&lt;</w:t>
            </w:r>
            <w:r w:rsidRPr="00460A67">
              <w:rPr>
                <w:rFonts w:ascii="Verdana" w:hAnsi="Verdana" w:hint="eastAsia"/>
                <w:b/>
                <w:color w:val="000000"/>
                <w:sz w:val="21"/>
                <w:szCs w:val="21"/>
              </w:rPr>
              <w:t>LKM</w:t>
            </w:r>
            <w:r w:rsidRPr="00460A67">
              <w:rPr>
                <w:rFonts w:ascii="Verdana" w:hAnsi="Verdana"/>
                <w:b/>
                <w:color w:val="000000"/>
                <w:sz w:val="21"/>
                <w:szCs w:val="21"/>
              </w:rPr>
              <w:t>_name</w:t>
            </w:r>
            <w:r w:rsidRPr="00763A0E">
              <w:rPr>
                <w:rFonts w:ascii="Verdana" w:hAnsi="Verdana"/>
                <w:color w:val="000000"/>
                <w:sz w:val="21"/>
                <w:szCs w:val="21"/>
              </w:rPr>
              <w:t>&gt;/sections/</w:t>
            </w:r>
          </w:p>
        </w:tc>
      </w:tr>
      <w:tr w:rsidR="00C75B98" w:rsidRPr="00257295" w:rsidTr="00E30EB3">
        <w:trPr>
          <w:trHeight w:val="150"/>
        </w:trPr>
        <w:tc>
          <w:tcPr>
            <w:tcW w:w="1332" w:type="dxa"/>
            <w:vMerge/>
            <w:tcBorders>
              <w:left w:val="single" w:sz="8" w:space="0" w:color="auto"/>
              <w:right w:val="single" w:sz="8" w:space="0" w:color="auto"/>
            </w:tcBorders>
            <w:shd w:val="clear" w:color="auto" w:fill="auto"/>
            <w:vAlign w:val="center"/>
          </w:tcPr>
          <w:p w:rsidR="00C75B98" w:rsidRDefault="00C75B98" w:rsidP="00DE6DC8">
            <w:pPr>
              <w:widowControl/>
              <w:spacing w:line="240" w:lineRule="atLeast"/>
              <w:ind w:firstLineChars="0" w:firstLine="0"/>
              <w:jc w:val="left"/>
              <w:rPr>
                <w:rFonts w:ascii="Verdana" w:hAnsi="Verdana"/>
                <w:color w:val="000000"/>
                <w:sz w:val="21"/>
                <w:szCs w:val="21"/>
              </w:rPr>
            </w:pPr>
          </w:p>
        </w:tc>
        <w:tc>
          <w:tcPr>
            <w:tcW w:w="1620" w:type="dxa"/>
            <w:vMerge/>
            <w:tcBorders>
              <w:left w:val="nil"/>
              <w:right w:val="single" w:sz="8" w:space="0" w:color="auto"/>
            </w:tcBorders>
            <w:shd w:val="clear" w:color="auto" w:fill="auto"/>
            <w:vAlign w:val="center"/>
          </w:tcPr>
          <w:p w:rsidR="00C75B98" w:rsidRPr="00CF43DF" w:rsidRDefault="00C75B98" w:rsidP="001D2A39">
            <w:pPr>
              <w:widowControl/>
              <w:spacing w:line="240" w:lineRule="atLeast"/>
              <w:ind w:firstLineChars="0" w:firstLine="0"/>
              <w:jc w:val="left"/>
              <w:rPr>
                <w:rFonts w:ascii="Verdana" w:hAnsi="Verdana"/>
                <w:b/>
                <w:color w:val="000000"/>
                <w:sz w:val="21"/>
                <w:szCs w:val="21"/>
              </w:rPr>
            </w:pPr>
          </w:p>
        </w:tc>
        <w:tc>
          <w:tcPr>
            <w:tcW w:w="5040" w:type="dxa"/>
            <w:gridSpan w:val="2"/>
            <w:tcBorders>
              <w:top w:val="nil"/>
              <w:left w:val="nil"/>
              <w:bottom w:val="single" w:sz="8" w:space="0" w:color="auto"/>
              <w:right w:val="single" w:sz="8" w:space="0" w:color="auto"/>
            </w:tcBorders>
          </w:tcPr>
          <w:p w:rsidR="00C75B98" w:rsidRDefault="00C75B98" w:rsidP="00763A0E">
            <w:pPr>
              <w:widowControl/>
              <w:spacing w:line="240" w:lineRule="atLeast"/>
              <w:ind w:firstLineChars="0" w:firstLine="0"/>
              <w:jc w:val="left"/>
              <w:rPr>
                <w:rFonts w:ascii="Verdana" w:hAnsi="Verdana"/>
                <w:color w:val="000000"/>
                <w:sz w:val="21"/>
                <w:szCs w:val="21"/>
              </w:rPr>
            </w:pPr>
            <w:r>
              <w:rPr>
                <w:rFonts w:ascii="Verdana" w:hAnsi="Verdana"/>
                <w:color w:val="000000"/>
                <w:sz w:val="21"/>
                <w:szCs w:val="21"/>
              </w:rPr>
              <w:t>readelf –S &lt;</w:t>
            </w:r>
            <w:r w:rsidRPr="00763A0E">
              <w:rPr>
                <w:rFonts w:ascii="Verdana" w:hAnsi="Verdana"/>
                <w:b/>
                <w:color w:val="000000"/>
                <w:sz w:val="21"/>
                <w:szCs w:val="21"/>
              </w:rPr>
              <w:t>elf_name</w:t>
            </w:r>
            <w:r>
              <w:rPr>
                <w:rFonts w:ascii="Verdana" w:hAnsi="Verdana"/>
                <w:color w:val="000000"/>
                <w:sz w:val="21"/>
                <w:szCs w:val="21"/>
              </w:rPr>
              <w:t>&gt;</w:t>
            </w:r>
          </w:p>
        </w:tc>
      </w:tr>
      <w:tr w:rsidR="00C75B98" w:rsidRPr="00257295" w:rsidTr="00E30EB3">
        <w:trPr>
          <w:trHeight w:val="149"/>
        </w:trPr>
        <w:tc>
          <w:tcPr>
            <w:tcW w:w="1332" w:type="dxa"/>
            <w:vMerge/>
            <w:tcBorders>
              <w:left w:val="single" w:sz="8" w:space="0" w:color="auto"/>
              <w:bottom w:val="single" w:sz="8" w:space="0" w:color="auto"/>
              <w:right w:val="single" w:sz="8" w:space="0" w:color="auto"/>
            </w:tcBorders>
            <w:shd w:val="clear" w:color="auto" w:fill="auto"/>
            <w:vAlign w:val="center"/>
          </w:tcPr>
          <w:p w:rsidR="00C75B98" w:rsidRDefault="00C75B98" w:rsidP="00DE6DC8">
            <w:pPr>
              <w:widowControl/>
              <w:spacing w:line="240" w:lineRule="atLeast"/>
              <w:ind w:firstLineChars="0" w:firstLine="0"/>
              <w:jc w:val="left"/>
              <w:rPr>
                <w:rFonts w:ascii="Verdana" w:hAnsi="Verdana"/>
                <w:color w:val="000000"/>
                <w:sz w:val="21"/>
                <w:szCs w:val="21"/>
              </w:rPr>
            </w:pPr>
          </w:p>
        </w:tc>
        <w:tc>
          <w:tcPr>
            <w:tcW w:w="1620" w:type="dxa"/>
            <w:vMerge/>
            <w:tcBorders>
              <w:left w:val="nil"/>
              <w:bottom w:val="single" w:sz="8" w:space="0" w:color="auto"/>
              <w:right w:val="single" w:sz="8" w:space="0" w:color="auto"/>
            </w:tcBorders>
            <w:shd w:val="clear" w:color="auto" w:fill="auto"/>
            <w:vAlign w:val="center"/>
          </w:tcPr>
          <w:p w:rsidR="00C75B98" w:rsidRPr="00CF43DF" w:rsidRDefault="00C75B98" w:rsidP="001D2A39">
            <w:pPr>
              <w:widowControl/>
              <w:spacing w:line="240" w:lineRule="atLeast"/>
              <w:ind w:firstLineChars="0" w:firstLine="0"/>
              <w:jc w:val="left"/>
              <w:rPr>
                <w:rFonts w:ascii="Verdana" w:hAnsi="Verdana"/>
                <w:b/>
                <w:color w:val="000000"/>
                <w:sz w:val="21"/>
                <w:szCs w:val="21"/>
              </w:rPr>
            </w:pPr>
          </w:p>
        </w:tc>
        <w:tc>
          <w:tcPr>
            <w:tcW w:w="5040" w:type="dxa"/>
            <w:gridSpan w:val="2"/>
            <w:tcBorders>
              <w:top w:val="nil"/>
              <w:left w:val="nil"/>
              <w:bottom w:val="single" w:sz="8" w:space="0" w:color="auto"/>
              <w:right w:val="single" w:sz="8" w:space="0" w:color="auto"/>
            </w:tcBorders>
          </w:tcPr>
          <w:p w:rsidR="00C75B98" w:rsidRDefault="00C75B98" w:rsidP="00C75B98">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跟踪</w:t>
            </w:r>
            <w:r>
              <w:rPr>
                <w:rFonts w:ascii="Verdana" w:hAnsi="Verdana"/>
                <w:color w:val="000000"/>
                <w:sz w:val="21"/>
                <w:szCs w:val="21"/>
              </w:rPr>
              <w:t xml:space="preserve">kernel/module.c: </w:t>
            </w:r>
          </w:p>
          <w:p w:rsidR="00C75B98" w:rsidRDefault="00C75B98" w:rsidP="00C75B98">
            <w:pPr>
              <w:widowControl/>
              <w:spacing w:line="240" w:lineRule="atLeast"/>
              <w:ind w:firstLineChars="0" w:firstLine="0"/>
              <w:jc w:val="left"/>
              <w:rPr>
                <w:rFonts w:ascii="Verdana" w:hAnsi="Verdana"/>
                <w:color w:val="000000"/>
                <w:sz w:val="21"/>
                <w:szCs w:val="21"/>
              </w:rPr>
            </w:pPr>
            <w:r>
              <w:rPr>
                <w:rFonts w:ascii="Verdana" w:hAnsi="Verdana"/>
                <w:color w:val="000000"/>
                <w:sz w:val="21"/>
                <w:szCs w:val="21"/>
              </w:rPr>
              <w:t>sys_init_module()</w:t>
            </w:r>
            <w:r w:rsidRPr="00532E5C">
              <w:rPr>
                <w:rFonts w:ascii="Verdana" w:hAnsi="Verdana"/>
                <w:color w:val="000000"/>
                <w:sz w:val="21"/>
                <w:szCs w:val="21"/>
              </w:rPr>
              <w:sym w:font="Wingdings" w:char="F0E0"/>
            </w:r>
            <w:r>
              <w:rPr>
                <w:rFonts w:ascii="Verdana" w:hAnsi="Verdana"/>
                <w:color w:val="000000"/>
                <w:sz w:val="21"/>
                <w:szCs w:val="21"/>
              </w:rPr>
              <w:t>load_module()</w:t>
            </w:r>
          </w:p>
          <w:p w:rsidR="00C75B98" w:rsidRDefault="00C75B98" w:rsidP="00C75B98">
            <w:pPr>
              <w:widowControl/>
              <w:spacing w:line="240" w:lineRule="atLeast"/>
              <w:ind w:firstLineChars="0" w:firstLine="0"/>
              <w:jc w:val="left"/>
              <w:rPr>
                <w:rFonts w:ascii="Verdana" w:hAnsi="Verdana"/>
                <w:color w:val="000000"/>
                <w:sz w:val="21"/>
                <w:szCs w:val="21"/>
              </w:rPr>
            </w:pPr>
            <w:r w:rsidRPr="00532E5C">
              <w:rPr>
                <w:rFonts w:ascii="Verdana" w:hAnsi="Verdana"/>
                <w:color w:val="000000"/>
                <w:sz w:val="21"/>
                <w:szCs w:val="21"/>
              </w:rPr>
              <w:sym w:font="Wingdings" w:char="F0E0"/>
            </w:r>
            <w:r>
              <w:rPr>
                <w:rFonts w:ascii="Verdana" w:hAnsi="Verdana"/>
                <w:color w:val="000000"/>
                <w:sz w:val="21"/>
                <w:szCs w:val="21"/>
              </w:rPr>
              <w:t>add_sect_attrs()</w:t>
            </w:r>
            <w:r w:rsidRPr="00532E5C">
              <w:rPr>
                <w:rFonts w:ascii="Verdana" w:hAnsi="Verdana"/>
                <w:color w:val="000000"/>
                <w:sz w:val="21"/>
                <w:szCs w:val="21"/>
              </w:rPr>
              <w:sym w:font="Wingdings" w:char="F0E0"/>
            </w:r>
            <w:r w:rsidRPr="00532E5C">
              <w:rPr>
                <w:rFonts w:ascii="Verdana" w:hAnsi="Verdana"/>
                <w:color w:val="000000"/>
                <w:sz w:val="21"/>
                <w:szCs w:val="21"/>
              </w:rPr>
              <w:t>sattr-&gt;address</w:t>
            </w:r>
          </w:p>
        </w:tc>
      </w:tr>
      <w:tr w:rsidR="004E203E" w:rsidRPr="00257295" w:rsidTr="00E30EB3">
        <w:trPr>
          <w:trHeight w:val="442"/>
        </w:trPr>
        <w:tc>
          <w:tcPr>
            <w:tcW w:w="1332" w:type="dxa"/>
            <w:vMerge w:val="restart"/>
            <w:tcBorders>
              <w:top w:val="nil"/>
              <w:left w:val="single" w:sz="8" w:space="0" w:color="auto"/>
              <w:right w:val="single" w:sz="8" w:space="0" w:color="auto"/>
            </w:tcBorders>
            <w:shd w:val="clear" w:color="auto" w:fill="auto"/>
            <w:vAlign w:val="center"/>
          </w:tcPr>
          <w:p w:rsidR="004E203E" w:rsidRDefault="004E203E" w:rsidP="00DE6DC8">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增加</w:t>
            </w:r>
          </w:p>
          <w:p w:rsidR="004E203E" w:rsidRDefault="004E203E" w:rsidP="00DE6DC8">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符号文件</w:t>
            </w:r>
          </w:p>
        </w:tc>
        <w:tc>
          <w:tcPr>
            <w:tcW w:w="6660" w:type="dxa"/>
            <w:gridSpan w:val="3"/>
            <w:tcBorders>
              <w:top w:val="nil"/>
              <w:left w:val="nil"/>
              <w:bottom w:val="single" w:sz="8" w:space="0" w:color="auto"/>
              <w:right w:val="single" w:sz="8" w:space="0" w:color="auto"/>
            </w:tcBorders>
            <w:shd w:val="clear" w:color="auto" w:fill="auto"/>
            <w:vAlign w:val="center"/>
          </w:tcPr>
          <w:p w:rsidR="004E203E" w:rsidRDefault="004E203E" w:rsidP="00D82EC6">
            <w:pPr>
              <w:widowControl/>
              <w:spacing w:line="240" w:lineRule="atLeast"/>
              <w:ind w:firstLineChars="0" w:firstLine="0"/>
              <w:jc w:val="left"/>
              <w:rPr>
                <w:rFonts w:ascii="Verdana" w:hAnsi="Verdana"/>
                <w:color w:val="000000"/>
                <w:sz w:val="21"/>
                <w:szCs w:val="21"/>
              </w:rPr>
            </w:pPr>
            <w:r w:rsidRPr="00DE6DC8">
              <w:rPr>
                <w:rFonts w:ascii="Verdana" w:hAnsi="Verdana"/>
                <w:color w:val="000000"/>
                <w:sz w:val="21"/>
                <w:szCs w:val="21"/>
              </w:rPr>
              <w:t xml:space="preserve">add-symbol-file </w:t>
            </w:r>
            <w:r>
              <w:rPr>
                <w:rFonts w:ascii="Verdana" w:hAnsi="Verdana"/>
                <w:color w:val="000000"/>
                <w:sz w:val="21"/>
                <w:szCs w:val="21"/>
              </w:rPr>
              <w:t>&lt;</w:t>
            </w:r>
            <w:r>
              <w:rPr>
                <w:rFonts w:ascii="Verdana" w:hAnsi="Verdana" w:hint="eastAsia"/>
                <w:color w:val="000000"/>
                <w:sz w:val="21"/>
                <w:szCs w:val="21"/>
              </w:rPr>
              <w:t>目标文件</w:t>
            </w:r>
            <w:r>
              <w:rPr>
                <w:rFonts w:ascii="Verdana" w:hAnsi="Verdana"/>
                <w:color w:val="000000"/>
                <w:sz w:val="21"/>
                <w:szCs w:val="21"/>
              </w:rPr>
              <w:t>&gt;</w:t>
            </w:r>
            <w:r>
              <w:rPr>
                <w:rFonts w:ascii="Verdana" w:hAnsi="Verdana" w:hint="eastAsia"/>
                <w:color w:val="000000"/>
                <w:sz w:val="21"/>
                <w:szCs w:val="21"/>
              </w:rPr>
              <w:t xml:space="preserve"> </w:t>
            </w:r>
            <w:r>
              <w:rPr>
                <w:rFonts w:ascii="Verdana" w:hAnsi="Verdana"/>
                <w:color w:val="000000"/>
                <w:sz w:val="21"/>
                <w:szCs w:val="21"/>
              </w:rPr>
              <w:t>&lt;text_addr&gt;</w:t>
            </w:r>
            <w:r w:rsidRPr="00DE6DC8">
              <w:rPr>
                <w:rFonts w:ascii="Verdana" w:hAnsi="Verdana"/>
                <w:color w:val="000000"/>
                <w:sz w:val="21"/>
                <w:szCs w:val="21"/>
              </w:rPr>
              <w:t xml:space="preserve"> </w:t>
            </w:r>
            <w:r>
              <w:rPr>
                <w:rFonts w:ascii="Verdana" w:hAnsi="Verdana"/>
                <w:color w:val="000000"/>
                <w:sz w:val="21"/>
                <w:szCs w:val="21"/>
              </w:rPr>
              <w:t>[</w:t>
            </w:r>
            <w:r w:rsidRPr="00DE6DC8">
              <w:rPr>
                <w:rFonts w:ascii="Verdana" w:hAnsi="Verdana"/>
                <w:color w:val="000000"/>
                <w:sz w:val="21"/>
                <w:szCs w:val="21"/>
              </w:rPr>
              <w:t xml:space="preserve">-s </w:t>
            </w:r>
            <w:r>
              <w:rPr>
                <w:rFonts w:ascii="Verdana" w:hAnsi="Verdana"/>
                <w:color w:val="000000"/>
                <w:sz w:val="21"/>
                <w:szCs w:val="21"/>
              </w:rPr>
              <w:t>&lt;section_name&gt;</w:t>
            </w:r>
            <w:r w:rsidRPr="00DE6DC8">
              <w:rPr>
                <w:rFonts w:ascii="Verdana" w:hAnsi="Verdana"/>
                <w:color w:val="000000"/>
                <w:sz w:val="21"/>
                <w:szCs w:val="21"/>
              </w:rPr>
              <w:t xml:space="preserve"> </w:t>
            </w:r>
            <w:r>
              <w:rPr>
                <w:rFonts w:ascii="Verdana" w:hAnsi="Verdana"/>
                <w:color w:val="000000"/>
                <w:sz w:val="21"/>
                <w:szCs w:val="21"/>
              </w:rPr>
              <w:t>&lt;section_addr&gt;]+</w:t>
            </w:r>
          </w:p>
        </w:tc>
      </w:tr>
      <w:tr w:rsidR="004E203E" w:rsidRPr="00257295" w:rsidTr="00DE6BCC">
        <w:trPr>
          <w:trHeight w:val="292"/>
        </w:trPr>
        <w:tc>
          <w:tcPr>
            <w:tcW w:w="1332" w:type="dxa"/>
            <w:vMerge/>
            <w:tcBorders>
              <w:left w:val="single" w:sz="8" w:space="0" w:color="auto"/>
              <w:right w:val="single" w:sz="8" w:space="0" w:color="auto"/>
            </w:tcBorders>
            <w:shd w:val="clear" w:color="auto" w:fill="auto"/>
            <w:vAlign w:val="center"/>
          </w:tcPr>
          <w:p w:rsidR="004E203E" w:rsidRDefault="004E203E" w:rsidP="00DE6DC8">
            <w:pPr>
              <w:widowControl/>
              <w:spacing w:line="240" w:lineRule="atLeast"/>
              <w:ind w:firstLineChars="0" w:firstLine="0"/>
              <w:jc w:val="left"/>
              <w:rPr>
                <w:rFonts w:ascii="Verdana" w:hAnsi="Verdana"/>
                <w:color w:val="000000"/>
                <w:sz w:val="21"/>
                <w:szCs w:val="21"/>
              </w:rPr>
            </w:pPr>
          </w:p>
        </w:tc>
        <w:tc>
          <w:tcPr>
            <w:tcW w:w="6660" w:type="dxa"/>
            <w:gridSpan w:val="3"/>
            <w:tcBorders>
              <w:top w:val="nil"/>
              <w:left w:val="nil"/>
              <w:bottom w:val="single" w:sz="8" w:space="0" w:color="auto"/>
              <w:right w:val="single" w:sz="8" w:space="0" w:color="auto"/>
            </w:tcBorders>
            <w:shd w:val="clear" w:color="auto" w:fill="auto"/>
            <w:vAlign w:val="center"/>
          </w:tcPr>
          <w:p w:rsidR="004E203E" w:rsidRPr="00DE6DC8" w:rsidRDefault="004E203E" w:rsidP="00D82EC6">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对于</w:t>
            </w:r>
            <w:r>
              <w:rPr>
                <w:rFonts w:ascii="Verdana" w:hAnsi="Verdana"/>
                <w:color w:val="000000"/>
                <w:sz w:val="21"/>
                <w:szCs w:val="21"/>
              </w:rPr>
              <w:t>vmlinux,</w:t>
            </w:r>
            <w:r w:rsidRPr="00AF27EE">
              <w:rPr>
                <w:rFonts w:ascii="Verdana" w:hAnsi="Verdana" w:hint="eastAsia"/>
                <w:color w:val="000000"/>
                <w:sz w:val="21"/>
                <w:szCs w:val="21"/>
              </w:rPr>
              <w:t>调试到打开</w:t>
            </w:r>
            <w:r w:rsidRPr="00AF27EE">
              <w:rPr>
                <w:rFonts w:ascii="Verdana" w:hAnsi="Verdana" w:hint="eastAsia"/>
                <w:color w:val="000000"/>
                <w:sz w:val="21"/>
                <w:szCs w:val="21"/>
              </w:rPr>
              <w:t>MMU</w:t>
            </w:r>
            <w:r>
              <w:rPr>
                <w:rFonts w:ascii="Verdana" w:hAnsi="Verdana"/>
                <w:color w:val="000000"/>
                <w:sz w:val="21"/>
                <w:szCs w:val="21"/>
              </w:rPr>
              <w:t>(</w:t>
            </w:r>
            <w:r w:rsidRPr="00AF27EE">
              <w:rPr>
                <w:rFonts w:ascii="Verdana" w:hAnsi="Verdana" w:hint="eastAsia"/>
                <w:color w:val="000000"/>
                <w:sz w:val="21"/>
                <w:szCs w:val="21"/>
              </w:rPr>
              <w:t>__enable_mmu</w:t>
            </w:r>
            <w:r>
              <w:rPr>
                <w:rFonts w:ascii="Verdana" w:hAnsi="Verdana"/>
                <w:color w:val="000000"/>
                <w:sz w:val="21"/>
                <w:szCs w:val="21"/>
              </w:rPr>
              <w:t>)</w:t>
            </w:r>
            <w:r>
              <w:rPr>
                <w:rFonts w:ascii="Verdana" w:hAnsi="Verdana" w:hint="eastAsia"/>
                <w:color w:val="000000"/>
                <w:sz w:val="21"/>
                <w:szCs w:val="21"/>
              </w:rPr>
              <w:t>位置后需</w:t>
            </w:r>
            <w:r w:rsidRPr="00AF27EE">
              <w:rPr>
                <w:rFonts w:ascii="Verdana" w:hAnsi="Verdana" w:hint="eastAsia"/>
                <w:color w:val="000000"/>
                <w:sz w:val="21"/>
                <w:szCs w:val="21"/>
              </w:rPr>
              <w:t>要重新</w:t>
            </w:r>
            <w:r w:rsidRPr="00AF27EE">
              <w:rPr>
                <w:rFonts w:ascii="Verdana" w:hAnsi="Verdana" w:hint="eastAsia"/>
                <w:color w:val="000000"/>
                <w:sz w:val="21"/>
                <w:szCs w:val="21"/>
              </w:rPr>
              <w:t>add-symbol-file</w:t>
            </w:r>
            <w:r w:rsidRPr="00AF27EE">
              <w:rPr>
                <w:rFonts w:ascii="Verdana" w:hAnsi="Verdana" w:hint="eastAsia"/>
                <w:color w:val="000000"/>
                <w:sz w:val="21"/>
                <w:szCs w:val="21"/>
              </w:rPr>
              <w:t>到相应的虚拟地址，即</w:t>
            </w:r>
            <w:r w:rsidRPr="00AF27EE">
              <w:rPr>
                <w:rFonts w:ascii="Verdana" w:hAnsi="Verdana" w:hint="eastAsia"/>
                <w:color w:val="000000"/>
                <w:sz w:val="21"/>
                <w:szCs w:val="21"/>
              </w:rPr>
              <w:t>vmlinux</w:t>
            </w:r>
            <w:r w:rsidRPr="00AF27EE">
              <w:rPr>
                <w:rFonts w:ascii="Verdana" w:hAnsi="Verdana" w:hint="eastAsia"/>
                <w:color w:val="000000"/>
                <w:sz w:val="21"/>
                <w:szCs w:val="21"/>
              </w:rPr>
              <w:t>的链接地址</w:t>
            </w:r>
            <w:r>
              <w:rPr>
                <w:rFonts w:ascii="Verdana" w:hAnsi="Verdana" w:hint="eastAsia"/>
                <w:color w:val="000000"/>
                <w:sz w:val="21"/>
                <w:szCs w:val="21"/>
              </w:rPr>
              <w:t>。</w:t>
            </w:r>
          </w:p>
        </w:tc>
      </w:tr>
      <w:tr w:rsidR="004E203E" w:rsidRPr="00257295" w:rsidTr="00E30EB3">
        <w:trPr>
          <w:trHeight w:val="292"/>
        </w:trPr>
        <w:tc>
          <w:tcPr>
            <w:tcW w:w="1332" w:type="dxa"/>
            <w:vMerge/>
            <w:tcBorders>
              <w:left w:val="single" w:sz="8" w:space="0" w:color="auto"/>
              <w:bottom w:val="single" w:sz="8" w:space="0" w:color="auto"/>
              <w:right w:val="single" w:sz="8" w:space="0" w:color="auto"/>
            </w:tcBorders>
            <w:shd w:val="clear" w:color="auto" w:fill="auto"/>
            <w:vAlign w:val="center"/>
          </w:tcPr>
          <w:p w:rsidR="004E203E" w:rsidRDefault="004E203E" w:rsidP="00DE6DC8">
            <w:pPr>
              <w:widowControl/>
              <w:spacing w:line="240" w:lineRule="atLeast"/>
              <w:ind w:firstLineChars="0" w:firstLine="0"/>
              <w:jc w:val="left"/>
              <w:rPr>
                <w:rFonts w:ascii="Verdana" w:hAnsi="Verdana"/>
                <w:color w:val="000000"/>
                <w:sz w:val="21"/>
                <w:szCs w:val="21"/>
              </w:rPr>
            </w:pPr>
          </w:p>
        </w:tc>
        <w:tc>
          <w:tcPr>
            <w:tcW w:w="6660" w:type="dxa"/>
            <w:gridSpan w:val="3"/>
            <w:tcBorders>
              <w:top w:val="nil"/>
              <w:left w:val="nil"/>
              <w:bottom w:val="single" w:sz="8" w:space="0" w:color="auto"/>
              <w:right w:val="single" w:sz="8" w:space="0" w:color="auto"/>
            </w:tcBorders>
            <w:shd w:val="clear" w:color="auto" w:fill="auto"/>
            <w:vAlign w:val="center"/>
          </w:tcPr>
          <w:p w:rsidR="004E203E" w:rsidRDefault="004E203E" w:rsidP="00D82EC6">
            <w:pPr>
              <w:widowControl/>
              <w:spacing w:line="240" w:lineRule="atLeast"/>
              <w:ind w:firstLineChars="0" w:firstLine="0"/>
              <w:jc w:val="left"/>
              <w:rPr>
                <w:rFonts w:ascii="Verdana" w:hAnsi="Verdana"/>
                <w:color w:val="000000"/>
                <w:sz w:val="21"/>
                <w:szCs w:val="21"/>
              </w:rPr>
            </w:pPr>
            <w:r>
              <w:rPr>
                <w:rFonts w:ascii="Verdana" w:hAnsi="Verdana"/>
                <w:color w:val="000000"/>
                <w:sz w:val="21"/>
                <w:szCs w:val="21"/>
              </w:rPr>
              <w:t xml:space="preserve">p/x  module_list </w:t>
            </w:r>
            <w:r w:rsidR="00DB6BE5">
              <w:rPr>
                <w:rFonts w:ascii="Verdana" w:hAnsi="Verdana" w:hint="eastAsia"/>
                <w:color w:val="000000"/>
                <w:sz w:val="21"/>
                <w:szCs w:val="21"/>
              </w:rPr>
              <w:t>显示</w:t>
            </w:r>
            <w:r>
              <w:rPr>
                <w:rFonts w:ascii="Verdana" w:hAnsi="Verdana" w:hint="eastAsia"/>
                <w:color w:val="000000"/>
                <w:sz w:val="21"/>
                <w:szCs w:val="21"/>
              </w:rPr>
              <w:t>的值，</w:t>
            </w:r>
            <w:r>
              <w:rPr>
                <w:rFonts w:ascii="Verdana" w:hAnsi="Verdana"/>
                <w:color w:val="000000"/>
                <w:sz w:val="21"/>
                <w:szCs w:val="21"/>
              </w:rPr>
              <w:t>module_list+sizeof(module_list)</w:t>
            </w:r>
          </w:p>
        </w:tc>
      </w:tr>
      <w:tr w:rsidR="00A5328D" w:rsidRPr="00257295" w:rsidTr="00E30EB3">
        <w:trPr>
          <w:trHeight w:val="328"/>
        </w:trPr>
        <w:tc>
          <w:tcPr>
            <w:tcW w:w="1332" w:type="dxa"/>
            <w:tcBorders>
              <w:top w:val="nil"/>
              <w:left w:val="single" w:sz="8" w:space="0" w:color="auto"/>
              <w:bottom w:val="single" w:sz="8" w:space="0" w:color="auto"/>
              <w:right w:val="single" w:sz="8" w:space="0" w:color="auto"/>
            </w:tcBorders>
            <w:shd w:val="clear" w:color="auto" w:fill="auto"/>
            <w:vAlign w:val="center"/>
          </w:tcPr>
          <w:p w:rsidR="00A5328D" w:rsidRDefault="00546C0D" w:rsidP="00546C0D">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入口</w:t>
            </w:r>
            <w:r w:rsidR="00532E5C">
              <w:rPr>
                <w:rFonts w:ascii="Verdana" w:hAnsi="Verdana" w:hint="eastAsia"/>
                <w:color w:val="000000"/>
                <w:sz w:val="21"/>
                <w:szCs w:val="21"/>
              </w:rPr>
              <w:t>断点</w:t>
            </w:r>
          </w:p>
        </w:tc>
        <w:tc>
          <w:tcPr>
            <w:tcW w:w="1620" w:type="dxa"/>
            <w:tcBorders>
              <w:top w:val="nil"/>
              <w:left w:val="nil"/>
              <w:bottom w:val="single" w:sz="8" w:space="0" w:color="auto"/>
              <w:right w:val="single" w:sz="8" w:space="0" w:color="auto"/>
            </w:tcBorders>
            <w:shd w:val="clear" w:color="auto" w:fill="auto"/>
            <w:vAlign w:val="center"/>
          </w:tcPr>
          <w:p w:rsidR="00A5328D" w:rsidRDefault="00532E5C" w:rsidP="001D2A39">
            <w:pPr>
              <w:widowControl/>
              <w:spacing w:line="240" w:lineRule="atLeast"/>
              <w:ind w:firstLineChars="0" w:firstLine="0"/>
              <w:jc w:val="left"/>
              <w:rPr>
                <w:rFonts w:ascii="Verdana" w:hAnsi="Verdana"/>
                <w:color w:val="000000"/>
                <w:sz w:val="21"/>
                <w:szCs w:val="21"/>
              </w:rPr>
            </w:pPr>
            <w:r>
              <w:rPr>
                <w:rFonts w:ascii="Verdana" w:hAnsi="Verdana"/>
                <w:color w:val="000000"/>
                <w:sz w:val="21"/>
                <w:szCs w:val="21"/>
              </w:rPr>
              <w:t>b start</w:t>
            </w:r>
          </w:p>
        </w:tc>
        <w:tc>
          <w:tcPr>
            <w:tcW w:w="5040" w:type="dxa"/>
            <w:gridSpan w:val="2"/>
            <w:tcBorders>
              <w:top w:val="nil"/>
              <w:left w:val="nil"/>
              <w:bottom w:val="single" w:sz="8" w:space="0" w:color="auto"/>
              <w:right w:val="single" w:sz="8" w:space="0" w:color="auto"/>
            </w:tcBorders>
          </w:tcPr>
          <w:p w:rsidR="00532E5C" w:rsidRDefault="00171C09" w:rsidP="00171C09">
            <w:pPr>
              <w:widowControl/>
              <w:spacing w:line="240" w:lineRule="atLeast"/>
              <w:ind w:firstLineChars="0" w:firstLine="0"/>
              <w:jc w:val="left"/>
              <w:rPr>
                <w:rFonts w:ascii="Verdana" w:hAnsi="Verdana"/>
                <w:color w:val="000000"/>
                <w:sz w:val="21"/>
                <w:szCs w:val="21"/>
              </w:rPr>
            </w:pPr>
            <w:r>
              <w:rPr>
                <w:rFonts w:ascii="Verdana" w:hAnsi="Verdana"/>
                <w:color w:val="000000"/>
                <w:sz w:val="21"/>
                <w:szCs w:val="21"/>
              </w:rPr>
              <w:t>b &lt;</w:t>
            </w:r>
            <w:r w:rsidR="00532E5C">
              <w:rPr>
                <w:rFonts w:ascii="Verdana" w:hAnsi="Verdana"/>
                <w:color w:val="000000"/>
                <w:sz w:val="21"/>
                <w:szCs w:val="21"/>
              </w:rPr>
              <w:t>sys_init_module():mod-&gt;init()</w:t>
            </w:r>
            <w:r w:rsidR="00C75B98">
              <w:rPr>
                <w:rFonts w:ascii="Verdana" w:hAnsi="Verdana" w:hint="eastAsia"/>
                <w:color w:val="000000"/>
                <w:sz w:val="21"/>
                <w:szCs w:val="21"/>
              </w:rPr>
              <w:t>对应地址</w:t>
            </w:r>
            <w:r>
              <w:rPr>
                <w:rFonts w:ascii="Verdana" w:hAnsi="Verdana"/>
                <w:color w:val="000000"/>
                <w:sz w:val="21"/>
                <w:szCs w:val="21"/>
              </w:rPr>
              <w:t>&gt;</w:t>
            </w:r>
          </w:p>
        </w:tc>
      </w:tr>
    </w:tbl>
    <w:p w:rsidR="00F265CE" w:rsidRPr="005342C3" w:rsidRDefault="00F265CE" w:rsidP="0023388A">
      <w:pPr>
        <w:ind w:firstLineChars="0" w:firstLine="420"/>
      </w:pPr>
    </w:p>
    <w:p w:rsidR="00F265CE" w:rsidRPr="00F265CE" w:rsidRDefault="00F265CE" w:rsidP="008978DA">
      <w:pPr>
        <w:ind w:left="840" w:firstLineChars="0" w:firstLine="360"/>
      </w:pPr>
    </w:p>
    <w:p w:rsidR="00C4363B" w:rsidRDefault="00C4363B">
      <w:pPr>
        <w:widowControl/>
        <w:spacing w:line="240" w:lineRule="auto"/>
        <w:ind w:firstLineChars="0" w:firstLine="0"/>
        <w:jc w:val="left"/>
        <w:rPr>
          <w:b/>
          <w:bCs/>
          <w:sz w:val="28"/>
          <w:szCs w:val="28"/>
        </w:rPr>
      </w:pPr>
      <w:r>
        <w:br w:type="page"/>
      </w:r>
    </w:p>
    <w:p w:rsidR="00A83968" w:rsidRDefault="00A83968" w:rsidP="00A83968">
      <w:pPr>
        <w:pStyle w:val="Heading3"/>
        <w:spacing w:before="163" w:after="163"/>
      </w:pPr>
      <w:bookmarkStart w:id="138" w:name="_Toc390712708"/>
      <w:r>
        <w:rPr>
          <w:rFonts w:hint="eastAsia"/>
        </w:rPr>
        <w:lastRenderedPageBreak/>
        <w:t>运行控制</w:t>
      </w:r>
      <w:r w:rsidR="004E0888">
        <w:rPr>
          <w:rFonts w:hint="eastAsia"/>
        </w:rPr>
        <w:t>工具</w:t>
      </w:r>
      <w:bookmarkEnd w:id="138"/>
    </w:p>
    <w:p w:rsidR="004E0888" w:rsidRDefault="004E0888" w:rsidP="00E21A85">
      <w:pPr>
        <w:pStyle w:val="ListParagraph"/>
        <w:numPr>
          <w:ilvl w:val="0"/>
          <w:numId w:val="199"/>
        </w:numPr>
        <w:ind w:firstLineChars="0"/>
      </w:pPr>
      <w:r>
        <w:rPr>
          <w:rFonts w:hint="eastAsia"/>
        </w:rPr>
        <w:t>内核参数配置</w:t>
      </w:r>
    </w:p>
    <w:p w:rsidR="00851588" w:rsidRDefault="004E0888" w:rsidP="004E0888">
      <w:pPr>
        <w:ind w:left="420" w:firstLineChars="0" w:firstLine="420"/>
      </w:pPr>
      <w:r w:rsidRPr="004E0888">
        <w:t xml:space="preserve">sysctl [OPTIONS] [VALUE]... </w:t>
      </w:r>
    </w:p>
    <w:p w:rsidR="00851588" w:rsidRDefault="00851588" w:rsidP="00851588">
      <w:pPr>
        <w:ind w:left="420" w:firstLineChars="0" w:firstLine="420"/>
      </w:pPr>
      <w:r>
        <w:t>Configure kernel parameters at runtime</w:t>
      </w:r>
    </w:p>
    <w:p w:rsidR="00851588" w:rsidRDefault="00851588" w:rsidP="00851588">
      <w:pPr>
        <w:ind w:left="420" w:firstLineChars="0" w:firstLine="420"/>
      </w:pPr>
      <w:r>
        <w:t xml:space="preserve">        -n      Don't print key names</w:t>
      </w:r>
    </w:p>
    <w:p w:rsidR="00851588" w:rsidRDefault="00851588" w:rsidP="00851588">
      <w:pPr>
        <w:ind w:left="420" w:firstLineChars="0" w:firstLine="420"/>
      </w:pPr>
      <w:r>
        <w:t xml:space="preserve">        -e      Don't warn about unknown keys</w:t>
      </w:r>
    </w:p>
    <w:p w:rsidR="00851588" w:rsidRDefault="00851588" w:rsidP="00851588">
      <w:pPr>
        <w:ind w:left="420" w:firstLineChars="0" w:firstLine="420"/>
      </w:pPr>
      <w:r>
        <w:t xml:space="preserve">        -w      Change sysctl setting</w:t>
      </w:r>
    </w:p>
    <w:p w:rsidR="00851588" w:rsidRDefault="00851588" w:rsidP="00851588">
      <w:pPr>
        <w:ind w:left="420" w:firstLineChars="0" w:firstLine="420"/>
      </w:pPr>
      <w:r>
        <w:t xml:space="preserve">        -p FILE Load sysctl settings from FILE (default /etc/sysctl.conf)</w:t>
      </w:r>
    </w:p>
    <w:p w:rsidR="00851588" w:rsidRDefault="00851588" w:rsidP="00851588">
      <w:pPr>
        <w:ind w:left="420" w:firstLineChars="0" w:firstLine="420"/>
      </w:pPr>
      <w:r>
        <w:t xml:space="preserve">        -a      Display all values</w:t>
      </w:r>
    </w:p>
    <w:p w:rsidR="007A1920" w:rsidRDefault="00851588" w:rsidP="00851588">
      <w:pPr>
        <w:ind w:left="420" w:firstLineChars="0" w:firstLine="420"/>
      </w:pPr>
      <w:r>
        <w:t xml:space="preserve">        -A      Display all values in table form </w:t>
      </w:r>
    </w:p>
    <w:p w:rsidR="007A1920" w:rsidRDefault="007A1920" w:rsidP="007A1920">
      <w:pPr>
        <w:pStyle w:val="Heading3"/>
        <w:spacing w:before="163" w:after="163"/>
      </w:pPr>
      <w:bookmarkStart w:id="139" w:name="_Toc390712709"/>
      <w:r>
        <w:rPr>
          <w:rFonts w:hint="eastAsia"/>
        </w:rPr>
        <w:t>性能分析工具</w:t>
      </w:r>
      <w:bookmarkEnd w:id="139"/>
    </w:p>
    <w:p w:rsidR="00122DC1" w:rsidRDefault="005E26B3" w:rsidP="00541AB1">
      <w:pPr>
        <w:ind w:firstLineChars="0" w:firstLine="420"/>
      </w:pPr>
      <w:r w:rsidRPr="005E26B3">
        <w:rPr>
          <w:rFonts w:hint="eastAsia"/>
        </w:rPr>
        <w:t>评测</w:t>
      </w:r>
      <w:r w:rsidR="000D068F">
        <w:t>(</w:t>
      </w:r>
      <w:r w:rsidRPr="005E26B3">
        <w:rPr>
          <w:rFonts w:hint="eastAsia"/>
        </w:rPr>
        <w:t xml:space="preserve">profiling </w:t>
      </w:r>
      <w:r w:rsidR="000D068F">
        <w:t>)</w:t>
      </w:r>
      <w:r w:rsidR="00122DC1" w:rsidRPr="00122DC1">
        <w:rPr>
          <w:rFonts w:hint="eastAsia"/>
        </w:rPr>
        <w:t xml:space="preserve"> </w:t>
      </w:r>
      <w:r w:rsidR="00122DC1">
        <w:rPr>
          <w:rFonts w:hint="eastAsia"/>
        </w:rPr>
        <w:t>是</w:t>
      </w:r>
      <w:r w:rsidR="00B86CD7">
        <w:rPr>
          <w:rFonts w:hint="eastAsia"/>
        </w:rPr>
        <w:t>将</w:t>
      </w:r>
      <w:r w:rsidR="00122DC1">
        <w:rPr>
          <w:rFonts w:hint="eastAsia"/>
        </w:rPr>
        <w:t>不同性能特性和特征的数据的形式化总结或分析，通常以图和表的形式的出现。</w:t>
      </w:r>
    </w:p>
    <w:p w:rsidR="005E26B3" w:rsidRDefault="00B86CD7" w:rsidP="00122DC1">
      <w:pPr>
        <w:ind w:firstLineChars="0" w:firstLine="420"/>
      </w:pPr>
      <w:r>
        <w:rPr>
          <w:rFonts w:hint="eastAsia"/>
        </w:rPr>
        <w:t>通过评测办法</w:t>
      </w:r>
      <w:r w:rsidR="005E26B3" w:rsidRPr="005E26B3">
        <w:rPr>
          <w:rFonts w:hint="eastAsia"/>
        </w:rPr>
        <w:t>可以识别出系统的性能问题</w:t>
      </w:r>
      <w:r>
        <w:rPr>
          <w:rFonts w:hint="eastAsia"/>
        </w:rPr>
        <w:t>，一般评测表提供为特定的处理器事件收集的采样的百分数或数量，比如高速缓存线路故障的数量、传输后备缓存</w:t>
      </w:r>
      <w:r>
        <w:t>( TLB )</w:t>
      </w:r>
      <w:r>
        <w:rPr>
          <w:rFonts w:hint="eastAsia"/>
        </w:rPr>
        <w:t>故障的数量，等等。</w:t>
      </w:r>
    </w:p>
    <w:p w:rsidR="00083AE3" w:rsidRDefault="00083AE3" w:rsidP="00083AE3">
      <w:pPr>
        <w:pStyle w:val="ListParagraph"/>
        <w:numPr>
          <w:ilvl w:val="0"/>
          <w:numId w:val="201"/>
        </w:numPr>
        <w:ind w:firstLineChars="0"/>
      </w:pPr>
      <w:r w:rsidRPr="00083AE3">
        <w:t>Gprof</w:t>
      </w:r>
    </w:p>
    <w:p w:rsidR="00083AE3" w:rsidRDefault="00083AE3" w:rsidP="00083AE3">
      <w:pPr>
        <w:pStyle w:val="ListParagraph"/>
        <w:numPr>
          <w:ilvl w:val="0"/>
          <w:numId w:val="202"/>
        </w:numPr>
        <w:ind w:firstLineChars="0"/>
      </w:pPr>
      <w:r>
        <w:t>Features</w:t>
      </w:r>
    </w:p>
    <w:p w:rsidR="00C24D30" w:rsidRDefault="00C24D30" w:rsidP="00C24D30">
      <w:pPr>
        <w:ind w:left="840" w:firstLineChars="0" w:firstLine="360"/>
      </w:pPr>
      <w:r w:rsidRPr="00C24D30">
        <w:rPr>
          <w:rFonts w:hint="eastAsia"/>
        </w:rPr>
        <w:t>gprof</w:t>
      </w:r>
      <w:r w:rsidRPr="00C24D30">
        <w:rPr>
          <w:rFonts w:hint="eastAsia"/>
        </w:rPr>
        <w:t>是</w:t>
      </w:r>
      <w:r w:rsidRPr="00C24D30">
        <w:rPr>
          <w:rFonts w:hint="eastAsia"/>
        </w:rPr>
        <w:t>GNU</w:t>
      </w:r>
      <w:r w:rsidRPr="00C24D30">
        <w:rPr>
          <w:rFonts w:hint="eastAsia"/>
        </w:rPr>
        <w:t>工具之一，它在编译的时候在每个函数的出入口加入了</w:t>
      </w:r>
      <w:r w:rsidRPr="00C24D30">
        <w:rPr>
          <w:rFonts w:hint="eastAsia"/>
        </w:rPr>
        <w:t>profiling</w:t>
      </w:r>
      <w:r w:rsidRPr="00C24D30">
        <w:rPr>
          <w:rFonts w:hint="eastAsia"/>
        </w:rPr>
        <w:t>的代码，运行时统计程序在用户态的执行信息，可以得到每个函数的调用次数，执行时间，调用关系等信息，简单易懂。</w:t>
      </w:r>
    </w:p>
    <w:p w:rsidR="00083AE3" w:rsidRDefault="00C24D30" w:rsidP="00C24D30">
      <w:pPr>
        <w:ind w:left="840" w:firstLineChars="0" w:firstLine="360"/>
      </w:pPr>
      <w:r w:rsidRPr="00C24D30">
        <w:rPr>
          <w:rFonts w:hint="eastAsia"/>
        </w:rPr>
        <w:t>适合于查找用户级程序的性能瓶颈，</w:t>
      </w:r>
      <w:r w:rsidR="00BB774A" w:rsidRPr="00BB774A">
        <w:rPr>
          <w:rFonts w:hint="eastAsia"/>
          <w:b/>
        </w:rPr>
        <w:t>不适合</w:t>
      </w:r>
      <w:r w:rsidRPr="00C24D30">
        <w:rPr>
          <w:rFonts w:hint="eastAsia"/>
        </w:rPr>
        <w:t>对于很多时间都在内核态执行的程序。</w:t>
      </w:r>
    </w:p>
    <w:p w:rsidR="002743DB" w:rsidRDefault="002743DB" w:rsidP="002743DB">
      <w:pPr>
        <w:pStyle w:val="ListParagraph"/>
        <w:numPr>
          <w:ilvl w:val="0"/>
          <w:numId w:val="202"/>
        </w:numPr>
        <w:ind w:firstLineChars="0"/>
      </w:pPr>
      <w:r>
        <w:rPr>
          <w:rFonts w:hint="eastAsia"/>
        </w:rPr>
        <w:t>使用方法</w:t>
      </w:r>
    </w:p>
    <w:p w:rsidR="002743DB" w:rsidRDefault="002743DB" w:rsidP="00C24D30">
      <w:pPr>
        <w:ind w:left="840" w:firstLineChars="0" w:firstLine="360"/>
      </w:pPr>
      <w:r w:rsidRPr="002743DB">
        <w:rPr>
          <w:rFonts w:hint="eastAsia"/>
        </w:rPr>
        <w:t>gprof</w:t>
      </w:r>
      <w:r w:rsidRPr="002743DB">
        <w:rPr>
          <w:rFonts w:hint="eastAsia"/>
        </w:rPr>
        <w:t>是</w:t>
      </w:r>
      <w:r w:rsidRPr="002743DB">
        <w:rPr>
          <w:rFonts w:hint="eastAsia"/>
        </w:rPr>
        <w:t>gnu binutils</w:t>
      </w:r>
      <w:r w:rsidRPr="002743DB">
        <w:rPr>
          <w:rFonts w:hint="eastAsia"/>
        </w:rPr>
        <w:t>工具之一，默认情况下</w:t>
      </w:r>
      <w:r w:rsidRPr="002743DB">
        <w:rPr>
          <w:rFonts w:hint="eastAsia"/>
        </w:rPr>
        <w:t>linux</w:t>
      </w:r>
      <w:r w:rsidRPr="002743DB">
        <w:rPr>
          <w:rFonts w:hint="eastAsia"/>
        </w:rPr>
        <w:t>系统当中都带有这个工具。</w:t>
      </w:r>
      <w:r w:rsidRPr="002743DB">
        <w:rPr>
          <w:rFonts w:hint="eastAsia"/>
        </w:rPr>
        <w:t xml:space="preserve"> </w:t>
      </w:r>
    </w:p>
    <w:p w:rsidR="002743DB" w:rsidRDefault="002743DB" w:rsidP="002743DB">
      <w:pPr>
        <w:pStyle w:val="ListParagraph"/>
        <w:numPr>
          <w:ilvl w:val="0"/>
          <w:numId w:val="204"/>
        </w:numPr>
        <w:ind w:firstLineChars="0"/>
      </w:pPr>
      <w:r w:rsidRPr="002743DB">
        <w:rPr>
          <w:rFonts w:hint="eastAsia"/>
        </w:rPr>
        <w:t>源码的编译</w:t>
      </w:r>
      <w:r w:rsidRPr="002743DB">
        <w:rPr>
          <w:rFonts w:hint="eastAsia"/>
        </w:rPr>
        <w:t xml:space="preserve">  </w:t>
      </w:r>
    </w:p>
    <w:p w:rsidR="0066324A" w:rsidRDefault="002743DB" w:rsidP="002743DB">
      <w:pPr>
        <w:ind w:left="1260" w:firstLineChars="0" w:firstLine="300"/>
      </w:pPr>
      <w:r w:rsidRPr="002743DB">
        <w:rPr>
          <w:rFonts w:hint="eastAsia"/>
        </w:rPr>
        <w:t>为了能使用</w:t>
      </w:r>
      <w:r w:rsidRPr="002743DB">
        <w:rPr>
          <w:rFonts w:hint="eastAsia"/>
        </w:rPr>
        <w:t>gprof</w:t>
      </w:r>
      <w:r w:rsidRPr="002743DB">
        <w:rPr>
          <w:rFonts w:hint="eastAsia"/>
        </w:rPr>
        <w:t>来对代码进行分析，编译代码时必须添加</w:t>
      </w:r>
      <w:r w:rsidRPr="002743DB">
        <w:rPr>
          <w:rFonts w:hint="eastAsia"/>
        </w:rPr>
        <w:t>-pg</w:t>
      </w:r>
      <w:r w:rsidRPr="002743DB">
        <w:rPr>
          <w:rFonts w:hint="eastAsia"/>
        </w:rPr>
        <w:t>选项。如编译</w:t>
      </w:r>
      <w:r w:rsidRPr="002743DB">
        <w:rPr>
          <w:rFonts w:hint="eastAsia"/>
        </w:rPr>
        <w:t>hello.c</w:t>
      </w:r>
      <w:r w:rsidR="0066324A">
        <w:rPr>
          <w:rFonts w:hint="eastAsia"/>
        </w:rPr>
        <w:t>：</w:t>
      </w:r>
    </w:p>
    <w:p w:rsidR="002743DB" w:rsidRDefault="002743DB" w:rsidP="002743DB">
      <w:pPr>
        <w:ind w:left="1260" w:firstLineChars="0" w:firstLine="300"/>
      </w:pPr>
      <w:r w:rsidRPr="002743DB">
        <w:rPr>
          <w:rFonts w:hint="eastAsia"/>
        </w:rPr>
        <w:t xml:space="preserve">gcc </w:t>
      </w:r>
      <w:r w:rsidRPr="002743DB">
        <w:rPr>
          <w:rFonts w:hint="eastAsia"/>
        </w:rPr>
        <w:t>–</w:t>
      </w:r>
      <w:r w:rsidRPr="002743DB">
        <w:rPr>
          <w:rFonts w:hint="eastAsia"/>
        </w:rPr>
        <w:t xml:space="preserve">g </w:t>
      </w:r>
      <w:r w:rsidRPr="002743DB">
        <w:rPr>
          <w:rFonts w:hint="eastAsia"/>
        </w:rPr>
        <w:t>–</w:t>
      </w:r>
      <w:r w:rsidRPr="002743DB">
        <w:rPr>
          <w:rFonts w:hint="eastAsia"/>
        </w:rPr>
        <w:t xml:space="preserve">pg </w:t>
      </w:r>
      <w:r w:rsidRPr="002743DB">
        <w:rPr>
          <w:rFonts w:hint="eastAsia"/>
        </w:rPr>
        <w:t>–</w:t>
      </w:r>
      <w:r w:rsidRPr="002743DB">
        <w:rPr>
          <w:rFonts w:hint="eastAsia"/>
        </w:rPr>
        <w:t xml:space="preserve">o hello hello.c  </w:t>
      </w:r>
    </w:p>
    <w:p w:rsidR="0066324A" w:rsidRDefault="0066324A" w:rsidP="0066324A">
      <w:pPr>
        <w:pStyle w:val="ListParagraph"/>
        <w:numPr>
          <w:ilvl w:val="0"/>
          <w:numId w:val="204"/>
        </w:numPr>
        <w:ind w:firstLineChars="0"/>
      </w:pPr>
      <w:r>
        <w:rPr>
          <w:rFonts w:hint="eastAsia"/>
        </w:rPr>
        <w:t>结果分析</w:t>
      </w:r>
    </w:p>
    <w:p w:rsidR="000F1238" w:rsidRDefault="002743DB" w:rsidP="000F1238">
      <w:pPr>
        <w:ind w:left="1260" w:firstLineChars="0" w:firstLine="300"/>
      </w:pPr>
      <w:r w:rsidRPr="002743DB">
        <w:rPr>
          <w:rFonts w:hint="eastAsia"/>
        </w:rPr>
        <w:t>运行</w:t>
      </w:r>
      <w:r w:rsidRPr="002743DB">
        <w:rPr>
          <w:rFonts w:hint="eastAsia"/>
        </w:rPr>
        <w:t>hello</w:t>
      </w:r>
      <w:r w:rsidRPr="002743DB">
        <w:rPr>
          <w:rFonts w:hint="eastAsia"/>
        </w:rPr>
        <w:t>，在当前目录下会产生</w:t>
      </w:r>
      <w:r w:rsidRPr="002743DB">
        <w:rPr>
          <w:rFonts w:hint="eastAsia"/>
        </w:rPr>
        <w:t>gmon.out</w:t>
      </w:r>
      <w:r w:rsidRPr="002743DB">
        <w:rPr>
          <w:rFonts w:hint="eastAsia"/>
        </w:rPr>
        <w:t>文件</w:t>
      </w:r>
      <w:r w:rsidR="0066324A">
        <w:rPr>
          <w:rFonts w:hint="eastAsia"/>
        </w:rPr>
        <w:t>，</w:t>
      </w:r>
      <w:r w:rsidR="000F1238">
        <w:rPr>
          <w:rFonts w:hint="eastAsia"/>
        </w:rPr>
        <w:t>然后根据需要收集的评</w:t>
      </w:r>
      <w:r w:rsidR="000F1238">
        <w:rPr>
          <w:rFonts w:hint="eastAsia"/>
        </w:rPr>
        <w:lastRenderedPageBreak/>
        <w:t>测信息选择不同参数运行：</w:t>
      </w:r>
      <w:r w:rsidR="000F1238" w:rsidRPr="002743DB">
        <w:rPr>
          <w:rFonts w:hint="eastAsia"/>
        </w:rPr>
        <w:t>gprof hello gmon.out</w:t>
      </w:r>
      <w:r w:rsidR="000F1238">
        <w:rPr>
          <w:rFonts w:hint="eastAsia"/>
        </w:rPr>
        <w:t xml:space="preserve"> </w:t>
      </w:r>
      <w:r w:rsidR="000F1238">
        <w:t xml:space="preserve"> &lt;option&gt;</w:t>
      </w:r>
      <w:r w:rsidR="000F1238" w:rsidRPr="002743DB">
        <w:rPr>
          <w:rFonts w:hint="eastAsia"/>
        </w:rPr>
        <w:t xml:space="preserve"> </w:t>
      </w:r>
      <w:r w:rsidR="000F1238">
        <w:rPr>
          <w:rFonts w:hint="eastAsia"/>
        </w:rPr>
        <w:t>。</w:t>
      </w:r>
    </w:p>
    <w:p w:rsidR="002743DB" w:rsidRDefault="000F1238" w:rsidP="000F1238">
      <w:pPr>
        <w:ind w:left="1260" w:firstLineChars="0" w:firstLine="300"/>
      </w:pPr>
      <w:r>
        <w:t>&lt;option&gt;</w:t>
      </w:r>
      <w:r w:rsidR="002743DB" w:rsidRPr="002743DB">
        <w:rPr>
          <w:rFonts w:hint="eastAsia"/>
        </w:rPr>
        <w:t>一般有三种</w:t>
      </w:r>
      <w:r w:rsidR="0066324A">
        <w:rPr>
          <w:rFonts w:hint="eastAsia"/>
        </w:rPr>
        <w:t>：</w:t>
      </w:r>
      <w:r w:rsidR="002743DB" w:rsidRPr="002743DB">
        <w:rPr>
          <w:rFonts w:hint="eastAsia"/>
        </w:rPr>
        <w:t xml:space="preserve"> </w:t>
      </w:r>
    </w:p>
    <w:p w:rsidR="002743DB" w:rsidRDefault="002743DB" w:rsidP="002743DB">
      <w:pPr>
        <w:ind w:left="1260" w:firstLineChars="0" w:firstLine="300"/>
      </w:pPr>
      <w:r w:rsidRPr="002743DB">
        <w:rPr>
          <w:rFonts w:hint="eastAsia"/>
        </w:rPr>
        <w:t xml:space="preserve">-p </w:t>
      </w:r>
      <w:r w:rsidRPr="002743DB">
        <w:rPr>
          <w:rFonts w:hint="eastAsia"/>
        </w:rPr>
        <w:t>得到每个函数占用的执行时间</w:t>
      </w:r>
      <w:r w:rsidR="000F1238">
        <w:t>;</w:t>
      </w:r>
      <w:r w:rsidRPr="002743DB">
        <w:rPr>
          <w:rFonts w:hint="eastAsia"/>
        </w:rPr>
        <w:t xml:space="preserve"> </w:t>
      </w:r>
    </w:p>
    <w:p w:rsidR="002743DB" w:rsidRDefault="000F1238" w:rsidP="002743DB">
      <w:pPr>
        <w:ind w:left="1260" w:firstLineChars="0" w:firstLine="300"/>
      </w:pPr>
      <w:r>
        <w:rPr>
          <w:rFonts w:hint="eastAsia"/>
        </w:rPr>
        <w:t>-</w:t>
      </w:r>
      <w:r w:rsidR="002743DB" w:rsidRPr="002743DB">
        <w:rPr>
          <w:rFonts w:hint="eastAsia"/>
        </w:rPr>
        <w:t xml:space="preserve">q </w:t>
      </w:r>
      <w:r w:rsidR="002743DB" w:rsidRPr="002743DB">
        <w:rPr>
          <w:rFonts w:hint="eastAsia"/>
        </w:rPr>
        <w:t>得到</w:t>
      </w:r>
      <w:r w:rsidR="002743DB" w:rsidRPr="002743DB">
        <w:rPr>
          <w:rFonts w:hint="eastAsia"/>
        </w:rPr>
        <w:t>call graph</w:t>
      </w:r>
      <w:r w:rsidR="002743DB" w:rsidRPr="002743DB">
        <w:rPr>
          <w:rFonts w:hint="eastAsia"/>
        </w:rPr>
        <w:t>，包含了每个函数的调用关系，调用次数，执行时间等信息</w:t>
      </w:r>
      <w:r>
        <w:t>;</w:t>
      </w:r>
      <w:r w:rsidR="002743DB" w:rsidRPr="002743DB">
        <w:rPr>
          <w:rFonts w:hint="eastAsia"/>
        </w:rPr>
        <w:t xml:space="preserve">  </w:t>
      </w:r>
    </w:p>
    <w:p w:rsidR="002743DB" w:rsidRPr="002743DB" w:rsidRDefault="002743DB" w:rsidP="002743DB">
      <w:pPr>
        <w:ind w:left="1260" w:firstLineChars="0" w:firstLine="300"/>
      </w:pPr>
      <w:r w:rsidRPr="002743DB">
        <w:rPr>
          <w:rFonts w:hint="eastAsia"/>
        </w:rPr>
        <w:t xml:space="preserve">-A </w:t>
      </w:r>
      <w:r w:rsidRPr="002743DB">
        <w:rPr>
          <w:rFonts w:hint="eastAsia"/>
        </w:rPr>
        <w:t>得到一个带注释的―源代码清单‖，它会注释源码，指出每个函数的执行次数。这需要在编译的时候增加</w:t>
      </w:r>
      <w:r w:rsidRPr="002743DB">
        <w:rPr>
          <w:rFonts w:hint="eastAsia"/>
        </w:rPr>
        <w:t xml:space="preserve"> -g</w:t>
      </w:r>
      <w:r w:rsidRPr="002743DB">
        <w:rPr>
          <w:rFonts w:hint="eastAsia"/>
        </w:rPr>
        <w:t>选项。</w:t>
      </w:r>
    </w:p>
    <w:p w:rsidR="00E73FB0" w:rsidRDefault="00ED4543" w:rsidP="00E73FB0">
      <w:pPr>
        <w:pStyle w:val="ListParagraph"/>
        <w:numPr>
          <w:ilvl w:val="0"/>
          <w:numId w:val="201"/>
        </w:numPr>
        <w:ind w:firstLineChars="0"/>
      </w:pPr>
      <w:r w:rsidRPr="00ED4543">
        <w:rPr>
          <w:rFonts w:hint="eastAsia"/>
        </w:rPr>
        <w:t xml:space="preserve">Oprofile </w:t>
      </w:r>
    </w:p>
    <w:p w:rsidR="00BB2B88" w:rsidRDefault="00BB2B88" w:rsidP="00083AE3">
      <w:pPr>
        <w:pStyle w:val="ListParagraph"/>
        <w:numPr>
          <w:ilvl w:val="0"/>
          <w:numId w:val="203"/>
        </w:numPr>
        <w:ind w:firstLineChars="0"/>
      </w:pPr>
      <w:r>
        <w:t>Features</w:t>
      </w:r>
    </w:p>
    <w:p w:rsidR="004A4DBB" w:rsidRDefault="004A4DBB" w:rsidP="00BB2B88">
      <w:pPr>
        <w:ind w:left="840" w:firstLineChars="0" w:firstLine="360"/>
      </w:pPr>
      <w:r w:rsidRPr="004A4DBB">
        <w:rPr>
          <w:rFonts w:hint="eastAsia"/>
        </w:rPr>
        <w:t>Oprofile</w:t>
      </w:r>
      <w:r w:rsidRPr="004A4DBB">
        <w:rPr>
          <w:rFonts w:hint="eastAsia"/>
        </w:rPr>
        <w:t>也是一个开源的</w:t>
      </w:r>
      <w:r w:rsidRPr="004A4DBB">
        <w:rPr>
          <w:rFonts w:hint="eastAsia"/>
        </w:rPr>
        <w:t>profiling</w:t>
      </w:r>
      <w:r w:rsidRPr="004A4DBB">
        <w:rPr>
          <w:rFonts w:hint="eastAsia"/>
        </w:rPr>
        <w:t>工具，它使用硬件调试寄存器来统计信息，进行</w:t>
      </w:r>
      <w:r w:rsidRPr="004A4DBB">
        <w:rPr>
          <w:rFonts w:hint="eastAsia"/>
        </w:rPr>
        <w:t>profiling</w:t>
      </w:r>
      <w:r w:rsidRPr="004A4DBB">
        <w:rPr>
          <w:rFonts w:hint="eastAsia"/>
        </w:rPr>
        <w:t>的开销比较小，可以对内核进行</w:t>
      </w:r>
      <w:r w:rsidRPr="004A4DBB">
        <w:rPr>
          <w:rFonts w:hint="eastAsia"/>
        </w:rPr>
        <w:t>profiling</w:t>
      </w:r>
      <w:r w:rsidRPr="004A4DBB">
        <w:rPr>
          <w:rFonts w:hint="eastAsia"/>
        </w:rPr>
        <w:t>。它统计的信息非常的多，可以得到</w:t>
      </w:r>
      <w:r w:rsidRPr="004A4DBB">
        <w:rPr>
          <w:rFonts w:hint="eastAsia"/>
        </w:rPr>
        <w:t>cache</w:t>
      </w:r>
      <w:r w:rsidRPr="004A4DBB">
        <w:rPr>
          <w:rFonts w:hint="eastAsia"/>
        </w:rPr>
        <w:t>的缺失率，</w:t>
      </w:r>
      <w:r w:rsidRPr="004A4DBB">
        <w:rPr>
          <w:rFonts w:hint="eastAsia"/>
        </w:rPr>
        <w:t>memory</w:t>
      </w:r>
      <w:r w:rsidRPr="004A4DBB">
        <w:rPr>
          <w:rFonts w:hint="eastAsia"/>
        </w:rPr>
        <w:t>的访存信息，分支预测错误率等等，这些信息</w:t>
      </w:r>
      <w:r w:rsidRPr="004A4DBB">
        <w:rPr>
          <w:rFonts w:hint="eastAsia"/>
        </w:rPr>
        <w:t xml:space="preserve"> gprof</w:t>
      </w:r>
      <w:r w:rsidRPr="004A4DBB">
        <w:rPr>
          <w:rFonts w:hint="eastAsia"/>
        </w:rPr>
        <w:t>是得不到的，但是对于函数调用次数，它是不能够得到的。</w:t>
      </w:r>
      <w:r w:rsidRPr="004A4DBB">
        <w:rPr>
          <w:rFonts w:hint="eastAsia"/>
        </w:rPr>
        <w:t xml:space="preserve">   </w:t>
      </w:r>
    </w:p>
    <w:p w:rsidR="00336B8F" w:rsidRDefault="00ED4543" w:rsidP="00BB2B88">
      <w:pPr>
        <w:ind w:left="840" w:firstLineChars="0" w:firstLine="360"/>
      </w:pPr>
      <w:r w:rsidRPr="00ED4543">
        <w:rPr>
          <w:rFonts w:hint="eastAsia"/>
        </w:rPr>
        <w:t>Oprofile</w:t>
      </w:r>
      <w:r w:rsidR="00BD180E">
        <w:rPr>
          <w:rFonts w:hint="eastAsia"/>
        </w:rPr>
        <w:t>属于</w:t>
      </w:r>
      <w:r w:rsidRPr="00ED4543">
        <w:rPr>
          <w:rFonts w:hint="eastAsia"/>
        </w:rPr>
        <w:t>一种细粒度的工具，</w:t>
      </w:r>
      <w:r w:rsidR="005C355C" w:rsidRPr="00ED4543">
        <w:rPr>
          <w:rFonts w:hint="eastAsia"/>
        </w:rPr>
        <w:t>被包含在（</w:t>
      </w:r>
      <w:r w:rsidR="005C355C" w:rsidRPr="00ED4543">
        <w:rPr>
          <w:rFonts w:hint="eastAsia"/>
        </w:rPr>
        <w:t>Linux</w:t>
      </w:r>
      <w:r w:rsidR="005C355C" w:rsidRPr="00ED4543">
        <w:rPr>
          <w:rFonts w:hint="eastAsia"/>
        </w:rPr>
        <w:t>）</w:t>
      </w:r>
      <w:r w:rsidR="005C355C" w:rsidRPr="00ED4543">
        <w:rPr>
          <w:rFonts w:hint="eastAsia"/>
        </w:rPr>
        <w:t xml:space="preserve">2.6 </w:t>
      </w:r>
      <w:r w:rsidR="005C355C" w:rsidRPr="00ED4543">
        <w:rPr>
          <w:rFonts w:hint="eastAsia"/>
        </w:rPr>
        <w:t>版的内核中</w:t>
      </w:r>
      <w:r w:rsidR="005C355C">
        <w:rPr>
          <w:rFonts w:hint="eastAsia"/>
        </w:rPr>
        <w:t>，</w:t>
      </w:r>
      <w:r w:rsidRPr="00ED4543">
        <w:rPr>
          <w:rFonts w:hint="eastAsia"/>
        </w:rPr>
        <w:t>可以为指令集或者为函数、系统调用或中断处理例程收集采样。</w:t>
      </w:r>
      <w:r w:rsidRPr="00ED4543">
        <w:rPr>
          <w:rFonts w:hint="eastAsia"/>
        </w:rPr>
        <w:t xml:space="preserve">Oprofile </w:t>
      </w:r>
      <w:r w:rsidRPr="00ED4543">
        <w:rPr>
          <w:rFonts w:hint="eastAsia"/>
        </w:rPr>
        <w:t>通过取样来工作。使用收集到的评测数据，用户可以很容易地找出性能问题。</w:t>
      </w:r>
    </w:p>
    <w:p w:rsidR="00336B8F" w:rsidRDefault="000D25BE" w:rsidP="000D25BE">
      <w:pPr>
        <w:ind w:left="840" w:firstLineChars="0" w:firstLine="360"/>
      </w:pPr>
      <w:r w:rsidRPr="00ED4543">
        <w:rPr>
          <w:rFonts w:hint="eastAsia"/>
        </w:rPr>
        <w:t>Oprofile</w:t>
      </w:r>
      <w:r w:rsidRPr="00ED4543">
        <w:rPr>
          <w:rFonts w:hint="eastAsia"/>
        </w:rPr>
        <w:t>可以工作在不同的体系结构上，包括</w:t>
      </w:r>
      <w:r w:rsidRPr="00ED4543">
        <w:rPr>
          <w:rFonts w:hint="eastAsia"/>
        </w:rPr>
        <w:t xml:space="preserve"> IA32, IA64 </w:t>
      </w:r>
      <w:r w:rsidRPr="00ED4543">
        <w:rPr>
          <w:rFonts w:hint="eastAsia"/>
        </w:rPr>
        <w:t>和</w:t>
      </w:r>
      <w:r w:rsidRPr="00ED4543">
        <w:rPr>
          <w:rFonts w:hint="eastAsia"/>
        </w:rPr>
        <w:t xml:space="preserve"> AMD Athlon </w:t>
      </w:r>
      <w:r w:rsidRPr="00ED4543">
        <w:rPr>
          <w:rFonts w:hint="eastAsia"/>
        </w:rPr>
        <w:t>系列。</w:t>
      </w:r>
      <w:r w:rsidR="00336B8F" w:rsidRPr="00ED4543">
        <w:rPr>
          <w:rFonts w:hint="eastAsia"/>
        </w:rPr>
        <w:t>可以帮助用户识别诸如循环的展开、高速缓存的使用率低、低效的类型转换和冗余操作、错误预测转移等问题。它收集有关处理器事件的信息，其中包括</w:t>
      </w:r>
      <w:r w:rsidR="00336B8F" w:rsidRPr="00ED4543">
        <w:rPr>
          <w:rFonts w:hint="eastAsia"/>
        </w:rPr>
        <w:t>TLB</w:t>
      </w:r>
      <w:r w:rsidR="00336B8F" w:rsidRPr="00ED4543">
        <w:rPr>
          <w:rFonts w:hint="eastAsia"/>
        </w:rPr>
        <w:t>的故障、停机、存储器访问、位于</w:t>
      </w:r>
      <w:r w:rsidR="00336B8F" w:rsidRPr="00ED4543">
        <w:rPr>
          <w:rFonts w:hint="eastAsia"/>
        </w:rPr>
        <w:t xml:space="preserve"> DCU</w:t>
      </w:r>
      <w:r w:rsidR="00336B8F" w:rsidRPr="00ED4543">
        <w:rPr>
          <w:rFonts w:hint="eastAsia"/>
        </w:rPr>
        <w:t>（数据高速缓存单元）中的总线路数、一个</w:t>
      </w:r>
      <w:r w:rsidR="00336B8F" w:rsidRPr="00ED4543">
        <w:rPr>
          <w:rFonts w:hint="eastAsia"/>
        </w:rPr>
        <w:t xml:space="preserve"> DCU </w:t>
      </w:r>
      <w:r w:rsidR="00336B8F" w:rsidRPr="00ED4543">
        <w:rPr>
          <w:rFonts w:hint="eastAsia"/>
        </w:rPr>
        <w:t>故障的周期数，以及不可高速缓存的和可高速缓存的指令的获取数量。</w:t>
      </w:r>
    </w:p>
    <w:p w:rsidR="005F36FC" w:rsidRDefault="005F36FC" w:rsidP="00083AE3">
      <w:pPr>
        <w:pStyle w:val="ListParagraph"/>
        <w:numPr>
          <w:ilvl w:val="0"/>
          <w:numId w:val="203"/>
        </w:numPr>
        <w:ind w:firstLineChars="0"/>
      </w:pPr>
      <w:r>
        <w:rPr>
          <w:rFonts w:hint="eastAsia"/>
        </w:rPr>
        <w:t>内核配置</w:t>
      </w:r>
    </w:p>
    <w:p w:rsidR="007E43B5" w:rsidRDefault="00D42135" w:rsidP="00D42135">
      <w:pPr>
        <w:ind w:left="840" w:firstLineChars="0" w:firstLine="360"/>
      </w:pPr>
      <w:r w:rsidRPr="00D42135">
        <w:rPr>
          <w:rFonts w:hint="eastAsia"/>
        </w:rPr>
        <w:t>CONFIG_PROFILING=y</w:t>
      </w:r>
      <w:r w:rsidRPr="00D42135">
        <w:rPr>
          <w:rFonts w:hint="eastAsia"/>
        </w:rPr>
        <w:t>和</w:t>
      </w:r>
      <w:r w:rsidRPr="00D42135">
        <w:rPr>
          <w:rFonts w:hint="eastAsia"/>
        </w:rPr>
        <w:t>CONFIG_OPROFILE=y</w:t>
      </w:r>
      <w:r w:rsidRPr="00D42135">
        <w:rPr>
          <w:rFonts w:hint="eastAsia"/>
        </w:rPr>
        <w:t>。</w:t>
      </w:r>
      <w:r w:rsidRPr="00D42135">
        <w:rPr>
          <w:rFonts w:hint="eastAsia"/>
        </w:rPr>
        <w:t xml:space="preserve"> </w:t>
      </w:r>
    </w:p>
    <w:p w:rsidR="005F36FC" w:rsidRDefault="00D42135" w:rsidP="00D42135">
      <w:pPr>
        <w:ind w:left="840" w:firstLineChars="0" w:firstLine="360"/>
      </w:pPr>
      <w:r w:rsidRPr="00D42135">
        <w:rPr>
          <w:rFonts w:hint="eastAsia"/>
        </w:rPr>
        <w:t>另外，还要在</w:t>
      </w:r>
      <w:r w:rsidRPr="00D42135">
        <w:rPr>
          <w:rFonts w:hint="eastAsia"/>
        </w:rPr>
        <w:t xml:space="preserve"> Processor type and features </w:t>
      </w:r>
      <w:r w:rsidRPr="00D42135">
        <w:rPr>
          <w:rFonts w:hint="eastAsia"/>
        </w:rPr>
        <w:t>菜单中启用</w:t>
      </w:r>
      <w:r w:rsidRPr="00D42135">
        <w:rPr>
          <w:rFonts w:hint="eastAsia"/>
        </w:rPr>
        <w:t xml:space="preserve"> Local APIC </w:t>
      </w:r>
      <w:r w:rsidRPr="00D42135">
        <w:rPr>
          <w:rFonts w:hint="eastAsia"/>
        </w:rPr>
        <w:t>和</w:t>
      </w:r>
      <w:r w:rsidRPr="00D42135">
        <w:rPr>
          <w:rFonts w:hint="eastAsia"/>
        </w:rPr>
        <w:t xml:space="preserve"> IO-APIC </w:t>
      </w:r>
      <w:r w:rsidRPr="00D42135">
        <w:rPr>
          <w:rFonts w:hint="eastAsia"/>
        </w:rPr>
        <w:t>。</w:t>
      </w:r>
    </w:p>
    <w:p w:rsidR="00255828" w:rsidRDefault="00255828" w:rsidP="00255828">
      <w:pPr>
        <w:pStyle w:val="ListParagraph"/>
        <w:numPr>
          <w:ilvl w:val="0"/>
          <w:numId w:val="203"/>
        </w:numPr>
        <w:ind w:firstLineChars="0"/>
      </w:pPr>
      <w:r>
        <w:rPr>
          <w:rFonts w:hint="eastAsia"/>
        </w:rPr>
        <w:t>工具安装</w:t>
      </w:r>
    </w:p>
    <w:p w:rsidR="005C4DEC" w:rsidRDefault="00255828" w:rsidP="005C4DEC">
      <w:pPr>
        <w:pStyle w:val="ListParagraph"/>
        <w:numPr>
          <w:ilvl w:val="0"/>
          <w:numId w:val="205"/>
        </w:numPr>
        <w:ind w:firstLineChars="0"/>
      </w:pPr>
      <w:r w:rsidRPr="00255828">
        <w:rPr>
          <w:rFonts w:hint="eastAsia"/>
        </w:rPr>
        <w:t>下载</w:t>
      </w:r>
      <w:r w:rsidR="005C4DEC">
        <w:rPr>
          <w:rFonts w:hint="eastAsia"/>
        </w:rPr>
        <w:t>源码</w:t>
      </w:r>
    </w:p>
    <w:p w:rsidR="005C4DEC" w:rsidRDefault="00255828" w:rsidP="005C4DEC">
      <w:pPr>
        <w:pStyle w:val="ListParagraph"/>
        <w:ind w:left="1560" w:firstLineChars="0" w:firstLine="0"/>
      </w:pPr>
      <w:r w:rsidRPr="00255828">
        <w:rPr>
          <w:rFonts w:hint="eastAsia"/>
        </w:rPr>
        <w:t>oprofile</w:t>
      </w:r>
      <w:r>
        <w:rPr>
          <w:rFonts w:hint="eastAsia"/>
        </w:rPr>
        <w:t>软件包并</w:t>
      </w:r>
      <w:r w:rsidRPr="00255828">
        <w:rPr>
          <w:rFonts w:hint="eastAsia"/>
        </w:rPr>
        <w:t>解压</w:t>
      </w:r>
      <w:r w:rsidR="005C4DEC">
        <w:rPr>
          <w:rFonts w:hint="eastAsia"/>
        </w:rPr>
        <w:t>；</w:t>
      </w:r>
    </w:p>
    <w:p w:rsidR="005C4DEC" w:rsidRDefault="005C4DEC" w:rsidP="005C4DEC">
      <w:pPr>
        <w:pStyle w:val="ListParagraph"/>
        <w:numPr>
          <w:ilvl w:val="0"/>
          <w:numId w:val="205"/>
        </w:numPr>
        <w:ind w:firstLineChars="0"/>
      </w:pPr>
      <w:r>
        <w:rPr>
          <w:rFonts w:hint="eastAsia"/>
        </w:rPr>
        <w:t>配置</w:t>
      </w:r>
    </w:p>
    <w:p w:rsidR="005C4DEC" w:rsidRDefault="005C4DEC" w:rsidP="005C4DEC">
      <w:pPr>
        <w:pStyle w:val="ListParagraph"/>
        <w:shd w:val="pct12" w:color="auto" w:fill="auto"/>
        <w:ind w:left="1260" w:firstLineChars="0"/>
      </w:pPr>
      <w:r w:rsidRPr="005C4DEC">
        <w:t>./configure</w:t>
      </w:r>
      <w:r>
        <w:rPr>
          <w:rFonts w:hint="eastAsia"/>
        </w:rPr>
        <w:t xml:space="preserve"> </w:t>
      </w:r>
      <w:r w:rsidRPr="005C4DEC">
        <w:t xml:space="preserve">--with-linux=/usr/src/linux/ --with-qt-dir=/usr/lib/qt/   --with-kernel-support </w:t>
      </w:r>
    </w:p>
    <w:p w:rsidR="00A2640D" w:rsidRDefault="00A2640D" w:rsidP="00A2640D">
      <w:pPr>
        <w:pStyle w:val="ListParagraph"/>
        <w:numPr>
          <w:ilvl w:val="0"/>
          <w:numId w:val="205"/>
        </w:numPr>
        <w:ind w:firstLineChars="0"/>
      </w:pPr>
      <w:r>
        <w:rPr>
          <w:rFonts w:hint="eastAsia"/>
        </w:rPr>
        <w:lastRenderedPageBreak/>
        <w:t>编译安装</w:t>
      </w:r>
    </w:p>
    <w:p w:rsidR="005C4DEC" w:rsidRDefault="005C4DEC" w:rsidP="00A2640D">
      <w:pPr>
        <w:pStyle w:val="ListParagraph"/>
        <w:shd w:val="pct12" w:color="auto" w:fill="auto"/>
        <w:ind w:left="1200" w:firstLineChars="0" w:firstLine="0"/>
      </w:pPr>
      <w:r w:rsidRPr="005C4DEC">
        <w:t xml:space="preserve">make  </w:t>
      </w:r>
    </w:p>
    <w:p w:rsidR="00255828" w:rsidRDefault="005C4DEC" w:rsidP="00A2640D">
      <w:pPr>
        <w:pStyle w:val="ListParagraph"/>
        <w:shd w:val="pct12" w:color="auto" w:fill="auto"/>
        <w:ind w:left="1200" w:firstLineChars="0" w:firstLine="0"/>
      </w:pPr>
      <w:r w:rsidRPr="005C4DEC">
        <w:t>make install</w:t>
      </w:r>
    </w:p>
    <w:p w:rsidR="00A83968" w:rsidRPr="0000241D" w:rsidRDefault="0097684F" w:rsidP="0097684F">
      <w:pPr>
        <w:pStyle w:val="ListParagraph"/>
        <w:numPr>
          <w:ilvl w:val="0"/>
          <w:numId w:val="203"/>
        </w:numPr>
        <w:ind w:firstLineChars="0"/>
        <w:rPr>
          <w:sz w:val="28"/>
          <w:szCs w:val="28"/>
        </w:rPr>
      </w:pPr>
      <w:r>
        <w:rPr>
          <w:rFonts w:hint="eastAsia"/>
        </w:rPr>
        <w:t>工具</w:t>
      </w:r>
      <w:r w:rsidR="0000241D">
        <w:rPr>
          <w:rFonts w:hint="eastAsia"/>
        </w:rPr>
        <w:t>集</w:t>
      </w:r>
    </w:p>
    <w:p w:rsidR="0000241D" w:rsidRDefault="0000241D" w:rsidP="0000241D">
      <w:pPr>
        <w:pStyle w:val="ListParagraph"/>
        <w:ind w:left="1200" w:firstLineChars="0" w:firstLine="0"/>
      </w:pPr>
      <w:r>
        <w:rPr>
          <w:rFonts w:hint="eastAsia"/>
        </w:rPr>
        <w:t>安装目录下的工具如下：</w:t>
      </w:r>
    </w:p>
    <w:tbl>
      <w:tblPr>
        <w:tblW w:w="0" w:type="auto"/>
        <w:tblInd w:w="1296" w:type="dxa"/>
        <w:tblLayout w:type="fixed"/>
        <w:tblLook w:val="04A0" w:firstRow="1" w:lastRow="0" w:firstColumn="1" w:lastColumn="0" w:noHBand="0" w:noVBand="1"/>
      </w:tblPr>
      <w:tblGrid>
        <w:gridCol w:w="1512"/>
        <w:gridCol w:w="6390"/>
      </w:tblGrid>
      <w:tr w:rsidR="00A24410" w:rsidRPr="00792ABF" w:rsidTr="00DB017A">
        <w:trPr>
          <w:trHeight w:val="315"/>
        </w:trPr>
        <w:tc>
          <w:tcPr>
            <w:tcW w:w="1512" w:type="dxa"/>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hideMark/>
          </w:tcPr>
          <w:p w:rsidR="00A24410" w:rsidRPr="00792ABF" w:rsidRDefault="00A24410" w:rsidP="00975796">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工具名称</w:t>
            </w:r>
          </w:p>
        </w:tc>
        <w:tc>
          <w:tcPr>
            <w:tcW w:w="6390" w:type="dxa"/>
            <w:tcBorders>
              <w:top w:val="single" w:sz="8" w:space="0" w:color="auto"/>
              <w:left w:val="nil"/>
              <w:bottom w:val="single" w:sz="8" w:space="0" w:color="auto"/>
              <w:right w:val="single" w:sz="8" w:space="0" w:color="auto"/>
            </w:tcBorders>
            <w:shd w:val="clear" w:color="auto" w:fill="BFBFBF" w:themeFill="background1" w:themeFillShade="BF"/>
          </w:tcPr>
          <w:p w:rsidR="00A24410" w:rsidRPr="00792ABF" w:rsidRDefault="00A24410" w:rsidP="00975796">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功能</w:t>
            </w:r>
          </w:p>
        </w:tc>
      </w:tr>
      <w:tr w:rsidR="00DB017A" w:rsidRPr="00792ABF" w:rsidTr="00DB017A">
        <w:trPr>
          <w:trHeight w:val="328"/>
        </w:trPr>
        <w:tc>
          <w:tcPr>
            <w:tcW w:w="1512" w:type="dxa"/>
            <w:tcBorders>
              <w:top w:val="nil"/>
              <w:left w:val="single" w:sz="8" w:space="0" w:color="auto"/>
              <w:bottom w:val="single" w:sz="8" w:space="0" w:color="auto"/>
              <w:right w:val="single" w:sz="8" w:space="0" w:color="auto"/>
            </w:tcBorders>
            <w:shd w:val="clear" w:color="auto" w:fill="auto"/>
          </w:tcPr>
          <w:p w:rsidR="00DB017A" w:rsidRPr="00A24410" w:rsidRDefault="00DB017A" w:rsidP="00A24410">
            <w:pPr>
              <w:widowControl/>
              <w:spacing w:line="240" w:lineRule="atLeast"/>
              <w:ind w:firstLineChars="0" w:firstLine="0"/>
              <w:jc w:val="left"/>
              <w:rPr>
                <w:rFonts w:ascii="Verdana" w:hAnsi="Verdana"/>
                <w:color w:val="000000"/>
                <w:sz w:val="21"/>
                <w:szCs w:val="21"/>
              </w:rPr>
            </w:pPr>
            <w:r w:rsidRPr="00A24410">
              <w:rPr>
                <w:rFonts w:ascii="Verdana" w:hAnsi="Verdana" w:hint="eastAsia"/>
                <w:color w:val="000000"/>
                <w:sz w:val="21"/>
                <w:szCs w:val="21"/>
              </w:rPr>
              <w:t xml:space="preserve">oprofiled </w:t>
            </w:r>
          </w:p>
        </w:tc>
        <w:tc>
          <w:tcPr>
            <w:tcW w:w="6390" w:type="dxa"/>
            <w:tcBorders>
              <w:top w:val="nil"/>
              <w:left w:val="nil"/>
              <w:bottom w:val="single" w:sz="8" w:space="0" w:color="auto"/>
              <w:right w:val="single" w:sz="8" w:space="0" w:color="auto"/>
            </w:tcBorders>
          </w:tcPr>
          <w:p w:rsidR="00DB017A" w:rsidRPr="00DB017A" w:rsidRDefault="00DB017A" w:rsidP="00DB017A">
            <w:pPr>
              <w:widowControl/>
              <w:spacing w:line="240" w:lineRule="atLeast"/>
              <w:ind w:firstLineChars="0" w:firstLine="0"/>
              <w:jc w:val="left"/>
              <w:rPr>
                <w:rFonts w:ascii="Verdana" w:hAnsi="Verdana"/>
                <w:color w:val="000000"/>
                <w:sz w:val="21"/>
                <w:szCs w:val="21"/>
              </w:rPr>
            </w:pPr>
            <w:r w:rsidRPr="00DB017A">
              <w:rPr>
                <w:rFonts w:ascii="Verdana" w:hAnsi="Verdana" w:hint="eastAsia"/>
                <w:color w:val="000000"/>
                <w:sz w:val="21"/>
                <w:szCs w:val="21"/>
              </w:rPr>
              <w:t>守护进程</w:t>
            </w:r>
            <w:r w:rsidRPr="00DB017A">
              <w:rPr>
                <w:rFonts w:ascii="Verdana" w:hAnsi="Verdana" w:hint="eastAsia"/>
                <w:color w:val="000000"/>
                <w:sz w:val="21"/>
                <w:szCs w:val="21"/>
              </w:rPr>
              <w:t xml:space="preserve">   </w:t>
            </w:r>
          </w:p>
        </w:tc>
      </w:tr>
      <w:tr w:rsidR="00DB017A" w:rsidRPr="00792ABF" w:rsidTr="00DB017A">
        <w:trPr>
          <w:trHeight w:val="328"/>
        </w:trPr>
        <w:tc>
          <w:tcPr>
            <w:tcW w:w="1512" w:type="dxa"/>
            <w:tcBorders>
              <w:top w:val="nil"/>
              <w:left w:val="single" w:sz="8" w:space="0" w:color="auto"/>
              <w:bottom w:val="single" w:sz="8" w:space="0" w:color="auto"/>
              <w:right w:val="single" w:sz="8" w:space="0" w:color="auto"/>
            </w:tcBorders>
            <w:shd w:val="clear" w:color="auto" w:fill="auto"/>
          </w:tcPr>
          <w:p w:rsidR="00DB017A" w:rsidRPr="00A24410" w:rsidRDefault="00DB017A" w:rsidP="00A24410">
            <w:pPr>
              <w:widowControl/>
              <w:spacing w:line="240" w:lineRule="atLeast"/>
              <w:ind w:firstLineChars="0" w:firstLine="0"/>
              <w:jc w:val="left"/>
              <w:rPr>
                <w:rFonts w:ascii="Verdana" w:hAnsi="Verdana"/>
                <w:color w:val="000000"/>
                <w:sz w:val="21"/>
                <w:szCs w:val="21"/>
              </w:rPr>
            </w:pPr>
            <w:r w:rsidRPr="00A24410">
              <w:rPr>
                <w:rFonts w:ascii="Verdana" w:hAnsi="Verdana" w:hint="eastAsia"/>
                <w:color w:val="000000"/>
                <w:sz w:val="21"/>
                <w:szCs w:val="21"/>
              </w:rPr>
              <w:t xml:space="preserve">opcontrol </w:t>
            </w:r>
          </w:p>
        </w:tc>
        <w:tc>
          <w:tcPr>
            <w:tcW w:w="6390" w:type="dxa"/>
            <w:tcBorders>
              <w:top w:val="nil"/>
              <w:left w:val="nil"/>
              <w:bottom w:val="single" w:sz="8" w:space="0" w:color="auto"/>
              <w:right w:val="single" w:sz="8" w:space="0" w:color="auto"/>
            </w:tcBorders>
          </w:tcPr>
          <w:p w:rsidR="00DB017A" w:rsidRPr="00DB017A" w:rsidRDefault="00DB017A" w:rsidP="00DB017A">
            <w:pPr>
              <w:widowControl/>
              <w:spacing w:line="240" w:lineRule="atLeast"/>
              <w:ind w:firstLineChars="0" w:firstLine="0"/>
              <w:jc w:val="left"/>
              <w:rPr>
                <w:rFonts w:ascii="Verdana" w:hAnsi="Verdana"/>
                <w:color w:val="000000"/>
                <w:sz w:val="21"/>
                <w:szCs w:val="21"/>
              </w:rPr>
            </w:pPr>
            <w:r w:rsidRPr="00DB017A">
              <w:rPr>
                <w:rFonts w:ascii="Verdana" w:hAnsi="Verdana" w:hint="eastAsia"/>
                <w:color w:val="000000"/>
                <w:sz w:val="21"/>
                <w:szCs w:val="21"/>
              </w:rPr>
              <w:t>控制前端，负责控制与用户交互，用得最多</w:t>
            </w:r>
            <w:r w:rsidRPr="00DB017A">
              <w:rPr>
                <w:rFonts w:ascii="Verdana" w:hAnsi="Verdana" w:hint="eastAsia"/>
                <w:color w:val="000000"/>
                <w:sz w:val="21"/>
                <w:szCs w:val="21"/>
              </w:rPr>
              <w:t xml:space="preserve">   </w:t>
            </w:r>
          </w:p>
        </w:tc>
      </w:tr>
      <w:tr w:rsidR="00DB017A" w:rsidRPr="00792ABF" w:rsidTr="00DB017A">
        <w:trPr>
          <w:trHeight w:val="328"/>
        </w:trPr>
        <w:tc>
          <w:tcPr>
            <w:tcW w:w="1512" w:type="dxa"/>
            <w:tcBorders>
              <w:top w:val="nil"/>
              <w:left w:val="single" w:sz="8" w:space="0" w:color="auto"/>
              <w:bottom w:val="single" w:sz="8" w:space="0" w:color="auto"/>
              <w:right w:val="single" w:sz="8" w:space="0" w:color="auto"/>
            </w:tcBorders>
            <w:shd w:val="clear" w:color="auto" w:fill="auto"/>
          </w:tcPr>
          <w:p w:rsidR="00DB017A" w:rsidRPr="00A24410" w:rsidRDefault="00DB017A" w:rsidP="00A24410">
            <w:pPr>
              <w:widowControl/>
              <w:spacing w:line="240" w:lineRule="atLeast"/>
              <w:ind w:firstLineChars="0" w:firstLine="0"/>
              <w:jc w:val="left"/>
              <w:rPr>
                <w:rFonts w:ascii="Verdana" w:hAnsi="Verdana"/>
                <w:color w:val="000000"/>
                <w:sz w:val="21"/>
                <w:szCs w:val="21"/>
              </w:rPr>
            </w:pPr>
            <w:r w:rsidRPr="00A24410">
              <w:rPr>
                <w:rFonts w:ascii="Verdana" w:hAnsi="Verdana" w:hint="eastAsia"/>
                <w:color w:val="000000"/>
                <w:sz w:val="21"/>
                <w:szCs w:val="21"/>
              </w:rPr>
              <w:t xml:space="preserve">opannotate </w:t>
            </w:r>
          </w:p>
        </w:tc>
        <w:tc>
          <w:tcPr>
            <w:tcW w:w="6390" w:type="dxa"/>
            <w:tcBorders>
              <w:top w:val="nil"/>
              <w:left w:val="nil"/>
              <w:bottom w:val="single" w:sz="8" w:space="0" w:color="auto"/>
              <w:right w:val="single" w:sz="8" w:space="0" w:color="auto"/>
            </w:tcBorders>
          </w:tcPr>
          <w:p w:rsidR="00DB017A" w:rsidRPr="00DB017A" w:rsidRDefault="00DB017A" w:rsidP="00DB017A">
            <w:pPr>
              <w:widowControl/>
              <w:spacing w:line="240" w:lineRule="atLeast"/>
              <w:ind w:firstLineChars="0" w:firstLine="0"/>
              <w:jc w:val="left"/>
              <w:rPr>
                <w:rFonts w:ascii="Verdana" w:hAnsi="Verdana"/>
                <w:color w:val="000000"/>
                <w:sz w:val="21"/>
                <w:szCs w:val="21"/>
              </w:rPr>
            </w:pPr>
            <w:r w:rsidRPr="00DB017A">
              <w:rPr>
                <w:rFonts w:ascii="Verdana" w:hAnsi="Verdana" w:hint="eastAsia"/>
                <w:color w:val="000000"/>
                <w:sz w:val="21"/>
                <w:szCs w:val="21"/>
              </w:rPr>
              <w:t>根据搜集到的数据，在源码或者汇编层面上注释并呈现给用户</w:t>
            </w:r>
            <w:r w:rsidRPr="00DB017A">
              <w:rPr>
                <w:rFonts w:ascii="Verdana" w:hAnsi="Verdana" w:hint="eastAsia"/>
                <w:color w:val="000000"/>
                <w:sz w:val="21"/>
                <w:szCs w:val="21"/>
              </w:rPr>
              <w:t xml:space="preserve">   </w:t>
            </w:r>
          </w:p>
        </w:tc>
      </w:tr>
      <w:tr w:rsidR="00DB017A" w:rsidRPr="00792ABF" w:rsidTr="00DB017A">
        <w:trPr>
          <w:trHeight w:val="328"/>
        </w:trPr>
        <w:tc>
          <w:tcPr>
            <w:tcW w:w="1512" w:type="dxa"/>
            <w:tcBorders>
              <w:top w:val="nil"/>
              <w:left w:val="single" w:sz="8" w:space="0" w:color="auto"/>
              <w:bottom w:val="single" w:sz="8" w:space="0" w:color="auto"/>
              <w:right w:val="single" w:sz="8" w:space="0" w:color="auto"/>
            </w:tcBorders>
            <w:shd w:val="clear" w:color="auto" w:fill="auto"/>
          </w:tcPr>
          <w:p w:rsidR="00DB017A" w:rsidRPr="00A24410" w:rsidRDefault="00DB017A" w:rsidP="00A24410">
            <w:pPr>
              <w:widowControl/>
              <w:spacing w:line="240" w:lineRule="atLeast"/>
              <w:ind w:firstLineChars="0" w:firstLine="0"/>
              <w:jc w:val="left"/>
              <w:rPr>
                <w:rFonts w:ascii="Verdana" w:hAnsi="Verdana"/>
                <w:color w:val="000000"/>
                <w:sz w:val="21"/>
                <w:szCs w:val="21"/>
              </w:rPr>
            </w:pPr>
            <w:r w:rsidRPr="00A24410">
              <w:rPr>
                <w:rFonts w:ascii="Verdana" w:hAnsi="Verdana" w:hint="eastAsia"/>
                <w:color w:val="000000"/>
                <w:sz w:val="21"/>
                <w:szCs w:val="21"/>
              </w:rPr>
              <w:t xml:space="preserve">opreport </w:t>
            </w:r>
          </w:p>
        </w:tc>
        <w:tc>
          <w:tcPr>
            <w:tcW w:w="6390" w:type="dxa"/>
            <w:tcBorders>
              <w:top w:val="nil"/>
              <w:left w:val="nil"/>
              <w:bottom w:val="single" w:sz="8" w:space="0" w:color="auto"/>
              <w:right w:val="single" w:sz="8" w:space="0" w:color="auto"/>
            </w:tcBorders>
          </w:tcPr>
          <w:p w:rsidR="00DB017A" w:rsidRPr="00DB017A" w:rsidRDefault="00DB017A" w:rsidP="00DB017A">
            <w:pPr>
              <w:widowControl/>
              <w:spacing w:line="240" w:lineRule="atLeast"/>
              <w:ind w:firstLineChars="0" w:firstLine="0"/>
              <w:jc w:val="left"/>
              <w:rPr>
                <w:rFonts w:ascii="Verdana" w:hAnsi="Verdana"/>
                <w:color w:val="000000"/>
                <w:sz w:val="21"/>
                <w:szCs w:val="21"/>
              </w:rPr>
            </w:pPr>
            <w:r w:rsidRPr="00DB017A">
              <w:rPr>
                <w:rFonts w:ascii="Verdana" w:hAnsi="Verdana" w:hint="eastAsia"/>
                <w:color w:val="000000"/>
                <w:sz w:val="21"/>
                <w:szCs w:val="21"/>
              </w:rPr>
              <w:t>生成二进制镜像或符号的概览</w:t>
            </w:r>
            <w:r w:rsidRPr="00DB017A">
              <w:rPr>
                <w:rFonts w:ascii="Verdana" w:hAnsi="Verdana" w:hint="eastAsia"/>
                <w:color w:val="000000"/>
                <w:sz w:val="21"/>
                <w:szCs w:val="21"/>
              </w:rPr>
              <w:t xml:space="preserve">  </w:t>
            </w:r>
          </w:p>
        </w:tc>
      </w:tr>
      <w:tr w:rsidR="00DB017A" w:rsidRPr="00792ABF" w:rsidTr="00DB017A">
        <w:trPr>
          <w:trHeight w:val="328"/>
        </w:trPr>
        <w:tc>
          <w:tcPr>
            <w:tcW w:w="1512" w:type="dxa"/>
            <w:tcBorders>
              <w:top w:val="nil"/>
              <w:left w:val="single" w:sz="8" w:space="0" w:color="auto"/>
              <w:bottom w:val="single" w:sz="8" w:space="0" w:color="auto"/>
              <w:right w:val="single" w:sz="8" w:space="0" w:color="auto"/>
            </w:tcBorders>
            <w:shd w:val="clear" w:color="auto" w:fill="auto"/>
          </w:tcPr>
          <w:p w:rsidR="00DB017A" w:rsidRPr="00A24410" w:rsidRDefault="00DB017A" w:rsidP="00A24410">
            <w:pPr>
              <w:widowControl/>
              <w:spacing w:line="240" w:lineRule="atLeast"/>
              <w:ind w:firstLineChars="0" w:firstLine="0"/>
              <w:jc w:val="left"/>
              <w:rPr>
                <w:rFonts w:ascii="Verdana" w:hAnsi="Verdana"/>
                <w:color w:val="000000"/>
                <w:sz w:val="21"/>
                <w:szCs w:val="21"/>
              </w:rPr>
            </w:pPr>
            <w:r w:rsidRPr="00A24410">
              <w:rPr>
                <w:rFonts w:ascii="Verdana" w:hAnsi="Verdana" w:hint="eastAsia"/>
                <w:color w:val="000000"/>
                <w:sz w:val="21"/>
                <w:szCs w:val="21"/>
              </w:rPr>
              <w:t xml:space="preserve">ophelp </w:t>
            </w:r>
          </w:p>
        </w:tc>
        <w:tc>
          <w:tcPr>
            <w:tcW w:w="6390" w:type="dxa"/>
            <w:tcBorders>
              <w:top w:val="nil"/>
              <w:left w:val="nil"/>
              <w:bottom w:val="single" w:sz="8" w:space="0" w:color="auto"/>
              <w:right w:val="single" w:sz="8" w:space="0" w:color="auto"/>
            </w:tcBorders>
          </w:tcPr>
          <w:p w:rsidR="00DB017A" w:rsidRPr="00DB017A" w:rsidRDefault="00DB017A" w:rsidP="00DB017A">
            <w:pPr>
              <w:widowControl/>
              <w:spacing w:line="240" w:lineRule="atLeast"/>
              <w:ind w:firstLineChars="0" w:firstLine="0"/>
              <w:jc w:val="left"/>
              <w:rPr>
                <w:rFonts w:ascii="Verdana" w:hAnsi="Verdana"/>
                <w:color w:val="000000"/>
                <w:sz w:val="21"/>
                <w:szCs w:val="21"/>
              </w:rPr>
            </w:pPr>
            <w:r w:rsidRPr="00DB017A">
              <w:rPr>
                <w:rFonts w:ascii="Verdana" w:hAnsi="Verdana" w:hint="eastAsia"/>
                <w:color w:val="000000"/>
                <w:sz w:val="21"/>
                <w:szCs w:val="21"/>
              </w:rPr>
              <w:t>列出</w:t>
            </w:r>
            <w:r w:rsidRPr="00DB017A">
              <w:rPr>
                <w:rFonts w:ascii="Verdana" w:hAnsi="Verdana" w:hint="eastAsia"/>
                <w:color w:val="000000"/>
                <w:sz w:val="21"/>
                <w:szCs w:val="21"/>
              </w:rPr>
              <w:t xml:space="preserve"> oprofile </w:t>
            </w:r>
            <w:r w:rsidRPr="00DB017A">
              <w:rPr>
                <w:rFonts w:ascii="Verdana" w:hAnsi="Verdana" w:hint="eastAsia"/>
                <w:color w:val="000000"/>
                <w:sz w:val="21"/>
                <w:szCs w:val="21"/>
              </w:rPr>
              <w:t>支持的事件</w:t>
            </w:r>
            <w:r w:rsidRPr="00DB017A">
              <w:rPr>
                <w:rFonts w:ascii="Verdana" w:hAnsi="Verdana" w:hint="eastAsia"/>
                <w:color w:val="000000"/>
                <w:sz w:val="21"/>
                <w:szCs w:val="21"/>
              </w:rPr>
              <w:t xml:space="preserve">  </w:t>
            </w:r>
          </w:p>
        </w:tc>
      </w:tr>
      <w:tr w:rsidR="00DB017A" w:rsidRPr="00792ABF" w:rsidTr="00DB017A">
        <w:trPr>
          <w:trHeight w:val="328"/>
        </w:trPr>
        <w:tc>
          <w:tcPr>
            <w:tcW w:w="1512" w:type="dxa"/>
            <w:tcBorders>
              <w:top w:val="nil"/>
              <w:left w:val="single" w:sz="8" w:space="0" w:color="auto"/>
              <w:bottom w:val="single" w:sz="8" w:space="0" w:color="auto"/>
              <w:right w:val="single" w:sz="8" w:space="0" w:color="auto"/>
            </w:tcBorders>
            <w:shd w:val="clear" w:color="auto" w:fill="auto"/>
          </w:tcPr>
          <w:p w:rsidR="00DB017A" w:rsidRPr="00A24410" w:rsidRDefault="00DB017A" w:rsidP="00A24410">
            <w:pPr>
              <w:widowControl/>
              <w:spacing w:line="240" w:lineRule="atLeast"/>
              <w:ind w:firstLineChars="0" w:firstLine="0"/>
              <w:jc w:val="left"/>
              <w:rPr>
                <w:rFonts w:ascii="Verdana" w:hAnsi="Verdana"/>
                <w:color w:val="000000"/>
                <w:sz w:val="21"/>
                <w:szCs w:val="21"/>
              </w:rPr>
            </w:pPr>
            <w:r w:rsidRPr="00A24410">
              <w:rPr>
                <w:rFonts w:ascii="Verdana" w:hAnsi="Verdana" w:hint="eastAsia"/>
                <w:color w:val="000000"/>
                <w:sz w:val="21"/>
                <w:szCs w:val="21"/>
              </w:rPr>
              <w:t xml:space="preserve">opgprof </w:t>
            </w:r>
          </w:p>
        </w:tc>
        <w:tc>
          <w:tcPr>
            <w:tcW w:w="6390" w:type="dxa"/>
            <w:tcBorders>
              <w:top w:val="nil"/>
              <w:left w:val="nil"/>
              <w:bottom w:val="single" w:sz="8" w:space="0" w:color="auto"/>
              <w:right w:val="single" w:sz="8" w:space="0" w:color="auto"/>
            </w:tcBorders>
          </w:tcPr>
          <w:p w:rsidR="00DB017A" w:rsidRPr="00DB017A" w:rsidRDefault="00DB017A" w:rsidP="00DB017A">
            <w:pPr>
              <w:widowControl/>
              <w:spacing w:line="240" w:lineRule="atLeast"/>
              <w:ind w:firstLineChars="0" w:firstLine="0"/>
              <w:jc w:val="left"/>
              <w:rPr>
                <w:rFonts w:ascii="Verdana" w:hAnsi="Verdana"/>
                <w:color w:val="000000"/>
                <w:sz w:val="21"/>
                <w:szCs w:val="21"/>
              </w:rPr>
            </w:pPr>
            <w:r w:rsidRPr="00DB017A">
              <w:rPr>
                <w:rFonts w:ascii="Verdana" w:hAnsi="Verdana" w:hint="eastAsia"/>
                <w:color w:val="000000"/>
                <w:sz w:val="21"/>
                <w:szCs w:val="21"/>
              </w:rPr>
              <w:t>生成</w:t>
            </w:r>
            <w:r w:rsidRPr="00DB017A">
              <w:rPr>
                <w:rFonts w:ascii="Verdana" w:hAnsi="Verdana" w:hint="eastAsia"/>
                <w:color w:val="000000"/>
                <w:sz w:val="21"/>
                <w:szCs w:val="21"/>
              </w:rPr>
              <w:t xml:space="preserve"> gprof </w:t>
            </w:r>
            <w:r w:rsidRPr="00DB017A">
              <w:rPr>
                <w:rFonts w:ascii="Verdana" w:hAnsi="Verdana" w:hint="eastAsia"/>
                <w:color w:val="000000"/>
                <w:sz w:val="21"/>
                <w:szCs w:val="21"/>
              </w:rPr>
              <w:t>格式的剖析数据</w:t>
            </w:r>
            <w:r w:rsidRPr="00DB017A">
              <w:rPr>
                <w:rFonts w:ascii="Verdana" w:hAnsi="Verdana" w:hint="eastAsia"/>
                <w:color w:val="000000"/>
                <w:sz w:val="21"/>
                <w:szCs w:val="21"/>
              </w:rPr>
              <w:t xml:space="preserve">    </w:t>
            </w:r>
          </w:p>
        </w:tc>
      </w:tr>
      <w:tr w:rsidR="00DB017A" w:rsidRPr="00792ABF" w:rsidTr="00DB017A">
        <w:trPr>
          <w:trHeight w:val="328"/>
        </w:trPr>
        <w:tc>
          <w:tcPr>
            <w:tcW w:w="1512" w:type="dxa"/>
            <w:tcBorders>
              <w:top w:val="nil"/>
              <w:left w:val="single" w:sz="8" w:space="0" w:color="auto"/>
              <w:bottom w:val="single" w:sz="8" w:space="0" w:color="auto"/>
              <w:right w:val="single" w:sz="8" w:space="0" w:color="auto"/>
            </w:tcBorders>
            <w:shd w:val="clear" w:color="auto" w:fill="auto"/>
          </w:tcPr>
          <w:p w:rsidR="00DB017A" w:rsidRPr="00A24410" w:rsidRDefault="00DB017A" w:rsidP="00A24410">
            <w:pPr>
              <w:widowControl/>
              <w:spacing w:line="240" w:lineRule="atLeast"/>
              <w:ind w:firstLineChars="0" w:firstLine="0"/>
              <w:jc w:val="left"/>
              <w:rPr>
                <w:rFonts w:ascii="Verdana" w:hAnsi="Verdana"/>
                <w:color w:val="000000"/>
                <w:sz w:val="21"/>
                <w:szCs w:val="21"/>
              </w:rPr>
            </w:pPr>
            <w:r w:rsidRPr="00A24410">
              <w:rPr>
                <w:rFonts w:ascii="Verdana" w:hAnsi="Verdana" w:hint="eastAsia"/>
                <w:color w:val="000000"/>
                <w:sz w:val="21"/>
                <w:szCs w:val="21"/>
              </w:rPr>
              <w:t xml:space="preserve">opstack </w:t>
            </w:r>
          </w:p>
        </w:tc>
        <w:tc>
          <w:tcPr>
            <w:tcW w:w="6390" w:type="dxa"/>
            <w:tcBorders>
              <w:top w:val="nil"/>
              <w:left w:val="nil"/>
              <w:bottom w:val="single" w:sz="8" w:space="0" w:color="auto"/>
              <w:right w:val="single" w:sz="8" w:space="0" w:color="auto"/>
            </w:tcBorders>
          </w:tcPr>
          <w:p w:rsidR="00DB017A" w:rsidRPr="00DB017A" w:rsidRDefault="00DB017A" w:rsidP="00DB017A">
            <w:pPr>
              <w:widowControl/>
              <w:spacing w:line="240" w:lineRule="atLeast"/>
              <w:ind w:firstLineChars="0" w:firstLine="0"/>
              <w:jc w:val="left"/>
              <w:rPr>
                <w:rFonts w:ascii="Verdana" w:hAnsi="Verdana"/>
                <w:color w:val="000000"/>
                <w:sz w:val="21"/>
                <w:szCs w:val="21"/>
              </w:rPr>
            </w:pPr>
            <w:r w:rsidRPr="00DB017A">
              <w:rPr>
                <w:rFonts w:ascii="Verdana" w:hAnsi="Verdana" w:hint="eastAsia"/>
                <w:color w:val="000000"/>
                <w:sz w:val="21"/>
                <w:szCs w:val="21"/>
              </w:rPr>
              <w:t>产生调用图</w:t>
            </w:r>
            <w:r w:rsidRPr="00DB017A">
              <w:rPr>
                <w:rFonts w:ascii="Verdana" w:hAnsi="Verdana" w:hint="eastAsia"/>
                <w:color w:val="000000"/>
                <w:sz w:val="21"/>
                <w:szCs w:val="21"/>
              </w:rPr>
              <w:t xml:space="preserve"> profile </w:t>
            </w:r>
            <w:r w:rsidRPr="00DB017A">
              <w:rPr>
                <w:rFonts w:ascii="Verdana" w:hAnsi="Verdana" w:hint="eastAsia"/>
                <w:color w:val="000000"/>
                <w:sz w:val="21"/>
                <w:szCs w:val="21"/>
              </w:rPr>
              <w:t>，要求</w:t>
            </w:r>
            <w:r w:rsidRPr="00DB017A">
              <w:rPr>
                <w:rFonts w:ascii="Verdana" w:hAnsi="Verdana" w:hint="eastAsia"/>
                <w:color w:val="000000"/>
                <w:sz w:val="21"/>
                <w:szCs w:val="21"/>
              </w:rPr>
              <w:t xml:space="preserve"> x86/ linux2.6</w:t>
            </w:r>
            <w:r w:rsidRPr="00DB017A">
              <w:rPr>
                <w:rFonts w:ascii="Verdana" w:hAnsi="Verdana" w:hint="eastAsia"/>
                <w:color w:val="000000"/>
                <w:sz w:val="21"/>
                <w:szCs w:val="21"/>
              </w:rPr>
              <w:t>，并且</w:t>
            </w:r>
            <w:r w:rsidRPr="00DB017A">
              <w:rPr>
                <w:rFonts w:ascii="Verdana" w:hAnsi="Verdana" w:hint="eastAsia"/>
                <w:color w:val="000000"/>
                <w:sz w:val="21"/>
                <w:szCs w:val="21"/>
              </w:rPr>
              <w:t xml:space="preserve"> </w:t>
            </w:r>
            <w:r w:rsidRPr="00DB017A">
              <w:rPr>
                <w:rFonts w:ascii="Verdana" w:hAnsi="Verdana" w:hint="eastAsia"/>
                <w:color w:val="000000"/>
                <w:sz w:val="21"/>
                <w:szCs w:val="21"/>
              </w:rPr>
              <w:t>安装了</w:t>
            </w:r>
            <w:r w:rsidRPr="00DB017A">
              <w:rPr>
                <w:rFonts w:ascii="Verdana" w:hAnsi="Verdana" w:hint="eastAsia"/>
                <w:color w:val="000000"/>
                <w:sz w:val="21"/>
                <w:szCs w:val="21"/>
              </w:rPr>
              <w:t xml:space="preserve"> call-graph patch</w:t>
            </w:r>
          </w:p>
        </w:tc>
      </w:tr>
      <w:tr w:rsidR="00DB017A" w:rsidRPr="00792ABF" w:rsidTr="00DB017A">
        <w:trPr>
          <w:trHeight w:val="328"/>
        </w:trPr>
        <w:tc>
          <w:tcPr>
            <w:tcW w:w="1512" w:type="dxa"/>
            <w:tcBorders>
              <w:top w:val="nil"/>
              <w:left w:val="single" w:sz="8" w:space="0" w:color="auto"/>
              <w:bottom w:val="single" w:sz="8" w:space="0" w:color="auto"/>
              <w:right w:val="single" w:sz="8" w:space="0" w:color="auto"/>
            </w:tcBorders>
            <w:shd w:val="clear" w:color="auto" w:fill="auto"/>
          </w:tcPr>
          <w:p w:rsidR="00DB017A" w:rsidRPr="00A24410" w:rsidRDefault="00DB017A" w:rsidP="00A24410">
            <w:pPr>
              <w:widowControl/>
              <w:spacing w:line="240" w:lineRule="atLeast"/>
              <w:ind w:firstLineChars="0" w:firstLine="0"/>
              <w:jc w:val="left"/>
              <w:rPr>
                <w:rFonts w:ascii="Verdana" w:hAnsi="Verdana"/>
                <w:color w:val="000000"/>
                <w:sz w:val="21"/>
                <w:szCs w:val="21"/>
              </w:rPr>
            </w:pPr>
            <w:r w:rsidRPr="00A24410">
              <w:rPr>
                <w:rFonts w:ascii="Verdana" w:hAnsi="Verdana" w:hint="eastAsia"/>
                <w:color w:val="000000"/>
                <w:sz w:val="21"/>
                <w:szCs w:val="21"/>
              </w:rPr>
              <w:t xml:space="preserve">oparchive </w:t>
            </w:r>
          </w:p>
        </w:tc>
        <w:tc>
          <w:tcPr>
            <w:tcW w:w="6390" w:type="dxa"/>
            <w:tcBorders>
              <w:top w:val="nil"/>
              <w:left w:val="nil"/>
              <w:bottom w:val="single" w:sz="8" w:space="0" w:color="auto"/>
              <w:right w:val="single" w:sz="8" w:space="0" w:color="auto"/>
            </w:tcBorders>
          </w:tcPr>
          <w:p w:rsidR="00DB017A" w:rsidRPr="00DB017A" w:rsidRDefault="00DB017A" w:rsidP="00DB017A">
            <w:pPr>
              <w:widowControl/>
              <w:spacing w:line="240" w:lineRule="atLeast"/>
              <w:ind w:firstLineChars="0" w:firstLine="0"/>
              <w:jc w:val="left"/>
              <w:rPr>
                <w:rFonts w:ascii="Verdana" w:hAnsi="Verdana"/>
                <w:color w:val="000000"/>
                <w:sz w:val="21"/>
                <w:szCs w:val="21"/>
              </w:rPr>
            </w:pPr>
            <w:r w:rsidRPr="00DB017A">
              <w:rPr>
                <w:rFonts w:ascii="Verdana" w:hAnsi="Verdana" w:hint="eastAsia"/>
                <w:color w:val="000000"/>
                <w:sz w:val="21"/>
                <w:szCs w:val="21"/>
              </w:rPr>
              <w:t>将所有的原始数据文件收集打包，可以到另一台机器上进行分析。</w:t>
            </w:r>
            <w:r w:rsidRPr="00DB017A">
              <w:rPr>
                <w:rFonts w:ascii="Verdana" w:hAnsi="Verdana" w:hint="eastAsia"/>
                <w:color w:val="000000"/>
                <w:sz w:val="21"/>
                <w:szCs w:val="21"/>
              </w:rPr>
              <w:t xml:space="preserve">  </w:t>
            </w:r>
          </w:p>
        </w:tc>
      </w:tr>
      <w:tr w:rsidR="00DB017A" w:rsidRPr="00792ABF" w:rsidTr="00DB017A">
        <w:trPr>
          <w:trHeight w:val="328"/>
        </w:trPr>
        <w:tc>
          <w:tcPr>
            <w:tcW w:w="1512" w:type="dxa"/>
            <w:tcBorders>
              <w:top w:val="nil"/>
              <w:left w:val="single" w:sz="8" w:space="0" w:color="auto"/>
              <w:bottom w:val="single" w:sz="8" w:space="0" w:color="auto"/>
              <w:right w:val="single" w:sz="8" w:space="0" w:color="auto"/>
            </w:tcBorders>
            <w:shd w:val="clear" w:color="auto" w:fill="auto"/>
          </w:tcPr>
          <w:p w:rsidR="00DB017A" w:rsidRPr="00A24410" w:rsidRDefault="00DB017A" w:rsidP="00A24410">
            <w:pPr>
              <w:widowControl/>
              <w:spacing w:line="240" w:lineRule="atLeast"/>
              <w:ind w:firstLineChars="0" w:firstLine="0"/>
              <w:jc w:val="left"/>
              <w:rPr>
                <w:rFonts w:ascii="Verdana" w:hAnsi="Verdana"/>
                <w:color w:val="000000"/>
                <w:sz w:val="21"/>
                <w:szCs w:val="21"/>
              </w:rPr>
            </w:pPr>
            <w:r w:rsidRPr="00A24410">
              <w:rPr>
                <w:rFonts w:ascii="Verdana" w:hAnsi="Verdana" w:hint="eastAsia"/>
                <w:color w:val="000000"/>
                <w:sz w:val="21"/>
                <w:szCs w:val="21"/>
              </w:rPr>
              <w:t xml:space="preserve">op_import </w:t>
            </w:r>
          </w:p>
        </w:tc>
        <w:tc>
          <w:tcPr>
            <w:tcW w:w="6390" w:type="dxa"/>
            <w:tcBorders>
              <w:top w:val="nil"/>
              <w:left w:val="nil"/>
              <w:bottom w:val="single" w:sz="8" w:space="0" w:color="auto"/>
              <w:right w:val="single" w:sz="8" w:space="0" w:color="auto"/>
            </w:tcBorders>
          </w:tcPr>
          <w:p w:rsidR="00DB017A" w:rsidRPr="00DB017A" w:rsidRDefault="00DB017A" w:rsidP="00E15AB8">
            <w:pPr>
              <w:widowControl/>
              <w:spacing w:line="240" w:lineRule="atLeast"/>
              <w:ind w:firstLineChars="0" w:firstLine="0"/>
              <w:jc w:val="left"/>
              <w:rPr>
                <w:rFonts w:ascii="Verdana" w:hAnsi="Verdana"/>
                <w:color w:val="000000"/>
                <w:sz w:val="21"/>
                <w:szCs w:val="21"/>
              </w:rPr>
            </w:pPr>
            <w:r w:rsidRPr="00DB017A">
              <w:rPr>
                <w:rFonts w:ascii="Verdana" w:hAnsi="Verdana" w:hint="eastAsia"/>
                <w:color w:val="000000"/>
                <w:sz w:val="21"/>
                <w:szCs w:val="21"/>
              </w:rPr>
              <w:t>将采样的数据库文件从另一种</w:t>
            </w:r>
            <w:r w:rsidRPr="00DB017A">
              <w:rPr>
                <w:rFonts w:ascii="Verdana" w:hAnsi="Verdana" w:hint="eastAsia"/>
                <w:color w:val="000000"/>
                <w:sz w:val="21"/>
                <w:szCs w:val="21"/>
              </w:rPr>
              <w:t xml:space="preserve">abi </w:t>
            </w:r>
            <w:r w:rsidRPr="00DB017A">
              <w:rPr>
                <w:rFonts w:ascii="Verdana" w:hAnsi="Verdana" w:hint="eastAsia"/>
                <w:color w:val="000000"/>
                <w:sz w:val="21"/>
                <w:szCs w:val="21"/>
              </w:rPr>
              <w:t>转化成本地格式。</w:t>
            </w:r>
            <w:r w:rsidRPr="00DB017A">
              <w:rPr>
                <w:rFonts w:ascii="Verdana" w:hAnsi="Verdana" w:hint="eastAsia"/>
                <w:color w:val="000000"/>
                <w:sz w:val="21"/>
                <w:szCs w:val="21"/>
              </w:rPr>
              <w:t xml:space="preserve">  </w:t>
            </w:r>
          </w:p>
        </w:tc>
      </w:tr>
    </w:tbl>
    <w:p w:rsidR="0000241D" w:rsidRDefault="0076173F" w:rsidP="0076173F">
      <w:pPr>
        <w:pStyle w:val="ListParagraph"/>
        <w:numPr>
          <w:ilvl w:val="0"/>
          <w:numId w:val="201"/>
        </w:numPr>
        <w:ind w:firstLineChars="0"/>
      </w:pPr>
      <w:r w:rsidRPr="0076173F">
        <w:rPr>
          <w:rFonts w:hint="eastAsia"/>
        </w:rPr>
        <w:t>专项性能</w:t>
      </w:r>
      <w:r>
        <w:rPr>
          <w:rFonts w:hint="eastAsia"/>
        </w:rPr>
        <w:t>统计</w:t>
      </w:r>
    </w:p>
    <w:tbl>
      <w:tblPr>
        <w:tblW w:w="0" w:type="auto"/>
        <w:tblInd w:w="1296" w:type="dxa"/>
        <w:tblLayout w:type="fixed"/>
        <w:tblLook w:val="04A0" w:firstRow="1" w:lastRow="0" w:firstColumn="1" w:lastColumn="0" w:noHBand="0" w:noVBand="1"/>
      </w:tblPr>
      <w:tblGrid>
        <w:gridCol w:w="1512"/>
        <w:gridCol w:w="6390"/>
      </w:tblGrid>
      <w:tr w:rsidR="0076173F" w:rsidRPr="00792ABF" w:rsidTr="00975796">
        <w:trPr>
          <w:trHeight w:val="315"/>
        </w:trPr>
        <w:tc>
          <w:tcPr>
            <w:tcW w:w="1512" w:type="dxa"/>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hideMark/>
          </w:tcPr>
          <w:p w:rsidR="0076173F" w:rsidRPr="00792ABF" w:rsidRDefault="0076173F" w:rsidP="00975796">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工具名称</w:t>
            </w:r>
          </w:p>
        </w:tc>
        <w:tc>
          <w:tcPr>
            <w:tcW w:w="6390" w:type="dxa"/>
            <w:tcBorders>
              <w:top w:val="single" w:sz="8" w:space="0" w:color="auto"/>
              <w:left w:val="nil"/>
              <w:bottom w:val="single" w:sz="8" w:space="0" w:color="auto"/>
              <w:right w:val="single" w:sz="8" w:space="0" w:color="auto"/>
            </w:tcBorders>
            <w:shd w:val="clear" w:color="auto" w:fill="BFBFBF" w:themeFill="background1" w:themeFillShade="BF"/>
          </w:tcPr>
          <w:p w:rsidR="0076173F" w:rsidRPr="00792ABF" w:rsidRDefault="0076173F" w:rsidP="00975796">
            <w:pPr>
              <w:widowControl/>
              <w:spacing w:line="240" w:lineRule="atLeast"/>
              <w:ind w:firstLineChars="0" w:firstLine="0"/>
              <w:jc w:val="left"/>
              <w:rPr>
                <w:rFonts w:ascii="Verdana" w:hAnsi="Verdana"/>
                <w:color w:val="000000"/>
                <w:sz w:val="21"/>
                <w:szCs w:val="21"/>
              </w:rPr>
            </w:pPr>
            <w:r>
              <w:rPr>
                <w:rFonts w:ascii="Verdana" w:hAnsi="Verdana" w:hint="eastAsia"/>
                <w:color w:val="000000"/>
                <w:sz w:val="21"/>
                <w:szCs w:val="21"/>
              </w:rPr>
              <w:t>功能</w:t>
            </w:r>
          </w:p>
        </w:tc>
      </w:tr>
      <w:tr w:rsidR="0076173F" w:rsidRPr="00DB017A" w:rsidTr="00975796">
        <w:trPr>
          <w:trHeight w:val="328"/>
        </w:trPr>
        <w:tc>
          <w:tcPr>
            <w:tcW w:w="1512" w:type="dxa"/>
            <w:tcBorders>
              <w:top w:val="nil"/>
              <w:left w:val="single" w:sz="8" w:space="0" w:color="auto"/>
              <w:bottom w:val="single" w:sz="8" w:space="0" w:color="auto"/>
              <w:right w:val="single" w:sz="8" w:space="0" w:color="auto"/>
            </w:tcBorders>
            <w:shd w:val="clear" w:color="auto" w:fill="auto"/>
          </w:tcPr>
          <w:p w:rsidR="0076173F" w:rsidRPr="00A24410" w:rsidRDefault="0076173F" w:rsidP="00975796">
            <w:pPr>
              <w:widowControl/>
              <w:spacing w:line="240" w:lineRule="atLeast"/>
              <w:ind w:firstLineChars="0" w:firstLine="0"/>
              <w:jc w:val="left"/>
              <w:rPr>
                <w:rFonts w:ascii="Verdana" w:hAnsi="Verdana"/>
                <w:color w:val="000000"/>
                <w:sz w:val="21"/>
                <w:szCs w:val="21"/>
              </w:rPr>
            </w:pPr>
            <w:r>
              <w:rPr>
                <w:rFonts w:ascii="Verdana" w:hAnsi="Verdana"/>
                <w:color w:val="000000"/>
                <w:sz w:val="21"/>
                <w:szCs w:val="21"/>
              </w:rPr>
              <w:t>time</w:t>
            </w:r>
          </w:p>
        </w:tc>
        <w:tc>
          <w:tcPr>
            <w:tcW w:w="6390" w:type="dxa"/>
            <w:tcBorders>
              <w:top w:val="nil"/>
              <w:left w:val="nil"/>
              <w:bottom w:val="single" w:sz="8" w:space="0" w:color="auto"/>
              <w:right w:val="single" w:sz="8" w:space="0" w:color="auto"/>
            </w:tcBorders>
          </w:tcPr>
          <w:p w:rsidR="0076173F" w:rsidRPr="00DB017A" w:rsidRDefault="0076173F" w:rsidP="0076173F">
            <w:pPr>
              <w:widowControl/>
              <w:spacing w:line="240" w:lineRule="atLeast"/>
              <w:ind w:firstLineChars="0" w:firstLine="0"/>
              <w:jc w:val="left"/>
              <w:rPr>
                <w:rFonts w:ascii="Verdana" w:hAnsi="Verdana"/>
                <w:color w:val="000000"/>
                <w:sz w:val="21"/>
                <w:szCs w:val="21"/>
              </w:rPr>
            </w:pPr>
            <w:r w:rsidRPr="0076173F">
              <w:rPr>
                <w:rFonts w:ascii="Verdana" w:hAnsi="Verdana" w:hint="eastAsia"/>
                <w:color w:val="000000"/>
                <w:sz w:val="21"/>
                <w:szCs w:val="21"/>
              </w:rPr>
              <w:t>运行时间统计</w:t>
            </w:r>
            <w:r w:rsidRPr="00DB017A">
              <w:rPr>
                <w:rFonts w:ascii="Verdana" w:hAnsi="Verdana" w:hint="eastAsia"/>
                <w:color w:val="000000"/>
                <w:sz w:val="21"/>
                <w:szCs w:val="21"/>
              </w:rPr>
              <w:t xml:space="preserve"> </w:t>
            </w:r>
          </w:p>
        </w:tc>
      </w:tr>
    </w:tbl>
    <w:p w:rsidR="0076173F" w:rsidRPr="0076173F" w:rsidRDefault="0076173F" w:rsidP="0076173F">
      <w:pPr>
        <w:pStyle w:val="ListParagraph"/>
        <w:ind w:left="840" w:firstLineChars="0" w:firstLine="0"/>
      </w:pPr>
    </w:p>
    <w:p w:rsidR="0076173F" w:rsidRPr="0000241D" w:rsidRDefault="0076173F" w:rsidP="0000241D">
      <w:pPr>
        <w:pStyle w:val="ListParagraph"/>
        <w:ind w:left="1200" w:firstLineChars="0" w:firstLine="0"/>
        <w:rPr>
          <w:sz w:val="28"/>
          <w:szCs w:val="28"/>
        </w:rPr>
      </w:pPr>
    </w:p>
    <w:p w:rsidR="0097684F" w:rsidRDefault="0097684F">
      <w:pPr>
        <w:widowControl/>
        <w:spacing w:line="240" w:lineRule="auto"/>
        <w:ind w:firstLineChars="0" w:firstLine="0"/>
        <w:jc w:val="left"/>
        <w:rPr>
          <w:b/>
          <w:bCs/>
          <w:sz w:val="28"/>
          <w:szCs w:val="28"/>
        </w:rPr>
      </w:pPr>
      <w:r>
        <w:br w:type="page"/>
      </w:r>
    </w:p>
    <w:p w:rsidR="00416941" w:rsidRPr="00257295" w:rsidRDefault="00416941" w:rsidP="00416941">
      <w:pPr>
        <w:pStyle w:val="Heading2"/>
        <w:spacing w:before="326" w:after="163"/>
      </w:pPr>
      <w:bookmarkStart w:id="140" w:name="_Toc390712710"/>
      <w:r w:rsidRPr="00257295">
        <w:rPr>
          <w:rFonts w:hint="eastAsia"/>
        </w:rPr>
        <w:lastRenderedPageBreak/>
        <w:t>异常处理</w:t>
      </w:r>
      <w:bookmarkEnd w:id="140"/>
    </w:p>
    <w:p w:rsidR="00416941" w:rsidRPr="00257295" w:rsidRDefault="00416941" w:rsidP="00416941">
      <w:pPr>
        <w:ind w:firstLine="480"/>
      </w:pPr>
      <w:r w:rsidRPr="00257295">
        <w:rPr>
          <w:rFonts w:hint="eastAsia"/>
        </w:rPr>
        <w:t>一般系统是以连续的流程逐步实现特定功能，其行为是可预测的。当发生不可预测的事件时，顺序流程则被破坏，这种在当前流程中不可预测的事件称为异常事件。</w:t>
      </w:r>
    </w:p>
    <w:p w:rsidR="00416941" w:rsidRPr="00257295" w:rsidRDefault="00416941" w:rsidP="00416941">
      <w:pPr>
        <w:ind w:firstLine="480"/>
      </w:pPr>
      <w:r w:rsidRPr="00257295">
        <w:rPr>
          <w:rFonts w:hint="eastAsia"/>
        </w:rPr>
        <w:t>软件系统中将破坏指令序列连续运行的逻辑称为异常。</w:t>
      </w:r>
    </w:p>
    <w:p w:rsidR="00416941" w:rsidRPr="00257295" w:rsidRDefault="00416941" w:rsidP="00416941">
      <w:pPr>
        <w:pStyle w:val="Heading3"/>
        <w:spacing w:before="163" w:after="163"/>
      </w:pPr>
      <w:bookmarkStart w:id="141" w:name="_Toc390712711"/>
      <w:r w:rsidRPr="00257295">
        <w:rPr>
          <w:rFonts w:hint="eastAsia"/>
        </w:rPr>
        <w:t>异常向量表</w:t>
      </w:r>
      <w:bookmarkEnd w:id="141"/>
    </w:p>
    <w:p w:rsidR="00416941" w:rsidRPr="00257295" w:rsidRDefault="00416941" w:rsidP="00D734B9">
      <w:pPr>
        <w:pStyle w:val="ListParagraph"/>
        <w:numPr>
          <w:ilvl w:val="0"/>
          <w:numId w:val="104"/>
        </w:numPr>
        <w:ind w:firstLineChars="0"/>
      </w:pPr>
      <w:r w:rsidRPr="00257295">
        <w:rPr>
          <w:rFonts w:hint="eastAsia"/>
        </w:rPr>
        <w:t>异常向量表定义</w:t>
      </w:r>
    </w:p>
    <w:p w:rsidR="00416941" w:rsidRPr="00257295" w:rsidRDefault="00416941" w:rsidP="000D5B81">
      <w:pPr>
        <w:ind w:left="420" w:firstLineChars="0" w:firstLine="420"/>
      </w:pPr>
      <w:r w:rsidRPr="00257295">
        <w:rPr>
          <w:rFonts w:hint="eastAsia"/>
        </w:rPr>
        <w:t>ARMv4</w:t>
      </w:r>
      <w:r w:rsidRPr="00257295">
        <w:rPr>
          <w:rFonts w:hint="eastAsia"/>
        </w:rPr>
        <w:t>版本的</w:t>
      </w:r>
      <w:r w:rsidRPr="00257295">
        <w:rPr>
          <w:rFonts w:hint="eastAsia"/>
        </w:rPr>
        <w:t xml:space="preserve"> CPU</w:t>
      </w:r>
      <w:r w:rsidRPr="00257295">
        <w:rPr>
          <w:rFonts w:hint="eastAsia"/>
        </w:rPr>
        <w:t>有</w:t>
      </w:r>
      <w:r w:rsidRPr="00257295">
        <w:rPr>
          <w:rFonts w:hint="eastAsia"/>
        </w:rPr>
        <w:t>8</w:t>
      </w:r>
      <w:r w:rsidRPr="00257295">
        <w:rPr>
          <w:rFonts w:hint="eastAsia"/>
        </w:rPr>
        <w:t>种异常，异常发生时</w:t>
      </w:r>
      <w:r w:rsidRPr="00257295">
        <w:rPr>
          <w:rFonts w:hint="eastAsia"/>
        </w:rPr>
        <w:t>CPU</w:t>
      </w:r>
      <w:r w:rsidRPr="00257295">
        <w:rPr>
          <w:rFonts w:hint="eastAsia"/>
        </w:rPr>
        <w:t>将自动切换到相应模式并进入固定位置执行对应指令，这些固定位置一般顺序存储，从而组织为一个列表，一般称作</w:t>
      </w:r>
      <w:r w:rsidRPr="00257295">
        <w:rPr>
          <w:rFonts w:hint="eastAsia"/>
        </w:rPr>
        <w:t>&lt;</w:t>
      </w:r>
      <w:r w:rsidRPr="00257295">
        <w:rPr>
          <w:rFonts w:hint="eastAsia"/>
        </w:rPr>
        <w:t>异常向量表</w:t>
      </w:r>
      <w:r w:rsidRPr="00257295">
        <w:rPr>
          <w:rFonts w:hint="eastAsia"/>
        </w:rPr>
        <w:t>&gt;</w:t>
      </w:r>
      <w:r w:rsidRPr="00257295">
        <w:rPr>
          <w:rFonts w:hint="eastAsia"/>
        </w:rPr>
        <w:t>，如下所示：</w:t>
      </w:r>
    </w:p>
    <w:tbl>
      <w:tblPr>
        <w:tblStyle w:val="TableGrid"/>
        <w:tblW w:w="8500" w:type="dxa"/>
        <w:tblInd w:w="964" w:type="dxa"/>
        <w:tblLook w:val="04A0" w:firstRow="1" w:lastRow="0" w:firstColumn="1" w:lastColumn="0" w:noHBand="0" w:noVBand="1"/>
      </w:tblPr>
      <w:tblGrid>
        <w:gridCol w:w="696"/>
        <w:gridCol w:w="1656"/>
        <w:gridCol w:w="696"/>
        <w:gridCol w:w="816"/>
        <w:gridCol w:w="4636"/>
      </w:tblGrid>
      <w:tr w:rsidR="00416941" w:rsidRPr="00257295" w:rsidTr="00952073">
        <w:trPr>
          <w:trHeight w:val="801"/>
        </w:trPr>
        <w:tc>
          <w:tcPr>
            <w:tcW w:w="0" w:type="auto"/>
          </w:tcPr>
          <w:p w:rsidR="00416941" w:rsidRPr="00257295" w:rsidRDefault="00416941" w:rsidP="00952073">
            <w:pPr>
              <w:pStyle w:val="ListParagraph"/>
              <w:ind w:firstLineChars="0" w:firstLine="0"/>
            </w:pPr>
            <w:r w:rsidRPr="00257295">
              <w:rPr>
                <w:rFonts w:hint="eastAsia"/>
              </w:rPr>
              <w:t>向量</w:t>
            </w:r>
          </w:p>
          <w:p w:rsidR="00416941" w:rsidRPr="00257295" w:rsidRDefault="00416941" w:rsidP="00952073">
            <w:pPr>
              <w:pStyle w:val="ListParagraph"/>
              <w:ind w:firstLineChars="0" w:firstLine="0"/>
            </w:pPr>
            <w:r w:rsidRPr="00257295">
              <w:rPr>
                <w:rFonts w:hint="eastAsia"/>
              </w:rPr>
              <w:t>地址</w:t>
            </w:r>
          </w:p>
        </w:tc>
        <w:tc>
          <w:tcPr>
            <w:tcW w:w="0" w:type="auto"/>
          </w:tcPr>
          <w:p w:rsidR="00416941" w:rsidRPr="00257295" w:rsidRDefault="00416941" w:rsidP="00952073">
            <w:pPr>
              <w:pStyle w:val="ListParagraph"/>
              <w:ind w:firstLineChars="0" w:firstLine="0"/>
            </w:pPr>
            <w:r w:rsidRPr="00257295">
              <w:rPr>
                <w:rFonts w:hint="eastAsia"/>
              </w:rPr>
              <w:t>Exception</w:t>
            </w:r>
          </w:p>
        </w:tc>
        <w:tc>
          <w:tcPr>
            <w:tcW w:w="0" w:type="auto"/>
          </w:tcPr>
          <w:p w:rsidR="00416941" w:rsidRPr="00257295" w:rsidRDefault="00416941" w:rsidP="00952073">
            <w:pPr>
              <w:pStyle w:val="ListParagraph"/>
              <w:ind w:firstLineChars="0" w:firstLine="0"/>
            </w:pPr>
            <w:r w:rsidRPr="00257295">
              <w:rPr>
                <w:rFonts w:hint="eastAsia"/>
              </w:rPr>
              <w:t>进入</w:t>
            </w:r>
          </w:p>
          <w:p w:rsidR="00416941" w:rsidRPr="00257295" w:rsidRDefault="00416941" w:rsidP="00952073">
            <w:pPr>
              <w:pStyle w:val="ListParagraph"/>
              <w:ind w:firstLineChars="0" w:firstLine="0"/>
            </w:pPr>
            <w:r w:rsidRPr="00257295">
              <w:rPr>
                <w:rFonts w:hint="eastAsia"/>
              </w:rPr>
              <w:t>模式</w:t>
            </w:r>
          </w:p>
        </w:tc>
        <w:tc>
          <w:tcPr>
            <w:tcW w:w="0" w:type="auto"/>
          </w:tcPr>
          <w:p w:rsidR="00416941" w:rsidRPr="00257295" w:rsidRDefault="00416941" w:rsidP="00952073">
            <w:pPr>
              <w:pStyle w:val="ListParagraph"/>
              <w:ind w:firstLineChars="0" w:firstLine="0"/>
            </w:pPr>
            <w:r w:rsidRPr="00257295">
              <w:rPr>
                <w:rFonts w:hint="eastAsia"/>
              </w:rPr>
              <w:t>模式</w:t>
            </w:r>
          </w:p>
          <w:p w:rsidR="00416941" w:rsidRPr="00257295" w:rsidRDefault="00416941" w:rsidP="00952073">
            <w:pPr>
              <w:pStyle w:val="ListParagraph"/>
              <w:ind w:firstLineChars="0" w:firstLine="0"/>
            </w:pPr>
            <w:r w:rsidRPr="00257295">
              <w:rPr>
                <w:rFonts w:hint="eastAsia"/>
              </w:rPr>
              <w:t>代码</w:t>
            </w:r>
          </w:p>
        </w:tc>
        <w:tc>
          <w:tcPr>
            <w:tcW w:w="4636" w:type="dxa"/>
            <w:vMerge w:val="restart"/>
            <w:vAlign w:val="center"/>
          </w:tcPr>
          <w:p w:rsidR="00416941" w:rsidRPr="00257295" w:rsidRDefault="00416941" w:rsidP="00952073">
            <w:pPr>
              <w:widowControl/>
              <w:spacing w:line="240" w:lineRule="atLeast"/>
              <w:ind w:firstLineChars="0" w:firstLine="0"/>
              <w:jc w:val="center"/>
            </w:pPr>
            <w:r w:rsidRPr="00257295">
              <w:rPr>
                <w:rFonts w:hint="eastAsia"/>
                <w:noProof/>
              </w:rPr>
              <w:drawing>
                <wp:inline distT="0" distB="0" distL="0" distR="0" wp14:anchorId="2D05457B" wp14:editId="3E4750E8">
                  <wp:extent cx="2800350" cy="2428874"/>
                  <wp:effectExtent l="0" t="0" r="0" b="0"/>
                  <wp:docPr id="761" name="图片 7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5F4E8F.tmp"/>
                          <pic:cNvPicPr preferRelativeResize="0"/>
                        </pic:nvPicPr>
                        <pic:blipFill rotWithShape="1">
                          <a:blip r:embed="rId608" cstate="screen">
                            <a:extLst>
                              <a:ext uri="{28A0092B-C50C-407E-A947-70E740481C1C}">
                                <a14:useLocalDpi xmlns:a14="http://schemas.microsoft.com/office/drawing/2010/main" val="0"/>
                              </a:ext>
                            </a:extLst>
                          </a:blip>
                          <a:srcRect/>
                          <a:stretch/>
                        </pic:blipFill>
                        <pic:spPr bwMode="auto">
                          <a:xfrm>
                            <a:off x="0" y="0"/>
                            <a:ext cx="2802733" cy="2430941"/>
                          </a:xfrm>
                          <a:prstGeom prst="rect">
                            <a:avLst/>
                          </a:prstGeom>
                          <a:extLst>
                            <a:ext uri="{53640926-AAD7-44D8-BBD7-CCE9431645EC}">
                              <a14:shadowObscured xmlns:a14="http://schemas.microsoft.com/office/drawing/2010/main"/>
                            </a:ext>
                          </a:extLst>
                        </pic:spPr>
                      </pic:pic>
                    </a:graphicData>
                  </a:graphic>
                </wp:inline>
              </w:drawing>
            </w:r>
          </w:p>
        </w:tc>
      </w:tr>
      <w:tr w:rsidR="00416941" w:rsidRPr="00257295" w:rsidTr="00952073">
        <w:trPr>
          <w:trHeight w:val="393"/>
        </w:trPr>
        <w:tc>
          <w:tcPr>
            <w:tcW w:w="0" w:type="auto"/>
            <w:shd w:val="clear" w:color="auto" w:fill="FFFF00"/>
          </w:tcPr>
          <w:p w:rsidR="00416941" w:rsidRPr="00257295" w:rsidRDefault="00416941" w:rsidP="00952073">
            <w:pPr>
              <w:pStyle w:val="ListParagraph"/>
              <w:ind w:firstLineChars="0" w:firstLine="0"/>
            </w:pPr>
            <w:r w:rsidRPr="00257295">
              <w:rPr>
                <w:rFonts w:hint="eastAsia"/>
              </w:rPr>
              <w:t>00</w:t>
            </w:r>
          </w:p>
        </w:tc>
        <w:tc>
          <w:tcPr>
            <w:tcW w:w="0" w:type="auto"/>
          </w:tcPr>
          <w:p w:rsidR="00416941" w:rsidRPr="00257295" w:rsidRDefault="00416941" w:rsidP="00952073">
            <w:pPr>
              <w:pStyle w:val="ListParagraph"/>
              <w:ind w:firstLineChars="0" w:firstLine="0"/>
            </w:pPr>
            <w:r w:rsidRPr="00257295">
              <w:rPr>
                <w:rFonts w:hint="eastAsia"/>
              </w:rPr>
              <w:t>复位</w:t>
            </w:r>
          </w:p>
        </w:tc>
        <w:tc>
          <w:tcPr>
            <w:tcW w:w="0" w:type="auto"/>
            <w:shd w:val="clear" w:color="auto" w:fill="00B050"/>
          </w:tcPr>
          <w:p w:rsidR="00416941" w:rsidRPr="00257295" w:rsidRDefault="00416941" w:rsidP="00952073">
            <w:pPr>
              <w:pStyle w:val="ListParagraph"/>
              <w:ind w:firstLineChars="0" w:firstLine="0"/>
            </w:pPr>
            <w:r w:rsidRPr="00257295">
              <w:rPr>
                <w:rFonts w:hint="eastAsia"/>
              </w:rPr>
              <w:t>svc</w:t>
            </w:r>
          </w:p>
        </w:tc>
        <w:tc>
          <w:tcPr>
            <w:tcW w:w="0" w:type="auto"/>
            <w:shd w:val="clear" w:color="auto" w:fill="00B050"/>
          </w:tcPr>
          <w:p w:rsidR="00416941" w:rsidRPr="00257295" w:rsidRDefault="00416941" w:rsidP="00952073">
            <w:pPr>
              <w:pStyle w:val="ListParagraph"/>
              <w:ind w:firstLineChars="0" w:firstLine="0"/>
            </w:pPr>
            <w:r w:rsidRPr="00257295">
              <w:rPr>
                <w:rFonts w:hint="eastAsia"/>
              </w:rPr>
              <w:t>10011</w:t>
            </w:r>
          </w:p>
        </w:tc>
        <w:tc>
          <w:tcPr>
            <w:tcW w:w="4636" w:type="dxa"/>
            <w:vMerge/>
            <w:shd w:val="clear" w:color="auto" w:fill="00B050"/>
          </w:tcPr>
          <w:p w:rsidR="00416941" w:rsidRPr="00257295" w:rsidRDefault="00416941" w:rsidP="00952073">
            <w:pPr>
              <w:pStyle w:val="ListParagraph"/>
              <w:ind w:firstLineChars="0" w:firstLine="0"/>
            </w:pPr>
          </w:p>
        </w:tc>
      </w:tr>
      <w:tr w:rsidR="00416941" w:rsidRPr="00257295" w:rsidTr="00952073">
        <w:trPr>
          <w:trHeight w:val="393"/>
        </w:trPr>
        <w:tc>
          <w:tcPr>
            <w:tcW w:w="0" w:type="auto"/>
            <w:shd w:val="clear" w:color="auto" w:fill="FFFF00"/>
          </w:tcPr>
          <w:p w:rsidR="00416941" w:rsidRPr="00257295" w:rsidRDefault="00416941" w:rsidP="00952073">
            <w:pPr>
              <w:pStyle w:val="ListParagraph"/>
              <w:ind w:firstLineChars="0" w:firstLine="0"/>
            </w:pPr>
            <w:r w:rsidRPr="00257295">
              <w:rPr>
                <w:rFonts w:hint="eastAsia"/>
              </w:rPr>
              <w:t>04</w:t>
            </w:r>
          </w:p>
        </w:tc>
        <w:tc>
          <w:tcPr>
            <w:tcW w:w="0" w:type="auto"/>
            <w:shd w:val="clear" w:color="auto" w:fill="7F7F7F" w:themeFill="text1" w:themeFillTint="80"/>
          </w:tcPr>
          <w:p w:rsidR="00416941" w:rsidRPr="00257295" w:rsidRDefault="00416941" w:rsidP="00952073">
            <w:pPr>
              <w:pStyle w:val="ListParagraph"/>
              <w:ind w:firstLineChars="0" w:firstLine="0"/>
            </w:pPr>
            <w:r w:rsidRPr="00257295">
              <w:rPr>
                <w:rFonts w:hint="eastAsia"/>
              </w:rPr>
              <w:t>未定义指令</w:t>
            </w:r>
          </w:p>
        </w:tc>
        <w:tc>
          <w:tcPr>
            <w:tcW w:w="0" w:type="auto"/>
            <w:shd w:val="clear" w:color="auto" w:fill="7F7F7F" w:themeFill="text1" w:themeFillTint="80"/>
          </w:tcPr>
          <w:p w:rsidR="00416941" w:rsidRPr="00257295" w:rsidRDefault="00416941" w:rsidP="00952073">
            <w:pPr>
              <w:pStyle w:val="ListParagraph"/>
              <w:ind w:firstLineChars="0" w:firstLine="0"/>
            </w:pPr>
            <w:r w:rsidRPr="00257295">
              <w:rPr>
                <w:rFonts w:hint="eastAsia"/>
              </w:rPr>
              <w:t>und</w:t>
            </w:r>
          </w:p>
        </w:tc>
        <w:tc>
          <w:tcPr>
            <w:tcW w:w="0" w:type="auto"/>
            <w:shd w:val="clear" w:color="auto" w:fill="808080" w:themeFill="background1" w:themeFillShade="80"/>
          </w:tcPr>
          <w:p w:rsidR="00416941" w:rsidRPr="00257295" w:rsidRDefault="00416941" w:rsidP="00952073">
            <w:pPr>
              <w:pStyle w:val="ListParagraph"/>
              <w:ind w:firstLineChars="0" w:firstLine="0"/>
            </w:pPr>
            <w:r w:rsidRPr="00257295">
              <w:rPr>
                <w:rFonts w:hint="eastAsia"/>
              </w:rPr>
              <w:t>11011</w:t>
            </w:r>
          </w:p>
        </w:tc>
        <w:tc>
          <w:tcPr>
            <w:tcW w:w="4636" w:type="dxa"/>
            <w:vMerge/>
            <w:shd w:val="clear" w:color="auto" w:fill="808080" w:themeFill="background1" w:themeFillShade="80"/>
          </w:tcPr>
          <w:p w:rsidR="00416941" w:rsidRPr="00257295" w:rsidRDefault="00416941" w:rsidP="00952073">
            <w:pPr>
              <w:pStyle w:val="ListParagraph"/>
              <w:ind w:firstLineChars="0" w:firstLine="0"/>
            </w:pPr>
          </w:p>
        </w:tc>
      </w:tr>
      <w:tr w:rsidR="00416941" w:rsidRPr="00257295" w:rsidTr="00952073">
        <w:trPr>
          <w:trHeight w:val="408"/>
        </w:trPr>
        <w:tc>
          <w:tcPr>
            <w:tcW w:w="0" w:type="auto"/>
            <w:shd w:val="clear" w:color="auto" w:fill="FFFF00"/>
          </w:tcPr>
          <w:p w:rsidR="00416941" w:rsidRPr="00257295" w:rsidRDefault="00416941" w:rsidP="00952073">
            <w:pPr>
              <w:pStyle w:val="ListParagraph"/>
              <w:ind w:firstLineChars="0" w:firstLine="0"/>
            </w:pPr>
            <w:r w:rsidRPr="00257295">
              <w:rPr>
                <w:rFonts w:hint="eastAsia"/>
              </w:rPr>
              <w:t>08</w:t>
            </w:r>
          </w:p>
        </w:tc>
        <w:tc>
          <w:tcPr>
            <w:tcW w:w="0" w:type="auto"/>
          </w:tcPr>
          <w:p w:rsidR="00416941" w:rsidRPr="00257295" w:rsidRDefault="00416941" w:rsidP="00952073">
            <w:pPr>
              <w:pStyle w:val="ListParagraph"/>
              <w:ind w:firstLineChars="0" w:firstLine="0"/>
            </w:pPr>
            <w:r w:rsidRPr="00257295">
              <w:rPr>
                <w:rFonts w:hint="eastAsia"/>
              </w:rPr>
              <w:t>软件中断</w:t>
            </w:r>
          </w:p>
        </w:tc>
        <w:tc>
          <w:tcPr>
            <w:tcW w:w="0" w:type="auto"/>
            <w:shd w:val="clear" w:color="auto" w:fill="00B050"/>
          </w:tcPr>
          <w:p w:rsidR="00416941" w:rsidRPr="00257295" w:rsidRDefault="00416941" w:rsidP="00952073">
            <w:pPr>
              <w:pStyle w:val="ListParagraph"/>
              <w:ind w:firstLineChars="0" w:firstLine="0"/>
            </w:pPr>
            <w:r w:rsidRPr="00257295">
              <w:rPr>
                <w:rFonts w:hint="eastAsia"/>
              </w:rPr>
              <w:t>svc</w:t>
            </w:r>
          </w:p>
        </w:tc>
        <w:tc>
          <w:tcPr>
            <w:tcW w:w="0" w:type="auto"/>
            <w:shd w:val="clear" w:color="auto" w:fill="00B050"/>
          </w:tcPr>
          <w:p w:rsidR="00416941" w:rsidRPr="00257295" w:rsidRDefault="00416941" w:rsidP="00952073">
            <w:pPr>
              <w:pStyle w:val="ListParagraph"/>
              <w:ind w:firstLineChars="0" w:firstLine="0"/>
            </w:pPr>
            <w:r w:rsidRPr="00257295">
              <w:rPr>
                <w:rFonts w:hint="eastAsia"/>
              </w:rPr>
              <w:t>10011</w:t>
            </w:r>
          </w:p>
        </w:tc>
        <w:tc>
          <w:tcPr>
            <w:tcW w:w="4636" w:type="dxa"/>
            <w:vMerge/>
            <w:shd w:val="clear" w:color="auto" w:fill="00B050"/>
          </w:tcPr>
          <w:p w:rsidR="00416941" w:rsidRPr="00257295" w:rsidRDefault="00416941" w:rsidP="00952073">
            <w:pPr>
              <w:pStyle w:val="ListParagraph"/>
              <w:ind w:firstLineChars="0" w:firstLine="0"/>
            </w:pPr>
          </w:p>
        </w:tc>
      </w:tr>
      <w:tr w:rsidR="00416941" w:rsidRPr="00257295" w:rsidTr="00952073">
        <w:trPr>
          <w:trHeight w:val="393"/>
        </w:trPr>
        <w:tc>
          <w:tcPr>
            <w:tcW w:w="0" w:type="auto"/>
            <w:shd w:val="clear" w:color="auto" w:fill="FFFF00"/>
          </w:tcPr>
          <w:p w:rsidR="00416941" w:rsidRPr="00257295" w:rsidRDefault="00416941" w:rsidP="00952073">
            <w:pPr>
              <w:pStyle w:val="ListParagraph"/>
              <w:ind w:firstLineChars="0" w:firstLine="0"/>
            </w:pPr>
            <w:r w:rsidRPr="00257295">
              <w:rPr>
                <w:rFonts w:hint="eastAsia"/>
              </w:rPr>
              <w:t>0C</w:t>
            </w:r>
          </w:p>
        </w:tc>
        <w:tc>
          <w:tcPr>
            <w:tcW w:w="0" w:type="auto"/>
          </w:tcPr>
          <w:p w:rsidR="00416941" w:rsidRPr="00257295" w:rsidRDefault="00416941" w:rsidP="00952073">
            <w:pPr>
              <w:pStyle w:val="ListParagraph"/>
              <w:ind w:firstLineChars="0" w:firstLine="0"/>
            </w:pPr>
            <w:r w:rsidRPr="00257295">
              <w:rPr>
                <w:rFonts w:hint="eastAsia"/>
              </w:rPr>
              <w:t>指令中止</w:t>
            </w:r>
          </w:p>
        </w:tc>
        <w:tc>
          <w:tcPr>
            <w:tcW w:w="0" w:type="auto"/>
            <w:shd w:val="clear" w:color="auto" w:fill="0070C0"/>
          </w:tcPr>
          <w:p w:rsidR="00416941" w:rsidRPr="00257295" w:rsidRDefault="00416941" w:rsidP="00952073">
            <w:pPr>
              <w:pStyle w:val="ListParagraph"/>
              <w:ind w:firstLineChars="0" w:firstLine="0"/>
            </w:pPr>
            <w:r w:rsidRPr="00257295">
              <w:rPr>
                <w:rFonts w:hint="eastAsia"/>
              </w:rPr>
              <w:t>abt</w:t>
            </w:r>
          </w:p>
        </w:tc>
        <w:tc>
          <w:tcPr>
            <w:tcW w:w="0" w:type="auto"/>
            <w:shd w:val="clear" w:color="auto" w:fill="0070C0"/>
          </w:tcPr>
          <w:p w:rsidR="00416941" w:rsidRPr="00257295" w:rsidRDefault="00416941" w:rsidP="00952073">
            <w:pPr>
              <w:pStyle w:val="ListParagraph"/>
              <w:ind w:firstLineChars="0" w:firstLine="0"/>
            </w:pPr>
            <w:r w:rsidRPr="00257295">
              <w:rPr>
                <w:rFonts w:hint="eastAsia"/>
              </w:rPr>
              <w:t>10111</w:t>
            </w:r>
          </w:p>
        </w:tc>
        <w:tc>
          <w:tcPr>
            <w:tcW w:w="4636" w:type="dxa"/>
            <w:vMerge/>
            <w:shd w:val="clear" w:color="auto" w:fill="0070C0"/>
          </w:tcPr>
          <w:p w:rsidR="00416941" w:rsidRPr="00257295" w:rsidRDefault="00416941" w:rsidP="00952073">
            <w:pPr>
              <w:pStyle w:val="ListParagraph"/>
              <w:ind w:firstLineChars="0" w:firstLine="0"/>
            </w:pPr>
          </w:p>
        </w:tc>
      </w:tr>
      <w:tr w:rsidR="00416941" w:rsidRPr="00257295" w:rsidTr="00952073">
        <w:trPr>
          <w:trHeight w:val="393"/>
        </w:trPr>
        <w:tc>
          <w:tcPr>
            <w:tcW w:w="0" w:type="auto"/>
            <w:shd w:val="clear" w:color="auto" w:fill="FFFF00"/>
          </w:tcPr>
          <w:p w:rsidR="00416941" w:rsidRPr="00257295" w:rsidRDefault="00416941" w:rsidP="00952073">
            <w:pPr>
              <w:pStyle w:val="ListParagraph"/>
              <w:ind w:firstLineChars="0" w:firstLine="0"/>
            </w:pPr>
            <w:r w:rsidRPr="00257295">
              <w:rPr>
                <w:rFonts w:hint="eastAsia"/>
              </w:rPr>
              <w:t>10</w:t>
            </w:r>
          </w:p>
        </w:tc>
        <w:tc>
          <w:tcPr>
            <w:tcW w:w="0" w:type="auto"/>
            <w:shd w:val="clear" w:color="auto" w:fill="0070C0"/>
          </w:tcPr>
          <w:p w:rsidR="00416941" w:rsidRPr="00257295" w:rsidRDefault="00416941" w:rsidP="00952073">
            <w:pPr>
              <w:pStyle w:val="ListParagraph"/>
              <w:ind w:firstLineChars="0" w:firstLine="0"/>
            </w:pPr>
            <w:r w:rsidRPr="00257295">
              <w:rPr>
                <w:rFonts w:hint="eastAsia"/>
              </w:rPr>
              <w:t>数据中止</w:t>
            </w:r>
          </w:p>
        </w:tc>
        <w:tc>
          <w:tcPr>
            <w:tcW w:w="0" w:type="auto"/>
            <w:shd w:val="clear" w:color="auto" w:fill="0070C0"/>
          </w:tcPr>
          <w:p w:rsidR="00416941" w:rsidRPr="00257295" w:rsidRDefault="00416941" w:rsidP="00952073">
            <w:pPr>
              <w:pStyle w:val="ListParagraph"/>
              <w:ind w:firstLineChars="0" w:firstLine="0"/>
            </w:pPr>
            <w:r w:rsidRPr="00257295">
              <w:rPr>
                <w:rFonts w:hint="eastAsia"/>
              </w:rPr>
              <w:t>abt</w:t>
            </w:r>
          </w:p>
        </w:tc>
        <w:tc>
          <w:tcPr>
            <w:tcW w:w="0" w:type="auto"/>
            <w:shd w:val="clear" w:color="auto" w:fill="0070C0"/>
          </w:tcPr>
          <w:p w:rsidR="00416941" w:rsidRPr="00257295" w:rsidRDefault="00416941" w:rsidP="00952073">
            <w:pPr>
              <w:pStyle w:val="ListParagraph"/>
              <w:ind w:firstLineChars="0" w:firstLine="0"/>
            </w:pPr>
            <w:r w:rsidRPr="00257295">
              <w:rPr>
                <w:rFonts w:hint="eastAsia"/>
              </w:rPr>
              <w:t>10111</w:t>
            </w:r>
          </w:p>
        </w:tc>
        <w:tc>
          <w:tcPr>
            <w:tcW w:w="4636" w:type="dxa"/>
            <w:vMerge/>
            <w:shd w:val="clear" w:color="auto" w:fill="0070C0"/>
          </w:tcPr>
          <w:p w:rsidR="00416941" w:rsidRPr="00257295" w:rsidRDefault="00416941" w:rsidP="00952073">
            <w:pPr>
              <w:pStyle w:val="ListParagraph"/>
              <w:ind w:firstLineChars="0" w:firstLine="0"/>
            </w:pPr>
          </w:p>
        </w:tc>
      </w:tr>
      <w:tr w:rsidR="00416941" w:rsidRPr="00257295" w:rsidTr="00952073">
        <w:trPr>
          <w:trHeight w:val="408"/>
        </w:trPr>
        <w:tc>
          <w:tcPr>
            <w:tcW w:w="0" w:type="auto"/>
            <w:shd w:val="clear" w:color="auto" w:fill="FFFF00"/>
          </w:tcPr>
          <w:p w:rsidR="00416941" w:rsidRPr="00257295" w:rsidRDefault="00416941" w:rsidP="00952073">
            <w:pPr>
              <w:pStyle w:val="ListParagraph"/>
              <w:ind w:firstLineChars="0" w:firstLine="0"/>
            </w:pPr>
            <w:r w:rsidRPr="00257295">
              <w:rPr>
                <w:rFonts w:hint="eastAsia"/>
              </w:rPr>
              <w:t>14</w:t>
            </w:r>
          </w:p>
        </w:tc>
        <w:tc>
          <w:tcPr>
            <w:tcW w:w="0" w:type="auto"/>
          </w:tcPr>
          <w:p w:rsidR="00416941" w:rsidRPr="00257295" w:rsidRDefault="00416941" w:rsidP="00952073">
            <w:pPr>
              <w:pStyle w:val="ListParagraph"/>
              <w:ind w:firstLineChars="0" w:firstLine="0"/>
            </w:pPr>
            <w:r w:rsidRPr="00257295">
              <w:rPr>
                <w:rFonts w:hint="eastAsia"/>
              </w:rPr>
              <w:t>reserved</w:t>
            </w:r>
          </w:p>
        </w:tc>
        <w:tc>
          <w:tcPr>
            <w:tcW w:w="0" w:type="auto"/>
          </w:tcPr>
          <w:p w:rsidR="00416941" w:rsidRPr="00257295" w:rsidRDefault="00416941" w:rsidP="00952073">
            <w:pPr>
              <w:pStyle w:val="ListParagraph"/>
              <w:ind w:firstLineChars="0" w:firstLine="0"/>
            </w:pPr>
            <w:r w:rsidRPr="00257295">
              <w:rPr>
                <w:rFonts w:hint="eastAsia"/>
              </w:rPr>
              <w:t>resv</w:t>
            </w:r>
          </w:p>
        </w:tc>
        <w:tc>
          <w:tcPr>
            <w:tcW w:w="0" w:type="auto"/>
            <w:shd w:val="clear" w:color="auto" w:fill="auto"/>
          </w:tcPr>
          <w:p w:rsidR="00416941" w:rsidRPr="00257295" w:rsidRDefault="00416941" w:rsidP="00952073">
            <w:pPr>
              <w:pStyle w:val="ListParagraph"/>
              <w:ind w:firstLineChars="0" w:firstLine="0"/>
            </w:pPr>
            <w:r w:rsidRPr="00257295">
              <w:rPr>
                <w:rFonts w:hint="eastAsia"/>
              </w:rPr>
              <w:t>11011</w:t>
            </w:r>
          </w:p>
        </w:tc>
        <w:tc>
          <w:tcPr>
            <w:tcW w:w="4636" w:type="dxa"/>
            <w:vMerge/>
          </w:tcPr>
          <w:p w:rsidR="00416941" w:rsidRPr="00257295" w:rsidRDefault="00416941" w:rsidP="00952073">
            <w:pPr>
              <w:pStyle w:val="ListParagraph"/>
              <w:ind w:firstLineChars="0" w:firstLine="0"/>
            </w:pPr>
          </w:p>
        </w:tc>
      </w:tr>
      <w:tr w:rsidR="00416941" w:rsidRPr="00257295" w:rsidTr="00952073">
        <w:trPr>
          <w:trHeight w:val="393"/>
        </w:trPr>
        <w:tc>
          <w:tcPr>
            <w:tcW w:w="0" w:type="auto"/>
            <w:shd w:val="clear" w:color="auto" w:fill="FFFF00"/>
          </w:tcPr>
          <w:p w:rsidR="00416941" w:rsidRPr="00257295" w:rsidRDefault="00416941" w:rsidP="00952073">
            <w:pPr>
              <w:pStyle w:val="ListParagraph"/>
              <w:ind w:firstLineChars="0" w:firstLine="0"/>
            </w:pPr>
            <w:r w:rsidRPr="00257295">
              <w:rPr>
                <w:rFonts w:hint="eastAsia"/>
              </w:rPr>
              <w:t>18</w:t>
            </w:r>
          </w:p>
        </w:tc>
        <w:tc>
          <w:tcPr>
            <w:tcW w:w="0" w:type="auto"/>
            <w:shd w:val="clear" w:color="auto" w:fill="7030A0"/>
          </w:tcPr>
          <w:p w:rsidR="00416941" w:rsidRPr="00257295" w:rsidRDefault="00416941" w:rsidP="00952073">
            <w:pPr>
              <w:pStyle w:val="ListParagraph"/>
              <w:ind w:firstLineChars="0" w:firstLine="0"/>
            </w:pPr>
            <w:r w:rsidRPr="00257295">
              <w:rPr>
                <w:rFonts w:hint="eastAsia"/>
              </w:rPr>
              <w:t>中断请求</w:t>
            </w:r>
          </w:p>
        </w:tc>
        <w:tc>
          <w:tcPr>
            <w:tcW w:w="0" w:type="auto"/>
            <w:shd w:val="clear" w:color="auto" w:fill="7030A0"/>
          </w:tcPr>
          <w:p w:rsidR="00416941" w:rsidRPr="00257295" w:rsidRDefault="00416941" w:rsidP="00952073">
            <w:pPr>
              <w:pStyle w:val="ListParagraph"/>
              <w:ind w:firstLineChars="0" w:firstLine="0"/>
            </w:pPr>
            <w:r w:rsidRPr="00257295">
              <w:rPr>
                <w:rFonts w:hint="eastAsia"/>
              </w:rPr>
              <w:t>irq</w:t>
            </w:r>
          </w:p>
        </w:tc>
        <w:tc>
          <w:tcPr>
            <w:tcW w:w="0" w:type="auto"/>
            <w:shd w:val="clear" w:color="auto" w:fill="7030A0"/>
          </w:tcPr>
          <w:p w:rsidR="00416941" w:rsidRPr="00257295" w:rsidRDefault="00416941" w:rsidP="00952073">
            <w:pPr>
              <w:pStyle w:val="ListParagraph"/>
              <w:ind w:firstLineChars="0" w:firstLine="0"/>
            </w:pPr>
            <w:r w:rsidRPr="00257295">
              <w:rPr>
                <w:rFonts w:hint="eastAsia"/>
              </w:rPr>
              <w:t>10010</w:t>
            </w:r>
          </w:p>
        </w:tc>
        <w:tc>
          <w:tcPr>
            <w:tcW w:w="4636" w:type="dxa"/>
            <w:vMerge/>
            <w:shd w:val="clear" w:color="auto" w:fill="7030A0"/>
          </w:tcPr>
          <w:p w:rsidR="00416941" w:rsidRPr="00257295" w:rsidRDefault="00416941" w:rsidP="00952073">
            <w:pPr>
              <w:pStyle w:val="ListParagraph"/>
              <w:ind w:firstLineChars="0" w:firstLine="0"/>
            </w:pPr>
          </w:p>
        </w:tc>
      </w:tr>
      <w:tr w:rsidR="00416941" w:rsidRPr="00257295" w:rsidTr="00952073">
        <w:trPr>
          <w:trHeight w:val="309"/>
        </w:trPr>
        <w:tc>
          <w:tcPr>
            <w:tcW w:w="0" w:type="auto"/>
            <w:shd w:val="clear" w:color="auto" w:fill="FFFF00"/>
          </w:tcPr>
          <w:p w:rsidR="00416941" w:rsidRPr="00257295" w:rsidRDefault="00416941" w:rsidP="00952073">
            <w:pPr>
              <w:pStyle w:val="ListParagraph"/>
              <w:ind w:firstLineChars="0" w:firstLine="0"/>
            </w:pPr>
            <w:r w:rsidRPr="00257295">
              <w:rPr>
                <w:rFonts w:hint="eastAsia"/>
              </w:rPr>
              <w:t>1C</w:t>
            </w:r>
          </w:p>
        </w:tc>
        <w:tc>
          <w:tcPr>
            <w:tcW w:w="0" w:type="auto"/>
            <w:shd w:val="clear" w:color="auto" w:fill="FF0000"/>
          </w:tcPr>
          <w:p w:rsidR="00416941" w:rsidRPr="00257295" w:rsidRDefault="00416941" w:rsidP="00952073">
            <w:pPr>
              <w:pStyle w:val="ListParagraph"/>
              <w:ind w:firstLineChars="0" w:firstLine="0"/>
            </w:pPr>
            <w:r w:rsidRPr="00257295">
              <w:rPr>
                <w:rFonts w:hint="eastAsia"/>
              </w:rPr>
              <w:t>快速中断请求</w:t>
            </w:r>
          </w:p>
        </w:tc>
        <w:tc>
          <w:tcPr>
            <w:tcW w:w="0" w:type="auto"/>
            <w:shd w:val="clear" w:color="auto" w:fill="FF0000"/>
          </w:tcPr>
          <w:p w:rsidR="00416941" w:rsidRPr="00257295" w:rsidRDefault="00416941" w:rsidP="00952073">
            <w:pPr>
              <w:pStyle w:val="ListParagraph"/>
              <w:ind w:firstLineChars="0" w:firstLine="0"/>
            </w:pPr>
            <w:r w:rsidRPr="00257295">
              <w:rPr>
                <w:rFonts w:hint="eastAsia"/>
              </w:rPr>
              <w:t>fiq</w:t>
            </w:r>
          </w:p>
        </w:tc>
        <w:tc>
          <w:tcPr>
            <w:tcW w:w="0" w:type="auto"/>
            <w:shd w:val="clear" w:color="auto" w:fill="FF0000"/>
          </w:tcPr>
          <w:p w:rsidR="00416941" w:rsidRPr="00257295" w:rsidRDefault="00416941" w:rsidP="00952073">
            <w:pPr>
              <w:pStyle w:val="ListParagraph"/>
              <w:ind w:firstLineChars="0" w:firstLine="0"/>
            </w:pPr>
            <w:r w:rsidRPr="00257295">
              <w:rPr>
                <w:rFonts w:hint="eastAsia"/>
              </w:rPr>
              <w:t>10001</w:t>
            </w:r>
          </w:p>
        </w:tc>
        <w:tc>
          <w:tcPr>
            <w:tcW w:w="4636" w:type="dxa"/>
            <w:vMerge/>
            <w:shd w:val="clear" w:color="auto" w:fill="FF0000"/>
          </w:tcPr>
          <w:p w:rsidR="00416941" w:rsidRPr="00257295" w:rsidRDefault="00416941" w:rsidP="00952073">
            <w:pPr>
              <w:pStyle w:val="ListParagraph"/>
              <w:ind w:firstLineChars="0" w:firstLine="0"/>
            </w:pPr>
          </w:p>
        </w:tc>
      </w:tr>
    </w:tbl>
    <w:p w:rsidR="00416941" w:rsidRPr="00257295" w:rsidRDefault="00416941" w:rsidP="00416941">
      <w:pPr>
        <w:ind w:left="360" w:firstLine="480"/>
      </w:pPr>
      <w:r w:rsidRPr="00257295">
        <w:rPr>
          <w:rFonts w:hint="eastAsia"/>
        </w:rPr>
        <w:t>异常向量表的位置信息如下：</w:t>
      </w:r>
    </w:p>
    <w:p w:rsidR="00416941" w:rsidRPr="00257295" w:rsidRDefault="00416941" w:rsidP="00416941">
      <w:pPr>
        <w:pStyle w:val="a7"/>
        <w:ind w:leftChars="175" w:firstLine="420"/>
      </w:pPr>
      <w:r w:rsidRPr="00257295">
        <w:drawing>
          <wp:inline distT="0" distB="0" distL="0" distR="0" wp14:anchorId="50F7AA39" wp14:editId="484A33A9">
            <wp:extent cx="4752975" cy="295012"/>
            <wp:effectExtent l="0" t="0" r="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C021.tmp"/>
                    <pic:cNvPicPr/>
                  </pic:nvPicPr>
                  <pic:blipFill>
                    <a:blip r:embed="rId609" cstate="email">
                      <a:extLst>
                        <a:ext uri="{28A0092B-C50C-407E-A947-70E740481C1C}">
                          <a14:useLocalDpi xmlns:a14="http://schemas.microsoft.com/office/drawing/2010/main" val="0"/>
                        </a:ext>
                      </a:extLst>
                    </a:blip>
                    <a:stretch>
                      <a:fillRect/>
                    </a:stretch>
                  </pic:blipFill>
                  <pic:spPr>
                    <a:xfrm>
                      <a:off x="0" y="0"/>
                      <a:ext cx="4753640" cy="295053"/>
                    </a:xfrm>
                    <a:prstGeom prst="rect">
                      <a:avLst/>
                    </a:prstGeom>
                  </pic:spPr>
                </pic:pic>
              </a:graphicData>
            </a:graphic>
          </wp:inline>
        </w:drawing>
      </w:r>
    </w:p>
    <w:p w:rsidR="00416941" w:rsidRPr="00257295" w:rsidRDefault="00416941" w:rsidP="00416941">
      <w:pPr>
        <w:ind w:left="360" w:firstLine="480"/>
      </w:pPr>
      <w:r w:rsidRPr="00257295">
        <w:rPr>
          <w:rFonts w:hint="eastAsia"/>
        </w:rPr>
        <w:t>其中宏</w:t>
      </w:r>
      <w:r w:rsidRPr="00257295">
        <w:rPr>
          <w:rFonts w:hint="eastAsia"/>
        </w:rPr>
        <w:t>W</w:t>
      </w:r>
      <w:r w:rsidRPr="00257295">
        <w:rPr>
          <w:rFonts w:hint="eastAsia"/>
          <w:b/>
        </w:rPr>
        <w:t>/</w:t>
      </w:r>
      <w:r w:rsidRPr="00257295">
        <w:rPr>
          <w:rFonts w:hint="eastAsia"/>
        </w:rPr>
        <w:t>ARM</w:t>
      </w:r>
      <w:r w:rsidRPr="00257295">
        <w:rPr>
          <w:rFonts w:hint="eastAsia"/>
          <w:b/>
        </w:rPr>
        <w:t>/</w:t>
      </w:r>
      <w:r w:rsidRPr="00257295">
        <w:rPr>
          <w:rFonts w:hint="eastAsia"/>
        </w:rPr>
        <w:t>THUMB</w:t>
      </w:r>
      <w:r w:rsidRPr="00257295">
        <w:rPr>
          <w:rFonts w:hint="eastAsia"/>
        </w:rPr>
        <w:t>用于区分</w:t>
      </w:r>
      <w:r w:rsidRPr="00257295">
        <w:rPr>
          <w:rFonts w:hint="eastAsia"/>
        </w:rPr>
        <w:t>thumb</w:t>
      </w:r>
      <w:r w:rsidRPr="00257295">
        <w:rPr>
          <w:rFonts w:hint="eastAsia"/>
        </w:rPr>
        <w:t>和</w:t>
      </w:r>
      <w:r w:rsidRPr="00257295">
        <w:rPr>
          <w:rFonts w:hint="eastAsia"/>
        </w:rPr>
        <w:t>arm</w:t>
      </w:r>
      <w:r w:rsidRPr="00257295">
        <w:rPr>
          <w:rFonts w:hint="eastAsia"/>
        </w:rPr>
        <w:t>指令，定义如下，</w:t>
      </w:r>
    </w:p>
    <w:p w:rsidR="00416941" w:rsidRPr="00257295" w:rsidRDefault="00416941" w:rsidP="00416941">
      <w:pPr>
        <w:pStyle w:val="a7"/>
        <w:ind w:left="480" w:firstLine="480"/>
      </w:pPr>
      <w:r w:rsidRPr="00257295">
        <w:rPr>
          <w:rFonts w:hint="eastAsia"/>
        </w:rPr>
        <w:lastRenderedPageBreak/>
        <w:drawing>
          <wp:inline distT="0" distB="0" distL="0" distR="0" wp14:anchorId="61ACA3E6" wp14:editId="37188FAA">
            <wp:extent cx="3324225" cy="3756185"/>
            <wp:effectExtent l="0" t="0" r="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A34C.tmp"/>
                    <pic:cNvPicPr/>
                  </pic:nvPicPr>
                  <pic:blipFill rotWithShape="1">
                    <a:blip r:embed="rId610" cstate="email">
                      <a:extLst>
                        <a:ext uri="{28A0092B-C50C-407E-A947-70E740481C1C}">
                          <a14:useLocalDpi xmlns:a14="http://schemas.microsoft.com/office/drawing/2010/main" val="0"/>
                        </a:ext>
                      </a:extLst>
                    </a:blip>
                    <a:srcRect/>
                    <a:stretch/>
                  </pic:blipFill>
                  <pic:spPr bwMode="auto">
                    <a:xfrm>
                      <a:off x="0" y="0"/>
                      <a:ext cx="3330479" cy="3763252"/>
                    </a:xfrm>
                    <a:prstGeom prst="rect">
                      <a:avLst/>
                    </a:prstGeom>
                    <a:ln>
                      <a:noFill/>
                    </a:ln>
                    <a:extLst>
                      <a:ext uri="{53640926-AAD7-44D8-BBD7-CCE9431645EC}">
                        <a14:shadowObscured xmlns:a14="http://schemas.microsoft.com/office/drawing/2010/main"/>
                      </a:ext>
                    </a:extLst>
                  </pic:spPr>
                </pic:pic>
              </a:graphicData>
            </a:graphic>
          </wp:inline>
        </w:drawing>
      </w:r>
    </w:p>
    <w:p w:rsidR="00416941" w:rsidRPr="00257295" w:rsidRDefault="00416941" w:rsidP="00D734B9">
      <w:pPr>
        <w:pStyle w:val="ListParagraph"/>
        <w:numPr>
          <w:ilvl w:val="0"/>
          <w:numId w:val="104"/>
        </w:numPr>
        <w:ind w:firstLineChars="0"/>
      </w:pPr>
      <w:r w:rsidRPr="00257295">
        <w:rPr>
          <w:rFonts w:hint="eastAsia"/>
        </w:rPr>
        <w:t>异常向量表重定位</w:t>
      </w:r>
    </w:p>
    <w:p w:rsidR="00416941" w:rsidRPr="00257295" w:rsidRDefault="00416941" w:rsidP="000D5B81">
      <w:pPr>
        <w:ind w:left="420" w:firstLineChars="0" w:firstLine="420"/>
      </w:pPr>
      <w:r w:rsidRPr="00257295">
        <w:rPr>
          <w:rFonts w:hint="eastAsia"/>
        </w:rPr>
        <w:t>ARMv4</w:t>
      </w:r>
      <w:r w:rsidRPr="00257295">
        <w:rPr>
          <w:rFonts w:hint="eastAsia"/>
        </w:rPr>
        <w:t>的</w:t>
      </w:r>
      <w:r w:rsidRPr="00257295">
        <w:rPr>
          <w:rFonts w:hint="eastAsia"/>
        </w:rPr>
        <w:t>CPU</w:t>
      </w:r>
      <w:r w:rsidRPr="00257295">
        <w:rPr>
          <w:rFonts w:hint="eastAsia"/>
        </w:rPr>
        <w:t>默认的异常向量表地址入口</w:t>
      </w:r>
      <w:r w:rsidRPr="00257295">
        <w:rPr>
          <w:rFonts w:hint="eastAsia"/>
        </w:rPr>
        <w:t>(</w:t>
      </w:r>
      <w:r w:rsidRPr="00257295">
        <w:rPr>
          <w:rFonts w:hint="eastAsia"/>
        </w:rPr>
        <w:t>虚拟地址</w:t>
      </w:r>
      <w:r w:rsidRPr="00257295">
        <w:rPr>
          <w:rFonts w:hint="eastAsia"/>
        </w:rPr>
        <w:t>)</w:t>
      </w:r>
      <w:r w:rsidRPr="00257295">
        <w:rPr>
          <w:rFonts w:hint="eastAsia"/>
        </w:rPr>
        <w:t>为</w:t>
      </w:r>
      <w:r w:rsidRPr="00257295">
        <w:rPr>
          <w:rFonts w:hint="eastAsia"/>
        </w:rPr>
        <w:t>0</w:t>
      </w:r>
      <w:r w:rsidRPr="00257295">
        <w:rPr>
          <w:rFonts w:hint="eastAsia"/>
        </w:rPr>
        <w:t>，也可通过协处理器</w:t>
      </w:r>
      <w:r w:rsidRPr="00257295">
        <w:rPr>
          <w:rFonts w:hint="eastAsia"/>
        </w:rPr>
        <w:t>CP15</w:t>
      </w:r>
      <w:r w:rsidRPr="00257295">
        <w:rPr>
          <w:rFonts w:hint="eastAsia"/>
        </w:rPr>
        <w:t>的</w:t>
      </w:r>
      <w:r w:rsidRPr="00257295">
        <w:rPr>
          <w:rFonts w:hint="eastAsia"/>
        </w:rPr>
        <w:t>CR1</w:t>
      </w:r>
      <w:r w:rsidRPr="00257295">
        <w:rPr>
          <w:rFonts w:hint="eastAsia"/>
        </w:rPr>
        <w:t>寄存器控制，当</w:t>
      </w:r>
      <w:r w:rsidRPr="00257295">
        <w:rPr>
          <w:rFonts w:hint="eastAsia"/>
        </w:rPr>
        <w:t>CR1</w:t>
      </w:r>
      <w:r w:rsidRPr="00257295">
        <w:rPr>
          <w:rFonts w:hint="eastAsia"/>
        </w:rPr>
        <w:t>的</w:t>
      </w:r>
      <w:r w:rsidRPr="00257295">
        <w:rPr>
          <w:rFonts w:hint="eastAsia"/>
        </w:rPr>
        <w:t>CR_V</w:t>
      </w:r>
      <w:r w:rsidRPr="00257295">
        <w:rPr>
          <w:rFonts w:hint="eastAsia"/>
        </w:rPr>
        <w:t>比特为</w:t>
      </w:r>
      <w:r w:rsidRPr="00257295">
        <w:rPr>
          <w:rFonts w:hint="eastAsia"/>
        </w:rPr>
        <w:t>1</w:t>
      </w:r>
      <w:r w:rsidRPr="00257295">
        <w:rPr>
          <w:rFonts w:hint="eastAsia"/>
        </w:rPr>
        <w:t>时，</w:t>
      </w:r>
      <w:r w:rsidRPr="00257295">
        <w:rPr>
          <w:rFonts w:hint="eastAsia"/>
        </w:rPr>
        <w:t>CPU</w:t>
      </w:r>
      <w:r w:rsidRPr="00257295">
        <w:rPr>
          <w:rFonts w:hint="eastAsia"/>
        </w:rPr>
        <w:t>将</w:t>
      </w:r>
      <w:r w:rsidRPr="00257295">
        <w:rPr>
          <w:rFonts w:hint="eastAsia"/>
        </w:rPr>
        <w:t>0xFF0000</w:t>
      </w:r>
      <w:r w:rsidRPr="00257295">
        <w:rPr>
          <w:rFonts w:hint="eastAsia"/>
        </w:rPr>
        <w:t>作为异常向量表入口地址。</w:t>
      </w:r>
    </w:p>
    <w:p w:rsidR="00416941" w:rsidRPr="00257295" w:rsidRDefault="00416941" w:rsidP="000D5B81">
      <w:pPr>
        <w:ind w:left="420" w:firstLineChars="0" w:firstLine="420"/>
      </w:pPr>
      <w:r w:rsidRPr="00257295">
        <w:rPr>
          <w:rFonts w:hint="eastAsia"/>
        </w:rPr>
        <w:t>在内核空间构造阶段，会调用</w:t>
      </w:r>
      <w:r w:rsidRPr="00257295">
        <w:rPr>
          <w:rFonts w:hint="eastAsia"/>
        </w:rPr>
        <w:t>early_trap_init</w:t>
      </w:r>
      <w:r w:rsidRPr="00257295">
        <w:rPr>
          <w:rFonts w:hint="eastAsia"/>
        </w:rPr>
        <w:t>进行异常向量表的复制，并将其对应物理内存映射到地址为</w:t>
      </w:r>
      <w:r w:rsidRPr="00257295">
        <w:rPr>
          <w:rFonts w:hint="eastAsia"/>
        </w:rPr>
        <w:t>0</w:t>
      </w:r>
      <w:r w:rsidRPr="00257295">
        <w:rPr>
          <w:rFonts w:hint="eastAsia"/>
        </w:rPr>
        <w:t>和</w:t>
      </w:r>
      <w:r w:rsidRPr="00257295">
        <w:rPr>
          <w:rFonts w:hint="eastAsia"/>
        </w:rPr>
        <w:t>0xFF0000</w:t>
      </w:r>
      <w:r w:rsidRPr="00257295">
        <w:rPr>
          <w:rFonts w:hint="eastAsia"/>
        </w:rPr>
        <w:t>的虚拟地址空间。复制向量表的方法如下：</w:t>
      </w:r>
    </w:p>
    <w:p w:rsidR="00416941" w:rsidRPr="00257295" w:rsidRDefault="00416941" w:rsidP="00416941">
      <w:pPr>
        <w:pStyle w:val="a7"/>
        <w:ind w:leftChars="175" w:firstLine="480"/>
      </w:pPr>
      <w:r w:rsidRPr="00257295">
        <w:rPr>
          <w:rFonts w:hint="eastAsia"/>
        </w:rPr>
        <w:drawing>
          <wp:inline distT="0" distB="0" distL="0" distR="0" wp14:anchorId="444C2FD2" wp14:editId="39D35492">
            <wp:extent cx="5432626" cy="2514600"/>
            <wp:effectExtent l="0" t="0" r="0" b="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E42.tmp"/>
                    <pic:cNvPicPr/>
                  </pic:nvPicPr>
                  <pic:blipFill>
                    <a:blip r:embed="rId611" cstate="email">
                      <a:extLst>
                        <a:ext uri="{28A0092B-C50C-407E-A947-70E740481C1C}">
                          <a14:useLocalDpi xmlns:a14="http://schemas.microsoft.com/office/drawing/2010/main" val="0"/>
                        </a:ext>
                      </a:extLst>
                    </a:blip>
                    <a:stretch>
                      <a:fillRect/>
                    </a:stretch>
                  </pic:blipFill>
                  <pic:spPr>
                    <a:xfrm>
                      <a:off x="0" y="0"/>
                      <a:ext cx="5444353" cy="2520028"/>
                    </a:xfrm>
                    <a:prstGeom prst="rect">
                      <a:avLst/>
                    </a:prstGeom>
                  </pic:spPr>
                </pic:pic>
              </a:graphicData>
            </a:graphic>
          </wp:inline>
        </w:drawing>
      </w:r>
    </w:p>
    <w:p w:rsidR="00416941" w:rsidRPr="00257295" w:rsidRDefault="00416941" w:rsidP="00416941">
      <w:pPr>
        <w:pStyle w:val="a7"/>
        <w:ind w:leftChars="175" w:firstLine="480"/>
      </w:pPr>
      <w:r w:rsidRPr="00257295">
        <w:lastRenderedPageBreak/>
        <w:drawing>
          <wp:inline distT="0" distB="0" distL="0" distR="0" wp14:anchorId="7B60313D" wp14:editId="344DE6F3">
            <wp:extent cx="4629150" cy="2574545"/>
            <wp:effectExtent l="76200" t="76200" r="133350" b="13081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D8ECA4.tmp"/>
                    <pic:cNvPicPr/>
                  </pic:nvPicPr>
                  <pic:blipFill>
                    <a:blip r:embed="rId612">
                      <a:extLst>
                        <a:ext uri="{28A0092B-C50C-407E-A947-70E740481C1C}">
                          <a14:useLocalDpi xmlns:a14="http://schemas.microsoft.com/office/drawing/2010/main" val="0"/>
                        </a:ext>
                      </a:extLst>
                    </a:blip>
                    <a:stretch>
                      <a:fillRect/>
                    </a:stretch>
                  </pic:blipFill>
                  <pic:spPr>
                    <a:xfrm>
                      <a:off x="0" y="0"/>
                      <a:ext cx="4629796" cy="25749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16941" w:rsidRPr="00257295" w:rsidRDefault="00416941" w:rsidP="00416941">
      <w:pPr>
        <w:pStyle w:val="Heading3"/>
        <w:spacing w:before="163" w:after="163"/>
      </w:pPr>
      <w:bookmarkStart w:id="142" w:name="_Toc390712712"/>
      <w:r w:rsidRPr="00257295">
        <w:rPr>
          <w:rFonts w:hint="eastAsia"/>
        </w:rPr>
        <w:t>异常过程调用</w:t>
      </w:r>
      <w:bookmarkEnd w:id="142"/>
    </w:p>
    <w:p w:rsidR="00416941" w:rsidRPr="00257295" w:rsidRDefault="00416941" w:rsidP="00BD7A28">
      <w:pPr>
        <w:ind w:firstLineChars="0" w:firstLine="420"/>
      </w:pPr>
      <w:r w:rsidRPr="00257295">
        <w:rPr>
          <w:rFonts w:hint="eastAsia"/>
        </w:rPr>
        <w:t>中断现场指被异常事件中断前的工作状态，包括系统各功能模块的操作状态，以及系统各资源模块的配置状态。</w:t>
      </w:r>
    </w:p>
    <w:p w:rsidR="00416941" w:rsidRPr="00257295" w:rsidRDefault="00416941" w:rsidP="00BD7A28">
      <w:pPr>
        <w:ind w:firstLineChars="0" w:firstLine="420"/>
      </w:pPr>
      <w:r w:rsidRPr="00257295">
        <w:rPr>
          <w:rFonts w:hint="eastAsia"/>
        </w:rPr>
        <w:t>支持异常处理的</w:t>
      </w:r>
      <w:r w:rsidRPr="00257295">
        <w:rPr>
          <w:rFonts w:hint="eastAsia"/>
        </w:rPr>
        <w:t>CPU</w:t>
      </w:r>
      <w:r w:rsidRPr="00257295">
        <w:rPr>
          <w:rFonts w:hint="eastAsia"/>
        </w:rPr>
        <w:t>提供了一种用于存储与恢复中断现场的机制。</w:t>
      </w:r>
      <w:r w:rsidRPr="00257295">
        <w:rPr>
          <w:rFonts w:hint="eastAsia"/>
        </w:rPr>
        <w:t>ARM</w:t>
      </w:r>
      <w:r w:rsidRPr="00257295">
        <w:rPr>
          <w:rFonts w:hint="eastAsia"/>
        </w:rPr>
        <w:t>架构的</w:t>
      </w:r>
      <w:r w:rsidRPr="00257295">
        <w:rPr>
          <w:rFonts w:hint="eastAsia"/>
        </w:rPr>
        <w:t>CPU</w:t>
      </w:r>
      <w:r w:rsidRPr="00257295">
        <w:rPr>
          <w:rFonts w:hint="eastAsia"/>
        </w:rPr>
        <w:t>将其工作使用的寄存器和用于描述工作状态的寄存器分成若干组，当异常发生时则使用其对应的资源组</w:t>
      </w:r>
      <w:r w:rsidRPr="00257295">
        <w:rPr>
          <w:rFonts w:hint="eastAsia"/>
        </w:rPr>
        <w:t>(</w:t>
      </w:r>
      <w:r w:rsidRPr="00257295">
        <w:rPr>
          <w:rFonts w:hint="eastAsia"/>
        </w:rPr>
        <w:t>寄存器组</w:t>
      </w:r>
      <w:r w:rsidRPr="00257295">
        <w:rPr>
          <w:rFonts w:hint="eastAsia"/>
        </w:rPr>
        <w:t>)</w:t>
      </w:r>
      <w:r w:rsidRPr="00257295">
        <w:rPr>
          <w:rFonts w:hint="eastAsia"/>
        </w:rPr>
        <w:t>进行工作，这样中断现场就不会被破坏。</w:t>
      </w:r>
    </w:p>
    <w:p w:rsidR="00416941" w:rsidRPr="00257295" w:rsidRDefault="00416941" w:rsidP="00BD7A28">
      <w:pPr>
        <w:ind w:firstLineChars="0" w:firstLine="420"/>
      </w:pPr>
      <w:r w:rsidRPr="00257295">
        <w:rPr>
          <w:rFonts w:hint="eastAsia"/>
        </w:rPr>
        <w:t>每种分组的资源对应一个</w:t>
      </w:r>
      <w:r w:rsidRPr="00257295">
        <w:rPr>
          <w:rFonts w:hint="eastAsia"/>
        </w:rPr>
        <w:t>CPU</w:t>
      </w:r>
      <w:r w:rsidRPr="00257295">
        <w:rPr>
          <w:rFonts w:hint="eastAsia"/>
        </w:rPr>
        <w:t>工作模式，</w:t>
      </w:r>
      <w:r w:rsidRPr="00257295">
        <w:rPr>
          <w:rFonts w:hint="eastAsia"/>
        </w:rPr>
        <w:t xml:space="preserve"> CPU</w:t>
      </w:r>
      <w:r w:rsidRPr="00257295">
        <w:rPr>
          <w:rFonts w:hint="eastAsia"/>
        </w:rPr>
        <w:t>工作时只能使用当前模式对应的资源，每组资源的组成结构在</w:t>
      </w:r>
      <w:r w:rsidRPr="00257295">
        <w:rPr>
          <w:rFonts w:hint="eastAsia"/>
        </w:rPr>
        <w:t>linux</w:t>
      </w:r>
      <w:r w:rsidRPr="00257295">
        <w:rPr>
          <w:rFonts w:hint="eastAsia"/>
        </w:rPr>
        <w:t>中称为帧。</w:t>
      </w:r>
    </w:p>
    <w:p w:rsidR="00416941" w:rsidRPr="00257295" w:rsidRDefault="00416941" w:rsidP="00D734B9">
      <w:pPr>
        <w:pStyle w:val="ListParagraph"/>
        <w:numPr>
          <w:ilvl w:val="0"/>
          <w:numId w:val="105"/>
        </w:numPr>
        <w:ind w:firstLineChars="0"/>
      </w:pPr>
      <w:r w:rsidRPr="00257295">
        <w:rPr>
          <w:rFonts w:hint="eastAsia"/>
        </w:rPr>
        <w:t>工作现场可用资源</w:t>
      </w:r>
    </w:p>
    <w:p w:rsidR="00416941" w:rsidRPr="00257295" w:rsidRDefault="00416941" w:rsidP="003913F7">
      <w:pPr>
        <w:ind w:left="420" w:firstLineChars="0" w:firstLine="420"/>
      </w:pPr>
      <w:r w:rsidRPr="00257295">
        <w:rPr>
          <w:rFonts w:hint="eastAsia"/>
        </w:rPr>
        <w:t>ARMv4</w:t>
      </w:r>
      <w:r w:rsidRPr="00257295">
        <w:rPr>
          <w:rFonts w:hint="eastAsia"/>
        </w:rPr>
        <w:t>架构共有</w:t>
      </w:r>
      <w:r w:rsidRPr="00257295">
        <w:rPr>
          <w:rFonts w:hint="eastAsia"/>
        </w:rPr>
        <w:t>7</w:t>
      </w:r>
      <w:r w:rsidRPr="00257295">
        <w:rPr>
          <w:rFonts w:hint="eastAsia"/>
        </w:rPr>
        <w:t>种工作模式，如下表。</w:t>
      </w:r>
    </w:p>
    <w:p w:rsidR="00416941" w:rsidRDefault="00416941" w:rsidP="003913F7">
      <w:pPr>
        <w:ind w:left="420" w:firstLineChars="0" w:firstLine="420"/>
      </w:pPr>
      <w:r w:rsidRPr="00257295">
        <w:rPr>
          <w:rFonts w:hint="eastAsia"/>
        </w:rPr>
        <w:t>其中列方向如果是相同颜色则表示寄存器是共享使用的</w:t>
      </w:r>
      <w:r w:rsidRPr="00257295">
        <w:rPr>
          <w:rFonts w:hint="eastAsia"/>
        </w:rPr>
        <w:t>(</w:t>
      </w:r>
      <w:r w:rsidRPr="00257295">
        <w:rPr>
          <w:rFonts w:hint="eastAsia"/>
        </w:rPr>
        <w:t>在小于</w:t>
      </w:r>
      <w:r w:rsidRPr="00257295">
        <w:t>ARMv4</w:t>
      </w:r>
      <w:r w:rsidRPr="00257295">
        <w:rPr>
          <w:rFonts w:hint="eastAsia"/>
        </w:rPr>
        <w:t>的版本中</w:t>
      </w:r>
      <w:r w:rsidRPr="00257295">
        <w:rPr>
          <w:rFonts w:hint="eastAsia"/>
        </w:rPr>
        <w:t>System</w:t>
      </w:r>
      <w:r w:rsidRPr="00257295">
        <w:rPr>
          <w:rFonts w:hint="eastAsia"/>
        </w:rPr>
        <w:t>模式没有</w:t>
      </w:r>
      <w:r w:rsidRPr="00257295">
        <w:rPr>
          <w:rFonts w:hint="eastAsia"/>
        </w:rPr>
        <w:t>CPSR</w:t>
      </w:r>
      <w:r w:rsidRPr="00257295">
        <w:rPr>
          <w:rFonts w:hint="eastAsia"/>
        </w:rPr>
        <w:t>寄存器</w:t>
      </w:r>
      <w:r w:rsidRPr="00257295">
        <w:rPr>
          <w:rFonts w:hint="eastAsia"/>
        </w:rPr>
        <w:t>)</w:t>
      </w:r>
      <w:r w:rsidRPr="00257295">
        <w:rPr>
          <w:rFonts w:hint="eastAsia"/>
        </w:rPr>
        <w:t>：</w:t>
      </w:r>
    </w:p>
    <w:tbl>
      <w:tblPr>
        <w:tblStyle w:val="TableGrid"/>
        <w:tblW w:w="0" w:type="auto"/>
        <w:tblInd w:w="1021" w:type="dxa"/>
        <w:tblLook w:val="04A0" w:firstRow="1" w:lastRow="0" w:firstColumn="1" w:lastColumn="0" w:noHBand="0" w:noVBand="1"/>
      </w:tblPr>
      <w:tblGrid>
        <w:gridCol w:w="896"/>
        <w:gridCol w:w="1256"/>
        <w:gridCol w:w="906"/>
        <w:gridCol w:w="1026"/>
        <w:gridCol w:w="1146"/>
        <w:gridCol w:w="510"/>
        <w:gridCol w:w="804"/>
        <w:gridCol w:w="777"/>
      </w:tblGrid>
      <w:tr w:rsidR="00416941" w:rsidRPr="00257295" w:rsidTr="00952073">
        <w:tc>
          <w:tcPr>
            <w:tcW w:w="0" w:type="auto"/>
            <w:vMerge w:val="restart"/>
            <w:vAlign w:val="center"/>
          </w:tcPr>
          <w:p w:rsidR="00416941" w:rsidRPr="00257295" w:rsidRDefault="00416941" w:rsidP="00952073">
            <w:pPr>
              <w:ind w:firstLineChars="0" w:firstLine="0"/>
              <w:jc w:val="center"/>
            </w:pPr>
            <w:r w:rsidRPr="00257295">
              <w:rPr>
                <w:rFonts w:hint="eastAsia"/>
              </w:rPr>
              <w:t>M[4:0]</w:t>
            </w:r>
          </w:p>
        </w:tc>
        <w:tc>
          <w:tcPr>
            <w:tcW w:w="0" w:type="auto"/>
            <w:vMerge w:val="restart"/>
            <w:vAlign w:val="center"/>
          </w:tcPr>
          <w:p w:rsidR="00416941" w:rsidRPr="00257295" w:rsidRDefault="00416941" w:rsidP="00952073">
            <w:pPr>
              <w:ind w:firstLineChars="0" w:firstLine="0"/>
              <w:jc w:val="center"/>
            </w:pPr>
            <w:r w:rsidRPr="00257295">
              <w:rPr>
                <w:rFonts w:hint="eastAsia"/>
              </w:rPr>
              <w:t>CPU</w:t>
            </w:r>
            <w:r w:rsidRPr="00257295">
              <w:rPr>
                <w:rFonts w:hint="eastAsia"/>
              </w:rPr>
              <w:t>模式</w:t>
            </w:r>
          </w:p>
        </w:tc>
        <w:tc>
          <w:tcPr>
            <w:tcW w:w="0" w:type="auto"/>
            <w:gridSpan w:val="6"/>
            <w:vAlign w:val="center"/>
          </w:tcPr>
          <w:p w:rsidR="00416941" w:rsidRPr="00257295" w:rsidRDefault="00416941" w:rsidP="00952073">
            <w:pPr>
              <w:ind w:firstLineChars="0" w:firstLine="0"/>
              <w:jc w:val="center"/>
            </w:pPr>
            <w:r w:rsidRPr="00257295">
              <w:rPr>
                <w:rFonts w:hint="eastAsia"/>
              </w:rPr>
              <w:t>可用寄存器</w:t>
            </w:r>
          </w:p>
        </w:tc>
      </w:tr>
      <w:tr w:rsidR="00416941" w:rsidRPr="00257295" w:rsidTr="00952073">
        <w:tc>
          <w:tcPr>
            <w:tcW w:w="0" w:type="auto"/>
            <w:vMerge/>
          </w:tcPr>
          <w:p w:rsidR="00416941" w:rsidRPr="00257295" w:rsidRDefault="00416941" w:rsidP="00952073">
            <w:pPr>
              <w:ind w:firstLineChars="0" w:firstLine="0"/>
            </w:pPr>
          </w:p>
        </w:tc>
        <w:tc>
          <w:tcPr>
            <w:tcW w:w="0" w:type="auto"/>
            <w:vMerge/>
          </w:tcPr>
          <w:p w:rsidR="00416941" w:rsidRPr="00257295" w:rsidRDefault="00416941" w:rsidP="00952073">
            <w:pPr>
              <w:ind w:firstLineChars="0" w:firstLine="0"/>
            </w:pPr>
          </w:p>
        </w:tc>
        <w:tc>
          <w:tcPr>
            <w:tcW w:w="0" w:type="auto"/>
          </w:tcPr>
          <w:p w:rsidR="00416941" w:rsidRPr="00257295" w:rsidRDefault="00416941" w:rsidP="00952073">
            <w:pPr>
              <w:ind w:firstLineChars="0" w:firstLine="0"/>
            </w:pPr>
            <w:r w:rsidRPr="00257295">
              <w:rPr>
                <w:rFonts w:hint="eastAsia"/>
              </w:rPr>
              <w:t>R0~R7</w:t>
            </w:r>
          </w:p>
        </w:tc>
        <w:tc>
          <w:tcPr>
            <w:tcW w:w="0" w:type="auto"/>
          </w:tcPr>
          <w:p w:rsidR="00416941" w:rsidRPr="00257295" w:rsidRDefault="00416941" w:rsidP="00952073">
            <w:pPr>
              <w:ind w:firstLineChars="0" w:firstLine="0"/>
            </w:pPr>
            <w:r w:rsidRPr="00257295">
              <w:rPr>
                <w:rFonts w:hint="eastAsia"/>
              </w:rPr>
              <w:t>R8~R12</w:t>
            </w:r>
          </w:p>
        </w:tc>
        <w:tc>
          <w:tcPr>
            <w:tcW w:w="0" w:type="auto"/>
          </w:tcPr>
          <w:p w:rsidR="00416941" w:rsidRPr="00257295" w:rsidRDefault="00416941" w:rsidP="00952073">
            <w:pPr>
              <w:ind w:firstLineChars="0" w:firstLine="0"/>
            </w:pPr>
            <w:r w:rsidRPr="00257295">
              <w:rPr>
                <w:rFonts w:hint="eastAsia"/>
              </w:rPr>
              <w:t>R13~R14</w:t>
            </w:r>
          </w:p>
        </w:tc>
        <w:tc>
          <w:tcPr>
            <w:tcW w:w="0" w:type="auto"/>
          </w:tcPr>
          <w:p w:rsidR="00416941" w:rsidRPr="00257295" w:rsidRDefault="00416941" w:rsidP="00952073">
            <w:pPr>
              <w:ind w:firstLineChars="0" w:firstLine="0"/>
            </w:pPr>
            <w:r w:rsidRPr="00257295">
              <w:rPr>
                <w:rFonts w:hint="eastAsia"/>
              </w:rPr>
              <w:t>PC</w:t>
            </w:r>
          </w:p>
        </w:tc>
        <w:tc>
          <w:tcPr>
            <w:tcW w:w="0" w:type="auto"/>
          </w:tcPr>
          <w:p w:rsidR="00416941" w:rsidRPr="00257295" w:rsidRDefault="00416941" w:rsidP="00952073">
            <w:pPr>
              <w:ind w:firstLineChars="0" w:firstLine="0"/>
            </w:pPr>
            <w:r w:rsidRPr="00257295">
              <w:rPr>
                <w:rFonts w:hint="eastAsia"/>
              </w:rPr>
              <w:t>CPSR</w:t>
            </w:r>
          </w:p>
        </w:tc>
        <w:tc>
          <w:tcPr>
            <w:tcW w:w="0" w:type="auto"/>
          </w:tcPr>
          <w:p w:rsidR="00416941" w:rsidRPr="00257295" w:rsidRDefault="00416941" w:rsidP="00952073">
            <w:pPr>
              <w:ind w:firstLineChars="0" w:firstLine="0"/>
            </w:pPr>
            <w:r w:rsidRPr="00257295">
              <w:rPr>
                <w:rFonts w:hint="eastAsia"/>
              </w:rPr>
              <w:t>SPSR</w:t>
            </w:r>
          </w:p>
        </w:tc>
      </w:tr>
      <w:tr w:rsidR="00416941" w:rsidRPr="00257295" w:rsidTr="00952073">
        <w:tc>
          <w:tcPr>
            <w:tcW w:w="0" w:type="auto"/>
            <w:shd w:val="clear" w:color="auto" w:fill="7030A0"/>
          </w:tcPr>
          <w:p w:rsidR="00416941" w:rsidRPr="00257295" w:rsidRDefault="00416941" w:rsidP="00952073">
            <w:pPr>
              <w:ind w:firstLineChars="0" w:firstLine="0"/>
            </w:pPr>
            <w:r w:rsidRPr="00257295">
              <w:t>10000</w:t>
            </w:r>
          </w:p>
        </w:tc>
        <w:tc>
          <w:tcPr>
            <w:tcW w:w="0" w:type="auto"/>
            <w:shd w:val="clear" w:color="auto" w:fill="7030A0"/>
          </w:tcPr>
          <w:p w:rsidR="00416941" w:rsidRPr="00257295" w:rsidRDefault="00416941" w:rsidP="00952073">
            <w:pPr>
              <w:ind w:firstLineChars="0" w:firstLine="0"/>
            </w:pPr>
            <w:r w:rsidRPr="00257295">
              <w:t>User</w:t>
            </w: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p>
        </w:tc>
        <w:tc>
          <w:tcPr>
            <w:tcW w:w="0" w:type="auto"/>
            <w:vMerge w:val="restart"/>
            <w:shd w:val="clear" w:color="auto" w:fill="auto"/>
            <w:vAlign w:val="center"/>
          </w:tcPr>
          <w:p w:rsidR="00416941" w:rsidRPr="00257295" w:rsidRDefault="00416941" w:rsidP="00952073">
            <w:pPr>
              <w:ind w:firstLineChars="0" w:firstLine="0"/>
              <w:jc w:val="center"/>
            </w:pPr>
            <w:r w:rsidRPr="00257295">
              <w:rPr>
                <w:rFonts w:hint="eastAsia"/>
              </w:rPr>
              <w:t>无</w:t>
            </w:r>
          </w:p>
        </w:tc>
      </w:tr>
      <w:tr w:rsidR="00416941" w:rsidRPr="00257295" w:rsidTr="00952073">
        <w:tc>
          <w:tcPr>
            <w:tcW w:w="0" w:type="auto"/>
            <w:shd w:val="clear" w:color="auto" w:fill="4A442A" w:themeFill="background2" w:themeFillShade="40"/>
          </w:tcPr>
          <w:p w:rsidR="00416941" w:rsidRPr="00257295" w:rsidRDefault="00416941" w:rsidP="00952073">
            <w:pPr>
              <w:ind w:firstLineChars="0" w:firstLine="0"/>
            </w:pPr>
            <w:r w:rsidRPr="00257295">
              <w:t>11111</w:t>
            </w:r>
          </w:p>
        </w:tc>
        <w:tc>
          <w:tcPr>
            <w:tcW w:w="0" w:type="auto"/>
            <w:shd w:val="clear" w:color="auto" w:fill="4A442A" w:themeFill="background2" w:themeFillShade="40"/>
          </w:tcPr>
          <w:p w:rsidR="00416941" w:rsidRPr="00257295" w:rsidRDefault="00416941" w:rsidP="00952073">
            <w:pPr>
              <w:ind w:firstLineChars="0" w:firstLine="0"/>
            </w:pPr>
            <w:r w:rsidRPr="00257295">
              <w:t>System</w:t>
            </w: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r w:rsidRPr="00257295">
              <w:rPr>
                <w:rFonts w:hint="eastAsia"/>
              </w:rPr>
              <w:t>&gt;=v4</w:t>
            </w:r>
          </w:p>
        </w:tc>
        <w:tc>
          <w:tcPr>
            <w:tcW w:w="0" w:type="auto"/>
            <w:vMerge/>
            <w:shd w:val="clear" w:color="auto" w:fill="auto"/>
          </w:tcPr>
          <w:p w:rsidR="00416941" w:rsidRPr="00257295" w:rsidRDefault="00416941" w:rsidP="00952073">
            <w:pPr>
              <w:ind w:firstLineChars="0" w:firstLine="0"/>
            </w:pPr>
          </w:p>
        </w:tc>
      </w:tr>
      <w:tr w:rsidR="00416941" w:rsidRPr="00257295" w:rsidTr="00952073">
        <w:tc>
          <w:tcPr>
            <w:tcW w:w="0" w:type="auto"/>
            <w:shd w:val="clear" w:color="auto" w:fill="0070C0"/>
          </w:tcPr>
          <w:p w:rsidR="00416941" w:rsidRPr="00257295" w:rsidRDefault="00416941" w:rsidP="00952073">
            <w:pPr>
              <w:ind w:firstLineChars="0" w:firstLine="0"/>
            </w:pPr>
            <w:r w:rsidRPr="00257295">
              <w:t>10010</w:t>
            </w:r>
          </w:p>
        </w:tc>
        <w:tc>
          <w:tcPr>
            <w:tcW w:w="0" w:type="auto"/>
            <w:shd w:val="clear" w:color="auto" w:fill="0070C0"/>
          </w:tcPr>
          <w:p w:rsidR="00416941" w:rsidRPr="00257295" w:rsidRDefault="00416941" w:rsidP="00952073">
            <w:pPr>
              <w:ind w:firstLineChars="0" w:firstLine="0"/>
            </w:pPr>
            <w:r w:rsidRPr="00257295">
              <w:t>IRQ</w:t>
            </w: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0070C0"/>
          </w:tcPr>
          <w:p w:rsidR="00416941" w:rsidRPr="00257295" w:rsidRDefault="00416941" w:rsidP="00952073">
            <w:pPr>
              <w:ind w:firstLineChars="0" w:firstLine="0"/>
            </w:pPr>
            <w:r w:rsidRPr="00257295">
              <w:rPr>
                <w:rFonts w:hint="eastAsia"/>
              </w:rPr>
              <w:t>_irq</w:t>
            </w: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0070C0"/>
          </w:tcPr>
          <w:p w:rsidR="00416941" w:rsidRPr="00257295" w:rsidRDefault="00416941" w:rsidP="00952073">
            <w:pPr>
              <w:ind w:firstLineChars="0" w:firstLine="0"/>
            </w:pPr>
            <w:r w:rsidRPr="00257295">
              <w:rPr>
                <w:rFonts w:hint="eastAsia"/>
              </w:rPr>
              <w:t>_irq</w:t>
            </w:r>
          </w:p>
        </w:tc>
      </w:tr>
      <w:tr w:rsidR="00416941" w:rsidRPr="00257295" w:rsidTr="00952073">
        <w:tc>
          <w:tcPr>
            <w:tcW w:w="0" w:type="auto"/>
            <w:shd w:val="clear" w:color="auto" w:fill="00B050"/>
          </w:tcPr>
          <w:p w:rsidR="00416941" w:rsidRPr="00257295" w:rsidRDefault="00416941" w:rsidP="00952073">
            <w:pPr>
              <w:ind w:firstLineChars="0" w:firstLine="0"/>
            </w:pPr>
            <w:r w:rsidRPr="00257295">
              <w:t>10011</w:t>
            </w:r>
          </w:p>
        </w:tc>
        <w:tc>
          <w:tcPr>
            <w:tcW w:w="0" w:type="auto"/>
            <w:shd w:val="clear" w:color="auto" w:fill="00B050"/>
          </w:tcPr>
          <w:p w:rsidR="00416941" w:rsidRPr="00257295" w:rsidRDefault="00416941" w:rsidP="00952073">
            <w:pPr>
              <w:ind w:firstLineChars="0" w:firstLine="0"/>
            </w:pPr>
            <w:r w:rsidRPr="00257295">
              <w:t>Supervisor</w:t>
            </w: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00B050"/>
          </w:tcPr>
          <w:p w:rsidR="00416941" w:rsidRPr="00257295" w:rsidRDefault="00416941" w:rsidP="00952073">
            <w:pPr>
              <w:ind w:firstLineChars="0" w:firstLine="0"/>
            </w:pPr>
            <w:r w:rsidRPr="00257295">
              <w:rPr>
                <w:rFonts w:hint="eastAsia"/>
              </w:rPr>
              <w:t>_svc</w:t>
            </w: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00B050"/>
          </w:tcPr>
          <w:p w:rsidR="00416941" w:rsidRPr="00257295" w:rsidRDefault="00416941" w:rsidP="00952073">
            <w:pPr>
              <w:ind w:firstLineChars="0" w:firstLine="0"/>
            </w:pPr>
            <w:r w:rsidRPr="00257295">
              <w:rPr>
                <w:rFonts w:hint="eastAsia"/>
              </w:rPr>
              <w:t>_svc</w:t>
            </w:r>
          </w:p>
        </w:tc>
      </w:tr>
      <w:tr w:rsidR="00416941" w:rsidRPr="00257295" w:rsidTr="00952073">
        <w:tc>
          <w:tcPr>
            <w:tcW w:w="0" w:type="auto"/>
            <w:shd w:val="clear" w:color="auto" w:fill="FFFF00"/>
          </w:tcPr>
          <w:p w:rsidR="00416941" w:rsidRPr="00257295" w:rsidRDefault="00416941" w:rsidP="00952073">
            <w:pPr>
              <w:ind w:firstLineChars="0" w:firstLine="0"/>
            </w:pPr>
            <w:r w:rsidRPr="00257295">
              <w:t>10111</w:t>
            </w:r>
          </w:p>
        </w:tc>
        <w:tc>
          <w:tcPr>
            <w:tcW w:w="0" w:type="auto"/>
            <w:shd w:val="clear" w:color="auto" w:fill="FFFF00"/>
          </w:tcPr>
          <w:p w:rsidR="00416941" w:rsidRPr="00257295" w:rsidRDefault="00416941" w:rsidP="00952073">
            <w:pPr>
              <w:ind w:firstLineChars="0" w:firstLine="0"/>
            </w:pPr>
            <w:r w:rsidRPr="00257295">
              <w:t>Abort</w:t>
            </w: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FFFF00"/>
          </w:tcPr>
          <w:p w:rsidR="00416941" w:rsidRPr="00257295" w:rsidRDefault="00416941" w:rsidP="00952073">
            <w:pPr>
              <w:ind w:firstLineChars="0" w:firstLine="0"/>
            </w:pPr>
            <w:r w:rsidRPr="00257295">
              <w:rPr>
                <w:rFonts w:hint="eastAsia"/>
              </w:rPr>
              <w:t>_abt</w:t>
            </w: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FFFF00"/>
          </w:tcPr>
          <w:p w:rsidR="00416941" w:rsidRPr="00257295" w:rsidRDefault="00416941" w:rsidP="00952073">
            <w:pPr>
              <w:ind w:firstLineChars="0" w:firstLine="0"/>
            </w:pPr>
            <w:r w:rsidRPr="00257295">
              <w:rPr>
                <w:rFonts w:hint="eastAsia"/>
              </w:rPr>
              <w:t>_abt</w:t>
            </w:r>
          </w:p>
        </w:tc>
      </w:tr>
      <w:tr w:rsidR="00416941" w:rsidRPr="00257295" w:rsidTr="00952073">
        <w:tc>
          <w:tcPr>
            <w:tcW w:w="0" w:type="auto"/>
            <w:shd w:val="clear" w:color="auto" w:fill="E36C0A" w:themeFill="accent6" w:themeFillShade="BF"/>
          </w:tcPr>
          <w:p w:rsidR="00416941" w:rsidRPr="00257295" w:rsidRDefault="00416941" w:rsidP="00952073">
            <w:pPr>
              <w:ind w:firstLineChars="0" w:firstLine="0"/>
            </w:pPr>
            <w:r w:rsidRPr="00257295">
              <w:t>11011</w:t>
            </w:r>
          </w:p>
        </w:tc>
        <w:tc>
          <w:tcPr>
            <w:tcW w:w="0" w:type="auto"/>
            <w:shd w:val="clear" w:color="auto" w:fill="E36C0A" w:themeFill="accent6" w:themeFillShade="BF"/>
          </w:tcPr>
          <w:p w:rsidR="00416941" w:rsidRPr="00257295" w:rsidRDefault="00416941" w:rsidP="00952073">
            <w:pPr>
              <w:ind w:firstLineChars="0" w:firstLine="0"/>
            </w:pPr>
            <w:r w:rsidRPr="00257295">
              <w:t>Undefined</w:t>
            </w: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E36C0A" w:themeFill="accent6" w:themeFillShade="BF"/>
          </w:tcPr>
          <w:p w:rsidR="00416941" w:rsidRPr="00257295" w:rsidRDefault="00416941" w:rsidP="00952073">
            <w:pPr>
              <w:ind w:firstLineChars="0" w:firstLine="0"/>
            </w:pPr>
            <w:r w:rsidRPr="00257295">
              <w:rPr>
                <w:rFonts w:hint="eastAsia"/>
              </w:rPr>
              <w:t>_und</w:t>
            </w: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E36C0A" w:themeFill="accent6" w:themeFillShade="BF"/>
          </w:tcPr>
          <w:p w:rsidR="00416941" w:rsidRPr="00257295" w:rsidRDefault="00416941" w:rsidP="00952073">
            <w:pPr>
              <w:ind w:firstLineChars="0" w:firstLine="0"/>
            </w:pPr>
            <w:r w:rsidRPr="00257295">
              <w:rPr>
                <w:rFonts w:hint="eastAsia"/>
              </w:rPr>
              <w:t>_und</w:t>
            </w:r>
          </w:p>
        </w:tc>
      </w:tr>
      <w:tr w:rsidR="00416941" w:rsidRPr="00257295" w:rsidTr="00952073">
        <w:tc>
          <w:tcPr>
            <w:tcW w:w="0" w:type="auto"/>
            <w:shd w:val="clear" w:color="auto" w:fill="FF0000"/>
          </w:tcPr>
          <w:p w:rsidR="00416941" w:rsidRPr="00257295" w:rsidRDefault="00416941" w:rsidP="00952073">
            <w:pPr>
              <w:ind w:firstLineChars="0" w:firstLine="0"/>
            </w:pPr>
            <w:r w:rsidRPr="00257295">
              <w:lastRenderedPageBreak/>
              <w:t>10001</w:t>
            </w:r>
          </w:p>
        </w:tc>
        <w:tc>
          <w:tcPr>
            <w:tcW w:w="0" w:type="auto"/>
            <w:shd w:val="clear" w:color="auto" w:fill="FF0000"/>
          </w:tcPr>
          <w:p w:rsidR="00416941" w:rsidRPr="00257295" w:rsidRDefault="00416941" w:rsidP="00952073">
            <w:pPr>
              <w:ind w:firstLineChars="0" w:firstLine="0"/>
            </w:pPr>
            <w:r w:rsidRPr="00257295">
              <w:t>FIQ</w:t>
            </w: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FF0000"/>
          </w:tcPr>
          <w:p w:rsidR="00416941" w:rsidRPr="00257295" w:rsidRDefault="00416941" w:rsidP="00952073">
            <w:pPr>
              <w:ind w:firstLineChars="0" w:firstLine="0"/>
            </w:pPr>
            <w:r w:rsidRPr="00257295">
              <w:rPr>
                <w:rFonts w:hint="eastAsia"/>
              </w:rPr>
              <w:t>_fiq</w:t>
            </w:r>
          </w:p>
        </w:tc>
        <w:tc>
          <w:tcPr>
            <w:tcW w:w="0" w:type="auto"/>
            <w:shd w:val="clear" w:color="auto" w:fill="FF0000"/>
          </w:tcPr>
          <w:p w:rsidR="00416941" w:rsidRPr="00257295" w:rsidRDefault="00416941" w:rsidP="00952073">
            <w:pPr>
              <w:ind w:firstLineChars="0" w:firstLine="0"/>
            </w:pPr>
            <w:r w:rsidRPr="00257295">
              <w:rPr>
                <w:rFonts w:hint="eastAsia"/>
              </w:rPr>
              <w:t>_fiq</w:t>
            </w: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7F7F7F" w:themeFill="text1" w:themeFillTint="80"/>
          </w:tcPr>
          <w:p w:rsidR="00416941" w:rsidRPr="00257295" w:rsidRDefault="00416941" w:rsidP="00952073">
            <w:pPr>
              <w:ind w:firstLineChars="0" w:firstLine="0"/>
            </w:pPr>
          </w:p>
        </w:tc>
        <w:tc>
          <w:tcPr>
            <w:tcW w:w="0" w:type="auto"/>
            <w:shd w:val="clear" w:color="auto" w:fill="FF0000"/>
          </w:tcPr>
          <w:p w:rsidR="00416941" w:rsidRPr="00257295" w:rsidRDefault="00416941" w:rsidP="00952073">
            <w:pPr>
              <w:ind w:firstLineChars="0" w:firstLine="0"/>
            </w:pPr>
            <w:r w:rsidRPr="00257295">
              <w:rPr>
                <w:rFonts w:hint="eastAsia"/>
              </w:rPr>
              <w:t>_fiq</w:t>
            </w:r>
          </w:p>
        </w:tc>
      </w:tr>
    </w:tbl>
    <w:p w:rsidR="00416941" w:rsidRPr="00257295" w:rsidRDefault="00416941" w:rsidP="00416941">
      <w:pPr>
        <w:ind w:left="420" w:firstLine="480"/>
      </w:pPr>
      <w:r w:rsidRPr="00257295">
        <w:rPr>
          <w:rFonts w:hint="eastAsia"/>
        </w:rPr>
        <w:t>对应于代码工作模式和中帧结构的定义：</w:t>
      </w:r>
    </w:p>
    <w:p w:rsidR="00416941" w:rsidRPr="00257295" w:rsidRDefault="00416941" w:rsidP="00416941">
      <w:pPr>
        <w:widowControl/>
        <w:spacing w:line="240" w:lineRule="auto"/>
        <w:ind w:left="420" w:firstLineChars="0" w:firstLine="420"/>
        <w:jc w:val="left"/>
      </w:pPr>
      <w:r w:rsidRPr="00257295">
        <w:rPr>
          <w:rFonts w:hint="eastAsia"/>
        </w:rPr>
        <w:t xml:space="preserve"> </w:t>
      </w:r>
      <w:r w:rsidRPr="00257295">
        <w:rPr>
          <w:rFonts w:hint="eastAsia"/>
          <w:noProof/>
        </w:rPr>
        <w:drawing>
          <wp:inline distT="0" distB="0" distL="0" distR="0" wp14:anchorId="2BA1C06F" wp14:editId="77603917">
            <wp:extent cx="2095500" cy="2409825"/>
            <wp:effectExtent l="0" t="0" r="0" b="9525"/>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6A53.tmp"/>
                    <pic:cNvPicPr/>
                  </pic:nvPicPr>
                  <pic:blipFill>
                    <a:blip r:embed="rId613" cstate="email">
                      <a:extLst>
                        <a:ext uri="{28A0092B-C50C-407E-A947-70E740481C1C}">
                          <a14:useLocalDpi xmlns:a14="http://schemas.microsoft.com/office/drawing/2010/main" val="0"/>
                        </a:ext>
                      </a:extLst>
                    </a:blip>
                    <a:stretch>
                      <a:fillRect/>
                    </a:stretch>
                  </pic:blipFill>
                  <pic:spPr>
                    <a:xfrm>
                      <a:off x="0" y="0"/>
                      <a:ext cx="2103386" cy="2418894"/>
                    </a:xfrm>
                    <a:prstGeom prst="rect">
                      <a:avLst/>
                    </a:prstGeom>
                  </pic:spPr>
                </pic:pic>
              </a:graphicData>
            </a:graphic>
          </wp:inline>
        </w:drawing>
      </w:r>
      <w:r w:rsidRPr="00257295">
        <w:rPr>
          <w:rFonts w:hint="eastAsia"/>
        </w:rPr>
        <w:t xml:space="preserve">  </w:t>
      </w:r>
      <w:r w:rsidRPr="00257295">
        <w:rPr>
          <w:rFonts w:hint="eastAsia"/>
          <w:noProof/>
        </w:rPr>
        <w:drawing>
          <wp:inline distT="0" distB="0" distL="0" distR="0" wp14:anchorId="417B0E3B" wp14:editId="28DDD669">
            <wp:extent cx="1980196" cy="2417559"/>
            <wp:effectExtent l="0" t="0" r="1270" b="1905"/>
            <wp:docPr id="1142" name="图片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671D.tmp"/>
                    <pic:cNvPicPr/>
                  </pic:nvPicPr>
                  <pic:blipFill rotWithShape="1">
                    <a:blip r:embed="rId614" cstate="screen">
                      <a:extLst>
                        <a:ext uri="{28A0092B-C50C-407E-A947-70E740481C1C}">
                          <a14:useLocalDpi xmlns:a14="http://schemas.microsoft.com/office/drawing/2010/main" val="0"/>
                        </a:ext>
                      </a:extLst>
                    </a:blip>
                    <a:srcRect/>
                    <a:stretch/>
                  </pic:blipFill>
                  <pic:spPr bwMode="auto">
                    <a:xfrm>
                      <a:off x="0" y="0"/>
                      <a:ext cx="1992375" cy="2432428"/>
                    </a:xfrm>
                    <a:prstGeom prst="rect">
                      <a:avLst/>
                    </a:prstGeom>
                    <a:ln>
                      <a:noFill/>
                    </a:ln>
                    <a:extLst>
                      <a:ext uri="{53640926-AAD7-44D8-BBD7-CCE9431645EC}">
                        <a14:shadowObscured xmlns:a14="http://schemas.microsoft.com/office/drawing/2010/main"/>
                      </a:ext>
                    </a:extLst>
                  </pic:spPr>
                </pic:pic>
              </a:graphicData>
            </a:graphic>
          </wp:inline>
        </w:drawing>
      </w:r>
    </w:p>
    <w:p w:rsidR="00416941" w:rsidRPr="00257295" w:rsidRDefault="00416941" w:rsidP="00416941">
      <w:pPr>
        <w:widowControl/>
        <w:spacing w:line="240" w:lineRule="auto"/>
        <w:ind w:left="420" w:firstLineChars="0" w:firstLine="420"/>
        <w:jc w:val="left"/>
      </w:pPr>
      <w:r w:rsidRPr="00257295">
        <w:rPr>
          <w:rFonts w:hint="eastAsia"/>
        </w:rPr>
        <w:t>帧大小信息：</w:t>
      </w:r>
    </w:p>
    <w:p w:rsidR="00416941" w:rsidRPr="00257295" w:rsidRDefault="00416941" w:rsidP="00416941">
      <w:pPr>
        <w:widowControl/>
        <w:spacing w:line="240" w:lineRule="auto"/>
        <w:ind w:left="420" w:firstLineChars="0" w:firstLine="420"/>
        <w:jc w:val="left"/>
      </w:pPr>
      <w:r w:rsidRPr="00257295">
        <w:rPr>
          <w:rFonts w:hint="eastAsia"/>
          <w:noProof/>
        </w:rPr>
        <w:drawing>
          <wp:inline distT="0" distB="0" distL="0" distR="0" wp14:anchorId="61773FFA" wp14:editId="36DE3EC0">
            <wp:extent cx="2914650" cy="352567"/>
            <wp:effectExtent l="0" t="0" r="0" b="9525"/>
            <wp:docPr id="1146" name="图片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54B9.tmp"/>
                    <pic:cNvPicPr/>
                  </pic:nvPicPr>
                  <pic:blipFill>
                    <a:blip r:embed="rId615">
                      <a:extLst>
                        <a:ext uri="{28A0092B-C50C-407E-A947-70E740481C1C}">
                          <a14:useLocalDpi xmlns:a14="http://schemas.microsoft.com/office/drawing/2010/main" val="0"/>
                        </a:ext>
                      </a:extLst>
                    </a:blip>
                    <a:stretch>
                      <a:fillRect/>
                    </a:stretch>
                  </pic:blipFill>
                  <pic:spPr>
                    <a:xfrm>
                      <a:off x="0" y="0"/>
                      <a:ext cx="2924261" cy="353730"/>
                    </a:xfrm>
                    <a:prstGeom prst="rect">
                      <a:avLst/>
                    </a:prstGeom>
                  </pic:spPr>
                </pic:pic>
              </a:graphicData>
            </a:graphic>
          </wp:inline>
        </w:drawing>
      </w:r>
    </w:p>
    <w:p w:rsidR="00416941" w:rsidRPr="00257295" w:rsidRDefault="00416941" w:rsidP="00D734B9">
      <w:pPr>
        <w:pStyle w:val="ListParagraph"/>
        <w:numPr>
          <w:ilvl w:val="0"/>
          <w:numId w:val="105"/>
        </w:numPr>
        <w:ind w:firstLineChars="0"/>
      </w:pPr>
      <w:r w:rsidRPr="00257295">
        <w:rPr>
          <w:rFonts w:hint="eastAsia"/>
        </w:rPr>
        <w:t>工作现场切换方法</w:t>
      </w:r>
    </w:p>
    <w:p w:rsidR="00416941" w:rsidRPr="00257295" w:rsidRDefault="00416941" w:rsidP="00E95A94">
      <w:pPr>
        <w:ind w:left="420" w:firstLineChars="0" w:firstLine="420"/>
      </w:pPr>
      <w:r w:rsidRPr="00257295">
        <w:rPr>
          <w:rFonts w:hint="eastAsia"/>
        </w:rPr>
        <w:t>对于只有一个处理核心的</w:t>
      </w:r>
      <w:r w:rsidRPr="00257295">
        <w:rPr>
          <w:rFonts w:hint="eastAsia"/>
        </w:rPr>
        <w:t>CPU</w:t>
      </w:r>
      <w:r w:rsidRPr="00257295">
        <w:rPr>
          <w:rFonts w:hint="eastAsia"/>
        </w:rPr>
        <w:t>，如果要进入另一个现场工作，</w:t>
      </w:r>
      <w:r w:rsidRPr="00257295">
        <w:rPr>
          <w:rFonts w:hint="eastAsia"/>
        </w:rPr>
        <w:t>CPU</w:t>
      </w:r>
      <w:r w:rsidRPr="00257295">
        <w:rPr>
          <w:rFonts w:hint="eastAsia"/>
        </w:rPr>
        <w:t>必须先离开当前现场，即</w:t>
      </w:r>
      <w:r w:rsidRPr="00257295">
        <w:rPr>
          <w:rFonts w:hint="eastAsia"/>
        </w:rPr>
        <w:t>CPU</w:t>
      </w:r>
      <w:r w:rsidRPr="00257295">
        <w:rPr>
          <w:rFonts w:hint="eastAsia"/>
        </w:rPr>
        <w:t>在一瞬间只能工作在其中一个模式下。</w:t>
      </w:r>
      <w:r w:rsidRPr="00257295">
        <w:rPr>
          <w:rFonts w:hint="eastAsia"/>
        </w:rPr>
        <w:t>ARM</w:t>
      </w:r>
      <w:r w:rsidRPr="00257295">
        <w:rPr>
          <w:rFonts w:hint="eastAsia"/>
        </w:rPr>
        <w:t>中切换到不同模式的方法如下：</w:t>
      </w:r>
      <w:r w:rsidRPr="00257295">
        <w:rPr>
          <w:rFonts w:hint="eastAsia"/>
        </w:rPr>
        <w:tab/>
      </w:r>
      <w:r w:rsidRPr="00257295">
        <w:rPr>
          <w:rFonts w:hint="eastAsia"/>
        </w:rPr>
        <w:tab/>
      </w:r>
    </w:p>
    <w:p w:rsidR="00416941" w:rsidRPr="00257295" w:rsidRDefault="00416941" w:rsidP="00D734B9">
      <w:pPr>
        <w:pStyle w:val="ListParagraph"/>
        <w:numPr>
          <w:ilvl w:val="0"/>
          <w:numId w:val="170"/>
        </w:numPr>
        <w:ind w:firstLineChars="0"/>
      </w:pPr>
      <w:r w:rsidRPr="00257295">
        <w:rPr>
          <w:rFonts w:hint="eastAsia"/>
        </w:rPr>
        <w:t>自动切换</w:t>
      </w:r>
    </w:p>
    <w:p w:rsidR="00416941" w:rsidRDefault="00416941" w:rsidP="00E95A94">
      <w:pPr>
        <w:ind w:left="840" w:firstLineChars="0" w:firstLine="360"/>
      </w:pPr>
      <w:r w:rsidRPr="00257295">
        <w:rPr>
          <w:rFonts w:hint="eastAsia"/>
        </w:rPr>
        <w:t>CPU</w:t>
      </w:r>
      <w:r w:rsidRPr="00257295">
        <w:rPr>
          <w:rFonts w:hint="eastAsia"/>
        </w:rPr>
        <w:t>收到异常事件时将自动切换到对应模式，切换模式后再进入中断向量表对应位置执行处理指令，当处理结束时，需要使用强制方式再次切换</w:t>
      </w:r>
      <w:r w:rsidRPr="00257295">
        <w:rPr>
          <w:rFonts w:hint="eastAsia"/>
        </w:rPr>
        <w:t>(</w:t>
      </w:r>
      <w:r w:rsidRPr="00257295">
        <w:rPr>
          <w:rFonts w:hint="eastAsia"/>
        </w:rPr>
        <w:t>恢复</w:t>
      </w:r>
      <w:r w:rsidRPr="00257295">
        <w:rPr>
          <w:rFonts w:hint="eastAsia"/>
        </w:rPr>
        <w:t>)</w:t>
      </w:r>
      <w:r w:rsidRPr="00257295">
        <w:rPr>
          <w:rFonts w:hint="eastAsia"/>
        </w:rPr>
        <w:t>到异常前模式，异常事件可切换到</w:t>
      </w:r>
      <w:r w:rsidRPr="00257295">
        <w:rPr>
          <w:rFonts w:hint="eastAsia"/>
        </w:rPr>
        <w:t>CPU</w:t>
      </w:r>
      <w:r w:rsidRPr="00257295">
        <w:rPr>
          <w:rFonts w:hint="eastAsia"/>
        </w:rPr>
        <w:t>模式其中的</w:t>
      </w:r>
      <w:r w:rsidRPr="00257295">
        <w:rPr>
          <w:rFonts w:hint="eastAsia"/>
        </w:rPr>
        <w:t>5</w:t>
      </w:r>
      <w:r w:rsidRPr="00257295">
        <w:rPr>
          <w:rFonts w:hint="eastAsia"/>
        </w:rPr>
        <w:t>种：</w:t>
      </w:r>
    </w:p>
    <w:tbl>
      <w:tblPr>
        <w:tblStyle w:val="TableGrid"/>
        <w:tblW w:w="7479" w:type="dxa"/>
        <w:tblInd w:w="1701" w:type="dxa"/>
        <w:tblLayout w:type="fixed"/>
        <w:tblLook w:val="04A0" w:firstRow="1" w:lastRow="0" w:firstColumn="1" w:lastColumn="0" w:noHBand="0" w:noVBand="1"/>
      </w:tblPr>
      <w:tblGrid>
        <w:gridCol w:w="1526"/>
        <w:gridCol w:w="1701"/>
        <w:gridCol w:w="1134"/>
        <w:gridCol w:w="1417"/>
        <w:gridCol w:w="1701"/>
      </w:tblGrid>
      <w:tr w:rsidR="00416941" w:rsidRPr="00257295" w:rsidTr="00952073">
        <w:tc>
          <w:tcPr>
            <w:tcW w:w="7479" w:type="dxa"/>
            <w:gridSpan w:val="5"/>
          </w:tcPr>
          <w:p w:rsidR="00416941" w:rsidRPr="00257295" w:rsidRDefault="00416941" w:rsidP="00952073">
            <w:pPr>
              <w:ind w:firstLineChars="0" w:firstLine="0"/>
              <w:jc w:val="center"/>
            </w:pPr>
            <w:r w:rsidRPr="00257295">
              <w:rPr>
                <w:rFonts w:hint="eastAsia"/>
              </w:rPr>
              <w:t>自动切换步骤：从左</w:t>
            </w:r>
            <w:r w:rsidRPr="00257295">
              <w:sym w:font="Wingdings" w:char="F0E0"/>
            </w:r>
            <w:r w:rsidRPr="00257295">
              <w:rPr>
                <w:rFonts w:hint="eastAsia"/>
              </w:rPr>
              <w:t>到右</w:t>
            </w:r>
          </w:p>
        </w:tc>
      </w:tr>
      <w:tr w:rsidR="00416941" w:rsidRPr="00257295" w:rsidTr="00952073">
        <w:tc>
          <w:tcPr>
            <w:tcW w:w="1526" w:type="dxa"/>
            <w:vAlign w:val="center"/>
          </w:tcPr>
          <w:p w:rsidR="00416941" w:rsidRPr="00257295" w:rsidRDefault="00416941" w:rsidP="00952073">
            <w:pPr>
              <w:ind w:firstLineChars="0" w:firstLine="0"/>
              <w:jc w:val="left"/>
            </w:pPr>
            <w:r w:rsidRPr="00257295">
              <w:rPr>
                <w:rFonts w:hint="eastAsia"/>
              </w:rPr>
              <w:t>异常事件</w:t>
            </w:r>
          </w:p>
        </w:tc>
        <w:tc>
          <w:tcPr>
            <w:tcW w:w="1701" w:type="dxa"/>
            <w:vAlign w:val="center"/>
          </w:tcPr>
          <w:p w:rsidR="00416941" w:rsidRPr="00257295" w:rsidRDefault="00416941" w:rsidP="00952073">
            <w:pPr>
              <w:ind w:firstLineChars="0" w:firstLine="0"/>
              <w:jc w:val="left"/>
            </w:pPr>
            <w:r w:rsidRPr="00257295">
              <w:rPr>
                <w:rFonts w:hint="eastAsia"/>
              </w:rPr>
              <w:t>更新</w:t>
            </w:r>
            <w:r w:rsidRPr="00257295">
              <w:rPr>
                <w:rFonts w:hint="eastAsia"/>
              </w:rPr>
              <w:t>LR</w:t>
            </w:r>
          </w:p>
        </w:tc>
        <w:tc>
          <w:tcPr>
            <w:tcW w:w="1134" w:type="dxa"/>
          </w:tcPr>
          <w:p w:rsidR="00416941" w:rsidRPr="00257295" w:rsidRDefault="00416941" w:rsidP="00952073">
            <w:pPr>
              <w:ind w:firstLineChars="0" w:firstLine="0"/>
              <w:jc w:val="left"/>
            </w:pPr>
            <w:r w:rsidRPr="00257295">
              <w:rPr>
                <w:rFonts w:hint="eastAsia"/>
              </w:rPr>
              <w:t>备份</w:t>
            </w:r>
            <w:r w:rsidRPr="00257295">
              <w:rPr>
                <w:rFonts w:hint="eastAsia"/>
              </w:rPr>
              <w:t>CPSR</w:t>
            </w:r>
          </w:p>
        </w:tc>
        <w:tc>
          <w:tcPr>
            <w:tcW w:w="1417" w:type="dxa"/>
            <w:vAlign w:val="center"/>
          </w:tcPr>
          <w:p w:rsidR="00416941" w:rsidRPr="00257295" w:rsidRDefault="00416941" w:rsidP="00952073">
            <w:pPr>
              <w:ind w:firstLineChars="0" w:firstLine="0"/>
              <w:jc w:val="left"/>
            </w:pPr>
            <w:r w:rsidRPr="00257295">
              <w:rPr>
                <w:rFonts w:hint="eastAsia"/>
              </w:rPr>
              <w:t>更新</w:t>
            </w:r>
            <w:r w:rsidRPr="00257295">
              <w:rPr>
                <w:rFonts w:hint="eastAsia"/>
              </w:rPr>
              <w:t>CPSR</w:t>
            </w:r>
          </w:p>
          <w:p w:rsidR="00416941" w:rsidRPr="00257295" w:rsidRDefault="00416941" w:rsidP="00952073">
            <w:pPr>
              <w:ind w:firstLineChars="0" w:firstLine="0"/>
              <w:jc w:val="left"/>
            </w:pPr>
            <w:r w:rsidRPr="00257295">
              <w:rPr>
                <w:rFonts w:hint="eastAsia"/>
              </w:rPr>
              <w:t>M[4:0]</w:t>
            </w:r>
          </w:p>
        </w:tc>
        <w:tc>
          <w:tcPr>
            <w:tcW w:w="1701" w:type="dxa"/>
          </w:tcPr>
          <w:p w:rsidR="00416941" w:rsidRPr="00257295" w:rsidRDefault="00416941" w:rsidP="00952073">
            <w:pPr>
              <w:ind w:firstLineChars="0" w:firstLine="0"/>
              <w:jc w:val="left"/>
            </w:pPr>
            <w:r w:rsidRPr="00257295">
              <w:rPr>
                <w:rFonts w:hint="eastAsia"/>
              </w:rPr>
              <w:t>更新</w:t>
            </w:r>
            <w:r w:rsidRPr="00257295">
              <w:rPr>
                <w:rFonts w:hint="eastAsia"/>
              </w:rPr>
              <w:t>PC</w:t>
            </w:r>
          </w:p>
          <w:p w:rsidR="00416941" w:rsidRPr="00257295" w:rsidRDefault="00416941" w:rsidP="00952073">
            <w:pPr>
              <w:ind w:firstLineChars="0" w:firstLine="0"/>
              <w:jc w:val="left"/>
            </w:pPr>
            <w:r w:rsidRPr="00257295">
              <w:rPr>
                <w:rFonts w:hint="eastAsia"/>
              </w:rPr>
              <w:t>(Vector+</w:t>
            </w:r>
            <w:r w:rsidRPr="00257295">
              <w:rPr>
                <w:rFonts w:hint="eastAsia"/>
              </w:rPr>
              <w:t>偏移</w:t>
            </w:r>
            <w:r w:rsidRPr="00257295">
              <w:rPr>
                <w:rFonts w:hint="eastAsia"/>
              </w:rPr>
              <w:t xml:space="preserve">) </w:t>
            </w:r>
          </w:p>
        </w:tc>
      </w:tr>
      <w:tr w:rsidR="00416941" w:rsidRPr="00257295" w:rsidTr="00952073">
        <w:tc>
          <w:tcPr>
            <w:tcW w:w="1526" w:type="dxa"/>
            <w:shd w:val="clear" w:color="auto" w:fill="FF0000"/>
          </w:tcPr>
          <w:p w:rsidR="00416941" w:rsidRPr="00257295" w:rsidRDefault="00416941" w:rsidP="00952073">
            <w:pPr>
              <w:ind w:firstLineChars="0" w:firstLine="0"/>
            </w:pPr>
            <w:r w:rsidRPr="00257295">
              <w:rPr>
                <w:rFonts w:hint="eastAsia"/>
              </w:rPr>
              <w:t>快速中断</w:t>
            </w:r>
          </w:p>
        </w:tc>
        <w:tc>
          <w:tcPr>
            <w:tcW w:w="1701" w:type="dxa"/>
            <w:shd w:val="clear" w:color="auto" w:fill="FF0000"/>
          </w:tcPr>
          <w:p w:rsidR="00416941" w:rsidRPr="00257295" w:rsidRDefault="00416941" w:rsidP="00952073">
            <w:pPr>
              <w:ind w:firstLineChars="0" w:firstLine="0"/>
            </w:pPr>
            <w:r w:rsidRPr="00257295">
              <w:rPr>
                <w:rFonts w:hint="eastAsia"/>
              </w:rPr>
              <w:t>lr_fiq = pc+4</w:t>
            </w:r>
          </w:p>
        </w:tc>
        <w:tc>
          <w:tcPr>
            <w:tcW w:w="1134" w:type="dxa"/>
            <w:shd w:val="clear" w:color="auto" w:fill="FF0000"/>
          </w:tcPr>
          <w:p w:rsidR="00416941" w:rsidRPr="00257295" w:rsidRDefault="00416941" w:rsidP="00952073">
            <w:pPr>
              <w:ind w:firstLineChars="0" w:firstLine="0"/>
            </w:pPr>
            <w:r w:rsidRPr="00257295">
              <w:rPr>
                <w:rFonts w:hint="eastAsia"/>
              </w:rPr>
              <w:t>spsr_fiq</w:t>
            </w:r>
          </w:p>
        </w:tc>
        <w:tc>
          <w:tcPr>
            <w:tcW w:w="1417" w:type="dxa"/>
            <w:shd w:val="clear" w:color="auto" w:fill="FF0000"/>
          </w:tcPr>
          <w:p w:rsidR="00416941" w:rsidRPr="00257295" w:rsidRDefault="00416941" w:rsidP="00952073">
            <w:pPr>
              <w:ind w:firstLineChars="0" w:firstLine="0"/>
            </w:pPr>
            <w:r w:rsidRPr="00257295">
              <w:rPr>
                <w:rFonts w:hint="eastAsia"/>
              </w:rPr>
              <w:t>fiq(1</w:t>
            </w:r>
            <w:r w:rsidRPr="00257295">
              <w:t>0001</w:t>
            </w:r>
            <w:r w:rsidRPr="00257295">
              <w:rPr>
                <w:rFonts w:hint="eastAsia"/>
              </w:rPr>
              <w:t>)</w:t>
            </w:r>
          </w:p>
        </w:tc>
        <w:tc>
          <w:tcPr>
            <w:tcW w:w="1701" w:type="dxa"/>
            <w:shd w:val="clear" w:color="auto" w:fill="FF0000"/>
          </w:tcPr>
          <w:p w:rsidR="00416941" w:rsidRPr="00257295" w:rsidRDefault="00416941" w:rsidP="00952073">
            <w:pPr>
              <w:ind w:firstLineChars="0" w:firstLine="0"/>
            </w:pPr>
            <w:r w:rsidRPr="00257295">
              <w:rPr>
                <w:rFonts w:hint="eastAsia"/>
              </w:rPr>
              <w:t>0x0000 001C</w:t>
            </w:r>
          </w:p>
        </w:tc>
      </w:tr>
      <w:tr w:rsidR="00416941" w:rsidRPr="00257295" w:rsidTr="00952073">
        <w:tc>
          <w:tcPr>
            <w:tcW w:w="1526" w:type="dxa"/>
            <w:shd w:val="clear" w:color="auto" w:fill="7030A0"/>
          </w:tcPr>
          <w:p w:rsidR="00416941" w:rsidRPr="00257295" w:rsidRDefault="00416941" w:rsidP="00952073">
            <w:pPr>
              <w:ind w:firstLineChars="0" w:firstLine="0"/>
            </w:pPr>
            <w:r w:rsidRPr="00257295">
              <w:rPr>
                <w:rFonts w:hint="eastAsia"/>
              </w:rPr>
              <w:t>普通中断</w:t>
            </w:r>
          </w:p>
        </w:tc>
        <w:tc>
          <w:tcPr>
            <w:tcW w:w="1701" w:type="dxa"/>
            <w:shd w:val="clear" w:color="auto" w:fill="7030A0"/>
          </w:tcPr>
          <w:p w:rsidR="00416941" w:rsidRPr="00257295" w:rsidRDefault="00416941" w:rsidP="00952073">
            <w:pPr>
              <w:ind w:firstLineChars="0" w:firstLine="0"/>
            </w:pPr>
            <w:r w:rsidRPr="00257295">
              <w:rPr>
                <w:rFonts w:hint="eastAsia"/>
              </w:rPr>
              <w:t>lr_ irq = pc +4</w:t>
            </w:r>
          </w:p>
        </w:tc>
        <w:tc>
          <w:tcPr>
            <w:tcW w:w="1134" w:type="dxa"/>
            <w:shd w:val="clear" w:color="auto" w:fill="7030A0"/>
          </w:tcPr>
          <w:p w:rsidR="00416941" w:rsidRPr="00257295" w:rsidRDefault="00416941" w:rsidP="00952073">
            <w:pPr>
              <w:ind w:firstLineChars="0" w:firstLine="0"/>
            </w:pPr>
            <w:r w:rsidRPr="00257295">
              <w:rPr>
                <w:rFonts w:hint="eastAsia"/>
              </w:rPr>
              <w:t>spsr_irq</w:t>
            </w:r>
          </w:p>
        </w:tc>
        <w:tc>
          <w:tcPr>
            <w:tcW w:w="1417" w:type="dxa"/>
            <w:shd w:val="clear" w:color="auto" w:fill="7030A0"/>
          </w:tcPr>
          <w:p w:rsidR="00416941" w:rsidRPr="00257295" w:rsidRDefault="00416941" w:rsidP="00952073">
            <w:pPr>
              <w:ind w:firstLineChars="0" w:firstLine="0"/>
            </w:pPr>
            <w:r w:rsidRPr="00257295">
              <w:rPr>
                <w:rFonts w:hint="eastAsia"/>
              </w:rPr>
              <w:t>irq(1</w:t>
            </w:r>
            <w:r w:rsidRPr="00257295">
              <w:t>0010</w:t>
            </w:r>
            <w:r w:rsidRPr="00257295">
              <w:rPr>
                <w:rFonts w:hint="eastAsia"/>
              </w:rPr>
              <w:t>)</w:t>
            </w:r>
          </w:p>
        </w:tc>
        <w:tc>
          <w:tcPr>
            <w:tcW w:w="1701" w:type="dxa"/>
            <w:shd w:val="clear" w:color="auto" w:fill="7030A0"/>
          </w:tcPr>
          <w:p w:rsidR="00416941" w:rsidRPr="00257295" w:rsidRDefault="00416941" w:rsidP="00952073">
            <w:pPr>
              <w:ind w:firstLineChars="0" w:firstLine="0"/>
            </w:pPr>
            <w:r w:rsidRPr="00257295">
              <w:rPr>
                <w:rFonts w:hint="eastAsia"/>
              </w:rPr>
              <w:t>0x0000 0018</w:t>
            </w:r>
          </w:p>
        </w:tc>
      </w:tr>
      <w:tr w:rsidR="00416941" w:rsidRPr="00257295" w:rsidTr="00952073">
        <w:tc>
          <w:tcPr>
            <w:tcW w:w="1526" w:type="dxa"/>
            <w:shd w:val="clear" w:color="auto" w:fill="00B050"/>
          </w:tcPr>
          <w:p w:rsidR="00416941" w:rsidRPr="00257295" w:rsidRDefault="00416941" w:rsidP="00952073">
            <w:pPr>
              <w:ind w:firstLineChars="0" w:firstLine="0"/>
            </w:pPr>
            <w:r w:rsidRPr="00257295">
              <w:rPr>
                <w:rFonts w:hint="eastAsia"/>
              </w:rPr>
              <w:t>复位</w:t>
            </w:r>
          </w:p>
        </w:tc>
        <w:tc>
          <w:tcPr>
            <w:tcW w:w="1701" w:type="dxa"/>
            <w:shd w:val="clear" w:color="auto" w:fill="00B050"/>
          </w:tcPr>
          <w:p w:rsidR="00416941" w:rsidRPr="00257295" w:rsidRDefault="00416941" w:rsidP="00952073">
            <w:pPr>
              <w:ind w:firstLineChars="0" w:firstLine="0"/>
              <w:jc w:val="left"/>
            </w:pPr>
            <w:r w:rsidRPr="00257295">
              <w:rPr>
                <w:rFonts w:hint="eastAsia"/>
              </w:rPr>
              <w:t>lr_svc = pc +4</w:t>
            </w:r>
          </w:p>
        </w:tc>
        <w:tc>
          <w:tcPr>
            <w:tcW w:w="1134" w:type="dxa"/>
            <w:vMerge w:val="restart"/>
            <w:shd w:val="clear" w:color="auto" w:fill="00B050"/>
            <w:vAlign w:val="center"/>
          </w:tcPr>
          <w:p w:rsidR="00416941" w:rsidRPr="00257295" w:rsidRDefault="00416941" w:rsidP="00952073">
            <w:pPr>
              <w:ind w:firstLineChars="0" w:firstLine="0"/>
              <w:jc w:val="left"/>
            </w:pPr>
            <w:r w:rsidRPr="00257295">
              <w:rPr>
                <w:rFonts w:hint="eastAsia"/>
              </w:rPr>
              <w:t>spsr_svc</w:t>
            </w:r>
          </w:p>
        </w:tc>
        <w:tc>
          <w:tcPr>
            <w:tcW w:w="1417" w:type="dxa"/>
            <w:vMerge w:val="restart"/>
            <w:shd w:val="clear" w:color="auto" w:fill="00B050"/>
            <w:vAlign w:val="center"/>
          </w:tcPr>
          <w:p w:rsidR="00416941" w:rsidRPr="00257295" w:rsidRDefault="00416941" w:rsidP="00952073">
            <w:pPr>
              <w:ind w:firstLineChars="0" w:firstLine="0"/>
              <w:jc w:val="left"/>
            </w:pPr>
            <w:r w:rsidRPr="00257295">
              <w:rPr>
                <w:rFonts w:hint="eastAsia"/>
              </w:rPr>
              <w:t>svc(1</w:t>
            </w:r>
            <w:r w:rsidRPr="00257295">
              <w:t>0011</w:t>
            </w:r>
            <w:r w:rsidRPr="00257295">
              <w:rPr>
                <w:rFonts w:hint="eastAsia"/>
              </w:rPr>
              <w:t>)</w:t>
            </w:r>
          </w:p>
        </w:tc>
        <w:tc>
          <w:tcPr>
            <w:tcW w:w="1701" w:type="dxa"/>
            <w:shd w:val="clear" w:color="auto" w:fill="00B050"/>
          </w:tcPr>
          <w:p w:rsidR="00416941" w:rsidRPr="00257295" w:rsidRDefault="00416941" w:rsidP="00952073">
            <w:pPr>
              <w:ind w:firstLineChars="0" w:firstLine="0"/>
              <w:jc w:val="left"/>
            </w:pPr>
            <w:r w:rsidRPr="00257295">
              <w:rPr>
                <w:rFonts w:hint="eastAsia"/>
              </w:rPr>
              <w:t>0x0000 0000</w:t>
            </w:r>
          </w:p>
        </w:tc>
      </w:tr>
      <w:tr w:rsidR="00416941" w:rsidRPr="00257295" w:rsidTr="00952073">
        <w:tc>
          <w:tcPr>
            <w:tcW w:w="1526" w:type="dxa"/>
            <w:shd w:val="clear" w:color="auto" w:fill="00B050"/>
          </w:tcPr>
          <w:p w:rsidR="00416941" w:rsidRPr="00257295" w:rsidRDefault="00416941" w:rsidP="00952073">
            <w:pPr>
              <w:ind w:firstLineChars="0" w:firstLine="0"/>
            </w:pPr>
            <w:r w:rsidRPr="00257295">
              <w:rPr>
                <w:rFonts w:hint="eastAsia"/>
              </w:rPr>
              <w:t>软件中断</w:t>
            </w:r>
          </w:p>
        </w:tc>
        <w:tc>
          <w:tcPr>
            <w:tcW w:w="1701" w:type="dxa"/>
            <w:shd w:val="clear" w:color="auto" w:fill="00B050"/>
          </w:tcPr>
          <w:p w:rsidR="00416941" w:rsidRPr="00257295" w:rsidRDefault="00416941" w:rsidP="00952073">
            <w:pPr>
              <w:ind w:firstLineChars="0" w:firstLine="0"/>
            </w:pPr>
            <w:r w:rsidRPr="00257295">
              <w:rPr>
                <w:rFonts w:hint="eastAsia"/>
              </w:rPr>
              <w:t>lr_svc = pc +4</w:t>
            </w:r>
          </w:p>
        </w:tc>
        <w:tc>
          <w:tcPr>
            <w:tcW w:w="1134" w:type="dxa"/>
            <w:vMerge/>
            <w:shd w:val="clear" w:color="auto" w:fill="00B050"/>
          </w:tcPr>
          <w:p w:rsidR="00416941" w:rsidRPr="00257295" w:rsidRDefault="00416941" w:rsidP="00952073">
            <w:pPr>
              <w:pStyle w:val="ListParagraph"/>
              <w:ind w:firstLineChars="0" w:firstLine="0"/>
            </w:pPr>
          </w:p>
        </w:tc>
        <w:tc>
          <w:tcPr>
            <w:tcW w:w="1417" w:type="dxa"/>
            <w:vMerge/>
            <w:shd w:val="clear" w:color="auto" w:fill="00B050"/>
          </w:tcPr>
          <w:p w:rsidR="00416941" w:rsidRPr="00257295" w:rsidRDefault="00416941" w:rsidP="00952073">
            <w:pPr>
              <w:pStyle w:val="ListParagraph"/>
              <w:ind w:firstLineChars="0" w:firstLine="0"/>
            </w:pPr>
          </w:p>
        </w:tc>
        <w:tc>
          <w:tcPr>
            <w:tcW w:w="1701" w:type="dxa"/>
            <w:shd w:val="clear" w:color="auto" w:fill="00B050"/>
          </w:tcPr>
          <w:p w:rsidR="00416941" w:rsidRPr="00257295" w:rsidRDefault="00416941" w:rsidP="00952073">
            <w:pPr>
              <w:ind w:firstLineChars="0" w:firstLine="0"/>
            </w:pPr>
            <w:r w:rsidRPr="00257295">
              <w:rPr>
                <w:rFonts w:hint="eastAsia"/>
              </w:rPr>
              <w:t>0x0000 0008</w:t>
            </w:r>
          </w:p>
        </w:tc>
      </w:tr>
      <w:tr w:rsidR="00416941" w:rsidRPr="00257295" w:rsidTr="00952073">
        <w:tc>
          <w:tcPr>
            <w:tcW w:w="1526" w:type="dxa"/>
            <w:shd w:val="clear" w:color="auto" w:fill="0070C0"/>
          </w:tcPr>
          <w:p w:rsidR="00416941" w:rsidRPr="00257295" w:rsidRDefault="00416941" w:rsidP="00952073">
            <w:pPr>
              <w:ind w:firstLineChars="0" w:firstLine="0"/>
            </w:pPr>
            <w:r w:rsidRPr="00257295">
              <w:rPr>
                <w:rFonts w:hint="eastAsia"/>
              </w:rPr>
              <w:t>数据中止</w:t>
            </w:r>
          </w:p>
        </w:tc>
        <w:tc>
          <w:tcPr>
            <w:tcW w:w="1701" w:type="dxa"/>
            <w:shd w:val="clear" w:color="auto" w:fill="0070C0"/>
          </w:tcPr>
          <w:p w:rsidR="00416941" w:rsidRPr="00257295" w:rsidRDefault="00416941" w:rsidP="00952073">
            <w:pPr>
              <w:pStyle w:val="ListParagraph"/>
              <w:ind w:firstLineChars="0" w:firstLine="0"/>
              <w:jc w:val="left"/>
              <w:rPr>
                <w:b/>
              </w:rPr>
            </w:pPr>
            <w:r w:rsidRPr="00257295">
              <w:rPr>
                <w:rFonts w:hint="eastAsia"/>
              </w:rPr>
              <w:t xml:space="preserve">lr_abt = </w:t>
            </w:r>
            <w:r w:rsidRPr="00257295">
              <w:rPr>
                <w:rFonts w:hint="eastAsia"/>
                <w:b/>
                <w:color w:val="FFC000"/>
              </w:rPr>
              <w:t>pc +8</w:t>
            </w:r>
          </w:p>
        </w:tc>
        <w:tc>
          <w:tcPr>
            <w:tcW w:w="1134" w:type="dxa"/>
            <w:vMerge w:val="restart"/>
            <w:shd w:val="clear" w:color="auto" w:fill="0070C0"/>
            <w:vAlign w:val="center"/>
          </w:tcPr>
          <w:p w:rsidR="00416941" w:rsidRPr="00257295" w:rsidRDefault="00416941" w:rsidP="00952073">
            <w:pPr>
              <w:pStyle w:val="ListParagraph"/>
              <w:ind w:firstLineChars="0" w:firstLine="0"/>
              <w:jc w:val="left"/>
            </w:pPr>
            <w:r w:rsidRPr="00257295">
              <w:rPr>
                <w:rFonts w:hint="eastAsia"/>
              </w:rPr>
              <w:t>spsr_abt</w:t>
            </w:r>
          </w:p>
        </w:tc>
        <w:tc>
          <w:tcPr>
            <w:tcW w:w="1417" w:type="dxa"/>
            <w:vMerge w:val="restart"/>
            <w:shd w:val="clear" w:color="auto" w:fill="0070C0"/>
            <w:vAlign w:val="center"/>
          </w:tcPr>
          <w:p w:rsidR="00416941" w:rsidRPr="00257295" w:rsidRDefault="00416941" w:rsidP="00952073">
            <w:pPr>
              <w:pStyle w:val="ListParagraph"/>
              <w:ind w:firstLineChars="0" w:firstLine="0"/>
              <w:jc w:val="left"/>
            </w:pPr>
            <w:r w:rsidRPr="00257295">
              <w:rPr>
                <w:rFonts w:hint="eastAsia"/>
              </w:rPr>
              <w:t>abt(1</w:t>
            </w:r>
            <w:r w:rsidRPr="00257295">
              <w:t>0111</w:t>
            </w:r>
            <w:r w:rsidRPr="00257295">
              <w:rPr>
                <w:rFonts w:hint="eastAsia"/>
              </w:rPr>
              <w:t>)</w:t>
            </w:r>
          </w:p>
        </w:tc>
        <w:tc>
          <w:tcPr>
            <w:tcW w:w="1701" w:type="dxa"/>
            <w:shd w:val="clear" w:color="auto" w:fill="0070C0"/>
          </w:tcPr>
          <w:p w:rsidR="00416941" w:rsidRPr="00257295" w:rsidRDefault="00416941" w:rsidP="00952073">
            <w:pPr>
              <w:pStyle w:val="ListParagraph"/>
              <w:ind w:firstLineChars="0" w:firstLine="0"/>
              <w:jc w:val="left"/>
            </w:pPr>
            <w:r w:rsidRPr="00257295">
              <w:rPr>
                <w:rFonts w:hint="eastAsia"/>
              </w:rPr>
              <w:t>0x0000 0010</w:t>
            </w:r>
          </w:p>
        </w:tc>
      </w:tr>
      <w:tr w:rsidR="00416941" w:rsidRPr="00257295" w:rsidTr="00952073">
        <w:tc>
          <w:tcPr>
            <w:tcW w:w="1526" w:type="dxa"/>
            <w:shd w:val="clear" w:color="auto" w:fill="0070C0"/>
          </w:tcPr>
          <w:p w:rsidR="00416941" w:rsidRPr="00257295" w:rsidRDefault="00416941" w:rsidP="00952073">
            <w:pPr>
              <w:ind w:firstLineChars="0" w:firstLine="0"/>
            </w:pPr>
            <w:r w:rsidRPr="00257295">
              <w:rPr>
                <w:rFonts w:hint="eastAsia"/>
              </w:rPr>
              <w:t>指令中止</w:t>
            </w:r>
          </w:p>
        </w:tc>
        <w:tc>
          <w:tcPr>
            <w:tcW w:w="1701" w:type="dxa"/>
            <w:shd w:val="clear" w:color="auto" w:fill="0070C0"/>
          </w:tcPr>
          <w:p w:rsidR="00416941" w:rsidRPr="00257295" w:rsidRDefault="00416941" w:rsidP="00952073">
            <w:pPr>
              <w:ind w:firstLineChars="0" w:firstLine="0"/>
            </w:pPr>
            <w:r w:rsidRPr="00257295">
              <w:rPr>
                <w:rFonts w:hint="eastAsia"/>
              </w:rPr>
              <w:t>lr_abt = pc+4</w:t>
            </w:r>
          </w:p>
        </w:tc>
        <w:tc>
          <w:tcPr>
            <w:tcW w:w="1134" w:type="dxa"/>
            <w:vMerge/>
            <w:shd w:val="clear" w:color="auto" w:fill="0070C0"/>
          </w:tcPr>
          <w:p w:rsidR="00416941" w:rsidRPr="00257295" w:rsidRDefault="00416941" w:rsidP="00952073">
            <w:pPr>
              <w:pStyle w:val="ListParagraph"/>
              <w:ind w:firstLineChars="0" w:firstLine="0"/>
            </w:pPr>
          </w:p>
        </w:tc>
        <w:tc>
          <w:tcPr>
            <w:tcW w:w="1417" w:type="dxa"/>
            <w:vMerge/>
            <w:shd w:val="clear" w:color="auto" w:fill="0070C0"/>
          </w:tcPr>
          <w:p w:rsidR="00416941" w:rsidRPr="00257295" w:rsidRDefault="00416941" w:rsidP="00952073">
            <w:pPr>
              <w:pStyle w:val="ListParagraph"/>
              <w:ind w:firstLineChars="0" w:firstLine="0"/>
            </w:pPr>
          </w:p>
        </w:tc>
        <w:tc>
          <w:tcPr>
            <w:tcW w:w="1701" w:type="dxa"/>
            <w:shd w:val="clear" w:color="auto" w:fill="0070C0"/>
          </w:tcPr>
          <w:p w:rsidR="00416941" w:rsidRPr="00257295" w:rsidRDefault="00416941" w:rsidP="00952073">
            <w:pPr>
              <w:ind w:firstLineChars="0" w:firstLine="0"/>
            </w:pPr>
            <w:r w:rsidRPr="00257295">
              <w:rPr>
                <w:rFonts w:hint="eastAsia"/>
              </w:rPr>
              <w:t>0x0000 000C</w:t>
            </w:r>
          </w:p>
        </w:tc>
      </w:tr>
      <w:tr w:rsidR="00416941" w:rsidRPr="00257295" w:rsidTr="00952073">
        <w:tc>
          <w:tcPr>
            <w:tcW w:w="1526" w:type="dxa"/>
            <w:shd w:val="clear" w:color="auto" w:fill="7F7F7F" w:themeFill="text1" w:themeFillTint="80"/>
          </w:tcPr>
          <w:p w:rsidR="00416941" w:rsidRPr="00257295" w:rsidRDefault="00416941" w:rsidP="00952073">
            <w:pPr>
              <w:ind w:firstLineChars="0" w:firstLine="0"/>
            </w:pPr>
            <w:r w:rsidRPr="00257295">
              <w:rPr>
                <w:rFonts w:hint="eastAsia"/>
              </w:rPr>
              <w:t>未定义指令</w:t>
            </w:r>
          </w:p>
        </w:tc>
        <w:tc>
          <w:tcPr>
            <w:tcW w:w="1701" w:type="dxa"/>
            <w:shd w:val="clear" w:color="auto" w:fill="7F7F7F" w:themeFill="text1" w:themeFillTint="80"/>
          </w:tcPr>
          <w:p w:rsidR="00416941" w:rsidRPr="00257295" w:rsidRDefault="00416941" w:rsidP="00952073">
            <w:pPr>
              <w:ind w:firstLineChars="0" w:firstLine="0"/>
            </w:pPr>
            <w:r w:rsidRPr="00257295">
              <w:rPr>
                <w:rFonts w:hint="eastAsia"/>
              </w:rPr>
              <w:t>lr_und = pc +4</w:t>
            </w:r>
          </w:p>
        </w:tc>
        <w:tc>
          <w:tcPr>
            <w:tcW w:w="1134" w:type="dxa"/>
            <w:shd w:val="clear" w:color="auto" w:fill="7F7F7F" w:themeFill="text1" w:themeFillTint="80"/>
          </w:tcPr>
          <w:p w:rsidR="00416941" w:rsidRPr="00257295" w:rsidRDefault="00416941" w:rsidP="00952073">
            <w:pPr>
              <w:ind w:firstLineChars="0" w:firstLine="0"/>
            </w:pPr>
            <w:r w:rsidRPr="00257295">
              <w:rPr>
                <w:rFonts w:hint="eastAsia"/>
              </w:rPr>
              <w:t>spsr_und</w:t>
            </w:r>
          </w:p>
        </w:tc>
        <w:tc>
          <w:tcPr>
            <w:tcW w:w="1417" w:type="dxa"/>
            <w:shd w:val="clear" w:color="auto" w:fill="7F7F7F" w:themeFill="text1" w:themeFillTint="80"/>
          </w:tcPr>
          <w:p w:rsidR="00416941" w:rsidRPr="00257295" w:rsidRDefault="00416941" w:rsidP="00952073">
            <w:pPr>
              <w:ind w:firstLineChars="0" w:firstLine="0"/>
            </w:pPr>
            <w:r w:rsidRPr="00257295">
              <w:rPr>
                <w:rFonts w:hint="eastAsia"/>
              </w:rPr>
              <w:t>und(1</w:t>
            </w:r>
            <w:r w:rsidRPr="00257295">
              <w:t>1011</w:t>
            </w:r>
            <w:r w:rsidRPr="00257295">
              <w:rPr>
                <w:rFonts w:hint="eastAsia"/>
              </w:rPr>
              <w:t>)</w:t>
            </w:r>
          </w:p>
        </w:tc>
        <w:tc>
          <w:tcPr>
            <w:tcW w:w="1701" w:type="dxa"/>
            <w:shd w:val="clear" w:color="auto" w:fill="7F7F7F" w:themeFill="text1" w:themeFillTint="80"/>
          </w:tcPr>
          <w:p w:rsidR="00416941" w:rsidRPr="00257295" w:rsidRDefault="00416941" w:rsidP="00952073">
            <w:pPr>
              <w:ind w:firstLineChars="0" w:firstLine="0"/>
            </w:pPr>
            <w:r w:rsidRPr="00257295">
              <w:rPr>
                <w:rFonts w:hint="eastAsia"/>
              </w:rPr>
              <w:t>0x0000 0004</w:t>
            </w:r>
          </w:p>
        </w:tc>
      </w:tr>
    </w:tbl>
    <w:p w:rsidR="00416941" w:rsidRPr="00257295" w:rsidRDefault="00416941" w:rsidP="00D734B9">
      <w:pPr>
        <w:pStyle w:val="ListParagraph"/>
        <w:numPr>
          <w:ilvl w:val="0"/>
          <w:numId w:val="170"/>
        </w:numPr>
        <w:ind w:firstLineChars="0"/>
      </w:pPr>
      <w:r w:rsidRPr="00257295">
        <w:rPr>
          <w:rFonts w:hint="eastAsia"/>
        </w:rPr>
        <w:lastRenderedPageBreak/>
        <w:t>强制切换</w:t>
      </w:r>
    </w:p>
    <w:p w:rsidR="00416941" w:rsidRPr="00257295" w:rsidRDefault="00416941" w:rsidP="00E95A94">
      <w:pPr>
        <w:ind w:left="840" w:firstLineChars="0" w:firstLine="360"/>
      </w:pPr>
      <w:r w:rsidRPr="00257295">
        <w:rPr>
          <w:rFonts w:hint="eastAsia"/>
        </w:rPr>
        <w:t>通过更改</w:t>
      </w:r>
      <w:r w:rsidRPr="00257295">
        <w:rPr>
          <w:rFonts w:hint="eastAsia"/>
        </w:rPr>
        <w:t>CPSR</w:t>
      </w:r>
      <w:r w:rsidRPr="00257295">
        <w:rPr>
          <w:rFonts w:hint="eastAsia"/>
        </w:rPr>
        <w:t>的</w:t>
      </w:r>
      <w:r w:rsidRPr="00257295">
        <w:rPr>
          <w:rFonts w:hint="eastAsia"/>
        </w:rPr>
        <w:t>M[4:0]</w:t>
      </w:r>
      <w:r w:rsidRPr="00257295">
        <w:rPr>
          <w:rFonts w:hint="eastAsia"/>
        </w:rPr>
        <w:t>可将</w:t>
      </w:r>
      <w:r w:rsidRPr="00257295">
        <w:rPr>
          <w:rFonts w:hint="eastAsia"/>
        </w:rPr>
        <w:t>CPU</w:t>
      </w:r>
      <w:r w:rsidRPr="00257295">
        <w:rPr>
          <w:rFonts w:hint="eastAsia"/>
        </w:rPr>
        <w:t>工作现场强制切换到</w:t>
      </w:r>
      <w:r w:rsidRPr="00257295">
        <w:rPr>
          <w:rFonts w:hint="eastAsia"/>
        </w:rPr>
        <w:t>7</w:t>
      </w:r>
      <w:r w:rsidRPr="00257295">
        <w:rPr>
          <w:rFonts w:hint="eastAsia"/>
        </w:rPr>
        <w:t>种任意模式。该方法只能用于</w:t>
      </w:r>
      <w:r w:rsidRPr="00257295">
        <w:rPr>
          <w:rFonts w:hint="eastAsia"/>
        </w:rPr>
        <w:t>CPU</w:t>
      </w:r>
      <w:r w:rsidRPr="00257295">
        <w:rPr>
          <w:rFonts w:hint="eastAsia"/>
        </w:rPr>
        <w:t>工作在非</w:t>
      </w:r>
      <w:r w:rsidRPr="00257295">
        <w:rPr>
          <w:rFonts w:hint="eastAsia"/>
        </w:rPr>
        <w:t>user</w:t>
      </w:r>
      <w:r w:rsidRPr="00257295">
        <w:rPr>
          <w:rFonts w:hint="eastAsia"/>
        </w:rPr>
        <w:t>模式，因为</w:t>
      </w:r>
      <w:r w:rsidRPr="00257295">
        <w:rPr>
          <w:rFonts w:hint="eastAsia"/>
        </w:rPr>
        <w:t>usr</w:t>
      </w:r>
      <w:r w:rsidRPr="00257295">
        <w:rPr>
          <w:rFonts w:hint="eastAsia"/>
        </w:rPr>
        <w:t>模式时</w:t>
      </w:r>
      <w:r w:rsidRPr="00257295">
        <w:rPr>
          <w:rFonts w:hint="eastAsia"/>
        </w:rPr>
        <w:t>CPSR[4:0]</w:t>
      </w:r>
      <w:r w:rsidRPr="00257295">
        <w:rPr>
          <w:rFonts w:hint="eastAsia"/>
        </w:rPr>
        <w:t>是只读的。</w:t>
      </w:r>
    </w:p>
    <w:p w:rsidR="00416941" w:rsidRPr="00257295" w:rsidRDefault="00416941" w:rsidP="00D734B9">
      <w:pPr>
        <w:pStyle w:val="ListParagraph"/>
        <w:numPr>
          <w:ilvl w:val="0"/>
          <w:numId w:val="105"/>
        </w:numPr>
        <w:ind w:firstLineChars="0"/>
      </w:pPr>
      <w:r w:rsidRPr="00257295">
        <w:rPr>
          <w:rFonts w:hint="eastAsia"/>
        </w:rPr>
        <w:t>特殊功能寄存器</w:t>
      </w:r>
    </w:p>
    <w:p w:rsidR="00416941" w:rsidRPr="00257295" w:rsidRDefault="00416941" w:rsidP="00416941">
      <w:pPr>
        <w:ind w:left="360" w:firstLineChars="0" w:firstLine="480"/>
      </w:pPr>
      <w:r w:rsidRPr="00257295">
        <w:rPr>
          <w:rFonts w:hint="eastAsia"/>
        </w:rPr>
        <w:t>系统默认用于指定功能的寄存器：</w:t>
      </w:r>
    </w:p>
    <w:p w:rsidR="00416941" w:rsidRPr="00257295" w:rsidRDefault="00416941" w:rsidP="00416941">
      <w:pPr>
        <w:pStyle w:val="a7"/>
        <w:ind w:leftChars="175" w:firstLine="420"/>
      </w:pPr>
      <w:r w:rsidRPr="00257295">
        <w:rPr>
          <w:rFonts w:hint="eastAsia"/>
        </w:rPr>
        <w:drawing>
          <wp:inline distT="0" distB="0" distL="0" distR="0" wp14:anchorId="071A18EE" wp14:editId="0F3B1963">
            <wp:extent cx="5210175" cy="2008277"/>
            <wp:effectExtent l="0" t="0" r="0" b="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9F81.tmp"/>
                    <pic:cNvPicPr/>
                  </pic:nvPicPr>
                  <pic:blipFill>
                    <a:blip r:embed="rId616" cstate="email">
                      <a:extLst>
                        <a:ext uri="{28A0092B-C50C-407E-A947-70E740481C1C}">
                          <a14:useLocalDpi xmlns:a14="http://schemas.microsoft.com/office/drawing/2010/main" val="0"/>
                        </a:ext>
                      </a:extLst>
                    </a:blip>
                    <a:stretch>
                      <a:fillRect/>
                    </a:stretch>
                  </pic:blipFill>
                  <pic:spPr>
                    <a:xfrm>
                      <a:off x="0" y="0"/>
                      <a:ext cx="5212445" cy="2009152"/>
                    </a:xfrm>
                    <a:prstGeom prst="rect">
                      <a:avLst/>
                    </a:prstGeom>
                  </pic:spPr>
                </pic:pic>
              </a:graphicData>
            </a:graphic>
          </wp:inline>
        </w:drawing>
      </w:r>
    </w:p>
    <w:p w:rsidR="00416941" w:rsidRPr="00257295" w:rsidRDefault="00416941" w:rsidP="00416941">
      <w:pPr>
        <w:pStyle w:val="a7"/>
        <w:ind w:leftChars="175" w:firstLine="420"/>
      </w:pPr>
      <w:r w:rsidRPr="00257295">
        <w:rPr>
          <w:rFonts w:hint="eastAsia"/>
        </w:rPr>
        <w:drawing>
          <wp:inline distT="0" distB="0" distL="0" distR="0" wp14:anchorId="6949A3E8" wp14:editId="4921FD48">
            <wp:extent cx="4962525" cy="694932"/>
            <wp:effectExtent l="0" t="0" r="0" b="0"/>
            <wp:docPr id="1141" name="图片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4412.tmp"/>
                    <pic:cNvPicPr/>
                  </pic:nvPicPr>
                  <pic:blipFill>
                    <a:blip r:embed="rId617" cstate="email">
                      <a:extLst>
                        <a:ext uri="{28A0092B-C50C-407E-A947-70E740481C1C}">
                          <a14:useLocalDpi xmlns:a14="http://schemas.microsoft.com/office/drawing/2010/main" val="0"/>
                        </a:ext>
                      </a:extLst>
                    </a:blip>
                    <a:stretch>
                      <a:fillRect/>
                    </a:stretch>
                  </pic:blipFill>
                  <pic:spPr>
                    <a:xfrm>
                      <a:off x="0" y="0"/>
                      <a:ext cx="4963220" cy="695029"/>
                    </a:xfrm>
                    <a:prstGeom prst="rect">
                      <a:avLst/>
                    </a:prstGeom>
                  </pic:spPr>
                </pic:pic>
              </a:graphicData>
            </a:graphic>
          </wp:inline>
        </w:drawing>
      </w:r>
    </w:p>
    <w:p w:rsidR="00416941" w:rsidRPr="00257295" w:rsidRDefault="00416941" w:rsidP="00416941">
      <w:pPr>
        <w:pStyle w:val="Heading3"/>
        <w:spacing w:before="163" w:after="163"/>
      </w:pPr>
      <w:bookmarkStart w:id="143" w:name="_Toc390712713"/>
      <w:r w:rsidRPr="00257295">
        <w:rPr>
          <w:rFonts w:hint="eastAsia"/>
        </w:rPr>
        <w:t>异常处理定义</w:t>
      </w:r>
      <w:bookmarkEnd w:id="143"/>
    </w:p>
    <w:p w:rsidR="00416941" w:rsidRPr="00257295" w:rsidRDefault="00416941" w:rsidP="00D734B9">
      <w:pPr>
        <w:pStyle w:val="ListParagraph"/>
        <w:numPr>
          <w:ilvl w:val="0"/>
          <w:numId w:val="93"/>
        </w:numPr>
        <w:ind w:firstLineChars="0"/>
      </w:pPr>
      <w:r w:rsidRPr="00257295">
        <w:rPr>
          <w:rFonts w:hint="eastAsia"/>
        </w:rPr>
        <w:t>普通异常处理定义</w:t>
      </w:r>
    </w:p>
    <w:p w:rsidR="00416941" w:rsidRPr="00257295" w:rsidRDefault="00416941" w:rsidP="00EA123A">
      <w:pPr>
        <w:ind w:left="420" w:firstLineChars="0" w:firstLine="420"/>
      </w:pPr>
      <w:r w:rsidRPr="00257295">
        <w:rPr>
          <w:rFonts w:hint="eastAsia"/>
        </w:rPr>
        <w:t>普通异常处理函数定义由两部分组成，前面是函数宏</w:t>
      </w:r>
      <w:r w:rsidRPr="00257295">
        <w:rPr>
          <w:rFonts w:hint="eastAsia"/>
        </w:rPr>
        <w:t>vector_stub</w:t>
      </w:r>
      <w:r w:rsidRPr="00257295">
        <w:rPr>
          <w:rFonts w:hint="eastAsia"/>
        </w:rPr>
        <w:t>实现的通用指令部分，后面是</w:t>
      </w:r>
      <w:r w:rsidRPr="00257295">
        <w:rPr>
          <w:rFonts w:hint="eastAsia"/>
        </w:rPr>
        <w:t>16</w:t>
      </w:r>
      <w:r w:rsidRPr="00257295">
        <w:rPr>
          <w:rFonts w:hint="eastAsia"/>
        </w:rPr>
        <w:t>个函数组成的函数列表，其中有</w:t>
      </w:r>
      <w:r w:rsidRPr="00257295">
        <w:rPr>
          <w:rFonts w:hint="eastAsia"/>
        </w:rPr>
        <w:t>4</w:t>
      </w:r>
      <w:r w:rsidRPr="00257295">
        <w:rPr>
          <w:rFonts w:hint="eastAsia"/>
        </w:rPr>
        <w:t>个模式的异常采用此方法定义，如下：</w:t>
      </w:r>
    </w:p>
    <w:p w:rsidR="00416941" w:rsidRPr="00257295" w:rsidRDefault="00416941" w:rsidP="00D734B9">
      <w:pPr>
        <w:pStyle w:val="ListParagraph"/>
        <w:numPr>
          <w:ilvl w:val="0"/>
          <w:numId w:val="171"/>
        </w:numPr>
        <w:ind w:firstLineChars="0"/>
      </w:pPr>
      <w:r w:rsidRPr="00257295">
        <w:rPr>
          <w:rFonts w:hint="eastAsia"/>
        </w:rPr>
        <w:t>中断请求</w:t>
      </w:r>
      <w:r w:rsidRPr="00257295">
        <w:rPr>
          <w:rFonts w:hint="eastAsia"/>
        </w:rPr>
        <w:t>(irq)</w:t>
      </w:r>
    </w:p>
    <w:p w:rsidR="00416941" w:rsidRPr="00257295" w:rsidRDefault="00416941" w:rsidP="00416941">
      <w:pPr>
        <w:pStyle w:val="a7"/>
        <w:ind w:leftChars="475" w:left="1140" w:firstLine="420"/>
      </w:pPr>
      <w:r w:rsidRPr="00257295">
        <w:rPr>
          <w:rFonts w:hint="eastAsia"/>
        </w:rPr>
        <w:lastRenderedPageBreak/>
        <w:drawing>
          <wp:inline distT="0" distB="0" distL="0" distR="0" wp14:anchorId="37FE929E" wp14:editId="3C4B7A9C">
            <wp:extent cx="4181475" cy="2657592"/>
            <wp:effectExtent l="0" t="0" r="0" b="9525"/>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3FB2.tmp"/>
                    <pic:cNvPicPr/>
                  </pic:nvPicPr>
                  <pic:blipFill>
                    <a:blip r:embed="rId618" cstate="email">
                      <a:extLst>
                        <a:ext uri="{28A0092B-C50C-407E-A947-70E740481C1C}">
                          <a14:useLocalDpi xmlns:a14="http://schemas.microsoft.com/office/drawing/2010/main" val="0"/>
                        </a:ext>
                      </a:extLst>
                    </a:blip>
                    <a:stretch>
                      <a:fillRect/>
                    </a:stretch>
                  </pic:blipFill>
                  <pic:spPr>
                    <a:xfrm>
                      <a:off x="0" y="0"/>
                      <a:ext cx="4182059" cy="2657963"/>
                    </a:xfrm>
                    <a:prstGeom prst="rect">
                      <a:avLst/>
                    </a:prstGeom>
                  </pic:spPr>
                </pic:pic>
              </a:graphicData>
            </a:graphic>
          </wp:inline>
        </w:drawing>
      </w:r>
    </w:p>
    <w:p w:rsidR="00416941" w:rsidRPr="00257295" w:rsidRDefault="00416941" w:rsidP="00D734B9">
      <w:pPr>
        <w:pStyle w:val="ListParagraph"/>
        <w:numPr>
          <w:ilvl w:val="0"/>
          <w:numId w:val="171"/>
        </w:numPr>
        <w:ind w:firstLineChars="0"/>
      </w:pPr>
      <w:r w:rsidRPr="00257295">
        <w:rPr>
          <w:rFonts w:hint="eastAsia"/>
        </w:rPr>
        <w:t>数据中止</w:t>
      </w:r>
      <w:r w:rsidRPr="00257295">
        <w:rPr>
          <w:rFonts w:hint="eastAsia"/>
        </w:rPr>
        <w:t>(data abort)</w:t>
      </w:r>
    </w:p>
    <w:p w:rsidR="00416941" w:rsidRPr="00257295" w:rsidRDefault="00416941" w:rsidP="00416941">
      <w:pPr>
        <w:pStyle w:val="a7"/>
        <w:ind w:leftChars="525" w:left="1260" w:firstLine="300"/>
      </w:pPr>
      <w:r w:rsidRPr="00257295">
        <w:drawing>
          <wp:inline distT="0" distB="0" distL="0" distR="0" wp14:anchorId="36AB89E4" wp14:editId="6DD5B3C9">
            <wp:extent cx="4257675" cy="1384305"/>
            <wp:effectExtent l="0" t="0" r="0" b="635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FCBB.tmp"/>
                    <pic:cNvPicPr/>
                  </pic:nvPicPr>
                  <pic:blipFill>
                    <a:blip r:embed="rId619" cstate="email">
                      <a:extLst>
                        <a:ext uri="{28A0092B-C50C-407E-A947-70E740481C1C}">
                          <a14:useLocalDpi xmlns:a14="http://schemas.microsoft.com/office/drawing/2010/main" val="0"/>
                        </a:ext>
                      </a:extLst>
                    </a:blip>
                    <a:stretch>
                      <a:fillRect/>
                    </a:stretch>
                  </pic:blipFill>
                  <pic:spPr>
                    <a:xfrm>
                      <a:off x="0" y="0"/>
                      <a:ext cx="4268135" cy="1387706"/>
                    </a:xfrm>
                    <a:prstGeom prst="rect">
                      <a:avLst/>
                    </a:prstGeom>
                  </pic:spPr>
                </pic:pic>
              </a:graphicData>
            </a:graphic>
          </wp:inline>
        </w:drawing>
      </w:r>
    </w:p>
    <w:p w:rsidR="00416941" w:rsidRPr="00257295" w:rsidRDefault="00416941" w:rsidP="00D734B9">
      <w:pPr>
        <w:pStyle w:val="ListParagraph"/>
        <w:numPr>
          <w:ilvl w:val="0"/>
          <w:numId w:val="171"/>
        </w:numPr>
        <w:ind w:firstLineChars="0"/>
      </w:pPr>
      <w:r w:rsidRPr="00257295">
        <w:rPr>
          <w:rFonts w:hint="eastAsia"/>
        </w:rPr>
        <w:t>指令中止</w:t>
      </w:r>
      <w:r w:rsidRPr="00257295">
        <w:rPr>
          <w:rFonts w:hint="eastAsia"/>
        </w:rPr>
        <w:t>(prefetch abort)</w:t>
      </w:r>
    </w:p>
    <w:p w:rsidR="00416941" w:rsidRPr="00257295" w:rsidRDefault="00416941" w:rsidP="00416941">
      <w:pPr>
        <w:pStyle w:val="a7"/>
        <w:ind w:leftChars="475" w:left="1140" w:firstLine="420"/>
      </w:pPr>
      <w:r w:rsidRPr="00257295">
        <w:drawing>
          <wp:inline distT="0" distB="0" distL="0" distR="0" wp14:anchorId="3A5F1C8F" wp14:editId="6DD75B36">
            <wp:extent cx="4695825" cy="1520712"/>
            <wp:effectExtent l="0" t="0" r="0" b="381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29E3.tmp"/>
                    <pic:cNvPicPr/>
                  </pic:nvPicPr>
                  <pic:blipFill>
                    <a:blip r:embed="rId448" cstate="email">
                      <a:extLst>
                        <a:ext uri="{28A0092B-C50C-407E-A947-70E740481C1C}">
                          <a14:useLocalDpi xmlns:a14="http://schemas.microsoft.com/office/drawing/2010/main" val="0"/>
                        </a:ext>
                      </a:extLst>
                    </a:blip>
                    <a:stretch>
                      <a:fillRect/>
                    </a:stretch>
                  </pic:blipFill>
                  <pic:spPr>
                    <a:xfrm>
                      <a:off x="0" y="0"/>
                      <a:ext cx="4696481" cy="1520924"/>
                    </a:xfrm>
                    <a:prstGeom prst="rect">
                      <a:avLst/>
                    </a:prstGeom>
                  </pic:spPr>
                </pic:pic>
              </a:graphicData>
            </a:graphic>
          </wp:inline>
        </w:drawing>
      </w:r>
    </w:p>
    <w:p w:rsidR="00416941" w:rsidRPr="00257295" w:rsidRDefault="00416941" w:rsidP="00D734B9">
      <w:pPr>
        <w:pStyle w:val="ListParagraph"/>
        <w:numPr>
          <w:ilvl w:val="0"/>
          <w:numId w:val="171"/>
        </w:numPr>
        <w:ind w:firstLineChars="0"/>
      </w:pPr>
      <w:r w:rsidRPr="00257295">
        <w:rPr>
          <w:rFonts w:hint="eastAsia"/>
        </w:rPr>
        <w:t>未定义指令</w:t>
      </w:r>
      <w:r w:rsidRPr="00257295">
        <w:rPr>
          <w:rFonts w:hint="eastAsia"/>
        </w:rPr>
        <w:t>(undefined)</w:t>
      </w:r>
    </w:p>
    <w:p w:rsidR="00416941" w:rsidRPr="00257295" w:rsidRDefault="00416941" w:rsidP="00416941">
      <w:pPr>
        <w:pStyle w:val="a7"/>
        <w:ind w:leftChars="475" w:left="1140" w:firstLine="420"/>
      </w:pPr>
      <w:r w:rsidRPr="00257295">
        <w:drawing>
          <wp:inline distT="0" distB="0" distL="0" distR="0" wp14:anchorId="79D30878" wp14:editId="2FF8EC7D">
            <wp:extent cx="4533900" cy="1495136"/>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51DE.tmp"/>
                    <pic:cNvPicPr/>
                  </pic:nvPicPr>
                  <pic:blipFill>
                    <a:blip r:embed="rId620" cstate="email">
                      <a:extLst>
                        <a:ext uri="{28A0092B-C50C-407E-A947-70E740481C1C}">
                          <a14:useLocalDpi xmlns:a14="http://schemas.microsoft.com/office/drawing/2010/main" val="0"/>
                        </a:ext>
                      </a:extLst>
                    </a:blip>
                    <a:stretch>
                      <a:fillRect/>
                    </a:stretch>
                  </pic:blipFill>
                  <pic:spPr>
                    <a:xfrm>
                      <a:off x="0" y="0"/>
                      <a:ext cx="4538945" cy="1496800"/>
                    </a:xfrm>
                    <a:prstGeom prst="rect">
                      <a:avLst/>
                    </a:prstGeom>
                  </pic:spPr>
                </pic:pic>
              </a:graphicData>
            </a:graphic>
          </wp:inline>
        </w:drawing>
      </w:r>
    </w:p>
    <w:p w:rsidR="00416941" w:rsidRPr="00257295" w:rsidRDefault="00416941" w:rsidP="00D734B9">
      <w:pPr>
        <w:pStyle w:val="ListParagraph"/>
        <w:numPr>
          <w:ilvl w:val="0"/>
          <w:numId w:val="93"/>
        </w:numPr>
        <w:ind w:firstLineChars="0"/>
      </w:pPr>
      <w:r w:rsidRPr="00257295">
        <w:rPr>
          <w:rFonts w:hint="eastAsia"/>
        </w:rPr>
        <w:lastRenderedPageBreak/>
        <w:t>快速中断处理</w:t>
      </w:r>
      <w:r w:rsidRPr="00257295">
        <w:rPr>
          <w:rFonts w:hint="eastAsia"/>
        </w:rPr>
        <w:t>(fiq)</w:t>
      </w:r>
    </w:p>
    <w:p w:rsidR="00416941" w:rsidRPr="00257295" w:rsidRDefault="00416941" w:rsidP="00416941">
      <w:pPr>
        <w:pStyle w:val="a7"/>
        <w:ind w:leftChars="175" w:firstLine="420"/>
      </w:pPr>
      <w:r w:rsidRPr="00257295">
        <w:rPr>
          <w:rFonts w:hint="eastAsia"/>
        </w:rPr>
        <w:drawing>
          <wp:inline distT="0" distB="0" distL="0" distR="0" wp14:anchorId="7B954BDA" wp14:editId="298BDF3C">
            <wp:extent cx="4946071" cy="1457325"/>
            <wp:effectExtent l="0" t="0" r="6985" b="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278E.tmp"/>
                    <pic:cNvPicPr/>
                  </pic:nvPicPr>
                  <pic:blipFill>
                    <a:blip r:embed="rId621" cstate="email">
                      <a:extLst>
                        <a:ext uri="{28A0092B-C50C-407E-A947-70E740481C1C}">
                          <a14:useLocalDpi xmlns:a14="http://schemas.microsoft.com/office/drawing/2010/main" val="0"/>
                        </a:ext>
                      </a:extLst>
                    </a:blip>
                    <a:stretch>
                      <a:fillRect/>
                    </a:stretch>
                  </pic:blipFill>
                  <pic:spPr>
                    <a:xfrm>
                      <a:off x="0" y="0"/>
                      <a:ext cx="4957062" cy="1460564"/>
                    </a:xfrm>
                    <a:prstGeom prst="rect">
                      <a:avLst/>
                    </a:prstGeom>
                  </pic:spPr>
                </pic:pic>
              </a:graphicData>
            </a:graphic>
          </wp:inline>
        </w:drawing>
      </w:r>
    </w:p>
    <w:p w:rsidR="00416941" w:rsidRPr="00257295" w:rsidRDefault="00416941" w:rsidP="00D734B9">
      <w:pPr>
        <w:pStyle w:val="ListParagraph"/>
        <w:numPr>
          <w:ilvl w:val="0"/>
          <w:numId w:val="93"/>
        </w:numPr>
        <w:ind w:firstLineChars="0"/>
      </w:pPr>
      <w:r w:rsidRPr="00257295">
        <w:rPr>
          <w:rFonts w:hint="eastAsia"/>
        </w:rPr>
        <w:t>软件中断</w:t>
      </w:r>
      <w:r w:rsidRPr="00257295">
        <w:rPr>
          <w:rFonts w:hint="eastAsia"/>
        </w:rPr>
        <w:t>(software interrupt)</w:t>
      </w:r>
    </w:p>
    <w:p w:rsidR="00416941" w:rsidRPr="00257295" w:rsidRDefault="00416941" w:rsidP="00416941">
      <w:pPr>
        <w:pStyle w:val="a7"/>
        <w:ind w:leftChars="175" w:firstLine="420"/>
      </w:pPr>
      <w:r w:rsidRPr="00257295">
        <w:rPr>
          <w:rFonts w:hint="eastAsia"/>
        </w:rPr>
        <w:drawing>
          <wp:inline distT="0" distB="0" distL="0" distR="0" wp14:anchorId="75FFD025" wp14:editId="71E102FD">
            <wp:extent cx="4639323" cy="1371792"/>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5237.tmp"/>
                    <pic:cNvPicPr/>
                  </pic:nvPicPr>
                  <pic:blipFill>
                    <a:blip r:embed="rId622">
                      <a:extLst>
                        <a:ext uri="{28A0092B-C50C-407E-A947-70E740481C1C}">
                          <a14:useLocalDpi xmlns:a14="http://schemas.microsoft.com/office/drawing/2010/main" val="0"/>
                        </a:ext>
                      </a:extLst>
                    </a:blip>
                    <a:stretch>
                      <a:fillRect/>
                    </a:stretch>
                  </pic:blipFill>
                  <pic:spPr>
                    <a:xfrm>
                      <a:off x="0" y="0"/>
                      <a:ext cx="4639323" cy="1371792"/>
                    </a:xfrm>
                    <a:prstGeom prst="rect">
                      <a:avLst/>
                    </a:prstGeom>
                  </pic:spPr>
                </pic:pic>
              </a:graphicData>
            </a:graphic>
          </wp:inline>
        </w:drawing>
      </w:r>
    </w:p>
    <w:p w:rsidR="00416941" w:rsidRPr="00257295" w:rsidRDefault="00416941" w:rsidP="00416941">
      <w:pPr>
        <w:ind w:firstLine="480"/>
      </w:pPr>
      <w:r w:rsidRPr="00257295">
        <w:rPr>
          <w:rFonts w:hint="eastAsia"/>
        </w:rPr>
        <w:tab/>
      </w:r>
      <w:r w:rsidRPr="00257295">
        <w:rPr>
          <w:rFonts w:hint="eastAsia"/>
        </w:rPr>
        <w:t>软件中断定义如下，其主要实现了系统调用功能：</w:t>
      </w:r>
    </w:p>
    <w:p w:rsidR="00416941" w:rsidRPr="00257295" w:rsidRDefault="00416941" w:rsidP="00416941">
      <w:pPr>
        <w:pStyle w:val="a7"/>
        <w:ind w:leftChars="175" w:firstLine="420"/>
      </w:pPr>
      <w:r w:rsidRPr="00257295">
        <w:rPr>
          <w:rFonts w:hint="eastAsia"/>
        </w:rPr>
        <w:drawing>
          <wp:inline distT="0" distB="0" distL="0" distR="0" wp14:anchorId="603CA54F" wp14:editId="119EBC37">
            <wp:extent cx="4463551" cy="2638425"/>
            <wp:effectExtent l="0" t="0" r="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6C50.tmp"/>
                    <pic:cNvPicPr/>
                  </pic:nvPicPr>
                  <pic:blipFill rotWithShape="1">
                    <a:blip r:embed="rId623" cstate="email">
                      <a:extLst>
                        <a:ext uri="{28A0092B-C50C-407E-A947-70E740481C1C}">
                          <a14:useLocalDpi xmlns:a14="http://schemas.microsoft.com/office/drawing/2010/main" val="0"/>
                        </a:ext>
                      </a:extLst>
                    </a:blip>
                    <a:srcRect/>
                    <a:stretch/>
                  </pic:blipFill>
                  <pic:spPr bwMode="auto">
                    <a:xfrm>
                      <a:off x="0" y="0"/>
                      <a:ext cx="4467929" cy="2641013"/>
                    </a:xfrm>
                    <a:prstGeom prst="rect">
                      <a:avLst/>
                    </a:prstGeom>
                    <a:ln>
                      <a:noFill/>
                    </a:ln>
                    <a:extLst>
                      <a:ext uri="{53640926-AAD7-44D8-BBD7-CCE9431645EC}">
                        <a14:shadowObscured xmlns:a14="http://schemas.microsoft.com/office/drawing/2010/main"/>
                      </a:ext>
                    </a:extLst>
                  </pic:spPr>
                </pic:pic>
              </a:graphicData>
            </a:graphic>
          </wp:inline>
        </w:drawing>
      </w:r>
    </w:p>
    <w:p w:rsidR="00416941" w:rsidRPr="00257295" w:rsidRDefault="00416941" w:rsidP="00D734B9">
      <w:pPr>
        <w:pStyle w:val="ListParagraph"/>
        <w:numPr>
          <w:ilvl w:val="0"/>
          <w:numId w:val="93"/>
        </w:numPr>
        <w:ind w:firstLineChars="0"/>
      </w:pPr>
      <w:r w:rsidRPr="00257295">
        <w:rPr>
          <w:rFonts w:hint="eastAsia"/>
        </w:rPr>
        <w:t>复位</w:t>
      </w:r>
      <w:r w:rsidRPr="00257295">
        <w:rPr>
          <w:rFonts w:hint="eastAsia"/>
        </w:rPr>
        <w:t>(reset)</w:t>
      </w:r>
    </w:p>
    <w:p w:rsidR="00416941" w:rsidRPr="00257295" w:rsidRDefault="00416941" w:rsidP="00416941">
      <w:pPr>
        <w:pStyle w:val="ListParagraph"/>
        <w:ind w:left="840" w:firstLineChars="0" w:firstLine="0"/>
      </w:pPr>
      <w:r w:rsidRPr="00257295">
        <w:rPr>
          <w:rFonts w:hint="eastAsia"/>
        </w:rPr>
        <w:t>复位中断处理入口的指令为直接进入软件中断。</w:t>
      </w:r>
    </w:p>
    <w:p w:rsidR="00416941" w:rsidRPr="00257295" w:rsidRDefault="00416941" w:rsidP="00416941">
      <w:pPr>
        <w:pStyle w:val="a7"/>
        <w:ind w:leftChars="175" w:firstLine="420"/>
      </w:pPr>
      <w:r w:rsidRPr="00257295">
        <w:drawing>
          <wp:inline distT="0" distB="0" distL="0" distR="0" wp14:anchorId="11A74EC5" wp14:editId="5A85854D">
            <wp:extent cx="3219900" cy="352474"/>
            <wp:effectExtent l="0" t="0" r="0" b="9525"/>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2224.tmp"/>
                    <pic:cNvPicPr/>
                  </pic:nvPicPr>
                  <pic:blipFill>
                    <a:blip r:embed="rId624">
                      <a:extLst>
                        <a:ext uri="{28A0092B-C50C-407E-A947-70E740481C1C}">
                          <a14:useLocalDpi xmlns:a14="http://schemas.microsoft.com/office/drawing/2010/main" val="0"/>
                        </a:ext>
                      </a:extLst>
                    </a:blip>
                    <a:stretch>
                      <a:fillRect/>
                    </a:stretch>
                  </pic:blipFill>
                  <pic:spPr>
                    <a:xfrm>
                      <a:off x="0" y="0"/>
                      <a:ext cx="3219900" cy="352474"/>
                    </a:xfrm>
                    <a:prstGeom prst="rect">
                      <a:avLst/>
                    </a:prstGeom>
                  </pic:spPr>
                </pic:pic>
              </a:graphicData>
            </a:graphic>
          </wp:inline>
        </w:drawing>
      </w:r>
    </w:p>
    <w:p w:rsidR="00416941" w:rsidRPr="00257295" w:rsidRDefault="00416941" w:rsidP="00416941">
      <w:pPr>
        <w:ind w:left="420" w:firstLineChars="175" w:firstLine="420"/>
      </w:pPr>
      <w:r w:rsidRPr="00257295">
        <w:rPr>
          <w:rFonts w:hint="eastAsia"/>
        </w:rPr>
        <w:t>注意：系统第一次硬件复位时会首先执行引导程序中的定义的复位异常处理，内核定义的复位异常处理只在第二次发生硬件复位时执行。</w:t>
      </w:r>
    </w:p>
    <w:p w:rsidR="00416941" w:rsidRPr="00257295" w:rsidRDefault="00416941" w:rsidP="00D734B9">
      <w:pPr>
        <w:pStyle w:val="ListParagraph"/>
        <w:numPr>
          <w:ilvl w:val="0"/>
          <w:numId w:val="93"/>
        </w:numPr>
        <w:ind w:firstLineChars="0"/>
      </w:pPr>
      <w:r w:rsidRPr="00257295">
        <w:rPr>
          <w:rFonts w:hint="eastAsia"/>
        </w:rPr>
        <w:t>保留</w:t>
      </w:r>
      <w:r w:rsidRPr="00257295">
        <w:rPr>
          <w:rFonts w:hint="eastAsia"/>
        </w:rPr>
        <w:t>(reserved)</w:t>
      </w:r>
    </w:p>
    <w:p w:rsidR="00416941" w:rsidRPr="00257295" w:rsidRDefault="00416941" w:rsidP="00416941">
      <w:pPr>
        <w:pStyle w:val="a7"/>
        <w:ind w:leftChars="175" w:firstLine="420"/>
      </w:pPr>
      <w:r w:rsidRPr="00257295">
        <w:rPr>
          <w:rFonts w:hint="eastAsia"/>
        </w:rPr>
        <w:lastRenderedPageBreak/>
        <w:drawing>
          <wp:inline distT="0" distB="0" distL="0" distR="0" wp14:anchorId="4F57BB7B" wp14:editId="73C035B9">
            <wp:extent cx="5114925" cy="1228050"/>
            <wp:effectExtent l="0" t="0" r="0"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6CAB.tmp"/>
                    <pic:cNvPicPr/>
                  </pic:nvPicPr>
                  <pic:blipFill>
                    <a:blip r:embed="rId625" cstate="email">
                      <a:extLst>
                        <a:ext uri="{28A0092B-C50C-407E-A947-70E740481C1C}">
                          <a14:useLocalDpi xmlns:a14="http://schemas.microsoft.com/office/drawing/2010/main" val="0"/>
                        </a:ext>
                      </a:extLst>
                    </a:blip>
                    <a:stretch>
                      <a:fillRect/>
                    </a:stretch>
                  </pic:blipFill>
                  <pic:spPr>
                    <a:xfrm>
                      <a:off x="0" y="0"/>
                      <a:ext cx="5117154" cy="1228585"/>
                    </a:xfrm>
                    <a:prstGeom prst="rect">
                      <a:avLst/>
                    </a:prstGeom>
                  </pic:spPr>
                </pic:pic>
              </a:graphicData>
            </a:graphic>
          </wp:inline>
        </w:drawing>
      </w:r>
    </w:p>
    <w:p w:rsidR="00416941" w:rsidRPr="00257295" w:rsidRDefault="00416941" w:rsidP="00416941">
      <w:pPr>
        <w:pStyle w:val="Heading3"/>
        <w:spacing w:before="163" w:after="163"/>
      </w:pPr>
      <w:bookmarkStart w:id="144" w:name="_Toc390712714"/>
      <w:r w:rsidRPr="00257295">
        <w:rPr>
          <w:rFonts w:hint="eastAsia"/>
        </w:rPr>
        <w:t>异常处理结构</w:t>
      </w:r>
      <w:bookmarkEnd w:id="144"/>
    </w:p>
    <w:p w:rsidR="00416941" w:rsidRPr="00257295" w:rsidRDefault="00416941" w:rsidP="00D734B9">
      <w:pPr>
        <w:pStyle w:val="ListParagraph"/>
        <w:numPr>
          <w:ilvl w:val="0"/>
          <w:numId w:val="98"/>
        </w:numPr>
        <w:ind w:firstLineChars="0"/>
      </w:pPr>
      <w:r w:rsidRPr="00257295">
        <w:rPr>
          <w:rFonts w:hint="eastAsia"/>
        </w:rPr>
        <w:t>中断方式配置</w:t>
      </w:r>
    </w:p>
    <w:p w:rsidR="00416941" w:rsidRPr="00257295" w:rsidRDefault="00416941" w:rsidP="00416941">
      <w:pPr>
        <w:pStyle w:val="a7"/>
        <w:ind w:leftChars="175" w:firstLine="480"/>
      </w:pPr>
      <w:r w:rsidRPr="00257295">
        <w:rPr>
          <w:rFonts w:hint="eastAsia"/>
        </w:rPr>
        <w:drawing>
          <wp:inline distT="0" distB="0" distL="0" distR="0" wp14:anchorId="2FD9E475" wp14:editId="551E25DC">
            <wp:extent cx="3115110" cy="2343477"/>
            <wp:effectExtent l="0" t="0" r="9525" b="0"/>
            <wp:docPr id="979" name="图片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CE8E.tmp"/>
                    <pic:cNvPicPr/>
                  </pic:nvPicPr>
                  <pic:blipFill>
                    <a:blip r:embed="rId626">
                      <a:extLst>
                        <a:ext uri="{28A0092B-C50C-407E-A947-70E740481C1C}">
                          <a14:useLocalDpi xmlns:a14="http://schemas.microsoft.com/office/drawing/2010/main" val="0"/>
                        </a:ext>
                      </a:extLst>
                    </a:blip>
                    <a:stretch>
                      <a:fillRect/>
                    </a:stretch>
                  </pic:blipFill>
                  <pic:spPr>
                    <a:xfrm>
                      <a:off x="0" y="0"/>
                      <a:ext cx="3115110" cy="2343477"/>
                    </a:xfrm>
                    <a:prstGeom prst="rect">
                      <a:avLst/>
                    </a:prstGeom>
                  </pic:spPr>
                </pic:pic>
              </a:graphicData>
            </a:graphic>
          </wp:inline>
        </w:drawing>
      </w:r>
    </w:p>
    <w:p w:rsidR="00416941" w:rsidRPr="00257295" w:rsidRDefault="00416941" w:rsidP="00D734B9">
      <w:pPr>
        <w:pStyle w:val="ListParagraph"/>
        <w:numPr>
          <w:ilvl w:val="0"/>
          <w:numId w:val="98"/>
        </w:numPr>
        <w:ind w:firstLineChars="0"/>
      </w:pPr>
      <w:r w:rsidRPr="00257295">
        <w:rPr>
          <w:rFonts w:hint="eastAsia"/>
        </w:rPr>
        <w:t>中断处理结构描述</w:t>
      </w:r>
    </w:p>
    <w:p w:rsidR="00416941" w:rsidRPr="00257295" w:rsidRDefault="00416941" w:rsidP="00416941">
      <w:pPr>
        <w:pStyle w:val="ListParagraph"/>
        <w:ind w:left="840" w:firstLineChars="0" w:firstLine="0"/>
      </w:pPr>
      <w:r w:rsidRPr="00257295">
        <w:rPr>
          <w:rFonts w:hint="eastAsia"/>
        </w:rPr>
        <w:t>用于描述单个中断的处理方法。</w:t>
      </w:r>
    </w:p>
    <w:p w:rsidR="00416941" w:rsidRPr="00257295" w:rsidRDefault="00416941" w:rsidP="00416941">
      <w:pPr>
        <w:pStyle w:val="a7"/>
        <w:ind w:leftChars="175" w:firstLine="480"/>
      </w:pPr>
      <w:r w:rsidRPr="00257295">
        <w:rPr>
          <w:rFonts w:hint="eastAsia"/>
        </w:rPr>
        <w:lastRenderedPageBreak/>
        <w:drawing>
          <wp:inline distT="0" distB="0" distL="0" distR="0" wp14:anchorId="009F3C19" wp14:editId="77D13005">
            <wp:extent cx="4640405" cy="3600450"/>
            <wp:effectExtent l="0" t="0" r="8255"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C8E7E.tmp"/>
                    <pic:cNvPicPr/>
                  </pic:nvPicPr>
                  <pic:blipFill rotWithShape="1">
                    <a:blip r:embed="rId627" cstate="email">
                      <a:extLst>
                        <a:ext uri="{28A0092B-C50C-407E-A947-70E740481C1C}">
                          <a14:useLocalDpi xmlns:a14="http://schemas.microsoft.com/office/drawing/2010/main" val="0"/>
                        </a:ext>
                      </a:extLst>
                    </a:blip>
                    <a:srcRect/>
                    <a:stretch/>
                  </pic:blipFill>
                  <pic:spPr>
                    <a:xfrm>
                      <a:off x="0" y="0"/>
                      <a:ext cx="4652909" cy="3610152"/>
                    </a:xfrm>
                    <a:prstGeom prst="rect">
                      <a:avLst/>
                    </a:prstGeom>
                  </pic:spPr>
                </pic:pic>
              </a:graphicData>
            </a:graphic>
          </wp:inline>
        </w:drawing>
      </w:r>
    </w:p>
    <w:p w:rsidR="00416941" w:rsidRPr="00257295" w:rsidRDefault="00416941" w:rsidP="00D734B9">
      <w:pPr>
        <w:pStyle w:val="ListParagraph"/>
        <w:numPr>
          <w:ilvl w:val="0"/>
          <w:numId w:val="98"/>
        </w:numPr>
        <w:ind w:firstLineChars="0"/>
      </w:pPr>
      <w:r w:rsidRPr="00257295">
        <w:rPr>
          <w:rFonts w:hint="eastAsia"/>
        </w:rPr>
        <w:t>中断请求描述</w:t>
      </w:r>
    </w:p>
    <w:p w:rsidR="00416941" w:rsidRPr="00257295" w:rsidRDefault="00416941" w:rsidP="00886E61">
      <w:pPr>
        <w:ind w:left="420" w:firstLineChars="0" w:firstLine="420"/>
      </w:pPr>
      <w:r w:rsidRPr="00257295">
        <w:rPr>
          <w:rFonts w:hint="eastAsia"/>
        </w:rPr>
        <w:t>一个</w:t>
      </w:r>
      <w:r w:rsidRPr="00257295">
        <w:rPr>
          <w:rFonts w:hint="eastAsia"/>
        </w:rPr>
        <w:t>irq</w:t>
      </w:r>
      <w:r w:rsidRPr="00257295">
        <w:rPr>
          <w:rFonts w:hint="eastAsia"/>
        </w:rPr>
        <w:t>中断</w:t>
      </w:r>
      <w:r w:rsidRPr="00257295">
        <w:rPr>
          <w:rFonts w:hint="eastAsia"/>
        </w:rPr>
        <w:t>ID</w:t>
      </w:r>
      <w:r w:rsidRPr="00257295">
        <w:rPr>
          <w:rFonts w:hint="eastAsia"/>
        </w:rPr>
        <w:t>对应一个中断请求描述，对应多个中断处理。成员</w:t>
      </w:r>
      <w:r w:rsidRPr="00257295">
        <w:rPr>
          <w:rFonts w:hint="eastAsia"/>
        </w:rPr>
        <w:t>action</w:t>
      </w:r>
      <w:r w:rsidRPr="00257295">
        <w:rPr>
          <w:rFonts w:hint="eastAsia"/>
        </w:rPr>
        <w:t>是一个链表，表示所有中断处理行为。</w:t>
      </w:r>
    </w:p>
    <w:p w:rsidR="00416941" w:rsidRPr="00257295" w:rsidRDefault="00416941" w:rsidP="00416941">
      <w:pPr>
        <w:pStyle w:val="a7"/>
        <w:ind w:leftChars="175" w:firstLine="480"/>
      </w:pPr>
      <w:r w:rsidRPr="00257295">
        <w:rPr>
          <w:rFonts w:hint="eastAsia"/>
        </w:rPr>
        <w:drawing>
          <wp:inline distT="0" distB="0" distL="0" distR="0" wp14:anchorId="2F2C1EB6" wp14:editId="4AA30AE7">
            <wp:extent cx="5468786" cy="2266950"/>
            <wp:effectExtent l="0" t="0" r="0" b="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F6F.tmp"/>
                    <pic:cNvPicPr/>
                  </pic:nvPicPr>
                  <pic:blipFill>
                    <a:blip r:embed="rId628" cstate="email">
                      <a:extLst>
                        <a:ext uri="{28A0092B-C50C-407E-A947-70E740481C1C}">
                          <a14:useLocalDpi xmlns:a14="http://schemas.microsoft.com/office/drawing/2010/main" val="0"/>
                        </a:ext>
                      </a:extLst>
                    </a:blip>
                    <a:stretch>
                      <a:fillRect/>
                    </a:stretch>
                  </pic:blipFill>
                  <pic:spPr>
                    <a:xfrm>
                      <a:off x="0" y="0"/>
                      <a:ext cx="5471169" cy="2267938"/>
                    </a:xfrm>
                    <a:prstGeom prst="rect">
                      <a:avLst/>
                    </a:prstGeom>
                  </pic:spPr>
                </pic:pic>
              </a:graphicData>
            </a:graphic>
          </wp:inline>
        </w:drawing>
      </w:r>
    </w:p>
    <w:p w:rsidR="00416941" w:rsidRPr="00257295" w:rsidRDefault="00416941" w:rsidP="00416941">
      <w:pPr>
        <w:ind w:firstLine="480"/>
      </w:pPr>
      <w:r w:rsidRPr="00257295">
        <w:rPr>
          <w:rFonts w:hint="eastAsia"/>
        </w:rPr>
        <w:tab/>
      </w:r>
      <w:r w:rsidRPr="00257295">
        <w:rPr>
          <w:rFonts w:hint="eastAsia"/>
        </w:rPr>
        <w:t>中断请求描述表定义：</w:t>
      </w:r>
    </w:p>
    <w:p w:rsidR="00416941" w:rsidRPr="00257295" w:rsidRDefault="00416941" w:rsidP="00416941">
      <w:pPr>
        <w:pStyle w:val="a7"/>
        <w:ind w:leftChars="175" w:firstLine="480"/>
      </w:pPr>
      <w:r w:rsidRPr="00257295">
        <w:rPr>
          <w:rFonts w:hint="eastAsia"/>
        </w:rPr>
        <w:drawing>
          <wp:inline distT="0" distB="0" distL="0" distR="0" wp14:anchorId="6BE61123" wp14:editId="742C6805">
            <wp:extent cx="5214429" cy="1209675"/>
            <wp:effectExtent l="0" t="0" r="5715"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ADB1.tmp"/>
                    <pic:cNvPicPr/>
                  </pic:nvPicPr>
                  <pic:blipFill>
                    <a:blip r:embed="rId629" cstate="email">
                      <a:extLst>
                        <a:ext uri="{28A0092B-C50C-407E-A947-70E740481C1C}">
                          <a14:useLocalDpi xmlns:a14="http://schemas.microsoft.com/office/drawing/2010/main" val="0"/>
                        </a:ext>
                      </a:extLst>
                    </a:blip>
                    <a:stretch>
                      <a:fillRect/>
                    </a:stretch>
                  </pic:blipFill>
                  <pic:spPr>
                    <a:xfrm>
                      <a:off x="0" y="0"/>
                      <a:ext cx="5229956" cy="1213277"/>
                    </a:xfrm>
                    <a:prstGeom prst="rect">
                      <a:avLst/>
                    </a:prstGeom>
                  </pic:spPr>
                </pic:pic>
              </a:graphicData>
            </a:graphic>
          </wp:inline>
        </w:drawing>
      </w:r>
    </w:p>
    <w:p w:rsidR="00416941" w:rsidRPr="00257295" w:rsidRDefault="00416941" w:rsidP="00D734B9">
      <w:pPr>
        <w:pStyle w:val="ListParagraph"/>
        <w:numPr>
          <w:ilvl w:val="0"/>
          <w:numId w:val="98"/>
        </w:numPr>
        <w:ind w:firstLineChars="0"/>
      </w:pPr>
      <w:r w:rsidRPr="00257295">
        <w:rPr>
          <w:rFonts w:hint="eastAsia"/>
        </w:rPr>
        <w:lastRenderedPageBreak/>
        <w:t>系统中断个数</w:t>
      </w:r>
    </w:p>
    <w:p w:rsidR="00416941" w:rsidRPr="00257295" w:rsidRDefault="00416941" w:rsidP="00416941">
      <w:pPr>
        <w:pStyle w:val="a7"/>
        <w:ind w:leftChars="175" w:firstLine="480"/>
      </w:pPr>
      <w:r w:rsidRPr="00257295">
        <w:rPr>
          <w:rFonts w:hint="eastAsia"/>
        </w:rPr>
        <w:drawing>
          <wp:inline distT="0" distB="0" distL="0" distR="0" wp14:anchorId="669F6ED7" wp14:editId="0D6C2505">
            <wp:extent cx="3569068" cy="666750"/>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7120.tmp"/>
                    <pic:cNvPicPr/>
                  </pic:nvPicPr>
                  <pic:blipFill rotWithShape="1">
                    <a:blip r:embed="rId630" cstate="print">
                      <a:extLst>
                        <a:ext uri="{28A0092B-C50C-407E-A947-70E740481C1C}">
                          <a14:useLocalDpi xmlns:a14="http://schemas.microsoft.com/office/drawing/2010/main" val="0"/>
                        </a:ext>
                      </a:extLst>
                    </a:blip>
                    <a:srcRect/>
                    <a:stretch/>
                  </pic:blipFill>
                  <pic:spPr bwMode="auto">
                    <a:xfrm>
                      <a:off x="0" y="0"/>
                      <a:ext cx="3574719" cy="667806"/>
                    </a:xfrm>
                    <a:prstGeom prst="rect">
                      <a:avLst/>
                    </a:prstGeom>
                    <a:ln>
                      <a:noFill/>
                    </a:ln>
                    <a:extLst>
                      <a:ext uri="{53640926-AAD7-44D8-BBD7-CCE9431645EC}">
                        <a14:shadowObscured xmlns:a14="http://schemas.microsoft.com/office/drawing/2010/main"/>
                      </a:ext>
                    </a:extLst>
                  </pic:spPr>
                </pic:pic>
              </a:graphicData>
            </a:graphic>
          </wp:inline>
        </w:drawing>
      </w:r>
    </w:p>
    <w:p w:rsidR="00416941" w:rsidRPr="00257295" w:rsidRDefault="00416941" w:rsidP="00416941">
      <w:pPr>
        <w:pStyle w:val="Heading3"/>
        <w:spacing w:before="163" w:after="163"/>
      </w:pPr>
      <w:bookmarkStart w:id="145" w:name="_Toc390712715"/>
      <w:r w:rsidRPr="00257295">
        <w:rPr>
          <w:rFonts w:hint="eastAsia"/>
        </w:rPr>
        <w:t>异常处理流程</w:t>
      </w:r>
      <w:bookmarkEnd w:id="145"/>
    </w:p>
    <w:p w:rsidR="00416941" w:rsidRPr="00257295" w:rsidRDefault="00416941" w:rsidP="00416941">
      <w:pPr>
        <w:ind w:firstLine="480"/>
      </w:pPr>
      <w:r w:rsidRPr="00257295">
        <w:rPr>
          <w:rFonts w:hint="eastAsia"/>
        </w:rPr>
        <w:t>此处以</w:t>
      </w:r>
      <w:r w:rsidRPr="00257295">
        <w:rPr>
          <w:rFonts w:hint="eastAsia"/>
        </w:rPr>
        <w:t>user</w:t>
      </w:r>
      <w:r w:rsidRPr="00257295">
        <w:rPr>
          <w:rFonts w:hint="eastAsia"/>
        </w:rPr>
        <w:t>模式下发生</w:t>
      </w:r>
      <w:r w:rsidRPr="00257295">
        <w:rPr>
          <w:rFonts w:hint="eastAsia"/>
        </w:rPr>
        <w:t>irq</w:t>
      </w:r>
      <w:r w:rsidRPr="00257295">
        <w:rPr>
          <w:rFonts w:hint="eastAsia"/>
        </w:rPr>
        <w:t>异常为例。</w:t>
      </w:r>
    </w:p>
    <w:p w:rsidR="00416941" w:rsidRPr="00257295" w:rsidRDefault="00416941" w:rsidP="00D734B9">
      <w:pPr>
        <w:pStyle w:val="ListParagraph"/>
        <w:numPr>
          <w:ilvl w:val="0"/>
          <w:numId w:val="103"/>
        </w:numPr>
        <w:ind w:firstLineChars="0"/>
      </w:pPr>
      <w:r w:rsidRPr="00257295">
        <w:rPr>
          <w:rFonts w:hint="eastAsia"/>
        </w:rPr>
        <w:t>CPU</w:t>
      </w:r>
      <w:r w:rsidRPr="00257295">
        <w:rPr>
          <w:rFonts w:hint="eastAsia"/>
        </w:rPr>
        <w:t>自动完成的功能</w:t>
      </w:r>
      <w:r w:rsidRPr="00257295">
        <w:rPr>
          <w:rFonts w:hint="eastAsia"/>
        </w:rPr>
        <w:t xml:space="preserve"> </w:t>
      </w:r>
    </w:p>
    <w:p w:rsidR="00416941" w:rsidRPr="00257295" w:rsidRDefault="00416941" w:rsidP="00D734B9">
      <w:pPr>
        <w:pStyle w:val="ListParagraph"/>
        <w:numPr>
          <w:ilvl w:val="0"/>
          <w:numId w:val="172"/>
        </w:numPr>
        <w:ind w:firstLineChars="0"/>
      </w:pPr>
      <w:r w:rsidRPr="00257295">
        <w:rPr>
          <w:rFonts w:hint="eastAsia"/>
        </w:rPr>
        <w:t xml:space="preserve">lr_irq </w:t>
      </w:r>
      <w:r w:rsidRPr="001D0BA9">
        <w:sym w:font="Wingdings" w:char="F0DF"/>
      </w:r>
      <w:r w:rsidRPr="00257295">
        <w:rPr>
          <w:rFonts w:hint="eastAsia"/>
        </w:rPr>
        <w:t xml:space="preserve"> pc + 4</w:t>
      </w:r>
      <w:r w:rsidRPr="00257295">
        <w:rPr>
          <w:rFonts w:hint="eastAsia"/>
        </w:rPr>
        <w:t>；</w:t>
      </w:r>
    </w:p>
    <w:p w:rsidR="00416941" w:rsidRPr="00257295" w:rsidRDefault="00416941" w:rsidP="00D734B9">
      <w:pPr>
        <w:pStyle w:val="ListParagraph"/>
        <w:numPr>
          <w:ilvl w:val="0"/>
          <w:numId w:val="172"/>
        </w:numPr>
        <w:ind w:firstLineChars="0"/>
      </w:pPr>
      <w:r w:rsidRPr="00257295">
        <w:rPr>
          <w:rFonts w:hint="eastAsia"/>
        </w:rPr>
        <w:t xml:space="preserve">spsr_irq </w:t>
      </w:r>
      <w:r w:rsidRPr="001D0BA9">
        <w:sym w:font="Wingdings" w:char="F0DF"/>
      </w:r>
      <w:r w:rsidRPr="00257295">
        <w:rPr>
          <w:rFonts w:hint="eastAsia"/>
        </w:rPr>
        <w:t xml:space="preserve"> cpsr</w:t>
      </w:r>
      <w:r w:rsidRPr="00257295">
        <w:rPr>
          <w:rFonts w:hint="eastAsia"/>
        </w:rPr>
        <w:t>；</w:t>
      </w:r>
    </w:p>
    <w:p w:rsidR="00416941" w:rsidRPr="00257295" w:rsidRDefault="00416941" w:rsidP="00D734B9">
      <w:pPr>
        <w:pStyle w:val="ListParagraph"/>
        <w:numPr>
          <w:ilvl w:val="0"/>
          <w:numId w:val="172"/>
        </w:numPr>
        <w:ind w:firstLineChars="0"/>
      </w:pPr>
      <w:r w:rsidRPr="00257295">
        <w:rPr>
          <w:rFonts w:hint="eastAsia"/>
        </w:rPr>
        <w:t xml:space="preserve">cpsr </w:t>
      </w:r>
      <w:r w:rsidRPr="00257295">
        <w:rPr>
          <w:rFonts w:hint="eastAsia"/>
        </w:rPr>
        <w:t>的</w:t>
      </w:r>
      <w:r w:rsidRPr="00257295">
        <w:rPr>
          <w:rFonts w:hint="eastAsia"/>
        </w:rPr>
        <w:t xml:space="preserve"> I</w:t>
      </w:r>
      <w:r w:rsidRPr="00257295">
        <w:rPr>
          <w:rFonts w:hint="eastAsia"/>
        </w:rPr>
        <w:t>，</w:t>
      </w:r>
      <w:r w:rsidRPr="00257295">
        <w:rPr>
          <w:rFonts w:hint="eastAsia"/>
        </w:rPr>
        <w:t>F</w:t>
      </w:r>
      <w:r w:rsidRPr="00257295">
        <w:rPr>
          <w:rFonts w:hint="eastAsia"/>
        </w:rPr>
        <w:t>位置</w:t>
      </w:r>
      <w:r w:rsidRPr="00257295">
        <w:rPr>
          <w:rFonts w:hint="eastAsia"/>
        </w:rPr>
        <w:t>1</w:t>
      </w:r>
      <w:r w:rsidRPr="00257295">
        <w:rPr>
          <w:rFonts w:hint="eastAsia"/>
        </w:rPr>
        <w:t>，用于停止</w:t>
      </w:r>
      <w:r w:rsidRPr="00257295">
        <w:rPr>
          <w:rFonts w:hint="eastAsia"/>
        </w:rPr>
        <w:t>irq,fiq</w:t>
      </w:r>
      <w:r w:rsidRPr="00257295">
        <w:rPr>
          <w:rFonts w:hint="eastAsia"/>
        </w:rPr>
        <w:t>的响应；</w:t>
      </w:r>
    </w:p>
    <w:p w:rsidR="00416941" w:rsidRPr="00257295" w:rsidRDefault="00416941" w:rsidP="00D734B9">
      <w:pPr>
        <w:pStyle w:val="ListParagraph"/>
        <w:numPr>
          <w:ilvl w:val="0"/>
          <w:numId w:val="172"/>
        </w:numPr>
        <w:ind w:firstLineChars="0"/>
      </w:pPr>
      <w:r w:rsidRPr="00257295">
        <w:rPr>
          <w:rFonts w:hint="eastAsia"/>
        </w:rPr>
        <w:t xml:space="preserve">cpsr </w:t>
      </w:r>
      <w:r w:rsidRPr="00257295">
        <w:rPr>
          <w:rFonts w:hint="eastAsia"/>
        </w:rPr>
        <w:t>的</w:t>
      </w:r>
      <w:r w:rsidRPr="00257295">
        <w:rPr>
          <w:rFonts w:hint="eastAsia"/>
        </w:rPr>
        <w:t xml:space="preserve">M[4:0] </w:t>
      </w:r>
      <w:r w:rsidRPr="001D0BA9">
        <w:sym w:font="Wingdings" w:char="F0DF"/>
      </w:r>
      <w:r w:rsidRPr="00257295">
        <w:rPr>
          <w:rFonts w:hint="eastAsia"/>
        </w:rPr>
        <w:t xml:space="preserve"> irq_mode(0x12)</w:t>
      </w:r>
      <w:r w:rsidRPr="00257295">
        <w:rPr>
          <w:rFonts w:hint="eastAsia"/>
        </w:rPr>
        <w:t>；</w:t>
      </w:r>
    </w:p>
    <w:p w:rsidR="00416941" w:rsidRPr="00257295" w:rsidRDefault="00416941" w:rsidP="00D734B9">
      <w:pPr>
        <w:pStyle w:val="ListParagraph"/>
        <w:numPr>
          <w:ilvl w:val="0"/>
          <w:numId w:val="172"/>
        </w:numPr>
        <w:ind w:firstLineChars="0"/>
      </w:pPr>
      <w:r w:rsidRPr="00257295">
        <w:rPr>
          <w:rFonts w:hint="eastAsia"/>
        </w:rPr>
        <w:t xml:space="preserve">pc </w:t>
      </w:r>
      <w:r w:rsidRPr="001D0BA9">
        <w:sym w:font="Wingdings" w:char="F0DF"/>
      </w:r>
      <w:r w:rsidRPr="00257295">
        <w:rPr>
          <w:rFonts w:hint="eastAsia"/>
        </w:rPr>
        <w:t xml:space="preserve"> irq</w:t>
      </w:r>
      <w:r w:rsidRPr="00257295">
        <w:rPr>
          <w:rFonts w:hint="eastAsia"/>
        </w:rPr>
        <w:t>对应的异常向量表，即：</w:t>
      </w:r>
      <w:r w:rsidRPr="00257295">
        <w:rPr>
          <w:rFonts w:hint="eastAsia"/>
        </w:rPr>
        <w:t>pc=VectorBase(0</w:t>
      </w:r>
      <w:r w:rsidRPr="00257295">
        <w:rPr>
          <w:rFonts w:hint="eastAsia"/>
        </w:rPr>
        <w:t>或者</w:t>
      </w:r>
      <w:r w:rsidRPr="00257295">
        <w:rPr>
          <w:rFonts w:hint="eastAsia"/>
        </w:rPr>
        <w:t>FFFF0000) + 0x18</w:t>
      </w:r>
      <w:r w:rsidRPr="00257295">
        <w:rPr>
          <w:rFonts w:hint="eastAsia"/>
        </w:rPr>
        <w:t>；</w:t>
      </w:r>
    </w:p>
    <w:p w:rsidR="00416941" w:rsidRPr="00257295" w:rsidRDefault="00416941" w:rsidP="00D734B9">
      <w:pPr>
        <w:pStyle w:val="ListParagraph"/>
        <w:numPr>
          <w:ilvl w:val="0"/>
          <w:numId w:val="103"/>
        </w:numPr>
        <w:ind w:firstLineChars="0"/>
      </w:pPr>
      <w:r w:rsidRPr="00257295">
        <w:rPr>
          <w:rFonts w:hint="eastAsia"/>
        </w:rPr>
        <w:t>执行</w:t>
      </w:r>
      <w:r w:rsidRPr="00257295">
        <w:rPr>
          <w:rFonts w:hint="eastAsia"/>
        </w:rPr>
        <w:t>irq</w:t>
      </w:r>
      <w:r w:rsidRPr="00257295">
        <w:rPr>
          <w:rFonts w:hint="eastAsia"/>
        </w:rPr>
        <w:t>通用处理部分</w:t>
      </w:r>
      <w:r w:rsidRPr="00257295">
        <w:rPr>
          <w:rFonts w:hint="eastAsia"/>
        </w:rPr>
        <w:t>vector_stub</w:t>
      </w:r>
    </w:p>
    <w:p w:rsidR="00416941" w:rsidRPr="00257295" w:rsidRDefault="00416941" w:rsidP="00416941">
      <w:pPr>
        <w:pStyle w:val="a7"/>
        <w:ind w:leftChars="175" w:firstLine="420"/>
      </w:pPr>
      <w:r w:rsidRPr="00257295">
        <w:drawing>
          <wp:inline distT="0" distB="0" distL="0" distR="0" wp14:anchorId="08D4EE69" wp14:editId="6BCAF175">
            <wp:extent cx="4327135" cy="43719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1504.tmp"/>
                    <pic:cNvPicPr/>
                  </pic:nvPicPr>
                  <pic:blipFill>
                    <a:blip r:embed="rId631" cstate="email">
                      <a:extLst>
                        <a:ext uri="{28A0092B-C50C-407E-A947-70E740481C1C}">
                          <a14:useLocalDpi xmlns:a14="http://schemas.microsoft.com/office/drawing/2010/main" val="0"/>
                        </a:ext>
                      </a:extLst>
                    </a:blip>
                    <a:stretch>
                      <a:fillRect/>
                    </a:stretch>
                  </pic:blipFill>
                  <pic:spPr>
                    <a:xfrm>
                      <a:off x="0" y="0"/>
                      <a:ext cx="4327740" cy="4372586"/>
                    </a:xfrm>
                    <a:prstGeom prst="rect">
                      <a:avLst/>
                    </a:prstGeom>
                  </pic:spPr>
                </pic:pic>
              </a:graphicData>
            </a:graphic>
          </wp:inline>
        </w:drawing>
      </w:r>
    </w:p>
    <w:p w:rsidR="00416941" w:rsidRPr="00257295" w:rsidRDefault="00416941" w:rsidP="005D4526">
      <w:pPr>
        <w:ind w:left="420" w:firstLineChars="0" w:firstLine="420"/>
      </w:pPr>
      <w:r w:rsidRPr="00257295">
        <w:rPr>
          <w:rFonts w:hint="eastAsia"/>
        </w:rPr>
        <w:lastRenderedPageBreak/>
        <w:t>其中代码：</w:t>
      </w:r>
    </w:p>
    <w:p w:rsidR="00416941" w:rsidRPr="00257295" w:rsidRDefault="00416941" w:rsidP="0089581A">
      <w:pPr>
        <w:ind w:left="420" w:firstLineChars="0" w:firstLine="420"/>
      </w:pPr>
      <w:r w:rsidRPr="00257295">
        <w:rPr>
          <w:rFonts w:hint="eastAsia"/>
        </w:rPr>
        <w:t>996~1004</w:t>
      </w:r>
      <w:r w:rsidRPr="00257295">
        <w:rPr>
          <w:rFonts w:hint="eastAsia"/>
        </w:rPr>
        <w:t>：</w:t>
      </w:r>
      <w:r w:rsidRPr="00257295">
        <w:rPr>
          <w:rFonts w:hint="eastAsia"/>
        </w:rPr>
        <w:t>{r0</w:t>
      </w:r>
      <w:r w:rsidRPr="00257295">
        <w:rPr>
          <w:rFonts w:hint="eastAsia"/>
        </w:rPr>
        <w:t>，</w:t>
      </w:r>
      <w:r w:rsidRPr="00257295">
        <w:rPr>
          <w:rFonts w:hint="eastAsia"/>
        </w:rPr>
        <w:t>lr_irq</w:t>
      </w:r>
      <w:r w:rsidRPr="00257295">
        <w:rPr>
          <w:rFonts w:hint="eastAsia"/>
          <w:b/>
        </w:rPr>
        <w:t xml:space="preserve"> </w:t>
      </w:r>
      <w:r w:rsidRPr="00257295">
        <w:rPr>
          <w:rFonts w:hint="eastAsia"/>
        </w:rPr>
        <w:t xml:space="preserve">} </w:t>
      </w:r>
      <w:r w:rsidRPr="00257295">
        <w:sym w:font="Wingdings" w:char="F0E0"/>
      </w:r>
      <w:r w:rsidRPr="00257295">
        <w:rPr>
          <w:rFonts w:hint="eastAsia"/>
        </w:rPr>
        <w:t xml:space="preserve"> [</w:t>
      </w:r>
      <w:r w:rsidRPr="00257295">
        <w:rPr>
          <w:rFonts w:hint="eastAsia"/>
          <w:b/>
        </w:rPr>
        <w:t>sp_irq</w:t>
      </w:r>
      <w:r w:rsidRPr="00257295">
        <w:rPr>
          <w:rFonts w:hint="eastAsia"/>
        </w:rPr>
        <w:t>++]</w:t>
      </w:r>
      <w:r w:rsidRPr="00257295">
        <w:rPr>
          <w:rFonts w:hint="eastAsia"/>
        </w:rPr>
        <w:t>，其中</w:t>
      </w:r>
      <w:r w:rsidRPr="00257295">
        <w:rPr>
          <w:rFonts w:hint="eastAsia"/>
        </w:rPr>
        <w:t>lr_irq=</w:t>
      </w:r>
      <w:r w:rsidRPr="00257295">
        <w:rPr>
          <w:rFonts w:hint="eastAsia"/>
        </w:rPr>
        <w:t>进入中断前现场的</w:t>
      </w:r>
      <w:r w:rsidRPr="00257295">
        <w:rPr>
          <w:rFonts w:hint="eastAsia"/>
        </w:rPr>
        <w:t>pc+4(</w:t>
      </w:r>
      <w:r w:rsidRPr="00257295">
        <w:rPr>
          <w:rFonts w:hint="eastAsia"/>
        </w:rPr>
        <w:t>由</w:t>
      </w:r>
      <w:r w:rsidRPr="00257295">
        <w:rPr>
          <w:rFonts w:hint="eastAsia"/>
        </w:rPr>
        <w:t>CPU</w:t>
      </w:r>
      <w:r w:rsidRPr="00257295">
        <w:rPr>
          <w:rFonts w:hint="eastAsia"/>
        </w:rPr>
        <w:t>存储</w:t>
      </w:r>
      <w:r w:rsidRPr="00257295">
        <w:rPr>
          <w:rFonts w:hint="eastAsia"/>
        </w:rPr>
        <w:t>)</w:t>
      </w:r>
      <w:r w:rsidRPr="00257295">
        <w:rPr>
          <w:rFonts w:hint="eastAsia"/>
        </w:rPr>
        <w:t>。</w:t>
      </w:r>
    </w:p>
    <w:p w:rsidR="00416941" w:rsidRPr="00257295" w:rsidRDefault="00416941" w:rsidP="0089581A">
      <w:pPr>
        <w:ind w:left="420" w:firstLineChars="0" w:firstLine="420"/>
      </w:pPr>
      <w:r w:rsidRPr="00257295">
        <w:rPr>
          <w:rFonts w:hint="eastAsia"/>
        </w:rPr>
        <w:t>1005~1006</w:t>
      </w:r>
      <w:r w:rsidRPr="00257295">
        <w:rPr>
          <w:rFonts w:hint="eastAsia"/>
        </w:rPr>
        <w:t>：</w:t>
      </w:r>
      <w:r w:rsidRPr="00257295">
        <w:rPr>
          <w:rFonts w:hint="eastAsia"/>
        </w:rPr>
        <w:t>spsr_irq</w:t>
      </w:r>
      <w:r w:rsidRPr="00257295">
        <w:rPr>
          <w:rFonts w:hint="eastAsia"/>
          <w:b/>
        </w:rPr>
        <w:t xml:space="preserve"> </w:t>
      </w:r>
      <w:r w:rsidRPr="00257295">
        <w:sym w:font="Wingdings" w:char="F0E0"/>
      </w:r>
      <w:r w:rsidRPr="00257295">
        <w:rPr>
          <w:rFonts w:hint="eastAsia"/>
          <w:b/>
          <w:color w:val="FF0000"/>
        </w:rPr>
        <w:t>lr_irq</w:t>
      </w:r>
      <w:r w:rsidRPr="00257295">
        <w:rPr>
          <w:rFonts w:hint="eastAsia"/>
        </w:rPr>
        <w:t>；</w:t>
      </w:r>
      <w:r w:rsidRPr="00257295">
        <w:rPr>
          <w:rFonts w:hint="eastAsia"/>
        </w:rPr>
        <w:t>spsr_irq</w:t>
      </w:r>
      <w:r w:rsidRPr="00257295">
        <w:sym w:font="Wingdings" w:char="F0E0"/>
      </w:r>
      <w:r w:rsidRPr="00257295">
        <w:rPr>
          <w:rFonts w:hint="eastAsia"/>
        </w:rPr>
        <w:t>[</w:t>
      </w:r>
      <w:r w:rsidRPr="00257295">
        <w:rPr>
          <w:rFonts w:hint="eastAsia"/>
          <w:b/>
        </w:rPr>
        <w:t>sp_irq</w:t>
      </w:r>
      <w:r w:rsidRPr="00257295">
        <w:rPr>
          <w:rFonts w:hint="eastAsia"/>
        </w:rPr>
        <w:t>＋</w:t>
      </w:r>
      <w:r w:rsidRPr="00257295">
        <w:rPr>
          <w:rFonts w:hint="eastAsia"/>
        </w:rPr>
        <w:t>2*4]</w:t>
      </w:r>
      <w:r w:rsidRPr="00257295">
        <w:rPr>
          <w:rFonts w:hint="eastAsia"/>
        </w:rPr>
        <w:t>，其中</w:t>
      </w:r>
      <w:r w:rsidRPr="00257295">
        <w:rPr>
          <w:rFonts w:hint="eastAsia"/>
        </w:rPr>
        <w:t xml:space="preserve"> spsr_irq</w:t>
      </w:r>
      <w:r w:rsidRPr="00257295">
        <w:rPr>
          <w:rFonts w:hint="eastAsia"/>
        </w:rPr>
        <w:t>表示进入中断前的现场的</w:t>
      </w:r>
      <w:r w:rsidRPr="00257295">
        <w:rPr>
          <w:rFonts w:hint="eastAsia"/>
        </w:rPr>
        <w:t>cpsr(</w:t>
      </w:r>
      <w:r w:rsidRPr="00257295">
        <w:rPr>
          <w:rFonts w:hint="eastAsia"/>
        </w:rPr>
        <w:t>由</w:t>
      </w:r>
      <w:r w:rsidRPr="00257295">
        <w:rPr>
          <w:rFonts w:hint="eastAsia"/>
        </w:rPr>
        <w:t>CPU</w:t>
      </w:r>
      <w:r w:rsidRPr="00257295">
        <w:rPr>
          <w:rFonts w:hint="eastAsia"/>
        </w:rPr>
        <w:t>存储</w:t>
      </w:r>
      <w:r w:rsidRPr="00257295">
        <w:rPr>
          <w:rFonts w:hint="eastAsia"/>
        </w:rPr>
        <w:t>)</w:t>
      </w:r>
      <w:r w:rsidRPr="00257295">
        <w:rPr>
          <w:rFonts w:hint="eastAsia"/>
        </w:rPr>
        <w:t>。</w:t>
      </w:r>
    </w:p>
    <w:p w:rsidR="00416941" w:rsidRPr="00257295" w:rsidRDefault="00416941" w:rsidP="0089581A">
      <w:pPr>
        <w:ind w:left="420" w:firstLineChars="0" w:firstLine="420"/>
      </w:pPr>
      <w:r w:rsidRPr="00257295">
        <w:rPr>
          <w:rFonts w:hint="eastAsia"/>
        </w:rPr>
        <w:t>1011~1013</w:t>
      </w:r>
      <w:r w:rsidRPr="00257295">
        <w:rPr>
          <w:rFonts w:hint="eastAsia"/>
        </w:rPr>
        <w:t>：</w:t>
      </w:r>
      <w:r w:rsidRPr="00257295">
        <w:rPr>
          <w:rFonts w:hint="eastAsia"/>
        </w:rPr>
        <w:t>spsr_irq</w:t>
      </w:r>
      <w:r w:rsidRPr="00257295">
        <w:rPr>
          <w:rFonts w:hint="eastAsia"/>
        </w:rPr>
        <w:t>的模式位更改为</w:t>
      </w:r>
      <w:r w:rsidRPr="00257295">
        <w:rPr>
          <w:rFonts w:hint="eastAsia"/>
        </w:rPr>
        <w:t>0x13(svc)</w:t>
      </w:r>
      <w:r w:rsidRPr="00257295">
        <w:rPr>
          <w:rFonts w:hint="eastAsia"/>
        </w:rPr>
        <w:t>。其中如果内核为</w:t>
      </w:r>
      <w:r w:rsidRPr="00257295">
        <w:rPr>
          <w:rFonts w:hint="eastAsia"/>
        </w:rPr>
        <w:t>thumb</w:t>
      </w:r>
      <w:r w:rsidRPr="00257295">
        <w:rPr>
          <w:rFonts w:hint="eastAsia"/>
        </w:rPr>
        <w:t>指令版本则</w:t>
      </w:r>
      <w:r w:rsidRPr="00257295">
        <w:rPr>
          <w:rFonts w:hint="eastAsia"/>
        </w:rPr>
        <w:t xml:space="preserve">thumb_bit </w:t>
      </w:r>
      <w:r w:rsidRPr="00257295">
        <w:rPr>
          <w:rFonts w:hint="eastAsia"/>
        </w:rPr>
        <w:t>为</w:t>
      </w:r>
      <w:r w:rsidRPr="00257295">
        <w:rPr>
          <w:rFonts w:hint="eastAsia"/>
        </w:rPr>
        <w:t>0x20</w:t>
      </w:r>
      <w:r w:rsidRPr="00257295">
        <w:rPr>
          <w:rFonts w:hint="eastAsia"/>
        </w:rPr>
        <w:t>，否则为</w:t>
      </w:r>
      <w:r w:rsidRPr="00257295">
        <w:rPr>
          <w:rFonts w:hint="eastAsia"/>
        </w:rPr>
        <w:t>0</w:t>
      </w:r>
      <w:r w:rsidRPr="00257295">
        <w:rPr>
          <w:rFonts w:hint="eastAsia"/>
        </w:rPr>
        <w:t>；</w:t>
      </w:r>
      <w:r w:rsidRPr="00257295">
        <w:rPr>
          <w:rFonts w:hint="eastAsia"/>
        </w:rPr>
        <w:t>mode</w:t>
      </w:r>
      <w:r w:rsidRPr="00257295">
        <w:rPr>
          <w:rFonts w:hint="eastAsia"/>
        </w:rPr>
        <w:t>传入的值等于</w:t>
      </w:r>
      <w:r w:rsidRPr="00257295">
        <w:rPr>
          <w:rFonts w:hint="eastAsia"/>
        </w:rPr>
        <w:t>cpsr[4:0]</w:t>
      </w:r>
      <w:r w:rsidRPr="00257295">
        <w:rPr>
          <w:rFonts w:hint="eastAsia"/>
        </w:rPr>
        <w:t>，以</w:t>
      </w:r>
      <w:r w:rsidRPr="00257295">
        <w:rPr>
          <w:rFonts w:hint="eastAsia"/>
        </w:rPr>
        <w:t>arm</w:t>
      </w:r>
      <w:r w:rsidRPr="00257295">
        <w:rPr>
          <w:rFonts w:hint="eastAsia"/>
        </w:rPr>
        <w:t>指令为例，则：</w:t>
      </w:r>
      <w:r w:rsidRPr="00257295">
        <w:rPr>
          <w:rFonts w:hint="eastAsia"/>
        </w:rPr>
        <w:t>spsr_irq = cpsr ^ { mode^0x13(svc_mode) | thumb_bit}</w:t>
      </w:r>
    </w:p>
    <w:p w:rsidR="00416941" w:rsidRPr="00257295" w:rsidRDefault="00416941" w:rsidP="00D84665">
      <w:pPr>
        <w:ind w:left="840" w:firstLineChars="0" w:firstLine="0"/>
      </w:pPr>
      <w:r w:rsidRPr="00257295">
        <w:rPr>
          <w:rFonts w:hint="eastAsia"/>
          <w:b/>
          <w:color w:val="FF0000"/>
        </w:rPr>
        <w:t>spsr_irq</w:t>
      </w:r>
      <w:r w:rsidRPr="00257295">
        <w:rPr>
          <w:rFonts w:hint="eastAsia"/>
          <w:color w:val="FF0000"/>
        </w:rPr>
        <w:t xml:space="preserve"> </w:t>
      </w:r>
      <w:r w:rsidRPr="00257295">
        <w:rPr>
          <w:rFonts w:cs="Calibri"/>
        </w:rPr>
        <w:sym w:font="Wingdings" w:char="F0DF"/>
      </w:r>
      <w:r w:rsidRPr="00257295">
        <w:rPr>
          <w:rFonts w:hint="eastAsia"/>
          <w:color w:val="FF0000"/>
        </w:rPr>
        <w:t xml:space="preserve"> </w:t>
      </w:r>
      <w:r w:rsidRPr="00257295">
        <w:rPr>
          <w:rFonts w:hint="eastAsia"/>
          <w:b/>
          <w:color w:val="FF0000"/>
        </w:rPr>
        <w:t>r0</w:t>
      </w:r>
      <w:r w:rsidRPr="00257295">
        <w:rPr>
          <w:rFonts w:hint="eastAsia"/>
          <w:color w:val="FF0000"/>
        </w:rPr>
        <w:t xml:space="preserve"> </w:t>
      </w:r>
      <w:r w:rsidRPr="00257295">
        <w:rPr>
          <w:rFonts w:cs="Calibri"/>
        </w:rPr>
        <w:sym w:font="Wingdings" w:char="F0DF"/>
      </w:r>
      <w:r w:rsidRPr="00257295">
        <w:rPr>
          <w:rFonts w:hint="eastAsia"/>
        </w:rPr>
        <w:t xml:space="preserve"> cpsr ^ {mode^0x13 | 0} = cpsr ^ cpsr[4:0] ^ 0x13</w:t>
      </w:r>
    </w:p>
    <w:p w:rsidR="00416941" w:rsidRPr="00257295" w:rsidRDefault="00416941" w:rsidP="00416941">
      <w:pPr>
        <w:pStyle w:val="ListParagraph"/>
        <w:ind w:left="1680" w:firstLineChars="0"/>
      </w:pPr>
      <w:r w:rsidRPr="00257295">
        <w:rPr>
          <w:rFonts w:hint="eastAsia"/>
        </w:rPr>
        <w:t xml:space="preserve">  </w:t>
      </w:r>
      <w:r w:rsidRPr="00257295">
        <w:rPr>
          <w:rFonts w:hint="eastAsia"/>
        </w:rPr>
        <w:tab/>
      </w:r>
      <w:r w:rsidRPr="00257295">
        <w:rPr>
          <w:rFonts w:hint="eastAsia"/>
        </w:rPr>
        <w:tab/>
      </w:r>
      <w:r w:rsidRPr="00257295">
        <w:rPr>
          <w:rFonts w:hint="eastAsia"/>
        </w:rPr>
        <w:tab/>
      </w:r>
      <w:r w:rsidRPr="00257295">
        <w:rPr>
          <w:rFonts w:hint="eastAsia"/>
        </w:rPr>
        <w:tab/>
      </w:r>
      <w:r w:rsidRPr="00257295">
        <w:rPr>
          <w:rFonts w:hint="eastAsia"/>
        </w:rPr>
        <w:tab/>
      </w:r>
      <w:r w:rsidRPr="00257295">
        <w:rPr>
          <w:rFonts w:hint="eastAsia"/>
        </w:rPr>
        <w:tab/>
        <w:t xml:space="preserve">   = cpsr[31:5] | 0x13 </w:t>
      </w:r>
    </w:p>
    <w:p w:rsidR="00416941" w:rsidRPr="00257295" w:rsidRDefault="00416941" w:rsidP="0089581A">
      <w:pPr>
        <w:ind w:left="420" w:firstLineChars="0" w:firstLine="420"/>
      </w:pPr>
      <w:r w:rsidRPr="00257295">
        <w:rPr>
          <w:rFonts w:hint="eastAsia"/>
        </w:rPr>
        <w:t>1018</w:t>
      </w:r>
      <w:r w:rsidRPr="00257295">
        <w:rPr>
          <w:rFonts w:hint="eastAsia"/>
        </w:rPr>
        <w:t>：获取</w:t>
      </w:r>
      <w:r w:rsidRPr="00257295">
        <w:rPr>
          <w:rFonts w:hint="eastAsia"/>
        </w:rPr>
        <w:t>lr_irq</w:t>
      </w:r>
      <w:r w:rsidRPr="00257295">
        <w:rPr>
          <w:rFonts w:hint="eastAsia"/>
        </w:rPr>
        <w:t>的后四位，即中断前现场的</w:t>
      </w:r>
      <w:r w:rsidRPr="00257295">
        <w:rPr>
          <w:rFonts w:hint="eastAsia"/>
        </w:rPr>
        <w:t>cpsr</w:t>
      </w:r>
      <w:r w:rsidRPr="00257295">
        <w:rPr>
          <w:rFonts w:hint="eastAsia"/>
        </w:rPr>
        <w:t>模式位的</w:t>
      </w:r>
      <w:r w:rsidRPr="00257295">
        <w:rPr>
          <w:rFonts w:hint="eastAsia"/>
        </w:rPr>
        <w:t>M[3:0]</w:t>
      </w:r>
      <w:r w:rsidRPr="00257295">
        <w:rPr>
          <w:rFonts w:hint="eastAsia"/>
        </w:rPr>
        <w:t>；</w:t>
      </w:r>
    </w:p>
    <w:p w:rsidR="00416941" w:rsidRPr="00257295" w:rsidRDefault="00416941" w:rsidP="0089581A">
      <w:pPr>
        <w:ind w:left="420" w:firstLineChars="0" w:firstLine="420"/>
      </w:pPr>
      <w:r w:rsidRPr="00257295">
        <w:rPr>
          <w:rFonts w:hint="eastAsia"/>
        </w:rPr>
        <w:t>1021</w:t>
      </w:r>
      <w:r w:rsidRPr="00257295">
        <w:rPr>
          <w:rFonts w:hint="eastAsia"/>
        </w:rPr>
        <w:t>：</w:t>
      </w:r>
      <w:r w:rsidRPr="00257295">
        <w:rPr>
          <w:rFonts w:hint="eastAsia"/>
          <w:b/>
          <w:color w:val="FF0000"/>
        </w:rPr>
        <w:t>r0</w:t>
      </w:r>
      <w:r w:rsidRPr="00257295">
        <w:rPr>
          <w:rFonts w:hint="eastAsia"/>
        </w:rPr>
        <w:t xml:space="preserve"> </w:t>
      </w:r>
      <w:r w:rsidRPr="00257295">
        <w:rPr>
          <w:rFonts w:cs="Calibri"/>
        </w:rPr>
        <w:sym w:font="Wingdings" w:char="F0DF"/>
      </w:r>
      <w:r w:rsidRPr="00257295">
        <w:rPr>
          <w:rFonts w:hint="eastAsia"/>
        </w:rPr>
        <w:t>sp_irq</w:t>
      </w:r>
    </w:p>
    <w:p w:rsidR="00416941" w:rsidRPr="00257295" w:rsidRDefault="00416941" w:rsidP="0089581A">
      <w:pPr>
        <w:ind w:left="420" w:firstLineChars="0" w:firstLine="420"/>
      </w:pPr>
      <w:r w:rsidRPr="00257295">
        <w:rPr>
          <w:rFonts w:hint="eastAsia"/>
        </w:rPr>
        <w:t>1022</w:t>
      </w:r>
      <w:r w:rsidRPr="00257295">
        <w:rPr>
          <w:rFonts w:hint="eastAsia"/>
        </w:rPr>
        <w:t>：</w:t>
      </w:r>
      <w:r w:rsidRPr="00257295">
        <w:rPr>
          <w:rFonts w:hint="eastAsia"/>
          <w:b/>
          <w:color w:val="FF0000"/>
        </w:rPr>
        <w:t>lr_irq</w:t>
      </w:r>
      <w:r w:rsidRPr="00257295">
        <w:rPr>
          <w:rFonts w:cs="Calibri"/>
        </w:rPr>
        <w:sym w:font="Wingdings" w:char="F0DF"/>
      </w:r>
      <w:r w:rsidRPr="00257295">
        <w:rPr>
          <w:rFonts w:hint="eastAsia"/>
        </w:rPr>
        <w:t>pc + (M[3:0] &lt;&lt; 2)</w:t>
      </w:r>
      <w:r w:rsidRPr="00257295">
        <w:rPr>
          <w:rFonts w:hint="eastAsia"/>
        </w:rPr>
        <w:t>，该地址即以标签</w:t>
      </w:r>
      <w:r w:rsidRPr="00257295">
        <w:rPr>
          <w:rFonts w:hint="eastAsia"/>
        </w:rPr>
        <w:t>1</w:t>
      </w:r>
      <w:r w:rsidRPr="00257295">
        <w:rPr>
          <w:rFonts w:hint="eastAsia"/>
        </w:rPr>
        <w:t>开始的函数表中的对应函数入口。</w:t>
      </w:r>
    </w:p>
    <w:p w:rsidR="00416941" w:rsidRPr="00257295" w:rsidRDefault="00416941" w:rsidP="00416941">
      <w:pPr>
        <w:pStyle w:val="a7"/>
        <w:ind w:leftChars="700" w:left="1680" w:firstLine="420"/>
      </w:pPr>
      <w:r w:rsidRPr="00257295">
        <w:drawing>
          <wp:inline distT="0" distB="0" distL="0" distR="0" wp14:anchorId="639E0200" wp14:editId="3FBF9470">
            <wp:extent cx="2105025" cy="1666875"/>
            <wp:effectExtent l="76200" t="76200" r="142875" b="142875"/>
            <wp:docPr id="1137" name="图片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105025" cy="1666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16941" w:rsidRPr="00257295" w:rsidRDefault="00416941" w:rsidP="0089581A">
      <w:pPr>
        <w:ind w:left="420" w:firstLineChars="0" w:firstLine="420"/>
      </w:pPr>
      <w:r w:rsidRPr="00257295">
        <w:rPr>
          <w:rFonts w:hint="eastAsia"/>
        </w:rPr>
        <w:t>1023</w:t>
      </w:r>
      <w:r w:rsidRPr="00257295">
        <w:rPr>
          <w:rFonts w:hint="eastAsia"/>
        </w:rPr>
        <w:t>行：</w:t>
      </w:r>
      <w:r w:rsidRPr="00257295">
        <w:rPr>
          <w:rFonts w:hint="eastAsia"/>
          <w:b/>
          <w:color w:val="FF0000"/>
        </w:rPr>
        <w:t xml:space="preserve">cpsr </w:t>
      </w:r>
      <w:r w:rsidRPr="00257295">
        <w:rPr>
          <w:rFonts w:cs="Calibri"/>
        </w:rPr>
        <w:sym w:font="Wingdings" w:char="F0DF"/>
      </w:r>
      <w:r w:rsidRPr="00257295">
        <w:rPr>
          <w:rFonts w:hint="eastAsia"/>
          <w:b/>
          <w:color w:val="FF0000"/>
        </w:rPr>
        <w:t xml:space="preserve"> </w:t>
      </w:r>
      <w:r w:rsidRPr="00257295">
        <w:rPr>
          <w:rFonts w:hint="eastAsia"/>
          <w:b/>
        </w:rPr>
        <w:t>spsr_irq</w:t>
      </w:r>
      <w:r w:rsidRPr="00257295">
        <w:rPr>
          <w:rFonts w:hint="eastAsia"/>
        </w:rPr>
        <w:t>;</w:t>
      </w:r>
      <w:r w:rsidRPr="00257295">
        <w:rPr>
          <w:rFonts w:hint="eastAsia"/>
        </w:rPr>
        <w:t>将</w:t>
      </w:r>
      <w:r w:rsidRPr="00257295">
        <w:rPr>
          <w:rFonts w:hint="eastAsia"/>
        </w:rPr>
        <w:t>CPU</w:t>
      </w:r>
      <w:r w:rsidRPr="00257295">
        <w:rPr>
          <w:rFonts w:hint="eastAsia"/>
        </w:rPr>
        <w:t>切换到</w:t>
      </w:r>
      <w:r w:rsidRPr="00257295">
        <w:rPr>
          <w:rFonts w:hint="eastAsia"/>
        </w:rPr>
        <w:t>svc</w:t>
      </w:r>
      <w:r w:rsidRPr="00257295">
        <w:rPr>
          <w:rFonts w:hint="eastAsia"/>
        </w:rPr>
        <w:t>模式工作。</w:t>
      </w:r>
    </w:p>
    <w:p w:rsidR="00416941" w:rsidRPr="00257295" w:rsidRDefault="00416941" w:rsidP="0089581A">
      <w:pPr>
        <w:ind w:left="1380" w:firstLineChars="0" w:firstLine="480"/>
      </w:pPr>
      <w:r w:rsidRPr="00257295">
        <w:rPr>
          <w:rFonts w:hint="eastAsia"/>
        </w:rPr>
        <w:t>因为需要进行中断控制，所以此处切换到</w:t>
      </w:r>
      <w:r w:rsidRPr="00257295">
        <w:rPr>
          <w:rFonts w:hint="eastAsia"/>
        </w:rPr>
        <w:t>svc</w:t>
      </w:r>
      <w:r w:rsidRPr="00257295">
        <w:rPr>
          <w:rFonts w:hint="eastAsia"/>
        </w:rPr>
        <w:t>模式。</w:t>
      </w:r>
    </w:p>
    <w:p w:rsidR="00416941" w:rsidRPr="00257295" w:rsidRDefault="00416941" w:rsidP="00416941">
      <w:pPr>
        <w:pStyle w:val="ListParagraph"/>
        <w:ind w:left="1860" w:firstLineChars="0"/>
      </w:pPr>
      <w:r w:rsidRPr="00257295">
        <w:rPr>
          <w:rFonts w:hint="eastAsia"/>
          <w:b/>
          <w:color w:val="FF0000"/>
        </w:rPr>
        <w:t>pc</w:t>
      </w:r>
      <w:r w:rsidRPr="00257295">
        <w:rPr>
          <w:rFonts w:hint="eastAsia"/>
        </w:rPr>
        <w:t xml:space="preserve"> </w:t>
      </w:r>
      <w:r w:rsidRPr="00257295">
        <w:rPr>
          <w:rFonts w:cs="Calibri"/>
        </w:rPr>
        <w:sym w:font="Wingdings" w:char="F0DF"/>
      </w:r>
      <w:r w:rsidRPr="00257295">
        <w:rPr>
          <w:rFonts w:hint="eastAsia"/>
        </w:rPr>
        <w:t>lr_irq</w:t>
      </w:r>
      <w:r w:rsidRPr="00257295">
        <w:rPr>
          <w:rFonts w:hint="eastAsia"/>
        </w:rPr>
        <w:t>并跳转到对应地址</w:t>
      </w:r>
      <w:r w:rsidRPr="00257295">
        <w:rPr>
          <w:rFonts w:hint="eastAsia"/>
        </w:rPr>
        <w:t>;</w:t>
      </w:r>
    </w:p>
    <w:p w:rsidR="00416941" w:rsidRPr="00257295" w:rsidRDefault="00416941" w:rsidP="00D734B9">
      <w:pPr>
        <w:pStyle w:val="ListParagraph"/>
        <w:numPr>
          <w:ilvl w:val="0"/>
          <w:numId w:val="103"/>
        </w:numPr>
        <w:ind w:firstLineChars="0"/>
      </w:pPr>
      <w:r w:rsidRPr="00257295">
        <w:rPr>
          <w:rFonts w:hint="eastAsia"/>
        </w:rPr>
        <w:t>用户空间和内核空间的</w:t>
      </w:r>
      <w:r w:rsidRPr="00257295">
        <w:rPr>
          <w:rFonts w:hint="eastAsia"/>
        </w:rPr>
        <w:t>irq</w:t>
      </w:r>
      <w:r w:rsidRPr="00257295">
        <w:rPr>
          <w:rFonts w:hint="eastAsia"/>
        </w:rPr>
        <w:t>处理流程</w:t>
      </w:r>
    </w:p>
    <w:p w:rsidR="00416941" w:rsidRPr="00257295" w:rsidRDefault="00416941" w:rsidP="0089581A">
      <w:pPr>
        <w:ind w:left="420" w:firstLineChars="0" w:firstLine="420"/>
      </w:pPr>
      <w:r w:rsidRPr="00257295">
        <w:rPr>
          <w:rFonts w:hint="eastAsia"/>
        </w:rPr>
        <w:t>此时已经强制将</w:t>
      </w:r>
      <w:r w:rsidRPr="00257295">
        <w:rPr>
          <w:rFonts w:hint="eastAsia"/>
        </w:rPr>
        <w:t>CPU</w:t>
      </w:r>
      <w:r w:rsidRPr="00257295">
        <w:rPr>
          <w:rFonts w:hint="eastAsia"/>
        </w:rPr>
        <w:t>切换到</w:t>
      </w:r>
      <w:r w:rsidRPr="00257295">
        <w:rPr>
          <w:rFonts w:hint="eastAsia"/>
        </w:rPr>
        <w:t>svc</w:t>
      </w:r>
      <w:r w:rsidRPr="00257295">
        <w:rPr>
          <w:rFonts w:hint="eastAsia"/>
        </w:rPr>
        <w:t>模式，如果中断前是用户模式则进入用户现场的保存于恢复，如果是发生在</w:t>
      </w:r>
      <w:r w:rsidRPr="00257295">
        <w:rPr>
          <w:rFonts w:hint="eastAsia"/>
        </w:rPr>
        <w:t>svc</w:t>
      </w:r>
      <w:r w:rsidRPr="00257295">
        <w:rPr>
          <w:rFonts w:hint="eastAsia"/>
        </w:rPr>
        <w:t>模式则进入内核现场的保存与恢复，如下：</w:t>
      </w:r>
    </w:p>
    <w:p w:rsidR="00416941" w:rsidRPr="00257295" w:rsidRDefault="00416941" w:rsidP="00416941">
      <w:pPr>
        <w:pStyle w:val="a7"/>
        <w:ind w:leftChars="175" w:firstLine="420"/>
      </w:pPr>
      <w:r w:rsidRPr="00257295">
        <w:rPr>
          <w:rFonts w:hint="eastAsia"/>
        </w:rPr>
        <w:lastRenderedPageBreak/>
        <w:drawing>
          <wp:inline distT="0" distB="0" distL="0" distR="0" wp14:anchorId="33AE6FBE" wp14:editId="4601AACF">
            <wp:extent cx="2709357" cy="1466850"/>
            <wp:effectExtent l="0" t="0" r="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FA4C.tmp"/>
                    <pic:cNvPicPr/>
                  </pic:nvPicPr>
                  <pic:blipFill>
                    <a:blip r:embed="rId633" cstate="email">
                      <a:extLst>
                        <a:ext uri="{28A0092B-C50C-407E-A947-70E740481C1C}">
                          <a14:useLocalDpi xmlns:a14="http://schemas.microsoft.com/office/drawing/2010/main" val="0"/>
                        </a:ext>
                      </a:extLst>
                    </a:blip>
                    <a:stretch>
                      <a:fillRect/>
                    </a:stretch>
                  </pic:blipFill>
                  <pic:spPr>
                    <a:xfrm>
                      <a:off x="0" y="0"/>
                      <a:ext cx="2714912" cy="1469857"/>
                    </a:xfrm>
                    <a:prstGeom prst="rect">
                      <a:avLst/>
                    </a:prstGeom>
                  </pic:spPr>
                </pic:pic>
              </a:graphicData>
            </a:graphic>
          </wp:inline>
        </w:drawing>
      </w:r>
      <w:r w:rsidRPr="00257295">
        <w:rPr>
          <w:rFonts w:hint="eastAsia"/>
        </w:rPr>
        <w:t xml:space="preserve">  </w:t>
      </w:r>
      <w:r w:rsidRPr="00257295">
        <w:drawing>
          <wp:inline distT="0" distB="0" distL="0" distR="0" wp14:anchorId="4902986C" wp14:editId="039E3D2E">
            <wp:extent cx="2257425" cy="2485238"/>
            <wp:effectExtent l="0" t="0" r="0"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A8FA.tmp"/>
                    <pic:cNvPicPr/>
                  </pic:nvPicPr>
                  <pic:blipFill>
                    <a:blip r:embed="rId634" cstate="email">
                      <a:extLst>
                        <a:ext uri="{28A0092B-C50C-407E-A947-70E740481C1C}">
                          <a14:useLocalDpi xmlns:a14="http://schemas.microsoft.com/office/drawing/2010/main" val="0"/>
                        </a:ext>
                      </a:extLst>
                    </a:blip>
                    <a:stretch>
                      <a:fillRect/>
                    </a:stretch>
                  </pic:blipFill>
                  <pic:spPr>
                    <a:xfrm>
                      <a:off x="0" y="0"/>
                      <a:ext cx="2267360" cy="2496176"/>
                    </a:xfrm>
                    <a:prstGeom prst="rect">
                      <a:avLst/>
                    </a:prstGeom>
                  </pic:spPr>
                </pic:pic>
              </a:graphicData>
            </a:graphic>
          </wp:inline>
        </w:drawing>
      </w:r>
    </w:p>
    <w:p w:rsidR="00416941" w:rsidRPr="00257295" w:rsidRDefault="00416941" w:rsidP="00D734B9">
      <w:pPr>
        <w:pStyle w:val="ListParagraph"/>
        <w:numPr>
          <w:ilvl w:val="0"/>
          <w:numId w:val="103"/>
        </w:numPr>
        <w:ind w:firstLineChars="0"/>
      </w:pPr>
      <w:r w:rsidRPr="00257295">
        <w:rPr>
          <w:rFonts w:hint="eastAsia"/>
        </w:rPr>
        <w:t>用户空间的现场保存</w:t>
      </w:r>
    </w:p>
    <w:p w:rsidR="00416941" w:rsidRPr="00257295" w:rsidRDefault="00416941" w:rsidP="003E0ADF">
      <w:pPr>
        <w:ind w:left="420" w:firstLineChars="0" w:firstLine="420"/>
      </w:pPr>
      <w:r w:rsidRPr="00257295">
        <w:rPr>
          <w:rFonts w:hint="eastAsia"/>
        </w:rPr>
        <w:t>user_entry</w:t>
      </w:r>
      <w:r w:rsidRPr="00257295">
        <w:rPr>
          <w:rFonts w:hint="eastAsia"/>
        </w:rPr>
        <w:t>用于保存</w:t>
      </w:r>
      <w:r w:rsidRPr="00257295">
        <w:rPr>
          <w:rFonts w:hint="eastAsia"/>
        </w:rPr>
        <w:t>usr</w:t>
      </w:r>
      <w:r w:rsidRPr="00257295">
        <w:rPr>
          <w:rFonts w:hint="eastAsia"/>
        </w:rPr>
        <w:t>模式下现场，实现如下：</w:t>
      </w:r>
    </w:p>
    <w:p w:rsidR="00416941" w:rsidRPr="00257295" w:rsidRDefault="00416941" w:rsidP="00416941">
      <w:pPr>
        <w:pStyle w:val="a7"/>
        <w:ind w:leftChars="175" w:firstLine="480"/>
      </w:pPr>
      <w:r w:rsidRPr="00257295">
        <w:rPr>
          <w:rFonts w:hint="eastAsia"/>
        </w:rPr>
        <w:drawing>
          <wp:inline distT="0" distB="0" distL="0" distR="0" wp14:anchorId="689DCE4C" wp14:editId="0900297B">
            <wp:extent cx="4286250" cy="4412266"/>
            <wp:effectExtent l="0" t="0" r="0" b="762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A06C.tmp"/>
                    <pic:cNvPicPr/>
                  </pic:nvPicPr>
                  <pic:blipFill>
                    <a:blip r:embed="rId635" cstate="email">
                      <a:extLst>
                        <a:ext uri="{28A0092B-C50C-407E-A947-70E740481C1C}">
                          <a14:useLocalDpi xmlns:a14="http://schemas.microsoft.com/office/drawing/2010/main" val="0"/>
                        </a:ext>
                      </a:extLst>
                    </a:blip>
                    <a:stretch>
                      <a:fillRect/>
                    </a:stretch>
                  </pic:blipFill>
                  <pic:spPr>
                    <a:xfrm>
                      <a:off x="0" y="0"/>
                      <a:ext cx="4306274" cy="4432879"/>
                    </a:xfrm>
                    <a:prstGeom prst="rect">
                      <a:avLst/>
                    </a:prstGeom>
                  </pic:spPr>
                </pic:pic>
              </a:graphicData>
            </a:graphic>
          </wp:inline>
        </w:drawing>
      </w:r>
    </w:p>
    <w:p w:rsidR="00416941" w:rsidRPr="00257295" w:rsidRDefault="00416941" w:rsidP="003E0ADF">
      <w:pPr>
        <w:ind w:left="420" w:firstLineChars="0" w:firstLine="420"/>
      </w:pPr>
      <w:r w:rsidRPr="00257295">
        <w:rPr>
          <w:rFonts w:hint="eastAsia"/>
        </w:rPr>
        <w:t>进入</w:t>
      </w:r>
      <w:r w:rsidRPr="00257295">
        <w:rPr>
          <w:rFonts w:hint="eastAsia"/>
        </w:rPr>
        <w:t>usr_entry</w:t>
      </w:r>
      <w:r w:rsidRPr="00257295">
        <w:rPr>
          <w:rFonts w:hint="eastAsia"/>
        </w:rPr>
        <w:t>前，</w:t>
      </w:r>
      <w:r w:rsidRPr="00257295">
        <w:rPr>
          <w:rFonts w:hint="eastAsia"/>
        </w:rPr>
        <w:t>r0 = sp_irq</w:t>
      </w:r>
      <w:r w:rsidRPr="00257295">
        <w:rPr>
          <w:rFonts w:hint="eastAsia"/>
        </w:rPr>
        <w:t>，</w:t>
      </w:r>
      <w:r w:rsidRPr="00257295">
        <w:rPr>
          <w:rFonts w:hint="eastAsia"/>
        </w:rPr>
        <w:t>[sp_irq]=</w:t>
      </w:r>
      <w:r w:rsidRPr="00257295">
        <w:rPr>
          <w:rFonts w:hint="eastAsia"/>
        </w:rPr>
        <w:t>刚进入中断时的</w:t>
      </w:r>
      <w:r w:rsidRPr="00257295">
        <w:rPr>
          <w:rFonts w:hint="eastAsia"/>
        </w:rPr>
        <w:t>{r0</w:t>
      </w:r>
      <w:r w:rsidRPr="00257295">
        <w:rPr>
          <w:rFonts w:hint="eastAsia"/>
        </w:rPr>
        <w:t>，</w:t>
      </w:r>
      <w:r w:rsidRPr="00257295">
        <w:rPr>
          <w:rFonts w:hint="eastAsia"/>
        </w:rPr>
        <w:t>lr_irq</w:t>
      </w:r>
      <w:r w:rsidRPr="00257295">
        <w:rPr>
          <w:rFonts w:hint="eastAsia"/>
        </w:rPr>
        <w:t>，</w:t>
      </w:r>
      <w:r w:rsidRPr="00257295">
        <w:rPr>
          <w:rFonts w:hint="eastAsia"/>
        </w:rPr>
        <w:t>spsr_irq}</w:t>
      </w:r>
      <w:r w:rsidRPr="00257295">
        <w:rPr>
          <w:rFonts w:hint="eastAsia"/>
        </w:rPr>
        <w:t>。</w:t>
      </w:r>
    </w:p>
    <w:p w:rsidR="00416941" w:rsidRPr="00257295" w:rsidRDefault="00416941" w:rsidP="003E0ADF">
      <w:pPr>
        <w:ind w:left="420" w:firstLineChars="0" w:firstLine="420"/>
      </w:pPr>
      <w:r w:rsidRPr="00257295">
        <w:rPr>
          <w:rFonts w:hint="eastAsia"/>
        </w:rPr>
        <w:t>362</w:t>
      </w:r>
      <w:r w:rsidRPr="00257295">
        <w:rPr>
          <w:rFonts w:hint="eastAsia"/>
        </w:rPr>
        <w:t>：</w:t>
      </w:r>
      <w:r w:rsidRPr="00257295">
        <w:rPr>
          <w:rFonts w:hint="eastAsia"/>
          <w:b/>
          <w:color w:val="FF0000"/>
        </w:rPr>
        <w:t>sp_svc</w:t>
      </w:r>
      <w:r w:rsidRPr="00257295">
        <w:rPr>
          <w:rFonts w:cs="Calibri"/>
        </w:rPr>
        <w:sym w:font="Wingdings" w:char="F0DF"/>
      </w:r>
      <w:r w:rsidRPr="00257295">
        <w:rPr>
          <w:rFonts w:hint="eastAsia"/>
        </w:rPr>
        <w:t xml:space="preserve">sp_svc </w:t>
      </w:r>
      <w:r w:rsidRPr="00257295">
        <w:t>–</w:t>
      </w:r>
      <w:r w:rsidRPr="00257295">
        <w:rPr>
          <w:rFonts w:hint="eastAsia"/>
        </w:rPr>
        <w:t xml:space="preserve"> FRAME_SIZE(18*4)</w:t>
      </w:r>
      <w:r w:rsidRPr="00257295">
        <w:rPr>
          <w:rFonts w:hint="eastAsia"/>
        </w:rPr>
        <w:t>。</w:t>
      </w:r>
    </w:p>
    <w:p w:rsidR="00416941" w:rsidRPr="00257295" w:rsidRDefault="00416941" w:rsidP="003E0ADF">
      <w:pPr>
        <w:ind w:left="420" w:firstLineChars="0" w:firstLine="420"/>
      </w:pPr>
      <w:r w:rsidRPr="00257295">
        <w:rPr>
          <w:rFonts w:hint="eastAsia"/>
        </w:rPr>
        <w:lastRenderedPageBreak/>
        <w:t>363</w:t>
      </w:r>
      <w:r w:rsidRPr="00257295">
        <w:rPr>
          <w:rFonts w:hint="eastAsia"/>
        </w:rPr>
        <w:t>：</w:t>
      </w:r>
      <w:r w:rsidRPr="00257295">
        <w:rPr>
          <w:rFonts w:hint="eastAsia"/>
        </w:rPr>
        <w:t>{r1~r12}</w:t>
      </w:r>
      <w:r w:rsidRPr="00257295">
        <w:sym w:font="Wingdings" w:char="F0E0"/>
      </w:r>
      <w:r w:rsidRPr="00257295">
        <w:rPr>
          <w:rFonts w:hint="eastAsia"/>
        </w:rPr>
        <w:t xml:space="preserve"> [++sp_svc]</w:t>
      </w:r>
      <w:r w:rsidRPr="00257295">
        <w:rPr>
          <w:rFonts w:hint="eastAsia"/>
        </w:rPr>
        <w:t>。</w:t>
      </w:r>
    </w:p>
    <w:p w:rsidR="00416941" w:rsidRPr="00257295" w:rsidRDefault="00416941" w:rsidP="003E0ADF">
      <w:pPr>
        <w:ind w:left="420" w:firstLineChars="0" w:firstLine="420"/>
      </w:pPr>
      <w:r w:rsidRPr="00257295">
        <w:rPr>
          <w:rFonts w:hint="eastAsia"/>
        </w:rPr>
        <w:t>366</w:t>
      </w:r>
      <w:r w:rsidRPr="00257295">
        <w:rPr>
          <w:rFonts w:hint="eastAsia"/>
        </w:rPr>
        <w:t>：</w:t>
      </w:r>
      <w:r w:rsidRPr="00257295">
        <w:rPr>
          <w:rFonts w:hint="eastAsia"/>
        </w:rPr>
        <w:t>{r3, r4, r5}</w:t>
      </w:r>
      <w:r w:rsidRPr="003E0ADF">
        <w:sym w:font="Wingdings" w:char="F0DF"/>
      </w:r>
      <w:r w:rsidRPr="00257295">
        <w:rPr>
          <w:rFonts w:hint="eastAsia"/>
        </w:rPr>
        <w:t xml:space="preserve"> [r0++]={r0</w:t>
      </w:r>
      <w:r w:rsidRPr="00257295">
        <w:rPr>
          <w:rFonts w:hint="eastAsia"/>
        </w:rPr>
        <w:t>，</w:t>
      </w:r>
      <w:r w:rsidRPr="00257295">
        <w:rPr>
          <w:rFonts w:hint="eastAsia"/>
        </w:rPr>
        <w:t>r1</w:t>
      </w:r>
      <w:r w:rsidRPr="00257295">
        <w:rPr>
          <w:rFonts w:hint="eastAsia"/>
        </w:rPr>
        <w:t>，</w:t>
      </w:r>
      <w:r w:rsidRPr="00257295">
        <w:rPr>
          <w:rFonts w:hint="eastAsia"/>
        </w:rPr>
        <w:t>r2)</w:t>
      </w:r>
      <w:r w:rsidRPr="00257295">
        <w:rPr>
          <w:rFonts w:hint="eastAsia"/>
        </w:rPr>
        <w:t>。</w:t>
      </w:r>
    </w:p>
    <w:p w:rsidR="00416941" w:rsidRPr="00257295" w:rsidRDefault="00416941" w:rsidP="003E0ADF">
      <w:pPr>
        <w:ind w:left="420" w:firstLineChars="0" w:firstLine="420"/>
      </w:pPr>
      <w:r w:rsidRPr="00257295">
        <w:rPr>
          <w:rFonts w:hint="eastAsia"/>
        </w:rPr>
        <w:t>367</w:t>
      </w:r>
      <w:r w:rsidRPr="00257295">
        <w:rPr>
          <w:rFonts w:hint="eastAsia"/>
        </w:rPr>
        <w:t>：</w:t>
      </w:r>
      <w:r w:rsidRPr="00257295">
        <w:rPr>
          <w:rFonts w:hint="eastAsia"/>
        </w:rPr>
        <w:t xml:space="preserve">r0 </w:t>
      </w:r>
      <w:r w:rsidRPr="003E0ADF">
        <w:sym w:font="Wingdings" w:char="F0DF"/>
      </w:r>
      <w:r w:rsidRPr="00257295">
        <w:rPr>
          <w:rFonts w:hint="eastAsia"/>
        </w:rPr>
        <w:t>sp_svc + S_PC(15*4)</w:t>
      </w:r>
      <w:r w:rsidRPr="00257295">
        <w:rPr>
          <w:rFonts w:hint="eastAsia"/>
        </w:rPr>
        <w:t>。</w:t>
      </w:r>
    </w:p>
    <w:p w:rsidR="00416941" w:rsidRPr="00257295" w:rsidRDefault="00416941" w:rsidP="003E0ADF">
      <w:pPr>
        <w:ind w:left="420" w:firstLineChars="0" w:firstLine="420"/>
      </w:pPr>
      <w:r w:rsidRPr="00257295">
        <w:rPr>
          <w:rFonts w:hint="eastAsia"/>
        </w:rPr>
        <w:t>368</w:t>
      </w:r>
      <w:r w:rsidRPr="00257295">
        <w:rPr>
          <w:rFonts w:hint="eastAsia"/>
        </w:rPr>
        <w:t>：</w:t>
      </w:r>
      <w:r w:rsidRPr="00257295">
        <w:rPr>
          <w:rFonts w:hint="eastAsia"/>
        </w:rPr>
        <w:t xml:space="preserve">r6 </w:t>
      </w:r>
      <w:r w:rsidRPr="003E0ADF">
        <w:sym w:font="Wingdings" w:char="F0DF"/>
      </w:r>
      <w:r w:rsidRPr="003E0ADF">
        <w:rPr>
          <w:rFonts w:hint="eastAsia"/>
        </w:rPr>
        <w:t xml:space="preserve"> -1</w:t>
      </w:r>
      <w:r w:rsidRPr="003E0ADF">
        <w:rPr>
          <w:rFonts w:hint="eastAsia"/>
        </w:rPr>
        <w:t>。</w:t>
      </w:r>
    </w:p>
    <w:p w:rsidR="00416941" w:rsidRPr="00257295" w:rsidRDefault="00416941" w:rsidP="003E0ADF">
      <w:pPr>
        <w:ind w:left="420" w:firstLineChars="0" w:firstLine="420"/>
      </w:pPr>
      <w:r w:rsidRPr="00257295">
        <w:rPr>
          <w:rFonts w:hint="eastAsia"/>
        </w:rPr>
        <w:t>370</w:t>
      </w:r>
      <w:r w:rsidRPr="00257295">
        <w:rPr>
          <w:rFonts w:hint="eastAsia"/>
        </w:rPr>
        <w:t>：</w:t>
      </w:r>
      <w:r w:rsidRPr="00257295">
        <w:rPr>
          <w:rFonts w:hint="eastAsia"/>
        </w:rPr>
        <w:t>r3</w:t>
      </w:r>
      <w:r w:rsidRPr="00257295">
        <w:sym w:font="Wingdings" w:char="F0E0"/>
      </w:r>
      <w:r w:rsidRPr="00257295">
        <w:rPr>
          <w:rFonts w:hint="eastAsia"/>
        </w:rPr>
        <w:t>[sp_svc]</w:t>
      </w:r>
      <w:r w:rsidRPr="00257295">
        <w:rPr>
          <w:rFonts w:hint="eastAsia"/>
        </w:rPr>
        <w:t>。</w:t>
      </w:r>
    </w:p>
    <w:p w:rsidR="00416941" w:rsidRPr="00257295" w:rsidRDefault="00416941" w:rsidP="003E0ADF">
      <w:pPr>
        <w:ind w:left="420" w:firstLineChars="0" w:firstLine="420"/>
      </w:pPr>
      <w:r w:rsidRPr="00257295">
        <w:rPr>
          <w:rFonts w:hint="eastAsia"/>
        </w:rPr>
        <w:t>382</w:t>
      </w:r>
      <w:r w:rsidRPr="00257295">
        <w:rPr>
          <w:rFonts w:hint="eastAsia"/>
        </w:rPr>
        <w:t>：</w:t>
      </w:r>
      <w:r w:rsidRPr="00257295">
        <w:rPr>
          <w:rFonts w:hint="eastAsia"/>
        </w:rPr>
        <w:t xml:space="preserve">{ r4,r5,r6} </w:t>
      </w:r>
      <w:r w:rsidRPr="00257295">
        <w:sym w:font="Wingdings" w:char="F0E0"/>
      </w:r>
      <w:r w:rsidRPr="00257295">
        <w:rPr>
          <w:rFonts w:hint="eastAsia"/>
        </w:rPr>
        <w:t xml:space="preserve"> [r0++]</w:t>
      </w:r>
      <w:r w:rsidRPr="00257295">
        <w:rPr>
          <w:rFonts w:hint="eastAsia"/>
        </w:rPr>
        <w:t>。</w:t>
      </w:r>
    </w:p>
    <w:p w:rsidR="00416941" w:rsidRPr="00257295" w:rsidRDefault="00416941" w:rsidP="003E0ADF">
      <w:pPr>
        <w:ind w:left="420" w:firstLineChars="0" w:firstLine="420"/>
      </w:pPr>
      <w:r w:rsidRPr="00257295">
        <w:rPr>
          <w:rFonts w:hint="eastAsia"/>
        </w:rPr>
        <w:t>383</w:t>
      </w:r>
      <w:r w:rsidRPr="00257295">
        <w:rPr>
          <w:rFonts w:hint="eastAsia"/>
        </w:rPr>
        <w:t>：</w:t>
      </w:r>
      <w:r w:rsidRPr="00257295">
        <w:rPr>
          <w:rFonts w:hint="eastAsia"/>
        </w:rPr>
        <w:t xml:space="preserve">{sp_usr,lr_usr} </w:t>
      </w:r>
      <w:r w:rsidRPr="00257295">
        <w:sym w:font="Wingdings" w:char="F0E0"/>
      </w:r>
      <w:r w:rsidRPr="00257295">
        <w:rPr>
          <w:rFonts w:hint="eastAsia"/>
        </w:rPr>
        <w:t xml:space="preserve"> [--r0](</w:t>
      </w:r>
      <w:r w:rsidRPr="00257295">
        <w:rPr>
          <w:rFonts w:hint="eastAsia"/>
        </w:rPr>
        <w:t>“</w:t>
      </w:r>
      <w:r w:rsidRPr="00257295">
        <w:rPr>
          <w:rFonts w:hint="eastAsia"/>
        </w:rPr>
        <w:t>^</w:t>
      </w:r>
      <w:r w:rsidRPr="00257295">
        <w:rPr>
          <w:rFonts w:hint="eastAsia"/>
        </w:rPr>
        <w:t>”在此处为</w:t>
      </w:r>
      <w:r w:rsidRPr="00257295">
        <w:rPr>
          <w:rFonts w:hint="eastAsia"/>
        </w:rPr>
        <w:t>User Bank Transfer</w:t>
      </w:r>
      <w:r w:rsidRPr="00257295">
        <w:rPr>
          <w:rFonts w:hint="eastAsia"/>
        </w:rPr>
        <w:t>功能</w:t>
      </w:r>
      <w:r w:rsidRPr="00257295">
        <w:rPr>
          <w:rFonts w:hint="eastAsia"/>
        </w:rPr>
        <w:t>)</w:t>
      </w:r>
      <w:r w:rsidRPr="00257295">
        <w:rPr>
          <w:rFonts w:hint="eastAsia"/>
        </w:rPr>
        <w:t>。</w:t>
      </w:r>
    </w:p>
    <w:p w:rsidR="00416941" w:rsidRPr="00257295" w:rsidRDefault="00416941" w:rsidP="00D734B9">
      <w:pPr>
        <w:pStyle w:val="ListParagraph"/>
        <w:numPr>
          <w:ilvl w:val="0"/>
          <w:numId w:val="103"/>
        </w:numPr>
        <w:ind w:firstLineChars="0"/>
      </w:pPr>
      <w:r w:rsidRPr="00257295">
        <w:rPr>
          <w:rFonts w:hint="eastAsia"/>
        </w:rPr>
        <w:t>更新用于存储当前任务信息地址的寄存器</w:t>
      </w:r>
    </w:p>
    <w:p w:rsidR="00416941" w:rsidRPr="00257295" w:rsidRDefault="00416941" w:rsidP="00416941">
      <w:pPr>
        <w:pStyle w:val="a7"/>
        <w:ind w:leftChars="175" w:firstLine="480"/>
      </w:pPr>
      <w:r w:rsidRPr="00257295">
        <w:rPr>
          <w:rFonts w:hint="eastAsia"/>
        </w:rPr>
        <w:drawing>
          <wp:inline distT="0" distB="0" distL="0" distR="0" wp14:anchorId="66440E6D" wp14:editId="5BEA5505">
            <wp:extent cx="2476500" cy="674688"/>
            <wp:effectExtent l="0" t="0" r="0" b="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3EAE.tmp"/>
                    <pic:cNvPicPr/>
                  </pic:nvPicPr>
                  <pic:blipFill>
                    <a:blip r:embed="rId636" cstate="email">
                      <a:extLst>
                        <a:ext uri="{28A0092B-C50C-407E-A947-70E740481C1C}">
                          <a14:useLocalDpi xmlns:a14="http://schemas.microsoft.com/office/drawing/2010/main" val="0"/>
                        </a:ext>
                      </a:extLst>
                    </a:blip>
                    <a:stretch>
                      <a:fillRect/>
                    </a:stretch>
                  </pic:blipFill>
                  <pic:spPr>
                    <a:xfrm>
                      <a:off x="0" y="0"/>
                      <a:ext cx="2476846" cy="674782"/>
                    </a:xfrm>
                    <a:prstGeom prst="rect">
                      <a:avLst/>
                    </a:prstGeom>
                  </pic:spPr>
                </pic:pic>
              </a:graphicData>
            </a:graphic>
          </wp:inline>
        </w:drawing>
      </w:r>
    </w:p>
    <w:p w:rsidR="00416941" w:rsidRPr="00257295" w:rsidRDefault="00416941" w:rsidP="00D84665">
      <w:pPr>
        <w:ind w:left="420" w:firstLineChars="0" w:firstLine="420"/>
        <w:rPr>
          <w:rFonts w:cs="Calibri"/>
        </w:rPr>
      </w:pPr>
      <w:r w:rsidRPr="00257295">
        <w:rPr>
          <w:rFonts w:hint="eastAsia"/>
        </w:rPr>
        <w:t>通过右移和左移运算实现将</w:t>
      </w:r>
      <w:r w:rsidRPr="00257295">
        <w:rPr>
          <w:rFonts w:hint="eastAsia"/>
        </w:rPr>
        <w:t>sp_svc</w:t>
      </w:r>
      <w:r w:rsidRPr="00257295">
        <w:rPr>
          <w:rFonts w:hint="eastAsia"/>
        </w:rPr>
        <w:t>圆整到</w:t>
      </w:r>
      <w:r w:rsidRPr="00257295">
        <w:rPr>
          <w:rFonts w:hint="eastAsia"/>
        </w:rPr>
        <w:t>8K</w:t>
      </w:r>
      <w:r w:rsidRPr="00257295">
        <w:rPr>
          <w:rFonts w:hint="eastAsia"/>
        </w:rPr>
        <w:t>对齐的值</w:t>
      </w:r>
      <w:r w:rsidRPr="00257295">
        <w:sym w:font="Wingdings" w:char="F0E0"/>
      </w:r>
      <w:r w:rsidRPr="00257295">
        <w:rPr>
          <w:rFonts w:hint="eastAsia"/>
        </w:rPr>
        <w:t>r9</w:t>
      </w:r>
      <w:r w:rsidRPr="00257295">
        <w:rPr>
          <w:rFonts w:cs="Calibri" w:hint="eastAsia"/>
        </w:rPr>
        <w:t>，其中</w:t>
      </w:r>
      <w:r w:rsidRPr="00257295">
        <w:rPr>
          <w:rFonts w:cs="Calibri" w:hint="eastAsia"/>
        </w:rPr>
        <w:t>r9=tsk=thread info</w:t>
      </w:r>
      <w:r w:rsidRPr="00257295">
        <w:rPr>
          <w:rFonts w:cs="Calibri" w:hint="eastAsia"/>
        </w:rPr>
        <w:t>所在的地址，因为内核对用户线程的</w:t>
      </w:r>
      <w:r w:rsidRPr="00257295">
        <w:rPr>
          <w:rFonts w:cs="Calibri" w:hint="eastAsia"/>
        </w:rPr>
        <w:t>thread_info</w:t>
      </w:r>
      <w:r w:rsidRPr="00257295">
        <w:rPr>
          <w:rFonts w:cs="Calibri" w:hint="eastAsia"/>
        </w:rPr>
        <w:t>规划的存储地址与其对应的堆栈都在连续的</w:t>
      </w:r>
      <w:r w:rsidRPr="00257295">
        <w:rPr>
          <w:rFonts w:cs="Calibri" w:hint="eastAsia"/>
        </w:rPr>
        <w:t>8K</w:t>
      </w:r>
      <w:r w:rsidRPr="00257295">
        <w:rPr>
          <w:rFonts w:cs="Calibri" w:hint="eastAsia"/>
        </w:rPr>
        <w:t>地址空间内，其中</w:t>
      </w:r>
      <w:r w:rsidRPr="00257295">
        <w:rPr>
          <w:rFonts w:cs="Calibri" w:hint="eastAsia"/>
        </w:rPr>
        <w:t>thread_info</w:t>
      </w:r>
      <w:r w:rsidRPr="00257295">
        <w:rPr>
          <w:rFonts w:cs="Calibri" w:hint="eastAsia"/>
        </w:rPr>
        <w:t>是这</w:t>
      </w:r>
      <w:r w:rsidRPr="00257295">
        <w:rPr>
          <w:rFonts w:cs="Calibri" w:hint="eastAsia"/>
        </w:rPr>
        <w:t>8K</w:t>
      </w:r>
      <w:r w:rsidRPr="00257295">
        <w:rPr>
          <w:rFonts w:cs="Calibri" w:hint="eastAsia"/>
        </w:rPr>
        <w:t>的起始地址并对其，所以在系统运行过程中，只要堆栈没有越界，通过这个方法都可以正确定位</w:t>
      </w:r>
      <w:r w:rsidRPr="00257295">
        <w:rPr>
          <w:rFonts w:cs="Calibri" w:hint="eastAsia"/>
        </w:rPr>
        <w:t>thread_info</w:t>
      </w:r>
      <w:r w:rsidRPr="00257295">
        <w:rPr>
          <w:rFonts w:cs="Calibri" w:hint="eastAsia"/>
        </w:rPr>
        <w:t>位置。</w:t>
      </w:r>
    </w:p>
    <w:p w:rsidR="00416941" w:rsidRPr="00257295" w:rsidRDefault="00416941" w:rsidP="00D734B9">
      <w:pPr>
        <w:pStyle w:val="ListParagraph"/>
        <w:numPr>
          <w:ilvl w:val="0"/>
          <w:numId w:val="103"/>
        </w:numPr>
        <w:ind w:firstLineChars="0"/>
      </w:pPr>
      <w:r w:rsidRPr="00257295">
        <w:rPr>
          <w:rFonts w:hint="eastAsia"/>
        </w:rPr>
        <w:t>处理挂起</w:t>
      </w:r>
      <w:r w:rsidRPr="00257295">
        <w:rPr>
          <w:rFonts w:hint="eastAsia"/>
        </w:rPr>
        <w:t>(</w:t>
      </w:r>
      <w:r w:rsidRPr="00257295">
        <w:rPr>
          <w:rFonts w:hint="eastAsia"/>
        </w:rPr>
        <w:t>等待调度</w:t>
      </w:r>
      <w:r w:rsidRPr="00257295">
        <w:rPr>
          <w:rFonts w:hint="eastAsia"/>
        </w:rPr>
        <w:t>)</w:t>
      </w:r>
      <w:r w:rsidRPr="00257295">
        <w:rPr>
          <w:rFonts w:hint="eastAsia"/>
        </w:rPr>
        <w:t>的任务</w:t>
      </w:r>
    </w:p>
    <w:p w:rsidR="00416941" w:rsidRPr="00257295" w:rsidRDefault="00416941" w:rsidP="00416941">
      <w:pPr>
        <w:pStyle w:val="a7"/>
        <w:ind w:leftChars="175" w:firstLine="480"/>
      </w:pPr>
      <w:r w:rsidRPr="00257295">
        <w:drawing>
          <wp:inline distT="0" distB="0" distL="0" distR="0" wp14:anchorId="47CC9076" wp14:editId="0DCECB13">
            <wp:extent cx="4219575" cy="1746289"/>
            <wp:effectExtent l="0" t="0" r="0" b="6350"/>
            <wp:docPr id="1570" name="图片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1EAB.tmp"/>
                    <pic:cNvPicPr/>
                  </pic:nvPicPr>
                  <pic:blipFill>
                    <a:blip r:embed="rId637">
                      <a:extLst>
                        <a:ext uri="{28A0092B-C50C-407E-A947-70E740481C1C}">
                          <a14:useLocalDpi xmlns:a14="http://schemas.microsoft.com/office/drawing/2010/main" val="0"/>
                        </a:ext>
                      </a:extLst>
                    </a:blip>
                    <a:stretch>
                      <a:fillRect/>
                    </a:stretch>
                  </pic:blipFill>
                  <pic:spPr>
                    <a:xfrm>
                      <a:off x="0" y="0"/>
                      <a:ext cx="4220164" cy="1746533"/>
                    </a:xfrm>
                    <a:prstGeom prst="rect">
                      <a:avLst/>
                    </a:prstGeom>
                  </pic:spPr>
                </pic:pic>
              </a:graphicData>
            </a:graphic>
          </wp:inline>
        </w:drawing>
      </w:r>
    </w:p>
    <w:p w:rsidR="00416941" w:rsidRPr="00257295" w:rsidRDefault="00416941" w:rsidP="00416941">
      <w:pPr>
        <w:pStyle w:val="a7"/>
        <w:ind w:leftChars="175" w:firstLine="480"/>
      </w:pPr>
      <w:r w:rsidRPr="00257295">
        <w:rPr>
          <w:rFonts w:hint="eastAsia"/>
        </w:rPr>
        <w:drawing>
          <wp:inline distT="0" distB="0" distL="0" distR="0" wp14:anchorId="515140F6" wp14:editId="35360BE3">
            <wp:extent cx="4281620" cy="2276475"/>
            <wp:effectExtent l="0" t="0" r="508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522F.tmp"/>
                    <pic:cNvPicPr/>
                  </pic:nvPicPr>
                  <pic:blipFill>
                    <a:blip r:embed="rId638" cstate="email">
                      <a:extLst>
                        <a:ext uri="{28A0092B-C50C-407E-A947-70E740481C1C}">
                          <a14:useLocalDpi xmlns:a14="http://schemas.microsoft.com/office/drawing/2010/main" val="0"/>
                        </a:ext>
                      </a:extLst>
                    </a:blip>
                    <a:stretch>
                      <a:fillRect/>
                    </a:stretch>
                  </pic:blipFill>
                  <pic:spPr>
                    <a:xfrm>
                      <a:off x="0" y="0"/>
                      <a:ext cx="4284431" cy="2277969"/>
                    </a:xfrm>
                    <a:prstGeom prst="rect">
                      <a:avLst/>
                    </a:prstGeom>
                  </pic:spPr>
                </pic:pic>
              </a:graphicData>
            </a:graphic>
          </wp:inline>
        </w:drawing>
      </w:r>
    </w:p>
    <w:p w:rsidR="00416941" w:rsidRPr="00257295" w:rsidRDefault="00416941" w:rsidP="00D734B9">
      <w:pPr>
        <w:pStyle w:val="ListParagraph"/>
        <w:numPr>
          <w:ilvl w:val="0"/>
          <w:numId w:val="186"/>
        </w:numPr>
        <w:ind w:firstLineChars="0"/>
      </w:pPr>
      <w:r w:rsidRPr="00257295">
        <w:rPr>
          <w:rFonts w:hint="eastAsia"/>
        </w:rPr>
        <w:lastRenderedPageBreak/>
        <w:t>68</w:t>
      </w:r>
      <w:r w:rsidRPr="00257295">
        <w:rPr>
          <w:rFonts w:hint="eastAsia"/>
        </w:rPr>
        <w:t>行</w:t>
      </w:r>
    </w:p>
    <w:p w:rsidR="00416941" w:rsidRPr="00257295" w:rsidRDefault="00416941" w:rsidP="00AF38C0">
      <w:pPr>
        <w:ind w:left="720" w:firstLineChars="0" w:firstLine="480"/>
      </w:pPr>
      <w:r w:rsidRPr="00257295">
        <w:rPr>
          <w:rFonts w:hint="eastAsia"/>
        </w:rPr>
        <w:t>调用禁止</w:t>
      </w:r>
      <w:r w:rsidRPr="00257295">
        <w:rPr>
          <w:rFonts w:hint="eastAsia"/>
        </w:rPr>
        <w:t>IRQ</w:t>
      </w:r>
      <w:r w:rsidRPr="00257295">
        <w:rPr>
          <w:rFonts w:hint="eastAsia"/>
        </w:rPr>
        <w:t>中断的函数宏，即将</w:t>
      </w:r>
      <w:r w:rsidRPr="00257295">
        <w:rPr>
          <w:rFonts w:hint="eastAsia"/>
        </w:rPr>
        <w:t>CPSR</w:t>
      </w:r>
      <w:r w:rsidRPr="00257295">
        <w:rPr>
          <w:rFonts w:hint="eastAsia"/>
        </w:rPr>
        <w:t>的</w:t>
      </w:r>
      <w:r w:rsidRPr="00257295">
        <w:rPr>
          <w:rFonts w:hint="eastAsia"/>
        </w:rPr>
        <w:t>I</w:t>
      </w:r>
      <w:r w:rsidRPr="00257295">
        <w:rPr>
          <w:rFonts w:hint="eastAsia"/>
        </w:rPr>
        <w:t>位置</w:t>
      </w:r>
      <w:r w:rsidRPr="00257295">
        <w:rPr>
          <w:rFonts w:hint="eastAsia"/>
        </w:rPr>
        <w:t>1</w:t>
      </w:r>
    </w:p>
    <w:p w:rsidR="00416941" w:rsidRPr="00257295" w:rsidRDefault="00416941" w:rsidP="00D734B9">
      <w:pPr>
        <w:pStyle w:val="ListParagraph"/>
        <w:numPr>
          <w:ilvl w:val="0"/>
          <w:numId w:val="186"/>
        </w:numPr>
        <w:ind w:firstLineChars="0"/>
      </w:pPr>
      <w:r w:rsidRPr="00257295">
        <w:rPr>
          <w:rFonts w:hint="eastAsia"/>
        </w:rPr>
        <w:t>70~73</w:t>
      </w:r>
      <w:r w:rsidRPr="00257295">
        <w:rPr>
          <w:rFonts w:hint="eastAsia"/>
        </w:rPr>
        <w:t>行</w:t>
      </w:r>
    </w:p>
    <w:p w:rsidR="00416941" w:rsidRPr="00257295" w:rsidRDefault="00416941" w:rsidP="00AF38C0">
      <w:pPr>
        <w:ind w:left="720" w:firstLineChars="0" w:firstLine="480"/>
      </w:pPr>
      <w:r w:rsidRPr="00257295">
        <w:rPr>
          <w:rFonts w:hint="eastAsia"/>
        </w:rPr>
        <w:t>判断</w:t>
      </w:r>
      <w:r w:rsidRPr="00257295">
        <w:rPr>
          <w:rFonts w:hint="eastAsia"/>
        </w:rPr>
        <w:t>struct thread_info</w:t>
      </w:r>
      <w:r w:rsidRPr="00257295">
        <w:rPr>
          <w:rFonts w:hint="eastAsia"/>
        </w:rPr>
        <w:t>中的</w:t>
      </w:r>
      <w:r w:rsidRPr="00257295">
        <w:rPr>
          <w:rFonts w:hint="eastAsia"/>
        </w:rPr>
        <w:t>thread_flag(r1)</w:t>
      </w:r>
      <w:r w:rsidRPr="00257295">
        <w:rPr>
          <w:rFonts w:hint="eastAsia"/>
        </w:rPr>
        <w:t>标志位中是否有需要调度模块处理的标志</w:t>
      </w:r>
      <w:r w:rsidRPr="00257295">
        <w:rPr>
          <w:rFonts w:hint="eastAsia"/>
        </w:rPr>
        <w:t xml:space="preserve">(_TIF_WORK_MASK = </w:t>
      </w:r>
      <w:r w:rsidRPr="00257295">
        <w:t>_TIF_NEED_RESCHED | _TIF_SIGPENDING | _TIF_NOTIFY_RESUME</w:t>
      </w:r>
      <w:r w:rsidRPr="00257295">
        <w:rPr>
          <w:rFonts w:hint="eastAsia"/>
        </w:rPr>
        <w:t>)</w:t>
      </w:r>
      <w:r w:rsidRPr="00257295">
        <w:rPr>
          <w:rFonts w:hint="eastAsia"/>
        </w:rPr>
        <w:t>，如果需要则进入调度处理。</w:t>
      </w:r>
    </w:p>
    <w:p w:rsidR="00416941" w:rsidRPr="00257295" w:rsidRDefault="00416941" w:rsidP="00D734B9">
      <w:pPr>
        <w:pStyle w:val="ListParagraph"/>
        <w:numPr>
          <w:ilvl w:val="0"/>
          <w:numId w:val="186"/>
        </w:numPr>
        <w:ind w:firstLineChars="0"/>
      </w:pPr>
      <w:r w:rsidRPr="00257295">
        <w:rPr>
          <w:rFonts w:hint="eastAsia"/>
        </w:rPr>
        <w:t>54~55</w:t>
      </w:r>
      <w:r w:rsidRPr="00257295">
        <w:rPr>
          <w:rFonts w:hint="eastAsia"/>
        </w:rPr>
        <w:t>行</w:t>
      </w:r>
    </w:p>
    <w:p w:rsidR="00416941" w:rsidRPr="00257295" w:rsidRDefault="00416941" w:rsidP="00AF38C0">
      <w:pPr>
        <w:ind w:left="720" w:firstLineChars="0" w:firstLine="480"/>
      </w:pPr>
      <w:r w:rsidRPr="00257295">
        <w:rPr>
          <w:rFonts w:hint="eastAsia"/>
        </w:rPr>
        <w:t>调用</w:t>
      </w:r>
      <w:r w:rsidRPr="00257295">
        <w:rPr>
          <w:rFonts w:hint="eastAsia"/>
        </w:rPr>
        <w:t>C</w:t>
      </w:r>
      <w:r w:rsidRPr="00257295">
        <w:rPr>
          <w:rFonts w:hint="eastAsia"/>
        </w:rPr>
        <w:t>函数</w:t>
      </w:r>
      <w:r w:rsidRPr="00257295">
        <w:rPr>
          <w:rFonts w:hint="eastAsia"/>
        </w:rPr>
        <w:t>work_pending</w:t>
      </w:r>
      <w:r w:rsidRPr="00257295">
        <w:rPr>
          <w:rFonts w:hint="eastAsia"/>
        </w:rPr>
        <w:t>，该函数有</w:t>
      </w:r>
      <w:r w:rsidRPr="00257295">
        <w:rPr>
          <w:rFonts w:hint="eastAsia"/>
        </w:rPr>
        <w:t>3</w:t>
      </w:r>
      <w:r w:rsidRPr="00257295">
        <w:rPr>
          <w:rFonts w:hint="eastAsia"/>
        </w:rPr>
        <w:t>个参数，</w:t>
      </w:r>
      <w:r w:rsidRPr="00257295">
        <w:rPr>
          <w:rFonts w:hint="eastAsia"/>
        </w:rPr>
        <w:t>r0</w:t>
      </w:r>
      <w:r w:rsidRPr="00257295">
        <w:rPr>
          <w:rFonts w:hint="eastAsia"/>
        </w:rPr>
        <w:t>为指向进入前的</w:t>
      </w:r>
      <w:r w:rsidRPr="00257295">
        <w:rPr>
          <w:rFonts w:hint="eastAsia"/>
        </w:rPr>
        <w:t>Frame</w:t>
      </w:r>
      <w:r w:rsidRPr="00257295">
        <w:rPr>
          <w:rFonts w:hint="eastAsia"/>
        </w:rPr>
        <w:t>，</w:t>
      </w:r>
      <w:r w:rsidRPr="00257295">
        <w:rPr>
          <w:rFonts w:hint="eastAsia"/>
        </w:rPr>
        <w:t>r1</w:t>
      </w:r>
      <w:r w:rsidRPr="00257295">
        <w:rPr>
          <w:rFonts w:hint="eastAsia"/>
        </w:rPr>
        <w:t>在</w:t>
      </w:r>
      <w:r w:rsidRPr="00257295">
        <w:rPr>
          <w:rFonts w:hint="eastAsia"/>
        </w:rPr>
        <w:t>70</w:t>
      </w:r>
      <w:r w:rsidRPr="00257295">
        <w:rPr>
          <w:rFonts w:hint="eastAsia"/>
        </w:rPr>
        <w:t>行中已经赋值为</w:t>
      </w:r>
      <w:r w:rsidRPr="00257295">
        <w:rPr>
          <w:rFonts w:hint="eastAsia"/>
        </w:rPr>
        <w:t>thread_flag</w:t>
      </w:r>
      <w:r w:rsidRPr="00257295">
        <w:rPr>
          <w:rFonts w:hint="eastAsia"/>
        </w:rPr>
        <w:t>，</w:t>
      </w:r>
      <w:r w:rsidRPr="00257295">
        <w:rPr>
          <w:rFonts w:hint="eastAsia"/>
        </w:rPr>
        <w:t>r2</w:t>
      </w:r>
      <w:r w:rsidRPr="00257295">
        <w:rPr>
          <w:rFonts w:hint="eastAsia"/>
        </w:rPr>
        <w:t>中存储的</w:t>
      </w:r>
      <w:r w:rsidRPr="00257295">
        <w:rPr>
          <w:rFonts w:hint="eastAsia"/>
        </w:rPr>
        <w:t>why</w:t>
      </w:r>
      <w:r w:rsidRPr="00257295">
        <w:rPr>
          <w:rFonts w:hint="eastAsia"/>
        </w:rPr>
        <w:t>判断系统调用类型</w:t>
      </w:r>
      <w:r w:rsidRPr="00257295">
        <w:rPr>
          <w:rFonts w:hint="eastAsia"/>
        </w:rPr>
        <w:t>(</w:t>
      </w:r>
      <w:r w:rsidRPr="00257295">
        <w:rPr>
          <w:rFonts w:hint="eastAsia"/>
        </w:rPr>
        <w:t>注意：不是系统调用号</w:t>
      </w:r>
      <w:r w:rsidRPr="00257295">
        <w:rPr>
          <w:rFonts w:hint="eastAsia"/>
        </w:rPr>
        <w:t>)</w:t>
      </w:r>
      <w:r w:rsidRPr="00257295">
        <w:rPr>
          <w:rFonts w:hint="eastAsia"/>
        </w:rPr>
        <w:t>。</w:t>
      </w:r>
    </w:p>
    <w:p w:rsidR="00416941" w:rsidRPr="00257295" w:rsidRDefault="00416941" w:rsidP="00D734B9">
      <w:pPr>
        <w:pStyle w:val="ListParagraph"/>
        <w:numPr>
          <w:ilvl w:val="0"/>
          <w:numId w:val="103"/>
        </w:numPr>
        <w:ind w:firstLineChars="0"/>
      </w:pPr>
      <w:r w:rsidRPr="00257295">
        <w:rPr>
          <w:rFonts w:hint="eastAsia"/>
        </w:rPr>
        <w:t>用户空间的调用帧恢复</w:t>
      </w:r>
    </w:p>
    <w:p w:rsidR="00416941" w:rsidRPr="00257295" w:rsidRDefault="00416941" w:rsidP="00416941">
      <w:pPr>
        <w:pStyle w:val="a7"/>
        <w:ind w:leftChars="175" w:firstLine="480"/>
      </w:pPr>
      <w:r w:rsidRPr="00257295">
        <w:rPr>
          <w:rFonts w:hint="eastAsia"/>
        </w:rPr>
        <w:drawing>
          <wp:inline distT="0" distB="0" distL="0" distR="0" wp14:anchorId="7572DA3B" wp14:editId="522AF04F">
            <wp:extent cx="4878009" cy="2276475"/>
            <wp:effectExtent l="0" t="0" r="0" b="0"/>
            <wp:docPr id="1310" name="图片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FF30.tmp"/>
                    <pic:cNvPicPr/>
                  </pic:nvPicPr>
                  <pic:blipFill>
                    <a:blip r:embed="rId639">
                      <a:extLst>
                        <a:ext uri="{28A0092B-C50C-407E-A947-70E740481C1C}">
                          <a14:useLocalDpi xmlns:a14="http://schemas.microsoft.com/office/drawing/2010/main" val="0"/>
                        </a:ext>
                      </a:extLst>
                    </a:blip>
                    <a:stretch>
                      <a:fillRect/>
                    </a:stretch>
                  </pic:blipFill>
                  <pic:spPr>
                    <a:xfrm>
                      <a:off x="0" y="0"/>
                      <a:ext cx="4880135" cy="2277467"/>
                    </a:xfrm>
                    <a:prstGeom prst="rect">
                      <a:avLst/>
                    </a:prstGeom>
                  </pic:spPr>
                </pic:pic>
              </a:graphicData>
            </a:graphic>
          </wp:inline>
        </w:drawing>
      </w:r>
    </w:p>
    <w:p w:rsidR="00416941" w:rsidRPr="00257295" w:rsidRDefault="00416941" w:rsidP="00416941">
      <w:pPr>
        <w:pStyle w:val="a7"/>
        <w:ind w:leftChars="175" w:firstLine="480"/>
      </w:pPr>
    </w:p>
    <w:p w:rsidR="000421F1" w:rsidRDefault="000421F1">
      <w:pPr>
        <w:widowControl/>
        <w:spacing w:line="240" w:lineRule="auto"/>
        <w:ind w:firstLineChars="0" w:firstLine="0"/>
        <w:jc w:val="left"/>
        <w:rPr>
          <w:b/>
          <w:bCs/>
          <w:sz w:val="28"/>
          <w:szCs w:val="28"/>
        </w:rPr>
      </w:pPr>
      <w:r>
        <w:br w:type="page"/>
      </w:r>
    </w:p>
    <w:p w:rsidR="00CE53DE" w:rsidRPr="00257295" w:rsidRDefault="00CE53DE" w:rsidP="00CE53DE">
      <w:pPr>
        <w:pStyle w:val="Heading2"/>
        <w:spacing w:before="326" w:after="163"/>
      </w:pPr>
      <w:bookmarkStart w:id="146" w:name="_Toc390712716"/>
      <w:r w:rsidRPr="00257295">
        <w:rPr>
          <w:rFonts w:hint="eastAsia"/>
        </w:rPr>
        <w:lastRenderedPageBreak/>
        <w:t>系统调用</w:t>
      </w:r>
      <w:bookmarkEnd w:id="146"/>
    </w:p>
    <w:p w:rsidR="00CE53DE" w:rsidRPr="00257295" w:rsidRDefault="00CE53DE" w:rsidP="00CE53DE">
      <w:pPr>
        <w:ind w:firstLine="480"/>
      </w:pPr>
      <w:r w:rsidRPr="00257295">
        <w:rPr>
          <w:rFonts w:hint="eastAsia"/>
        </w:rPr>
        <w:t>当用户程序需要使用内核某个函数时，因为处于不同的逻辑空间，且双方所有符号的逻辑地址不能保证是固定的，所以通过某个地址来使用某个函数比较困难。</w:t>
      </w:r>
    </w:p>
    <w:p w:rsidR="00CE53DE" w:rsidRPr="00257295" w:rsidRDefault="00CE53DE" w:rsidP="00CE53DE">
      <w:pPr>
        <w:ind w:firstLine="480"/>
      </w:pPr>
      <w:r w:rsidRPr="00257295">
        <w:rPr>
          <w:rFonts w:hint="eastAsia"/>
        </w:rPr>
        <w:t>Linux</w:t>
      </w:r>
      <w:r w:rsidRPr="00257295">
        <w:rPr>
          <w:rFonts w:hint="eastAsia"/>
        </w:rPr>
        <w:t>的系统调用机制用于解决用户程序对内核函数的调用问题。</w:t>
      </w:r>
    </w:p>
    <w:p w:rsidR="00CE53DE" w:rsidRPr="00257295" w:rsidRDefault="00CE53DE" w:rsidP="00CE53DE">
      <w:pPr>
        <w:pStyle w:val="Heading3"/>
        <w:numPr>
          <w:ilvl w:val="2"/>
          <w:numId w:val="1"/>
        </w:numPr>
        <w:spacing w:before="163" w:after="163"/>
      </w:pPr>
      <w:bookmarkStart w:id="147" w:name="_Toc390712717"/>
      <w:r w:rsidRPr="00257295">
        <w:rPr>
          <w:rFonts w:hint="eastAsia"/>
        </w:rPr>
        <w:t>系统调用配置</w:t>
      </w:r>
      <w:bookmarkEnd w:id="147"/>
    </w:p>
    <w:p w:rsidR="00CE53DE" w:rsidRPr="00257295" w:rsidRDefault="00CE53DE" w:rsidP="00BD7A28">
      <w:pPr>
        <w:ind w:firstLineChars="0" w:firstLine="420"/>
      </w:pPr>
      <w:r w:rsidRPr="00257295">
        <w:rPr>
          <w:rFonts w:hint="eastAsia"/>
        </w:rPr>
        <w:t>Linux</w:t>
      </w:r>
      <w:r w:rsidRPr="00257295">
        <w:rPr>
          <w:rFonts w:hint="eastAsia"/>
        </w:rPr>
        <w:t>系统调用的处理方式由</w:t>
      </w:r>
      <w:r w:rsidRPr="00257295">
        <w:rPr>
          <w:rFonts w:hint="eastAsia"/>
        </w:rPr>
        <w:t>ABI</w:t>
      </w:r>
      <w:r w:rsidRPr="00257295">
        <w:rPr>
          <w:rFonts w:hint="eastAsia"/>
        </w:rPr>
        <w:t>的配置决定。</w:t>
      </w:r>
    </w:p>
    <w:p w:rsidR="00CE53DE" w:rsidRPr="00257295" w:rsidRDefault="00CE53DE" w:rsidP="00BD7A28">
      <w:pPr>
        <w:ind w:firstLineChars="0" w:firstLine="420"/>
      </w:pPr>
      <w:r w:rsidRPr="00257295">
        <w:rPr>
          <w:rFonts w:hint="eastAsia"/>
        </w:rPr>
        <w:t>ABI(</w:t>
      </w:r>
      <w:r w:rsidRPr="00257295">
        <w:t>Application Binary Interface</w:t>
      </w:r>
      <w:r w:rsidRPr="00257295">
        <w:rPr>
          <w:rFonts w:hint="eastAsia"/>
        </w:rPr>
        <w:t>)</w:t>
      </w:r>
      <w:r w:rsidRPr="00257295">
        <w:rPr>
          <w:rFonts w:hint="eastAsia"/>
        </w:rPr>
        <w:t>表示二进制应用之间的接口标准，即一个二进制程序如何调用另一个二进制程序中的功能。对于运行在</w:t>
      </w:r>
      <w:r w:rsidRPr="00257295">
        <w:rPr>
          <w:rFonts w:hint="eastAsia"/>
        </w:rPr>
        <w:t>OS</w:t>
      </w:r>
      <w:r w:rsidRPr="00257295">
        <w:rPr>
          <w:rFonts w:hint="eastAsia"/>
        </w:rPr>
        <w:t>上的</w:t>
      </w:r>
      <w:r w:rsidRPr="00257295">
        <w:rPr>
          <w:rFonts w:hint="eastAsia"/>
        </w:rPr>
        <w:t>APP</w:t>
      </w:r>
      <w:r w:rsidRPr="00257295">
        <w:rPr>
          <w:rFonts w:hint="eastAsia"/>
        </w:rPr>
        <w:t>来说，这种接口标准实际就是系统调用方式，即</w:t>
      </w:r>
      <w:r w:rsidRPr="00257295">
        <w:rPr>
          <w:rFonts w:hint="eastAsia"/>
        </w:rPr>
        <w:t>APP</w:t>
      </w:r>
      <w:r w:rsidRPr="00257295">
        <w:rPr>
          <w:rFonts w:hint="eastAsia"/>
        </w:rPr>
        <w:t>如何调用</w:t>
      </w:r>
      <w:r w:rsidRPr="00257295">
        <w:rPr>
          <w:rFonts w:hint="eastAsia"/>
        </w:rPr>
        <w:t>OS</w:t>
      </w:r>
      <w:r w:rsidRPr="00257295">
        <w:rPr>
          <w:rFonts w:hint="eastAsia"/>
        </w:rPr>
        <w:t>的功能。</w:t>
      </w:r>
    </w:p>
    <w:p w:rsidR="00CE53DE" w:rsidRPr="00257295" w:rsidRDefault="00CE53DE" w:rsidP="00D734B9">
      <w:pPr>
        <w:pStyle w:val="ListParagraph"/>
        <w:numPr>
          <w:ilvl w:val="0"/>
          <w:numId w:val="101"/>
        </w:numPr>
        <w:ind w:firstLineChars="0"/>
      </w:pPr>
      <w:r w:rsidRPr="00257295">
        <w:rPr>
          <w:rFonts w:hint="eastAsia"/>
        </w:rPr>
        <w:t>ABI</w:t>
      </w:r>
      <w:r w:rsidRPr="00257295">
        <w:rPr>
          <w:rFonts w:hint="eastAsia"/>
        </w:rPr>
        <w:t>标准的区别</w:t>
      </w:r>
    </w:p>
    <w:p w:rsidR="00CE53DE" w:rsidRPr="00257295" w:rsidRDefault="00CE53DE" w:rsidP="00EC19B8">
      <w:pPr>
        <w:ind w:left="420" w:firstLineChars="0" w:firstLine="420"/>
      </w:pPr>
      <w:r w:rsidRPr="00257295">
        <w:rPr>
          <w:rFonts w:hint="eastAsia"/>
        </w:rPr>
        <w:t>因编译器历史原因，</w:t>
      </w:r>
      <w:r w:rsidRPr="00257295">
        <w:rPr>
          <w:rFonts w:hint="eastAsia"/>
        </w:rPr>
        <w:t>ABI</w:t>
      </w:r>
      <w:r w:rsidRPr="00257295">
        <w:rPr>
          <w:rFonts w:hint="eastAsia"/>
        </w:rPr>
        <w:t>存在两个标准，分别为</w:t>
      </w:r>
      <w:r w:rsidRPr="00257295">
        <w:rPr>
          <w:rFonts w:hint="eastAsia"/>
        </w:rPr>
        <w:t>EABI</w:t>
      </w:r>
      <w:r w:rsidRPr="00257295">
        <w:rPr>
          <w:rFonts w:hint="eastAsia"/>
        </w:rPr>
        <w:t>，</w:t>
      </w:r>
      <w:r w:rsidRPr="00257295">
        <w:rPr>
          <w:rFonts w:hint="eastAsia"/>
        </w:rPr>
        <w:t>OABI</w:t>
      </w:r>
      <w:r w:rsidRPr="00257295">
        <w:rPr>
          <w:rFonts w:hint="eastAsia"/>
        </w:rPr>
        <w:t>，其区别在于：</w:t>
      </w:r>
    </w:p>
    <w:p w:rsidR="00CE53DE" w:rsidRPr="00257295" w:rsidRDefault="00CE53DE" w:rsidP="00D734B9">
      <w:pPr>
        <w:pStyle w:val="ListParagraph"/>
        <w:numPr>
          <w:ilvl w:val="0"/>
          <w:numId w:val="187"/>
        </w:numPr>
        <w:ind w:firstLineChars="0"/>
      </w:pPr>
      <w:r w:rsidRPr="00257295">
        <w:rPr>
          <w:rFonts w:hint="eastAsia"/>
        </w:rPr>
        <w:t>EABI (Extended ABI)</w:t>
      </w:r>
    </w:p>
    <w:p w:rsidR="00CE53DE" w:rsidRPr="00257295" w:rsidRDefault="00CE53DE" w:rsidP="00AB022B">
      <w:pPr>
        <w:ind w:left="720" w:firstLineChars="0" w:firstLine="480"/>
      </w:pPr>
      <w:r w:rsidRPr="00257295">
        <w:rPr>
          <w:rFonts w:hint="eastAsia"/>
        </w:rPr>
        <w:t>表示扩展的系统调用方式，系统调用号存储在寄存器</w:t>
      </w:r>
      <w:r w:rsidRPr="00257295">
        <w:rPr>
          <w:rFonts w:hint="eastAsia"/>
        </w:rPr>
        <w:t>r7</w:t>
      </w:r>
      <w:r w:rsidRPr="00257295">
        <w:rPr>
          <w:rFonts w:hint="eastAsia"/>
        </w:rPr>
        <w:t>。</w:t>
      </w:r>
    </w:p>
    <w:p w:rsidR="00CE53DE" w:rsidRPr="00257295" w:rsidRDefault="00CE53DE" w:rsidP="00AB022B">
      <w:pPr>
        <w:ind w:left="1200" w:firstLineChars="0" w:firstLine="480"/>
      </w:pPr>
      <w:r w:rsidRPr="00257295">
        <w:t xml:space="preserve">mov r7, #num </w:t>
      </w:r>
    </w:p>
    <w:p w:rsidR="00CE53DE" w:rsidRPr="00257295" w:rsidRDefault="00CE53DE" w:rsidP="00AB022B">
      <w:pPr>
        <w:ind w:left="1200" w:firstLineChars="0" w:firstLine="480"/>
      </w:pPr>
      <w:r w:rsidRPr="00257295">
        <w:t>swi 0x0</w:t>
      </w:r>
    </w:p>
    <w:p w:rsidR="00CE53DE" w:rsidRPr="00257295" w:rsidRDefault="00CE53DE" w:rsidP="00D734B9">
      <w:pPr>
        <w:pStyle w:val="ListParagraph"/>
        <w:numPr>
          <w:ilvl w:val="0"/>
          <w:numId w:val="187"/>
        </w:numPr>
        <w:ind w:firstLineChars="0"/>
      </w:pPr>
      <w:r w:rsidRPr="00257295">
        <w:rPr>
          <w:rFonts w:hint="eastAsia"/>
        </w:rPr>
        <w:t>OABI(Old ABI)</w:t>
      </w:r>
    </w:p>
    <w:p w:rsidR="00CE53DE" w:rsidRPr="00257295" w:rsidRDefault="00CE53DE" w:rsidP="00AB022B">
      <w:pPr>
        <w:ind w:left="720" w:firstLineChars="0" w:firstLine="480"/>
      </w:pPr>
      <w:r w:rsidRPr="00257295">
        <w:rPr>
          <w:rFonts w:hint="eastAsia"/>
        </w:rPr>
        <w:t>表示旧的系统调用方式，系统调用号存储在</w:t>
      </w:r>
      <w:r w:rsidRPr="00257295">
        <w:rPr>
          <w:rFonts w:hint="eastAsia"/>
        </w:rPr>
        <w:t>SWI</w:t>
      </w:r>
      <w:r w:rsidRPr="00257295">
        <w:rPr>
          <w:rFonts w:hint="eastAsia"/>
        </w:rPr>
        <w:t>的指令的数据部分。</w:t>
      </w:r>
    </w:p>
    <w:p w:rsidR="00CE53DE" w:rsidRPr="00257295" w:rsidRDefault="00CE53DE" w:rsidP="00AB022B">
      <w:pPr>
        <w:ind w:left="1200" w:firstLineChars="0" w:firstLine="480"/>
      </w:pPr>
      <w:r w:rsidRPr="00257295">
        <w:rPr>
          <w:rFonts w:hint="eastAsia"/>
        </w:rPr>
        <w:t>swi (#num | 0x900000) (0x900000</w:t>
      </w:r>
      <w:r w:rsidRPr="00257295">
        <w:rPr>
          <w:rFonts w:hint="eastAsia"/>
        </w:rPr>
        <w:t>是个</w:t>
      </w:r>
      <w:r w:rsidRPr="00257295">
        <w:rPr>
          <w:rFonts w:hint="eastAsia"/>
        </w:rPr>
        <w:t>magic</w:t>
      </w:r>
      <w:r w:rsidRPr="00257295">
        <w:rPr>
          <w:rFonts w:hint="eastAsia"/>
        </w:rPr>
        <w:t>值</w:t>
      </w:r>
      <w:r w:rsidRPr="00257295">
        <w:rPr>
          <w:rFonts w:hint="eastAsia"/>
        </w:rPr>
        <w:t>)</w:t>
      </w:r>
    </w:p>
    <w:p w:rsidR="00CE53DE" w:rsidRPr="00257295" w:rsidRDefault="00CE53DE" w:rsidP="00D734B9">
      <w:pPr>
        <w:pStyle w:val="ListParagraph"/>
        <w:numPr>
          <w:ilvl w:val="0"/>
          <w:numId w:val="101"/>
        </w:numPr>
        <w:ind w:firstLineChars="0"/>
      </w:pPr>
      <w:r w:rsidRPr="00257295">
        <w:rPr>
          <w:rFonts w:hint="eastAsia"/>
        </w:rPr>
        <w:t>ABI</w:t>
      </w:r>
      <w:r w:rsidRPr="00257295">
        <w:rPr>
          <w:rFonts w:hint="eastAsia"/>
        </w:rPr>
        <w:t>配置</w:t>
      </w:r>
    </w:p>
    <w:p w:rsidR="00CE53DE" w:rsidRPr="00257295" w:rsidRDefault="00CE53DE" w:rsidP="00BD7A28">
      <w:pPr>
        <w:ind w:left="420" w:firstLineChars="0" w:firstLine="420"/>
      </w:pPr>
      <w:r w:rsidRPr="00257295">
        <w:rPr>
          <w:rFonts w:hint="eastAsia"/>
        </w:rPr>
        <w:t>可以同时配置支持</w:t>
      </w:r>
      <w:r w:rsidRPr="00257295">
        <w:rPr>
          <w:rFonts w:hint="eastAsia"/>
        </w:rPr>
        <w:t>OABI</w:t>
      </w:r>
      <w:r w:rsidRPr="00257295">
        <w:rPr>
          <w:rFonts w:hint="eastAsia"/>
        </w:rPr>
        <w:t>和</w:t>
      </w:r>
      <w:r w:rsidRPr="00257295">
        <w:rPr>
          <w:rFonts w:hint="eastAsia"/>
        </w:rPr>
        <w:t>EABI</w:t>
      </w:r>
      <w:r w:rsidRPr="00257295">
        <w:rPr>
          <w:rFonts w:hint="eastAsia"/>
        </w:rPr>
        <w:t>，如下：</w:t>
      </w:r>
    </w:p>
    <w:p w:rsidR="00CE53DE" w:rsidRPr="00257295" w:rsidRDefault="00CE53DE" w:rsidP="00CE53DE">
      <w:pPr>
        <w:pStyle w:val="a7"/>
        <w:ind w:leftChars="0" w:left="840" w:firstLine="420"/>
      </w:pPr>
      <w:r w:rsidRPr="00257295">
        <w:drawing>
          <wp:inline distT="0" distB="0" distL="0" distR="0" wp14:anchorId="5451EFAC" wp14:editId="666485AE">
            <wp:extent cx="1695687" cy="476317"/>
            <wp:effectExtent l="0" t="0" r="0" b="0"/>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A94.tmp"/>
                    <pic:cNvPicPr/>
                  </pic:nvPicPr>
                  <pic:blipFill>
                    <a:blip r:embed="rId640">
                      <a:extLst>
                        <a:ext uri="{28A0092B-C50C-407E-A947-70E740481C1C}">
                          <a14:useLocalDpi xmlns:a14="http://schemas.microsoft.com/office/drawing/2010/main" val="0"/>
                        </a:ext>
                      </a:extLst>
                    </a:blip>
                    <a:stretch>
                      <a:fillRect/>
                    </a:stretch>
                  </pic:blipFill>
                  <pic:spPr>
                    <a:xfrm>
                      <a:off x="0" y="0"/>
                      <a:ext cx="1695687" cy="476317"/>
                    </a:xfrm>
                    <a:prstGeom prst="rect">
                      <a:avLst/>
                    </a:prstGeom>
                  </pic:spPr>
                </pic:pic>
              </a:graphicData>
            </a:graphic>
          </wp:inline>
        </w:drawing>
      </w:r>
    </w:p>
    <w:p w:rsidR="00CE53DE" w:rsidRPr="00257295" w:rsidRDefault="00CE53DE" w:rsidP="00CE53DE">
      <w:pPr>
        <w:pStyle w:val="Heading3"/>
        <w:numPr>
          <w:ilvl w:val="2"/>
          <w:numId w:val="1"/>
        </w:numPr>
        <w:spacing w:before="163" w:after="163"/>
      </w:pPr>
      <w:bookmarkStart w:id="148" w:name="_Toc390712718"/>
      <w:r w:rsidRPr="00257295">
        <w:rPr>
          <w:rFonts w:hint="eastAsia"/>
        </w:rPr>
        <w:t>系统调用方式</w:t>
      </w:r>
      <w:bookmarkEnd w:id="148"/>
    </w:p>
    <w:p w:rsidR="00CE53DE" w:rsidRPr="00257295" w:rsidRDefault="00CE53DE" w:rsidP="00BD7A28">
      <w:pPr>
        <w:ind w:firstLineChars="0" w:firstLine="420"/>
      </w:pPr>
      <w:r w:rsidRPr="00257295">
        <w:rPr>
          <w:rFonts w:hint="eastAsia"/>
        </w:rPr>
        <w:t>系统调用的使用方式是一般是：传递一个调用号以及将参数放入指定位置，最后通过系统调用接口来实现调用号对应的功能，该接口的实现方式有两种：</w:t>
      </w:r>
    </w:p>
    <w:p w:rsidR="00CE53DE" w:rsidRPr="00257295" w:rsidRDefault="00CE53DE" w:rsidP="00D734B9">
      <w:pPr>
        <w:pStyle w:val="ListParagraph"/>
        <w:numPr>
          <w:ilvl w:val="0"/>
          <w:numId w:val="109"/>
        </w:numPr>
        <w:ind w:firstLineChars="0"/>
      </w:pPr>
      <w:r w:rsidRPr="00257295">
        <w:rPr>
          <w:rFonts w:hint="eastAsia"/>
        </w:rPr>
        <w:t>直接调用方式</w:t>
      </w:r>
    </w:p>
    <w:p w:rsidR="00CE53DE" w:rsidRPr="00257295" w:rsidRDefault="00CE53DE" w:rsidP="00BD7A28">
      <w:pPr>
        <w:ind w:left="420" w:firstLineChars="0" w:firstLine="420"/>
      </w:pPr>
      <w:r w:rsidRPr="00257295">
        <w:rPr>
          <w:rFonts w:hint="eastAsia"/>
        </w:rPr>
        <w:t>通过直接调用</w:t>
      </w:r>
      <w:r w:rsidRPr="00257295">
        <w:rPr>
          <w:rFonts w:hint="eastAsia"/>
        </w:rPr>
        <w:t>&lt;</w:t>
      </w:r>
      <w:r w:rsidRPr="00257295">
        <w:rPr>
          <w:rFonts w:hint="eastAsia"/>
        </w:rPr>
        <w:t>系统调用处理</w:t>
      </w:r>
      <w:r w:rsidRPr="00257295">
        <w:rPr>
          <w:rFonts w:hint="eastAsia"/>
        </w:rPr>
        <w:t>&gt;</w:t>
      </w:r>
      <w:r w:rsidRPr="00257295">
        <w:rPr>
          <w:rFonts w:hint="eastAsia"/>
        </w:rPr>
        <w:t>函数实现。该方式只能在内核代码中使用，因为</w:t>
      </w:r>
      <w:r w:rsidRPr="00257295">
        <w:rPr>
          <w:rFonts w:hint="eastAsia"/>
        </w:rPr>
        <w:t>&lt;</w:t>
      </w:r>
      <w:r w:rsidRPr="00257295">
        <w:rPr>
          <w:rFonts w:hint="eastAsia"/>
        </w:rPr>
        <w:t>系统调用处理</w:t>
      </w:r>
      <w:r w:rsidRPr="00257295">
        <w:rPr>
          <w:rFonts w:hint="eastAsia"/>
        </w:rPr>
        <w:t>&gt;</w:t>
      </w:r>
      <w:r w:rsidRPr="00257295">
        <w:rPr>
          <w:rFonts w:hint="eastAsia"/>
        </w:rPr>
        <w:t>函数处于内核空间，用户空间不能直接调用。</w:t>
      </w:r>
    </w:p>
    <w:p w:rsidR="00CE53DE" w:rsidRPr="00257295" w:rsidRDefault="00CE53DE" w:rsidP="00D734B9">
      <w:pPr>
        <w:pStyle w:val="ListParagraph"/>
        <w:numPr>
          <w:ilvl w:val="0"/>
          <w:numId w:val="109"/>
        </w:numPr>
        <w:ind w:firstLineChars="0"/>
      </w:pPr>
      <w:r w:rsidRPr="00257295">
        <w:rPr>
          <w:rFonts w:hint="eastAsia"/>
        </w:rPr>
        <w:t>委托调用方式</w:t>
      </w:r>
    </w:p>
    <w:p w:rsidR="00CE53DE" w:rsidRPr="00257295" w:rsidRDefault="00CE53DE" w:rsidP="00BD7A28">
      <w:pPr>
        <w:ind w:left="420" w:firstLineChars="0" w:firstLine="420"/>
      </w:pPr>
      <w:r w:rsidRPr="00257295">
        <w:rPr>
          <w:rFonts w:hint="eastAsia"/>
        </w:rPr>
        <w:lastRenderedPageBreak/>
        <w:t>该方式使用了</w:t>
      </w:r>
      <w:r w:rsidRPr="00257295">
        <w:rPr>
          <w:rFonts w:hint="eastAsia"/>
        </w:rPr>
        <w:t>CPU</w:t>
      </w:r>
      <w:r w:rsidRPr="00257295">
        <w:rPr>
          <w:rFonts w:hint="eastAsia"/>
        </w:rPr>
        <w:t>的软件中断机制，使用</w:t>
      </w:r>
      <w:r w:rsidRPr="00257295">
        <w:rPr>
          <w:rFonts w:hint="eastAsia"/>
        </w:rPr>
        <w:t>CPU</w:t>
      </w:r>
      <w:r w:rsidRPr="00257295">
        <w:rPr>
          <w:rFonts w:hint="eastAsia"/>
        </w:rPr>
        <w:t>提供的特殊指令将系统调用号提交给内核并委托内核进行调用</w:t>
      </w:r>
      <w:r w:rsidRPr="00257295">
        <w:rPr>
          <w:rFonts w:hint="eastAsia"/>
        </w:rPr>
        <w:t>&lt;</w:t>
      </w:r>
      <w:r w:rsidRPr="00257295">
        <w:rPr>
          <w:rFonts w:hint="eastAsia"/>
        </w:rPr>
        <w:t>系统调用处理</w:t>
      </w:r>
      <w:r w:rsidRPr="00257295">
        <w:rPr>
          <w:rFonts w:hint="eastAsia"/>
        </w:rPr>
        <w:t>&gt;</w:t>
      </w:r>
      <w:r w:rsidRPr="00257295">
        <w:rPr>
          <w:rFonts w:hint="eastAsia"/>
        </w:rPr>
        <w:t>函数。这个指令在</w:t>
      </w:r>
      <w:r w:rsidRPr="00257295">
        <w:rPr>
          <w:rFonts w:hint="eastAsia"/>
        </w:rPr>
        <w:t>x86</w:t>
      </w:r>
      <w:r w:rsidRPr="00257295">
        <w:rPr>
          <w:rFonts w:hint="eastAsia"/>
        </w:rPr>
        <w:t>体系中为</w:t>
      </w:r>
      <w:r w:rsidRPr="00257295">
        <w:rPr>
          <w:rFonts w:hint="eastAsia"/>
        </w:rPr>
        <w:t>bios</w:t>
      </w:r>
      <w:r w:rsidRPr="00257295">
        <w:rPr>
          <w:rFonts w:hint="eastAsia"/>
        </w:rPr>
        <w:t>中断指令</w:t>
      </w:r>
      <w:r w:rsidRPr="00257295">
        <w:rPr>
          <w:rFonts w:hint="eastAsia"/>
        </w:rPr>
        <w:t>(INT)</w:t>
      </w:r>
      <w:r w:rsidRPr="00257295">
        <w:rPr>
          <w:rFonts w:hint="eastAsia"/>
        </w:rPr>
        <w:t>，在</w:t>
      </w:r>
      <w:r w:rsidRPr="00257295">
        <w:rPr>
          <w:rFonts w:hint="eastAsia"/>
        </w:rPr>
        <w:t>arm</w:t>
      </w:r>
      <w:r w:rsidRPr="00257295">
        <w:rPr>
          <w:rFonts w:hint="eastAsia"/>
        </w:rPr>
        <w:t>体系中为软件中断指令</w:t>
      </w:r>
      <w:r w:rsidRPr="00257295">
        <w:rPr>
          <w:rFonts w:hint="eastAsia"/>
        </w:rPr>
        <w:t>(swi/svc)</w:t>
      </w:r>
      <w:r w:rsidRPr="00257295">
        <w:rPr>
          <w:rFonts w:hint="eastAsia"/>
        </w:rPr>
        <w:t>。</w:t>
      </w:r>
    </w:p>
    <w:p w:rsidR="00CE53DE" w:rsidRPr="00257295" w:rsidRDefault="00CE53DE" w:rsidP="00BD7A28">
      <w:pPr>
        <w:ind w:left="420" w:firstLineChars="0" w:firstLine="420"/>
      </w:pPr>
      <w:r w:rsidRPr="00257295">
        <w:rPr>
          <w:rFonts w:hint="eastAsia"/>
        </w:rPr>
        <w:t>对于</w:t>
      </w:r>
      <w:r w:rsidRPr="00257295">
        <w:rPr>
          <w:rFonts w:hint="eastAsia"/>
        </w:rPr>
        <w:t>ARM</w:t>
      </w:r>
      <w:r w:rsidRPr="00257295">
        <w:rPr>
          <w:rFonts w:hint="eastAsia"/>
        </w:rPr>
        <w:t>编程，当调用了</w:t>
      </w:r>
      <w:r w:rsidRPr="00257295">
        <w:rPr>
          <w:rFonts w:hint="eastAsia"/>
        </w:rPr>
        <w:t>swi/svc</w:t>
      </w:r>
      <w:r w:rsidRPr="00257295">
        <w:rPr>
          <w:rFonts w:hint="eastAsia"/>
        </w:rPr>
        <w:t>指令，</w:t>
      </w:r>
      <w:r w:rsidRPr="00257295">
        <w:rPr>
          <w:rFonts w:hint="eastAsia"/>
        </w:rPr>
        <w:t>CPU</w:t>
      </w:r>
      <w:r w:rsidRPr="00257295">
        <w:rPr>
          <w:rFonts w:hint="eastAsia"/>
        </w:rPr>
        <w:t>会产生一个软件中断异常事件，此时</w:t>
      </w:r>
      <w:r w:rsidRPr="00257295">
        <w:rPr>
          <w:rFonts w:hint="eastAsia"/>
        </w:rPr>
        <w:t>CPU</w:t>
      </w:r>
      <w:r w:rsidRPr="00257295">
        <w:rPr>
          <w:rFonts w:hint="eastAsia"/>
        </w:rPr>
        <w:t>会自动切换到</w:t>
      </w:r>
      <w:r w:rsidRPr="00257295">
        <w:rPr>
          <w:rFonts w:hint="eastAsia"/>
        </w:rPr>
        <w:t>svc</w:t>
      </w:r>
      <w:r w:rsidRPr="00257295">
        <w:rPr>
          <w:rFonts w:hint="eastAsia"/>
        </w:rPr>
        <w:t>模式，并跳转到内核的</w:t>
      </w:r>
      <w:r w:rsidRPr="00257295">
        <w:rPr>
          <w:rFonts w:hint="eastAsia"/>
        </w:rPr>
        <w:t>&lt;</w:t>
      </w:r>
      <w:r w:rsidRPr="00257295">
        <w:rPr>
          <w:rFonts w:hint="eastAsia"/>
        </w:rPr>
        <w:t>系统调用处理</w:t>
      </w:r>
      <w:r w:rsidRPr="00257295">
        <w:rPr>
          <w:rFonts w:hint="eastAsia"/>
        </w:rPr>
        <w:t>&gt;</w:t>
      </w:r>
      <w:r w:rsidRPr="00257295">
        <w:rPr>
          <w:rFonts w:hint="eastAsia"/>
        </w:rPr>
        <w:t>函数。</w:t>
      </w:r>
    </w:p>
    <w:p w:rsidR="00CE53DE" w:rsidRPr="00257295" w:rsidRDefault="00CE53DE" w:rsidP="00BD7A28">
      <w:pPr>
        <w:ind w:left="420" w:firstLineChars="0" w:firstLine="420"/>
      </w:pPr>
      <w:r w:rsidRPr="00257295">
        <w:rPr>
          <w:rFonts w:hint="eastAsia"/>
        </w:rPr>
        <w:t>比如标准</w:t>
      </w:r>
      <w:r w:rsidRPr="00257295">
        <w:rPr>
          <w:rFonts w:hint="eastAsia"/>
        </w:rPr>
        <w:t>C</w:t>
      </w:r>
      <w:r w:rsidRPr="00257295">
        <w:rPr>
          <w:rFonts w:hint="eastAsia"/>
        </w:rPr>
        <w:t>库中一些</w:t>
      </w:r>
      <w:r w:rsidRPr="00257295">
        <w:rPr>
          <w:rFonts w:hint="eastAsia"/>
        </w:rPr>
        <w:t>API</w:t>
      </w:r>
      <w:r w:rsidRPr="00257295">
        <w:rPr>
          <w:rFonts w:hint="eastAsia"/>
        </w:rPr>
        <w:t>的实现便采用委托方式。以</w:t>
      </w:r>
      <w:r w:rsidRPr="00257295">
        <w:rPr>
          <w:rFonts w:hint="eastAsia"/>
        </w:rPr>
        <w:t>mount</w:t>
      </w:r>
      <w:r w:rsidRPr="00257295">
        <w:rPr>
          <w:rFonts w:hint="eastAsia"/>
        </w:rPr>
        <w:t>为例，如下红色方框区域的代码执行后会则进入系统调用</w:t>
      </w:r>
      <w:r w:rsidRPr="00257295">
        <w:rPr>
          <w:rFonts w:hint="eastAsia"/>
        </w:rPr>
        <w:t>(EABI</w:t>
      </w:r>
      <w:r w:rsidRPr="00257295">
        <w:rPr>
          <w:rFonts w:hint="eastAsia"/>
        </w:rPr>
        <w:t>方式</w:t>
      </w:r>
      <w:r w:rsidRPr="00257295">
        <w:rPr>
          <w:rFonts w:hint="eastAsia"/>
        </w:rPr>
        <w:t>)</w:t>
      </w:r>
      <w:r w:rsidRPr="00257295">
        <w:rPr>
          <w:rFonts w:hint="eastAsia"/>
        </w:rPr>
        <w:t>。</w:t>
      </w:r>
    </w:p>
    <w:p w:rsidR="00CE53DE" w:rsidRPr="00257295" w:rsidRDefault="00CE53DE" w:rsidP="00CE53DE">
      <w:pPr>
        <w:pStyle w:val="a7"/>
        <w:ind w:leftChars="175" w:firstLine="420"/>
      </w:pPr>
      <w:r w:rsidRPr="00257295">
        <w:drawing>
          <wp:inline distT="0" distB="0" distL="0" distR="0" wp14:anchorId="39694924" wp14:editId="1727B742">
            <wp:extent cx="4591050" cy="2309216"/>
            <wp:effectExtent l="76200" t="76200" r="133350" b="12954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CC94.tmp"/>
                    <pic:cNvPicPr/>
                  </pic:nvPicPr>
                  <pic:blipFill>
                    <a:blip r:embed="rId641" cstate="email">
                      <a:extLst>
                        <a:ext uri="{28A0092B-C50C-407E-A947-70E740481C1C}">
                          <a14:useLocalDpi xmlns:a14="http://schemas.microsoft.com/office/drawing/2010/main" val="0"/>
                        </a:ext>
                      </a:extLst>
                    </a:blip>
                    <a:stretch>
                      <a:fillRect/>
                    </a:stretch>
                  </pic:blipFill>
                  <pic:spPr>
                    <a:xfrm>
                      <a:off x="0" y="0"/>
                      <a:ext cx="4596869" cy="2312143"/>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rsidR="00CE53DE" w:rsidRPr="00257295" w:rsidRDefault="00CE53DE" w:rsidP="00CE53DE">
      <w:pPr>
        <w:pStyle w:val="Heading3"/>
        <w:numPr>
          <w:ilvl w:val="2"/>
          <w:numId w:val="1"/>
        </w:numPr>
        <w:spacing w:before="163" w:after="163"/>
      </w:pPr>
      <w:bookmarkStart w:id="149" w:name="_Toc390712719"/>
      <w:r w:rsidRPr="00257295">
        <w:rPr>
          <w:rFonts w:hint="eastAsia"/>
        </w:rPr>
        <w:t>系统调用定义</w:t>
      </w:r>
      <w:bookmarkEnd w:id="149"/>
    </w:p>
    <w:p w:rsidR="00CE53DE" w:rsidRPr="00257295" w:rsidRDefault="00CE53DE" w:rsidP="00BD7A28">
      <w:pPr>
        <w:ind w:firstLineChars="0" w:firstLine="420"/>
      </w:pPr>
      <w:r w:rsidRPr="00257295">
        <w:rPr>
          <w:rFonts w:hint="eastAsia"/>
        </w:rPr>
        <w:t>因为系统调用的参数个数以及参数存放位置由编译器定设置为固定的，所以在定义系统调用时，必须保证与实际内核函数参数一致，根据不同参数个数使用不同的方法定义，如下：</w:t>
      </w:r>
    </w:p>
    <w:p w:rsidR="00CE53DE" w:rsidRPr="00257295" w:rsidRDefault="00CE53DE" w:rsidP="00D734B9">
      <w:pPr>
        <w:pStyle w:val="ListParagraph"/>
        <w:numPr>
          <w:ilvl w:val="0"/>
          <w:numId w:val="99"/>
        </w:numPr>
        <w:ind w:firstLineChars="0"/>
      </w:pPr>
      <w:r w:rsidRPr="00257295">
        <w:rPr>
          <w:rFonts w:hint="eastAsia"/>
        </w:rPr>
        <w:t>无参数的系统调用</w:t>
      </w:r>
    </w:p>
    <w:p w:rsidR="00CE53DE" w:rsidRPr="00257295" w:rsidRDefault="00CE53DE" w:rsidP="00CE53DE">
      <w:pPr>
        <w:pStyle w:val="a7"/>
        <w:ind w:leftChars="175" w:firstLine="420"/>
      </w:pPr>
      <w:r w:rsidRPr="00257295">
        <w:rPr>
          <w:rFonts w:hint="eastAsia"/>
        </w:rPr>
        <w:drawing>
          <wp:inline distT="0" distB="0" distL="0" distR="0" wp14:anchorId="69AE15E6" wp14:editId="568AF7DD">
            <wp:extent cx="4603749" cy="285750"/>
            <wp:effectExtent l="0" t="0" r="6985" b="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7F6D.tmp"/>
                    <pic:cNvPicPr/>
                  </pic:nvPicPr>
                  <pic:blipFill>
                    <a:blip r:embed="rId642" cstate="email">
                      <a:extLst>
                        <a:ext uri="{28A0092B-C50C-407E-A947-70E740481C1C}">
                          <a14:useLocalDpi xmlns:a14="http://schemas.microsoft.com/office/drawing/2010/main" val="0"/>
                        </a:ext>
                      </a:extLst>
                    </a:blip>
                    <a:stretch>
                      <a:fillRect/>
                    </a:stretch>
                  </pic:blipFill>
                  <pic:spPr>
                    <a:xfrm>
                      <a:off x="0" y="0"/>
                      <a:ext cx="4610457" cy="286166"/>
                    </a:xfrm>
                    <a:prstGeom prst="rect">
                      <a:avLst/>
                    </a:prstGeom>
                  </pic:spPr>
                </pic:pic>
              </a:graphicData>
            </a:graphic>
          </wp:inline>
        </w:drawing>
      </w:r>
    </w:p>
    <w:p w:rsidR="00CE53DE" w:rsidRPr="00257295" w:rsidRDefault="00CE53DE" w:rsidP="00D734B9">
      <w:pPr>
        <w:pStyle w:val="ListParagraph"/>
        <w:numPr>
          <w:ilvl w:val="0"/>
          <w:numId w:val="99"/>
        </w:numPr>
        <w:ind w:firstLineChars="0"/>
      </w:pPr>
      <w:r w:rsidRPr="00257295">
        <w:rPr>
          <w:rFonts w:hint="eastAsia"/>
        </w:rPr>
        <w:t>带参数的系统调用</w:t>
      </w:r>
    </w:p>
    <w:p w:rsidR="00CE53DE" w:rsidRPr="00257295" w:rsidRDefault="00CE53DE" w:rsidP="00CE53DE">
      <w:pPr>
        <w:pStyle w:val="a7"/>
        <w:ind w:leftChars="0" w:firstLine="420"/>
      </w:pPr>
      <w:r w:rsidRPr="00257295">
        <w:rPr>
          <w:rFonts w:hint="eastAsia"/>
        </w:rPr>
        <w:drawing>
          <wp:inline distT="0" distB="0" distL="0" distR="0" wp14:anchorId="2C53B4ED" wp14:editId="2250A132">
            <wp:extent cx="4809691" cy="828675"/>
            <wp:effectExtent l="0" t="0" r="0"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9293.tmp"/>
                    <pic:cNvPicPr/>
                  </pic:nvPicPr>
                  <pic:blipFill rotWithShape="1">
                    <a:blip r:embed="rId643" cstate="screen">
                      <a:extLst>
                        <a:ext uri="{28A0092B-C50C-407E-A947-70E740481C1C}">
                          <a14:useLocalDpi xmlns:a14="http://schemas.microsoft.com/office/drawing/2010/main" val="0"/>
                        </a:ext>
                      </a:extLst>
                    </a:blip>
                    <a:srcRect/>
                    <a:stretch/>
                  </pic:blipFill>
                  <pic:spPr bwMode="auto">
                    <a:xfrm>
                      <a:off x="0" y="0"/>
                      <a:ext cx="4810797" cy="828866"/>
                    </a:xfrm>
                    <a:prstGeom prst="rect">
                      <a:avLst/>
                    </a:prstGeom>
                    <a:ln>
                      <a:noFill/>
                    </a:ln>
                    <a:extLst>
                      <a:ext uri="{53640926-AAD7-44D8-BBD7-CCE9431645EC}">
                        <a14:shadowObscured xmlns:a14="http://schemas.microsoft.com/office/drawing/2010/main"/>
                      </a:ext>
                    </a:extLst>
                  </pic:spPr>
                </pic:pic>
              </a:graphicData>
            </a:graphic>
          </wp:inline>
        </w:drawing>
      </w:r>
    </w:p>
    <w:p w:rsidR="00CE53DE" w:rsidRPr="00257295" w:rsidRDefault="00CE53DE" w:rsidP="00CE53DE">
      <w:pPr>
        <w:pStyle w:val="a7"/>
        <w:ind w:leftChars="0" w:firstLine="420"/>
      </w:pPr>
      <w:r w:rsidRPr="00257295">
        <w:rPr>
          <w:rFonts w:hint="eastAsia"/>
        </w:rPr>
        <w:drawing>
          <wp:inline distT="0" distB="0" distL="0" distR="0" wp14:anchorId="0A44BE61" wp14:editId="0A484018">
            <wp:extent cx="4810125" cy="590550"/>
            <wp:effectExtent l="0" t="0" r="9525"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918.tmp"/>
                    <pic:cNvPicPr/>
                  </pic:nvPicPr>
                  <pic:blipFill>
                    <a:blip r:embed="rId644">
                      <a:extLst>
                        <a:ext uri="{28A0092B-C50C-407E-A947-70E740481C1C}">
                          <a14:useLocalDpi xmlns:a14="http://schemas.microsoft.com/office/drawing/2010/main" val="0"/>
                        </a:ext>
                      </a:extLst>
                    </a:blip>
                    <a:stretch>
                      <a:fillRect/>
                    </a:stretch>
                  </pic:blipFill>
                  <pic:spPr>
                    <a:xfrm>
                      <a:off x="0" y="0"/>
                      <a:ext cx="4856284" cy="596217"/>
                    </a:xfrm>
                    <a:prstGeom prst="rect">
                      <a:avLst/>
                    </a:prstGeom>
                  </pic:spPr>
                </pic:pic>
              </a:graphicData>
            </a:graphic>
          </wp:inline>
        </w:drawing>
      </w:r>
    </w:p>
    <w:p w:rsidR="00CE53DE" w:rsidRPr="00257295" w:rsidRDefault="00CE53DE" w:rsidP="00CE53DE">
      <w:pPr>
        <w:pStyle w:val="a7"/>
        <w:ind w:leftChars="0" w:firstLine="420"/>
      </w:pPr>
      <w:r w:rsidRPr="00257295">
        <w:rPr>
          <w:rFonts w:hint="eastAsia"/>
        </w:rPr>
        <w:lastRenderedPageBreak/>
        <w:drawing>
          <wp:inline distT="0" distB="0" distL="0" distR="0" wp14:anchorId="10CF9CAF" wp14:editId="07BA8F63">
            <wp:extent cx="4791075" cy="439469"/>
            <wp:effectExtent l="0" t="0" r="0" b="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E44D.tmp"/>
                    <pic:cNvPicPr/>
                  </pic:nvPicPr>
                  <pic:blipFill>
                    <a:blip r:embed="rId645" cstate="email">
                      <a:extLst>
                        <a:ext uri="{28A0092B-C50C-407E-A947-70E740481C1C}">
                          <a14:useLocalDpi xmlns:a14="http://schemas.microsoft.com/office/drawing/2010/main" val="0"/>
                        </a:ext>
                      </a:extLst>
                    </a:blip>
                    <a:stretch>
                      <a:fillRect/>
                    </a:stretch>
                  </pic:blipFill>
                  <pic:spPr>
                    <a:xfrm>
                      <a:off x="0" y="0"/>
                      <a:ext cx="4791746" cy="439531"/>
                    </a:xfrm>
                    <a:prstGeom prst="rect">
                      <a:avLst/>
                    </a:prstGeom>
                  </pic:spPr>
                </pic:pic>
              </a:graphicData>
            </a:graphic>
          </wp:inline>
        </w:drawing>
      </w:r>
    </w:p>
    <w:p w:rsidR="00CE53DE" w:rsidRPr="00257295" w:rsidRDefault="00CE53DE" w:rsidP="00CE53DE">
      <w:pPr>
        <w:pStyle w:val="a7"/>
        <w:ind w:leftChars="175" w:firstLine="420"/>
      </w:pPr>
      <w:r w:rsidRPr="00257295">
        <w:rPr>
          <w:rFonts w:hint="eastAsia"/>
        </w:rPr>
        <w:drawing>
          <wp:inline distT="0" distB="0" distL="0" distR="0" wp14:anchorId="1B1B8A15" wp14:editId="0A8CF530">
            <wp:extent cx="4788133" cy="790575"/>
            <wp:effectExtent l="0" t="0" r="0" b="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CBDC.tmp"/>
                    <pic:cNvPicPr/>
                  </pic:nvPicPr>
                  <pic:blipFill rotWithShape="1">
                    <a:blip r:embed="rId646" cstate="screen">
                      <a:extLst>
                        <a:ext uri="{28A0092B-C50C-407E-A947-70E740481C1C}">
                          <a14:useLocalDpi xmlns:a14="http://schemas.microsoft.com/office/drawing/2010/main" val="0"/>
                        </a:ext>
                      </a:extLst>
                    </a:blip>
                    <a:srcRect/>
                    <a:stretch/>
                  </pic:blipFill>
                  <pic:spPr bwMode="auto">
                    <a:xfrm>
                      <a:off x="0" y="0"/>
                      <a:ext cx="4827941" cy="797148"/>
                    </a:xfrm>
                    <a:prstGeom prst="rect">
                      <a:avLst/>
                    </a:prstGeom>
                    <a:ln>
                      <a:noFill/>
                    </a:ln>
                    <a:extLst>
                      <a:ext uri="{53640926-AAD7-44D8-BBD7-CCE9431645EC}">
                        <a14:shadowObscured xmlns:a14="http://schemas.microsoft.com/office/drawing/2010/main"/>
                      </a:ext>
                    </a:extLst>
                  </pic:spPr>
                </pic:pic>
              </a:graphicData>
            </a:graphic>
          </wp:inline>
        </w:drawing>
      </w:r>
    </w:p>
    <w:p w:rsidR="00CE53DE" w:rsidRPr="00257295" w:rsidRDefault="00CE53DE" w:rsidP="00CE53DE">
      <w:pPr>
        <w:pStyle w:val="Heading3"/>
        <w:numPr>
          <w:ilvl w:val="2"/>
          <w:numId w:val="1"/>
        </w:numPr>
        <w:spacing w:before="163" w:after="163"/>
      </w:pPr>
      <w:bookmarkStart w:id="150" w:name="_Toc390712720"/>
      <w:r w:rsidRPr="00257295">
        <w:rPr>
          <w:rFonts w:hint="eastAsia"/>
        </w:rPr>
        <w:t>标准系统调用</w:t>
      </w:r>
      <w:bookmarkEnd w:id="150"/>
    </w:p>
    <w:p w:rsidR="00CE53DE" w:rsidRPr="00257295" w:rsidRDefault="00CE53DE" w:rsidP="00D734B9">
      <w:pPr>
        <w:pStyle w:val="ListParagraph"/>
        <w:numPr>
          <w:ilvl w:val="0"/>
          <w:numId w:val="100"/>
        </w:numPr>
        <w:ind w:firstLineChars="0"/>
      </w:pPr>
      <w:r w:rsidRPr="00257295">
        <w:rPr>
          <w:rFonts w:hint="eastAsia"/>
        </w:rPr>
        <w:t>系统调用编号定义</w:t>
      </w:r>
    </w:p>
    <w:p w:rsidR="00CE53DE" w:rsidRPr="00257295" w:rsidRDefault="00CE53DE" w:rsidP="00CE53DE">
      <w:pPr>
        <w:pStyle w:val="ListParagraph"/>
        <w:ind w:left="840" w:firstLineChars="0"/>
      </w:pPr>
      <w:r w:rsidRPr="00257295">
        <w:rPr>
          <w:rFonts w:hint="eastAsia"/>
        </w:rPr>
        <w:t>linux</w:t>
      </w:r>
      <w:r w:rsidRPr="00257295">
        <w:rPr>
          <w:rFonts w:hint="eastAsia"/>
        </w:rPr>
        <w:t>中将所有提供标准系统调用的内核函数进行编号，该编号称为系统调用号，每个编号对应固定的功能，且编号不能随意修改。</w:t>
      </w:r>
    </w:p>
    <w:p w:rsidR="00CE53DE" w:rsidRPr="00257295" w:rsidRDefault="00CE53DE" w:rsidP="00CE53DE">
      <w:pPr>
        <w:pStyle w:val="a7"/>
        <w:ind w:leftChars="175" w:firstLine="420"/>
      </w:pPr>
      <w:r w:rsidRPr="00257295">
        <w:rPr>
          <w:rFonts w:hint="eastAsia"/>
        </w:rPr>
        <w:drawing>
          <wp:inline distT="0" distB="0" distL="0" distR="0" wp14:anchorId="5CA6F6B2" wp14:editId="0C52F6B7">
            <wp:extent cx="4257675" cy="2431847"/>
            <wp:effectExtent l="0" t="0" r="0" b="698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AF3D.tmp"/>
                    <pic:cNvPicPr/>
                  </pic:nvPicPr>
                  <pic:blipFill>
                    <a:blip r:embed="rId647" cstate="email">
                      <a:extLst>
                        <a:ext uri="{28A0092B-C50C-407E-A947-70E740481C1C}">
                          <a14:useLocalDpi xmlns:a14="http://schemas.microsoft.com/office/drawing/2010/main" val="0"/>
                        </a:ext>
                      </a:extLst>
                    </a:blip>
                    <a:stretch>
                      <a:fillRect/>
                    </a:stretch>
                  </pic:blipFill>
                  <pic:spPr>
                    <a:xfrm>
                      <a:off x="0" y="0"/>
                      <a:ext cx="4265138" cy="2436110"/>
                    </a:xfrm>
                    <a:prstGeom prst="rect">
                      <a:avLst/>
                    </a:prstGeom>
                  </pic:spPr>
                </pic:pic>
              </a:graphicData>
            </a:graphic>
          </wp:inline>
        </w:drawing>
      </w:r>
    </w:p>
    <w:p w:rsidR="00CE53DE" w:rsidRPr="00257295" w:rsidRDefault="00CE53DE" w:rsidP="00D734B9">
      <w:pPr>
        <w:pStyle w:val="ListParagraph"/>
        <w:numPr>
          <w:ilvl w:val="0"/>
          <w:numId w:val="100"/>
        </w:numPr>
        <w:ind w:firstLineChars="0"/>
      </w:pPr>
      <w:r w:rsidRPr="00257295">
        <w:rPr>
          <w:rFonts w:hint="eastAsia"/>
        </w:rPr>
        <w:t>系统调用接口定义</w:t>
      </w:r>
    </w:p>
    <w:p w:rsidR="00CE53DE" w:rsidRPr="00257295" w:rsidRDefault="00CE53DE" w:rsidP="00CE53DE">
      <w:pPr>
        <w:ind w:left="780" w:firstLine="480"/>
      </w:pPr>
      <w:r w:rsidRPr="00257295">
        <w:rPr>
          <w:rFonts w:hint="eastAsia"/>
        </w:rPr>
        <w:t>使用对应的</w:t>
      </w:r>
      <w:r w:rsidRPr="00257295">
        <w:rPr>
          <w:rFonts w:hint="eastAsia"/>
        </w:rPr>
        <w:t>&lt;</w:t>
      </w:r>
      <w:r w:rsidRPr="00257295">
        <w:rPr>
          <w:rFonts w:hint="eastAsia"/>
        </w:rPr>
        <w:t>系统调用定义</w:t>
      </w:r>
      <w:r w:rsidRPr="00257295">
        <w:rPr>
          <w:rFonts w:hint="eastAsia"/>
        </w:rPr>
        <w:t>&gt;</w:t>
      </w:r>
      <w:r w:rsidRPr="00257295">
        <w:rPr>
          <w:rFonts w:hint="eastAsia"/>
        </w:rPr>
        <w:t>方法即可将对应函数定义为系统调用，比如定义有</w:t>
      </w:r>
      <w:r w:rsidRPr="00257295">
        <w:rPr>
          <w:rFonts w:hint="eastAsia"/>
        </w:rPr>
        <w:t>5</w:t>
      </w:r>
      <w:r w:rsidRPr="00257295">
        <w:rPr>
          <w:rFonts w:hint="eastAsia"/>
        </w:rPr>
        <w:t>个参数的系统调用如下：</w:t>
      </w:r>
    </w:p>
    <w:p w:rsidR="00CE53DE" w:rsidRPr="00257295" w:rsidRDefault="00CE53DE" w:rsidP="00CE53DE">
      <w:pPr>
        <w:pStyle w:val="a7"/>
        <w:ind w:leftChars="350" w:left="840" w:firstLine="420"/>
        <w:rPr>
          <w:rFonts w:cs="Times New Roman"/>
          <w:noProof w:val="0"/>
          <w:sz w:val="24"/>
          <w:szCs w:val="24"/>
        </w:rPr>
      </w:pPr>
      <w:r w:rsidRPr="00257295">
        <w:drawing>
          <wp:inline distT="0" distB="0" distL="0" distR="0" wp14:anchorId="65CF7B1B" wp14:editId="63B2B697">
            <wp:extent cx="4581525" cy="581025"/>
            <wp:effectExtent l="0" t="0" r="0" b="952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81E62.tmp"/>
                    <pic:cNvPicPr/>
                  </pic:nvPicPr>
                  <pic:blipFill rotWithShape="1">
                    <a:blip r:embed="rId648" cstate="email">
                      <a:extLst>
                        <a:ext uri="{28A0092B-C50C-407E-A947-70E740481C1C}">
                          <a14:useLocalDpi xmlns:a14="http://schemas.microsoft.com/office/drawing/2010/main" val="0"/>
                        </a:ext>
                      </a:extLst>
                    </a:blip>
                    <a:srcRect/>
                    <a:stretch/>
                  </pic:blipFill>
                  <pic:spPr bwMode="auto">
                    <a:xfrm>
                      <a:off x="0" y="0"/>
                      <a:ext cx="4588651" cy="581929"/>
                    </a:xfrm>
                    <a:prstGeom prst="rect">
                      <a:avLst/>
                    </a:prstGeom>
                    <a:ln>
                      <a:noFill/>
                    </a:ln>
                    <a:extLst>
                      <a:ext uri="{53640926-AAD7-44D8-BBD7-CCE9431645EC}">
                        <a14:shadowObscured xmlns:a14="http://schemas.microsoft.com/office/drawing/2010/main"/>
                      </a:ext>
                    </a:extLst>
                  </pic:spPr>
                </pic:pic>
              </a:graphicData>
            </a:graphic>
          </wp:inline>
        </w:drawing>
      </w:r>
    </w:p>
    <w:p w:rsidR="00CE53DE" w:rsidRPr="00257295" w:rsidRDefault="00CE53DE" w:rsidP="00CE53DE">
      <w:pPr>
        <w:pStyle w:val="a7"/>
        <w:ind w:leftChars="350" w:left="840" w:firstLine="420"/>
      </w:pPr>
      <w:r w:rsidRPr="00257295">
        <w:rPr>
          <w:rFonts w:cs="Times New Roman" w:hint="eastAsia"/>
          <w:noProof w:val="0"/>
          <w:sz w:val="24"/>
          <w:szCs w:val="24"/>
        </w:rPr>
        <w:t>实际只是给函数名加了一个前缀。</w:t>
      </w:r>
      <w:r w:rsidRPr="00257295">
        <w:rPr>
          <w:rFonts w:cs="Times New Roman" w:hint="eastAsia"/>
          <w:noProof w:val="0"/>
          <w:sz w:val="24"/>
          <w:szCs w:val="24"/>
        </w:rPr>
        <w:tab/>
      </w:r>
      <w:r w:rsidRPr="00257295">
        <w:rPr>
          <w:rFonts w:hint="eastAsia"/>
        </w:rPr>
        <w:tab/>
      </w:r>
    </w:p>
    <w:p w:rsidR="00CE53DE" w:rsidRPr="00257295" w:rsidRDefault="00CE53DE" w:rsidP="00D734B9">
      <w:pPr>
        <w:pStyle w:val="ListParagraph"/>
        <w:numPr>
          <w:ilvl w:val="0"/>
          <w:numId w:val="100"/>
        </w:numPr>
        <w:ind w:firstLineChars="0"/>
      </w:pPr>
      <w:r w:rsidRPr="00257295">
        <w:rPr>
          <w:rFonts w:hint="eastAsia"/>
        </w:rPr>
        <w:t>系统调用表的定义</w:t>
      </w:r>
    </w:p>
    <w:p w:rsidR="00CE53DE" w:rsidRPr="00257295" w:rsidRDefault="00CE53DE" w:rsidP="00CE53DE">
      <w:pPr>
        <w:pStyle w:val="ListParagraph"/>
        <w:ind w:left="840" w:firstLineChars="0"/>
      </w:pPr>
      <w:r w:rsidRPr="00257295">
        <w:rPr>
          <w:rFonts w:hint="eastAsia"/>
        </w:rPr>
        <w:t>系统调用表用来将系统调用对应的内核函数组织到一个连续的内存区，实现方法如下：</w:t>
      </w:r>
    </w:p>
    <w:p w:rsidR="00CE53DE" w:rsidRPr="00257295" w:rsidRDefault="00CE53DE" w:rsidP="00CE53DE">
      <w:pPr>
        <w:pStyle w:val="a7"/>
        <w:ind w:left="480" w:firstLine="360"/>
      </w:pPr>
      <w:r w:rsidRPr="00257295">
        <w:drawing>
          <wp:inline distT="0" distB="0" distL="0" distR="0" wp14:anchorId="5A139B64" wp14:editId="3D3D31AE">
            <wp:extent cx="2181530" cy="466790"/>
            <wp:effectExtent l="0" t="0" r="9525" b="952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B708.tmp"/>
                    <pic:cNvPicPr/>
                  </pic:nvPicPr>
                  <pic:blipFill>
                    <a:blip r:embed="rId649">
                      <a:extLst>
                        <a:ext uri="{28A0092B-C50C-407E-A947-70E740481C1C}">
                          <a14:useLocalDpi xmlns:a14="http://schemas.microsoft.com/office/drawing/2010/main" val="0"/>
                        </a:ext>
                      </a:extLst>
                    </a:blip>
                    <a:stretch>
                      <a:fillRect/>
                    </a:stretch>
                  </pic:blipFill>
                  <pic:spPr>
                    <a:xfrm>
                      <a:off x="0" y="0"/>
                      <a:ext cx="2181530" cy="466790"/>
                    </a:xfrm>
                    <a:prstGeom prst="rect">
                      <a:avLst/>
                    </a:prstGeom>
                  </pic:spPr>
                </pic:pic>
              </a:graphicData>
            </a:graphic>
          </wp:inline>
        </w:drawing>
      </w:r>
    </w:p>
    <w:p w:rsidR="00CE53DE" w:rsidRPr="00257295" w:rsidRDefault="00CE53DE" w:rsidP="00CE53DE">
      <w:pPr>
        <w:pStyle w:val="a7"/>
        <w:ind w:left="480" w:firstLine="360"/>
      </w:pPr>
      <w:r w:rsidRPr="00257295">
        <w:rPr>
          <w:rFonts w:hint="eastAsia"/>
        </w:rPr>
        <w:lastRenderedPageBreak/>
        <w:drawing>
          <wp:inline distT="0" distB="0" distL="0" distR="0" wp14:anchorId="6FA7BEB1" wp14:editId="114B8E61">
            <wp:extent cx="4505325" cy="1165312"/>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CB48.tmp"/>
                    <pic:cNvPicPr/>
                  </pic:nvPicPr>
                  <pic:blipFill>
                    <a:blip r:embed="rId650" cstate="email">
                      <a:extLst>
                        <a:ext uri="{28A0092B-C50C-407E-A947-70E740481C1C}">
                          <a14:useLocalDpi xmlns:a14="http://schemas.microsoft.com/office/drawing/2010/main" val="0"/>
                        </a:ext>
                      </a:extLst>
                    </a:blip>
                    <a:stretch>
                      <a:fillRect/>
                    </a:stretch>
                  </pic:blipFill>
                  <pic:spPr>
                    <a:xfrm>
                      <a:off x="0" y="0"/>
                      <a:ext cx="4505955" cy="1165475"/>
                    </a:xfrm>
                    <a:prstGeom prst="rect">
                      <a:avLst/>
                    </a:prstGeom>
                  </pic:spPr>
                </pic:pic>
              </a:graphicData>
            </a:graphic>
          </wp:inline>
        </w:drawing>
      </w:r>
    </w:p>
    <w:p w:rsidR="00CE53DE" w:rsidRPr="00257295" w:rsidRDefault="00CE53DE" w:rsidP="00CE53DE">
      <w:pPr>
        <w:ind w:left="360" w:firstLine="480"/>
      </w:pPr>
      <w:r w:rsidRPr="00257295">
        <w:rPr>
          <w:rFonts w:hint="eastAsia"/>
        </w:rPr>
        <w:t>EABI</w:t>
      </w:r>
      <w:r w:rsidRPr="00257295">
        <w:rPr>
          <w:rFonts w:hint="eastAsia"/>
        </w:rPr>
        <w:t>标准的调用表</w:t>
      </w:r>
      <w:r w:rsidRPr="00257295">
        <w:rPr>
          <w:rFonts w:hint="eastAsia"/>
        </w:rPr>
        <w:t>sys_call_table</w:t>
      </w:r>
    </w:p>
    <w:p w:rsidR="00CE53DE" w:rsidRPr="00257295" w:rsidRDefault="00CE53DE" w:rsidP="00CE53DE">
      <w:pPr>
        <w:pStyle w:val="a7"/>
        <w:ind w:left="480" w:firstLine="360"/>
      </w:pPr>
      <w:r w:rsidRPr="00257295">
        <w:drawing>
          <wp:inline distT="0" distB="0" distL="0" distR="0" wp14:anchorId="1AA1DF4E" wp14:editId="4F00726D">
            <wp:extent cx="4724400" cy="1968157"/>
            <wp:effectExtent l="0" t="0" r="0"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7329.tmp"/>
                    <pic:cNvPicPr/>
                  </pic:nvPicPr>
                  <pic:blipFill>
                    <a:blip r:embed="rId651" cstate="email">
                      <a:extLst>
                        <a:ext uri="{28A0092B-C50C-407E-A947-70E740481C1C}">
                          <a14:useLocalDpi xmlns:a14="http://schemas.microsoft.com/office/drawing/2010/main" val="0"/>
                        </a:ext>
                      </a:extLst>
                    </a:blip>
                    <a:stretch>
                      <a:fillRect/>
                    </a:stretch>
                  </pic:blipFill>
                  <pic:spPr>
                    <a:xfrm>
                      <a:off x="0" y="0"/>
                      <a:ext cx="4726459" cy="1969015"/>
                    </a:xfrm>
                    <a:prstGeom prst="rect">
                      <a:avLst/>
                    </a:prstGeom>
                  </pic:spPr>
                </pic:pic>
              </a:graphicData>
            </a:graphic>
          </wp:inline>
        </w:drawing>
      </w:r>
    </w:p>
    <w:p w:rsidR="00CE53DE" w:rsidRPr="00257295" w:rsidRDefault="00CE53DE" w:rsidP="00CE53DE">
      <w:pPr>
        <w:ind w:firstLine="480"/>
      </w:pPr>
      <w:r w:rsidRPr="00257295">
        <w:rPr>
          <w:rFonts w:hint="eastAsia"/>
        </w:rPr>
        <w:tab/>
        <w:t>OABI</w:t>
      </w:r>
      <w:r w:rsidRPr="00257295">
        <w:rPr>
          <w:rFonts w:hint="eastAsia"/>
        </w:rPr>
        <w:t>标准的调用表</w:t>
      </w:r>
      <w:r w:rsidRPr="00257295">
        <w:t>sys_oabi_call_table</w:t>
      </w:r>
    </w:p>
    <w:p w:rsidR="00CE53DE" w:rsidRPr="00257295" w:rsidRDefault="00CE53DE" w:rsidP="00CE53DE">
      <w:pPr>
        <w:pStyle w:val="a7"/>
        <w:ind w:left="480" w:firstLine="360"/>
      </w:pPr>
      <w:r w:rsidRPr="00257295">
        <w:drawing>
          <wp:inline distT="0" distB="0" distL="0" distR="0" wp14:anchorId="5F329730" wp14:editId="32DEF33E">
            <wp:extent cx="3267075" cy="1247109"/>
            <wp:effectExtent l="0" t="0" r="0" b="0"/>
            <wp:docPr id="1150" name="图片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807.tmp"/>
                    <pic:cNvPicPr/>
                  </pic:nvPicPr>
                  <pic:blipFill>
                    <a:blip r:embed="rId652">
                      <a:extLst>
                        <a:ext uri="{28A0092B-C50C-407E-A947-70E740481C1C}">
                          <a14:useLocalDpi xmlns:a14="http://schemas.microsoft.com/office/drawing/2010/main" val="0"/>
                        </a:ext>
                      </a:extLst>
                    </a:blip>
                    <a:stretch>
                      <a:fillRect/>
                    </a:stretch>
                  </pic:blipFill>
                  <pic:spPr>
                    <a:xfrm>
                      <a:off x="0" y="0"/>
                      <a:ext cx="3267532" cy="1247283"/>
                    </a:xfrm>
                    <a:prstGeom prst="rect">
                      <a:avLst/>
                    </a:prstGeom>
                  </pic:spPr>
                </pic:pic>
              </a:graphicData>
            </a:graphic>
          </wp:inline>
        </w:drawing>
      </w:r>
    </w:p>
    <w:p w:rsidR="00CE53DE" w:rsidRPr="00257295" w:rsidRDefault="00CE53DE" w:rsidP="00CE53DE">
      <w:pPr>
        <w:ind w:left="360" w:firstLine="480"/>
      </w:pPr>
      <w:r w:rsidRPr="00257295">
        <w:rPr>
          <w:rFonts w:hint="eastAsia"/>
        </w:rPr>
        <w:t>其中</w:t>
      </w:r>
      <w:r w:rsidRPr="00257295">
        <w:rPr>
          <w:rFonts w:hint="eastAsia"/>
        </w:rPr>
        <w:t>sys_ni_syscall</w:t>
      </w:r>
      <w:r w:rsidRPr="00257295">
        <w:rPr>
          <w:rFonts w:hint="eastAsia"/>
        </w:rPr>
        <w:t>为空调用，即对应的系统调用实际功能未实现。</w:t>
      </w:r>
    </w:p>
    <w:p w:rsidR="00CE53DE" w:rsidRPr="00257295" w:rsidRDefault="00CE53DE" w:rsidP="00D734B9">
      <w:pPr>
        <w:pStyle w:val="ListParagraph"/>
        <w:numPr>
          <w:ilvl w:val="0"/>
          <w:numId w:val="100"/>
        </w:numPr>
        <w:ind w:firstLineChars="0"/>
      </w:pPr>
      <w:r w:rsidRPr="00257295">
        <w:rPr>
          <w:rFonts w:hint="eastAsia"/>
        </w:rPr>
        <w:t>系统调用个数的统计</w:t>
      </w:r>
    </w:p>
    <w:p w:rsidR="00CE53DE" w:rsidRPr="00257295" w:rsidRDefault="00CE53DE" w:rsidP="00CE53DE">
      <w:pPr>
        <w:pStyle w:val="a7"/>
        <w:ind w:left="480" w:firstLine="360"/>
      </w:pPr>
      <w:r w:rsidRPr="00257295">
        <w:rPr>
          <w:rFonts w:hint="eastAsia"/>
        </w:rPr>
        <w:drawing>
          <wp:inline distT="0" distB="0" distL="0" distR="0" wp14:anchorId="2E264D18" wp14:editId="0E6854B5">
            <wp:extent cx="3648075" cy="612584"/>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9F59.tmp"/>
                    <pic:cNvPicPr/>
                  </pic:nvPicPr>
                  <pic:blipFill>
                    <a:blip r:embed="rId653">
                      <a:extLst>
                        <a:ext uri="{28A0092B-C50C-407E-A947-70E740481C1C}">
                          <a14:useLocalDpi xmlns:a14="http://schemas.microsoft.com/office/drawing/2010/main" val="0"/>
                        </a:ext>
                      </a:extLst>
                    </a:blip>
                    <a:stretch>
                      <a:fillRect/>
                    </a:stretch>
                  </pic:blipFill>
                  <pic:spPr>
                    <a:xfrm>
                      <a:off x="0" y="0"/>
                      <a:ext cx="3648585" cy="612670"/>
                    </a:xfrm>
                    <a:prstGeom prst="rect">
                      <a:avLst/>
                    </a:prstGeom>
                  </pic:spPr>
                </pic:pic>
              </a:graphicData>
            </a:graphic>
          </wp:inline>
        </w:drawing>
      </w:r>
    </w:p>
    <w:p w:rsidR="00CE53DE" w:rsidRPr="00257295" w:rsidRDefault="00CE53DE" w:rsidP="00CE53DE">
      <w:pPr>
        <w:ind w:left="360" w:firstLine="480"/>
      </w:pPr>
    </w:p>
    <w:p w:rsidR="00CE53DE" w:rsidRPr="00257295" w:rsidRDefault="00CE53DE" w:rsidP="00CE53DE">
      <w:pPr>
        <w:pStyle w:val="Heading3"/>
        <w:numPr>
          <w:ilvl w:val="2"/>
          <w:numId w:val="1"/>
        </w:numPr>
        <w:spacing w:before="163" w:after="163"/>
      </w:pPr>
      <w:bookmarkStart w:id="151" w:name="_Toc390712721"/>
      <w:r w:rsidRPr="00257295">
        <w:rPr>
          <w:rFonts w:hint="eastAsia"/>
        </w:rPr>
        <w:lastRenderedPageBreak/>
        <w:t>私有系统调用</w:t>
      </w:r>
      <w:bookmarkEnd w:id="151"/>
    </w:p>
    <w:p w:rsidR="00CE53DE" w:rsidRPr="00257295" w:rsidRDefault="00CE53DE" w:rsidP="00CE53DE">
      <w:pPr>
        <w:pStyle w:val="a7"/>
        <w:ind w:leftChars="175" w:firstLine="420"/>
      </w:pPr>
      <w:r w:rsidRPr="00257295">
        <w:drawing>
          <wp:inline distT="0" distB="0" distL="0" distR="0" wp14:anchorId="53866611" wp14:editId="66066A7F">
            <wp:extent cx="4914900" cy="1304991"/>
            <wp:effectExtent l="0" t="0" r="0" b="9525"/>
            <wp:docPr id="1147" name="图片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D08F.tmp"/>
                    <pic:cNvPicPr/>
                  </pic:nvPicPr>
                  <pic:blipFill>
                    <a:blip r:embed="rId654" cstate="email">
                      <a:extLst>
                        <a:ext uri="{28A0092B-C50C-407E-A947-70E740481C1C}">
                          <a14:useLocalDpi xmlns:a14="http://schemas.microsoft.com/office/drawing/2010/main" val="0"/>
                        </a:ext>
                      </a:extLst>
                    </a:blip>
                    <a:stretch>
                      <a:fillRect/>
                    </a:stretch>
                  </pic:blipFill>
                  <pic:spPr>
                    <a:xfrm>
                      <a:off x="0" y="0"/>
                      <a:ext cx="4915587" cy="1305173"/>
                    </a:xfrm>
                    <a:prstGeom prst="rect">
                      <a:avLst/>
                    </a:prstGeom>
                  </pic:spPr>
                </pic:pic>
              </a:graphicData>
            </a:graphic>
          </wp:inline>
        </w:drawing>
      </w:r>
    </w:p>
    <w:p w:rsidR="00CE53DE" w:rsidRPr="00257295" w:rsidRDefault="00CE53DE" w:rsidP="00CE53DE">
      <w:pPr>
        <w:pStyle w:val="a7"/>
        <w:ind w:leftChars="175" w:firstLine="420"/>
      </w:pPr>
      <w:r w:rsidRPr="00257295">
        <w:drawing>
          <wp:inline distT="0" distB="0" distL="0" distR="0" wp14:anchorId="1F307F8D" wp14:editId="229A0FE7">
            <wp:extent cx="4343400" cy="3210665"/>
            <wp:effectExtent l="0" t="0" r="0" b="889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6874.tmp"/>
                    <pic:cNvPicPr/>
                  </pic:nvPicPr>
                  <pic:blipFill>
                    <a:blip r:embed="rId655">
                      <a:extLst>
                        <a:ext uri="{28A0092B-C50C-407E-A947-70E740481C1C}">
                          <a14:useLocalDpi xmlns:a14="http://schemas.microsoft.com/office/drawing/2010/main" val="0"/>
                        </a:ext>
                      </a:extLst>
                    </a:blip>
                    <a:stretch>
                      <a:fillRect/>
                    </a:stretch>
                  </pic:blipFill>
                  <pic:spPr>
                    <a:xfrm>
                      <a:off x="0" y="0"/>
                      <a:ext cx="4344006" cy="3211113"/>
                    </a:xfrm>
                    <a:prstGeom prst="rect">
                      <a:avLst/>
                    </a:prstGeom>
                  </pic:spPr>
                </pic:pic>
              </a:graphicData>
            </a:graphic>
          </wp:inline>
        </w:drawing>
      </w:r>
    </w:p>
    <w:p w:rsidR="00CE53DE" w:rsidRPr="00257295" w:rsidRDefault="00CE53DE" w:rsidP="00CE53DE">
      <w:pPr>
        <w:pStyle w:val="a7"/>
        <w:ind w:leftChars="175" w:firstLine="420"/>
      </w:pPr>
      <w:r w:rsidRPr="00257295">
        <w:drawing>
          <wp:inline distT="0" distB="0" distL="0" distR="0" wp14:anchorId="0B60D5EE" wp14:editId="1CFBCA1A">
            <wp:extent cx="4962525" cy="1623645"/>
            <wp:effectExtent l="0" t="0" r="0"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EF41.tmp"/>
                    <pic:cNvPicPr/>
                  </pic:nvPicPr>
                  <pic:blipFill>
                    <a:blip r:embed="rId656">
                      <a:extLst>
                        <a:ext uri="{28A0092B-C50C-407E-A947-70E740481C1C}">
                          <a14:useLocalDpi xmlns:a14="http://schemas.microsoft.com/office/drawing/2010/main" val="0"/>
                        </a:ext>
                      </a:extLst>
                    </a:blip>
                    <a:stretch>
                      <a:fillRect/>
                    </a:stretch>
                  </pic:blipFill>
                  <pic:spPr>
                    <a:xfrm>
                      <a:off x="0" y="0"/>
                      <a:ext cx="4963218" cy="1623872"/>
                    </a:xfrm>
                    <a:prstGeom prst="rect">
                      <a:avLst/>
                    </a:prstGeom>
                  </pic:spPr>
                </pic:pic>
              </a:graphicData>
            </a:graphic>
          </wp:inline>
        </w:drawing>
      </w:r>
    </w:p>
    <w:p w:rsidR="00CE53DE" w:rsidRPr="00257295" w:rsidRDefault="00CE53DE" w:rsidP="00CE53DE">
      <w:pPr>
        <w:pStyle w:val="Heading3"/>
        <w:numPr>
          <w:ilvl w:val="2"/>
          <w:numId w:val="1"/>
        </w:numPr>
        <w:spacing w:before="163" w:after="163"/>
      </w:pPr>
      <w:bookmarkStart w:id="152" w:name="_Toc390712722"/>
      <w:r w:rsidRPr="00257295">
        <w:rPr>
          <w:rFonts w:hint="eastAsia"/>
        </w:rPr>
        <w:t>可选系统调用</w:t>
      </w:r>
      <w:bookmarkEnd w:id="152"/>
    </w:p>
    <w:p w:rsidR="00CE53DE" w:rsidRPr="00257295" w:rsidRDefault="00CE53DE" w:rsidP="00BD7A28">
      <w:pPr>
        <w:ind w:firstLineChars="0" w:firstLine="420"/>
      </w:pPr>
      <w:r w:rsidRPr="00257295">
        <w:rPr>
          <w:rFonts w:hint="eastAsia"/>
        </w:rPr>
        <w:t>因各种原因</w:t>
      </w:r>
      <w:r w:rsidRPr="00257295">
        <w:rPr>
          <w:rFonts w:hint="eastAsia"/>
        </w:rPr>
        <w:t>(</w:t>
      </w:r>
      <w:r w:rsidRPr="00257295">
        <w:rPr>
          <w:rFonts w:hint="eastAsia"/>
        </w:rPr>
        <w:t>升级淘汰、内核未配置、预留未实现等</w:t>
      </w:r>
      <w:r w:rsidRPr="00257295">
        <w:rPr>
          <w:rFonts w:hint="eastAsia"/>
        </w:rPr>
        <w:t>)</w:t>
      </w:r>
      <w:r w:rsidRPr="00257295">
        <w:rPr>
          <w:rFonts w:hint="eastAsia"/>
        </w:rPr>
        <w:t>部分系统调用没有对应的实现函数，而其又在系统调用表中占用一个表项，这些即成为可选系统调用。</w:t>
      </w:r>
    </w:p>
    <w:p w:rsidR="00CE53DE" w:rsidRPr="00257295" w:rsidRDefault="00CE53DE" w:rsidP="00BD7A28">
      <w:pPr>
        <w:ind w:firstLineChars="0" w:firstLine="420"/>
      </w:pPr>
      <w:r w:rsidRPr="00257295">
        <w:rPr>
          <w:rFonts w:hint="eastAsia"/>
        </w:rPr>
        <w:t>可选的系统调用会造成编译错误，所以在编译时将这些系统调用采用别名的方式使其指向一个空函数，具体如下：</w:t>
      </w:r>
    </w:p>
    <w:p w:rsidR="00CE53DE" w:rsidRPr="00257295" w:rsidRDefault="00CE53DE" w:rsidP="00D734B9">
      <w:pPr>
        <w:pStyle w:val="ListParagraph"/>
        <w:numPr>
          <w:ilvl w:val="0"/>
          <w:numId w:val="52"/>
        </w:numPr>
        <w:ind w:firstLineChars="0"/>
      </w:pPr>
      <w:r w:rsidRPr="00257295">
        <w:rPr>
          <w:rFonts w:hint="eastAsia"/>
        </w:rPr>
        <w:lastRenderedPageBreak/>
        <w:t>空函数定义</w:t>
      </w:r>
    </w:p>
    <w:p w:rsidR="00CE53DE" w:rsidRPr="00257295" w:rsidRDefault="00CE53DE" w:rsidP="00CE53DE">
      <w:pPr>
        <w:pStyle w:val="a7"/>
        <w:ind w:leftChars="175" w:firstLine="420"/>
      </w:pPr>
      <w:r w:rsidRPr="00257295">
        <w:rPr>
          <w:rFonts w:hint="eastAsia"/>
        </w:rPr>
        <w:drawing>
          <wp:inline distT="0" distB="0" distL="0" distR="0" wp14:anchorId="02851B98" wp14:editId="47804905">
            <wp:extent cx="3914775" cy="1481910"/>
            <wp:effectExtent l="0" t="0" r="0" b="444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AD86.tmp"/>
                    <pic:cNvPicPr/>
                  </pic:nvPicPr>
                  <pic:blipFill>
                    <a:blip r:embed="rId657" cstate="email">
                      <a:extLst>
                        <a:ext uri="{28A0092B-C50C-407E-A947-70E740481C1C}">
                          <a14:useLocalDpi xmlns:a14="http://schemas.microsoft.com/office/drawing/2010/main" val="0"/>
                        </a:ext>
                      </a:extLst>
                    </a:blip>
                    <a:stretch>
                      <a:fillRect/>
                    </a:stretch>
                  </pic:blipFill>
                  <pic:spPr>
                    <a:xfrm>
                      <a:off x="0" y="0"/>
                      <a:ext cx="3938899" cy="1491042"/>
                    </a:xfrm>
                    <a:prstGeom prst="rect">
                      <a:avLst/>
                    </a:prstGeom>
                  </pic:spPr>
                </pic:pic>
              </a:graphicData>
            </a:graphic>
          </wp:inline>
        </w:drawing>
      </w:r>
    </w:p>
    <w:p w:rsidR="00CE53DE" w:rsidRPr="00257295" w:rsidRDefault="00CE53DE" w:rsidP="00D734B9">
      <w:pPr>
        <w:pStyle w:val="ListParagraph"/>
        <w:numPr>
          <w:ilvl w:val="0"/>
          <w:numId w:val="52"/>
        </w:numPr>
        <w:ind w:firstLineChars="0"/>
      </w:pPr>
      <w:r w:rsidRPr="00257295">
        <w:rPr>
          <w:rFonts w:hint="eastAsia"/>
        </w:rPr>
        <w:t>可选系统调用表定义</w:t>
      </w:r>
    </w:p>
    <w:p w:rsidR="00CE53DE" w:rsidRPr="00257295" w:rsidRDefault="00CE53DE" w:rsidP="00CE53DE">
      <w:pPr>
        <w:pStyle w:val="a7"/>
        <w:ind w:leftChars="175" w:firstLine="420"/>
      </w:pPr>
      <w:r w:rsidRPr="00257295">
        <w:rPr>
          <w:rFonts w:hint="eastAsia"/>
        </w:rPr>
        <w:drawing>
          <wp:inline distT="0" distB="0" distL="0" distR="0" wp14:anchorId="1F7E2481" wp14:editId="454B319E">
            <wp:extent cx="3848100" cy="1759719"/>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DBFC.tmp"/>
                    <pic:cNvPicPr/>
                  </pic:nvPicPr>
                  <pic:blipFill>
                    <a:blip r:embed="rId658" cstate="email">
                      <a:extLst>
                        <a:ext uri="{28A0092B-C50C-407E-A947-70E740481C1C}">
                          <a14:useLocalDpi xmlns:a14="http://schemas.microsoft.com/office/drawing/2010/main" val="0"/>
                        </a:ext>
                      </a:extLst>
                    </a:blip>
                    <a:stretch>
                      <a:fillRect/>
                    </a:stretch>
                  </pic:blipFill>
                  <pic:spPr>
                    <a:xfrm>
                      <a:off x="0" y="0"/>
                      <a:ext cx="3848637" cy="1759965"/>
                    </a:xfrm>
                    <a:prstGeom prst="rect">
                      <a:avLst/>
                    </a:prstGeom>
                  </pic:spPr>
                </pic:pic>
              </a:graphicData>
            </a:graphic>
          </wp:inline>
        </w:drawing>
      </w:r>
    </w:p>
    <w:p w:rsidR="00CE53DE" w:rsidRPr="00257295" w:rsidRDefault="00CE53DE" w:rsidP="00CE53DE">
      <w:pPr>
        <w:pStyle w:val="a7"/>
        <w:ind w:leftChars="175" w:firstLine="420"/>
      </w:pPr>
      <w:r w:rsidRPr="00257295">
        <w:rPr>
          <w:rFonts w:hint="eastAsia"/>
        </w:rPr>
        <w:drawing>
          <wp:inline distT="0" distB="0" distL="0" distR="0" wp14:anchorId="70BB628C" wp14:editId="5FC08121">
            <wp:extent cx="2657475" cy="933450"/>
            <wp:effectExtent l="0" t="0" r="952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CE8B9.tmp"/>
                    <pic:cNvPicPr/>
                  </pic:nvPicPr>
                  <pic:blipFill>
                    <a:blip r:embed="rId659">
                      <a:extLst>
                        <a:ext uri="{28A0092B-C50C-407E-A947-70E740481C1C}">
                          <a14:useLocalDpi xmlns:a14="http://schemas.microsoft.com/office/drawing/2010/main" val="0"/>
                        </a:ext>
                      </a:extLst>
                    </a:blip>
                    <a:stretch>
                      <a:fillRect/>
                    </a:stretch>
                  </pic:blipFill>
                  <pic:spPr>
                    <a:xfrm>
                      <a:off x="0" y="0"/>
                      <a:ext cx="2657846" cy="933580"/>
                    </a:xfrm>
                    <a:prstGeom prst="rect">
                      <a:avLst/>
                    </a:prstGeom>
                  </pic:spPr>
                </pic:pic>
              </a:graphicData>
            </a:graphic>
          </wp:inline>
        </w:drawing>
      </w:r>
    </w:p>
    <w:p w:rsidR="00CE53DE" w:rsidRPr="00257295" w:rsidRDefault="00CE53DE" w:rsidP="00CE53DE">
      <w:pPr>
        <w:pStyle w:val="Heading3"/>
        <w:numPr>
          <w:ilvl w:val="2"/>
          <w:numId w:val="1"/>
        </w:numPr>
        <w:spacing w:before="163" w:after="163"/>
      </w:pPr>
      <w:bookmarkStart w:id="153" w:name="_Toc390712723"/>
      <w:r w:rsidRPr="00257295">
        <w:rPr>
          <w:rFonts w:hint="eastAsia"/>
        </w:rPr>
        <w:t>系统调用处理</w:t>
      </w:r>
      <w:bookmarkEnd w:id="153"/>
    </w:p>
    <w:p w:rsidR="00CE53DE" w:rsidRPr="00257295" w:rsidRDefault="00CE53DE" w:rsidP="00F377A6">
      <w:pPr>
        <w:ind w:firstLineChars="0" w:firstLine="420"/>
      </w:pPr>
      <w:r w:rsidRPr="00257295">
        <w:rPr>
          <w:rFonts w:hint="eastAsia"/>
        </w:rPr>
        <w:t>默认的系统调用指的是采用委托方式实现的系统调用处理，即采用软件中断机制实现，软件中断处理函数的关键代码如下：</w:t>
      </w:r>
    </w:p>
    <w:p w:rsidR="00CE53DE" w:rsidRPr="00257295" w:rsidRDefault="00CE53DE" w:rsidP="00CE53DE">
      <w:pPr>
        <w:pStyle w:val="a7"/>
        <w:ind w:leftChars="175" w:firstLine="420"/>
      </w:pPr>
      <w:r w:rsidRPr="00257295">
        <w:rPr>
          <w:rFonts w:hint="eastAsia"/>
        </w:rPr>
        <w:drawing>
          <wp:inline distT="0" distB="0" distL="0" distR="0" wp14:anchorId="7726BAF5" wp14:editId="23DF3F65">
            <wp:extent cx="4953000" cy="1143332"/>
            <wp:effectExtent l="0" t="0" r="0" b="0"/>
            <wp:docPr id="1571" name="图片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A422.tmp"/>
                    <pic:cNvPicPr/>
                  </pic:nvPicPr>
                  <pic:blipFill>
                    <a:blip r:embed="rId660">
                      <a:extLst>
                        <a:ext uri="{28A0092B-C50C-407E-A947-70E740481C1C}">
                          <a14:useLocalDpi xmlns:a14="http://schemas.microsoft.com/office/drawing/2010/main" val="0"/>
                        </a:ext>
                      </a:extLst>
                    </a:blip>
                    <a:stretch>
                      <a:fillRect/>
                    </a:stretch>
                  </pic:blipFill>
                  <pic:spPr>
                    <a:xfrm>
                      <a:off x="0" y="0"/>
                      <a:ext cx="4978992" cy="1149332"/>
                    </a:xfrm>
                    <a:prstGeom prst="rect">
                      <a:avLst/>
                    </a:prstGeom>
                  </pic:spPr>
                </pic:pic>
              </a:graphicData>
            </a:graphic>
          </wp:inline>
        </w:drawing>
      </w:r>
    </w:p>
    <w:p w:rsidR="00CE53DE" w:rsidRPr="00257295" w:rsidRDefault="00CE53DE" w:rsidP="00CE53DE">
      <w:pPr>
        <w:pStyle w:val="a7"/>
        <w:ind w:leftChars="0" w:left="840"/>
      </w:pPr>
      <w:r w:rsidRPr="00257295">
        <w:rPr>
          <w:rFonts w:hint="eastAsia"/>
        </w:rPr>
        <w:lastRenderedPageBreak/>
        <w:drawing>
          <wp:inline distT="0" distB="0" distL="0" distR="0" wp14:anchorId="468FB8DE" wp14:editId="12B3F8D0">
            <wp:extent cx="4762500" cy="2480815"/>
            <wp:effectExtent l="0" t="0" r="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B663.tmp"/>
                    <pic:cNvPicPr/>
                  </pic:nvPicPr>
                  <pic:blipFill>
                    <a:blip r:embed="rId661">
                      <a:extLst>
                        <a:ext uri="{28A0092B-C50C-407E-A947-70E740481C1C}">
                          <a14:useLocalDpi xmlns:a14="http://schemas.microsoft.com/office/drawing/2010/main" val="0"/>
                        </a:ext>
                      </a:extLst>
                    </a:blip>
                    <a:stretch>
                      <a:fillRect/>
                    </a:stretch>
                  </pic:blipFill>
                  <pic:spPr>
                    <a:xfrm>
                      <a:off x="0" y="0"/>
                      <a:ext cx="4764575" cy="2481896"/>
                    </a:xfrm>
                    <a:prstGeom prst="rect">
                      <a:avLst/>
                    </a:prstGeom>
                  </pic:spPr>
                </pic:pic>
              </a:graphicData>
            </a:graphic>
          </wp:inline>
        </w:drawing>
      </w:r>
    </w:p>
    <w:p w:rsidR="00CE53DE" w:rsidRPr="00257295" w:rsidRDefault="00CE53DE" w:rsidP="00CE53DE">
      <w:pPr>
        <w:ind w:left="840" w:firstLineChars="0" w:firstLine="300"/>
      </w:pPr>
      <w:r w:rsidRPr="00257295">
        <w:rPr>
          <w:rFonts w:hint="eastAsia"/>
        </w:rPr>
        <w:t>356~360</w:t>
      </w:r>
      <w:r w:rsidRPr="00257295">
        <w:rPr>
          <w:rFonts w:hint="eastAsia"/>
        </w:rPr>
        <w:t>：设置</w:t>
      </w:r>
      <w:r w:rsidRPr="00257295">
        <w:rPr>
          <w:rFonts w:hint="eastAsia"/>
        </w:rPr>
        <w:t>r8(</w:t>
      </w:r>
      <w:r w:rsidRPr="00257295">
        <w:rPr>
          <w:rFonts w:hint="eastAsia"/>
        </w:rPr>
        <w:t>表示系统调用方式</w:t>
      </w:r>
      <w:r w:rsidRPr="00257295">
        <w:rPr>
          <w:rFonts w:hint="eastAsia"/>
        </w:rPr>
        <w:t>)</w:t>
      </w:r>
      <w:r w:rsidRPr="00257295">
        <w:rPr>
          <w:rFonts w:hint="eastAsia"/>
        </w:rPr>
        <w:t>的值为委托调用方式</w:t>
      </w:r>
      <w:r w:rsidRPr="00257295">
        <w:rPr>
          <w:rFonts w:hint="eastAsia"/>
        </w:rPr>
        <w:t>(</w:t>
      </w:r>
      <w:r w:rsidRPr="00257295">
        <w:rPr>
          <w:rFonts w:hint="eastAsia"/>
        </w:rPr>
        <w:t>非</w:t>
      </w:r>
      <w:r w:rsidRPr="00257295">
        <w:rPr>
          <w:rFonts w:hint="eastAsia"/>
        </w:rPr>
        <w:t>0)</w:t>
      </w:r>
      <w:r w:rsidRPr="00257295">
        <w:rPr>
          <w:rFonts w:hint="eastAsia"/>
        </w:rPr>
        <w:t>，如果是内核直接调用，则需要将</w:t>
      </w:r>
      <w:r w:rsidRPr="00257295">
        <w:rPr>
          <w:rFonts w:hint="eastAsia"/>
        </w:rPr>
        <w:t>r8</w:t>
      </w:r>
      <w:r w:rsidRPr="00257295">
        <w:rPr>
          <w:rFonts w:hint="eastAsia"/>
        </w:rPr>
        <w:t>清</w:t>
      </w:r>
      <w:r w:rsidRPr="00257295">
        <w:rPr>
          <w:rFonts w:hint="eastAsia"/>
        </w:rPr>
        <w:t>0</w:t>
      </w:r>
      <w:r w:rsidRPr="00257295">
        <w:rPr>
          <w:rFonts w:hint="eastAsia"/>
        </w:rPr>
        <w:t>。</w:t>
      </w:r>
    </w:p>
    <w:p w:rsidR="00CE53DE" w:rsidRPr="00257295" w:rsidRDefault="00CE53DE" w:rsidP="00CE53DE">
      <w:pPr>
        <w:ind w:left="720" w:firstLineChars="175" w:firstLine="420"/>
      </w:pPr>
      <w:r w:rsidRPr="00257295">
        <w:rPr>
          <w:rFonts w:hint="eastAsia"/>
        </w:rPr>
        <w:t>411</w:t>
      </w:r>
      <w:r w:rsidRPr="00257295">
        <w:rPr>
          <w:rFonts w:hint="eastAsia"/>
        </w:rPr>
        <w:t>：使用</w:t>
      </w:r>
      <w:r w:rsidRPr="00257295">
        <w:rPr>
          <w:rFonts w:hint="eastAsia"/>
        </w:rPr>
        <w:t>EABI</w:t>
      </w:r>
      <w:r w:rsidRPr="00257295">
        <w:rPr>
          <w:rFonts w:hint="eastAsia"/>
        </w:rPr>
        <w:t>处理表，作为默认系统调用表。</w:t>
      </w:r>
    </w:p>
    <w:p w:rsidR="00CE53DE" w:rsidRPr="00257295" w:rsidRDefault="00CE53DE" w:rsidP="00CE53DE">
      <w:pPr>
        <w:ind w:left="720" w:firstLineChars="175" w:firstLine="420"/>
      </w:pPr>
      <w:r w:rsidRPr="00257295">
        <w:rPr>
          <w:rFonts w:hint="eastAsia"/>
        </w:rPr>
        <w:t>420</w:t>
      </w:r>
      <w:r w:rsidRPr="00257295">
        <w:rPr>
          <w:rFonts w:hint="eastAsia"/>
        </w:rPr>
        <w:t>：获取</w:t>
      </w:r>
      <w:r w:rsidRPr="00257295">
        <w:rPr>
          <w:rFonts w:hint="eastAsia"/>
        </w:rPr>
        <w:t>swi</w:t>
      </w:r>
      <w:r w:rsidRPr="00257295">
        <w:rPr>
          <w:rFonts w:hint="eastAsia"/>
        </w:rPr>
        <w:t>指令的参数</w:t>
      </w:r>
      <w:r w:rsidRPr="00257295">
        <w:rPr>
          <w:rFonts w:hint="eastAsia"/>
        </w:rPr>
        <w:t>(swi</w:t>
      </w:r>
      <w:r w:rsidRPr="00257295">
        <w:rPr>
          <w:rFonts w:hint="eastAsia"/>
        </w:rPr>
        <w:t>指令的</w:t>
      </w:r>
      <w:r w:rsidRPr="00257295">
        <w:rPr>
          <w:rFonts w:hint="eastAsia"/>
        </w:rPr>
        <w:t>bit[23:0])</w:t>
      </w:r>
      <w:r w:rsidRPr="00257295">
        <w:rPr>
          <w:rFonts w:hint="eastAsia"/>
        </w:rPr>
        <w:t>，如果为</w:t>
      </w:r>
      <w:r w:rsidRPr="00257295">
        <w:rPr>
          <w:rFonts w:hint="eastAsia"/>
        </w:rPr>
        <w:t>0</w:t>
      </w:r>
      <w:r w:rsidRPr="00257295">
        <w:rPr>
          <w:rFonts w:hint="eastAsia"/>
        </w:rPr>
        <w:t>表示</w:t>
      </w:r>
      <w:r w:rsidRPr="00257295">
        <w:rPr>
          <w:rFonts w:hint="eastAsia"/>
        </w:rPr>
        <w:t>EABI</w:t>
      </w:r>
      <w:r w:rsidRPr="00257295">
        <w:rPr>
          <w:rFonts w:hint="eastAsia"/>
        </w:rPr>
        <w:t>调用。</w:t>
      </w:r>
    </w:p>
    <w:p w:rsidR="00CE53DE" w:rsidRPr="00257295" w:rsidRDefault="00CE53DE" w:rsidP="00CE53DE">
      <w:pPr>
        <w:ind w:left="720" w:firstLineChars="175" w:firstLine="420"/>
      </w:pPr>
      <w:r w:rsidRPr="00257295">
        <w:rPr>
          <w:rFonts w:hint="eastAsia"/>
        </w:rPr>
        <w:t>421~422</w:t>
      </w:r>
      <w:r w:rsidRPr="00257295">
        <w:rPr>
          <w:rFonts w:hint="eastAsia"/>
        </w:rPr>
        <w:t>：如果不为</w:t>
      </w:r>
      <w:r w:rsidRPr="00257295">
        <w:rPr>
          <w:rFonts w:hint="eastAsia"/>
        </w:rPr>
        <w:t>0(OABI</w:t>
      </w:r>
      <w:r w:rsidRPr="00257295">
        <w:rPr>
          <w:rFonts w:hint="eastAsia"/>
        </w:rPr>
        <w:t>调用</w:t>
      </w:r>
      <w:r w:rsidRPr="00257295">
        <w:rPr>
          <w:rFonts w:hint="eastAsia"/>
        </w:rPr>
        <w:t>)</w:t>
      </w:r>
      <w:r w:rsidRPr="00257295">
        <w:rPr>
          <w:rFonts w:hint="eastAsia"/>
        </w:rPr>
        <w:t>，则将调用号写入到</w:t>
      </w:r>
      <w:r w:rsidRPr="00257295">
        <w:rPr>
          <w:rFonts w:hint="eastAsia"/>
        </w:rPr>
        <w:t>scno(r7)</w:t>
      </w:r>
      <w:r w:rsidRPr="00257295">
        <w:rPr>
          <w:rFonts w:hint="eastAsia"/>
        </w:rPr>
        <w:t>，同时将</w:t>
      </w:r>
      <w:r w:rsidRPr="00257295">
        <w:rPr>
          <w:rFonts w:hint="eastAsia"/>
        </w:rPr>
        <w:t>tbl</w:t>
      </w:r>
      <w:r w:rsidRPr="00257295">
        <w:rPr>
          <w:rFonts w:hint="eastAsia"/>
        </w:rPr>
        <w:t>更换为</w:t>
      </w:r>
      <w:r w:rsidRPr="00257295">
        <w:rPr>
          <w:rFonts w:hint="eastAsia"/>
        </w:rPr>
        <w:t>OABI</w:t>
      </w:r>
      <w:r w:rsidRPr="00257295">
        <w:rPr>
          <w:rFonts w:hint="eastAsia"/>
        </w:rPr>
        <w:t>的系统调用表。</w:t>
      </w:r>
    </w:p>
    <w:p w:rsidR="00CE53DE" w:rsidRPr="00257295" w:rsidRDefault="00CE53DE" w:rsidP="00CE53DE">
      <w:pPr>
        <w:ind w:left="720" w:firstLineChars="175" w:firstLine="420"/>
      </w:pPr>
      <w:r w:rsidRPr="00257295">
        <w:rPr>
          <w:rFonts w:hint="eastAsia"/>
        </w:rPr>
        <w:t>435~437</w:t>
      </w:r>
      <w:r w:rsidRPr="00257295">
        <w:rPr>
          <w:rFonts w:hint="eastAsia"/>
        </w:rPr>
        <w:t>：判断系统调用号是否符合标准系统调用的编号范围，如果符合则转入相对位置执行。</w:t>
      </w:r>
    </w:p>
    <w:p w:rsidR="00CE53DE" w:rsidRPr="00257295" w:rsidRDefault="00CE53DE" w:rsidP="00CE53DE">
      <w:pPr>
        <w:ind w:left="720" w:firstLineChars="175" w:firstLine="420"/>
      </w:pPr>
      <w:r w:rsidRPr="00257295">
        <w:rPr>
          <w:rFonts w:hint="eastAsia"/>
        </w:rPr>
        <w:t>441~443</w:t>
      </w:r>
      <w:r w:rsidRPr="00257295">
        <w:rPr>
          <w:rFonts w:hint="eastAsia"/>
        </w:rPr>
        <w:t>：查询系统调用号是否符合私有系统调用号的编号范围，如果符合则执行</w:t>
      </w:r>
      <w:r w:rsidRPr="00257295">
        <w:rPr>
          <w:rFonts w:hint="eastAsia"/>
        </w:rPr>
        <w:t>arm_syscall</w:t>
      </w:r>
      <w:r w:rsidRPr="00257295">
        <w:rPr>
          <w:rFonts w:hint="eastAsia"/>
        </w:rPr>
        <w:t>，否则调用空函数；</w:t>
      </w:r>
    </w:p>
    <w:p w:rsidR="00CE53DE" w:rsidRPr="00257295" w:rsidRDefault="00CE53DE" w:rsidP="00CE53DE">
      <w:pPr>
        <w:widowControl/>
        <w:spacing w:line="240" w:lineRule="auto"/>
        <w:ind w:firstLineChars="0" w:firstLine="0"/>
        <w:jc w:val="left"/>
        <w:rPr>
          <w:b/>
          <w:bCs/>
          <w:sz w:val="28"/>
          <w:szCs w:val="28"/>
        </w:rPr>
      </w:pPr>
      <w:r w:rsidRPr="00257295">
        <w:br w:type="page"/>
      </w:r>
    </w:p>
    <w:p w:rsidR="00CE53DE" w:rsidRPr="00257295" w:rsidRDefault="00CE53DE" w:rsidP="00CE53DE">
      <w:pPr>
        <w:pStyle w:val="Heading2"/>
        <w:spacing w:before="326" w:after="163"/>
      </w:pPr>
      <w:bookmarkStart w:id="154" w:name="_Toc390712724"/>
      <w:r w:rsidRPr="00257295">
        <w:rPr>
          <w:rFonts w:hint="eastAsia"/>
        </w:rPr>
        <w:lastRenderedPageBreak/>
        <w:t>任务调度</w:t>
      </w:r>
      <w:bookmarkEnd w:id="154"/>
    </w:p>
    <w:p w:rsidR="00CE53DE" w:rsidRPr="00257295" w:rsidRDefault="00CE53DE" w:rsidP="00A615BF">
      <w:pPr>
        <w:pStyle w:val="Heading3"/>
        <w:spacing w:before="163" w:after="163"/>
      </w:pPr>
      <w:bookmarkStart w:id="155" w:name="_Toc390712725"/>
      <w:r w:rsidRPr="00257295">
        <w:rPr>
          <w:rFonts w:hint="eastAsia"/>
        </w:rPr>
        <w:t>任务控制结构</w:t>
      </w:r>
      <w:bookmarkEnd w:id="155"/>
    </w:p>
    <w:p w:rsidR="00CE53DE" w:rsidRPr="00257295" w:rsidRDefault="00CE53DE" w:rsidP="000A4B97">
      <w:pPr>
        <w:ind w:firstLineChars="0" w:firstLine="420"/>
      </w:pPr>
      <w:r w:rsidRPr="00257295">
        <w:rPr>
          <w:rFonts w:hint="eastAsia"/>
        </w:rPr>
        <w:t>进程标识号</w:t>
      </w:r>
      <w:r w:rsidRPr="00257295">
        <w:rPr>
          <w:rFonts w:hint="eastAsia"/>
        </w:rPr>
        <w:t>PID</w:t>
      </w:r>
      <w:r w:rsidRPr="00257295">
        <w:rPr>
          <w:rFonts w:hint="eastAsia"/>
        </w:rPr>
        <w:t>（通过读</w:t>
      </w:r>
      <w:r w:rsidRPr="00257295">
        <w:rPr>
          <w:rFonts w:hint="eastAsia"/>
        </w:rPr>
        <w:t>CP15</w:t>
      </w:r>
      <w:r w:rsidRPr="00257295">
        <w:rPr>
          <w:rFonts w:hint="eastAsia"/>
        </w:rPr>
        <w:t>的</w:t>
      </w:r>
      <w:r w:rsidRPr="00257295">
        <w:rPr>
          <w:rFonts w:hint="eastAsia"/>
        </w:rPr>
        <w:t>C13</w:t>
      </w:r>
      <w:r w:rsidRPr="00257295">
        <w:rPr>
          <w:rFonts w:hint="eastAsia"/>
        </w:rPr>
        <w:t>获得）</w:t>
      </w:r>
    </w:p>
    <w:p w:rsidR="00CE53DE" w:rsidRPr="00257295" w:rsidRDefault="00CE53DE" w:rsidP="00CE53DE">
      <w:pPr>
        <w:pStyle w:val="a7"/>
        <w:ind w:leftChars="175" w:firstLine="420"/>
      </w:pPr>
      <w:r w:rsidRPr="00257295">
        <w:drawing>
          <wp:inline distT="0" distB="0" distL="0" distR="0" wp14:anchorId="1D5D0713" wp14:editId="14E530A2">
            <wp:extent cx="5317936" cy="3209925"/>
            <wp:effectExtent l="76200" t="76200" r="130810" b="123825"/>
            <wp:docPr id="1568" name="图片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319750" cy="3211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53DE" w:rsidRPr="00257295" w:rsidRDefault="004A330D" w:rsidP="00A615BF">
      <w:pPr>
        <w:pStyle w:val="Heading3"/>
        <w:spacing w:before="163" w:after="163"/>
      </w:pPr>
      <w:bookmarkStart w:id="156" w:name="_Toc390712726"/>
      <w:r>
        <w:rPr>
          <w:rFonts w:hint="eastAsia"/>
        </w:rPr>
        <w:t>任务</w:t>
      </w:r>
      <w:r w:rsidRPr="00257295">
        <w:rPr>
          <w:rFonts w:hint="eastAsia"/>
        </w:rPr>
        <w:t>调度</w:t>
      </w:r>
      <w:r w:rsidR="00F35F03">
        <w:rPr>
          <w:rFonts w:hint="eastAsia"/>
        </w:rPr>
        <w:t>流程</w:t>
      </w:r>
      <w:bookmarkEnd w:id="156"/>
    </w:p>
    <w:p w:rsidR="00CE53DE" w:rsidRPr="00257295" w:rsidRDefault="00CE53DE" w:rsidP="00CE53DE">
      <w:pPr>
        <w:pStyle w:val="a7"/>
        <w:ind w:leftChars="175" w:firstLine="420"/>
      </w:pPr>
      <w:r w:rsidRPr="00257295">
        <w:drawing>
          <wp:inline distT="0" distB="0" distL="0" distR="0" wp14:anchorId="37876A54" wp14:editId="6106EA30">
            <wp:extent cx="3096057" cy="1905266"/>
            <wp:effectExtent l="0" t="0" r="9525" b="0"/>
            <wp:docPr id="1583" name="图片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CE60.tmp"/>
                    <pic:cNvPicPr/>
                  </pic:nvPicPr>
                  <pic:blipFill>
                    <a:blip r:embed="rId663">
                      <a:extLst>
                        <a:ext uri="{28A0092B-C50C-407E-A947-70E740481C1C}">
                          <a14:useLocalDpi xmlns:a14="http://schemas.microsoft.com/office/drawing/2010/main" val="0"/>
                        </a:ext>
                      </a:extLst>
                    </a:blip>
                    <a:stretch>
                      <a:fillRect/>
                    </a:stretch>
                  </pic:blipFill>
                  <pic:spPr>
                    <a:xfrm>
                      <a:off x="0" y="0"/>
                      <a:ext cx="3096057" cy="1905266"/>
                    </a:xfrm>
                    <a:prstGeom prst="rect">
                      <a:avLst/>
                    </a:prstGeom>
                  </pic:spPr>
                </pic:pic>
              </a:graphicData>
            </a:graphic>
          </wp:inline>
        </w:drawing>
      </w:r>
    </w:p>
    <w:p w:rsidR="00CE53DE" w:rsidRDefault="00CE53DE" w:rsidP="00CE53DE">
      <w:pPr>
        <w:pStyle w:val="a7"/>
        <w:ind w:leftChars="175" w:firstLine="420"/>
      </w:pPr>
      <w:r w:rsidRPr="00257295">
        <w:lastRenderedPageBreak/>
        <w:drawing>
          <wp:inline distT="0" distB="0" distL="0" distR="0" wp14:anchorId="61530CD3" wp14:editId="4A1FEF3E">
            <wp:extent cx="4613480" cy="4086225"/>
            <wp:effectExtent l="0" t="0" r="0" b="0"/>
            <wp:docPr id="1584" name="图片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7CD8.tmp"/>
                    <pic:cNvPicPr/>
                  </pic:nvPicPr>
                  <pic:blipFill>
                    <a:blip r:embed="rId664">
                      <a:extLst>
                        <a:ext uri="{28A0092B-C50C-407E-A947-70E740481C1C}">
                          <a14:useLocalDpi xmlns:a14="http://schemas.microsoft.com/office/drawing/2010/main" val="0"/>
                        </a:ext>
                      </a:extLst>
                    </a:blip>
                    <a:stretch>
                      <a:fillRect/>
                    </a:stretch>
                  </pic:blipFill>
                  <pic:spPr>
                    <a:xfrm>
                      <a:off x="0" y="0"/>
                      <a:ext cx="4615636" cy="4088135"/>
                    </a:xfrm>
                    <a:prstGeom prst="rect">
                      <a:avLst/>
                    </a:prstGeom>
                  </pic:spPr>
                </pic:pic>
              </a:graphicData>
            </a:graphic>
          </wp:inline>
        </w:drawing>
      </w:r>
    </w:p>
    <w:p w:rsidR="00CE53DE" w:rsidRPr="00257295" w:rsidRDefault="00CE53DE" w:rsidP="00D734B9">
      <w:pPr>
        <w:pStyle w:val="Heading3"/>
        <w:numPr>
          <w:ilvl w:val="2"/>
          <w:numId w:val="114"/>
        </w:numPr>
        <w:spacing w:before="163" w:after="163"/>
      </w:pPr>
      <w:bookmarkStart w:id="157" w:name="_Toc390712727"/>
      <w:r w:rsidRPr="00257295">
        <w:rPr>
          <w:rFonts w:hint="eastAsia"/>
        </w:rPr>
        <w:t>上下文切换</w:t>
      </w:r>
      <w:bookmarkEnd w:id="157"/>
    </w:p>
    <w:p w:rsidR="00CE53DE" w:rsidRPr="00257295" w:rsidRDefault="00CE53DE" w:rsidP="000A4B97">
      <w:pPr>
        <w:ind w:firstLineChars="0" w:firstLine="420"/>
      </w:pPr>
      <w:r w:rsidRPr="00257295">
        <w:rPr>
          <w:rFonts w:hint="eastAsia"/>
        </w:rPr>
        <w:t>任务的上下文切换实际就是切换不同任务对应的</w:t>
      </w:r>
      <w:r w:rsidRPr="00257295">
        <w:rPr>
          <w:rFonts w:hint="eastAsia"/>
        </w:rPr>
        <w:t>pgd</w:t>
      </w:r>
      <w:r w:rsidRPr="00257295">
        <w:rPr>
          <w:rFonts w:hint="eastAsia"/>
        </w:rPr>
        <w:t>以及恢复</w:t>
      </w:r>
      <w:r w:rsidRPr="00257295">
        <w:rPr>
          <w:rFonts w:hint="eastAsia"/>
        </w:rPr>
        <w:t>cpu</w:t>
      </w:r>
      <w:r w:rsidRPr="00257295">
        <w:rPr>
          <w:rFonts w:hint="eastAsia"/>
        </w:rPr>
        <w:t>工作现场，从而使系统当前运行空间切换到任务所在的实际物理空间。当任务发生调度时则会发生上下文切换，如下：</w:t>
      </w:r>
    </w:p>
    <w:p w:rsidR="00CE53DE" w:rsidRPr="00257295" w:rsidRDefault="00CE53DE" w:rsidP="00CE53DE">
      <w:pPr>
        <w:pStyle w:val="a7"/>
        <w:ind w:leftChars="175"/>
      </w:pPr>
      <w:r w:rsidRPr="00257295">
        <w:rPr>
          <w:rFonts w:hint="eastAsia"/>
        </w:rPr>
        <w:drawing>
          <wp:inline distT="0" distB="0" distL="0" distR="0" wp14:anchorId="4629E947" wp14:editId="50E714C5">
            <wp:extent cx="5115639" cy="895475"/>
            <wp:effectExtent l="0" t="0" r="889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E98F.tmp"/>
                    <pic:cNvPicPr/>
                  </pic:nvPicPr>
                  <pic:blipFill>
                    <a:blip r:embed="rId665">
                      <a:extLst>
                        <a:ext uri="{28A0092B-C50C-407E-A947-70E740481C1C}">
                          <a14:useLocalDpi xmlns:a14="http://schemas.microsoft.com/office/drawing/2010/main" val="0"/>
                        </a:ext>
                      </a:extLst>
                    </a:blip>
                    <a:stretch>
                      <a:fillRect/>
                    </a:stretch>
                  </pic:blipFill>
                  <pic:spPr>
                    <a:xfrm>
                      <a:off x="0" y="0"/>
                      <a:ext cx="5115639" cy="895475"/>
                    </a:xfrm>
                    <a:prstGeom prst="rect">
                      <a:avLst/>
                    </a:prstGeom>
                  </pic:spPr>
                </pic:pic>
              </a:graphicData>
            </a:graphic>
          </wp:inline>
        </w:drawing>
      </w:r>
    </w:p>
    <w:p w:rsidR="00CE53DE" w:rsidRPr="00257295" w:rsidRDefault="00CE53DE" w:rsidP="00CE53DE">
      <w:pPr>
        <w:pStyle w:val="a7"/>
        <w:ind w:leftChars="175" w:firstLine="420"/>
      </w:pPr>
      <w:r w:rsidRPr="00257295">
        <w:rPr>
          <w:rFonts w:hint="eastAsia"/>
        </w:rPr>
        <w:lastRenderedPageBreak/>
        <w:drawing>
          <wp:inline distT="0" distB="0" distL="0" distR="0" wp14:anchorId="4C14AA73" wp14:editId="4FDBD24C">
            <wp:extent cx="4912242" cy="4332892"/>
            <wp:effectExtent l="0" t="0" r="3175"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7BFF.tmp"/>
                    <pic:cNvPicPr/>
                  </pic:nvPicPr>
                  <pic:blipFill>
                    <a:blip r:embed="rId666">
                      <a:extLst>
                        <a:ext uri="{28A0092B-C50C-407E-A947-70E740481C1C}">
                          <a14:useLocalDpi xmlns:a14="http://schemas.microsoft.com/office/drawing/2010/main" val="0"/>
                        </a:ext>
                      </a:extLst>
                    </a:blip>
                    <a:stretch>
                      <a:fillRect/>
                    </a:stretch>
                  </pic:blipFill>
                  <pic:spPr>
                    <a:xfrm>
                      <a:off x="0" y="0"/>
                      <a:ext cx="4917337" cy="4337386"/>
                    </a:xfrm>
                    <a:prstGeom prst="rect">
                      <a:avLst/>
                    </a:prstGeom>
                  </pic:spPr>
                </pic:pic>
              </a:graphicData>
            </a:graphic>
          </wp:inline>
        </w:drawing>
      </w:r>
    </w:p>
    <w:p w:rsidR="00CE53DE" w:rsidRPr="00257295" w:rsidRDefault="00CE53DE" w:rsidP="00D734B9">
      <w:pPr>
        <w:pStyle w:val="ListParagraph"/>
        <w:numPr>
          <w:ilvl w:val="0"/>
          <w:numId w:val="108"/>
        </w:numPr>
        <w:ind w:firstLineChars="0"/>
      </w:pPr>
      <w:r w:rsidRPr="00257295">
        <w:rPr>
          <w:rFonts w:hint="eastAsia"/>
        </w:rPr>
        <w:t>切换预处理</w:t>
      </w:r>
    </w:p>
    <w:p w:rsidR="00CE53DE" w:rsidRPr="00257295" w:rsidRDefault="00CE53DE" w:rsidP="00CE53DE">
      <w:pPr>
        <w:pStyle w:val="a7"/>
        <w:ind w:leftChars="175" w:firstLine="420"/>
      </w:pPr>
      <w:r w:rsidRPr="00257295">
        <w:drawing>
          <wp:inline distT="0" distB="0" distL="0" distR="0" wp14:anchorId="3F1F8341" wp14:editId="36FB1FB1">
            <wp:extent cx="4496428" cy="1752845"/>
            <wp:effectExtent l="0" t="0" r="0" b="0"/>
            <wp:docPr id="1611" name="图片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C31EF.tmp"/>
                    <pic:cNvPicPr/>
                  </pic:nvPicPr>
                  <pic:blipFill>
                    <a:blip r:embed="rId667">
                      <a:extLst>
                        <a:ext uri="{28A0092B-C50C-407E-A947-70E740481C1C}">
                          <a14:useLocalDpi xmlns:a14="http://schemas.microsoft.com/office/drawing/2010/main" val="0"/>
                        </a:ext>
                      </a:extLst>
                    </a:blip>
                    <a:stretch>
                      <a:fillRect/>
                    </a:stretch>
                  </pic:blipFill>
                  <pic:spPr>
                    <a:xfrm>
                      <a:off x="0" y="0"/>
                      <a:ext cx="4496428" cy="1752845"/>
                    </a:xfrm>
                    <a:prstGeom prst="rect">
                      <a:avLst/>
                    </a:prstGeom>
                  </pic:spPr>
                </pic:pic>
              </a:graphicData>
            </a:graphic>
          </wp:inline>
        </w:drawing>
      </w:r>
    </w:p>
    <w:p w:rsidR="00CE53DE" w:rsidRPr="00257295" w:rsidRDefault="00CE53DE" w:rsidP="00D734B9">
      <w:pPr>
        <w:pStyle w:val="ListParagraph"/>
        <w:numPr>
          <w:ilvl w:val="0"/>
          <w:numId w:val="108"/>
        </w:numPr>
        <w:ind w:firstLineChars="0"/>
      </w:pPr>
      <w:r w:rsidRPr="00257295">
        <w:rPr>
          <w:rFonts w:hint="eastAsia"/>
        </w:rPr>
        <w:t>内存管理上下文切换</w:t>
      </w:r>
    </w:p>
    <w:p w:rsidR="00CE53DE" w:rsidRPr="00257295" w:rsidRDefault="00CE53DE" w:rsidP="00CE53DE">
      <w:pPr>
        <w:pStyle w:val="a7"/>
        <w:ind w:leftChars="175" w:firstLine="420"/>
      </w:pPr>
      <w:r w:rsidRPr="00257295">
        <w:rPr>
          <w:rFonts w:hint="eastAsia"/>
        </w:rPr>
        <w:lastRenderedPageBreak/>
        <w:drawing>
          <wp:inline distT="0" distB="0" distL="0" distR="0" wp14:anchorId="5AFBA34A" wp14:editId="02B42D7F">
            <wp:extent cx="4770873" cy="3296093"/>
            <wp:effectExtent l="0" t="0" r="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3943.tmp"/>
                    <pic:cNvPicPr/>
                  </pic:nvPicPr>
                  <pic:blipFill>
                    <a:blip r:embed="rId668">
                      <a:extLst>
                        <a:ext uri="{28A0092B-C50C-407E-A947-70E740481C1C}">
                          <a14:useLocalDpi xmlns:a14="http://schemas.microsoft.com/office/drawing/2010/main" val="0"/>
                        </a:ext>
                      </a:extLst>
                    </a:blip>
                    <a:stretch>
                      <a:fillRect/>
                    </a:stretch>
                  </pic:blipFill>
                  <pic:spPr>
                    <a:xfrm>
                      <a:off x="0" y="0"/>
                      <a:ext cx="4779850" cy="3302295"/>
                    </a:xfrm>
                    <a:prstGeom prst="rect">
                      <a:avLst/>
                    </a:prstGeom>
                  </pic:spPr>
                </pic:pic>
              </a:graphicData>
            </a:graphic>
          </wp:inline>
        </w:drawing>
      </w:r>
    </w:p>
    <w:p w:rsidR="00CE53DE" w:rsidRPr="00257295" w:rsidRDefault="00CE53DE" w:rsidP="00CE53DE">
      <w:pPr>
        <w:pStyle w:val="a7"/>
        <w:ind w:leftChars="175" w:firstLine="420"/>
      </w:pPr>
      <w:r w:rsidRPr="00257295">
        <w:rPr>
          <w:rFonts w:hint="eastAsia"/>
        </w:rPr>
        <w:drawing>
          <wp:inline distT="0" distB="0" distL="0" distR="0" wp14:anchorId="55420BEB" wp14:editId="61D02BB6">
            <wp:extent cx="4784652" cy="2174037"/>
            <wp:effectExtent l="0" t="0" r="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10EB.tmp"/>
                    <pic:cNvPicPr/>
                  </pic:nvPicPr>
                  <pic:blipFill>
                    <a:blip r:embed="rId669">
                      <a:extLst>
                        <a:ext uri="{28A0092B-C50C-407E-A947-70E740481C1C}">
                          <a14:useLocalDpi xmlns:a14="http://schemas.microsoft.com/office/drawing/2010/main" val="0"/>
                        </a:ext>
                      </a:extLst>
                    </a:blip>
                    <a:stretch>
                      <a:fillRect/>
                    </a:stretch>
                  </pic:blipFill>
                  <pic:spPr>
                    <a:xfrm>
                      <a:off x="0" y="0"/>
                      <a:ext cx="4803337" cy="2182527"/>
                    </a:xfrm>
                    <a:prstGeom prst="rect">
                      <a:avLst/>
                    </a:prstGeom>
                  </pic:spPr>
                </pic:pic>
              </a:graphicData>
            </a:graphic>
          </wp:inline>
        </w:drawing>
      </w:r>
    </w:p>
    <w:p w:rsidR="00CE53DE" w:rsidRPr="00257295" w:rsidRDefault="00CE53DE" w:rsidP="00CE53DE">
      <w:pPr>
        <w:ind w:left="360" w:firstLineChars="0" w:firstLine="480"/>
      </w:pPr>
      <w:r w:rsidRPr="00257295">
        <w:rPr>
          <w:rFonts w:hint="eastAsia"/>
        </w:rPr>
        <w:t>其中单处理器</w:t>
      </w:r>
      <w:r w:rsidRPr="00257295">
        <w:rPr>
          <w:rFonts w:hint="eastAsia"/>
        </w:rPr>
        <w:t>pgd</w:t>
      </w:r>
      <w:r w:rsidRPr="00257295">
        <w:rPr>
          <w:rFonts w:hint="eastAsia"/>
        </w:rPr>
        <w:t>切换方法定义如下：</w:t>
      </w:r>
    </w:p>
    <w:p w:rsidR="00CE53DE" w:rsidRPr="00257295" w:rsidRDefault="00CE53DE" w:rsidP="00CE53DE">
      <w:pPr>
        <w:pStyle w:val="a7"/>
        <w:ind w:leftChars="175" w:firstLine="420"/>
      </w:pPr>
      <w:r w:rsidRPr="00257295">
        <w:rPr>
          <w:rFonts w:hint="eastAsia"/>
        </w:rPr>
        <w:drawing>
          <wp:inline distT="0" distB="0" distL="0" distR="0" wp14:anchorId="0A29C0D5" wp14:editId="7ED76B70">
            <wp:extent cx="5515745" cy="409632"/>
            <wp:effectExtent l="0" t="0" r="8890" b="9525"/>
            <wp:docPr id="1605" name="图片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A1FE.tmp"/>
                    <pic:cNvPicPr/>
                  </pic:nvPicPr>
                  <pic:blipFill>
                    <a:blip r:embed="rId670">
                      <a:extLst>
                        <a:ext uri="{28A0092B-C50C-407E-A947-70E740481C1C}">
                          <a14:useLocalDpi xmlns:a14="http://schemas.microsoft.com/office/drawing/2010/main" val="0"/>
                        </a:ext>
                      </a:extLst>
                    </a:blip>
                    <a:stretch>
                      <a:fillRect/>
                    </a:stretch>
                  </pic:blipFill>
                  <pic:spPr>
                    <a:xfrm>
                      <a:off x="0" y="0"/>
                      <a:ext cx="5515745" cy="409632"/>
                    </a:xfrm>
                    <a:prstGeom prst="rect">
                      <a:avLst/>
                    </a:prstGeom>
                  </pic:spPr>
                </pic:pic>
              </a:graphicData>
            </a:graphic>
          </wp:inline>
        </w:drawing>
      </w:r>
    </w:p>
    <w:p w:rsidR="00CE53DE" w:rsidRPr="00257295" w:rsidRDefault="00CE53DE" w:rsidP="00CE53DE">
      <w:pPr>
        <w:pStyle w:val="a7"/>
        <w:ind w:leftChars="175" w:firstLine="420"/>
      </w:pPr>
      <w:r w:rsidRPr="00257295">
        <w:rPr>
          <w:rFonts w:hint="eastAsia"/>
        </w:rPr>
        <w:drawing>
          <wp:inline distT="0" distB="0" distL="0" distR="0" wp14:anchorId="2941B381" wp14:editId="5890339A">
            <wp:extent cx="5410956" cy="371527"/>
            <wp:effectExtent l="0" t="0" r="0" b="9525"/>
            <wp:docPr id="1607" name="图片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E90E.tmp"/>
                    <pic:cNvPicPr/>
                  </pic:nvPicPr>
                  <pic:blipFill>
                    <a:blip r:embed="rId671">
                      <a:extLst>
                        <a:ext uri="{28A0092B-C50C-407E-A947-70E740481C1C}">
                          <a14:useLocalDpi xmlns:a14="http://schemas.microsoft.com/office/drawing/2010/main" val="0"/>
                        </a:ext>
                      </a:extLst>
                    </a:blip>
                    <a:stretch>
                      <a:fillRect/>
                    </a:stretch>
                  </pic:blipFill>
                  <pic:spPr>
                    <a:xfrm>
                      <a:off x="0" y="0"/>
                      <a:ext cx="5410956" cy="371527"/>
                    </a:xfrm>
                    <a:prstGeom prst="rect">
                      <a:avLst/>
                    </a:prstGeom>
                  </pic:spPr>
                </pic:pic>
              </a:graphicData>
            </a:graphic>
          </wp:inline>
        </w:drawing>
      </w:r>
    </w:p>
    <w:p w:rsidR="00CE53DE" w:rsidRPr="00257295" w:rsidRDefault="00CE53DE" w:rsidP="00CE53DE">
      <w:pPr>
        <w:pStyle w:val="a7"/>
        <w:ind w:leftChars="175" w:firstLine="420"/>
      </w:pPr>
      <w:r w:rsidRPr="00257295">
        <w:rPr>
          <w:rFonts w:hint="eastAsia"/>
        </w:rPr>
        <w:drawing>
          <wp:inline distT="0" distB="0" distL="0" distR="0" wp14:anchorId="2F188FAF" wp14:editId="5C4D0643">
            <wp:extent cx="2163329" cy="1114946"/>
            <wp:effectExtent l="0" t="0" r="8890" b="9525"/>
            <wp:docPr id="1608" name="图片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DDD9.tmp"/>
                    <pic:cNvPicPr/>
                  </pic:nvPicPr>
                  <pic:blipFill>
                    <a:blip r:embed="rId672">
                      <a:extLst>
                        <a:ext uri="{28A0092B-C50C-407E-A947-70E740481C1C}">
                          <a14:useLocalDpi xmlns:a14="http://schemas.microsoft.com/office/drawing/2010/main" val="0"/>
                        </a:ext>
                      </a:extLst>
                    </a:blip>
                    <a:stretch>
                      <a:fillRect/>
                    </a:stretch>
                  </pic:blipFill>
                  <pic:spPr>
                    <a:xfrm>
                      <a:off x="0" y="0"/>
                      <a:ext cx="2167508" cy="1117100"/>
                    </a:xfrm>
                    <a:prstGeom prst="rect">
                      <a:avLst/>
                    </a:prstGeom>
                  </pic:spPr>
                </pic:pic>
              </a:graphicData>
            </a:graphic>
          </wp:inline>
        </w:drawing>
      </w:r>
      <w:r w:rsidRPr="00257295">
        <w:rPr>
          <w:rFonts w:hint="eastAsia"/>
        </w:rPr>
        <w:t xml:space="preserve">   </w:t>
      </w:r>
      <w:r w:rsidRPr="00257295">
        <w:rPr>
          <w:rFonts w:hint="eastAsia"/>
        </w:rPr>
        <w:drawing>
          <wp:inline distT="0" distB="0" distL="0" distR="0" wp14:anchorId="11F62271" wp14:editId="2A940452">
            <wp:extent cx="2870791" cy="1090450"/>
            <wp:effectExtent l="0" t="0" r="6350" b="0"/>
            <wp:docPr id="1609" name="图片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BD6F.tmp"/>
                    <pic:cNvPicPr/>
                  </pic:nvPicPr>
                  <pic:blipFill>
                    <a:blip r:embed="rId673">
                      <a:extLst>
                        <a:ext uri="{28A0092B-C50C-407E-A947-70E740481C1C}">
                          <a14:useLocalDpi xmlns:a14="http://schemas.microsoft.com/office/drawing/2010/main" val="0"/>
                        </a:ext>
                      </a:extLst>
                    </a:blip>
                    <a:stretch>
                      <a:fillRect/>
                    </a:stretch>
                  </pic:blipFill>
                  <pic:spPr>
                    <a:xfrm>
                      <a:off x="0" y="0"/>
                      <a:ext cx="2878911" cy="1093534"/>
                    </a:xfrm>
                    <a:prstGeom prst="rect">
                      <a:avLst/>
                    </a:prstGeom>
                  </pic:spPr>
                </pic:pic>
              </a:graphicData>
            </a:graphic>
          </wp:inline>
        </w:drawing>
      </w:r>
    </w:p>
    <w:p w:rsidR="00CE53DE" w:rsidRPr="00257295" w:rsidRDefault="00CE53DE" w:rsidP="00CE53DE">
      <w:pPr>
        <w:ind w:left="360" w:firstLine="480"/>
      </w:pPr>
      <w:r w:rsidRPr="00257295">
        <w:rPr>
          <w:rFonts w:hint="eastAsia"/>
        </w:rPr>
        <w:lastRenderedPageBreak/>
        <w:t>即：使用</w:t>
      </w:r>
      <w:r w:rsidRPr="00257295">
        <w:rPr>
          <w:rFonts w:hint="eastAsia"/>
        </w:rPr>
        <w:t>arm920_switch_mm</w:t>
      </w:r>
      <w:r w:rsidRPr="00257295">
        <w:rPr>
          <w:rFonts w:hint="eastAsia"/>
        </w:rPr>
        <w:t>，实现如下：</w:t>
      </w:r>
    </w:p>
    <w:p w:rsidR="00CE53DE" w:rsidRPr="00257295" w:rsidRDefault="00CE53DE" w:rsidP="00CE53DE">
      <w:pPr>
        <w:pStyle w:val="a7"/>
        <w:ind w:leftChars="175" w:firstLine="420"/>
      </w:pPr>
      <w:r w:rsidRPr="00257295">
        <w:rPr>
          <w:rFonts w:hint="eastAsia"/>
        </w:rPr>
        <w:drawing>
          <wp:inline distT="0" distB="0" distL="0" distR="0" wp14:anchorId="0B768B45" wp14:editId="5DC9827F">
            <wp:extent cx="5089416" cy="3317358"/>
            <wp:effectExtent l="0" t="0" r="0" b="0"/>
            <wp:docPr id="1631" name="图片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2EC5.tmp"/>
                    <pic:cNvPicPr/>
                  </pic:nvPicPr>
                  <pic:blipFill>
                    <a:blip r:embed="rId674">
                      <a:extLst>
                        <a:ext uri="{28A0092B-C50C-407E-A947-70E740481C1C}">
                          <a14:useLocalDpi xmlns:a14="http://schemas.microsoft.com/office/drawing/2010/main" val="0"/>
                        </a:ext>
                      </a:extLst>
                    </a:blip>
                    <a:stretch>
                      <a:fillRect/>
                    </a:stretch>
                  </pic:blipFill>
                  <pic:spPr>
                    <a:xfrm>
                      <a:off x="0" y="0"/>
                      <a:ext cx="5088955" cy="3317057"/>
                    </a:xfrm>
                    <a:prstGeom prst="rect">
                      <a:avLst/>
                    </a:prstGeom>
                  </pic:spPr>
                </pic:pic>
              </a:graphicData>
            </a:graphic>
          </wp:inline>
        </w:drawing>
      </w:r>
    </w:p>
    <w:p w:rsidR="00CE53DE" w:rsidRPr="00257295" w:rsidRDefault="00CE53DE" w:rsidP="00CE53DE">
      <w:pPr>
        <w:ind w:left="360" w:firstLine="480"/>
      </w:pPr>
      <w:r w:rsidRPr="00257295">
        <w:rPr>
          <w:rFonts w:hint="eastAsia"/>
        </w:rPr>
        <w:t>367</w:t>
      </w:r>
      <w:r w:rsidRPr="00257295">
        <w:rPr>
          <w:rFonts w:hint="eastAsia"/>
        </w:rPr>
        <w:t>行：更新</w:t>
      </w:r>
      <w:r w:rsidRPr="00257295">
        <w:rPr>
          <w:rFonts w:hint="eastAsia"/>
        </w:rPr>
        <w:t>TLB</w:t>
      </w:r>
      <w:r w:rsidRPr="00257295">
        <w:rPr>
          <w:rFonts w:hint="eastAsia"/>
        </w:rPr>
        <w:t>的入口地址如参数</w:t>
      </w:r>
      <w:r w:rsidRPr="00257295">
        <w:rPr>
          <w:rFonts w:hint="eastAsia"/>
        </w:rPr>
        <w:t>1(pgd)</w:t>
      </w:r>
      <w:r w:rsidRPr="00257295">
        <w:rPr>
          <w:rFonts w:hint="eastAsia"/>
        </w:rPr>
        <w:t>。</w:t>
      </w:r>
    </w:p>
    <w:p w:rsidR="00CE53DE" w:rsidRPr="00257295" w:rsidRDefault="00CE53DE" w:rsidP="00D734B9">
      <w:pPr>
        <w:pStyle w:val="ListParagraph"/>
        <w:numPr>
          <w:ilvl w:val="0"/>
          <w:numId w:val="108"/>
        </w:numPr>
        <w:ind w:firstLineChars="0"/>
      </w:pPr>
      <w:r w:rsidRPr="00257295">
        <w:rPr>
          <w:rFonts w:hint="eastAsia"/>
        </w:rPr>
        <w:t>切换寄存器现场</w:t>
      </w:r>
    </w:p>
    <w:p w:rsidR="00CE53DE" w:rsidRPr="00257295" w:rsidRDefault="00CE53DE" w:rsidP="00CE53DE">
      <w:pPr>
        <w:pStyle w:val="a7"/>
        <w:ind w:leftChars="175" w:firstLine="420"/>
      </w:pPr>
      <w:r w:rsidRPr="00257295">
        <w:rPr>
          <w:rFonts w:hint="eastAsia"/>
        </w:rPr>
        <w:drawing>
          <wp:inline distT="0" distB="0" distL="0" distR="0" wp14:anchorId="16A03754" wp14:editId="1B77484A">
            <wp:extent cx="5156791" cy="666753"/>
            <wp:effectExtent l="0" t="0" r="6350" b="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9A59.tmp"/>
                    <pic:cNvPicPr/>
                  </pic:nvPicPr>
                  <pic:blipFill>
                    <a:blip r:embed="rId675">
                      <a:extLst>
                        <a:ext uri="{28A0092B-C50C-407E-A947-70E740481C1C}">
                          <a14:useLocalDpi xmlns:a14="http://schemas.microsoft.com/office/drawing/2010/main" val="0"/>
                        </a:ext>
                      </a:extLst>
                    </a:blip>
                    <a:stretch>
                      <a:fillRect/>
                    </a:stretch>
                  </pic:blipFill>
                  <pic:spPr>
                    <a:xfrm>
                      <a:off x="0" y="0"/>
                      <a:ext cx="5160847" cy="667277"/>
                    </a:xfrm>
                    <a:prstGeom prst="rect">
                      <a:avLst/>
                    </a:prstGeom>
                  </pic:spPr>
                </pic:pic>
              </a:graphicData>
            </a:graphic>
          </wp:inline>
        </w:drawing>
      </w:r>
    </w:p>
    <w:p w:rsidR="00CE53DE" w:rsidRPr="00257295" w:rsidRDefault="00CE53DE" w:rsidP="00CE53DE">
      <w:pPr>
        <w:pStyle w:val="a7"/>
        <w:ind w:leftChars="175" w:firstLine="420"/>
      </w:pPr>
      <w:r w:rsidRPr="00257295">
        <w:rPr>
          <w:rFonts w:hint="eastAsia"/>
        </w:rPr>
        <w:lastRenderedPageBreak/>
        <w:drawing>
          <wp:inline distT="0" distB="0" distL="0" distR="0" wp14:anchorId="4A1D1041" wp14:editId="5805717E">
            <wp:extent cx="4518838" cy="3832942"/>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B0E6.tmp"/>
                    <pic:cNvPicPr/>
                  </pic:nvPicPr>
                  <pic:blipFill>
                    <a:blip r:embed="rId676">
                      <a:extLst>
                        <a:ext uri="{28A0092B-C50C-407E-A947-70E740481C1C}">
                          <a14:useLocalDpi xmlns:a14="http://schemas.microsoft.com/office/drawing/2010/main" val="0"/>
                        </a:ext>
                      </a:extLst>
                    </a:blip>
                    <a:stretch>
                      <a:fillRect/>
                    </a:stretch>
                  </pic:blipFill>
                  <pic:spPr>
                    <a:xfrm>
                      <a:off x="0" y="0"/>
                      <a:ext cx="4529537" cy="3842017"/>
                    </a:xfrm>
                    <a:prstGeom prst="rect">
                      <a:avLst/>
                    </a:prstGeom>
                  </pic:spPr>
                </pic:pic>
              </a:graphicData>
            </a:graphic>
          </wp:inline>
        </w:drawing>
      </w:r>
    </w:p>
    <w:p w:rsidR="00CE53DE" w:rsidRPr="00257295" w:rsidRDefault="00CE53DE" w:rsidP="00D734B9">
      <w:pPr>
        <w:pStyle w:val="ListParagraph"/>
        <w:numPr>
          <w:ilvl w:val="0"/>
          <w:numId w:val="108"/>
        </w:numPr>
        <w:ind w:firstLineChars="0"/>
      </w:pPr>
      <w:r w:rsidRPr="00257295">
        <w:rPr>
          <w:rFonts w:hint="eastAsia"/>
        </w:rPr>
        <w:t>切换结束</w:t>
      </w:r>
    </w:p>
    <w:p w:rsidR="00CE53DE" w:rsidRPr="00257295" w:rsidRDefault="00CE53DE" w:rsidP="00CE53DE">
      <w:pPr>
        <w:pStyle w:val="a7"/>
        <w:ind w:leftChars="175" w:firstLine="420"/>
      </w:pPr>
      <w:r w:rsidRPr="00257295">
        <w:drawing>
          <wp:inline distT="0" distB="0" distL="0" distR="0" wp14:anchorId="63DFCD7B" wp14:editId="1BDAD84E">
            <wp:extent cx="4886014" cy="3370521"/>
            <wp:effectExtent l="0" t="0" r="0" b="1905"/>
            <wp:docPr id="1600" name="图片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CBD5B.tmp"/>
                    <pic:cNvPicPr/>
                  </pic:nvPicPr>
                  <pic:blipFill>
                    <a:blip r:embed="rId677">
                      <a:extLst>
                        <a:ext uri="{28A0092B-C50C-407E-A947-70E740481C1C}">
                          <a14:useLocalDpi xmlns:a14="http://schemas.microsoft.com/office/drawing/2010/main" val="0"/>
                        </a:ext>
                      </a:extLst>
                    </a:blip>
                    <a:stretch>
                      <a:fillRect/>
                    </a:stretch>
                  </pic:blipFill>
                  <pic:spPr>
                    <a:xfrm>
                      <a:off x="0" y="0"/>
                      <a:ext cx="4882462" cy="3368071"/>
                    </a:xfrm>
                    <a:prstGeom prst="rect">
                      <a:avLst/>
                    </a:prstGeom>
                  </pic:spPr>
                </pic:pic>
              </a:graphicData>
            </a:graphic>
          </wp:inline>
        </w:drawing>
      </w:r>
    </w:p>
    <w:p w:rsidR="00CE53DE" w:rsidRPr="00257295" w:rsidRDefault="00CE53DE" w:rsidP="00CE53DE">
      <w:pPr>
        <w:pStyle w:val="a7"/>
        <w:ind w:leftChars="175" w:firstLine="420"/>
      </w:pPr>
    </w:p>
    <w:p w:rsidR="00CE53DE" w:rsidRPr="00257295" w:rsidRDefault="00CE53DE" w:rsidP="00A615BF">
      <w:pPr>
        <w:pStyle w:val="Heading3"/>
        <w:spacing w:before="163" w:after="163"/>
      </w:pPr>
      <w:bookmarkStart w:id="158" w:name="_Toc390712728"/>
      <w:r w:rsidRPr="00257295">
        <w:rPr>
          <w:rFonts w:hint="eastAsia"/>
        </w:rPr>
        <w:lastRenderedPageBreak/>
        <w:t>上下文构造</w:t>
      </w:r>
      <w:bookmarkEnd w:id="158"/>
    </w:p>
    <w:p w:rsidR="00CE53DE" w:rsidRPr="00257295" w:rsidRDefault="00CE53DE" w:rsidP="00CE53DE">
      <w:pPr>
        <w:ind w:firstLine="480"/>
      </w:pPr>
    </w:p>
    <w:p w:rsidR="00CE53DE" w:rsidRPr="00257295" w:rsidRDefault="00CE53DE" w:rsidP="00CE53DE">
      <w:pPr>
        <w:pStyle w:val="a7"/>
        <w:ind w:leftChars="175"/>
      </w:pPr>
    </w:p>
    <w:p w:rsidR="00CE53DE" w:rsidRPr="00257295" w:rsidRDefault="00CE53DE" w:rsidP="00A615BF">
      <w:pPr>
        <w:pStyle w:val="Heading3"/>
        <w:spacing w:before="163" w:after="163"/>
      </w:pPr>
      <w:bookmarkStart w:id="159" w:name="_Toc390712729"/>
      <w:r w:rsidRPr="00257295">
        <w:rPr>
          <w:rFonts w:hint="eastAsia"/>
        </w:rPr>
        <w:t>运行状态切换</w:t>
      </w:r>
      <w:bookmarkEnd w:id="159"/>
    </w:p>
    <w:p w:rsidR="00CE53DE" w:rsidRPr="00257295" w:rsidRDefault="00CE53DE" w:rsidP="00D734B9">
      <w:pPr>
        <w:pStyle w:val="ListParagraph"/>
        <w:numPr>
          <w:ilvl w:val="0"/>
          <w:numId w:val="166"/>
        </w:numPr>
        <w:ind w:firstLineChars="0"/>
      </w:pPr>
      <w:r w:rsidRPr="00257295">
        <w:rPr>
          <w:rFonts w:hint="eastAsia"/>
        </w:rPr>
        <w:t>Pend</w:t>
      </w:r>
      <w:r w:rsidRPr="00257295">
        <w:rPr>
          <w:rFonts w:hint="eastAsia"/>
        </w:rPr>
        <w:t>切换</w:t>
      </w:r>
    </w:p>
    <w:p w:rsidR="00CE53DE" w:rsidRPr="00257295" w:rsidRDefault="00CE53DE" w:rsidP="00CE53DE">
      <w:pPr>
        <w:pStyle w:val="a7"/>
        <w:ind w:leftChars="175" w:firstLine="420"/>
      </w:pPr>
      <w:r w:rsidRPr="00257295">
        <w:drawing>
          <wp:inline distT="0" distB="0" distL="0" distR="0" wp14:anchorId="35A8DC0A" wp14:editId="2A0E2BD9">
            <wp:extent cx="4782233" cy="3819525"/>
            <wp:effectExtent l="0" t="0" r="0" b="0"/>
            <wp:docPr id="1569" name="图片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3C48.tmp"/>
                    <pic:cNvPicPr/>
                  </pic:nvPicPr>
                  <pic:blipFill>
                    <a:blip r:embed="rId678">
                      <a:extLst>
                        <a:ext uri="{28A0092B-C50C-407E-A947-70E740481C1C}">
                          <a14:useLocalDpi xmlns:a14="http://schemas.microsoft.com/office/drawing/2010/main" val="0"/>
                        </a:ext>
                      </a:extLst>
                    </a:blip>
                    <a:stretch>
                      <a:fillRect/>
                    </a:stretch>
                  </pic:blipFill>
                  <pic:spPr>
                    <a:xfrm>
                      <a:off x="0" y="0"/>
                      <a:ext cx="4782901" cy="3820059"/>
                    </a:xfrm>
                    <a:prstGeom prst="rect">
                      <a:avLst/>
                    </a:prstGeom>
                  </pic:spPr>
                </pic:pic>
              </a:graphicData>
            </a:graphic>
          </wp:inline>
        </w:drawing>
      </w:r>
    </w:p>
    <w:p w:rsidR="00CE53DE" w:rsidRPr="00257295" w:rsidRDefault="00CE53DE" w:rsidP="0041016E">
      <w:pPr>
        <w:ind w:left="360" w:firstLine="480"/>
      </w:pPr>
      <w:r w:rsidRPr="00257295">
        <w:rPr>
          <w:rFonts w:hint="eastAsia"/>
        </w:rPr>
        <w:t>do_signal</w:t>
      </w:r>
      <w:r w:rsidRPr="00257295">
        <w:rPr>
          <w:rFonts w:hint="eastAsia"/>
        </w:rPr>
        <w:t>实现如下，其中参数</w:t>
      </w:r>
      <w:r w:rsidRPr="00257295">
        <w:rPr>
          <w:rFonts w:hint="eastAsia"/>
        </w:rPr>
        <w:t xml:space="preserve"> syscall</w:t>
      </w:r>
      <w:r w:rsidRPr="00257295">
        <w:rPr>
          <w:rFonts w:hint="eastAsia"/>
        </w:rPr>
        <w:t>表示该函数是通过</w:t>
      </w:r>
      <w:r w:rsidRPr="00257295">
        <w:rPr>
          <w:rFonts w:hint="eastAsia"/>
        </w:rPr>
        <w:t>swi</w:t>
      </w:r>
      <w:r w:rsidRPr="00257295">
        <w:rPr>
          <w:rFonts w:hint="eastAsia"/>
        </w:rPr>
        <w:t>中断方式委托调用</w:t>
      </w:r>
      <w:r w:rsidRPr="00257295">
        <w:rPr>
          <w:rFonts w:hint="eastAsia"/>
        </w:rPr>
        <w:t xml:space="preserve"> (C</w:t>
      </w:r>
      <w:r w:rsidRPr="00257295">
        <w:rPr>
          <w:rFonts w:hint="eastAsia"/>
        </w:rPr>
        <w:t>库中的</w:t>
      </w:r>
      <w:r w:rsidRPr="00257295">
        <w:rPr>
          <w:rFonts w:hint="eastAsia"/>
        </w:rPr>
        <w:t>API)</w:t>
      </w:r>
      <w:r w:rsidRPr="00257295">
        <w:rPr>
          <w:rFonts w:hint="eastAsia"/>
        </w:rPr>
        <w:t>还是由内核直接调用。</w:t>
      </w:r>
    </w:p>
    <w:p w:rsidR="00CE53DE" w:rsidRPr="00257295" w:rsidRDefault="00CE53DE" w:rsidP="00CE53DE">
      <w:pPr>
        <w:pStyle w:val="a7"/>
        <w:ind w:leftChars="175" w:firstLine="420"/>
      </w:pPr>
      <w:r w:rsidRPr="00257295">
        <w:drawing>
          <wp:inline distT="0" distB="0" distL="0" distR="0" wp14:anchorId="7CB4F0DB" wp14:editId="4488F745">
            <wp:extent cx="5057775" cy="2018374"/>
            <wp:effectExtent l="0" t="0" r="0" b="1270"/>
            <wp:docPr id="1572" name="图片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D3CA.tmp"/>
                    <pic:cNvPicPr/>
                  </pic:nvPicPr>
                  <pic:blipFill>
                    <a:blip r:embed="rId679">
                      <a:extLst>
                        <a:ext uri="{28A0092B-C50C-407E-A947-70E740481C1C}">
                          <a14:useLocalDpi xmlns:a14="http://schemas.microsoft.com/office/drawing/2010/main" val="0"/>
                        </a:ext>
                      </a:extLst>
                    </a:blip>
                    <a:stretch>
                      <a:fillRect/>
                    </a:stretch>
                  </pic:blipFill>
                  <pic:spPr>
                    <a:xfrm>
                      <a:off x="0" y="0"/>
                      <a:ext cx="5067615" cy="2022301"/>
                    </a:xfrm>
                    <a:prstGeom prst="rect">
                      <a:avLst/>
                    </a:prstGeom>
                  </pic:spPr>
                </pic:pic>
              </a:graphicData>
            </a:graphic>
          </wp:inline>
        </w:drawing>
      </w:r>
    </w:p>
    <w:p w:rsidR="00CE53DE" w:rsidRPr="00257295" w:rsidRDefault="00CE53DE" w:rsidP="00A615BF">
      <w:pPr>
        <w:pStyle w:val="Heading3"/>
        <w:spacing w:before="163" w:after="163"/>
      </w:pPr>
      <w:bookmarkStart w:id="160" w:name="_Toc390712730"/>
      <w:r w:rsidRPr="00257295">
        <w:rPr>
          <w:rFonts w:hint="eastAsia"/>
        </w:rPr>
        <w:lastRenderedPageBreak/>
        <w:t>调度通知</w:t>
      </w:r>
      <w:bookmarkEnd w:id="160"/>
    </w:p>
    <w:p w:rsidR="00CE53DE" w:rsidRPr="00257295" w:rsidRDefault="00CE53DE" w:rsidP="000A4B97">
      <w:pPr>
        <w:ind w:firstLineChars="0" w:firstLine="420"/>
      </w:pPr>
      <w:r w:rsidRPr="00257295">
        <w:rPr>
          <w:rFonts w:hint="eastAsia"/>
        </w:rPr>
        <w:t>当每次任务调度信息更新后，内核通过调用</w:t>
      </w:r>
      <w:r w:rsidRPr="00257295">
        <w:rPr>
          <w:rFonts w:hint="eastAsia"/>
        </w:rPr>
        <w:t>notifier</w:t>
      </w:r>
      <w:r w:rsidRPr="00257295">
        <w:rPr>
          <w:rFonts w:hint="eastAsia"/>
        </w:rPr>
        <w:t>来通知其他对调度行为敏感的模块，而对应模块需要在系统启动阶段注册一个处理函数即可，其存储在</w:t>
      </w:r>
      <w:r w:rsidRPr="00257295">
        <w:rPr>
          <w:rFonts w:hint="eastAsia"/>
        </w:rPr>
        <w:t>thread_notify_head</w:t>
      </w:r>
      <w:r w:rsidRPr="00257295">
        <w:rPr>
          <w:rFonts w:hint="eastAsia"/>
        </w:rPr>
        <w:t>全局列表中。比如以下的接口在执行结束后会将对应的更新类型通知给所有通知器：</w:t>
      </w:r>
    </w:p>
    <w:p w:rsidR="00CE53DE" w:rsidRPr="00257295" w:rsidRDefault="00CE53DE" w:rsidP="00CE53DE">
      <w:pPr>
        <w:pStyle w:val="a7"/>
        <w:ind w:leftChars="175" w:firstLine="420"/>
      </w:pPr>
      <w:r w:rsidRPr="00257295">
        <w:rPr>
          <w:rFonts w:hint="eastAsia"/>
        </w:rPr>
        <w:drawing>
          <wp:inline distT="0" distB="0" distL="0" distR="0" wp14:anchorId="50EB1211" wp14:editId="6520E7FF">
            <wp:extent cx="3648584" cy="704948"/>
            <wp:effectExtent l="0" t="0" r="9525" b="0"/>
            <wp:docPr id="1601" name="图片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910B.tmp"/>
                    <pic:cNvPicPr/>
                  </pic:nvPicPr>
                  <pic:blipFill>
                    <a:blip r:embed="rId680">
                      <a:extLst>
                        <a:ext uri="{28A0092B-C50C-407E-A947-70E740481C1C}">
                          <a14:useLocalDpi xmlns:a14="http://schemas.microsoft.com/office/drawing/2010/main" val="0"/>
                        </a:ext>
                      </a:extLst>
                    </a:blip>
                    <a:stretch>
                      <a:fillRect/>
                    </a:stretch>
                  </pic:blipFill>
                  <pic:spPr>
                    <a:xfrm>
                      <a:off x="0" y="0"/>
                      <a:ext cx="3648584" cy="704948"/>
                    </a:xfrm>
                    <a:prstGeom prst="rect">
                      <a:avLst/>
                    </a:prstGeom>
                  </pic:spPr>
                </pic:pic>
              </a:graphicData>
            </a:graphic>
          </wp:inline>
        </w:drawing>
      </w:r>
    </w:p>
    <w:p w:rsidR="00CE53DE" w:rsidRPr="00257295" w:rsidRDefault="00CE53DE" w:rsidP="00CE53DE">
      <w:pPr>
        <w:pStyle w:val="a7"/>
        <w:ind w:leftChars="175" w:firstLine="420"/>
      </w:pPr>
      <w:r w:rsidRPr="00257295">
        <w:rPr>
          <w:rFonts w:hint="eastAsia"/>
        </w:rPr>
        <w:drawing>
          <wp:inline distT="0" distB="0" distL="0" distR="0" wp14:anchorId="3A7108F7" wp14:editId="1D71B1B7">
            <wp:extent cx="3715269" cy="419159"/>
            <wp:effectExtent l="0" t="0" r="0" b="0"/>
            <wp:docPr id="1603" name="图片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ED8D.tmp"/>
                    <pic:cNvPicPr/>
                  </pic:nvPicPr>
                  <pic:blipFill>
                    <a:blip r:embed="rId681">
                      <a:extLst>
                        <a:ext uri="{28A0092B-C50C-407E-A947-70E740481C1C}">
                          <a14:useLocalDpi xmlns:a14="http://schemas.microsoft.com/office/drawing/2010/main" val="0"/>
                        </a:ext>
                      </a:extLst>
                    </a:blip>
                    <a:stretch>
                      <a:fillRect/>
                    </a:stretch>
                  </pic:blipFill>
                  <pic:spPr>
                    <a:xfrm>
                      <a:off x="0" y="0"/>
                      <a:ext cx="3715269" cy="419159"/>
                    </a:xfrm>
                    <a:prstGeom prst="rect">
                      <a:avLst/>
                    </a:prstGeom>
                  </pic:spPr>
                </pic:pic>
              </a:graphicData>
            </a:graphic>
          </wp:inline>
        </w:drawing>
      </w:r>
    </w:p>
    <w:p w:rsidR="00CE53DE" w:rsidRPr="00257295" w:rsidRDefault="00CE53DE" w:rsidP="00CE53DE">
      <w:pPr>
        <w:ind w:firstLine="480"/>
      </w:pPr>
      <w:r w:rsidRPr="00257295">
        <w:rPr>
          <w:rFonts w:hint="eastAsia"/>
        </w:rPr>
        <w:t>其中通知器机制的实现方式如下：</w:t>
      </w:r>
    </w:p>
    <w:p w:rsidR="00CE53DE" w:rsidRPr="00257295" w:rsidRDefault="00CE53DE" w:rsidP="00D734B9">
      <w:pPr>
        <w:pStyle w:val="ListParagraph"/>
        <w:numPr>
          <w:ilvl w:val="0"/>
          <w:numId w:val="113"/>
        </w:numPr>
        <w:ind w:firstLineChars="0"/>
      </w:pPr>
      <w:r w:rsidRPr="00257295">
        <w:rPr>
          <w:rFonts w:hint="eastAsia"/>
        </w:rPr>
        <w:t>通知机制相关接口</w:t>
      </w:r>
    </w:p>
    <w:p w:rsidR="00CE53DE" w:rsidRPr="00257295" w:rsidRDefault="00CE53DE" w:rsidP="00CE53DE">
      <w:pPr>
        <w:pStyle w:val="a7"/>
        <w:ind w:leftChars="175" w:firstLine="420"/>
      </w:pPr>
      <w:r w:rsidRPr="00257295">
        <w:drawing>
          <wp:inline distT="0" distB="0" distL="0" distR="0" wp14:anchorId="2DBB85FC" wp14:editId="0E0FD97C">
            <wp:extent cx="4965405" cy="2259951"/>
            <wp:effectExtent l="0" t="0" r="6985" b="7620"/>
            <wp:docPr id="1590" name="图片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8A9F.tmp"/>
                    <pic:cNvPicPr/>
                  </pic:nvPicPr>
                  <pic:blipFill>
                    <a:blip r:embed="rId682">
                      <a:extLst>
                        <a:ext uri="{28A0092B-C50C-407E-A947-70E740481C1C}">
                          <a14:useLocalDpi xmlns:a14="http://schemas.microsoft.com/office/drawing/2010/main" val="0"/>
                        </a:ext>
                      </a:extLst>
                    </a:blip>
                    <a:stretch>
                      <a:fillRect/>
                    </a:stretch>
                  </pic:blipFill>
                  <pic:spPr>
                    <a:xfrm>
                      <a:off x="0" y="0"/>
                      <a:ext cx="4969835" cy="2261967"/>
                    </a:xfrm>
                    <a:prstGeom prst="rect">
                      <a:avLst/>
                    </a:prstGeom>
                  </pic:spPr>
                </pic:pic>
              </a:graphicData>
            </a:graphic>
          </wp:inline>
        </w:drawing>
      </w:r>
    </w:p>
    <w:p w:rsidR="00CE53DE" w:rsidRPr="00257295" w:rsidRDefault="00CE53DE" w:rsidP="00D734B9">
      <w:pPr>
        <w:pStyle w:val="ListParagraph"/>
        <w:numPr>
          <w:ilvl w:val="0"/>
          <w:numId w:val="113"/>
        </w:numPr>
        <w:ind w:firstLineChars="0"/>
      </w:pPr>
      <w:r w:rsidRPr="00257295">
        <w:rPr>
          <w:rFonts w:hint="eastAsia"/>
        </w:rPr>
        <w:t>通知构造方法</w:t>
      </w:r>
    </w:p>
    <w:p w:rsidR="00CE53DE" w:rsidRPr="00257295" w:rsidRDefault="00CE53DE" w:rsidP="00CE53DE">
      <w:pPr>
        <w:pStyle w:val="ListParagraph"/>
        <w:ind w:left="840" w:firstLineChars="0"/>
      </w:pPr>
      <w:r w:rsidRPr="00257295">
        <w:rPr>
          <w:rFonts w:hint="eastAsia"/>
        </w:rPr>
        <w:t>通过定义一个</w:t>
      </w:r>
      <w:r w:rsidRPr="00257295">
        <w:rPr>
          <w:rFonts w:hint="eastAsia"/>
        </w:rPr>
        <w:t>initcall</w:t>
      </w:r>
      <w:r w:rsidRPr="00257295">
        <w:rPr>
          <w:rFonts w:hint="eastAsia"/>
        </w:rPr>
        <w:t>由系统启动阶段自动调用，实现将通知处理函数注册到内核通知器列表中。</w:t>
      </w:r>
    </w:p>
    <w:p w:rsidR="00CE53DE" w:rsidRPr="00257295" w:rsidRDefault="00CE53DE" w:rsidP="00CE53DE">
      <w:pPr>
        <w:pStyle w:val="a7"/>
        <w:ind w:leftChars="175" w:firstLine="420"/>
      </w:pPr>
      <w:r w:rsidRPr="00257295">
        <w:rPr>
          <w:rFonts w:hint="eastAsia"/>
        </w:rPr>
        <w:drawing>
          <wp:inline distT="0" distB="0" distL="0" distR="0" wp14:anchorId="111721B9" wp14:editId="3F75681C">
            <wp:extent cx="4915586" cy="1448002"/>
            <wp:effectExtent l="0" t="0" r="0" b="0"/>
            <wp:docPr id="1599" name="图片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1F25.tmp"/>
                    <pic:cNvPicPr/>
                  </pic:nvPicPr>
                  <pic:blipFill>
                    <a:blip r:embed="rId683">
                      <a:extLst>
                        <a:ext uri="{28A0092B-C50C-407E-A947-70E740481C1C}">
                          <a14:useLocalDpi xmlns:a14="http://schemas.microsoft.com/office/drawing/2010/main" val="0"/>
                        </a:ext>
                      </a:extLst>
                    </a:blip>
                    <a:stretch>
                      <a:fillRect/>
                    </a:stretch>
                  </pic:blipFill>
                  <pic:spPr>
                    <a:xfrm>
                      <a:off x="0" y="0"/>
                      <a:ext cx="4915586" cy="1448002"/>
                    </a:xfrm>
                    <a:prstGeom prst="rect">
                      <a:avLst/>
                    </a:prstGeom>
                  </pic:spPr>
                </pic:pic>
              </a:graphicData>
            </a:graphic>
          </wp:inline>
        </w:drawing>
      </w:r>
    </w:p>
    <w:p w:rsidR="00CE53DE" w:rsidRPr="00257295" w:rsidRDefault="00CE53DE" w:rsidP="00D734B9">
      <w:pPr>
        <w:pStyle w:val="ListParagraph"/>
        <w:numPr>
          <w:ilvl w:val="0"/>
          <w:numId w:val="113"/>
        </w:numPr>
        <w:ind w:firstLineChars="0"/>
      </w:pPr>
      <w:r w:rsidRPr="00257295">
        <w:rPr>
          <w:rFonts w:hint="eastAsia"/>
        </w:rPr>
        <w:t>通知的方法</w:t>
      </w:r>
    </w:p>
    <w:p w:rsidR="00CE53DE" w:rsidRPr="00257295" w:rsidRDefault="00CE53DE" w:rsidP="00CE53DE">
      <w:pPr>
        <w:pStyle w:val="a7"/>
        <w:ind w:leftChars="175" w:firstLine="420"/>
      </w:pPr>
      <w:r w:rsidRPr="00257295">
        <w:lastRenderedPageBreak/>
        <w:drawing>
          <wp:inline distT="0" distB="0" distL="0" distR="0" wp14:anchorId="1627D2F7" wp14:editId="10D50A93">
            <wp:extent cx="4444410" cy="1697953"/>
            <wp:effectExtent l="0" t="0" r="0" b="0"/>
            <wp:docPr id="1593" name="图片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EB74.tmp"/>
                    <pic:cNvPicPr/>
                  </pic:nvPicPr>
                  <pic:blipFill>
                    <a:blip r:embed="rId684">
                      <a:extLst>
                        <a:ext uri="{28A0092B-C50C-407E-A947-70E740481C1C}">
                          <a14:useLocalDpi xmlns:a14="http://schemas.microsoft.com/office/drawing/2010/main" val="0"/>
                        </a:ext>
                      </a:extLst>
                    </a:blip>
                    <a:stretch>
                      <a:fillRect/>
                    </a:stretch>
                  </pic:blipFill>
                  <pic:spPr>
                    <a:xfrm>
                      <a:off x="0" y="0"/>
                      <a:ext cx="4454102" cy="1701656"/>
                    </a:xfrm>
                    <a:prstGeom prst="rect">
                      <a:avLst/>
                    </a:prstGeom>
                  </pic:spPr>
                </pic:pic>
              </a:graphicData>
            </a:graphic>
          </wp:inline>
        </w:drawing>
      </w:r>
    </w:p>
    <w:p w:rsidR="00CE53DE" w:rsidRPr="00257295" w:rsidRDefault="00CE53DE" w:rsidP="00CE53DE">
      <w:pPr>
        <w:ind w:firstLine="480"/>
      </w:pPr>
      <w:r w:rsidRPr="00257295">
        <w:rPr>
          <w:rFonts w:hint="eastAsia"/>
        </w:rPr>
        <w:tab/>
      </w:r>
      <w:r w:rsidRPr="00257295">
        <w:rPr>
          <w:rFonts w:hint="eastAsia"/>
        </w:rPr>
        <w:t>即通过遍历</w:t>
      </w:r>
      <w:r w:rsidRPr="00257295">
        <w:rPr>
          <w:rFonts w:hint="eastAsia"/>
        </w:rPr>
        <w:t>thread_notify_head</w:t>
      </w:r>
      <w:r w:rsidRPr="00257295">
        <w:rPr>
          <w:rFonts w:hint="eastAsia"/>
        </w:rPr>
        <w:t>中所有注册的处理函数，然后依次进行调用。</w:t>
      </w:r>
    </w:p>
    <w:p w:rsidR="00CE53DE" w:rsidRDefault="00CE53DE" w:rsidP="00CE53DE">
      <w:pPr>
        <w:pStyle w:val="a7"/>
        <w:ind w:leftChars="175" w:firstLine="420"/>
      </w:pPr>
      <w:r w:rsidRPr="00257295">
        <w:drawing>
          <wp:inline distT="0" distB="0" distL="0" distR="0" wp14:anchorId="58036FC2" wp14:editId="16E354D3">
            <wp:extent cx="4157331" cy="3322937"/>
            <wp:effectExtent l="0" t="0" r="0" b="0"/>
            <wp:docPr id="1598" name="图片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E6A5.tmp"/>
                    <pic:cNvPicPr/>
                  </pic:nvPicPr>
                  <pic:blipFill>
                    <a:blip r:embed="rId685">
                      <a:extLst>
                        <a:ext uri="{28A0092B-C50C-407E-A947-70E740481C1C}">
                          <a14:useLocalDpi xmlns:a14="http://schemas.microsoft.com/office/drawing/2010/main" val="0"/>
                        </a:ext>
                      </a:extLst>
                    </a:blip>
                    <a:stretch>
                      <a:fillRect/>
                    </a:stretch>
                  </pic:blipFill>
                  <pic:spPr>
                    <a:xfrm>
                      <a:off x="0" y="0"/>
                      <a:ext cx="4156551" cy="3322313"/>
                    </a:xfrm>
                    <a:prstGeom prst="rect">
                      <a:avLst/>
                    </a:prstGeom>
                  </pic:spPr>
                </pic:pic>
              </a:graphicData>
            </a:graphic>
          </wp:inline>
        </w:drawing>
      </w:r>
    </w:p>
    <w:p w:rsidR="00AF2C58" w:rsidRDefault="00AF2C58" w:rsidP="00AF2C58">
      <w:pPr>
        <w:pStyle w:val="Heading3"/>
        <w:spacing w:before="163" w:after="163"/>
      </w:pPr>
      <w:bookmarkStart w:id="161" w:name="_Toc390712731"/>
      <w:r>
        <w:rPr>
          <w:rFonts w:hint="eastAsia"/>
        </w:rPr>
        <w:t>工作队列</w:t>
      </w:r>
      <w:bookmarkEnd w:id="161"/>
    </w:p>
    <w:p w:rsidR="00AF2C58" w:rsidRDefault="00AF2C58" w:rsidP="00AF2C58">
      <w:pPr>
        <w:ind w:left="240" w:firstLine="480"/>
      </w:pPr>
      <w:r w:rsidRPr="00AF2C58">
        <w:t>queue_work</w:t>
      </w:r>
    </w:p>
    <w:p w:rsidR="005A3ABF" w:rsidRDefault="005A3ABF" w:rsidP="005A3ABF">
      <w:pPr>
        <w:pStyle w:val="Heading3"/>
        <w:spacing w:before="163" w:after="163"/>
      </w:pPr>
      <w:bookmarkStart w:id="162" w:name="_Toc390712732"/>
      <w:r>
        <w:t>CPU</w:t>
      </w:r>
      <w:r w:rsidR="0012689F">
        <w:rPr>
          <w:rFonts w:hint="eastAsia"/>
        </w:rPr>
        <w:t>状态</w:t>
      </w:r>
      <w:bookmarkEnd w:id="162"/>
    </w:p>
    <w:p w:rsidR="0012689F" w:rsidRPr="0012689F" w:rsidRDefault="0012689F" w:rsidP="00D734B9">
      <w:pPr>
        <w:pStyle w:val="ListParagraph"/>
        <w:numPr>
          <w:ilvl w:val="0"/>
          <w:numId w:val="167"/>
        </w:numPr>
        <w:ind w:firstLineChars="0"/>
      </w:pPr>
      <w:r>
        <w:rPr>
          <w:rFonts w:hint="eastAsia"/>
        </w:rPr>
        <w:t>利用率</w:t>
      </w:r>
    </w:p>
    <w:p w:rsidR="00EA6967" w:rsidRDefault="0012689F" w:rsidP="003827CD">
      <w:pPr>
        <w:ind w:left="360" w:firstLine="480"/>
      </w:pPr>
      <w:r w:rsidRPr="0012689F">
        <w:rPr>
          <w:rFonts w:hint="eastAsia"/>
        </w:rPr>
        <w:t>CPU</w:t>
      </w:r>
      <w:r w:rsidRPr="0012689F">
        <w:rPr>
          <w:rFonts w:hint="eastAsia"/>
        </w:rPr>
        <w:t>利用率</w:t>
      </w:r>
      <w:r w:rsidR="00142F3A">
        <w:t>(</w:t>
      </w:r>
      <w:r w:rsidRPr="0012689F">
        <w:rPr>
          <w:rFonts w:hint="eastAsia"/>
        </w:rPr>
        <w:t>CPU utilization</w:t>
      </w:r>
      <w:r w:rsidR="00142F3A">
        <w:t>)</w:t>
      </w:r>
      <w:r w:rsidR="00EA6967" w:rsidRPr="00EA6967">
        <w:rPr>
          <w:rFonts w:hint="eastAsia"/>
        </w:rPr>
        <w:t>分为用户态，系统态和空闲态</w:t>
      </w:r>
      <w:r w:rsidR="00EA6967">
        <w:rPr>
          <w:rFonts w:hint="eastAsia"/>
        </w:rPr>
        <w:t>。分别表示</w:t>
      </w:r>
      <w:r w:rsidRPr="0012689F">
        <w:rPr>
          <w:rFonts w:hint="eastAsia"/>
        </w:rPr>
        <w:t>CPU</w:t>
      </w:r>
      <w:r w:rsidRPr="0012689F">
        <w:rPr>
          <w:rFonts w:hint="eastAsia"/>
        </w:rPr>
        <w:t>处于用户态执行的时间，系统内核执行的时间，和空闲系统进程执行的时间。</w:t>
      </w:r>
    </w:p>
    <w:p w:rsidR="005A3ABF" w:rsidRDefault="0012689F" w:rsidP="003827CD">
      <w:pPr>
        <w:ind w:left="360" w:firstLine="480"/>
      </w:pPr>
      <w:r w:rsidRPr="0012689F">
        <w:rPr>
          <w:rFonts w:hint="eastAsia"/>
        </w:rPr>
        <w:t>CPU</w:t>
      </w:r>
      <w:r w:rsidRPr="0012689F">
        <w:rPr>
          <w:rFonts w:hint="eastAsia"/>
        </w:rPr>
        <w:t>利用率是指：</w:t>
      </w:r>
      <w:r w:rsidRPr="0012689F">
        <w:rPr>
          <w:rFonts w:hint="eastAsia"/>
        </w:rPr>
        <w:t>CPU</w:t>
      </w:r>
      <w:r w:rsidRPr="0012689F">
        <w:rPr>
          <w:rFonts w:hint="eastAsia"/>
        </w:rPr>
        <w:t>执行非系统空闲进程的时间</w:t>
      </w:r>
      <w:r w:rsidRPr="0012689F">
        <w:rPr>
          <w:rFonts w:hint="eastAsia"/>
        </w:rPr>
        <w:t xml:space="preserve"> / CPU</w:t>
      </w:r>
      <w:r w:rsidRPr="0012689F">
        <w:rPr>
          <w:rFonts w:hint="eastAsia"/>
        </w:rPr>
        <w:t>总的执行时间。</w:t>
      </w:r>
    </w:p>
    <w:p w:rsidR="00142F3A" w:rsidRDefault="00142F3A" w:rsidP="00D734B9">
      <w:pPr>
        <w:pStyle w:val="ListParagraph"/>
        <w:numPr>
          <w:ilvl w:val="0"/>
          <w:numId w:val="167"/>
        </w:numPr>
        <w:ind w:firstLineChars="0"/>
      </w:pPr>
      <w:r>
        <w:rPr>
          <w:rFonts w:hint="eastAsia"/>
        </w:rPr>
        <w:t>负载</w:t>
      </w:r>
    </w:p>
    <w:p w:rsidR="00142F3A" w:rsidRPr="00142F3A" w:rsidRDefault="00142F3A" w:rsidP="003827CD">
      <w:pPr>
        <w:ind w:left="360" w:firstLine="480"/>
      </w:pPr>
      <w:r w:rsidRPr="00142F3A">
        <w:rPr>
          <w:rFonts w:hint="eastAsia"/>
        </w:rPr>
        <w:lastRenderedPageBreak/>
        <w:t>CPU</w:t>
      </w:r>
      <w:r>
        <w:rPr>
          <w:rFonts w:hint="eastAsia"/>
        </w:rPr>
        <w:t>负载</w:t>
      </w:r>
      <w:r>
        <w:t>(</w:t>
      </w:r>
      <w:r w:rsidRPr="00142F3A">
        <w:rPr>
          <w:rFonts w:hint="eastAsia"/>
        </w:rPr>
        <w:t>CPU load</w:t>
      </w:r>
      <w:r>
        <w:rPr>
          <w:rFonts w:hint="eastAsia"/>
        </w:rPr>
        <w:t>）</w:t>
      </w:r>
      <w:r w:rsidRPr="00142F3A">
        <w:rPr>
          <w:rFonts w:hint="eastAsia"/>
        </w:rPr>
        <w:t>取决于</w:t>
      </w:r>
      <w:r w:rsidRPr="00142F3A">
        <w:rPr>
          <w:rFonts w:hint="eastAsia"/>
        </w:rPr>
        <w:t>CPU</w:t>
      </w:r>
      <w:r w:rsidRPr="00142F3A">
        <w:rPr>
          <w:rFonts w:hint="eastAsia"/>
        </w:rPr>
        <w:t>队列长度而不是</w:t>
      </w:r>
      <w:r w:rsidRPr="00142F3A">
        <w:rPr>
          <w:rFonts w:hint="eastAsia"/>
        </w:rPr>
        <w:t>CPU</w:t>
      </w:r>
      <w:r w:rsidRPr="00142F3A">
        <w:rPr>
          <w:rFonts w:hint="eastAsia"/>
        </w:rPr>
        <w:t>利用率，因为一个主机负载过重时，它的</w:t>
      </w:r>
      <w:r w:rsidRPr="00142F3A">
        <w:rPr>
          <w:rFonts w:hint="eastAsia"/>
        </w:rPr>
        <w:t>CPU</w:t>
      </w:r>
      <w:r w:rsidRPr="00142F3A">
        <w:rPr>
          <w:rFonts w:hint="eastAsia"/>
        </w:rPr>
        <w:t>利用率会接近</w:t>
      </w:r>
      <w:r w:rsidRPr="00142F3A">
        <w:rPr>
          <w:rFonts w:hint="eastAsia"/>
        </w:rPr>
        <w:t>100%</w:t>
      </w:r>
      <w:r w:rsidRPr="00142F3A">
        <w:rPr>
          <w:rFonts w:hint="eastAsia"/>
        </w:rPr>
        <w:t>，从而无法准确反应负载状况，而使用</w:t>
      </w:r>
      <w:r w:rsidRPr="00142F3A">
        <w:rPr>
          <w:rFonts w:hint="eastAsia"/>
        </w:rPr>
        <w:t>CPU</w:t>
      </w:r>
      <w:r w:rsidRPr="00142F3A">
        <w:rPr>
          <w:rFonts w:hint="eastAsia"/>
        </w:rPr>
        <w:t>队列长度则可以很直接反应</w:t>
      </w:r>
      <w:r w:rsidRPr="00142F3A">
        <w:rPr>
          <w:rFonts w:hint="eastAsia"/>
        </w:rPr>
        <w:t>CPU</w:t>
      </w:r>
      <w:r w:rsidRPr="00142F3A">
        <w:rPr>
          <w:rFonts w:hint="eastAsia"/>
        </w:rPr>
        <w:t>的负载量。</w:t>
      </w:r>
    </w:p>
    <w:p w:rsidR="00142F3A" w:rsidRDefault="00142F3A" w:rsidP="003827CD">
      <w:pPr>
        <w:ind w:left="360" w:firstLine="480"/>
      </w:pPr>
      <w:r w:rsidRPr="00142F3A">
        <w:rPr>
          <w:rFonts w:hint="eastAsia"/>
        </w:rPr>
        <w:t>Linux</w:t>
      </w:r>
      <w:r w:rsidRPr="00142F3A">
        <w:rPr>
          <w:rFonts w:hint="eastAsia"/>
        </w:rPr>
        <w:t>系统中很多都是用</w:t>
      </w:r>
      <w:r w:rsidRPr="00142F3A">
        <w:rPr>
          <w:rFonts w:hint="eastAsia"/>
        </w:rPr>
        <w:t>CPU</w:t>
      </w:r>
      <w:r w:rsidRPr="00142F3A">
        <w:rPr>
          <w:rFonts w:hint="eastAsia"/>
        </w:rPr>
        <w:t>负载均值（</w:t>
      </w:r>
      <w:r w:rsidRPr="00142F3A">
        <w:rPr>
          <w:rFonts w:hint="eastAsia"/>
        </w:rPr>
        <w:t>load average</w:t>
      </w:r>
      <w:r w:rsidRPr="00142F3A">
        <w:rPr>
          <w:rFonts w:hint="eastAsia"/>
        </w:rPr>
        <w:t>）来代表当前系统的负载状况</w:t>
      </w:r>
      <w:r w:rsidR="00E75931">
        <w:rPr>
          <w:rFonts w:hint="eastAsia"/>
        </w:rPr>
        <w:t>。</w:t>
      </w:r>
    </w:p>
    <w:p w:rsidR="00C1437E" w:rsidRDefault="00C1437E" w:rsidP="00D734B9">
      <w:pPr>
        <w:pStyle w:val="ListParagraph"/>
        <w:numPr>
          <w:ilvl w:val="0"/>
          <w:numId w:val="167"/>
        </w:numPr>
        <w:ind w:firstLineChars="0"/>
      </w:pPr>
      <w:r>
        <w:rPr>
          <w:rFonts w:hint="eastAsia"/>
        </w:rPr>
        <w:t>负载均值</w:t>
      </w:r>
    </w:p>
    <w:p w:rsidR="00C1437E" w:rsidRDefault="00C1437E" w:rsidP="003827CD">
      <w:pPr>
        <w:ind w:left="360" w:firstLine="480"/>
      </w:pPr>
      <w:r>
        <w:rPr>
          <w:rFonts w:hint="eastAsia"/>
        </w:rPr>
        <w:t>负载均值用来估量</w:t>
      </w:r>
      <w:r>
        <w:rPr>
          <w:rFonts w:hint="eastAsia"/>
        </w:rPr>
        <w:t>CPU</w:t>
      </w:r>
      <w:r>
        <w:rPr>
          <w:rFonts w:hint="eastAsia"/>
        </w:rPr>
        <w:t>利用率的发展趋势，而不是某一时刻的状况</w:t>
      </w:r>
    </w:p>
    <w:p w:rsidR="00C1437E" w:rsidRDefault="00C1437E" w:rsidP="003827CD">
      <w:pPr>
        <w:ind w:left="360" w:firstLine="480"/>
      </w:pPr>
      <w:r>
        <w:rPr>
          <w:rFonts w:hint="eastAsia"/>
        </w:rPr>
        <w:t>负载均值包括所有</w:t>
      </w:r>
      <w:r>
        <w:rPr>
          <w:rFonts w:hint="eastAsia"/>
        </w:rPr>
        <w:t>CPU</w:t>
      </w:r>
      <w:r>
        <w:rPr>
          <w:rFonts w:hint="eastAsia"/>
        </w:rPr>
        <w:t>的需求，而不仅仅是在测量时活跃的</w:t>
      </w:r>
    </w:p>
    <w:p w:rsidR="00E15626" w:rsidRDefault="00E15626" w:rsidP="00E15626">
      <w:pPr>
        <w:pStyle w:val="Heading3"/>
        <w:spacing w:before="163" w:after="163"/>
      </w:pPr>
      <w:bookmarkStart w:id="163" w:name="_Toc390712733"/>
      <w:r>
        <w:rPr>
          <w:rFonts w:hint="eastAsia"/>
        </w:rPr>
        <w:t>常见问题</w:t>
      </w:r>
      <w:bookmarkEnd w:id="163"/>
    </w:p>
    <w:p w:rsidR="00E15626" w:rsidRDefault="006D0FC0" w:rsidP="00D734B9">
      <w:pPr>
        <w:pStyle w:val="ListParagraph"/>
        <w:numPr>
          <w:ilvl w:val="0"/>
          <w:numId w:val="178"/>
        </w:numPr>
        <w:ind w:firstLineChars="0"/>
      </w:pPr>
      <w:r>
        <w:rPr>
          <w:rFonts w:hint="eastAsia"/>
        </w:rPr>
        <w:t>多核死机</w:t>
      </w:r>
    </w:p>
    <w:p w:rsidR="006D0FC0" w:rsidRDefault="006D0FC0" w:rsidP="006D0FC0">
      <w:pPr>
        <w:pStyle w:val="ListParagraph"/>
        <w:ind w:left="840" w:firstLineChars="0" w:firstLine="0"/>
      </w:pPr>
      <w:r w:rsidRPr="006D0FC0">
        <w:t>INFO: rcu_preempt self-detected stall on CPU { 0}  (t=2100 jiffies g=4294967144 c=4294967143 q=125)</w:t>
      </w:r>
    </w:p>
    <w:p w:rsidR="00163357" w:rsidRDefault="00163357">
      <w:pPr>
        <w:widowControl/>
        <w:spacing w:line="240" w:lineRule="auto"/>
        <w:ind w:firstLineChars="0" w:firstLine="0"/>
        <w:jc w:val="left"/>
        <w:rPr>
          <w:b/>
          <w:bCs/>
          <w:sz w:val="28"/>
          <w:szCs w:val="28"/>
        </w:rPr>
      </w:pPr>
      <w:r>
        <w:br w:type="page"/>
      </w:r>
    </w:p>
    <w:p w:rsidR="00304151" w:rsidRDefault="00304151" w:rsidP="00304151">
      <w:pPr>
        <w:widowControl/>
        <w:spacing w:line="240" w:lineRule="auto"/>
        <w:ind w:firstLineChars="0" w:firstLine="0"/>
        <w:jc w:val="left"/>
        <w:rPr>
          <w:b/>
          <w:bCs/>
          <w:sz w:val="28"/>
          <w:szCs w:val="28"/>
        </w:rPr>
      </w:pPr>
    </w:p>
    <w:p w:rsidR="00163357" w:rsidRDefault="00163357" w:rsidP="00163357">
      <w:pPr>
        <w:pStyle w:val="Heading2"/>
        <w:spacing w:before="326" w:after="163"/>
      </w:pPr>
      <w:bookmarkStart w:id="164" w:name="_Toc390712734"/>
      <w:r>
        <w:rPr>
          <w:rFonts w:hint="eastAsia"/>
        </w:rPr>
        <w:t>系统同步</w:t>
      </w:r>
      <w:bookmarkEnd w:id="164"/>
    </w:p>
    <w:p w:rsidR="004A792A" w:rsidRDefault="004A792A" w:rsidP="004A792A">
      <w:pPr>
        <w:pStyle w:val="Heading3"/>
        <w:numPr>
          <w:ilvl w:val="2"/>
          <w:numId w:val="1"/>
        </w:numPr>
        <w:spacing w:before="163" w:after="163"/>
      </w:pPr>
      <w:bookmarkStart w:id="165" w:name="_Toc390712735"/>
      <w:r>
        <w:t>MPCORE</w:t>
      </w:r>
      <w:bookmarkEnd w:id="165"/>
    </w:p>
    <w:p w:rsidR="004A792A" w:rsidRPr="009809A8" w:rsidRDefault="004A792A" w:rsidP="004A792A">
      <w:pPr>
        <w:ind w:firstLineChars="0" w:firstLine="420"/>
      </w:pPr>
      <w:r>
        <w:rPr>
          <w:rFonts w:hint="eastAsia"/>
        </w:rPr>
        <w:t>使用多处理器可提高多任务的的效率。</w:t>
      </w:r>
    </w:p>
    <w:p w:rsidR="004A792A" w:rsidRPr="00F377A6" w:rsidRDefault="004A792A" w:rsidP="004A792A">
      <w:pPr>
        <w:pStyle w:val="ListParagraph"/>
        <w:numPr>
          <w:ilvl w:val="0"/>
          <w:numId w:val="133"/>
        </w:numPr>
        <w:ind w:firstLineChars="0"/>
      </w:pPr>
      <w:r>
        <w:rPr>
          <w:rFonts w:hint="eastAsia"/>
        </w:rPr>
        <w:t>分类</w:t>
      </w:r>
    </w:p>
    <w:p w:rsidR="004A792A" w:rsidRPr="007B0167" w:rsidRDefault="004A792A" w:rsidP="004A792A">
      <w:pPr>
        <w:ind w:left="360" w:firstLine="480"/>
      </w:pPr>
      <w:r>
        <w:rPr>
          <w:rFonts w:hint="eastAsia"/>
        </w:rPr>
        <w:t>根据处理单元的结构关系，分为</w:t>
      </w:r>
      <w:r>
        <w:t>SMP</w:t>
      </w:r>
      <w:r>
        <w:rPr>
          <w:rFonts w:hint="eastAsia"/>
        </w:rPr>
        <w:t>核</w:t>
      </w:r>
      <w:r>
        <w:t>MPP</w:t>
      </w:r>
      <w:r>
        <w:rPr>
          <w:rFonts w:hint="eastAsia"/>
        </w:rPr>
        <w:t>。</w:t>
      </w:r>
    </w:p>
    <w:p w:rsidR="004A792A" w:rsidRDefault="004A792A" w:rsidP="004A792A">
      <w:pPr>
        <w:ind w:left="360" w:firstLine="480"/>
      </w:pPr>
      <w:r w:rsidRPr="00D960B5">
        <w:rPr>
          <w:rFonts w:hint="eastAsia"/>
        </w:rPr>
        <w:t>SMP</w:t>
      </w:r>
      <w:r>
        <w:t>(</w:t>
      </w:r>
      <w:r w:rsidRPr="00D960B5">
        <w:rPr>
          <w:rFonts w:hint="eastAsia"/>
        </w:rPr>
        <w:t>Symmetric Multi Processing</w:t>
      </w:r>
      <w:r>
        <w:t>)</w:t>
      </w:r>
      <w:r w:rsidRPr="00D960B5">
        <w:rPr>
          <w:rFonts w:hint="eastAsia"/>
        </w:rPr>
        <w:t>：对称多处理系统，由</w:t>
      </w:r>
      <w:r>
        <w:rPr>
          <w:rFonts w:hint="eastAsia"/>
        </w:rPr>
        <w:t>多个</w:t>
      </w:r>
      <w:r w:rsidRPr="00D960B5">
        <w:rPr>
          <w:rFonts w:hint="eastAsia"/>
        </w:rPr>
        <w:t>紧耦合</w:t>
      </w:r>
      <w:r>
        <w:rPr>
          <w:rFonts w:hint="eastAsia"/>
        </w:rPr>
        <w:t>处理单元组成</w:t>
      </w:r>
      <w:r w:rsidRPr="00D960B5">
        <w:rPr>
          <w:rFonts w:hint="eastAsia"/>
        </w:rPr>
        <w:t>，</w:t>
      </w:r>
      <w:r>
        <w:rPr>
          <w:rFonts w:hint="eastAsia"/>
        </w:rPr>
        <w:t>各处理单元之间</w:t>
      </w:r>
      <w:r w:rsidRPr="00D960B5">
        <w:rPr>
          <w:rFonts w:hint="eastAsia"/>
        </w:rPr>
        <w:t>共享所有资源。</w:t>
      </w:r>
    </w:p>
    <w:p w:rsidR="004A792A" w:rsidRPr="00D960B5" w:rsidRDefault="004A792A" w:rsidP="004A792A">
      <w:pPr>
        <w:ind w:left="360" w:firstLine="480"/>
      </w:pPr>
      <w:r w:rsidRPr="00D960B5">
        <w:rPr>
          <w:rFonts w:hint="eastAsia"/>
        </w:rPr>
        <w:t>MPP (Massively Parallel Processing)</w:t>
      </w:r>
      <w:r w:rsidRPr="00207DB3">
        <w:rPr>
          <w:rFonts w:hint="eastAsia"/>
        </w:rPr>
        <w:t xml:space="preserve"> </w:t>
      </w:r>
      <w:r w:rsidRPr="00D960B5">
        <w:rPr>
          <w:rFonts w:hint="eastAsia"/>
        </w:rPr>
        <w:t>：大规模并行处理系统，由</w:t>
      </w:r>
      <w:r>
        <w:rPr>
          <w:rFonts w:hint="eastAsia"/>
        </w:rPr>
        <w:t>多个</w:t>
      </w:r>
      <w:r w:rsidRPr="00D960B5">
        <w:rPr>
          <w:rFonts w:hint="eastAsia"/>
        </w:rPr>
        <w:t>松耦合处理单元组成</w:t>
      </w:r>
      <w:r>
        <w:rPr>
          <w:rFonts w:hint="eastAsia"/>
        </w:rPr>
        <w:t>，各处理单元</w:t>
      </w:r>
      <w:r w:rsidRPr="00D960B5">
        <w:rPr>
          <w:rFonts w:hint="eastAsia"/>
        </w:rPr>
        <w:t>都有自己私有的资源，如总线、内存、硬</w:t>
      </w:r>
      <w:r>
        <w:rPr>
          <w:rFonts w:hint="eastAsia"/>
        </w:rPr>
        <w:t>盘等</w:t>
      </w:r>
      <w:r w:rsidRPr="00D960B5">
        <w:rPr>
          <w:rFonts w:hint="eastAsia"/>
        </w:rPr>
        <w:t>。</w:t>
      </w:r>
    </w:p>
    <w:p w:rsidR="004A792A" w:rsidRDefault="004A792A" w:rsidP="004A792A">
      <w:pPr>
        <w:pStyle w:val="ListParagraph"/>
        <w:numPr>
          <w:ilvl w:val="0"/>
          <w:numId w:val="133"/>
        </w:numPr>
        <w:ind w:firstLineChars="0"/>
      </w:pPr>
      <w:r>
        <w:rPr>
          <w:rFonts w:hint="eastAsia"/>
        </w:rPr>
        <w:t>CPU</w:t>
      </w:r>
      <w:r>
        <w:rPr>
          <w:rFonts w:hint="eastAsia"/>
        </w:rPr>
        <w:t>原子操作</w:t>
      </w:r>
    </w:p>
    <w:p w:rsidR="004A792A" w:rsidRDefault="004A792A" w:rsidP="004A792A">
      <w:pPr>
        <w:pStyle w:val="a7"/>
        <w:ind w:leftChars="175" w:firstLine="420"/>
      </w:pPr>
      <w:r>
        <w:rPr>
          <w:rFonts w:hint="eastAsia"/>
        </w:rPr>
        <w:drawing>
          <wp:inline distT="0" distB="0" distL="0" distR="0" wp14:anchorId="1B49C11F" wp14:editId="77827177">
            <wp:extent cx="4733925" cy="1206677"/>
            <wp:effectExtent l="0" t="0" r="0" b="0"/>
            <wp:docPr id="1716" name="图片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A2FA.tmp"/>
                    <pic:cNvPicPr/>
                  </pic:nvPicPr>
                  <pic:blipFill>
                    <a:blip r:embed="rId686">
                      <a:extLst>
                        <a:ext uri="{28A0092B-C50C-407E-A947-70E740481C1C}">
                          <a14:useLocalDpi xmlns:a14="http://schemas.microsoft.com/office/drawing/2010/main" val="0"/>
                        </a:ext>
                      </a:extLst>
                    </a:blip>
                    <a:stretch>
                      <a:fillRect/>
                    </a:stretch>
                  </pic:blipFill>
                  <pic:spPr>
                    <a:xfrm>
                      <a:off x="0" y="0"/>
                      <a:ext cx="4735988" cy="1207203"/>
                    </a:xfrm>
                    <a:prstGeom prst="rect">
                      <a:avLst/>
                    </a:prstGeom>
                  </pic:spPr>
                </pic:pic>
              </a:graphicData>
            </a:graphic>
          </wp:inline>
        </w:drawing>
      </w:r>
    </w:p>
    <w:p w:rsidR="004A792A" w:rsidRDefault="004A792A" w:rsidP="004A792A">
      <w:pPr>
        <w:pStyle w:val="a7"/>
        <w:ind w:leftChars="175" w:firstLine="420"/>
      </w:pPr>
      <w:r>
        <w:rPr>
          <w:rFonts w:hint="eastAsia"/>
        </w:rPr>
        <w:drawing>
          <wp:inline distT="0" distB="0" distL="0" distR="0" wp14:anchorId="6247CCB4" wp14:editId="7784F393">
            <wp:extent cx="4305300" cy="699832"/>
            <wp:effectExtent l="0" t="0" r="0" b="5080"/>
            <wp:docPr id="1717" name="图片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1D87.tmp"/>
                    <pic:cNvPicPr/>
                  </pic:nvPicPr>
                  <pic:blipFill>
                    <a:blip r:embed="rId687">
                      <a:extLst>
                        <a:ext uri="{28A0092B-C50C-407E-A947-70E740481C1C}">
                          <a14:useLocalDpi xmlns:a14="http://schemas.microsoft.com/office/drawing/2010/main" val="0"/>
                        </a:ext>
                      </a:extLst>
                    </a:blip>
                    <a:stretch>
                      <a:fillRect/>
                    </a:stretch>
                  </pic:blipFill>
                  <pic:spPr>
                    <a:xfrm>
                      <a:off x="0" y="0"/>
                      <a:ext cx="4330232" cy="703885"/>
                    </a:xfrm>
                    <a:prstGeom prst="rect">
                      <a:avLst/>
                    </a:prstGeom>
                  </pic:spPr>
                </pic:pic>
              </a:graphicData>
            </a:graphic>
          </wp:inline>
        </w:drawing>
      </w:r>
    </w:p>
    <w:p w:rsidR="004A792A" w:rsidRDefault="004A792A" w:rsidP="004A792A">
      <w:pPr>
        <w:pStyle w:val="a7"/>
        <w:ind w:leftChars="175" w:firstLine="420"/>
      </w:pPr>
      <w:r>
        <w:rPr>
          <w:rFonts w:hint="eastAsia"/>
        </w:rPr>
        <w:drawing>
          <wp:inline distT="0" distB="0" distL="0" distR="0" wp14:anchorId="4281349B" wp14:editId="71CBEEDB">
            <wp:extent cx="4779154" cy="1190625"/>
            <wp:effectExtent l="0" t="0" r="2540" b="0"/>
            <wp:docPr id="1718" name="图片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9BCB.tmp"/>
                    <pic:cNvPicPr/>
                  </pic:nvPicPr>
                  <pic:blipFill>
                    <a:blip r:embed="rId688">
                      <a:extLst>
                        <a:ext uri="{28A0092B-C50C-407E-A947-70E740481C1C}">
                          <a14:useLocalDpi xmlns:a14="http://schemas.microsoft.com/office/drawing/2010/main" val="0"/>
                        </a:ext>
                      </a:extLst>
                    </a:blip>
                    <a:stretch>
                      <a:fillRect/>
                    </a:stretch>
                  </pic:blipFill>
                  <pic:spPr>
                    <a:xfrm>
                      <a:off x="0" y="0"/>
                      <a:ext cx="4817547" cy="1200190"/>
                    </a:xfrm>
                    <a:prstGeom prst="rect">
                      <a:avLst/>
                    </a:prstGeom>
                  </pic:spPr>
                </pic:pic>
              </a:graphicData>
            </a:graphic>
          </wp:inline>
        </w:drawing>
      </w:r>
    </w:p>
    <w:p w:rsidR="004A792A" w:rsidRDefault="004A792A" w:rsidP="004A792A">
      <w:pPr>
        <w:ind w:firstLine="480"/>
      </w:pPr>
      <w:r>
        <w:rPr>
          <w:rFonts w:hint="eastAsia"/>
        </w:rPr>
        <w:tab/>
      </w:r>
      <w:r>
        <w:rPr>
          <w:rFonts w:hint="eastAsia"/>
        </w:rPr>
        <w:t>即非</w:t>
      </w:r>
      <w:r>
        <w:rPr>
          <w:rFonts w:hint="eastAsia"/>
        </w:rPr>
        <w:t>SMP</w:t>
      </w:r>
      <w:r>
        <w:rPr>
          <w:rFonts w:hint="eastAsia"/>
        </w:rPr>
        <w:t>时：</w:t>
      </w:r>
      <w:r>
        <w:rPr>
          <w:rFonts w:hint="eastAsia"/>
        </w:rPr>
        <w:t>per_cpu_ptr(ptr,cpu)  ({cpu;NULL;ptr})</w:t>
      </w:r>
    </w:p>
    <w:p w:rsidR="004A792A" w:rsidRDefault="004A792A" w:rsidP="004A792A">
      <w:pPr>
        <w:pStyle w:val="a7"/>
        <w:ind w:leftChars="175" w:firstLine="420"/>
      </w:pPr>
      <w:r>
        <w:rPr>
          <w:rFonts w:hint="eastAsia"/>
        </w:rPr>
        <w:drawing>
          <wp:inline distT="0" distB="0" distL="0" distR="0" wp14:anchorId="37972B84" wp14:editId="3D6D266B">
            <wp:extent cx="5162550" cy="748188"/>
            <wp:effectExtent l="0" t="0" r="0" b="0"/>
            <wp:docPr id="1715" name="图片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857A.tmp"/>
                    <pic:cNvPicPr/>
                  </pic:nvPicPr>
                  <pic:blipFill>
                    <a:blip r:embed="rId689">
                      <a:extLst>
                        <a:ext uri="{28A0092B-C50C-407E-A947-70E740481C1C}">
                          <a14:useLocalDpi xmlns:a14="http://schemas.microsoft.com/office/drawing/2010/main" val="0"/>
                        </a:ext>
                      </a:extLst>
                    </a:blip>
                    <a:stretch>
                      <a:fillRect/>
                    </a:stretch>
                  </pic:blipFill>
                  <pic:spPr>
                    <a:xfrm>
                      <a:off x="0" y="0"/>
                      <a:ext cx="5164799" cy="748514"/>
                    </a:xfrm>
                    <a:prstGeom prst="rect">
                      <a:avLst/>
                    </a:prstGeom>
                  </pic:spPr>
                </pic:pic>
              </a:graphicData>
            </a:graphic>
          </wp:inline>
        </w:drawing>
      </w:r>
    </w:p>
    <w:p w:rsidR="004A792A" w:rsidRPr="00973F1B" w:rsidRDefault="004A792A" w:rsidP="004A792A">
      <w:pPr>
        <w:ind w:firstLine="480"/>
      </w:pPr>
      <w:r>
        <w:rPr>
          <w:rFonts w:hint="eastAsia"/>
        </w:rPr>
        <w:tab/>
      </w:r>
      <w:r>
        <w:rPr>
          <w:rFonts w:hint="eastAsia"/>
        </w:rPr>
        <w:t>则</w:t>
      </w:r>
      <w:r>
        <w:rPr>
          <w:rFonts w:hint="eastAsia"/>
        </w:rPr>
        <w:t xml:space="preserve"> __this_cpu_ptr  ({0;NULL;ptr})</w:t>
      </w:r>
    </w:p>
    <w:p w:rsidR="004A792A" w:rsidRDefault="004A792A" w:rsidP="004A792A">
      <w:pPr>
        <w:ind w:left="360" w:firstLine="480"/>
      </w:pPr>
      <w:r>
        <w:rPr>
          <w:rFonts w:hint="eastAsia"/>
        </w:rPr>
        <w:t>比如</w:t>
      </w:r>
      <w:r>
        <w:rPr>
          <w:rFonts w:hint="eastAsia"/>
        </w:rPr>
        <w:t>cpu_inc</w:t>
      </w:r>
      <w:r>
        <w:rPr>
          <w:rFonts w:hint="eastAsia"/>
        </w:rPr>
        <w:t>接口：</w:t>
      </w:r>
    </w:p>
    <w:p w:rsidR="004A792A" w:rsidRDefault="004A792A" w:rsidP="004A792A">
      <w:pPr>
        <w:pStyle w:val="a7"/>
        <w:ind w:leftChars="175" w:firstLine="420"/>
      </w:pPr>
      <w:r>
        <w:rPr>
          <w:rFonts w:hint="eastAsia"/>
        </w:rPr>
        <w:lastRenderedPageBreak/>
        <w:drawing>
          <wp:inline distT="0" distB="0" distL="0" distR="0" wp14:anchorId="1F67AAF1" wp14:editId="6715B1BF">
            <wp:extent cx="5068008" cy="609685"/>
            <wp:effectExtent l="0" t="0" r="0" b="0"/>
            <wp:docPr id="1719" name="图片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B555.tmp"/>
                    <pic:cNvPicPr/>
                  </pic:nvPicPr>
                  <pic:blipFill>
                    <a:blip r:embed="rId690">
                      <a:extLst>
                        <a:ext uri="{28A0092B-C50C-407E-A947-70E740481C1C}">
                          <a14:useLocalDpi xmlns:a14="http://schemas.microsoft.com/office/drawing/2010/main" val="0"/>
                        </a:ext>
                      </a:extLst>
                    </a:blip>
                    <a:stretch>
                      <a:fillRect/>
                    </a:stretch>
                  </pic:blipFill>
                  <pic:spPr>
                    <a:xfrm>
                      <a:off x="0" y="0"/>
                      <a:ext cx="5068008" cy="609685"/>
                    </a:xfrm>
                    <a:prstGeom prst="rect">
                      <a:avLst/>
                    </a:prstGeom>
                  </pic:spPr>
                </pic:pic>
              </a:graphicData>
            </a:graphic>
          </wp:inline>
        </w:drawing>
      </w:r>
    </w:p>
    <w:p w:rsidR="004A792A" w:rsidRDefault="004A792A" w:rsidP="004A792A">
      <w:pPr>
        <w:pStyle w:val="a7"/>
        <w:ind w:leftChars="175" w:firstLine="420"/>
      </w:pPr>
      <w:r>
        <w:rPr>
          <w:rFonts w:hint="eastAsia"/>
        </w:rPr>
        <w:drawing>
          <wp:inline distT="0" distB="0" distL="0" distR="0" wp14:anchorId="4650D031" wp14:editId="254FBF8B">
            <wp:extent cx="5229329" cy="1752600"/>
            <wp:effectExtent l="0" t="0" r="9525" b="0"/>
            <wp:docPr id="1712" name="图片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74D4.tmp"/>
                    <pic:cNvPicPr/>
                  </pic:nvPicPr>
                  <pic:blipFill>
                    <a:blip r:embed="rId691">
                      <a:extLst>
                        <a:ext uri="{28A0092B-C50C-407E-A947-70E740481C1C}">
                          <a14:useLocalDpi xmlns:a14="http://schemas.microsoft.com/office/drawing/2010/main" val="0"/>
                        </a:ext>
                      </a:extLst>
                    </a:blip>
                    <a:stretch>
                      <a:fillRect/>
                    </a:stretch>
                  </pic:blipFill>
                  <pic:spPr>
                    <a:xfrm>
                      <a:off x="0" y="0"/>
                      <a:ext cx="5244067" cy="1757539"/>
                    </a:xfrm>
                    <a:prstGeom prst="rect">
                      <a:avLst/>
                    </a:prstGeom>
                  </pic:spPr>
                </pic:pic>
              </a:graphicData>
            </a:graphic>
          </wp:inline>
        </w:drawing>
      </w:r>
    </w:p>
    <w:p w:rsidR="004A792A" w:rsidRDefault="004A792A" w:rsidP="004A792A">
      <w:pPr>
        <w:pStyle w:val="a7"/>
        <w:ind w:leftChars="0" w:firstLine="420"/>
      </w:pPr>
      <w:r>
        <w:rPr>
          <w:rFonts w:hint="eastAsia"/>
        </w:rPr>
        <w:drawing>
          <wp:inline distT="0" distB="0" distL="0" distR="0" wp14:anchorId="7F7405DE" wp14:editId="211215B4">
            <wp:extent cx="5295900" cy="678134"/>
            <wp:effectExtent l="0" t="0" r="0" b="8255"/>
            <wp:docPr id="1714" name="图片 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6211.tmp"/>
                    <pic:cNvPicPr/>
                  </pic:nvPicPr>
                  <pic:blipFill>
                    <a:blip r:embed="rId692">
                      <a:extLst>
                        <a:ext uri="{28A0092B-C50C-407E-A947-70E740481C1C}">
                          <a14:useLocalDpi xmlns:a14="http://schemas.microsoft.com/office/drawing/2010/main" val="0"/>
                        </a:ext>
                      </a:extLst>
                    </a:blip>
                    <a:stretch>
                      <a:fillRect/>
                    </a:stretch>
                  </pic:blipFill>
                  <pic:spPr>
                    <a:xfrm>
                      <a:off x="0" y="0"/>
                      <a:ext cx="5323058" cy="681612"/>
                    </a:xfrm>
                    <a:prstGeom prst="rect">
                      <a:avLst/>
                    </a:prstGeom>
                  </pic:spPr>
                </pic:pic>
              </a:graphicData>
            </a:graphic>
          </wp:inline>
        </w:drawing>
      </w:r>
    </w:p>
    <w:p w:rsidR="004A792A" w:rsidRPr="003C6216" w:rsidRDefault="004A792A" w:rsidP="004A792A">
      <w:pPr>
        <w:pStyle w:val="a7"/>
        <w:ind w:leftChars="0" w:firstLine="420"/>
      </w:pPr>
      <w:r>
        <w:rPr>
          <w:rFonts w:hint="eastAsia"/>
        </w:rPr>
        <w:drawing>
          <wp:inline distT="0" distB="0" distL="0" distR="0" wp14:anchorId="4DD75E33" wp14:editId="5A45B320">
            <wp:extent cx="5086350" cy="1665359"/>
            <wp:effectExtent l="0" t="0" r="0" b="0"/>
            <wp:docPr id="1713" name="图片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B1C5.tmp"/>
                    <pic:cNvPicPr/>
                  </pic:nvPicPr>
                  <pic:blipFill>
                    <a:blip r:embed="rId693">
                      <a:extLst>
                        <a:ext uri="{28A0092B-C50C-407E-A947-70E740481C1C}">
                          <a14:useLocalDpi xmlns:a14="http://schemas.microsoft.com/office/drawing/2010/main" val="0"/>
                        </a:ext>
                      </a:extLst>
                    </a:blip>
                    <a:stretch>
                      <a:fillRect/>
                    </a:stretch>
                  </pic:blipFill>
                  <pic:spPr>
                    <a:xfrm>
                      <a:off x="0" y="0"/>
                      <a:ext cx="5098455" cy="1669322"/>
                    </a:xfrm>
                    <a:prstGeom prst="rect">
                      <a:avLst/>
                    </a:prstGeom>
                  </pic:spPr>
                </pic:pic>
              </a:graphicData>
            </a:graphic>
          </wp:inline>
        </w:drawing>
      </w:r>
    </w:p>
    <w:p w:rsidR="004A792A" w:rsidRDefault="004A792A" w:rsidP="004A792A">
      <w:pPr>
        <w:ind w:left="360" w:firstLine="480"/>
      </w:pPr>
      <w:r>
        <w:rPr>
          <w:rFonts w:hint="eastAsia"/>
        </w:rPr>
        <w:t>则</w:t>
      </w:r>
      <w:r>
        <w:rPr>
          <w:rFonts w:hint="eastAsia"/>
        </w:rPr>
        <w:t>this_cpu_inc(x) = this_cpu_add(x, 1)</w:t>
      </w:r>
    </w:p>
    <w:p w:rsidR="004A792A" w:rsidRDefault="004A792A" w:rsidP="004A792A">
      <w:pPr>
        <w:ind w:left="2100" w:firstLine="480"/>
      </w:pPr>
      <w:r>
        <w:rPr>
          <w:rFonts w:hint="eastAsia"/>
        </w:rPr>
        <w:t>= _pcpu_size_call(this_cpu_add_, x, 1)</w:t>
      </w:r>
    </w:p>
    <w:p w:rsidR="004A792A" w:rsidRDefault="004A792A" w:rsidP="004A792A">
      <w:pPr>
        <w:ind w:left="2100" w:firstLine="480"/>
      </w:pPr>
      <w:r>
        <w:rPr>
          <w:rFonts w:hint="eastAsia"/>
        </w:rPr>
        <w:t>= this_cpu_add_8(x,1)</w:t>
      </w:r>
    </w:p>
    <w:p w:rsidR="004A792A" w:rsidRDefault="004A792A" w:rsidP="004A792A">
      <w:pPr>
        <w:ind w:left="2100" w:firstLine="480"/>
      </w:pPr>
      <w:r>
        <w:rPr>
          <w:rFonts w:hint="eastAsia"/>
        </w:rPr>
        <w:t>=_this_cpu_generic_to_op(x, 1, +=)</w:t>
      </w:r>
    </w:p>
    <w:p w:rsidR="004A792A" w:rsidRDefault="004A792A" w:rsidP="004A792A">
      <w:pPr>
        <w:ind w:left="2100" w:firstLine="480"/>
      </w:pPr>
      <w:r>
        <w:rPr>
          <w:rFonts w:hint="eastAsia"/>
        </w:rPr>
        <w:t>= *__this_cpu_ptr(&amp;(x))  += 1</w:t>
      </w:r>
    </w:p>
    <w:p w:rsidR="004A792A" w:rsidRDefault="004A792A" w:rsidP="004A792A">
      <w:pPr>
        <w:ind w:left="2100" w:firstLine="480"/>
      </w:pPr>
      <w:r>
        <w:rPr>
          <w:rFonts w:hint="eastAsia"/>
        </w:rPr>
        <w:t>= *({0;NULL;&amp;x})  += 1</w:t>
      </w:r>
    </w:p>
    <w:p w:rsidR="004A792A" w:rsidRDefault="004A792A" w:rsidP="004A792A">
      <w:pPr>
        <w:pStyle w:val="ListParagraph"/>
        <w:numPr>
          <w:ilvl w:val="0"/>
          <w:numId w:val="133"/>
        </w:numPr>
        <w:ind w:firstLineChars="0"/>
      </w:pPr>
      <w:r>
        <w:rPr>
          <w:rFonts w:hint="eastAsia"/>
        </w:rPr>
        <w:t>多核切换</w:t>
      </w:r>
    </w:p>
    <w:p w:rsidR="004A792A" w:rsidRDefault="004A792A" w:rsidP="004A792A">
      <w:pPr>
        <w:pStyle w:val="a7"/>
        <w:ind w:leftChars="0" w:firstLine="420"/>
      </w:pPr>
      <w:r>
        <w:lastRenderedPageBreak/>
        <w:drawing>
          <wp:inline distT="0" distB="0" distL="0" distR="0" wp14:anchorId="3EF5C258" wp14:editId="752D7D23">
            <wp:extent cx="5029200" cy="1627601"/>
            <wp:effectExtent l="0" t="0" r="0" b="0"/>
            <wp:docPr id="1722" name="图片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C31A.tmp"/>
                    <pic:cNvPicPr/>
                  </pic:nvPicPr>
                  <pic:blipFill>
                    <a:blip r:embed="rId694">
                      <a:extLst>
                        <a:ext uri="{28A0092B-C50C-407E-A947-70E740481C1C}">
                          <a14:useLocalDpi xmlns:a14="http://schemas.microsoft.com/office/drawing/2010/main" val="0"/>
                        </a:ext>
                      </a:extLst>
                    </a:blip>
                    <a:stretch>
                      <a:fillRect/>
                    </a:stretch>
                  </pic:blipFill>
                  <pic:spPr>
                    <a:xfrm>
                      <a:off x="0" y="0"/>
                      <a:ext cx="5029902" cy="1627828"/>
                    </a:xfrm>
                    <a:prstGeom prst="rect">
                      <a:avLst/>
                    </a:prstGeom>
                  </pic:spPr>
                </pic:pic>
              </a:graphicData>
            </a:graphic>
          </wp:inline>
        </w:drawing>
      </w:r>
    </w:p>
    <w:p w:rsidR="004A792A" w:rsidRDefault="004A792A" w:rsidP="004A792A">
      <w:pPr>
        <w:pStyle w:val="a7"/>
        <w:ind w:leftChars="0" w:firstLine="420"/>
      </w:pPr>
      <w:r>
        <w:drawing>
          <wp:inline distT="0" distB="0" distL="0" distR="0" wp14:anchorId="6D269961" wp14:editId="7CD70D34">
            <wp:extent cx="4258270" cy="1581371"/>
            <wp:effectExtent l="0" t="0" r="9525" b="0"/>
            <wp:docPr id="1723" name="图片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AA8C.tmp"/>
                    <pic:cNvPicPr/>
                  </pic:nvPicPr>
                  <pic:blipFill>
                    <a:blip r:embed="rId695">
                      <a:extLst>
                        <a:ext uri="{28A0092B-C50C-407E-A947-70E740481C1C}">
                          <a14:useLocalDpi xmlns:a14="http://schemas.microsoft.com/office/drawing/2010/main" val="0"/>
                        </a:ext>
                      </a:extLst>
                    </a:blip>
                    <a:stretch>
                      <a:fillRect/>
                    </a:stretch>
                  </pic:blipFill>
                  <pic:spPr>
                    <a:xfrm>
                      <a:off x="0" y="0"/>
                      <a:ext cx="4258270" cy="1581371"/>
                    </a:xfrm>
                    <a:prstGeom prst="rect">
                      <a:avLst/>
                    </a:prstGeom>
                  </pic:spPr>
                </pic:pic>
              </a:graphicData>
            </a:graphic>
          </wp:inline>
        </w:drawing>
      </w:r>
    </w:p>
    <w:p w:rsidR="004A792A" w:rsidRDefault="004A792A" w:rsidP="004A792A">
      <w:pPr>
        <w:pStyle w:val="a7"/>
        <w:ind w:leftChars="0" w:left="840"/>
      </w:pPr>
      <w:r>
        <w:drawing>
          <wp:inline distT="0" distB="0" distL="0" distR="0" wp14:anchorId="6122848A" wp14:editId="04439DB2">
            <wp:extent cx="4693854" cy="4114800"/>
            <wp:effectExtent l="0" t="0" r="0" b="0"/>
            <wp:docPr id="1724" name="图片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DDDD.tmp"/>
                    <pic:cNvPicPr/>
                  </pic:nvPicPr>
                  <pic:blipFill>
                    <a:blip r:embed="rId696">
                      <a:extLst>
                        <a:ext uri="{28A0092B-C50C-407E-A947-70E740481C1C}">
                          <a14:useLocalDpi xmlns:a14="http://schemas.microsoft.com/office/drawing/2010/main" val="0"/>
                        </a:ext>
                      </a:extLst>
                    </a:blip>
                    <a:stretch>
                      <a:fillRect/>
                    </a:stretch>
                  </pic:blipFill>
                  <pic:spPr>
                    <a:xfrm>
                      <a:off x="0" y="0"/>
                      <a:ext cx="4697140" cy="4117680"/>
                    </a:xfrm>
                    <a:prstGeom prst="rect">
                      <a:avLst/>
                    </a:prstGeom>
                  </pic:spPr>
                </pic:pic>
              </a:graphicData>
            </a:graphic>
          </wp:inline>
        </w:drawing>
      </w:r>
    </w:p>
    <w:p w:rsidR="004A792A" w:rsidRDefault="004A792A" w:rsidP="004A792A">
      <w:pPr>
        <w:ind w:firstLine="480"/>
      </w:pPr>
    </w:p>
    <w:p w:rsidR="004A792A" w:rsidRPr="005249B6" w:rsidRDefault="004A792A" w:rsidP="004A792A">
      <w:pPr>
        <w:ind w:firstLine="480"/>
      </w:pPr>
    </w:p>
    <w:p w:rsidR="00163357" w:rsidRPr="00163357" w:rsidRDefault="00163357" w:rsidP="00163357">
      <w:pPr>
        <w:pStyle w:val="Heading3"/>
        <w:numPr>
          <w:ilvl w:val="2"/>
          <w:numId w:val="1"/>
        </w:numPr>
        <w:spacing w:before="163" w:after="163"/>
      </w:pPr>
      <w:bookmarkStart w:id="166" w:name="_Toc390712736"/>
      <w:r>
        <w:rPr>
          <w:rFonts w:hint="eastAsia"/>
        </w:rPr>
        <w:lastRenderedPageBreak/>
        <w:t>同步机制</w:t>
      </w:r>
      <w:bookmarkEnd w:id="166"/>
    </w:p>
    <w:p w:rsidR="00163357" w:rsidRDefault="00163357" w:rsidP="00D734B9">
      <w:pPr>
        <w:pStyle w:val="ListParagraph"/>
        <w:numPr>
          <w:ilvl w:val="0"/>
          <w:numId w:val="179"/>
        </w:numPr>
        <w:ind w:firstLineChars="0"/>
      </w:pPr>
      <w:r w:rsidRPr="00163357">
        <w:t>RCU(Read-Copy Update)</w:t>
      </w:r>
    </w:p>
    <w:p w:rsidR="00A0550C" w:rsidRDefault="00225ED5" w:rsidP="00A0550C">
      <w:pPr>
        <w:pStyle w:val="Heading3"/>
        <w:numPr>
          <w:ilvl w:val="2"/>
          <w:numId w:val="1"/>
        </w:numPr>
        <w:spacing w:before="163" w:after="163"/>
      </w:pPr>
      <w:bookmarkStart w:id="167" w:name="_Toc390712737"/>
      <w:r>
        <w:rPr>
          <w:rFonts w:hint="eastAsia"/>
        </w:rPr>
        <w:t>多核</w:t>
      </w:r>
      <w:r w:rsidR="00A0550C">
        <w:rPr>
          <w:rFonts w:hint="eastAsia"/>
        </w:rPr>
        <w:t>同步</w:t>
      </w:r>
      <w:bookmarkEnd w:id="167"/>
    </w:p>
    <w:p w:rsidR="00A0550C" w:rsidRDefault="007F3B7B" w:rsidP="00A0550C">
      <w:pPr>
        <w:ind w:firstLine="480"/>
      </w:pPr>
      <w:r w:rsidRPr="007F3B7B">
        <w:t>kernel/timer.c</w:t>
      </w:r>
      <w:r>
        <w:t xml:space="preserve"> : </w:t>
      </w:r>
      <w:r w:rsidR="00A0550C" w:rsidRPr="00A0550C">
        <w:t>update_process_times</w:t>
      </w:r>
    </w:p>
    <w:p w:rsidR="005D2591" w:rsidRDefault="005D2591" w:rsidP="00A0550C">
      <w:pPr>
        <w:ind w:firstLine="480"/>
      </w:pPr>
      <w:r>
        <w:t>timer_tick</w:t>
      </w:r>
    </w:p>
    <w:p w:rsidR="004021DB" w:rsidRDefault="004021DB" w:rsidP="004021DB">
      <w:pPr>
        <w:pStyle w:val="Heading3"/>
        <w:numPr>
          <w:ilvl w:val="2"/>
          <w:numId w:val="1"/>
        </w:numPr>
        <w:spacing w:before="163" w:after="163"/>
      </w:pPr>
      <w:bookmarkStart w:id="168" w:name="_Toc390712738"/>
      <w:r>
        <w:rPr>
          <w:rFonts w:hint="eastAsia"/>
        </w:rPr>
        <w:t>多核通信</w:t>
      </w:r>
      <w:bookmarkEnd w:id="168"/>
    </w:p>
    <w:p w:rsidR="00304151" w:rsidRDefault="004021DB" w:rsidP="004021DB">
      <w:pPr>
        <w:ind w:firstLine="480"/>
      </w:pPr>
      <w:r>
        <w:t>MPCore</w:t>
      </w:r>
      <w:r>
        <w:rPr>
          <w:rFonts w:hint="eastAsia"/>
        </w:rPr>
        <w:t>采用</w:t>
      </w:r>
      <w:r w:rsidR="00304151">
        <w:t>IPI</w:t>
      </w:r>
      <w:r>
        <w:t>(Inter processor interrupt,</w:t>
      </w:r>
      <w:r>
        <w:rPr>
          <w:rFonts w:hint="eastAsia"/>
        </w:rPr>
        <w:t>处理器间中断</w:t>
      </w:r>
      <w:r>
        <w:t>)</w:t>
      </w:r>
      <w:r>
        <w:rPr>
          <w:rFonts w:hint="eastAsia"/>
        </w:rPr>
        <w:t>来实现多核间通信机制。通过中断系统激活另一个处理器，由中断控制器触发其他的处理器，使他们根据中断</w:t>
      </w:r>
      <w:r>
        <w:rPr>
          <w:rFonts w:hint="eastAsia"/>
        </w:rPr>
        <w:t>ID</w:t>
      </w:r>
      <w:r>
        <w:rPr>
          <w:rFonts w:hint="eastAsia"/>
        </w:rPr>
        <w:t>信息，进行各自的处理。</w:t>
      </w:r>
    </w:p>
    <w:p w:rsidR="004021DB" w:rsidRDefault="004021DB" w:rsidP="004021DB">
      <w:pPr>
        <w:ind w:firstLine="480"/>
      </w:pPr>
      <w:r>
        <w:rPr>
          <w:rFonts w:hint="eastAsia"/>
        </w:rPr>
        <w:t>在</w:t>
      </w:r>
      <w:r>
        <w:rPr>
          <w:rFonts w:hint="eastAsia"/>
        </w:rPr>
        <w:t>MP11</w:t>
      </w:r>
      <w:r>
        <w:rPr>
          <w:rFonts w:hint="eastAsia"/>
        </w:rPr>
        <w:t>中，</w:t>
      </w:r>
      <w:r>
        <w:t>IPI</w:t>
      </w:r>
      <w:r>
        <w:rPr>
          <w:rFonts w:hint="eastAsia"/>
        </w:rPr>
        <w:t>只是中断源的一种，被标记为每个</w:t>
      </w:r>
      <w:r>
        <w:t>CPU</w:t>
      </w:r>
      <w:r>
        <w:rPr>
          <w:rFonts w:hint="eastAsia"/>
        </w:rPr>
        <w:t>的私有中断，中断</w:t>
      </w:r>
      <w:r>
        <w:rPr>
          <w:rFonts w:hint="eastAsia"/>
        </w:rPr>
        <w:t>ID</w:t>
      </w:r>
      <w:r>
        <w:rPr>
          <w:rFonts w:hint="eastAsia"/>
        </w:rPr>
        <w:t>为</w:t>
      </w:r>
      <w:r>
        <w:t>ID0~ID15</w:t>
      </w:r>
      <w:r>
        <w:rPr>
          <w:rFonts w:hint="eastAsia"/>
        </w:rPr>
        <w:t>，并且只能通过软件触发</w:t>
      </w:r>
      <w:r>
        <w:t>(</w:t>
      </w:r>
      <w:r>
        <w:rPr>
          <w:rFonts w:hint="eastAsia"/>
        </w:rPr>
        <w:t>类似软中断</w:t>
      </w:r>
      <w:r>
        <w:t>)</w:t>
      </w:r>
      <w:r>
        <w:rPr>
          <w:rFonts w:hint="eastAsia"/>
        </w:rPr>
        <w:t>。</w:t>
      </w:r>
    </w:p>
    <w:p w:rsidR="00593325" w:rsidRDefault="00593325" w:rsidP="004021DB">
      <w:pPr>
        <w:ind w:firstLine="480"/>
      </w:pPr>
      <w:r>
        <w:t>linux</w:t>
      </w:r>
      <w:r>
        <w:rPr>
          <w:rFonts w:hint="eastAsia"/>
        </w:rPr>
        <w:t>中通过</w:t>
      </w:r>
      <w:r>
        <w:t>send_ipi_message</w:t>
      </w:r>
      <w:r>
        <w:rPr>
          <w:rFonts w:hint="eastAsia"/>
        </w:rPr>
        <w:t>函数实现一个</w:t>
      </w:r>
      <w:r>
        <w:rPr>
          <w:rFonts w:hint="eastAsia"/>
        </w:rPr>
        <w:t>CPU</w:t>
      </w:r>
      <w:r>
        <w:rPr>
          <w:rFonts w:hint="eastAsia"/>
        </w:rPr>
        <w:t>与其他处理器核通信。</w:t>
      </w:r>
      <w:r w:rsidR="00F5324E">
        <w:rPr>
          <w:rFonts w:hint="eastAsia"/>
        </w:rPr>
        <w:t>比如对于系统时钟中断，仅通过触发</w:t>
      </w:r>
      <w:r w:rsidR="00F5324E">
        <w:t>cpu0</w:t>
      </w:r>
      <w:r w:rsidR="00F5324E">
        <w:rPr>
          <w:rFonts w:hint="eastAsia"/>
        </w:rPr>
        <w:t>中断，然后通过</w:t>
      </w:r>
      <w:r w:rsidR="00F5324E">
        <w:t>IPI</w:t>
      </w:r>
      <w:r w:rsidR="00F5324E">
        <w:rPr>
          <w:rFonts w:hint="eastAsia"/>
        </w:rPr>
        <w:t>机制通知其他</w:t>
      </w:r>
      <w:r w:rsidR="00F5324E">
        <w:rPr>
          <w:rFonts w:hint="eastAsia"/>
        </w:rPr>
        <w:t>CPU</w:t>
      </w:r>
      <w:r w:rsidR="00F5324E">
        <w:rPr>
          <w:rFonts w:hint="eastAsia"/>
        </w:rPr>
        <w:t>。</w:t>
      </w:r>
    </w:p>
    <w:p w:rsidR="00304151" w:rsidRDefault="00304151">
      <w:pPr>
        <w:widowControl/>
        <w:spacing w:line="240" w:lineRule="auto"/>
        <w:ind w:firstLineChars="0" w:firstLine="0"/>
        <w:jc w:val="left"/>
        <w:rPr>
          <w:b/>
          <w:bCs/>
          <w:sz w:val="28"/>
          <w:szCs w:val="28"/>
        </w:rPr>
      </w:pPr>
      <w:r>
        <w:br w:type="page"/>
      </w:r>
    </w:p>
    <w:p w:rsidR="00CE53DE" w:rsidRDefault="00CE53DE" w:rsidP="00CE53DE">
      <w:pPr>
        <w:pStyle w:val="Heading2"/>
        <w:spacing w:before="326" w:after="163"/>
      </w:pPr>
      <w:bookmarkStart w:id="169" w:name="_Toc390712739"/>
      <w:r w:rsidRPr="00257295">
        <w:rPr>
          <w:rFonts w:hint="eastAsia"/>
        </w:rPr>
        <w:lastRenderedPageBreak/>
        <w:t>内核线程</w:t>
      </w:r>
      <w:bookmarkEnd w:id="169"/>
    </w:p>
    <w:p w:rsidR="00CE53DE" w:rsidRPr="00257295" w:rsidRDefault="00CE53DE" w:rsidP="00CE53DE">
      <w:pPr>
        <w:pStyle w:val="Heading3"/>
        <w:numPr>
          <w:ilvl w:val="2"/>
          <w:numId w:val="1"/>
        </w:numPr>
        <w:spacing w:before="163" w:after="163"/>
      </w:pPr>
      <w:bookmarkStart w:id="170" w:name="_Toc390712740"/>
      <w:r w:rsidRPr="00257295">
        <w:rPr>
          <w:rFonts w:hint="eastAsia"/>
        </w:rPr>
        <w:t>守护线程</w:t>
      </w:r>
      <w:bookmarkEnd w:id="170"/>
    </w:p>
    <w:p w:rsidR="00CE53DE" w:rsidRPr="00257295" w:rsidRDefault="00CE53DE" w:rsidP="00CE53DE">
      <w:pPr>
        <w:ind w:firstLine="480"/>
      </w:pPr>
      <w:r w:rsidRPr="00257295">
        <w:rPr>
          <w:rFonts w:hint="eastAsia"/>
        </w:rPr>
        <w:t>守护线程负责管理所有已创建的内核线程。</w:t>
      </w:r>
    </w:p>
    <w:p w:rsidR="00CE53DE" w:rsidRPr="00257295" w:rsidRDefault="00CE53DE" w:rsidP="00D734B9">
      <w:pPr>
        <w:pStyle w:val="ListParagraph"/>
        <w:numPr>
          <w:ilvl w:val="0"/>
          <w:numId w:val="53"/>
        </w:numPr>
        <w:ind w:firstLineChars="0"/>
      </w:pPr>
      <w:r w:rsidRPr="00257295">
        <w:rPr>
          <w:rFonts w:hint="eastAsia"/>
        </w:rPr>
        <w:t>启动方式</w:t>
      </w:r>
    </w:p>
    <w:p w:rsidR="00CE53DE" w:rsidRPr="00257295" w:rsidRDefault="00CE53DE" w:rsidP="00D97EA8">
      <w:pPr>
        <w:ind w:left="480" w:firstLineChars="0" w:firstLine="360"/>
      </w:pPr>
      <w:r w:rsidRPr="00257295">
        <w:rPr>
          <w:rFonts w:hint="eastAsia"/>
        </w:rPr>
        <w:t>因为启动后系统还未有任何线程，所以守护线程必须在</w:t>
      </w:r>
      <w:r w:rsidRPr="00257295">
        <w:rPr>
          <w:rFonts w:hint="eastAsia"/>
        </w:rPr>
        <w:t>init</w:t>
      </w:r>
      <w:r w:rsidRPr="00257295">
        <w:rPr>
          <w:rFonts w:hint="eastAsia"/>
        </w:rPr>
        <w:t>进程调用后才启动，否则在系统不存在任何内核线程情况下，守护线程会结束运行，从而导致系统异常退出。</w:t>
      </w:r>
    </w:p>
    <w:p w:rsidR="00CE53DE" w:rsidRPr="00257295" w:rsidRDefault="00CE53DE" w:rsidP="00CE53DE">
      <w:pPr>
        <w:widowControl/>
        <w:spacing w:line="240" w:lineRule="auto"/>
        <w:ind w:left="420" w:firstLineChars="0" w:firstLine="420"/>
        <w:jc w:val="left"/>
      </w:pPr>
      <w:r w:rsidRPr="00257295">
        <w:rPr>
          <w:rFonts w:hint="eastAsia"/>
          <w:noProof/>
        </w:rPr>
        <w:drawing>
          <wp:inline distT="0" distB="0" distL="0" distR="0" wp14:anchorId="7B1FF9A8" wp14:editId="14B98B15">
            <wp:extent cx="5020376" cy="1190791"/>
            <wp:effectExtent l="0" t="0" r="8890" b="9525"/>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87DDB.tmp"/>
                    <pic:cNvPicPr/>
                  </pic:nvPicPr>
                  <pic:blipFill>
                    <a:blip r:embed="rId697">
                      <a:extLst>
                        <a:ext uri="{28A0092B-C50C-407E-A947-70E740481C1C}">
                          <a14:useLocalDpi xmlns:a14="http://schemas.microsoft.com/office/drawing/2010/main" val="0"/>
                        </a:ext>
                      </a:extLst>
                    </a:blip>
                    <a:stretch>
                      <a:fillRect/>
                    </a:stretch>
                  </pic:blipFill>
                  <pic:spPr>
                    <a:xfrm>
                      <a:off x="0" y="0"/>
                      <a:ext cx="5020376" cy="1190791"/>
                    </a:xfrm>
                    <a:prstGeom prst="rect">
                      <a:avLst/>
                    </a:prstGeom>
                  </pic:spPr>
                </pic:pic>
              </a:graphicData>
            </a:graphic>
          </wp:inline>
        </w:drawing>
      </w:r>
    </w:p>
    <w:p w:rsidR="00CE53DE" w:rsidRPr="00257295" w:rsidRDefault="00CE53DE" w:rsidP="00D734B9">
      <w:pPr>
        <w:pStyle w:val="ListParagraph"/>
        <w:numPr>
          <w:ilvl w:val="0"/>
          <w:numId w:val="53"/>
        </w:numPr>
        <w:ind w:firstLineChars="0"/>
      </w:pPr>
      <w:r w:rsidRPr="00257295">
        <w:rPr>
          <w:rFonts w:hint="eastAsia"/>
        </w:rPr>
        <w:t>实现方式</w:t>
      </w:r>
    </w:p>
    <w:p w:rsidR="00CE53DE" w:rsidRPr="00257295" w:rsidRDefault="00CE53DE" w:rsidP="00D97EA8">
      <w:pPr>
        <w:ind w:left="480" w:firstLineChars="0" w:firstLine="360"/>
      </w:pPr>
      <w:r w:rsidRPr="00257295">
        <w:rPr>
          <w:rFonts w:hint="eastAsia"/>
        </w:rPr>
        <w:t>主要是通过查找内核线程创建表逐次创建。</w:t>
      </w:r>
    </w:p>
    <w:p w:rsidR="00CE53DE" w:rsidRPr="00257295" w:rsidRDefault="00CE53DE" w:rsidP="00CE53DE">
      <w:pPr>
        <w:widowControl/>
        <w:spacing w:line="240" w:lineRule="auto"/>
        <w:ind w:left="420" w:firstLineChars="0" w:firstLine="420"/>
        <w:jc w:val="left"/>
      </w:pPr>
      <w:r w:rsidRPr="00257295">
        <w:rPr>
          <w:rFonts w:hint="eastAsia"/>
          <w:noProof/>
        </w:rPr>
        <w:drawing>
          <wp:inline distT="0" distB="0" distL="0" distR="0" wp14:anchorId="2D197195" wp14:editId="44272982">
            <wp:extent cx="5086350" cy="2006516"/>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8EF80.tmp"/>
                    <pic:cNvPicPr/>
                  </pic:nvPicPr>
                  <pic:blipFill>
                    <a:blip r:embed="rId698" cstate="email">
                      <a:extLst>
                        <a:ext uri="{28A0092B-C50C-407E-A947-70E740481C1C}">
                          <a14:useLocalDpi xmlns:a14="http://schemas.microsoft.com/office/drawing/2010/main" val="0"/>
                        </a:ext>
                      </a:extLst>
                    </a:blip>
                    <a:stretch>
                      <a:fillRect/>
                    </a:stretch>
                  </pic:blipFill>
                  <pic:spPr>
                    <a:xfrm>
                      <a:off x="0" y="0"/>
                      <a:ext cx="5088566" cy="2007390"/>
                    </a:xfrm>
                    <a:prstGeom prst="rect">
                      <a:avLst/>
                    </a:prstGeom>
                  </pic:spPr>
                </pic:pic>
              </a:graphicData>
            </a:graphic>
          </wp:inline>
        </w:drawing>
      </w:r>
    </w:p>
    <w:p w:rsidR="00CE53DE" w:rsidRPr="00257295" w:rsidRDefault="00CE53DE" w:rsidP="00D734B9">
      <w:pPr>
        <w:pStyle w:val="ListParagraph"/>
        <w:numPr>
          <w:ilvl w:val="0"/>
          <w:numId w:val="53"/>
        </w:numPr>
        <w:ind w:firstLineChars="0"/>
      </w:pPr>
      <w:r w:rsidRPr="00257295">
        <w:rPr>
          <w:rFonts w:hint="eastAsia"/>
        </w:rPr>
        <w:t>内核线程创建方式</w:t>
      </w:r>
    </w:p>
    <w:p w:rsidR="00CE53DE" w:rsidRPr="00257295" w:rsidRDefault="00CE53DE" w:rsidP="00CE53DE">
      <w:pPr>
        <w:widowControl/>
        <w:spacing w:line="240" w:lineRule="auto"/>
        <w:ind w:left="420" w:firstLineChars="0" w:firstLine="420"/>
        <w:jc w:val="left"/>
      </w:pPr>
      <w:r w:rsidRPr="00257295">
        <w:rPr>
          <w:noProof/>
        </w:rPr>
        <w:drawing>
          <wp:inline distT="0" distB="0" distL="0" distR="0" wp14:anchorId="2D704BE6" wp14:editId="481C9111">
            <wp:extent cx="4867275" cy="1729833"/>
            <wp:effectExtent l="0" t="0" r="0" b="381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83FB0.tmp"/>
                    <pic:cNvPicPr/>
                  </pic:nvPicPr>
                  <pic:blipFill>
                    <a:blip r:embed="rId699" cstate="email">
                      <a:extLst>
                        <a:ext uri="{28A0092B-C50C-407E-A947-70E740481C1C}">
                          <a14:useLocalDpi xmlns:a14="http://schemas.microsoft.com/office/drawing/2010/main" val="0"/>
                        </a:ext>
                      </a:extLst>
                    </a:blip>
                    <a:stretch>
                      <a:fillRect/>
                    </a:stretch>
                  </pic:blipFill>
                  <pic:spPr>
                    <a:xfrm>
                      <a:off x="0" y="0"/>
                      <a:ext cx="4869395" cy="1730587"/>
                    </a:xfrm>
                    <a:prstGeom prst="rect">
                      <a:avLst/>
                    </a:prstGeom>
                  </pic:spPr>
                </pic:pic>
              </a:graphicData>
            </a:graphic>
          </wp:inline>
        </w:drawing>
      </w:r>
    </w:p>
    <w:p w:rsidR="00CE53DE" w:rsidRPr="00257295" w:rsidRDefault="00CE53DE" w:rsidP="00CE53DE">
      <w:pPr>
        <w:pStyle w:val="Heading3"/>
        <w:numPr>
          <w:ilvl w:val="2"/>
          <w:numId w:val="1"/>
        </w:numPr>
        <w:spacing w:before="163" w:after="163"/>
      </w:pPr>
      <w:bookmarkStart w:id="171" w:name="_Toc390712741"/>
      <w:r w:rsidRPr="00257295">
        <w:rPr>
          <w:rFonts w:hint="eastAsia"/>
        </w:rPr>
        <w:lastRenderedPageBreak/>
        <w:t>内核线程运行流程</w:t>
      </w:r>
      <w:bookmarkEnd w:id="171"/>
    </w:p>
    <w:p w:rsidR="00CE53DE" w:rsidRPr="00257295" w:rsidRDefault="00CE53DE" w:rsidP="00CE53DE">
      <w:pPr>
        <w:widowControl/>
        <w:spacing w:line="240" w:lineRule="auto"/>
        <w:ind w:left="420" w:firstLineChars="0" w:firstLine="420"/>
        <w:jc w:val="left"/>
      </w:pPr>
      <w:r w:rsidRPr="00257295">
        <w:rPr>
          <w:noProof/>
        </w:rPr>
        <w:drawing>
          <wp:inline distT="0" distB="0" distL="0" distR="0" wp14:anchorId="0AF62334" wp14:editId="1FB13631">
            <wp:extent cx="4533900" cy="3587428"/>
            <wp:effectExtent l="0" t="0" r="0"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89707.tmp"/>
                    <pic:cNvPicPr/>
                  </pic:nvPicPr>
                  <pic:blipFill>
                    <a:blip r:embed="rId700" cstate="email">
                      <a:extLst>
                        <a:ext uri="{28A0092B-C50C-407E-A947-70E740481C1C}">
                          <a14:useLocalDpi xmlns:a14="http://schemas.microsoft.com/office/drawing/2010/main" val="0"/>
                        </a:ext>
                      </a:extLst>
                    </a:blip>
                    <a:stretch>
                      <a:fillRect/>
                    </a:stretch>
                  </pic:blipFill>
                  <pic:spPr>
                    <a:xfrm>
                      <a:off x="0" y="0"/>
                      <a:ext cx="4534533" cy="3587929"/>
                    </a:xfrm>
                    <a:prstGeom prst="rect">
                      <a:avLst/>
                    </a:prstGeom>
                  </pic:spPr>
                </pic:pic>
              </a:graphicData>
            </a:graphic>
          </wp:inline>
        </w:drawing>
      </w:r>
    </w:p>
    <w:p w:rsidR="00CE53DE" w:rsidRPr="00257295" w:rsidRDefault="00CE53DE" w:rsidP="00CE53DE">
      <w:pPr>
        <w:pStyle w:val="Heading3"/>
        <w:numPr>
          <w:ilvl w:val="2"/>
          <w:numId w:val="1"/>
        </w:numPr>
        <w:spacing w:before="163" w:after="163"/>
      </w:pPr>
      <w:bookmarkStart w:id="172" w:name="_Toc390712742"/>
      <w:r w:rsidRPr="00257295">
        <w:rPr>
          <w:rFonts w:hint="eastAsia"/>
        </w:rPr>
        <w:t>内核线程创建方式</w:t>
      </w:r>
      <w:bookmarkEnd w:id="172"/>
    </w:p>
    <w:p w:rsidR="00CE53DE" w:rsidRPr="00257295" w:rsidRDefault="00CE53DE" w:rsidP="00CE53DE">
      <w:pPr>
        <w:ind w:firstLine="480"/>
      </w:pPr>
      <w:r w:rsidRPr="00257295">
        <w:rPr>
          <w:rFonts w:hint="eastAsia"/>
        </w:rPr>
        <w:t>内核线程的创建只是负责将其加入内核线程创建表，具体调用由守护进程负责。创建的接口如下：</w:t>
      </w:r>
    </w:p>
    <w:p w:rsidR="00CE53DE" w:rsidRPr="00257295" w:rsidRDefault="00CE53DE" w:rsidP="00D734B9">
      <w:pPr>
        <w:pStyle w:val="ListParagraph"/>
        <w:numPr>
          <w:ilvl w:val="0"/>
          <w:numId w:val="54"/>
        </w:numPr>
        <w:ind w:firstLineChars="0"/>
      </w:pPr>
      <w:r w:rsidRPr="00257295">
        <w:rPr>
          <w:rFonts w:hint="eastAsia"/>
        </w:rPr>
        <w:t>普通方式</w:t>
      </w:r>
    </w:p>
    <w:p w:rsidR="00CE53DE" w:rsidRPr="00257295" w:rsidRDefault="00CE53DE" w:rsidP="00CE53DE">
      <w:pPr>
        <w:widowControl/>
        <w:spacing w:line="240" w:lineRule="auto"/>
        <w:ind w:left="420" w:firstLineChars="0" w:firstLine="420"/>
        <w:jc w:val="left"/>
      </w:pPr>
      <w:r w:rsidRPr="00257295">
        <w:rPr>
          <w:noProof/>
        </w:rPr>
        <w:drawing>
          <wp:inline distT="0" distB="0" distL="0" distR="0" wp14:anchorId="6C78C765" wp14:editId="70866679">
            <wp:extent cx="4533900" cy="2430372"/>
            <wp:effectExtent l="0" t="0" r="0" b="825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85316.tmp"/>
                    <pic:cNvPicPr/>
                  </pic:nvPicPr>
                  <pic:blipFill>
                    <a:blip r:embed="rId701" cstate="email">
                      <a:extLst>
                        <a:ext uri="{28A0092B-C50C-407E-A947-70E740481C1C}">
                          <a14:useLocalDpi xmlns:a14="http://schemas.microsoft.com/office/drawing/2010/main" val="0"/>
                        </a:ext>
                      </a:extLst>
                    </a:blip>
                    <a:stretch>
                      <a:fillRect/>
                    </a:stretch>
                  </pic:blipFill>
                  <pic:spPr>
                    <a:xfrm>
                      <a:off x="0" y="0"/>
                      <a:ext cx="4534534" cy="2430712"/>
                    </a:xfrm>
                    <a:prstGeom prst="rect">
                      <a:avLst/>
                    </a:prstGeom>
                  </pic:spPr>
                </pic:pic>
              </a:graphicData>
            </a:graphic>
          </wp:inline>
        </w:drawing>
      </w:r>
    </w:p>
    <w:p w:rsidR="00CE53DE" w:rsidRPr="00257295" w:rsidRDefault="00CE53DE" w:rsidP="00D734B9">
      <w:pPr>
        <w:pStyle w:val="ListParagraph"/>
        <w:numPr>
          <w:ilvl w:val="0"/>
          <w:numId w:val="54"/>
        </w:numPr>
        <w:ind w:firstLineChars="0"/>
      </w:pPr>
      <w:r w:rsidRPr="00257295">
        <w:rPr>
          <w:rFonts w:hint="eastAsia"/>
        </w:rPr>
        <w:t>运行在特定</w:t>
      </w:r>
      <w:r w:rsidRPr="00257295">
        <w:rPr>
          <w:rFonts w:hint="eastAsia"/>
        </w:rPr>
        <w:t>cpu</w:t>
      </w:r>
      <w:r w:rsidRPr="00257295">
        <w:rPr>
          <w:rFonts w:hint="eastAsia"/>
        </w:rPr>
        <w:t>的方式</w:t>
      </w:r>
    </w:p>
    <w:p w:rsidR="00CE53DE" w:rsidRPr="00257295" w:rsidRDefault="00CE53DE" w:rsidP="00CE53DE">
      <w:pPr>
        <w:widowControl/>
        <w:spacing w:line="240" w:lineRule="auto"/>
        <w:ind w:left="420" w:firstLineChars="0" w:firstLine="420"/>
        <w:jc w:val="left"/>
      </w:pPr>
      <w:r w:rsidRPr="00257295">
        <w:rPr>
          <w:noProof/>
        </w:rPr>
        <w:lastRenderedPageBreak/>
        <w:drawing>
          <wp:inline distT="0" distB="0" distL="0" distR="0" wp14:anchorId="6F1628AA" wp14:editId="4022F393">
            <wp:extent cx="4857750" cy="2044338"/>
            <wp:effectExtent l="0" t="0" r="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8268C.tmp"/>
                    <pic:cNvPicPr/>
                  </pic:nvPicPr>
                  <pic:blipFill>
                    <a:blip r:embed="rId702" cstate="email">
                      <a:extLst>
                        <a:ext uri="{28A0092B-C50C-407E-A947-70E740481C1C}">
                          <a14:useLocalDpi xmlns:a14="http://schemas.microsoft.com/office/drawing/2010/main" val="0"/>
                        </a:ext>
                      </a:extLst>
                    </a:blip>
                    <a:stretch>
                      <a:fillRect/>
                    </a:stretch>
                  </pic:blipFill>
                  <pic:spPr>
                    <a:xfrm>
                      <a:off x="0" y="0"/>
                      <a:ext cx="4859867" cy="2045229"/>
                    </a:xfrm>
                    <a:prstGeom prst="rect">
                      <a:avLst/>
                    </a:prstGeom>
                  </pic:spPr>
                </pic:pic>
              </a:graphicData>
            </a:graphic>
          </wp:inline>
        </w:drawing>
      </w:r>
    </w:p>
    <w:p w:rsidR="00CE53DE" w:rsidRPr="00257295" w:rsidRDefault="00CE53DE" w:rsidP="00CE53DE">
      <w:pPr>
        <w:widowControl/>
        <w:spacing w:line="240" w:lineRule="auto"/>
        <w:ind w:left="420" w:firstLineChars="0" w:firstLine="420"/>
        <w:jc w:val="left"/>
        <w:rPr>
          <w:b/>
          <w:bCs/>
          <w:sz w:val="28"/>
          <w:szCs w:val="28"/>
        </w:rPr>
      </w:pPr>
      <w:r w:rsidRPr="00257295">
        <w:rPr>
          <w:noProof/>
        </w:rPr>
        <w:drawing>
          <wp:inline distT="0" distB="0" distL="0" distR="0" wp14:anchorId="17E724F3" wp14:editId="198129E3">
            <wp:extent cx="4210050" cy="232999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89787.tmp"/>
                    <pic:cNvPicPr/>
                  </pic:nvPicPr>
                  <pic:blipFill>
                    <a:blip r:embed="rId703" cstate="email">
                      <a:extLst>
                        <a:ext uri="{28A0092B-C50C-407E-A947-70E740481C1C}">
                          <a14:useLocalDpi xmlns:a14="http://schemas.microsoft.com/office/drawing/2010/main" val="0"/>
                        </a:ext>
                      </a:extLst>
                    </a:blip>
                    <a:stretch>
                      <a:fillRect/>
                    </a:stretch>
                  </pic:blipFill>
                  <pic:spPr>
                    <a:xfrm>
                      <a:off x="0" y="0"/>
                      <a:ext cx="4210638" cy="2330316"/>
                    </a:xfrm>
                    <a:prstGeom prst="rect">
                      <a:avLst/>
                    </a:prstGeom>
                  </pic:spPr>
                </pic:pic>
              </a:graphicData>
            </a:graphic>
          </wp:inline>
        </w:drawing>
      </w:r>
      <w:r w:rsidRPr="00257295">
        <w:br w:type="page"/>
      </w:r>
    </w:p>
    <w:p w:rsidR="00526D04" w:rsidRDefault="00526D04" w:rsidP="00526D04">
      <w:pPr>
        <w:pStyle w:val="Heading2"/>
        <w:spacing w:before="326" w:after="163"/>
      </w:pPr>
      <w:bookmarkStart w:id="173" w:name="_Toc390712743"/>
      <w:bookmarkEnd w:id="57"/>
      <w:r>
        <w:rPr>
          <w:rFonts w:hint="eastAsia"/>
        </w:rPr>
        <w:lastRenderedPageBreak/>
        <w:t>LKM</w:t>
      </w:r>
      <w:r>
        <w:rPr>
          <w:rFonts w:hint="eastAsia"/>
        </w:rPr>
        <w:t>管理</w:t>
      </w:r>
      <w:bookmarkEnd w:id="173"/>
    </w:p>
    <w:p w:rsidR="00526D04" w:rsidRDefault="00526D04" w:rsidP="00526D04">
      <w:pPr>
        <w:ind w:firstLine="480"/>
      </w:pPr>
      <w:r w:rsidRPr="009B7673">
        <w:rPr>
          <w:rFonts w:hint="eastAsia"/>
        </w:rPr>
        <w:t>内核从</w:t>
      </w:r>
      <w:r w:rsidRPr="009B7673">
        <w:rPr>
          <w:rFonts w:hint="eastAsia"/>
        </w:rPr>
        <w:t xml:space="preserve">1.2 </w:t>
      </w:r>
      <w:r>
        <w:rPr>
          <w:rFonts w:hint="eastAsia"/>
        </w:rPr>
        <w:t>版本开始引入</w:t>
      </w:r>
      <w:r w:rsidRPr="009B7673">
        <w:rPr>
          <w:rFonts w:hint="eastAsia"/>
        </w:rPr>
        <w:t>可加载内核模块</w:t>
      </w:r>
      <w:r>
        <w:rPr>
          <w:rFonts w:hint="eastAsia"/>
        </w:rPr>
        <w:t>，</w:t>
      </w:r>
      <w:r w:rsidRPr="009B7673">
        <w:rPr>
          <w:rFonts w:hint="eastAsia"/>
        </w:rPr>
        <w:t>通过</w:t>
      </w:r>
      <w:r w:rsidRPr="009B7673">
        <w:rPr>
          <w:rFonts w:hint="eastAsia"/>
        </w:rPr>
        <w:t xml:space="preserve"> Linux </w:t>
      </w:r>
      <w:r w:rsidRPr="009B7673">
        <w:rPr>
          <w:rFonts w:hint="eastAsia"/>
        </w:rPr>
        <w:t>内核</w:t>
      </w:r>
      <w:r w:rsidR="00975796">
        <w:rPr>
          <w:rFonts w:hint="eastAsia"/>
        </w:rPr>
        <w:t>可加载</w:t>
      </w:r>
      <w:r w:rsidRPr="009B7673">
        <w:rPr>
          <w:rFonts w:hint="eastAsia"/>
        </w:rPr>
        <w:t>模块（</w:t>
      </w:r>
      <w:r w:rsidRPr="009B7673">
        <w:rPr>
          <w:rFonts w:hint="eastAsia"/>
        </w:rPr>
        <w:t>LKM</w:t>
      </w:r>
      <w:r w:rsidRPr="009B7673">
        <w:rPr>
          <w:rFonts w:hint="eastAsia"/>
        </w:rPr>
        <w:t>）可以在运行时动态地更改</w:t>
      </w:r>
      <w:r w:rsidRPr="009B7673">
        <w:rPr>
          <w:rFonts w:hint="eastAsia"/>
        </w:rPr>
        <w:t xml:space="preserve"> Linux</w:t>
      </w:r>
      <w:r w:rsidRPr="009B7673">
        <w:rPr>
          <w:rFonts w:hint="eastAsia"/>
        </w:rPr>
        <w:t>。</w:t>
      </w:r>
      <w:r>
        <w:rPr>
          <w:rFonts w:hint="eastAsia"/>
        </w:rPr>
        <w:t>即</w:t>
      </w:r>
      <w:r w:rsidRPr="009B7673">
        <w:rPr>
          <w:rFonts w:hint="eastAsia"/>
        </w:rPr>
        <w:t>可以将新的功能加载到内核、</w:t>
      </w:r>
      <w:r>
        <w:rPr>
          <w:rFonts w:hint="eastAsia"/>
        </w:rPr>
        <w:t>或</w:t>
      </w:r>
      <w:r w:rsidRPr="009B7673">
        <w:rPr>
          <w:rFonts w:hint="eastAsia"/>
        </w:rPr>
        <w:t>去除某个功能，甚至添加使用其他</w:t>
      </w:r>
      <w:r w:rsidRPr="009B7673">
        <w:rPr>
          <w:rFonts w:hint="eastAsia"/>
        </w:rPr>
        <w:t xml:space="preserve"> LKM </w:t>
      </w:r>
      <w:r w:rsidRPr="009B7673">
        <w:rPr>
          <w:rFonts w:hint="eastAsia"/>
        </w:rPr>
        <w:t>的新</w:t>
      </w:r>
      <w:r w:rsidRPr="009B7673">
        <w:rPr>
          <w:rFonts w:hint="eastAsia"/>
        </w:rPr>
        <w:t xml:space="preserve"> LKM</w:t>
      </w:r>
      <w:r w:rsidRPr="009B7673">
        <w:rPr>
          <w:rFonts w:hint="eastAsia"/>
        </w:rPr>
        <w:t>。</w:t>
      </w:r>
      <w:r w:rsidRPr="009B7673">
        <w:rPr>
          <w:rFonts w:hint="eastAsia"/>
        </w:rPr>
        <w:t xml:space="preserve">LKM </w:t>
      </w:r>
      <w:r w:rsidRPr="009B7673">
        <w:rPr>
          <w:rFonts w:hint="eastAsia"/>
        </w:rPr>
        <w:t>的优点是可以最小化内核的内存占用，只加载需要的元素</w:t>
      </w:r>
      <w:r>
        <w:rPr>
          <w:rFonts w:hint="eastAsia"/>
        </w:rPr>
        <w:t>。从而</w:t>
      </w:r>
      <w:r w:rsidRPr="009B7673">
        <w:rPr>
          <w:rFonts w:hint="eastAsia"/>
        </w:rPr>
        <w:t>提供了可伸缩的、动态的内核</w:t>
      </w:r>
      <w:r>
        <w:rPr>
          <w:rFonts w:hint="eastAsia"/>
        </w:rPr>
        <w:t>。</w:t>
      </w:r>
    </w:p>
    <w:p w:rsidR="00526D04" w:rsidRDefault="00526D04" w:rsidP="00526D04">
      <w:pPr>
        <w:pStyle w:val="Heading3"/>
        <w:spacing w:before="163" w:after="163"/>
      </w:pPr>
      <w:bookmarkStart w:id="174" w:name="_Toc390712744"/>
      <w:r>
        <w:rPr>
          <w:rFonts w:hint="eastAsia"/>
        </w:rPr>
        <w:t>LKM</w:t>
      </w:r>
      <w:r>
        <w:rPr>
          <w:rFonts w:hint="eastAsia"/>
        </w:rPr>
        <w:t>文件结构</w:t>
      </w:r>
      <w:bookmarkEnd w:id="174"/>
    </w:p>
    <w:p w:rsidR="00526D04" w:rsidRPr="00257295" w:rsidRDefault="00526D04" w:rsidP="00D97EA8">
      <w:pPr>
        <w:ind w:firstLineChars="0" w:firstLine="420"/>
      </w:pPr>
      <w:r w:rsidRPr="00C028A8">
        <w:rPr>
          <w:rFonts w:hint="eastAsia"/>
        </w:rPr>
        <w:t xml:space="preserve">LKM </w:t>
      </w:r>
      <w:r>
        <w:rPr>
          <w:rFonts w:hint="eastAsia"/>
        </w:rPr>
        <w:t>实际</w:t>
      </w:r>
      <w:r w:rsidRPr="00C028A8">
        <w:rPr>
          <w:rFonts w:hint="eastAsia"/>
        </w:rPr>
        <w:t>是一个特殊的</w:t>
      </w:r>
      <w:r>
        <w:rPr>
          <w:rFonts w:hint="eastAsia"/>
        </w:rPr>
        <w:t>ELF</w:t>
      </w:r>
      <w:r>
        <w:rPr>
          <w:rFonts w:hint="eastAsia"/>
        </w:rPr>
        <w:t>对象文件，</w:t>
      </w:r>
      <w:r w:rsidRPr="00257295">
        <w:rPr>
          <w:rFonts w:hint="eastAsia"/>
        </w:rPr>
        <w:t>一般以</w:t>
      </w:r>
      <w:r w:rsidRPr="00257295">
        <w:rPr>
          <w:rFonts w:hint="eastAsia"/>
        </w:rPr>
        <w:t>.ko</w:t>
      </w:r>
      <w:r>
        <w:rPr>
          <w:rFonts w:hint="eastAsia"/>
        </w:rPr>
        <w:t>(</w:t>
      </w:r>
      <w:r w:rsidRPr="00257295">
        <w:rPr>
          <w:rFonts w:hint="eastAsia"/>
        </w:rPr>
        <w:t>kernel object</w:t>
      </w:r>
      <w:r>
        <w:rPr>
          <w:rFonts w:hint="eastAsia"/>
        </w:rPr>
        <w:t>)</w:t>
      </w:r>
      <w:r w:rsidRPr="00257295">
        <w:rPr>
          <w:rFonts w:hint="eastAsia"/>
        </w:rPr>
        <w:t>为后缀。与</w:t>
      </w:r>
      <w:r>
        <w:rPr>
          <w:rFonts w:hint="eastAsia"/>
        </w:rPr>
        <w:t>普通的</w:t>
      </w:r>
      <w:r>
        <w:rPr>
          <w:rFonts w:hint="eastAsia"/>
        </w:rPr>
        <w:t>elf</w:t>
      </w:r>
      <w:r>
        <w:rPr>
          <w:rFonts w:hint="eastAsia"/>
        </w:rPr>
        <w:t>文件相比</w:t>
      </w:r>
      <w:r>
        <w:rPr>
          <w:rFonts w:hint="eastAsia"/>
        </w:rPr>
        <w:t>ko</w:t>
      </w:r>
      <w:r>
        <w:rPr>
          <w:rFonts w:hint="eastAsia"/>
        </w:rPr>
        <w:t>的代码主要增加了模块配置信息和模块管理信息，其格式如下：</w:t>
      </w:r>
    </w:p>
    <w:p w:rsidR="00526D04" w:rsidRDefault="00526D04" w:rsidP="00526D04">
      <w:pPr>
        <w:spacing w:line="240" w:lineRule="auto"/>
        <w:ind w:firstLineChars="175" w:firstLine="420"/>
        <w:rPr>
          <w:noProof/>
        </w:rPr>
      </w:pPr>
      <w:r>
        <w:rPr>
          <w:noProof/>
        </w:rPr>
        <w:drawing>
          <wp:inline distT="0" distB="0" distL="0" distR="0" wp14:anchorId="0B30B85E" wp14:editId="671DABE3">
            <wp:extent cx="3028950" cy="3373884"/>
            <wp:effectExtent l="76200" t="76200" r="133350" b="131445"/>
            <wp:docPr id="1299" name="图片 1299" descr="具有各种 ELF 区段的 LKM 的示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具有各种 ELF 区段的 LKM 的示例"/>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028950" cy="33738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hint="eastAsia"/>
          <w:noProof/>
        </w:rPr>
        <w:t xml:space="preserve"> </w:t>
      </w:r>
    </w:p>
    <w:p w:rsidR="00526D04" w:rsidRDefault="00526D04" w:rsidP="00D734B9">
      <w:pPr>
        <w:pStyle w:val="ListParagraph"/>
        <w:numPr>
          <w:ilvl w:val="0"/>
          <w:numId w:val="131"/>
        </w:numPr>
        <w:ind w:firstLineChars="0"/>
      </w:pPr>
      <w:r>
        <w:rPr>
          <w:rFonts w:hint="eastAsia"/>
        </w:rPr>
        <w:t>模块配置信息</w:t>
      </w:r>
    </w:p>
    <w:p w:rsidR="00526D04" w:rsidRDefault="00526D04" w:rsidP="00977CBF">
      <w:pPr>
        <w:ind w:left="480" w:firstLineChars="0" w:firstLine="360"/>
      </w:pPr>
      <w:r>
        <w:rPr>
          <w:rFonts w:hint="eastAsia"/>
        </w:rPr>
        <w:t>ko</w:t>
      </w:r>
      <w:r>
        <w:rPr>
          <w:rFonts w:hint="eastAsia"/>
        </w:rPr>
        <w:t>中定义了一个</w:t>
      </w:r>
      <w:r w:rsidRPr="00257295">
        <w:rPr>
          <w:rFonts w:hint="eastAsia"/>
        </w:rPr>
        <w:t>.modinfo</w:t>
      </w:r>
      <w:r>
        <w:rPr>
          <w:rFonts w:hint="eastAsia"/>
        </w:rPr>
        <w:t>数据段该段用于存储</w:t>
      </w:r>
      <w:r w:rsidRPr="00EF3DEE">
        <w:rPr>
          <w:rFonts w:hint="eastAsia"/>
        </w:rPr>
        <w:t>模块</w:t>
      </w:r>
      <w:r>
        <w:rPr>
          <w:rFonts w:hint="eastAsia"/>
        </w:rPr>
        <w:t>配置信息，其中模块的</w:t>
      </w:r>
      <w:r w:rsidRPr="00EF3DEE">
        <w:rPr>
          <w:rFonts w:hint="eastAsia"/>
        </w:rPr>
        <w:t>许可证、作者、描述</w:t>
      </w:r>
      <w:r>
        <w:rPr>
          <w:rFonts w:hint="eastAsia"/>
        </w:rPr>
        <w:t>，</w:t>
      </w:r>
      <w:r w:rsidRPr="00257295">
        <w:rPr>
          <w:rFonts w:hint="eastAsia"/>
        </w:rPr>
        <w:t>device ID table</w:t>
      </w:r>
      <w:r>
        <w:rPr>
          <w:rFonts w:hint="eastAsia"/>
        </w:rPr>
        <w:t>信息一般由编程者使用特定的宏定义在模块的源码中，如下：</w:t>
      </w:r>
    </w:p>
    <w:p w:rsidR="00526D04" w:rsidRDefault="00526D04" w:rsidP="00526D04">
      <w:pPr>
        <w:pStyle w:val="a7"/>
        <w:ind w:leftChars="175"/>
      </w:pPr>
      <w:r>
        <w:lastRenderedPageBreak/>
        <w:drawing>
          <wp:inline distT="0" distB="0" distL="0" distR="0" wp14:anchorId="78581713" wp14:editId="667A3E85">
            <wp:extent cx="3390900" cy="3025548"/>
            <wp:effectExtent l="76200" t="76200" r="133350" b="137160"/>
            <wp:docPr id="1283" name="图片 1283" descr="简单 LKM 的源代码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简单 LKM 的源代码视图"/>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403156" cy="30364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6D04" w:rsidRPr="00A3735D" w:rsidRDefault="00526D04" w:rsidP="00526D04">
      <w:pPr>
        <w:ind w:firstLine="480"/>
      </w:pPr>
      <w:r>
        <w:rPr>
          <w:rFonts w:hint="eastAsia"/>
        </w:rPr>
        <w:t>这些信息的定义宏内核中实现如下：</w:t>
      </w:r>
    </w:p>
    <w:p w:rsidR="00526D04" w:rsidRDefault="00526D04" w:rsidP="00526D04">
      <w:pPr>
        <w:pStyle w:val="a7"/>
        <w:ind w:leftChars="175"/>
      </w:pPr>
      <w:r>
        <w:rPr>
          <w:rFonts w:hint="eastAsia"/>
        </w:rPr>
        <w:drawing>
          <wp:inline distT="0" distB="0" distL="0" distR="0" wp14:anchorId="7ABD4FA7" wp14:editId="4BA5A39E">
            <wp:extent cx="5476875" cy="1817077"/>
            <wp:effectExtent l="0" t="0" r="0" b="0"/>
            <wp:docPr id="1309" name="图片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F438.tmp"/>
                    <pic:cNvPicPr/>
                  </pic:nvPicPr>
                  <pic:blipFill>
                    <a:blip r:embed="rId706">
                      <a:extLst>
                        <a:ext uri="{28A0092B-C50C-407E-A947-70E740481C1C}">
                          <a14:useLocalDpi xmlns:a14="http://schemas.microsoft.com/office/drawing/2010/main" val="0"/>
                        </a:ext>
                      </a:extLst>
                    </a:blip>
                    <a:stretch>
                      <a:fillRect/>
                    </a:stretch>
                  </pic:blipFill>
                  <pic:spPr>
                    <a:xfrm>
                      <a:off x="0" y="0"/>
                      <a:ext cx="5480472" cy="1818270"/>
                    </a:xfrm>
                    <a:prstGeom prst="rect">
                      <a:avLst/>
                    </a:prstGeom>
                  </pic:spPr>
                </pic:pic>
              </a:graphicData>
            </a:graphic>
          </wp:inline>
        </w:drawing>
      </w:r>
    </w:p>
    <w:p w:rsidR="00526D04" w:rsidRPr="004E6A81" w:rsidRDefault="00526D04" w:rsidP="00526D04">
      <w:pPr>
        <w:pStyle w:val="a7"/>
        <w:ind w:leftChars="175"/>
      </w:pPr>
      <w:r>
        <w:rPr>
          <w:rFonts w:hint="eastAsia"/>
        </w:rPr>
        <w:drawing>
          <wp:inline distT="0" distB="0" distL="0" distR="0" wp14:anchorId="2C82B83F" wp14:editId="2DE3062E">
            <wp:extent cx="5257800" cy="2861968"/>
            <wp:effectExtent l="0" t="0" r="0" b="0"/>
            <wp:docPr id="1327" name="图片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9BDE.tmp"/>
                    <pic:cNvPicPr/>
                  </pic:nvPicPr>
                  <pic:blipFill>
                    <a:blip r:embed="rId707">
                      <a:extLst>
                        <a:ext uri="{28A0092B-C50C-407E-A947-70E740481C1C}">
                          <a14:useLocalDpi xmlns:a14="http://schemas.microsoft.com/office/drawing/2010/main" val="0"/>
                        </a:ext>
                      </a:extLst>
                    </a:blip>
                    <a:stretch>
                      <a:fillRect/>
                    </a:stretch>
                  </pic:blipFill>
                  <pic:spPr>
                    <a:xfrm>
                      <a:off x="0" y="0"/>
                      <a:ext cx="5260091" cy="2863215"/>
                    </a:xfrm>
                    <a:prstGeom prst="rect">
                      <a:avLst/>
                    </a:prstGeom>
                  </pic:spPr>
                </pic:pic>
              </a:graphicData>
            </a:graphic>
          </wp:inline>
        </w:drawing>
      </w:r>
    </w:p>
    <w:p w:rsidR="00526D04" w:rsidRDefault="00526D04" w:rsidP="00D734B9">
      <w:pPr>
        <w:pStyle w:val="ListParagraph"/>
        <w:numPr>
          <w:ilvl w:val="0"/>
          <w:numId w:val="131"/>
        </w:numPr>
        <w:ind w:firstLineChars="0"/>
      </w:pPr>
      <w:r>
        <w:rPr>
          <w:rFonts w:hint="eastAsia"/>
        </w:rPr>
        <w:lastRenderedPageBreak/>
        <w:t>模块管理信息</w:t>
      </w:r>
    </w:p>
    <w:p w:rsidR="00526D04" w:rsidRDefault="00526D04" w:rsidP="00977CBF">
      <w:pPr>
        <w:ind w:left="480" w:firstLineChars="0" w:firstLine="360"/>
      </w:pPr>
      <w:r w:rsidRPr="00EF3DEE">
        <w:rPr>
          <w:rFonts w:hint="eastAsia"/>
        </w:rPr>
        <w:t xml:space="preserve">LKM </w:t>
      </w:r>
      <w:r w:rsidRPr="00EF3DEE">
        <w:rPr>
          <w:rFonts w:hint="eastAsia"/>
        </w:rPr>
        <w:t>与直接编译到内核或典型程序的元素有根本区别。典型的程序有一个</w:t>
      </w:r>
      <w:r w:rsidRPr="00EF3DEE">
        <w:rPr>
          <w:rFonts w:hint="eastAsia"/>
        </w:rPr>
        <w:t xml:space="preserve"> main </w:t>
      </w:r>
      <w:r w:rsidRPr="00EF3DEE">
        <w:rPr>
          <w:rFonts w:hint="eastAsia"/>
        </w:rPr>
        <w:t>函数，其中</w:t>
      </w:r>
      <w:r w:rsidRPr="00EF3DEE">
        <w:rPr>
          <w:rFonts w:hint="eastAsia"/>
        </w:rPr>
        <w:t xml:space="preserve"> LKM </w:t>
      </w:r>
      <w:r w:rsidRPr="00EF3DEE">
        <w:rPr>
          <w:rFonts w:hint="eastAsia"/>
        </w:rPr>
        <w:t>包含</w:t>
      </w:r>
      <w:r w:rsidRPr="00EF3DEE">
        <w:rPr>
          <w:rFonts w:hint="eastAsia"/>
        </w:rPr>
        <w:t xml:space="preserve"> entry </w:t>
      </w:r>
      <w:r w:rsidRPr="00EF3DEE">
        <w:rPr>
          <w:rFonts w:hint="eastAsia"/>
        </w:rPr>
        <w:t>和</w:t>
      </w:r>
      <w:r w:rsidRPr="00EF3DEE">
        <w:rPr>
          <w:rFonts w:hint="eastAsia"/>
        </w:rPr>
        <w:t xml:space="preserve"> exit </w:t>
      </w:r>
      <w:r w:rsidRPr="00EF3DEE">
        <w:rPr>
          <w:rFonts w:hint="eastAsia"/>
        </w:rPr>
        <w:t>函数（在</w:t>
      </w:r>
      <w:r w:rsidRPr="00EF3DEE">
        <w:rPr>
          <w:rFonts w:hint="eastAsia"/>
        </w:rPr>
        <w:t xml:space="preserve"> 2.6 </w:t>
      </w:r>
      <w:r w:rsidRPr="00EF3DEE">
        <w:rPr>
          <w:rFonts w:hint="eastAsia"/>
        </w:rPr>
        <w:t>版本，您可以任意命名这些函数）。当向内核插入模块时，调用</w:t>
      </w:r>
      <w:r w:rsidRPr="00EF3DEE">
        <w:rPr>
          <w:rFonts w:hint="eastAsia"/>
        </w:rPr>
        <w:t xml:space="preserve"> entry </w:t>
      </w:r>
      <w:r w:rsidRPr="00EF3DEE">
        <w:rPr>
          <w:rFonts w:hint="eastAsia"/>
        </w:rPr>
        <w:t>函数，从内核删除模块时则调用</w:t>
      </w:r>
      <w:r w:rsidRPr="00EF3DEE">
        <w:rPr>
          <w:rFonts w:hint="eastAsia"/>
        </w:rPr>
        <w:t xml:space="preserve"> exit </w:t>
      </w:r>
      <w:r>
        <w:rPr>
          <w:rFonts w:hint="eastAsia"/>
        </w:rPr>
        <w:t>函数。</w:t>
      </w:r>
    </w:p>
    <w:p w:rsidR="00526D04" w:rsidRDefault="00526D04" w:rsidP="00977CBF">
      <w:pPr>
        <w:ind w:left="480" w:firstLineChars="0" w:firstLine="360"/>
      </w:pPr>
      <w:r>
        <w:rPr>
          <w:rFonts w:hint="eastAsia"/>
        </w:rPr>
        <w:t>这些代码或数据由内核负责管理，其中</w:t>
      </w:r>
      <w:r>
        <w:rPr>
          <w:rFonts w:hint="eastAsia"/>
        </w:rPr>
        <w:t>entry/exit</w:t>
      </w:r>
      <w:r>
        <w:rPr>
          <w:rFonts w:hint="eastAsia"/>
        </w:rPr>
        <w:t>机制直接通过一下宏定义在源码中：</w:t>
      </w:r>
    </w:p>
    <w:p w:rsidR="00526D04" w:rsidRDefault="00526D04" w:rsidP="00526D04">
      <w:pPr>
        <w:pStyle w:val="a7"/>
        <w:ind w:leftChars="175" w:firstLine="420"/>
      </w:pPr>
      <w:r>
        <w:rPr>
          <w:rFonts w:hint="eastAsia"/>
        </w:rPr>
        <w:drawing>
          <wp:inline distT="0" distB="0" distL="0" distR="0" wp14:anchorId="7970DC83" wp14:editId="79C88A91">
            <wp:extent cx="5363324" cy="1638529"/>
            <wp:effectExtent l="0" t="0" r="0" b="0"/>
            <wp:docPr id="1329" name="图片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3032.tmp"/>
                    <pic:cNvPicPr/>
                  </pic:nvPicPr>
                  <pic:blipFill>
                    <a:blip r:embed="rId708">
                      <a:extLst>
                        <a:ext uri="{28A0092B-C50C-407E-A947-70E740481C1C}">
                          <a14:useLocalDpi xmlns:a14="http://schemas.microsoft.com/office/drawing/2010/main" val="0"/>
                        </a:ext>
                      </a:extLst>
                    </a:blip>
                    <a:stretch>
                      <a:fillRect/>
                    </a:stretch>
                  </pic:blipFill>
                  <pic:spPr>
                    <a:xfrm>
                      <a:off x="0" y="0"/>
                      <a:ext cx="5363324" cy="1638529"/>
                    </a:xfrm>
                    <a:prstGeom prst="rect">
                      <a:avLst/>
                    </a:prstGeom>
                  </pic:spPr>
                </pic:pic>
              </a:graphicData>
            </a:graphic>
          </wp:inline>
        </w:drawing>
      </w:r>
    </w:p>
    <w:p w:rsidR="00526D04" w:rsidRPr="00A214A5" w:rsidRDefault="00526D04" w:rsidP="00977CBF">
      <w:pPr>
        <w:ind w:left="480" w:firstLineChars="0" w:firstLine="360"/>
      </w:pPr>
      <w:r>
        <w:rPr>
          <w:rFonts w:hint="eastAsia"/>
        </w:rPr>
        <w:t>300</w:t>
      </w:r>
      <w:r>
        <w:rPr>
          <w:rFonts w:hint="eastAsia"/>
        </w:rPr>
        <w:t>，</w:t>
      </w:r>
      <w:r>
        <w:rPr>
          <w:rFonts w:hint="eastAsia"/>
        </w:rPr>
        <w:t>306</w:t>
      </w:r>
      <w:r>
        <w:rPr>
          <w:rFonts w:hint="eastAsia"/>
        </w:rPr>
        <w:t>：即将用户的</w:t>
      </w:r>
      <w:r>
        <w:rPr>
          <w:rFonts w:hint="eastAsia"/>
        </w:rPr>
        <w:t>entry/exit</w:t>
      </w:r>
      <w:r>
        <w:rPr>
          <w:rFonts w:hint="eastAsia"/>
        </w:rPr>
        <w:t>函数增加别名</w:t>
      </w:r>
      <w:r>
        <w:rPr>
          <w:rFonts w:hint="eastAsia"/>
        </w:rPr>
        <w:t>init_module/cleanup_module</w:t>
      </w:r>
      <w:r>
        <w:rPr>
          <w:rFonts w:hint="eastAsia"/>
        </w:rPr>
        <w:t>。</w:t>
      </w:r>
    </w:p>
    <w:p w:rsidR="00526D04" w:rsidRDefault="00526D04" w:rsidP="00977CBF">
      <w:pPr>
        <w:ind w:left="480" w:firstLineChars="0" w:firstLine="360"/>
      </w:pPr>
      <w:r>
        <w:rPr>
          <w:rFonts w:hint="eastAsia"/>
        </w:rPr>
        <w:t>另外还增加了一个模块句柄</w:t>
      </w:r>
      <w:r>
        <w:rPr>
          <w:rFonts w:hint="eastAsia"/>
        </w:rPr>
        <w:t>__this_module</w:t>
      </w:r>
      <w:r>
        <w:rPr>
          <w:rFonts w:hint="eastAsia"/>
        </w:rPr>
        <w:t>变量，以及</w:t>
      </w:r>
      <w:r w:rsidRPr="00257295">
        <w:rPr>
          <w:rFonts w:hint="eastAsia"/>
        </w:rPr>
        <w:t>模块</w:t>
      </w:r>
      <w:r>
        <w:rPr>
          <w:rFonts w:hint="eastAsia"/>
        </w:rPr>
        <w:t>依赖关系描述，用于内核进行动态装载管理，这些符号定义自动生成的</w:t>
      </w:r>
      <w:r>
        <w:rPr>
          <w:rFonts w:hint="eastAsia"/>
        </w:rPr>
        <w:t>mod.c</w:t>
      </w:r>
      <w:r>
        <w:rPr>
          <w:rFonts w:hint="eastAsia"/>
        </w:rPr>
        <w:t>文件，在编译</w:t>
      </w:r>
      <w:r w:rsidRPr="00257295">
        <w:rPr>
          <w:rFonts w:hint="eastAsia"/>
        </w:rPr>
        <w:t>后处理阶段</w:t>
      </w:r>
      <w:r>
        <w:rPr>
          <w:rFonts w:hint="eastAsia"/>
        </w:rPr>
        <w:t>链接</w:t>
      </w:r>
      <w:r w:rsidRPr="00257295">
        <w:rPr>
          <w:rFonts w:hint="eastAsia"/>
        </w:rPr>
        <w:t>.mod.o</w:t>
      </w:r>
      <w:r w:rsidRPr="00257295">
        <w:rPr>
          <w:rFonts w:hint="eastAsia"/>
        </w:rPr>
        <w:t>到</w:t>
      </w:r>
      <w:r w:rsidRPr="00257295">
        <w:rPr>
          <w:rFonts w:hint="eastAsia"/>
        </w:rPr>
        <w:t>.ko</w:t>
      </w:r>
      <w:r w:rsidRPr="00257295">
        <w:rPr>
          <w:rFonts w:hint="eastAsia"/>
        </w:rPr>
        <w:t>文件中</w:t>
      </w:r>
      <w:r>
        <w:rPr>
          <w:rFonts w:hint="eastAsia"/>
        </w:rPr>
        <w:t>实现。</w:t>
      </w:r>
      <w:r w:rsidRPr="00257295">
        <w:rPr>
          <w:rFonts w:hint="eastAsia"/>
        </w:rPr>
        <w:t>该</w:t>
      </w:r>
      <w:r w:rsidRPr="00257295">
        <w:rPr>
          <w:rFonts w:hint="eastAsia"/>
        </w:rPr>
        <w:t>mod</w:t>
      </w:r>
      <w:r w:rsidRPr="00257295">
        <w:rPr>
          <w:rFonts w:hint="eastAsia"/>
        </w:rPr>
        <w:t>文件源码如下所示：</w:t>
      </w:r>
    </w:p>
    <w:p w:rsidR="00526D04" w:rsidRDefault="00526D04" w:rsidP="00526D04">
      <w:pPr>
        <w:pStyle w:val="a7"/>
        <w:ind w:leftChars="175" w:firstLine="420"/>
      </w:pPr>
      <w:r w:rsidRPr="00257295">
        <w:drawing>
          <wp:inline distT="0" distB="0" distL="0" distR="0" wp14:anchorId="1D78DBFB" wp14:editId="409BF70A">
            <wp:extent cx="3743325" cy="3190775"/>
            <wp:effectExtent l="0" t="0" r="0" b="0"/>
            <wp:docPr id="1652" name="图片 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B78A.tmp"/>
                    <pic:cNvPicPr/>
                  </pic:nvPicPr>
                  <pic:blipFill>
                    <a:blip r:embed="rId709">
                      <a:extLst>
                        <a:ext uri="{28A0092B-C50C-407E-A947-70E740481C1C}">
                          <a14:useLocalDpi xmlns:a14="http://schemas.microsoft.com/office/drawing/2010/main" val="0"/>
                        </a:ext>
                      </a:extLst>
                    </a:blip>
                    <a:stretch>
                      <a:fillRect/>
                    </a:stretch>
                  </pic:blipFill>
                  <pic:spPr>
                    <a:xfrm>
                      <a:off x="0" y="0"/>
                      <a:ext cx="3746948" cy="3193863"/>
                    </a:xfrm>
                    <a:prstGeom prst="rect">
                      <a:avLst/>
                    </a:prstGeom>
                  </pic:spPr>
                </pic:pic>
              </a:graphicData>
            </a:graphic>
          </wp:inline>
        </w:drawing>
      </w:r>
    </w:p>
    <w:p w:rsidR="00526D04" w:rsidRDefault="00526D04" w:rsidP="00526D04">
      <w:pPr>
        <w:ind w:left="840" w:firstLineChars="175" w:firstLine="420"/>
      </w:pPr>
      <w:r>
        <w:rPr>
          <w:rFonts w:hint="eastAsia"/>
        </w:rPr>
        <w:t>7</w:t>
      </w:r>
      <w:r>
        <w:rPr>
          <w:rFonts w:hint="eastAsia"/>
        </w:rPr>
        <w:t>：</w:t>
      </w:r>
      <w:r>
        <w:rPr>
          <w:rFonts w:hint="eastAsia"/>
        </w:rPr>
        <w:t>__this_module</w:t>
      </w:r>
      <w:r>
        <w:rPr>
          <w:rFonts w:hint="eastAsia"/>
        </w:rPr>
        <w:t>一般在</w:t>
      </w:r>
      <w:r>
        <w:rPr>
          <w:rFonts w:hint="eastAsia"/>
        </w:rPr>
        <w:t>LKM</w:t>
      </w:r>
      <w:r>
        <w:rPr>
          <w:rFonts w:hint="eastAsia"/>
        </w:rPr>
        <w:t>对应的源码中引用，使用内核提供的接口可以实现模块自身和内核的动态交互，这个变量相当于</w:t>
      </w:r>
      <w:r>
        <w:rPr>
          <w:rFonts w:hint="eastAsia"/>
        </w:rPr>
        <w:t>LKM</w:t>
      </w:r>
      <w:r>
        <w:rPr>
          <w:rFonts w:hint="eastAsia"/>
        </w:rPr>
        <w:t>的句柄。可使用如下宏来获取自己模块的句柄。</w:t>
      </w:r>
    </w:p>
    <w:p w:rsidR="00526D04" w:rsidRDefault="00526D04" w:rsidP="00526D04">
      <w:pPr>
        <w:pStyle w:val="a7"/>
        <w:ind w:leftChars="175" w:firstLine="420"/>
      </w:pPr>
      <w:r>
        <w:lastRenderedPageBreak/>
        <w:drawing>
          <wp:inline distT="0" distB="0" distL="0" distR="0" wp14:anchorId="3A60FFB8" wp14:editId="363EFB74">
            <wp:extent cx="3391374" cy="1076475"/>
            <wp:effectExtent l="0" t="0" r="0" b="952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D7E.tmp"/>
                    <pic:cNvPicPr/>
                  </pic:nvPicPr>
                  <pic:blipFill>
                    <a:blip r:embed="rId710">
                      <a:extLst>
                        <a:ext uri="{28A0092B-C50C-407E-A947-70E740481C1C}">
                          <a14:useLocalDpi xmlns:a14="http://schemas.microsoft.com/office/drawing/2010/main" val="0"/>
                        </a:ext>
                      </a:extLst>
                    </a:blip>
                    <a:stretch>
                      <a:fillRect/>
                    </a:stretch>
                  </pic:blipFill>
                  <pic:spPr>
                    <a:xfrm>
                      <a:off x="0" y="0"/>
                      <a:ext cx="3391374" cy="1076475"/>
                    </a:xfrm>
                    <a:prstGeom prst="rect">
                      <a:avLst/>
                    </a:prstGeom>
                  </pic:spPr>
                </pic:pic>
              </a:graphicData>
            </a:graphic>
          </wp:inline>
        </w:drawing>
      </w:r>
      <w:r w:rsidRPr="00E311F0">
        <w:rPr>
          <w:rFonts w:hint="eastAsia"/>
        </w:rPr>
        <w:t xml:space="preserve"> </w:t>
      </w:r>
    </w:p>
    <w:p w:rsidR="00526D04" w:rsidRPr="00E611DF" w:rsidRDefault="00526D04" w:rsidP="00977CBF">
      <w:pPr>
        <w:ind w:left="480" w:firstLineChars="0" w:firstLine="360"/>
      </w:pPr>
      <w:r>
        <w:rPr>
          <w:rFonts w:hint="eastAsia"/>
        </w:rPr>
        <w:t>当这些</w:t>
      </w:r>
      <w:r>
        <w:rPr>
          <w:rFonts w:hint="eastAsia"/>
        </w:rPr>
        <w:t>section</w:t>
      </w:r>
      <w:r>
        <w:rPr>
          <w:rFonts w:hint="eastAsia"/>
        </w:rPr>
        <w:t>在</w:t>
      </w:r>
      <w:r>
        <w:rPr>
          <w:rFonts w:hint="eastAsia"/>
        </w:rPr>
        <w:t>ko</w:t>
      </w:r>
      <w:r>
        <w:rPr>
          <w:rFonts w:hint="eastAsia"/>
        </w:rPr>
        <w:t>文件中如下：</w:t>
      </w:r>
    </w:p>
    <w:p w:rsidR="00526D04" w:rsidRPr="00E611DF" w:rsidRDefault="00526D04" w:rsidP="00526D04">
      <w:pPr>
        <w:pStyle w:val="a7"/>
        <w:ind w:leftChars="175" w:firstLine="420"/>
      </w:pPr>
      <w:r>
        <w:drawing>
          <wp:inline distT="0" distB="0" distL="0" distR="0" wp14:anchorId="2941612A" wp14:editId="4C3961CC">
            <wp:extent cx="4800600" cy="3845049"/>
            <wp:effectExtent l="76200" t="76200" r="133350" b="136525"/>
            <wp:docPr id="1739" name="图片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9664.tmp"/>
                    <pic:cNvPicPr/>
                  </pic:nvPicPr>
                  <pic:blipFill rotWithShape="1">
                    <a:blip r:embed="rId711" cstate="print">
                      <a:extLst>
                        <a:ext uri="{28A0092B-C50C-407E-A947-70E740481C1C}">
                          <a14:useLocalDpi xmlns:a14="http://schemas.microsoft.com/office/drawing/2010/main" val="0"/>
                        </a:ext>
                      </a:extLst>
                    </a:blip>
                    <a:srcRect/>
                    <a:stretch/>
                  </pic:blipFill>
                  <pic:spPr bwMode="auto">
                    <a:xfrm>
                      <a:off x="0" y="0"/>
                      <a:ext cx="4803085" cy="3847039"/>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26D04" w:rsidRDefault="00526D04" w:rsidP="00526D04">
      <w:pPr>
        <w:pStyle w:val="Heading3"/>
        <w:spacing w:before="163" w:after="163"/>
      </w:pPr>
      <w:bookmarkStart w:id="175" w:name="_Toc390712745"/>
      <w:r>
        <w:rPr>
          <w:rFonts w:hint="eastAsia"/>
        </w:rPr>
        <w:t>LKM</w:t>
      </w:r>
      <w:r>
        <w:rPr>
          <w:rFonts w:hint="eastAsia"/>
        </w:rPr>
        <w:t>描述结构</w:t>
      </w:r>
      <w:bookmarkEnd w:id="175"/>
    </w:p>
    <w:p w:rsidR="00526D04" w:rsidRDefault="00526D04" w:rsidP="00977CBF">
      <w:pPr>
        <w:ind w:firstLine="480"/>
      </w:pPr>
      <w:r>
        <w:rPr>
          <w:rFonts w:hint="eastAsia"/>
        </w:rPr>
        <w:t>每个</w:t>
      </w:r>
      <w:r>
        <w:rPr>
          <w:rFonts w:hint="eastAsia"/>
        </w:rPr>
        <w:t>LKM</w:t>
      </w:r>
      <w:r>
        <w:rPr>
          <w:rFonts w:hint="eastAsia"/>
        </w:rPr>
        <w:t>都对应一个模块描述信息，其定义在编译后处理阶段的</w:t>
      </w:r>
      <w:r>
        <w:rPr>
          <w:rFonts w:hint="eastAsia"/>
        </w:rPr>
        <w:t>mod.c</w:t>
      </w:r>
      <w:r>
        <w:rPr>
          <w:rFonts w:hint="eastAsia"/>
        </w:rPr>
        <w:t>，最后链接到对应的</w:t>
      </w:r>
      <w:r>
        <w:rPr>
          <w:rFonts w:hint="eastAsia"/>
        </w:rPr>
        <w:t>ko</w:t>
      </w:r>
      <w:r>
        <w:rPr>
          <w:rFonts w:hint="eastAsia"/>
        </w:rPr>
        <w:t>文件，其结构如下：</w:t>
      </w:r>
    </w:p>
    <w:p w:rsidR="00526D04" w:rsidRDefault="00526D04" w:rsidP="00526D04">
      <w:pPr>
        <w:pStyle w:val="a7"/>
        <w:ind w:leftChars="175"/>
      </w:pPr>
      <w:r>
        <w:lastRenderedPageBreak/>
        <w:drawing>
          <wp:inline distT="0" distB="0" distL="0" distR="0" wp14:anchorId="5069AB45" wp14:editId="00DC5FF2">
            <wp:extent cx="4724400" cy="4750647"/>
            <wp:effectExtent l="0" t="0" r="0" b="0"/>
            <wp:docPr id="1330" name="图片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4F2A.tmp"/>
                    <pic:cNvPicPr/>
                  </pic:nvPicPr>
                  <pic:blipFill>
                    <a:blip r:embed="rId712">
                      <a:extLst>
                        <a:ext uri="{28A0092B-C50C-407E-A947-70E740481C1C}">
                          <a14:useLocalDpi xmlns:a14="http://schemas.microsoft.com/office/drawing/2010/main" val="0"/>
                        </a:ext>
                      </a:extLst>
                    </a:blip>
                    <a:stretch>
                      <a:fillRect/>
                    </a:stretch>
                  </pic:blipFill>
                  <pic:spPr>
                    <a:xfrm>
                      <a:off x="0" y="0"/>
                      <a:ext cx="4725060" cy="4751310"/>
                    </a:xfrm>
                    <a:prstGeom prst="rect">
                      <a:avLst/>
                    </a:prstGeom>
                  </pic:spPr>
                </pic:pic>
              </a:graphicData>
            </a:graphic>
          </wp:inline>
        </w:drawing>
      </w:r>
    </w:p>
    <w:p w:rsidR="00526D04" w:rsidRPr="00257295" w:rsidRDefault="00526D04" w:rsidP="00921D20">
      <w:pPr>
        <w:ind w:firstLine="480"/>
      </w:pPr>
      <w:r>
        <w:rPr>
          <w:rFonts w:hint="eastAsia"/>
        </w:rPr>
        <w:t>init</w:t>
      </w:r>
      <w:r>
        <w:rPr>
          <w:rFonts w:hint="eastAsia"/>
        </w:rPr>
        <w:t>，</w:t>
      </w:r>
      <w:r>
        <w:rPr>
          <w:rFonts w:hint="eastAsia"/>
        </w:rPr>
        <w:t>exit</w:t>
      </w:r>
      <w:r>
        <w:rPr>
          <w:rFonts w:hint="eastAsia"/>
        </w:rPr>
        <w:t>，</w:t>
      </w:r>
      <w:r>
        <w:rPr>
          <w:rFonts w:hint="eastAsia"/>
        </w:rPr>
        <w:t>name</w:t>
      </w:r>
      <w:r>
        <w:rPr>
          <w:rFonts w:hint="eastAsia"/>
        </w:rPr>
        <w:t>，</w:t>
      </w:r>
      <w:r>
        <w:rPr>
          <w:rFonts w:hint="eastAsia"/>
        </w:rPr>
        <w:t>arch</w:t>
      </w:r>
      <w:r>
        <w:rPr>
          <w:rFonts w:hint="eastAsia"/>
        </w:rPr>
        <w:t>成员在</w:t>
      </w:r>
      <w:r>
        <w:rPr>
          <w:rFonts w:hint="eastAsia"/>
        </w:rPr>
        <w:t>mod.c</w:t>
      </w:r>
      <w:r>
        <w:rPr>
          <w:rFonts w:hint="eastAsia"/>
        </w:rPr>
        <w:t>中设置，其他的成员由内核进行配置。其中</w:t>
      </w:r>
      <w:r>
        <w:rPr>
          <w:rFonts w:hint="eastAsia"/>
        </w:rPr>
        <w:t>list</w:t>
      </w:r>
      <w:r>
        <w:rPr>
          <w:rFonts w:hint="eastAsia"/>
        </w:rPr>
        <w:t>用于将内核所有</w:t>
      </w:r>
      <w:r w:rsidRPr="00257295">
        <w:rPr>
          <w:rFonts w:hint="eastAsia"/>
        </w:rPr>
        <w:t>加载</w:t>
      </w:r>
      <w:r>
        <w:rPr>
          <w:rFonts w:hint="eastAsia"/>
        </w:rPr>
        <w:t>的模块组织到一个全局列表中，该列表定义</w:t>
      </w:r>
      <w:r w:rsidRPr="00257295">
        <w:rPr>
          <w:rFonts w:hint="eastAsia"/>
        </w:rPr>
        <w:t>如下：</w:t>
      </w:r>
    </w:p>
    <w:p w:rsidR="00526D04" w:rsidRPr="00257295" w:rsidRDefault="00526D04" w:rsidP="00526D04">
      <w:pPr>
        <w:pStyle w:val="a7"/>
        <w:ind w:leftChars="0" w:firstLine="420"/>
      </w:pPr>
      <w:r w:rsidRPr="00257295">
        <w:rPr>
          <w:rFonts w:hint="eastAsia"/>
        </w:rPr>
        <w:drawing>
          <wp:inline distT="0" distB="0" distL="0" distR="0" wp14:anchorId="21596D48" wp14:editId="7EC216A1">
            <wp:extent cx="2514951" cy="628738"/>
            <wp:effectExtent l="0" t="0" r="0" b="0"/>
            <wp:docPr id="915"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EEA8.tmp"/>
                    <pic:cNvPicPr/>
                  </pic:nvPicPr>
                  <pic:blipFill>
                    <a:blip r:embed="rId713">
                      <a:extLst>
                        <a:ext uri="{28A0092B-C50C-407E-A947-70E740481C1C}">
                          <a14:useLocalDpi xmlns:a14="http://schemas.microsoft.com/office/drawing/2010/main" val="0"/>
                        </a:ext>
                      </a:extLst>
                    </a:blip>
                    <a:stretch>
                      <a:fillRect/>
                    </a:stretch>
                  </pic:blipFill>
                  <pic:spPr>
                    <a:xfrm>
                      <a:off x="0" y="0"/>
                      <a:ext cx="2514951" cy="628738"/>
                    </a:xfrm>
                    <a:prstGeom prst="rect">
                      <a:avLst/>
                    </a:prstGeom>
                  </pic:spPr>
                </pic:pic>
              </a:graphicData>
            </a:graphic>
          </wp:inline>
        </w:drawing>
      </w:r>
    </w:p>
    <w:p w:rsidR="00526D04" w:rsidRDefault="00526D04" w:rsidP="00526D04">
      <w:pPr>
        <w:pStyle w:val="Heading3"/>
        <w:spacing w:before="163" w:after="163"/>
      </w:pPr>
      <w:bookmarkStart w:id="176" w:name="_Toc390712746"/>
      <w:r>
        <w:rPr>
          <w:rFonts w:hint="eastAsia"/>
        </w:rPr>
        <w:t>LKM</w:t>
      </w:r>
      <w:r>
        <w:rPr>
          <w:rFonts w:hint="eastAsia"/>
        </w:rPr>
        <w:t>管理方式</w:t>
      </w:r>
      <w:bookmarkEnd w:id="176"/>
    </w:p>
    <w:p w:rsidR="00526D04" w:rsidRDefault="00526D04" w:rsidP="00C72B06">
      <w:pPr>
        <w:ind w:firstLine="480"/>
      </w:pPr>
      <w:r>
        <w:rPr>
          <w:rFonts w:hint="eastAsia"/>
        </w:rPr>
        <w:t>当需要</w:t>
      </w:r>
      <w:r w:rsidRPr="00257295">
        <w:rPr>
          <w:rFonts w:hint="eastAsia"/>
        </w:rPr>
        <w:t>运行内核模块</w:t>
      </w:r>
      <w:r>
        <w:rPr>
          <w:rFonts w:hint="eastAsia"/>
        </w:rPr>
        <w:t>前首先要将其加载到内核</w:t>
      </w:r>
      <w:r w:rsidRPr="00257295">
        <w:rPr>
          <w:rFonts w:hint="eastAsia"/>
        </w:rPr>
        <w:t>，</w:t>
      </w:r>
      <w:r>
        <w:rPr>
          <w:rFonts w:hint="eastAsia"/>
        </w:rPr>
        <w:t>如果需要停止，则需要从内核移除。完成这些功能需要使用</w:t>
      </w:r>
      <w:r w:rsidRPr="00E62E6B">
        <w:rPr>
          <w:rFonts w:hint="eastAsia"/>
        </w:rPr>
        <w:t>用户工具</w:t>
      </w:r>
      <w:r>
        <w:rPr>
          <w:rFonts w:hint="eastAsia"/>
        </w:rPr>
        <w:t>如：</w:t>
      </w:r>
      <w:r w:rsidRPr="00E62E6B">
        <w:rPr>
          <w:rFonts w:hint="eastAsia"/>
        </w:rPr>
        <w:t>insmod</w:t>
      </w:r>
      <w:r w:rsidRPr="00E62E6B">
        <w:rPr>
          <w:rFonts w:hint="eastAsia"/>
        </w:rPr>
        <w:t>（安装</w:t>
      </w:r>
      <w:r w:rsidRPr="00E62E6B">
        <w:rPr>
          <w:rFonts w:hint="eastAsia"/>
        </w:rPr>
        <w:t xml:space="preserve"> LKM</w:t>
      </w:r>
      <w:r w:rsidRPr="00E62E6B">
        <w:rPr>
          <w:rFonts w:hint="eastAsia"/>
        </w:rPr>
        <w:t>），</w:t>
      </w:r>
      <w:r w:rsidRPr="00E62E6B">
        <w:rPr>
          <w:rFonts w:hint="eastAsia"/>
        </w:rPr>
        <w:t xml:space="preserve">rmmod </w:t>
      </w:r>
      <w:r w:rsidRPr="00E62E6B">
        <w:rPr>
          <w:rFonts w:hint="eastAsia"/>
        </w:rPr>
        <w:t>（删除</w:t>
      </w:r>
      <w:r w:rsidRPr="00E62E6B">
        <w:rPr>
          <w:rFonts w:hint="eastAsia"/>
        </w:rPr>
        <w:t xml:space="preserve"> LKM</w:t>
      </w:r>
      <w:r w:rsidRPr="00E62E6B">
        <w:rPr>
          <w:rFonts w:hint="eastAsia"/>
        </w:rPr>
        <w:t>），</w:t>
      </w:r>
      <w:r w:rsidRPr="00E62E6B">
        <w:rPr>
          <w:rFonts w:hint="eastAsia"/>
        </w:rPr>
        <w:t>modprobe</w:t>
      </w:r>
      <w:r w:rsidRPr="00E62E6B">
        <w:rPr>
          <w:rFonts w:hint="eastAsia"/>
        </w:rPr>
        <w:t>（</w:t>
      </w:r>
      <w:r w:rsidRPr="00E62E6B">
        <w:rPr>
          <w:rFonts w:hint="eastAsia"/>
        </w:rPr>
        <w:t xml:space="preserve">insmod </w:t>
      </w:r>
      <w:r w:rsidRPr="00E62E6B">
        <w:rPr>
          <w:rFonts w:hint="eastAsia"/>
        </w:rPr>
        <w:t>和</w:t>
      </w:r>
      <w:r w:rsidRPr="00E62E6B">
        <w:rPr>
          <w:rFonts w:hint="eastAsia"/>
        </w:rPr>
        <w:t xml:space="preserve"> rmmod </w:t>
      </w:r>
      <w:r w:rsidRPr="00E62E6B">
        <w:rPr>
          <w:rFonts w:hint="eastAsia"/>
        </w:rPr>
        <w:t>的包装器），</w:t>
      </w:r>
      <w:r w:rsidRPr="00E62E6B">
        <w:rPr>
          <w:rFonts w:hint="eastAsia"/>
        </w:rPr>
        <w:t>depmod</w:t>
      </w:r>
      <w:r w:rsidRPr="00E62E6B">
        <w:rPr>
          <w:rFonts w:hint="eastAsia"/>
        </w:rPr>
        <w:t>（用于创建模块依赖项），以及</w:t>
      </w:r>
      <w:r w:rsidRPr="00E62E6B">
        <w:rPr>
          <w:rFonts w:hint="eastAsia"/>
        </w:rPr>
        <w:t xml:space="preserve"> modinfo</w:t>
      </w:r>
      <w:r w:rsidRPr="00E62E6B">
        <w:rPr>
          <w:rFonts w:hint="eastAsia"/>
        </w:rPr>
        <w:t>（用于为模块宏查找值）</w:t>
      </w:r>
      <w:r>
        <w:rPr>
          <w:rFonts w:hint="eastAsia"/>
        </w:rPr>
        <w:t>等</w:t>
      </w:r>
      <w:r w:rsidRPr="00E62E6B">
        <w:rPr>
          <w:rFonts w:hint="eastAsia"/>
        </w:rPr>
        <w:t>。</w:t>
      </w:r>
    </w:p>
    <w:p w:rsidR="00526D04" w:rsidRDefault="00526D04" w:rsidP="00C72B06">
      <w:pPr>
        <w:ind w:firstLine="480"/>
      </w:pPr>
      <w:r w:rsidRPr="00C028A8">
        <w:rPr>
          <w:rFonts w:hint="eastAsia"/>
        </w:rPr>
        <w:t xml:space="preserve">depmod </w:t>
      </w:r>
      <w:r w:rsidRPr="00C028A8">
        <w:rPr>
          <w:rFonts w:hint="eastAsia"/>
        </w:rPr>
        <w:t>工具根据</w:t>
      </w:r>
      <w:r w:rsidRPr="00C028A8">
        <w:rPr>
          <w:rFonts w:hint="eastAsia"/>
        </w:rPr>
        <w:t>.modinfo section</w:t>
      </w:r>
      <w:r w:rsidRPr="00C028A8">
        <w:rPr>
          <w:rFonts w:hint="eastAsia"/>
        </w:rPr>
        <w:t>生成</w:t>
      </w:r>
      <w:r w:rsidRPr="00C028A8">
        <w:rPr>
          <w:rFonts w:hint="eastAsia"/>
        </w:rPr>
        <w:t>modules.dep, modules.*map</w:t>
      </w:r>
      <w:r w:rsidRPr="00C028A8">
        <w:rPr>
          <w:rFonts w:hint="eastAsia"/>
        </w:rPr>
        <w:t>等文件，以便</w:t>
      </w:r>
      <w:r w:rsidRPr="00C028A8">
        <w:rPr>
          <w:rFonts w:hint="eastAsia"/>
        </w:rPr>
        <w:t>modprobe</w:t>
      </w:r>
      <w:r w:rsidRPr="00C028A8">
        <w:rPr>
          <w:rFonts w:hint="eastAsia"/>
        </w:rPr>
        <w:t>更方便的加载模块。</w:t>
      </w:r>
    </w:p>
    <w:p w:rsidR="00526D04" w:rsidRDefault="00526D04" w:rsidP="00D734B9">
      <w:pPr>
        <w:pStyle w:val="ListParagraph"/>
        <w:numPr>
          <w:ilvl w:val="0"/>
          <w:numId w:val="134"/>
        </w:numPr>
        <w:ind w:firstLineChars="0"/>
      </w:pPr>
      <w:r>
        <w:rPr>
          <w:rFonts w:hint="eastAsia"/>
        </w:rPr>
        <w:lastRenderedPageBreak/>
        <w:t>管理工具的实现</w:t>
      </w:r>
    </w:p>
    <w:p w:rsidR="00526D04" w:rsidRDefault="00526D04" w:rsidP="00C72B06">
      <w:pPr>
        <w:ind w:left="480" w:firstLineChars="0" w:firstLine="360"/>
      </w:pPr>
      <w:r>
        <w:rPr>
          <w:rFonts w:hint="eastAsia"/>
        </w:rPr>
        <w:t>这些管理命令的实现通过调用标准库实现，而标准库则通过对应的系统调用实现，比如通过</w:t>
      </w:r>
      <w:r>
        <w:rPr>
          <w:rFonts w:hint="eastAsia"/>
        </w:rPr>
        <w:t>insmod</w:t>
      </w:r>
      <w:r>
        <w:rPr>
          <w:rFonts w:hint="eastAsia"/>
        </w:rPr>
        <w:t>命令可实现对模块的加载，实现如下：</w:t>
      </w:r>
    </w:p>
    <w:p w:rsidR="00526D04" w:rsidRDefault="00526D04" w:rsidP="00526D04">
      <w:pPr>
        <w:pStyle w:val="a7"/>
        <w:ind w:leftChars="0" w:firstLine="420"/>
      </w:pPr>
      <w:r>
        <w:drawing>
          <wp:inline distT="0" distB="0" distL="0" distR="0" wp14:anchorId="76EB2206" wp14:editId="35852842">
            <wp:extent cx="5391150" cy="1374204"/>
            <wp:effectExtent l="0" t="0" r="0" b="0"/>
            <wp:docPr id="1325" name="图片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FD25.tmp"/>
                    <pic:cNvPicPr/>
                  </pic:nvPicPr>
                  <pic:blipFill>
                    <a:blip r:embed="rId714">
                      <a:extLst>
                        <a:ext uri="{28A0092B-C50C-407E-A947-70E740481C1C}">
                          <a14:useLocalDpi xmlns:a14="http://schemas.microsoft.com/office/drawing/2010/main" val="0"/>
                        </a:ext>
                      </a:extLst>
                    </a:blip>
                    <a:stretch>
                      <a:fillRect/>
                    </a:stretch>
                  </pic:blipFill>
                  <pic:spPr>
                    <a:xfrm>
                      <a:off x="0" y="0"/>
                      <a:ext cx="5393499" cy="1374803"/>
                    </a:xfrm>
                    <a:prstGeom prst="rect">
                      <a:avLst/>
                    </a:prstGeom>
                  </pic:spPr>
                </pic:pic>
              </a:graphicData>
            </a:graphic>
          </wp:inline>
        </w:drawing>
      </w:r>
    </w:p>
    <w:p w:rsidR="00526D04" w:rsidRPr="00E53DF7" w:rsidRDefault="00526D04" w:rsidP="00526D04">
      <w:pPr>
        <w:ind w:left="360" w:firstLine="480"/>
      </w:pPr>
      <w:r>
        <w:rPr>
          <w:rFonts w:hint="eastAsia"/>
        </w:rPr>
        <w:t>insmod</w:t>
      </w:r>
      <w:r>
        <w:rPr>
          <w:rFonts w:hint="eastAsia"/>
        </w:rPr>
        <w:t>调用</w:t>
      </w:r>
      <w:r>
        <w:rPr>
          <w:rFonts w:hint="eastAsia"/>
        </w:rPr>
        <w:t>init_module</w:t>
      </w:r>
      <w:r>
        <w:rPr>
          <w:rFonts w:hint="eastAsia"/>
        </w:rPr>
        <w:t>实现：</w:t>
      </w:r>
    </w:p>
    <w:p w:rsidR="00526D04" w:rsidRDefault="00526D04" w:rsidP="00526D04">
      <w:pPr>
        <w:pStyle w:val="a7"/>
        <w:ind w:leftChars="0" w:firstLine="420"/>
      </w:pPr>
      <w:r>
        <w:rPr>
          <w:rFonts w:hint="eastAsia"/>
        </w:rPr>
        <w:drawing>
          <wp:inline distT="0" distB="0" distL="0" distR="0" wp14:anchorId="50662AFE" wp14:editId="7A8C22E5">
            <wp:extent cx="5362609" cy="3200400"/>
            <wp:effectExtent l="0" t="0" r="9525"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DA7A.tmp"/>
                    <pic:cNvPicPr/>
                  </pic:nvPicPr>
                  <pic:blipFill>
                    <a:blip r:embed="rId715">
                      <a:extLst>
                        <a:ext uri="{28A0092B-C50C-407E-A947-70E740481C1C}">
                          <a14:useLocalDpi xmlns:a14="http://schemas.microsoft.com/office/drawing/2010/main" val="0"/>
                        </a:ext>
                      </a:extLst>
                    </a:blip>
                    <a:stretch>
                      <a:fillRect/>
                    </a:stretch>
                  </pic:blipFill>
                  <pic:spPr>
                    <a:xfrm>
                      <a:off x="0" y="0"/>
                      <a:ext cx="5368485" cy="3203907"/>
                    </a:xfrm>
                    <a:prstGeom prst="rect">
                      <a:avLst/>
                    </a:prstGeom>
                  </pic:spPr>
                </pic:pic>
              </a:graphicData>
            </a:graphic>
          </wp:inline>
        </w:drawing>
      </w:r>
    </w:p>
    <w:p w:rsidR="00526D04" w:rsidRDefault="00526D04" w:rsidP="00526D04">
      <w:pPr>
        <w:pStyle w:val="a7"/>
        <w:ind w:leftChars="0" w:firstLine="420"/>
      </w:pPr>
      <w:r>
        <w:rPr>
          <w:rFonts w:hint="eastAsia"/>
        </w:rPr>
        <w:lastRenderedPageBreak/>
        <w:drawing>
          <wp:inline distT="0" distB="0" distL="0" distR="0" wp14:anchorId="6D23961D" wp14:editId="0942B82C">
            <wp:extent cx="5219700" cy="3255586"/>
            <wp:effectExtent l="0" t="0" r="0" b="254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1E2F.tmp"/>
                    <pic:cNvPicPr/>
                  </pic:nvPicPr>
                  <pic:blipFill>
                    <a:blip r:embed="rId716">
                      <a:extLst>
                        <a:ext uri="{28A0092B-C50C-407E-A947-70E740481C1C}">
                          <a14:useLocalDpi xmlns:a14="http://schemas.microsoft.com/office/drawing/2010/main" val="0"/>
                        </a:ext>
                      </a:extLst>
                    </a:blip>
                    <a:stretch>
                      <a:fillRect/>
                    </a:stretch>
                  </pic:blipFill>
                  <pic:spPr>
                    <a:xfrm>
                      <a:off x="0" y="0"/>
                      <a:ext cx="5220429" cy="3256041"/>
                    </a:xfrm>
                    <a:prstGeom prst="rect">
                      <a:avLst/>
                    </a:prstGeom>
                  </pic:spPr>
                </pic:pic>
              </a:graphicData>
            </a:graphic>
          </wp:inline>
        </w:drawing>
      </w:r>
    </w:p>
    <w:p w:rsidR="00526D04" w:rsidRPr="009C4801" w:rsidRDefault="00526D04" w:rsidP="00C72B06">
      <w:pPr>
        <w:ind w:left="480" w:firstLineChars="0" w:firstLine="360"/>
      </w:pPr>
      <w:r>
        <w:rPr>
          <w:rFonts w:hint="eastAsia"/>
        </w:rPr>
        <w:t>文件先读取到内存，然后将载入的内存地址和大小，以及命令行参数传递给</w:t>
      </w:r>
      <w:r>
        <w:rPr>
          <w:rFonts w:hint="eastAsia"/>
        </w:rPr>
        <w:t>C</w:t>
      </w:r>
      <w:r>
        <w:rPr>
          <w:rFonts w:hint="eastAsia"/>
        </w:rPr>
        <w:t>库函数</w:t>
      </w:r>
      <w:r>
        <w:rPr>
          <w:rFonts w:hint="eastAsia"/>
        </w:rPr>
        <w:t>init_module</w:t>
      </w:r>
      <w:r>
        <w:rPr>
          <w:rFonts w:hint="eastAsia"/>
        </w:rPr>
        <w:t>。</w:t>
      </w:r>
    </w:p>
    <w:p w:rsidR="00526D04" w:rsidRDefault="00526D04" w:rsidP="00C72B06">
      <w:pPr>
        <w:ind w:left="480" w:firstLineChars="0" w:firstLine="360"/>
      </w:pPr>
      <w:r>
        <w:rPr>
          <w:rFonts w:hint="eastAsia"/>
        </w:rPr>
        <w:t>118</w:t>
      </w:r>
      <w:r>
        <w:rPr>
          <w:rFonts w:hint="eastAsia"/>
        </w:rPr>
        <w:t>：将打开的文件进行</w:t>
      </w:r>
      <w:r>
        <w:rPr>
          <w:rFonts w:hint="eastAsia"/>
        </w:rPr>
        <w:t>mmap</w:t>
      </w:r>
      <w:r>
        <w:rPr>
          <w:rFonts w:hint="eastAsia"/>
        </w:rPr>
        <w:t>，返回文件加载的内存地址</w:t>
      </w:r>
      <w:r>
        <w:rPr>
          <w:rFonts w:hint="eastAsia"/>
        </w:rPr>
        <w:t>(</w:t>
      </w:r>
      <w:r>
        <w:rPr>
          <w:rFonts w:hint="eastAsia"/>
        </w:rPr>
        <w:t>虚拟地址</w:t>
      </w:r>
      <w:r>
        <w:rPr>
          <w:rFonts w:hint="eastAsia"/>
        </w:rPr>
        <w:t>)</w:t>
      </w:r>
      <w:r>
        <w:rPr>
          <w:rFonts w:hint="eastAsia"/>
        </w:rPr>
        <w:t>。</w:t>
      </w:r>
    </w:p>
    <w:p w:rsidR="00526D04" w:rsidRDefault="00526D04" w:rsidP="00C72B06">
      <w:pPr>
        <w:ind w:left="480" w:firstLineChars="0" w:firstLine="360"/>
      </w:pPr>
      <w:r>
        <w:rPr>
          <w:rFonts w:hint="eastAsia"/>
        </w:rPr>
        <w:t>172</w:t>
      </w:r>
      <w:r>
        <w:rPr>
          <w:rFonts w:hint="eastAsia"/>
        </w:rPr>
        <w:t>：当内核加载成功后，需要解除掉之前</w:t>
      </w:r>
      <w:r>
        <w:rPr>
          <w:rFonts w:hint="eastAsia"/>
        </w:rPr>
        <w:t>mmap</w:t>
      </w:r>
      <w:r>
        <w:rPr>
          <w:rFonts w:hint="eastAsia"/>
        </w:rPr>
        <w:t>的虚拟地址映射关系。</w:t>
      </w:r>
    </w:p>
    <w:p w:rsidR="00526D04" w:rsidRDefault="00526D04" w:rsidP="00C72B06">
      <w:pPr>
        <w:ind w:left="480" w:firstLineChars="0" w:firstLine="360"/>
      </w:pPr>
      <w:r>
        <w:rPr>
          <w:rFonts w:hint="eastAsia"/>
        </w:rPr>
        <w:t>C</w:t>
      </w:r>
      <w:r>
        <w:rPr>
          <w:rFonts w:hint="eastAsia"/>
        </w:rPr>
        <w:t>库最后将参数又传递给系统调用，最后通过由内核函数实现该功能：</w:t>
      </w:r>
    </w:p>
    <w:p w:rsidR="00526D04" w:rsidRDefault="00526D04" w:rsidP="00526D04">
      <w:pPr>
        <w:pStyle w:val="a7"/>
        <w:ind w:leftChars="0" w:firstLine="420"/>
      </w:pPr>
      <w:r w:rsidRPr="00257295">
        <w:drawing>
          <wp:inline distT="0" distB="0" distL="0" distR="0" wp14:anchorId="5FA0172C" wp14:editId="1BA5CCC0">
            <wp:extent cx="3857625" cy="1810376"/>
            <wp:effectExtent l="76200" t="76200" r="123825" b="133350"/>
            <wp:docPr id="1651" name="图片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0442E.tmp"/>
                    <pic:cNvPicPr/>
                  </pic:nvPicPr>
                  <pic:blipFill>
                    <a:blip r:embed="rId717">
                      <a:extLst>
                        <a:ext uri="{28A0092B-C50C-407E-A947-70E740481C1C}">
                          <a14:useLocalDpi xmlns:a14="http://schemas.microsoft.com/office/drawing/2010/main" val="0"/>
                        </a:ext>
                      </a:extLst>
                    </a:blip>
                    <a:stretch>
                      <a:fillRect/>
                    </a:stretch>
                  </pic:blipFill>
                  <pic:spPr>
                    <a:xfrm>
                      <a:off x="0" y="0"/>
                      <a:ext cx="3858164" cy="18106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6D04" w:rsidRPr="00257295" w:rsidRDefault="00526D04" w:rsidP="00C72B06">
      <w:pPr>
        <w:ind w:left="480" w:firstLineChars="0" w:firstLine="360"/>
      </w:pPr>
      <w:r w:rsidRPr="00257295">
        <w:rPr>
          <w:rFonts w:hint="eastAsia"/>
        </w:rPr>
        <w:t>对应的系统调用</w:t>
      </w:r>
      <w:r>
        <w:rPr>
          <w:rFonts w:hint="eastAsia"/>
        </w:rPr>
        <w:t>编号</w:t>
      </w:r>
      <w:r w:rsidRPr="00257295">
        <w:rPr>
          <w:rFonts w:hint="eastAsia"/>
        </w:rPr>
        <w:t>如下：</w:t>
      </w:r>
    </w:p>
    <w:p w:rsidR="00526D04" w:rsidRDefault="00526D04" w:rsidP="00526D04">
      <w:pPr>
        <w:pStyle w:val="a7"/>
        <w:ind w:leftChars="0" w:firstLine="420"/>
      </w:pPr>
      <w:r w:rsidRPr="00257295">
        <w:rPr>
          <w:rFonts w:hint="eastAsia"/>
        </w:rPr>
        <w:drawing>
          <wp:inline distT="0" distB="0" distL="0" distR="0" wp14:anchorId="42ACAC74" wp14:editId="7560BBA6">
            <wp:extent cx="4895850" cy="448338"/>
            <wp:effectExtent l="0" t="0" r="0" b="8890"/>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5AF.tmp"/>
                    <pic:cNvPicPr/>
                  </pic:nvPicPr>
                  <pic:blipFill>
                    <a:blip r:embed="rId718">
                      <a:extLst>
                        <a:ext uri="{28A0092B-C50C-407E-A947-70E740481C1C}">
                          <a14:useLocalDpi xmlns:a14="http://schemas.microsoft.com/office/drawing/2010/main" val="0"/>
                        </a:ext>
                      </a:extLst>
                    </a:blip>
                    <a:stretch>
                      <a:fillRect/>
                    </a:stretch>
                  </pic:blipFill>
                  <pic:spPr>
                    <a:xfrm>
                      <a:off x="0" y="0"/>
                      <a:ext cx="4896539" cy="448401"/>
                    </a:xfrm>
                    <a:prstGeom prst="rect">
                      <a:avLst/>
                    </a:prstGeom>
                  </pic:spPr>
                </pic:pic>
              </a:graphicData>
            </a:graphic>
          </wp:inline>
        </w:drawing>
      </w:r>
    </w:p>
    <w:p w:rsidR="00526D04" w:rsidRDefault="00526D04" w:rsidP="00D734B9">
      <w:pPr>
        <w:pStyle w:val="ListParagraph"/>
        <w:numPr>
          <w:ilvl w:val="0"/>
          <w:numId w:val="134"/>
        </w:numPr>
        <w:ind w:firstLineChars="0"/>
      </w:pPr>
      <w:r>
        <w:rPr>
          <w:rFonts w:hint="eastAsia"/>
        </w:rPr>
        <w:t>模块状态</w:t>
      </w:r>
    </w:p>
    <w:p w:rsidR="00526D04" w:rsidRDefault="00526D04" w:rsidP="00C72B06">
      <w:pPr>
        <w:ind w:left="480" w:firstLineChars="0" w:firstLine="360"/>
      </w:pPr>
      <w:r>
        <w:rPr>
          <w:rFonts w:hint="eastAsia"/>
        </w:rPr>
        <w:t>GOING</w:t>
      </w:r>
      <w:r>
        <w:rPr>
          <w:rFonts w:hint="eastAsia"/>
        </w:rPr>
        <w:t>表示正在卸载，</w:t>
      </w:r>
      <w:r>
        <w:rPr>
          <w:rFonts w:hint="eastAsia"/>
        </w:rPr>
        <w:t>COMING</w:t>
      </w:r>
      <w:r>
        <w:rPr>
          <w:rFonts w:hint="eastAsia"/>
        </w:rPr>
        <w:t>表示正在安装，如下：</w:t>
      </w:r>
    </w:p>
    <w:p w:rsidR="00526D04" w:rsidRDefault="00526D04" w:rsidP="00526D04">
      <w:pPr>
        <w:pStyle w:val="a7"/>
        <w:ind w:leftChars="0" w:left="840"/>
      </w:pPr>
      <w:r>
        <w:rPr>
          <w:rFonts w:hint="eastAsia"/>
        </w:rPr>
        <w:lastRenderedPageBreak/>
        <w:drawing>
          <wp:inline distT="0" distB="0" distL="0" distR="0" wp14:anchorId="1B0BC385" wp14:editId="2D5894AB">
            <wp:extent cx="5439535" cy="1009791"/>
            <wp:effectExtent l="0" t="0" r="8890" b="0"/>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6C60.tmp"/>
                    <pic:cNvPicPr/>
                  </pic:nvPicPr>
                  <pic:blipFill>
                    <a:blip r:embed="rId719">
                      <a:extLst>
                        <a:ext uri="{28A0092B-C50C-407E-A947-70E740481C1C}">
                          <a14:useLocalDpi xmlns:a14="http://schemas.microsoft.com/office/drawing/2010/main" val="0"/>
                        </a:ext>
                      </a:extLst>
                    </a:blip>
                    <a:stretch>
                      <a:fillRect/>
                    </a:stretch>
                  </pic:blipFill>
                  <pic:spPr>
                    <a:xfrm>
                      <a:off x="0" y="0"/>
                      <a:ext cx="5439535" cy="1009791"/>
                    </a:xfrm>
                    <a:prstGeom prst="rect">
                      <a:avLst/>
                    </a:prstGeom>
                  </pic:spPr>
                </pic:pic>
              </a:graphicData>
            </a:graphic>
          </wp:inline>
        </w:drawing>
      </w:r>
    </w:p>
    <w:p w:rsidR="00526D04" w:rsidRDefault="00526D04" w:rsidP="00526D04">
      <w:pPr>
        <w:ind w:left="480" w:firstLineChars="175" w:firstLine="420"/>
      </w:pPr>
      <w:r>
        <w:rPr>
          <w:rFonts w:hint="eastAsia"/>
        </w:rPr>
        <w:t>判断模块是否存在的接口，即没有卸载：</w:t>
      </w:r>
    </w:p>
    <w:p w:rsidR="00526D04" w:rsidRPr="00491A6B" w:rsidRDefault="00526D04" w:rsidP="00526D04">
      <w:pPr>
        <w:pStyle w:val="a7"/>
        <w:ind w:leftChars="0" w:left="840"/>
      </w:pPr>
      <w:r>
        <w:drawing>
          <wp:inline distT="0" distB="0" distL="0" distR="0" wp14:anchorId="3A4C254F" wp14:editId="16402297">
            <wp:extent cx="3838575" cy="723741"/>
            <wp:effectExtent l="0" t="0" r="0" b="635"/>
            <wp:docPr id="1707" name="图片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9025.tmp"/>
                    <pic:cNvPicPr/>
                  </pic:nvPicPr>
                  <pic:blipFill>
                    <a:blip r:embed="rId720">
                      <a:extLst>
                        <a:ext uri="{28A0092B-C50C-407E-A947-70E740481C1C}">
                          <a14:useLocalDpi xmlns:a14="http://schemas.microsoft.com/office/drawing/2010/main" val="0"/>
                        </a:ext>
                      </a:extLst>
                    </a:blip>
                    <a:stretch>
                      <a:fillRect/>
                    </a:stretch>
                  </pic:blipFill>
                  <pic:spPr>
                    <a:xfrm>
                      <a:off x="0" y="0"/>
                      <a:ext cx="3839111" cy="723842"/>
                    </a:xfrm>
                    <a:prstGeom prst="rect">
                      <a:avLst/>
                    </a:prstGeom>
                  </pic:spPr>
                </pic:pic>
              </a:graphicData>
            </a:graphic>
          </wp:inline>
        </w:drawing>
      </w:r>
    </w:p>
    <w:p w:rsidR="00526D04" w:rsidRDefault="00526D04" w:rsidP="00D734B9">
      <w:pPr>
        <w:pStyle w:val="ListParagraph"/>
        <w:numPr>
          <w:ilvl w:val="0"/>
          <w:numId w:val="134"/>
        </w:numPr>
        <w:ind w:firstLineChars="0"/>
      </w:pPr>
      <w:r>
        <w:rPr>
          <w:rFonts w:hint="eastAsia"/>
        </w:rPr>
        <w:t>访问互斥管理</w:t>
      </w:r>
    </w:p>
    <w:p w:rsidR="00526D04" w:rsidRDefault="00526D04" w:rsidP="00C72B06">
      <w:pPr>
        <w:ind w:left="480" w:firstLineChars="0" w:firstLine="360"/>
      </w:pPr>
      <w:r>
        <w:rPr>
          <w:rFonts w:hint="eastAsia"/>
        </w:rPr>
        <w:t>LKM</w:t>
      </w:r>
      <w:r>
        <w:rPr>
          <w:rFonts w:hint="eastAsia"/>
        </w:rPr>
        <w:t>的运行控制命令如下，其功能与用户程序控制命令类似：</w:t>
      </w:r>
    </w:p>
    <w:tbl>
      <w:tblPr>
        <w:tblStyle w:val="TableGrid"/>
        <w:tblW w:w="0" w:type="auto"/>
        <w:tblInd w:w="964" w:type="dxa"/>
        <w:tblLook w:val="04A0" w:firstRow="1" w:lastRow="0" w:firstColumn="1" w:lastColumn="0" w:noHBand="0" w:noVBand="1"/>
      </w:tblPr>
      <w:tblGrid>
        <w:gridCol w:w="1838"/>
        <w:gridCol w:w="1843"/>
        <w:gridCol w:w="1276"/>
      </w:tblGrid>
      <w:tr w:rsidR="00526D04" w:rsidTr="00952073">
        <w:tc>
          <w:tcPr>
            <w:tcW w:w="1838" w:type="dxa"/>
          </w:tcPr>
          <w:p w:rsidR="00526D04" w:rsidRDefault="00526D04" w:rsidP="00952073">
            <w:pPr>
              <w:ind w:firstLineChars="0" w:firstLine="0"/>
            </w:pPr>
            <w:r>
              <w:rPr>
                <w:rFonts w:hint="eastAsia"/>
              </w:rPr>
              <w:t>功能</w:t>
            </w:r>
          </w:p>
        </w:tc>
        <w:tc>
          <w:tcPr>
            <w:tcW w:w="1843" w:type="dxa"/>
          </w:tcPr>
          <w:p w:rsidR="00526D04" w:rsidRDefault="00526D04" w:rsidP="00952073">
            <w:pPr>
              <w:ind w:firstLineChars="0" w:firstLine="0"/>
            </w:pPr>
            <w:r>
              <w:t xml:space="preserve"> </w:t>
            </w:r>
            <w:r>
              <w:rPr>
                <w:rFonts w:hint="eastAsia"/>
              </w:rPr>
              <w:t>ELF</w:t>
            </w:r>
            <w:r>
              <w:rPr>
                <w:rFonts w:hint="eastAsia"/>
              </w:rPr>
              <w:t>程序</w:t>
            </w:r>
          </w:p>
        </w:tc>
        <w:tc>
          <w:tcPr>
            <w:tcW w:w="1276" w:type="dxa"/>
          </w:tcPr>
          <w:p w:rsidR="00526D04" w:rsidRDefault="00526D04" w:rsidP="00952073">
            <w:pPr>
              <w:ind w:firstLineChars="0" w:firstLine="0"/>
            </w:pPr>
            <w:r>
              <w:t>LKM</w:t>
            </w:r>
            <w:r>
              <w:rPr>
                <w:rFonts w:hint="eastAsia"/>
              </w:rPr>
              <w:t>程序</w:t>
            </w:r>
          </w:p>
        </w:tc>
      </w:tr>
      <w:tr w:rsidR="00526D04" w:rsidTr="00952073">
        <w:tc>
          <w:tcPr>
            <w:tcW w:w="1838" w:type="dxa"/>
          </w:tcPr>
          <w:p w:rsidR="00526D04" w:rsidRDefault="00526D04" w:rsidP="00952073">
            <w:pPr>
              <w:ind w:firstLineChars="0" w:firstLine="0"/>
            </w:pPr>
            <w:r>
              <w:rPr>
                <w:rFonts w:hint="eastAsia"/>
              </w:rPr>
              <w:t>启动运行</w:t>
            </w:r>
          </w:p>
        </w:tc>
        <w:tc>
          <w:tcPr>
            <w:tcW w:w="1843" w:type="dxa"/>
          </w:tcPr>
          <w:p w:rsidR="00526D04" w:rsidRDefault="00526D04" w:rsidP="00952073">
            <w:pPr>
              <w:ind w:firstLineChars="0" w:firstLine="0"/>
            </w:pPr>
            <w:r>
              <w:rPr>
                <w:rFonts w:hint="eastAsia"/>
              </w:rPr>
              <w:t>exec</w:t>
            </w:r>
          </w:p>
        </w:tc>
        <w:tc>
          <w:tcPr>
            <w:tcW w:w="1276" w:type="dxa"/>
          </w:tcPr>
          <w:p w:rsidR="00526D04" w:rsidRDefault="00526D04" w:rsidP="00952073">
            <w:pPr>
              <w:ind w:firstLineChars="0" w:firstLine="0"/>
            </w:pPr>
            <w:r>
              <w:rPr>
                <w:rFonts w:hint="eastAsia"/>
              </w:rPr>
              <w:t>insmod</w:t>
            </w:r>
          </w:p>
        </w:tc>
      </w:tr>
      <w:tr w:rsidR="00526D04" w:rsidTr="00952073">
        <w:tc>
          <w:tcPr>
            <w:tcW w:w="1838" w:type="dxa"/>
          </w:tcPr>
          <w:p w:rsidR="00526D04" w:rsidRDefault="00526D04" w:rsidP="00952073">
            <w:pPr>
              <w:ind w:firstLineChars="0" w:firstLine="0"/>
            </w:pPr>
            <w:r>
              <w:rPr>
                <w:rFonts w:hint="eastAsia"/>
              </w:rPr>
              <w:t>停止运行</w:t>
            </w:r>
          </w:p>
        </w:tc>
        <w:tc>
          <w:tcPr>
            <w:tcW w:w="1843" w:type="dxa"/>
          </w:tcPr>
          <w:p w:rsidR="00526D04" w:rsidRDefault="00526D04" w:rsidP="00952073">
            <w:pPr>
              <w:ind w:firstLineChars="0" w:firstLine="0"/>
            </w:pPr>
            <w:r>
              <w:rPr>
                <w:rFonts w:hint="eastAsia"/>
              </w:rPr>
              <w:t>kill</w:t>
            </w:r>
          </w:p>
        </w:tc>
        <w:tc>
          <w:tcPr>
            <w:tcW w:w="1276" w:type="dxa"/>
          </w:tcPr>
          <w:p w:rsidR="00526D04" w:rsidRDefault="00526D04" w:rsidP="00952073">
            <w:pPr>
              <w:ind w:firstLineChars="0" w:firstLine="0"/>
            </w:pPr>
            <w:r>
              <w:rPr>
                <w:rFonts w:hint="eastAsia"/>
              </w:rPr>
              <w:t>rmmod</w:t>
            </w:r>
          </w:p>
        </w:tc>
      </w:tr>
    </w:tbl>
    <w:p w:rsidR="00526D04" w:rsidRDefault="00526D04" w:rsidP="00526D04">
      <w:pPr>
        <w:ind w:left="840" w:firstLine="480"/>
      </w:pPr>
      <w:r>
        <w:rPr>
          <w:rFonts w:hint="eastAsia"/>
        </w:rPr>
        <w:t>当启动运行后，对于用户模块，其</w:t>
      </w:r>
      <w:r>
        <w:rPr>
          <w:rFonts w:hint="eastAsia"/>
        </w:rPr>
        <w:t>elf</w:t>
      </w:r>
      <w:r>
        <w:rPr>
          <w:rFonts w:hint="eastAsia"/>
        </w:rPr>
        <w:t>文件可以有多个运行实例，且其运行空间是互相独立的，所以不存在资源共享问题，但是</w:t>
      </w:r>
      <w:r>
        <w:rPr>
          <w:rFonts w:hint="eastAsia"/>
        </w:rPr>
        <w:t>LKM</w:t>
      </w:r>
      <w:r>
        <w:rPr>
          <w:rFonts w:hint="eastAsia"/>
        </w:rPr>
        <w:t>加载到内核后，便成为内核的一部分，与内核一样其只有一个运行实例，而当由多个模块使用同一个</w:t>
      </w:r>
      <w:r>
        <w:rPr>
          <w:rFonts w:hint="eastAsia"/>
        </w:rPr>
        <w:t>LKM</w:t>
      </w:r>
      <w:r>
        <w:rPr>
          <w:rFonts w:hint="eastAsia"/>
        </w:rPr>
        <w:t>的功能时，就会产生资源共享问题。</w:t>
      </w:r>
    </w:p>
    <w:p w:rsidR="00526D04" w:rsidRDefault="00526D04" w:rsidP="00526D04">
      <w:pPr>
        <w:ind w:left="840" w:firstLine="480"/>
      </w:pPr>
      <w:r>
        <w:rPr>
          <w:rFonts w:hint="eastAsia"/>
        </w:rPr>
        <w:t>linux</w:t>
      </w:r>
      <w:r>
        <w:rPr>
          <w:rFonts w:hint="eastAsia"/>
        </w:rPr>
        <w:t>中使用一套</w:t>
      </w:r>
      <w:r>
        <w:rPr>
          <w:rFonts w:hint="eastAsia"/>
        </w:rPr>
        <w:t>get/put</w:t>
      </w:r>
      <w:r>
        <w:rPr>
          <w:rFonts w:hint="eastAsia"/>
        </w:rPr>
        <w:t>机制来实现对</w:t>
      </w:r>
      <w:r>
        <w:rPr>
          <w:rFonts w:hint="eastAsia"/>
        </w:rPr>
        <w:t>LKM</w:t>
      </w:r>
      <w:r>
        <w:rPr>
          <w:rFonts w:hint="eastAsia"/>
        </w:rPr>
        <w:t>的访问互斥，即各模块在访问</w:t>
      </w:r>
      <w:r>
        <w:rPr>
          <w:rFonts w:hint="eastAsia"/>
        </w:rPr>
        <w:t>LKM</w:t>
      </w:r>
      <w:r>
        <w:rPr>
          <w:rFonts w:hint="eastAsia"/>
        </w:rPr>
        <w:t>时为串行方式，保证每次对</w:t>
      </w:r>
      <w:r>
        <w:rPr>
          <w:rFonts w:hint="eastAsia"/>
        </w:rPr>
        <w:t>LKM</w:t>
      </w:r>
      <w:r>
        <w:rPr>
          <w:rFonts w:hint="eastAsia"/>
        </w:rPr>
        <w:t>的资源访问的安全性，如果需要访问</w:t>
      </w:r>
      <w:r>
        <w:rPr>
          <w:rFonts w:hint="eastAsia"/>
        </w:rPr>
        <w:t>LKM</w:t>
      </w:r>
      <w:r>
        <w:rPr>
          <w:rFonts w:hint="eastAsia"/>
        </w:rPr>
        <w:t>则</w:t>
      </w:r>
      <w:r>
        <w:rPr>
          <w:rFonts w:hint="eastAsia"/>
        </w:rPr>
        <w:t>get</w:t>
      </w:r>
      <w:r>
        <w:rPr>
          <w:rFonts w:hint="eastAsia"/>
        </w:rPr>
        <w:t>一次，内核会将其</w:t>
      </w:r>
      <w:r>
        <w:rPr>
          <w:rFonts w:hint="eastAsia"/>
        </w:rPr>
        <w:t>incs</w:t>
      </w:r>
      <w:r>
        <w:rPr>
          <w:rFonts w:hint="eastAsia"/>
        </w:rPr>
        <w:t>增加一次计数，结束访问则</w:t>
      </w:r>
      <w:r>
        <w:rPr>
          <w:rFonts w:hint="eastAsia"/>
        </w:rPr>
        <w:t>put</w:t>
      </w:r>
      <w:r>
        <w:rPr>
          <w:rFonts w:hint="eastAsia"/>
        </w:rPr>
        <w:t>一次，内核会将其</w:t>
      </w:r>
      <w:r>
        <w:rPr>
          <w:rFonts w:hint="eastAsia"/>
        </w:rPr>
        <w:t>decs</w:t>
      </w:r>
      <w:r>
        <w:rPr>
          <w:rFonts w:hint="eastAsia"/>
        </w:rPr>
        <w:t>增加一次。为了保证</w:t>
      </w:r>
      <w:r>
        <w:rPr>
          <w:rFonts w:hint="eastAsia"/>
        </w:rPr>
        <w:t>LKM</w:t>
      </w:r>
      <w:r w:rsidRPr="00AC7C48">
        <w:rPr>
          <w:rFonts w:hint="eastAsia"/>
        </w:rPr>
        <w:t>在被使用时，不被卸载</w:t>
      </w:r>
      <w:r>
        <w:rPr>
          <w:rFonts w:hint="eastAsia"/>
        </w:rPr>
        <w:t>，各模块代码中必须配对使用</w:t>
      </w:r>
      <w:r>
        <w:rPr>
          <w:rFonts w:hint="eastAsia"/>
        </w:rPr>
        <w:t>get/put</w:t>
      </w:r>
      <w:r>
        <w:rPr>
          <w:rFonts w:hint="eastAsia"/>
        </w:rPr>
        <w:t>，内核则可用</w:t>
      </w:r>
      <w:r>
        <w:rPr>
          <w:rFonts w:hint="eastAsia"/>
        </w:rPr>
        <w:t xml:space="preserve">incs </w:t>
      </w:r>
      <w:r>
        <w:t>–</w:t>
      </w:r>
      <w:r>
        <w:rPr>
          <w:rFonts w:hint="eastAsia"/>
        </w:rPr>
        <w:t xml:space="preserve"> decs</w:t>
      </w:r>
      <w:r>
        <w:rPr>
          <w:rFonts w:hint="eastAsia"/>
        </w:rPr>
        <w:t>来判读</w:t>
      </w:r>
      <w:r>
        <w:rPr>
          <w:rFonts w:hint="eastAsia"/>
        </w:rPr>
        <w:t>LKM</w:t>
      </w:r>
      <w:r>
        <w:rPr>
          <w:rFonts w:hint="eastAsia"/>
        </w:rPr>
        <w:t>被几个模块正在占用，从而决定</w:t>
      </w:r>
      <w:r>
        <w:rPr>
          <w:rFonts w:hint="eastAsia"/>
        </w:rPr>
        <w:t>LKM</w:t>
      </w:r>
      <w:r>
        <w:rPr>
          <w:rFonts w:hint="eastAsia"/>
        </w:rPr>
        <w:t>的卸载操作如何响应。</w:t>
      </w:r>
    </w:p>
    <w:p w:rsidR="00526D04" w:rsidRDefault="00526D04" w:rsidP="00526D04">
      <w:pPr>
        <w:ind w:left="420" w:firstLineChars="175" w:firstLine="420"/>
      </w:pPr>
      <w:r>
        <w:rPr>
          <w:rFonts w:hint="eastAsia"/>
        </w:rPr>
        <w:t>引用计数接口如下：</w:t>
      </w:r>
    </w:p>
    <w:p w:rsidR="00526D04" w:rsidRDefault="00526D04" w:rsidP="00526D04">
      <w:pPr>
        <w:pStyle w:val="a7"/>
        <w:ind w:leftChars="0" w:firstLine="420"/>
      </w:pPr>
      <w:r>
        <w:rPr>
          <w:rFonts w:hint="eastAsia"/>
        </w:rPr>
        <w:lastRenderedPageBreak/>
        <w:drawing>
          <wp:inline distT="0" distB="0" distL="0" distR="0" wp14:anchorId="357BBAFF" wp14:editId="66C18EB1">
            <wp:extent cx="4372586" cy="2162477"/>
            <wp:effectExtent l="0" t="0" r="9525" b="9525"/>
            <wp:docPr id="1726" name="图片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C65A.tmp"/>
                    <pic:cNvPicPr/>
                  </pic:nvPicPr>
                  <pic:blipFill>
                    <a:blip r:embed="rId721">
                      <a:extLst>
                        <a:ext uri="{28A0092B-C50C-407E-A947-70E740481C1C}">
                          <a14:useLocalDpi xmlns:a14="http://schemas.microsoft.com/office/drawing/2010/main" val="0"/>
                        </a:ext>
                      </a:extLst>
                    </a:blip>
                    <a:stretch>
                      <a:fillRect/>
                    </a:stretch>
                  </pic:blipFill>
                  <pic:spPr>
                    <a:xfrm>
                      <a:off x="0" y="0"/>
                      <a:ext cx="4372586" cy="2162477"/>
                    </a:xfrm>
                    <a:prstGeom prst="rect">
                      <a:avLst/>
                    </a:prstGeom>
                  </pic:spPr>
                </pic:pic>
              </a:graphicData>
            </a:graphic>
          </wp:inline>
        </w:drawing>
      </w:r>
    </w:p>
    <w:p w:rsidR="00526D04" w:rsidRPr="0041799B" w:rsidRDefault="00526D04" w:rsidP="00526D04">
      <w:pPr>
        <w:ind w:firstLine="480"/>
      </w:pPr>
      <w:r>
        <w:rPr>
          <w:rFonts w:hint="eastAsia"/>
        </w:rPr>
        <w:tab/>
        <w:t>get</w:t>
      </w:r>
      <w:r>
        <w:rPr>
          <w:rFonts w:hint="eastAsia"/>
        </w:rPr>
        <w:t>的接口如下：</w:t>
      </w:r>
    </w:p>
    <w:p w:rsidR="00526D04" w:rsidRDefault="00526D04" w:rsidP="00526D04">
      <w:pPr>
        <w:pStyle w:val="a7"/>
        <w:ind w:leftChars="0" w:left="840"/>
      </w:pPr>
      <w:r>
        <w:rPr>
          <w:rFonts w:hint="eastAsia"/>
        </w:rPr>
        <w:drawing>
          <wp:inline distT="0" distB="0" distL="0" distR="0" wp14:anchorId="2A8C1623" wp14:editId="5B39FD87">
            <wp:extent cx="3877216" cy="1609950"/>
            <wp:effectExtent l="0" t="0" r="0" b="9525"/>
            <wp:docPr id="1721" name="图片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C59C.tmp"/>
                    <pic:cNvPicPr/>
                  </pic:nvPicPr>
                  <pic:blipFill>
                    <a:blip r:embed="rId722">
                      <a:extLst>
                        <a:ext uri="{28A0092B-C50C-407E-A947-70E740481C1C}">
                          <a14:useLocalDpi xmlns:a14="http://schemas.microsoft.com/office/drawing/2010/main" val="0"/>
                        </a:ext>
                      </a:extLst>
                    </a:blip>
                    <a:stretch>
                      <a:fillRect/>
                    </a:stretch>
                  </pic:blipFill>
                  <pic:spPr>
                    <a:xfrm>
                      <a:off x="0" y="0"/>
                      <a:ext cx="3877216" cy="1609950"/>
                    </a:xfrm>
                    <a:prstGeom prst="rect">
                      <a:avLst/>
                    </a:prstGeom>
                  </pic:spPr>
                </pic:pic>
              </a:graphicData>
            </a:graphic>
          </wp:inline>
        </w:drawing>
      </w:r>
    </w:p>
    <w:p w:rsidR="00526D04" w:rsidRPr="006B52D2" w:rsidRDefault="00526D04" w:rsidP="00526D04">
      <w:pPr>
        <w:pStyle w:val="a7"/>
        <w:ind w:leftChars="0" w:left="840"/>
      </w:pPr>
      <w:r>
        <w:rPr>
          <w:rFonts w:hint="eastAsia"/>
        </w:rPr>
        <w:drawing>
          <wp:inline distT="0" distB="0" distL="0" distR="0" wp14:anchorId="5AC00274" wp14:editId="132AF0E3">
            <wp:extent cx="3838575" cy="2395999"/>
            <wp:effectExtent l="0" t="0" r="0" b="4445"/>
            <wp:docPr id="1720" name="图片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672.tmp"/>
                    <pic:cNvPicPr/>
                  </pic:nvPicPr>
                  <pic:blipFill>
                    <a:blip r:embed="rId723">
                      <a:extLst>
                        <a:ext uri="{28A0092B-C50C-407E-A947-70E740481C1C}">
                          <a14:useLocalDpi xmlns:a14="http://schemas.microsoft.com/office/drawing/2010/main" val="0"/>
                        </a:ext>
                      </a:extLst>
                    </a:blip>
                    <a:stretch>
                      <a:fillRect/>
                    </a:stretch>
                  </pic:blipFill>
                  <pic:spPr>
                    <a:xfrm>
                      <a:off x="0" y="0"/>
                      <a:ext cx="3839111" cy="2396333"/>
                    </a:xfrm>
                    <a:prstGeom prst="rect">
                      <a:avLst/>
                    </a:prstGeom>
                  </pic:spPr>
                </pic:pic>
              </a:graphicData>
            </a:graphic>
          </wp:inline>
        </w:drawing>
      </w:r>
    </w:p>
    <w:p w:rsidR="00526D04" w:rsidRPr="0041799B" w:rsidRDefault="00526D04" w:rsidP="00526D04">
      <w:pPr>
        <w:ind w:firstLine="480"/>
      </w:pPr>
      <w:r>
        <w:rPr>
          <w:rFonts w:hint="eastAsia"/>
        </w:rPr>
        <w:tab/>
        <w:t>put</w:t>
      </w:r>
      <w:r>
        <w:rPr>
          <w:rFonts w:hint="eastAsia"/>
        </w:rPr>
        <w:t>的接口如下：</w:t>
      </w:r>
    </w:p>
    <w:p w:rsidR="00526D04" w:rsidRDefault="00526D04" w:rsidP="00526D04">
      <w:pPr>
        <w:pStyle w:val="a7"/>
        <w:ind w:leftChars="0" w:left="840"/>
      </w:pPr>
      <w:r>
        <w:rPr>
          <w:rFonts w:hint="eastAsia"/>
        </w:rPr>
        <w:lastRenderedPageBreak/>
        <w:drawing>
          <wp:inline distT="0" distB="0" distL="0" distR="0" wp14:anchorId="7167F8A6" wp14:editId="3CBADD62">
            <wp:extent cx="4800600" cy="2025399"/>
            <wp:effectExtent l="0" t="0" r="0" b="0"/>
            <wp:docPr id="1710" name="图片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8F35.tmp"/>
                    <pic:cNvPicPr/>
                  </pic:nvPicPr>
                  <pic:blipFill>
                    <a:blip r:embed="rId724">
                      <a:extLst>
                        <a:ext uri="{28A0092B-C50C-407E-A947-70E740481C1C}">
                          <a14:useLocalDpi xmlns:a14="http://schemas.microsoft.com/office/drawing/2010/main" val="0"/>
                        </a:ext>
                      </a:extLst>
                    </a:blip>
                    <a:stretch>
                      <a:fillRect/>
                    </a:stretch>
                  </pic:blipFill>
                  <pic:spPr>
                    <a:xfrm>
                      <a:off x="0" y="0"/>
                      <a:ext cx="4802091" cy="2026028"/>
                    </a:xfrm>
                    <a:prstGeom prst="rect">
                      <a:avLst/>
                    </a:prstGeom>
                  </pic:spPr>
                </pic:pic>
              </a:graphicData>
            </a:graphic>
          </wp:inline>
        </w:drawing>
      </w:r>
    </w:p>
    <w:p w:rsidR="00526D04" w:rsidRDefault="00526D04" w:rsidP="00526D04">
      <w:pPr>
        <w:ind w:left="840" w:firstLineChars="175" w:firstLine="420"/>
      </w:pPr>
      <w:r>
        <w:rPr>
          <w:rFonts w:hint="eastAsia"/>
        </w:rPr>
        <w:t>997</w:t>
      </w:r>
      <w:r>
        <w:rPr>
          <w:rFonts w:hint="eastAsia"/>
        </w:rPr>
        <w:t>：将</w:t>
      </w:r>
      <w:r>
        <w:rPr>
          <w:rFonts w:hint="eastAsia"/>
        </w:rPr>
        <w:t>LKM</w:t>
      </w:r>
      <w:r>
        <w:rPr>
          <w:rFonts w:hint="eastAsia"/>
        </w:rPr>
        <w:t>的</w:t>
      </w:r>
      <w:r>
        <w:rPr>
          <w:rFonts w:hint="eastAsia"/>
        </w:rPr>
        <w:t>refptr-&gt;decs</w:t>
      </w:r>
      <w:r>
        <w:rPr>
          <w:rFonts w:hint="eastAsia"/>
        </w:rPr>
        <w:t>加</w:t>
      </w:r>
      <w:r>
        <w:rPr>
          <w:rFonts w:hint="eastAsia"/>
        </w:rPr>
        <w:t>1</w:t>
      </w:r>
      <w:r>
        <w:rPr>
          <w:rFonts w:hint="eastAsia"/>
        </w:rPr>
        <w:t>，</w:t>
      </w:r>
      <w:r>
        <w:rPr>
          <w:rFonts w:hint="eastAsia"/>
        </w:rPr>
        <w:t>module_put</w:t>
      </w:r>
      <w:r>
        <w:rPr>
          <w:rFonts w:hint="eastAsia"/>
        </w:rPr>
        <w:t>表示系统不需要此模块。</w:t>
      </w:r>
    </w:p>
    <w:p w:rsidR="00526D04" w:rsidRPr="00C86313" w:rsidRDefault="00526D04" w:rsidP="00526D04">
      <w:pPr>
        <w:ind w:left="780" w:firstLine="480"/>
      </w:pPr>
      <w:r>
        <w:rPr>
          <w:rFonts w:hint="eastAsia"/>
        </w:rPr>
        <w:t>1001</w:t>
      </w:r>
      <w:r>
        <w:rPr>
          <w:rFonts w:hint="eastAsia"/>
        </w:rPr>
        <w:t>：如果当前</w:t>
      </w:r>
      <w:r>
        <w:rPr>
          <w:rFonts w:hint="eastAsia"/>
        </w:rPr>
        <w:t>LKM</w:t>
      </w:r>
      <w:r>
        <w:rPr>
          <w:rFonts w:hint="eastAsia"/>
        </w:rPr>
        <w:t>处于非</w:t>
      </w:r>
      <w:r>
        <w:rPr>
          <w:rFonts w:hint="eastAsia"/>
        </w:rPr>
        <w:t>LIVE</w:t>
      </w:r>
      <w:r>
        <w:rPr>
          <w:rFonts w:hint="eastAsia"/>
        </w:rPr>
        <w:t>状态，则唤醒等待的任务。</w:t>
      </w:r>
    </w:p>
    <w:p w:rsidR="00526D04" w:rsidRDefault="00526D04" w:rsidP="00526D04">
      <w:pPr>
        <w:pStyle w:val="Heading3"/>
        <w:spacing w:before="163" w:after="163"/>
      </w:pPr>
      <w:bookmarkStart w:id="177" w:name="_Toc390712747"/>
      <w:r>
        <w:rPr>
          <w:rFonts w:hint="eastAsia"/>
        </w:rPr>
        <w:t>LKM</w:t>
      </w:r>
      <w:r>
        <w:rPr>
          <w:rFonts w:hint="eastAsia"/>
        </w:rPr>
        <w:t>卸载流程</w:t>
      </w:r>
      <w:bookmarkEnd w:id="177"/>
    </w:p>
    <w:p w:rsidR="00526D04" w:rsidRDefault="00526D04" w:rsidP="00C72B06">
      <w:pPr>
        <w:ind w:firstLine="480"/>
      </w:pPr>
      <w:r>
        <w:rPr>
          <w:rFonts w:hint="eastAsia"/>
        </w:rPr>
        <w:t>卸载模块时，需要查看模块的引用计数是否为</w:t>
      </w:r>
      <w:r>
        <w:rPr>
          <w:rFonts w:hint="eastAsia"/>
        </w:rPr>
        <w:t>0</w:t>
      </w:r>
      <w:r>
        <w:rPr>
          <w:rFonts w:hint="eastAsia"/>
        </w:rPr>
        <w:t>，只有模块不被任何模块使用时才可以执行卸载，即释放模块的资源，其流程如下：</w:t>
      </w:r>
    </w:p>
    <w:p w:rsidR="00526D04" w:rsidRDefault="00526D04" w:rsidP="00526D04">
      <w:pPr>
        <w:pStyle w:val="a7"/>
        <w:ind w:leftChars="0" w:firstLine="120"/>
      </w:pPr>
      <w:r>
        <w:rPr>
          <w:rFonts w:hint="eastAsia"/>
        </w:rPr>
        <w:drawing>
          <wp:inline distT="0" distB="0" distL="0" distR="0" wp14:anchorId="67CBD3CA" wp14:editId="1188C866">
            <wp:extent cx="4966620" cy="4219575"/>
            <wp:effectExtent l="0" t="0" r="5715" b="0"/>
            <wp:docPr id="1334" name="图片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DEB0.tmp"/>
                    <pic:cNvPicPr/>
                  </pic:nvPicPr>
                  <pic:blipFill>
                    <a:blip r:embed="rId725">
                      <a:extLst>
                        <a:ext uri="{28A0092B-C50C-407E-A947-70E740481C1C}">
                          <a14:useLocalDpi xmlns:a14="http://schemas.microsoft.com/office/drawing/2010/main" val="0"/>
                        </a:ext>
                      </a:extLst>
                    </a:blip>
                    <a:stretch>
                      <a:fillRect/>
                    </a:stretch>
                  </pic:blipFill>
                  <pic:spPr>
                    <a:xfrm>
                      <a:off x="0" y="0"/>
                      <a:ext cx="4976497" cy="4227967"/>
                    </a:xfrm>
                    <a:prstGeom prst="rect">
                      <a:avLst/>
                    </a:prstGeom>
                  </pic:spPr>
                </pic:pic>
              </a:graphicData>
            </a:graphic>
          </wp:inline>
        </w:drawing>
      </w:r>
    </w:p>
    <w:p w:rsidR="00526D04" w:rsidRDefault="00526D04" w:rsidP="00526D04">
      <w:pPr>
        <w:pStyle w:val="a7"/>
        <w:ind w:leftChars="0" w:firstLine="120"/>
      </w:pPr>
      <w:r>
        <w:lastRenderedPageBreak/>
        <w:drawing>
          <wp:inline distT="0" distB="0" distL="0" distR="0" wp14:anchorId="477CA6A1" wp14:editId="14114376">
            <wp:extent cx="4220164" cy="2172003"/>
            <wp:effectExtent l="0" t="0" r="9525" b="0"/>
            <wp:docPr id="1725" name="图片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C07F.tmp"/>
                    <pic:cNvPicPr/>
                  </pic:nvPicPr>
                  <pic:blipFill>
                    <a:blip r:embed="rId726">
                      <a:extLst>
                        <a:ext uri="{28A0092B-C50C-407E-A947-70E740481C1C}">
                          <a14:useLocalDpi xmlns:a14="http://schemas.microsoft.com/office/drawing/2010/main" val="0"/>
                        </a:ext>
                      </a:extLst>
                    </a:blip>
                    <a:stretch>
                      <a:fillRect/>
                    </a:stretch>
                  </pic:blipFill>
                  <pic:spPr>
                    <a:xfrm>
                      <a:off x="0" y="0"/>
                      <a:ext cx="4220164" cy="2172003"/>
                    </a:xfrm>
                    <a:prstGeom prst="rect">
                      <a:avLst/>
                    </a:prstGeom>
                  </pic:spPr>
                </pic:pic>
              </a:graphicData>
            </a:graphic>
          </wp:inline>
        </w:drawing>
      </w:r>
    </w:p>
    <w:p w:rsidR="00526D04" w:rsidRPr="00AA4BEE" w:rsidRDefault="00526D04" w:rsidP="00526D04">
      <w:pPr>
        <w:ind w:firstLine="480"/>
      </w:pPr>
      <w:r>
        <w:rPr>
          <w:rFonts w:hint="eastAsia"/>
        </w:rPr>
        <w:tab/>
        <w:t>846</w:t>
      </w:r>
      <w:r>
        <w:rPr>
          <w:rFonts w:hint="eastAsia"/>
        </w:rPr>
        <w:t>：查询其他模块是否依赖当前</w:t>
      </w:r>
      <w:r>
        <w:rPr>
          <w:rFonts w:hint="eastAsia"/>
        </w:rPr>
        <w:t>LKM</w:t>
      </w:r>
      <w:r>
        <w:rPr>
          <w:rFonts w:hint="eastAsia"/>
        </w:rPr>
        <w:t>，如果有则直接返回。</w:t>
      </w:r>
    </w:p>
    <w:p w:rsidR="00526D04" w:rsidRDefault="00526D04" w:rsidP="00526D04">
      <w:pPr>
        <w:ind w:left="360" w:firstLine="480"/>
      </w:pPr>
      <w:r>
        <w:rPr>
          <w:rFonts w:hint="eastAsia"/>
        </w:rPr>
        <w:t>880~881</w:t>
      </w:r>
      <w:r>
        <w:rPr>
          <w:rFonts w:hint="eastAsia"/>
        </w:rPr>
        <w:t>：查看</w:t>
      </w:r>
      <w:r>
        <w:rPr>
          <w:rFonts w:hint="eastAsia"/>
        </w:rPr>
        <w:t>LKM</w:t>
      </w:r>
      <w:r>
        <w:rPr>
          <w:rFonts w:hint="eastAsia"/>
        </w:rPr>
        <w:t>是否还在被使用，如果有则等待其他模块释放。</w:t>
      </w:r>
    </w:p>
    <w:p w:rsidR="00526D04" w:rsidRDefault="00526D04" w:rsidP="00526D04">
      <w:pPr>
        <w:ind w:firstLine="480"/>
      </w:pPr>
      <w:r>
        <w:rPr>
          <w:rFonts w:hint="eastAsia"/>
        </w:rPr>
        <w:tab/>
        <w:t>812~819</w:t>
      </w:r>
      <w:r>
        <w:rPr>
          <w:rFonts w:hint="eastAsia"/>
        </w:rPr>
        <w:t>：系统执行任务调度，当</w:t>
      </w:r>
      <w:r>
        <w:rPr>
          <w:rFonts w:hint="eastAsia"/>
        </w:rPr>
        <w:t>LKM</w:t>
      </w:r>
      <w:r>
        <w:rPr>
          <w:rFonts w:hint="eastAsia"/>
        </w:rPr>
        <w:t>不再被别的模块使用时，则执行释放操作。</w:t>
      </w:r>
    </w:p>
    <w:p w:rsidR="00526D04" w:rsidRDefault="00526D04" w:rsidP="00526D04">
      <w:pPr>
        <w:ind w:firstLine="480"/>
      </w:pPr>
      <w:r>
        <w:rPr>
          <w:rFonts w:hint="eastAsia"/>
        </w:rPr>
        <w:tab/>
        <w:t>885</w:t>
      </w:r>
      <w:r>
        <w:rPr>
          <w:rFonts w:hint="eastAsia"/>
        </w:rPr>
        <w:t>：执行模块注册的</w:t>
      </w:r>
      <w:r>
        <w:rPr>
          <w:rFonts w:hint="eastAsia"/>
        </w:rPr>
        <w:t>exit</w:t>
      </w:r>
      <w:r>
        <w:rPr>
          <w:rFonts w:hint="eastAsia"/>
        </w:rPr>
        <w:t>函数。</w:t>
      </w:r>
    </w:p>
    <w:p w:rsidR="00526D04" w:rsidRDefault="00526D04" w:rsidP="00526D04">
      <w:pPr>
        <w:ind w:firstLine="480"/>
      </w:pPr>
      <w:r>
        <w:rPr>
          <w:rFonts w:hint="eastAsia"/>
        </w:rPr>
        <w:tab/>
        <w:t>887</w:t>
      </w:r>
      <w:r>
        <w:rPr>
          <w:rFonts w:hint="eastAsia"/>
        </w:rPr>
        <w:t>：通知所有等待模块释放的阻塞锁。</w:t>
      </w:r>
    </w:p>
    <w:p w:rsidR="00526D04" w:rsidRPr="00FA2EE8" w:rsidRDefault="00526D04" w:rsidP="00526D04">
      <w:pPr>
        <w:ind w:firstLine="480"/>
      </w:pPr>
      <w:r>
        <w:rPr>
          <w:rFonts w:hint="eastAsia"/>
        </w:rPr>
        <w:tab/>
        <w:t>894</w:t>
      </w:r>
      <w:r>
        <w:rPr>
          <w:rFonts w:hint="eastAsia"/>
        </w:rPr>
        <w:t>：释放模块资源。</w:t>
      </w:r>
    </w:p>
    <w:p w:rsidR="00526D04" w:rsidRDefault="00526D04" w:rsidP="00526D04">
      <w:pPr>
        <w:pStyle w:val="Heading3"/>
        <w:spacing w:before="163" w:after="163"/>
      </w:pPr>
      <w:bookmarkStart w:id="178" w:name="_Toc390712748"/>
      <w:r>
        <w:rPr>
          <w:rFonts w:hint="eastAsia"/>
        </w:rPr>
        <w:t>LKM</w:t>
      </w:r>
      <w:r>
        <w:rPr>
          <w:rFonts w:hint="eastAsia"/>
        </w:rPr>
        <w:t>加载流程</w:t>
      </w:r>
      <w:bookmarkEnd w:id="178"/>
    </w:p>
    <w:p w:rsidR="00526D04" w:rsidRPr="00754391" w:rsidRDefault="00526D04" w:rsidP="00526D04">
      <w:pPr>
        <w:ind w:firstLine="480"/>
      </w:pPr>
      <w:r>
        <w:rPr>
          <w:rFonts w:hint="eastAsia"/>
        </w:rPr>
        <w:t>加载函数</w:t>
      </w:r>
      <w:r>
        <w:rPr>
          <w:rFonts w:hint="eastAsia"/>
        </w:rPr>
        <w:t>init_modle</w:t>
      </w:r>
      <w:r>
        <w:rPr>
          <w:rFonts w:hint="eastAsia"/>
        </w:rPr>
        <w:t>定义如下：</w:t>
      </w:r>
    </w:p>
    <w:p w:rsidR="00526D04" w:rsidRDefault="00526D04" w:rsidP="00526D04">
      <w:pPr>
        <w:pStyle w:val="a7"/>
        <w:ind w:leftChars="0" w:firstLine="120"/>
      </w:pPr>
      <w:r w:rsidRPr="00257295">
        <w:rPr>
          <w:rFonts w:hint="eastAsia"/>
        </w:rPr>
        <w:drawing>
          <wp:inline distT="0" distB="0" distL="0" distR="0" wp14:anchorId="7555B897" wp14:editId="749777EE">
            <wp:extent cx="4829849" cy="2934110"/>
            <wp:effectExtent l="0" t="0" r="0" b="0"/>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D24F.tmp"/>
                    <pic:cNvPicPr/>
                  </pic:nvPicPr>
                  <pic:blipFill>
                    <a:blip r:embed="rId727">
                      <a:extLst>
                        <a:ext uri="{28A0092B-C50C-407E-A947-70E740481C1C}">
                          <a14:useLocalDpi xmlns:a14="http://schemas.microsoft.com/office/drawing/2010/main" val="0"/>
                        </a:ext>
                      </a:extLst>
                    </a:blip>
                    <a:stretch>
                      <a:fillRect/>
                    </a:stretch>
                  </pic:blipFill>
                  <pic:spPr>
                    <a:xfrm>
                      <a:off x="0" y="0"/>
                      <a:ext cx="4829849" cy="2934110"/>
                    </a:xfrm>
                    <a:prstGeom prst="rect">
                      <a:avLst/>
                    </a:prstGeom>
                  </pic:spPr>
                </pic:pic>
              </a:graphicData>
            </a:graphic>
          </wp:inline>
        </w:drawing>
      </w:r>
    </w:p>
    <w:p w:rsidR="00526D04" w:rsidRPr="00331789" w:rsidRDefault="00526D04" w:rsidP="00526D04">
      <w:pPr>
        <w:pStyle w:val="a7"/>
        <w:ind w:leftChars="0" w:firstLine="120"/>
      </w:pPr>
      <w:r>
        <w:lastRenderedPageBreak/>
        <w:drawing>
          <wp:inline distT="0" distB="0" distL="0" distR="0" wp14:anchorId="71E0E80F" wp14:editId="5C33785D">
            <wp:extent cx="5029200" cy="1880703"/>
            <wp:effectExtent l="0" t="0" r="0" b="5715"/>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6A1F.tmp"/>
                    <pic:cNvPicPr/>
                  </pic:nvPicPr>
                  <pic:blipFill>
                    <a:blip r:embed="rId728">
                      <a:extLst>
                        <a:ext uri="{28A0092B-C50C-407E-A947-70E740481C1C}">
                          <a14:useLocalDpi xmlns:a14="http://schemas.microsoft.com/office/drawing/2010/main" val="0"/>
                        </a:ext>
                      </a:extLst>
                    </a:blip>
                    <a:stretch>
                      <a:fillRect/>
                    </a:stretch>
                  </pic:blipFill>
                  <pic:spPr>
                    <a:xfrm>
                      <a:off x="0" y="0"/>
                      <a:ext cx="5029903" cy="1880966"/>
                    </a:xfrm>
                    <a:prstGeom prst="rect">
                      <a:avLst/>
                    </a:prstGeom>
                  </pic:spPr>
                </pic:pic>
              </a:graphicData>
            </a:graphic>
          </wp:inline>
        </w:drawing>
      </w:r>
    </w:p>
    <w:p w:rsidR="00526D04" w:rsidRDefault="00526D04" w:rsidP="00526D04">
      <w:pPr>
        <w:ind w:firstLine="480"/>
      </w:pPr>
      <w:r w:rsidRPr="00257295">
        <w:rPr>
          <w:rFonts w:hint="eastAsia"/>
        </w:rPr>
        <w:tab/>
      </w:r>
      <w:r>
        <w:rPr>
          <w:rFonts w:hint="eastAsia"/>
        </w:rPr>
        <w:t>2515~2519</w:t>
      </w:r>
      <w:r>
        <w:rPr>
          <w:rFonts w:hint="eastAsia"/>
        </w:rPr>
        <w:t>：将用户的数据拷贝到内核空间。</w:t>
      </w:r>
    </w:p>
    <w:p w:rsidR="00526D04" w:rsidRPr="00257295" w:rsidRDefault="00526D04" w:rsidP="00526D04">
      <w:pPr>
        <w:ind w:firstLine="480"/>
      </w:pPr>
      <w:r>
        <w:rPr>
          <w:rFonts w:hint="eastAsia"/>
        </w:rPr>
        <w:tab/>
        <w:t>3356</w:t>
      </w:r>
      <w:r>
        <w:rPr>
          <w:rFonts w:hint="eastAsia"/>
        </w:rPr>
        <w:t>：将</w:t>
      </w:r>
      <w:r>
        <w:rPr>
          <w:rFonts w:hint="eastAsia"/>
        </w:rPr>
        <w:t>LKM</w:t>
      </w:r>
      <w:r>
        <w:rPr>
          <w:rFonts w:hint="eastAsia"/>
        </w:rPr>
        <w:t>加载到内核，</w:t>
      </w:r>
      <w:r>
        <w:rPr>
          <w:rFonts w:hint="eastAsia"/>
        </w:rPr>
        <w:t>load_module</w:t>
      </w:r>
      <w:r>
        <w:rPr>
          <w:rFonts w:hint="eastAsia"/>
        </w:rPr>
        <w:t>实现如下：</w:t>
      </w:r>
    </w:p>
    <w:p w:rsidR="00526D04" w:rsidRDefault="00526D04" w:rsidP="00526D04">
      <w:pPr>
        <w:pStyle w:val="a7"/>
        <w:ind w:leftChars="0" w:firstLine="120"/>
      </w:pPr>
      <w:r>
        <w:rPr>
          <w:rFonts w:hint="eastAsia"/>
        </w:rPr>
        <w:drawing>
          <wp:inline distT="0" distB="0" distL="0" distR="0" wp14:anchorId="3D9D7DCC" wp14:editId="5DEFD82B">
            <wp:extent cx="5238750" cy="4250972"/>
            <wp:effectExtent l="0" t="0" r="0" b="0"/>
            <wp:docPr id="1696" name="图片 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EF5E.tmp"/>
                    <pic:cNvPicPr/>
                  </pic:nvPicPr>
                  <pic:blipFill>
                    <a:blip r:embed="rId729">
                      <a:extLst>
                        <a:ext uri="{28A0092B-C50C-407E-A947-70E740481C1C}">
                          <a14:useLocalDpi xmlns:a14="http://schemas.microsoft.com/office/drawing/2010/main" val="0"/>
                        </a:ext>
                      </a:extLst>
                    </a:blip>
                    <a:stretch>
                      <a:fillRect/>
                    </a:stretch>
                  </pic:blipFill>
                  <pic:spPr>
                    <a:xfrm>
                      <a:off x="0" y="0"/>
                      <a:ext cx="5239481" cy="4251566"/>
                    </a:xfrm>
                    <a:prstGeom prst="rect">
                      <a:avLst/>
                    </a:prstGeom>
                  </pic:spPr>
                </pic:pic>
              </a:graphicData>
            </a:graphic>
          </wp:inline>
        </w:drawing>
      </w:r>
    </w:p>
    <w:p w:rsidR="00526D04" w:rsidRDefault="00526D04" w:rsidP="00D734B9">
      <w:pPr>
        <w:pStyle w:val="ListParagraph"/>
        <w:numPr>
          <w:ilvl w:val="0"/>
          <w:numId w:val="132"/>
        </w:numPr>
        <w:ind w:firstLineChars="0"/>
      </w:pPr>
      <w:r>
        <w:rPr>
          <w:rFonts w:hint="eastAsia"/>
        </w:rPr>
        <w:t>解析程序符号布局信息</w:t>
      </w:r>
    </w:p>
    <w:p w:rsidR="00526D04" w:rsidRDefault="00526D04" w:rsidP="00526D04">
      <w:pPr>
        <w:pStyle w:val="a7"/>
        <w:ind w:leftChars="0" w:firstLine="420"/>
      </w:pPr>
      <w:r>
        <w:drawing>
          <wp:inline distT="0" distB="0" distL="0" distR="0" wp14:anchorId="5544DA63" wp14:editId="4D7AEFF7">
            <wp:extent cx="2743583" cy="543001"/>
            <wp:effectExtent l="0" t="0" r="0" b="9525"/>
            <wp:docPr id="1731" name="图片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E720.tmp"/>
                    <pic:cNvPicPr/>
                  </pic:nvPicPr>
                  <pic:blipFill>
                    <a:blip r:embed="rId730">
                      <a:extLst>
                        <a:ext uri="{28A0092B-C50C-407E-A947-70E740481C1C}">
                          <a14:useLocalDpi xmlns:a14="http://schemas.microsoft.com/office/drawing/2010/main" val="0"/>
                        </a:ext>
                      </a:extLst>
                    </a:blip>
                    <a:stretch>
                      <a:fillRect/>
                    </a:stretch>
                  </pic:blipFill>
                  <pic:spPr>
                    <a:xfrm>
                      <a:off x="0" y="0"/>
                      <a:ext cx="2743583" cy="543001"/>
                    </a:xfrm>
                    <a:prstGeom prst="rect">
                      <a:avLst/>
                    </a:prstGeom>
                  </pic:spPr>
                </pic:pic>
              </a:graphicData>
            </a:graphic>
          </wp:inline>
        </w:drawing>
      </w:r>
    </w:p>
    <w:p w:rsidR="00526D04" w:rsidRDefault="00526D04" w:rsidP="00526D04">
      <w:pPr>
        <w:ind w:left="840" w:firstLineChars="175" w:firstLine="420"/>
      </w:pPr>
      <w:r>
        <w:rPr>
          <w:rFonts w:hint="eastAsia"/>
        </w:rPr>
        <w:t>解析</w:t>
      </w:r>
      <w:r>
        <w:rPr>
          <w:rFonts w:hint="eastAsia"/>
        </w:rPr>
        <w:t>elf</w:t>
      </w:r>
      <w:r>
        <w:rPr>
          <w:rFonts w:hint="eastAsia"/>
        </w:rPr>
        <w:t>文件，获取</w:t>
      </w:r>
      <w:r>
        <w:rPr>
          <w:rFonts w:hint="eastAsia"/>
        </w:rPr>
        <w:t>section</w:t>
      </w:r>
      <w:r>
        <w:rPr>
          <w:rFonts w:hint="eastAsia"/>
        </w:rPr>
        <w:t>信息并初始化各</w:t>
      </w:r>
      <w:r>
        <w:rPr>
          <w:rFonts w:hint="eastAsia"/>
        </w:rPr>
        <w:t>sectuon</w:t>
      </w:r>
      <w:r>
        <w:rPr>
          <w:rFonts w:hint="eastAsia"/>
        </w:rPr>
        <w:t>的布局地址，执行后，</w:t>
      </w:r>
      <w:r>
        <w:rPr>
          <w:rFonts w:hint="eastAsia"/>
        </w:rPr>
        <w:t>mod-&gt;module_init</w:t>
      </w:r>
      <w:r>
        <w:rPr>
          <w:rFonts w:hint="eastAsia"/>
        </w:rPr>
        <w:t>变量表示所有</w:t>
      </w:r>
      <w:r>
        <w:rPr>
          <w:rFonts w:hint="eastAsia"/>
        </w:rPr>
        <w:t>.init</w:t>
      </w:r>
      <w:r>
        <w:rPr>
          <w:rFonts w:hint="eastAsia"/>
        </w:rPr>
        <w:t>开头的</w:t>
      </w:r>
      <w:r>
        <w:rPr>
          <w:rFonts w:hint="eastAsia"/>
        </w:rPr>
        <w:t>section</w:t>
      </w:r>
      <w:r>
        <w:rPr>
          <w:rFonts w:hint="eastAsia"/>
        </w:rPr>
        <w:t>的大小，</w:t>
      </w:r>
      <w:r>
        <w:rPr>
          <w:rFonts w:hint="eastAsia"/>
        </w:rPr>
        <w:t>module_core</w:t>
      </w:r>
      <w:r>
        <w:rPr>
          <w:rFonts w:hint="eastAsia"/>
        </w:rPr>
        <w:t>表示</w:t>
      </w:r>
      <w:r>
        <w:rPr>
          <w:rFonts w:hint="eastAsia"/>
        </w:rPr>
        <w:lastRenderedPageBreak/>
        <w:t>非</w:t>
      </w:r>
      <w:r>
        <w:rPr>
          <w:rFonts w:hint="eastAsia"/>
        </w:rPr>
        <w:t>.init</w:t>
      </w:r>
      <w:r>
        <w:rPr>
          <w:rFonts w:hint="eastAsia"/>
        </w:rPr>
        <w:t>段开始的内容。</w:t>
      </w:r>
      <w:r>
        <w:rPr>
          <w:rFonts w:hint="eastAsia"/>
        </w:rPr>
        <w:t>.init</w:t>
      </w:r>
      <w:r>
        <w:rPr>
          <w:rFonts w:hint="eastAsia"/>
        </w:rPr>
        <w:t>段即内核中使用如下宏作为属性的符号：</w:t>
      </w:r>
    </w:p>
    <w:p w:rsidR="00526D04" w:rsidRDefault="00526D04" w:rsidP="00526D04">
      <w:pPr>
        <w:pStyle w:val="a7"/>
        <w:ind w:leftChars="0" w:firstLine="420"/>
      </w:pPr>
      <w:r>
        <w:rPr>
          <w:rFonts w:hint="eastAsia"/>
        </w:rPr>
        <w:drawing>
          <wp:inline distT="0" distB="0" distL="0" distR="0" wp14:anchorId="0054B512" wp14:editId="4CB31AF3">
            <wp:extent cx="4982271" cy="523948"/>
            <wp:effectExtent l="0" t="0" r="8890" b="9525"/>
            <wp:docPr id="1736" name="图片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34A9.tmp"/>
                    <pic:cNvPicPr/>
                  </pic:nvPicPr>
                  <pic:blipFill>
                    <a:blip r:embed="rId731">
                      <a:extLst>
                        <a:ext uri="{28A0092B-C50C-407E-A947-70E740481C1C}">
                          <a14:useLocalDpi xmlns:a14="http://schemas.microsoft.com/office/drawing/2010/main" val="0"/>
                        </a:ext>
                      </a:extLst>
                    </a:blip>
                    <a:stretch>
                      <a:fillRect/>
                    </a:stretch>
                  </pic:blipFill>
                  <pic:spPr>
                    <a:xfrm>
                      <a:off x="0" y="0"/>
                      <a:ext cx="4982271" cy="523948"/>
                    </a:xfrm>
                    <a:prstGeom prst="rect">
                      <a:avLst/>
                    </a:prstGeom>
                  </pic:spPr>
                </pic:pic>
              </a:graphicData>
            </a:graphic>
          </wp:inline>
        </w:drawing>
      </w:r>
    </w:p>
    <w:p w:rsidR="00526D04" w:rsidRDefault="00526D04" w:rsidP="00526D04">
      <w:pPr>
        <w:ind w:left="840" w:firstLineChars="175" w:firstLine="420"/>
      </w:pPr>
      <w:r>
        <w:rPr>
          <w:rFonts w:hint="eastAsia"/>
        </w:rPr>
        <w:t>init</w:t>
      </w:r>
      <w:r>
        <w:rPr>
          <w:rFonts w:hint="eastAsia"/>
        </w:rPr>
        <w:t>段的代码或数据必须在模块的</w:t>
      </w:r>
      <w:r>
        <w:rPr>
          <w:rFonts w:hint="eastAsia"/>
        </w:rPr>
        <w:t>init</w:t>
      </w:r>
      <w:r>
        <w:rPr>
          <w:rFonts w:hint="eastAsia"/>
        </w:rPr>
        <w:t>阶段使用（后面会释放该段代码所占用内存），如下代码即模块的初始化函数，其属性为</w:t>
      </w:r>
      <w:r>
        <w:rPr>
          <w:rFonts w:hint="eastAsia"/>
        </w:rPr>
        <w:t>__init</w:t>
      </w:r>
      <w:r>
        <w:rPr>
          <w:rFonts w:hint="eastAsia"/>
        </w:rPr>
        <w:t>：</w:t>
      </w:r>
    </w:p>
    <w:p w:rsidR="00526D04" w:rsidRPr="00E611DF" w:rsidRDefault="00526D04" w:rsidP="00526D04">
      <w:pPr>
        <w:pStyle w:val="a7"/>
        <w:ind w:leftChars="0" w:firstLine="420"/>
      </w:pPr>
      <w:r>
        <w:rPr>
          <w:rFonts w:hint="eastAsia"/>
        </w:rPr>
        <w:drawing>
          <wp:inline distT="0" distB="0" distL="0" distR="0" wp14:anchorId="0E1DCAF4" wp14:editId="27FF9901">
            <wp:extent cx="2972215" cy="1228897"/>
            <wp:effectExtent l="0" t="0" r="0" b="9525"/>
            <wp:docPr id="1738" name="图片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5748.tmp"/>
                    <pic:cNvPicPr/>
                  </pic:nvPicPr>
                  <pic:blipFill>
                    <a:blip r:embed="rId732">
                      <a:extLst>
                        <a:ext uri="{28A0092B-C50C-407E-A947-70E740481C1C}">
                          <a14:useLocalDpi xmlns:a14="http://schemas.microsoft.com/office/drawing/2010/main" val="0"/>
                        </a:ext>
                      </a:extLst>
                    </a:blip>
                    <a:stretch>
                      <a:fillRect/>
                    </a:stretch>
                  </pic:blipFill>
                  <pic:spPr>
                    <a:xfrm>
                      <a:off x="0" y="0"/>
                      <a:ext cx="2972215" cy="1228897"/>
                    </a:xfrm>
                    <a:prstGeom prst="rect">
                      <a:avLst/>
                    </a:prstGeom>
                  </pic:spPr>
                </pic:pic>
              </a:graphicData>
            </a:graphic>
          </wp:inline>
        </w:drawing>
      </w:r>
    </w:p>
    <w:p w:rsidR="00526D04" w:rsidRDefault="00526D04" w:rsidP="00526D04">
      <w:pPr>
        <w:ind w:firstLine="480"/>
      </w:pPr>
      <w:r>
        <w:rPr>
          <w:rFonts w:hint="eastAsia"/>
        </w:rPr>
        <w:tab/>
      </w:r>
      <w:r>
        <w:rPr>
          <w:rFonts w:hint="eastAsia"/>
        </w:rPr>
        <w:t>对应</w:t>
      </w:r>
      <w:r>
        <w:rPr>
          <w:rFonts w:hint="eastAsia"/>
        </w:rPr>
        <w:t>section</w:t>
      </w:r>
      <w:r>
        <w:rPr>
          <w:rFonts w:hint="eastAsia"/>
        </w:rPr>
        <w:t>内容如下：</w:t>
      </w:r>
    </w:p>
    <w:p w:rsidR="00526D04" w:rsidRDefault="00526D04" w:rsidP="00526D04">
      <w:pPr>
        <w:pStyle w:val="a7"/>
        <w:ind w:leftChars="0" w:firstLine="420"/>
      </w:pPr>
      <w:r>
        <w:rPr>
          <w:rFonts w:hint="eastAsia"/>
        </w:rPr>
        <w:drawing>
          <wp:inline distT="0" distB="0" distL="0" distR="0" wp14:anchorId="139D9535" wp14:editId="1F71BD91">
            <wp:extent cx="4515481" cy="2467320"/>
            <wp:effectExtent l="76200" t="76200" r="133350" b="142875"/>
            <wp:docPr id="1740" name="图片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394E.tmp"/>
                    <pic:cNvPicPr/>
                  </pic:nvPicPr>
                  <pic:blipFill>
                    <a:blip r:embed="rId733">
                      <a:extLst>
                        <a:ext uri="{28A0092B-C50C-407E-A947-70E740481C1C}">
                          <a14:useLocalDpi xmlns:a14="http://schemas.microsoft.com/office/drawing/2010/main" val="0"/>
                        </a:ext>
                      </a:extLst>
                    </a:blip>
                    <a:stretch>
                      <a:fillRect/>
                    </a:stretch>
                  </pic:blipFill>
                  <pic:spPr>
                    <a:xfrm>
                      <a:off x="0" y="0"/>
                      <a:ext cx="4515481" cy="2467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6D04" w:rsidRPr="002C0831" w:rsidRDefault="00526D04" w:rsidP="00526D04">
      <w:pPr>
        <w:ind w:firstLine="480"/>
      </w:pPr>
      <w:r>
        <w:rPr>
          <w:rFonts w:hint="eastAsia"/>
        </w:rPr>
        <w:tab/>
      </w:r>
      <w:r>
        <w:rPr>
          <w:rFonts w:hint="eastAsia"/>
        </w:rPr>
        <w:t>其中</w:t>
      </w:r>
      <w:r>
        <w:rPr>
          <w:rFonts w:hint="eastAsia"/>
        </w:rPr>
        <w:t>init_module</w:t>
      </w:r>
      <w:r>
        <w:rPr>
          <w:rFonts w:hint="eastAsia"/>
        </w:rPr>
        <w:t>即</w:t>
      </w:r>
      <w:r>
        <w:rPr>
          <w:rFonts w:hint="eastAsia"/>
        </w:rPr>
        <w:t>init_ext2_fs</w:t>
      </w:r>
      <w:r>
        <w:rPr>
          <w:rFonts w:hint="eastAsia"/>
        </w:rPr>
        <w:t>函数。</w:t>
      </w:r>
    </w:p>
    <w:p w:rsidR="00526D04" w:rsidRDefault="00526D04" w:rsidP="00D734B9">
      <w:pPr>
        <w:pStyle w:val="ListParagraph"/>
        <w:numPr>
          <w:ilvl w:val="0"/>
          <w:numId w:val="132"/>
        </w:numPr>
        <w:ind w:firstLineChars="0"/>
      </w:pPr>
      <w:r>
        <w:rPr>
          <w:rFonts w:hint="eastAsia"/>
        </w:rPr>
        <w:t>代码重定位</w:t>
      </w:r>
    </w:p>
    <w:p w:rsidR="00526D04" w:rsidRDefault="00526D04" w:rsidP="00526D04">
      <w:pPr>
        <w:pStyle w:val="a7"/>
        <w:ind w:leftChars="0" w:firstLine="420"/>
      </w:pPr>
      <w:r>
        <w:drawing>
          <wp:inline distT="0" distB="0" distL="0" distR="0" wp14:anchorId="698216B3" wp14:editId="3EADC59E">
            <wp:extent cx="2896004" cy="304843"/>
            <wp:effectExtent l="0" t="0" r="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488E.tmp"/>
                    <pic:cNvPicPr/>
                  </pic:nvPicPr>
                  <pic:blipFill>
                    <a:blip r:embed="rId734">
                      <a:extLst>
                        <a:ext uri="{28A0092B-C50C-407E-A947-70E740481C1C}">
                          <a14:useLocalDpi xmlns:a14="http://schemas.microsoft.com/office/drawing/2010/main" val="0"/>
                        </a:ext>
                      </a:extLst>
                    </a:blip>
                    <a:stretch>
                      <a:fillRect/>
                    </a:stretch>
                  </pic:blipFill>
                  <pic:spPr>
                    <a:xfrm>
                      <a:off x="0" y="0"/>
                      <a:ext cx="2896004" cy="304843"/>
                    </a:xfrm>
                    <a:prstGeom prst="rect">
                      <a:avLst/>
                    </a:prstGeom>
                  </pic:spPr>
                </pic:pic>
              </a:graphicData>
            </a:graphic>
          </wp:inline>
        </w:drawing>
      </w:r>
    </w:p>
    <w:p w:rsidR="00526D04" w:rsidRDefault="00526D04" w:rsidP="00526D04">
      <w:pPr>
        <w:pStyle w:val="a7"/>
        <w:ind w:leftChars="0" w:firstLine="420"/>
      </w:pPr>
      <w:r>
        <w:lastRenderedPageBreak/>
        <w:drawing>
          <wp:inline distT="0" distB="0" distL="0" distR="0" wp14:anchorId="2B830A27" wp14:editId="5D294625">
            <wp:extent cx="5391903" cy="4467849"/>
            <wp:effectExtent l="0" t="0" r="0" b="952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A992.tmp"/>
                    <pic:cNvPicPr/>
                  </pic:nvPicPr>
                  <pic:blipFill>
                    <a:blip r:embed="rId735">
                      <a:extLst>
                        <a:ext uri="{28A0092B-C50C-407E-A947-70E740481C1C}">
                          <a14:useLocalDpi xmlns:a14="http://schemas.microsoft.com/office/drawing/2010/main" val="0"/>
                        </a:ext>
                      </a:extLst>
                    </a:blip>
                    <a:stretch>
                      <a:fillRect/>
                    </a:stretch>
                  </pic:blipFill>
                  <pic:spPr>
                    <a:xfrm>
                      <a:off x="0" y="0"/>
                      <a:ext cx="5391903" cy="4467849"/>
                    </a:xfrm>
                    <a:prstGeom prst="rect">
                      <a:avLst/>
                    </a:prstGeom>
                  </pic:spPr>
                </pic:pic>
              </a:graphicData>
            </a:graphic>
          </wp:inline>
        </w:drawing>
      </w:r>
    </w:p>
    <w:p w:rsidR="00526D04" w:rsidRPr="005B70D3" w:rsidRDefault="00526D04" w:rsidP="00526D04">
      <w:pPr>
        <w:pStyle w:val="a7"/>
        <w:ind w:leftChars="0" w:firstLine="420"/>
      </w:pPr>
      <w:r>
        <w:drawing>
          <wp:inline distT="0" distB="0" distL="0" distR="0" wp14:anchorId="1374DA54" wp14:editId="04E876AD">
            <wp:extent cx="5438775" cy="453232"/>
            <wp:effectExtent l="0" t="0" r="0" b="4445"/>
            <wp:docPr id="1728" name="图片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DE28.tmp"/>
                    <pic:cNvPicPr/>
                  </pic:nvPicPr>
                  <pic:blipFill>
                    <a:blip r:embed="rId736">
                      <a:extLst>
                        <a:ext uri="{28A0092B-C50C-407E-A947-70E740481C1C}">
                          <a14:useLocalDpi xmlns:a14="http://schemas.microsoft.com/office/drawing/2010/main" val="0"/>
                        </a:ext>
                      </a:extLst>
                    </a:blip>
                    <a:stretch>
                      <a:fillRect/>
                    </a:stretch>
                  </pic:blipFill>
                  <pic:spPr>
                    <a:xfrm>
                      <a:off x="0" y="0"/>
                      <a:ext cx="5439540" cy="453296"/>
                    </a:xfrm>
                    <a:prstGeom prst="rect">
                      <a:avLst/>
                    </a:prstGeom>
                  </pic:spPr>
                </pic:pic>
              </a:graphicData>
            </a:graphic>
          </wp:inline>
        </w:drawing>
      </w:r>
    </w:p>
    <w:p w:rsidR="00526D04" w:rsidRDefault="00526D04" w:rsidP="00526D04">
      <w:pPr>
        <w:ind w:left="840" w:firstLineChars="175" w:firstLine="420"/>
      </w:pPr>
      <w:r>
        <w:rPr>
          <w:rFonts w:hint="eastAsia"/>
        </w:rPr>
        <w:t>2849~2853</w:t>
      </w:r>
      <w:r>
        <w:rPr>
          <w:rFonts w:hint="eastAsia"/>
        </w:rPr>
        <w:t>：如果为</w:t>
      </w:r>
      <w:r>
        <w:rPr>
          <w:rFonts w:hint="eastAsia"/>
        </w:rPr>
        <w:t>init section</w:t>
      </w:r>
      <w:r>
        <w:rPr>
          <w:rFonts w:hint="eastAsia"/>
        </w:rPr>
        <w:t>则将代码重定位地址设置为</w:t>
      </w:r>
      <w:r>
        <w:rPr>
          <w:rFonts w:hint="eastAsia"/>
        </w:rPr>
        <w:t>module_init</w:t>
      </w:r>
      <w:r>
        <w:rPr>
          <w:rFonts w:hint="eastAsia"/>
        </w:rPr>
        <w:t>，否则设置到到</w:t>
      </w:r>
      <w:r>
        <w:rPr>
          <w:rFonts w:hint="eastAsia"/>
        </w:rPr>
        <w:t>module_core</w:t>
      </w:r>
      <w:r>
        <w:rPr>
          <w:rFonts w:hint="eastAsia"/>
        </w:rPr>
        <w:t>；</w:t>
      </w:r>
    </w:p>
    <w:p w:rsidR="00526D04" w:rsidRPr="007A4D58" w:rsidRDefault="00526D04" w:rsidP="00526D04">
      <w:pPr>
        <w:ind w:left="840" w:firstLineChars="175" w:firstLine="420"/>
      </w:pPr>
      <w:r>
        <w:rPr>
          <w:rFonts w:hint="eastAsia"/>
        </w:rPr>
        <w:t>2856</w:t>
      </w:r>
      <w:r>
        <w:rPr>
          <w:rFonts w:hint="eastAsia"/>
        </w:rPr>
        <w:t>：将对应</w:t>
      </w:r>
      <w:r>
        <w:rPr>
          <w:rFonts w:hint="eastAsia"/>
        </w:rPr>
        <w:t>section</w:t>
      </w:r>
      <w:r>
        <w:rPr>
          <w:rFonts w:hint="eastAsia"/>
        </w:rPr>
        <w:t>的代码拷贝到重定位的地址。</w:t>
      </w:r>
    </w:p>
    <w:p w:rsidR="00526D04" w:rsidRDefault="00526D04" w:rsidP="00526D04">
      <w:pPr>
        <w:ind w:firstLine="480"/>
      </w:pPr>
      <w:r>
        <w:rPr>
          <w:rFonts w:hint="eastAsia"/>
        </w:rPr>
        <w:tab/>
      </w:r>
      <w:r>
        <w:rPr>
          <w:rFonts w:hint="eastAsia"/>
        </w:rPr>
        <w:t>其中重定位目标地址内存使如下接口定义：</w:t>
      </w:r>
    </w:p>
    <w:p w:rsidR="00526D04" w:rsidRPr="009E0A27" w:rsidRDefault="00526D04" w:rsidP="00526D04">
      <w:pPr>
        <w:pStyle w:val="a7"/>
        <w:ind w:leftChars="0" w:firstLine="420"/>
      </w:pPr>
      <w:r>
        <w:drawing>
          <wp:inline distT="0" distB="0" distL="0" distR="0" wp14:anchorId="651D7A20" wp14:editId="36E30F11">
            <wp:extent cx="4544060" cy="1028844"/>
            <wp:effectExtent l="0" t="0" r="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C214.tmp"/>
                    <pic:cNvPicPr/>
                  </pic:nvPicPr>
                  <pic:blipFill>
                    <a:blip r:embed="rId737">
                      <a:extLst>
                        <a:ext uri="{28A0092B-C50C-407E-A947-70E740481C1C}">
                          <a14:useLocalDpi xmlns:a14="http://schemas.microsoft.com/office/drawing/2010/main" val="0"/>
                        </a:ext>
                      </a:extLst>
                    </a:blip>
                    <a:stretch>
                      <a:fillRect/>
                    </a:stretch>
                  </pic:blipFill>
                  <pic:spPr>
                    <a:xfrm>
                      <a:off x="0" y="0"/>
                      <a:ext cx="4544060" cy="1028844"/>
                    </a:xfrm>
                    <a:prstGeom prst="rect">
                      <a:avLst/>
                    </a:prstGeom>
                  </pic:spPr>
                </pic:pic>
              </a:graphicData>
            </a:graphic>
          </wp:inline>
        </w:drawing>
      </w:r>
    </w:p>
    <w:p w:rsidR="00526D04" w:rsidRDefault="00526D04" w:rsidP="00526D04">
      <w:pPr>
        <w:pStyle w:val="a7"/>
        <w:ind w:leftChars="0" w:left="840"/>
      </w:pPr>
      <w:r w:rsidRPr="00257295">
        <w:rPr>
          <w:rFonts w:hint="eastAsia"/>
        </w:rPr>
        <w:drawing>
          <wp:inline distT="0" distB="0" distL="0" distR="0" wp14:anchorId="3FC5D92A" wp14:editId="2428FFDE">
            <wp:extent cx="3667637" cy="781159"/>
            <wp:effectExtent l="0" t="0" r="9525" b="0"/>
            <wp:docPr id="914" name="图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87CC.tmp"/>
                    <pic:cNvPicPr/>
                  </pic:nvPicPr>
                  <pic:blipFill>
                    <a:blip r:embed="rId738">
                      <a:extLst>
                        <a:ext uri="{28A0092B-C50C-407E-A947-70E740481C1C}">
                          <a14:useLocalDpi xmlns:a14="http://schemas.microsoft.com/office/drawing/2010/main" val="0"/>
                        </a:ext>
                      </a:extLst>
                    </a:blip>
                    <a:stretch>
                      <a:fillRect/>
                    </a:stretch>
                  </pic:blipFill>
                  <pic:spPr>
                    <a:xfrm>
                      <a:off x="0" y="0"/>
                      <a:ext cx="3667637" cy="781159"/>
                    </a:xfrm>
                    <a:prstGeom prst="rect">
                      <a:avLst/>
                    </a:prstGeom>
                  </pic:spPr>
                </pic:pic>
              </a:graphicData>
            </a:graphic>
          </wp:inline>
        </w:drawing>
      </w:r>
    </w:p>
    <w:p w:rsidR="00526D04" w:rsidRPr="004C5330" w:rsidRDefault="00526D04" w:rsidP="00526D04">
      <w:pPr>
        <w:pStyle w:val="a7"/>
        <w:ind w:leftChars="0" w:left="840"/>
      </w:pPr>
      <w:r w:rsidRPr="00257295">
        <w:rPr>
          <w:rFonts w:hint="eastAsia"/>
        </w:rPr>
        <w:lastRenderedPageBreak/>
        <w:drawing>
          <wp:inline distT="0" distB="0" distL="0" distR="0" wp14:anchorId="53ECB8CB" wp14:editId="3B7A3916">
            <wp:extent cx="4880345" cy="2083606"/>
            <wp:effectExtent l="0" t="0" r="0" b="0"/>
            <wp:docPr id="916"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56DE.tmp"/>
                    <pic:cNvPicPr/>
                  </pic:nvPicPr>
                  <pic:blipFill>
                    <a:blip r:embed="rId739">
                      <a:extLst>
                        <a:ext uri="{28A0092B-C50C-407E-A947-70E740481C1C}">
                          <a14:useLocalDpi xmlns:a14="http://schemas.microsoft.com/office/drawing/2010/main" val="0"/>
                        </a:ext>
                      </a:extLst>
                    </a:blip>
                    <a:stretch>
                      <a:fillRect/>
                    </a:stretch>
                  </pic:blipFill>
                  <pic:spPr>
                    <a:xfrm>
                      <a:off x="0" y="0"/>
                      <a:ext cx="4884699" cy="2085465"/>
                    </a:xfrm>
                    <a:prstGeom prst="rect">
                      <a:avLst/>
                    </a:prstGeom>
                  </pic:spPr>
                </pic:pic>
              </a:graphicData>
            </a:graphic>
          </wp:inline>
        </w:drawing>
      </w:r>
    </w:p>
    <w:p w:rsidR="00526D04" w:rsidRDefault="00526D04" w:rsidP="00D734B9">
      <w:pPr>
        <w:pStyle w:val="ListParagraph"/>
        <w:numPr>
          <w:ilvl w:val="0"/>
          <w:numId w:val="132"/>
        </w:numPr>
        <w:ind w:firstLineChars="0"/>
      </w:pPr>
      <w:r>
        <w:rPr>
          <w:rFonts w:hint="eastAsia"/>
        </w:rPr>
        <w:t>将加载得模块添加到内核的</w:t>
      </w:r>
      <w:r>
        <w:rPr>
          <w:rFonts w:hint="eastAsia"/>
        </w:rPr>
        <w:t>LKM</w:t>
      </w:r>
      <w:r>
        <w:rPr>
          <w:rFonts w:hint="eastAsia"/>
        </w:rPr>
        <w:t>列表。</w:t>
      </w:r>
    </w:p>
    <w:p w:rsidR="00526D04" w:rsidRDefault="00526D04" w:rsidP="00526D04">
      <w:pPr>
        <w:pStyle w:val="a7"/>
        <w:ind w:leftChars="0" w:left="840"/>
      </w:pPr>
      <w:r>
        <w:rPr>
          <w:rFonts w:hint="eastAsia"/>
        </w:rPr>
        <w:drawing>
          <wp:inline distT="0" distB="0" distL="0" distR="0" wp14:anchorId="5AECC5B3" wp14:editId="48695385">
            <wp:extent cx="3277058" cy="638264"/>
            <wp:effectExtent l="0" t="0" r="0" b="9525"/>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271E.tmp"/>
                    <pic:cNvPicPr/>
                  </pic:nvPicPr>
                  <pic:blipFill>
                    <a:blip r:embed="rId740">
                      <a:extLst>
                        <a:ext uri="{28A0092B-C50C-407E-A947-70E740481C1C}">
                          <a14:useLocalDpi xmlns:a14="http://schemas.microsoft.com/office/drawing/2010/main" val="0"/>
                        </a:ext>
                      </a:extLst>
                    </a:blip>
                    <a:stretch>
                      <a:fillRect/>
                    </a:stretch>
                  </pic:blipFill>
                  <pic:spPr>
                    <a:xfrm>
                      <a:off x="0" y="0"/>
                      <a:ext cx="3277058" cy="638264"/>
                    </a:xfrm>
                    <a:prstGeom prst="rect">
                      <a:avLst/>
                    </a:prstGeom>
                  </pic:spPr>
                </pic:pic>
              </a:graphicData>
            </a:graphic>
          </wp:inline>
        </w:drawing>
      </w:r>
    </w:p>
    <w:p w:rsidR="00526D04" w:rsidRDefault="00526D04" w:rsidP="00D734B9">
      <w:pPr>
        <w:pStyle w:val="ListParagraph"/>
        <w:numPr>
          <w:ilvl w:val="0"/>
          <w:numId w:val="132"/>
        </w:numPr>
        <w:ind w:firstLineChars="0"/>
      </w:pPr>
      <w:r>
        <w:rPr>
          <w:rFonts w:hint="eastAsia"/>
        </w:rPr>
        <w:t>初始化卸载依赖规则</w:t>
      </w:r>
    </w:p>
    <w:p w:rsidR="00526D04" w:rsidRDefault="00526D04" w:rsidP="00526D04">
      <w:pPr>
        <w:pStyle w:val="a7"/>
        <w:ind w:leftChars="0" w:left="840"/>
      </w:pPr>
      <w:r>
        <w:rPr>
          <w:rFonts w:hint="eastAsia"/>
        </w:rPr>
        <w:drawing>
          <wp:inline distT="0" distB="0" distL="0" distR="0" wp14:anchorId="0BB5F9F3" wp14:editId="5F429094">
            <wp:extent cx="5563377" cy="2286319"/>
            <wp:effectExtent l="0" t="0" r="0" b="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2980.tmp"/>
                    <pic:cNvPicPr/>
                  </pic:nvPicPr>
                  <pic:blipFill>
                    <a:blip r:embed="rId741">
                      <a:extLst>
                        <a:ext uri="{28A0092B-C50C-407E-A947-70E740481C1C}">
                          <a14:useLocalDpi xmlns:a14="http://schemas.microsoft.com/office/drawing/2010/main" val="0"/>
                        </a:ext>
                      </a:extLst>
                    </a:blip>
                    <a:stretch>
                      <a:fillRect/>
                    </a:stretch>
                  </pic:blipFill>
                  <pic:spPr>
                    <a:xfrm>
                      <a:off x="0" y="0"/>
                      <a:ext cx="5563377" cy="2286319"/>
                    </a:xfrm>
                    <a:prstGeom prst="rect">
                      <a:avLst/>
                    </a:prstGeom>
                  </pic:spPr>
                </pic:pic>
              </a:graphicData>
            </a:graphic>
          </wp:inline>
        </w:drawing>
      </w:r>
    </w:p>
    <w:p w:rsidR="00526D04" w:rsidRDefault="00526D04" w:rsidP="00D734B9">
      <w:pPr>
        <w:pStyle w:val="ListParagraph"/>
        <w:numPr>
          <w:ilvl w:val="0"/>
          <w:numId w:val="132"/>
        </w:numPr>
        <w:ind w:firstLineChars="0"/>
      </w:pPr>
      <w:r>
        <w:rPr>
          <w:rFonts w:hint="eastAsia"/>
        </w:rPr>
        <w:t>设置</w:t>
      </w:r>
      <w:r>
        <w:rPr>
          <w:rFonts w:hint="eastAsia"/>
        </w:rPr>
        <w:t>LKM</w:t>
      </w:r>
      <w:r>
        <w:rPr>
          <w:rFonts w:hint="eastAsia"/>
        </w:rPr>
        <w:t>模块基本信息</w:t>
      </w:r>
    </w:p>
    <w:p w:rsidR="00526D04" w:rsidRDefault="00526D04" w:rsidP="00526D04">
      <w:pPr>
        <w:pStyle w:val="ListParagraph"/>
        <w:ind w:left="840" w:firstLineChars="0"/>
      </w:pPr>
      <w:r>
        <w:rPr>
          <w:rFonts w:hint="eastAsia"/>
        </w:rPr>
        <w:t>3254~3261</w:t>
      </w:r>
      <w:r>
        <w:rPr>
          <w:rFonts w:hint="eastAsia"/>
        </w:rPr>
        <w:t>将对应</w:t>
      </w:r>
      <w:r>
        <w:rPr>
          <w:rFonts w:hint="eastAsia"/>
        </w:rPr>
        <w:t>section</w:t>
      </w:r>
      <w:r>
        <w:rPr>
          <w:rFonts w:hint="eastAsia"/>
        </w:rPr>
        <w:t>的内容读取处理，配置当前</w:t>
      </w:r>
      <w:r>
        <w:rPr>
          <w:rFonts w:hint="eastAsia"/>
        </w:rPr>
        <w:t>module</w:t>
      </w:r>
      <w:r>
        <w:rPr>
          <w:rFonts w:hint="eastAsia"/>
        </w:rPr>
        <w:t>的基础信息。</w:t>
      </w:r>
    </w:p>
    <w:p w:rsidR="00526D04" w:rsidRDefault="00526D04" w:rsidP="00D734B9">
      <w:pPr>
        <w:pStyle w:val="ListParagraph"/>
        <w:numPr>
          <w:ilvl w:val="0"/>
          <w:numId w:val="132"/>
        </w:numPr>
        <w:ind w:firstLineChars="0"/>
      </w:pPr>
      <w:r>
        <w:rPr>
          <w:rFonts w:hint="eastAsia"/>
        </w:rPr>
        <w:t>查找依赖模块</w:t>
      </w:r>
    </w:p>
    <w:p w:rsidR="00526D04" w:rsidRDefault="00526D04" w:rsidP="00526D04">
      <w:pPr>
        <w:pStyle w:val="ListParagraph"/>
        <w:ind w:left="840" w:firstLineChars="0"/>
      </w:pPr>
      <w:r>
        <w:rPr>
          <w:rFonts w:hint="eastAsia"/>
        </w:rPr>
        <w:t>3262</w:t>
      </w:r>
      <w:r>
        <w:rPr>
          <w:rFonts w:hint="eastAsia"/>
        </w:rPr>
        <w:t>用于对当前</w:t>
      </w:r>
      <w:r>
        <w:rPr>
          <w:rFonts w:hint="eastAsia"/>
        </w:rPr>
        <w:t>LKM</w:t>
      </w:r>
      <w:r>
        <w:rPr>
          <w:rFonts w:hint="eastAsia"/>
        </w:rPr>
        <w:t>的符号解析，其中如果解析到当前</w:t>
      </w:r>
      <w:r>
        <w:rPr>
          <w:rFonts w:hint="eastAsia"/>
        </w:rPr>
        <w:t>LKM</w:t>
      </w:r>
      <w:r>
        <w:rPr>
          <w:rFonts w:hint="eastAsia"/>
        </w:rPr>
        <w:t>未定义的符号，则将该符号的</w:t>
      </w:r>
      <w:r>
        <w:rPr>
          <w:rFonts w:hint="eastAsia"/>
        </w:rPr>
        <w:t>owner</w:t>
      </w:r>
      <w:r>
        <w:rPr>
          <w:rFonts w:hint="eastAsia"/>
        </w:rPr>
        <w:t>加入当前</w:t>
      </w:r>
      <w:r>
        <w:rPr>
          <w:rFonts w:hint="eastAsia"/>
        </w:rPr>
        <w:t>LKM</w:t>
      </w:r>
      <w:r>
        <w:rPr>
          <w:rFonts w:hint="eastAsia"/>
        </w:rPr>
        <w:t>依赖列表，实现如下：</w:t>
      </w:r>
    </w:p>
    <w:p w:rsidR="00526D04" w:rsidRDefault="00526D04" w:rsidP="00526D04">
      <w:pPr>
        <w:pStyle w:val="a7"/>
        <w:ind w:leftChars="0" w:left="840"/>
      </w:pPr>
      <w:r>
        <w:rPr>
          <w:rFonts w:hint="eastAsia"/>
        </w:rPr>
        <w:drawing>
          <wp:inline distT="0" distB="0" distL="0" distR="0" wp14:anchorId="17B16B8A" wp14:editId="0C774495">
            <wp:extent cx="4944165" cy="476317"/>
            <wp:effectExtent l="0" t="0" r="0" b="0"/>
            <wp:docPr id="1697" name="图片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F5E5.tmp"/>
                    <pic:cNvPicPr/>
                  </pic:nvPicPr>
                  <pic:blipFill>
                    <a:blip r:embed="rId742">
                      <a:extLst>
                        <a:ext uri="{28A0092B-C50C-407E-A947-70E740481C1C}">
                          <a14:useLocalDpi xmlns:a14="http://schemas.microsoft.com/office/drawing/2010/main" val="0"/>
                        </a:ext>
                      </a:extLst>
                    </a:blip>
                    <a:stretch>
                      <a:fillRect/>
                    </a:stretch>
                  </pic:blipFill>
                  <pic:spPr>
                    <a:xfrm>
                      <a:off x="0" y="0"/>
                      <a:ext cx="4944165" cy="476317"/>
                    </a:xfrm>
                    <a:prstGeom prst="rect">
                      <a:avLst/>
                    </a:prstGeom>
                  </pic:spPr>
                </pic:pic>
              </a:graphicData>
            </a:graphic>
          </wp:inline>
        </w:drawing>
      </w:r>
    </w:p>
    <w:p w:rsidR="00526D04" w:rsidRDefault="00526D04" w:rsidP="00526D04">
      <w:pPr>
        <w:pStyle w:val="a7"/>
        <w:ind w:leftChars="0" w:left="840"/>
      </w:pPr>
      <w:r>
        <w:rPr>
          <w:rFonts w:hint="eastAsia"/>
        </w:rPr>
        <w:lastRenderedPageBreak/>
        <w:drawing>
          <wp:inline distT="0" distB="0" distL="0" distR="0" wp14:anchorId="568ECB7D" wp14:editId="3F215F90">
            <wp:extent cx="5191125" cy="980684"/>
            <wp:effectExtent l="0" t="0" r="0" b="0"/>
            <wp:docPr id="1699" name="图片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4BE3.tmp"/>
                    <pic:cNvPicPr/>
                  </pic:nvPicPr>
                  <pic:blipFill>
                    <a:blip r:embed="rId743">
                      <a:extLst>
                        <a:ext uri="{28A0092B-C50C-407E-A947-70E740481C1C}">
                          <a14:useLocalDpi xmlns:a14="http://schemas.microsoft.com/office/drawing/2010/main" val="0"/>
                        </a:ext>
                      </a:extLst>
                    </a:blip>
                    <a:stretch>
                      <a:fillRect/>
                    </a:stretch>
                  </pic:blipFill>
                  <pic:spPr>
                    <a:xfrm>
                      <a:off x="0" y="0"/>
                      <a:ext cx="5193387" cy="981111"/>
                    </a:xfrm>
                    <a:prstGeom prst="rect">
                      <a:avLst/>
                    </a:prstGeom>
                  </pic:spPr>
                </pic:pic>
              </a:graphicData>
            </a:graphic>
          </wp:inline>
        </w:drawing>
      </w:r>
    </w:p>
    <w:p w:rsidR="00526D04" w:rsidRDefault="00526D04" w:rsidP="00526D04">
      <w:pPr>
        <w:pStyle w:val="a7"/>
        <w:ind w:leftChars="0" w:left="840"/>
      </w:pPr>
      <w:r>
        <w:rPr>
          <w:rFonts w:hint="eastAsia"/>
        </w:rPr>
        <w:drawing>
          <wp:inline distT="0" distB="0" distL="0" distR="0" wp14:anchorId="7E5BF964" wp14:editId="297B689E">
            <wp:extent cx="5105400" cy="1651583"/>
            <wp:effectExtent l="0" t="0" r="0" b="6350"/>
            <wp:docPr id="1701" name="图片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850D.tmp"/>
                    <pic:cNvPicPr/>
                  </pic:nvPicPr>
                  <pic:blipFill>
                    <a:blip r:embed="rId744">
                      <a:extLst>
                        <a:ext uri="{28A0092B-C50C-407E-A947-70E740481C1C}">
                          <a14:useLocalDpi xmlns:a14="http://schemas.microsoft.com/office/drawing/2010/main" val="0"/>
                        </a:ext>
                      </a:extLst>
                    </a:blip>
                    <a:stretch>
                      <a:fillRect/>
                    </a:stretch>
                  </pic:blipFill>
                  <pic:spPr>
                    <a:xfrm>
                      <a:off x="0" y="0"/>
                      <a:ext cx="5107625" cy="1652303"/>
                    </a:xfrm>
                    <a:prstGeom prst="rect">
                      <a:avLst/>
                    </a:prstGeom>
                  </pic:spPr>
                </pic:pic>
              </a:graphicData>
            </a:graphic>
          </wp:inline>
        </w:drawing>
      </w:r>
    </w:p>
    <w:p w:rsidR="00526D04" w:rsidRPr="00E96F67" w:rsidRDefault="00526D04" w:rsidP="00526D04">
      <w:pPr>
        <w:ind w:left="840" w:firstLineChars="175" w:firstLine="420"/>
      </w:pPr>
      <w:r>
        <w:rPr>
          <w:rFonts w:hint="eastAsia"/>
        </w:rPr>
        <w:t>1266</w:t>
      </w:r>
      <w:r>
        <w:rPr>
          <w:rFonts w:hint="eastAsia"/>
        </w:rPr>
        <w:t>：使用符号名在</w:t>
      </w:r>
      <w:r>
        <w:rPr>
          <w:rFonts w:hint="eastAsia"/>
        </w:rPr>
        <w:t>kallsym</w:t>
      </w:r>
      <w:r>
        <w:rPr>
          <w:rFonts w:hint="eastAsia"/>
        </w:rPr>
        <w:t>列表中查找该符号的属于哪个模块，其查找方法如下。</w:t>
      </w:r>
    </w:p>
    <w:p w:rsidR="00526D04" w:rsidRDefault="00526D04" w:rsidP="00526D04">
      <w:pPr>
        <w:pStyle w:val="a7"/>
        <w:ind w:leftChars="0" w:left="840"/>
      </w:pPr>
      <w:r>
        <w:rPr>
          <w:rFonts w:hint="eastAsia"/>
        </w:rPr>
        <w:drawing>
          <wp:inline distT="0" distB="0" distL="0" distR="0" wp14:anchorId="7E692F77" wp14:editId="244EDFAB">
            <wp:extent cx="4648849" cy="876422"/>
            <wp:effectExtent l="0" t="0" r="0" b="0"/>
            <wp:docPr id="1704" name="图片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7D63.tmp"/>
                    <pic:cNvPicPr/>
                  </pic:nvPicPr>
                  <pic:blipFill>
                    <a:blip r:embed="rId745">
                      <a:extLst>
                        <a:ext uri="{28A0092B-C50C-407E-A947-70E740481C1C}">
                          <a14:useLocalDpi xmlns:a14="http://schemas.microsoft.com/office/drawing/2010/main" val="0"/>
                        </a:ext>
                      </a:extLst>
                    </a:blip>
                    <a:stretch>
                      <a:fillRect/>
                    </a:stretch>
                  </pic:blipFill>
                  <pic:spPr>
                    <a:xfrm>
                      <a:off x="0" y="0"/>
                      <a:ext cx="4648849" cy="876422"/>
                    </a:xfrm>
                    <a:prstGeom prst="rect">
                      <a:avLst/>
                    </a:prstGeom>
                  </pic:spPr>
                </pic:pic>
              </a:graphicData>
            </a:graphic>
          </wp:inline>
        </w:drawing>
      </w:r>
    </w:p>
    <w:p w:rsidR="00526D04" w:rsidRPr="00E96F67" w:rsidRDefault="00526D04" w:rsidP="00526D04">
      <w:pPr>
        <w:ind w:firstLine="480"/>
      </w:pPr>
      <w:r>
        <w:rPr>
          <w:rFonts w:hint="eastAsia"/>
        </w:rPr>
        <w:tab/>
      </w:r>
      <w:r>
        <w:rPr>
          <w:rFonts w:hint="eastAsia"/>
        </w:rPr>
        <w:t>查找</w:t>
      </w:r>
      <w:r>
        <w:rPr>
          <w:rFonts w:hint="eastAsia"/>
        </w:rPr>
        <w:t>ksymtab</w:t>
      </w:r>
      <w:r>
        <w:rPr>
          <w:rFonts w:hint="eastAsia"/>
        </w:rPr>
        <w:t>的实现如下：</w:t>
      </w:r>
    </w:p>
    <w:p w:rsidR="00526D04" w:rsidRPr="00E96F67" w:rsidRDefault="00526D04" w:rsidP="00526D04">
      <w:pPr>
        <w:pStyle w:val="a7"/>
        <w:ind w:leftChars="0" w:left="840"/>
      </w:pPr>
      <w:r>
        <w:rPr>
          <w:rFonts w:hint="eastAsia"/>
        </w:rPr>
        <w:drawing>
          <wp:inline distT="0" distB="0" distL="0" distR="0" wp14:anchorId="00E76B48" wp14:editId="490B598F">
            <wp:extent cx="4514850" cy="3392152"/>
            <wp:effectExtent l="0" t="0" r="0" b="0"/>
            <wp:docPr id="1705" name="图片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E98E.tmp"/>
                    <pic:cNvPicPr/>
                  </pic:nvPicPr>
                  <pic:blipFill>
                    <a:blip r:embed="rId746">
                      <a:extLst>
                        <a:ext uri="{28A0092B-C50C-407E-A947-70E740481C1C}">
                          <a14:useLocalDpi xmlns:a14="http://schemas.microsoft.com/office/drawing/2010/main" val="0"/>
                        </a:ext>
                      </a:extLst>
                    </a:blip>
                    <a:stretch>
                      <a:fillRect/>
                    </a:stretch>
                  </pic:blipFill>
                  <pic:spPr>
                    <a:xfrm>
                      <a:off x="0" y="0"/>
                      <a:ext cx="4515481" cy="3392626"/>
                    </a:xfrm>
                    <a:prstGeom prst="rect">
                      <a:avLst/>
                    </a:prstGeom>
                  </pic:spPr>
                </pic:pic>
              </a:graphicData>
            </a:graphic>
          </wp:inline>
        </w:drawing>
      </w:r>
    </w:p>
    <w:p w:rsidR="00526D04" w:rsidRPr="007C68AE" w:rsidRDefault="00526D04" w:rsidP="00526D04">
      <w:pPr>
        <w:pStyle w:val="a7"/>
        <w:ind w:leftChars="0" w:left="840"/>
        <w:rPr>
          <w:rFonts w:cs="Times New Roman"/>
          <w:noProof w:val="0"/>
          <w:sz w:val="24"/>
          <w:szCs w:val="24"/>
        </w:rPr>
      </w:pPr>
      <w:r w:rsidRPr="007C68AE">
        <w:rPr>
          <w:rFonts w:cs="Times New Roman" w:hint="eastAsia"/>
          <w:noProof w:val="0"/>
          <w:sz w:val="24"/>
          <w:szCs w:val="24"/>
        </w:rPr>
        <w:lastRenderedPageBreak/>
        <w:t>最后获取该未定义符号的</w:t>
      </w:r>
      <w:r w:rsidRPr="007C68AE">
        <w:rPr>
          <w:rFonts w:cs="Times New Roman" w:hint="eastAsia"/>
          <w:noProof w:val="0"/>
          <w:sz w:val="24"/>
          <w:szCs w:val="24"/>
        </w:rPr>
        <w:t>owner</w:t>
      </w:r>
      <w:r w:rsidRPr="007C68AE">
        <w:rPr>
          <w:rFonts w:cs="Times New Roman" w:hint="eastAsia"/>
          <w:noProof w:val="0"/>
          <w:sz w:val="24"/>
          <w:szCs w:val="24"/>
        </w:rPr>
        <w:t>后加入当前</w:t>
      </w:r>
      <w:r w:rsidRPr="007C68AE">
        <w:rPr>
          <w:rFonts w:cs="Times New Roman" w:hint="eastAsia"/>
          <w:noProof w:val="0"/>
          <w:sz w:val="24"/>
          <w:szCs w:val="24"/>
        </w:rPr>
        <w:t>LMK</w:t>
      </w:r>
      <w:r w:rsidRPr="007C68AE">
        <w:rPr>
          <w:rFonts w:cs="Times New Roman" w:hint="eastAsia"/>
          <w:noProof w:val="0"/>
          <w:sz w:val="24"/>
          <w:szCs w:val="24"/>
        </w:rPr>
        <w:t>的依赖列表，如下：</w:t>
      </w:r>
    </w:p>
    <w:p w:rsidR="00526D04" w:rsidRDefault="00526D04" w:rsidP="00526D04">
      <w:pPr>
        <w:pStyle w:val="a7"/>
        <w:ind w:leftChars="0" w:left="840"/>
      </w:pPr>
      <w:r>
        <w:drawing>
          <wp:inline distT="0" distB="0" distL="0" distR="0" wp14:anchorId="5377A9D3" wp14:editId="30BAF804">
            <wp:extent cx="2896004" cy="895475"/>
            <wp:effectExtent l="0" t="0" r="0" b="0"/>
            <wp:docPr id="1702" name="图片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ACAB.tmp"/>
                    <pic:cNvPicPr/>
                  </pic:nvPicPr>
                  <pic:blipFill>
                    <a:blip r:embed="rId747">
                      <a:extLst>
                        <a:ext uri="{28A0092B-C50C-407E-A947-70E740481C1C}">
                          <a14:useLocalDpi xmlns:a14="http://schemas.microsoft.com/office/drawing/2010/main" val="0"/>
                        </a:ext>
                      </a:extLst>
                    </a:blip>
                    <a:stretch>
                      <a:fillRect/>
                    </a:stretch>
                  </pic:blipFill>
                  <pic:spPr>
                    <a:xfrm>
                      <a:off x="0" y="0"/>
                      <a:ext cx="2896004" cy="895475"/>
                    </a:xfrm>
                    <a:prstGeom prst="rect">
                      <a:avLst/>
                    </a:prstGeom>
                  </pic:spPr>
                </pic:pic>
              </a:graphicData>
            </a:graphic>
          </wp:inline>
        </w:drawing>
      </w:r>
    </w:p>
    <w:p w:rsidR="00526D04" w:rsidRDefault="00526D04" w:rsidP="00526D04">
      <w:pPr>
        <w:pStyle w:val="a7"/>
        <w:ind w:leftChars="0" w:left="840"/>
      </w:pPr>
      <w:r>
        <w:drawing>
          <wp:inline distT="0" distB="0" distL="0" distR="0" wp14:anchorId="0FC98EAB" wp14:editId="4272E819">
            <wp:extent cx="5353050" cy="1642207"/>
            <wp:effectExtent l="0" t="0" r="0" b="0"/>
            <wp:docPr id="1703" name="图片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A07.tmp"/>
                    <pic:cNvPicPr/>
                  </pic:nvPicPr>
                  <pic:blipFill>
                    <a:blip r:embed="rId748">
                      <a:extLst>
                        <a:ext uri="{28A0092B-C50C-407E-A947-70E740481C1C}">
                          <a14:useLocalDpi xmlns:a14="http://schemas.microsoft.com/office/drawing/2010/main" val="0"/>
                        </a:ext>
                      </a:extLst>
                    </a:blip>
                    <a:stretch>
                      <a:fillRect/>
                    </a:stretch>
                  </pic:blipFill>
                  <pic:spPr>
                    <a:xfrm>
                      <a:off x="0" y="0"/>
                      <a:ext cx="5353798" cy="1642437"/>
                    </a:xfrm>
                    <a:prstGeom prst="rect">
                      <a:avLst/>
                    </a:prstGeom>
                  </pic:spPr>
                </pic:pic>
              </a:graphicData>
            </a:graphic>
          </wp:inline>
        </w:drawing>
      </w:r>
    </w:p>
    <w:p w:rsidR="00526D04" w:rsidRPr="002A3F14" w:rsidRDefault="00526D04" w:rsidP="00526D04">
      <w:pPr>
        <w:ind w:firstLine="480"/>
      </w:pPr>
      <w:r>
        <w:rPr>
          <w:rFonts w:hint="eastAsia"/>
        </w:rPr>
        <w:tab/>
      </w:r>
      <w:r>
        <w:rPr>
          <w:rFonts w:hint="eastAsia"/>
        </w:rPr>
        <w:tab/>
        <w:t>694</w:t>
      </w:r>
      <w:r>
        <w:rPr>
          <w:rFonts w:hint="eastAsia"/>
        </w:rPr>
        <w:t>：加载依赖的模块</w:t>
      </w:r>
      <w:r>
        <w:rPr>
          <w:rFonts w:hint="eastAsia"/>
        </w:rPr>
        <w:t>b</w:t>
      </w:r>
      <w:r>
        <w:rPr>
          <w:rFonts w:hint="eastAsia"/>
        </w:rPr>
        <w:t>。</w:t>
      </w:r>
    </w:p>
    <w:p w:rsidR="00526D04" w:rsidRPr="007E6970" w:rsidRDefault="00526D04" w:rsidP="00526D04">
      <w:pPr>
        <w:ind w:left="780" w:firstLine="480"/>
      </w:pPr>
      <w:r>
        <w:rPr>
          <w:rFonts w:hint="eastAsia"/>
        </w:rPr>
        <w:t>678~679</w:t>
      </w:r>
      <w:r>
        <w:rPr>
          <w:rFonts w:hint="eastAsia"/>
        </w:rPr>
        <w:t>：将依赖的模块</w:t>
      </w:r>
      <w:r>
        <w:rPr>
          <w:rFonts w:hint="eastAsia"/>
        </w:rPr>
        <w:t>b</w:t>
      </w:r>
      <w:r>
        <w:rPr>
          <w:rFonts w:hint="eastAsia"/>
        </w:rPr>
        <w:t>加入</w:t>
      </w:r>
      <w:r>
        <w:rPr>
          <w:rFonts w:hint="eastAsia"/>
        </w:rPr>
        <w:t>a</w:t>
      </w:r>
      <w:r>
        <w:rPr>
          <w:rFonts w:hint="eastAsia"/>
        </w:rPr>
        <w:t>的</w:t>
      </w:r>
      <w:r>
        <w:rPr>
          <w:rFonts w:hint="eastAsia"/>
        </w:rPr>
        <w:t>source</w:t>
      </w:r>
      <w:r>
        <w:rPr>
          <w:rFonts w:hint="eastAsia"/>
        </w:rPr>
        <w:t>，将模块</w:t>
      </w:r>
      <w:r>
        <w:rPr>
          <w:rFonts w:hint="eastAsia"/>
        </w:rPr>
        <w:t>a</w:t>
      </w:r>
      <w:r>
        <w:rPr>
          <w:rFonts w:hint="eastAsia"/>
        </w:rPr>
        <w:t>加入</w:t>
      </w:r>
      <w:r>
        <w:rPr>
          <w:rFonts w:hint="eastAsia"/>
        </w:rPr>
        <w:t>b</w:t>
      </w:r>
      <w:r>
        <w:rPr>
          <w:rFonts w:hint="eastAsia"/>
        </w:rPr>
        <w:t>的</w:t>
      </w:r>
      <w:r>
        <w:rPr>
          <w:rFonts w:hint="eastAsia"/>
        </w:rPr>
        <w:t>target</w:t>
      </w:r>
      <w:r>
        <w:rPr>
          <w:rFonts w:hint="eastAsia"/>
        </w:rPr>
        <w:t>。即其关系为</w:t>
      </w:r>
      <w:r>
        <w:rPr>
          <w:rFonts w:hint="eastAsia"/>
        </w:rPr>
        <w:t>b</w:t>
      </w:r>
      <w:r>
        <w:sym w:font="Wingdings" w:char="F0E0"/>
      </w:r>
      <w:r>
        <w:rPr>
          <w:rFonts w:hint="eastAsia"/>
        </w:rPr>
        <w:t>a</w:t>
      </w:r>
      <w:r>
        <w:rPr>
          <w:rFonts w:hint="eastAsia"/>
        </w:rPr>
        <w:t>。</w:t>
      </w:r>
    </w:p>
    <w:p w:rsidR="00526D04" w:rsidRDefault="00526D04" w:rsidP="00D734B9">
      <w:pPr>
        <w:pStyle w:val="ListParagraph"/>
        <w:numPr>
          <w:ilvl w:val="0"/>
          <w:numId w:val="132"/>
        </w:numPr>
        <w:ind w:firstLineChars="0"/>
      </w:pPr>
      <w:r>
        <w:rPr>
          <w:rFonts w:hint="eastAsia"/>
        </w:rPr>
        <w:t>初始化当前模块</w:t>
      </w:r>
    </w:p>
    <w:p w:rsidR="00526D04" w:rsidRPr="00B43199" w:rsidRDefault="00526D04" w:rsidP="00526D04">
      <w:pPr>
        <w:pStyle w:val="a7"/>
        <w:ind w:leftChars="0" w:left="840"/>
        <w:rPr>
          <w:rFonts w:cs="Times New Roman"/>
          <w:noProof w:val="0"/>
          <w:sz w:val="24"/>
          <w:szCs w:val="24"/>
        </w:rPr>
      </w:pPr>
      <w:r w:rsidRPr="00B43199">
        <w:rPr>
          <w:rFonts w:cs="Times New Roman" w:hint="eastAsia"/>
          <w:noProof w:val="0"/>
          <w:sz w:val="24"/>
          <w:szCs w:val="24"/>
        </w:rPr>
        <w:t>当代码符号全部检测成功，且重定位结束，则开始运行模块。</w:t>
      </w:r>
    </w:p>
    <w:p w:rsidR="00526D04" w:rsidRPr="004F3483" w:rsidRDefault="00526D04" w:rsidP="00526D04">
      <w:pPr>
        <w:pStyle w:val="a7"/>
        <w:ind w:leftChars="0" w:left="840"/>
      </w:pPr>
      <w:r>
        <w:drawing>
          <wp:inline distT="0" distB="0" distL="0" distR="0" wp14:anchorId="4D3EE6D7" wp14:editId="012AA532">
            <wp:extent cx="4191000" cy="3947653"/>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A693.tmp"/>
                    <pic:cNvPicPr/>
                  </pic:nvPicPr>
                  <pic:blipFill>
                    <a:blip r:embed="rId749">
                      <a:extLst>
                        <a:ext uri="{28A0092B-C50C-407E-A947-70E740481C1C}">
                          <a14:useLocalDpi xmlns:a14="http://schemas.microsoft.com/office/drawing/2010/main" val="0"/>
                        </a:ext>
                      </a:extLst>
                    </a:blip>
                    <a:stretch>
                      <a:fillRect/>
                    </a:stretch>
                  </pic:blipFill>
                  <pic:spPr>
                    <a:xfrm>
                      <a:off x="0" y="0"/>
                      <a:ext cx="4196996" cy="3953300"/>
                    </a:xfrm>
                    <a:prstGeom prst="rect">
                      <a:avLst/>
                    </a:prstGeom>
                  </pic:spPr>
                </pic:pic>
              </a:graphicData>
            </a:graphic>
          </wp:inline>
        </w:drawing>
      </w:r>
    </w:p>
    <w:p w:rsidR="00526D04" w:rsidRDefault="00526D04" w:rsidP="00526D04">
      <w:pPr>
        <w:ind w:firstLine="480"/>
      </w:pPr>
      <w:r>
        <w:rPr>
          <w:rFonts w:hint="eastAsia"/>
        </w:rPr>
        <w:lastRenderedPageBreak/>
        <w:tab/>
      </w:r>
      <w:r>
        <w:rPr>
          <w:rFonts w:hint="eastAsia"/>
        </w:rPr>
        <w:tab/>
        <w:t>3069</w:t>
      </w:r>
      <w:r>
        <w:rPr>
          <w:rFonts w:hint="eastAsia"/>
        </w:rPr>
        <w:t>：调用模块构造函数，该功能需要配置内核的构造功能。</w:t>
      </w:r>
    </w:p>
    <w:p w:rsidR="00526D04" w:rsidRDefault="00526D04" w:rsidP="00526D04">
      <w:pPr>
        <w:ind w:left="840" w:firstLineChars="175" w:firstLine="420"/>
      </w:pPr>
      <w:r>
        <w:rPr>
          <w:rFonts w:hint="eastAsia"/>
        </w:rPr>
        <w:t>3095</w:t>
      </w:r>
      <w:r>
        <w:rPr>
          <w:rFonts w:hint="eastAsia"/>
        </w:rPr>
        <w:t>：更新</w:t>
      </w:r>
      <w:r>
        <w:rPr>
          <w:rFonts w:hint="eastAsia"/>
        </w:rPr>
        <w:t>LKM</w:t>
      </w:r>
      <w:r>
        <w:rPr>
          <w:rFonts w:hint="eastAsia"/>
        </w:rPr>
        <w:t>的状态为</w:t>
      </w:r>
      <w:r>
        <w:rPr>
          <w:rFonts w:hint="eastAsia"/>
        </w:rPr>
        <w:t>LIVE</w:t>
      </w:r>
      <w:r>
        <w:rPr>
          <w:rFonts w:hint="eastAsia"/>
        </w:rPr>
        <w:t>。</w:t>
      </w:r>
    </w:p>
    <w:p w:rsidR="00526D04" w:rsidRDefault="00526D04" w:rsidP="00526D04">
      <w:pPr>
        <w:ind w:left="840" w:firstLineChars="175" w:firstLine="420"/>
      </w:pPr>
      <w:r>
        <w:rPr>
          <w:rFonts w:hint="eastAsia"/>
        </w:rPr>
        <w:t>3121</w:t>
      </w:r>
      <w:r>
        <w:rPr>
          <w:rFonts w:hint="eastAsia"/>
        </w:rPr>
        <w:t>：将模块释放个数</w:t>
      </w:r>
      <w:r>
        <w:rPr>
          <w:rFonts w:hint="eastAsia"/>
        </w:rPr>
        <w:t>decs</w:t>
      </w:r>
      <w:r>
        <w:rPr>
          <w:rFonts w:hint="eastAsia"/>
        </w:rPr>
        <w:t>减</w:t>
      </w:r>
      <w:r>
        <w:rPr>
          <w:rFonts w:hint="eastAsia"/>
        </w:rPr>
        <w:t>1</w:t>
      </w:r>
      <w:r>
        <w:rPr>
          <w:rFonts w:hint="eastAsia"/>
        </w:rPr>
        <w:t>，因为初始化为</w:t>
      </w:r>
      <w:r>
        <w:rPr>
          <w:rFonts w:hint="eastAsia"/>
        </w:rPr>
        <w:t>0</w:t>
      </w:r>
      <w:r>
        <w:rPr>
          <w:rFonts w:hint="eastAsia"/>
        </w:rPr>
        <w:t>，所以此时为</w:t>
      </w:r>
      <w:r>
        <w:rPr>
          <w:rFonts w:hint="eastAsia"/>
        </w:rPr>
        <w:t>1</w:t>
      </w:r>
      <w:r>
        <w:rPr>
          <w:rFonts w:hint="eastAsia"/>
        </w:rPr>
        <w:t>，则引用个数为</w:t>
      </w:r>
      <w:r>
        <w:rPr>
          <w:rFonts w:hint="eastAsia"/>
        </w:rPr>
        <w:t>-1</w:t>
      </w:r>
      <w:r>
        <w:rPr>
          <w:rFonts w:hint="eastAsia"/>
        </w:rPr>
        <w:t>。</w:t>
      </w:r>
    </w:p>
    <w:p w:rsidR="00526D04" w:rsidRDefault="00526D04" w:rsidP="00526D04">
      <w:pPr>
        <w:pStyle w:val="a7"/>
        <w:ind w:leftChars="0" w:left="840"/>
      </w:pPr>
      <w:r>
        <w:drawing>
          <wp:inline distT="0" distB="0" distL="0" distR="0" wp14:anchorId="5C100F88" wp14:editId="6F30C03A">
            <wp:extent cx="2981325" cy="1273106"/>
            <wp:effectExtent l="0" t="0" r="0" b="3810"/>
            <wp:docPr id="1709" name="图片 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E484.tmp"/>
                    <pic:cNvPicPr/>
                  </pic:nvPicPr>
                  <pic:blipFill>
                    <a:blip r:embed="rId750">
                      <a:extLst>
                        <a:ext uri="{28A0092B-C50C-407E-A947-70E740481C1C}">
                          <a14:useLocalDpi xmlns:a14="http://schemas.microsoft.com/office/drawing/2010/main" val="0"/>
                        </a:ext>
                      </a:extLst>
                    </a:blip>
                    <a:stretch>
                      <a:fillRect/>
                    </a:stretch>
                  </pic:blipFill>
                  <pic:spPr>
                    <a:xfrm>
                      <a:off x="0" y="0"/>
                      <a:ext cx="2981741" cy="1273284"/>
                    </a:xfrm>
                    <a:prstGeom prst="rect">
                      <a:avLst/>
                    </a:prstGeom>
                  </pic:spPr>
                </pic:pic>
              </a:graphicData>
            </a:graphic>
          </wp:inline>
        </w:drawing>
      </w:r>
    </w:p>
    <w:p w:rsidR="00526D04" w:rsidRDefault="00526D04" w:rsidP="00526D04">
      <w:pPr>
        <w:ind w:left="840" w:firstLineChars="175" w:firstLine="420"/>
      </w:pPr>
      <w:r>
        <w:rPr>
          <w:rFonts w:hint="eastAsia"/>
        </w:rPr>
        <w:t>3072</w:t>
      </w:r>
      <w:r>
        <w:rPr>
          <w:rFonts w:hint="eastAsia"/>
        </w:rPr>
        <w:t>：通过</w:t>
      </w:r>
      <w:r>
        <w:rPr>
          <w:rFonts w:hint="eastAsia"/>
        </w:rPr>
        <w:t>do_one_initcall</w:t>
      </w:r>
      <w:r>
        <w:rPr>
          <w:rFonts w:hint="eastAsia"/>
        </w:rPr>
        <w:t>调用</w:t>
      </w:r>
      <w:r>
        <w:rPr>
          <w:rFonts w:hint="eastAsia"/>
        </w:rPr>
        <w:t>LKM</w:t>
      </w:r>
      <w:r>
        <w:rPr>
          <w:rFonts w:hint="eastAsia"/>
        </w:rPr>
        <w:t>设置的</w:t>
      </w:r>
      <w:r>
        <w:rPr>
          <w:rFonts w:hint="eastAsia"/>
        </w:rPr>
        <w:t>init</w:t>
      </w:r>
      <w:r>
        <w:rPr>
          <w:rFonts w:hint="eastAsia"/>
        </w:rPr>
        <w:t>函数，</w:t>
      </w:r>
    </w:p>
    <w:p w:rsidR="00526D04" w:rsidRDefault="00526D04" w:rsidP="00526D04">
      <w:pPr>
        <w:ind w:left="840" w:firstLineChars="175" w:firstLine="420"/>
      </w:pPr>
      <w:r>
        <w:rPr>
          <w:rFonts w:hint="eastAsia"/>
        </w:rPr>
        <w:t>3128~3133</w:t>
      </w:r>
      <w:r>
        <w:rPr>
          <w:rFonts w:hint="eastAsia"/>
        </w:rPr>
        <w:t>：初始化函数执行结束后，</w:t>
      </w:r>
      <w:r>
        <w:rPr>
          <w:rFonts w:hint="eastAsia"/>
        </w:rPr>
        <w:t>init</w:t>
      </w:r>
      <w:r>
        <w:rPr>
          <w:rFonts w:hint="eastAsia"/>
        </w:rPr>
        <w:t>段的所在内存被释放。</w:t>
      </w:r>
    </w:p>
    <w:p w:rsidR="00526D04" w:rsidRDefault="00526D04" w:rsidP="00526D04">
      <w:pPr>
        <w:ind w:left="840" w:firstLineChars="175" w:firstLine="420"/>
      </w:pPr>
      <w:r>
        <w:rPr>
          <w:rFonts w:hint="eastAsia"/>
        </w:rPr>
        <w:t>3135</w:t>
      </w:r>
      <w:r>
        <w:rPr>
          <w:rFonts w:hint="eastAsia"/>
        </w:rPr>
        <w:t>：最后唤醒其他任务。</w:t>
      </w:r>
    </w:p>
    <w:p w:rsidR="00526D04" w:rsidRDefault="00526D04" w:rsidP="00526D04">
      <w:pPr>
        <w:ind w:left="840" w:firstLineChars="175" w:firstLine="420"/>
      </w:pPr>
      <w:r>
        <w:rPr>
          <w:rFonts w:hint="eastAsia"/>
        </w:rPr>
        <w:t>在调用</w:t>
      </w:r>
      <w:r>
        <w:rPr>
          <w:rFonts w:hint="eastAsia"/>
        </w:rPr>
        <w:t>init</w:t>
      </w:r>
      <w:r>
        <w:rPr>
          <w:rFonts w:hint="eastAsia"/>
        </w:rPr>
        <w:t>时，使用如下函数，其可以打开调试功能跟踪模块初始化的时间，一般在统计系统启动时间时很有用，如下：</w:t>
      </w:r>
    </w:p>
    <w:p w:rsidR="00526D04" w:rsidRPr="00E64DFA" w:rsidRDefault="00526D04" w:rsidP="00526D04">
      <w:pPr>
        <w:pStyle w:val="a7"/>
        <w:ind w:leftChars="0" w:left="840"/>
      </w:pPr>
      <w:r>
        <w:rPr>
          <w:rFonts w:hint="eastAsia"/>
        </w:rPr>
        <w:drawing>
          <wp:inline distT="0" distB="0" distL="0" distR="0" wp14:anchorId="3C4B64FC" wp14:editId="336DF163">
            <wp:extent cx="4953000" cy="2464095"/>
            <wp:effectExtent l="0" t="0" r="0" b="0"/>
            <wp:docPr id="1708" name="图片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9AF6.tmp"/>
                    <pic:cNvPicPr/>
                  </pic:nvPicPr>
                  <pic:blipFill>
                    <a:blip r:embed="rId751">
                      <a:extLst>
                        <a:ext uri="{28A0092B-C50C-407E-A947-70E740481C1C}">
                          <a14:useLocalDpi xmlns:a14="http://schemas.microsoft.com/office/drawing/2010/main" val="0"/>
                        </a:ext>
                      </a:extLst>
                    </a:blip>
                    <a:stretch>
                      <a:fillRect/>
                    </a:stretch>
                  </pic:blipFill>
                  <pic:spPr>
                    <a:xfrm>
                      <a:off x="0" y="0"/>
                      <a:ext cx="4958352" cy="2466757"/>
                    </a:xfrm>
                    <a:prstGeom prst="rect">
                      <a:avLst/>
                    </a:prstGeom>
                  </pic:spPr>
                </pic:pic>
              </a:graphicData>
            </a:graphic>
          </wp:inline>
        </w:drawing>
      </w:r>
    </w:p>
    <w:p w:rsidR="00526D04" w:rsidRDefault="00526D04" w:rsidP="00526D04">
      <w:pPr>
        <w:pStyle w:val="Heading3"/>
        <w:spacing w:before="163" w:after="163"/>
      </w:pPr>
      <w:bookmarkStart w:id="179" w:name="_Toc390712749"/>
      <w:r>
        <w:rPr>
          <w:rFonts w:hint="eastAsia"/>
        </w:rPr>
        <w:t>LKM</w:t>
      </w:r>
      <w:r>
        <w:rPr>
          <w:rFonts w:hint="eastAsia"/>
        </w:rPr>
        <w:t>运行流程</w:t>
      </w:r>
      <w:bookmarkEnd w:id="179"/>
    </w:p>
    <w:p w:rsidR="00526D04" w:rsidRDefault="00526D04" w:rsidP="00C72B06">
      <w:pPr>
        <w:ind w:firstLine="480"/>
      </w:pPr>
      <w:r>
        <w:rPr>
          <w:rFonts w:hint="eastAsia"/>
        </w:rPr>
        <w:t>LKM</w:t>
      </w:r>
      <w:r>
        <w:rPr>
          <w:rFonts w:hint="eastAsia"/>
        </w:rPr>
        <w:t>可以将自己的模块句柄委托给其他模块，当</w:t>
      </w:r>
      <w:r>
        <w:rPr>
          <w:rFonts w:hint="eastAsia"/>
        </w:rPr>
        <w:t>LKM</w:t>
      </w:r>
      <w:r>
        <w:rPr>
          <w:rFonts w:hint="eastAsia"/>
        </w:rPr>
        <w:t>卸载时必须先查询其他模块是否在使用自己，如果别的模块没有释放自己的句柄，则</w:t>
      </w:r>
      <w:r>
        <w:rPr>
          <w:rFonts w:hint="eastAsia"/>
        </w:rPr>
        <w:t>LKM</w:t>
      </w:r>
      <w:r>
        <w:rPr>
          <w:rFonts w:hint="eastAsia"/>
        </w:rPr>
        <w:t>就不能卸载掉。</w:t>
      </w:r>
    </w:p>
    <w:p w:rsidR="00526D04" w:rsidRDefault="00526D04" w:rsidP="00C72B06">
      <w:pPr>
        <w:ind w:firstLine="480"/>
      </w:pPr>
      <w:r>
        <w:rPr>
          <w:rFonts w:hint="eastAsia"/>
        </w:rPr>
        <w:t>如下是</w:t>
      </w:r>
      <w:r>
        <w:rPr>
          <w:rFonts w:hint="eastAsia"/>
        </w:rPr>
        <w:t>uio</w:t>
      </w:r>
      <w:r>
        <w:rPr>
          <w:rFonts w:hint="eastAsia"/>
        </w:rPr>
        <w:t>驱动代码，其通过注册机制将自己模块句柄和其他参数委托给另一个通用模块管理。</w:t>
      </w:r>
    </w:p>
    <w:p w:rsidR="00526D04" w:rsidRDefault="00526D04" w:rsidP="00526D04">
      <w:pPr>
        <w:pStyle w:val="a7"/>
        <w:ind w:leftChars="0" w:left="840"/>
      </w:pPr>
      <w:r>
        <w:lastRenderedPageBreak/>
        <w:drawing>
          <wp:inline distT="0" distB="0" distL="0" distR="0" wp14:anchorId="1BD234A4" wp14:editId="6A3A2A9A">
            <wp:extent cx="3800475" cy="2626678"/>
            <wp:effectExtent l="0" t="0" r="0" b="2540"/>
            <wp:docPr id="1727" name="图片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1C67.tmp"/>
                    <pic:cNvPicPr/>
                  </pic:nvPicPr>
                  <pic:blipFill>
                    <a:blip r:embed="rId752">
                      <a:extLst>
                        <a:ext uri="{28A0092B-C50C-407E-A947-70E740481C1C}">
                          <a14:useLocalDpi xmlns:a14="http://schemas.microsoft.com/office/drawing/2010/main" val="0"/>
                        </a:ext>
                      </a:extLst>
                    </a:blip>
                    <a:stretch>
                      <a:fillRect/>
                    </a:stretch>
                  </pic:blipFill>
                  <pic:spPr>
                    <a:xfrm>
                      <a:off x="0" y="0"/>
                      <a:ext cx="3803382" cy="2628687"/>
                    </a:xfrm>
                    <a:prstGeom prst="rect">
                      <a:avLst/>
                    </a:prstGeom>
                  </pic:spPr>
                </pic:pic>
              </a:graphicData>
            </a:graphic>
          </wp:inline>
        </w:drawing>
      </w:r>
    </w:p>
    <w:p w:rsidR="00526D04" w:rsidRPr="00854C46" w:rsidRDefault="00526D04" w:rsidP="00526D04">
      <w:pPr>
        <w:ind w:firstLine="480"/>
      </w:pPr>
      <w:r>
        <w:rPr>
          <w:rFonts w:hint="eastAsia"/>
        </w:rPr>
        <w:tab/>
      </w:r>
      <w:r>
        <w:rPr>
          <w:rFonts w:hint="eastAsia"/>
        </w:rPr>
        <w:t>管理该设备的模块部分代码如下：</w:t>
      </w:r>
    </w:p>
    <w:p w:rsidR="00526D04" w:rsidRDefault="00526D04" w:rsidP="00526D04">
      <w:pPr>
        <w:pStyle w:val="a7"/>
        <w:ind w:leftChars="0" w:left="840"/>
        <w:rPr>
          <w:b/>
          <w:bCs/>
          <w:sz w:val="28"/>
          <w:szCs w:val="28"/>
        </w:rPr>
      </w:pPr>
      <w:r>
        <w:drawing>
          <wp:inline distT="0" distB="0" distL="0" distR="0" wp14:anchorId="54814A88" wp14:editId="7F153585">
            <wp:extent cx="4038600" cy="1264612"/>
            <wp:effectExtent l="0" t="0" r="0" b="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B256.tmp"/>
                    <pic:cNvPicPr/>
                  </pic:nvPicPr>
                  <pic:blipFill>
                    <a:blip r:embed="rId753">
                      <a:extLst>
                        <a:ext uri="{28A0092B-C50C-407E-A947-70E740481C1C}">
                          <a14:useLocalDpi xmlns:a14="http://schemas.microsoft.com/office/drawing/2010/main" val="0"/>
                        </a:ext>
                      </a:extLst>
                    </a:blip>
                    <a:stretch>
                      <a:fillRect/>
                    </a:stretch>
                  </pic:blipFill>
                  <pic:spPr>
                    <a:xfrm>
                      <a:off x="0" y="0"/>
                      <a:ext cx="4039164" cy="1264788"/>
                    </a:xfrm>
                    <a:prstGeom prst="rect">
                      <a:avLst/>
                    </a:prstGeom>
                  </pic:spPr>
                </pic:pic>
              </a:graphicData>
            </a:graphic>
          </wp:inline>
        </w:drawing>
      </w:r>
    </w:p>
    <w:p w:rsidR="00526D04" w:rsidRDefault="00526D04" w:rsidP="00526D04">
      <w:pPr>
        <w:pStyle w:val="a7"/>
        <w:ind w:leftChars="175" w:firstLine="420"/>
      </w:pPr>
      <w:r>
        <w:drawing>
          <wp:inline distT="0" distB="0" distL="0" distR="0" wp14:anchorId="6BB321A8" wp14:editId="521F0B10">
            <wp:extent cx="3914775" cy="1875144"/>
            <wp:effectExtent l="0" t="0" r="0" b="0"/>
            <wp:docPr id="913"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6F0F.tmp"/>
                    <pic:cNvPicPr/>
                  </pic:nvPicPr>
                  <pic:blipFill>
                    <a:blip r:embed="rId754">
                      <a:extLst>
                        <a:ext uri="{28A0092B-C50C-407E-A947-70E740481C1C}">
                          <a14:useLocalDpi xmlns:a14="http://schemas.microsoft.com/office/drawing/2010/main" val="0"/>
                        </a:ext>
                      </a:extLst>
                    </a:blip>
                    <a:stretch>
                      <a:fillRect/>
                    </a:stretch>
                  </pic:blipFill>
                  <pic:spPr>
                    <a:xfrm>
                      <a:off x="0" y="0"/>
                      <a:ext cx="3926758" cy="1880884"/>
                    </a:xfrm>
                    <a:prstGeom prst="rect">
                      <a:avLst/>
                    </a:prstGeom>
                  </pic:spPr>
                </pic:pic>
              </a:graphicData>
            </a:graphic>
          </wp:inline>
        </w:drawing>
      </w:r>
    </w:p>
    <w:p w:rsidR="00526D04" w:rsidRDefault="00526D04" w:rsidP="00526D04">
      <w:pPr>
        <w:ind w:left="840" w:firstLineChars="0" w:firstLine="420"/>
      </w:pPr>
      <w:r>
        <w:rPr>
          <w:rFonts w:hint="eastAsia"/>
        </w:rPr>
        <w:t>则</w:t>
      </w:r>
      <w:r w:rsidRPr="00F476B3">
        <w:rPr>
          <w:rFonts w:hint="eastAsia"/>
        </w:rPr>
        <w:t>当需要使用某个设备时，使用</w:t>
      </w:r>
      <w:r w:rsidRPr="00F476B3">
        <w:rPr>
          <w:rFonts w:hint="eastAsia"/>
        </w:rPr>
        <w:t>try_module_get(dev</w:t>
      </w:r>
      <w:r w:rsidRPr="00F476B3">
        <w:rPr>
          <w:rFonts w:hint="eastAsia"/>
        </w:rPr>
        <w:t>→</w:t>
      </w:r>
      <w:r w:rsidRPr="00F476B3">
        <w:rPr>
          <w:rFonts w:hint="eastAsia"/>
        </w:rPr>
        <w:t>owner)</w:t>
      </w:r>
      <w:r w:rsidRPr="00F476B3">
        <w:rPr>
          <w:rFonts w:hint="eastAsia"/>
        </w:rPr>
        <w:t>去增加管理此设备的</w:t>
      </w:r>
      <w:r w:rsidRPr="00F476B3">
        <w:rPr>
          <w:rFonts w:hint="eastAsia"/>
        </w:rPr>
        <w:t xml:space="preserve"> owner</w:t>
      </w:r>
      <w:r w:rsidRPr="00F476B3">
        <w:rPr>
          <w:rFonts w:hint="eastAsia"/>
        </w:rPr>
        <w:t>模块的使用计数；当不再使用此设备时，使用</w:t>
      </w:r>
      <w:r w:rsidRPr="00F476B3">
        <w:rPr>
          <w:rFonts w:hint="eastAsia"/>
        </w:rPr>
        <w:t>module_put(dev</w:t>
      </w:r>
      <w:r w:rsidRPr="00F476B3">
        <w:rPr>
          <w:rFonts w:hint="eastAsia"/>
        </w:rPr>
        <w:t>→</w:t>
      </w:r>
      <w:r w:rsidRPr="00F476B3">
        <w:rPr>
          <w:rFonts w:hint="eastAsia"/>
        </w:rPr>
        <w:t>owner)</w:t>
      </w:r>
      <w:r w:rsidRPr="00F476B3">
        <w:rPr>
          <w:rFonts w:hint="eastAsia"/>
        </w:rPr>
        <w:t>减少对管理此设备的</w:t>
      </w:r>
      <w:r w:rsidRPr="00F476B3">
        <w:rPr>
          <w:rFonts w:hint="eastAsia"/>
        </w:rPr>
        <w:t>owner</w:t>
      </w:r>
      <w:r w:rsidRPr="00F476B3">
        <w:rPr>
          <w:rFonts w:hint="eastAsia"/>
        </w:rPr>
        <w:t>模块的使用计数。这样，当设备在使用时，</w:t>
      </w:r>
      <w:r>
        <w:rPr>
          <w:rFonts w:hint="eastAsia"/>
        </w:rPr>
        <w:t>管理此设备的模块就不能被卸载；只有设备不再使用时模块才能被卸载。</w:t>
      </w:r>
    </w:p>
    <w:p w:rsidR="00526D04" w:rsidRDefault="00526D04" w:rsidP="00526D04">
      <w:pPr>
        <w:ind w:left="840" w:firstLineChars="0" w:firstLine="420"/>
      </w:pPr>
      <w:r>
        <w:rPr>
          <w:rFonts w:hint="eastAsia"/>
        </w:rPr>
        <w:t>则</w:t>
      </w:r>
      <w:r>
        <w:rPr>
          <w:rFonts w:hint="eastAsia"/>
        </w:rPr>
        <w:t>uio_drv</w:t>
      </w:r>
      <w:r>
        <w:rPr>
          <w:rFonts w:hint="eastAsia"/>
        </w:rPr>
        <w:t>模块的启动流程如下：</w:t>
      </w:r>
    </w:p>
    <w:p w:rsidR="00526D04" w:rsidRPr="00753A16" w:rsidRDefault="00526D04" w:rsidP="00D734B9">
      <w:pPr>
        <w:pStyle w:val="ListParagraph"/>
        <w:numPr>
          <w:ilvl w:val="0"/>
          <w:numId w:val="135"/>
        </w:numPr>
        <w:ind w:firstLineChars="0"/>
        <w:rPr>
          <w:b/>
          <w:bCs/>
          <w:sz w:val="28"/>
          <w:szCs w:val="28"/>
        </w:rPr>
      </w:pPr>
      <w:r>
        <w:rPr>
          <w:rFonts w:hint="eastAsia"/>
        </w:rPr>
        <w:t>加载</w:t>
      </w:r>
      <w:r>
        <w:rPr>
          <w:rFonts w:hint="eastAsia"/>
        </w:rPr>
        <w:t>uio_drv</w:t>
      </w:r>
      <w:r>
        <w:rPr>
          <w:rFonts w:hint="eastAsia"/>
        </w:rPr>
        <w:t>模块。</w:t>
      </w:r>
    </w:p>
    <w:p w:rsidR="00526D04" w:rsidRPr="00AA7534" w:rsidRDefault="00526D04" w:rsidP="00D734B9">
      <w:pPr>
        <w:pStyle w:val="ListParagraph"/>
        <w:numPr>
          <w:ilvl w:val="0"/>
          <w:numId w:val="135"/>
        </w:numPr>
        <w:ind w:firstLineChars="0"/>
        <w:rPr>
          <w:b/>
          <w:bCs/>
          <w:sz w:val="28"/>
          <w:szCs w:val="28"/>
        </w:rPr>
      </w:pPr>
      <w:r>
        <w:rPr>
          <w:rFonts w:hint="eastAsia"/>
        </w:rPr>
        <w:t>因为</w:t>
      </w:r>
      <w:r>
        <w:rPr>
          <w:rFonts w:hint="eastAsia"/>
        </w:rPr>
        <w:t>uio_drv</w:t>
      </w:r>
      <w:r>
        <w:rPr>
          <w:rFonts w:hint="eastAsia"/>
        </w:rPr>
        <w:t>依赖</w:t>
      </w:r>
      <w:r>
        <w:rPr>
          <w:rFonts w:hint="eastAsia"/>
        </w:rPr>
        <w:t>uio</w:t>
      </w:r>
      <w:r>
        <w:rPr>
          <w:rFonts w:hint="eastAsia"/>
        </w:rPr>
        <w:t>模块，所以将</w:t>
      </w:r>
      <w:r>
        <w:rPr>
          <w:rFonts w:hint="eastAsia"/>
        </w:rPr>
        <w:t>uio</w:t>
      </w:r>
      <w:r>
        <w:rPr>
          <w:rFonts w:hint="eastAsia"/>
        </w:rPr>
        <w:t>模块加入</w:t>
      </w:r>
      <w:r>
        <w:rPr>
          <w:rFonts w:hint="eastAsia"/>
        </w:rPr>
        <w:t>uio_drv</w:t>
      </w:r>
      <w:r>
        <w:rPr>
          <w:rFonts w:hint="eastAsia"/>
        </w:rPr>
        <w:t>的</w:t>
      </w:r>
      <w:r>
        <w:rPr>
          <w:rFonts w:hint="eastAsia"/>
        </w:rPr>
        <w:t>source</w:t>
      </w:r>
      <w:r>
        <w:rPr>
          <w:rFonts w:hint="eastAsia"/>
        </w:rPr>
        <w:t>列表。</w:t>
      </w:r>
    </w:p>
    <w:p w:rsidR="00526D04" w:rsidRPr="00D6488B" w:rsidRDefault="00526D04" w:rsidP="00D734B9">
      <w:pPr>
        <w:pStyle w:val="ListParagraph"/>
        <w:numPr>
          <w:ilvl w:val="0"/>
          <w:numId w:val="135"/>
        </w:numPr>
        <w:ind w:firstLineChars="0"/>
        <w:rPr>
          <w:b/>
          <w:bCs/>
          <w:sz w:val="28"/>
          <w:szCs w:val="28"/>
        </w:rPr>
      </w:pPr>
      <w:r>
        <w:rPr>
          <w:rFonts w:hint="eastAsia"/>
        </w:rPr>
        <w:lastRenderedPageBreak/>
        <w:t>执行</w:t>
      </w:r>
      <w:r>
        <w:rPr>
          <w:rFonts w:hint="eastAsia"/>
        </w:rPr>
        <w:t>uio_drv</w:t>
      </w:r>
      <w:r>
        <w:rPr>
          <w:rFonts w:hint="eastAsia"/>
        </w:rPr>
        <w:t>的</w:t>
      </w:r>
      <w:r>
        <w:rPr>
          <w:rFonts w:hint="eastAsia"/>
        </w:rPr>
        <w:t>init</w:t>
      </w:r>
      <w:r>
        <w:rPr>
          <w:rFonts w:hint="eastAsia"/>
        </w:rPr>
        <w:t>函数</w:t>
      </w:r>
      <w:r>
        <w:rPr>
          <w:rFonts w:hint="eastAsia"/>
        </w:rPr>
        <w:t>-</w:t>
      </w:r>
      <w:r>
        <w:sym w:font="Wingdings" w:char="F0E0"/>
      </w:r>
      <w:r>
        <w:rPr>
          <w:rFonts w:hint="eastAsia"/>
        </w:rPr>
        <w:t>uio_register_device</w:t>
      </w:r>
      <w:r>
        <w:rPr>
          <w:rFonts w:hint="eastAsia"/>
        </w:rPr>
        <w:t>。</w:t>
      </w:r>
    </w:p>
    <w:p w:rsidR="00526D04" w:rsidRDefault="00526D04" w:rsidP="00526D04">
      <w:pPr>
        <w:ind w:left="840" w:firstLineChars="0" w:firstLine="420"/>
      </w:pPr>
      <w:r>
        <w:rPr>
          <w:rFonts w:hint="eastAsia"/>
        </w:rPr>
        <w:t>则退出的流程如下：</w:t>
      </w:r>
    </w:p>
    <w:p w:rsidR="00526D04" w:rsidRDefault="00526D04" w:rsidP="00D734B9">
      <w:pPr>
        <w:pStyle w:val="ListParagraph"/>
        <w:numPr>
          <w:ilvl w:val="0"/>
          <w:numId w:val="136"/>
        </w:numPr>
        <w:ind w:firstLineChars="0"/>
      </w:pPr>
      <w:r>
        <w:rPr>
          <w:rFonts w:hint="eastAsia"/>
        </w:rPr>
        <w:t>查找</w:t>
      </w:r>
      <w:r>
        <w:rPr>
          <w:rFonts w:hint="eastAsia"/>
        </w:rPr>
        <w:t>uio_drv</w:t>
      </w:r>
      <w:r>
        <w:rPr>
          <w:rFonts w:hint="eastAsia"/>
        </w:rPr>
        <w:t>的</w:t>
      </w:r>
      <w:r>
        <w:rPr>
          <w:rFonts w:hint="eastAsia"/>
        </w:rPr>
        <w:t>source</w:t>
      </w:r>
      <w:r>
        <w:rPr>
          <w:rFonts w:hint="eastAsia"/>
        </w:rPr>
        <w:t>中是否存在，及查找</w:t>
      </w:r>
      <w:r>
        <w:rPr>
          <w:rFonts w:hint="eastAsia"/>
        </w:rPr>
        <w:t>uio</w:t>
      </w:r>
      <w:r>
        <w:rPr>
          <w:rFonts w:hint="eastAsia"/>
        </w:rPr>
        <w:t>模块是否还存在。</w:t>
      </w:r>
    </w:p>
    <w:p w:rsidR="00526D04" w:rsidRDefault="00526D04" w:rsidP="00D734B9">
      <w:pPr>
        <w:pStyle w:val="ListParagraph"/>
        <w:numPr>
          <w:ilvl w:val="0"/>
          <w:numId w:val="136"/>
        </w:numPr>
        <w:ind w:firstLineChars="0"/>
      </w:pPr>
      <w:r>
        <w:rPr>
          <w:rFonts w:hint="eastAsia"/>
        </w:rPr>
        <w:t>如果</w:t>
      </w:r>
      <w:r>
        <w:rPr>
          <w:rFonts w:hint="eastAsia"/>
        </w:rPr>
        <w:t>uio</w:t>
      </w:r>
      <w:r>
        <w:rPr>
          <w:rFonts w:hint="eastAsia"/>
        </w:rPr>
        <w:t>没有卸载，则</w:t>
      </w:r>
      <w:r>
        <w:rPr>
          <w:rFonts w:hint="eastAsia"/>
        </w:rPr>
        <w:t>uio_drv</w:t>
      </w:r>
      <w:r>
        <w:rPr>
          <w:rFonts w:hint="eastAsia"/>
        </w:rPr>
        <w:t>不退出。</w:t>
      </w:r>
    </w:p>
    <w:p w:rsidR="00526D04" w:rsidRDefault="00526D04" w:rsidP="00D734B9">
      <w:pPr>
        <w:pStyle w:val="ListParagraph"/>
        <w:numPr>
          <w:ilvl w:val="0"/>
          <w:numId w:val="136"/>
        </w:numPr>
        <w:ind w:firstLineChars="0"/>
      </w:pPr>
      <w:r>
        <w:rPr>
          <w:rFonts w:hint="eastAsia"/>
        </w:rPr>
        <w:t>如果不存在依赖</w:t>
      </w:r>
      <w:r>
        <w:rPr>
          <w:rFonts w:hint="eastAsia"/>
        </w:rPr>
        <w:t>uio_drv</w:t>
      </w:r>
      <w:r>
        <w:rPr>
          <w:rFonts w:hint="eastAsia"/>
        </w:rPr>
        <w:t>的模块，则检测</w:t>
      </w:r>
      <w:r>
        <w:rPr>
          <w:rFonts w:hint="eastAsia"/>
        </w:rPr>
        <w:t>uio_drv</w:t>
      </w:r>
      <w:r>
        <w:rPr>
          <w:rFonts w:hint="eastAsia"/>
        </w:rPr>
        <w:t>被引用的个数。</w:t>
      </w:r>
    </w:p>
    <w:p w:rsidR="00526D04" w:rsidRPr="00753A16" w:rsidRDefault="00526D04" w:rsidP="00526D04">
      <w:pPr>
        <w:ind w:left="840" w:firstLineChars="0" w:firstLine="420"/>
        <w:rPr>
          <w:b/>
          <w:bCs/>
          <w:sz w:val="28"/>
          <w:szCs w:val="28"/>
        </w:rPr>
      </w:pPr>
    </w:p>
    <w:p w:rsidR="00526D04" w:rsidRPr="00753A16" w:rsidRDefault="00526D04" w:rsidP="00526D04">
      <w:pPr>
        <w:pStyle w:val="ListParagraph"/>
        <w:ind w:left="1620" w:firstLineChars="0" w:firstLine="0"/>
        <w:rPr>
          <w:b/>
          <w:bCs/>
          <w:sz w:val="28"/>
          <w:szCs w:val="28"/>
        </w:rPr>
      </w:pPr>
    </w:p>
    <w:p w:rsidR="00526D04" w:rsidRDefault="00526D04" w:rsidP="00526D04">
      <w:pPr>
        <w:widowControl/>
        <w:spacing w:line="240" w:lineRule="auto"/>
        <w:ind w:firstLineChars="0" w:firstLine="0"/>
        <w:jc w:val="left"/>
        <w:rPr>
          <w:b/>
          <w:bCs/>
          <w:sz w:val="28"/>
          <w:szCs w:val="28"/>
        </w:rPr>
      </w:pPr>
      <w:r>
        <w:br w:type="page"/>
      </w:r>
    </w:p>
    <w:p w:rsidR="00526D04" w:rsidRDefault="00526D04" w:rsidP="00526D04">
      <w:pPr>
        <w:pStyle w:val="Heading2"/>
        <w:spacing w:before="326" w:after="163"/>
      </w:pPr>
      <w:bookmarkStart w:id="180" w:name="_Toc390712750"/>
      <w:r>
        <w:rPr>
          <w:rFonts w:hint="eastAsia"/>
        </w:rPr>
        <w:lastRenderedPageBreak/>
        <w:t>ELF</w:t>
      </w:r>
      <w:r>
        <w:rPr>
          <w:rFonts w:hint="eastAsia"/>
        </w:rPr>
        <w:t>管理</w:t>
      </w:r>
      <w:bookmarkEnd w:id="180"/>
    </w:p>
    <w:p w:rsidR="00526D04" w:rsidRPr="00FF6D50" w:rsidRDefault="00526D04" w:rsidP="00526D04">
      <w:pPr>
        <w:ind w:left="96" w:firstLineChars="0" w:firstLine="0"/>
      </w:pPr>
      <w:r w:rsidRPr="00C028A8">
        <w:rPr>
          <w:rFonts w:hint="eastAsia"/>
        </w:rPr>
        <w:t>可执行可链接格式（</w:t>
      </w:r>
      <w:r w:rsidRPr="00C028A8">
        <w:rPr>
          <w:rFonts w:hint="eastAsia"/>
        </w:rPr>
        <w:t>Executable and Linkable Format</w:t>
      </w:r>
      <w:r w:rsidRPr="00C028A8">
        <w:rPr>
          <w:rFonts w:hint="eastAsia"/>
        </w:rPr>
        <w:t>，</w:t>
      </w:r>
      <w:r w:rsidRPr="00C028A8">
        <w:rPr>
          <w:rFonts w:hint="eastAsia"/>
        </w:rPr>
        <w:t>ELF</w:t>
      </w:r>
      <w:r>
        <w:rPr>
          <w:rFonts w:hint="eastAsia"/>
        </w:rPr>
        <w:t>）。</w:t>
      </w:r>
    </w:p>
    <w:p w:rsidR="00526D04" w:rsidRDefault="00526D04" w:rsidP="00526D04">
      <w:pPr>
        <w:pStyle w:val="Heading3"/>
        <w:numPr>
          <w:ilvl w:val="2"/>
          <w:numId w:val="1"/>
        </w:numPr>
        <w:spacing w:before="163" w:after="163"/>
      </w:pPr>
      <w:bookmarkStart w:id="181" w:name="_Toc390712751"/>
      <w:r w:rsidRPr="00257295">
        <w:rPr>
          <w:rFonts w:hint="eastAsia"/>
        </w:rPr>
        <w:t>ELF</w:t>
      </w:r>
      <w:r w:rsidRPr="00257295">
        <w:rPr>
          <w:rFonts w:hint="eastAsia"/>
        </w:rPr>
        <w:t>文件格式</w:t>
      </w:r>
      <w:bookmarkEnd w:id="181"/>
    </w:p>
    <w:p w:rsidR="00526D04" w:rsidRPr="00257295" w:rsidRDefault="00526D04" w:rsidP="00D734B9">
      <w:pPr>
        <w:pStyle w:val="ListParagraph"/>
        <w:numPr>
          <w:ilvl w:val="0"/>
          <w:numId w:val="111"/>
        </w:numPr>
        <w:ind w:firstLineChars="0"/>
      </w:pPr>
      <w:r w:rsidRPr="00257295">
        <w:rPr>
          <w:rFonts w:hint="eastAsia"/>
        </w:rPr>
        <w:t>文件描述</w:t>
      </w:r>
    </w:p>
    <w:p w:rsidR="00526D04" w:rsidRPr="00257295" w:rsidRDefault="00526D04" w:rsidP="00526D04">
      <w:pPr>
        <w:pStyle w:val="a7"/>
        <w:ind w:leftChars="175" w:firstLine="420"/>
      </w:pPr>
      <w:r w:rsidRPr="00257295">
        <w:rPr>
          <w:rFonts w:hint="eastAsia"/>
        </w:rPr>
        <w:drawing>
          <wp:inline distT="0" distB="0" distL="0" distR="0" wp14:anchorId="0BF84759" wp14:editId="4ED5CF56">
            <wp:extent cx="3362795" cy="2791215"/>
            <wp:effectExtent l="0" t="0" r="9525" b="9525"/>
            <wp:docPr id="1596" name="图片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9B2E.tmp"/>
                    <pic:cNvPicPr/>
                  </pic:nvPicPr>
                  <pic:blipFill>
                    <a:blip r:embed="rId755">
                      <a:extLst>
                        <a:ext uri="{28A0092B-C50C-407E-A947-70E740481C1C}">
                          <a14:useLocalDpi xmlns:a14="http://schemas.microsoft.com/office/drawing/2010/main" val="0"/>
                        </a:ext>
                      </a:extLst>
                    </a:blip>
                    <a:stretch>
                      <a:fillRect/>
                    </a:stretch>
                  </pic:blipFill>
                  <pic:spPr>
                    <a:xfrm>
                      <a:off x="0" y="0"/>
                      <a:ext cx="3362795" cy="2791215"/>
                    </a:xfrm>
                    <a:prstGeom prst="rect">
                      <a:avLst/>
                    </a:prstGeom>
                  </pic:spPr>
                </pic:pic>
              </a:graphicData>
            </a:graphic>
          </wp:inline>
        </w:drawing>
      </w:r>
    </w:p>
    <w:p w:rsidR="00526D04" w:rsidRPr="00257295" w:rsidRDefault="00526D04" w:rsidP="00D734B9">
      <w:pPr>
        <w:pStyle w:val="ListParagraph"/>
        <w:numPr>
          <w:ilvl w:val="0"/>
          <w:numId w:val="111"/>
        </w:numPr>
        <w:ind w:firstLineChars="0"/>
      </w:pPr>
      <w:r w:rsidRPr="00257295">
        <w:rPr>
          <w:rFonts w:hint="eastAsia"/>
        </w:rPr>
        <w:t>section</w:t>
      </w:r>
      <w:r w:rsidRPr="00257295">
        <w:rPr>
          <w:rFonts w:hint="eastAsia"/>
        </w:rPr>
        <w:t>描述</w:t>
      </w:r>
    </w:p>
    <w:p w:rsidR="00526D04" w:rsidRDefault="00526D04" w:rsidP="00526D04">
      <w:pPr>
        <w:pStyle w:val="a7"/>
        <w:ind w:leftChars="175" w:firstLine="420"/>
      </w:pPr>
      <w:r w:rsidRPr="00257295">
        <w:rPr>
          <w:rFonts w:hint="eastAsia"/>
        </w:rPr>
        <w:drawing>
          <wp:inline distT="0" distB="0" distL="0" distR="0" wp14:anchorId="7B80044F" wp14:editId="79324461">
            <wp:extent cx="2324425" cy="1886213"/>
            <wp:effectExtent l="0" t="0" r="0" b="0"/>
            <wp:docPr id="1597" name="图片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017BE.tmp"/>
                    <pic:cNvPicPr/>
                  </pic:nvPicPr>
                  <pic:blipFill>
                    <a:blip r:embed="rId756">
                      <a:extLst>
                        <a:ext uri="{28A0092B-C50C-407E-A947-70E740481C1C}">
                          <a14:useLocalDpi xmlns:a14="http://schemas.microsoft.com/office/drawing/2010/main" val="0"/>
                        </a:ext>
                      </a:extLst>
                    </a:blip>
                    <a:stretch>
                      <a:fillRect/>
                    </a:stretch>
                  </pic:blipFill>
                  <pic:spPr>
                    <a:xfrm>
                      <a:off x="0" y="0"/>
                      <a:ext cx="2324425" cy="1886213"/>
                    </a:xfrm>
                    <a:prstGeom prst="rect">
                      <a:avLst/>
                    </a:prstGeom>
                  </pic:spPr>
                </pic:pic>
              </a:graphicData>
            </a:graphic>
          </wp:inline>
        </w:drawing>
      </w:r>
    </w:p>
    <w:p w:rsidR="00526D04" w:rsidRPr="00257295" w:rsidRDefault="00526D04" w:rsidP="00526D04">
      <w:pPr>
        <w:pStyle w:val="Heading3"/>
        <w:spacing w:before="163" w:after="163"/>
      </w:pPr>
      <w:bookmarkStart w:id="182" w:name="_Toc390712752"/>
      <w:r w:rsidRPr="00257295">
        <w:rPr>
          <w:rFonts w:hint="eastAsia"/>
        </w:rPr>
        <w:t>ELF</w:t>
      </w:r>
      <w:r>
        <w:rPr>
          <w:rFonts w:hint="eastAsia"/>
        </w:rPr>
        <w:t>文件工具</w:t>
      </w:r>
      <w:bookmarkEnd w:id="182"/>
    </w:p>
    <w:p w:rsidR="00526D04" w:rsidRPr="00257295" w:rsidRDefault="00526D04" w:rsidP="00D734B9">
      <w:pPr>
        <w:pStyle w:val="ListParagraph"/>
        <w:numPr>
          <w:ilvl w:val="0"/>
          <w:numId w:val="138"/>
        </w:numPr>
        <w:ind w:firstLineChars="0"/>
      </w:pPr>
      <w:r>
        <w:rPr>
          <w:rFonts w:hint="eastAsia"/>
        </w:rPr>
        <w:t>查看</w:t>
      </w:r>
      <w:r>
        <w:rPr>
          <w:rFonts w:hint="eastAsia"/>
        </w:rPr>
        <w:t>ELF</w:t>
      </w:r>
      <w:r>
        <w:rPr>
          <w:rFonts w:hint="eastAsia"/>
        </w:rPr>
        <w:t>文件的</w:t>
      </w:r>
      <w:r w:rsidRPr="00257295">
        <w:rPr>
          <w:rFonts w:hint="eastAsia"/>
        </w:rPr>
        <w:t>反汇编</w:t>
      </w:r>
      <w:r>
        <w:rPr>
          <w:rFonts w:hint="eastAsia"/>
        </w:rPr>
        <w:t>代码</w:t>
      </w:r>
    </w:p>
    <w:p w:rsidR="00526D04" w:rsidRPr="00257295" w:rsidRDefault="00526D04" w:rsidP="00526D04">
      <w:pPr>
        <w:ind w:left="440" w:firstLine="480"/>
      </w:pPr>
      <w:r w:rsidRPr="00257295">
        <w:rPr>
          <w:rFonts w:hint="eastAsia"/>
        </w:rPr>
        <w:t xml:space="preserve">objdump  </w:t>
      </w:r>
      <w:r w:rsidRPr="00257295">
        <w:t>–</w:t>
      </w:r>
      <w:r w:rsidRPr="00257295">
        <w:rPr>
          <w:rFonts w:hint="eastAsia"/>
        </w:rPr>
        <w:t xml:space="preserve">d  </w:t>
      </w:r>
      <w:r w:rsidRPr="00257295">
        <w:t>–</w:t>
      </w:r>
      <w:r w:rsidRPr="00257295">
        <w:rPr>
          <w:rFonts w:hint="eastAsia"/>
        </w:rPr>
        <w:t>s  &lt;elf file &gt;</w:t>
      </w:r>
      <w:r w:rsidRPr="00257295">
        <w:t xml:space="preserve"> </w:t>
      </w:r>
      <w:r w:rsidRPr="00257295">
        <w:rPr>
          <w:rFonts w:hint="eastAsia"/>
        </w:rPr>
        <w:t xml:space="preserve"> </w:t>
      </w:r>
      <w:r w:rsidRPr="00257295">
        <w:rPr>
          <w:rFonts w:hint="eastAsia"/>
          <w:b/>
        </w:rPr>
        <w:t>&gt;</w:t>
      </w:r>
      <w:r w:rsidRPr="00257295">
        <w:rPr>
          <w:rFonts w:hint="eastAsia"/>
        </w:rPr>
        <w:t xml:space="preserve">  </w:t>
      </w:r>
      <w:r w:rsidRPr="00257295">
        <w:t>“</w:t>
      </w:r>
      <w:r w:rsidRPr="00257295">
        <w:rPr>
          <w:rFonts w:hint="eastAsia"/>
        </w:rPr>
        <w:t xml:space="preserve">disassemble file </w:t>
      </w:r>
      <w:r w:rsidRPr="00257295">
        <w:t>”</w:t>
      </w:r>
      <w:r w:rsidRPr="00257295">
        <w:rPr>
          <w:rFonts w:hint="eastAsia"/>
        </w:rPr>
        <w:t xml:space="preserve"> </w:t>
      </w:r>
    </w:p>
    <w:p w:rsidR="00526D04" w:rsidRPr="00257295" w:rsidRDefault="00526D04" w:rsidP="00526D04">
      <w:pPr>
        <w:ind w:left="840" w:firstLine="480"/>
      </w:pPr>
      <w:r w:rsidRPr="00257295">
        <w:rPr>
          <w:rFonts w:hint="eastAsia"/>
        </w:rPr>
        <w:t>-h</w:t>
      </w:r>
      <w:r w:rsidRPr="00257295">
        <w:rPr>
          <w:rFonts w:hint="eastAsia"/>
        </w:rPr>
        <w:t>：显示</w:t>
      </w:r>
    </w:p>
    <w:p w:rsidR="00526D04" w:rsidRPr="00257295" w:rsidRDefault="00526D04" w:rsidP="00526D04">
      <w:pPr>
        <w:ind w:left="840" w:firstLine="480"/>
      </w:pPr>
      <w:r w:rsidRPr="00257295">
        <w:rPr>
          <w:rFonts w:hint="eastAsia"/>
        </w:rPr>
        <w:t>-t</w:t>
      </w:r>
      <w:r w:rsidRPr="00257295">
        <w:rPr>
          <w:rFonts w:hint="eastAsia"/>
        </w:rPr>
        <w:t>：显示符号信息</w:t>
      </w:r>
    </w:p>
    <w:p w:rsidR="00526D04" w:rsidRPr="00257295" w:rsidRDefault="00526D04" w:rsidP="00526D04">
      <w:pPr>
        <w:ind w:left="840" w:firstLine="480"/>
      </w:pPr>
      <w:r w:rsidRPr="00257295">
        <w:rPr>
          <w:rFonts w:hint="eastAsia"/>
        </w:rPr>
        <w:lastRenderedPageBreak/>
        <w:t>-T</w:t>
      </w:r>
      <w:r w:rsidRPr="00257295">
        <w:rPr>
          <w:rFonts w:hint="eastAsia"/>
        </w:rPr>
        <w:t>：显示动态符号信息。（例如引用动态链接库中的函数名称）</w:t>
      </w:r>
    </w:p>
    <w:p w:rsidR="00526D04" w:rsidRPr="00257295" w:rsidRDefault="00526D04" w:rsidP="00526D04">
      <w:pPr>
        <w:ind w:left="840" w:firstLine="480"/>
      </w:pPr>
      <w:r w:rsidRPr="00257295">
        <w:rPr>
          <w:rFonts w:hint="eastAsia"/>
        </w:rPr>
        <w:t>-r</w:t>
      </w:r>
      <w:r w:rsidRPr="00257295">
        <w:rPr>
          <w:rFonts w:hint="eastAsia"/>
        </w:rPr>
        <w:t>：显示重定位入口信息。</w:t>
      </w:r>
    </w:p>
    <w:p w:rsidR="00526D04" w:rsidRPr="00257295" w:rsidRDefault="00526D04" w:rsidP="00526D04">
      <w:pPr>
        <w:ind w:left="840" w:firstLine="480"/>
      </w:pPr>
      <w:r w:rsidRPr="00257295">
        <w:rPr>
          <w:rFonts w:hint="eastAsia"/>
        </w:rPr>
        <w:t>-R</w:t>
      </w:r>
      <w:r w:rsidRPr="00257295">
        <w:rPr>
          <w:rFonts w:hint="eastAsia"/>
        </w:rPr>
        <w:t>：显示动态重定位入口信息。（例如：动态链接库中的变量或者函数地址）</w:t>
      </w:r>
    </w:p>
    <w:p w:rsidR="00526D04" w:rsidRPr="00257295" w:rsidRDefault="00526D04" w:rsidP="00526D04">
      <w:pPr>
        <w:ind w:left="840" w:firstLine="480"/>
      </w:pPr>
      <w:r w:rsidRPr="00257295">
        <w:rPr>
          <w:rFonts w:hint="eastAsia"/>
        </w:rPr>
        <w:t>-s</w:t>
      </w:r>
      <w:r w:rsidRPr="00257295">
        <w:rPr>
          <w:rFonts w:hint="eastAsia"/>
        </w:rPr>
        <w:t>：显示所有</w:t>
      </w:r>
      <w:r w:rsidRPr="00257295">
        <w:rPr>
          <w:rFonts w:hint="eastAsia"/>
        </w:rPr>
        <w:t>section</w:t>
      </w:r>
      <w:r w:rsidRPr="00257295">
        <w:rPr>
          <w:rFonts w:hint="eastAsia"/>
        </w:rPr>
        <w:t>内容。</w:t>
      </w:r>
    </w:p>
    <w:p w:rsidR="00526D04" w:rsidRPr="00257295" w:rsidRDefault="00526D04" w:rsidP="00526D04">
      <w:pPr>
        <w:ind w:left="840" w:firstLine="480"/>
      </w:pPr>
      <w:r w:rsidRPr="00257295">
        <w:rPr>
          <w:rFonts w:hint="eastAsia"/>
        </w:rPr>
        <w:t>-S</w:t>
      </w:r>
      <w:r w:rsidRPr="00257295">
        <w:rPr>
          <w:rFonts w:hint="eastAsia"/>
        </w:rPr>
        <w:t>：反汇编代码段。</w:t>
      </w:r>
    </w:p>
    <w:p w:rsidR="00526D04" w:rsidRPr="00257295" w:rsidRDefault="00526D04" w:rsidP="00D734B9">
      <w:pPr>
        <w:pStyle w:val="ListParagraph"/>
        <w:numPr>
          <w:ilvl w:val="0"/>
          <w:numId w:val="138"/>
        </w:numPr>
        <w:ind w:firstLineChars="0"/>
      </w:pPr>
      <w:r w:rsidRPr="00257295">
        <w:rPr>
          <w:rFonts w:hint="eastAsia"/>
        </w:rPr>
        <w:t>拷贝</w:t>
      </w:r>
      <w:r w:rsidRPr="00257295">
        <w:rPr>
          <w:rFonts w:hint="eastAsia"/>
        </w:rPr>
        <w:t>elf</w:t>
      </w:r>
      <w:r w:rsidRPr="00257295">
        <w:rPr>
          <w:rFonts w:hint="eastAsia"/>
        </w:rPr>
        <w:t>内容</w:t>
      </w:r>
    </w:p>
    <w:p w:rsidR="00526D04" w:rsidRPr="00257295" w:rsidRDefault="00526D04" w:rsidP="00526D04">
      <w:pPr>
        <w:ind w:left="420" w:firstLine="480"/>
      </w:pPr>
      <w:r w:rsidRPr="00257295">
        <w:rPr>
          <w:rFonts w:hint="eastAsia"/>
        </w:rPr>
        <w:t>objcopy  &lt;in elf file&gt;  &lt;out elf file&gt;</w:t>
      </w:r>
    </w:p>
    <w:p w:rsidR="00526D04" w:rsidRPr="00257295" w:rsidRDefault="00526D04" w:rsidP="00526D04">
      <w:pPr>
        <w:ind w:left="840" w:firstLine="480"/>
      </w:pPr>
      <w:r w:rsidRPr="00257295">
        <w:rPr>
          <w:rFonts w:hint="eastAsia"/>
        </w:rPr>
        <w:t>-R</w:t>
      </w:r>
      <w:r w:rsidRPr="00257295">
        <w:rPr>
          <w:rFonts w:hint="eastAsia"/>
        </w:rPr>
        <w:t>：删除某个</w:t>
      </w:r>
      <w:r w:rsidRPr="00257295">
        <w:rPr>
          <w:rFonts w:hint="eastAsia"/>
        </w:rPr>
        <w:t>section</w:t>
      </w:r>
    </w:p>
    <w:p w:rsidR="00526D04" w:rsidRPr="00257295" w:rsidRDefault="00526D04" w:rsidP="00526D04">
      <w:pPr>
        <w:ind w:left="840" w:firstLine="480"/>
      </w:pPr>
      <w:r w:rsidRPr="00257295">
        <w:rPr>
          <w:rFonts w:hint="eastAsia"/>
        </w:rPr>
        <w:t>-j</w:t>
      </w:r>
      <w:r w:rsidRPr="00257295">
        <w:rPr>
          <w:rFonts w:hint="eastAsia"/>
        </w:rPr>
        <w:t>：仅复制指定的</w:t>
      </w:r>
      <w:r w:rsidRPr="00257295">
        <w:rPr>
          <w:rFonts w:hint="eastAsia"/>
        </w:rPr>
        <w:t>section</w:t>
      </w:r>
    </w:p>
    <w:p w:rsidR="00526D04" w:rsidRPr="00257295" w:rsidRDefault="00526D04" w:rsidP="00D734B9">
      <w:pPr>
        <w:pStyle w:val="ListParagraph"/>
        <w:numPr>
          <w:ilvl w:val="0"/>
          <w:numId w:val="138"/>
        </w:numPr>
        <w:ind w:firstLineChars="0"/>
      </w:pPr>
      <w:r w:rsidRPr="00257295">
        <w:rPr>
          <w:rFonts w:hint="eastAsia"/>
        </w:rPr>
        <w:t>在</w:t>
      </w:r>
      <w:r w:rsidRPr="00257295">
        <w:rPr>
          <w:rFonts w:hint="eastAsia"/>
        </w:rPr>
        <w:t>Makefile</w:t>
      </w:r>
      <w:r w:rsidRPr="00257295">
        <w:rPr>
          <w:rFonts w:hint="eastAsia"/>
        </w:rPr>
        <w:t>中加入反汇编规则</w:t>
      </w:r>
    </w:p>
    <w:p w:rsidR="00526D04" w:rsidRPr="00257295" w:rsidRDefault="00526D04" w:rsidP="00526D04">
      <w:pPr>
        <w:pStyle w:val="ListParagraph"/>
        <w:ind w:left="920" w:firstLineChars="0" w:firstLine="0"/>
      </w:pPr>
      <w:r w:rsidRPr="00257295">
        <w:rPr>
          <w:rFonts w:hint="eastAsia"/>
        </w:rPr>
        <w:t>查看</w:t>
      </w:r>
      <w:r w:rsidRPr="00257295">
        <w:rPr>
          <w:rFonts w:hint="eastAsia"/>
        </w:rPr>
        <w:t>u-boot</w:t>
      </w:r>
      <w:r w:rsidRPr="00257295">
        <w:rPr>
          <w:rFonts w:hint="eastAsia"/>
        </w:rPr>
        <w:t>的反汇编，可在编译时修改</w:t>
      </w:r>
      <w:r w:rsidRPr="00257295">
        <w:rPr>
          <w:rFonts w:hint="eastAsia"/>
        </w:rPr>
        <w:t>Makefile</w:t>
      </w:r>
      <w:r w:rsidRPr="00257295">
        <w:rPr>
          <w:rFonts w:hint="eastAsia"/>
        </w:rPr>
        <w:t>，修改如下：</w:t>
      </w:r>
    </w:p>
    <w:p w:rsidR="00526D04" w:rsidRPr="00257295" w:rsidRDefault="00526D04" w:rsidP="00526D04">
      <w:pPr>
        <w:pStyle w:val="a7"/>
        <w:ind w:left="480" w:firstLine="360"/>
      </w:pPr>
      <w:r w:rsidRPr="00257295">
        <w:drawing>
          <wp:inline distT="0" distB="0" distL="0" distR="0" wp14:anchorId="18763CD8" wp14:editId="0B08EAD6">
            <wp:extent cx="4714875" cy="56051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0C588.tmp"/>
                    <pic:cNvPicPr/>
                  </pic:nvPicPr>
                  <pic:blipFill>
                    <a:blip r:embed="rId757" cstate="email">
                      <a:extLst>
                        <a:ext uri="{28A0092B-C50C-407E-A947-70E740481C1C}">
                          <a14:useLocalDpi xmlns:a14="http://schemas.microsoft.com/office/drawing/2010/main" val="0"/>
                        </a:ext>
                      </a:extLst>
                    </a:blip>
                    <a:stretch>
                      <a:fillRect/>
                    </a:stretch>
                  </pic:blipFill>
                  <pic:spPr>
                    <a:xfrm>
                      <a:off x="0" y="0"/>
                      <a:ext cx="4715534" cy="560588"/>
                    </a:xfrm>
                    <a:prstGeom prst="rect">
                      <a:avLst/>
                    </a:prstGeom>
                  </pic:spPr>
                </pic:pic>
              </a:graphicData>
            </a:graphic>
          </wp:inline>
        </w:drawing>
      </w:r>
    </w:p>
    <w:p w:rsidR="00526D04" w:rsidRPr="00257295" w:rsidRDefault="00526D04" w:rsidP="00526D04">
      <w:pPr>
        <w:ind w:firstLine="480"/>
      </w:pPr>
      <w:r w:rsidRPr="00257295">
        <w:rPr>
          <w:rFonts w:hint="eastAsia"/>
        </w:rPr>
        <w:t xml:space="preserve">   </w:t>
      </w:r>
      <w:r w:rsidRPr="00257295">
        <w:rPr>
          <w:rFonts w:hint="eastAsia"/>
        </w:rPr>
        <w:t>其中的</w:t>
      </w:r>
      <w:r w:rsidRPr="00257295">
        <w:rPr>
          <w:rFonts w:hint="eastAsia"/>
        </w:rPr>
        <w:t>u-boot.dis</w:t>
      </w:r>
      <w:r w:rsidRPr="00257295">
        <w:rPr>
          <w:rFonts w:hint="eastAsia"/>
        </w:rPr>
        <w:t>即反汇编文件，其内容如下：</w:t>
      </w:r>
    </w:p>
    <w:p w:rsidR="00526D04" w:rsidRPr="00257295" w:rsidRDefault="00526D04" w:rsidP="002502CE">
      <w:pPr>
        <w:spacing w:line="240" w:lineRule="auto"/>
        <w:ind w:left="836" w:firstLineChars="0" w:firstLine="0"/>
      </w:pPr>
      <w:r w:rsidRPr="00257295">
        <w:rPr>
          <w:noProof/>
        </w:rPr>
        <w:drawing>
          <wp:inline distT="0" distB="0" distL="0" distR="0" wp14:anchorId="7025C857" wp14:editId="74839F13">
            <wp:extent cx="3329796" cy="1442068"/>
            <wp:effectExtent l="0" t="0" r="4445" b="635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08DB9.tmp"/>
                    <pic:cNvPicPr/>
                  </pic:nvPicPr>
                  <pic:blipFill>
                    <a:blip r:embed="rId758" cstate="email">
                      <a:extLst>
                        <a:ext uri="{28A0092B-C50C-407E-A947-70E740481C1C}">
                          <a14:useLocalDpi xmlns:a14="http://schemas.microsoft.com/office/drawing/2010/main" val="0"/>
                        </a:ext>
                      </a:extLst>
                    </a:blip>
                    <a:stretch>
                      <a:fillRect/>
                    </a:stretch>
                  </pic:blipFill>
                  <pic:spPr>
                    <a:xfrm>
                      <a:off x="0" y="0"/>
                      <a:ext cx="3328438" cy="1441480"/>
                    </a:xfrm>
                    <a:prstGeom prst="rect">
                      <a:avLst/>
                    </a:prstGeom>
                  </pic:spPr>
                </pic:pic>
              </a:graphicData>
            </a:graphic>
          </wp:inline>
        </w:drawing>
      </w:r>
      <w:r w:rsidRPr="00257295">
        <w:br w:type="textWrapping" w:clear="all"/>
      </w:r>
      <w:r w:rsidRPr="00257295">
        <w:rPr>
          <w:rFonts w:hint="eastAsia"/>
        </w:rPr>
        <w:t>每行起始的十六进制数值即每个指令的所在的链接地址。</w:t>
      </w:r>
    </w:p>
    <w:p w:rsidR="00526D04" w:rsidRPr="00257295" w:rsidRDefault="00526D04" w:rsidP="00D734B9">
      <w:pPr>
        <w:pStyle w:val="ListParagraph"/>
        <w:numPr>
          <w:ilvl w:val="0"/>
          <w:numId w:val="138"/>
        </w:numPr>
        <w:ind w:firstLineChars="0"/>
      </w:pPr>
      <w:r w:rsidRPr="00257295">
        <w:rPr>
          <w:rFonts w:hint="eastAsia"/>
        </w:rPr>
        <w:t>查看编译的</w:t>
      </w:r>
      <w:r>
        <w:rPr>
          <w:rFonts w:hint="eastAsia"/>
        </w:rPr>
        <w:t>各</w:t>
      </w:r>
      <w:r w:rsidRPr="00257295">
        <w:rPr>
          <w:rFonts w:hint="eastAsia"/>
        </w:rPr>
        <w:t>段大小</w:t>
      </w:r>
    </w:p>
    <w:p w:rsidR="00526D04" w:rsidRPr="00257295" w:rsidRDefault="00526D04" w:rsidP="00526D04">
      <w:pPr>
        <w:ind w:left="440" w:firstLine="480"/>
      </w:pPr>
      <w:r w:rsidRPr="00257295">
        <w:rPr>
          <w:rFonts w:hint="eastAsia"/>
        </w:rPr>
        <w:t>size &lt;elf file&gt;</w:t>
      </w:r>
    </w:p>
    <w:p w:rsidR="00526D04" w:rsidRPr="00257295" w:rsidRDefault="00526D04" w:rsidP="00D734B9">
      <w:pPr>
        <w:pStyle w:val="ListParagraph"/>
        <w:numPr>
          <w:ilvl w:val="0"/>
          <w:numId w:val="138"/>
        </w:numPr>
        <w:ind w:firstLineChars="0"/>
      </w:pPr>
      <w:r w:rsidRPr="00257295">
        <w:rPr>
          <w:rFonts w:hint="eastAsia"/>
        </w:rPr>
        <w:t>查看程序编译信息</w:t>
      </w:r>
    </w:p>
    <w:p w:rsidR="00526D04" w:rsidRDefault="00526D04" w:rsidP="00526D04">
      <w:pPr>
        <w:ind w:left="440" w:firstLine="480"/>
      </w:pPr>
      <w:r w:rsidRPr="00257295">
        <w:t xml:space="preserve">readelf -A </w:t>
      </w:r>
      <w:r w:rsidRPr="00257295">
        <w:rPr>
          <w:rFonts w:hint="eastAsia"/>
        </w:rPr>
        <w:t xml:space="preserve"> &lt;elf file&gt;</w:t>
      </w:r>
    </w:p>
    <w:p w:rsidR="00526D04" w:rsidRPr="00257295" w:rsidRDefault="00526D04" w:rsidP="00D734B9">
      <w:pPr>
        <w:pStyle w:val="ListParagraph"/>
        <w:numPr>
          <w:ilvl w:val="0"/>
          <w:numId w:val="138"/>
        </w:numPr>
        <w:ind w:firstLineChars="0"/>
      </w:pPr>
      <w:r w:rsidRPr="00257295">
        <w:rPr>
          <w:rFonts w:hint="eastAsia"/>
        </w:rPr>
        <w:t>查看程序</w:t>
      </w:r>
      <w:r>
        <w:rPr>
          <w:rFonts w:hint="eastAsia"/>
        </w:rPr>
        <w:t>Section</w:t>
      </w:r>
      <w:r w:rsidRPr="00257295">
        <w:rPr>
          <w:rFonts w:hint="eastAsia"/>
        </w:rPr>
        <w:t>信息</w:t>
      </w:r>
    </w:p>
    <w:p w:rsidR="00526D04" w:rsidRPr="00257295" w:rsidRDefault="00526D04" w:rsidP="00526D04">
      <w:pPr>
        <w:ind w:left="440" w:firstLine="480"/>
      </w:pPr>
      <w:r>
        <w:t xml:space="preserve">readelf </w:t>
      </w:r>
      <w:r>
        <w:rPr>
          <w:rFonts w:hint="eastAsia"/>
        </w:rPr>
        <w:t xml:space="preserve"> </w:t>
      </w:r>
      <w:r>
        <w:t>-</w:t>
      </w:r>
      <w:r>
        <w:rPr>
          <w:rFonts w:hint="eastAsia"/>
        </w:rPr>
        <w:t>S</w:t>
      </w:r>
      <w:r w:rsidRPr="00257295">
        <w:t xml:space="preserve"> </w:t>
      </w:r>
      <w:r w:rsidRPr="00257295">
        <w:rPr>
          <w:rFonts w:hint="eastAsia"/>
        </w:rPr>
        <w:t xml:space="preserve"> &lt;elf file&gt;</w:t>
      </w:r>
    </w:p>
    <w:p w:rsidR="00526D04" w:rsidRPr="00257295" w:rsidRDefault="00526D04" w:rsidP="00D734B9">
      <w:pPr>
        <w:pStyle w:val="ListParagraph"/>
        <w:numPr>
          <w:ilvl w:val="0"/>
          <w:numId w:val="138"/>
        </w:numPr>
        <w:ind w:firstLineChars="0"/>
      </w:pPr>
      <w:r w:rsidRPr="00257295">
        <w:rPr>
          <w:rFonts w:hint="eastAsia"/>
        </w:rPr>
        <w:t>查看一个</w:t>
      </w:r>
      <w:r w:rsidRPr="00257295">
        <w:rPr>
          <w:rFonts w:hint="eastAsia"/>
        </w:rPr>
        <w:t>elf</w:t>
      </w:r>
      <w:r w:rsidRPr="00257295">
        <w:rPr>
          <w:rFonts w:hint="eastAsia"/>
        </w:rPr>
        <w:t>依赖的库文件</w:t>
      </w:r>
    </w:p>
    <w:p w:rsidR="00526D04" w:rsidRPr="00257295" w:rsidRDefault="00526D04" w:rsidP="00526D04">
      <w:pPr>
        <w:pStyle w:val="ListParagraph"/>
        <w:ind w:left="920" w:firstLineChars="0" w:firstLine="0"/>
      </w:pPr>
      <w:r w:rsidRPr="00257295">
        <w:t xml:space="preserve">readelf </w:t>
      </w:r>
      <w:r w:rsidRPr="00257295">
        <w:rPr>
          <w:rFonts w:hint="eastAsia"/>
        </w:rPr>
        <w:t xml:space="preserve"> -d  -s</w:t>
      </w:r>
      <w:r w:rsidRPr="00257295">
        <w:t xml:space="preserve"> </w:t>
      </w:r>
      <w:r w:rsidRPr="00257295">
        <w:rPr>
          <w:rFonts w:hint="eastAsia"/>
        </w:rPr>
        <w:t xml:space="preserve"> &lt;elf file&gt;</w:t>
      </w:r>
      <w:r w:rsidRPr="00257295">
        <w:t xml:space="preserve"> | grep –i "share" </w:t>
      </w:r>
      <w:r w:rsidRPr="00257295">
        <w:rPr>
          <w:rFonts w:hint="eastAsia"/>
        </w:rPr>
        <w:t xml:space="preserve"> (</w:t>
      </w:r>
      <w:r w:rsidRPr="00257295">
        <w:t>x86</w:t>
      </w:r>
      <w:r w:rsidRPr="00257295">
        <w:rPr>
          <w:rFonts w:cs="Calibri" w:hint="eastAsia"/>
        </w:rPr>
        <w:t xml:space="preserve"> elf</w:t>
      </w:r>
      <w:r w:rsidRPr="00257295">
        <w:rPr>
          <w:rFonts w:cs="Calibri" w:hint="eastAsia"/>
        </w:rPr>
        <w:t>使用：</w:t>
      </w:r>
      <w:r w:rsidRPr="00257295">
        <w:t xml:space="preserve"> ldd</w:t>
      </w:r>
      <w:r w:rsidRPr="00257295">
        <w:rPr>
          <w:rFonts w:hint="eastAsia"/>
        </w:rPr>
        <w:t xml:space="preserve"> </w:t>
      </w:r>
      <w:r w:rsidRPr="00257295">
        <w:t xml:space="preserve"> </w:t>
      </w:r>
      <w:r w:rsidRPr="00257295">
        <w:rPr>
          <w:rFonts w:hint="eastAsia"/>
        </w:rPr>
        <w:t>&lt;elf file&gt;)</w:t>
      </w:r>
    </w:p>
    <w:p w:rsidR="00526D04" w:rsidRPr="00257295" w:rsidRDefault="00526D04" w:rsidP="00526D04">
      <w:pPr>
        <w:ind w:left="360" w:firstLine="480"/>
      </w:pPr>
      <w:r w:rsidRPr="00257295">
        <w:rPr>
          <w:rFonts w:hint="eastAsia"/>
        </w:rPr>
        <w:t>比如</w:t>
      </w:r>
      <w:r w:rsidRPr="00257295">
        <w:rPr>
          <w:rFonts w:hint="eastAsia"/>
        </w:rPr>
        <w:t>busybox</w:t>
      </w:r>
      <w:r w:rsidRPr="00257295">
        <w:rPr>
          <w:rFonts w:hint="eastAsia"/>
        </w:rPr>
        <w:t>可执行程序：</w:t>
      </w:r>
    </w:p>
    <w:p w:rsidR="00526D04" w:rsidRPr="00257295" w:rsidRDefault="00526D04" w:rsidP="00526D04">
      <w:pPr>
        <w:pStyle w:val="a7"/>
        <w:ind w:left="480" w:firstLine="360"/>
      </w:pPr>
      <w:r w:rsidRPr="00257295">
        <w:drawing>
          <wp:inline distT="0" distB="0" distL="0" distR="0" wp14:anchorId="787A8446" wp14:editId="0F3172AF">
            <wp:extent cx="5410200" cy="532881"/>
            <wp:effectExtent l="0" t="0" r="0" b="63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9" cstate="email">
                      <a:extLst>
                        <a:ext uri="{28A0092B-C50C-407E-A947-70E740481C1C}">
                          <a14:useLocalDpi xmlns:a14="http://schemas.microsoft.com/office/drawing/2010/main" val="0"/>
                        </a:ext>
                      </a:extLst>
                    </a:blip>
                    <a:srcRect/>
                    <a:stretch>
                      <a:fillRect/>
                    </a:stretch>
                  </pic:blipFill>
                  <pic:spPr bwMode="auto">
                    <a:xfrm>
                      <a:off x="0" y="0"/>
                      <a:ext cx="5409021" cy="532765"/>
                    </a:xfrm>
                    <a:prstGeom prst="rect">
                      <a:avLst/>
                    </a:prstGeom>
                    <a:noFill/>
                    <a:ln>
                      <a:noFill/>
                    </a:ln>
                  </pic:spPr>
                </pic:pic>
              </a:graphicData>
            </a:graphic>
          </wp:inline>
        </w:drawing>
      </w:r>
    </w:p>
    <w:p w:rsidR="00526D04" w:rsidRPr="00257295" w:rsidRDefault="00526D04" w:rsidP="002502CE">
      <w:pPr>
        <w:ind w:left="420" w:firstLineChars="0" w:firstLine="420"/>
      </w:pPr>
      <w:r w:rsidRPr="00257295">
        <w:rPr>
          <w:rFonts w:hint="eastAsia"/>
        </w:rPr>
        <w:lastRenderedPageBreak/>
        <w:t>其中</w:t>
      </w:r>
      <w:r w:rsidRPr="00257295">
        <w:t>共享库</w:t>
      </w:r>
      <w:r w:rsidRPr="00257295">
        <w:rPr>
          <w:rFonts w:hint="eastAsia"/>
        </w:rPr>
        <w:t>是</w:t>
      </w:r>
      <w:r w:rsidRPr="00257295">
        <w:rPr>
          <w:rFonts w:hint="eastAsia"/>
        </w:rPr>
        <w:t>.so</w:t>
      </w:r>
      <w:r w:rsidRPr="00257295">
        <w:rPr>
          <w:rFonts w:hint="eastAsia"/>
        </w:rPr>
        <w:t>、</w:t>
      </w:r>
      <w:r w:rsidRPr="00257295">
        <w:rPr>
          <w:rFonts w:hint="eastAsia"/>
        </w:rPr>
        <w:t>so.2</w:t>
      </w:r>
      <w:r w:rsidRPr="00257295">
        <w:rPr>
          <w:rFonts w:hint="eastAsia"/>
        </w:rPr>
        <w:t>结尾的文件，则运行</w:t>
      </w:r>
      <w:r w:rsidRPr="00257295">
        <w:rPr>
          <w:rFonts w:hint="eastAsia"/>
        </w:rPr>
        <w:t>busybox</w:t>
      </w:r>
      <w:r w:rsidRPr="00257295">
        <w:rPr>
          <w:rFonts w:hint="eastAsia"/>
        </w:rPr>
        <w:t>时要保证</w:t>
      </w:r>
      <w:r w:rsidRPr="00257295">
        <w:t>libcrypt</w:t>
      </w:r>
      <w:r w:rsidRPr="00257295">
        <w:rPr>
          <w:rFonts w:hint="eastAsia"/>
        </w:rPr>
        <w:t>.so.1, libm.so.6,libc.so.6</w:t>
      </w:r>
      <w:r w:rsidRPr="00257295">
        <w:rPr>
          <w:rFonts w:hint="eastAsia"/>
        </w:rPr>
        <w:t>，这些库文件存在</w:t>
      </w:r>
      <w:r w:rsidRPr="00257295">
        <w:rPr>
          <w:rFonts w:hint="eastAsia"/>
        </w:rPr>
        <w:t>,</w:t>
      </w:r>
      <w:r w:rsidRPr="00257295">
        <w:rPr>
          <w:rFonts w:hint="eastAsia"/>
        </w:rPr>
        <w:t>一般要将其拷贝到系统</w:t>
      </w:r>
      <w:r w:rsidRPr="00257295">
        <w:rPr>
          <w:rFonts w:hint="eastAsia"/>
        </w:rPr>
        <w:t>ld</w:t>
      </w:r>
      <w:r w:rsidRPr="00257295">
        <w:rPr>
          <w:rFonts w:hint="eastAsia"/>
        </w:rPr>
        <w:t>的默认路径下。</w:t>
      </w:r>
    </w:p>
    <w:p w:rsidR="00526D04" w:rsidRPr="00257295" w:rsidRDefault="00526D04" w:rsidP="002502CE">
      <w:pPr>
        <w:ind w:left="420" w:firstLineChars="0" w:firstLine="420"/>
      </w:pPr>
      <w:r w:rsidRPr="00257295">
        <w:rPr>
          <w:rFonts w:hint="eastAsia"/>
        </w:rPr>
        <w:t>如果这个库还依赖其他的库，比如：</w:t>
      </w:r>
    </w:p>
    <w:p w:rsidR="00526D04" w:rsidRPr="00257295" w:rsidRDefault="00526D04" w:rsidP="00526D04">
      <w:pPr>
        <w:pStyle w:val="a7"/>
        <w:ind w:left="480" w:firstLine="360"/>
      </w:pPr>
      <w:r w:rsidRPr="00257295">
        <w:drawing>
          <wp:inline distT="0" distB="0" distL="0" distR="0" wp14:anchorId="770963C9" wp14:editId="3E460969">
            <wp:extent cx="5410200" cy="294069"/>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0" cstate="email">
                      <a:extLst>
                        <a:ext uri="{28A0092B-C50C-407E-A947-70E740481C1C}">
                          <a14:useLocalDpi xmlns:a14="http://schemas.microsoft.com/office/drawing/2010/main" val="0"/>
                        </a:ext>
                      </a:extLst>
                    </a:blip>
                    <a:srcRect/>
                    <a:stretch>
                      <a:fillRect/>
                    </a:stretch>
                  </pic:blipFill>
                  <pic:spPr bwMode="auto">
                    <a:xfrm>
                      <a:off x="0" y="0"/>
                      <a:ext cx="5409021" cy="294005"/>
                    </a:xfrm>
                    <a:prstGeom prst="rect">
                      <a:avLst/>
                    </a:prstGeom>
                    <a:noFill/>
                    <a:ln>
                      <a:noFill/>
                    </a:ln>
                  </pic:spPr>
                </pic:pic>
              </a:graphicData>
            </a:graphic>
          </wp:inline>
        </w:drawing>
      </w:r>
    </w:p>
    <w:p w:rsidR="00526D04" w:rsidRDefault="00526D04" w:rsidP="002502CE">
      <w:pPr>
        <w:ind w:left="420" w:firstLineChars="0" w:firstLine="420"/>
      </w:pPr>
      <w:r w:rsidRPr="00257295">
        <w:rPr>
          <w:rFonts w:hint="eastAsia"/>
        </w:rPr>
        <w:t>从上面的信息可以看出</w:t>
      </w:r>
      <w:r w:rsidRPr="00257295">
        <w:rPr>
          <w:rFonts w:hint="eastAsia"/>
        </w:rPr>
        <w:t>libc</w:t>
      </w:r>
      <w:r w:rsidRPr="00257295">
        <w:rPr>
          <w:rFonts w:hint="eastAsia"/>
        </w:rPr>
        <w:t>还依赖于库</w:t>
      </w:r>
      <w:r w:rsidRPr="00257295">
        <w:rPr>
          <w:rFonts w:hint="eastAsia"/>
        </w:rPr>
        <w:t xml:space="preserve"> ld-linux.so.3</w:t>
      </w:r>
      <w:r w:rsidRPr="00257295">
        <w:rPr>
          <w:rFonts w:hint="eastAsia"/>
        </w:rPr>
        <w:t>，所以</w:t>
      </w:r>
      <w:r w:rsidRPr="00257295">
        <w:rPr>
          <w:rFonts w:hint="eastAsia"/>
        </w:rPr>
        <w:t xml:space="preserve"> busybox</w:t>
      </w:r>
      <w:r w:rsidRPr="00257295">
        <w:rPr>
          <w:rFonts w:hint="eastAsia"/>
        </w:rPr>
        <w:t>总共需要的库是直接依赖的</w:t>
      </w:r>
      <w:r w:rsidRPr="00257295">
        <w:t>libcrypt</w:t>
      </w:r>
      <w:r w:rsidRPr="00257295">
        <w:rPr>
          <w:rFonts w:hint="eastAsia"/>
        </w:rPr>
        <w:t>.so.1, libm.so.6,libc.so.6</w:t>
      </w:r>
      <w:r w:rsidRPr="00257295">
        <w:rPr>
          <w:rFonts w:hint="eastAsia"/>
        </w:rPr>
        <w:t>和间接依赖的</w:t>
      </w:r>
      <w:r w:rsidRPr="00257295">
        <w:rPr>
          <w:rFonts w:hint="eastAsia"/>
        </w:rPr>
        <w:t>ld-linux.so.3</w:t>
      </w:r>
      <w:r w:rsidRPr="00257295">
        <w:rPr>
          <w:rFonts w:hint="eastAsia"/>
        </w:rPr>
        <w:t>。</w:t>
      </w:r>
    </w:p>
    <w:p w:rsidR="00526D04" w:rsidRDefault="00526D04" w:rsidP="00D734B9">
      <w:pPr>
        <w:pStyle w:val="ListParagraph"/>
        <w:numPr>
          <w:ilvl w:val="0"/>
          <w:numId w:val="138"/>
        </w:numPr>
        <w:ind w:firstLineChars="0"/>
      </w:pPr>
      <w:r>
        <w:rPr>
          <w:rFonts w:hint="eastAsia"/>
        </w:rPr>
        <w:t>查看</w:t>
      </w:r>
      <w:r>
        <w:t>elf</w:t>
      </w:r>
      <w:r>
        <w:rPr>
          <w:rFonts w:hint="eastAsia"/>
        </w:rPr>
        <w:t>代码对应行号的代码</w:t>
      </w:r>
    </w:p>
    <w:p w:rsidR="00526D04" w:rsidRPr="00257295" w:rsidRDefault="00526D04" w:rsidP="00526D04">
      <w:pPr>
        <w:ind w:left="720" w:firstLine="480"/>
      </w:pPr>
      <w:r w:rsidRPr="00976C60">
        <w:t xml:space="preserve">addr2line </w:t>
      </w:r>
      <w:r>
        <w:rPr>
          <w:rFonts w:hint="eastAsia"/>
        </w:rPr>
        <w:t xml:space="preserve"> </w:t>
      </w:r>
      <w:r w:rsidRPr="00976C60">
        <w:t>-</w:t>
      </w:r>
      <w:r>
        <w:t>f</w:t>
      </w:r>
      <w:r w:rsidRPr="00976C60">
        <w:t>e libc.so 000122c8</w:t>
      </w:r>
    </w:p>
    <w:p w:rsidR="00526D04" w:rsidRDefault="00526D04" w:rsidP="00526D04">
      <w:pPr>
        <w:pStyle w:val="Heading3"/>
        <w:spacing w:before="163" w:after="163"/>
      </w:pPr>
      <w:bookmarkStart w:id="183" w:name="_Toc390712753"/>
      <w:r>
        <w:rPr>
          <w:rFonts w:hint="eastAsia"/>
        </w:rPr>
        <w:t>符号属性</w:t>
      </w:r>
      <w:bookmarkEnd w:id="183"/>
    </w:p>
    <w:p w:rsidR="00526D04" w:rsidRDefault="00526D04" w:rsidP="00D734B9">
      <w:pPr>
        <w:pStyle w:val="ListParagraph"/>
        <w:numPr>
          <w:ilvl w:val="0"/>
          <w:numId w:val="152"/>
        </w:numPr>
        <w:ind w:firstLineChars="0"/>
      </w:pPr>
      <w:r>
        <w:rPr>
          <w:rFonts w:hint="eastAsia"/>
        </w:rPr>
        <w:t>符号引用的优先级</w:t>
      </w:r>
    </w:p>
    <w:p w:rsidR="00526D04" w:rsidRDefault="00526D04" w:rsidP="00526D04">
      <w:pPr>
        <w:pStyle w:val="ListParagraph"/>
        <w:ind w:left="840" w:firstLineChars="0" w:firstLine="0"/>
      </w:pPr>
      <w:r>
        <w:t>GLOBAL &gt; COMM &gt; WEAK.</w:t>
      </w:r>
    </w:p>
    <w:p w:rsidR="00526D04" w:rsidRDefault="00526D04" w:rsidP="00E21A85">
      <w:pPr>
        <w:pStyle w:val="ListParagraph"/>
        <w:numPr>
          <w:ilvl w:val="0"/>
          <w:numId w:val="198"/>
        </w:numPr>
        <w:ind w:firstLineChars="0"/>
      </w:pPr>
      <w:r>
        <w:rPr>
          <w:rFonts w:hint="eastAsia"/>
        </w:rPr>
        <w:t>不允许强符号多次定义</w:t>
      </w:r>
    </w:p>
    <w:p w:rsidR="00526D04" w:rsidRDefault="00526D04" w:rsidP="00E21A85">
      <w:pPr>
        <w:pStyle w:val="ListParagraph"/>
        <w:numPr>
          <w:ilvl w:val="0"/>
          <w:numId w:val="198"/>
        </w:numPr>
        <w:ind w:firstLineChars="0"/>
      </w:pPr>
      <w:r>
        <w:rPr>
          <w:rFonts w:hint="eastAsia"/>
        </w:rPr>
        <w:t>符号在一个目标文件中是强符号，其他文件中都是弱符号，则选择强符号</w:t>
      </w:r>
    </w:p>
    <w:p w:rsidR="00526D04" w:rsidRDefault="00526D04" w:rsidP="00E21A85">
      <w:pPr>
        <w:pStyle w:val="ListParagraph"/>
        <w:numPr>
          <w:ilvl w:val="0"/>
          <w:numId w:val="198"/>
        </w:numPr>
        <w:ind w:firstLineChars="0"/>
      </w:pPr>
      <w:r>
        <w:rPr>
          <w:rFonts w:hint="eastAsia"/>
        </w:rPr>
        <w:t>所有目标文件中是弱符号，则选择其中占用空间大的使用。</w:t>
      </w:r>
    </w:p>
    <w:p w:rsidR="00526D04" w:rsidRDefault="00526D04" w:rsidP="00D734B9">
      <w:pPr>
        <w:pStyle w:val="ListParagraph"/>
        <w:numPr>
          <w:ilvl w:val="0"/>
          <w:numId w:val="152"/>
        </w:numPr>
        <w:ind w:firstLineChars="0"/>
      </w:pPr>
      <w:r>
        <w:rPr>
          <w:rFonts w:hint="eastAsia"/>
        </w:rPr>
        <w:t>地址类型</w:t>
      </w:r>
    </w:p>
    <w:p w:rsidR="00526D04" w:rsidRDefault="00526D04" w:rsidP="00526D04">
      <w:pPr>
        <w:ind w:left="420" w:firstLine="480"/>
      </w:pPr>
      <w:r>
        <w:rPr>
          <w:rFonts w:hint="eastAsia"/>
        </w:rPr>
        <w:t>VMA</w:t>
      </w:r>
      <w:r>
        <w:rPr>
          <w:rFonts w:hint="eastAsia"/>
        </w:rPr>
        <w:t>即</w:t>
      </w:r>
      <w:r>
        <w:rPr>
          <w:rFonts w:hint="eastAsia"/>
        </w:rPr>
        <w:t xml:space="preserve"> Virtual Memory Address</w:t>
      </w:r>
      <w:r>
        <w:rPr>
          <w:rFonts w:hint="eastAsia"/>
        </w:rPr>
        <w:t>，即虚拟地址</w:t>
      </w:r>
    </w:p>
    <w:p w:rsidR="00526D04" w:rsidRDefault="00526D04" w:rsidP="00526D04">
      <w:pPr>
        <w:ind w:left="420" w:firstLine="480"/>
      </w:pPr>
      <w:r>
        <w:rPr>
          <w:rFonts w:hint="eastAsia"/>
        </w:rPr>
        <w:t>LMA</w:t>
      </w:r>
      <w:r>
        <w:rPr>
          <w:rFonts w:hint="eastAsia"/>
        </w:rPr>
        <w:t>即</w:t>
      </w:r>
      <w:r>
        <w:rPr>
          <w:rFonts w:hint="eastAsia"/>
        </w:rPr>
        <w:t xml:space="preserve"> Load Memory Address</w:t>
      </w:r>
      <w:r>
        <w:rPr>
          <w:rFonts w:hint="eastAsia"/>
        </w:rPr>
        <w:t>即加载地址</w:t>
      </w:r>
    </w:p>
    <w:p w:rsidR="00526D04" w:rsidRPr="00257295" w:rsidRDefault="00526D04" w:rsidP="00526D04">
      <w:pPr>
        <w:pStyle w:val="Heading3"/>
        <w:spacing w:before="163" w:after="163"/>
      </w:pPr>
      <w:bookmarkStart w:id="184" w:name="_Toc390712754"/>
      <w:r w:rsidRPr="00257295">
        <w:t>GOT</w:t>
      </w:r>
      <w:r w:rsidRPr="00257295">
        <w:rPr>
          <w:rFonts w:hint="eastAsia"/>
        </w:rPr>
        <w:t>表</w:t>
      </w:r>
      <w:bookmarkEnd w:id="184"/>
    </w:p>
    <w:p w:rsidR="00526D04" w:rsidRPr="00257295" w:rsidRDefault="00526D04" w:rsidP="00526D04">
      <w:pPr>
        <w:ind w:firstLine="480"/>
      </w:pPr>
      <w:r w:rsidRPr="00257295">
        <w:rPr>
          <w:rFonts w:hint="eastAsia"/>
        </w:rPr>
        <w:t>GOT</w:t>
      </w:r>
      <w:r w:rsidRPr="00257295">
        <w:rPr>
          <w:rFonts w:hint="eastAsia"/>
        </w:rPr>
        <w:t>表中记录了全局数据目标的绝对地址。</w:t>
      </w:r>
    </w:p>
    <w:p w:rsidR="00526D04" w:rsidRPr="00B17565" w:rsidRDefault="00526D04" w:rsidP="00D734B9">
      <w:pPr>
        <w:pStyle w:val="ListParagraph"/>
        <w:numPr>
          <w:ilvl w:val="0"/>
          <w:numId w:val="137"/>
        </w:numPr>
        <w:ind w:firstLineChars="0"/>
      </w:pPr>
      <w:r w:rsidRPr="00B17565">
        <w:rPr>
          <w:rFonts w:hint="eastAsia"/>
        </w:rPr>
        <w:t>对于位置无关的代码，程序是通过</w:t>
      </w:r>
      <w:r w:rsidRPr="00B17565">
        <w:t>GOT</w:t>
      </w:r>
      <w:r w:rsidRPr="00B17565">
        <w:rPr>
          <w:rFonts w:hint="eastAsia"/>
        </w:rPr>
        <w:t>表访问全局数据目标的。</w:t>
      </w:r>
    </w:p>
    <w:p w:rsidR="00526D04" w:rsidRDefault="00526D04" w:rsidP="00D734B9">
      <w:pPr>
        <w:pStyle w:val="ListParagraph"/>
        <w:numPr>
          <w:ilvl w:val="0"/>
          <w:numId w:val="137"/>
        </w:numPr>
        <w:ind w:firstLineChars="0"/>
      </w:pPr>
      <w:r w:rsidRPr="00B17565">
        <w:rPr>
          <w:rFonts w:hint="eastAsia"/>
        </w:rPr>
        <w:t>当代码重定位时，</w:t>
      </w:r>
      <w:r w:rsidRPr="00B17565">
        <w:rPr>
          <w:rFonts w:hint="eastAsia"/>
        </w:rPr>
        <w:t>GOT</w:t>
      </w:r>
      <w:r w:rsidRPr="00B17565">
        <w:rPr>
          <w:rFonts w:hint="eastAsia"/>
        </w:rPr>
        <w:t>表每项的内容需要加上一个重定位偏移。</w:t>
      </w:r>
    </w:p>
    <w:p w:rsidR="00B912BD" w:rsidRPr="00257295" w:rsidRDefault="00B912BD" w:rsidP="006810C5">
      <w:pPr>
        <w:pStyle w:val="Heading1"/>
        <w:spacing w:before="163" w:after="163"/>
        <w:rPr>
          <w:b w:val="0"/>
          <w:bCs w:val="0"/>
          <w:sz w:val="28"/>
          <w:szCs w:val="28"/>
        </w:rPr>
      </w:pPr>
      <w:r>
        <w:br w:type="page"/>
      </w:r>
    </w:p>
    <w:p w:rsidR="00B603D6" w:rsidRDefault="00CD51A2" w:rsidP="00B603D6">
      <w:pPr>
        <w:pStyle w:val="Heading1"/>
        <w:spacing w:before="163" w:after="163"/>
      </w:pPr>
      <w:bookmarkStart w:id="185" w:name="_Toc390712755"/>
      <w:r>
        <w:rPr>
          <w:rFonts w:hint="eastAsia"/>
        </w:rPr>
        <w:lastRenderedPageBreak/>
        <w:t>设备管理</w:t>
      </w:r>
      <w:bookmarkEnd w:id="185"/>
    </w:p>
    <w:p w:rsidR="001361AF" w:rsidRPr="00257295" w:rsidRDefault="001361AF" w:rsidP="001361AF">
      <w:pPr>
        <w:pStyle w:val="Heading2"/>
        <w:spacing w:before="326" w:after="163"/>
      </w:pPr>
      <w:bookmarkStart w:id="186" w:name="_Toc390712756"/>
      <w:r w:rsidRPr="00257295">
        <w:rPr>
          <w:rFonts w:hint="eastAsia"/>
        </w:rPr>
        <w:t>设备结构</w:t>
      </w:r>
      <w:bookmarkEnd w:id="186"/>
    </w:p>
    <w:p w:rsidR="001361AF" w:rsidRPr="00257295" w:rsidRDefault="00175B8D" w:rsidP="001361AF">
      <w:pPr>
        <w:pStyle w:val="Heading3"/>
        <w:numPr>
          <w:ilvl w:val="2"/>
          <w:numId w:val="1"/>
        </w:numPr>
        <w:spacing w:before="163" w:after="163"/>
      </w:pPr>
      <w:bookmarkStart w:id="187" w:name="_Toc390712757"/>
      <w:r>
        <w:t>probe</w:t>
      </w:r>
      <w:bookmarkEnd w:id="187"/>
    </w:p>
    <w:p w:rsidR="001361AF" w:rsidRPr="00257295" w:rsidRDefault="001361AF" w:rsidP="00D84306">
      <w:pPr>
        <w:pStyle w:val="ListParagraph"/>
        <w:numPr>
          <w:ilvl w:val="0"/>
          <w:numId w:val="11"/>
        </w:numPr>
        <w:ind w:firstLineChars="0"/>
      </w:pPr>
      <w:r w:rsidRPr="00257295">
        <w:rPr>
          <w:rFonts w:hint="eastAsia"/>
        </w:rPr>
        <w:t>驱动代码是用于访问特定硬件设备的，一个驱动一般对应一个设备。当系统设备很多的时候，首先需要解决设备检测问题。</w:t>
      </w:r>
    </w:p>
    <w:p w:rsidR="001361AF" w:rsidRPr="00257295" w:rsidRDefault="001361AF" w:rsidP="00D84306">
      <w:pPr>
        <w:pStyle w:val="ListParagraph"/>
        <w:numPr>
          <w:ilvl w:val="0"/>
          <w:numId w:val="11"/>
        </w:numPr>
        <w:ind w:firstLineChars="0"/>
      </w:pPr>
      <w:r w:rsidRPr="00257295">
        <w:rPr>
          <w:rFonts w:hint="eastAsia"/>
        </w:rPr>
        <w:t>一个系统的核心是主控芯片，即系统运行实例所在的设备</w:t>
      </w:r>
      <w:r w:rsidRPr="00257295">
        <w:rPr>
          <w:rFonts w:hint="eastAsia"/>
        </w:rPr>
        <w:t>(</w:t>
      </w:r>
      <w:r w:rsidRPr="00257295">
        <w:rPr>
          <w:rFonts w:hint="eastAsia"/>
        </w:rPr>
        <w:t>一般为</w:t>
      </w:r>
      <w:r w:rsidRPr="00257295">
        <w:rPr>
          <w:rFonts w:hint="eastAsia"/>
        </w:rPr>
        <w:t>CPU)</w:t>
      </w:r>
      <w:r w:rsidRPr="00257295">
        <w:rPr>
          <w:rFonts w:hint="eastAsia"/>
        </w:rPr>
        <w:t>，其架构在编译期间已经确定，所以不需要检测。系统的内核代码可理解为主控芯片的驱动，即复位后主控芯片的驱动默认运行。</w:t>
      </w:r>
    </w:p>
    <w:p w:rsidR="001361AF" w:rsidRPr="00257295" w:rsidRDefault="001361AF" w:rsidP="00D84306">
      <w:pPr>
        <w:pStyle w:val="ListParagraph"/>
        <w:numPr>
          <w:ilvl w:val="0"/>
          <w:numId w:val="11"/>
        </w:numPr>
        <w:ind w:firstLineChars="0"/>
      </w:pPr>
      <w:r w:rsidRPr="00257295">
        <w:rPr>
          <w:rFonts w:hint="eastAsia"/>
        </w:rPr>
        <w:t>连接到主控芯片上的外部设备只能通过主控芯片自带的硬件接口设备间接访问。</w:t>
      </w:r>
      <w:r w:rsidRPr="00257295">
        <w:rPr>
          <w:rFonts w:hint="eastAsia"/>
        </w:rPr>
        <w:t>linux</w:t>
      </w:r>
      <w:r w:rsidRPr="00257295">
        <w:rPr>
          <w:rFonts w:hint="eastAsia"/>
        </w:rPr>
        <w:t>中将这个硬件接口层设备称为</w:t>
      </w:r>
      <w:r w:rsidRPr="00257295">
        <w:rPr>
          <w:rFonts w:hint="eastAsia"/>
        </w:rPr>
        <w:t>bus(</w:t>
      </w:r>
      <w:r w:rsidRPr="00257295">
        <w:rPr>
          <w:rFonts w:hint="eastAsia"/>
        </w:rPr>
        <w:t>其愿意指公共汽车，用在</w:t>
      </w:r>
      <w:r w:rsidRPr="00257295">
        <w:rPr>
          <w:rFonts w:hint="eastAsia"/>
        </w:rPr>
        <w:t>IT</w:t>
      </w:r>
      <w:r w:rsidRPr="00257295">
        <w:rPr>
          <w:rFonts w:hint="eastAsia"/>
        </w:rPr>
        <w:t>领域指设备总线，其功能的主要特征就是“共用”或者称为“公有”、“通用”</w:t>
      </w:r>
      <w:r w:rsidRPr="00257295">
        <w:rPr>
          <w:rFonts w:hint="eastAsia"/>
        </w:rPr>
        <w:t>)</w:t>
      </w:r>
      <w:r w:rsidRPr="00257295">
        <w:rPr>
          <w:rFonts w:hint="eastAsia"/>
        </w:rPr>
        <w:t>，</w:t>
      </w:r>
      <w:r w:rsidRPr="00257295">
        <w:rPr>
          <w:rFonts w:hint="eastAsia"/>
        </w:rPr>
        <w:t>bus</w:t>
      </w:r>
      <w:r w:rsidRPr="00257295">
        <w:rPr>
          <w:rFonts w:hint="eastAsia"/>
        </w:rPr>
        <w:t>驱动是主控芯片驱动</w:t>
      </w:r>
      <w:r w:rsidRPr="00257295">
        <w:rPr>
          <w:rFonts w:hint="eastAsia"/>
        </w:rPr>
        <w:t>(</w:t>
      </w:r>
      <w:r w:rsidRPr="00257295">
        <w:rPr>
          <w:rFonts w:hint="eastAsia"/>
        </w:rPr>
        <w:t>内核</w:t>
      </w:r>
      <w:r w:rsidRPr="00257295">
        <w:rPr>
          <w:rFonts w:hint="eastAsia"/>
        </w:rPr>
        <w:t>)</w:t>
      </w:r>
      <w:r w:rsidRPr="00257295">
        <w:rPr>
          <w:rFonts w:hint="eastAsia"/>
        </w:rPr>
        <w:t>的一部分，其随主控芯片一起运行，即系统复位后</w:t>
      </w:r>
      <w:r w:rsidRPr="00257295">
        <w:rPr>
          <w:rFonts w:hint="eastAsia"/>
        </w:rPr>
        <w:t>bus</w:t>
      </w:r>
      <w:r w:rsidRPr="00257295">
        <w:rPr>
          <w:rFonts w:hint="eastAsia"/>
        </w:rPr>
        <w:t>驱动已经运行。</w:t>
      </w:r>
    </w:p>
    <w:p w:rsidR="001361AF" w:rsidRPr="00257295" w:rsidRDefault="001361AF" w:rsidP="00D84306">
      <w:pPr>
        <w:pStyle w:val="ListParagraph"/>
        <w:numPr>
          <w:ilvl w:val="0"/>
          <w:numId w:val="11"/>
        </w:numPr>
        <w:ind w:firstLineChars="0"/>
      </w:pPr>
      <w:r w:rsidRPr="00257295">
        <w:rPr>
          <w:rFonts w:hint="eastAsia"/>
        </w:rPr>
        <w:t>驱动软件使用设备接口来访问一个不确定的外部设备时，通过从接口获取的外部反馈信息来确定自己是否适合，即是否匹配接口上连接的外部设备。匹配的设备硬件和软件在</w:t>
      </w:r>
      <w:r w:rsidRPr="00257295">
        <w:rPr>
          <w:rFonts w:hint="eastAsia"/>
        </w:rPr>
        <w:t>linux</w:t>
      </w:r>
      <w:r w:rsidRPr="00257295">
        <w:rPr>
          <w:rFonts w:hint="eastAsia"/>
        </w:rPr>
        <w:t>中分别称为</w:t>
      </w:r>
      <w:r w:rsidRPr="00257295">
        <w:rPr>
          <w:rFonts w:hint="eastAsia"/>
        </w:rPr>
        <w:t>device</w:t>
      </w:r>
      <w:r w:rsidRPr="00257295">
        <w:rPr>
          <w:rFonts w:hint="eastAsia"/>
        </w:rPr>
        <w:t>和</w:t>
      </w:r>
      <w:r w:rsidRPr="00257295">
        <w:rPr>
          <w:rFonts w:hint="eastAsia"/>
        </w:rPr>
        <w:t xml:space="preserve"> driver</w:t>
      </w:r>
      <w:r w:rsidRPr="00257295">
        <w:rPr>
          <w:rFonts w:hint="eastAsia"/>
        </w:rPr>
        <w:t>，匹配机制由</w:t>
      </w:r>
      <w:r w:rsidRPr="00257295">
        <w:rPr>
          <w:rFonts w:hint="eastAsia"/>
        </w:rPr>
        <w:t>bus</w:t>
      </w:r>
      <w:r w:rsidRPr="00257295">
        <w:rPr>
          <w:rFonts w:hint="eastAsia"/>
        </w:rPr>
        <w:t>提供</w:t>
      </w:r>
      <w:r w:rsidRPr="00257295">
        <w:rPr>
          <w:rFonts w:hint="eastAsia"/>
        </w:rPr>
        <w:t xml:space="preserve"> (</w:t>
      </w:r>
      <w:r w:rsidRPr="00257295">
        <w:rPr>
          <w:rFonts w:hint="eastAsia"/>
        </w:rPr>
        <w:t>就像公共汽车提供了不同座位用于不同乘客使用一样</w:t>
      </w:r>
      <w:r w:rsidRPr="00257295">
        <w:rPr>
          <w:rFonts w:hint="eastAsia"/>
        </w:rPr>
        <w:t>)</w:t>
      </w:r>
      <w:r w:rsidRPr="00257295">
        <w:rPr>
          <w:rFonts w:hint="eastAsia"/>
        </w:rPr>
        <w:t>。</w:t>
      </w:r>
    </w:p>
    <w:p w:rsidR="001361AF" w:rsidRDefault="001361AF" w:rsidP="001361AF">
      <w:pPr>
        <w:pStyle w:val="Heading3"/>
        <w:numPr>
          <w:ilvl w:val="2"/>
          <w:numId w:val="1"/>
        </w:numPr>
        <w:spacing w:before="163" w:after="163"/>
      </w:pPr>
      <w:bookmarkStart w:id="188" w:name="_Toc390712758"/>
      <w:r w:rsidRPr="00257295">
        <w:rPr>
          <w:rFonts w:hint="eastAsia"/>
        </w:rPr>
        <w:t>bus</w:t>
      </w:r>
      <w:bookmarkEnd w:id="188"/>
    </w:p>
    <w:p w:rsidR="00326305" w:rsidRPr="00326305" w:rsidRDefault="00326305" w:rsidP="00D84306">
      <w:pPr>
        <w:pStyle w:val="ListParagraph"/>
        <w:numPr>
          <w:ilvl w:val="0"/>
          <w:numId w:val="12"/>
        </w:numPr>
        <w:ind w:firstLineChars="0"/>
      </w:pPr>
      <w:r>
        <w:rPr>
          <w:rFonts w:hint="eastAsia"/>
        </w:rPr>
        <w:t>描述结构</w:t>
      </w:r>
    </w:p>
    <w:p w:rsidR="001361AF" w:rsidRDefault="001361AF" w:rsidP="00326305">
      <w:pPr>
        <w:spacing w:line="240" w:lineRule="auto"/>
        <w:ind w:left="415" w:firstLineChars="0" w:firstLine="420"/>
      </w:pPr>
      <w:r w:rsidRPr="00257295">
        <w:rPr>
          <w:rFonts w:hint="eastAsia"/>
          <w:noProof/>
        </w:rPr>
        <w:lastRenderedPageBreak/>
        <w:drawing>
          <wp:inline distT="0" distB="0" distL="0" distR="0" wp14:anchorId="38723734" wp14:editId="10BC9611">
            <wp:extent cx="5201376" cy="3467584"/>
            <wp:effectExtent l="0" t="0" r="0" b="0"/>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9777.tmp"/>
                    <pic:cNvPicPr/>
                  </pic:nvPicPr>
                  <pic:blipFill>
                    <a:blip r:embed="rId761">
                      <a:extLst>
                        <a:ext uri="{28A0092B-C50C-407E-A947-70E740481C1C}">
                          <a14:useLocalDpi xmlns:a14="http://schemas.microsoft.com/office/drawing/2010/main" val="0"/>
                        </a:ext>
                      </a:extLst>
                    </a:blip>
                    <a:stretch>
                      <a:fillRect/>
                    </a:stretch>
                  </pic:blipFill>
                  <pic:spPr>
                    <a:xfrm>
                      <a:off x="0" y="0"/>
                      <a:ext cx="5201376" cy="3467584"/>
                    </a:xfrm>
                    <a:prstGeom prst="rect">
                      <a:avLst/>
                    </a:prstGeom>
                  </pic:spPr>
                </pic:pic>
              </a:graphicData>
            </a:graphic>
          </wp:inline>
        </w:drawing>
      </w:r>
    </w:p>
    <w:p w:rsidR="005A050A" w:rsidRDefault="005A050A" w:rsidP="005A050A">
      <w:pPr>
        <w:pStyle w:val="ListParagraph"/>
        <w:spacing w:line="240" w:lineRule="auto"/>
        <w:ind w:left="835" w:firstLineChars="0" w:firstLine="0"/>
      </w:pPr>
      <w:r>
        <w:rPr>
          <w:rFonts w:hint="eastAsia"/>
          <w:noProof/>
        </w:rPr>
        <w:drawing>
          <wp:inline distT="0" distB="0" distL="0" distR="0" wp14:anchorId="2DD5CB4A" wp14:editId="7DE4A9CD">
            <wp:extent cx="5318151" cy="1254259"/>
            <wp:effectExtent l="0" t="0" r="0" b="3175"/>
            <wp:docPr id="1783" name="Picture 1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45FE4.tmp"/>
                    <pic:cNvPicPr/>
                  </pic:nvPicPr>
                  <pic:blipFill>
                    <a:blip r:embed="rId762">
                      <a:extLst>
                        <a:ext uri="{28A0092B-C50C-407E-A947-70E740481C1C}">
                          <a14:useLocalDpi xmlns:a14="http://schemas.microsoft.com/office/drawing/2010/main" val="0"/>
                        </a:ext>
                      </a:extLst>
                    </a:blip>
                    <a:stretch>
                      <a:fillRect/>
                    </a:stretch>
                  </pic:blipFill>
                  <pic:spPr>
                    <a:xfrm>
                      <a:off x="0" y="0"/>
                      <a:ext cx="5319633" cy="1254609"/>
                    </a:xfrm>
                    <a:prstGeom prst="rect">
                      <a:avLst/>
                    </a:prstGeom>
                  </pic:spPr>
                </pic:pic>
              </a:graphicData>
            </a:graphic>
          </wp:inline>
        </w:drawing>
      </w:r>
    </w:p>
    <w:p w:rsidR="00773874" w:rsidRDefault="00773874" w:rsidP="00D84306">
      <w:pPr>
        <w:pStyle w:val="ListParagraph"/>
        <w:numPr>
          <w:ilvl w:val="0"/>
          <w:numId w:val="12"/>
        </w:numPr>
        <w:ind w:firstLineChars="0"/>
      </w:pPr>
      <w:r w:rsidRPr="00257295">
        <w:rPr>
          <w:rFonts w:hint="eastAsia"/>
        </w:rPr>
        <w:t>检测机制</w:t>
      </w:r>
      <w:r w:rsidRPr="00257295">
        <w:rPr>
          <w:rFonts w:hint="eastAsia"/>
        </w:rPr>
        <w:t>probe</w:t>
      </w:r>
    </w:p>
    <w:p w:rsidR="00773874" w:rsidRPr="00257295" w:rsidRDefault="00773874" w:rsidP="00773874">
      <w:pPr>
        <w:pStyle w:val="ListParagraph"/>
        <w:spacing w:line="240" w:lineRule="auto"/>
        <w:ind w:left="835" w:firstLineChars="0" w:firstLine="0"/>
      </w:pPr>
      <w:r>
        <w:rPr>
          <w:rFonts w:hint="eastAsia"/>
          <w:noProof/>
        </w:rPr>
        <w:lastRenderedPageBreak/>
        <w:drawing>
          <wp:inline distT="0" distB="0" distL="0" distR="0" wp14:anchorId="48530818" wp14:editId="346A6CD7">
            <wp:extent cx="5127822" cy="3811219"/>
            <wp:effectExtent l="0" t="0" r="0" b="0"/>
            <wp:docPr id="1784" name="Picture 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45DD3.tmp"/>
                    <pic:cNvPicPr/>
                  </pic:nvPicPr>
                  <pic:blipFill>
                    <a:blip r:embed="rId763">
                      <a:extLst>
                        <a:ext uri="{28A0092B-C50C-407E-A947-70E740481C1C}">
                          <a14:useLocalDpi xmlns:a14="http://schemas.microsoft.com/office/drawing/2010/main" val="0"/>
                        </a:ext>
                      </a:extLst>
                    </a:blip>
                    <a:stretch>
                      <a:fillRect/>
                    </a:stretch>
                  </pic:blipFill>
                  <pic:spPr>
                    <a:xfrm>
                      <a:off x="0" y="0"/>
                      <a:ext cx="5127793" cy="3811197"/>
                    </a:xfrm>
                    <a:prstGeom prst="rect">
                      <a:avLst/>
                    </a:prstGeom>
                  </pic:spPr>
                </pic:pic>
              </a:graphicData>
            </a:graphic>
          </wp:inline>
        </w:drawing>
      </w:r>
    </w:p>
    <w:p w:rsidR="00773874" w:rsidRPr="00257295" w:rsidRDefault="00773874" w:rsidP="00D84306">
      <w:pPr>
        <w:pStyle w:val="ListParagraph"/>
        <w:numPr>
          <w:ilvl w:val="0"/>
          <w:numId w:val="12"/>
        </w:numPr>
        <w:ind w:firstLineChars="0"/>
      </w:pPr>
      <w:r w:rsidRPr="00257295">
        <w:rPr>
          <w:rFonts w:hint="eastAsia"/>
        </w:rPr>
        <w:t>检测机制</w:t>
      </w:r>
      <w:r>
        <w:t>uevent</w:t>
      </w:r>
    </w:p>
    <w:p w:rsidR="00773874" w:rsidRPr="00257295" w:rsidRDefault="00773874" w:rsidP="00773874">
      <w:pPr>
        <w:pStyle w:val="ListParagraph"/>
        <w:spacing w:line="240" w:lineRule="auto"/>
        <w:ind w:left="835" w:firstLineChars="0" w:firstLine="0"/>
      </w:pPr>
      <w:r>
        <w:rPr>
          <w:noProof/>
        </w:rPr>
        <w:drawing>
          <wp:inline distT="0" distB="0" distL="0" distR="0" wp14:anchorId="71DE5210" wp14:editId="78FF2778">
            <wp:extent cx="5134692" cy="1743318"/>
            <wp:effectExtent l="0" t="0" r="8890" b="9525"/>
            <wp:docPr id="1785" name="Picture 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49E1E.tmp"/>
                    <pic:cNvPicPr/>
                  </pic:nvPicPr>
                  <pic:blipFill>
                    <a:blip r:embed="rId764">
                      <a:extLst>
                        <a:ext uri="{28A0092B-C50C-407E-A947-70E740481C1C}">
                          <a14:useLocalDpi xmlns:a14="http://schemas.microsoft.com/office/drawing/2010/main" val="0"/>
                        </a:ext>
                      </a:extLst>
                    </a:blip>
                    <a:stretch>
                      <a:fillRect/>
                    </a:stretch>
                  </pic:blipFill>
                  <pic:spPr>
                    <a:xfrm>
                      <a:off x="0" y="0"/>
                      <a:ext cx="5134692" cy="1743318"/>
                    </a:xfrm>
                    <a:prstGeom prst="rect">
                      <a:avLst/>
                    </a:prstGeom>
                  </pic:spPr>
                </pic:pic>
              </a:graphicData>
            </a:graphic>
          </wp:inline>
        </w:drawing>
      </w:r>
    </w:p>
    <w:p w:rsidR="001361AF" w:rsidRPr="00257295" w:rsidRDefault="001361AF" w:rsidP="001361AF">
      <w:pPr>
        <w:pStyle w:val="Heading3"/>
        <w:numPr>
          <w:ilvl w:val="2"/>
          <w:numId w:val="1"/>
        </w:numPr>
        <w:spacing w:before="163" w:after="163"/>
      </w:pPr>
      <w:bookmarkStart w:id="189" w:name="_Toc390712759"/>
      <w:r w:rsidRPr="00257295">
        <w:rPr>
          <w:rFonts w:hint="eastAsia"/>
        </w:rPr>
        <w:lastRenderedPageBreak/>
        <w:t>device</w:t>
      </w:r>
      <w:bookmarkEnd w:id="189"/>
    </w:p>
    <w:p w:rsidR="001361AF" w:rsidRPr="00257295" w:rsidRDefault="001361AF" w:rsidP="001361AF">
      <w:pPr>
        <w:spacing w:line="240" w:lineRule="auto"/>
        <w:ind w:firstLineChars="0" w:firstLine="360"/>
      </w:pPr>
      <w:r w:rsidRPr="00257295">
        <w:rPr>
          <w:rFonts w:hint="eastAsia"/>
          <w:noProof/>
        </w:rPr>
        <w:drawing>
          <wp:inline distT="0" distB="0" distL="0" distR="0" wp14:anchorId="6F9A29F1" wp14:editId="0847EC6E">
            <wp:extent cx="5060396" cy="2264735"/>
            <wp:effectExtent l="0" t="0" r="6985" b="2540"/>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1429.tmp"/>
                    <pic:cNvPicPr/>
                  </pic:nvPicPr>
                  <pic:blipFill>
                    <a:blip r:embed="rId765">
                      <a:extLst>
                        <a:ext uri="{28A0092B-C50C-407E-A947-70E740481C1C}">
                          <a14:useLocalDpi xmlns:a14="http://schemas.microsoft.com/office/drawing/2010/main" val="0"/>
                        </a:ext>
                      </a:extLst>
                    </a:blip>
                    <a:stretch>
                      <a:fillRect/>
                    </a:stretch>
                  </pic:blipFill>
                  <pic:spPr>
                    <a:xfrm>
                      <a:off x="0" y="0"/>
                      <a:ext cx="5074882" cy="2271218"/>
                    </a:xfrm>
                    <a:prstGeom prst="rect">
                      <a:avLst/>
                    </a:prstGeom>
                  </pic:spPr>
                </pic:pic>
              </a:graphicData>
            </a:graphic>
          </wp:inline>
        </w:drawing>
      </w:r>
    </w:p>
    <w:p w:rsidR="001361AF" w:rsidRPr="00257295" w:rsidRDefault="001361AF" w:rsidP="001361AF">
      <w:pPr>
        <w:spacing w:line="240" w:lineRule="auto"/>
        <w:ind w:left="360" w:firstLineChars="0" w:firstLine="480"/>
      </w:pPr>
    </w:p>
    <w:p w:rsidR="001361AF" w:rsidRPr="00257295" w:rsidRDefault="001361AF" w:rsidP="001361AF">
      <w:pPr>
        <w:spacing w:line="240" w:lineRule="auto"/>
        <w:ind w:firstLineChars="0" w:firstLine="360"/>
      </w:pPr>
      <w:r w:rsidRPr="00257295">
        <w:rPr>
          <w:rFonts w:hint="eastAsia"/>
          <w:noProof/>
        </w:rPr>
        <w:drawing>
          <wp:inline distT="0" distB="0" distL="0" distR="0" wp14:anchorId="4A45DE66" wp14:editId="7571CFDC">
            <wp:extent cx="5239482" cy="1448002"/>
            <wp:effectExtent l="0" t="0" r="0" b="0"/>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78E5.tmp"/>
                    <pic:cNvPicPr/>
                  </pic:nvPicPr>
                  <pic:blipFill>
                    <a:blip r:embed="rId766">
                      <a:extLst>
                        <a:ext uri="{28A0092B-C50C-407E-A947-70E740481C1C}">
                          <a14:useLocalDpi xmlns:a14="http://schemas.microsoft.com/office/drawing/2010/main" val="0"/>
                        </a:ext>
                      </a:extLst>
                    </a:blip>
                    <a:stretch>
                      <a:fillRect/>
                    </a:stretch>
                  </pic:blipFill>
                  <pic:spPr>
                    <a:xfrm>
                      <a:off x="0" y="0"/>
                      <a:ext cx="5239482" cy="1448002"/>
                    </a:xfrm>
                    <a:prstGeom prst="rect">
                      <a:avLst/>
                    </a:prstGeom>
                  </pic:spPr>
                </pic:pic>
              </a:graphicData>
            </a:graphic>
          </wp:inline>
        </w:drawing>
      </w:r>
    </w:p>
    <w:p w:rsidR="001361AF" w:rsidRPr="00257295" w:rsidRDefault="001361AF" w:rsidP="001361AF">
      <w:pPr>
        <w:pStyle w:val="Heading3"/>
        <w:numPr>
          <w:ilvl w:val="2"/>
          <w:numId w:val="1"/>
        </w:numPr>
        <w:spacing w:before="163" w:after="163"/>
      </w:pPr>
      <w:bookmarkStart w:id="190" w:name="_Toc390712760"/>
      <w:r w:rsidRPr="00257295">
        <w:rPr>
          <w:rFonts w:hint="eastAsia"/>
        </w:rPr>
        <w:t>driver</w:t>
      </w:r>
      <w:bookmarkEnd w:id="190"/>
    </w:p>
    <w:p w:rsidR="001361AF" w:rsidRPr="00257295" w:rsidRDefault="001361AF" w:rsidP="00D734B9">
      <w:pPr>
        <w:pStyle w:val="ListParagraph"/>
        <w:numPr>
          <w:ilvl w:val="0"/>
          <w:numId w:val="121"/>
        </w:numPr>
        <w:ind w:firstLineChars="0"/>
      </w:pPr>
      <w:r w:rsidRPr="00257295">
        <w:rPr>
          <w:rFonts w:hint="eastAsia"/>
        </w:rPr>
        <w:t>驱动的描述结构</w:t>
      </w:r>
    </w:p>
    <w:p w:rsidR="001361AF" w:rsidRPr="00257295" w:rsidRDefault="001361AF" w:rsidP="001361AF">
      <w:pPr>
        <w:spacing w:line="240" w:lineRule="auto"/>
        <w:ind w:left="420" w:firstLineChars="0" w:firstLine="420"/>
      </w:pPr>
      <w:r w:rsidRPr="00257295">
        <w:rPr>
          <w:rFonts w:hint="eastAsia"/>
          <w:noProof/>
        </w:rPr>
        <w:drawing>
          <wp:inline distT="0" distB="0" distL="0" distR="0" wp14:anchorId="2A401ED6" wp14:editId="78EBD194">
            <wp:extent cx="5316279" cy="3043663"/>
            <wp:effectExtent l="0" t="0" r="0" b="4445"/>
            <wp:docPr id="889" name="图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E356.tmp"/>
                    <pic:cNvPicPr/>
                  </pic:nvPicPr>
                  <pic:blipFill>
                    <a:blip r:embed="rId767">
                      <a:extLst>
                        <a:ext uri="{28A0092B-C50C-407E-A947-70E740481C1C}">
                          <a14:useLocalDpi xmlns:a14="http://schemas.microsoft.com/office/drawing/2010/main" val="0"/>
                        </a:ext>
                      </a:extLst>
                    </a:blip>
                    <a:stretch>
                      <a:fillRect/>
                    </a:stretch>
                  </pic:blipFill>
                  <pic:spPr>
                    <a:xfrm>
                      <a:off x="0" y="0"/>
                      <a:ext cx="5329834" cy="3051423"/>
                    </a:xfrm>
                    <a:prstGeom prst="rect">
                      <a:avLst/>
                    </a:prstGeom>
                  </pic:spPr>
                </pic:pic>
              </a:graphicData>
            </a:graphic>
          </wp:inline>
        </w:drawing>
      </w:r>
    </w:p>
    <w:p w:rsidR="001361AF" w:rsidRPr="00257295" w:rsidRDefault="001361AF" w:rsidP="001361AF">
      <w:pPr>
        <w:spacing w:line="240" w:lineRule="auto"/>
        <w:ind w:left="420" w:firstLineChars="0" w:firstLine="420"/>
      </w:pPr>
    </w:p>
    <w:p w:rsidR="001361AF" w:rsidRPr="00257295" w:rsidRDefault="001361AF" w:rsidP="00D734B9">
      <w:pPr>
        <w:pStyle w:val="ListParagraph"/>
        <w:numPr>
          <w:ilvl w:val="0"/>
          <w:numId w:val="121"/>
        </w:numPr>
        <w:ind w:firstLineChars="0"/>
      </w:pPr>
      <w:r w:rsidRPr="00257295">
        <w:rPr>
          <w:rFonts w:hint="eastAsia"/>
        </w:rPr>
        <w:lastRenderedPageBreak/>
        <w:t>驱动模块的初始化和退出</w:t>
      </w:r>
    </w:p>
    <w:p w:rsidR="001361AF" w:rsidRPr="00257295" w:rsidRDefault="001361AF" w:rsidP="00954962">
      <w:pPr>
        <w:ind w:left="420" w:firstLineChars="0" w:firstLine="420"/>
      </w:pPr>
      <w:r w:rsidRPr="00257295">
        <w:rPr>
          <w:rFonts w:hint="eastAsia"/>
        </w:rPr>
        <w:t>驱动程序在内核中被定义为一个模块，当模块加载时，内核则调用驱动的初始化接口，当模块卸载时，内核则调用驱动的退出接口，每个驱动程序都要使用如下结构定义初始化</w:t>
      </w:r>
      <w:r w:rsidRPr="00257295">
        <w:rPr>
          <w:rFonts w:hint="eastAsia"/>
        </w:rPr>
        <w:t>/</w:t>
      </w:r>
      <w:r w:rsidRPr="00257295">
        <w:rPr>
          <w:rFonts w:hint="eastAsia"/>
        </w:rPr>
        <w:t>退出接口：</w:t>
      </w:r>
    </w:p>
    <w:p w:rsidR="001361AF" w:rsidRPr="00257295" w:rsidRDefault="001361AF" w:rsidP="001361AF">
      <w:pPr>
        <w:spacing w:line="240" w:lineRule="auto"/>
        <w:ind w:left="360" w:firstLineChars="0" w:firstLine="480"/>
      </w:pPr>
      <w:r w:rsidRPr="00257295">
        <w:rPr>
          <w:noProof/>
        </w:rPr>
        <w:drawing>
          <wp:inline distT="0" distB="0" distL="0" distR="0" wp14:anchorId="09D412CE" wp14:editId="27E21C04">
            <wp:extent cx="5263117" cy="2035823"/>
            <wp:effectExtent l="0" t="0" r="0" b="2540"/>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2875.tmp"/>
                    <pic:cNvPicPr/>
                  </pic:nvPicPr>
                  <pic:blipFill>
                    <a:blip r:embed="rId768">
                      <a:extLst>
                        <a:ext uri="{28A0092B-C50C-407E-A947-70E740481C1C}">
                          <a14:useLocalDpi xmlns:a14="http://schemas.microsoft.com/office/drawing/2010/main" val="0"/>
                        </a:ext>
                      </a:extLst>
                    </a:blip>
                    <a:stretch>
                      <a:fillRect/>
                    </a:stretch>
                  </pic:blipFill>
                  <pic:spPr>
                    <a:xfrm>
                      <a:off x="0" y="0"/>
                      <a:ext cx="5274594" cy="2040262"/>
                    </a:xfrm>
                    <a:prstGeom prst="rect">
                      <a:avLst/>
                    </a:prstGeom>
                  </pic:spPr>
                </pic:pic>
              </a:graphicData>
            </a:graphic>
          </wp:inline>
        </w:drawing>
      </w:r>
    </w:p>
    <w:p w:rsidR="001361AF" w:rsidRDefault="001361AF" w:rsidP="00954962">
      <w:pPr>
        <w:ind w:left="420" w:firstLineChars="0" w:firstLine="420"/>
      </w:pPr>
      <w:r w:rsidRPr="00257295">
        <w:rPr>
          <w:rFonts w:hint="eastAsia"/>
        </w:rPr>
        <w:t>即将</w:t>
      </w:r>
      <w:r w:rsidRPr="00257295">
        <w:rPr>
          <w:rFonts w:hint="eastAsia"/>
        </w:rPr>
        <w:t>__register/__ungister</w:t>
      </w:r>
      <w:r w:rsidRPr="00257295">
        <w:rPr>
          <w:rFonts w:hint="eastAsia"/>
        </w:rPr>
        <w:t>函数封装成</w:t>
      </w:r>
      <w:r w:rsidRPr="00257295">
        <w:rPr>
          <w:rFonts w:hint="eastAsia"/>
        </w:rPr>
        <w:t>__dirver_init/__dirver_exit</w:t>
      </w:r>
      <w:r w:rsidRPr="00257295">
        <w:rPr>
          <w:rFonts w:hint="eastAsia"/>
        </w:rPr>
        <w:t>函数，并将封装后的函数作为模块的初始化和退出函数。</w:t>
      </w:r>
    </w:p>
    <w:p w:rsidR="001361AF" w:rsidRPr="00257295" w:rsidRDefault="001361AF" w:rsidP="001361AF">
      <w:pPr>
        <w:pStyle w:val="Heading3"/>
        <w:numPr>
          <w:ilvl w:val="2"/>
          <w:numId w:val="1"/>
        </w:numPr>
        <w:spacing w:before="163" w:after="163"/>
      </w:pPr>
      <w:bookmarkStart w:id="191" w:name="_Toc390712761"/>
      <w:r w:rsidRPr="00257295">
        <w:rPr>
          <w:rFonts w:hint="eastAsia"/>
        </w:rPr>
        <w:t>subsys</w:t>
      </w:r>
      <w:bookmarkEnd w:id="191"/>
    </w:p>
    <w:p w:rsidR="001361AF" w:rsidRDefault="001361AF" w:rsidP="001361AF">
      <w:pPr>
        <w:spacing w:line="240" w:lineRule="auto"/>
        <w:ind w:left="360" w:firstLineChars="0" w:firstLine="480"/>
      </w:pPr>
      <w:r w:rsidRPr="00257295">
        <w:rPr>
          <w:noProof/>
        </w:rPr>
        <w:drawing>
          <wp:inline distT="0" distB="0" distL="0" distR="0" wp14:anchorId="28597B41" wp14:editId="0BDA3021">
            <wp:extent cx="5135526" cy="1102990"/>
            <wp:effectExtent l="0" t="0" r="0" b="2540"/>
            <wp:docPr id="890" name="图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FA70.tmp"/>
                    <pic:cNvPicPr/>
                  </pic:nvPicPr>
                  <pic:blipFill>
                    <a:blip r:embed="rId769">
                      <a:extLst>
                        <a:ext uri="{28A0092B-C50C-407E-A947-70E740481C1C}">
                          <a14:useLocalDpi xmlns:a14="http://schemas.microsoft.com/office/drawing/2010/main" val="0"/>
                        </a:ext>
                      </a:extLst>
                    </a:blip>
                    <a:stretch>
                      <a:fillRect/>
                    </a:stretch>
                  </pic:blipFill>
                  <pic:spPr>
                    <a:xfrm>
                      <a:off x="0" y="0"/>
                      <a:ext cx="5139940" cy="1103938"/>
                    </a:xfrm>
                    <a:prstGeom prst="rect">
                      <a:avLst/>
                    </a:prstGeom>
                  </pic:spPr>
                </pic:pic>
              </a:graphicData>
            </a:graphic>
          </wp:inline>
        </w:drawing>
      </w:r>
    </w:p>
    <w:p w:rsidR="001F1245" w:rsidRPr="00257295" w:rsidRDefault="001F1245" w:rsidP="001361AF">
      <w:pPr>
        <w:spacing w:line="240" w:lineRule="auto"/>
        <w:ind w:left="360" w:firstLineChars="0" w:firstLine="480"/>
      </w:pPr>
    </w:p>
    <w:p w:rsidR="001361AF" w:rsidRPr="00257295" w:rsidRDefault="001361AF" w:rsidP="001361AF">
      <w:pPr>
        <w:pStyle w:val="Heading3"/>
        <w:numPr>
          <w:ilvl w:val="2"/>
          <w:numId w:val="1"/>
        </w:numPr>
        <w:spacing w:before="163" w:after="163"/>
      </w:pPr>
      <w:bookmarkStart w:id="192" w:name="_Toc390712762"/>
      <w:r w:rsidRPr="00257295">
        <w:rPr>
          <w:rFonts w:hint="eastAsia"/>
        </w:rPr>
        <w:lastRenderedPageBreak/>
        <w:t>class</w:t>
      </w:r>
      <w:bookmarkEnd w:id="192"/>
    </w:p>
    <w:p w:rsidR="001361AF" w:rsidRDefault="001361AF" w:rsidP="001361AF">
      <w:pPr>
        <w:spacing w:line="240" w:lineRule="auto"/>
        <w:ind w:left="360" w:firstLineChars="0" w:firstLine="480"/>
      </w:pPr>
      <w:r w:rsidRPr="00257295">
        <w:rPr>
          <w:noProof/>
        </w:rPr>
        <w:drawing>
          <wp:inline distT="0" distB="0" distL="0" distR="0" wp14:anchorId="4C75085A" wp14:editId="40CE3E89">
            <wp:extent cx="5131419" cy="3546322"/>
            <wp:effectExtent l="0" t="0" r="0" b="0"/>
            <wp:docPr id="891" name="图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4719.tmp"/>
                    <pic:cNvPicPr/>
                  </pic:nvPicPr>
                  <pic:blipFill>
                    <a:blip r:embed="rId770">
                      <a:extLst>
                        <a:ext uri="{28A0092B-C50C-407E-A947-70E740481C1C}">
                          <a14:useLocalDpi xmlns:a14="http://schemas.microsoft.com/office/drawing/2010/main" val="0"/>
                        </a:ext>
                      </a:extLst>
                    </a:blip>
                    <a:stretch>
                      <a:fillRect/>
                    </a:stretch>
                  </pic:blipFill>
                  <pic:spPr>
                    <a:xfrm>
                      <a:off x="0" y="0"/>
                      <a:ext cx="5135261" cy="3548977"/>
                    </a:xfrm>
                    <a:prstGeom prst="rect">
                      <a:avLst/>
                    </a:prstGeom>
                  </pic:spPr>
                </pic:pic>
              </a:graphicData>
            </a:graphic>
          </wp:inline>
        </w:drawing>
      </w:r>
    </w:p>
    <w:p w:rsidR="004F374D" w:rsidRDefault="004F374D" w:rsidP="001361AF">
      <w:pPr>
        <w:spacing w:line="240" w:lineRule="auto"/>
        <w:ind w:left="360" w:firstLineChars="0" w:firstLine="480"/>
      </w:pPr>
      <w:r>
        <w:rPr>
          <w:noProof/>
        </w:rPr>
        <w:drawing>
          <wp:inline distT="0" distB="0" distL="0" distR="0" wp14:anchorId="4341DF71" wp14:editId="5125CB71">
            <wp:extent cx="3086531" cy="3600953"/>
            <wp:effectExtent l="0" t="0" r="0" b="0"/>
            <wp:docPr id="1698" name="图片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4280.tmp"/>
                    <pic:cNvPicPr/>
                  </pic:nvPicPr>
                  <pic:blipFill>
                    <a:blip r:embed="rId771">
                      <a:extLst>
                        <a:ext uri="{28A0092B-C50C-407E-A947-70E740481C1C}">
                          <a14:useLocalDpi xmlns:a14="http://schemas.microsoft.com/office/drawing/2010/main" val="0"/>
                        </a:ext>
                      </a:extLst>
                    </a:blip>
                    <a:stretch>
                      <a:fillRect/>
                    </a:stretch>
                  </pic:blipFill>
                  <pic:spPr>
                    <a:xfrm>
                      <a:off x="0" y="0"/>
                      <a:ext cx="3086531" cy="3600953"/>
                    </a:xfrm>
                    <a:prstGeom prst="rect">
                      <a:avLst/>
                    </a:prstGeom>
                  </pic:spPr>
                </pic:pic>
              </a:graphicData>
            </a:graphic>
          </wp:inline>
        </w:drawing>
      </w:r>
    </w:p>
    <w:p w:rsidR="004F374D" w:rsidRDefault="004F374D" w:rsidP="001361AF">
      <w:pPr>
        <w:spacing w:line="240" w:lineRule="auto"/>
        <w:ind w:left="360" w:firstLineChars="0" w:firstLine="480"/>
      </w:pPr>
      <w:r>
        <w:rPr>
          <w:noProof/>
        </w:rPr>
        <w:lastRenderedPageBreak/>
        <w:drawing>
          <wp:inline distT="0" distB="0" distL="0" distR="0" wp14:anchorId="31FA7C47" wp14:editId="717E7B8B">
            <wp:extent cx="4048690" cy="914528"/>
            <wp:effectExtent l="0" t="0" r="0" b="0"/>
            <wp:docPr id="1700" name="图片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4830A.tmp"/>
                    <pic:cNvPicPr/>
                  </pic:nvPicPr>
                  <pic:blipFill>
                    <a:blip r:embed="rId772">
                      <a:extLst>
                        <a:ext uri="{28A0092B-C50C-407E-A947-70E740481C1C}">
                          <a14:useLocalDpi xmlns:a14="http://schemas.microsoft.com/office/drawing/2010/main" val="0"/>
                        </a:ext>
                      </a:extLst>
                    </a:blip>
                    <a:stretch>
                      <a:fillRect/>
                    </a:stretch>
                  </pic:blipFill>
                  <pic:spPr>
                    <a:xfrm>
                      <a:off x="0" y="0"/>
                      <a:ext cx="4048690" cy="914528"/>
                    </a:xfrm>
                    <a:prstGeom prst="rect">
                      <a:avLst/>
                    </a:prstGeom>
                  </pic:spPr>
                </pic:pic>
              </a:graphicData>
            </a:graphic>
          </wp:inline>
        </w:drawing>
      </w:r>
    </w:p>
    <w:p w:rsidR="004F374D" w:rsidRPr="00257295" w:rsidRDefault="004F374D" w:rsidP="001361AF">
      <w:pPr>
        <w:spacing w:line="240" w:lineRule="auto"/>
        <w:ind w:left="360" w:firstLineChars="0" w:firstLine="480"/>
      </w:pPr>
    </w:p>
    <w:p w:rsidR="006F4FBF" w:rsidRPr="00257295" w:rsidRDefault="006F4FBF">
      <w:pPr>
        <w:widowControl/>
        <w:spacing w:line="240" w:lineRule="auto"/>
        <w:ind w:firstLineChars="0" w:firstLine="0"/>
        <w:jc w:val="left"/>
        <w:rPr>
          <w:b/>
          <w:bCs/>
          <w:sz w:val="28"/>
          <w:szCs w:val="28"/>
        </w:rPr>
      </w:pPr>
      <w:r w:rsidRPr="00257295">
        <w:br w:type="page"/>
      </w:r>
    </w:p>
    <w:p w:rsidR="00151C56" w:rsidRPr="00257295" w:rsidRDefault="00151C56" w:rsidP="00D734B9">
      <w:pPr>
        <w:pStyle w:val="Heading3"/>
        <w:numPr>
          <w:ilvl w:val="2"/>
          <w:numId w:val="116"/>
        </w:numPr>
        <w:spacing w:before="163" w:after="163"/>
      </w:pPr>
      <w:bookmarkStart w:id="193" w:name="_Toc390712763"/>
      <w:r>
        <w:lastRenderedPageBreak/>
        <w:t>device tree</w:t>
      </w:r>
      <w:bookmarkEnd w:id="193"/>
    </w:p>
    <w:p w:rsidR="00151C56" w:rsidRPr="00257295" w:rsidRDefault="00151C56" w:rsidP="00151C56">
      <w:pPr>
        <w:ind w:left="420" w:firstLine="480"/>
      </w:pPr>
      <w:r w:rsidRPr="00257295">
        <w:rPr>
          <w:rFonts w:hint="eastAsia"/>
        </w:rPr>
        <w:t>Linus Torvalds</w:t>
      </w:r>
      <w:r w:rsidRPr="00257295">
        <w:rPr>
          <w:rFonts w:hint="eastAsia"/>
        </w:rPr>
        <w:t>在</w:t>
      </w:r>
      <w:r w:rsidRPr="00257295">
        <w:rPr>
          <w:rFonts w:hint="eastAsia"/>
        </w:rPr>
        <w:t>2011</w:t>
      </w:r>
      <w:r w:rsidRPr="00257295">
        <w:rPr>
          <w:rFonts w:hint="eastAsia"/>
        </w:rPr>
        <w:t>年</w:t>
      </w:r>
      <w:r w:rsidRPr="00257295">
        <w:rPr>
          <w:rFonts w:hint="eastAsia"/>
        </w:rPr>
        <w:t>3</w:t>
      </w:r>
      <w:r w:rsidRPr="00257295">
        <w:rPr>
          <w:rFonts w:hint="eastAsia"/>
        </w:rPr>
        <w:t>月</w:t>
      </w:r>
      <w:r w:rsidRPr="00257295">
        <w:rPr>
          <w:rFonts w:hint="eastAsia"/>
        </w:rPr>
        <w:t>17</w:t>
      </w:r>
      <w:r w:rsidRPr="00257295">
        <w:rPr>
          <w:rFonts w:hint="eastAsia"/>
        </w:rPr>
        <w:t>日的</w:t>
      </w:r>
      <w:r w:rsidRPr="00257295">
        <w:rPr>
          <w:rFonts w:hint="eastAsia"/>
        </w:rPr>
        <w:t>ARM Linux</w:t>
      </w:r>
      <w:r w:rsidRPr="00257295">
        <w:rPr>
          <w:rFonts w:hint="eastAsia"/>
        </w:rPr>
        <w:t>邮件列表宣称“</w:t>
      </w:r>
      <w:r w:rsidRPr="00257295">
        <w:rPr>
          <w:rFonts w:hint="eastAsia"/>
        </w:rPr>
        <w:t>this whole ARM thing is a fucking pain in the ass</w:t>
      </w:r>
      <w:r w:rsidRPr="00257295">
        <w:rPr>
          <w:rFonts w:hint="eastAsia"/>
        </w:rPr>
        <w:t>”，引发</w:t>
      </w:r>
      <w:r w:rsidRPr="00257295">
        <w:rPr>
          <w:rFonts w:hint="eastAsia"/>
        </w:rPr>
        <w:t>ARM Linux</w:t>
      </w:r>
      <w:r w:rsidRPr="00257295">
        <w:rPr>
          <w:rFonts w:hint="eastAsia"/>
        </w:rPr>
        <w:t>社区的地震，随后</w:t>
      </w:r>
      <w:r w:rsidRPr="00257295">
        <w:rPr>
          <w:rFonts w:hint="eastAsia"/>
        </w:rPr>
        <w:t>ARM</w:t>
      </w:r>
      <w:r w:rsidRPr="00257295">
        <w:rPr>
          <w:rFonts w:hint="eastAsia"/>
        </w:rPr>
        <w:t>社区进行了一系列的重大修正。在过去的</w:t>
      </w:r>
      <w:r w:rsidRPr="00257295">
        <w:rPr>
          <w:rFonts w:hint="eastAsia"/>
        </w:rPr>
        <w:t>ARM Linux</w:t>
      </w:r>
      <w:r w:rsidRPr="00257295">
        <w:rPr>
          <w:rFonts w:hint="eastAsia"/>
        </w:rPr>
        <w:t>中，</w:t>
      </w:r>
      <w:r w:rsidRPr="00257295">
        <w:rPr>
          <w:rFonts w:hint="eastAsia"/>
        </w:rPr>
        <w:t>arch/arm/plat-xxx</w:t>
      </w:r>
      <w:r w:rsidRPr="00257295">
        <w:rPr>
          <w:rFonts w:hint="eastAsia"/>
        </w:rPr>
        <w:t>和</w:t>
      </w:r>
      <w:r w:rsidRPr="00257295">
        <w:rPr>
          <w:rFonts w:hint="eastAsia"/>
        </w:rPr>
        <w:t>arch/arm/mach-xxx</w:t>
      </w:r>
      <w:r w:rsidRPr="00257295">
        <w:rPr>
          <w:rFonts w:hint="eastAsia"/>
        </w:rPr>
        <w:t>中充斥着大量的垃圾代码，相当多数的代码只是在描述板级细节，而这些板级细节对于内核来讲，不过是垃圾，如板上的</w:t>
      </w:r>
      <w:r w:rsidRPr="00257295">
        <w:rPr>
          <w:rFonts w:hint="eastAsia"/>
        </w:rPr>
        <w:t>platform</w:t>
      </w:r>
      <w:r w:rsidRPr="00257295">
        <w:rPr>
          <w:rFonts w:hint="eastAsia"/>
        </w:rPr>
        <w:t>设备、</w:t>
      </w:r>
      <w:r w:rsidRPr="00257295">
        <w:rPr>
          <w:rFonts w:hint="eastAsia"/>
        </w:rPr>
        <w:t>resource</w:t>
      </w:r>
      <w:r w:rsidRPr="00257295">
        <w:rPr>
          <w:rFonts w:hint="eastAsia"/>
        </w:rPr>
        <w:t>、</w:t>
      </w:r>
      <w:r w:rsidRPr="00257295">
        <w:rPr>
          <w:rFonts w:hint="eastAsia"/>
        </w:rPr>
        <w:t>i2c_board_info</w:t>
      </w:r>
      <w:r w:rsidRPr="00257295">
        <w:rPr>
          <w:rFonts w:hint="eastAsia"/>
        </w:rPr>
        <w:t>、</w:t>
      </w:r>
      <w:r w:rsidRPr="00257295">
        <w:rPr>
          <w:rFonts w:hint="eastAsia"/>
        </w:rPr>
        <w:t>spi_board_info</w:t>
      </w:r>
      <w:r w:rsidRPr="00257295">
        <w:rPr>
          <w:rFonts w:hint="eastAsia"/>
        </w:rPr>
        <w:t>以及各种硬件的</w:t>
      </w:r>
      <w:r w:rsidRPr="00257295">
        <w:rPr>
          <w:rFonts w:hint="eastAsia"/>
        </w:rPr>
        <w:t>platform_data(</w:t>
      </w:r>
      <w:r w:rsidRPr="00257295">
        <w:rPr>
          <w:rFonts w:hint="eastAsia"/>
        </w:rPr>
        <w:t>比如常见的</w:t>
      </w:r>
      <w:r w:rsidRPr="00257295">
        <w:rPr>
          <w:rFonts w:hint="eastAsia"/>
        </w:rPr>
        <w:t>s3c2410</w:t>
      </w:r>
      <w:r w:rsidRPr="00257295">
        <w:rPr>
          <w:rFonts w:hint="eastAsia"/>
        </w:rPr>
        <w:t>、</w:t>
      </w:r>
      <w:r w:rsidRPr="00257295">
        <w:rPr>
          <w:rFonts w:hint="eastAsia"/>
        </w:rPr>
        <w:t>s3c6410</w:t>
      </w:r>
      <w:r w:rsidRPr="00257295">
        <w:rPr>
          <w:rFonts w:hint="eastAsia"/>
        </w:rPr>
        <w:t>等板级目录，代码量在数万行</w:t>
      </w:r>
      <w:r w:rsidRPr="00257295">
        <w:rPr>
          <w:rFonts w:hint="eastAsia"/>
        </w:rPr>
        <w:t>)</w:t>
      </w:r>
      <w:r w:rsidRPr="00257295">
        <w:rPr>
          <w:rFonts w:hint="eastAsia"/>
        </w:rPr>
        <w:t>。</w:t>
      </w:r>
    </w:p>
    <w:p w:rsidR="00151C56" w:rsidRPr="00257295" w:rsidRDefault="00151C56" w:rsidP="00151C56">
      <w:pPr>
        <w:ind w:left="420" w:firstLine="480"/>
      </w:pPr>
      <w:r w:rsidRPr="00257295">
        <w:rPr>
          <w:rFonts w:hint="eastAsia"/>
        </w:rPr>
        <w:t>于是内核中</w:t>
      </w:r>
      <w:r w:rsidRPr="00257295">
        <w:rPr>
          <w:rFonts w:hint="eastAsia"/>
        </w:rPr>
        <w:t>PowerPC</w:t>
      </w:r>
      <w:r w:rsidRPr="00257295">
        <w:rPr>
          <w:rFonts w:hint="eastAsia"/>
        </w:rPr>
        <w:t>等其他体系架构下已经使用的</w:t>
      </w:r>
      <w:r w:rsidRPr="00257295">
        <w:rPr>
          <w:rFonts w:hint="eastAsia"/>
        </w:rPr>
        <w:t>Flattened Device Tree</w:t>
      </w:r>
      <w:r w:rsidRPr="00257295">
        <w:rPr>
          <w:rFonts w:hint="eastAsia"/>
        </w:rPr>
        <w:t>（</w:t>
      </w:r>
      <w:r w:rsidRPr="00257295">
        <w:rPr>
          <w:rFonts w:hint="eastAsia"/>
        </w:rPr>
        <w:t>FDT</w:t>
      </w:r>
      <w:r w:rsidRPr="00257295">
        <w:rPr>
          <w:rFonts w:hint="eastAsia"/>
        </w:rPr>
        <w:t>）开始应用到</w:t>
      </w:r>
      <w:r w:rsidRPr="00257295">
        <w:rPr>
          <w:rFonts w:hint="eastAsia"/>
        </w:rPr>
        <w:t>ARM</w:t>
      </w:r>
      <w:r w:rsidRPr="00257295">
        <w:rPr>
          <w:rFonts w:hint="eastAsia"/>
        </w:rPr>
        <w:t>架构。</w:t>
      </w:r>
      <w:r w:rsidRPr="00257295">
        <w:rPr>
          <w:rFonts w:hint="eastAsia"/>
        </w:rPr>
        <w:t>Device Tree</w:t>
      </w:r>
      <w:r w:rsidRPr="00257295">
        <w:rPr>
          <w:rFonts w:hint="eastAsia"/>
        </w:rPr>
        <w:t>是一种描述硬件的数据结构，它起源于</w:t>
      </w:r>
      <w:r w:rsidRPr="00257295">
        <w:rPr>
          <w:rFonts w:hint="eastAsia"/>
        </w:rPr>
        <w:t xml:space="preserve"> OpenFirmware (OF)</w:t>
      </w:r>
      <w:r w:rsidRPr="00257295">
        <w:rPr>
          <w:rFonts w:hint="eastAsia"/>
        </w:rPr>
        <w:t>。在</w:t>
      </w:r>
      <w:r w:rsidRPr="00257295">
        <w:rPr>
          <w:rFonts w:hint="eastAsia"/>
        </w:rPr>
        <w:t>Linux 2.6</w:t>
      </w:r>
      <w:r w:rsidRPr="00257295">
        <w:rPr>
          <w:rFonts w:hint="eastAsia"/>
        </w:rPr>
        <w:t>中，</w:t>
      </w:r>
      <w:r w:rsidRPr="00257295">
        <w:rPr>
          <w:rFonts w:hint="eastAsia"/>
        </w:rPr>
        <w:t>ARM</w:t>
      </w:r>
      <w:r w:rsidRPr="00257295">
        <w:rPr>
          <w:rFonts w:hint="eastAsia"/>
        </w:rPr>
        <w:t>架构的板极硬件细节过多地被硬编码在</w:t>
      </w:r>
      <w:r w:rsidRPr="00257295">
        <w:rPr>
          <w:rFonts w:hint="eastAsia"/>
        </w:rPr>
        <w:t>arch/arm/plat-xxx</w:t>
      </w:r>
      <w:r w:rsidRPr="00257295">
        <w:rPr>
          <w:rFonts w:hint="eastAsia"/>
        </w:rPr>
        <w:t>和</w:t>
      </w:r>
      <w:r w:rsidRPr="00257295">
        <w:rPr>
          <w:rFonts w:hint="eastAsia"/>
        </w:rPr>
        <w:t>arch/arm/mach-xxx</w:t>
      </w:r>
      <w:r w:rsidRPr="00257295">
        <w:rPr>
          <w:rFonts w:hint="eastAsia"/>
        </w:rPr>
        <w:t>，采用</w:t>
      </w:r>
      <w:r w:rsidRPr="00257295">
        <w:rPr>
          <w:rFonts w:hint="eastAsia"/>
        </w:rPr>
        <w:t>Device Tree</w:t>
      </w:r>
      <w:r w:rsidRPr="00257295">
        <w:rPr>
          <w:rFonts w:hint="eastAsia"/>
        </w:rPr>
        <w:t>后，许多硬件的细节可以直接透过它传递给</w:t>
      </w:r>
      <w:r w:rsidRPr="00257295">
        <w:rPr>
          <w:rFonts w:hint="eastAsia"/>
        </w:rPr>
        <w:t>Linux</w:t>
      </w:r>
      <w:r w:rsidRPr="00257295">
        <w:rPr>
          <w:rFonts w:hint="eastAsia"/>
        </w:rPr>
        <w:t>，而不再需要在</w:t>
      </w:r>
      <w:r w:rsidRPr="00257295">
        <w:rPr>
          <w:rFonts w:hint="eastAsia"/>
        </w:rPr>
        <w:t>kernel</w:t>
      </w:r>
      <w:r w:rsidRPr="00257295">
        <w:rPr>
          <w:rFonts w:hint="eastAsia"/>
        </w:rPr>
        <w:t>中进行大量的冗余编码。</w:t>
      </w:r>
    </w:p>
    <w:p w:rsidR="00151C56" w:rsidRPr="00257295" w:rsidRDefault="00151C56" w:rsidP="00D734B9">
      <w:pPr>
        <w:pStyle w:val="ListParagraph"/>
        <w:numPr>
          <w:ilvl w:val="0"/>
          <w:numId w:val="117"/>
        </w:numPr>
        <w:ind w:firstLineChars="0"/>
      </w:pPr>
      <w:r w:rsidRPr="00257295">
        <w:rPr>
          <w:rFonts w:hint="eastAsia"/>
        </w:rPr>
        <w:t>设备树的信息组成</w:t>
      </w:r>
    </w:p>
    <w:p w:rsidR="00151C56" w:rsidRPr="00257295" w:rsidRDefault="00151C56" w:rsidP="00151C56">
      <w:pPr>
        <w:ind w:left="420" w:firstLineChars="0" w:firstLine="420"/>
      </w:pPr>
      <w:r w:rsidRPr="00257295">
        <w:rPr>
          <w:rFonts w:hint="eastAsia"/>
        </w:rPr>
        <w:t>设备树实际是将描述</w:t>
      </w:r>
      <w:r w:rsidRPr="00257295">
        <w:rPr>
          <w:rFonts w:hint="eastAsia"/>
        </w:rPr>
        <w:t>CPU</w:t>
      </w:r>
      <w:r w:rsidRPr="00257295">
        <w:rPr>
          <w:rFonts w:hint="eastAsia"/>
        </w:rPr>
        <w:t>、总线、设备、设备占用资源</w:t>
      </w:r>
      <w:r w:rsidRPr="00257295">
        <w:rPr>
          <w:rFonts w:hint="eastAsia"/>
        </w:rPr>
        <w:t>(</w:t>
      </w:r>
      <w:r w:rsidRPr="00257295">
        <w:rPr>
          <w:rFonts w:hint="eastAsia"/>
        </w:rPr>
        <w:t>内存、</w:t>
      </w:r>
      <w:r w:rsidRPr="00257295">
        <w:rPr>
          <w:rFonts w:hint="eastAsia"/>
        </w:rPr>
        <w:t>IRQ</w:t>
      </w:r>
      <w:r w:rsidRPr="00257295">
        <w:rPr>
          <w:rFonts w:hint="eastAsia"/>
        </w:rPr>
        <w:t>等</w:t>
      </w:r>
      <w:r w:rsidRPr="00257295">
        <w:rPr>
          <w:rFonts w:hint="eastAsia"/>
        </w:rPr>
        <w:t>)</w:t>
      </w:r>
      <w:r w:rsidRPr="00257295">
        <w:rPr>
          <w:rFonts w:hint="eastAsia"/>
        </w:rPr>
        <w:t>的所有信息组织成树形结构，其中每个描述项称为一个结点（</w:t>
      </w:r>
      <w:r w:rsidRPr="00257295">
        <w:rPr>
          <w:rFonts w:hint="eastAsia"/>
        </w:rPr>
        <w:t>node</w:t>
      </w:r>
      <w:r w:rsidRPr="00257295">
        <w:rPr>
          <w:rFonts w:hint="eastAsia"/>
        </w:rPr>
        <w:t>）或属性</w:t>
      </w:r>
      <w:r w:rsidRPr="00257295">
        <w:rPr>
          <w:rFonts w:hint="eastAsia"/>
        </w:rPr>
        <w:t>(property)</w:t>
      </w:r>
      <w:r w:rsidRPr="00257295">
        <w:rPr>
          <w:rFonts w:hint="eastAsia"/>
        </w:rPr>
        <w:t>。</w:t>
      </w:r>
    </w:p>
    <w:p w:rsidR="00151C56" w:rsidRPr="00257295" w:rsidRDefault="00151C56" w:rsidP="00151C56">
      <w:pPr>
        <w:ind w:left="420" w:firstLineChars="0" w:firstLine="420"/>
      </w:pPr>
      <w:r w:rsidRPr="00257295">
        <w:rPr>
          <w:rFonts w:hint="eastAsia"/>
        </w:rPr>
        <w:t>设备树由</w:t>
      </w:r>
      <w:r w:rsidRPr="00257295">
        <w:rPr>
          <w:rFonts w:hint="eastAsia"/>
        </w:rPr>
        <w:t>Bootloader</w:t>
      </w:r>
      <w:r w:rsidRPr="00257295">
        <w:rPr>
          <w:rFonts w:hint="eastAsia"/>
        </w:rPr>
        <w:t>负责传递给内核，内核根据它展开出</w:t>
      </w:r>
      <w:r w:rsidRPr="00257295">
        <w:rPr>
          <w:rFonts w:hint="eastAsia"/>
        </w:rPr>
        <w:t>Linux</w:t>
      </w:r>
      <w:r w:rsidRPr="00257295">
        <w:rPr>
          <w:rFonts w:hint="eastAsia"/>
        </w:rPr>
        <w:t>内核中的</w:t>
      </w:r>
      <w:r w:rsidRPr="00257295">
        <w:rPr>
          <w:rFonts w:hint="eastAsia"/>
        </w:rPr>
        <w:t>platform_device</w:t>
      </w:r>
      <w:r w:rsidRPr="00257295">
        <w:rPr>
          <w:rFonts w:hint="eastAsia"/>
        </w:rPr>
        <w:t>、</w:t>
      </w:r>
      <w:r w:rsidRPr="00257295">
        <w:rPr>
          <w:rFonts w:hint="eastAsia"/>
        </w:rPr>
        <w:t>i2c_client</w:t>
      </w:r>
      <w:r w:rsidRPr="00257295">
        <w:rPr>
          <w:rFonts w:hint="eastAsia"/>
        </w:rPr>
        <w:t>、</w:t>
      </w:r>
      <w:r w:rsidRPr="00257295">
        <w:rPr>
          <w:rFonts w:hint="eastAsia"/>
        </w:rPr>
        <w:t>spi_device</w:t>
      </w:r>
      <w:r w:rsidRPr="00257295">
        <w:rPr>
          <w:rFonts w:hint="eastAsia"/>
        </w:rPr>
        <w:t>等设备，并将设备占用资源绑定给相应的设备。通过这种方法避免了在内核中使用大量代码描述设备信息。</w:t>
      </w:r>
    </w:p>
    <w:p w:rsidR="00151C56" w:rsidRPr="00257295" w:rsidRDefault="00151C56" w:rsidP="00151C56">
      <w:pPr>
        <w:ind w:left="420" w:firstLineChars="0" w:firstLine="420"/>
      </w:pPr>
      <w:r w:rsidRPr="00257295">
        <w:rPr>
          <w:rFonts w:hint="eastAsia"/>
        </w:rPr>
        <w:t>在</w:t>
      </w:r>
      <w:r w:rsidRPr="00257295">
        <w:rPr>
          <w:rFonts w:hint="eastAsia"/>
        </w:rPr>
        <w:t>Device Tree</w:t>
      </w:r>
      <w:r w:rsidRPr="00257295">
        <w:rPr>
          <w:rFonts w:hint="eastAsia"/>
        </w:rPr>
        <w:t>中，可描述的信息包括：</w:t>
      </w:r>
    </w:p>
    <w:p w:rsidR="00151C56" w:rsidRPr="00257295" w:rsidRDefault="00151C56" w:rsidP="00D734B9">
      <w:pPr>
        <w:pStyle w:val="ListParagraph"/>
        <w:numPr>
          <w:ilvl w:val="0"/>
          <w:numId w:val="180"/>
        </w:numPr>
        <w:ind w:firstLineChars="0"/>
      </w:pPr>
      <w:r w:rsidRPr="00257295">
        <w:rPr>
          <w:rFonts w:hint="eastAsia"/>
        </w:rPr>
        <w:t>CPU</w:t>
      </w:r>
      <w:r w:rsidRPr="00257295">
        <w:rPr>
          <w:rFonts w:hint="eastAsia"/>
        </w:rPr>
        <w:t>的数量和类别</w:t>
      </w:r>
    </w:p>
    <w:p w:rsidR="00151C56" w:rsidRPr="00257295" w:rsidRDefault="00151C56" w:rsidP="00D734B9">
      <w:pPr>
        <w:pStyle w:val="ListParagraph"/>
        <w:numPr>
          <w:ilvl w:val="0"/>
          <w:numId w:val="180"/>
        </w:numPr>
        <w:ind w:firstLineChars="0"/>
      </w:pPr>
      <w:r w:rsidRPr="00257295">
        <w:rPr>
          <w:rFonts w:hint="eastAsia"/>
        </w:rPr>
        <w:t>内存基地址和大小</w:t>
      </w:r>
    </w:p>
    <w:p w:rsidR="00151C56" w:rsidRPr="00257295" w:rsidRDefault="00151C56" w:rsidP="00D734B9">
      <w:pPr>
        <w:pStyle w:val="ListParagraph"/>
        <w:numPr>
          <w:ilvl w:val="0"/>
          <w:numId w:val="180"/>
        </w:numPr>
        <w:ind w:firstLineChars="0"/>
      </w:pPr>
      <w:r w:rsidRPr="00257295">
        <w:rPr>
          <w:rFonts w:hint="eastAsia"/>
        </w:rPr>
        <w:t>总线和桥</w:t>
      </w:r>
    </w:p>
    <w:p w:rsidR="00151C56" w:rsidRPr="00257295" w:rsidRDefault="00151C56" w:rsidP="00D734B9">
      <w:pPr>
        <w:pStyle w:val="ListParagraph"/>
        <w:numPr>
          <w:ilvl w:val="0"/>
          <w:numId w:val="180"/>
        </w:numPr>
        <w:ind w:firstLineChars="0"/>
      </w:pPr>
      <w:r w:rsidRPr="00257295">
        <w:rPr>
          <w:rFonts w:hint="eastAsia"/>
        </w:rPr>
        <w:t>外设连接</w:t>
      </w:r>
    </w:p>
    <w:p w:rsidR="00151C56" w:rsidRPr="00257295" w:rsidRDefault="00151C56" w:rsidP="00D734B9">
      <w:pPr>
        <w:pStyle w:val="ListParagraph"/>
        <w:numPr>
          <w:ilvl w:val="0"/>
          <w:numId w:val="180"/>
        </w:numPr>
        <w:ind w:firstLineChars="0"/>
      </w:pPr>
      <w:r w:rsidRPr="00257295">
        <w:rPr>
          <w:rFonts w:hint="eastAsia"/>
        </w:rPr>
        <w:t>中断控制器和中断使用情况</w:t>
      </w:r>
    </w:p>
    <w:p w:rsidR="00151C56" w:rsidRPr="00257295" w:rsidRDefault="00151C56" w:rsidP="00D734B9">
      <w:pPr>
        <w:pStyle w:val="ListParagraph"/>
        <w:numPr>
          <w:ilvl w:val="0"/>
          <w:numId w:val="180"/>
        </w:numPr>
        <w:ind w:firstLineChars="0"/>
      </w:pPr>
      <w:r w:rsidRPr="00257295">
        <w:rPr>
          <w:rFonts w:hint="eastAsia"/>
        </w:rPr>
        <w:t>GPIO</w:t>
      </w:r>
      <w:r w:rsidRPr="00257295">
        <w:rPr>
          <w:rFonts w:hint="eastAsia"/>
        </w:rPr>
        <w:t>控制器和</w:t>
      </w:r>
      <w:r w:rsidRPr="00257295">
        <w:rPr>
          <w:rFonts w:hint="eastAsia"/>
        </w:rPr>
        <w:t>GPIO</w:t>
      </w:r>
      <w:r w:rsidRPr="00257295">
        <w:rPr>
          <w:rFonts w:hint="eastAsia"/>
        </w:rPr>
        <w:t>使用情况</w:t>
      </w:r>
    </w:p>
    <w:p w:rsidR="00151C56" w:rsidRPr="00257295" w:rsidRDefault="00151C56" w:rsidP="00D734B9">
      <w:pPr>
        <w:pStyle w:val="ListParagraph"/>
        <w:numPr>
          <w:ilvl w:val="0"/>
          <w:numId w:val="180"/>
        </w:numPr>
        <w:ind w:firstLineChars="0"/>
      </w:pPr>
      <w:r w:rsidRPr="00257295">
        <w:rPr>
          <w:rFonts w:hint="eastAsia"/>
        </w:rPr>
        <w:t>Clock</w:t>
      </w:r>
      <w:r w:rsidRPr="00257295">
        <w:rPr>
          <w:rFonts w:hint="eastAsia"/>
        </w:rPr>
        <w:t>控制器和</w:t>
      </w:r>
      <w:r w:rsidRPr="00257295">
        <w:rPr>
          <w:rFonts w:hint="eastAsia"/>
        </w:rPr>
        <w:t>Clock</w:t>
      </w:r>
      <w:r w:rsidRPr="00257295">
        <w:rPr>
          <w:rFonts w:hint="eastAsia"/>
        </w:rPr>
        <w:t>使用情况</w:t>
      </w:r>
    </w:p>
    <w:p w:rsidR="00151C56" w:rsidRPr="00257295" w:rsidRDefault="00151C56" w:rsidP="00D734B9">
      <w:pPr>
        <w:pStyle w:val="ListParagraph"/>
        <w:numPr>
          <w:ilvl w:val="0"/>
          <w:numId w:val="117"/>
        </w:numPr>
        <w:ind w:firstLineChars="0"/>
      </w:pPr>
      <w:r w:rsidRPr="00257295">
        <w:rPr>
          <w:rFonts w:hint="eastAsia"/>
        </w:rPr>
        <w:t>设备树描述方式</w:t>
      </w:r>
    </w:p>
    <w:p w:rsidR="00151C56" w:rsidRPr="00257295" w:rsidRDefault="00151C56" w:rsidP="00D734B9">
      <w:pPr>
        <w:pStyle w:val="ListParagraph"/>
        <w:numPr>
          <w:ilvl w:val="0"/>
          <w:numId w:val="181"/>
        </w:numPr>
        <w:ind w:firstLineChars="0"/>
      </w:pPr>
      <w:r w:rsidRPr="00257295">
        <w:rPr>
          <w:rFonts w:hint="eastAsia"/>
        </w:rPr>
        <w:t>文本格式</w:t>
      </w:r>
    </w:p>
    <w:p w:rsidR="00151C56" w:rsidRPr="00257295" w:rsidRDefault="00151C56" w:rsidP="00151C56">
      <w:pPr>
        <w:ind w:left="840" w:firstLineChars="0" w:firstLine="360"/>
      </w:pPr>
      <w:r w:rsidRPr="00257295">
        <w:rPr>
          <w:rFonts w:hint="eastAsia"/>
        </w:rPr>
        <w:t>.dts(</w:t>
      </w:r>
      <w:r w:rsidRPr="00257295">
        <w:t>device tree source</w:t>
      </w:r>
      <w:r w:rsidRPr="00257295">
        <w:rPr>
          <w:rFonts w:hint="eastAsia"/>
        </w:rPr>
        <w:t>)</w:t>
      </w:r>
      <w:r w:rsidRPr="00257295">
        <w:rPr>
          <w:rFonts w:hint="eastAsia"/>
        </w:rPr>
        <w:t>文件对应一个</w:t>
      </w:r>
      <w:r w:rsidRPr="00257295">
        <w:rPr>
          <w:rFonts w:hint="eastAsia"/>
        </w:rPr>
        <w:t>ARM</w:t>
      </w:r>
      <w:r w:rsidRPr="00257295">
        <w:rPr>
          <w:rFonts w:hint="eastAsia"/>
        </w:rPr>
        <w:t>的</w:t>
      </w:r>
      <w:r w:rsidRPr="00257295">
        <w:rPr>
          <w:rFonts w:hint="eastAsia"/>
        </w:rPr>
        <w:t>machine</w:t>
      </w:r>
      <w:r w:rsidRPr="00257295">
        <w:rPr>
          <w:rFonts w:hint="eastAsia"/>
        </w:rPr>
        <w:t>，一般放置在内核的</w:t>
      </w:r>
      <w:r w:rsidRPr="00257295">
        <w:rPr>
          <w:rFonts w:hint="eastAsia"/>
        </w:rPr>
        <w:t>arch/arm/boot/dts/</w:t>
      </w:r>
      <w:r w:rsidRPr="00257295">
        <w:rPr>
          <w:rFonts w:hint="eastAsia"/>
        </w:rPr>
        <w:t>目录，对于属于同一个</w:t>
      </w:r>
      <w:r w:rsidRPr="00257295">
        <w:rPr>
          <w:rFonts w:hint="eastAsia"/>
        </w:rPr>
        <w:t>SoC</w:t>
      </w:r>
      <w:r w:rsidRPr="00257295">
        <w:rPr>
          <w:rFonts w:hint="eastAsia"/>
        </w:rPr>
        <w:t>的</w:t>
      </w:r>
      <w:r w:rsidRPr="00257295">
        <w:rPr>
          <w:rFonts w:hint="eastAsia"/>
        </w:rPr>
        <w:t>machine</w:t>
      </w:r>
      <w:r w:rsidRPr="00257295">
        <w:rPr>
          <w:rFonts w:hint="eastAsia"/>
        </w:rPr>
        <w:t>，其公用的部分可放入</w:t>
      </w:r>
      <w:r w:rsidRPr="00257295">
        <w:rPr>
          <w:rFonts w:hint="eastAsia"/>
        </w:rPr>
        <w:t>.dtsi</w:t>
      </w:r>
      <w:r w:rsidRPr="00257295">
        <w:rPr>
          <w:rFonts w:hint="eastAsia"/>
        </w:rPr>
        <w:t>文件，然后</w:t>
      </w:r>
      <w:r w:rsidRPr="00257295">
        <w:rPr>
          <w:rFonts w:hint="eastAsia"/>
        </w:rPr>
        <w:t>include</w:t>
      </w:r>
      <w:r w:rsidRPr="00257295">
        <w:rPr>
          <w:rFonts w:hint="eastAsia"/>
        </w:rPr>
        <w:t>到</w:t>
      </w:r>
      <w:r w:rsidRPr="00257295">
        <w:rPr>
          <w:rFonts w:hint="eastAsia"/>
        </w:rPr>
        <w:t>.dts</w:t>
      </w:r>
      <w:r w:rsidRPr="00257295">
        <w:rPr>
          <w:rFonts w:hint="eastAsia"/>
        </w:rPr>
        <w:t>文件中，类似于</w:t>
      </w:r>
      <w:r w:rsidRPr="00257295">
        <w:rPr>
          <w:rFonts w:hint="eastAsia"/>
        </w:rPr>
        <w:t>C</w:t>
      </w:r>
      <w:r w:rsidRPr="00257295">
        <w:rPr>
          <w:rFonts w:hint="eastAsia"/>
        </w:rPr>
        <w:t>语言的头文件。例如，几乎所有的</w:t>
      </w:r>
      <w:r w:rsidRPr="00257295">
        <w:rPr>
          <w:rFonts w:hint="eastAsia"/>
        </w:rPr>
        <w:lastRenderedPageBreak/>
        <w:t>ARM SoC</w:t>
      </w:r>
      <w:r w:rsidRPr="00257295">
        <w:rPr>
          <w:rFonts w:hint="eastAsia"/>
        </w:rPr>
        <w:t>的</w:t>
      </w:r>
      <w:r w:rsidRPr="00257295">
        <w:rPr>
          <w:rFonts w:hint="eastAsia"/>
        </w:rPr>
        <w:t>.dtsi</w:t>
      </w:r>
      <w:r w:rsidRPr="00257295">
        <w:rPr>
          <w:rFonts w:hint="eastAsia"/>
        </w:rPr>
        <w:t>都有如下一行：</w:t>
      </w:r>
      <w:r w:rsidRPr="00257295">
        <w:t>/include/ "</w:t>
      </w:r>
      <w:r w:rsidRPr="00257295">
        <w:rPr>
          <w:rFonts w:hint="eastAsia"/>
        </w:rPr>
        <w:t>skeleton</w:t>
      </w:r>
      <w:r w:rsidRPr="00257295">
        <w:t>.dtsi"</w:t>
      </w:r>
    </w:p>
    <w:p w:rsidR="00151C56" w:rsidRPr="00257295" w:rsidRDefault="00151C56" w:rsidP="00D734B9">
      <w:pPr>
        <w:pStyle w:val="ListParagraph"/>
        <w:numPr>
          <w:ilvl w:val="0"/>
          <w:numId w:val="181"/>
        </w:numPr>
        <w:ind w:firstLineChars="0"/>
      </w:pPr>
      <w:r w:rsidRPr="00257295">
        <w:rPr>
          <w:rFonts w:hint="eastAsia"/>
        </w:rPr>
        <w:t>二进制格式</w:t>
      </w:r>
    </w:p>
    <w:p w:rsidR="00151C56" w:rsidRDefault="00151C56" w:rsidP="00151C56">
      <w:pPr>
        <w:ind w:left="840" w:firstLineChars="0" w:firstLine="360"/>
      </w:pPr>
      <w:r w:rsidRPr="00257295">
        <w:rPr>
          <w:rFonts w:hint="eastAsia"/>
        </w:rPr>
        <w:t>.dtb</w:t>
      </w:r>
      <w:r w:rsidRPr="00257295">
        <w:rPr>
          <w:rFonts w:hint="eastAsia"/>
        </w:rPr>
        <w:t>是</w:t>
      </w:r>
      <w:r w:rsidRPr="00257295">
        <w:rPr>
          <w:rFonts w:hint="eastAsia"/>
        </w:rPr>
        <w:t>.dts</w:t>
      </w:r>
      <w:r w:rsidRPr="00257295">
        <w:rPr>
          <w:rFonts w:hint="eastAsia"/>
        </w:rPr>
        <w:t>被</w:t>
      </w:r>
      <w:r w:rsidRPr="00257295">
        <w:rPr>
          <w:rFonts w:hint="eastAsia"/>
        </w:rPr>
        <w:t>DTC</w:t>
      </w:r>
      <w:r w:rsidRPr="00257295">
        <w:rPr>
          <w:rFonts w:hint="eastAsia"/>
        </w:rPr>
        <w:t>编译后的的</w:t>
      </w:r>
      <w:r w:rsidRPr="00257295">
        <w:rPr>
          <w:rFonts w:hint="eastAsia"/>
        </w:rPr>
        <w:t>Device Tree</w:t>
      </w:r>
      <w:r w:rsidRPr="00257295">
        <w:rPr>
          <w:rFonts w:hint="eastAsia"/>
        </w:rPr>
        <w:t>描述。通常在制作启动</w:t>
      </w:r>
      <w:r w:rsidRPr="00257295">
        <w:rPr>
          <w:rFonts w:hint="eastAsia"/>
        </w:rPr>
        <w:t>image</w:t>
      </w:r>
      <w:r w:rsidRPr="00257295">
        <w:rPr>
          <w:rFonts w:hint="eastAsia"/>
        </w:rPr>
        <w:t>时，会为</w:t>
      </w:r>
      <w:r w:rsidRPr="00257295">
        <w:rPr>
          <w:rFonts w:hint="eastAsia"/>
        </w:rPr>
        <w:t>.dtb</w:t>
      </w:r>
      <w:r w:rsidRPr="00257295">
        <w:rPr>
          <w:rFonts w:hint="eastAsia"/>
        </w:rPr>
        <w:t>文件单独留下一个区域，</w:t>
      </w:r>
      <w:r w:rsidRPr="00257295">
        <w:rPr>
          <w:rFonts w:hint="eastAsia"/>
        </w:rPr>
        <w:t xml:space="preserve"> bootloader</w:t>
      </w:r>
      <w:r w:rsidRPr="00257295">
        <w:rPr>
          <w:rFonts w:hint="eastAsia"/>
        </w:rPr>
        <w:t>在引导</w:t>
      </w:r>
      <w:r w:rsidRPr="00257295">
        <w:rPr>
          <w:rFonts w:hint="eastAsia"/>
        </w:rPr>
        <w:t>kernel</w:t>
      </w:r>
      <w:r w:rsidRPr="00257295">
        <w:rPr>
          <w:rFonts w:hint="eastAsia"/>
        </w:rPr>
        <w:t>的过程中，会先读取该</w:t>
      </w:r>
      <w:r w:rsidRPr="00257295">
        <w:rPr>
          <w:rFonts w:hint="eastAsia"/>
        </w:rPr>
        <w:t>.dtb</w:t>
      </w:r>
      <w:r w:rsidRPr="00257295">
        <w:rPr>
          <w:rFonts w:hint="eastAsia"/>
        </w:rPr>
        <w:t>到内存。</w:t>
      </w:r>
    </w:p>
    <w:p w:rsidR="00151C56" w:rsidRPr="00257295" w:rsidRDefault="00151C56" w:rsidP="00D734B9">
      <w:pPr>
        <w:pStyle w:val="ListParagraph"/>
        <w:numPr>
          <w:ilvl w:val="0"/>
          <w:numId w:val="117"/>
        </w:numPr>
        <w:ind w:firstLineChars="0"/>
      </w:pPr>
      <w:r w:rsidRPr="00257295">
        <w:rPr>
          <w:rFonts w:hint="eastAsia"/>
        </w:rPr>
        <w:t>设备树描述文件创建工具</w:t>
      </w:r>
    </w:p>
    <w:p w:rsidR="00151C56" w:rsidRPr="00257295" w:rsidRDefault="00151C56" w:rsidP="00151C56">
      <w:pPr>
        <w:ind w:left="420" w:firstLineChars="0" w:firstLine="420"/>
      </w:pPr>
      <w:r w:rsidRPr="00257295">
        <w:t>DTC (device tree compiler)</w:t>
      </w:r>
      <w:r w:rsidRPr="00257295">
        <w:rPr>
          <w:rFonts w:hint="eastAsia"/>
        </w:rPr>
        <w:t>工具源代码位于内核的</w:t>
      </w:r>
      <w:r w:rsidRPr="00257295">
        <w:rPr>
          <w:rFonts w:hint="eastAsia"/>
        </w:rPr>
        <w:t>scripts/dtc</w:t>
      </w:r>
      <w:r w:rsidRPr="00257295">
        <w:rPr>
          <w:rFonts w:hint="eastAsia"/>
        </w:rPr>
        <w:t>目录，在</w:t>
      </w:r>
      <w:r w:rsidRPr="00257295">
        <w:rPr>
          <w:rFonts w:hint="eastAsia"/>
        </w:rPr>
        <w:t>Linux</w:t>
      </w:r>
      <w:r w:rsidRPr="00257295">
        <w:rPr>
          <w:rFonts w:hint="eastAsia"/>
        </w:rPr>
        <w:t>内核使能了</w:t>
      </w:r>
      <w:r w:rsidRPr="00257295">
        <w:rPr>
          <w:rFonts w:hint="eastAsia"/>
        </w:rPr>
        <w:t>Device Tree</w:t>
      </w:r>
      <w:r w:rsidRPr="00257295">
        <w:rPr>
          <w:rFonts w:hint="eastAsia"/>
        </w:rPr>
        <w:t>的情况下，编译内核的</w:t>
      </w:r>
      <w:r w:rsidRPr="00257295">
        <w:rPr>
          <w:rFonts w:hint="eastAsia"/>
        </w:rPr>
        <w:t>DTC</w:t>
      </w:r>
      <w:r w:rsidRPr="00257295">
        <w:rPr>
          <w:rFonts w:hint="eastAsia"/>
        </w:rPr>
        <w:t>工具同时会被编译出来，对应</w:t>
      </w:r>
      <w:r w:rsidRPr="00257295">
        <w:rPr>
          <w:rFonts w:hint="eastAsia"/>
        </w:rPr>
        <w:t>scripts/dtc/Makefile</w:t>
      </w:r>
      <w:r w:rsidRPr="00257295">
        <w:rPr>
          <w:rFonts w:hint="eastAsia"/>
        </w:rPr>
        <w:t>中的“</w:t>
      </w:r>
      <w:r w:rsidRPr="00257295">
        <w:rPr>
          <w:rFonts w:hint="eastAsia"/>
        </w:rPr>
        <w:t>hostprogs-y := dtc</w:t>
      </w:r>
      <w:r w:rsidRPr="00257295">
        <w:rPr>
          <w:rFonts w:hint="eastAsia"/>
        </w:rPr>
        <w:t>”这一</w:t>
      </w:r>
      <w:r w:rsidRPr="00257295">
        <w:rPr>
          <w:rFonts w:hint="eastAsia"/>
        </w:rPr>
        <w:t>hostprogs</w:t>
      </w:r>
      <w:r w:rsidRPr="00257295">
        <w:rPr>
          <w:rFonts w:hint="eastAsia"/>
        </w:rPr>
        <w:t>编译</w:t>
      </w:r>
      <w:r w:rsidRPr="00257295">
        <w:rPr>
          <w:rFonts w:hint="eastAsia"/>
        </w:rPr>
        <w:t>target</w:t>
      </w:r>
      <w:r w:rsidRPr="00257295">
        <w:rPr>
          <w:rFonts w:hint="eastAsia"/>
        </w:rPr>
        <w:t>。</w:t>
      </w:r>
    </w:p>
    <w:p w:rsidR="00151C56" w:rsidRPr="00257295" w:rsidRDefault="00151C56" w:rsidP="00151C56">
      <w:pPr>
        <w:ind w:left="420" w:firstLineChars="0" w:firstLine="420"/>
      </w:pPr>
      <w:r w:rsidRPr="00257295">
        <w:rPr>
          <w:rFonts w:hint="eastAsia"/>
        </w:rPr>
        <w:t>当选中某种</w:t>
      </w:r>
      <w:r w:rsidRPr="00257295">
        <w:rPr>
          <w:rFonts w:hint="eastAsia"/>
        </w:rPr>
        <w:t>SoC</w:t>
      </w:r>
      <w:r w:rsidRPr="00257295">
        <w:rPr>
          <w:rFonts w:hint="eastAsia"/>
        </w:rPr>
        <w:t>后，则会生成对应的</w:t>
      </w:r>
      <w:r w:rsidRPr="00257295">
        <w:rPr>
          <w:rFonts w:hint="eastAsia"/>
        </w:rPr>
        <w:t>.dtb</w:t>
      </w:r>
      <w:r w:rsidRPr="00257295">
        <w:rPr>
          <w:rFonts w:hint="eastAsia"/>
        </w:rPr>
        <w:t>文件，如下：</w:t>
      </w:r>
    </w:p>
    <w:p w:rsidR="00151C56" w:rsidRPr="00257295" w:rsidRDefault="00151C56" w:rsidP="00151C56">
      <w:pPr>
        <w:pStyle w:val="ListParagraph"/>
        <w:spacing w:line="240" w:lineRule="auto"/>
        <w:ind w:left="839" w:firstLineChars="0"/>
      </w:pPr>
      <w:r w:rsidRPr="00257295">
        <w:rPr>
          <w:rFonts w:hint="eastAsia"/>
          <w:noProof/>
        </w:rPr>
        <w:drawing>
          <wp:inline distT="0" distB="0" distL="0" distR="0" wp14:anchorId="1C5675D7" wp14:editId="3BF373C6">
            <wp:extent cx="3353268" cy="743054"/>
            <wp:effectExtent l="0" t="0" r="0"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98A6.tmp"/>
                    <pic:cNvPicPr/>
                  </pic:nvPicPr>
                  <pic:blipFill>
                    <a:blip r:embed="rId773">
                      <a:extLst>
                        <a:ext uri="{28A0092B-C50C-407E-A947-70E740481C1C}">
                          <a14:useLocalDpi xmlns:a14="http://schemas.microsoft.com/office/drawing/2010/main" val="0"/>
                        </a:ext>
                      </a:extLst>
                    </a:blip>
                    <a:stretch>
                      <a:fillRect/>
                    </a:stretch>
                  </pic:blipFill>
                  <pic:spPr>
                    <a:xfrm>
                      <a:off x="0" y="0"/>
                      <a:ext cx="3353268" cy="743054"/>
                    </a:xfrm>
                    <a:prstGeom prst="rect">
                      <a:avLst/>
                    </a:prstGeom>
                  </pic:spPr>
                </pic:pic>
              </a:graphicData>
            </a:graphic>
          </wp:inline>
        </w:drawing>
      </w:r>
      <w:r w:rsidRPr="00257295">
        <w:rPr>
          <w:rFonts w:hint="eastAsia"/>
        </w:rPr>
        <w:tab/>
      </w:r>
    </w:p>
    <w:p w:rsidR="00151C56" w:rsidRPr="00257295" w:rsidRDefault="00151C56" w:rsidP="00D734B9">
      <w:pPr>
        <w:pStyle w:val="ListParagraph"/>
        <w:numPr>
          <w:ilvl w:val="0"/>
          <w:numId w:val="117"/>
        </w:numPr>
        <w:ind w:firstLineChars="0"/>
      </w:pPr>
      <w:r w:rsidRPr="00257295">
        <w:rPr>
          <w:rFonts w:hint="eastAsia"/>
        </w:rPr>
        <w:t>设备树的信息结构</w:t>
      </w:r>
    </w:p>
    <w:p w:rsidR="00151C56" w:rsidRPr="00257295" w:rsidRDefault="00151C56" w:rsidP="00151C56">
      <w:pPr>
        <w:ind w:left="420" w:firstLineChars="0" w:firstLine="420"/>
      </w:pPr>
      <w:r w:rsidRPr="00257295">
        <w:rPr>
          <w:rFonts w:hint="eastAsia"/>
        </w:rPr>
        <w:t>.dts</w:t>
      </w:r>
      <w:r w:rsidRPr="00257295">
        <w:rPr>
          <w:rFonts w:hint="eastAsia"/>
        </w:rPr>
        <w:t>（或者</w:t>
      </w:r>
      <w:r w:rsidRPr="00257295">
        <w:rPr>
          <w:rFonts w:hint="eastAsia"/>
        </w:rPr>
        <w:t>.dtsi</w:t>
      </w:r>
      <w:r w:rsidRPr="00257295">
        <w:rPr>
          <w:rFonts w:hint="eastAsia"/>
        </w:rPr>
        <w:t>）结构如下：</w:t>
      </w:r>
    </w:p>
    <w:p w:rsidR="00151C56" w:rsidRPr="00257295" w:rsidRDefault="00151C56" w:rsidP="00151C56">
      <w:pPr>
        <w:spacing w:line="240" w:lineRule="auto"/>
        <w:ind w:left="360" w:firstLineChars="0" w:firstLine="480"/>
      </w:pPr>
      <w:r w:rsidRPr="00257295">
        <w:rPr>
          <w:rFonts w:hint="eastAsia"/>
          <w:noProof/>
        </w:rPr>
        <w:drawing>
          <wp:inline distT="0" distB="0" distL="0" distR="0" wp14:anchorId="05AD5564" wp14:editId="65B1845D">
            <wp:extent cx="4795284" cy="3302413"/>
            <wp:effectExtent l="76200" t="76200" r="139065" b="127000"/>
            <wp:docPr id="1626" name="图片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7246.tmp"/>
                    <pic:cNvPicPr/>
                  </pic:nvPicPr>
                  <pic:blipFill>
                    <a:blip r:embed="rId774">
                      <a:extLst>
                        <a:ext uri="{28A0092B-C50C-407E-A947-70E740481C1C}">
                          <a14:useLocalDpi xmlns:a14="http://schemas.microsoft.com/office/drawing/2010/main" val="0"/>
                        </a:ext>
                      </a:extLst>
                    </a:blip>
                    <a:stretch>
                      <a:fillRect/>
                    </a:stretch>
                  </pic:blipFill>
                  <pic:spPr>
                    <a:xfrm>
                      <a:off x="0" y="0"/>
                      <a:ext cx="4783779" cy="3294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51C56" w:rsidRPr="00257295" w:rsidRDefault="00151C56" w:rsidP="00D734B9">
      <w:pPr>
        <w:pStyle w:val="ListParagraph"/>
        <w:numPr>
          <w:ilvl w:val="0"/>
          <w:numId w:val="182"/>
        </w:numPr>
        <w:ind w:firstLineChars="0"/>
      </w:pPr>
      <w:r w:rsidRPr="00257295">
        <w:rPr>
          <w:rFonts w:hint="eastAsia"/>
        </w:rPr>
        <w:t>根结点</w:t>
      </w:r>
    </w:p>
    <w:p w:rsidR="00151C56" w:rsidRPr="00257295" w:rsidRDefault="00151C56" w:rsidP="00151C56">
      <w:pPr>
        <w:ind w:left="840" w:firstLineChars="0" w:firstLine="360"/>
      </w:pPr>
      <w:r w:rsidRPr="00257295">
        <w:rPr>
          <w:rFonts w:hint="eastAsia"/>
        </w:rPr>
        <w:t>"/"</w:t>
      </w:r>
      <w:r w:rsidRPr="00257295">
        <w:rPr>
          <w:rFonts w:hint="eastAsia"/>
        </w:rPr>
        <w:t>表示</w:t>
      </w:r>
      <w:r w:rsidRPr="00257295">
        <w:rPr>
          <w:rFonts w:hint="eastAsia"/>
        </w:rPr>
        <w:t>root</w:t>
      </w:r>
      <w:r w:rsidRPr="00257295">
        <w:rPr>
          <w:rFonts w:hint="eastAsia"/>
        </w:rPr>
        <w:t>结点，每个描述文件</w:t>
      </w:r>
      <w:r w:rsidRPr="00257295">
        <w:rPr>
          <w:rFonts w:hint="eastAsia"/>
        </w:rPr>
        <w:t>(</w:t>
      </w:r>
      <w:r w:rsidRPr="00257295">
        <w:rPr>
          <w:rFonts w:hint="eastAsia"/>
        </w:rPr>
        <w:t>包括展开后包含文件</w:t>
      </w:r>
      <w:r w:rsidRPr="00257295">
        <w:rPr>
          <w:rFonts w:hint="eastAsia"/>
        </w:rPr>
        <w:t>)</w:t>
      </w:r>
      <w:r w:rsidRPr="00257295">
        <w:rPr>
          <w:rFonts w:hint="eastAsia"/>
        </w:rPr>
        <w:t>中只有一个跟结点，结点可包含子结点；</w:t>
      </w:r>
    </w:p>
    <w:p w:rsidR="00151C56" w:rsidRPr="00257295" w:rsidRDefault="00151C56" w:rsidP="00D734B9">
      <w:pPr>
        <w:pStyle w:val="ListParagraph"/>
        <w:numPr>
          <w:ilvl w:val="0"/>
          <w:numId w:val="182"/>
        </w:numPr>
        <w:ind w:firstLineChars="0"/>
      </w:pPr>
      <w:r w:rsidRPr="00257295">
        <w:rPr>
          <w:rFonts w:hint="eastAsia"/>
        </w:rPr>
        <w:lastRenderedPageBreak/>
        <w:t>结点属性</w:t>
      </w:r>
    </w:p>
    <w:p w:rsidR="00151C56" w:rsidRPr="00257295" w:rsidRDefault="00151C56" w:rsidP="00151C56">
      <w:pPr>
        <w:ind w:left="840" w:firstLineChars="0" w:firstLine="360"/>
      </w:pPr>
      <w:r w:rsidRPr="00257295">
        <w:rPr>
          <w:rFonts w:hint="eastAsia"/>
        </w:rPr>
        <w:t>各结点都有一系列属性。这些属性的值的类型如下：</w:t>
      </w:r>
    </w:p>
    <w:p w:rsidR="00151C56" w:rsidRPr="00257295" w:rsidRDefault="00151C56" w:rsidP="00151C56">
      <w:pPr>
        <w:ind w:left="840" w:firstLineChars="0" w:firstLine="360"/>
      </w:pPr>
      <w:r w:rsidRPr="00257295">
        <w:rPr>
          <w:rFonts w:hint="eastAsia"/>
        </w:rPr>
        <w:t>空：如</w:t>
      </w:r>
      <w:r w:rsidRPr="00257295">
        <w:rPr>
          <w:rFonts w:hint="eastAsia"/>
        </w:rPr>
        <w:t>" an-empty-property"</w:t>
      </w:r>
      <w:r w:rsidRPr="00257295">
        <w:rPr>
          <w:rFonts w:hint="eastAsia"/>
        </w:rPr>
        <w:t>；</w:t>
      </w:r>
    </w:p>
    <w:p w:rsidR="00151C56" w:rsidRPr="00257295" w:rsidRDefault="00151C56" w:rsidP="00151C56">
      <w:pPr>
        <w:ind w:left="840" w:firstLineChars="0" w:firstLine="360"/>
      </w:pPr>
      <w:r w:rsidRPr="00257295">
        <w:rPr>
          <w:rFonts w:hint="eastAsia"/>
        </w:rPr>
        <w:t>字符串：如</w:t>
      </w:r>
      <w:r w:rsidRPr="00257295">
        <w:rPr>
          <w:rFonts w:hint="eastAsia"/>
        </w:rPr>
        <w:t>"a-string-property"</w:t>
      </w:r>
      <w:r w:rsidRPr="00257295">
        <w:rPr>
          <w:rFonts w:hint="eastAsia"/>
        </w:rPr>
        <w:t>；</w:t>
      </w:r>
    </w:p>
    <w:p w:rsidR="00151C56" w:rsidRPr="00257295" w:rsidRDefault="00151C56" w:rsidP="00151C56">
      <w:pPr>
        <w:ind w:left="840" w:firstLineChars="0" w:firstLine="360"/>
      </w:pPr>
      <w:r w:rsidRPr="00257295">
        <w:rPr>
          <w:rFonts w:hint="eastAsia"/>
        </w:rPr>
        <w:t>字符串数组：如</w:t>
      </w:r>
      <w:r w:rsidRPr="00257295">
        <w:rPr>
          <w:rFonts w:hint="eastAsia"/>
        </w:rPr>
        <w:t>"a-string-list-property"</w:t>
      </w:r>
      <w:r w:rsidRPr="00257295">
        <w:rPr>
          <w:rFonts w:hint="eastAsia"/>
        </w:rPr>
        <w:t>；</w:t>
      </w:r>
    </w:p>
    <w:p w:rsidR="00151C56" w:rsidRPr="00257295" w:rsidRDefault="00151C56" w:rsidP="00151C56">
      <w:pPr>
        <w:ind w:left="840" w:firstLineChars="0" w:firstLine="360"/>
      </w:pPr>
      <w:r w:rsidRPr="00257295">
        <w:rPr>
          <w:rFonts w:hint="eastAsia"/>
        </w:rPr>
        <w:t>Cells</w:t>
      </w:r>
      <w:r w:rsidRPr="00257295">
        <w:rPr>
          <w:rFonts w:hint="eastAsia"/>
        </w:rPr>
        <w:t>（由</w:t>
      </w:r>
      <w:r w:rsidRPr="00257295">
        <w:rPr>
          <w:rFonts w:hint="eastAsia"/>
        </w:rPr>
        <w:t>u32</w:t>
      </w:r>
      <w:r w:rsidRPr="00257295">
        <w:rPr>
          <w:rFonts w:hint="eastAsia"/>
        </w:rPr>
        <w:t>整数组成）：如</w:t>
      </w:r>
      <w:r w:rsidRPr="00257295">
        <w:rPr>
          <w:rFonts w:hint="eastAsia"/>
        </w:rPr>
        <w:t>"second-child-property"</w:t>
      </w:r>
      <w:r w:rsidRPr="00257295">
        <w:rPr>
          <w:rFonts w:hint="eastAsia"/>
        </w:rPr>
        <w:t>，</w:t>
      </w:r>
    </w:p>
    <w:p w:rsidR="00151C56" w:rsidRPr="00257295" w:rsidRDefault="00151C56" w:rsidP="00151C56">
      <w:pPr>
        <w:ind w:left="840" w:firstLineChars="0" w:firstLine="360"/>
      </w:pPr>
      <w:r w:rsidRPr="00257295">
        <w:rPr>
          <w:rFonts w:hint="eastAsia"/>
        </w:rPr>
        <w:t>二进制数：如</w:t>
      </w:r>
      <w:r w:rsidRPr="00257295">
        <w:rPr>
          <w:rFonts w:hint="eastAsia"/>
        </w:rPr>
        <w:t>"a-byte-data-property"</w:t>
      </w:r>
      <w:r w:rsidRPr="00257295">
        <w:rPr>
          <w:rFonts w:hint="eastAsia"/>
        </w:rPr>
        <w:t>。</w:t>
      </w:r>
    </w:p>
    <w:p w:rsidR="00151C56" w:rsidRPr="00257295" w:rsidRDefault="00151C56" w:rsidP="00D734B9">
      <w:pPr>
        <w:pStyle w:val="ListParagraph"/>
        <w:numPr>
          <w:ilvl w:val="0"/>
          <w:numId w:val="117"/>
        </w:numPr>
        <w:ind w:firstLineChars="0"/>
      </w:pPr>
      <w:r w:rsidRPr="00257295">
        <w:rPr>
          <w:rFonts w:hint="eastAsia"/>
        </w:rPr>
        <w:t>结点名格式</w:t>
      </w:r>
    </w:p>
    <w:p w:rsidR="00151C56" w:rsidRPr="00257295" w:rsidRDefault="00151C56" w:rsidP="00151C56">
      <w:pPr>
        <w:pStyle w:val="ListParagraph"/>
        <w:ind w:left="840" w:firstLineChars="0" w:firstLine="0"/>
      </w:pPr>
      <w:r w:rsidRPr="00257295">
        <w:rPr>
          <w:rFonts w:hint="eastAsia"/>
        </w:rPr>
        <w:t>&lt;name&gt;[@&lt;unit-address&gt;]</w:t>
      </w:r>
    </w:p>
    <w:p w:rsidR="00151C56" w:rsidRPr="00257295" w:rsidRDefault="00151C56" w:rsidP="00151C56">
      <w:pPr>
        <w:pStyle w:val="ListParagraph"/>
        <w:ind w:left="840" w:firstLineChars="0" w:firstLine="0"/>
      </w:pPr>
      <w:r w:rsidRPr="00257295">
        <w:rPr>
          <w:rFonts w:hint="eastAsia"/>
        </w:rPr>
        <w:t>&lt;&gt;</w:t>
      </w:r>
      <w:r w:rsidRPr="00257295">
        <w:rPr>
          <w:rFonts w:hint="eastAsia"/>
        </w:rPr>
        <w:t>中的内容是必选项，</w:t>
      </w:r>
      <w:r w:rsidRPr="00257295">
        <w:rPr>
          <w:rFonts w:hint="eastAsia"/>
        </w:rPr>
        <w:t>[]</w:t>
      </w:r>
      <w:r w:rsidRPr="00257295">
        <w:rPr>
          <w:rFonts w:hint="eastAsia"/>
        </w:rPr>
        <w:t>中的则为可选项。</w:t>
      </w:r>
      <w:r w:rsidRPr="00257295">
        <w:rPr>
          <w:rFonts w:hint="eastAsia"/>
        </w:rPr>
        <w:t>name</w:t>
      </w:r>
      <w:r w:rsidRPr="00257295">
        <w:rPr>
          <w:rFonts w:hint="eastAsia"/>
        </w:rPr>
        <w:t>是一个</w:t>
      </w:r>
      <w:r w:rsidRPr="00257295">
        <w:rPr>
          <w:rFonts w:hint="eastAsia"/>
        </w:rPr>
        <w:t>ASCII</w:t>
      </w:r>
      <w:r w:rsidRPr="00257295">
        <w:rPr>
          <w:rFonts w:hint="eastAsia"/>
        </w:rPr>
        <w:t>字符串，用于描述结点对应的设备类型。</w:t>
      </w:r>
    </w:p>
    <w:p w:rsidR="00151C56" w:rsidRPr="00257295" w:rsidRDefault="00151C56" w:rsidP="00D734B9">
      <w:pPr>
        <w:pStyle w:val="ListParagraph"/>
        <w:numPr>
          <w:ilvl w:val="0"/>
          <w:numId w:val="117"/>
        </w:numPr>
        <w:ind w:firstLineChars="0"/>
      </w:pPr>
      <w:r w:rsidRPr="00257295">
        <w:rPr>
          <w:rFonts w:hint="eastAsia"/>
        </w:rPr>
        <w:t>属性信息</w:t>
      </w:r>
    </w:p>
    <w:p w:rsidR="00151C56" w:rsidRPr="00257295" w:rsidRDefault="00151C56" w:rsidP="00D734B9">
      <w:pPr>
        <w:pStyle w:val="ListParagraph"/>
        <w:numPr>
          <w:ilvl w:val="0"/>
          <w:numId w:val="184"/>
        </w:numPr>
        <w:ind w:firstLineChars="0"/>
      </w:pPr>
      <w:r w:rsidRPr="00257295">
        <w:rPr>
          <w:rFonts w:hint="eastAsia"/>
        </w:rPr>
        <w:t>可寻址的设备属性格式</w:t>
      </w:r>
    </w:p>
    <w:p w:rsidR="00151C56" w:rsidRPr="00257295" w:rsidRDefault="00151C56" w:rsidP="00151C56">
      <w:pPr>
        <w:ind w:left="840" w:firstLineChars="0" w:firstLine="360"/>
      </w:pPr>
      <w:r w:rsidRPr="00257295">
        <w:rPr>
          <w:rFonts w:hint="eastAsia"/>
        </w:rPr>
        <w:t>格式：</w:t>
      </w:r>
      <w:r w:rsidRPr="00257295">
        <w:rPr>
          <w:rFonts w:hint="eastAsia"/>
        </w:rPr>
        <w:t>&lt;</w:t>
      </w:r>
      <w:r w:rsidRPr="00257295">
        <w:rPr>
          <w:rFonts w:hint="eastAsia"/>
        </w:rPr>
        <w:t>属性名</w:t>
      </w:r>
      <w:r w:rsidRPr="00257295">
        <w:rPr>
          <w:rFonts w:hint="eastAsia"/>
        </w:rPr>
        <w:t>&gt; = &lt;address1 [address2</w:t>
      </w:r>
      <w:r w:rsidRPr="00257295">
        <w:t>…</w:t>
      </w:r>
      <w:r w:rsidRPr="00257295">
        <w:rPr>
          <w:rFonts w:hint="eastAsia"/>
        </w:rPr>
        <w:t>] size1 [size2</w:t>
      </w:r>
      <w:r w:rsidRPr="00257295">
        <w:t>…</w:t>
      </w:r>
      <w:r w:rsidRPr="00257295">
        <w:rPr>
          <w:rFonts w:hint="eastAsia"/>
        </w:rPr>
        <w:t>]&gt;</w:t>
      </w:r>
    </w:p>
    <w:p w:rsidR="00151C56" w:rsidRPr="00257295" w:rsidRDefault="00151C56" w:rsidP="00151C56">
      <w:pPr>
        <w:ind w:left="840" w:firstLineChars="0" w:firstLine="360"/>
      </w:pPr>
      <w:r w:rsidRPr="00257295">
        <w:rPr>
          <w:rFonts w:hint="eastAsia"/>
        </w:rPr>
        <w:t>其中每个</w:t>
      </w:r>
      <w:r w:rsidRPr="00257295">
        <w:rPr>
          <w:rFonts w:hint="eastAsia"/>
        </w:rPr>
        <w:t>address</w:t>
      </w:r>
      <w:r w:rsidRPr="00257295">
        <w:rPr>
          <w:rFonts w:hint="eastAsia"/>
        </w:rPr>
        <w:t>，</w:t>
      </w:r>
      <w:r w:rsidRPr="00257295">
        <w:rPr>
          <w:rFonts w:hint="eastAsia"/>
        </w:rPr>
        <w:t>size</w:t>
      </w:r>
      <w:r w:rsidRPr="00257295">
        <w:rPr>
          <w:rFonts w:hint="eastAsia"/>
        </w:rPr>
        <w:t>称为一个</w:t>
      </w:r>
      <w:r w:rsidRPr="00257295">
        <w:rPr>
          <w:rFonts w:hint="eastAsia"/>
        </w:rPr>
        <w:t>cell</w:t>
      </w:r>
      <w:r w:rsidRPr="00257295">
        <w:rPr>
          <w:rFonts w:hint="eastAsia"/>
        </w:rPr>
        <w:t>，多个</w:t>
      </w:r>
      <w:r w:rsidRPr="00257295">
        <w:rPr>
          <w:rFonts w:hint="eastAsia"/>
        </w:rPr>
        <w:t>cell</w:t>
      </w:r>
      <w:r w:rsidRPr="00257295">
        <w:rPr>
          <w:rFonts w:hint="eastAsia"/>
        </w:rPr>
        <w:t>用空格隔开，</w:t>
      </w:r>
      <w:r w:rsidRPr="00257295">
        <w:rPr>
          <w:rFonts w:hint="eastAsia"/>
        </w:rPr>
        <w:t>cell</w:t>
      </w:r>
      <w:r w:rsidRPr="00257295">
        <w:rPr>
          <w:rFonts w:hint="eastAsia"/>
        </w:rPr>
        <w:t>分为</w:t>
      </w:r>
      <w:r w:rsidRPr="00257295">
        <w:rPr>
          <w:rFonts w:hint="eastAsia"/>
        </w:rPr>
        <w:t>address</w:t>
      </w:r>
      <w:r w:rsidRPr="00257295">
        <w:rPr>
          <w:rFonts w:hint="eastAsia"/>
        </w:rPr>
        <w:t>和</w:t>
      </w:r>
      <w:r w:rsidRPr="00257295">
        <w:rPr>
          <w:rFonts w:hint="eastAsia"/>
        </w:rPr>
        <w:t>size</w:t>
      </w:r>
      <w:r w:rsidRPr="00257295">
        <w:rPr>
          <w:rFonts w:hint="eastAsia"/>
        </w:rPr>
        <w:t>两种，同类型的</w:t>
      </w:r>
      <w:r w:rsidRPr="00257295">
        <w:rPr>
          <w:rFonts w:hint="eastAsia"/>
        </w:rPr>
        <w:t>cell</w:t>
      </w:r>
      <w:r w:rsidRPr="00257295">
        <w:rPr>
          <w:rFonts w:hint="eastAsia"/>
        </w:rPr>
        <w:t>连续书写，使用如下属性控制各类型</w:t>
      </w:r>
      <w:r w:rsidRPr="00257295">
        <w:rPr>
          <w:rFonts w:hint="eastAsia"/>
        </w:rPr>
        <w:t>cell</w:t>
      </w:r>
      <w:r w:rsidRPr="00257295">
        <w:rPr>
          <w:rFonts w:hint="eastAsia"/>
        </w:rPr>
        <w:t>的个数：</w:t>
      </w:r>
    </w:p>
    <w:p w:rsidR="00151C56" w:rsidRPr="00257295" w:rsidRDefault="00151C56" w:rsidP="00151C56">
      <w:pPr>
        <w:ind w:left="840" w:firstLineChars="0" w:firstLine="360"/>
      </w:pPr>
      <w:r w:rsidRPr="00257295">
        <w:t>#address-cells</w:t>
      </w:r>
      <w:r w:rsidRPr="00257295">
        <w:rPr>
          <w:rFonts w:hint="eastAsia"/>
        </w:rPr>
        <w:t>表示子结点中用于描述</w:t>
      </w:r>
      <w:r w:rsidRPr="00257295">
        <w:rPr>
          <w:rFonts w:hint="eastAsia"/>
        </w:rPr>
        <w:t>address</w:t>
      </w:r>
      <w:r w:rsidRPr="00257295">
        <w:rPr>
          <w:rFonts w:hint="eastAsia"/>
        </w:rPr>
        <w:t>的</w:t>
      </w:r>
      <w:r w:rsidRPr="00257295">
        <w:rPr>
          <w:rFonts w:hint="eastAsia"/>
        </w:rPr>
        <w:t>cell</w:t>
      </w:r>
      <w:r w:rsidRPr="00257295">
        <w:rPr>
          <w:rFonts w:hint="eastAsia"/>
        </w:rPr>
        <w:t>个数。</w:t>
      </w:r>
    </w:p>
    <w:p w:rsidR="00151C56" w:rsidRPr="00257295" w:rsidRDefault="00151C56" w:rsidP="00151C56">
      <w:pPr>
        <w:ind w:left="840" w:firstLineChars="0" w:firstLine="360"/>
      </w:pPr>
      <w:r w:rsidRPr="00257295">
        <w:t>#size-cells</w:t>
      </w:r>
      <w:r w:rsidRPr="00257295">
        <w:rPr>
          <w:rFonts w:hint="eastAsia"/>
        </w:rPr>
        <w:t>表示子结点中用于描述</w:t>
      </w:r>
      <w:r w:rsidRPr="00257295">
        <w:rPr>
          <w:rFonts w:hint="eastAsia"/>
        </w:rPr>
        <w:t>length</w:t>
      </w:r>
      <w:r w:rsidRPr="00257295">
        <w:rPr>
          <w:rFonts w:hint="eastAsia"/>
        </w:rPr>
        <w:t>的</w:t>
      </w:r>
      <w:r w:rsidRPr="00257295">
        <w:rPr>
          <w:rFonts w:hint="eastAsia"/>
        </w:rPr>
        <w:t>cell</w:t>
      </w:r>
      <w:r w:rsidRPr="00257295">
        <w:rPr>
          <w:rFonts w:hint="eastAsia"/>
        </w:rPr>
        <w:t>个数。</w:t>
      </w:r>
    </w:p>
    <w:p w:rsidR="00151C56" w:rsidRPr="00257295" w:rsidRDefault="00151C56" w:rsidP="00D734B9">
      <w:pPr>
        <w:pStyle w:val="ListParagraph"/>
        <w:numPr>
          <w:ilvl w:val="0"/>
          <w:numId w:val="184"/>
        </w:numPr>
        <w:ind w:firstLineChars="0"/>
      </w:pPr>
      <w:r w:rsidRPr="00257295">
        <w:rPr>
          <w:rFonts w:hint="eastAsia"/>
        </w:rPr>
        <w:t>中断设备属性格式</w:t>
      </w:r>
    </w:p>
    <w:p w:rsidR="00151C56" w:rsidRPr="00257295" w:rsidRDefault="00151C56" w:rsidP="00151C56">
      <w:pPr>
        <w:ind w:left="840" w:firstLineChars="0" w:firstLine="360"/>
      </w:pPr>
      <w:r w:rsidRPr="00257295">
        <w:t>#interrupt-cells</w:t>
      </w:r>
      <w:r w:rsidRPr="00257295">
        <w:rPr>
          <w:rFonts w:hint="eastAsia"/>
        </w:rPr>
        <w:t>表示连接中断控制器的中断信号个数。</w:t>
      </w:r>
    </w:p>
    <w:p w:rsidR="00151C56" w:rsidRPr="00257295" w:rsidRDefault="00151C56" w:rsidP="00D734B9">
      <w:pPr>
        <w:pStyle w:val="ListParagraph"/>
        <w:numPr>
          <w:ilvl w:val="0"/>
          <w:numId w:val="117"/>
        </w:numPr>
        <w:ind w:firstLineChars="0"/>
      </w:pPr>
      <w:r w:rsidRPr="00257295">
        <w:rPr>
          <w:rFonts w:hint="eastAsia"/>
        </w:rPr>
        <w:t>常用的设备属性</w:t>
      </w:r>
    </w:p>
    <w:p w:rsidR="00151C56" w:rsidRPr="00257295" w:rsidRDefault="00151C56" w:rsidP="00D734B9">
      <w:pPr>
        <w:pStyle w:val="ListParagraph"/>
        <w:numPr>
          <w:ilvl w:val="0"/>
          <w:numId w:val="183"/>
        </w:numPr>
        <w:ind w:firstLineChars="0"/>
      </w:pPr>
      <w:r w:rsidRPr="00257295">
        <w:t>compatible</w:t>
      </w:r>
      <w:r w:rsidRPr="00257295">
        <w:rPr>
          <w:rStyle w:val="apple-converted-space"/>
          <w:rFonts w:cs="Arial"/>
          <w:color w:val="000000"/>
          <w:sz w:val="21"/>
          <w:szCs w:val="21"/>
          <w:shd w:val="clear" w:color="auto" w:fill="FFFFFF"/>
        </w:rPr>
        <w:t> </w:t>
      </w:r>
      <w:r w:rsidRPr="00257295">
        <w:rPr>
          <w:rFonts w:hint="eastAsia"/>
        </w:rPr>
        <w:t>属性</w:t>
      </w:r>
    </w:p>
    <w:p w:rsidR="00151C56" w:rsidRPr="00257295" w:rsidRDefault="00151C56" w:rsidP="00151C56">
      <w:pPr>
        <w:ind w:left="840" w:firstLineChars="0" w:firstLine="360"/>
      </w:pPr>
      <w:r w:rsidRPr="00257295">
        <w:rPr>
          <w:rFonts w:hint="eastAsia"/>
        </w:rPr>
        <w:t>由多个字符串组成，每个字符串的格式：</w:t>
      </w:r>
      <w:r w:rsidRPr="00257295">
        <w:t>“</w:t>
      </w:r>
      <w:r w:rsidRPr="00257295">
        <w:rPr>
          <w:rFonts w:hint="eastAsia"/>
        </w:rPr>
        <w:t>&lt;manufacturer&gt;,&lt;model&gt;</w:t>
      </w:r>
      <w:r w:rsidRPr="00257295">
        <w:t>”</w:t>
      </w:r>
    </w:p>
    <w:p w:rsidR="00151C56" w:rsidRPr="00257295" w:rsidRDefault="00151C56" w:rsidP="00151C56">
      <w:pPr>
        <w:ind w:left="840" w:firstLineChars="0" w:firstLine="360"/>
      </w:pPr>
      <w:r w:rsidRPr="00257295">
        <w:rPr>
          <w:rFonts w:hint="eastAsia"/>
        </w:rPr>
        <w:t>每个设备都有一个</w:t>
      </w:r>
      <w:r w:rsidRPr="00257295">
        <w:rPr>
          <w:rFonts w:hint="eastAsia"/>
        </w:rPr>
        <w:t xml:space="preserve">compatible </w:t>
      </w:r>
      <w:r w:rsidRPr="00257295">
        <w:rPr>
          <w:rFonts w:hint="eastAsia"/>
        </w:rPr>
        <w:t>属性，用于用户驱动和设备的绑定</w:t>
      </w:r>
      <w:r w:rsidRPr="00257295">
        <w:rPr>
          <w:rFonts w:hint="eastAsia"/>
        </w:rPr>
        <w:t xml:space="preserve">, </w:t>
      </w:r>
      <w:r w:rsidRPr="00257295">
        <w:rPr>
          <w:rFonts w:hint="eastAsia"/>
        </w:rPr>
        <w:t>第一字符串表示结点驱动适用设备的特定描述，其后的字符串描述可兼容的其他设备。如：</w:t>
      </w:r>
    </w:p>
    <w:p w:rsidR="00151C56" w:rsidRPr="00257295" w:rsidRDefault="00151C56" w:rsidP="00151C56">
      <w:pPr>
        <w:spacing w:line="240" w:lineRule="auto"/>
        <w:ind w:left="780" w:firstLineChars="0" w:firstLine="420"/>
      </w:pPr>
      <w:r w:rsidRPr="00257295">
        <w:rPr>
          <w:rFonts w:hint="eastAsia"/>
          <w:noProof/>
        </w:rPr>
        <w:drawing>
          <wp:inline distT="0" distB="0" distL="0" distR="0" wp14:anchorId="662FD5F9" wp14:editId="5430AAC4">
            <wp:extent cx="3229426" cy="171474"/>
            <wp:effectExtent l="76200" t="76200" r="123825" b="13335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19CF.tmp"/>
                    <pic:cNvPicPr/>
                  </pic:nvPicPr>
                  <pic:blipFill>
                    <a:blip r:embed="rId775">
                      <a:extLst>
                        <a:ext uri="{28A0092B-C50C-407E-A947-70E740481C1C}">
                          <a14:useLocalDpi xmlns:a14="http://schemas.microsoft.com/office/drawing/2010/main" val="0"/>
                        </a:ext>
                      </a:extLst>
                    </a:blip>
                    <a:stretch>
                      <a:fillRect/>
                    </a:stretch>
                  </pic:blipFill>
                  <pic:spPr>
                    <a:xfrm>
                      <a:off x="0" y="0"/>
                      <a:ext cx="3229426"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51C56" w:rsidRPr="00257295" w:rsidRDefault="00151C56" w:rsidP="00D734B9">
      <w:pPr>
        <w:pStyle w:val="ListParagraph"/>
        <w:numPr>
          <w:ilvl w:val="0"/>
          <w:numId w:val="183"/>
        </w:numPr>
        <w:ind w:firstLineChars="0"/>
      </w:pPr>
      <w:r w:rsidRPr="00257295">
        <w:rPr>
          <w:rFonts w:hint="eastAsia"/>
        </w:rPr>
        <w:t>reg</w:t>
      </w:r>
      <w:r w:rsidRPr="00257295">
        <w:rPr>
          <w:rFonts w:hint="eastAsia"/>
        </w:rPr>
        <w:t>属性</w:t>
      </w:r>
    </w:p>
    <w:p w:rsidR="00151C56" w:rsidRPr="00257295" w:rsidRDefault="00151C56" w:rsidP="00151C56">
      <w:pPr>
        <w:ind w:left="840" w:firstLineChars="0" w:firstLine="360"/>
      </w:pPr>
      <w:r w:rsidRPr="00257295">
        <w:rPr>
          <w:rFonts w:hint="eastAsia"/>
        </w:rPr>
        <w:t>reg = &lt;address1 length1 [address2 length2] [address3 length3] ... &gt;</w:t>
      </w:r>
    </w:p>
    <w:p w:rsidR="00151C56" w:rsidRPr="00257295" w:rsidRDefault="00151C56" w:rsidP="00151C56">
      <w:pPr>
        <w:ind w:left="840" w:firstLineChars="0" w:firstLine="360"/>
      </w:pPr>
      <w:r w:rsidRPr="00257295">
        <w:rPr>
          <w:rFonts w:hint="eastAsia"/>
        </w:rPr>
        <w:t>其中的每一组</w:t>
      </w:r>
      <w:r w:rsidRPr="00257295">
        <w:rPr>
          <w:rFonts w:hint="eastAsia"/>
        </w:rPr>
        <w:t>address length</w:t>
      </w:r>
      <w:r w:rsidRPr="00257295">
        <w:rPr>
          <w:rFonts w:hint="eastAsia"/>
        </w:rPr>
        <w:t>表明了设备使用的一个地址范围。</w:t>
      </w:r>
      <w:r w:rsidRPr="00257295">
        <w:rPr>
          <w:rFonts w:hint="eastAsia"/>
        </w:rPr>
        <w:t>address</w:t>
      </w:r>
      <w:r w:rsidRPr="00257295">
        <w:rPr>
          <w:rFonts w:hint="eastAsia"/>
        </w:rPr>
        <w:t>为</w:t>
      </w:r>
      <w:r w:rsidRPr="00257295">
        <w:rPr>
          <w:rFonts w:hint="eastAsia"/>
        </w:rPr>
        <w:t>1</w:t>
      </w:r>
      <w:r w:rsidRPr="00257295">
        <w:rPr>
          <w:rFonts w:hint="eastAsia"/>
        </w:rPr>
        <w:t>个或多个</w:t>
      </w:r>
      <w:r w:rsidRPr="00257295">
        <w:rPr>
          <w:rFonts w:hint="eastAsia"/>
        </w:rPr>
        <w:t>32</w:t>
      </w:r>
      <w:r w:rsidRPr="00257295">
        <w:rPr>
          <w:rFonts w:hint="eastAsia"/>
        </w:rPr>
        <w:t>位的整型（即</w:t>
      </w:r>
      <w:r w:rsidRPr="00257295">
        <w:rPr>
          <w:rFonts w:hint="eastAsia"/>
        </w:rPr>
        <w:t>cell</w:t>
      </w:r>
      <w:r w:rsidRPr="00257295">
        <w:rPr>
          <w:rFonts w:hint="eastAsia"/>
        </w:rPr>
        <w:t>），</w:t>
      </w:r>
      <w:r w:rsidRPr="00257295">
        <w:rPr>
          <w:rFonts w:hint="eastAsia"/>
        </w:rPr>
        <w:t>length</w:t>
      </w:r>
      <w:r w:rsidRPr="00257295">
        <w:rPr>
          <w:rFonts w:hint="eastAsia"/>
        </w:rPr>
        <w:t>为</w:t>
      </w:r>
      <w:r w:rsidRPr="00257295">
        <w:rPr>
          <w:rFonts w:hint="eastAsia"/>
        </w:rPr>
        <w:t>cell</w:t>
      </w:r>
      <w:r w:rsidRPr="00257295">
        <w:rPr>
          <w:rFonts w:hint="eastAsia"/>
        </w:rPr>
        <w:t>的列表或者为空（若</w:t>
      </w:r>
      <w:r w:rsidRPr="00257295">
        <w:rPr>
          <w:rFonts w:hint="eastAsia"/>
        </w:rPr>
        <w:t>#size-cells = 0</w:t>
      </w:r>
      <w:r w:rsidRPr="00257295">
        <w:rPr>
          <w:rFonts w:hint="eastAsia"/>
        </w:rPr>
        <w:t>）。</w:t>
      </w:r>
    </w:p>
    <w:p w:rsidR="00151C56" w:rsidRPr="00257295" w:rsidRDefault="00151C56" w:rsidP="00151C56">
      <w:pPr>
        <w:spacing w:line="240" w:lineRule="auto"/>
        <w:ind w:left="780" w:firstLineChars="0" w:firstLine="420"/>
      </w:pPr>
      <w:r w:rsidRPr="00257295">
        <w:rPr>
          <w:rFonts w:hint="eastAsia"/>
          <w:noProof/>
        </w:rPr>
        <w:lastRenderedPageBreak/>
        <w:drawing>
          <wp:inline distT="0" distB="0" distL="0" distR="0" wp14:anchorId="6A13FDF6" wp14:editId="1C02C1A0">
            <wp:extent cx="2191056" cy="323895"/>
            <wp:effectExtent l="76200" t="76200" r="133350" b="13335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B15B.tmp"/>
                    <pic:cNvPicPr/>
                  </pic:nvPicPr>
                  <pic:blipFill>
                    <a:blip r:embed="rId776">
                      <a:extLst>
                        <a:ext uri="{28A0092B-C50C-407E-A947-70E740481C1C}">
                          <a14:useLocalDpi xmlns:a14="http://schemas.microsoft.com/office/drawing/2010/main" val="0"/>
                        </a:ext>
                      </a:extLst>
                    </a:blip>
                    <a:stretch>
                      <a:fillRect/>
                    </a:stretch>
                  </pic:blipFill>
                  <pic:spPr>
                    <a:xfrm>
                      <a:off x="0" y="0"/>
                      <a:ext cx="2191056" cy="3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51C56" w:rsidRPr="00257295" w:rsidRDefault="00151C56" w:rsidP="00D734B9">
      <w:pPr>
        <w:pStyle w:val="ListParagraph"/>
        <w:numPr>
          <w:ilvl w:val="0"/>
          <w:numId w:val="183"/>
        </w:numPr>
        <w:ind w:firstLineChars="0"/>
      </w:pPr>
      <w:r w:rsidRPr="00257295">
        <w:t>ranges</w:t>
      </w:r>
      <w:r w:rsidRPr="00257295">
        <w:rPr>
          <w:rFonts w:hint="eastAsia"/>
        </w:rPr>
        <w:t>属性</w:t>
      </w:r>
    </w:p>
    <w:p w:rsidR="00151C56" w:rsidRPr="00257295" w:rsidRDefault="00151C56" w:rsidP="00151C56">
      <w:pPr>
        <w:ind w:left="840" w:firstLineChars="0" w:firstLine="360"/>
      </w:pPr>
      <w:r w:rsidRPr="00257295">
        <w:rPr>
          <w:rFonts w:hint="eastAsia"/>
        </w:rPr>
        <w:t>地址转换表，其中的每项描述当前结点和父结点地址映射关系，即设备地址和总线地址的映射关系。格式如下：</w:t>
      </w:r>
    </w:p>
    <w:p w:rsidR="00151C56" w:rsidRPr="00257295" w:rsidRDefault="00151C56" w:rsidP="00151C56">
      <w:pPr>
        <w:ind w:left="840" w:firstLineChars="0" w:firstLine="360"/>
      </w:pPr>
      <w:r w:rsidRPr="00257295">
        <w:rPr>
          <w:rFonts w:hint="eastAsia"/>
        </w:rPr>
        <w:t>&lt;</w:t>
      </w:r>
      <w:r w:rsidRPr="00257295">
        <w:rPr>
          <w:rFonts w:hint="eastAsia"/>
        </w:rPr>
        <w:t>子结点</w:t>
      </w:r>
      <w:r w:rsidRPr="00257295">
        <w:rPr>
          <w:rFonts w:hint="eastAsia"/>
        </w:rPr>
        <w:t>address cells&gt; &lt;</w:t>
      </w:r>
      <w:r w:rsidRPr="00257295">
        <w:rPr>
          <w:rFonts w:hint="eastAsia"/>
        </w:rPr>
        <w:t>父结点</w:t>
      </w:r>
      <w:r w:rsidRPr="00257295">
        <w:rPr>
          <w:rFonts w:hint="eastAsia"/>
        </w:rPr>
        <w:t>address cells&gt; &lt;</w:t>
      </w:r>
      <w:r w:rsidRPr="00257295">
        <w:rPr>
          <w:rFonts w:hint="eastAsia"/>
        </w:rPr>
        <w:t>映射</w:t>
      </w:r>
      <w:r w:rsidRPr="00257295">
        <w:rPr>
          <w:rFonts w:hint="eastAsia"/>
        </w:rPr>
        <w:t>size cells&gt;</w:t>
      </w:r>
    </w:p>
    <w:p w:rsidR="00151C56" w:rsidRPr="00257295" w:rsidRDefault="00151C56" w:rsidP="00151C56">
      <w:pPr>
        <w:ind w:left="840" w:firstLineChars="0" w:firstLine="360"/>
      </w:pPr>
      <w:r w:rsidRPr="00257295">
        <w:rPr>
          <w:rFonts w:hint="eastAsia"/>
        </w:rPr>
        <w:t>如下描述</w:t>
      </w:r>
      <w:r w:rsidRPr="00257295">
        <w:rPr>
          <w:rFonts w:hint="eastAsia"/>
        </w:rPr>
        <w:t>external-bus(</w:t>
      </w:r>
      <w:r w:rsidRPr="00257295">
        <w:rPr>
          <w:rFonts w:hint="eastAsia"/>
        </w:rPr>
        <w:t>可当作一个设备</w:t>
      </w:r>
      <w:r w:rsidRPr="00257295">
        <w:rPr>
          <w:rFonts w:hint="eastAsia"/>
        </w:rPr>
        <w:t>)</w:t>
      </w:r>
      <w:r w:rsidRPr="00257295">
        <w:rPr>
          <w:rFonts w:hint="eastAsia"/>
        </w:rPr>
        <w:t>与总线映射关系，其中父结点</w:t>
      </w:r>
      <w:r w:rsidRPr="00257295">
        <w:rPr>
          <w:rFonts w:hint="eastAsia"/>
        </w:rPr>
        <w:t>address-cell</w:t>
      </w:r>
      <w:r w:rsidRPr="00257295">
        <w:rPr>
          <w:rFonts w:hint="eastAsia"/>
        </w:rPr>
        <w:t>和</w:t>
      </w:r>
      <w:r w:rsidRPr="00257295">
        <w:rPr>
          <w:rFonts w:hint="eastAsia"/>
        </w:rPr>
        <w:t>size-cells</w:t>
      </w:r>
      <w:r w:rsidRPr="00257295">
        <w:rPr>
          <w:rFonts w:hint="eastAsia"/>
        </w:rPr>
        <w:t>属性都为</w:t>
      </w:r>
      <w:r w:rsidRPr="00257295">
        <w:rPr>
          <w:rFonts w:hint="eastAsia"/>
        </w:rPr>
        <w:t>1(</w:t>
      </w:r>
      <w:r w:rsidRPr="00257295">
        <w:rPr>
          <w:rFonts w:hint="eastAsia"/>
        </w:rPr>
        <w:t>在父结点描述中</w:t>
      </w:r>
      <w:r w:rsidRPr="00257295">
        <w:rPr>
          <w:rFonts w:hint="eastAsia"/>
        </w:rPr>
        <w:t>)</w:t>
      </w:r>
      <w:r w:rsidRPr="00257295">
        <w:rPr>
          <w:rFonts w:hint="eastAsia"/>
        </w:rPr>
        <w:t>：</w:t>
      </w:r>
    </w:p>
    <w:p w:rsidR="00151C56" w:rsidRPr="00257295" w:rsidRDefault="00151C56" w:rsidP="00151C56">
      <w:pPr>
        <w:spacing w:line="240" w:lineRule="auto"/>
        <w:ind w:left="780" w:firstLineChars="0" w:firstLine="420"/>
      </w:pPr>
      <w:r w:rsidRPr="00257295">
        <w:rPr>
          <w:rFonts w:hint="eastAsia"/>
          <w:noProof/>
        </w:rPr>
        <w:drawing>
          <wp:inline distT="0" distB="0" distL="0" distR="0" wp14:anchorId="30CAE93F" wp14:editId="7362F2B8">
            <wp:extent cx="4714699" cy="1017947"/>
            <wp:effectExtent l="76200" t="76200" r="124460" b="12509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3982.tmp"/>
                    <pic:cNvPicPr/>
                  </pic:nvPicPr>
                  <pic:blipFill>
                    <a:blip r:embed="rId777">
                      <a:extLst>
                        <a:ext uri="{28A0092B-C50C-407E-A947-70E740481C1C}">
                          <a14:useLocalDpi xmlns:a14="http://schemas.microsoft.com/office/drawing/2010/main" val="0"/>
                        </a:ext>
                      </a:extLst>
                    </a:blip>
                    <a:stretch>
                      <a:fillRect/>
                    </a:stretch>
                  </pic:blipFill>
                  <pic:spPr>
                    <a:xfrm>
                      <a:off x="0" y="0"/>
                      <a:ext cx="4721137" cy="10193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51C56" w:rsidRPr="00257295" w:rsidRDefault="00151C56" w:rsidP="00151C56">
      <w:pPr>
        <w:ind w:left="840" w:firstLineChars="0" w:firstLine="360"/>
      </w:pPr>
      <w:r w:rsidRPr="00257295">
        <w:rPr>
          <w:rFonts w:hint="eastAsia"/>
        </w:rPr>
        <w:t>则在</w:t>
      </w:r>
      <w:r w:rsidRPr="00257295">
        <w:rPr>
          <w:rFonts w:hint="eastAsia"/>
        </w:rPr>
        <w:t>0 0 0x10100000 0x10000</w:t>
      </w:r>
      <w:r w:rsidRPr="00257295">
        <w:rPr>
          <w:rFonts w:hint="eastAsia"/>
        </w:rPr>
        <w:t>中，前两个</w:t>
      </w:r>
      <w:r w:rsidRPr="00257295">
        <w:rPr>
          <w:rFonts w:hint="eastAsia"/>
        </w:rPr>
        <w:t>cell</w:t>
      </w:r>
      <w:r w:rsidRPr="00257295">
        <w:rPr>
          <w:rFonts w:hint="eastAsia"/>
        </w:rPr>
        <w:t>描述</w:t>
      </w:r>
      <w:r w:rsidRPr="00257295">
        <w:rPr>
          <w:rFonts w:hint="eastAsia"/>
        </w:rPr>
        <w:t>&lt;</w:t>
      </w:r>
      <w:r w:rsidRPr="00257295">
        <w:rPr>
          <w:rFonts w:hint="eastAsia"/>
        </w:rPr>
        <w:t>子结点</w:t>
      </w:r>
      <w:r w:rsidRPr="00257295">
        <w:rPr>
          <w:rFonts w:hint="eastAsia"/>
        </w:rPr>
        <w:t>address&gt;</w:t>
      </w:r>
      <w:r w:rsidRPr="00257295">
        <w:rPr>
          <w:rFonts w:hint="eastAsia"/>
        </w:rPr>
        <w:t>，第三个描述</w:t>
      </w:r>
      <w:r w:rsidRPr="00257295">
        <w:rPr>
          <w:rFonts w:hint="eastAsia"/>
        </w:rPr>
        <w:t>&lt;</w:t>
      </w:r>
      <w:r w:rsidRPr="00257295">
        <w:rPr>
          <w:rFonts w:hint="eastAsia"/>
        </w:rPr>
        <w:t>父结点</w:t>
      </w:r>
      <w:r w:rsidRPr="00257295">
        <w:rPr>
          <w:rFonts w:hint="eastAsia"/>
        </w:rPr>
        <w:t>address&gt;</w:t>
      </w:r>
      <w:r w:rsidRPr="00257295">
        <w:rPr>
          <w:rFonts w:hint="eastAsia"/>
        </w:rPr>
        <w:t>，第四个描述</w:t>
      </w:r>
      <w:r w:rsidRPr="00257295">
        <w:rPr>
          <w:rFonts w:hint="eastAsia"/>
        </w:rPr>
        <w:t>&lt;</w:t>
      </w:r>
      <w:r w:rsidRPr="00257295">
        <w:rPr>
          <w:rFonts w:hint="eastAsia"/>
        </w:rPr>
        <w:t>映射</w:t>
      </w:r>
      <w:r w:rsidRPr="00257295">
        <w:rPr>
          <w:rFonts w:hint="eastAsia"/>
        </w:rPr>
        <w:t>size&gt;</w:t>
      </w:r>
      <w:r w:rsidRPr="00257295">
        <w:rPr>
          <w:rFonts w:hint="eastAsia"/>
        </w:rPr>
        <w:t>。其意义为：将</w:t>
      </w:r>
      <w:r w:rsidRPr="00257295">
        <w:rPr>
          <w:rFonts w:hint="eastAsia"/>
        </w:rPr>
        <w:t>external-bus</w:t>
      </w:r>
      <w:r w:rsidRPr="00257295">
        <w:rPr>
          <w:rFonts w:hint="eastAsia"/>
        </w:rPr>
        <w:t>设备的第</w:t>
      </w:r>
      <w:r w:rsidRPr="00257295">
        <w:rPr>
          <w:rFonts w:hint="eastAsia"/>
        </w:rPr>
        <w:t>0</w:t>
      </w:r>
      <w:r w:rsidRPr="00257295">
        <w:rPr>
          <w:rFonts w:hint="eastAsia"/>
        </w:rPr>
        <w:t>个</w:t>
      </w:r>
      <w:r w:rsidRPr="00257295">
        <w:rPr>
          <w:rFonts w:hint="eastAsia"/>
        </w:rPr>
        <w:t>bank</w:t>
      </w:r>
      <w:r w:rsidRPr="00257295">
        <w:rPr>
          <w:rFonts w:hint="eastAsia"/>
        </w:rPr>
        <w:t>偏移</w:t>
      </w:r>
      <w:r w:rsidRPr="00257295">
        <w:rPr>
          <w:rFonts w:hint="eastAsia"/>
        </w:rPr>
        <w:t>0</w:t>
      </w:r>
      <w:r w:rsidRPr="00257295">
        <w:rPr>
          <w:rFonts w:hint="eastAsia"/>
        </w:rPr>
        <w:t>的物理空间映射到总线地址的</w:t>
      </w:r>
      <w:r w:rsidRPr="00257295">
        <w:rPr>
          <w:rFonts w:hint="eastAsia"/>
        </w:rPr>
        <w:t>0x10100000</w:t>
      </w:r>
      <w:r w:rsidRPr="00257295">
        <w:rPr>
          <w:rFonts w:hint="eastAsia"/>
        </w:rPr>
        <w:t>，映射大小为</w:t>
      </w:r>
      <w:r w:rsidRPr="00257295">
        <w:rPr>
          <w:rFonts w:hint="eastAsia"/>
        </w:rPr>
        <w:t>0x10000</w:t>
      </w:r>
      <w:r w:rsidRPr="00257295">
        <w:rPr>
          <w:rFonts w:hint="eastAsia"/>
        </w:rPr>
        <w:t>字节。</w:t>
      </w:r>
    </w:p>
    <w:p w:rsidR="00151C56" w:rsidRPr="00257295" w:rsidRDefault="00151C56" w:rsidP="00D734B9">
      <w:pPr>
        <w:pStyle w:val="ListParagraph"/>
        <w:numPr>
          <w:ilvl w:val="0"/>
          <w:numId w:val="183"/>
        </w:numPr>
        <w:ind w:firstLineChars="0"/>
      </w:pPr>
      <w:r w:rsidRPr="00257295">
        <w:t>interrupt-parent</w:t>
      </w:r>
    </w:p>
    <w:p w:rsidR="00151C56" w:rsidRPr="00257295" w:rsidRDefault="00151C56" w:rsidP="00151C56">
      <w:pPr>
        <w:ind w:left="840" w:firstLineChars="0" w:firstLine="360"/>
      </w:pPr>
      <w:r w:rsidRPr="00257295">
        <w:rPr>
          <w:rFonts w:hint="eastAsia"/>
        </w:rPr>
        <w:t>表示设备使用的中断控制器，如果结点没有描述则从父级结点继承。</w:t>
      </w:r>
    </w:p>
    <w:p w:rsidR="00151C56" w:rsidRPr="00257295" w:rsidRDefault="00151C56" w:rsidP="00151C56">
      <w:pPr>
        <w:ind w:left="840" w:firstLineChars="0" w:firstLine="360"/>
      </w:pPr>
      <w:r w:rsidRPr="00257295">
        <w:rPr>
          <w:rFonts w:hint="eastAsia"/>
        </w:rPr>
        <w:t>格式如下：</w:t>
      </w:r>
    </w:p>
    <w:p w:rsidR="00151C56" w:rsidRPr="00257295" w:rsidRDefault="00151C56" w:rsidP="00151C56">
      <w:pPr>
        <w:ind w:left="840" w:firstLineChars="0" w:firstLine="360"/>
      </w:pPr>
      <w:r w:rsidRPr="00257295">
        <w:rPr>
          <w:rFonts w:hint="eastAsia"/>
        </w:rPr>
        <w:t>&lt;&amp;</w:t>
      </w:r>
      <w:r w:rsidRPr="00257295">
        <w:rPr>
          <w:rFonts w:hint="eastAsia"/>
        </w:rPr>
        <w:t>控制器设备结点名称</w:t>
      </w:r>
      <w:r w:rsidRPr="00257295">
        <w:rPr>
          <w:rFonts w:hint="eastAsia"/>
        </w:rPr>
        <w:t>&gt;</w:t>
      </w:r>
    </w:p>
    <w:p w:rsidR="00151C56" w:rsidRPr="00257295" w:rsidRDefault="00151C56" w:rsidP="00151C56">
      <w:pPr>
        <w:ind w:left="840" w:firstLineChars="0" w:firstLine="360"/>
      </w:pPr>
      <w:r w:rsidRPr="00257295">
        <w:rPr>
          <w:rFonts w:hint="eastAsia"/>
        </w:rPr>
        <w:t>如下：</w:t>
      </w:r>
    </w:p>
    <w:p w:rsidR="00151C56" w:rsidRPr="00257295" w:rsidRDefault="00151C56" w:rsidP="00151C56">
      <w:pPr>
        <w:spacing w:line="240" w:lineRule="auto"/>
        <w:ind w:left="1200" w:firstLineChars="0" w:firstLine="0"/>
      </w:pPr>
      <w:r w:rsidRPr="00257295">
        <w:rPr>
          <w:rFonts w:hint="eastAsia"/>
          <w:noProof/>
        </w:rPr>
        <w:drawing>
          <wp:inline distT="0" distB="0" distL="0" distR="0" wp14:anchorId="36067F12" wp14:editId="3245A3B1">
            <wp:extent cx="2086266" cy="238158"/>
            <wp:effectExtent l="76200" t="76200" r="142875" b="142875"/>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E84A.tmp"/>
                    <pic:cNvPicPr/>
                  </pic:nvPicPr>
                  <pic:blipFill>
                    <a:blip r:embed="rId778">
                      <a:extLst>
                        <a:ext uri="{28A0092B-C50C-407E-A947-70E740481C1C}">
                          <a14:useLocalDpi xmlns:a14="http://schemas.microsoft.com/office/drawing/2010/main" val="0"/>
                        </a:ext>
                      </a:extLst>
                    </a:blip>
                    <a:stretch>
                      <a:fillRect/>
                    </a:stretch>
                  </pic:blipFill>
                  <pic:spPr>
                    <a:xfrm>
                      <a:off x="0" y="0"/>
                      <a:ext cx="2086266" cy="238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57295">
        <w:br/>
      </w:r>
      <w:r w:rsidRPr="00257295">
        <w:rPr>
          <w:rFonts w:hint="eastAsia"/>
          <w:noProof/>
        </w:rPr>
        <w:drawing>
          <wp:inline distT="0" distB="0" distL="0" distR="0" wp14:anchorId="34A58216" wp14:editId="4C7C5617">
            <wp:extent cx="2610214" cy="1086002"/>
            <wp:effectExtent l="76200" t="76200" r="133350" b="13335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44AA.tmp"/>
                    <pic:cNvPicPr/>
                  </pic:nvPicPr>
                  <pic:blipFill>
                    <a:blip r:embed="rId779">
                      <a:extLst>
                        <a:ext uri="{28A0092B-C50C-407E-A947-70E740481C1C}">
                          <a14:useLocalDpi xmlns:a14="http://schemas.microsoft.com/office/drawing/2010/main" val="0"/>
                        </a:ext>
                      </a:extLst>
                    </a:blip>
                    <a:stretch>
                      <a:fillRect/>
                    </a:stretch>
                  </pic:blipFill>
                  <pic:spPr>
                    <a:xfrm>
                      <a:off x="0" y="0"/>
                      <a:ext cx="2610214" cy="10860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51C56" w:rsidRPr="00257295" w:rsidRDefault="00151C56" w:rsidP="00D734B9">
      <w:pPr>
        <w:pStyle w:val="ListParagraph"/>
        <w:numPr>
          <w:ilvl w:val="0"/>
          <w:numId w:val="117"/>
        </w:numPr>
        <w:ind w:firstLineChars="0"/>
      </w:pPr>
      <w:r w:rsidRPr="00257295">
        <w:rPr>
          <w:rFonts w:hint="eastAsia"/>
        </w:rPr>
        <w:t>示例</w:t>
      </w:r>
    </w:p>
    <w:p w:rsidR="00151C56" w:rsidRPr="00257295" w:rsidRDefault="00151C56" w:rsidP="00151C56">
      <w:pPr>
        <w:ind w:left="420" w:firstLineChars="0" w:firstLine="420"/>
      </w:pPr>
      <w:r w:rsidRPr="00257295">
        <w:rPr>
          <w:rFonts w:hint="eastAsia"/>
        </w:rPr>
        <w:t>比如某个</w:t>
      </w:r>
      <w:r w:rsidRPr="00257295">
        <w:rPr>
          <w:rFonts w:hint="eastAsia"/>
        </w:rPr>
        <w:t>machine</w:t>
      </w:r>
      <w:r w:rsidRPr="00257295">
        <w:rPr>
          <w:rFonts w:hint="eastAsia"/>
        </w:rPr>
        <w:t>的配置如下：</w:t>
      </w:r>
    </w:p>
    <w:p w:rsidR="00151C56" w:rsidRPr="00257295" w:rsidRDefault="00151C56" w:rsidP="00151C56">
      <w:pPr>
        <w:pStyle w:val="ListParagraph"/>
        <w:ind w:left="1260" w:firstLineChars="0" w:firstLine="0"/>
      </w:pPr>
      <w:r w:rsidRPr="00257295">
        <w:rPr>
          <w:rFonts w:hint="eastAsia"/>
        </w:rPr>
        <w:lastRenderedPageBreak/>
        <w:t>1</w:t>
      </w:r>
      <w:r w:rsidRPr="00257295">
        <w:rPr>
          <w:rFonts w:hint="eastAsia"/>
        </w:rPr>
        <w:t>个双核</w:t>
      </w:r>
      <w:r w:rsidRPr="00257295">
        <w:rPr>
          <w:rFonts w:hint="eastAsia"/>
        </w:rPr>
        <w:t>ARM Cortex-A9 32</w:t>
      </w:r>
      <w:r w:rsidRPr="00257295">
        <w:rPr>
          <w:rFonts w:hint="eastAsia"/>
        </w:rPr>
        <w:t>位处理器；</w:t>
      </w:r>
    </w:p>
    <w:p w:rsidR="00151C56" w:rsidRPr="00257295" w:rsidRDefault="00151C56" w:rsidP="00151C56">
      <w:pPr>
        <w:pStyle w:val="ListParagraph"/>
        <w:ind w:left="1260" w:firstLineChars="0" w:firstLine="0"/>
      </w:pPr>
      <w:r w:rsidRPr="00257295">
        <w:rPr>
          <w:rFonts w:hint="eastAsia"/>
        </w:rPr>
        <w:t>1</w:t>
      </w:r>
      <w:r w:rsidRPr="00257295">
        <w:rPr>
          <w:rFonts w:hint="eastAsia"/>
        </w:rPr>
        <w:t>个串口（内存映射区域位于</w:t>
      </w:r>
      <w:r w:rsidRPr="00257295">
        <w:rPr>
          <w:rFonts w:hint="eastAsia"/>
        </w:rPr>
        <w:t>0x101F1000</w:t>
      </w:r>
      <w:r w:rsidRPr="00257295">
        <w:rPr>
          <w:rFonts w:hint="eastAsia"/>
        </w:rPr>
        <w:t>）。</w:t>
      </w:r>
    </w:p>
    <w:p w:rsidR="00151C56" w:rsidRPr="00257295" w:rsidRDefault="00151C56" w:rsidP="00151C56">
      <w:pPr>
        <w:pStyle w:val="ListParagraph"/>
        <w:ind w:left="840" w:firstLineChars="0" w:firstLine="0"/>
      </w:pPr>
      <w:r w:rsidRPr="00257295">
        <w:rPr>
          <w:rFonts w:hint="eastAsia"/>
        </w:rPr>
        <w:t>则相应的描述文件如下：</w:t>
      </w:r>
    </w:p>
    <w:p w:rsidR="00151C56" w:rsidRDefault="00151C56" w:rsidP="00151C56">
      <w:pPr>
        <w:spacing w:line="240" w:lineRule="auto"/>
        <w:ind w:left="360" w:firstLineChars="0" w:firstLine="480"/>
      </w:pPr>
      <w:r w:rsidRPr="00257295">
        <w:rPr>
          <w:rFonts w:hint="eastAsia"/>
          <w:noProof/>
        </w:rPr>
        <w:drawing>
          <wp:inline distT="0" distB="0" distL="0" distR="0" wp14:anchorId="58FF90DD" wp14:editId="5F654653">
            <wp:extent cx="2943636" cy="4315428"/>
            <wp:effectExtent l="76200" t="76200" r="142875" b="14287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713F.tmp"/>
                    <pic:cNvPicPr/>
                  </pic:nvPicPr>
                  <pic:blipFill>
                    <a:blip r:embed="rId780">
                      <a:extLst>
                        <a:ext uri="{28A0092B-C50C-407E-A947-70E740481C1C}">
                          <a14:useLocalDpi xmlns:a14="http://schemas.microsoft.com/office/drawing/2010/main" val="0"/>
                        </a:ext>
                      </a:extLst>
                    </a:blip>
                    <a:stretch>
                      <a:fillRect/>
                    </a:stretch>
                  </pic:blipFill>
                  <pic:spPr>
                    <a:xfrm>
                      <a:off x="0" y="0"/>
                      <a:ext cx="2943636" cy="43154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2CC3" w:rsidRDefault="00872CC3" w:rsidP="00D734B9">
      <w:pPr>
        <w:pStyle w:val="ListParagraph"/>
        <w:numPr>
          <w:ilvl w:val="0"/>
          <w:numId w:val="117"/>
        </w:numPr>
        <w:ind w:firstLineChars="0"/>
      </w:pPr>
      <w:r>
        <w:rPr>
          <w:rFonts w:hint="eastAsia"/>
        </w:rPr>
        <w:t>设备树解析</w:t>
      </w:r>
    </w:p>
    <w:p w:rsidR="00147B26" w:rsidRDefault="00147B26" w:rsidP="00147B26">
      <w:pPr>
        <w:pStyle w:val="ListParagraph"/>
        <w:ind w:left="840" w:firstLineChars="0" w:firstLine="0"/>
      </w:pPr>
      <w:r w:rsidRPr="00147B26">
        <w:t>drivers/of/fdt.c</w:t>
      </w:r>
    </w:p>
    <w:p w:rsidR="00872CC3" w:rsidRDefault="00872CC3" w:rsidP="00872CC3">
      <w:pPr>
        <w:pStyle w:val="ListParagraph"/>
        <w:spacing w:line="240" w:lineRule="auto"/>
        <w:ind w:left="835" w:firstLineChars="0" w:firstLine="0"/>
      </w:pPr>
      <w:r>
        <w:rPr>
          <w:noProof/>
        </w:rPr>
        <w:drawing>
          <wp:inline distT="0" distB="0" distL="0" distR="0" wp14:anchorId="4B47C866" wp14:editId="1BDFE0A0">
            <wp:extent cx="5126960" cy="24585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C75EC.tmp"/>
                    <pic:cNvPicPr/>
                  </pic:nvPicPr>
                  <pic:blipFill>
                    <a:blip r:embed="rId781">
                      <a:extLst>
                        <a:ext uri="{28A0092B-C50C-407E-A947-70E740481C1C}">
                          <a14:useLocalDpi xmlns:a14="http://schemas.microsoft.com/office/drawing/2010/main" val="0"/>
                        </a:ext>
                      </a:extLst>
                    </a:blip>
                    <a:stretch>
                      <a:fillRect/>
                    </a:stretch>
                  </pic:blipFill>
                  <pic:spPr>
                    <a:xfrm>
                      <a:off x="0" y="0"/>
                      <a:ext cx="5128984" cy="2459500"/>
                    </a:xfrm>
                    <a:prstGeom prst="rect">
                      <a:avLst/>
                    </a:prstGeom>
                  </pic:spPr>
                </pic:pic>
              </a:graphicData>
            </a:graphic>
          </wp:inline>
        </w:drawing>
      </w:r>
    </w:p>
    <w:p w:rsidR="00D27094" w:rsidRDefault="00D27094" w:rsidP="00872CC3">
      <w:pPr>
        <w:pStyle w:val="ListParagraph"/>
        <w:spacing w:line="240" w:lineRule="auto"/>
        <w:ind w:left="835" w:firstLineChars="0" w:firstLine="0"/>
      </w:pPr>
      <w:r w:rsidRPr="00D27094">
        <w:lastRenderedPageBreak/>
        <w:t>arch/arm/kernel/devtree.c</w:t>
      </w:r>
    </w:p>
    <w:p w:rsidR="00D27094" w:rsidRPr="00257295" w:rsidRDefault="00D27094" w:rsidP="00872CC3">
      <w:pPr>
        <w:pStyle w:val="ListParagraph"/>
        <w:spacing w:line="240" w:lineRule="auto"/>
        <w:ind w:left="835" w:firstLineChars="0" w:firstLine="0"/>
      </w:pPr>
      <w:r>
        <w:rPr>
          <w:noProof/>
        </w:rPr>
        <w:drawing>
          <wp:inline distT="0" distB="0" distL="0" distR="0" wp14:anchorId="76B91F5B" wp14:editId="36F4DFF8">
            <wp:extent cx="5165417" cy="27086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CD01D.tmp"/>
                    <pic:cNvPicPr/>
                  </pic:nvPicPr>
                  <pic:blipFill>
                    <a:blip r:embed="rId782">
                      <a:extLst>
                        <a:ext uri="{28A0092B-C50C-407E-A947-70E740481C1C}">
                          <a14:useLocalDpi xmlns:a14="http://schemas.microsoft.com/office/drawing/2010/main" val="0"/>
                        </a:ext>
                      </a:extLst>
                    </a:blip>
                    <a:stretch>
                      <a:fillRect/>
                    </a:stretch>
                  </pic:blipFill>
                  <pic:spPr>
                    <a:xfrm>
                      <a:off x="0" y="0"/>
                      <a:ext cx="5165756" cy="2708872"/>
                    </a:xfrm>
                    <a:prstGeom prst="rect">
                      <a:avLst/>
                    </a:prstGeom>
                  </pic:spPr>
                </pic:pic>
              </a:graphicData>
            </a:graphic>
          </wp:inline>
        </w:drawing>
      </w:r>
    </w:p>
    <w:p w:rsidR="00872CC3" w:rsidRDefault="00872CC3">
      <w:pPr>
        <w:widowControl/>
        <w:spacing w:line="240" w:lineRule="auto"/>
        <w:ind w:firstLineChars="0" w:firstLine="0"/>
        <w:jc w:val="left"/>
        <w:rPr>
          <w:b/>
          <w:bCs/>
          <w:sz w:val="28"/>
          <w:szCs w:val="28"/>
        </w:rPr>
      </w:pPr>
      <w:r>
        <w:br w:type="page"/>
      </w:r>
    </w:p>
    <w:p w:rsidR="006F4FBF" w:rsidRPr="00257295" w:rsidRDefault="006F4FBF" w:rsidP="006F4FBF">
      <w:pPr>
        <w:pStyle w:val="Heading2"/>
        <w:spacing w:before="326" w:after="163"/>
      </w:pPr>
      <w:bookmarkStart w:id="194" w:name="_Toc390712764"/>
      <w:r w:rsidRPr="00257295">
        <w:rPr>
          <w:rFonts w:hint="eastAsia"/>
        </w:rPr>
        <w:lastRenderedPageBreak/>
        <w:t>设备</w:t>
      </w:r>
      <w:r w:rsidR="00693115">
        <w:rPr>
          <w:rFonts w:hint="eastAsia"/>
        </w:rPr>
        <w:t>构造</w:t>
      </w:r>
      <w:bookmarkEnd w:id="194"/>
    </w:p>
    <w:p w:rsidR="001361AF" w:rsidRPr="00257295" w:rsidRDefault="001361AF" w:rsidP="00A615BF">
      <w:pPr>
        <w:pStyle w:val="Heading3"/>
        <w:spacing w:before="163" w:after="163"/>
      </w:pPr>
      <w:bookmarkStart w:id="195" w:name="_Toc390712765"/>
      <w:r w:rsidRPr="00257295">
        <w:rPr>
          <w:rFonts w:hint="eastAsia"/>
        </w:rPr>
        <w:t>驱动构造</w:t>
      </w:r>
      <w:bookmarkEnd w:id="195"/>
    </w:p>
    <w:p w:rsidR="0023625B" w:rsidRDefault="0023625B" w:rsidP="00D734B9">
      <w:pPr>
        <w:pStyle w:val="ListParagraph"/>
        <w:numPr>
          <w:ilvl w:val="0"/>
          <w:numId w:val="148"/>
        </w:numPr>
        <w:ind w:firstLineChars="0"/>
      </w:pPr>
      <w:r>
        <w:rPr>
          <w:rFonts w:hint="eastAsia"/>
        </w:rPr>
        <w:t>初始化</w:t>
      </w:r>
    </w:p>
    <w:p w:rsidR="001361AF" w:rsidRPr="00257295" w:rsidRDefault="001361AF" w:rsidP="000A0E63">
      <w:pPr>
        <w:ind w:left="420" w:firstLineChars="0" w:firstLine="420"/>
      </w:pPr>
      <w:r w:rsidRPr="00257295">
        <w:rPr>
          <w:rFonts w:hint="eastAsia"/>
        </w:rPr>
        <w:t>在内核初始化时，基础设置过程中会调用驱动模块的初始化函数，驱动的初始化函数如下：</w:t>
      </w:r>
    </w:p>
    <w:p w:rsidR="001361AF" w:rsidRPr="00257295" w:rsidRDefault="001361AF" w:rsidP="001361AF">
      <w:pPr>
        <w:spacing w:line="240" w:lineRule="auto"/>
        <w:ind w:left="360" w:firstLineChars="0" w:firstLine="480"/>
      </w:pPr>
      <w:r w:rsidRPr="00257295">
        <w:rPr>
          <w:rFonts w:hint="eastAsia"/>
          <w:noProof/>
        </w:rPr>
        <w:drawing>
          <wp:inline distT="0" distB="0" distL="0" distR="0" wp14:anchorId="6B40F4F3" wp14:editId="3601EF89">
            <wp:extent cx="4915586" cy="2591162"/>
            <wp:effectExtent l="0" t="0" r="0" b="0"/>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E23D.tmp"/>
                    <pic:cNvPicPr/>
                  </pic:nvPicPr>
                  <pic:blipFill>
                    <a:blip r:embed="rId783">
                      <a:extLst>
                        <a:ext uri="{28A0092B-C50C-407E-A947-70E740481C1C}">
                          <a14:useLocalDpi xmlns:a14="http://schemas.microsoft.com/office/drawing/2010/main" val="0"/>
                        </a:ext>
                      </a:extLst>
                    </a:blip>
                    <a:stretch>
                      <a:fillRect/>
                    </a:stretch>
                  </pic:blipFill>
                  <pic:spPr>
                    <a:xfrm>
                      <a:off x="0" y="0"/>
                      <a:ext cx="4915586" cy="2591162"/>
                    </a:xfrm>
                    <a:prstGeom prst="rect">
                      <a:avLst/>
                    </a:prstGeom>
                  </pic:spPr>
                </pic:pic>
              </a:graphicData>
            </a:graphic>
          </wp:inline>
        </w:drawing>
      </w:r>
    </w:p>
    <w:p w:rsidR="001361AF" w:rsidRDefault="006E0BE4" w:rsidP="00D734B9">
      <w:pPr>
        <w:pStyle w:val="ListParagraph"/>
        <w:numPr>
          <w:ilvl w:val="0"/>
          <w:numId w:val="148"/>
        </w:numPr>
        <w:ind w:firstLineChars="0"/>
      </w:pPr>
      <w:r>
        <w:rPr>
          <w:rFonts w:hint="eastAsia"/>
        </w:rPr>
        <w:t>驱动注册</w:t>
      </w:r>
    </w:p>
    <w:p w:rsidR="006E0BE4" w:rsidRPr="00257295" w:rsidRDefault="006E0BE4" w:rsidP="001361AF">
      <w:pPr>
        <w:spacing w:line="240" w:lineRule="auto"/>
        <w:ind w:left="360" w:firstLineChars="0" w:firstLine="480"/>
      </w:pPr>
      <w:r>
        <w:rPr>
          <w:rFonts w:hint="eastAsia"/>
          <w:noProof/>
        </w:rPr>
        <w:lastRenderedPageBreak/>
        <w:drawing>
          <wp:inline distT="0" distB="0" distL="0" distR="0" wp14:anchorId="034F2BEC" wp14:editId="0F54A559">
            <wp:extent cx="5099157" cy="4059227"/>
            <wp:effectExtent l="0" t="0" r="6350" b="0"/>
            <wp:docPr id="1809" name="Picture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874AC.tmp"/>
                    <pic:cNvPicPr/>
                  </pic:nvPicPr>
                  <pic:blipFill>
                    <a:blip r:embed="rId784">
                      <a:extLst>
                        <a:ext uri="{28A0092B-C50C-407E-A947-70E740481C1C}">
                          <a14:useLocalDpi xmlns:a14="http://schemas.microsoft.com/office/drawing/2010/main" val="0"/>
                        </a:ext>
                      </a:extLst>
                    </a:blip>
                    <a:stretch>
                      <a:fillRect/>
                    </a:stretch>
                  </pic:blipFill>
                  <pic:spPr>
                    <a:xfrm>
                      <a:off x="0" y="0"/>
                      <a:ext cx="5102249" cy="4061688"/>
                    </a:xfrm>
                    <a:prstGeom prst="rect">
                      <a:avLst/>
                    </a:prstGeom>
                  </pic:spPr>
                </pic:pic>
              </a:graphicData>
            </a:graphic>
          </wp:inline>
        </w:drawing>
      </w:r>
    </w:p>
    <w:p w:rsidR="001361AF" w:rsidRPr="00257295" w:rsidRDefault="001361AF" w:rsidP="00A615BF">
      <w:pPr>
        <w:pStyle w:val="Heading3"/>
        <w:spacing w:before="163" w:after="163"/>
      </w:pPr>
      <w:bookmarkStart w:id="196" w:name="_Toc390712766"/>
      <w:r w:rsidRPr="00257295">
        <w:rPr>
          <w:rFonts w:hint="eastAsia"/>
        </w:rPr>
        <w:t>平台总线</w:t>
      </w:r>
      <w:bookmarkEnd w:id="196"/>
    </w:p>
    <w:p w:rsidR="001361AF" w:rsidRPr="00257295" w:rsidRDefault="001361AF" w:rsidP="00D734B9">
      <w:pPr>
        <w:pStyle w:val="ListParagraph"/>
        <w:numPr>
          <w:ilvl w:val="0"/>
          <w:numId w:val="119"/>
        </w:numPr>
        <w:ind w:firstLineChars="0"/>
      </w:pPr>
      <w:r w:rsidRPr="00257295">
        <w:rPr>
          <w:rFonts w:hint="eastAsia"/>
        </w:rPr>
        <w:t>平台总线的定义</w:t>
      </w:r>
    </w:p>
    <w:p w:rsidR="001361AF" w:rsidRPr="00257295" w:rsidRDefault="001361AF" w:rsidP="00CF140D">
      <w:pPr>
        <w:ind w:left="420" w:firstLineChars="0" w:firstLine="420"/>
      </w:pPr>
      <w:r w:rsidRPr="00257295">
        <w:rPr>
          <w:rFonts w:hint="eastAsia"/>
        </w:rPr>
        <w:t>平台总线是以系统总线的一个设备形式定义的，其可以理解为连接在系统总线上的一个二级总线。</w:t>
      </w:r>
    </w:p>
    <w:p w:rsidR="001361AF" w:rsidRPr="00257295" w:rsidRDefault="001361AF" w:rsidP="001361AF">
      <w:pPr>
        <w:pStyle w:val="a7"/>
        <w:ind w:left="480" w:firstLine="360"/>
      </w:pPr>
      <w:r w:rsidRPr="00257295">
        <w:rPr>
          <w:rFonts w:hint="eastAsia"/>
        </w:rPr>
        <w:drawing>
          <wp:inline distT="0" distB="0" distL="0" distR="0" wp14:anchorId="3D580C0B" wp14:editId="75D2E220">
            <wp:extent cx="2867425" cy="809738"/>
            <wp:effectExtent l="0" t="0" r="9525" b="9525"/>
            <wp:docPr id="863"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B169.tmp"/>
                    <pic:cNvPicPr/>
                  </pic:nvPicPr>
                  <pic:blipFill>
                    <a:blip r:embed="rId785">
                      <a:extLst>
                        <a:ext uri="{28A0092B-C50C-407E-A947-70E740481C1C}">
                          <a14:useLocalDpi xmlns:a14="http://schemas.microsoft.com/office/drawing/2010/main" val="0"/>
                        </a:ext>
                      </a:extLst>
                    </a:blip>
                    <a:stretch>
                      <a:fillRect/>
                    </a:stretch>
                  </pic:blipFill>
                  <pic:spPr>
                    <a:xfrm>
                      <a:off x="0" y="0"/>
                      <a:ext cx="2867425" cy="809738"/>
                    </a:xfrm>
                    <a:prstGeom prst="rect">
                      <a:avLst/>
                    </a:prstGeom>
                  </pic:spPr>
                </pic:pic>
              </a:graphicData>
            </a:graphic>
          </wp:inline>
        </w:drawing>
      </w:r>
    </w:p>
    <w:p w:rsidR="001361AF" w:rsidRPr="00257295" w:rsidRDefault="001361AF" w:rsidP="001361AF">
      <w:pPr>
        <w:pStyle w:val="a7"/>
        <w:ind w:left="480" w:firstLine="360"/>
      </w:pPr>
      <w:r w:rsidRPr="00257295">
        <w:rPr>
          <w:rFonts w:hint="eastAsia"/>
        </w:rPr>
        <w:lastRenderedPageBreak/>
        <w:drawing>
          <wp:inline distT="0" distB="0" distL="0" distR="0" wp14:anchorId="3639E78D" wp14:editId="6674E4DC">
            <wp:extent cx="4115375" cy="2343477"/>
            <wp:effectExtent l="0" t="0" r="0" b="0"/>
            <wp:docPr id="864" name="图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2F3.tmp"/>
                    <pic:cNvPicPr/>
                  </pic:nvPicPr>
                  <pic:blipFill>
                    <a:blip r:embed="rId786">
                      <a:extLst>
                        <a:ext uri="{28A0092B-C50C-407E-A947-70E740481C1C}">
                          <a14:useLocalDpi xmlns:a14="http://schemas.microsoft.com/office/drawing/2010/main" val="0"/>
                        </a:ext>
                      </a:extLst>
                    </a:blip>
                    <a:stretch>
                      <a:fillRect/>
                    </a:stretch>
                  </pic:blipFill>
                  <pic:spPr>
                    <a:xfrm>
                      <a:off x="0" y="0"/>
                      <a:ext cx="4115375" cy="2343477"/>
                    </a:xfrm>
                    <a:prstGeom prst="rect">
                      <a:avLst/>
                    </a:prstGeom>
                  </pic:spPr>
                </pic:pic>
              </a:graphicData>
            </a:graphic>
          </wp:inline>
        </w:drawing>
      </w:r>
    </w:p>
    <w:p w:rsidR="001361AF" w:rsidRPr="00257295" w:rsidRDefault="001361AF" w:rsidP="00D734B9">
      <w:pPr>
        <w:pStyle w:val="ListParagraph"/>
        <w:numPr>
          <w:ilvl w:val="0"/>
          <w:numId w:val="119"/>
        </w:numPr>
        <w:ind w:firstLineChars="0"/>
      </w:pPr>
      <w:r w:rsidRPr="00257295">
        <w:rPr>
          <w:rFonts w:hint="eastAsia"/>
        </w:rPr>
        <w:t>构造平台总线</w:t>
      </w:r>
    </w:p>
    <w:p w:rsidR="001361AF" w:rsidRPr="00257295" w:rsidRDefault="001361AF" w:rsidP="00CF140D">
      <w:pPr>
        <w:ind w:left="420" w:firstLineChars="0" w:firstLine="420"/>
      </w:pPr>
      <w:r w:rsidRPr="00257295">
        <w:rPr>
          <w:rFonts w:hint="eastAsia"/>
        </w:rPr>
        <w:t>在驱动构造时会运行该以下函数，实现平台总线的构造：</w:t>
      </w:r>
    </w:p>
    <w:p w:rsidR="001361AF" w:rsidRPr="00257295" w:rsidRDefault="001361AF" w:rsidP="001361AF">
      <w:pPr>
        <w:pStyle w:val="a7"/>
        <w:ind w:left="480" w:firstLine="360"/>
      </w:pPr>
      <w:r w:rsidRPr="00257295">
        <w:rPr>
          <w:rFonts w:hint="eastAsia"/>
        </w:rPr>
        <w:drawing>
          <wp:inline distT="0" distB="0" distL="0" distR="0" wp14:anchorId="2D7CC78E" wp14:editId="27006130">
            <wp:extent cx="3508745" cy="2132948"/>
            <wp:effectExtent l="0" t="0" r="0" b="1270"/>
            <wp:docPr id="868"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3628.tmp"/>
                    <pic:cNvPicPr/>
                  </pic:nvPicPr>
                  <pic:blipFill>
                    <a:blip r:embed="rId787">
                      <a:extLst>
                        <a:ext uri="{28A0092B-C50C-407E-A947-70E740481C1C}">
                          <a14:useLocalDpi xmlns:a14="http://schemas.microsoft.com/office/drawing/2010/main" val="0"/>
                        </a:ext>
                      </a:extLst>
                    </a:blip>
                    <a:stretch>
                      <a:fillRect/>
                    </a:stretch>
                  </pic:blipFill>
                  <pic:spPr>
                    <a:xfrm>
                      <a:off x="0" y="0"/>
                      <a:ext cx="3513535" cy="2135860"/>
                    </a:xfrm>
                    <a:prstGeom prst="rect">
                      <a:avLst/>
                    </a:prstGeom>
                  </pic:spPr>
                </pic:pic>
              </a:graphicData>
            </a:graphic>
          </wp:inline>
        </w:drawing>
      </w:r>
    </w:p>
    <w:p w:rsidR="001361AF" w:rsidRPr="00257295" w:rsidRDefault="001361AF" w:rsidP="00D734B9">
      <w:pPr>
        <w:pStyle w:val="ListParagraph"/>
        <w:numPr>
          <w:ilvl w:val="0"/>
          <w:numId w:val="119"/>
        </w:numPr>
        <w:ind w:firstLineChars="0"/>
      </w:pPr>
      <w:r w:rsidRPr="00257295">
        <w:rPr>
          <w:rFonts w:hint="eastAsia"/>
        </w:rPr>
        <w:t>增加平台总线设备</w:t>
      </w:r>
    </w:p>
    <w:p w:rsidR="001361AF" w:rsidRPr="00257295" w:rsidRDefault="001361AF" w:rsidP="00CF140D">
      <w:pPr>
        <w:ind w:left="420" w:firstLineChars="0" w:firstLine="420"/>
      </w:pPr>
      <w:r w:rsidRPr="00257295">
        <w:rPr>
          <w:rFonts w:hint="eastAsia"/>
        </w:rPr>
        <w:t>设备的配置信息由驱动程序定义，其配置结构如下：</w:t>
      </w:r>
    </w:p>
    <w:p w:rsidR="001361AF" w:rsidRPr="00257295" w:rsidRDefault="001361AF" w:rsidP="001361AF">
      <w:pPr>
        <w:spacing w:line="240" w:lineRule="auto"/>
        <w:ind w:left="420" w:firstLineChars="0" w:firstLine="420"/>
      </w:pPr>
      <w:r w:rsidRPr="00257295">
        <w:rPr>
          <w:rFonts w:hint="eastAsia"/>
          <w:noProof/>
        </w:rPr>
        <w:drawing>
          <wp:inline distT="0" distB="0" distL="0" distR="0" wp14:anchorId="549D36AB" wp14:editId="2E471BDC">
            <wp:extent cx="3675600" cy="2476800"/>
            <wp:effectExtent l="0" t="0" r="1270" b="0"/>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ECB3.tmp"/>
                    <pic:cNvPicPr/>
                  </pic:nvPicPr>
                  <pic:blipFill>
                    <a:blip r:embed="rId788">
                      <a:extLst>
                        <a:ext uri="{28A0092B-C50C-407E-A947-70E740481C1C}">
                          <a14:useLocalDpi xmlns:a14="http://schemas.microsoft.com/office/drawing/2010/main" val="0"/>
                        </a:ext>
                      </a:extLst>
                    </a:blip>
                    <a:stretch>
                      <a:fillRect/>
                    </a:stretch>
                  </pic:blipFill>
                  <pic:spPr>
                    <a:xfrm>
                      <a:off x="0" y="0"/>
                      <a:ext cx="3675600" cy="2476800"/>
                    </a:xfrm>
                    <a:prstGeom prst="rect">
                      <a:avLst/>
                    </a:prstGeom>
                  </pic:spPr>
                </pic:pic>
              </a:graphicData>
            </a:graphic>
          </wp:inline>
        </w:drawing>
      </w:r>
    </w:p>
    <w:p w:rsidR="001361AF" w:rsidRPr="00257295" w:rsidRDefault="001361AF" w:rsidP="001361AF">
      <w:pPr>
        <w:spacing w:line="240" w:lineRule="auto"/>
        <w:ind w:left="420" w:firstLineChars="0" w:firstLine="420"/>
      </w:pPr>
      <w:r w:rsidRPr="00257295">
        <w:rPr>
          <w:rFonts w:hint="eastAsia"/>
        </w:rPr>
        <w:lastRenderedPageBreak/>
        <w:t>如音频解码设备描述定义：</w:t>
      </w:r>
    </w:p>
    <w:p w:rsidR="001361AF" w:rsidRPr="00257295" w:rsidRDefault="001361AF" w:rsidP="001361AF">
      <w:pPr>
        <w:spacing w:line="240" w:lineRule="auto"/>
        <w:ind w:left="420" w:firstLineChars="0" w:firstLine="420"/>
      </w:pPr>
      <w:r w:rsidRPr="00257295">
        <w:rPr>
          <w:rFonts w:hint="eastAsia"/>
          <w:noProof/>
        </w:rPr>
        <w:drawing>
          <wp:inline distT="0" distB="0" distL="0" distR="0" wp14:anchorId="79048350" wp14:editId="3D2E7D56">
            <wp:extent cx="4925113" cy="2152951"/>
            <wp:effectExtent l="0" t="0" r="0" b="0"/>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6FA.tmp"/>
                    <pic:cNvPicPr/>
                  </pic:nvPicPr>
                  <pic:blipFill>
                    <a:blip r:embed="rId789">
                      <a:extLst>
                        <a:ext uri="{28A0092B-C50C-407E-A947-70E740481C1C}">
                          <a14:useLocalDpi xmlns:a14="http://schemas.microsoft.com/office/drawing/2010/main" val="0"/>
                        </a:ext>
                      </a:extLst>
                    </a:blip>
                    <a:stretch>
                      <a:fillRect/>
                    </a:stretch>
                  </pic:blipFill>
                  <pic:spPr>
                    <a:xfrm>
                      <a:off x="0" y="0"/>
                      <a:ext cx="4925113" cy="2152951"/>
                    </a:xfrm>
                    <a:prstGeom prst="rect">
                      <a:avLst/>
                    </a:prstGeom>
                  </pic:spPr>
                </pic:pic>
              </a:graphicData>
            </a:graphic>
          </wp:inline>
        </w:drawing>
      </w:r>
    </w:p>
    <w:p w:rsidR="001361AF" w:rsidRPr="00257295" w:rsidRDefault="001361AF" w:rsidP="00CF140D">
      <w:pPr>
        <w:ind w:left="420" w:firstLineChars="0" w:firstLine="420"/>
      </w:pPr>
      <w:r w:rsidRPr="00257295">
        <w:rPr>
          <w:rFonts w:hint="eastAsia"/>
        </w:rPr>
        <w:t>一般在内核启动时通过运行</w:t>
      </w:r>
      <w:r w:rsidRPr="00257295">
        <w:rPr>
          <w:rFonts w:hint="eastAsia"/>
        </w:rPr>
        <w:t>arch_initcall</w:t>
      </w:r>
      <w:r w:rsidRPr="00257295">
        <w:rPr>
          <w:rFonts w:hint="eastAsia"/>
        </w:rPr>
        <w:t>实现将设备添加到总线，通过调用以下接口实现设备添加：</w:t>
      </w:r>
    </w:p>
    <w:p w:rsidR="001361AF" w:rsidRPr="00257295" w:rsidRDefault="001361AF" w:rsidP="001361AF">
      <w:pPr>
        <w:pStyle w:val="a7"/>
        <w:ind w:left="480" w:firstLine="360"/>
      </w:pPr>
      <w:r w:rsidRPr="00257295">
        <w:rPr>
          <w:rFonts w:hint="eastAsia"/>
        </w:rPr>
        <w:drawing>
          <wp:inline distT="0" distB="0" distL="0" distR="0" wp14:anchorId="3B8B2E06" wp14:editId="65717797">
            <wp:extent cx="5420482" cy="381053"/>
            <wp:effectExtent l="0" t="0" r="8890" b="0"/>
            <wp:docPr id="860"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1F93.tmp"/>
                    <pic:cNvPicPr/>
                  </pic:nvPicPr>
                  <pic:blipFill>
                    <a:blip r:embed="rId790">
                      <a:extLst>
                        <a:ext uri="{28A0092B-C50C-407E-A947-70E740481C1C}">
                          <a14:useLocalDpi xmlns:a14="http://schemas.microsoft.com/office/drawing/2010/main" val="0"/>
                        </a:ext>
                      </a:extLst>
                    </a:blip>
                    <a:stretch>
                      <a:fillRect/>
                    </a:stretch>
                  </pic:blipFill>
                  <pic:spPr>
                    <a:xfrm>
                      <a:off x="0" y="0"/>
                      <a:ext cx="5420482" cy="381053"/>
                    </a:xfrm>
                    <a:prstGeom prst="rect">
                      <a:avLst/>
                    </a:prstGeom>
                  </pic:spPr>
                </pic:pic>
              </a:graphicData>
            </a:graphic>
          </wp:inline>
        </w:drawing>
      </w:r>
    </w:p>
    <w:p w:rsidR="001361AF" w:rsidRPr="00257295" w:rsidRDefault="001361AF" w:rsidP="001361AF">
      <w:pPr>
        <w:spacing w:line="240" w:lineRule="auto"/>
        <w:ind w:left="360" w:firstLineChars="0" w:firstLine="480"/>
      </w:pPr>
      <w:r w:rsidRPr="00257295">
        <w:rPr>
          <w:noProof/>
        </w:rPr>
        <w:drawing>
          <wp:inline distT="0" distB="0" distL="0" distR="0" wp14:anchorId="4D05CCC6" wp14:editId="728D9780">
            <wp:extent cx="4029638" cy="342948"/>
            <wp:effectExtent l="0" t="0" r="0" b="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B930.tmp"/>
                    <pic:cNvPicPr/>
                  </pic:nvPicPr>
                  <pic:blipFill>
                    <a:blip r:embed="rId791">
                      <a:extLst>
                        <a:ext uri="{28A0092B-C50C-407E-A947-70E740481C1C}">
                          <a14:useLocalDpi xmlns:a14="http://schemas.microsoft.com/office/drawing/2010/main" val="0"/>
                        </a:ext>
                      </a:extLst>
                    </a:blip>
                    <a:stretch>
                      <a:fillRect/>
                    </a:stretch>
                  </pic:blipFill>
                  <pic:spPr>
                    <a:xfrm>
                      <a:off x="0" y="0"/>
                      <a:ext cx="4029638" cy="342948"/>
                    </a:xfrm>
                    <a:prstGeom prst="rect">
                      <a:avLst/>
                    </a:prstGeom>
                  </pic:spPr>
                </pic:pic>
              </a:graphicData>
            </a:graphic>
          </wp:inline>
        </w:drawing>
      </w:r>
    </w:p>
    <w:p w:rsidR="001361AF" w:rsidRPr="00257295" w:rsidRDefault="001361AF" w:rsidP="001361AF">
      <w:pPr>
        <w:spacing w:line="240" w:lineRule="auto"/>
        <w:ind w:left="360" w:firstLineChars="0" w:firstLine="480"/>
      </w:pPr>
      <w:r w:rsidRPr="00257295">
        <w:rPr>
          <w:rFonts w:hint="eastAsia"/>
          <w:noProof/>
        </w:rPr>
        <w:drawing>
          <wp:inline distT="0" distB="0" distL="0" distR="0" wp14:anchorId="3CFA05F5" wp14:editId="5EC3569A">
            <wp:extent cx="4258270" cy="866896"/>
            <wp:effectExtent l="0" t="0" r="9525" b="9525"/>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83A.tmp"/>
                    <pic:cNvPicPr/>
                  </pic:nvPicPr>
                  <pic:blipFill>
                    <a:blip r:embed="rId792">
                      <a:extLst>
                        <a:ext uri="{28A0092B-C50C-407E-A947-70E740481C1C}">
                          <a14:useLocalDpi xmlns:a14="http://schemas.microsoft.com/office/drawing/2010/main" val="0"/>
                        </a:ext>
                      </a:extLst>
                    </a:blip>
                    <a:stretch>
                      <a:fillRect/>
                    </a:stretch>
                  </pic:blipFill>
                  <pic:spPr>
                    <a:xfrm>
                      <a:off x="0" y="0"/>
                      <a:ext cx="4258270" cy="866896"/>
                    </a:xfrm>
                    <a:prstGeom prst="rect">
                      <a:avLst/>
                    </a:prstGeom>
                  </pic:spPr>
                </pic:pic>
              </a:graphicData>
            </a:graphic>
          </wp:inline>
        </w:drawing>
      </w:r>
    </w:p>
    <w:p w:rsidR="001361AF" w:rsidRPr="00257295" w:rsidRDefault="001361AF" w:rsidP="001361AF">
      <w:pPr>
        <w:spacing w:line="240" w:lineRule="auto"/>
        <w:ind w:left="360" w:firstLineChars="0" w:firstLine="480"/>
      </w:pPr>
      <w:r w:rsidRPr="00257295">
        <w:rPr>
          <w:rFonts w:hint="eastAsia"/>
          <w:noProof/>
        </w:rPr>
        <w:lastRenderedPageBreak/>
        <w:drawing>
          <wp:inline distT="0" distB="0" distL="0" distR="0" wp14:anchorId="06DE408B" wp14:editId="175ECBDF">
            <wp:extent cx="4890977" cy="5530089"/>
            <wp:effectExtent l="0" t="0" r="5080" b="0"/>
            <wp:docPr id="870"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3050.tmp"/>
                    <pic:cNvPicPr/>
                  </pic:nvPicPr>
                  <pic:blipFill>
                    <a:blip r:embed="rId793">
                      <a:extLst>
                        <a:ext uri="{28A0092B-C50C-407E-A947-70E740481C1C}">
                          <a14:useLocalDpi xmlns:a14="http://schemas.microsoft.com/office/drawing/2010/main" val="0"/>
                        </a:ext>
                      </a:extLst>
                    </a:blip>
                    <a:stretch>
                      <a:fillRect/>
                    </a:stretch>
                  </pic:blipFill>
                  <pic:spPr>
                    <a:xfrm>
                      <a:off x="0" y="0"/>
                      <a:ext cx="4895389" cy="5535077"/>
                    </a:xfrm>
                    <a:prstGeom prst="rect">
                      <a:avLst/>
                    </a:prstGeom>
                  </pic:spPr>
                </pic:pic>
              </a:graphicData>
            </a:graphic>
          </wp:inline>
        </w:drawing>
      </w:r>
    </w:p>
    <w:p w:rsidR="001361AF" w:rsidRPr="00257295" w:rsidRDefault="001361AF" w:rsidP="001361AF">
      <w:pPr>
        <w:spacing w:line="240" w:lineRule="auto"/>
        <w:ind w:left="360" w:firstLineChars="0" w:firstLine="480"/>
      </w:pPr>
      <w:r w:rsidRPr="00257295">
        <w:rPr>
          <w:rFonts w:hint="eastAsia"/>
        </w:rPr>
        <w:t>287~288</w:t>
      </w:r>
      <w:r w:rsidRPr="00257295">
        <w:rPr>
          <w:rFonts w:hint="eastAsia"/>
        </w:rPr>
        <w:t>：如果设备不属于任何设备，则将其直接挂载在平台总线上。</w:t>
      </w:r>
    </w:p>
    <w:p w:rsidR="001361AF" w:rsidRPr="00257295" w:rsidRDefault="001361AF" w:rsidP="001361AF">
      <w:pPr>
        <w:spacing w:line="240" w:lineRule="auto"/>
        <w:ind w:left="360" w:firstLineChars="0" w:firstLine="480"/>
      </w:pPr>
      <w:r w:rsidRPr="00257295">
        <w:rPr>
          <w:rFonts w:hint="eastAsia"/>
        </w:rPr>
        <w:t>290</w:t>
      </w:r>
      <w:r w:rsidRPr="00257295">
        <w:rPr>
          <w:rFonts w:hint="eastAsia"/>
        </w:rPr>
        <w:t>：设置设备的总线类型。</w:t>
      </w:r>
    </w:p>
    <w:p w:rsidR="001361AF" w:rsidRPr="00257295" w:rsidRDefault="001361AF" w:rsidP="001361AF">
      <w:pPr>
        <w:spacing w:line="240" w:lineRule="auto"/>
        <w:ind w:left="360" w:firstLineChars="0" w:firstLine="480"/>
      </w:pPr>
      <w:r w:rsidRPr="00257295">
        <w:rPr>
          <w:rFonts w:hint="eastAsia"/>
        </w:rPr>
        <w:t>328</w:t>
      </w:r>
      <w:r w:rsidRPr="00257295">
        <w:rPr>
          <w:rFonts w:hint="eastAsia"/>
        </w:rPr>
        <w:t>：设备资源设置。</w:t>
      </w:r>
    </w:p>
    <w:p w:rsidR="001361AF" w:rsidRPr="00257295" w:rsidRDefault="001361AF" w:rsidP="001361AF">
      <w:pPr>
        <w:spacing w:line="240" w:lineRule="auto"/>
        <w:ind w:left="360" w:firstLineChars="0" w:firstLine="480"/>
      </w:pPr>
      <w:r w:rsidRPr="00257295">
        <w:rPr>
          <w:rFonts w:hint="eastAsia"/>
        </w:rPr>
        <w:t>340</w:t>
      </w:r>
      <w:r w:rsidRPr="00257295">
        <w:rPr>
          <w:rFonts w:hint="eastAsia"/>
        </w:rPr>
        <w:t>：增加设备到系统设备管理中。</w:t>
      </w:r>
    </w:p>
    <w:p w:rsidR="001361AF" w:rsidRPr="00257295" w:rsidRDefault="001361AF" w:rsidP="00D734B9">
      <w:pPr>
        <w:pStyle w:val="ListParagraph"/>
        <w:numPr>
          <w:ilvl w:val="0"/>
          <w:numId w:val="119"/>
        </w:numPr>
        <w:ind w:firstLineChars="0"/>
      </w:pPr>
      <w:r w:rsidRPr="00257295">
        <w:rPr>
          <w:rFonts w:hint="eastAsia"/>
        </w:rPr>
        <w:t>注册设备驱动</w:t>
      </w:r>
    </w:p>
    <w:p w:rsidR="001361AF" w:rsidRPr="00257295" w:rsidRDefault="001361AF" w:rsidP="00CF140D">
      <w:pPr>
        <w:ind w:left="420" w:firstLineChars="0" w:firstLine="420"/>
      </w:pPr>
      <w:r w:rsidRPr="00257295">
        <w:rPr>
          <w:rFonts w:hint="eastAsia"/>
        </w:rPr>
        <w:t>平台设备驱动程序结构如下：</w:t>
      </w:r>
    </w:p>
    <w:p w:rsidR="001361AF" w:rsidRPr="00257295" w:rsidRDefault="001361AF" w:rsidP="001361AF">
      <w:pPr>
        <w:spacing w:line="240" w:lineRule="auto"/>
        <w:ind w:left="420" w:firstLineChars="0" w:firstLine="420"/>
      </w:pPr>
      <w:r w:rsidRPr="00257295">
        <w:rPr>
          <w:rFonts w:hint="eastAsia"/>
          <w:noProof/>
        </w:rPr>
        <w:lastRenderedPageBreak/>
        <w:drawing>
          <wp:inline distT="0" distB="0" distL="0" distR="0" wp14:anchorId="2ABFE668" wp14:editId="1EF6E6B2">
            <wp:extent cx="4884073" cy="1435395"/>
            <wp:effectExtent l="0" t="0" r="0" b="0"/>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5131.tmp"/>
                    <pic:cNvPicPr/>
                  </pic:nvPicPr>
                  <pic:blipFill>
                    <a:blip r:embed="rId794">
                      <a:extLst>
                        <a:ext uri="{28A0092B-C50C-407E-A947-70E740481C1C}">
                          <a14:useLocalDpi xmlns:a14="http://schemas.microsoft.com/office/drawing/2010/main" val="0"/>
                        </a:ext>
                      </a:extLst>
                    </a:blip>
                    <a:stretch>
                      <a:fillRect/>
                    </a:stretch>
                  </pic:blipFill>
                  <pic:spPr>
                    <a:xfrm>
                      <a:off x="0" y="0"/>
                      <a:ext cx="4889094" cy="1436871"/>
                    </a:xfrm>
                    <a:prstGeom prst="rect">
                      <a:avLst/>
                    </a:prstGeom>
                  </pic:spPr>
                </pic:pic>
              </a:graphicData>
            </a:graphic>
          </wp:inline>
        </w:drawing>
      </w:r>
    </w:p>
    <w:p w:rsidR="001361AF" w:rsidRPr="00257295" w:rsidRDefault="001361AF" w:rsidP="001361AF">
      <w:pPr>
        <w:spacing w:line="240" w:lineRule="auto"/>
        <w:ind w:left="420" w:firstLineChars="0" w:firstLine="420"/>
      </w:pPr>
      <w:r w:rsidRPr="00257295">
        <w:rPr>
          <w:noProof/>
        </w:rPr>
        <w:drawing>
          <wp:inline distT="0" distB="0" distL="0" distR="0" wp14:anchorId="00FCF603" wp14:editId="03767F2D">
            <wp:extent cx="3772427" cy="1467055"/>
            <wp:effectExtent l="0" t="0" r="0" b="0"/>
            <wp:docPr id="865"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4DBE.tmp"/>
                    <pic:cNvPicPr/>
                  </pic:nvPicPr>
                  <pic:blipFill>
                    <a:blip r:embed="rId795">
                      <a:extLst>
                        <a:ext uri="{28A0092B-C50C-407E-A947-70E740481C1C}">
                          <a14:useLocalDpi xmlns:a14="http://schemas.microsoft.com/office/drawing/2010/main" val="0"/>
                        </a:ext>
                      </a:extLst>
                    </a:blip>
                    <a:stretch>
                      <a:fillRect/>
                    </a:stretch>
                  </pic:blipFill>
                  <pic:spPr>
                    <a:xfrm>
                      <a:off x="0" y="0"/>
                      <a:ext cx="3772427" cy="1467055"/>
                    </a:xfrm>
                    <a:prstGeom prst="rect">
                      <a:avLst/>
                    </a:prstGeom>
                  </pic:spPr>
                </pic:pic>
              </a:graphicData>
            </a:graphic>
          </wp:inline>
        </w:drawing>
      </w:r>
    </w:p>
    <w:p w:rsidR="001361AF" w:rsidRPr="00257295" w:rsidRDefault="001361AF" w:rsidP="00CF140D">
      <w:pPr>
        <w:ind w:left="420" w:firstLineChars="0" w:firstLine="420"/>
      </w:pPr>
      <w:r w:rsidRPr="00257295">
        <w:rPr>
          <w:rFonts w:hint="eastAsia"/>
        </w:rPr>
        <w:t>驱动一般是加载驱动模块时开始初始化，其初始化函数必须使用如下接口定义：</w:t>
      </w:r>
    </w:p>
    <w:p w:rsidR="001361AF" w:rsidRPr="00257295" w:rsidRDefault="001361AF" w:rsidP="001361AF">
      <w:pPr>
        <w:spacing w:line="240" w:lineRule="auto"/>
        <w:ind w:left="360" w:firstLineChars="0" w:firstLine="480"/>
      </w:pPr>
      <w:r w:rsidRPr="00257295">
        <w:rPr>
          <w:noProof/>
        </w:rPr>
        <w:drawing>
          <wp:inline distT="0" distB="0" distL="0" distR="0" wp14:anchorId="73F989A8" wp14:editId="4722F317">
            <wp:extent cx="5487166" cy="619211"/>
            <wp:effectExtent l="0" t="0" r="0" b="9525"/>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C8B8.tmp"/>
                    <pic:cNvPicPr/>
                  </pic:nvPicPr>
                  <pic:blipFill>
                    <a:blip r:embed="rId796">
                      <a:extLst>
                        <a:ext uri="{28A0092B-C50C-407E-A947-70E740481C1C}">
                          <a14:useLocalDpi xmlns:a14="http://schemas.microsoft.com/office/drawing/2010/main" val="0"/>
                        </a:ext>
                      </a:extLst>
                    </a:blip>
                    <a:stretch>
                      <a:fillRect/>
                    </a:stretch>
                  </pic:blipFill>
                  <pic:spPr>
                    <a:xfrm>
                      <a:off x="0" y="0"/>
                      <a:ext cx="5487166" cy="619211"/>
                    </a:xfrm>
                    <a:prstGeom prst="rect">
                      <a:avLst/>
                    </a:prstGeom>
                  </pic:spPr>
                </pic:pic>
              </a:graphicData>
            </a:graphic>
          </wp:inline>
        </w:drawing>
      </w:r>
    </w:p>
    <w:p w:rsidR="001361AF" w:rsidRPr="00257295" w:rsidRDefault="001361AF" w:rsidP="00CF140D">
      <w:pPr>
        <w:ind w:left="420" w:firstLineChars="0" w:firstLine="420"/>
      </w:pPr>
      <w:r w:rsidRPr="00257295">
        <w:rPr>
          <w:rFonts w:hint="eastAsia"/>
        </w:rPr>
        <w:t>当模块初始化时，会调用</w:t>
      </w:r>
      <w:r w:rsidRPr="00257295">
        <w:rPr>
          <w:rFonts w:hint="eastAsia"/>
        </w:rPr>
        <w:t>platform_driver_register</w:t>
      </w:r>
      <w:r w:rsidRPr="00257295">
        <w:rPr>
          <w:rFonts w:hint="eastAsia"/>
        </w:rPr>
        <w:t>函数：</w:t>
      </w:r>
    </w:p>
    <w:p w:rsidR="001361AF" w:rsidRPr="00257295" w:rsidRDefault="001361AF" w:rsidP="001361AF">
      <w:pPr>
        <w:spacing w:line="240" w:lineRule="auto"/>
        <w:ind w:left="360" w:firstLineChars="0" w:firstLine="480"/>
      </w:pPr>
      <w:r w:rsidRPr="00257295">
        <w:rPr>
          <w:rFonts w:hint="eastAsia"/>
          <w:noProof/>
        </w:rPr>
        <w:drawing>
          <wp:inline distT="0" distB="0" distL="0" distR="0" wp14:anchorId="22D49A17" wp14:editId="51282AF0">
            <wp:extent cx="4410691" cy="1895740"/>
            <wp:effectExtent l="0" t="0" r="0" b="9525"/>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9AAB.tmp"/>
                    <pic:cNvPicPr/>
                  </pic:nvPicPr>
                  <pic:blipFill>
                    <a:blip r:embed="rId797">
                      <a:extLst>
                        <a:ext uri="{28A0092B-C50C-407E-A947-70E740481C1C}">
                          <a14:useLocalDpi xmlns:a14="http://schemas.microsoft.com/office/drawing/2010/main" val="0"/>
                        </a:ext>
                      </a:extLst>
                    </a:blip>
                    <a:stretch>
                      <a:fillRect/>
                    </a:stretch>
                  </pic:blipFill>
                  <pic:spPr>
                    <a:xfrm>
                      <a:off x="0" y="0"/>
                      <a:ext cx="4410691" cy="1895740"/>
                    </a:xfrm>
                    <a:prstGeom prst="rect">
                      <a:avLst/>
                    </a:prstGeom>
                  </pic:spPr>
                </pic:pic>
              </a:graphicData>
            </a:graphic>
          </wp:inline>
        </w:drawing>
      </w:r>
    </w:p>
    <w:p w:rsidR="001361AF" w:rsidRPr="00257295" w:rsidRDefault="001361AF" w:rsidP="00D734B9">
      <w:pPr>
        <w:pStyle w:val="ListParagraph"/>
        <w:numPr>
          <w:ilvl w:val="0"/>
          <w:numId w:val="119"/>
        </w:numPr>
        <w:ind w:firstLineChars="0"/>
      </w:pPr>
      <w:r w:rsidRPr="00257295">
        <w:rPr>
          <w:rFonts w:hint="eastAsia"/>
        </w:rPr>
        <w:t>平台总线的</w:t>
      </w:r>
      <w:r w:rsidRPr="00257295">
        <w:rPr>
          <w:rFonts w:hint="eastAsia"/>
        </w:rPr>
        <w:t>uevent</w:t>
      </w:r>
    </w:p>
    <w:p w:rsidR="001361AF" w:rsidRDefault="001361AF" w:rsidP="001361AF">
      <w:pPr>
        <w:spacing w:line="240" w:lineRule="auto"/>
        <w:ind w:left="360" w:firstLineChars="0" w:firstLine="480"/>
      </w:pPr>
      <w:r w:rsidRPr="00257295">
        <w:rPr>
          <w:noProof/>
        </w:rPr>
        <w:lastRenderedPageBreak/>
        <w:drawing>
          <wp:inline distT="0" distB="0" distL="0" distR="0" wp14:anchorId="0D041713" wp14:editId="70F5FE3B">
            <wp:extent cx="5167424" cy="2023177"/>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98ED.tmp"/>
                    <pic:cNvPicPr/>
                  </pic:nvPicPr>
                  <pic:blipFill>
                    <a:blip r:embed="rId798">
                      <a:extLst>
                        <a:ext uri="{28A0092B-C50C-407E-A947-70E740481C1C}">
                          <a14:useLocalDpi xmlns:a14="http://schemas.microsoft.com/office/drawing/2010/main" val="0"/>
                        </a:ext>
                      </a:extLst>
                    </a:blip>
                    <a:stretch>
                      <a:fillRect/>
                    </a:stretch>
                  </pic:blipFill>
                  <pic:spPr>
                    <a:xfrm>
                      <a:off x="0" y="0"/>
                      <a:ext cx="5166586" cy="2022849"/>
                    </a:xfrm>
                    <a:prstGeom prst="rect">
                      <a:avLst/>
                    </a:prstGeom>
                  </pic:spPr>
                </pic:pic>
              </a:graphicData>
            </a:graphic>
          </wp:inline>
        </w:drawing>
      </w:r>
    </w:p>
    <w:p w:rsidR="00675BDD" w:rsidRPr="00257295" w:rsidRDefault="00675BDD" w:rsidP="001361AF">
      <w:pPr>
        <w:spacing w:line="240" w:lineRule="auto"/>
        <w:ind w:left="360" w:firstLineChars="0" w:firstLine="480"/>
      </w:pPr>
    </w:p>
    <w:p w:rsidR="00675BDD" w:rsidRDefault="00675BDD">
      <w:pPr>
        <w:widowControl/>
        <w:spacing w:line="240" w:lineRule="auto"/>
        <w:ind w:firstLineChars="0" w:firstLine="0"/>
        <w:jc w:val="left"/>
        <w:rPr>
          <w:b/>
          <w:bCs/>
          <w:sz w:val="28"/>
          <w:szCs w:val="28"/>
        </w:rPr>
      </w:pPr>
      <w:r>
        <w:br w:type="page"/>
      </w:r>
    </w:p>
    <w:p w:rsidR="00B9039D" w:rsidRDefault="00B9039D" w:rsidP="00B9039D">
      <w:pPr>
        <w:pStyle w:val="Heading3"/>
        <w:spacing w:before="163" w:after="163"/>
      </w:pPr>
      <w:bookmarkStart w:id="197" w:name="_Toc390712767"/>
      <w:r w:rsidRPr="00257295">
        <w:rPr>
          <w:rFonts w:hint="eastAsia"/>
        </w:rPr>
        <w:lastRenderedPageBreak/>
        <w:t>设备文件</w:t>
      </w:r>
      <w:bookmarkEnd w:id="197"/>
    </w:p>
    <w:p w:rsidR="00951D8C" w:rsidRDefault="00951D8C" w:rsidP="00D734B9">
      <w:pPr>
        <w:pStyle w:val="ListParagraph"/>
        <w:numPr>
          <w:ilvl w:val="0"/>
          <w:numId w:val="127"/>
        </w:numPr>
        <w:ind w:firstLineChars="0"/>
      </w:pPr>
      <w:r>
        <w:rPr>
          <w:rFonts w:hint="eastAsia"/>
        </w:rPr>
        <w:t>创建</w:t>
      </w:r>
      <w:r>
        <w:t>/</w:t>
      </w:r>
      <w:r w:rsidR="00A42362">
        <w:t>sys/devices</w:t>
      </w:r>
      <w:r>
        <w:rPr>
          <w:rFonts w:hint="eastAsia"/>
        </w:rPr>
        <w:t>入口</w:t>
      </w:r>
    </w:p>
    <w:p w:rsidR="00951D8C" w:rsidRDefault="00951D8C" w:rsidP="00CF140D">
      <w:pPr>
        <w:ind w:left="420" w:firstLineChars="0" w:firstLine="420"/>
      </w:pPr>
      <w:r>
        <w:rPr>
          <w:rFonts w:hint="eastAsia"/>
        </w:rPr>
        <w:t>当</w:t>
      </w:r>
      <w:r>
        <w:t>insmod</w:t>
      </w:r>
      <w:r>
        <w:rPr>
          <w:rFonts w:hint="eastAsia"/>
        </w:rPr>
        <w:t>驱动程序时，由内核驱动的</w:t>
      </w:r>
      <w:r>
        <w:t>init</w:t>
      </w:r>
      <w:r>
        <w:rPr>
          <w:rFonts w:hint="eastAsia"/>
        </w:rPr>
        <w:t>函数负责创建对应的</w:t>
      </w:r>
      <w:r w:rsidR="00411EC0">
        <w:t>/sys/</w:t>
      </w:r>
      <w:r w:rsidR="008B71CE" w:rsidRPr="008B71CE">
        <w:rPr>
          <w:rFonts w:hint="eastAsia"/>
        </w:rPr>
        <w:t xml:space="preserve"> </w:t>
      </w:r>
      <w:r w:rsidR="008B71CE" w:rsidRPr="00257295">
        <w:rPr>
          <w:rFonts w:hint="eastAsia"/>
        </w:rPr>
        <w:t>devices</w:t>
      </w:r>
      <w:r w:rsidR="008B71CE">
        <w:t xml:space="preserve"> </w:t>
      </w:r>
      <w:r w:rsidR="00411EC0">
        <w:t>/</w:t>
      </w:r>
      <w:r>
        <w:rPr>
          <w:rFonts w:hint="eastAsia"/>
        </w:rPr>
        <w:t>文件</w:t>
      </w:r>
      <w:r w:rsidR="001B24A8">
        <w:rPr>
          <w:rFonts w:hint="eastAsia"/>
        </w:rPr>
        <w:t>，</w:t>
      </w:r>
      <w:r w:rsidR="00A700BA" w:rsidRPr="00257295">
        <w:rPr>
          <w:rFonts w:hint="eastAsia"/>
        </w:rPr>
        <w:t>该文件属性中包含</w:t>
      </w:r>
      <w:r w:rsidR="00A700BA" w:rsidRPr="00257295">
        <w:rPr>
          <w:rFonts w:hint="eastAsia"/>
        </w:rPr>
        <w:t>major</w:t>
      </w:r>
      <w:r w:rsidR="00A700BA" w:rsidRPr="00257295">
        <w:rPr>
          <w:rFonts w:hint="eastAsia"/>
        </w:rPr>
        <w:t>；</w:t>
      </w:r>
    </w:p>
    <w:p w:rsidR="00951D8C" w:rsidRDefault="00951D8C" w:rsidP="00D734B9">
      <w:pPr>
        <w:pStyle w:val="ListParagraph"/>
        <w:numPr>
          <w:ilvl w:val="0"/>
          <w:numId w:val="127"/>
        </w:numPr>
        <w:ind w:firstLineChars="0"/>
      </w:pPr>
      <w:r>
        <w:rPr>
          <w:rFonts w:hint="eastAsia"/>
        </w:rPr>
        <w:t>创建</w:t>
      </w:r>
      <w:r>
        <w:t>/dev</w:t>
      </w:r>
      <w:r>
        <w:rPr>
          <w:rFonts w:hint="eastAsia"/>
        </w:rPr>
        <w:t>文件</w:t>
      </w:r>
    </w:p>
    <w:p w:rsidR="00951D8C" w:rsidRDefault="00951D8C" w:rsidP="002502CE">
      <w:pPr>
        <w:ind w:left="420" w:firstLineChars="0" w:firstLine="420"/>
      </w:pPr>
      <w:r>
        <w:rPr>
          <w:rFonts w:hint="eastAsia"/>
        </w:rPr>
        <w:t>设备文件提供给用户层访问设备。使用用户层</w:t>
      </w:r>
      <w:r>
        <w:t>mknode</w:t>
      </w:r>
      <w:r>
        <w:rPr>
          <w:rFonts w:hint="eastAsia"/>
        </w:rPr>
        <w:t>命令创建。</w:t>
      </w:r>
    </w:p>
    <w:p w:rsidR="00B9039D" w:rsidRPr="00257295" w:rsidRDefault="00B9039D" w:rsidP="002502CE">
      <w:pPr>
        <w:ind w:left="420" w:firstLineChars="0" w:firstLine="420"/>
      </w:pPr>
      <w:r w:rsidRPr="00257295">
        <w:rPr>
          <w:rFonts w:hint="eastAsia"/>
        </w:rPr>
        <w:t>功能：在</w:t>
      </w:r>
      <w:r w:rsidRPr="00257295">
        <w:rPr>
          <w:rFonts w:hint="eastAsia"/>
        </w:rPr>
        <w:t>/dev/</w:t>
      </w:r>
      <w:r w:rsidRPr="00257295">
        <w:rPr>
          <w:rFonts w:hint="eastAsia"/>
        </w:rPr>
        <w:t>目录下创建一个设备，用户通过此设备名来访问对应驱动。</w:t>
      </w:r>
    </w:p>
    <w:p w:rsidR="00B9039D" w:rsidRPr="00257295" w:rsidRDefault="00B9039D" w:rsidP="002502CE">
      <w:pPr>
        <w:ind w:left="420" w:firstLineChars="0" w:firstLine="420"/>
      </w:pPr>
      <w:r w:rsidRPr="00257295">
        <w:rPr>
          <w:rFonts w:hint="eastAsia"/>
        </w:rPr>
        <w:t>格式：</w:t>
      </w:r>
      <w:r w:rsidRPr="00257295">
        <w:rPr>
          <w:rFonts w:hint="eastAsia"/>
        </w:rPr>
        <w:t>mknod &lt;device&gt;  &lt;c/b&gt;  &lt;major&gt;  &lt;minor&gt;</w:t>
      </w:r>
    </w:p>
    <w:p w:rsidR="00B9039D" w:rsidRPr="00257295" w:rsidRDefault="00B9039D" w:rsidP="00D734B9">
      <w:pPr>
        <w:pStyle w:val="ListParagraph"/>
        <w:numPr>
          <w:ilvl w:val="0"/>
          <w:numId w:val="185"/>
        </w:numPr>
        <w:ind w:firstLineChars="0"/>
      </w:pPr>
      <w:r w:rsidRPr="00257295">
        <w:rPr>
          <w:rFonts w:hint="eastAsia"/>
        </w:rPr>
        <w:t xml:space="preserve">&lt;device&gt; </w:t>
      </w:r>
    </w:p>
    <w:p w:rsidR="00B9039D" w:rsidRPr="00257295" w:rsidRDefault="00B9039D" w:rsidP="002502CE">
      <w:pPr>
        <w:ind w:left="840" w:firstLineChars="0" w:firstLine="420"/>
      </w:pPr>
      <w:r w:rsidRPr="00257295">
        <w:rPr>
          <w:rFonts w:hint="eastAsia"/>
        </w:rPr>
        <w:t>代表</w:t>
      </w:r>
      <w:r w:rsidRPr="00257295">
        <w:rPr>
          <w:rFonts w:hint="eastAsia"/>
        </w:rPr>
        <w:t>/</w:t>
      </w:r>
      <w:r w:rsidR="008B71CE">
        <w:t>sys</w:t>
      </w:r>
      <w:r w:rsidRPr="00257295">
        <w:rPr>
          <w:rFonts w:hint="eastAsia"/>
        </w:rPr>
        <w:t>/devices/</w:t>
      </w:r>
      <w:r w:rsidRPr="00257295">
        <w:rPr>
          <w:rFonts w:hint="eastAsia"/>
        </w:rPr>
        <w:t>中的某个文件，该文件属性中包含</w:t>
      </w:r>
      <w:r w:rsidRPr="00257295">
        <w:rPr>
          <w:rFonts w:hint="eastAsia"/>
        </w:rPr>
        <w:t>major</w:t>
      </w:r>
      <w:r w:rsidRPr="00257295">
        <w:rPr>
          <w:rFonts w:hint="eastAsia"/>
        </w:rPr>
        <w:t>以及</w:t>
      </w:r>
      <w:r w:rsidRPr="00257295">
        <w:rPr>
          <w:rFonts w:hint="eastAsia"/>
        </w:rPr>
        <w:t>minor</w:t>
      </w:r>
      <w:r w:rsidRPr="00257295">
        <w:rPr>
          <w:rFonts w:hint="eastAsia"/>
        </w:rPr>
        <w:t>供</w:t>
      </w:r>
      <w:r w:rsidRPr="00257295">
        <w:rPr>
          <w:rFonts w:hint="eastAsia"/>
        </w:rPr>
        <w:t>mknod</w:t>
      </w:r>
      <w:r w:rsidRPr="00257295">
        <w:rPr>
          <w:rFonts w:hint="eastAsia"/>
        </w:rPr>
        <w:t>作为参数；</w:t>
      </w:r>
    </w:p>
    <w:p w:rsidR="00B9039D" w:rsidRPr="00257295" w:rsidRDefault="00B9039D" w:rsidP="00D734B9">
      <w:pPr>
        <w:pStyle w:val="ListParagraph"/>
        <w:numPr>
          <w:ilvl w:val="0"/>
          <w:numId w:val="185"/>
        </w:numPr>
        <w:ind w:firstLineChars="0"/>
      </w:pPr>
      <w:r w:rsidRPr="00257295">
        <w:rPr>
          <w:rFonts w:hint="eastAsia"/>
        </w:rPr>
        <w:t xml:space="preserve"> &lt;c/b&gt; </w:t>
      </w:r>
    </w:p>
    <w:p w:rsidR="00B9039D" w:rsidRPr="00257295" w:rsidRDefault="00B9039D" w:rsidP="002502CE">
      <w:pPr>
        <w:ind w:left="840" w:firstLineChars="0" w:firstLine="420"/>
      </w:pPr>
      <w:r w:rsidRPr="00257295">
        <w:rPr>
          <w:rFonts w:hint="eastAsia"/>
        </w:rPr>
        <w:t>表示</w:t>
      </w:r>
      <w:r w:rsidRPr="00257295">
        <w:rPr>
          <w:rFonts w:hint="eastAsia"/>
        </w:rPr>
        <w:t>&lt;device&gt;</w:t>
      </w:r>
      <w:r w:rsidRPr="00257295">
        <w:rPr>
          <w:rFonts w:hint="eastAsia"/>
        </w:rPr>
        <w:t>的设备类型属性；</w:t>
      </w:r>
    </w:p>
    <w:p w:rsidR="00B9039D" w:rsidRPr="00257295" w:rsidRDefault="00B9039D" w:rsidP="00D734B9">
      <w:pPr>
        <w:pStyle w:val="ListParagraph"/>
        <w:numPr>
          <w:ilvl w:val="0"/>
          <w:numId w:val="185"/>
        </w:numPr>
        <w:ind w:firstLineChars="0"/>
      </w:pPr>
      <w:r w:rsidRPr="00257295">
        <w:rPr>
          <w:rFonts w:hint="eastAsia"/>
        </w:rPr>
        <w:t>&lt;major&gt; &lt;mimor&gt;</w:t>
      </w:r>
    </w:p>
    <w:p w:rsidR="00B9039D" w:rsidRPr="00257295" w:rsidRDefault="00B9039D" w:rsidP="002502CE">
      <w:pPr>
        <w:ind w:left="840" w:firstLineChars="0" w:firstLine="420"/>
      </w:pPr>
      <w:r w:rsidRPr="00257295">
        <w:rPr>
          <w:rFonts w:hint="eastAsia"/>
        </w:rPr>
        <w:t>表示</w:t>
      </w:r>
      <w:r w:rsidRPr="00257295">
        <w:rPr>
          <w:rFonts w:hint="eastAsia"/>
        </w:rPr>
        <w:t>&lt;device&gt;</w:t>
      </w:r>
      <w:r w:rsidRPr="00257295">
        <w:rPr>
          <w:rFonts w:hint="eastAsia"/>
        </w:rPr>
        <w:t>的设备</w:t>
      </w:r>
      <w:r w:rsidRPr="00257295">
        <w:rPr>
          <w:rFonts w:hint="eastAsia"/>
        </w:rPr>
        <w:t>ID</w:t>
      </w:r>
      <w:r w:rsidRPr="00257295">
        <w:rPr>
          <w:rFonts w:hint="eastAsia"/>
        </w:rPr>
        <w:t>。</w:t>
      </w:r>
    </w:p>
    <w:p w:rsidR="001D76F1" w:rsidRPr="00257295" w:rsidRDefault="00B9039D" w:rsidP="001D76F1">
      <w:pPr>
        <w:pStyle w:val="Heading2"/>
        <w:spacing w:before="326" w:after="163"/>
      </w:pPr>
      <w:r w:rsidRPr="00257295">
        <w:br w:type="page"/>
      </w:r>
      <w:bookmarkStart w:id="198" w:name="_Toc390712768"/>
      <w:r w:rsidR="001D76F1" w:rsidRPr="00257295">
        <w:rPr>
          <w:rFonts w:hint="eastAsia"/>
        </w:rPr>
        <w:lastRenderedPageBreak/>
        <w:t>中断设备</w:t>
      </w:r>
      <w:bookmarkEnd w:id="198"/>
    </w:p>
    <w:p w:rsidR="001D76F1" w:rsidRPr="00257295" w:rsidRDefault="001D76F1" w:rsidP="001D76F1">
      <w:pPr>
        <w:pStyle w:val="Heading3"/>
        <w:spacing w:before="163" w:after="163"/>
      </w:pPr>
      <w:bookmarkStart w:id="199" w:name="_Toc390712769"/>
      <w:r w:rsidRPr="00257295">
        <w:rPr>
          <w:rFonts w:hint="eastAsia"/>
        </w:rPr>
        <w:t>中断请求构造</w:t>
      </w:r>
      <w:bookmarkEnd w:id="199"/>
    </w:p>
    <w:p w:rsidR="001D76F1" w:rsidRPr="00257295" w:rsidRDefault="001D76F1" w:rsidP="00D734B9">
      <w:pPr>
        <w:pStyle w:val="ListParagraph"/>
        <w:numPr>
          <w:ilvl w:val="0"/>
          <w:numId w:val="94"/>
        </w:numPr>
        <w:ind w:firstLineChars="0"/>
      </w:pPr>
      <w:r w:rsidRPr="00257295">
        <w:rPr>
          <w:rFonts w:hint="eastAsia"/>
        </w:rPr>
        <w:t>中断域配置</w:t>
      </w:r>
    </w:p>
    <w:p w:rsidR="001D76F1" w:rsidRPr="00257295" w:rsidRDefault="001D76F1" w:rsidP="001D76F1">
      <w:pPr>
        <w:spacing w:line="240" w:lineRule="auto"/>
        <w:ind w:left="420" w:firstLineChars="175" w:firstLine="420"/>
      </w:pPr>
      <w:r w:rsidRPr="00257295">
        <w:rPr>
          <w:noProof/>
        </w:rPr>
        <w:drawing>
          <wp:inline distT="0" distB="0" distL="0" distR="0" wp14:anchorId="2826FE78" wp14:editId="7AFCFDC2">
            <wp:extent cx="2162477" cy="924054"/>
            <wp:effectExtent l="0" t="0" r="9525" b="9525"/>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4782.tmp"/>
                    <pic:cNvPicPr/>
                  </pic:nvPicPr>
                  <pic:blipFill>
                    <a:blip r:embed="rId799">
                      <a:extLst>
                        <a:ext uri="{28A0092B-C50C-407E-A947-70E740481C1C}">
                          <a14:useLocalDpi xmlns:a14="http://schemas.microsoft.com/office/drawing/2010/main" val="0"/>
                        </a:ext>
                      </a:extLst>
                    </a:blip>
                    <a:stretch>
                      <a:fillRect/>
                    </a:stretch>
                  </pic:blipFill>
                  <pic:spPr>
                    <a:xfrm>
                      <a:off x="0" y="0"/>
                      <a:ext cx="2162477" cy="924054"/>
                    </a:xfrm>
                    <a:prstGeom prst="rect">
                      <a:avLst/>
                    </a:prstGeom>
                  </pic:spPr>
                </pic:pic>
              </a:graphicData>
            </a:graphic>
          </wp:inline>
        </w:drawing>
      </w:r>
    </w:p>
    <w:p w:rsidR="001D76F1" w:rsidRPr="00257295" w:rsidRDefault="001D76F1" w:rsidP="001D76F1">
      <w:pPr>
        <w:spacing w:line="240" w:lineRule="auto"/>
        <w:ind w:left="420" w:firstLineChars="175" w:firstLine="420"/>
      </w:pPr>
      <w:r w:rsidRPr="00257295">
        <w:rPr>
          <w:noProof/>
        </w:rPr>
        <w:drawing>
          <wp:inline distT="0" distB="0" distL="0" distR="0" wp14:anchorId="569FF635" wp14:editId="51B53D79">
            <wp:extent cx="2534004" cy="743054"/>
            <wp:effectExtent l="0" t="0" r="0" b="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6456.tmp"/>
                    <pic:cNvPicPr/>
                  </pic:nvPicPr>
                  <pic:blipFill>
                    <a:blip r:embed="rId800">
                      <a:extLst>
                        <a:ext uri="{28A0092B-C50C-407E-A947-70E740481C1C}">
                          <a14:useLocalDpi xmlns:a14="http://schemas.microsoft.com/office/drawing/2010/main" val="0"/>
                        </a:ext>
                      </a:extLst>
                    </a:blip>
                    <a:stretch>
                      <a:fillRect/>
                    </a:stretch>
                  </pic:blipFill>
                  <pic:spPr>
                    <a:xfrm>
                      <a:off x="0" y="0"/>
                      <a:ext cx="2534004" cy="743054"/>
                    </a:xfrm>
                    <a:prstGeom prst="rect">
                      <a:avLst/>
                    </a:prstGeom>
                  </pic:spPr>
                </pic:pic>
              </a:graphicData>
            </a:graphic>
          </wp:inline>
        </w:drawing>
      </w:r>
    </w:p>
    <w:p w:rsidR="001D76F1" w:rsidRPr="00257295" w:rsidRDefault="001D76F1" w:rsidP="002502CE">
      <w:pPr>
        <w:ind w:left="420" w:firstLineChars="0" w:firstLine="420"/>
      </w:pPr>
      <w:r w:rsidRPr="00257295">
        <w:rPr>
          <w:rFonts w:hint="eastAsia"/>
        </w:rPr>
        <w:t>其中</w:t>
      </w:r>
      <w:r w:rsidRPr="00257295">
        <w:rPr>
          <w:rFonts w:hint="eastAsia"/>
        </w:rPr>
        <w:t>init_irq</w:t>
      </w:r>
      <w:r w:rsidRPr="00257295">
        <w:rPr>
          <w:rFonts w:hint="eastAsia"/>
        </w:rPr>
        <w:t>由驱动实现，主要完成</w:t>
      </w:r>
      <w:r w:rsidRPr="00257295">
        <w:rPr>
          <w:rFonts w:hint="eastAsia"/>
        </w:rPr>
        <w:t>irq_domain</w:t>
      </w:r>
      <w:r w:rsidRPr="00257295">
        <w:rPr>
          <w:rFonts w:hint="eastAsia"/>
        </w:rPr>
        <w:t>的初始化。</w:t>
      </w:r>
    </w:p>
    <w:p w:rsidR="001D76F1" w:rsidRPr="00257295" w:rsidRDefault="001D76F1" w:rsidP="002502CE">
      <w:pPr>
        <w:ind w:left="420" w:firstLineChars="0" w:firstLine="420"/>
      </w:pPr>
      <w:r w:rsidRPr="00257295">
        <w:rPr>
          <w:rFonts w:hint="eastAsia"/>
        </w:rPr>
        <w:t>irq_domain</w:t>
      </w:r>
      <w:r w:rsidRPr="00257295">
        <w:rPr>
          <w:rFonts w:hint="eastAsia"/>
        </w:rPr>
        <w:t>用于描述中断控制器对具体一个中断的处理过程，其将不同硬件中断事映射换到一个统一的处理模型实现对硬件细节的屏蔽。</w:t>
      </w:r>
      <w:r w:rsidRPr="00257295">
        <w:rPr>
          <w:rFonts w:hint="eastAsia"/>
        </w:rPr>
        <w:t>irq_domain</w:t>
      </w:r>
      <w:r w:rsidRPr="00257295">
        <w:rPr>
          <w:rFonts w:hint="eastAsia"/>
        </w:rPr>
        <w:t>主要包含了如何触发，如何响应，以及各中断之间的关系等信息。</w:t>
      </w:r>
    </w:p>
    <w:p w:rsidR="001D76F1" w:rsidRPr="00257295" w:rsidRDefault="001D76F1" w:rsidP="002502CE">
      <w:pPr>
        <w:ind w:left="420" w:firstLineChars="0" w:firstLine="420"/>
      </w:pPr>
      <w:r w:rsidRPr="00257295">
        <w:rPr>
          <w:rFonts w:hint="eastAsia"/>
        </w:rPr>
        <w:t>通过调用</w:t>
      </w:r>
      <w:r w:rsidRPr="00257295">
        <w:t>irq_domain_add</w:t>
      </w:r>
      <w:r w:rsidRPr="00257295">
        <w:rPr>
          <w:rFonts w:hint="eastAsia"/>
        </w:rPr>
        <w:t>接口将硬件的中断配置传递给内核，如下：</w:t>
      </w:r>
    </w:p>
    <w:p w:rsidR="001D76F1" w:rsidRPr="00257295" w:rsidRDefault="001D76F1" w:rsidP="001D76F1">
      <w:pPr>
        <w:spacing w:line="240" w:lineRule="auto"/>
        <w:ind w:left="420" w:firstLineChars="175" w:firstLine="420"/>
      </w:pPr>
      <w:r w:rsidRPr="00257295">
        <w:rPr>
          <w:rFonts w:hint="eastAsia"/>
          <w:noProof/>
        </w:rPr>
        <w:drawing>
          <wp:inline distT="0" distB="0" distL="0" distR="0" wp14:anchorId="31042C37" wp14:editId="08210AFB">
            <wp:extent cx="4731489" cy="2795501"/>
            <wp:effectExtent l="0" t="0" r="0" b="5080"/>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A752.tmp"/>
                    <pic:cNvPicPr/>
                  </pic:nvPicPr>
                  <pic:blipFill>
                    <a:blip r:embed="rId801">
                      <a:extLst>
                        <a:ext uri="{28A0092B-C50C-407E-A947-70E740481C1C}">
                          <a14:useLocalDpi xmlns:a14="http://schemas.microsoft.com/office/drawing/2010/main" val="0"/>
                        </a:ext>
                      </a:extLst>
                    </a:blip>
                    <a:stretch>
                      <a:fillRect/>
                    </a:stretch>
                  </pic:blipFill>
                  <pic:spPr>
                    <a:xfrm>
                      <a:off x="0" y="0"/>
                      <a:ext cx="4740669" cy="2800925"/>
                    </a:xfrm>
                    <a:prstGeom prst="rect">
                      <a:avLst/>
                    </a:prstGeom>
                  </pic:spPr>
                </pic:pic>
              </a:graphicData>
            </a:graphic>
          </wp:inline>
        </w:drawing>
      </w:r>
    </w:p>
    <w:p w:rsidR="001D76F1" w:rsidRPr="00257295" w:rsidRDefault="001D76F1" w:rsidP="00C94DE4">
      <w:pPr>
        <w:ind w:left="420" w:firstLineChars="0" w:firstLine="420"/>
      </w:pPr>
      <w:r w:rsidRPr="00257295">
        <w:rPr>
          <w:rFonts w:hint="eastAsia"/>
        </w:rPr>
        <w:t>irq_domain</w:t>
      </w:r>
      <w:r w:rsidRPr="00257295">
        <w:rPr>
          <w:rFonts w:hint="eastAsia"/>
        </w:rPr>
        <w:t>的结构如下：</w:t>
      </w:r>
    </w:p>
    <w:p w:rsidR="001D76F1" w:rsidRPr="00257295" w:rsidRDefault="001D76F1" w:rsidP="001D76F1">
      <w:pPr>
        <w:spacing w:line="240" w:lineRule="auto"/>
        <w:ind w:left="420" w:firstLineChars="175" w:firstLine="420"/>
      </w:pPr>
      <w:r w:rsidRPr="00257295">
        <w:rPr>
          <w:rFonts w:hint="eastAsia"/>
          <w:noProof/>
        </w:rPr>
        <w:lastRenderedPageBreak/>
        <w:drawing>
          <wp:inline distT="0" distB="0" distL="0" distR="0" wp14:anchorId="76AF0038" wp14:editId="32A857A9">
            <wp:extent cx="3444949" cy="1615088"/>
            <wp:effectExtent l="0" t="0" r="3175" b="4445"/>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A56F.tmp"/>
                    <pic:cNvPicPr/>
                  </pic:nvPicPr>
                  <pic:blipFill>
                    <a:blip r:embed="rId802">
                      <a:extLst>
                        <a:ext uri="{28A0092B-C50C-407E-A947-70E740481C1C}">
                          <a14:useLocalDpi xmlns:a14="http://schemas.microsoft.com/office/drawing/2010/main" val="0"/>
                        </a:ext>
                      </a:extLst>
                    </a:blip>
                    <a:stretch>
                      <a:fillRect/>
                    </a:stretch>
                  </pic:blipFill>
                  <pic:spPr>
                    <a:xfrm>
                      <a:off x="0" y="0"/>
                      <a:ext cx="3453977" cy="1619320"/>
                    </a:xfrm>
                    <a:prstGeom prst="rect">
                      <a:avLst/>
                    </a:prstGeom>
                  </pic:spPr>
                </pic:pic>
              </a:graphicData>
            </a:graphic>
          </wp:inline>
        </w:drawing>
      </w:r>
    </w:p>
    <w:p w:rsidR="001D76F1" w:rsidRPr="00257295" w:rsidRDefault="001D76F1" w:rsidP="00C94DE4">
      <w:pPr>
        <w:ind w:left="420" w:firstLineChars="0" w:firstLine="420"/>
      </w:pPr>
      <w:r w:rsidRPr="00257295">
        <w:rPr>
          <w:rFonts w:hint="eastAsia"/>
        </w:rPr>
        <w:t>对应的操作接口包含如下，当每创建一个</w:t>
      </w:r>
      <w:r w:rsidRPr="00257295">
        <w:rPr>
          <w:rFonts w:hint="eastAsia"/>
        </w:rPr>
        <w:t>domain</w:t>
      </w:r>
      <w:r w:rsidRPr="00257295">
        <w:rPr>
          <w:rFonts w:hint="eastAsia"/>
        </w:rPr>
        <w:t>，则调用</w:t>
      </w:r>
      <w:r w:rsidRPr="00257295">
        <w:rPr>
          <w:rFonts w:hint="eastAsia"/>
        </w:rPr>
        <w:t>map</w:t>
      </w:r>
      <w:r w:rsidRPr="00257295">
        <w:rPr>
          <w:rFonts w:hint="eastAsia"/>
        </w:rPr>
        <w:t>接口，然后增加到内核</w:t>
      </w:r>
      <w:r w:rsidRPr="00257295">
        <w:rPr>
          <w:rFonts w:hint="eastAsia"/>
        </w:rPr>
        <w:t>irq_domain</w:t>
      </w:r>
      <w:r w:rsidRPr="00257295">
        <w:rPr>
          <w:rFonts w:hint="eastAsia"/>
        </w:rPr>
        <w:t>全局列表中：</w:t>
      </w:r>
    </w:p>
    <w:p w:rsidR="001D76F1" w:rsidRPr="00257295" w:rsidRDefault="001D76F1" w:rsidP="001D76F1">
      <w:pPr>
        <w:pStyle w:val="a7"/>
        <w:ind w:leftChars="175" w:firstLine="480"/>
      </w:pPr>
      <w:r w:rsidRPr="00257295">
        <w:rPr>
          <w:rFonts w:hint="eastAsia"/>
        </w:rPr>
        <w:drawing>
          <wp:inline distT="0" distB="0" distL="0" distR="0" wp14:anchorId="7F37B6D9" wp14:editId="176E957A">
            <wp:extent cx="5345574" cy="1190847"/>
            <wp:effectExtent l="0" t="0" r="7620" b="9525"/>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992E.tmp"/>
                    <pic:cNvPicPr/>
                  </pic:nvPicPr>
                  <pic:blipFill>
                    <a:blip r:embed="rId803">
                      <a:extLst>
                        <a:ext uri="{28A0092B-C50C-407E-A947-70E740481C1C}">
                          <a14:useLocalDpi xmlns:a14="http://schemas.microsoft.com/office/drawing/2010/main" val="0"/>
                        </a:ext>
                      </a:extLst>
                    </a:blip>
                    <a:stretch>
                      <a:fillRect/>
                    </a:stretch>
                  </pic:blipFill>
                  <pic:spPr>
                    <a:xfrm>
                      <a:off x="0" y="0"/>
                      <a:ext cx="5345091" cy="1190739"/>
                    </a:xfrm>
                    <a:prstGeom prst="rect">
                      <a:avLst/>
                    </a:prstGeom>
                  </pic:spPr>
                </pic:pic>
              </a:graphicData>
            </a:graphic>
          </wp:inline>
        </w:drawing>
      </w:r>
    </w:p>
    <w:p w:rsidR="001D76F1" w:rsidRPr="00257295" w:rsidRDefault="001D76F1" w:rsidP="00C94DE4">
      <w:pPr>
        <w:ind w:left="420" w:firstLineChars="0" w:firstLine="420"/>
      </w:pPr>
      <w:r w:rsidRPr="00257295">
        <w:rPr>
          <w:rFonts w:hint="eastAsia"/>
        </w:rPr>
        <w:t>接口由驱动代码实现：</w:t>
      </w:r>
    </w:p>
    <w:p w:rsidR="001D76F1" w:rsidRPr="00257295" w:rsidRDefault="001D76F1" w:rsidP="001D76F1">
      <w:pPr>
        <w:pStyle w:val="a7"/>
        <w:ind w:leftChars="175" w:firstLine="480"/>
      </w:pPr>
      <w:r w:rsidRPr="00257295">
        <w:drawing>
          <wp:inline distT="0" distB="0" distL="0" distR="0" wp14:anchorId="08691981" wp14:editId="43041579">
            <wp:extent cx="3677163" cy="752580"/>
            <wp:effectExtent l="0" t="0" r="0" b="952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C387.tmp"/>
                    <pic:cNvPicPr/>
                  </pic:nvPicPr>
                  <pic:blipFill>
                    <a:blip r:embed="rId804">
                      <a:extLst>
                        <a:ext uri="{28A0092B-C50C-407E-A947-70E740481C1C}">
                          <a14:useLocalDpi xmlns:a14="http://schemas.microsoft.com/office/drawing/2010/main" val="0"/>
                        </a:ext>
                      </a:extLst>
                    </a:blip>
                    <a:stretch>
                      <a:fillRect/>
                    </a:stretch>
                  </pic:blipFill>
                  <pic:spPr>
                    <a:xfrm>
                      <a:off x="0" y="0"/>
                      <a:ext cx="3677163" cy="752580"/>
                    </a:xfrm>
                    <a:prstGeom prst="rect">
                      <a:avLst/>
                    </a:prstGeom>
                  </pic:spPr>
                </pic:pic>
              </a:graphicData>
            </a:graphic>
          </wp:inline>
        </w:drawing>
      </w:r>
    </w:p>
    <w:p w:rsidR="001D76F1" w:rsidRPr="00257295" w:rsidRDefault="001D76F1" w:rsidP="001D76F1">
      <w:pPr>
        <w:pStyle w:val="a7"/>
        <w:ind w:leftChars="175" w:firstLine="480"/>
      </w:pPr>
      <w:r w:rsidRPr="00257295">
        <w:rPr>
          <w:rFonts w:hint="eastAsia"/>
        </w:rPr>
        <w:drawing>
          <wp:inline distT="0" distB="0" distL="0" distR="0" wp14:anchorId="0EB891DC" wp14:editId="59C062A9">
            <wp:extent cx="5115639" cy="1295581"/>
            <wp:effectExtent l="0" t="0" r="0" b="0"/>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5C13.tmp"/>
                    <pic:cNvPicPr/>
                  </pic:nvPicPr>
                  <pic:blipFill>
                    <a:blip r:embed="rId805">
                      <a:extLst>
                        <a:ext uri="{28A0092B-C50C-407E-A947-70E740481C1C}">
                          <a14:useLocalDpi xmlns:a14="http://schemas.microsoft.com/office/drawing/2010/main" val="0"/>
                        </a:ext>
                      </a:extLst>
                    </a:blip>
                    <a:stretch>
                      <a:fillRect/>
                    </a:stretch>
                  </pic:blipFill>
                  <pic:spPr>
                    <a:xfrm>
                      <a:off x="0" y="0"/>
                      <a:ext cx="5115639" cy="1295581"/>
                    </a:xfrm>
                    <a:prstGeom prst="rect">
                      <a:avLst/>
                    </a:prstGeom>
                  </pic:spPr>
                </pic:pic>
              </a:graphicData>
            </a:graphic>
          </wp:inline>
        </w:drawing>
      </w:r>
    </w:p>
    <w:p w:rsidR="001D76F1" w:rsidRPr="00257295" w:rsidRDefault="001D76F1" w:rsidP="00C94DE4">
      <w:pPr>
        <w:ind w:left="420" w:firstLineChars="0" w:firstLine="420"/>
      </w:pPr>
      <w:r w:rsidRPr="00257295">
        <w:rPr>
          <w:rFonts w:hint="eastAsia"/>
        </w:rPr>
        <w:t>增加</w:t>
      </w:r>
      <w:r w:rsidRPr="00257295">
        <w:rPr>
          <w:rFonts w:hint="eastAsia"/>
        </w:rPr>
        <w:t>irq_domain</w:t>
      </w:r>
      <w:r w:rsidRPr="00257295">
        <w:rPr>
          <w:rFonts w:hint="eastAsia"/>
        </w:rPr>
        <w:t>的实现：</w:t>
      </w:r>
    </w:p>
    <w:p w:rsidR="001D76F1" w:rsidRPr="00257295" w:rsidRDefault="001D76F1" w:rsidP="001D76F1">
      <w:pPr>
        <w:pStyle w:val="a7"/>
        <w:ind w:leftChars="175" w:firstLine="480"/>
      </w:pPr>
      <w:r w:rsidRPr="00257295">
        <w:rPr>
          <w:rFonts w:hint="eastAsia"/>
        </w:rPr>
        <w:lastRenderedPageBreak/>
        <w:drawing>
          <wp:inline distT="0" distB="0" distL="0" distR="0" wp14:anchorId="4495E102" wp14:editId="44E5EDFB">
            <wp:extent cx="4584176" cy="2753833"/>
            <wp:effectExtent l="0" t="0" r="6985" b="8890"/>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0175.tmp"/>
                    <pic:cNvPicPr/>
                  </pic:nvPicPr>
                  <pic:blipFill>
                    <a:blip r:embed="rId806">
                      <a:extLst>
                        <a:ext uri="{28A0092B-C50C-407E-A947-70E740481C1C}">
                          <a14:useLocalDpi xmlns:a14="http://schemas.microsoft.com/office/drawing/2010/main" val="0"/>
                        </a:ext>
                      </a:extLst>
                    </a:blip>
                    <a:stretch>
                      <a:fillRect/>
                    </a:stretch>
                  </pic:blipFill>
                  <pic:spPr>
                    <a:xfrm>
                      <a:off x="0" y="0"/>
                      <a:ext cx="4592882" cy="2759063"/>
                    </a:xfrm>
                    <a:prstGeom prst="rect">
                      <a:avLst/>
                    </a:prstGeom>
                  </pic:spPr>
                </pic:pic>
              </a:graphicData>
            </a:graphic>
          </wp:inline>
        </w:drawing>
      </w:r>
    </w:p>
    <w:p w:rsidR="001D76F1" w:rsidRPr="00257295" w:rsidRDefault="001D76F1" w:rsidP="00D734B9">
      <w:pPr>
        <w:pStyle w:val="ListParagraph"/>
        <w:numPr>
          <w:ilvl w:val="0"/>
          <w:numId w:val="94"/>
        </w:numPr>
        <w:ind w:firstLineChars="0"/>
      </w:pPr>
      <w:r w:rsidRPr="00257295">
        <w:rPr>
          <w:rFonts w:hint="eastAsia"/>
        </w:rPr>
        <w:t>配置中断处理函数</w:t>
      </w:r>
    </w:p>
    <w:p w:rsidR="001D76F1" w:rsidRPr="00257295" w:rsidRDefault="001D76F1" w:rsidP="00C94DE4">
      <w:pPr>
        <w:ind w:left="420" w:firstLineChars="0" w:firstLine="420"/>
      </w:pPr>
      <w:r w:rsidRPr="00257295">
        <w:rPr>
          <w:rFonts w:hint="eastAsia"/>
        </w:rPr>
        <w:t>为了防止中断丢失，</w:t>
      </w:r>
      <w:r w:rsidRPr="00257295">
        <w:rPr>
          <w:rFonts w:hint="eastAsia"/>
        </w:rPr>
        <w:t>linux</w:t>
      </w:r>
      <w:r w:rsidRPr="00257295">
        <w:rPr>
          <w:rFonts w:hint="eastAsia"/>
        </w:rPr>
        <w:t>将中断分为</w:t>
      </w:r>
      <w:r w:rsidRPr="00257295">
        <w:rPr>
          <w:rFonts w:hint="eastAsia"/>
        </w:rPr>
        <w:t>chained</w:t>
      </w:r>
      <w:r w:rsidRPr="00257295">
        <w:rPr>
          <w:rFonts w:hint="eastAsia"/>
        </w:rPr>
        <w:t>和非</w:t>
      </w:r>
      <w:r w:rsidRPr="00257295">
        <w:rPr>
          <w:rFonts w:hint="eastAsia"/>
        </w:rPr>
        <w:t>chained</w:t>
      </w:r>
      <w:r w:rsidRPr="00257295">
        <w:rPr>
          <w:rFonts w:hint="eastAsia"/>
        </w:rPr>
        <w:t>类型，</w:t>
      </w:r>
      <w:r w:rsidRPr="00257295">
        <w:rPr>
          <w:rFonts w:hint="eastAsia"/>
        </w:rPr>
        <w:t>chained</w:t>
      </w:r>
      <w:r w:rsidRPr="00257295">
        <w:rPr>
          <w:rFonts w:hint="eastAsia"/>
        </w:rPr>
        <w:t>类型的中断使用线程运行，非</w:t>
      </w:r>
      <w:r w:rsidRPr="00257295">
        <w:rPr>
          <w:rFonts w:hint="eastAsia"/>
        </w:rPr>
        <w:t>chained</w:t>
      </w:r>
      <w:r w:rsidRPr="00257295">
        <w:rPr>
          <w:rFonts w:hint="eastAsia"/>
        </w:rPr>
        <w:t>的直接处理。</w:t>
      </w:r>
    </w:p>
    <w:p w:rsidR="001D76F1" w:rsidRPr="00257295" w:rsidRDefault="001D76F1" w:rsidP="00C94DE4">
      <w:pPr>
        <w:ind w:left="420" w:firstLineChars="0" w:firstLine="420"/>
      </w:pPr>
      <w:r w:rsidRPr="00257295">
        <w:rPr>
          <w:rFonts w:hint="eastAsia"/>
        </w:rPr>
        <w:t>注册非</w:t>
      </w:r>
      <w:r w:rsidRPr="00257295">
        <w:rPr>
          <w:rFonts w:hint="eastAsia"/>
        </w:rPr>
        <w:t>chained</w:t>
      </w:r>
      <w:r w:rsidRPr="00257295">
        <w:rPr>
          <w:rFonts w:hint="eastAsia"/>
        </w:rPr>
        <w:t>中断管理</w:t>
      </w:r>
    </w:p>
    <w:p w:rsidR="001D76F1" w:rsidRPr="00257295" w:rsidRDefault="001D76F1" w:rsidP="001D76F1">
      <w:pPr>
        <w:pStyle w:val="a7"/>
        <w:ind w:leftChars="175" w:firstLine="480"/>
      </w:pPr>
      <w:r w:rsidRPr="00257295">
        <w:rPr>
          <w:rFonts w:hint="eastAsia"/>
        </w:rPr>
        <w:drawing>
          <wp:inline distT="0" distB="0" distL="0" distR="0" wp14:anchorId="43E7915F" wp14:editId="25C0C587">
            <wp:extent cx="5196035" cy="752475"/>
            <wp:effectExtent l="0" t="0" r="5080"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6DE.tmp"/>
                    <pic:cNvPicPr/>
                  </pic:nvPicPr>
                  <pic:blipFill>
                    <a:blip r:embed="rId807" cstate="email">
                      <a:extLst>
                        <a:ext uri="{28A0092B-C50C-407E-A947-70E740481C1C}">
                          <a14:useLocalDpi xmlns:a14="http://schemas.microsoft.com/office/drawing/2010/main" val="0"/>
                        </a:ext>
                      </a:extLst>
                    </a:blip>
                    <a:stretch>
                      <a:fillRect/>
                    </a:stretch>
                  </pic:blipFill>
                  <pic:spPr>
                    <a:xfrm>
                      <a:off x="0" y="0"/>
                      <a:ext cx="5208582" cy="754292"/>
                    </a:xfrm>
                    <a:prstGeom prst="rect">
                      <a:avLst/>
                    </a:prstGeom>
                  </pic:spPr>
                </pic:pic>
              </a:graphicData>
            </a:graphic>
          </wp:inline>
        </w:drawing>
      </w:r>
    </w:p>
    <w:p w:rsidR="001D76F1" w:rsidRPr="00257295" w:rsidRDefault="001D76F1" w:rsidP="001D76F1">
      <w:pPr>
        <w:pStyle w:val="a7"/>
        <w:ind w:leftChars="175" w:firstLine="480"/>
      </w:pPr>
      <w:r w:rsidRPr="00257295">
        <w:rPr>
          <w:rFonts w:hint="eastAsia"/>
        </w:rPr>
        <w:drawing>
          <wp:inline distT="0" distB="0" distL="0" distR="0" wp14:anchorId="6F66819D" wp14:editId="4A875F5E">
            <wp:extent cx="5363324" cy="1076475"/>
            <wp:effectExtent l="0" t="0" r="8890" b="9525"/>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2C1B.tmp"/>
                    <pic:cNvPicPr/>
                  </pic:nvPicPr>
                  <pic:blipFill>
                    <a:blip r:embed="rId808">
                      <a:extLst>
                        <a:ext uri="{28A0092B-C50C-407E-A947-70E740481C1C}">
                          <a14:useLocalDpi xmlns:a14="http://schemas.microsoft.com/office/drawing/2010/main" val="0"/>
                        </a:ext>
                      </a:extLst>
                    </a:blip>
                    <a:stretch>
                      <a:fillRect/>
                    </a:stretch>
                  </pic:blipFill>
                  <pic:spPr>
                    <a:xfrm>
                      <a:off x="0" y="0"/>
                      <a:ext cx="5363324" cy="1076475"/>
                    </a:xfrm>
                    <a:prstGeom prst="rect">
                      <a:avLst/>
                    </a:prstGeom>
                  </pic:spPr>
                </pic:pic>
              </a:graphicData>
            </a:graphic>
          </wp:inline>
        </w:drawing>
      </w:r>
    </w:p>
    <w:p w:rsidR="001D76F1" w:rsidRPr="00257295" w:rsidRDefault="001D76F1" w:rsidP="00C94DE4">
      <w:pPr>
        <w:ind w:left="420" w:firstLineChars="0" w:firstLine="420"/>
      </w:pPr>
      <w:r w:rsidRPr="00257295">
        <w:rPr>
          <w:rFonts w:hint="eastAsia"/>
        </w:rPr>
        <w:t>注册</w:t>
      </w:r>
      <w:r w:rsidRPr="00257295">
        <w:rPr>
          <w:rFonts w:hint="eastAsia"/>
        </w:rPr>
        <w:t>chained</w:t>
      </w:r>
      <w:r w:rsidRPr="00257295">
        <w:rPr>
          <w:rFonts w:hint="eastAsia"/>
        </w:rPr>
        <w:t>中断管理的接口</w:t>
      </w:r>
    </w:p>
    <w:p w:rsidR="001D76F1" w:rsidRPr="00257295" w:rsidRDefault="001D76F1" w:rsidP="001D76F1">
      <w:pPr>
        <w:pStyle w:val="a7"/>
        <w:ind w:leftChars="175" w:firstLine="480"/>
      </w:pPr>
      <w:r w:rsidRPr="00257295">
        <w:drawing>
          <wp:inline distT="0" distB="0" distL="0" distR="0" wp14:anchorId="46627263" wp14:editId="49CB269E">
            <wp:extent cx="4543425" cy="1488363"/>
            <wp:effectExtent l="0" t="0" r="0" b="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C3EB3.tmp"/>
                    <pic:cNvPicPr/>
                  </pic:nvPicPr>
                  <pic:blipFill>
                    <a:blip r:embed="rId809" cstate="email">
                      <a:extLst>
                        <a:ext uri="{28A0092B-C50C-407E-A947-70E740481C1C}">
                          <a14:useLocalDpi xmlns:a14="http://schemas.microsoft.com/office/drawing/2010/main" val="0"/>
                        </a:ext>
                      </a:extLst>
                    </a:blip>
                    <a:stretch>
                      <a:fillRect/>
                    </a:stretch>
                  </pic:blipFill>
                  <pic:spPr>
                    <a:xfrm>
                      <a:off x="0" y="0"/>
                      <a:ext cx="4551592" cy="1491038"/>
                    </a:xfrm>
                    <a:prstGeom prst="rect">
                      <a:avLst/>
                    </a:prstGeom>
                  </pic:spPr>
                </pic:pic>
              </a:graphicData>
            </a:graphic>
          </wp:inline>
        </w:drawing>
      </w:r>
    </w:p>
    <w:p w:rsidR="001D76F1" w:rsidRPr="00257295" w:rsidRDefault="001D76F1" w:rsidP="00D734B9">
      <w:pPr>
        <w:pStyle w:val="ListParagraph"/>
        <w:numPr>
          <w:ilvl w:val="0"/>
          <w:numId w:val="94"/>
        </w:numPr>
        <w:ind w:firstLineChars="0"/>
      </w:pPr>
      <w:r w:rsidRPr="00257295">
        <w:rPr>
          <w:rFonts w:hint="eastAsia"/>
        </w:rPr>
        <w:t>构造流程</w:t>
      </w:r>
    </w:p>
    <w:p w:rsidR="001D76F1" w:rsidRPr="00257295" w:rsidRDefault="001D76F1" w:rsidP="00C94DE4">
      <w:pPr>
        <w:ind w:left="420" w:firstLineChars="0" w:firstLine="420"/>
      </w:pPr>
      <w:r w:rsidRPr="00257295">
        <w:rPr>
          <w:rFonts w:hint="eastAsia"/>
        </w:rPr>
        <w:lastRenderedPageBreak/>
        <w:t>因为中断处理函数是通过管理接口间接运行，所以驱动必须首先定义中断管理函数，该函数一般在架构设置时被调用，配置方法为如下：</w:t>
      </w:r>
      <w:r w:rsidRPr="00257295">
        <w:rPr>
          <w:rFonts w:hint="eastAsia"/>
        </w:rPr>
        <w:tab/>
      </w:r>
    </w:p>
    <w:p w:rsidR="001D76F1" w:rsidRPr="00257295" w:rsidRDefault="001D76F1" w:rsidP="001D76F1">
      <w:pPr>
        <w:pStyle w:val="a7"/>
        <w:ind w:leftChars="175" w:firstLine="420"/>
      </w:pPr>
      <w:r w:rsidRPr="00257295">
        <w:drawing>
          <wp:inline distT="0" distB="0" distL="0" distR="0" wp14:anchorId="11954F65" wp14:editId="2813A0EC">
            <wp:extent cx="5439535" cy="1505160"/>
            <wp:effectExtent l="0" t="0" r="8890" b="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CF0C1.tmp"/>
                    <pic:cNvPicPr/>
                  </pic:nvPicPr>
                  <pic:blipFill>
                    <a:blip r:embed="rId810">
                      <a:extLst>
                        <a:ext uri="{28A0092B-C50C-407E-A947-70E740481C1C}">
                          <a14:useLocalDpi xmlns:a14="http://schemas.microsoft.com/office/drawing/2010/main" val="0"/>
                        </a:ext>
                      </a:extLst>
                    </a:blip>
                    <a:stretch>
                      <a:fillRect/>
                    </a:stretch>
                  </pic:blipFill>
                  <pic:spPr>
                    <a:xfrm>
                      <a:off x="0" y="0"/>
                      <a:ext cx="5439535" cy="1505160"/>
                    </a:xfrm>
                    <a:prstGeom prst="rect">
                      <a:avLst/>
                    </a:prstGeom>
                  </pic:spPr>
                </pic:pic>
              </a:graphicData>
            </a:graphic>
          </wp:inline>
        </w:drawing>
      </w:r>
    </w:p>
    <w:p w:rsidR="001D76F1" w:rsidRPr="00257295" w:rsidRDefault="001D76F1" w:rsidP="001D76F1">
      <w:pPr>
        <w:pStyle w:val="a7"/>
        <w:ind w:leftChars="175" w:firstLine="480"/>
      </w:pPr>
      <w:r w:rsidRPr="00257295">
        <w:drawing>
          <wp:inline distT="0" distB="0" distL="0" distR="0" wp14:anchorId="14113F4D" wp14:editId="74B61DF9">
            <wp:extent cx="4267200" cy="1769968"/>
            <wp:effectExtent l="0" t="0" r="0" b="190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CEDB1.tmp"/>
                    <pic:cNvPicPr/>
                  </pic:nvPicPr>
                  <pic:blipFill>
                    <a:blip r:embed="rId811" cstate="email">
                      <a:extLst>
                        <a:ext uri="{28A0092B-C50C-407E-A947-70E740481C1C}">
                          <a14:useLocalDpi xmlns:a14="http://schemas.microsoft.com/office/drawing/2010/main" val="0"/>
                        </a:ext>
                      </a:extLst>
                    </a:blip>
                    <a:stretch>
                      <a:fillRect/>
                    </a:stretch>
                  </pic:blipFill>
                  <pic:spPr>
                    <a:xfrm>
                      <a:off x="0" y="0"/>
                      <a:ext cx="4267797" cy="1770215"/>
                    </a:xfrm>
                    <a:prstGeom prst="rect">
                      <a:avLst/>
                    </a:prstGeom>
                  </pic:spPr>
                </pic:pic>
              </a:graphicData>
            </a:graphic>
          </wp:inline>
        </w:drawing>
      </w:r>
    </w:p>
    <w:p w:rsidR="001D76F1" w:rsidRPr="00257295" w:rsidRDefault="001D76F1" w:rsidP="00C94DE4">
      <w:pPr>
        <w:ind w:left="420" w:firstLineChars="0" w:firstLine="420"/>
      </w:pPr>
      <w:r w:rsidRPr="00257295">
        <w:rPr>
          <w:rFonts w:hint="eastAsia"/>
        </w:rPr>
        <w:t>该函数设置为</w:t>
      </w:r>
      <w:r w:rsidRPr="00257295">
        <w:rPr>
          <w:rFonts w:hint="eastAsia"/>
        </w:rPr>
        <w:t>arch_intcall</w:t>
      </w:r>
      <w:r w:rsidRPr="00257295">
        <w:rPr>
          <w:rFonts w:hint="eastAsia"/>
        </w:rPr>
        <w:t>类型的初始化函数，其在系统架构设置期间执行。</w:t>
      </w:r>
    </w:p>
    <w:p w:rsidR="001D76F1" w:rsidRPr="00257295" w:rsidRDefault="001D76F1" w:rsidP="00D734B9">
      <w:pPr>
        <w:pStyle w:val="ListParagraph"/>
        <w:numPr>
          <w:ilvl w:val="0"/>
          <w:numId w:val="94"/>
        </w:numPr>
        <w:ind w:firstLineChars="0"/>
      </w:pPr>
      <w:r w:rsidRPr="00257295">
        <w:rPr>
          <w:rFonts w:hint="eastAsia"/>
        </w:rPr>
        <w:t>构造方法</w:t>
      </w:r>
    </w:p>
    <w:p w:rsidR="001D76F1" w:rsidRPr="00257295" w:rsidRDefault="001D76F1" w:rsidP="001D76F1">
      <w:pPr>
        <w:pStyle w:val="a7"/>
        <w:ind w:leftChars="175" w:firstLine="480"/>
      </w:pPr>
      <w:r w:rsidRPr="00257295">
        <w:rPr>
          <w:rFonts w:hint="eastAsia"/>
        </w:rPr>
        <w:drawing>
          <wp:inline distT="0" distB="0" distL="0" distR="0" wp14:anchorId="09A8D1B8" wp14:editId="2C8247DA">
            <wp:extent cx="4286250" cy="1712829"/>
            <wp:effectExtent l="0" t="0" r="0" b="1905"/>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4A14.tmp"/>
                    <pic:cNvPicPr/>
                  </pic:nvPicPr>
                  <pic:blipFill>
                    <a:blip r:embed="rId812" cstate="email">
                      <a:extLst>
                        <a:ext uri="{28A0092B-C50C-407E-A947-70E740481C1C}">
                          <a14:useLocalDpi xmlns:a14="http://schemas.microsoft.com/office/drawing/2010/main" val="0"/>
                        </a:ext>
                      </a:extLst>
                    </a:blip>
                    <a:stretch>
                      <a:fillRect/>
                    </a:stretch>
                  </pic:blipFill>
                  <pic:spPr>
                    <a:xfrm>
                      <a:off x="0" y="0"/>
                      <a:ext cx="4286250" cy="1712829"/>
                    </a:xfrm>
                    <a:prstGeom prst="rect">
                      <a:avLst/>
                    </a:prstGeom>
                  </pic:spPr>
                </pic:pic>
              </a:graphicData>
            </a:graphic>
          </wp:inline>
        </w:drawing>
      </w:r>
    </w:p>
    <w:p w:rsidR="001D76F1" w:rsidRPr="00257295" w:rsidRDefault="001D76F1" w:rsidP="001D76F1">
      <w:pPr>
        <w:ind w:firstLine="480"/>
      </w:pPr>
      <w:r w:rsidRPr="00257295">
        <w:rPr>
          <w:rFonts w:hint="eastAsia"/>
        </w:rPr>
        <w:tab/>
      </w:r>
      <w:r w:rsidRPr="00257295">
        <w:rPr>
          <w:rFonts w:hint="eastAsia"/>
        </w:rPr>
        <w:t>其中</w:t>
      </w:r>
      <w:r w:rsidRPr="00257295">
        <w:rPr>
          <w:rFonts w:hint="eastAsia"/>
        </w:rPr>
        <w:t>chained</w:t>
      </w:r>
      <w:r w:rsidRPr="00257295">
        <w:rPr>
          <w:rFonts w:hint="eastAsia"/>
        </w:rPr>
        <w:t>类型的中断的调度不可使用线程模拟。</w:t>
      </w:r>
    </w:p>
    <w:p w:rsidR="001D76F1" w:rsidRPr="00257295" w:rsidRDefault="001D76F1" w:rsidP="001D76F1">
      <w:pPr>
        <w:pStyle w:val="Heading3"/>
        <w:spacing w:before="163" w:after="163"/>
      </w:pPr>
      <w:bookmarkStart w:id="200" w:name="_Toc390712770"/>
      <w:r w:rsidRPr="00257295">
        <w:rPr>
          <w:rFonts w:hint="eastAsia"/>
        </w:rPr>
        <w:t>中断请求处理</w:t>
      </w:r>
      <w:bookmarkEnd w:id="200"/>
    </w:p>
    <w:p w:rsidR="001D76F1" w:rsidRPr="00257295" w:rsidRDefault="001D76F1" w:rsidP="00C94DE4">
      <w:pPr>
        <w:ind w:left="420" w:firstLineChars="0" w:firstLine="420"/>
      </w:pPr>
      <w:r w:rsidRPr="00257295">
        <w:rPr>
          <w:rFonts w:hint="eastAsia"/>
        </w:rPr>
        <w:t>此时</w:t>
      </w:r>
      <w:r w:rsidRPr="00257295">
        <w:rPr>
          <w:rFonts w:hint="eastAsia"/>
        </w:rPr>
        <w:t>CPU</w:t>
      </w:r>
      <w:r w:rsidRPr="00257295">
        <w:rPr>
          <w:rFonts w:hint="eastAsia"/>
        </w:rPr>
        <w:t>工作模式已经由异常处理代码切换到</w:t>
      </w:r>
      <w:r w:rsidRPr="00257295">
        <w:rPr>
          <w:rFonts w:hint="eastAsia"/>
        </w:rPr>
        <w:t>svc</w:t>
      </w:r>
      <w:r w:rsidRPr="00257295">
        <w:rPr>
          <w:rFonts w:hint="eastAsia"/>
        </w:rPr>
        <w:t>模式，</w:t>
      </w:r>
      <w:r w:rsidRPr="00257295">
        <w:rPr>
          <w:rFonts w:hint="eastAsia"/>
        </w:rPr>
        <w:t>irq</w:t>
      </w:r>
      <w:r w:rsidRPr="00257295">
        <w:rPr>
          <w:rFonts w:hint="eastAsia"/>
        </w:rPr>
        <w:t>处理实现如下：</w:t>
      </w:r>
    </w:p>
    <w:p w:rsidR="001D76F1" w:rsidRPr="00257295" w:rsidRDefault="001D76F1" w:rsidP="001D76F1">
      <w:pPr>
        <w:pStyle w:val="a7"/>
        <w:ind w:leftChars="175" w:firstLine="480"/>
      </w:pPr>
      <w:r w:rsidRPr="00257295">
        <w:rPr>
          <w:rFonts w:hint="eastAsia"/>
        </w:rPr>
        <w:lastRenderedPageBreak/>
        <w:drawing>
          <wp:inline distT="0" distB="0" distL="0" distR="0" wp14:anchorId="1D0B3F07" wp14:editId="537DB84C">
            <wp:extent cx="2923200" cy="2170800"/>
            <wp:effectExtent l="0" t="0" r="0" b="127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F9C5.tmp"/>
                    <pic:cNvPicPr/>
                  </pic:nvPicPr>
                  <pic:blipFill>
                    <a:blip r:embed="rId813" cstate="email">
                      <a:extLst>
                        <a:ext uri="{28A0092B-C50C-407E-A947-70E740481C1C}">
                          <a14:useLocalDpi xmlns:a14="http://schemas.microsoft.com/office/drawing/2010/main" val="0"/>
                        </a:ext>
                      </a:extLst>
                    </a:blip>
                    <a:stretch>
                      <a:fillRect/>
                    </a:stretch>
                  </pic:blipFill>
                  <pic:spPr>
                    <a:xfrm>
                      <a:off x="0" y="0"/>
                      <a:ext cx="2923200" cy="2170800"/>
                    </a:xfrm>
                    <a:prstGeom prst="rect">
                      <a:avLst/>
                    </a:prstGeom>
                  </pic:spPr>
                </pic:pic>
              </a:graphicData>
            </a:graphic>
          </wp:inline>
        </w:drawing>
      </w:r>
      <w:r w:rsidRPr="00257295">
        <w:rPr>
          <w:rFonts w:hint="eastAsia"/>
        </w:rPr>
        <w:t xml:space="preserve">　</w:t>
      </w:r>
    </w:p>
    <w:p w:rsidR="001D76F1" w:rsidRPr="00257295" w:rsidRDefault="001D76F1" w:rsidP="001D76F1">
      <w:pPr>
        <w:pStyle w:val="a7"/>
        <w:ind w:leftChars="175" w:firstLine="480"/>
      </w:pPr>
      <w:r w:rsidRPr="00257295">
        <w:rPr>
          <w:rFonts w:hint="eastAsia"/>
        </w:rPr>
        <w:drawing>
          <wp:inline distT="0" distB="0" distL="0" distR="0" wp14:anchorId="191423C3" wp14:editId="34ACB5C0">
            <wp:extent cx="3581400" cy="1528269"/>
            <wp:effectExtent l="0" t="0" r="0"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4AD2.tmp"/>
                    <pic:cNvPicPr/>
                  </pic:nvPicPr>
                  <pic:blipFill>
                    <a:blip r:embed="rId814" cstate="email">
                      <a:extLst>
                        <a:ext uri="{28A0092B-C50C-407E-A947-70E740481C1C}">
                          <a14:useLocalDpi xmlns:a14="http://schemas.microsoft.com/office/drawing/2010/main" val="0"/>
                        </a:ext>
                      </a:extLst>
                    </a:blip>
                    <a:stretch>
                      <a:fillRect/>
                    </a:stretch>
                  </pic:blipFill>
                  <pic:spPr>
                    <a:xfrm>
                      <a:off x="0" y="0"/>
                      <a:ext cx="3596123" cy="1534552"/>
                    </a:xfrm>
                    <a:prstGeom prst="rect">
                      <a:avLst/>
                    </a:prstGeom>
                  </pic:spPr>
                </pic:pic>
              </a:graphicData>
            </a:graphic>
          </wp:inline>
        </w:drawing>
      </w:r>
    </w:p>
    <w:p w:rsidR="001D76F1" w:rsidRPr="00257295" w:rsidRDefault="001D76F1" w:rsidP="001D76F1">
      <w:pPr>
        <w:ind w:left="840" w:firstLineChars="175" w:firstLine="420"/>
      </w:pPr>
      <w:r w:rsidRPr="00257295">
        <w:rPr>
          <w:rFonts w:hint="eastAsia"/>
        </w:rPr>
        <w:t>其中第</w:t>
      </w:r>
      <w:r w:rsidRPr="00257295">
        <w:rPr>
          <w:rFonts w:hint="eastAsia"/>
        </w:rPr>
        <w:t>8~14</w:t>
      </w:r>
      <w:r w:rsidRPr="00257295">
        <w:rPr>
          <w:rFonts w:hint="eastAsia"/>
        </w:rPr>
        <w:t>行表示，如果</w:t>
      </w:r>
      <w:r w:rsidRPr="00257295">
        <w:rPr>
          <w:rFonts w:hint="eastAsia"/>
        </w:rPr>
        <w:t>get_irqnr_and_base</w:t>
      </w:r>
      <w:r w:rsidRPr="00257295">
        <w:rPr>
          <w:rFonts w:hint="eastAsia"/>
        </w:rPr>
        <w:t>执行后</w:t>
      </w:r>
      <w:r w:rsidRPr="00257295">
        <w:rPr>
          <w:rFonts w:hint="eastAsia"/>
        </w:rPr>
        <w:t>CPSR</w:t>
      </w:r>
      <w:r w:rsidRPr="00257295">
        <w:rPr>
          <w:rFonts w:hint="eastAsia"/>
        </w:rPr>
        <w:t>的</w:t>
      </w:r>
      <w:r w:rsidRPr="00257295">
        <w:rPr>
          <w:rFonts w:hint="eastAsia"/>
        </w:rPr>
        <w:t>Z</w:t>
      </w:r>
      <w:r w:rsidRPr="00257295">
        <w:rPr>
          <w:rFonts w:hint="eastAsia"/>
        </w:rPr>
        <w:t>标志为</w:t>
      </w:r>
      <w:r w:rsidRPr="00257295">
        <w:rPr>
          <w:rFonts w:hint="eastAsia"/>
        </w:rPr>
        <w:t>0</w:t>
      </w:r>
      <w:r w:rsidRPr="00257295">
        <w:rPr>
          <w:rFonts w:hint="eastAsia"/>
        </w:rPr>
        <w:t>，则表示有多个中断请求，则</w:t>
      </w:r>
      <w:r w:rsidRPr="00257295">
        <w:rPr>
          <w:rFonts w:hint="eastAsia"/>
        </w:rPr>
        <w:t xml:space="preserve">r1 </w:t>
      </w:r>
      <w:r w:rsidRPr="00257295">
        <w:sym w:font="Wingdings" w:char="F0DF"/>
      </w:r>
      <w:r w:rsidRPr="00257295">
        <w:rPr>
          <w:rFonts w:hint="eastAsia"/>
        </w:rPr>
        <w:t>sp_svc</w:t>
      </w:r>
      <w:r w:rsidRPr="00257295">
        <w:rPr>
          <w:rFonts w:hint="eastAsia"/>
        </w:rPr>
        <w:t>，</w:t>
      </w:r>
      <w:r w:rsidRPr="00257295">
        <w:t>l</w:t>
      </w:r>
      <w:r w:rsidRPr="00257295">
        <w:rPr>
          <w:rFonts w:hint="eastAsia"/>
        </w:rPr>
        <w:t>r_svc</w:t>
      </w:r>
      <w:r w:rsidRPr="00257295">
        <w:sym w:font="Wingdings" w:char="F0DF"/>
      </w:r>
      <w:r w:rsidRPr="00257295">
        <w:rPr>
          <w:rFonts w:hint="eastAsia"/>
        </w:rPr>
        <w:t>get_irqnr_and_base</w:t>
      </w:r>
      <w:r w:rsidRPr="00257295">
        <w:rPr>
          <w:rFonts w:hint="eastAsia"/>
        </w:rPr>
        <w:t>，当</w:t>
      </w:r>
      <w:r w:rsidRPr="00257295">
        <w:rPr>
          <w:rFonts w:hint="eastAsia"/>
        </w:rPr>
        <w:t>asm_do_irq</w:t>
      </w:r>
      <w:r w:rsidRPr="00257295">
        <w:rPr>
          <w:rFonts w:hint="eastAsia"/>
        </w:rPr>
        <w:t>执行完后继续跳转到</w:t>
      </w:r>
      <w:r w:rsidRPr="00257295">
        <w:rPr>
          <w:rFonts w:hint="eastAsia"/>
        </w:rPr>
        <w:t>get_irqnr_and_base</w:t>
      </w:r>
      <w:r w:rsidRPr="00257295">
        <w:rPr>
          <w:rFonts w:hint="eastAsia"/>
        </w:rPr>
        <w:t>处理下个</w:t>
      </w:r>
      <w:r w:rsidRPr="00257295">
        <w:rPr>
          <w:rFonts w:hint="eastAsia"/>
        </w:rPr>
        <w:t>irq</w:t>
      </w:r>
      <w:r w:rsidRPr="00257295">
        <w:rPr>
          <w:rFonts w:hint="eastAsia"/>
        </w:rPr>
        <w:t>。</w:t>
      </w:r>
    </w:p>
    <w:p w:rsidR="001D76F1" w:rsidRPr="00257295" w:rsidRDefault="001D76F1" w:rsidP="001D76F1">
      <w:pPr>
        <w:pStyle w:val="a7"/>
        <w:ind w:leftChars="175" w:firstLine="480"/>
      </w:pPr>
      <w:r w:rsidRPr="00257295">
        <w:rPr>
          <w:rFonts w:hint="eastAsia"/>
        </w:rPr>
        <w:drawing>
          <wp:inline distT="0" distB="0" distL="0" distR="0" wp14:anchorId="60C54C48" wp14:editId="0C0C5594">
            <wp:extent cx="4467225" cy="1494802"/>
            <wp:effectExtent l="0" t="0" r="0" b="0"/>
            <wp:docPr id="1602" name="图片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467225" cy="1494802"/>
                    </a:xfrm>
                    <a:prstGeom prst="rect">
                      <a:avLst/>
                    </a:prstGeom>
                    <a:noFill/>
                    <a:ln>
                      <a:noFill/>
                    </a:ln>
                  </pic:spPr>
                </pic:pic>
              </a:graphicData>
            </a:graphic>
          </wp:inline>
        </w:drawing>
      </w:r>
    </w:p>
    <w:p w:rsidR="001D76F1" w:rsidRPr="00257295" w:rsidRDefault="001D76F1" w:rsidP="001D76F1">
      <w:pPr>
        <w:ind w:left="420" w:firstLineChars="175" w:firstLine="420"/>
      </w:pPr>
      <w:r w:rsidRPr="00257295">
        <w:rPr>
          <w:rFonts w:hint="eastAsia"/>
        </w:rPr>
        <w:t>具体实现如下：</w:t>
      </w:r>
    </w:p>
    <w:p w:rsidR="001D76F1" w:rsidRPr="00257295" w:rsidRDefault="001D76F1" w:rsidP="00D734B9">
      <w:pPr>
        <w:pStyle w:val="ListParagraph"/>
        <w:numPr>
          <w:ilvl w:val="0"/>
          <w:numId w:val="106"/>
        </w:numPr>
        <w:ind w:firstLineChars="0"/>
      </w:pPr>
      <w:r w:rsidRPr="00257295">
        <w:rPr>
          <w:rFonts w:hint="eastAsia"/>
        </w:rPr>
        <w:t>获取</w:t>
      </w:r>
      <w:r w:rsidRPr="00257295">
        <w:rPr>
          <w:rFonts w:hint="eastAsia"/>
        </w:rPr>
        <w:t>irq</w:t>
      </w:r>
      <w:r w:rsidRPr="00257295">
        <w:rPr>
          <w:rFonts w:hint="eastAsia"/>
        </w:rPr>
        <w:t>中断信息的实现</w:t>
      </w:r>
    </w:p>
    <w:p w:rsidR="001D76F1" w:rsidRPr="00257295" w:rsidRDefault="001D76F1" w:rsidP="00C94DE4">
      <w:pPr>
        <w:ind w:left="420" w:firstLineChars="0" w:firstLine="420"/>
      </w:pPr>
      <w:r w:rsidRPr="00257295">
        <w:rPr>
          <w:rFonts w:hint="eastAsia"/>
        </w:rPr>
        <w:t>因为</w:t>
      </w:r>
      <w:r w:rsidRPr="00257295">
        <w:rPr>
          <w:rFonts w:hint="eastAsia"/>
        </w:rPr>
        <w:t>ARM</w:t>
      </w:r>
      <w:r w:rsidRPr="00257295">
        <w:rPr>
          <w:rFonts w:hint="eastAsia"/>
        </w:rPr>
        <w:t>核心架构不存在中断控制器，该模块由</w:t>
      </w:r>
      <w:r w:rsidRPr="00257295">
        <w:rPr>
          <w:rFonts w:hint="eastAsia"/>
        </w:rPr>
        <w:t>CPU</w:t>
      </w:r>
      <w:r w:rsidRPr="00257295">
        <w:rPr>
          <w:rFonts w:hint="eastAsia"/>
        </w:rPr>
        <w:t>厂商自行设计，所以此处的代码和具体的</w:t>
      </w:r>
      <w:r w:rsidRPr="00257295">
        <w:rPr>
          <w:rFonts w:hint="eastAsia"/>
        </w:rPr>
        <w:t>CPU</w:t>
      </w:r>
      <w:r w:rsidRPr="00257295">
        <w:rPr>
          <w:rFonts w:hint="eastAsia"/>
        </w:rPr>
        <w:t>有关，主要代码如下：</w:t>
      </w:r>
    </w:p>
    <w:p w:rsidR="001D76F1" w:rsidRPr="00257295" w:rsidRDefault="001D76F1" w:rsidP="001D76F1">
      <w:pPr>
        <w:pStyle w:val="a7"/>
        <w:ind w:leftChars="175" w:firstLine="480"/>
      </w:pPr>
      <w:r w:rsidRPr="00257295">
        <w:rPr>
          <w:rFonts w:hint="eastAsia"/>
        </w:rPr>
        <w:lastRenderedPageBreak/>
        <w:drawing>
          <wp:inline distT="0" distB="0" distL="0" distR="0" wp14:anchorId="503BC610" wp14:editId="202A2F9A">
            <wp:extent cx="4114800" cy="4244513"/>
            <wp:effectExtent l="0" t="0" r="0" b="3810"/>
            <wp:docPr id="1313" name="图片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88301.tmp"/>
                    <pic:cNvPicPr/>
                  </pic:nvPicPr>
                  <pic:blipFill>
                    <a:blip r:embed="rId816">
                      <a:extLst>
                        <a:ext uri="{28A0092B-C50C-407E-A947-70E740481C1C}">
                          <a14:useLocalDpi xmlns:a14="http://schemas.microsoft.com/office/drawing/2010/main" val="0"/>
                        </a:ext>
                      </a:extLst>
                    </a:blip>
                    <a:stretch>
                      <a:fillRect/>
                    </a:stretch>
                  </pic:blipFill>
                  <pic:spPr>
                    <a:xfrm>
                      <a:off x="0" y="0"/>
                      <a:ext cx="4117352" cy="4247146"/>
                    </a:xfrm>
                    <a:prstGeom prst="rect">
                      <a:avLst/>
                    </a:prstGeom>
                  </pic:spPr>
                </pic:pic>
              </a:graphicData>
            </a:graphic>
          </wp:inline>
        </w:drawing>
      </w:r>
      <w:r w:rsidRPr="00257295">
        <w:rPr>
          <w:rFonts w:hint="eastAsia"/>
        </w:rPr>
        <w:t xml:space="preserve"> </w:t>
      </w:r>
    </w:p>
    <w:p w:rsidR="001D76F1" w:rsidRPr="00257295" w:rsidRDefault="001D76F1" w:rsidP="001D76F1">
      <w:pPr>
        <w:ind w:left="780" w:firstLine="480"/>
      </w:pPr>
      <w:r w:rsidRPr="00257295">
        <w:rPr>
          <w:rFonts w:hint="eastAsia"/>
        </w:rPr>
        <w:t>30</w:t>
      </w:r>
      <w:r w:rsidRPr="00257295">
        <w:rPr>
          <w:rFonts w:hint="eastAsia"/>
        </w:rPr>
        <w:t>：</w:t>
      </w:r>
      <w:r w:rsidRPr="00257295">
        <w:rPr>
          <w:rFonts w:hint="eastAsia"/>
        </w:rPr>
        <w:t xml:space="preserve">r6 </w:t>
      </w:r>
      <w:r w:rsidRPr="00257295">
        <w:sym w:font="Wingdings" w:char="F0DF"/>
      </w:r>
      <w:r w:rsidRPr="00257295">
        <w:rPr>
          <w:rFonts w:hint="eastAsia"/>
        </w:rPr>
        <w:t>base = s3c24xx</w:t>
      </w:r>
      <w:r w:rsidRPr="00257295">
        <w:rPr>
          <w:rFonts w:hint="eastAsia"/>
        </w:rPr>
        <w:t>，获取中断控制器的状态寄存器地址。</w:t>
      </w:r>
      <w:r w:rsidRPr="00257295">
        <w:rPr>
          <w:rFonts w:hint="eastAsia"/>
        </w:rPr>
        <w:t xml:space="preserve"> </w:t>
      </w:r>
    </w:p>
    <w:p w:rsidR="001D76F1" w:rsidRPr="00257295" w:rsidRDefault="001D76F1" w:rsidP="001D76F1">
      <w:pPr>
        <w:ind w:left="780" w:firstLine="480"/>
        <w:rPr>
          <w:rFonts w:cs="Calibri"/>
        </w:rPr>
      </w:pPr>
      <w:r w:rsidRPr="00257295">
        <w:rPr>
          <w:rFonts w:hint="eastAsia"/>
        </w:rPr>
        <w:t>34~40</w:t>
      </w:r>
      <w:r w:rsidRPr="00257295">
        <w:rPr>
          <w:rFonts w:hint="eastAsia"/>
        </w:rPr>
        <w:t>：</w:t>
      </w:r>
      <w:r w:rsidRPr="00257295">
        <w:rPr>
          <w:rFonts w:cs="Calibri" w:hint="eastAsia"/>
        </w:rPr>
        <w:t>r2</w:t>
      </w:r>
      <w:r w:rsidRPr="00257295">
        <w:rPr>
          <w:rFonts w:hint="eastAsia"/>
        </w:rPr>
        <w:t xml:space="preserve"> </w:t>
      </w:r>
      <w:r w:rsidRPr="00257295">
        <w:rPr>
          <w:rFonts w:cs="Calibri"/>
        </w:rPr>
        <w:sym w:font="Wingdings" w:char="F0DF"/>
      </w:r>
      <w:r w:rsidRPr="00257295">
        <w:rPr>
          <w:rFonts w:cs="Calibri" w:hint="eastAsia"/>
        </w:rPr>
        <w:t>irq_status</w:t>
      </w:r>
      <w:r w:rsidRPr="00257295">
        <w:rPr>
          <w:rFonts w:cs="Calibri" w:hint="eastAsia"/>
        </w:rPr>
        <w:t>，如果没有</w:t>
      </w:r>
      <w:r w:rsidRPr="00257295">
        <w:rPr>
          <w:rFonts w:cs="Calibri" w:hint="eastAsia"/>
        </w:rPr>
        <w:t>irq</w:t>
      </w:r>
      <w:r w:rsidRPr="00257295">
        <w:rPr>
          <w:rFonts w:cs="Calibri" w:hint="eastAsia"/>
        </w:rPr>
        <w:t>或只有一个</w:t>
      </w:r>
      <w:r w:rsidRPr="00257295">
        <w:rPr>
          <w:rFonts w:cs="Calibri" w:hint="eastAsia"/>
        </w:rPr>
        <w:t>irq</w:t>
      </w:r>
      <w:r w:rsidRPr="00257295">
        <w:rPr>
          <w:rFonts w:cs="Calibri" w:hint="eastAsia"/>
        </w:rPr>
        <w:t>则退出。</w:t>
      </w:r>
    </w:p>
    <w:p w:rsidR="001D76F1" w:rsidRPr="00257295" w:rsidRDefault="001D76F1" w:rsidP="001D76F1">
      <w:pPr>
        <w:ind w:left="780" w:firstLine="480"/>
        <w:rPr>
          <w:rFonts w:cs="Calibri"/>
        </w:rPr>
      </w:pPr>
      <w:r w:rsidRPr="00257295">
        <w:rPr>
          <w:rFonts w:cs="Calibri" w:hint="eastAsia"/>
        </w:rPr>
        <w:t>45~62</w:t>
      </w:r>
      <w:r w:rsidRPr="00257295">
        <w:rPr>
          <w:rFonts w:cs="Calibri" w:hint="eastAsia"/>
        </w:rPr>
        <w:t>：如果检测到第二个</w:t>
      </w:r>
      <w:r w:rsidRPr="00257295">
        <w:rPr>
          <w:rFonts w:cs="Calibri" w:hint="eastAsia"/>
        </w:rPr>
        <w:t>irq</w:t>
      </w:r>
      <w:r w:rsidRPr="00257295">
        <w:rPr>
          <w:rFonts w:cs="Calibri" w:hint="eastAsia"/>
        </w:rPr>
        <w:t>则退出，同时更新</w:t>
      </w:r>
      <w:r w:rsidRPr="00257295">
        <w:rPr>
          <w:rFonts w:cs="Calibri" w:hint="eastAsia"/>
        </w:rPr>
        <w:t>CPSR</w:t>
      </w:r>
      <w:r w:rsidRPr="00257295">
        <w:rPr>
          <w:rFonts w:cs="Calibri" w:hint="eastAsia"/>
        </w:rPr>
        <w:t>的标志位</w:t>
      </w:r>
      <w:r w:rsidRPr="00257295">
        <w:rPr>
          <w:rFonts w:cs="Calibri" w:hint="eastAsia"/>
        </w:rPr>
        <w:t>Z=0</w:t>
      </w:r>
      <w:r w:rsidRPr="00257295">
        <w:rPr>
          <w:rFonts w:cs="Calibri" w:hint="eastAsia"/>
        </w:rPr>
        <w:t>。</w:t>
      </w:r>
    </w:p>
    <w:p w:rsidR="001D76F1" w:rsidRPr="00257295" w:rsidRDefault="001D76F1" w:rsidP="001D76F1">
      <w:pPr>
        <w:ind w:left="780" w:firstLine="480"/>
      </w:pPr>
      <w:r w:rsidRPr="00257295">
        <w:rPr>
          <w:rFonts w:cs="Calibri" w:hint="eastAsia"/>
        </w:rPr>
        <w:t>66</w:t>
      </w:r>
      <w:r w:rsidRPr="00257295">
        <w:rPr>
          <w:rFonts w:cs="Calibri" w:hint="eastAsia"/>
        </w:rPr>
        <w:t>：</w:t>
      </w:r>
      <w:r w:rsidRPr="00257295">
        <w:rPr>
          <w:rFonts w:hint="eastAsia"/>
        </w:rPr>
        <w:t xml:space="preserve">r0 </w:t>
      </w:r>
      <w:r w:rsidRPr="00257295">
        <w:sym w:font="Wingdings" w:char="F0DF"/>
      </w:r>
      <w:r w:rsidRPr="00257295">
        <w:rPr>
          <w:rFonts w:hint="eastAsia"/>
        </w:rPr>
        <w:t xml:space="preserve"> irq_nr+INT_EINT0</w:t>
      </w:r>
      <w:r w:rsidRPr="00257295">
        <w:rPr>
          <w:rFonts w:hint="eastAsia"/>
        </w:rPr>
        <w:t>，获取中断号。</w:t>
      </w:r>
    </w:p>
    <w:p w:rsidR="001D76F1" w:rsidRPr="00257295" w:rsidRDefault="001D76F1" w:rsidP="00D734B9">
      <w:pPr>
        <w:pStyle w:val="ListParagraph"/>
        <w:numPr>
          <w:ilvl w:val="0"/>
          <w:numId w:val="106"/>
        </w:numPr>
        <w:ind w:firstLineChars="0"/>
      </w:pPr>
      <w:r w:rsidRPr="00257295">
        <w:rPr>
          <w:rFonts w:hint="eastAsia"/>
        </w:rPr>
        <w:t>运行中断管理函数</w:t>
      </w:r>
    </w:p>
    <w:p w:rsidR="001D76F1" w:rsidRPr="00257295" w:rsidRDefault="001D76F1" w:rsidP="00C94DE4">
      <w:pPr>
        <w:ind w:left="420" w:firstLineChars="0" w:firstLine="420"/>
      </w:pPr>
      <w:r w:rsidRPr="00257295">
        <w:rPr>
          <w:rFonts w:hint="eastAsia"/>
        </w:rPr>
        <w:t>进入中断管理的</w:t>
      </w:r>
      <w:r w:rsidRPr="00257295">
        <w:rPr>
          <w:rFonts w:hint="eastAsia"/>
        </w:rPr>
        <w:t>C</w:t>
      </w:r>
      <w:r w:rsidRPr="00257295">
        <w:rPr>
          <w:rFonts w:hint="eastAsia"/>
        </w:rPr>
        <w:t>代码：</w:t>
      </w:r>
    </w:p>
    <w:p w:rsidR="001D76F1" w:rsidRPr="00257295" w:rsidRDefault="001D76F1" w:rsidP="001D76F1">
      <w:pPr>
        <w:pStyle w:val="a7"/>
        <w:ind w:leftChars="175" w:firstLine="480"/>
      </w:pPr>
      <w:r w:rsidRPr="00257295">
        <w:rPr>
          <w:rFonts w:hint="eastAsia"/>
        </w:rPr>
        <w:drawing>
          <wp:inline distT="0" distB="0" distL="0" distR="0" wp14:anchorId="0D70EDFB" wp14:editId="40667127">
            <wp:extent cx="3905795" cy="1333686"/>
            <wp:effectExtent l="0" t="0" r="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2BEE.tmp"/>
                    <pic:cNvPicPr/>
                  </pic:nvPicPr>
                  <pic:blipFill>
                    <a:blip r:embed="rId817">
                      <a:extLst>
                        <a:ext uri="{28A0092B-C50C-407E-A947-70E740481C1C}">
                          <a14:useLocalDpi xmlns:a14="http://schemas.microsoft.com/office/drawing/2010/main" val="0"/>
                        </a:ext>
                      </a:extLst>
                    </a:blip>
                    <a:stretch>
                      <a:fillRect/>
                    </a:stretch>
                  </pic:blipFill>
                  <pic:spPr>
                    <a:xfrm>
                      <a:off x="0" y="0"/>
                      <a:ext cx="3905795" cy="1333686"/>
                    </a:xfrm>
                    <a:prstGeom prst="rect">
                      <a:avLst/>
                    </a:prstGeom>
                  </pic:spPr>
                </pic:pic>
              </a:graphicData>
            </a:graphic>
          </wp:inline>
        </w:drawing>
      </w:r>
      <w:r w:rsidRPr="00257295">
        <w:rPr>
          <w:rFonts w:hint="eastAsia"/>
        </w:rPr>
        <w:tab/>
      </w:r>
    </w:p>
    <w:p w:rsidR="001D76F1" w:rsidRPr="00257295" w:rsidRDefault="001D76F1" w:rsidP="001D76F1">
      <w:pPr>
        <w:pStyle w:val="a7"/>
        <w:ind w:leftChars="175" w:firstLine="480"/>
      </w:pPr>
      <w:r w:rsidRPr="00257295">
        <w:rPr>
          <w:rFonts w:hint="eastAsia"/>
        </w:rPr>
        <w:lastRenderedPageBreak/>
        <w:drawing>
          <wp:inline distT="0" distB="0" distL="0" distR="0" wp14:anchorId="350FBD23" wp14:editId="37D7A4A2">
            <wp:extent cx="4048125" cy="2486489"/>
            <wp:effectExtent l="0" t="0" r="0" b="9525"/>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DA85.tmp"/>
                    <pic:cNvPicPr/>
                  </pic:nvPicPr>
                  <pic:blipFill>
                    <a:blip r:embed="rId818" cstate="email">
                      <a:extLst>
                        <a:ext uri="{28A0092B-C50C-407E-A947-70E740481C1C}">
                          <a14:useLocalDpi xmlns:a14="http://schemas.microsoft.com/office/drawing/2010/main" val="0"/>
                        </a:ext>
                      </a:extLst>
                    </a:blip>
                    <a:stretch>
                      <a:fillRect/>
                    </a:stretch>
                  </pic:blipFill>
                  <pic:spPr>
                    <a:xfrm>
                      <a:off x="0" y="0"/>
                      <a:ext cx="4048690" cy="2486836"/>
                    </a:xfrm>
                    <a:prstGeom prst="rect">
                      <a:avLst/>
                    </a:prstGeom>
                  </pic:spPr>
                </pic:pic>
              </a:graphicData>
            </a:graphic>
          </wp:inline>
        </w:drawing>
      </w:r>
    </w:p>
    <w:p w:rsidR="001D76F1" w:rsidRPr="00257295" w:rsidRDefault="001D76F1" w:rsidP="001D76F1">
      <w:pPr>
        <w:ind w:left="360" w:firstLine="480"/>
      </w:pPr>
      <w:r w:rsidRPr="00257295">
        <w:rPr>
          <w:rFonts w:hint="eastAsia"/>
        </w:rPr>
        <w:t>通过中断号获取中断描述，进入对应</w:t>
      </w:r>
      <w:r w:rsidRPr="00257295">
        <w:rPr>
          <w:rFonts w:hint="eastAsia"/>
        </w:rPr>
        <w:t>CPU</w:t>
      </w:r>
      <w:r w:rsidRPr="00257295">
        <w:rPr>
          <w:rFonts w:hint="eastAsia"/>
        </w:rPr>
        <w:t>的中断管理函数：</w:t>
      </w:r>
    </w:p>
    <w:p w:rsidR="001D76F1" w:rsidRPr="00257295" w:rsidRDefault="001D76F1" w:rsidP="001D76F1">
      <w:pPr>
        <w:pStyle w:val="a7"/>
        <w:ind w:leftChars="175" w:firstLine="480"/>
      </w:pPr>
      <w:r w:rsidRPr="00257295">
        <w:rPr>
          <w:rFonts w:hint="eastAsia"/>
        </w:rPr>
        <w:drawing>
          <wp:inline distT="0" distB="0" distL="0" distR="0" wp14:anchorId="66D3A82D" wp14:editId="60E7B191">
            <wp:extent cx="3667637" cy="1648055"/>
            <wp:effectExtent l="0" t="0" r="9525" b="952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6B6F.tmp"/>
                    <pic:cNvPicPr/>
                  </pic:nvPicPr>
                  <pic:blipFill>
                    <a:blip r:embed="rId819">
                      <a:extLst>
                        <a:ext uri="{28A0092B-C50C-407E-A947-70E740481C1C}">
                          <a14:useLocalDpi xmlns:a14="http://schemas.microsoft.com/office/drawing/2010/main" val="0"/>
                        </a:ext>
                      </a:extLst>
                    </a:blip>
                    <a:stretch>
                      <a:fillRect/>
                    </a:stretch>
                  </pic:blipFill>
                  <pic:spPr>
                    <a:xfrm>
                      <a:off x="0" y="0"/>
                      <a:ext cx="3667637" cy="1648055"/>
                    </a:xfrm>
                    <a:prstGeom prst="rect">
                      <a:avLst/>
                    </a:prstGeom>
                  </pic:spPr>
                </pic:pic>
              </a:graphicData>
            </a:graphic>
          </wp:inline>
        </w:drawing>
      </w:r>
      <w:r w:rsidRPr="00257295">
        <w:rPr>
          <w:rFonts w:hint="eastAsia"/>
        </w:rPr>
        <w:tab/>
      </w:r>
    </w:p>
    <w:p w:rsidR="001D76F1" w:rsidRPr="00257295" w:rsidRDefault="001D76F1" w:rsidP="001D76F1">
      <w:pPr>
        <w:pStyle w:val="a7"/>
        <w:ind w:leftChars="175" w:firstLine="480"/>
      </w:pPr>
      <w:r w:rsidRPr="00257295">
        <w:rPr>
          <w:rFonts w:hint="eastAsia"/>
        </w:rPr>
        <w:drawing>
          <wp:inline distT="0" distB="0" distL="0" distR="0" wp14:anchorId="3394051B" wp14:editId="5094B932">
            <wp:extent cx="4191585" cy="828791"/>
            <wp:effectExtent l="0" t="0" r="0" b="952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FC6A.tmp"/>
                    <pic:cNvPicPr/>
                  </pic:nvPicPr>
                  <pic:blipFill>
                    <a:blip r:embed="rId820">
                      <a:extLst>
                        <a:ext uri="{28A0092B-C50C-407E-A947-70E740481C1C}">
                          <a14:useLocalDpi xmlns:a14="http://schemas.microsoft.com/office/drawing/2010/main" val="0"/>
                        </a:ext>
                      </a:extLst>
                    </a:blip>
                    <a:stretch>
                      <a:fillRect/>
                    </a:stretch>
                  </pic:blipFill>
                  <pic:spPr>
                    <a:xfrm>
                      <a:off x="0" y="0"/>
                      <a:ext cx="4191585" cy="828791"/>
                    </a:xfrm>
                    <a:prstGeom prst="rect">
                      <a:avLst/>
                    </a:prstGeom>
                  </pic:spPr>
                </pic:pic>
              </a:graphicData>
            </a:graphic>
          </wp:inline>
        </w:drawing>
      </w:r>
    </w:p>
    <w:p w:rsidR="001D76F1" w:rsidRPr="00257295" w:rsidRDefault="001D76F1" w:rsidP="001D76F1">
      <w:pPr>
        <w:ind w:firstLine="480"/>
      </w:pPr>
      <w:r w:rsidRPr="00257295">
        <w:rPr>
          <w:rFonts w:hint="eastAsia"/>
        </w:rPr>
        <w:tab/>
      </w:r>
      <w:r w:rsidRPr="00257295">
        <w:rPr>
          <w:rFonts w:hint="eastAsia"/>
        </w:rPr>
        <w:t>执行中断请求管理函数：</w:t>
      </w:r>
    </w:p>
    <w:p w:rsidR="001D76F1" w:rsidRPr="00257295" w:rsidRDefault="001D76F1" w:rsidP="001D76F1">
      <w:pPr>
        <w:pStyle w:val="a7"/>
        <w:ind w:leftChars="175" w:firstLine="480"/>
      </w:pPr>
      <w:r w:rsidRPr="00257295">
        <w:rPr>
          <w:rFonts w:hint="eastAsia"/>
        </w:rPr>
        <w:drawing>
          <wp:inline distT="0" distB="0" distL="0" distR="0" wp14:anchorId="74918B94" wp14:editId="0EA4937F">
            <wp:extent cx="5276850" cy="1395630"/>
            <wp:effectExtent l="0" t="0" r="0"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F670.tmp"/>
                    <pic:cNvPicPr/>
                  </pic:nvPicPr>
                  <pic:blipFill>
                    <a:blip r:embed="rId821" cstate="email">
                      <a:extLst>
                        <a:ext uri="{28A0092B-C50C-407E-A947-70E740481C1C}">
                          <a14:useLocalDpi xmlns:a14="http://schemas.microsoft.com/office/drawing/2010/main" val="0"/>
                        </a:ext>
                      </a:extLst>
                    </a:blip>
                    <a:stretch>
                      <a:fillRect/>
                    </a:stretch>
                  </pic:blipFill>
                  <pic:spPr>
                    <a:xfrm>
                      <a:off x="0" y="0"/>
                      <a:ext cx="5279149" cy="1396238"/>
                    </a:xfrm>
                    <a:prstGeom prst="rect">
                      <a:avLst/>
                    </a:prstGeom>
                  </pic:spPr>
                </pic:pic>
              </a:graphicData>
            </a:graphic>
          </wp:inline>
        </w:drawing>
      </w:r>
    </w:p>
    <w:p w:rsidR="001D76F1" w:rsidRPr="00257295" w:rsidRDefault="001D76F1" w:rsidP="00D734B9">
      <w:pPr>
        <w:pStyle w:val="ListParagraph"/>
        <w:numPr>
          <w:ilvl w:val="0"/>
          <w:numId w:val="106"/>
        </w:numPr>
        <w:ind w:firstLineChars="0"/>
      </w:pPr>
      <w:r w:rsidRPr="00257295">
        <w:rPr>
          <w:rFonts w:hint="eastAsia"/>
        </w:rPr>
        <w:t>执行中断处理函数</w:t>
      </w:r>
    </w:p>
    <w:p w:rsidR="001D76F1" w:rsidRPr="00257295" w:rsidRDefault="001D76F1" w:rsidP="00C94DE4">
      <w:pPr>
        <w:ind w:left="420" w:firstLineChars="0" w:firstLine="420"/>
      </w:pPr>
      <w:r w:rsidRPr="00257295">
        <w:rPr>
          <w:rFonts w:hint="eastAsia"/>
        </w:rPr>
        <w:t>假设配置的中断管理函数为</w:t>
      </w:r>
      <w:r w:rsidRPr="00257295">
        <w:rPr>
          <w:rFonts w:hint="eastAsia"/>
        </w:rPr>
        <w:t>hand_level_irq</w:t>
      </w:r>
      <w:r w:rsidRPr="00257295">
        <w:rPr>
          <w:rFonts w:hint="eastAsia"/>
        </w:rPr>
        <w:t>，则运行流程如下：</w:t>
      </w:r>
    </w:p>
    <w:p w:rsidR="001D76F1" w:rsidRPr="00257295" w:rsidRDefault="001D76F1" w:rsidP="001D76F1">
      <w:pPr>
        <w:pStyle w:val="a7"/>
        <w:ind w:leftChars="175" w:firstLine="480"/>
      </w:pPr>
      <w:r w:rsidRPr="00257295">
        <w:rPr>
          <w:rFonts w:hint="eastAsia"/>
        </w:rPr>
        <w:lastRenderedPageBreak/>
        <w:drawing>
          <wp:inline distT="0" distB="0" distL="0" distR="0" wp14:anchorId="5ABB23CF" wp14:editId="5859B0A3">
            <wp:extent cx="2981741" cy="1200318"/>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276D.tmp"/>
                    <pic:cNvPicPr/>
                  </pic:nvPicPr>
                  <pic:blipFill>
                    <a:blip r:embed="rId822">
                      <a:extLst>
                        <a:ext uri="{28A0092B-C50C-407E-A947-70E740481C1C}">
                          <a14:useLocalDpi xmlns:a14="http://schemas.microsoft.com/office/drawing/2010/main" val="0"/>
                        </a:ext>
                      </a:extLst>
                    </a:blip>
                    <a:stretch>
                      <a:fillRect/>
                    </a:stretch>
                  </pic:blipFill>
                  <pic:spPr>
                    <a:xfrm>
                      <a:off x="0" y="0"/>
                      <a:ext cx="2981741" cy="1200318"/>
                    </a:xfrm>
                    <a:prstGeom prst="rect">
                      <a:avLst/>
                    </a:prstGeom>
                  </pic:spPr>
                </pic:pic>
              </a:graphicData>
            </a:graphic>
          </wp:inline>
        </w:drawing>
      </w:r>
      <w:r w:rsidRPr="00257295">
        <w:rPr>
          <w:rFonts w:hint="eastAsia"/>
        </w:rPr>
        <w:tab/>
      </w:r>
    </w:p>
    <w:p w:rsidR="001D76F1" w:rsidRPr="00257295" w:rsidRDefault="001D76F1" w:rsidP="001D76F1">
      <w:pPr>
        <w:pStyle w:val="a7"/>
        <w:ind w:leftChars="175" w:firstLine="480"/>
      </w:pPr>
      <w:r w:rsidRPr="00257295">
        <w:rPr>
          <w:rFonts w:hint="eastAsia"/>
        </w:rPr>
        <w:drawing>
          <wp:inline distT="0" distB="0" distL="0" distR="0" wp14:anchorId="03DA4166" wp14:editId="670B93E9">
            <wp:extent cx="4229691" cy="2381583"/>
            <wp:effectExtent l="0" t="0" r="0"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AC44.tmp"/>
                    <pic:cNvPicPr/>
                  </pic:nvPicPr>
                  <pic:blipFill>
                    <a:blip r:embed="rId823">
                      <a:extLst>
                        <a:ext uri="{28A0092B-C50C-407E-A947-70E740481C1C}">
                          <a14:useLocalDpi xmlns:a14="http://schemas.microsoft.com/office/drawing/2010/main" val="0"/>
                        </a:ext>
                      </a:extLst>
                    </a:blip>
                    <a:stretch>
                      <a:fillRect/>
                    </a:stretch>
                  </pic:blipFill>
                  <pic:spPr>
                    <a:xfrm>
                      <a:off x="0" y="0"/>
                      <a:ext cx="4229691" cy="2381583"/>
                    </a:xfrm>
                    <a:prstGeom prst="rect">
                      <a:avLst/>
                    </a:prstGeom>
                  </pic:spPr>
                </pic:pic>
              </a:graphicData>
            </a:graphic>
          </wp:inline>
        </w:drawing>
      </w:r>
    </w:p>
    <w:p w:rsidR="001D76F1" w:rsidRPr="00257295" w:rsidRDefault="001D76F1" w:rsidP="00C94DE4">
      <w:pPr>
        <w:ind w:left="420" w:firstLineChars="0" w:firstLine="420"/>
      </w:pPr>
      <w:r w:rsidRPr="00257295">
        <w:rPr>
          <w:rFonts w:hint="eastAsia"/>
        </w:rPr>
        <w:t>最终通过</w:t>
      </w:r>
      <w:r w:rsidRPr="00257295">
        <w:rPr>
          <w:rFonts w:hint="eastAsia"/>
        </w:rPr>
        <w:t>hand_irq_event_percpu</w:t>
      </w:r>
      <w:r w:rsidRPr="00257295">
        <w:rPr>
          <w:rFonts w:hint="eastAsia"/>
        </w:rPr>
        <w:t>来执行对应</w:t>
      </w:r>
      <w:r w:rsidRPr="00257295">
        <w:rPr>
          <w:rFonts w:hint="eastAsia"/>
        </w:rPr>
        <w:t>irq</w:t>
      </w:r>
      <w:r w:rsidRPr="00257295">
        <w:rPr>
          <w:rFonts w:hint="eastAsia"/>
        </w:rPr>
        <w:t>的所有中断处理函数，其主要流程是遍历中断请求描述对象的中断处理列表，然后每个执行一次，具体实现如下：</w:t>
      </w:r>
    </w:p>
    <w:p w:rsidR="001D76F1" w:rsidRPr="00257295" w:rsidRDefault="001D76F1" w:rsidP="001D76F1">
      <w:pPr>
        <w:pStyle w:val="a7"/>
        <w:ind w:leftChars="175" w:firstLine="480"/>
      </w:pPr>
      <w:r w:rsidRPr="00257295">
        <w:drawing>
          <wp:inline distT="0" distB="0" distL="0" distR="0" wp14:anchorId="423631C7" wp14:editId="34207ADB">
            <wp:extent cx="4314825" cy="3886459"/>
            <wp:effectExtent l="0" t="0" r="0" b="0"/>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C3353.tmp"/>
                    <pic:cNvPicPr/>
                  </pic:nvPicPr>
                  <pic:blipFill>
                    <a:blip r:embed="rId824" cstate="email">
                      <a:extLst>
                        <a:ext uri="{28A0092B-C50C-407E-A947-70E740481C1C}">
                          <a14:useLocalDpi xmlns:a14="http://schemas.microsoft.com/office/drawing/2010/main" val="0"/>
                        </a:ext>
                      </a:extLst>
                    </a:blip>
                    <a:stretch>
                      <a:fillRect/>
                    </a:stretch>
                  </pic:blipFill>
                  <pic:spPr>
                    <a:xfrm>
                      <a:off x="0" y="0"/>
                      <a:ext cx="4325906" cy="3896440"/>
                    </a:xfrm>
                    <a:prstGeom prst="rect">
                      <a:avLst/>
                    </a:prstGeom>
                  </pic:spPr>
                </pic:pic>
              </a:graphicData>
            </a:graphic>
          </wp:inline>
        </w:drawing>
      </w:r>
    </w:p>
    <w:p w:rsidR="001D76F1" w:rsidRPr="00257295" w:rsidRDefault="001D76F1" w:rsidP="001D76F1">
      <w:pPr>
        <w:pStyle w:val="Heading3"/>
        <w:spacing w:before="163" w:after="163"/>
      </w:pPr>
      <w:bookmarkStart w:id="201" w:name="_Toc390712771"/>
      <w:r w:rsidRPr="00257295">
        <w:rPr>
          <w:rFonts w:hint="eastAsia"/>
        </w:rPr>
        <w:lastRenderedPageBreak/>
        <w:t>中断处理构造</w:t>
      </w:r>
      <w:bookmarkEnd w:id="201"/>
    </w:p>
    <w:p w:rsidR="001D76F1" w:rsidRPr="00257295" w:rsidRDefault="001D76F1" w:rsidP="00D734B9">
      <w:pPr>
        <w:pStyle w:val="ListParagraph"/>
        <w:numPr>
          <w:ilvl w:val="0"/>
          <w:numId w:val="95"/>
        </w:numPr>
        <w:ind w:firstLineChars="0"/>
      </w:pPr>
      <w:r w:rsidRPr="00257295">
        <w:rPr>
          <w:rFonts w:hint="eastAsia"/>
        </w:rPr>
        <w:t>构造接口</w:t>
      </w:r>
    </w:p>
    <w:p w:rsidR="001D76F1" w:rsidRPr="00257295" w:rsidRDefault="001D76F1" w:rsidP="00C94DE4">
      <w:pPr>
        <w:ind w:left="420" w:firstLineChars="0" w:firstLine="420"/>
      </w:pPr>
      <w:r w:rsidRPr="00257295">
        <w:rPr>
          <w:rFonts w:hint="eastAsia"/>
        </w:rPr>
        <w:t>内核中用于申请中断的函数是</w:t>
      </w:r>
      <w:r w:rsidRPr="00257295">
        <w:rPr>
          <w:rFonts w:hint="eastAsia"/>
        </w:rPr>
        <w:t>request_irq()</w:t>
      </w:r>
      <w:r w:rsidRPr="00257295">
        <w:rPr>
          <w:rFonts w:hint="eastAsia"/>
        </w:rPr>
        <w:t>，如下：</w:t>
      </w:r>
    </w:p>
    <w:p w:rsidR="001D76F1" w:rsidRPr="00257295" w:rsidRDefault="001D76F1" w:rsidP="001D76F1">
      <w:pPr>
        <w:pStyle w:val="a7"/>
        <w:ind w:leftChars="175" w:firstLine="480"/>
      </w:pPr>
      <w:r w:rsidRPr="00257295">
        <w:drawing>
          <wp:inline distT="0" distB="0" distL="0" distR="0" wp14:anchorId="5D15FC0C" wp14:editId="2F73460E">
            <wp:extent cx="5430008" cy="1076475"/>
            <wp:effectExtent l="0" t="0" r="0" b="9525"/>
            <wp:docPr id="984" name="图片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1686.tmp"/>
                    <pic:cNvPicPr/>
                  </pic:nvPicPr>
                  <pic:blipFill>
                    <a:blip r:embed="rId825">
                      <a:extLst>
                        <a:ext uri="{28A0092B-C50C-407E-A947-70E740481C1C}">
                          <a14:useLocalDpi xmlns:a14="http://schemas.microsoft.com/office/drawing/2010/main" val="0"/>
                        </a:ext>
                      </a:extLst>
                    </a:blip>
                    <a:stretch>
                      <a:fillRect/>
                    </a:stretch>
                  </pic:blipFill>
                  <pic:spPr>
                    <a:xfrm>
                      <a:off x="0" y="0"/>
                      <a:ext cx="5430008" cy="1076475"/>
                    </a:xfrm>
                    <a:prstGeom prst="rect">
                      <a:avLst/>
                    </a:prstGeom>
                  </pic:spPr>
                </pic:pic>
              </a:graphicData>
            </a:graphic>
          </wp:inline>
        </w:drawing>
      </w:r>
    </w:p>
    <w:tbl>
      <w:tblPr>
        <w:tblStyle w:val="TableGrid"/>
        <w:tblW w:w="0" w:type="auto"/>
        <w:tblInd w:w="1021" w:type="dxa"/>
        <w:tblLook w:val="04A0" w:firstRow="1" w:lastRow="0" w:firstColumn="1" w:lastColumn="0" w:noHBand="0" w:noVBand="1"/>
      </w:tblPr>
      <w:tblGrid>
        <w:gridCol w:w="1101"/>
        <w:gridCol w:w="1275"/>
        <w:gridCol w:w="5812"/>
      </w:tblGrid>
      <w:tr w:rsidR="001D76F1" w:rsidRPr="00257295" w:rsidTr="008978DA">
        <w:tc>
          <w:tcPr>
            <w:tcW w:w="8188" w:type="dxa"/>
            <w:gridSpan w:val="3"/>
            <w:shd w:val="clear" w:color="auto" w:fill="BFBFBF" w:themeFill="background1" w:themeFillShade="BF"/>
          </w:tcPr>
          <w:p w:rsidR="001D76F1" w:rsidRPr="00257295" w:rsidRDefault="001D76F1" w:rsidP="008978DA">
            <w:pPr>
              <w:ind w:firstLineChars="0" w:firstLine="0"/>
            </w:pPr>
            <w:r w:rsidRPr="00257295">
              <w:t>int request_irq(unsigned int irq, irq_handler_t handler,  unsigned long irqflags,</w:t>
            </w:r>
          </w:p>
          <w:p w:rsidR="001D76F1" w:rsidRPr="00257295" w:rsidRDefault="001D76F1" w:rsidP="008978DA">
            <w:pPr>
              <w:ind w:firstLineChars="0" w:firstLine="0"/>
            </w:pPr>
            <w:r w:rsidRPr="00257295">
              <w:t xml:space="preserve"> </w:t>
            </w:r>
            <w:r w:rsidRPr="00257295">
              <w:rPr>
                <w:rFonts w:hint="eastAsia"/>
              </w:rPr>
              <w:tab/>
            </w:r>
            <w:r w:rsidRPr="00257295">
              <w:tab/>
            </w:r>
            <w:r w:rsidRPr="00257295">
              <w:rPr>
                <w:rFonts w:hint="eastAsia"/>
              </w:rPr>
              <w:tab/>
            </w:r>
            <w:r w:rsidRPr="00257295">
              <w:tab/>
              <w:t>const char *devname, void *dev_id)</w:t>
            </w:r>
          </w:p>
        </w:tc>
      </w:tr>
      <w:tr w:rsidR="001D76F1" w:rsidRPr="00257295" w:rsidTr="008978DA">
        <w:trPr>
          <w:trHeight w:val="135"/>
        </w:trPr>
        <w:tc>
          <w:tcPr>
            <w:tcW w:w="1101" w:type="dxa"/>
            <w:vMerge w:val="restart"/>
            <w:vAlign w:val="center"/>
          </w:tcPr>
          <w:p w:rsidR="001D76F1" w:rsidRPr="00257295" w:rsidRDefault="001D76F1" w:rsidP="008978DA">
            <w:pPr>
              <w:ind w:firstLineChars="0" w:firstLine="0"/>
              <w:jc w:val="left"/>
            </w:pPr>
            <w:r w:rsidRPr="00257295">
              <w:rPr>
                <w:rFonts w:hint="eastAsia"/>
              </w:rPr>
              <w:t>返回值</w:t>
            </w:r>
          </w:p>
        </w:tc>
        <w:tc>
          <w:tcPr>
            <w:tcW w:w="1275" w:type="dxa"/>
          </w:tcPr>
          <w:p w:rsidR="001D76F1" w:rsidRPr="00257295" w:rsidRDefault="001D76F1" w:rsidP="008978DA">
            <w:pPr>
              <w:ind w:firstLineChars="0" w:firstLine="0"/>
            </w:pPr>
            <w:r w:rsidRPr="00257295">
              <w:rPr>
                <w:rFonts w:hint="eastAsia"/>
              </w:rPr>
              <w:t>0</w:t>
            </w:r>
          </w:p>
        </w:tc>
        <w:tc>
          <w:tcPr>
            <w:tcW w:w="5812" w:type="dxa"/>
          </w:tcPr>
          <w:p w:rsidR="001D76F1" w:rsidRPr="00257295" w:rsidRDefault="001D76F1" w:rsidP="008978DA">
            <w:pPr>
              <w:ind w:firstLineChars="0" w:firstLine="0"/>
            </w:pPr>
            <w:r w:rsidRPr="00257295">
              <w:rPr>
                <w:rFonts w:hint="eastAsia"/>
              </w:rPr>
              <w:t>成功</w:t>
            </w:r>
          </w:p>
        </w:tc>
      </w:tr>
      <w:tr w:rsidR="001D76F1" w:rsidRPr="00257295" w:rsidTr="008978DA">
        <w:trPr>
          <w:trHeight w:val="135"/>
        </w:trPr>
        <w:tc>
          <w:tcPr>
            <w:tcW w:w="1101" w:type="dxa"/>
            <w:vMerge/>
            <w:vAlign w:val="center"/>
          </w:tcPr>
          <w:p w:rsidR="001D76F1" w:rsidRPr="00257295" w:rsidRDefault="001D76F1" w:rsidP="008978DA">
            <w:pPr>
              <w:ind w:firstLineChars="0" w:firstLine="0"/>
              <w:jc w:val="left"/>
            </w:pPr>
          </w:p>
        </w:tc>
        <w:tc>
          <w:tcPr>
            <w:tcW w:w="1275" w:type="dxa"/>
          </w:tcPr>
          <w:p w:rsidR="001D76F1" w:rsidRPr="00257295" w:rsidRDefault="001D76F1" w:rsidP="008978DA">
            <w:pPr>
              <w:ind w:firstLineChars="0" w:firstLine="0"/>
            </w:pPr>
            <w:r w:rsidRPr="00257295">
              <w:rPr>
                <w:rFonts w:hint="eastAsia"/>
              </w:rPr>
              <w:t>-INVAL</w:t>
            </w:r>
          </w:p>
        </w:tc>
        <w:tc>
          <w:tcPr>
            <w:tcW w:w="5812" w:type="dxa"/>
          </w:tcPr>
          <w:p w:rsidR="001D76F1" w:rsidRPr="00257295" w:rsidRDefault="001D76F1" w:rsidP="008978DA">
            <w:pPr>
              <w:ind w:firstLineChars="0" w:firstLine="0"/>
            </w:pPr>
            <w:r w:rsidRPr="00257295">
              <w:rPr>
                <w:rFonts w:hint="eastAsia"/>
              </w:rPr>
              <w:t>参数无效</w:t>
            </w:r>
          </w:p>
        </w:tc>
      </w:tr>
      <w:tr w:rsidR="001D76F1" w:rsidRPr="00257295" w:rsidTr="008978DA">
        <w:trPr>
          <w:trHeight w:val="135"/>
        </w:trPr>
        <w:tc>
          <w:tcPr>
            <w:tcW w:w="1101" w:type="dxa"/>
            <w:vMerge/>
            <w:vAlign w:val="center"/>
          </w:tcPr>
          <w:p w:rsidR="001D76F1" w:rsidRPr="00257295" w:rsidRDefault="001D76F1" w:rsidP="008978DA">
            <w:pPr>
              <w:ind w:firstLineChars="0" w:firstLine="0"/>
              <w:jc w:val="left"/>
            </w:pPr>
          </w:p>
        </w:tc>
        <w:tc>
          <w:tcPr>
            <w:tcW w:w="1275" w:type="dxa"/>
          </w:tcPr>
          <w:p w:rsidR="001D76F1" w:rsidRPr="00257295" w:rsidRDefault="001D76F1" w:rsidP="008978DA">
            <w:pPr>
              <w:ind w:firstLineChars="0" w:firstLine="0"/>
            </w:pPr>
            <w:r w:rsidRPr="00257295">
              <w:rPr>
                <w:rFonts w:hint="eastAsia"/>
              </w:rPr>
              <w:t>-EBUSY</w:t>
            </w:r>
            <w:r w:rsidRPr="00257295">
              <w:t xml:space="preserve"> </w:t>
            </w:r>
          </w:p>
        </w:tc>
        <w:tc>
          <w:tcPr>
            <w:tcW w:w="5812" w:type="dxa"/>
          </w:tcPr>
          <w:p w:rsidR="001D76F1" w:rsidRPr="00257295" w:rsidRDefault="001D76F1" w:rsidP="008978DA">
            <w:pPr>
              <w:ind w:firstLineChars="0" w:firstLine="0"/>
            </w:pPr>
            <w:r w:rsidRPr="00257295">
              <w:rPr>
                <w:rFonts w:hint="eastAsia"/>
              </w:rPr>
              <w:t>中断已经被占用且不能共享</w:t>
            </w:r>
          </w:p>
        </w:tc>
      </w:tr>
      <w:tr w:rsidR="001D76F1" w:rsidRPr="00257295" w:rsidTr="008978DA">
        <w:tc>
          <w:tcPr>
            <w:tcW w:w="1101" w:type="dxa"/>
            <w:vAlign w:val="center"/>
          </w:tcPr>
          <w:p w:rsidR="001D76F1" w:rsidRPr="00257295" w:rsidRDefault="001D76F1" w:rsidP="008978DA">
            <w:pPr>
              <w:ind w:firstLineChars="0" w:firstLine="0"/>
              <w:jc w:val="left"/>
            </w:pPr>
            <w:r w:rsidRPr="00257295">
              <w:rPr>
                <w:rFonts w:hint="eastAsia"/>
              </w:rPr>
              <w:t>irq</w:t>
            </w:r>
          </w:p>
        </w:tc>
        <w:tc>
          <w:tcPr>
            <w:tcW w:w="7087" w:type="dxa"/>
            <w:gridSpan w:val="2"/>
          </w:tcPr>
          <w:p w:rsidR="001D76F1" w:rsidRPr="00257295" w:rsidRDefault="001D76F1" w:rsidP="008978DA">
            <w:pPr>
              <w:ind w:firstLineChars="0" w:firstLine="0"/>
            </w:pPr>
            <w:r w:rsidRPr="00257295">
              <w:rPr>
                <w:rFonts w:hint="eastAsia"/>
              </w:rPr>
              <w:t>要申请的硬件中断号</w:t>
            </w:r>
          </w:p>
        </w:tc>
      </w:tr>
      <w:tr w:rsidR="001D76F1" w:rsidRPr="00257295" w:rsidTr="008978DA">
        <w:tc>
          <w:tcPr>
            <w:tcW w:w="1101" w:type="dxa"/>
            <w:vAlign w:val="center"/>
          </w:tcPr>
          <w:p w:rsidR="001D76F1" w:rsidRPr="00257295" w:rsidRDefault="001D76F1" w:rsidP="008978DA">
            <w:pPr>
              <w:ind w:firstLineChars="0" w:firstLine="0"/>
              <w:jc w:val="left"/>
            </w:pPr>
            <w:r w:rsidRPr="00257295">
              <w:rPr>
                <w:rFonts w:hint="eastAsia"/>
              </w:rPr>
              <w:t>handler</w:t>
            </w:r>
          </w:p>
        </w:tc>
        <w:tc>
          <w:tcPr>
            <w:tcW w:w="7087" w:type="dxa"/>
            <w:gridSpan w:val="2"/>
          </w:tcPr>
          <w:p w:rsidR="001D76F1" w:rsidRPr="00257295" w:rsidRDefault="001D76F1" w:rsidP="008978DA">
            <w:pPr>
              <w:ind w:firstLineChars="0" w:firstLine="0"/>
            </w:pPr>
            <w:r w:rsidRPr="00257295">
              <w:rPr>
                <w:rFonts w:hint="eastAsia"/>
              </w:rPr>
              <w:t>中断处理函数，中断发生时调用</w:t>
            </w:r>
          </w:p>
        </w:tc>
      </w:tr>
      <w:tr w:rsidR="001D76F1" w:rsidRPr="00257295" w:rsidTr="008978DA">
        <w:tc>
          <w:tcPr>
            <w:tcW w:w="1101" w:type="dxa"/>
            <w:vAlign w:val="center"/>
          </w:tcPr>
          <w:p w:rsidR="001D76F1" w:rsidRPr="00257295" w:rsidRDefault="001D76F1" w:rsidP="008978DA">
            <w:pPr>
              <w:ind w:firstLineChars="0" w:firstLine="0"/>
              <w:jc w:val="left"/>
            </w:pPr>
            <w:r w:rsidRPr="00257295">
              <w:rPr>
                <w:rFonts w:hint="eastAsia"/>
              </w:rPr>
              <w:t>irqflags</w:t>
            </w:r>
          </w:p>
        </w:tc>
        <w:tc>
          <w:tcPr>
            <w:tcW w:w="7087" w:type="dxa"/>
            <w:gridSpan w:val="2"/>
          </w:tcPr>
          <w:p w:rsidR="001D76F1" w:rsidRPr="00257295" w:rsidRDefault="001D76F1" w:rsidP="008978DA">
            <w:pPr>
              <w:ind w:firstLineChars="0" w:firstLine="0"/>
            </w:pPr>
            <w:r w:rsidRPr="00257295">
              <w:rPr>
                <w:rFonts w:hint="eastAsia"/>
              </w:rPr>
              <w:t>中断处理的属性，由若干位标志组成：</w:t>
            </w:r>
          </w:p>
          <w:tbl>
            <w:tblPr>
              <w:tblStyle w:val="TableGrid"/>
              <w:tblW w:w="0" w:type="auto"/>
              <w:tblLook w:val="04A0" w:firstRow="1" w:lastRow="0" w:firstColumn="1" w:lastColumn="0" w:noHBand="0" w:noVBand="1"/>
            </w:tblPr>
            <w:tblGrid>
              <w:gridCol w:w="3017"/>
              <w:gridCol w:w="3736"/>
            </w:tblGrid>
            <w:tr w:rsidR="001D76F1" w:rsidRPr="00257295" w:rsidTr="008978DA">
              <w:tc>
                <w:tcPr>
                  <w:tcW w:w="0" w:type="auto"/>
                </w:tcPr>
                <w:p w:rsidR="001D76F1" w:rsidRPr="00257295" w:rsidRDefault="001D76F1" w:rsidP="008978DA">
                  <w:pPr>
                    <w:ind w:firstLineChars="0" w:firstLine="0"/>
                  </w:pPr>
                  <w:r w:rsidRPr="00257295">
                    <w:rPr>
                      <w:rFonts w:hint="eastAsia"/>
                    </w:rPr>
                    <w:t>IRQF_DISABLED</w:t>
                  </w:r>
                </w:p>
              </w:tc>
              <w:tc>
                <w:tcPr>
                  <w:tcW w:w="0" w:type="auto"/>
                </w:tcPr>
                <w:p w:rsidR="001D76F1" w:rsidRPr="00257295" w:rsidRDefault="001D76F1" w:rsidP="008978DA">
                  <w:pPr>
                    <w:ind w:firstLineChars="0" w:firstLine="0"/>
                  </w:pPr>
                  <w:r w:rsidRPr="00257295">
                    <w:rPr>
                      <w:rFonts w:hint="eastAsia"/>
                    </w:rPr>
                    <w:t>快速中断，调用时屏蔽所有中断</w:t>
                  </w:r>
                </w:p>
              </w:tc>
            </w:tr>
            <w:tr w:rsidR="001D76F1" w:rsidRPr="00257295" w:rsidTr="008978DA">
              <w:tc>
                <w:tcPr>
                  <w:tcW w:w="0" w:type="auto"/>
                </w:tcPr>
                <w:p w:rsidR="001D76F1" w:rsidRPr="00257295" w:rsidRDefault="001D76F1" w:rsidP="008978DA">
                  <w:pPr>
                    <w:ind w:firstLineChars="0" w:firstLine="0"/>
                  </w:pPr>
                  <w:r w:rsidRPr="00257295">
                    <w:rPr>
                      <w:rFonts w:hint="eastAsia"/>
                    </w:rPr>
                    <w:t>IRQF_SHARED</w:t>
                  </w:r>
                </w:p>
              </w:tc>
              <w:tc>
                <w:tcPr>
                  <w:tcW w:w="0" w:type="auto"/>
                </w:tcPr>
                <w:p w:rsidR="001D76F1" w:rsidRPr="00257295" w:rsidRDefault="001D76F1" w:rsidP="008978DA">
                  <w:pPr>
                    <w:ind w:firstLineChars="0" w:firstLine="0"/>
                  </w:pPr>
                  <w:r w:rsidRPr="00257295">
                    <w:rPr>
                      <w:rFonts w:hint="eastAsia"/>
                    </w:rPr>
                    <w:t>多个设备共享中断</w:t>
                  </w:r>
                </w:p>
              </w:tc>
            </w:tr>
            <w:tr w:rsidR="001D76F1" w:rsidRPr="00257295" w:rsidTr="008978DA">
              <w:tc>
                <w:tcPr>
                  <w:tcW w:w="0" w:type="auto"/>
                </w:tcPr>
                <w:p w:rsidR="001D76F1" w:rsidRPr="00257295" w:rsidRDefault="001D76F1" w:rsidP="008978DA">
                  <w:pPr>
                    <w:ind w:firstLineChars="0" w:firstLine="0"/>
                  </w:pPr>
                  <w:r w:rsidRPr="00257295">
                    <w:rPr>
                      <w:rFonts w:hint="eastAsia"/>
                    </w:rPr>
                    <w:t>IRQF_SAMPLE_RANDOM</w:t>
                  </w:r>
                </w:p>
              </w:tc>
              <w:tc>
                <w:tcPr>
                  <w:tcW w:w="0" w:type="auto"/>
                </w:tcPr>
                <w:p w:rsidR="001D76F1" w:rsidRPr="00257295" w:rsidRDefault="001D76F1" w:rsidP="008978DA">
                  <w:pPr>
                    <w:ind w:firstLineChars="0" w:firstLine="0"/>
                  </w:pPr>
                  <w:r w:rsidRPr="00257295">
                    <w:rPr>
                      <w:rFonts w:hint="eastAsia"/>
                    </w:rPr>
                    <w:t>对系统熵</w:t>
                  </w:r>
                  <w:r w:rsidRPr="00257295">
                    <w:rPr>
                      <w:rFonts w:hint="eastAsia"/>
                    </w:rPr>
                    <w:t>(</w:t>
                  </w:r>
                  <w:r w:rsidRPr="00257295">
                    <w:rPr>
                      <w:rFonts w:hint="eastAsia"/>
                    </w:rPr>
                    <w:t>用于生产随机数</w:t>
                  </w:r>
                  <w:r w:rsidRPr="00257295">
                    <w:rPr>
                      <w:rFonts w:hint="eastAsia"/>
                    </w:rPr>
                    <w:t>)</w:t>
                  </w:r>
                  <w:r w:rsidRPr="00257295">
                    <w:rPr>
                      <w:rFonts w:hint="eastAsia"/>
                    </w:rPr>
                    <w:t>有贡献</w:t>
                  </w:r>
                </w:p>
              </w:tc>
            </w:tr>
          </w:tbl>
          <w:p w:rsidR="001D76F1" w:rsidRPr="00257295" w:rsidRDefault="001D76F1" w:rsidP="008978DA">
            <w:pPr>
              <w:ind w:firstLineChars="0" w:firstLine="0"/>
            </w:pPr>
          </w:p>
        </w:tc>
      </w:tr>
      <w:tr w:rsidR="001D76F1" w:rsidRPr="00257295" w:rsidTr="008978DA">
        <w:tc>
          <w:tcPr>
            <w:tcW w:w="1101" w:type="dxa"/>
            <w:vAlign w:val="center"/>
          </w:tcPr>
          <w:p w:rsidR="001D76F1" w:rsidRPr="00257295" w:rsidRDefault="001D76F1" w:rsidP="008978DA">
            <w:pPr>
              <w:ind w:firstLineChars="0" w:firstLine="0"/>
              <w:jc w:val="left"/>
            </w:pPr>
            <w:r w:rsidRPr="00257295">
              <w:rPr>
                <w:rFonts w:hint="eastAsia"/>
              </w:rPr>
              <w:t>devname</w:t>
            </w:r>
          </w:p>
        </w:tc>
        <w:tc>
          <w:tcPr>
            <w:tcW w:w="7087" w:type="dxa"/>
            <w:gridSpan w:val="2"/>
          </w:tcPr>
          <w:p w:rsidR="001D76F1" w:rsidRPr="00257295" w:rsidRDefault="001D76F1" w:rsidP="008978DA">
            <w:pPr>
              <w:ind w:firstLineChars="0" w:firstLine="0"/>
            </w:pPr>
            <w:r w:rsidRPr="00257295">
              <w:rPr>
                <w:rFonts w:hint="eastAsia"/>
              </w:rPr>
              <w:t>中断名称</w:t>
            </w:r>
            <w:r w:rsidRPr="00257295">
              <w:rPr>
                <w:rFonts w:hint="eastAsia"/>
              </w:rPr>
              <w:t>(</w:t>
            </w:r>
            <w:r w:rsidRPr="00257295">
              <w:rPr>
                <w:rFonts w:hint="eastAsia"/>
              </w:rPr>
              <w:t>在</w:t>
            </w:r>
            <w:r w:rsidRPr="00257295">
              <w:rPr>
                <w:rFonts w:hint="eastAsia"/>
              </w:rPr>
              <w:t>/proc/interrupts</w:t>
            </w:r>
            <w:r w:rsidRPr="00257295">
              <w:rPr>
                <w:rFonts w:hint="eastAsia"/>
              </w:rPr>
              <w:t>有对应描述</w:t>
            </w:r>
            <w:r w:rsidRPr="00257295">
              <w:rPr>
                <w:rFonts w:hint="eastAsia"/>
              </w:rPr>
              <w:t>)</w:t>
            </w:r>
          </w:p>
        </w:tc>
      </w:tr>
      <w:tr w:rsidR="001D76F1" w:rsidRPr="00257295" w:rsidTr="008978DA">
        <w:tc>
          <w:tcPr>
            <w:tcW w:w="1101" w:type="dxa"/>
            <w:vAlign w:val="center"/>
          </w:tcPr>
          <w:p w:rsidR="001D76F1" w:rsidRPr="00257295" w:rsidRDefault="001D76F1" w:rsidP="008978DA">
            <w:pPr>
              <w:ind w:firstLineChars="0" w:firstLine="0"/>
              <w:jc w:val="left"/>
            </w:pPr>
            <w:r w:rsidRPr="00257295">
              <w:rPr>
                <w:rFonts w:hint="eastAsia"/>
              </w:rPr>
              <w:t>dev_id</w:t>
            </w:r>
          </w:p>
        </w:tc>
        <w:tc>
          <w:tcPr>
            <w:tcW w:w="7087" w:type="dxa"/>
            <w:gridSpan w:val="2"/>
          </w:tcPr>
          <w:p w:rsidR="001D76F1" w:rsidRPr="00257295" w:rsidRDefault="001D76F1" w:rsidP="008978DA">
            <w:pPr>
              <w:ind w:firstLineChars="0" w:firstLine="0"/>
            </w:pPr>
            <w:r w:rsidRPr="00257295">
              <w:rPr>
                <w:rFonts w:hint="eastAsia"/>
              </w:rPr>
              <w:t>handler</w:t>
            </w:r>
            <w:r w:rsidRPr="00257295">
              <w:rPr>
                <w:rFonts w:hint="eastAsia"/>
              </w:rPr>
              <w:t>调用时作为参数传入，一般设置为对应设备描述或者</w:t>
            </w:r>
            <w:r w:rsidRPr="00257295">
              <w:rPr>
                <w:rFonts w:hint="eastAsia"/>
              </w:rPr>
              <w:t>NULL</w:t>
            </w:r>
          </w:p>
        </w:tc>
      </w:tr>
    </w:tbl>
    <w:p w:rsidR="001D76F1" w:rsidRPr="00257295" w:rsidRDefault="001D76F1" w:rsidP="00D734B9">
      <w:pPr>
        <w:pStyle w:val="ListParagraph"/>
        <w:numPr>
          <w:ilvl w:val="0"/>
          <w:numId w:val="95"/>
        </w:numPr>
        <w:ind w:firstLineChars="0"/>
      </w:pPr>
      <w:r w:rsidRPr="00257295">
        <w:rPr>
          <w:rFonts w:hint="eastAsia"/>
        </w:rPr>
        <w:t>构造流程</w:t>
      </w:r>
    </w:p>
    <w:p w:rsidR="001D76F1" w:rsidRPr="00257295" w:rsidRDefault="001D76F1" w:rsidP="00C94DE4">
      <w:pPr>
        <w:ind w:left="420" w:firstLineChars="0" w:firstLine="420"/>
      </w:pPr>
      <w:r w:rsidRPr="00257295">
        <w:rPr>
          <w:rFonts w:hint="eastAsia"/>
        </w:rPr>
        <w:t>一般在对应设备驱动的代码中，如下为</w:t>
      </w:r>
      <w:r w:rsidRPr="00257295">
        <w:rPr>
          <w:rFonts w:hint="eastAsia"/>
        </w:rPr>
        <w:t>usb</w:t>
      </w:r>
      <w:r w:rsidRPr="00257295">
        <w:rPr>
          <w:rFonts w:hint="eastAsia"/>
        </w:rPr>
        <w:t>检测的中断注册：</w:t>
      </w:r>
    </w:p>
    <w:p w:rsidR="001D76F1" w:rsidRPr="00257295" w:rsidRDefault="001D76F1" w:rsidP="001D76F1">
      <w:pPr>
        <w:widowControl/>
        <w:spacing w:line="240" w:lineRule="auto"/>
        <w:ind w:left="420" w:firstLineChars="0" w:firstLine="420"/>
        <w:jc w:val="left"/>
      </w:pPr>
      <w:r w:rsidRPr="00257295">
        <w:rPr>
          <w:rFonts w:hint="eastAsia"/>
          <w:noProof/>
        </w:rPr>
        <w:drawing>
          <wp:inline distT="0" distB="0" distL="0" distR="0" wp14:anchorId="74535DED" wp14:editId="3D473AF1">
            <wp:extent cx="4572000" cy="646981"/>
            <wp:effectExtent l="0" t="0" r="0" b="127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C5AB9.tmp"/>
                    <pic:cNvPicPr/>
                  </pic:nvPicPr>
                  <pic:blipFill>
                    <a:blip r:embed="rId826" cstate="email">
                      <a:extLst>
                        <a:ext uri="{28A0092B-C50C-407E-A947-70E740481C1C}">
                          <a14:useLocalDpi xmlns:a14="http://schemas.microsoft.com/office/drawing/2010/main" val="0"/>
                        </a:ext>
                      </a:extLst>
                    </a:blip>
                    <a:stretch>
                      <a:fillRect/>
                    </a:stretch>
                  </pic:blipFill>
                  <pic:spPr>
                    <a:xfrm>
                      <a:off x="0" y="0"/>
                      <a:ext cx="4572640" cy="647072"/>
                    </a:xfrm>
                    <a:prstGeom prst="rect">
                      <a:avLst/>
                    </a:prstGeom>
                  </pic:spPr>
                </pic:pic>
              </a:graphicData>
            </a:graphic>
          </wp:inline>
        </w:drawing>
      </w:r>
    </w:p>
    <w:p w:rsidR="001D76F1" w:rsidRPr="00257295" w:rsidRDefault="001D76F1" w:rsidP="00D734B9">
      <w:pPr>
        <w:pStyle w:val="ListParagraph"/>
        <w:numPr>
          <w:ilvl w:val="0"/>
          <w:numId w:val="95"/>
        </w:numPr>
        <w:ind w:firstLineChars="0"/>
      </w:pPr>
      <w:r w:rsidRPr="00257295">
        <w:rPr>
          <w:rFonts w:hint="eastAsia"/>
        </w:rPr>
        <w:t>构造方法</w:t>
      </w:r>
    </w:p>
    <w:p w:rsidR="001D76F1" w:rsidRPr="00257295" w:rsidRDefault="001D76F1" w:rsidP="00C94DE4">
      <w:pPr>
        <w:ind w:left="420" w:firstLineChars="0" w:firstLine="420"/>
      </w:pPr>
      <w:r w:rsidRPr="00257295">
        <w:rPr>
          <w:rFonts w:hint="eastAsia"/>
        </w:rPr>
        <w:t>request_irq</w:t>
      </w:r>
      <w:r w:rsidRPr="00257295">
        <w:rPr>
          <w:rFonts w:hint="eastAsia"/>
        </w:rPr>
        <w:t>函数通过</w:t>
      </w:r>
      <w:r w:rsidRPr="00257295">
        <w:rPr>
          <w:rFonts w:hint="eastAsia"/>
        </w:rPr>
        <w:t>request_threded_irq</w:t>
      </w:r>
      <w:r w:rsidRPr="00257295">
        <w:rPr>
          <w:rFonts w:hint="eastAsia"/>
        </w:rPr>
        <w:t>实现，其代码如下：</w:t>
      </w:r>
    </w:p>
    <w:p w:rsidR="001D76F1" w:rsidRPr="00257295" w:rsidRDefault="001D76F1" w:rsidP="001D76F1">
      <w:pPr>
        <w:widowControl/>
        <w:spacing w:line="240" w:lineRule="auto"/>
        <w:ind w:left="420" w:firstLineChars="0" w:firstLine="420"/>
        <w:jc w:val="left"/>
      </w:pPr>
      <w:r w:rsidRPr="00257295">
        <w:rPr>
          <w:noProof/>
        </w:rPr>
        <w:lastRenderedPageBreak/>
        <w:drawing>
          <wp:inline distT="0" distB="0" distL="0" distR="0" wp14:anchorId="70AD147A" wp14:editId="3AF77FDC">
            <wp:extent cx="4725060" cy="4029638"/>
            <wp:effectExtent l="0" t="0" r="0" b="952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C70C7.tmp"/>
                    <pic:cNvPicPr/>
                  </pic:nvPicPr>
                  <pic:blipFill>
                    <a:blip r:embed="rId827">
                      <a:extLst>
                        <a:ext uri="{28A0092B-C50C-407E-A947-70E740481C1C}">
                          <a14:useLocalDpi xmlns:a14="http://schemas.microsoft.com/office/drawing/2010/main" val="0"/>
                        </a:ext>
                      </a:extLst>
                    </a:blip>
                    <a:stretch>
                      <a:fillRect/>
                    </a:stretch>
                  </pic:blipFill>
                  <pic:spPr>
                    <a:xfrm>
                      <a:off x="0" y="0"/>
                      <a:ext cx="4725060" cy="4029638"/>
                    </a:xfrm>
                    <a:prstGeom prst="rect">
                      <a:avLst/>
                    </a:prstGeom>
                  </pic:spPr>
                </pic:pic>
              </a:graphicData>
            </a:graphic>
          </wp:inline>
        </w:drawing>
      </w:r>
    </w:p>
    <w:p w:rsidR="001D76F1" w:rsidRPr="00257295" w:rsidRDefault="001D76F1" w:rsidP="001D76F1">
      <w:pPr>
        <w:widowControl/>
        <w:spacing w:line="240" w:lineRule="auto"/>
        <w:ind w:left="420" w:firstLineChars="0" w:firstLine="420"/>
        <w:jc w:val="left"/>
      </w:pPr>
      <w:r w:rsidRPr="00257295">
        <w:rPr>
          <w:rFonts w:hint="eastAsia"/>
          <w:noProof/>
        </w:rPr>
        <w:lastRenderedPageBreak/>
        <w:drawing>
          <wp:inline distT="0" distB="0" distL="0" distR="0" wp14:anchorId="43F0F85C" wp14:editId="0E74A84F">
            <wp:extent cx="4465675" cy="480793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CBCAC.tmp"/>
                    <pic:cNvPicPr/>
                  </pic:nvPicPr>
                  <pic:blipFill>
                    <a:blip r:embed="rId828" cstate="email">
                      <a:extLst>
                        <a:ext uri="{28A0092B-C50C-407E-A947-70E740481C1C}">
                          <a14:useLocalDpi xmlns:a14="http://schemas.microsoft.com/office/drawing/2010/main" val="0"/>
                        </a:ext>
                      </a:extLst>
                    </a:blip>
                    <a:stretch>
                      <a:fillRect/>
                    </a:stretch>
                  </pic:blipFill>
                  <pic:spPr>
                    <a:xfrm>
                      <a:off x="0" y="0"/>
                      <a:ext cx="4469232" cy="4811764"/>
                    </a:xfrm>
                    <a:prstGeom prst="rect">
                      <a:avLst/>
                    </a:prstGeom>
                  </pic:spPr>
                </pic:pic>
              </a:graphicData>
            </a:graphic>
          </wp:inline>
        </w:drawing>
      </w:r>
    </w:p>
    <w:p w:rsidR="001D76F1" w:rsidRPr="00257295" w:rsidRDefault="001D76F1" w:rsidP="00C94DE4">
      <w:pPr>
        <w:ind w:left="420" w:firstLineChars="0" w:firstLine="420"/>
      </w:pPr>
      <w:r w:rsidRPr="00257295">
        <w:rPr>
          <w:rFonts w:hint="eastAsia"/>
        </w:rPr>
        <w:t>其中主要实现了将中断处理</w:t>
      </w:r>
      <w:r w:rsidRPr="00257295">
        <w:rPr>
          <w:rFonts w:hint="eastAsia"/>
        </w:rPr>
        <w:t>irqaction</w:t>
      </w:r>
      <w:r w:rsidRPr="00257295">
        <w:rPr>
          <w:rFonts w:hint="eastAsia"/>
        </w:rPr>
        <w:t>添加到对应</w:t>
      </w:r>
      <w:r w:rsidRPr="00257295">
        <w:rPr>
          <w:rFonts w:hint="eastAsia"/>
        </w:rPr>
        <w:t>irqdesc</w:t>
      </w:r>
      <w:r w:rsidRPr="00257295">
        <w:rPr>
          <w:rFonts w:hint="eastAsia"/>
        </w:rPr>
        <w:t>的</w:t>
      </w:r>
      <w:r w:rsidRPr="00257295">
        <w:rPr>
          <w:rFonts w:hint="eastAsia"/>
        </w:rPr>
        <w:t>action</w:t>
      </w:r>
      <w:r w:rsidRPr="00257295">
        <w:rPr>
          <w:rFonts w:hint="eastAsia"/>
        </w:rPr>
        <w:t>链表中。关键代码解释如下：</w:t>
      </w:r>
    </w:p>
    <w:p w:rsidR="001D76F1" w:rsidRPr="00257295" w:rsidRDefault="001D76F1" w:rsidP="00D734B9">
      <w:pPr>
        <w:pStyle w:val="ListParagraph"/>
        <w:widowControl/>
        <w:numPr>
          <w:ilvl w:val="1"/>
          <w:numId w:val="89"/>
        </w:numPr>
        <w:spacing w:line="240" w:lineRule="auto"/>
        <w:ind w:firstLineChars="0"/>
        <w:jc w:val="left"/>
      </w:pPr>
      <w:r w:rsidRPr="00257295">
        <w:rPr>
          <w:rFonts w:hint="eastAsia"/>
        </w:rPr>
        <w:t>1426~1434</w:t>
      </w:r>
    </w:p>
    <w:p w:rsidR="001D76F1" w:rsidRPr="00257295" w:rsidRDefault="001D76F1" w:rsidP="001D76F1">
      <w:pPr>
        <w:widowControl/>
        <w:spacing w:line="240" w:lineRule="auto"/>
        <w:ind w:left="1140" w:firstLineChars="0" w:firstLine="420"/>
        <w:jc w:val="left"/>
      </w:pPr>
      <w:r w:rsidRPr="00257295">
        <w:rPr>
          <w:rFonts w:hint="eastAsia"/>
        </w:rPr>
        <w:t>申请中断处理</w:t>
      </w:r>
      <w:r w:rsidRPr="00257295">
        <w:rPr>
          <w:rFonts w:hint="eastAsia"/>
        </w:rPr>
        <w:t>irqaction</w:t>
      </w:r>
      <w:r w:rsidRPr="00257295">
        <w:rPr>
          <w:rFonts w:hint="eastAsia"/>
        </w:rPr>
        <w:t>节点并初始为需要注册的中断处理信息。</w:t>
      </w:r>
    </w:p>
    <w:p w:rsidR="001D76F1" w:rsidRPr="00257295" w:rsidRDefault="001D76F1" w:rsidP="00D734B9">
      <w:pPr>
        <w:pStyle w:val="ListParagraph"/>
        <w:widowControl/>
        <w:numPr>
          <w:ilvl w:val="1"/>
          <w:numId w:val="89"/>
        </w:numPr>
        <w:spacing w:line="240" w:lineRule="auto"/>
        <w:ind w:firstLineChars="0"/>
        <w:jc w:val="left"/>
      </w:pPr>
      <w:r w:rsidRPr="00257295">
        <w:rPr>
          <w:rFonts w:hint="eastAsia"/>
        </w:rPr>
        <w:t>941~977</w:t>
      </w:r>
    </w:p>
    <w:p w:rsidR="001D76F1" w:rsidRPr="00257295" w:rsidRDefault="001D76F1" w:rsidP="001D76F1">
      <w:pPr>
        <w:widowControl/>
        <w:spacing w:line="240" w:lineRule="auto"/>
        <w:ind w:left="1140" w:firstLineChars="0" w:firstLine="420"/>
        <w:jc w:val="left"/>
      </w:pPr>
      <w:r w:rsidRPr="00257295">
        <w:rPr>
          <w:rFonts w:hint="eastAsia"/>
        </w:rPr>
        <w:t>如果使用线程模拟运行，则创建对应线程。</w:t>
      </w:r>
    </w:p>
    <w:p w:rsidR="001D76F1" w:rsidRPr="00257295" w:rsidRDefault="001D76F1" w:rsidP="00D734B9">
      <w:pPr>
        <w:pStyle w:val="ListParagraph"/>
        <w:widowControl/>
        <w:numPr>
          <w:ilvl w:val="1"/>
          <w:numId w:val="89"/>
        </w:numPr>
        <w:spacing w:line="240" w:lineRule="auto"/>
        <w:ind w:firstLineChars="0"/>
        <w:jc w:val="left"/>
      </w:pPr>
      <w:r w:rsidRPr="00257295">
        <w:rPr>
          <w:rFonts w:hint="eastAsia"/>
        </w:rPr>
        <w:t>1000~1143</w:t>
      </w:r>
    </w:p>
    <w:p w:rsidR="001D76F1" w:rsidRPr="00257295" w:rsidRDefault="001D76F1" w:rsidP="001D76F1">
      <w:pPr>
        <w:pStyle w:val="ListParagraph"/>
        <w:widowControl/>
        <w:spacing w:line="240" w:lineRule="auto"/>
        <w:ind w:left="1680" w:firstLineChars="0"/>
        <w:jc w:val="left"/>
      </w:pPr>
      <w:r w:rsidRPr="00257295">
        <w:rPr>
          <w:rFonts w:hint="eastAsia"/>
        </w:rPr>
        <w:t>获取中断号对应的中断描述对象，并将新申请的中断处理节点增加到中断处理链表的结尾，如果有多个处理结点则设置为共享中断模式。</w:t>
      </w:r>
    </w:p>
    <w:p w:rsidR="001D76F1" w:rsidRPr="00257295" w:rsidRDefault="001D76F1" w:rsidP="00D734B9">
      <w:pPr>
        <w:pStyle w:val="ListParagraph"/>
        <w:widowControl/>
        <w:numPr>
          <w:ilvl w:val="1"/>
          <w:numId w:val="89"/>
        </w:numPr>
        <w:spacing w:line="240" w:lineRule="auto"/>
        <w:ind w:firstLineChars="0"/>
        <w:jc w:val="left"/>
      </w:pPr>
      <w:r w:rsidRPr="00257295">
        <w:rPr>
          <w:rFonts w:hint="eastAsia"/>
        </w:rPr>
        <w:t>1164~1165</w:t>
      </w:r>
    </w:p>
    <w:p w:rsidR="001D76F1" w:rsidRPr="00257295" w:rsidRDefault="001D76F1" w:rsidP="001D76F1">
      <w:pPr>
        <w:widowControl/>
        <w:spacing w:line="240" w:lineRule="auto"/>
        <w:ind w:left="1080" w:firstLineChars="0" w:firstLine="480"/>
        <w:jc w:val="left"/>
      </w:pPr>
      <w:r w:rsidRPr="00257295">
        <w:rPr>
          <w:rFonts w:hint="eastAsia"/>
        </w:rPr>
        <w:t>如果为线程模拟方式，则启动线程运行</w:t>
      </w:r>
    </w:p>
    <w:p w:rsidR="001D76F1" w:rsidRPr="00257295" w:rsidRDefault="001D76F1" w:rsidP="00D734B9">
      <w:pPr>
        <w:pStyle w:val="ListParagraph"/>
        <w:widowControl/>
        <w:numPr>
          <w:ilvl w:val="1"/>
          <w:numId w:val="89"/>
        </w:numPr>
        <w:spacing w:line="240" w:lineRule="auto"/>
        <w:ind w:firstLineChars="0"/>
        <w:jc w:val="left"/>
      </w:pPr>
      <w:r w:rsidRPr="00257295">
        <w:rPr>
          <w:rFonts w:hint="eastAsia"/>
        </w:rPr>
        <w:t>1167~1169</w:t>
      </w:r>
    </w:p>
    <w:p w:rsidR="001D76F1" w:rsidRDefault="001D76F1" w:rsidP="001D76F1">
      <w:pPr>
        <w:widowControl/>
        <w:spacing w:line="240" w:lineRule="auto"/>
        <w:ind w:left="1560" w:firstLineChars="0" w:firstLine="420"/>
        <w:jc w:val="left"/>
      </w:pPr>
      <w:r w:rsidRPr="00257295">
        <w:rPr>
          <w:rFonts w:hint="eastAsia"/>
        </w:rPr>
        <w:t>创建中断描述对象的</w:t>
      </w:r>
      <w:r w:rsidRPr="00257295">
        <w:rPr>
          <w:rFonts w:hint="eastAsia"/>
        </w:rPr>
        <w:t xml:space="preserve"> /proc</w:t>
      </w:r>
      <w:r w:rsidRPr="00257295">
        <w:rPr>
          <w:rFonts w:hint="eastAsia"/>
        </w:rPr>
        <w:t>目录并在其路径下面增加中断处理结点的</w:t>
      </w:r>
      <w:r w:rsidRPr="00257295">
        <w:rPr>
          <w:rFonts w:hint="eastAsia"/>
        </w:rPr>
        <w:t>/proc</w:t>
      </w:r>
      <w:r w:rsidRPr="00257295">
        <w:rPr>
          <w:rFonts w:hint="eastAsia"/>
        </w:rPr>
        <w:t>文件。</w:t>
      </w:r>
    </w:p>
    <w:p w:rsidR="00CD51A2" w:rsidRPr="00257295" w:rsidRDefault="00CD51A2" w:rsidP="00CD51A2">
      <w:pPr>
        <w:pStyle w:val="Heading1"/>
        <w:spacing w:before="163" w:after="163"/>
      </w:pPr>
      <w:bookmarkStart w:id="202" w:name="_Toc390712772"/>
      <w:r w:rsidRPr="00257295">
        <w:rPr>
          <w:rFonts w:hint="eastAsia"/>
        </w:rPr>
        <w:lastRenderedPageBreak/>
        <w:t>设备</w:t>
      </w:r>
      <w:r>
        <w:rPr>
          <w:rFonts w:hint="eastAsia"/>
        </w:rPr>
        <w:t>驱动</w:t>
      </w:r>
      <w:bookmarkEnd w:id="202"/>
    </w:p>
    <w:p w:rsidR="0080747C" w:rsidRDefault="0080747C" w:rsidP="0080747C">
      <w:pPr>
        <w:pStyle w:val="Heading2"/>
        <w:spacing w:before="326" w:after="163"/>
      </w:pPr>
      <w:bookmarkStart w:id="203" w:name="_Toc390712773"/>
      <w:r>
        <w:rPr>
          <w:rFonts w:hint="eastAsia"/>
        </w:rPr>
        <w:t>GPIO</w:t>
      </w:r>
      <w:r>
        <w:rPr>
          <w:rFonts w:hint="eastAsia"/>
        </w:rPr>
        <w:t>设备</w:t>
      </w:r>
      <w:bookmarkEnd w:id="203"/>
    </w:p>
    <w:p w:rsidR="00327B58" w:rsidRDefault="00530366" w:rsidP="00327B58">
      <w:pPr>
        <w:pStyle w:val="Heading3"/>
        <w:spacing w:before="163" w:after="163"/>
      </w:pPr>
      <w:bookmarkStart w:id="204" w:name="_Toc390712774"/>
      <w:r>
        <w:rPr>
          <w:rFonts w:hint="eastAsia"/>
        </w:rPr>
        <w:t>GPIO</w:t>
      </w:r>
      <w:r w:rsidR="00DC7105">
        <w:rPr>
          <w:rFonts w:hint="eastAsia"/>
        </w:rPr>
        <w:t>设备</w:t>
      </w:r>
      <w:r w:rsidR="00327B58">
        <w:rPr>
          <w:rFonts w:hint="eastAsia"/>
        </w:rPr>
        <w:t>结构</w:t>
      </w:r>
      <w:bookmarkEnd w:id="204"/>
    </w:p>
    <w:p w:rsidR="00327B58" w:rsidRPr="00327B58" w:rsidRDefault="00327B58" w:rsidP="00327B58">
      <w:pPr>
        <w:pStyle w:val="a7"/>
        <w:ind w:leftChars="175"/>
      </w:pPr>
      <w:r>
        <w:drawing>
          <wp:inline distT="0" distB="0" distL="0" distR="0" wp14:anchorId="2C698BBC" wp14:editId="68226524">
            <wp:extent cx="5114925" cy="4276725"/>
            <wp:effectExtent l="0" t="0" r="0"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BE52.tmp"/>
                    <pic:cNvPicPr/>
                  </pic:nvPicPr>
                  <pic:blipFill rotWithShape="1">
                    <a:blip r:embed="rId829" cstate="print">
                      <a:extLst>
                        <a:ext uri="{28A0092B-C50C-407E-A947-70E740481C1C}">
                          <a14:useLocalDpi xmlns:a14="http://schemas.microsoft.com/office/drawing/2010/main" val="0"/>
                        </a:ext>
                      </a:extLst>
                    </a:blip>
                    <a:srcRect b="-301"/>
                    <a:stretch/>
                  </pic:blipFill>
                  <pic:spPr bwMode="auto">
                    <a:xfrm>
                      <a:off x="0" y="0"/>
                      <a:ext cx="5118937" cy="4280080"/>
                    </a:xfrm>
                    <a:prstGeom prst="rect">
                      <a:avLst/>
                    </a:prstGeom>
                    <a:ln>
                      <a:noFill/>
                    </a:ln>
                    <a:extLst>
                      <a:ext uri="{53640926-AAD7-44D8-BBD7-CCE9431645EC}">
                        <a14:shadowObscured xmlns:a14="http://schemas.microsoft.com/office/drawing/2010/main"/>
                      </a:ext>
                    </a:extLst>
                  </pic:spPr>
                </pic:pic>
              </a:graphicData>
            </a:graphic>
          </wp:inline>
        </w:drawing>
      </w:r>
    </w:p>
    <w:p w:rsidR="00156B89" w:rsidRDefault="00530366" w:rsidP="00156B89">
      <w:pPr>
        <w:pStyle w:val="Heading3"/>
        <w:spacing w:before="163" w:after="163"/>
      </w:pPr>
      <w:bookmarkStart w:id="205" w:name="_Toc390712775"/>
      <w:r>
        <w:rPr>
          <w:rFonts w:hint="eastAsia"/>
        </w:rPr>
        <w:t>GPIO</w:t>
      </w:r>
      <w:r w:rsidR="00480BA8">
        <w:rPr>
          <w:rFonts w:hint="eastAsia"/>
        </w:rPr>
        <w:t>设备管理</w:t>
      </w:r>
      <w:bookmarkEnd w:id="205"/>
    </w:p>
    <w:p w:rsidR="00076F01" w:rsidRPr="00076F01" w:rsidRDefault="00076F01" w:rsidP="009F0203">
      <w:pPr>
        <w:ind w:left="420" w:firstLine="480"/>
      </w:pPr>
      <w:r>
        <w:rPr>
          <w:rFonts w:hint="eastAsia"/>
        </w:rPr>
        <w:t>内核的</w:t>
      </w:r>
      <w:r>
        <w:rPr>
          <w:rFonts w:hint="eastAsia"/>
        </w:rPr>
        <w:t>GPIO</w:t>
      </w:r>
      <w:r>
        <w:rPr>
          <w:rFonts w:hint="eastAsia"/>
        </w:rPr>
        <w:t>管理模块实现</w:t>
      </w:r>
      <w:r w:rsidR="009F0203">
        <w:rPr>
          <w:rFonts w:hint="eastAsia"/>
        </w:rPr>
        <w:t>了</w:t>
      </w:r>
      <w:r>
        <w:rPr>
          <w:rFonts w:hint="eastAsia"/>
        </w:rPr>
        <w:t>一个通用的</w:t>
      </w:r>
      <w:r>
        <w:rPr>
          <w:rFonts w:hint="eastAsia"/>
        </w:rPr>
        <w:t>GPIO</w:t>
      </w:r>
      <w:r>
        <w:rPr>
          <w:rFonts w:hint="eastAsia"/>
        </w:rPr>
        <w:t>模型，</w:t>
      </w:r>
      <w:r w:rsidR="009F0203">
        <w:rPr>
          <w:rFonts w:hint="eastAsia"/>
        </w:rPr>
        <w:t>屏蔽了实际的不同</w:t>
      </w:r>
      <w:r>
        <w:rPr>
          <w:rFonts w:hint="eastAsia"/>
        </w:rPr>
        <w:t>物理</w:t>
      </w:r>
      <w:r>
        <w:rPr>
          <w:rFonts w:hint="eastAsia"/>
        </w:rPr>
        <w:t>GPIO</w:t>
      </w:r>
      <w:r w:rsidR="009F0203">
        <w:rPr>
          <w:rFonts w:hint="eastAsia"/>
        </w:rPr>
        <w:t>实现细节，不同类型的</w:t>
      </w:r>
      <w:r w:rsidR="009F0203">
        <w:rPr>
          <w:rFonts w:hint="eastAsia"/>
        </w:rPr>
        <w:t>CPU</w:t>
      </w:r>
      <w:r w:rsidR="009F0203">
        <w:rPr>
          <w:rFonts w:hint="eastAsia"/>
        </w:rPr>
        <w:t>通过实现该模型的基础配置然后委托给内核对</w:t>
      </w:r>
      <w:r w:rsidR="009F0203">
        <w:rPr>
          <w:rFonts w:hint="eastAsia"/>
        </w:rPr>
        <w:t>GPIO</w:t>
      </w:r>
      <w:r w:rsidR="009F0203">
        <w:rPr>
          <w:rFonts w:hint="eastAsia"/>
        </w:rPr>
        <w:t>进行管理。</w:t>
      </w:r>
    </w:p>
    <w:p w:rsidR="00480BA8" w:rsidRPr="00480BA8" w:rsidRDefault="00480BA8" w:rsidP="00D734B9">
      <w:pPr>
        <w:pStyle w:val="ListParagraph"/>
        <w:numPr>
          <w:ilvl w:val="0"/>
          <w:numId w:val="139"/>
        </w:numPr>
        <w:ind w:firstLineChars="0"/>
      </w:pPr>
      <w:r>
        <w:rPr>
          <w:rFonts w:hint="eastAsia"/>
        </w:rPr>
        <w:t>GPIO</w:t>
      </w:r>
      <w:r>
        <w:rPr>
          <w:rFonts w:hint="eastAsia"/>
        </w:rPr>
        <w:t>组织结构</w:t>
      </w:r>
    </w:p>
    <w:p w:rsidR="00156B89" w:rsidRDefault="00156B89" w:rsidP="00480BA8">
      <w:pPr>
        <w:pStyle w:val="a7"/>
        <w:ind w:leftChars="175" w:firstLine="420"/>
      </w:pPr>
      <w:r>
        <w:rPr>
          <w:rFonts w:hint="eastAsia"/>
        </w:rPr>
        <w:lastRenderedPageBreak/>
        <w:drawing>
          <wp:inline distT="0" distB="0" distL="0" distR="0" wp14:anchorId="0A8EF89D" wp14:editId="29E44D0B">
            <wp:extent cx="4552950" cy="297448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BE21.tmp"/>
                    <pic:cNvPicPr/>
                  </pic:nvPicPr>
                  <pic:blipFill>
                    <a:blip r:embed="rId830">
                      <a:extLst>
                        <a:ext uri="{28A0092B-C50C-407E-A947-70E740481C1C}">
                          <a14:useLocalDpi xmlns:a14="http://schemas.microsoft.com/office/drawing/2010/main" val="0"/>
                        </a:ext>
                      </a:extLst>
                    </a:blip>
                    <a:stretch>
                      <a:fillRect/>
                    </a:stretch>
                  </pic:blipFill>
                  <pic:spPr>
                    <a:xfrm>
                      <a:off x="0" y="0"/>
                      <a:ext cx="4568494" cy="2984641"/>
                    </a:xfrm>
                    <a:prstGeom prst="rect">
                      <a:avLst/>
                    </a:prstGeom>
                  </pic:spPr>
                </pic:pic>
              </a:graphicData>
            </a:graphic>
          </wp:inline>
        </w:drawing>
      </w:r>
    </w:p>
    <w:p w:rsidR="003157F4" w:rsidRPr="003157F4" w:rsidRDefault="003157F4" w:rsidP="00D53208">
      <w:pPr>
        <w:ind w:left="840" w:firstLine="480"/>
      </w:pPr>
      <w:r>
        <w:rPr>
          <w:rFonts w:hint="eastAsia"/>
        </w:rPr>
        <w:t>73</w:t>
      </w:r>
      <w:r>
        <w:rPr>
          <w:rFonts w:hint="eastAsia"/>
        </w:rPr>
        <w:t>：对应的组织结构定义，其个数一般和具体架构的硬件中断个数一致，如下配置：</w:t>
      </w:r>
    </w:p>
    <w:p w:rsidR="002E30B2" w:rsidRDefault="002E30B2" w:rsidP="00D53208">
      <w:pPr>
        <w:pStyle w:val="a7"/>
        <w:ind w:leftChars="175" w:firstLine="300"/>
      </w:pPr>
      <w:r>
        <w:rPr>
          <w:rFonts w:hint="eastAsia"/>
        </w:rPr>
        <w:drawing>
          <wp:inline distT="0" distB="0" distL="0" distR="0" wp14:anchorId="366C66B4" wp14:editId="77ACDAB5">
            <wp:extent cx="5096587" cy="1171739"/>
            <wp:effectExtent l="0" t="0" r="0" b="9525"/>
            <wp:docPr id="1640" name="图片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A870.tmp"/>
                    <pic:cNvPicPr/>
                  </pic:nvPicPr>
                  <pic:blipFill>
                    <a:blip r:embed="rId831">
                      <a:extLst>
                        <a:ext uri="{28A0092B-C50C-407E-A947-70E740481C1C}">
                          <a14:useLocalDpi xmlns:a14="http://schemas.microsoft.com/office/drawing/2010/main" val="0"/>
                        </a:ext>
                      </a:extLst>
                    </a:blip>
                    <a:stretch>
                      <a:fillRect/>
                    </a:stretch>
                  </pic:blipFill>
                  <pic:spPr>
                    <a:xfrm>
                      <a:off x="0" y="0"/>
                      <a:ext cx="5096587" cy="1171739"/>
                    </a:xfrm>
                    <a:prstGeom prst="rect">
                      <a:avLst/>
                    </a:prstGeom>
                  </pic:spPr>
                </pic:pic>
              </a:graphicData>
            </a:graphic>
          </wp:inline>
        </w:drawing>
      </w:r>
    </w:p>
    <w:p w:rsidR="00C51F07" w:rsidRPr="00C51F07" w:rsidRDefault="00C51F07" w:rsidP="00C51F07">
      <w:pPr>
        <w:ind w:firstLine="480"/>
      </w:pPr>
      <w:r>
        <w:rPr>
          <w:rFonts w:hint="eastAsia"/>
        </w:rPr>
        <w:tab/>
        <w:t>GPIO</w:t>
      </w:r>
      <w:r>
        <w:rPr>
          <w:rFonts w:hint="eastAsia"/>
        </w:rPr>
        <w:t>的个数用来判断</w:t>
      </w:r>
      <w:r>
        <w:rPr>
          <w:rFonts w:hint="eastAsia"/>
        </w:rPr>
        <w:t>GPIO</w:t>
      </w:r>
      <w:r>
        <w:rPr>
          <w:rFonts w:hint="eastAsia"/>
        </w:rPr>
        <w:t>的编号是否有效，如下：</w:t>
      </w:r>
    </w:p>
    <w:p w:rsidR="00C51F07" w:rsidRDefault="00C51F07" w:rsidP="00C51F07">
      <w:pPr>
        <w:pStyle w:val="a7"/>
        <w:ind w:leftChars="175" w:firstLine="300"/>
      </w:pPr>
      <w:r>
        <w:rPr>
          <w:rFonts w:hint="eastAsia"/>
        </w:rPr>
        <w:drawing>
          <wp:inline distT="0" distB="0" distL="0" distR="0" wp14:anchorId="3D4F515B" wp14:editId="26F0F6CA">
            <wp:extent cx="3810532" cy="762106"/>
            <wp:effectExtent l="0" t="0" r="0" b="0"/>
            <wp:docPr id="1742" name="图片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8225.tmp"/>
                    <pic:cNvPicPr/>
                  </pic:nvPicPr>
                  <pic:blipFill>
                    <a:blip r:embed="rId832">
                      <a:extLst>
                        <a:ext uri="{28A0092B-C50C-407E-A947-70E740481C1C}">
                          <a14:useLocalDpi xmlns:a14="http://schemas.microsoft.com/office/drawing/2010/main" val="0"/>
                        </a:ext>
                      </a:extLst>
                    </a:blip>
                    <a:stretch>
                      <a:fillRect/>
                    </a:stretch>
                  </pic:blipFill>
                  <pic:spPr>
                    <a:xfrm>
                      <a:off x="0" y="0"/>
                      <a:ext cx="3810532" cy="762106"/>
                    </a:xfrm>
                    <a:prstGeom prst="rect">
                      <a:avLst/>
                    </a:prstGeom>
                  </pic:spPr>
                </pic:pic>
              </a:graphicData>
            </a:graphic>
          </wp:inline>
        </w:drawing>
      </w:r>
    </w:p>
    <w:p w:rsidR="00EF53DB" w:rsidRDefault="00EF53DB" w:rsidP="00D734B9">
      <w:pPr>
        <w:pStyle w:val="ListParagraph"/>
        <w:numPr>
          <w:ilvl w:val="0"/>
          <w:numId w:val="139"/>
        </w:numPr>
        <w:ind w:firstLineChars="0"/>
      </w:pPr>
      <w:r>
        <w:rPr>
          <w:rFonts w:hint="eastAsia"/>
        </w:rPr>
        <w:t>设备添加</w:t>
      </w:r>
      <w:r w:rsidR="00590682">
        <w:rPr>
          <w:rFonts w:hint="eastAsia"/>
        </w:rPr>
        <w:t>接口</w:t>
      </w:r>
    </w:p>
    <w:p w:rsidR="00EF53DB" w:rsidRDefault="00EF53DB" w:rsidP="00EF53DB">
      <w:pPr>
        <w:pStyle w:val="ListParagraph"/>
        <w:ind w:left="840" w:firstLineChars="0" w:firstLine="0"/>
      </w:pPr>
      <w:r>
        <w:rPr>
          <w:rFonts w:hint="eastAsia"/>
        </w:rPr>
        <w:t>通过</w:t>
      </w:r>
      <w:r>
        <w:rPr>
          <w:rFonts w:hint="eastAsia"/>
        </w:rPr>
        <w:t>gpio_add</w:t>
      </w:r>
      <w:r w:rsidR="00590682">
        <w:rPr>
          <w:rFonts w:hint="eastAsia"/>
        </w:rPr>
        <w:t>将板级的</w:t>
      </w:r>
      <w:r w:rsidR="00590682">
        <w:rPr>
          <w:rFonts w:hint="eastAsia"/>
        </w:rPr>
        <w:t>GPIO</w:t>
      </w:r>
      <w:r w:rsidR="00590682">
        <w:rPr>
          <w:rFonts w:hint="eastAsia"/>
        </w:rPr>
        <w:t>设备添脚到内核的</w:t>
      </w:r>
      <w:r w:rsidR="00590682">
        <w:rPr>
          <w:rFonts w:hint="eastAsia"/>
        </w:rPr>
        <w:t>GPIO</w:t>
      </w:r>
      <w:r w:rsidR="00590682">
        <w:rPr>
          <w:rFonts w:hint="eastAsia"/>
        </w:rPr>
        <w:t>管理模块中。</w:t>
      </w:r>
    </w:p>
    <w:p w:rsidR="00EF53DB" w:rsidRDefault="00EF53DB" w:rsidP="00EF53DB">
      <w:pPr>
        <w:pStyle w:val="a7"/>
        <w:ind w:leftChars="175" w:firstLine="300"/>
      </w:pPr>
      <w:r>
        <w:rPr>
          <w:rFonts w:hint="eastAsia"/>
        </w:rPr>
        <w:lastRenderedPageBreak/>
        <w:drawing>
          <wp:inline distT="0" distB="0" distL="0" distR="0" wp14:anchorId="053857FD" wp14:editId="5D9425A7">
            <wp:extent cx="4410075" cy="3561310"/>
            <wp:effectExtent l="0" t="0" r="0" b="1270"/>
            <wp:docPr id="1752" name="图片 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7C46.tmp"/>
                    <pic:cNvPicPr/>
                  </pic:nvPicPr>
                  <pic:blipFill>
                    <a:blip r:embed="rId833">
                      <a:extLst>
                        <a:ext uri="{28A0092B-C50C-407E-A947-70E740481C1C}">
                          <a14:useLocalDpi xmlns:a14="http://schemas.microsoft.com/office/drawing/2010/main" val="0"/>
                        </a:ext>
                      </a:extLst>
                    </a:blip>
                    <a:stretch>
                      <a:fillRect/>
                    </a:stretch>
                  </pic:blipFill>
                  <pic:spPr>
                    <a:xfrm>
                      <a:off x="0" y="0"/>
                      <a:ext cx="4410690" cy="3561807"/>
                    </a:xfrm>
                    <a:prstGeom prst="rect">
                      <a:avLst/>
                    </a:prstGeom>
                  </pic:spPr>
                </pic:pic>
              </a:graphicData>
            </a:graphic>
          </wp:inline>
        </w:drawing>
      </w:r>
    </w:p>
    <w:p w:rsidR="00590682" w:rsidRDefault="00590682" w:rsidP="00D734B9">
      <w:pPr>
        <w:pStyle w:val="ListParagraph"/>
        <w:numPr>
          <w:ilvl w:val="0"/>
          <w:numId w:val="130"/>
        </w:numPr>
        <w:ind w:firstLineChars="0"/>
      </w:pPr>
      <w:r>
        <w:rPr>
          <w:rFonts w:hint="eastAsia"/>
        </w:rPr>
        <w:t>gpio_request</w:t>
      </w:r>
    </w:p>
    <w:p w:rsidR="00E325C0" w:rsidRDefault="00E325C0" w:rsidP="00E325C0">
      <w:pPr>
        <w:pStyle w:val="ListParagraph"/>
        <w:ind w:left="840" w:firstLineChars="0" w:firstLine="0"/>
      </w:pPr>
      <w:r>
        <w:rPr>
          <w:rFonts w:hint="eastAsia"/>
        </w:rPr>
        <w:t>申请访问某个</w:t>
      </w:r>
      <w:r>
        <w:rPr>
          <w:rFonts w:hint="eastAsia"/>
        </w:rPr>
        <w:t>gpio</w:t>
      </w:r>
      <w:r>
        <w:rPr>
          <w:rFonts w:hint="eastAsia"/>
        </w:rPr>
        <w:t>资源。</w:t>
      </w:r>
    </w:p>
    <w:p w:rsidR="00590682" w:rsidRDefault="00590682" w:rsidP="00590682">
      <w:pPr>
        <w:pStyle w:val="a7"/>
        <w:ind w:leftChars="175" w:firstLine="420"/>
      </w:pPr>
      <w:r>
        <w:drawing>
          <wp:inline distT="0" distB="0" distL="0" distR="0" wp14:anchorId="17755FF9" wp14:editId="0CEF80F1">
            <wp:extent cx="4963218" cy="647790"/>
            <wp:effectExtent l="0" t="0" r="8890" b="0"/>
            <wp:docPr id="1706" name="图片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D5A4.tmp"/>
                    <pic:cNvPicPr/>
                  </pic:nvPicPr>
                  <pic:blipFill>
                    <a:blip r:embed="rId834">
                      <a:extLst>
                        <a:ext uri="{28A0092B-C50C-407E-A947-70E740481C1C}">
                          <a14:useLocalDpi xmlns:a14="http://schemas.microsoft.com/office/drawing/2010/main" val="0"/>
                        </a:ext>
                      </a:extLst>
                    </a:blip>
                    <a:stretch>
                      <a:fillRect/>
                    </a:stretch>
                  </pic:blipFill>
                  <pic:spPr>
                    <a:xfrm>
                      <a:off x="0" y="0"/>
                      <a:ext cx="4963218" cy="647790"/>
                    </a:xfrm>
                    <a:prstGeom prst="rect">
                      <a:avLst/>
                    </a:prstGeom>
                  </pic:spPr>
                </pic:pic>
              </a:graphicData>
            </a:graphic>
          </wp:inline>
        </w:drawing>
      </w:r>
    </w:p>
    <w:p w:rsidR="00E325C0" w:rsidRPr="00E325C0" w:rsidRDefault="00E325C0" w:rsidP="00E325C0">
      <w:pPr>
        <w:ind w:firstLine="480"/>
      </w:pPr>
      <w:r>
        <w:rPr>
          <w:rFonts w:hint="eastAsia"/>
        </w:rPr>
        <w:tab/>
      </w:r>
      <w:r>
        <w:rPr>
          <w:rFonts w:hint="eastAsia"/>
        </w:rPr>
        <w:t>如下为一个简单的</w:t>
      </w:r>
      <w:r>
        <w:rPr>
          <w:rFonts w:hint="eastAsia"/>
        </w:rPr>
        <w:t>request</w:t>
      </w:r>
      <w:r>
        <w:rPr>
          <w:rFonts w:hint="eastAsia"/>
        </w:rPr>
        <w:t>实现，只判断</w:t>
      </w:r>
      <w:r>
        <w:rPr>
          <w:rFonts w:hint="eastAsia"/>
        </w:rPr>
        <w:t>gpio</w:t>
      </w:r>
      <w:r>
        <w:rPr>
          <w:rFonts w:hint="eastAsia"/>
        </w:rPr>
        <w:t>编号有效性。</w:t>
      </w:r>
    </w:p>
    <w:p w:rsidR="00E325C0" w:rsidRPr="00E325C0" w:rsidRDefault="00E325C0" w:rsidP="00E325C0">
      <w:pPr>
        <w:pStyle w:val="a7"/>
        <w:ind w:leftChars="175" w:firstLine="420"/>
      </w:pPr>
      <w:r>
        <w:drawing>
          <wp:inline distT="0" distB="0" distL="0" distR="0" wp14:anchorId="5B325AD7" wp14:editId="35D3DA46">
            <wp:extent cx="5286375" cy="2411636"/>
            <wp:effectExtent l="0" t="0" r="0" b="8255"/>
            <wp:docPr id="1753" name="图片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C430.tmp"/>
                    <pic:cNvPicPr/>
                  </pic:nvPicPr>
                  <pic:blipFill>
                    <a:blip r:embed="rId835">
                      <a:extLst>
                        <a:ext uri="{28A0092B-C50C-407E-A947-70E740481C1C}">
                          <a14:useLocalDpi xmlns:a14="http://schemas.microsoft.com/office/drawing/2010/main" val="0"/>
                        </a:ext>
                      </a:extLst>
                    </a:blip>
                    <a:stretch>
                      <a:fillRect/>
                    </a:stretch>
                  </pic:blipFill>
                  <pic:spPr>
                    <a:xfrm>
                      <a:off x="0" y="0"/>
                      <a:ext cx="5287113" cy="2411973"/>
                    </a:xfrm>
                    <a:prstGeom prst="rect">
                      <a:avLst/>
                    </a:prstGeom>
                  </pic:spPr>
                </pic:pic>
              </a:graphicData>
            </a:graphic>
          </wp:inline>
        </w:drawing>
      </w:r>
    </w:p>
    <w:p w:rsidR="00590682" w:rsidRDefault="00590682" w:rsidP="00D734B9">
      <w:pPr>
        <w:pStyle w:val="ListParagraph"/>
        <w:numPr>
          <w:ilvl w:val="0"/>
          <w:numId w:val="130"/>
        </w:numPr>
        <w:ind w:firstLineChars="0"/>
      </w:pPr>
      <w:r>
        <w:rPr>
          <w:rFonts w:hint="eastAsia"/>
        </w:rPr>
        <w:t>gpio_free</w:t>
      </w:r>
    </w:p>
    <w:p w:rsidR="00590682" w:rsidRDefault="00590682" w:rsidP="00590682">
      <w:pPr>
        <w:pStyle w:val="a7"/>
        <w:ind w:leftChars="175"/>
      </w:pPr>
      <w:r>
        <w:rPr>
          <w:rFonts w:hint="eastAsia"/>
        </w:rPr>
        <w:lastRenderedPageBreak/>
        <w:drawing>
          <wp:inline distT="0" distB="0" distL="0" distR="0" wp14:anchorId="1B69860D" wp14:editId="3A48534D">
            <wp:extent cx="4706007" cy="443927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CDF.tmp"/>
                    <pic:cNvPicPr/>
                  </pic:nvPicPr>
                  <pic:blipFill>
                    <a:blip r:embed="rId836">
                      <a:extLst>
                        <a:ext uri="{28A0092B-C50C-407E-A947-70E740481C1C}">
                          <a14:useLocalDpi xmlns:a14="http://schemas.microsoft.com/office/drawing/2010/main" val="0"/>
                        </a:ext>
                      </a:extLst>
                    </a:blip>
                    <a:stretch>
                      <a:fillRect/>
                    </a:stretch>
                  </pic:blipFill>
                  <pic:spPr>
                    <a:xfrm>
                      <a:off x="0" y="0"/>
                      <a:ext cx="4706007" cy="4439270"/>
                    </a:xfrm>
                    <a:prstGeom prst="rect">
                      <a:avLst/>
                    </a:prstGeom>
                  </pic:spPr>
                </pic:pic>
              </a:graphicData>
            </a:graphic>
          </wp:inline>
        </w:drawing>
      </w:r>
    </w:p>
    <w:p w:rsidR="00536EC3" w:rsidRDefault="004806E8" w:rsidP="00536EC3">
      <w:pPr>
        <w:pStyle w:val="Heading3"/>
        <w:spacing w:before="163" w:after="163"/>
      </w:pPr>
      <w:bookmarkStart w:id="206" w:name="_Toc390712776"/>
      <w:r>
        <w:rPr>
          <w:rFonts w:hint="eastAsia"/>
        </w:rPr>
        <w:t>板级</w:t>
      </w:r>
      <w:r w:rsidR="00126BFA">
        <w:rPr>
          <w:rFonts w:hint="eastAsia"/>
        </w:rPr>
        <w:t>GPIO</w:t>
      </w:r>
      <w:r w:rsidR="00126BFA">
        <w:rPr>
          <w:rFonts w:hint="eastAsia"/>
        </w:rPr>
        <w:t>支持</w:t>
      </w:r>
      <w:bookmarkEnd w:id="206"/>
    </w:p>
    <w:p w:rsidR="00F7752F" w:rsidRDefault="00F7752F" w:rsidP="00D734B9">
      <w:pPr>
        <w:pStyle w:val="ListParagraph"/>
        <w:numPr>
          <w:ilvl w:val="0"/>
          <w:numId w:val="140"/>
        </w:numPr>
        <w:ind w:firstLineChars="0"/>
      </w:pPr>
      <w:r>
        <w:rPr>
          <w:rFonts w:hint="eastAsia"/>
        </w:rPr>
        <w:t>板级</w:t>
      </w:r>
      <w:r w:rsidR="00670902">
        <w:rPr>
          <w:rFonts w:hint="eastAsia"/>
        </w:rPr>
        <w:t>GPIO</w:t>
      </w:r>
      <w:r w:rsidR="00082C24">
        <w:rPr>
          <w:rFonts w:hint="eastAsia"/>
        </w:rPr>
        <w:t>组织</w:t>
      </w:r>
      <w:r w:rsidR="0042176B">
        <w:rPr>
          <w:rFonts w:hint="eastAsia"/>
        </w:rPr>
        <w:t>结构</w:t>
      </w:r>
    </w:p>
    <w:p w:rsidR="00082C24" w:rsidRDefault="00082C24" w:rsidP="00082C24">
      <w:pPr>
        <w:ind w:left="360" w:firstLineChars="0" w:firstLine="480"/>
      </w:pPr>
      <w:r>
        <w:rPr>
          <w:rFonts w:hint="eastAsia"/>
        </w:rPr>
        <w:t>该数据由用户自行定义，但必须和内核</w:t>
      </w:r>
      <w:r>
        <w:rPr>
          <w:rFonts w:hint="eastAsia"/>
        </w:rPr>
        <w:t>gpio</w:t>
      </w:r>
      <w:r>
        <w:rPr>
          <w:rFonts w:hint="eastAsia"/>
        </w:rPr>
        <w:t>设备关联，以</w:t>
      </w:r>
      <w:r>
        <w:rPr>
          <w:rFonts w:hint="eastAsia"/>
        </w:rPr>
        <w:t>samsung</w:t>
      </w:r>
      <w:r>
        <w:rPr>
          <w:rFonts w:hint="eastAsia"/>
        </w:rPr>
        <w:t>为例：</w:t>
      </w:r>
    </w:p>
    <w:p w:rsidR="00082C24" w:rsidRDefault="00082C24" w:rsidP="00082C24">
      <w:pPr>
        <w:pStyle w:val="a7"/>
        <w:ind w:leftChars="175" w:firstLine="420"/>
      </w:pPr>
      <w:r>
        <w:rPr>
          <w:rFonts w:hint="eastAsia"/>
        </w:rPr>
        <w:drawing>
          <wp:inline distT="0" distB="0" distL="0" distR="0" wp14:anchorId="03B07BC1" wp14:editId="2488593B">
            <wp:extent cx="5295900" cy="1800963"/>
            <wp:effectExtent l="0" t="0" r="0" b="8890"/>
            <wp:docPr id="1732" name="图片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8CC8.tmp"/>
                    <pic:cNvPicPr/>
                  </pic:nvPicPr>
                  <pic:blipFill>
                    <a:blip r:embed="rId837">
                      <a:extLst>
                        <a:ext uri="{28A0092B-C50C-407E-A947-70E740481C1C}">
                          <a14:useLocalDpi xmlns:a14="http://schemas.microsoft.com/office/drawing/2010/main" val="0"/>
                        </a:ext>
                      </a:extLst>
                    </a:blip>
                    <a:stretch>
                      <a:fillRect/>
                    </a:stretch>
                  </pic:blipFill>
                  <pic:spPr>
                    <a:xfrm>
                      <a:off x="0" y="0"/>
                      <a:ext cx="5296640" cy="1801215"/>
                    </a:xfrm>
                    <a:prstGeom prst="rect">
                      <a:avLst/>
                    </a:prstGeom>
                  </pic:spPr>
                </pic:pic>
              </a:graphicData>
            </a:graphic>
          </wp:inline>
        </w:drawing>
      </w:r>
    </w:p>
    <w:p w:rsidR="00670902" w:rsidRPr="00670902" w:rsidRDefault="00670902" w:rsidP="00F736ED">
      <w:pPr>
        <w:ind w:left="840" w:firstLineChars="175" w:firstLine="420"/>
      </w:pPr>
      <w:r>
        <w:rPr>
          <w:rFonts w:hint="eastAsia"/>
        </w:rPr>
        <w:t>通过将内核</w:t>
      </w:r>
      <w:r>
        <w:rPr>
          <w:rFonts w:hint="eastAsia"/>
        </w:rPr>
        <w:t>GPIO</w:t>
      </w:r>
      <w:r>
        <w:rPr>
          <w:rFonts w:hint="eastAsia"/>
        </w:rPr>
        <w:t>逻辑设备</w:t>
      </w:r>
      <w:r w:rsidR="00597E05">
        <w:rPr>
          <w:rFonts w:hint="eastAsia"/>
        </w:rPr>
        <w:t>（成员</w:t>
      </w:r>
      <w:r w:rsidR="00597E05">
        <w:rPr>
          <w:rFonts w:hint="eastAsia"/>
        </w:rPr>
        <w:t>chip</w:t>
      </w:r>
      <w:r w:rsidR="00597E05">
        <w:rPr>
          <w:rFonts w:hint="eastAsia"/>
        </w:rPr>
        <w:t>）</w:t>
      </w:r>
      <w:r>
        <w:rPr>
          <w:rFonts w:hint="eastAsia"/>
        </w:rPr>
        <w:t>加入板级组织结构中，实现内核对</w:t>
      </w:r>
      <w:r>
        <w:rPr>
          <w:rFonts w:hint="eastAsia"/>
        </w:rPr>
        <w:t>GPIO</w:t>
      </w:r>
      <w:r>
        <w:rPr>
          <w:rFonts w:hint="eastAsia"/>
        </w:rPr>
        <w:t>的管理。</w:t>
      </w:r>
    </w:p>
    <w:p w:rsidR="0042176B" w:rsidRDefault="0042176B" w:rsidP="00D734B9">
      <w:pPr>
        <w:pStyle w:val="ListParagraph"/>
        <w:numPr>
          <w:ilvl w:val="0"/>
          <w:numId w:val="140"/>
        </w:numPr>
        <w:ind w:firstLineChars="0"/>
      </w:pPr>
      <w:r>
        <w:rPr>
          <w:rFonts w:hint="eastAsia"/>
        </w:rPr>
        <w:t>板级</w:t>
      </w:r>
      <w:r>
        <w:rPr>
          <w:rFonts w:hint="eastAsia"/>
        </w:rPr>
        <w:t>GPIO</w:t>
      </w:r>
      <w:r w:rsidR="00670902">
        <w:rPr>
          <w:rFonts w:hint="eastAsia"/>
        </w:rPr>
        <w:t>组织</w:t>
      </w:r>
      <w:r>
        <w:rPr>
          <w:rFonts w:hint="eastAsia"/>
        </w:rPr>
        <w:t>定义</w:t>
      </w:r>
    </w:p>
    <w:p w:rsidR="00670902" w:rsidRPr="0042176B" w:rsidRDefault="00670902" w:rsidP="00670902">
      <w:pPr>
        <w:pStyle w:val="ListParagraph"/>
        <w:ind w:left="840" w:firstLineChars="0" w:firstLine="0"/>
      </w:pPr>
      <w:r>
        <w:rPr>
          <w:rFonts w:hint="eastAsia"/>
        </w:rPr>
        <w:lastRenderedPageBreak/>
        <w:t>其数据定义如下，其中</w:t>
      </w:r>
      <w:r>
        <w:rPr>
          <w:rFonts w:hint="eastAsia"/>
        </w:rPr>
        <w:t>.chip</w:t>
      </w:r>
      <w:r>
        <w:rPr>
          <w:rFonts w:hint="eastAsia"/>
        </w:rPr>
        <w:t>成员</w:t>
      </w:r>
      <w:r w:rsidR="00B41347">
        <w:rPr>
          <w:rFonts w:hint="eastAsia"/>
        </w:rPr>
        <w:t>需要按照</w:t>
      </w:r>
      <w:r>
        <w:rPr>
          <w:rFonts w:hint="eastAsia"/>
        </w:rPr>
        <w:t>内核逻辑</w:t>
      </w:r>
      <w:r>
        <w:rPr>
          <w:rFonts w:hint="eastAsia"/>
        </w:rPr>
        <w:t>GPIO</w:t>
      </w:r>
      <w:r>
        <w:rPr>
          <w:rFonts w:hint="eastAsia"/>
        </w:rPr>
        <w:t>设备的接口定义实现：</w:t>
      </w:r>
    </w:p>
    <w:p w:rsidR="0042176B" w:rsidRDefault="00670902" w:rsidP="0042176B">
      <w:pPr>
        <w:pStyle w:val="a7"/>
        <w:ind w:leftChars="350" w:left="840"/>
      </w:pPr>
      <w:r>
        <w:rPr>
          <w:rFonts w:hint="eastAsia"/>
        </w:rPr>
        <w:drawing>
          <wp:inline distT="0" distB="0" distL="0" distR="0" wp14:anchorId="1DD3F62A" wp14:editId="679778E8">
            <wp:extent cx="5162550" cy="2226295"/>
            <wp:effectExtent l="0" t="0" r="0" b="3175"/>
            <wp:docPr id="1735" name="图片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D984.tmp"/>
                    <pic:cNvPicPr/>
                  </pic:nvPicPr>
                  <pic:blipFill>
                    <a:blip r:embed="rId838">
                      <a:extLst>
                        <a:ext uri="{28A0092B-C50C-407E-A947-70E740481C1C}">
                          <a14:useLocalDpi xmlns:a14="http://schemas.microsoft.com/office/drawing/2010/main" val="0"/>
                        </a:ext>
                      </a:extLst>
                    </a:blip>
                    <a:stretch>
                      <a:fillRect/>
                    </a:stretch>
                  </pic:blipFill>
                  <pic:spPr>
                    <a:xfrm>
                      <a:off x="0" y="0"/>
                      <a:ext cx="5163271" cy="2226606"/>
                    </a:xfrm>
                    <a:prstGeom prst="rect">
                      <a:avLst/>
                    </a:prstGeom>
                  </pic:spPr>
                </pic:pic>
              </a:graphicData>
            </a:graphic>
          </wp:inline>
        </w:drawing>
      </w:r>
    </w:p>
    <w:p w:rsidR="00670902" w:rsidRDefault="007F3C4D" w:rsidP="006D4072">
      <w:pPr>
        <w:ind w:left="840" w:firstLineChars="0" w:firstLine="0"/>
      </w:pPr>
      <w:r>
        <w:rPr>
          <w:rFonts w:hint="eastAsia"/>
        </w:rPr>
        <w:t>.</w:t>
      </w:r>
      <w:r w:rsidR="006D4072">
        <w:rPr>
          <w:rFonts w:hint="eastAsia"/>
        </w:rPr>
        <w:tab/>
      </w:r>
      <w:r>
        <w:rPr>
          <w:rFonts w:hint="eastAsia"/>
        </w:rPr>
        <w:t>chip</w:t>
      </w:r>
      <w:r w:rsidR="006D4072">
        <w:rPr>
          <w:rFonts w:hint="eastAsia"/>
        </w:rPr>
        <w:t>中</w:t>
      </w:r>
      <w:r w:rsidR="006D4072">
        <w:rPr>
          <w:rFonts w:hint="eastAsia"/>
        </w:rPr>
        <w:t>base</w:t>
      </w:r>
      <w:r w:rsidR="006D4072">
        <w:rPr>
          <w:rFonts w:hint="eastAsia"/>
        </w:rPr>
        <w:t>表示</w:t>
      </w:r>
      <w:r w:rsidR="006D4072">
        <w:rPr>
          <w:rFonts w:hint="eastAsia"/>
        </w:rPr>
        <w:t>GPIO</w:t>
      </w:r>
      <w:r w:rsidR="00873E3C">
        <w:rPr>
          <w:rFonts w:hint="eastAsia"/>
        </w:rPr>
        <w:t>组</w:t>
      </w:r>
      <w:r w:rsidR="006D4072">
        <w:rPr>
          <w:rFonts w:hint="eastAsia"/>
        </w:rPr>
        <w:t>对应的</w:t>
      </w:r>
      <w:r w:rsidR="00821F32">
        <w:rPr>
          <w:rFonts w:hint="eastAsia"/>
        </w:rPr>
        <w:t>编号</w:t>
      </w:r>
      <w:r w:rsidR="006D4072">
        <w:rPr>
          <w:rFonts w:hint="eastAsia"/>
        </w:rPr>
        <w:t>，</w:t>
      </w:r>
      <w:r w:rsidR="006D4072">
        <w:rPr>
          <w:rFonts w:hint="eastAsia"/>
        </w:rPr>
        <w:t>ngpio</w:t>
      </w:r>
      <w:r w:rsidR="006D4072">
        <w:rPr>
          <w:rFonts w:hint="eastAsia"/>
        </w:rPr>
        <w:t>表示个数，</w:t>
      </w:r>
      <w:r w:rsidR="0021511E">
        <w:rPr>
          <w:rFonts w:hint="eastAsia"/>
        </w:rPr>
        <w:t>direction_input</w:t>
      </w:r>
      <w:r w:rsidR="0021511E">
        <w:rPr>
          <w:rFonts w:hint="eastAsia"/>
        </w:rPr>
        <w:t>为</w:t>
      </w:r>
      <w:r w:rsidR="006D4072">
        <w:rPr>
          <w:rFonts w:hint="eastAsia"/>
        </w:rPr>
        <w:t>对应的</w:t>
      </w:r>
      <w:r>
        <w:rPr>
          <w:rFonts w:hint="eastAsia"/>
        </w:rPr>
        <w:t>GPIO</w:t>
      </w:r>
      <w:r w:rsidR="0021511E">
        <w:rPr>
          <w:rFonts w:hint="eastAsia"/>
        </w:rPr>
        <w:t>的</w:t>
      </w:r>
      <w:r w:rsidR="0021511E">
        <w:rPr>
          <w:rFonts w:hint="eastAsia"/>
        </w:rPr>
        <w:t>IO</w:t>
      </w:r>
      <w:r w:rsidR="0021511E">
        <w:rPr>
          <w:rFonts w:hint="eastAsia"/>
        </w:rPr>
        <w:t>方向控制，</w:t>
      </w:r>
      <w:r w:rsidR="0025051E">
        <w:rPr>
          <w:rFonts w:hint="eastAsia"/>
        </w:rPr>
        <w:t>根据</w:t>
      </w:r>
      <w:r w:rsidR="0025051E">
        <w:rPr>
          <w:rFonts w:hint="eastAsia"/>
        </w:rPr>
        <w:t>s3c2440</w:t>
      </w:r>
      <w:r w:rsidR="0025051E">
        <w:rPr>
          <w:rFonts w:hint="eastAsia"/>
        </w:rPr>
        <w:t>的芯片定义，其</w:t>
      </w:r>
      <w:r w:rsidR="0021511E">
        <w:rPr>
          <w:rFonts w:hint="eastAsia"/>
        </w:rPr>
        <w:t>实现</w:t>
      </w:r>
      <w:r>
        <w:rPr>
          <w:rFonts w:hint="eastAsia"/>
        </w:rPr>
        <w:t>如下：</w:t>
      </w:r>
    </w:p>
    <w:p w:rsidR="007F3C4D" w:rsidRDefault="007F3C4D" w:rsidP="007F3C4D">
      <w:pPr>
        <w:pStyle w:val="a7"/>
        <w:ind w:leftChars="350" w:left="840"/>
      </w:pPr>
      <w:r>
        <w:rPr>
          <w:rFonts w:hint="eastAsia"/>
        </w:rPr>
        <w:drawing>
          <wp:inline distT="0" distB="0" distL="0" distR="0" wp14:anchorId="39063958" wp14:editId="3ED2AF5F">
            <wp:extent cx="4400550" cy="2170368"/>
            <wp:effectExtent l="0" t="0" r="0" b="1905"/>
            <wp:docPr id="1737" name="图片 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E325.tmp"/>
                    <pic:cNvPicPr/>
                  </pic:nvPicPr>
                  <pic:blipFill>
                    <a:blip r:embed="rId839">
                      <a:extLst>
                        <a:ext uri="{28A0092B-C50C-407E-A947-70E740481C1C}">
                          <a14:useLocalDpi xmlns:a14="http://schemas.microsoft.com/office/drawing/2010/main" val="0"/>
                        </a:ext>
                      </a:extLst>
                    </a:blip>
                    <a:stretch>
                      <a:fillRect/>
                    </a:stretch>
                  </pic:blipFill>
                  <pic:spPr>
                    <a:xfrm>
                      <a:off x="0" y="0"/>
                      <a:ext cx="4401165" cy="2170671"/>
                    </a:xfrm>
                    <a:prstGeom prst="rect">
                      <a:avLst/>
                    </a:prstGeom>
                  </pic:spPr>
                </pic:pic>
              </a:graphicData>
            </a:graphic>
          </wp:inline>
        </w:drawing>
      </w:r>
    </w:p>
    <w:p w:rsidR="007F3C4D" w:rsidRPr="007F3C4D" w:rsidRDefault="007F3C4D" w:rsidP="007F3C4D">
      <w:pPr>
        <w:ind w:firstLine="480"/>
      </w:pPr>
      <w:r>
        <w:rPr>
          <w:rFonts w:hint="eastAsia"/>
        </w:rPr>
        <w:tab/>
      </w:r>
      <w:r>
        <w:rPr>
          <w:rFonts w:hint="eastAsia"/>
        </w:rPr>
        <w:t>通过</w:t>
      </w:r>
      <w:r>
        <w:rPr>
          <w:rFonts w:hint="eastAsia"/>
        </w:rPr>
        <w:t>to_samsung_gpio</w:t>
      </w:r>
      <w:r>
        <w:rPr>
          <w:rFonts w:hint="eastAsia"/>
        </w:rPr>
        <w:t>将内核传递的</w:t>
      </w:r>
      <w:r>
        <w:rPr>
          <w:rFonts w:hint="eastAsia"/>
        </w:rPr>
        <w:t>chip</w:t>
      </w:r>
      <w:r>
        <w:rPr>
          <w:rFonts w:hint="eastAsia"/>
        </w:rPr>
        <w:t>参数可获取到板级的组织数据。</w:t>
      </w:r>
    </w:p>
    <w:p w:rsidR="0042176B" w:rsidRPr="0042176B" w:rsidRDefault="0042176B" w:rsidP="0042176B">
      <w:pPr>
        <w:pStyle w:val="a7"/>
        <w:ind w:leftChars="350" w:left="840"/>
      </w:pPr>
      <w:r>
        <w:rPr>
          <w:rFonts w:hint="eastAsia"/>
        </w:rPr>
        <w:drawing>
          <wp:inline distT="0" distB="0" distL="0" distR="0" wp14:anchorId="339EB783" wp14:editId="6AF2FAEC">
            <wp:extent cx="4829175" cy="1301942"/>
            <wp:effectExtent l="0" t="0" r="0" b="0"/>
            <wp:docPr id="1733" name="图片 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2B1A.tmp"/>
                    <pic:cNvPicPr/>
                  </pic:nvPicPr>
                  <pic:blipFill>
                    <a:blip r:embed="rId840">
                      <a:extLst>
                        <a:ext uri="{28A0092B-C50C-407E-A947-70E740481C1C}">
                          <a14:useLocalDpi xmlns:a14="http://schemas.microsoft.com/office/drawing/2010/main" val="0"/>
                        </a:ext>
                      </a:extLst>
                    </a:blip>
                    <a:stretch>
                      <a:fillRect/>
                    </a:stretch>
                  </pic:blipFill>
                  <pic:spPr>
                    <a:xfrm>
                      <a:off x="0" y="0"/>
                      <a:ext cx="4845334" cy="1306299"/>
                    </a:xfrm>
                    <a:prstGeom prst="rect">
                      <a:avLst/>
                    </a:prstGeom>
                  </pic:spPr>
                </pic:pic>
              </a:graphicData>
            </a:graphic>
          </wp:inline>
        </w:drawing>
      </w:r>
    </w:p>
    <w:p w:rsidR="00F7752F" w:rsidRDefault="00F7752F" w:rsidP="00D734B9">
      <w:pPr>
        <w:pStyle w:val="ListParagraph"/>
        <w:numPr>
          <w:ilvl w:val="0"/>
          <w:numId w:val="140"/>
        </w:numPr>
        <w:ind w:firstLineChars="0"/>
      </w:pPr>
      <w:r>
        <w:rPr>
          <w:rFonts w:hint="eastAsia"/>
        </w:rPr>
        <w:t>板级</w:t>
      </w:r>
      <w:r>
        <w:rPr>
          <w:rFonts w:hint="eastAsia"/>
        </w:rPr>
        <w:t>GPIO</w:t>
      </w:r>
      <w:r>
        <w:rPr>
          <w:rFonts w:hint="eastAsia"/>
        </w:rPr>
        <w:t>配置</w:t>
      </w:r>
    </w:p>
    <w:p w:rsidR="00F7752F" w:rsidRPr="00F7752F" w:rsidRDefault="00F7752F" w:rsidP="00F7752F">
      <w:pPr>
        <w:pStyle w:val="a7"/>
        <w:ind w:leftChars="175" w:firstLine="420"/>
      </w:pPr>
      <w:r>
        <w:rPr>
          <w:rFonts w:hint="eastAsia"/>
        </w:rPr>
        <w:lastRenderedPageBreak/>
        <w:drawing>
          <wp:inline distT="0" distB="0" distL="0" distR="0" wp14:anchorId="069123E1" wp14:editId="091A10D6">
            <wp:extent cx="5296640" cy="4801270"/>
            <wp:effectExtent l="0" t="0" r="0" b="0"/>
            <wp:docPr id="1730" name="图片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DF1A.tmp"/>
                    <pic:cNvPicPr/>
                  </pic:nvPicPr>
                  <pic:blipFill>
                    <a:blip r:embed="rId841">
                      <a:extLst>
                        <a:ext uri="{28A0092B-C50C-407E-A947-70E740481C1C}">
                          <a14:useLocalDpi xmlns:a14="http://schemas.microsoft.com/office/drawing/2010/main" val="0"/>
                        </a:ext>
                      </a:extLst>
                    </a:blip>
                    <a:stretch>
                      <a:fillRect/>
                    </a:stretch>
                  </pic:blipFill>
                  <pic:spPr>
                    <a:xfrm>
                      <a:off x="0" y="0"/>
                      <a:ext cx="5296640" cy="4801270"/>
                    </a:xfrm>
                    <a:prstGeom prst="rect">
                      <a:avLst/>
                    </a:prstGeom>
                  </pic:spPr>
                </pic:pic>
              </a:graphicData>
            </a:graphic>
          </wp:inline>
        </w:drawing>
      </w:r>
    </w:p>
    <w:p w:rsidR="00126BFA" w:rsidRDefault="007F3C4D" w:rsidP="00D734B9">
      <w:pPr>
        <w:pStyle w:val="ListParagraph"/>
        <w:numPr>
          <w:ilvl w:val="0"/>
          <w:numId w:val="140"/>
        </w:numPr>
        <w:ind w:firstLineChars="0"/>
      </w:pPr>
      <w:r>
        <w:rPr>
          <w:rFonts w:hint="eastAsia"/>
        </w:rPr>
        <w:t>关联逻辑</w:t>
      </w:r>
      <w:r>
        <w:rPr>
          <w:rFonts w:hint="eastAsia"/>
        </w:rPr>
        <w:t>GPIO</w:t>
      </w:r>
      <w:r>
        <w:rPr>
          <w:rFonts w:hint="eastAsia"/>
        </w:rPr>
        <w:t>设备</w:t>
      </w:r>
    </w:p>
    <w:p w:rsidR="002A037A" w:rsidRPr="00126BFA" w:rsidRDefault="001F73F8" w:rsidP="001F73F8">
      <w:pPr>
        <w:pStyle w:val="ListParagraph"/>
        <w:ind w:left="840" w:firstLineChars="0"/>
      </w:pPr>
      <w:r>
        <w:rPr>
          <w:rFonts w:hint="eastAsia"/>
        </w:rPr>
        <w:t>板级</w:t>
      </w:r>
      <w:r>
        <w:rPr>
          <w:rFonts w:hint="eastAsia"/>
        </w:rPr>
        <w:t>GPIO</w:t>
      </w:r>
      <w:r>
        <w:rPr>
          <w:rFonts w:hint="eastAsia"/>
        </w:rPr>
        <w:t>组织数据和内核逻辑</w:t>
      </w:r>
      <w:r>
        <w:rPr>
          <w:rFonts w:hint="eastAsia"/>
        </w:rPr>
        <w:t>GPIO</w:t>
      </w:r>
      <w:r>
        <w:rPr>
          <w:rFonts w:hint="eastAsia"/>
        </w:rPr>
        <w:t>的组织数据关联的函数使用</w:t>
      </w:r>
      <w:r>
        <w:rPr>
          <w:rFonts w:hint="eastAsia"/>
        </w:rPr>
        <w:t>initcall</w:t>
      </w:r>
      <w:r>
        <w:rPr>
          <w:rFonts w:hint="eastAsia"/>
        </w:rPr>
        <w:t>在内核启动后开始执行。</w:t>
      </w:r>
    </w:p>
    <w:p w:rsidR="00126BFA" w:rsidRDefault="00126BFA" w:rsidP="00126BFA">
      <w:pPr>
        <w:pStyle w:val="a7"/>
        <w:ind w:leftChars="175" w:firstLine="300"/>
      </w:pPr>
      <w:r>
        <w:rPr>
          <w:rFonts w:hint="eastAsia"/>
        </w:rPr>
        <w:drawing>
          <wp:inline distT="0" distB="0" distL="0" distR="0" wp14:anchorId="480487A8" wp14:editId="70D50E6C">
            <wp:extent cx="5248275" cy="2013819"/>
            <wp:effectExtent l="0" t="0" r="0" b="5715"/>
            <wp:docPr id="1711" name="图片 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DED9.tmp"/>
                    <pic:cNvPicPr/>
                  </pic:nvPicPr>
                  <pic:blipFill>
                    <a:blip r:embed="rId842">
                      <a:extLst>
                        <a:ext uri="{28A0092B-C50C-407E-A947-70E740481C1C}">
                          <a14:useLocalDpi xmlns:a14="http://schemas.microsoft.com/office/drawing/2010/main" val="0"/>
                        </a:ext>
                      </a:extLst>
                    </a:blip>
                    <a:stretch>
                      <a:fillRect/>
                    </a:stretch>
                  </pic:blipFill>
                  <pic:spPr>
                    <a:xfrm>
                      <a:off x="0" y="0"/>
                      <a:ext cx="5250562" cy="2014696"/>
                    </a:xfrm>
                    <a:prstGeom prst="rect">
                      <a:avLst/>
                    </a:prstGeom>
                  </pic:spPr>
                </pic:pic>
              </a:graphicData>
            </a:graphic>
          </wp:inline>
        </w:drawing>
      </w:r>
    </w:p>
    <w:p w:rsidR="004C27F5" w:rsidRDefault="00654FEA" w:rsidP="00450A07">
      <w:pPr>
        <w:ind w:left="720" w:firstLineChars="225" w:firstLine="540"/>
      </w:pPr>
      <w:r>
        <w:rPr>
          <w:rFonts w:hint="eastAsia"/>
        </w:rPr>
        <w:t>3034</w:t>
      </w:r>
      <w:r>
        <w:rPr>
          <w:rFonts w:hint="eastAsia"/>
        </w:rPr>
        <w:t>：用于</w:t>
      </w:r>
      <w:r w:rsidR="006D4072">
        <w:rPr>
          <w:rFonts w:hint="eastAsia"/>
        </w:rPr>
        <w:t>对</w:t>
      </w:r>
      <w:r w:rsidR="00E62AFB">
        <w:rPr>
          <w:rFonts w:hint="eastAsia"/>
        </w:rPr>
        <w:t>定义的</w:t>
      </w:r>
      <w:r>
        <w:rPr>
          <w:rFonts w:hint="eastAsia"/>
        </w:rPr>
        <w:t>板级组织数据</w:t>
      </w:r>
      <w:r w:rsidR="006D4072">
        <w:rPr>
          <w:rFonts w:hint="eastAsia"/>
        </w:rPr>
        <w:t>再次配置</w:t>
      </w:r>
      <w:r w:rsidR="006D4072">
        <w:rPr>
          <w:rFonts w:hint="eastAsia"/>
        </w:rPr>
        <w:t>(</w:t>
      </w:r>
      <w:r w:rsidR="006D4072">
        <w:rPr>
          <w:rFonts w:hint="eastAsia"/>
        </w:rPr>
        <w:t>默认的配置定义个别没有定义</w:t>
      </w:r>
      <w:r w:rsidR="006D4072">
        <w:rPr>
          <w:rFonts w:hint="eastAsia"/>
        </w:rPr>
        <w:t>)</w:t>
      </w:r>
      <w:r w:rsidR="004C27F5">
        <w:rPr>
          <w:rFonts w:hint="eastAsia"/>
        </w:rPr>
        <w:t>；</w:t>
      </w:r>
    </w:p>
    <w:p w:rsidR="00B71673" w:rsidRPr="00B71673" w:rsidRDefault="002A037A" w:rsidP="00450A07">
      <w:pPr>
        <w:ind w:left="720" w:firstLineChars="225" w:firstLine="540"/>
      </w:pPr>
      <w:r>
        <w:rPr>
          <w:rFonts w:hint="eastAsia"/>
        </w:rPr>
        <w:t>3037~3038</w:t>
      </w:r>
      <w:r>
        <w:rPr>
          <w:rFonts w:hint="eastAsia"/>
        </w:rPr>
        <w:t>：</w:t>
      </w:r>
      <w:r w:rsidR="00654FEA">
        <w:rPr>
          <w:rFonts w:hint="eastAsia"/>
        </w:rPr>
        <w:t>将</w:t>
      </w:r>
      <w:r w:rsidR="00E62AFB">
        <w:rPr>
          <w:rFonts w:hint="eastAsia"/>
        </w:rPr>
        <w:t>板级</w:t>
      </w:r>
      <w:r w:rsidR="00E62AFB">
        <w:rPr>
          <w:rFonts w:hint="eastAsia"/>
        </w:rPr>
        <w:t>GPIO</w:t>
      </w:r>
      <w:r w:rsidR="00E62AFB">
        <w:rPr>
          <w:rFonts w:hint="eastAsia"/>
        </w:rPr>
        <w:t>组织</w:t>
      </w:r>
      <w:r w:rsidR="00654FEA">
        <w:rPr>
          <w:rFonts w:hint="eastAsia"/>
        </w:rPr>
        <w:t>数据和内核关联起来，</w:t>
      </w:r>
      <w:r w:rsidR="00B71673">
        <w:rPr>
          <w:rFonts w:hint="eastAsia"/>
        </w:rPr>
        <w:t>通过添加逻辑</w:t>
      </w:r>
      <w:r w:rsidR="00B71673">
        <w:rPr>
          <w:rFonts w:hint="eastAsia"/>
        </w:rPr>
        <w:t>GPIO</w:t>
      </w:r>
      <w:r w:rsidR="00B71673">
        <w:rPr>
          <w:rFonts w:hint="eastAsia"/>
        </w:rPr>
        <w:t>设</w:t>
      </w:r>
      <w:r w:rsidR="00B71673">
        <w:rPr>
          <w:rFonts w:hint="eastAsia"/>
        </w:rPr>
        <w:lastRenderedPageBreak/>
        <w:t>备</w:t>
      </w:r>
      <w:r w:rsidR="00654FEA">
        <w:rPr>
          <w:rFonts w:hint="eastAsia"/>
        </w:rPr>
        <w:t>实现</w:t>
      </w:r>
      <w:r w:rsidR="00B71673">
        <w:rPr>
          <w:rFonts w:hint="eastAsia"/>
        </w:rPr>
        <w:t>，</w:t>
      </w:r>
      <w:r w:rsidR="004C27F5">
        <w:rPr>
          <w:rFonts w:hint="eastAsia"/>
        </w:rPr>
        <w:t>其中</w:t>
      </w:r>
      <w:r w:rsidR="004C27F5" w:rsidRPr="004C27F5">
        <w:t>S3C24XX_VA_GPIO</w:t>
      </w:r>
      <w:r w:rsidR="004C27F5">
        <w:rPr>
          <w:rFonts w:hint="eastAsia"/>
        </w:rPr>
        <w:t>为</w:t>
      </w:r>
      <w:r w:rsidR="004C27F5">
        <w:rPr>
          <w:rFonts w:hint="eastAsia"/>
        </w:rPr>
        <w:t>GPIO</w:t>
      </w:r>
      <w:r w:rsidR="004C27F5">
        <w:rPr>
          <w:rFonts w:hint="eastAsia"/>
        </w:rPr>
        <w:t>的</w:t>
      </w:r>
      <w:r w:rsidR="004C27F5">
        <w:rPr>
          <w:rFonts w:hint="eastAsia"/>
        </w:rPr>
        <w:t>IO</w:t>
      </w:r>
      <w:r w:rsidR="0032743E">
        <w:rPr>
          <w:rFonts w:hint="eastAsia"/>
        </w:rPr>
        <w:t>虚拟</w:t>
      </w:r>
      <w:r w:rsidR="004C27F5">
        <w:rPr>
          <w:rFonts w:hint="eastAsia"/>
        </w:rPr>
        <w:t>地址</w:t>
      </w:r>
      <w:r w:rsidR="004C27F5">
        <w:rPr>
          <w:rFonts w:hint="eastAsia"/>
        </w:rPr>
        <w:t>(</w:t>
      </w:r>
      <w:r w:rsidR="0032743E">
        <w:rPr>
          <w:rFonts w:hint="eastAsia"/>
        </w:rPr>
        <w:t>启动启动阶段通过调用</w:t>
      </w:r>
      <w:r w:rsidR="0032743E">
        <w:rPr>
          <w:rFonts w:hint="eastAsia"/>
        </w:rPr>
        <w:t>mdesc-&gt;map_io</w:t>
      </w:r>
      <w:r w:rsidR="0032743E">
        <w:rPr>
          <w:rFonts w:hint="eastAsia"/>
        </w:rPr>
        <w:t>实现映射</w:t>
      </w:r>
      <w:r w:rsidR="004C27F5">
        <w:rPr>
          <w:rFonts w:hint="eastAsia"/>
        </w:rPr>
        <w:t>)</w:t>
      </w:r>
      <w:r w:rsidR="004C27F5">
        <w:rPr>
          <w:rFonts w:hint="eastAsia"/>
        </w:rPr>
        <w:t>，</w:t>
      </w:r>
      <w:r w:rsidR="00654FEA">
        <w:rPr>
          <w:rFonts w:hint="eastAsia"/>
        </w:rPr>
        <w:t>如下：</w:t>
      </w:r>
      <w:r w:rsidR="00B71673">
        <w:rPr>
          <w:rFonts w:hint="eastAsia"/>
        </w:rPr>
        <w:tab/>
      </w:r>
      <w:r w:rsidR="00B71673">
        <w:rPr>
          <w:rFonts w:hint="eastAsia"/>
        </w:rPr>
        <w:tab/>
      </w:r>
    </w:p>
    <w:p w:rsidR="001E6100" w:rsidRDefault="000D140B" w:rsidP="001E6100">
      <w:pPr>
        <w:pStyle w:val="a7"/>
        <w:ind w:leftChars="175" w:firstLine="300"/>
      </w:pPr>
      <w:r>
        <w:rPr>
          <w:rFonts w:hint="eastAsia"/>
        </w:rPr>
        <w:drawing>
          <wp:inline distT="0" distB="0" distL="0" distR="0" wp14:anchorId="38972FA2" wp14:editId="1B0B30FF">
            <wp:extent cx="5200650" cy="3909099"/>
            <wp:effectExtent l="0" t="0" r="0" b="0"/>
            <wp:docPr id="1750" name="图片 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C729.tmp"/>
                    <pic:cNvPicPr/>
                  </pic:nvPicPr>
                  <pic:blipFill>
                    <a:blip r:embed="rId843">
                      <a:extLst>
                        <a:ext uri="{28A0092B-C50C-407E-A947-70E740481C1C}">
                          <a14:useLocalDpi xmlns:a14="http://schemas.microsoft.com/office/drawing/2010/main" val="0"/>
                        </a:ext>
                      </a:extLst>
                    </a:blip>
                    <a:stretch>
                      <a:fillRect/>
                    </a:stretch>
                  </pic:blipFill>
                  <pic:spPr>
                    <a:xfrm>
                      <a:off x="0" y="0"/>
                      <a:ext cx="5201376" cy="3909645"/>
                    </a:xfrm>
                    <a:prstGeom prst="rect">
                      <a:avLst/>
                    </a:prstGeom>
                  </pic:spPr>
                </pic:pic>
              </a:graphicData>
            </a:graphic>
          </wp:inline>
        </w:drawing>
      </w:r>
    </w:p>
    <w:p w:rsidR="00E62AFB" w:rsidRDefault="00E62AFB" w:rsidP="00E62AFB">
      <w:pPr>
        <w:ind w:firstLine="480"/>
      </w:pPr>
      <w:r>
        <w:rPr>
          <w:rFonts w:hint="eastAsia"/>
        </w:rPr>
        <w:tab/>
        <w:t>931</w:t>
      </w:r>
      <w:r>
        <w:rPr>
          <w:rFonts w:hint="eastAsia"/>
        </w:rPr>
        <w:t>：为内核的逻辑</w:t>
      </w:r>
      <w:r>
        <w:rPr>
          <w:rFonts w:hint="eastAsia"/>
        </w:rPr>
        <w:t>GPIO</w:t>
      </w:r>
      <w:r w:rsidR="0090514D">
        <w:rPr>
          <w:rFonts w:hint="eastAsia"/>
        </w:rPr>
        <w:t>设备添加</w:t>
      </w:r>
      <w:r>
        <w:rPr>
          <w:rFonts w:hint="eastAsia"/>
        </w:rPr>
        <w:t>接口</w:t>
      </w:r>
      <w:r w:rsidR="00062063">
        <w:rPr>
          <w:rFonts w:hint="eastAsia"/>
        </w:rPr>
        <w:t>，</w:t>
      </w:r>
      <w:r w:rsidR="00062063">
        <w:rPr>
          <w:rFonts w:hint="eastAsia"/>
        </w:rPr>
        <w:t>1020</w:t>
      </w:r>
      <w:r w:rsidR="00062063">
        <w:rPr>
          <w:rFonts w:hint="eastAsia"/>
        </w:rPr>
        <w:t>行处调用</w:t>
      </w:r>
      <w:r>
        <w:rPr>
          <w:rFonts w:hint="eastAsia"/>
        </w:rPr>
        <w:t>。</w:t>
      </w:r>
    </w:p>
    <w:p w:rsidR="00062063" w:rsidRPr="00E62AFB" w:rsidRDefault="00062063" w:rsidP="00E62AFB">
      <w:pPr>
        <w:ind w:firstLine="480"/>
      </w:pPr>
      <w:r>
        <w:rPr>
          <w:rFonts w:hint="eastAsia"/>
        </w:rPr>
        <w:tab/>
        <w:t>1013</w:t>
      </w:r>
      <w:r>
        <w:rPr>
          <w:rFonts w:hint="eastAsia"/>
        </w:rPr>
        <w:t>：设置</w:t>
      </w:r>
      <w:r>
        <w:rPr>
          <w:rFonts w:hint="eastAsia"/>
        </w:rPr>
        <w:t>GPIO</w:t>
      </w:r>
      <w:r>
        <w:rPr>
          <w:rFonts w:hint="eastAsia"/>
        </w:rPr>
        <w:t>的</w:t>
      </w:r>
      <w:r>
        <w:rPr>
          <w:rFonts w:hint="eastAsia"/>
        </w:rPr>
        <w:t>IO</w:t>
      </w:r>
      <w:r>
        <w:rPr>
          <w:rFonts w:hint="eastAsia"/>
        </w:rPr>
        <w:t>基址。</w:t>
      </w:r>
    </w:p>
    <w:p w:rsidR="00082C24" w:rsidRDefault="00EF53DB" w:rsidP="00D734B9">
      <w:pPr>
        <w:pStyle w:val="ListParagraph"/>
        <w:numPr>
          <w:ilvl w:val="0"/>
          <w:numId w:val="140"/>
        </w:numPr>
        <w:ind w:firstLineChars="0"/>
      </w:pPr>
      <w:r>
        <w:rPr>
          <w:rFonts w:hint="eastAsia"/>
        </w:rPr>
        <w:t>板级</w:t>
      </w:r>
      <w:r w:rsidR="00082C24">
        <w:rPr>
          <w:rFonts w:hint="eastAsia"/>
        </w:rPr>
        <w:t>GPIO</w:t>
      </w:r>
      <w:r w:rsidR="00082C24">
        <w:rPr>
          <w:rFonts w:hint="eastAsia"/>
        </w:rPr>
        <w:t>操作</w:t>
      </w:r>
    </w:p>
    <w:p w:rsidR="00EF53DB" w:rsidRDefault="00EF53DB" w:rsidP="00EF53DB">
      <w:pPr>
        <w:pStyle w:val="ListParagraph"/>
        <w:ind w:left="840" w:firstLineChars="0" w:firstLine="0"/>
      </w:pPr>
      <w:r>
        <w:rPr>
          <w:rFonts w:hint="eastAsia"/>
        </w:rPr>
        <w:t>可通过如下接口直接对</w:t>
      </w:r>
      <w:r>
        <w:rPr>
          <w:rFonts w:hint="eastAsia"/>
        </w:rPr>
        <w:t>GPIO</w:t>
      </w:r>
      <w:r>
        <w:rPr>
          <w:rFonts w:hint="eastAsia"/>
        </w:rPr>
        <w:t>操作。</w:t>
      </w:r>
    </w:p>
    <w:p w:rsidR="00EF53DB" w:rsidRPr="00082C24" w:rsidRDefault="00EF53DB" w:rsidP="00EF53DB">
      <w:pPr>
        <w:pStyle w:val="a7"/>
        <w:ind w:leftChars="175" w:firstLine="300"/>
      </w:pPr>
      <w:r>
        <w:rPr>
          <w:rFonts w:hint="eastAsia"/>
        </w:rPr>
        <w:drawing>
          <wp:inline distT="0" distB="0" distL="0" distR="0" wp14:anchorId="176363A2" wp14:editId="5AF1EBC8">
            <wp:extent cx="5153745" cy="2076740"/>
            <wp:effectExtent l="0" t="0" r="8890" b="0"/>
            <wp:docPr id="1751" name="图片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A20D.tmp"/>
                    <pic:cNvPicPr/>
                  </pic:nvPicPr>
                  <pic:blipFill>
                    <a:blip r:embed="rId844">
                      <a:extLst>
                        <a:ext uri="{28A0092B-C50C-407E-A947-70E740481C1C}">
                          <a14:useLocalDpi xmlns:a14="http://schemas.microsoft.com/office/drawing/2010/main" val="0"/>
                        </a:ext>
                      </a:extLst>
                    </a:blip>
                    <a:stretch>
                      <a:fillRect/>
                    </a:stretch>
                  </pic:blipFill>
                  <pic:spPr>
                    <a:xfrm>
                      <a:off x="0" y="0"/>
                      <a:ext cx="5153745" cy="2076740"/>
                    </a:xfrm>
                    <a:prstGeom prst="rect">
                      <a:avLst/>
                    </a:prstGeom>
                  </pic:spPr>
                </pic:pic>
              </a:graphicData>
            </a:graphic>
          </wp:inline>
        </w:drawing>
      </w:r>
    </w:p>
    <w:p w:rsidR="00126BFA" w:rsidRDefault="00126BFA" w:rsidP="00126BFA">
      <w:pPr>
        <w:pStyle w:val="a7"/>
        <w:ind w:leftChars="175" w:firstLine="300"/>
      </w:pPr>
      <w:r>
        <w:rPr>
          <w:rFonts w:hint="eastAsia"/>
        </w:rPr>
        <w:lastRenderedPageBreak/>
        <w:drawing>
          <wp:inline distT="0" distB="0" distL="0" distR="0" wp14:anchorId="0DEF3EC3" wp14:editId="2E476FEB">
            <wp:extent cx="5133457" cy="2809875"/>
            <wp:effectExtent l="0" t="0" r="0" b="0"/>
            <wp:docPr id="1729" name="图片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1B1F.tmp"/>
                    <pic:cNvPicPr/>
                  </pic:nvPicPr>
                  <pic:blipFill>
                    <a:blip r:embed="rId845">
                      <a:extLst>
                        <a:ext uri="{28A0092B-C50C-407E-A947-70E740481C1C}">
                          <a14:useLocalDpi xmlns:a14="http://schemas.microsoft.com/office/drawing/2010/main" val="0"/>
                        </a:ext>
                      </a:extLst>
                    </a:blip>
                    <a:stretch>
                      <a:fillRect/>
                    </a:stretch>
                  </pic:blipFill>
                  <pic:spPr>
                    <a:xfrm>
                      <a:off x="0" y="0"/>
                      <a:ext cx="5135694" cy="2811100"/>
                    </a:xfrm>
                    <a:prstGeom prst="rect">
                      <a:avLst/>
                    </a:prstGeom>
                  </pic:spPr>
                </pic:pic>
              </a:graphicData>
            </a:graphic>
          </wp:inline>
        </w:drawing>
      </w:r>
    </w:p>
    <w:p w:rsidR="00E5635C" w:rsidRDefault="00E5635C">
      <w:pPr>
        <w:widowControl/>
        <w:spacing w:line="240" w:lineRule="auto"/>
        <w:ind w:firstLineChars="0" w:firstLine="0"/>
        <w:jc w:val="left"/>
        <w:rPr>
          <w:b/>
          <w:bCs/>
          <w:sz w:val="28"/>
          <w:szCs w:val="28"/>
        </w:rPr>
      </w:pPr>
      <w:r>
        <w:br w:type="page"/>
      </w:r>
    </w:p>
    <w:p w:rsidR="00683FF2" w:rsidRDefault="00683FF2" w:rsidP="00683FF2">
      <w:pPr>
        <w:pStyle w:val="Heading2"/>
        <w:spacing w:before="326" w:after="163"/>
      </w:pPr>
      <w:bookmarkStart w:id="207" w:name="_Toc390712777"/>
      <w:r>
        <w:rPr>
          <w:rFonts w:hint="eastAsia"/>
        </w:rPr>
        <w:lastRenderedPageBreak/>
        <w:t>DMA</w:t>
      </w:r>
      <w:r>
        <w:rPr>
          <w:rFonts w:hint="eastAsia"/>
        </w:rPr>
        <w:t>设备</w:t>
      </w:r>
      <w:bookmarkEnd w:id="207"/>
    </w:p>
    <w:p w:rsidR="009A161E" w:rsidRPr="009A161E" w:rsidRDefault="009A161E" w:rsidP="009A161E">
      <w:pPr>
        <w:pStyle w:val="Heading3"/>
        <w:spacing w:before="163" w:after="163"/>
      </w:pPr>
      <w:bookmarkStart w:id="208" w:name="_Toc390712778"/>
      <w:r>
        <w:rPr>
          <w:rFonts w:hint="eastAsia"/>
        </w:rPr>
        <w:t>DMA</w:t>
      </w:r>
      <w:r>
        <w:rPr>
          <w:rFonts w:hint="eastAsia"/>
        </w:rPr>
        <w:t>设备结构</w:t>
      </w:r>
      <w:bookmarkEnd w:id="208"/>
    </w:p>
    <w:p w:rsidR="00924703" w:rsidRDefault="00924703" w:rsidP="00924703">
      <w:pPr>
        <w:pStyle w:val="a7"/>
        <w:ind w:leftChars="175"/>
      </w:pPr>
      <w:r>
        <w:rPr>
          <w:rFonts w:hint="eastAsia"/>
        </w:rPr>
        <w:drawing>
          <wp:inline distT="0" distB="0" distL="0" distR="0" wp14:anchorId="059D633D" wp14:editId="01F4DEF9">
            <wp:extent cx="5449850" cy="4410075"/>
            <wp:effectExtent l="0" t="0" r="0" b="0"/>
            <wp:docPr id="1756" name="图片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9789.tmp"/>
                    <pic:cNvPicPr/>
                  </pic:nvPicPr>
                  <pic:blipFill>
                    <a:blip r:embed="rId846">
                      <a:extLst>
                        <a:ext uri="{28A0092B-C50C-407E-A947-70E740481C1C}">
                          <a14:useLocalDpi xmlns:a14="http://schemas.microsoft.com/office/drawing/2010/main" val="0"/>
                        </a:ext>
                      </a:extLst>
                    </a:blip>
                    <a:stretch>
                      <a:fillRect/>
                    </a:stretch>
                  </pic:blipFill>
                  <pic:spPr>
                    <a:xfrm>
                      <a:off x="0" y="0"/>
                      <a:ext cx="5450611" cy="4410691"/>
                    </a:xfrm>
                    <a:prstGeom prst="rect">
                      <a:avLst/>
                    </a:prstGeom>
                  </pic:spPr>
                </pic:pic>
              </a:graphicData>
            </a:graphic>
          </wp:inline>
        </w:drawing>
      </w:r>
    </w:p>
    <w:p w:rsidR="00984C91" w:rsidRDefault="00984C91" w:rsidP="00984C91">
      <w:pPr>
        <w:pStyle w:val="Heading3"/>
        <w:spacing w:before="163" w:after="163"/>
      </w:pPr>
      <w:bookmarkStart w:id="209" w:name="_Toc390712779"/>
      <w:r>
        <w:rPr>
          <w:rFonts w:hint="eastAsia"/>
        </w:rPr>
        <w:t>DMA</w:t>
      </w:r>
      <w:r>
        <w:rPr>
          <w:rFonts w:hint="eastAsia"/>
        </w:rPr>
        <w:t>传输结构</w:t>
      </w:r>
      <w:bookmarkEnd w:id="209"/>
    </w:p>
    <w:p w:rsidR="00984C91" w:rsidRPr="00F7746A" w:rsidRDefault="00984C91" w:rsidP="00D734B9">
      <w:pPr>
        <w:pStyle w:val="ListParagraph"/>
        <w:numPr>
          <w:ilvl w:val="0"/>
          <w:numId w:val="142"/>
        </w:numPr>
        <w:ind w:firstLineChars="0"/>
      </w:pPr>
      <w:r>
        <w:rPr>
          <w:rFonts w:hint="eastAsia"/>
        </w:rPr>
        <w:t>传输通道结构</w:t>
      </w:r>
    </w:p>
    <w:p w:rsidR="00984C91" w:rsidRDefault="00984C91" w:rsidP="00984C91">
      <w:pPr>
        <w:pStyle w:val="a7"/>
        <w:ind w:leftChars="175" w:firstLine="420"/>
      </w:pPr>
      <w:r>
        <w:rPr>
          <w:rFonts w:hint="eastAsia"/>
        </w:rPr>
        <w:drawing>
          <wp:inline distT="0" distB="0" distL="0" distR="0" wp14:anchorId="2A1AB8B2" wp14:editId="5E2C4E05">
            <wp:extent cx="2921415" cy="1924050"/>
            <wp:effectExtent l="0" t="0" r="0" b="0"/>
            <wp:docPr id="1757" name="图片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2C98.tmp"/>
                    <pic:cNvPicPr/>
                  </pic:nvPicPr>
                  <pic:blipFill>
                    <a:blip r:embed="rId847">
                      <a:extLst>
                        <a:ext uri="{28A0092B-C50C-407E-A947-70E740481C1C}">
                          <a14:useLocalDpi xmlns:a14="http://schemas.microsoft.com/office/drawing/2010/main" val="0"/>
                        </a:ext>
                      </a:extLst>
                    </a:blip>
                    <a:stretch>
                      <a:fillRect/>
                    </a:stretch>
                  </pic:blipFill>
                  <pic:spPr>
                    <a:xfrm>
                      <a:off x="0" y="0"/>
                      <a:ext cx="2921823" cy="1924319"/>
                    </a:xfrm>
                    <a:prstGeom prst="rect">
                      <a:avLst/>
                    </a:prstGeom>
                  </pic:spPr>
                </pic:pic>
              </a:graphicData>
            </a:graphic>
          </wp:inline>
        </w:drawing>
      </w:r>
      <w:r>
        <w:rPr>
          <w:rFonts w:hint="eastAsia"/>
        </w:rPr>
        <w:t xml:space="preserve"> </w:t>
      </w:r>
      <w:r>
        <w:rPr>
          <w:rFonts w:hint="eastAsia"/>
        </w:rPr>
        <w:drawing>
          <wp:inline distT="0" distB="0" distL="0" distR="0" wp14:anchorId="64B9FFFD" wp14:editId="4E9E7582">
            <wp:extent cx="2269977" cy="971549"/>
            <wp:effectExtent l="0" t="0" r="0" b="635"/>
            <wp:docPr id="1762" name="图片 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84BB.tmp"/>
                    <pic:cNvPicPr/>
                  </pic:nvPicPr>
                  <pic:blipFill>
                    <a:blip r:embed="rId848">
                      <a:extLst>
                        <a:ext uri="{28A0092B-C50C-407E-A947-70E740481C1C}">
                          <a14:useLocalDpi xmlns:a14="http://schemas.microsoft.com/office/drawing/2010/main" val="0"/>
                        </a:ext>
                      </a:extLst>
                    </a:blip>
                    <a:stretch>
                      <a:fillRect/>
                    </a:stretch>
                  </pic:blipFill>
                  <pic:spPr>
                    <a:xfrm>
                      <a:off x="0" y="0"/>
                      <a:ext cx="2270294" cy="971685"/>
                    </a:xfrm>
                    <a:prstGeom prst="rect">
                      <a:avLst/>
                    </a:prstGeom>
                  </pic:spPr>
                </pic:pic>
              </a:graphicData>
            </a:graphic>
          </wp:inline>
        </w:drawing>
      </w:r>
    </w:p>
    <w:p w:rsidR="00984C91" w:rsidRPr="00984C91" w:rsidRDefault="00984C91" w:rsidP="00D734B9">
      <w:pPr>
        <w:pStyle w:val="ListParagraph"/>
        <w:numPr>
          <w:ilvl w:val="0"/>
          <w:numId w:val="142"/>
        </w:numPr>
        <w:ind w:firstLineChars="0"/>
      </w:pPr>
      <w:r>
        <w:rPr>
          <w:rFonts w:hint="eastAsia"/>
        </w:rPr>
        <w:lastRenderedPageBreak/>
        <w:t>传输类型定义</w:t>
      </w:r>
    </w:p>
    <w:p w:rsidR="00984C91" w:rsidRDefault="00984C91" w:rsidP="00917B7C">
      <w:pPr>
        <w:ind w:left="360" w:firstLine="480"/>
      </w:pPr>
      <w:r>
        <w:rPr>
          <w:rFonts w:hint="eastAsia"/>
        </w:rPr>
        <w:t>传输类型定义</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传输方向定义</w:t>
      </w:r>
    </w:p>
    <w:p w:rsidR="00984C91" w:rsidRDefault="00984C91" w:rsidP="00917B7C">
      <w:pPr>
        <w:pStyle w:val="a7"/>
        <w:ind w:leftChars="175" w:firstLine="420"/>
      </w:pPr>
      <w:r>
        <w:rPr>
          <w:rFonts w:hint="eastAsia"/>
        </w:rPr>
        <w:drawing>
          <wp:inline distT="0" distB="0" distL="0" distR="0" wp14:anchorId="300EEBF2" wp14:editId="477E7616">
            <wp:extent cx="1971950" cy="2581635"/>
            <wp:effectExtent l="0" t="0" r="9525" b="9525"/>
            <wp:docPr id="1759" name="图片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ECD.tmp"/>
                    <pic:cNvPicPr/>
                  </pic:nvPicPr>
                  <pic:blipFill>
                    <a:blip r:embed="rId849">
                      <a:extLst>
                        <a:ext uri="{28A0092B-C50C-407E-A947-70E740481C1C}">
                          <a14:useLocalDpi xmlns:a14="http://schemas.microsoft.com/office/drawing/2010/main" val="0"/>
                        </a:ext>
                      </a:extLst>
                    </a:blip>
                    <a:stretch>
                      <a:fillRect/>
                    </a:stretch>
                  </pic:blipFill>
                  <pic:spPr>
                    <a:xfrm>
                      <a:off x="0" y="0"/>
                      <a:ext cx="1971950" cy="2581635"/>
                    </a:xfrm>
                    <a:prstGeom prst="rect">
                      <a:avLst/>
                    </a:prstGeom>
                  </pic:spPr>
                </pic:pic>
              </a:graphicData>
            </a:graphic>
          </wp:inline>
        </w:drawing>
      </w:r>
      <w:r>
        <w:rPr>
          <w:rFonts w:hint="eastAsia"/>
        </w:rPr>
        <w:t xml:space="preserve"> </w:t>
      </w:r>
      <w:r>
        <w:rPr>
          <w:rFonts w:hint="eastAsia"/>
        </w:rPr>
        <w:drawing>
          <wp:inline distT="0" distB="0" distL="0" distR="0" wp14:anchorId="5984F54B" wp14:editId="5CC32D23">
            <wp:extent cx="2276793" cy="1200318"/>
            <wp:effectExtent l="0" t="0" r="0" b="0"/>
            <wp:docPr id="1760" name="图片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9C2E.tmp"/>
                    <pic:cNvPicPr/>
                  </pic:nvPicPr>
                  <pic:blipFill>
                    <a:blip r:embed="rId850">
                      <a:extLst>
                        <a:ext uri="{28A0092B-C50C-407E-A947-70E740481C1C}">
                          <a14:useLocalDpi xmlns:a14="http://schemas.microsoft.com/office/drawing/2010/main" val="0"/>
                        </a:ext>
                      </a:extLst>
                    </a:blip>
                    <a:stretch>
                      <a:fillRect/>
                    </a:stretch>
                  </pic:blipFill>
                  <pic:spPr>
                    <a:xfrm>
                      <a:off x="0" y="0"/>
                      <a:ext cx="2276793" cy="1200318"/>
                    </a:xfrm>
                    <a:prstGeom prst="rect">
                      <a:avLst/>
                    </a:prstGeom>
                  </pic:spPr>
                </pic:pic>
              </a:graphicData>
            </a:graphic>
          </wp:inline>
        </w:drawing>
      </w:r>
    </w:p>
    <w:p w:rsidR="00984C91" w:rsidRDefault="00984C91" w:rsidP="00D734B9">
      <w:pPr>
        <w:pStyle w:val="ListParagraph"/>
        <w:numPr>
          <w:ilvl w:val="0"/>
          <w:numId w:val="142"/>
        </w:numPr>
        <w:ind w:firstLineChars="0"/>
      </w:pPr>
      <w:r>
        <w:rPr>
          <w:rFonts w:hint="eastAsia"/>
        </w:rPr>
        <w:t>传输通道定义与初始化</w:t>
      </w:r>
    </w:p>
    <w:p w:rsidR="00984C91" w:rsidRPr="00B6226A" w:rsidRDefault="00984C91" w:rsidP="00917B7C">
      <w:pPr>
        <w:pStyle w:val="a7"/>
        <w:ind w:leftChars="175" w:firstLine="420"/>
      </w:pPr>
      <w:r>
        <w:rPr>
          <w:rFonts w:hint="eastAsia"/>
        </w:rPr>
        <w:drawing>
          <wp:inline distT="0" distB="0" distL="0" distR="0" wp14:anchorId="46A79153" wp14:editId="257EEF6D">
            <wp:extent cx="4667250" cy="4123163"/>
            <wp:effectExtent l="0" t="0" r="0" b="0"/>
            <wp:docPr id="1758" name="图片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1D8B.tmp"/>
                    <pic:cNvPicPr/>
                  </pic:nvPicPr>
                  <pic:blipFill>
                    <a:blip r:embed="rId851">
                      <a:extLst>
                        <a:ext uri="{28A0092B-C50C-407E-A947-70E740481C1C}">
                          <a14:useLocalDpi xmlns:a14="http://schemas.microsoft.com/office/drawing/2010/main" val="0"/>
                        </a:ext>
                      </a:extLst>
                    </a:blip>
                    <a:stretch>
                      <a:fillRect/>
                    </a:stretch>
                  </pic:blipFill>
                  <pic:spPr>
                    <a:xfrm>
                      <a:off x="0" y="0"/>
                      <a:ext cx="4667902" cy="4123739"/>
                    </a:xfrm>
                    <a:prstGeom prst="rect">
                      <a:avLst/>
                    </a:prstGeom>
                  </pic:spPr>
                </pic:pic>
              </a:graphicData>
            </a:graphic>
          </wp:inline>
        </w:drawing>
      </w:r>
    </w:p>
    <w:p w:rsidR="00984C91" w:rsidRPr="00AB2293" w:rsidRDefault="00984C91" w:rsidP="00984C91">
      <w:pPr>
        <w:pStyle w:val="a7"/>
        <w:ind w:leftChars="175"/>
      </w:pPr>
    </w:p>
    <w:p w:rsidR="00984C91" w:rsidRPr="00683FF2" w:rsidRDefault="00984C91" w:rsidP="00984C91">
      <w:pPr>
        <w:ind w:firstLine="480"/>
      </w:pPr>
    </w:p>
    <w:p w:rsidR="00984C91" w:rsidRDefault="00984C91" w:rsidP="00984C91">
      <w:pPr>
        <w:widowControl/>
        <w:spacing w:line="240" w:lineRule="auto"/>
        <w:ind w:firstLineChars="0" w:firstLine="0"/>
        <w:jc w:val="left"/>
        <w:rPr>
          <w:b/>
          <w:bCs/>
          <w:sz w:val="28"/>
          <w:szCs w:val="28"/>
        </w:rPr>
      </w:pPr>
    </w:p>
    <w:p w:rsidR="00A406F5" w:rsidRDefault="00984C91" w:rsidP="008E4E5B">
      <w:pPr>
        <w:pStyle w:val="Heading3"/>
        <w:spacing w:before="163" w:after="163"/>
      </w:pPr>
      <w:r>
        <w:br w:type="page"/>
      </w:r>
      <w:bookmarkStart w:id="210" w:name="_Toc390712780"/>
      <w:r w:rsidR="00A406F5">
        <w:rPr>
          <w:rFonts w:hint="eastAsia"/>
        </w:rPr>
        <w:lastRenderedPageBreak/>
        <w:t>DMA</w:t>
      </w:r>
      <w:r w:rsidR="00A406F5">
        <w:rPr>
          <w:rFonts w:hint="eastAsia"/>
        </w:rPr>
        <w:t>总线结构</w:t>
      </w:r>
      <w:bookmarkEnd w:id="210"/>
    </w:p>
    <w:p w:rsidR="00DF2101" w:rsidRPr="00DF2101" w:rsidRDefault="00DF2101" w:rsidP="00D734B9">
      <w:pPr>
        <w:pStyle w:val="ListParagraph"/>
        <w:numPr>
          <w:ilvl w:val="0"/>
          <w:numId w:val="141"/>
        </w:numPr>
        <w:ind w:firstLineChars="0"/>
      </w:pPr>
      <w:r>
        <w:rPr>
          <w:rFonts w:hint="eastAsia"/>
        </w:rPr>
        <w:t>总线定义</w:t>
      </w:r>
    </w:p>
    <w:p w:rsidR="00A406F5" w:rsidRDefault="00A406F5" w:rsidP="00917B7C">
      <w:pPr>
        <w:pStyle w:val="a7"/>
        <w:ind w:leftChars="175" w:firstLine="420"/>
      </w:pPr>
      <w:r>
        <w:drawing>
          <wp:inline distT="0" distB="0" distL="0" distR="0" wp14:anchorId="11B3ED03" wp14:editId="3E983959">
            <wp:extent cx="5268061" cy="4763165"/>
            <wp:effectExtent l="0" t="0" r="8890" b="0"/>
            <wp:docPr id="1755" name="图片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D68A.tmp"/>
                    <pic:cNvPicPr/>
                  </pic:nvPicPr>
                  <pic:blipFill>
                    <a:blip r:embed="rId852">
                      <a:extLst>
                        <a:ext uri="{28A0092B-C50C-407E-A947-70E740481C1C}">
                          <a14:useLocalDpi xmlns:a14="http://schemas.microsoft.com/office/drawing/2010/main" val="0"/>
                        </a:ext>
                      </a:extLst>
                    </a:blip>
                    <a:stretch>
                      <a:fillRect/>
                    </a:stretch>
                  </pic:blipFill>
                  <pic:spPr>
                    <a:xfrm>
                      <a:off x="0" y="0"/>
                      <a:ext cx="5268061" cy="4763165"/>
                    </a:xfrm>
                    <a:prstGeom prst="rect">
                      <a:avLst/>
                    </a:prstGeom>
                  </pic:spPr>
                </pic:pic>
              </a:graphicData>
            </a:graphic>
          </wp:inline>
        </w:drawing>
      </w:r>
    </w:p>
    <w:p w:rsidR="00DF2101" w:rsidRDefault="00DF2101" w:rsidP="00D734B9">
      <w:pPr>
        <w:pStyle w:val="ListParagraph"/>
        <w:numPr>
          <w:ilvl w:val="0"/>
          <w:numId w:val="141"/>
        </w:numPr>
        <w:ind w:firstLineChars="0"/>
      </w:pPr>
      <w:r>
        <w:rPr>
          <w:rFonts w:hint="eastAsia"/>
        </w:rPr>
        <w:t>总线设备注册</w:t>
      </w:r>
    </w:p>
    <w:p w:rsidR="008801CD" w:rsidRDefault="008801CD" w:rsidP="008801CD">
      <w:pPr>
        <w:pStyle w:val="ListParagraph"/>
        <w:ind w:left="840" w:firstLineChars="0" w:firstLine="0"/>
      </w:pPr>
      <w:r>
        <w:rPr>
          <w:rFonts w:hint="eastAsia"/>
        </w:rPr>
        <w:t>即</w:t>
      </w:r>
      <w:r>
        <w:rPr>
          <w:rFonts w:hint="eastAsia"/>
        </w:rPr>
        <w:t>DMA</w:t>
      </w:r>
      <w:r>
        <w:rPr>
          <w:rFonts w:hint="eastAsia"/>
        </w:rPr>
        <w:t>控制器。</w:t>
      </w:r>
    </w:p>
    <w:p w:rsidR="00DF2101" w:rsidRDefault="00DF2101" w:rsidP="00917B7C">
      <w:pPr>
        <w:pStyle w:val="a7"/>
        <w:ind w:leftChars="175" w:firstLine="420"/>
      </w:pPr>
      <w:r>
        <w:rPr>
          <w:rFonts w:hint="eastAsia"/>
        </w:rPr>
        <w:lastRenderedPageBreak/>
        <w:drawing>
          <wp:inline distT="0" distB="0" distL="0" distR="0" wp14:anchorId="70DCDA14" wp14:editId="63A72DCB">
            <wp:extent cx="4533900" cy="3561109"/>
            <wp:effectExtent l="0" t="0" r="0" b="1270"/>
            <wp:docPr id="1761" name="图片 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313E.tmp"/>
                    <pic:cNvPicPr/>
                  </pic:nvPicPr>
                  <pic:blipFill>
                    <a:blip r:embed="rId853">
                      <a:extLst>
                        <a:ext uri="{28A0092B-C50C-407E-A947-70E740481C1C}">
                          <a14:useLocalDpi xmlns:a14="http://schemas.microsoft.com/office/drawing/2010/main" val="0"/>
                        </a:ext>
                      </a:extLst>
                    </a:blip>
                    <a:stretch>
                      <a:fillRect/>
                    </a:stretch>
                  </pic:blipFill>
                  <pic:spPr>
                    <a:xfrm>
                      <a:off x="0" y="0"/>
                      <a:ext cx="4534533" cy="3561606"/>
                    </a:xfrm>
                    <a:prstGeom prst="rect">
                      <a:avLst/>
                    </a:prstGeom>
                  </pic:spPr>
                </pic:pic>
              </a:graphicData>
            </a:graphic>
          </wp:inline>
        </w:drawing>
      </w:r>
    </w:p>
    <w:p w:rsidR="00DF2101" w:rsidRPr="00DF2101" w:rsidRDefault="00DF2101" w:rsidP="00C65A20">
      <w:pPr>
        <w:ind w:left="780" w:firstLine="480"/>
      </w:pPr>
      <w:r>
        <w:rPr>
          <w:rFonts w:hint="eastAsia"/>
        </w:rPr>
        <w:t>760</w:t>
      </w:r>
      <w:r>
        <w:rPr>
          <w:rFonts w:hint="eastAsia"/>
        </w:rPr>
        <w:t>：查找设备的所有通道。</w:t>
      </w:r>
    </w:p>
    <w:p w:rsidR="00DF2101" w:rsidRDefault="00DF2101" w:rsidP="00C65A20">
      <w:pPr>
        <w:ind w:left="780" w:firstLine="480"/>
      </w:pPr>
      <w:r>
        <w:rPr>
          <w:rFonts w:hint="eastAsia"/>
        </w:rPr>
        <w:t>773</w:t>
      </w:r>
      <w:r>
        <w:rPr>
          <w:rFonts w:hint="eastAsia"/>
        </w:rPr>
        <w:t>：设置</w:t>
      </w:r>
      <w:r w:rsidR="00984C91">
        <w:rPr>
          <w:rFonts w:hint="eastAsia"/>
        </w:rPr>
        <w:t>对应通道</w:t>
      </w:r>
      <w:r>
        <w:rPr>
          <w:rFonts w:hint="eastAsia"/>
        </w:rPr>
        <w:t>设备的</w:t>
      </w:r>
      <w:r>
        <w:rPr>
          <w:rFonts w:hint="eastAsia"/>
        </w:rPr>
        <w:t>class</w:t>
      </w:r>
      <w:r>
        <w:rPr>
          <w:rFonts w:hint="eastAsia"/>
        </w:rPr>
        <w:t>为</w:t>
      </w:r>
      <w:r>
        <w:rPr>
          <w:rFonts w:hint="eastAsia"/>
        </w:rPr>
        <w:t>dma_devclass</w:t>
      </w:r>
      <w:r>
        <w:rPr>
          <w:rFonts w:hint="eastAsia"/>
        </w:rPr>
        <w:t>类型。</w:t>
      </w:r>
    </w:p>
    <w:p w:rsidR="00C65A20" w:rsidRDefault="00C65A20" w:rsidP="00C65A20">
      <w:pPr>
        <w:ind w:left="780" w:firstLine="480"/>
      </w:pPr>
      <w:r>
        <w:rPr>
          <w:rFonts w:hint="eastAsia"/>
        </w:rPr>
        <w:t>782</w:t>
      </w:r>
      <w:r>
        <w:rPr>
          <w:rFonts w:hint="eastAsia"/>
        </w:rPr>
        <w:t>：设备注册。</w:t>
      </w:r>
    </w:p>
    <w:p w:rsidR="004B6584" w:rsidRDefault="004B6584" w:rsidP="004B6584">
      <w:pPr>
        <w:pStyle w:val="Heading3"/>
        <w:spacing w:before="163" w:after="163"/>
      </w:pPr>
      <w:bookmarkStart w:id="211" w:name="_Toc390712781"/>
      <w:r>
        <w:rPr>
          <w:rFonts w:hint="eastAsia"/>
        </w:rPr>
        <w:t>三星</w:t>
      </w:r>
      <w:r>
        <w:rPr>
          <w:rFonts w:hint="eastAsia"/>
        </w:rPr>
        <w:t>DMA</w:t>
      </w:r>
      <w:r>
        <w:rPr>
          <w:rFonts w:hint="eastAsia"/>
        </w:rPr>
        <w:t>结构</w:t>
      </w:r>
      <w:bookmarkEnd w:id="211"/>
    </w:p>
    <w:p w:rsidR="004934D3" w:rsidRDefault="004934D3" w:rsidP="00E00C4A">
      <w:pPr>
        <w:ind w:left="720" w:firstLineChars="133" w:firstLine="319"/>
      </w:pPr>
      <w:r>
        <w:rPr>
          <w:rFonts w:hint="eastAsia"/>
        </w:rPr>
        <w:t>三星的</w:t>
      </w:r>
      <w:r>
        <w:rPr>
          <w:rFonts w:hint="eastAsia"/>
        </w:rPr>
        <w:t>DMA</w:t>
      </w:r>
      <w:r w:rsidR="00E00C4A">
        <w:rPr>
          <w:rFonts w:hint="eastAsia"/>
        </w:rPr>
        <w:t>驱动</w:t>
      </w:r>
      <w:r>
        <w:rPr>
          <w:rFonts w:hint="eastAsia"/>
        </w:rPr>
        <w:t>没有采用</w:t>
      </w:r>
      <w:r w:rsidR="00E00C4A">
        <w:rPr>
          <w:rFonts w:hint="eastAsia"/>
        </w:rPr>
        <w:t>标准的</w:t>
      </w:r>
      <w:r w:rsidR="00E00C4A">
        <w:rPr>
          <w:rFonts w:hint="eastAsia"/>
        </w:rPr>
        <w:t>DMA</w:t>
      </w:r>
      <w:r w:rsidR="00E00C4A">
        <w:rPr>
          <w:rFonts w:hint="eastAsia"/>
        </w:rPr>
        <w:t>模型，而是采用了一种</w:t>
      </w:r>
      <w:r w:rsidR="00E00C4A">
        <w:rPr>
          <w:rFonts w:hint="eastAsia"/>
        </w:rPr>
        <w:t>client/server</w:t>
      </w:r>
      <w:r w:rsidR="00E00C4A">
        <w:rPr>
          <w:rFonts w:hint="eastAsia"/>
        </w:rPr>
        <w:t>的模式，其通过</w:t>
      </w:r>
      <w:r w:rsidR="00E00C4A">
        <w:rPr>
          <w:rFonts w:hint="eastAsia"/>
        </w:rPr>
        <w:t>DMA</w:t>
      </w:r>
      <w:r w:rsidR="00E00C4A">
        <w:rPr>
          <w:rFonts w:hint="eastAsia"/>
        </w:rPr>
        <w:t>中断</w:t>
      </w:r>
      <w:r w:rsidR="00E00C4A">
        <w:rPr>
          <w:rFonts w:hint="eastAsia"/>
        </w:rPr>
        <w:t>(gpio</w:t>
      </w:r>
      <w:r w:rsidR="00E00C4A">
        <w:rPr>
          <w:rFonts w:hint="eastAsia"/>
        </w:rPr>
        <w:t>中断</w:t>
      </w:r>
      <w:r w:rsidR="00E00C4A">
        <w:rPr>
          <w:rFonts w:hint="eastAsia"/>
        </w:rPr>
        <w:t>)</w:t>
      </w:r>
      <w:r w:rsidR="00E00C4A">
        <w:rPr>
          <w:rFonts w:hint="eastAsia"/>
        </w:rPr>
        <w:t>实现，如下：</w:t>
      </w:r>
    </w:p>
    <w:p w:rsidR="00E00C4A" w:rsidRDefault="00E00C4A" w:rsidP="00D734B9">
      <w:pPr>
        <w:pStyle w:val="ListParagraph"/>
        <w:numPr>
          <w:ilvl w:val="0"/>
          <w:numId w:val="143"/>
        </w:numPr>
        <w:ind w:firstLineChars="0"/>
      </w:pPr>
      <w:r>
        <w:rPr>
          <w:rFonts w:hint="eastAsia"/>
        </w:rPr>
        <w:t>通道类型</w:t>
      </w:r>
    </w:p>
    <w:p w:rsidR="00E00C4A" w:rsidRPr="00E00C4A" w:rsidRDefault="00E00C4A" w:rsidP="00E00C4A">
      <w:pPr>
        <w:ind w:left="720" w:firstLineChars="133" w:firstLine="319"/>
      </w:pPr>
      <w:r>
        <w:rPr>
          <w:rFonts w:hint="eastAsia"/>
        </w:rPr>
        <w:t>通道类型要和</w:t>
      </w:r>
      <w:r>
        <w:rPr>
          <w:rFonts w:hint="eastAsia"/>
        </w:rPr>
        <w:t>CPU</w:t>
      </w:r>
      <w:r>
        <w:rPr>
          <w:rFonts w:hint="eastAsia"/>
        </w:rPr>
        <w:t>手册上一致。</w:t>
      </w:r>
    </w:p>
    <w:p w:rsidR="004934D3" w:rsidRDefault="004934D3" w:rsidP="00E00C4A">
      <w:pPr>
        <w:pStyle w:val="a7"/>
        <w:ind w:leftChars="257" w:left="617" w:firstLine="420"/>
      </w:pPr>
      <w:r>
        <w:rPr>
          <w:rFonts w:hint="eastAsia"/>
        </w:rPr>
        <w:drawing>
          <wp:inline distT="0" distB="0" distL="0" distR="0" wp14:anchorId="1F94C0C1" wp14:editId="28B37731">
            <wp:extent cx="5077534" cy="1895740"/>
            <wp:effectExtent l="0" t="0" r="0" b="9525"/>
            <wp:docPr id="1763" name="图片 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B2CE.tmp"/>
                    <pic:cNvPicPr/>
                  </pic:nvPicPr>
                  <pic:blipFill>
                    <a:blip r:embed="rId854">
                      <a:extLst>
                        <a:ext uri="{28A0092B-C50C-407E-A947-70E740481C1C}">
                          <a14:useLocalDpi xmlns:a14="http://schemas.microsoft.com/office/drawing/2010/main" val="0"/>
                        </a:ext>
                      </a:extLst>
                    </a:blip>
                    <a:stretch>
                      <a:fillRect/>
                    </a:stretch>
                  </pic:blipFill>
                  <pic:spPr>
                    <a:xfrm>
                      <a:off x="0" y="0"/>
                      <a:ext cx="5077534" cy="1895740"/>
                    </a:xfrm>
                    <a:prstGeom prst="rect">
                      <a:avLst/>
                    </a:prstGeom>
                  </pic:spPr>
                </pic:pic>
              </a:graphicData>
            </a:graphic>
          </wp:inline>
        </w:drawing>
      </w:r>
    </w:p>
    <w:p w:rsidR="004934D3" w:rsidRDefault="004934D3" w:rsidP="004934D3">
      <w:pPr>
        <w:pStyle w:val="a7"/>
        <w:ind w:leftChars="175" w:firstLine="420"/>
      </w:pPr>
    </w:p>
    <w:p w:rsidR="00E00C4A" w:rsidRDefault="00E00C4A" w:rsidP="00D734B9">
      <w:pPr>
        <w:pStyle w:val="ListParagraph"/>
        <w:numPr>
          <w:ilvl w:val="0"/>
          <w:numId w:val="143"/>
        </w:numPr>
        <w:ind w:leftChars="175" w:left="780" w:firstLineChars="0"/>
      </w:pPr>
      <w:r>
        <w:rPr>
          <w:rFonts w:hint="eastAsia"/>
        </w:rPr>
        <w:lastRenderedPageBreak/>
        <w:t>通道定义</w:t>
      </w:r>
    </w:p>
    <w:p w:rsidR="004934D3" w:rsidRDefault="004934D3" w:rsidP="00E00C4A">
      <w:pPr>
        <w:pStyle w:val="a7"/>
        <w:ind w:leftChars="175" w:firstLine="360"/>
      </w:pPr>
      <w:r>
        <w:rPr>
          <w:rFonts w:hint="eastAsia"/>
        </w:rPr>
        <w:drawing>
          <wp:inline distT="0" distB="0" distL="0" distR="0" wp14:anchorId="07F06CCB" wp14:editId="2D8A60FE">
            <wp:extent cx="4819650" cy="2179698"/>
            <wp:effectExtent l="0" t="0" r="0" b="0"/>
            <wp:docPr id="1765" name="图片 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8DD3.tmp"/>
                    <pic:cNvPicPr/>
                  </pic:nvPicPr>
                  <pic:blipFill>
                    <a:blip r:embed="rId855">
                      <a:extLst>
                        <a:ext uri="{28A0092B-C50C-407E-A947-70E740481C1C}">
                          <a14:useLocalDpi xmlns:a14="http://schemas.microsoft.com/office/drawing/2010/main" val="0"/>
                        </a:ext>
                      </a:extLst>
                    </a:blip>
                    <a:stretch>
                      <a:fillRect/>
                    </a:stretch>
                  </pic:blipFill>
                  <pic:spPr>
                    <a:xfrm>
                      <a:off x="0" y="0"/>
                      <a:ext cx="4820323" cy="2180003"/>
                    </a:xfrm>
                    <a:prstGeom prst="rect">
                      <a:avLst/>
                    </a:prstGeom>
                  </pic:spPr>
                </pic:pic>
              </a:graphicData>
            </a:graphic>
          </wp:inline>
        </w:drawing>
      </w:r>
    </w:p>
    <w:p w:rsidR="00E00C4A" w:rsidRPr="00E00C4A" w:rsidRDefault="00E00C4A" w:rsidP="00D734B9">
      <w:pPr>
        <w:pStyle w:val="ListParagraph"/>
        <w:numPr>
          <w:ilvl w:val="0"/>
          <w:numId w:val="143"/>
        </w:numPr>
        <w:ind w:firstLineChars="0"/>
      </w:pPr>
      <w:r>
        <w:rPr>
          <w:rFonts w:hint="eastAsia"/>
        </w:rPr>
        <w:t>DMA</w:t>
      </w:r>
      <w:r>
        <w:rPr>
          <w:rFonts w:hint="eastAsia"/>
        </w:rPr>
        <w:t>操控制器的操作</w:t>
      </w:r>
    </w:p>
    <w:p w:rsidR="004934D3" w:rsidRDefault="004934D3" w:rsidP="00E00C4A">
      <w:pPr>
        <w:pStyle w:val="a7"/>
        <w:ind w:leftChars="175" w:firstLine="420"/>
      </w:pPr>
      <w:r>
        <w:rPr>
          <w:rFonts w:hint="eastAsia"/>
        </w:rPr>
        <w:drawing>
          <wp:inline distT="0" distB="0" distL="0" distR="0" wp14:anchorId="30B7C16C" wp14:editId="14841B36">
            <wp:extent cx="3543795" cy="1657581"/>
            <wp:effectExtent l="0" t="0" r="0" b="0"/>
            <wp:docPr id="1766" name="图片 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1FD6.tmp"/>
                    <pic:cNvPicPr/>
                  </pic:nvPicPr>
                  <pic:blipFill>
                    <a:blip r:embed="rId856">
                      <a:extLst>
                        <a:ext uri="{28A0092B-C50C-407E-A947-70E740481C1C}">
                          <a14:useLocalDpi xmlns:a14="http://schemas.microsoft.com/office/drawing/2010/main" val="0"/>
                        </a:ext>
                      </a:extLst>
                    </a:blip>
                    <a:stretch>
                      <a:fillRect/>
                    </a:stretch>
                  </pic:blipFill>
                  <pic:spPr>
                    <a:xfrm>
                      <a:off x="0" y="0"/>
                      <a:ext cx="3543795" cy="1657581"/>
                    </a:xfrm>
                    <a:prstGeom prst="rect">
                      <a:avLst/>
                    </a:prstGeom>
                  </pic:spPr>
                </pic:pic>
              </a:graphicData>
            </a:graphic>
          </wp:inline>
        </w:drawing>
      </w:r>
    </w:p>
    <w:p w:rsidR="00E00C4A" w:rsidRPr="00E00C4A" w:rsidRDefault="00E00C4A" w:rsidP="00D734B9">
      <w:pPr>
        <w:pStyle w:val="ListParagraph"/>
        <w:numPr>
          <w:ilvl w:val="0"/>
          <w:numId w:val="143"/>
        </w:numPr>
        <w:ind w:firstLineChars="0"/>
      </w:pPr>
      <w:r>
        <w:rPr>
          <w:rFonts w:hint="eastAsia"/>
        </w:rPr>
        <w:t>request</w:t>
      </w:r>
      <w:r>
        <w:rPr>
          <w:rFonts w:hint="eastAsia"/>
        </w:rPr>
        <w:t>的实现</w:t>
      </w:r>
    </w:p>
    <w:p w:rsidR="00E00C4A" w:rsidRPr="00E00C4A" w:rsidRDefault="00E00C4A" w:rsidP="00E00C4A">
      <w:pPr>
        <w:ind w:firstLine="480"/>
      </w:pPr>
    </w:p>
    <w:p w:rsidR="004934D3" w:rsidRDefault="004934D3" w:rsidP="004934D3">
      <w:pPr>
        <w:pStyle w:val="a7"/>
        <w:ind w:leftChars="175"/>
      </w:pPr>
      <w:r>
        <w:rPr>
          <w:rFonts w:hint="eastAsia"/>
        </w:rPr>
        <w:lastRenderedPageBreak/>
        <w:drawing>
          <wp:inline distT="0" distB="0" distL="0" distR="0" wp14:anchorId="2B14AB54" wp14:editId="52FD7EA5">
            <wp:extent cx="5068008" cy="4963218"/>
            <wp:effectExtent l="0" t="0" r="0" b="8890"/>
            <wp:docPr id="1767" name="图片 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69F0.tmp"/>
                    <pic:cNvPicPr/>
                  </pic:nvPicPr>
                  <pic:blipFill>
                    <a:blip r:embed="rId857">
                      <a:extLst>
                        <a:ext uri="{28A0092B-C50C-407E-A947-70E740481C1C}">
                          <a14:useLocalDpi xmlns:a14="http://schemas.microsoft.com/office/drawing/2010/main" val="0"/>
                        </a:ext>
                      </a:extLst>
                    </a:blip>
                    <a:stretch>
                      <a:fillRect/>
                    </a:stretch>
                  </pic:blipFill>
                  <pic:spPr>
                    <a:xfrm>
                      <a:off x="0" y="0"/>
                      <a:ext cx="5068008" cy="4963218"/>
                    </a:xfrm>
                    <a:prstGeom prst="rect">
                      <a:avLst/>
                    </a:prstGeom>
                  </pic:spPr>
                </pic:pic>
              </a:graphicData>
            </a:graphic>
          </wp:inline>
        </w:drawing>
      </w:r>
    </w:p>
    <w:p w:rsidR="00E00C4A" w:rsidRPr="00E00C4A" w:rsidRDefault="00E00C4A" w:rsidP="00E00C4A">
      <w:pPr>
        <w:ind w:firstLine="480"/>
      </w:pPr>
      <w:r>
        <w:rPr>
          <w:rFonts w:hint="eastAsia"/>
        </w:rPr>
        <w:t>最终</w:t>
      </w:r>
      <w:r>
        <w:rPr>
          <w:rFonts w:hint="eastAsia"/>
        </w:rPr>
        <w:t>request</w:t>
      </w:r>
      <w:r>
        <w:rPr>
          <w:rFonts w:hint="eastAsia"/>
        </w:rPr>
        <w:t>是申请了一个</w:t>
      </w:r>
      <w:r>
        <w:rPr>
          <w:rFonts w:hint="eastAsia"/>
        </w:rPr>
        <w:t>irq</w:t>
      </w:r>
      <w:r>
        <w:rPr>
          <w:rFonts w:hint="eastAsia"/>
        </w:rPr>
        <w:t>中断，用于监控</w:t>
      </w:r>
      <w:r>
        <w:rPr>
          <w:rFonts w:hint="eastAsia"/>
        </w:rPr>
        <w:t>DMA</w:t>
      </w:r>
      <w:r>
        <w:rPr>
          <w:rFonts w:hint="eastAsia"/>
        </w:rPr>
        <w:t>控制器的传输状态。</w:t>
      </w:r>
    </w:p>
    <w:p w:rsidR="004934D3" w:rsidRDefault="004934D3" w:rsidP="004934D3">
      <w:pPr>
        <w:pStyle w:val="a7"/>
        <w:ind w:leftChars="175"/>
      </w:pPr>
      <w:r>
        <w:rPr>
          <w:rFonts w:hint="eastAsia"/>
        </w:rPr>
        <w:drawing>
          <wp:inline distT="0" distB="0" distL="0" distR="0" wp14:anchorId="61F06491" wp14:editId="5E4F0CB4">
            <wp:extent cx="5372850" cy="2638793"/>
            <wp:effectExtent l="0" t="0" r="0" b="9525"/>
            <wp:docPr id="1768" name="图片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D0EE.tmp"/>
                    <pic:cNvPicPr/>
                  </pic:nvPicPr>
                  <pic:blipFill>
                    <a:blip r:embed="rId858">
                      <a:extLst>
                        <a:ext uri="{28A0092B-C50C-407E-A947-70E740481C1C}">
                          <a14:useLocalDpi xmlns:a14="http://schemas.microsoft.com/office/drawing/2010/main" val="0"/>
                        </a:ext>
                      </a:extLst>
                    </a:blip>
                    <a:stretch>
                      <a:fillRect/>
                    </a:stretch>
                  </pic:blipFill>
                  <pic:spPr>
                    <a:xfrm>
                      <a:off x="0" y="0"/>
                      <a:ext cx="5372850" cy="2638793"/>
                    </a:xfrm>
                    <a:prstGeom prst="rect">
                      <a:avLst/>
                    </a:prstGeom>
                  </pic:spPr>
                </pic:pic>
              </a:graphicData>
            </a:graphic>
          </wp:inline>
        </w:drawing>
      </w:r>
    </w:p>
    <w:p w:rsidR="00E00C4A" w:rsidRPr="00E00C4A" w:rsidRDefault="00E00C4A" w:rsidP="00E00C4A">
      <w:pPr>
        <w:ind w:firstLine="480"/>
      </w:pPr>
      <w:r>
        <w:rPr>
          <w:rFonts w:hint="eastAsia"/>
        </w:rPr>
        <w:lastRenderedPageBreak/>
        <w:t>当</w:t>
      </w:r>
      <w:r>
        <w:rPr>
          <w:rFonts w:hint="eastAsia"/>
        </w:rPr>
        <w:t>DAM</w:t>
      </w:r>
      <w:r>
        <w:rPr>
          <w:rFonts w:hint="eastAsia"/>
        </w:rPr>
        <w:t>控制器发生中断，其响应如下：</w:t>
      </w:r>
    </w:p>
    <w:p w:rsidR="004934D3" w:rsidRPr="004934D3" w:rsidRDefault="004934D3" w:rsidP="004934D3">
      <w:pPr>
        <w:pStyle w:val="a7"/>
        <w:ind w:leftChars="175"/>
      </w:pPr>
      <w:r>
        <w:rPr>
          <w:rFonts w:hint="eastAsia"/>
        </w:rPr>
        <w:drawing>
          <wp:inline distT="0" distB="0" distL="0" distR="0" wp14:anchorId="19A7432A" wp14:editId="40C859B4">
            <wp:extent cx="4163006" cy="657317"/>
            <wp:effectExtent l="0" t="0" r="0" b="9525"/>
            <wp:docPr id="1770" name="图片 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9C88.tmp"/>
                    <pic:cNvPicPr/>
                  </pic:nvPicPr>
                  <pic:blipFill>
                    <a:blip r:embed="rId859">
                      <a:extLst>
                        <a:ext uri="{28A0092B-C50C-407E-A947-70E740481C1C}">
                          <a14:useLocalDpi xmlns:a14="http://schemas.microsoft.com/office/drawing/2010/main" val="0"/>
                        </a:ext>
                      </a:extLst>
                    </a:blip>
                    <a:stretch>
                      <a:fillRect/>
                    </a:stretch>
                  </pic:blipFill>
                  <pic:spPr>
                    <a:xfrm>
                      <a:off x="0" y="0"/>
                      <a:ext cx="4163006" cy="657317"/>
                    </a:xfrm>
                    <a:prstGeom prst="rect">
                      <a:avLst/>
                    </a:prstGeom>
                  </pic:spPr>
                </pic:pic>
              </a:graphicData>
            </a:graphic>
          </wp:inline>
        </w:drawing>
      </w:r>
    </w:p>
    <w:p w:rsidR="004934D3" w:rsidRPr="004934D3" w:rsidRDefault="004934D3" w:rsidP="004934D3">
      <w:pPr>
        <w:pStyle w:val="a7"/>
        <w:ind w:leftChars="175"/>
      </w:pPr>
      <w:r>
        <w:rPr>
          <w:rFonts w:hint="eastAsia"/>
        </w:rPr>
        <w:drawing>
          <wp:inline distT="0" distB="0" distL="0" distR="0" wp14:anchorId="6126381D" wp14:editId="124395B1">
            <wp:extent cx="4925113" cy="1086002"/>
            <wp:effectExtent l="0" t="0" r="0" b="0"/>
            <wp:docPr id="1769" name="图片 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573D.tmp"/>
                    <pic:cNvPicPr/>
                  </pic:nvPicPr>
                  <pic:blipFill>
                    <a:blip r:embed="rId860">
                      <a:extLst>
                        <a:ext uri="{28A0092B-C50C-407E-A947-70E740481C1C}">
                          <a14:useLocalDpi xmlns:a14="http://schemas.microsoft.com/office/drawing/2010/main" val="0"/>
                        </a:ext>
                      </a:extLst>
                    </a:blip>
                    <a:stretch>
                      <a:fillRect/>
                    </a:stretch>
                  </pic:blipFill>
                  <pic:spPr>
                    <a:xfrm>
                      <a:off x="0" y="0"/>
                      <a:ext cx="4925113" cy="1086002"/>
                    </a:xfrm>
                    <a:prstGeom prst="rect">
                      <a:avLst/>
                    </a:prstGeom>
                  </pic:spPr>
                </pic:pic>
              </a:graphicData>
            </a:graphic>
          </wp:inline>
        </w:drawing>
      </w:r>
    </w:p>
    <w:p w:rsidR="00917B7C" w:rsidRDefault="00917B7C">
      <w:pPr>
        <w:widowControl/>
        <w:spacing w:line="240" w:lineRule="auto"/>
        <w:ind w:firstLineChars="0" w:firstLine="0"/>
        <w:jc w:val="left"/>
        <w:rPr>
          <w:b/>
          <w:bCs/>
          <w:sz w:val="28"/>
          <w:szCs w:val="28"/>
        </w:rPr>
      </w:pPr>
      <w:r>
        <w:br w:type="page"/>
      </w:r>
    </w:p>
    <w:p w:rsidR="001361AF" w:rsidRPr="00257295" w:rsidRDefault="00156B89" w:rsidP="001361AF">
      <w:pPr>
        <w:pStyle w:val="Heading2"/>
        <w:spacing w:before="326" w:after="163"/>
      </w:pPr>
      <w:bookmarkStart w:id="212" w:name="_Toc390712782"/>
      <w:r w:rsidRPr="00257295">
        <w:rPr>
          <w:rFonts w:hint="eastAsia"/>
        </w:rPr>
        <w:lastRenderedPageBreak/>
        <w:t>MTD</w:t>
      </w:r>
      <w:r w:rsidR="003F05AB">
        <w:rPr>
          <w:rFonts w:hint="eastAsia"/>
        </w:rPr>
        <w:t>设备</w:t>
      </w:r>
      <w:bookmarkEnd w:id="212"/>
    </w:p>
    <w:p w:rsidR="001361AF" w:rsidRPr="00257295" w:rsidRDefault="001361AF" w:rsidP="001361AF">
      <w:pPr>
        <w:pStyle w:val="Heading3"/>
        <w:numPr>
          <w:ilvl w:val="2"/>
          <w:numId w:val="1"/>
        </w:numPr>
        <w:spacing w:before="163" w:after="163"/>
      </w:pPr>
      <w:bookmarkStart w:id="213" w:name="_nand_flash_的读写命令"/>
      <w:bookmarkStart w:id="214" w:name="_Toc390712783"/>
      <w:bookmarkEnd w:id="213"/>
      <w:r w:rsidRPr="00257295">
        <w:rPr>
          <w:rFonts w:hint="eastAsia"/>
        </w:rPr>
        <w:t>MTD</w:t>
      </w:r>
      <w:r w:rsidRPr="00257295">
        <w:rPr>
          <w:rFonts w:hint="eastAsia"/>
        </w:rPr>
        <w:t>命令执行流程</w:t>
      </w:r>
      <w:bookmarkEnd w:id="214"/>
    </w:p>
    <w:p w:rsidR="001361AF" w:rsidRPr="00257295" w:rsidRDefault="001361AF" w:rsidP="001361AF">
      <w:pPr>
        <w:ind w:firstLine="480"/>
      </w:pPr>
      <w:r w:rsidRPr="00257295">
        <w:rPr>
          <w:rFonts w:hint="eastAsia"/>
        </w:rPr>
        <w:t>NandFlash</w:t>
      </w:r>
      <w:r w:rsidRPr="00257295">
        <w:rPr>
          <w:rFonts w:hint="eastAsia"/>
        </w:rPr>
        <w:t>的读写操作一般需要调用多个基础命令才能实现，</w:t>
      </w:r>
      <w:r w:rsidRPr="00257295">
        <w:rPr>
          <w:rFonts w:hint="eastAsia"/>
        </w:rPr>
        <w:t>MTD</w:t>
      </w:r>
      <w:r w:rsidRPr="00257295">
        <w:rPr>
          <w:rFonts w:hint="eastAsia"/>
        </w:rPr>
        <w:t>则提供了这种组合命令来简化命令调用。</w:t>
      </w:r>
    </w:p>
    <w:p w:rsidR="001361AF" w:rsidRPr="00257295" w:rsidRDefault="001361AF" w:rsidP="001361AF">
      <w:pPr>
        <w:ind w:firstLineChars="0" w:firstLine="480"/>
      </w:pPr>
      <w:r w:rsidRPr="00257295">
        <w:rPr>
          <w:rFonts w:hint="eastAsia"/>
        </w:rPr>
        <w:t>MTD</w:t>
      </w:r>
      <w:r w:rsidRPr="00257295">
        <w:rPr>
          <w:rFonts w:hint="eastAsia"/>
        </w:rPr>
        <w:t>会根据</w:t>
      </w:r>
      <w:r w:rsidRPr="00257295">
        <w:rPr>
          <w:rFonts w:hint="eastAsia"/>
        </w:rPr>
        <w:t>nandflash</w:t>
      </w:r>
      <w:r w:rsidRPr="00257295">
        <w:rPr>
          <w:rFonts w:hint="eastAsia"/>
        </w:rPr>
        <w:t>是大页还是小页选择不同的方式，如下：</w:t>
      </w:r>
    </w:p>
    <w:p w:rsidR="001361AF" w:rsidRPr="00257295" w:rsidRDefault="001361AF" w:rsidP="001361AF">
      <w:pPr>
        <w:pStyle w:val="a7"/>
        <w:ind w:leftChars="175" w:firstLine="60"/>
      </w:pPr>
      <w:r w:rsidRPr="00257295">
        <w:rPr>
          <w:rFonts w:hint="eastAsia"/>
        </w:rPr>
        <w:drawing>
          <wp:inline distT="0" distB="0" distL="0" distR="0" wp14:anchorId="45D26305" wp14:editId="332D87BD">
            <wp:extent cx="4953692" cy="609685"/>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BC3A.tmp"/>
                    <pic:cNvPicPr/>
                  </pic:nvPicPr>
                  <pic:blipFill>
                    <a:blip r:embed="rId861">
                      <a:extLst>
                        <a:ext uri="{28A0092B-C50C-407E-A947-70E740481C1C}">
                          <a14:useLocalDpi xmlns:a14="http://schemas.microsoft.com/office/drawing/2010/main" val="0"/>
                        </a:ext>
                      </a:extLst>
                    </a:blip>
                    <a:stretch>
                      <a:fillRect/>
                    </a:stretch>
                  </pic:blipFill>
                  <pic:spPr>
                    <a:xfrm>
                      <a:off x="0" y="0"/>
                      <a:ext cx="4953692" cy="609685"/>
                    </a:xfrm>
                    <a:prstGeom prst="rect">
                      <a:avLst/>
                    </a:prstGeom>
                  </pic:spPr>
                </pic:pic>
              </a:graphicData>
            </a:graphic>
          </wp:inline>
        </w:drawing>
      </w:r>
    </w:p>
    <w:p w:rsidR="001361AF" w:rsidRPr="00257295" w:rsidRDefault="001361AF" w:rsidP="001361AF">
      <w:pPr>
        <w:ind w:left="840" w:firstLineChars="175" w:firstLine="420"/>
      </w:pPr>
      <w:r w:rsidRPr="00257295">
        <w:rPr>
          <w:rFonts w:hint="eastAsia"/>
        </w:rPr>
        <w:t>这两个的区别是</w:t>
      </w:r>
      <w:r w:rsidRPr="00257295">
        <w:rPr>
          <w:rFonts w:hint="eastAsia"/>
        </w:rPr>
        <w:t>nand_command_lp</w:t>
      </w:r>
      <w:r w:rsidRPr="00257295">
        <w:rPr>
          <w:rFonts w:hint="eastAsia"/>
        </w:rPr>
        <w:t>采用模拟的方式访问</w:t>
      </w:r>
      <w:r w:rsidRPr="00257295">
        <w:rPr>
          <w:rFonts w:hint="eastAsia"/>
        </w:rPr>
        <w:t>OOB</w:t>
      </w:r>
      <w:r w:rsidRPr="00257295">
        <w:rPr>
          <w:rFonts w:hint="eastAsia"/>
        </w:rPr>
        <w:t>区，其将每个页结束位置的后续空间作为</w:t>
      </w:r>
      <w:r w:rsidRPr="00257295">
        <w:rPr>
          <w:rFonts w:hint="eastAsia"/>
        </w:rPr>
        <w:t>OOB</w:t>
      </w:r>
      <w:r w:rsidRPr="00257295">
        <w:rPr>
          <w:rFonts w:hint="eastAsia"/>
        </w:rPr>
        <w:t>区域。而</w:t>
      </w:r>
      <w:r w:rsidRPr="00257295">
        <w:rPr>
          <w:rFonts w:hint="eastAsia"/>
        </w:rPr>
        <w:t>nand_command</w:t>
      </w:r>
      <w:r w:rsidRPr="00257295">
        <w:rPr>
          <w:rFonts w:hint="eastAsia"/>
        </w:rPr>
        <w:t>采用命令方式由驱动层访问</w:t>
      </w:r>
      <w:r w:rsidRPr="00257295">
        <w:rPr>
          <w:rFonts w:hint="eastAsia"/>
        </w:rPr>
        <w:t>OOB</w:t>
      </w:r>
      <w:r w:rsidRPr="00257295">
        <w:rPr>
          <w:rFonts w:hint="eastAsia"/>
        </w:rPr>
        <w:t>。这两个接口都是调用驱动的基本命令发送接口实现，基本流程如下：</w:t>
      </w:r>
    </w:p>
    <w:p w:rsidR="001361AF" w:rsidRPr="00257295" w:rsidRDefault="001361AF" w:rsidP="00D84306">
      <w:pPr>
        <w:pStyle w:val="ListParagraph"/>
        <w:numPr>
          <w:ilvl w:val="0"/>
          <w:numId w:val="20"/>
        </w:numPr>
        <w:ind w:firstLineChars="0"/>
      </w:pPr>
      <w:r w:rsidRPr="00257295">
        <w:rPr>
          <w:rFonts w:hint="eastAsia"/>
        </w:rPr>
        <w:t>设置命令类型</w:t>
      </w:r>
    </w:p>
    <w:p w:rsidR="001361AF" w:rsidRPr="00257295" w:rsidRDefault="001361AF" w:rsidP="001361AF">
      <w:pPr>
        <w:pStyle w:val="a7"/>
        <w:ind w:leftChars="350" w:left="840"/>
      </w:pPr>
      <w:r w:rsidRPr="00257295">
        <w:drawing>
          <wp:inline distT="0" distB="0" distL="0" distR="0" wp14:anchorId="74BD3E17" wp14:editId="1B03EFCB">
            <wp:extent cx="3875159" cy="485775"/>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C853.tmp"/>
                    <pic:cNvPicPr/>
                  </pic:nvPicPr>
                  <pic:blipFill>
                    <a:blip r:embed="rId862">
                      <a:extLst>
                        <a:ext uri="{28A0092B-C50C-407E-A947-70E740481C1C}">
                          <a14:useLocalDpi xmlns:a14="http://schemas.microsoft.com/office/drawing/2010/main" val="0"/>
                        </a:ext>
                      </a:extLst>
                    </a:blip>
                    <a:stretch>
                      <a:fillRect/>
                    </a:stretch>
                  </pic:blipFill>
                  <pic:spPr>
                    <a:xfrm>
                      <a:off x="0" y="0"/>
                      <a:ext cx="3898597" cy="488713"/>
                    </a:xfrm>
                    <a:prstGeom prst="rect">
                      <a:avLst/>
                    </a:prstGeom>
                  </pic:spPr>
                </pic:pic>
              </a:graphicData>
            </a:graphic>
          </wp:inline>
        </w:drawing>
      </w:r>
      <w:r w:rsidRPr="00257295">
        <w:rPr>
          <w:rFonts w:hint="eastAsia"/>
        </w:rPr>
        <w:drawing>
          <wp:inline distT="0" distB="0" distL="0" distR="0" wp14:anchorId="011306E8" wp14:editId="51FCA2AF">
            <wp:extent cx="4743165" cy="647700"/>
            <wp:effectExtent l="0" t="0" r="635"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A61D.tmp"/>
                    <pic:cNvPicPr/>
                  </pic:nvPicPr>
                  <pic:blipFill>
                    <a:blip r:embed="rId863">
                      <a:extLst>
                        <a:ext uri="{28A0092B-C50C-407E-A947-70E740481C1C}">
                          <a14:useLocalDpi xmlns:a14="http://schemas.microsoft.com/office/drawing/2010/main" val="0"/>
                        </a:ext>
                      </a:extLst>
                    </a:blip>
                    <a:stretch>
                      <a:fillRect/>
                    </a:stretch>
                  </pic:blipFill>
                  <pic:spPr>
                    <a:xfrm>
                      <a:off x="0" y="0"/>
                      <a:ext cx="4747471" cy="648288"/>
                    </a:xfrm>
                    <a:prstGeom prst="rect">
                      <a:avLst/>
                    </a:prstGeom>
                  </pic:spPr>
                </pic:pic>
              </a:graphicData>
            </a:graphic>
          </wp:inline>
        </w:drawing>
      </w:r>
    </w:p>
    <w:p w:rsidR="001361AF" w:rsidRPr="00257295" w:rsidRDefault="001361AF" w:rsidP="00D84306">
      <w:pPr>
        <w:pStyle w:val="ListParagraph"/>
        <w:numPr>
          <w:ilvl w:val="0"/>
          <w:numId w:val="20"/>
        </w:numPr>
        <w:ind w:firstLineChars="0"/>
      </w:pPr>
      <w:r w:rsidRPr="00257295">
        <w:rPr>
          <w:rFonts w:hint="eastAsia"/>
        </w:rPr>
        <w:t>设置定位信息</w:t>
      </w:r>
    </w:p>
    <w:p w:rsidR="001361AF" w:rsidRPr="00257295" w:rsidRDefault="001361AF" w:rsidP="001361AF">
      <w:pPr>
        <w:pStyle w:val="a7"/>
        <w:ind w:leftChars="350" w:left="840"/>
      </w:pPr>
      <w:r w:rsidRPr="00257295">
        <w:drawing>
          <wp:inline distT="0" distB="0" distL="0" distR="0" wp14:anchorId="63F9FA73" wp14:editId="080A0225">
            <wp:extent cx="4686300" cy="2435532"/>
            <wp:effectExtent l="0" t="0" r="0" b="317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42EF.tmp"/>
                    <pic:cNvPicPr/>
                  </pic:nvPicPr>
                  <pic:blipFill rotWithShape="1">
                    <a:blip r:embed="rId864" cstate="email">
                      <a:extLst>
                        <a:ext uri="{28A0092B-C50C-407E-A947-70E740481C1C}">
                          <a14:useLocalDpi xmlns:a14="http://schemas.microsoft.com/office/drawing/2010/main" val="0"/>
                        </a:ext>
                      </a:extLst>
                    </a:blip>
                    <a:srcRect/>
                    <a:stretch/>
                  </pic:blipFill>
                  <pic:spPr bwMode="auto">
                    <a:xfrm>
                      <a:off x="0" y="0"/>
                      <a:ext cx="4687209" cy="2436005"/>
                    </a:xfrm>
                    <a:prstGeom prst="rect">
                      <a:avLst/>
                    </a:prstGeom>
                    <a:ln>
                      <a:noFill/>
                    </a:ln>
                    <a:extLst>
                      <a:ext uri="{53640926-AAD7-44D8-BBD7-CCE9431645EC}">
                        <a14:shadowObscured xmlns:a14="http://schemas.microsoft.com/office/drawing/2010/main"/>
                      </a:ext>
                    </a:extLst>
                  </pic:spPr>
                </pic:pic>
              </a:graphicData>
            </a:graphic>
          </wp:inline>
        </w:drawing>
      </w:r>
    </w:p>
    <w:p w:rsidR="001361AF" w:rsidRPr="00257295" w:rsidRDefault="001361AF" w:rsidP="001361AF">
      <w:pPr>
        <w:pStyle w:val="a7"/>
        <w:ind w:leftChars="350" w:left="840"/>
      </w:pPr>
      <w:r w:rsidRPr="00257295">
        <w:rPr>
          <w:rFonts w:hint="eastAsia"/>
        </w:rPr>
        <w:lastRenderedPageBreak/>
        <w:drawing>
          <wp:inline distT="0" distB="0" distL="0" distR="0" wp14:anchorId="0300FC4B" wp14:editId="57DB7B39">
            <wp:extent cx="4638675" cy="2659405"/>
            <wp:effectExtent l="0" t="0" r="0" b="762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99DE.tmp"/>
                    <pic:cNvPicPr/>
                  </pic:nvPicPr>
                  <pic:blipFill>
                    <a:blip r:embed="rId865" cstate="email">
                      <a:extLst>
                        <a:ext uri="{28A0092B-C50C-407E-A947-70E740481C1C}">
                          <a14:useLocalDpi xmlns:a14="http://schemas.microsoft.com/office/drawing/2010/main" val="0"/>
                        </a:ext>
                      </a:extLst>
                    </a:blip>
                    <a:stretch>
                      <a:fillRect/>
                    </a:stretch>
                  </pic:blipFill>
                  <pic:spPr>
                    <a:xfrm>
                      <a:off x="0" y="0"/>
                      <a:ext cx="4647140" cy="2664258"/>
                    </a:xfrm>
                    <a:prstGeom prst="rect">
                      <a:avLst/>
                    </a:prstGeom>
                  </pic:spPr>
                </pic:pic>
              </a:graphicData>
            </a:graphic>
          </wp:inline>
        </w:drawing>
      </w:r>
    </w:p>
    <w:p w:rsidR="001361AF" w:rsidRPr="00257295" w:rsidRDefault="001361AF" w:rsidP="00D84306">
      <w:pPr>
        <w:pStyle w:val="ListParagraph"/>
        <w:numPr>
          <w:ilvl w:val="0"/>
          <w:numId w:val="20"/>
        </w:numPr>
        <w:ind w:firstLineChars="0"/>
      </w:pPr>
      <w:r w:rsidRPr="00257295">
        <w:rPr>
          <w:rFonts w:hint="eastAsia"/>
        </w:rPr>
        <w:t>启动命令</w:t>
      </w:r>
    </w:p>
    <w:p w:rsidR="001361AF" w:rsidRPr="00257295" w:rsidRDefault="001361AF" w:rsidP="001361AF">
      <w:pPr>
        <w:pStyle w:val="a7"/>
        <w:ind w:leftChars="350" w:left="840"/>
      </w:pPr>
      <w:r w:rsidRPr="00257295">
        <w:rPr>
          <w:rFonts w:hint="eastAsia"/>
        </w:rPr>
        <w:drawing>
          <wp:inline distT="0" distB="0" distL="0" distR="0" wp14:anchorId="1A131978" wp14:editId="69C4E051">
            <wp:extent cx="4638675" cy="325822"/>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3C1D.tmp"/>
                    <pic:cNvPicPr/>
                  </pic:nvPicPr>
                  <pic:blipFill>
                    <a:blip r:embed="rId866" cstate="email">
                      <a:extLst>
                        <a:ext uri="{28A0092B-C50C-407E-A947-70E740481C1C}">
                          <a14:useLocalDpi xmlns:a14="http://schemas.microsoft.com/office/drawing/2010/main" val="0"/>
                        </a:ext>
                      </a:extLst>
                    </a:blip>
                    <a:stretch>
                      <a:fillRect/>
                    </a:stretch>
                  </pic:blipFill>
                  <pic:spPr>
                    <a:xfrm>
                      <a:off x="0" y="0"/>
                      <a:ext cx="4643613" cy="326169"/>
                    </a:xfrm>
                    <a:prstGeom prst="rect">
                      <a:avLst/>
                    </a:prstGeom>
                  </pic:spPr>
                </pic:pic>
              </a:graphicData>
            </a:graphic>
          </wp:inline>
        </w:drawing>
      </w:r>
    </w:p>
    <w:p w:rsidR="001361AF" w:rsidRPr="00257295" w:rsidRDefault="001361AF" w:rsidP="001361AF">
      <w:pPr>
        <w:pStyle w:val="a7"/>
        <w:ind w:leftChars="350" w:left="840"/>
      </w:pPr>
      <w:r w:rsidRPr="00257295">
        <w:rPr>
          <w:rFonts w:hint="eastAsia"/>
        </w:rPr>
        <w:drawing>
          <wp:inline distT="0" distB="0" distL="0" distR="0" wp14:anchorId="40DE6775" wp14:editId="2F33B9CA">
            <wp:extent cx="4543425" cy="319723"/>
            <wp:effectExtent l="0" t="0" r="0" b="444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9D59.tmp"/>
                    <pic:cNvPicPr/>
                  </pic:nvPicPr>
                  <pic:blipFill>
                    <a:blip r:embed="rId867" cstate="email">
                      <a:extLst>
                        <a:ext uri="{28A0092B-C50C-407E-A947-70E740481C1C}">
                          <a14:useLocalDpi xmlns:a14="http://schemas.microsoft.com/office/drawing/2010/main" val="0"/>
                        </a:ext>
                      </a:extLst>
                    </a:blip>
                    <a:stretch>
                      <a:fillRect/>
                    </a:stretch>
                  </pic:blipFill>
                  <pic:spPr>
                    <a:xfrm>
                      <a:off x="0" y="0"/>
                      <a:ext cx="4556688" cy="320656"/>
                    </a:xfrm>
                    <a:prstGeom prst="rect">
                      <a:avLst/>
                    </a:prstGeom>
                  </pic:spPr>
                </pic:pic>
              </a:graphicData>
            </a:graphic>
          </wp:inline>
        </w:drawing>
      </w:r>
    </w:p>
    <w:p w:rsidR="001361AF" w:rsidRPr="00257295" w:rsidRDefault="001361AF" w:rsidP="00D84306">
      <w:pPr>
        <w:pStyle w:val="ListParagraph"/>
        <w:numPr>
          <w:ilvl w:val="0"/>
          <w:numId w:val="20"/>
        </w:numPr>
        <w:ind w:firstLineChars="0"/>
      </w:pPr>
      <w:r w:rsidRPr="00257295">
        <w:rPr>
          <w:rFonts w:hint="eastAsia"/>
        </w:rPr>
        <w:t>等待命令执行完成</w:t>
      </w:r>
    </w:p>
    <w:p w:rsidR="001361AF" w:rsidRPr="00257295" w:rsidRDefault="001361AF" w:rsidP="001361AF">
      <w:pPr>
        <w:pStyle w:val="a7"/>
        <w:ind w:leftChars="350" w:left="840"/>
      </w:pPr>
      <w:r w:rsidRPr="00257295">
        <w:drawing>
          <wp:inline distT="0" distB="0" distL="0" distR="0" wp14:anchorId="6E6B3C64" wp14:editId="22F8C982">
            <wp:extent cx="4833014" cy="952500"/>
            <wp:effectExtent l="0" t="0" r="571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9FB0.tmp"/>
                    <pic:cNvPicPr/>
                  </pic:nvPicPr>
                  <pic:blipFill>
                    <a:blip r:embed="rId868" cstate="email">
                      <a:extLst>
                        <a:ext uri="{28A0092B-C50C-407E-A947-70E740481C1C}">
                          <a14:useLocalDpi xmlns:a14="http://schemas.microsoft.com/office/drawing/2010/main" val="0"/>
                        </a:ext>
                      </a:extLst>
                    </a:blip>
                    <a:stretch>
                      <a:fillRect/>
                    </a:stretch>
                  </pic:blipFill>
                  <pic:spPr>
                    <a:xfrm>
                      <a:off x="0" y="0"/>
                      <a:ext cx="4840052" cy="953887"/>
                    </a:xfrm>
                    <a:prstGeom prst="rect">
                      <a:avLst/>
                    </a:prstGeom>
                  </pic:spPr>
                </pic:pic>
              </a:graphicData>
            </a:graphic>
          </wp:inline>
        </w:drawing>
      </w:r>
      <w:r w:rsidRPr="00257295">
        <w:rPr>
          <w:rFonts w:hint="eastAsia"/>
        </w:rPr>
        <w:drawing>
          <wp:inline distT="0" distB="0" distL="0" distR="0" wp14:anchorId="3D573966" wp14:editId="5641C83C">
            <wp:extent cx="4829175" cy="980563"/>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CC65.tmp"/>
                    <pic:cNvPicPr/>
                  </pic:nvPicPr>
                  <pic:blipFill>
                    <a:blip r:embed="rId869" cstate="email">
                      <a:extLst>
                        <a:ext uri="{28A0092B-C50C-407E-A947-70E740481C1C}">
                          <a14:useLocalDpi xmlns:a14="http://schemas.microsoft.com/office/drawing/2010/main" val="0"/>
                        </a:ext>
                      </a:extLst>
                    </a:blip>
                    <a:stretch>
                      <a:fillRect/>
                    </a:stretch>
                  </pic:blipFill>
                  <pic:spPr>
                    <a:xfrm>
                      <a:off x="0" y="0"/>
                      <a:ext cx="4856992" cy="986211"/>
                    </a:xfrm>
                    <a:prstGeom prst="rect">
                      <a:avLst/>
                    </a:prstGeom>
                  </pic:spPr>
                </pic:pic>
              </a:graphicData>
            </a:graphic>
          </wp:inline>
        </w:drawing>
      </w:r>
    </w:p>
    <w:p w:rsidR="001361AF" w:rsidRPr="00257295" w:rsidRDefault="001361AF" w:rsidP="001361AF">
      <w:pPr>
        <w:pStyle w:val="Heading3"/>
        <w:numPr>
          <w:ilvl w:val="2"/>
          <w:numId w:val="1"/>
        </w:numPr>
        <w:spacing w:before="163" w:after="163"/>
      </w:pPr>
      <w:bookmarkStart w:id="215" w:name="_Toc390712784"/>
      <w:r w:rsidRPr="00257295">
        <w:rPr>
          <w:rFonts w:hint="eastAsia"/>
        </w:rPr>
        <w:t>NandFlash</w:t>
      </w:r>
      <w:r w:rsidRPr="00257295">
        <w:rPr>
          <w:rFonts w:hint="eastAsia"/>
        </w:rPr>
        <w:t>设备配置</w:t>
      </w:r>
      <w:bookmarkEnd w:id="215"/>
    </w:p>
    <w:p w:rsidR="001361AF" w:rsidRPr="00257295" w:rsidRDefault="001361AF" w:rsidP="00D84306">
      <w:pPr>
        <w:pStyle w:val="ListParagraph"/>
        <w:numPr>
          <w:ilvl w:val="0"/>
          <w:numId w:val="19"/>
        </w:numPr>
        <w:ind w:firstLineChars="0"/>
      </w:pPr>
      <w:r w:rsidRPr="00257295">
        <w:rPr>
          <w:rFonts w:hint="eastAsia"/>
        </w:rPr>
        <w:t>配置</w:t>
      </w:r>
      <w:r w:rsidRPr="00257295">
        <w:rPr>
          <w:rFonts w:hint="eastAsia"/>
        </w:rPr>
        <w:t>NandFlash</w:t>
      </w:r>
      <w:r w:rsidRPr="00257295">
        <w:rPr>
          <w:rFonts w:hint="eastAsia"/>
        </w:rPr>
        <w:t>驱动</w:t>
      </w:r>
    </w:p>
    <w:p w:rsidR="001361AF" w:rsidRPr="00257295" w:rsidRDefault="001361AF" w:rsidP="001361AF">
      <w:pPr>
        <w:ind w:left="780" w:firstLine="480"/>
      </w:pPr>
      <w:r w:rsidRPr="00257295">
        <w:rPr>
          <w:rFonts w:hint="eastAsia"/>
        </w:rPr>
        <w:t>linux</w:t>
      </w:r>
      <w:r w:rsidRPr="00257295">
        <w:rPr>
          <w:rFonts w:hint="eastAsia"/>
        </w:rPr>
        <w:t>下，驱动加载是通过系统的设备检测机制实现。</w:t>
      </w:r>
    </w:p>
    <w:p w:rsidR="001361AF" w:rsidRPr="00257295" w:rsidRDefault="001361AF" w:rsidP="001361AF">
      <w:pPr>
        <w:ind w:left="780" w:firstLine="480"/>
      </w:pPr>
      <w:r w:rsidRPr="00257295">
        <w:rPr>
          <w:rFonts w:hint="eastAsia"/>
        </w:rPr>
        <w:t>通过轮循方式将所有已定义的</w:t>
      </w:r>
      <w:r w:rsidRPr="00257295">
        <w:rPr>
          <w:rFonts w:hint="eastAsia"/>
        </w:rPr>
        <w:t>NandFlash</w:t>
      </w:r>
      <w:r w:rsidRPr="00257295">
        <w:rPr>
          <w:rFonts w:hint="eastAsia"/>
        </w:rPr>
        <w:t>接口配置逐次初始化，并尝试用该配置通过系统的</w:t>
      </w:r>
      <w:r w:rsidRPr="00257295">
        <w:rPr>
          <w:rFonts w:hint="eastAsia"/>
        </w:rPr>
        <w:t>NandFlash</w:t>
      </w:r>
      <w:r w:rsidRPr="00257295">
        <w:rPr>
          <w:rFonts w:hint="eastAsia"/>
        </w:rPr>
        <w:t>接口去扫描外部连接的</w:t>
      </w:r>
      <w:r w:rsidRPr="00257295">
        <w:rPr>
          <w:rFonts w:hint="eastAsia"/>
        </w:rPr>
        <w:t>NandFlash</w:t>
      </w:r>
      <w:r w:rsidRPr="00257295">
        <w:rPr>
          <w:rFonts w:hint="eastAsia"/>
        </w:rPr>
        <w:t>。如果某个配置正好扫描成功则表示系统应当使用即该配置的中描述的设备，从而实现驱动层对设备信息的获取，相关代码如下：</w:t>
      </w:r>
    </w:p>
    <w:p w:rsidR="001361AF" w:rsidRPr="00257295" w:rsidRDefault="001361AF" w:rsidP="001361AF">
      <w:pPr>
        <w:pStyle w:val="a7"/>
        <w:ind w:leftChars="350" w:left="840"/>
      </w:pPr>
      <w:r w:rsidRPr="00257295">
        <w:lastRenderedPageBreak/>
        <w:drawing>
          <wp:inline distT="0" distB="0" distL="0" distR="0" wp14:anchorId="34AB78E5" wp14:editId="3149AD87">
            <wp:extent cx="4671778" cy="195262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E8F01F.tmp"/>
                    <pic:cNvPicPr/>
                  </pic:nvPicPr>
                  <pic:blipFill>
                    <a:blip r:embed="rId870" cstate="email">
                      <a:extLst>
                        <a:ext uri="{28A0092B-C50C-407E-A947-70E740481C1C}">
                          <a14:useLocalDpi xmlns:a14="http://schemas.microsoft.com/office/drawing/2010/main" val="0"/>
                        </a:ext>
                      </a:extLst>
                    </a:blip>
                    <a:stretch>
                      <a:fillRect/>
                    </a:stretch>
                  </pic:blipFill>
                  <pic:spPr>
                    <a:xfrm>
                      <a:off x="0" y="0"/>
                      <a:ext cx="4680382" cy="1956221"/>
                    </a:xfrm>
                    <a:prstGeom prst="rect">
                      <a:avLst/>
                    </a:prstGeom>
                  </pic:spPr>
                </pic:pic>
              </a:graphicData>
            </a:graphic>
          </wp:inline>
        </w:drawing>
      </w:r>
    </w:p>
    <w:p w:rsidR="001361AF" w:rsidRPr="00257295" w:rsidRDefault="001361AF" w:rsidP="001361AF">
      <w:pPr>
        <w:pStyle w:val="a7"/>
        <w:ind w:leftChars="350" w:left="840"/>
      </w:pPr>
      <w:r w:rsidRPr="00257295">
        <w:drawing>
          <wp:inline distT="0" distB="0" distL="0" distR="0" wp14:anchorId="7292E0B1" wp14:editId="07C2DF8A">
            <wp:extent cx="4200525" cy="793047"/>
            <wp:effectExtent l="0" t="0" r="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E2E8.tmp"/>
                    <pic:cNvPicPr/>
                  </pic:nvPicPr>
                  <pic:blipFill>
                    <a:blip r:embed="rId871">
                      <a:extLst>
                        <a:ext uri="{28A0092B-C50C-407E-A947-70E740481C1C}">
                          <a14:useLocalDpi xmlns:a14="http://schemas.microsoft.com/office/drawing/2010/main" val="0"/>
                        </a:ext>
                      </a:extLst>
                    </a:blip>
                    <a:stretch>
                      <a:fillRect/>
                    </a:stretch>
                  </pic:blipFill>
                  <pic:spPr>
                    <a:xfrm>
                      <a:off x="0" y="0"/>
                      <a:ext cx="4270599" cy="806277"/>
                    </a:xfrm>
                    <a:prstGeom prst="rect">
                      <a:avLst/>
                    </a:prstGeom>
                  </pic:spPr>
                </pic:pic>
              </a:graphicData>
            </a:graphic>
          </wp:inline>
        </w:drawing>
      </w:r>
    </w:p>
    <w:p w:rsidR="001361AF" w:rsidRPr="00257295" w:rsidRDefault="001361AF" w:rsidP="001361AF">
      <w:pPr>
        <w:pStyle w:val="a7"/>
        <w:ind w:leftChars="175" w:firstLine="420"/>
      </w:pPr>
      <w:r w:rsidRPr="00257295">
        <w:rPr>
          <w:rFonts w:hint="eastAsia"/>
        </w:rPr>
        <w:t>其中：</w:t>
      </w:r>
    </w:p>
    <w:p w:rsidR="001361AF" w:rsidRPr="00257295" w:rsidRDefault="001361AF" w:rsidP="00D84306">
      <w:pPr>
        <w:pStyle w:val="ListParagraph"/>
        <w:numPr>
          <w:ilvl w:val="0"/>
          <w:numId w:val="23"/>
        </w:numPr>
        <w:ind w:firstLineChars="0"/>
      </w:pPr>
      <w:r w:rsidRPr="00257295">
        <w:rPr>
          <w:rFonts w:hint="eastAsia"/>
        </w:rPr>
        <w:t>nand_scan_ident</w:t>
      </w:r>
      <w:r w:rsidRPr="00257295">
        <w:rPr>
          <w:rFonts w:hint="eastAsia"/>
        </w:rPr>
        <w:t>是</w:t>
      </w:r>
      <w:r w:rsidRPr="00257295">
        <w:rPr>
          <w:rFonts w:hint="eastAsia"/>
        </w:rPr>
        <w:t>MTD</w:t>
      </w:r>
      <w:r w:rsidRPr="00257295">
        <w:rPr>
          <w:rFonts w:hint="eastAsia"/>
        </w:rPr>
        <w:t>中检测</w:t>
      </w:r>
      <w:r w:rsidRPr="00257295">
        <w:rPr>
          <w:rFonts w:hint="eastAsia"/>
        </w:rPr>
        <w:t>NandFlash</w:t>
      </w:r>
      <w:r w:rsidRPr="00257295">
        <w:rPr>
          <w:rFonts w:hint="eastAsia"/>
        </w:rPr>
        <w:t>的接口；</w:t>
      </w:r>
    </w:p>
    <w:p w:rsidR="001361AF" w:rsidRPr="00257295" w:rsidRDefault="001361AF" w:rsidP="00D84306">
      <w:pPr>
        <w:pStyle w:val="ListParagraph"/>
        <w:numPr>
          <w:ilvl w:val="0"/>
          <w:numId w:val="23"/>
        </w:numPr>
        <w:ind w:firstLineChars="0"/>
      </w:pPr>
      <w:r w:rsidRPr="00257295">
        <w:rPr>
          <w:rFonts w:hint="eastAsia"/>
        </w:rPr>
        <w:t>nand_scan_tail</w:t>
      </w:r>
      <w:r w:rsidRPr="00257295">
        <w:rPr>
          <w:rFonts w:hint="eastAsia"/>
        </w:rPr>
        <w:t>是</w:t>
      </w:r>
      <w:r w:rsidRPr="00257295">
        <w:rPr>
          <w:rFonts w:hint="eastAsia"/>
        </w:rPr>
        <w:t>MTD</w:t>
      </w:r>
      <w:r w:rsidRPr="00257295">
        <w:rPr>
          <w:rFonts w:hint="eastAsia"/>
        </w:rPr>
        <w:t>中配置</w:t>
      </w:r>
      <w:r w:rsidRPr="00257295">
        <w:rPr>
          <w:rFonts w:hint="eastAsia"/>
        </w:rPr>
        <w:t>mtd</w:t>
      </w:r>
      <w:r w:rsidRPr="00257295">
        <w:rPr>
          <w:rFonts w:hint="eastAsia"/>
        </w:rPr>
        <w:t>参数的接口；</w:t>
      </w:r>
    </w:p>
    <w:p w:rsidR="001361AF" w:rsidRPr="00257295" w:rsidRDefault="001361AF" w:rsidP="00D84306">
      <w:pPr>
        <w:pStyle w:val="ListParagraph"/>
        <w:numPr>
          <w:ilvl w:val="0"/>
          <w:numId w:val="19"/>
        </w:numPr>
        <w:ind w:firstLineChars="0"/>
      </w:pPr>
      <w:r w:rsidRPr="00257295">
        <w:rPr>
          <w:rFonts w:hint="eastAsia"/>
        </w:rPr>
        <w:t>配置硬件</w:t>
      </w:r>
      <w:r w:rsidRPr="00257295">
        <w:rPr>
          <w:rFonts w:hint="eastAsia"/>
        </w:rPr>
        <w:t>ECC</w:t>
      </w:r>
    </w:p>
    <w:p w:rsidR="001361AF" w:rsidRPr="00257295" w:rsidRDefault="001361AF" w:rsidP="001361AF">
      <w:pPr>
        <w:pStyle w:val="ListParagraph"/>
        <w:ind w:left="1200" w:firstLineChars="0" w:firstLine="0"/>
      </w:pPr>
      <w:r w:rsidRPr="00257295">
        <w:rPr>
          <w:rFonts w:hint="eastAsia"/>
        </w:rPr>
        <w:t>用于</w:t>
      </w:r>
      <w:r w:rsidRPr="00257295">
        <w:rPr>
          <w:rFonts w:hint="eastAsia"/>
        </w:rPr>
        <w:t>ECC</w:t>
      </w:r>
      <w:r w:rsidRPr="00257295">
        <w:rPr>
          <w:rFonts w:hint="eastAsia"/>
        </w:rPr>
        <w:t>运算以及</w:t>
      </w:r>
      <w:r w:rsidRPr="00257295">
        <w:rPr>
          <w:rFonts w:hint="eastAsia"/>
        </w:rPr>
        <w:t>ECC</w:t>
      </w:r>
      <w:r w:rsidRPr="00257295">
        <w:rPr>
          <w:rFonts w:hint="eastAsia"/>
        </w:rPr>
        <w:t>的纠错参数配置，该配置要和烧录工具的配置一致。</w:t>
      </w:r>
    </w:p>
    <w:p w:rsidR="001361AF" w:rsidRPr="00257295" w:rsidRDefault="001361AF" w:rsidP="00D84306">
      <w:pPr>
        <w:pStyle w:val="ListParagraph"/>
        <w:numPr>
          <w:ilvl w:val="0"/>
          <w:numId w:val="24"/>
        </w:numPr>
        <w:ind w:firstLineChars="0"/>
      </w:pPr>
      <w:r w:rsidRPr="00257295">
        <w:rPr>
          <w:rFonts w:hint="eastAsia"/>
        </w:rPr>
        <w:t>配置</w:t>
      </w:r>
      <w:r w:rsidRPr="00257295">
        <w:rPr>
          <w:rFonts w:hint="eastAsia"/>
        </w:rPr>
        <w:t>ECC</w:t>
      </w:r>
      <w:r w:rsidRPr="00257295">
        <w:rPr>
          <w:rFonts w:hint="eastAsia"/>
        </w:rPr>
        <w:t>的使能接口和校验接口</w:t>
      </w:r>
    </w:p>
    <w:p w:rsidR="001361AF" w:rsidRPr="00257295" w:rsidRDefault="001361AF" w:rsidP="001361AF">
      <w:pPr>
        <w:pStyle w:val="a7"/>
        <w:ind w:leftChars="525" w:left="1260" w:firstLine="300"/>
      </w:pPr>
      <w:r w:rsidRPr="00257295">
        <w:rPr>
          <w:rFonts w:hint="eastAsia"/>
        </w:rPr>
        <w:drawing>
          <wp:inline distT="0" distB="0" distL="0" distR="0" wp14:anchorId="5A0660B6" wp14:editId="41B90D12">
            <wp:extent cx="4505325" cy="904721"/>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E89385.tmp"/>
                    <pic:cNvPicPr/>
                  </pic:nvPicPr>
                  <pic:blipFill>
                    <a:blip r:embed="rId872" cstate="email">
                      <a:extLst>
                        <a:ext uri="{28A0092B-C50C-407E-A947-70E740481C1C}">
                          <a14:useLocalDpi xmlns:a14="http://schemas.microsoft.com/office/drawing/2010/main" val="0"/>
                        </a:ext>
                      </a:extLst>
                    </a:blip>
                    <a:stretch>
                      <a:fillRect/>
                    </a:stretch>
                  </pic:blipFill>
                  <pic:spPr>
                    <a:xfrm>
                      <a:off x="0" y="0"/>
                      <a:ext cx="4505956" cy="904848"/>
                    </a:xfrm>
                    <a:prstGeom prst="rect">
                      <a:avLst/>
                    </a:prstGeom>
                  </pic:spPr>
                </pic:pic>
              </a:graphicData>
            </a:graphic>
          </wp:inline>
        </w:drawing>
      </w:r>
    </w:p>
    <w:p w:rsidR="001361AF" w:rsidRPr="00257295" w:rsidRDefault="001361AF" w:rsidP="00D84306">
      <w:pPr>
        <w:pStyle w:val="ListParagraph"/>
        <w:numPr>
          <w:ilvl w:val="0"/>
          <w:numId w:val="24"/>
        </w:numPr>
        <w:ind w:firstLineChars="0"/>
      </w:pPr>
      <w:r w:rsidRPr="00257295">
        <w:rPr>
          <w:rFonts w:hint="eastAsia"/>
        </w:rPr>
        <w:t>增加</w:t>
      </w:r>
      <w:r w:rsidRPr="00257295">
        <w:rPr>
          <w:rFonts w:hint="eastAsia"/>
        </w:rPr>
        <w:t>ECC</w:t>
      </w:r>
      <w:r w:rsidRPr="00257295">
        <w:rPr>
          <w:rFonts w:hint="eastAsia"/>
        </w:rPr>
        <w:t>纠错参数</w:t>
      </w:r>
    </w:p>
    <w:p w:rsidR="001361AF" w:rsidRPr="00257295" w:rsidRDefault="001361AF" w:rsidP="001361AF">
      <w:pPr>
        <w:pStyle w:val="a7"/>
        <w:ind w:leftChars="525" w:left="1260" w:firstLine="300"/>
      </w:pPr>
      <w:r w:rsidRPr="00257295">
        <w:drawing>
          <wp:inline distT="0" distB="0" distL="0" distR="0" wp14:anchorId="7337350A" wp14:editId="27FAC81B">
            <wp:extent cx="3524250" cy="1449691"/>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E8ECF8.tmp"/>
                    <pic:cNvPicPr/>
                  </pic:nvPicPr>
                  <pic:blipFill>
                    <a:blip r:embed="rId873" cstate="email">
                      <a:extLst>
                        <a:ext uri="{28A0092B-C50C-407E-A947-70E740481C1C}">
                          <a14:useLocalDpi xmlns:a14="http://schemas.microsoft.com/office/drawing/2010/main" val="0"/>
                        </a:ext>
                      </a:extLst>
                    </a:blip>
                    <a:stretch>
                      <a:fillRect/>
                    </a:stretch>
                  </pic:blipFill>
                  <pic:spPr>
                    <a:xfrm>
                      <a:off x="0" y="0"/>
                      <a:ext cx="3532968" cy="1453277"/>
                    </a:xfrm>
                    <a:prstGeom prst="rect">
                      <a:avLst/>
                    </a:prstGeom>
                  </pic:spPr>
                </pic:pic>
              </a:graphicData>
            </a:graphic>
          </wp:inline>
        </w:drawing>
      </w:r>
    </w:p>
    <w:p w:rsidR="001361AF" w:rsidRPr="00257295" w:rsidRDefault="001361AF" w:rsidP="001361AF">
      <w:pPr>
        <w:pStyle w:val="Heading3"/>
        <w:numPr>
          <w:ilvl w:val="2"/>
          <w:numId w:val="1"/>
        </w:numPr>
        <w:spacing w:before="163" w:after="163"/>
      </w:pPr>
      <w:bookmarkStart w:id="216" w:name="_Toc390712785"/>
      <w:r w:rsidRPr="00257295">
        <w:rPr>
          <w:rFonts w:hint="eastAsia"/>
        </w:rPr>
        <w:t>MTD</w:t>
      </w:r>
      <w:r w:rsidRPr="00257295">
        <w:rPr>
          <w:rFonts w:hint="eastAsia"/>
        </w:rPr>
        <w:t>配置</w:t>
      </w:r>
      <w:r w:rsidRPr="00257295">
        <w:t>—</w:t>
      </w:r>
      <w:r w:rsidRPr="00257295">
        <w:rPr>
          <w:rFonts w:hint="eastAsia"/>
        </w:rPr>
        <w:t>基本参数</w:t>
      </w:r>
      <w:bookmarkEnd w:id="216"/>
    </w:p>
    <w:p w:rsidR="001361AF" w:rsidRPr="00257295" w:rsidRDefault="001361AF" w:rsidP="001361AF">
      <w:pPr>
        <w:ind w:firstLine="480"/>
      </w:pPr>
      <w:r w:rsidRPr="00257295">
        <w:rPr>
          <w:rFonts w:hint="eastAsia"/>
        </w:rPr>
        <w:t>MTD</w:t>
      </w:r>
      <w:r w:rsidRPr="00257295">
        <w:rPr>
          <w:rFonts w:hint="eastAsia"/>
        </w:rPr>
        <w:t>的基本参数是由驱动程序在初始化时通过调用</w:t>
      </w:r>
      <w:r w:rsidRPr="00257295">
        <w:rPr>
          <w:rFonts w:hint="eastAsia"/>
        </w:rPr>
        <w:t>nand_scan_ident</w:t>
      </w:r>
      <w:r w:rsidRPr="00257295">
        <w:rPr>
          <w:rFonts w:hint="eastAsia"/>
        </w:rPr>
        <w:t>函数完成设备参数的获取，其代码如下：</w:t>
      </w:r>
    </w:p>
    <w:p w:rsidR="001361AF" w:rsidRPr="00257295" w:rsidRDefault="001361AF" w:rsidP="001361AF">
      <w:pPr>
        <w:pStyle w:val="a7"/>
        <w:ind w:leftChars="0"/>
      </w:pPr>
      <w:r w:rsidRPr="00257295">
        <w:rPr>
          <w:rFonts w:hint="eastAsia"/>
        </w:rPr>
        <w:lastRenderedPageBreak/>
        <w:drawing>
          <wp:inline distT="0" distB="0" distL="0" distR="0" wp14:anchorId="5ADB76DE" wp14:editId="306C124B">
            <wp:extent cx="4133850" cy="1987121"/>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127.tmp"/>
                    <pic:cNvPicPr/>
                  </pic:nvPicPr>
                  <pic:blipFill>
                    <a:blip r:embed="rId874" cstate="email">
                      <a:extLst>
                        <a:ext uri="{28A0092B-C50C-407E-A947-70E740481C1C}">
                          <a14:useLocalDpi xmlns:a14="http://schemas.microsoft.com/office/drawing/2010/main" val="0"/>
                        </a:ext>
                      </a:extLst>
                    </a:blip>
                    <a:stretch>
                      <a:fillRect/>
                    </a:stretch>
                  </pic:blipFill>
                  <pic:spPr>
                    <a:xfrm>
                      <a:off x="0" y="0"/>
                      <a:ext cx="4134427" cy="1987398"/>
                    </a:xfrm>
                    <a:prstGeom prst="rect">
                      <a:avLst/>
                    </a:prstGeom>
                  </pic:spPr>
                </pic:pic>
              </a:graphicData>
            </a:graphic>
          </wp:inline>
        </w:drawing>
      </w:r>
    </w:p>
    <w:p w:rsidR="001361AF" w:rsidRPr="00257295" w:rsidRDefault="001361AF" w:rsidP="00D84306">
      <w:pPr>
        <w:pStyle w:val="ListParagraph"/>
        <w:numPr>
          <w:ilvl w:val="0"/>
          <w:numId w:val="14"/>
        </w:numPr>
        <w:ind w:firstLineChars="0"/>
      </w:pPr>
      <w:r w:rsidRPr="00257295">
        <w:rPr>
          <w:rFonts w:hint="eastAsia"/>
        </w:rPr>
        <w:t>获取</w:t>
      </w:r>
      <w:r w:rsidRPr="00257295">
        <w:rPr>
          <w:rFonts w:hint="eastAsia"/>
        </w:rPr>
        <w:t>NandFlash</w:t>
      </w:r>
      <w:r w:rsidRPr="00257295">
        <w:rPr>
          <w:rFonts w:hint="eastAsia"/>
        </w:rPr>
        <w:t>的基本制造信息，比如</w:t>
      </w:r>
      <w:r w:rsidRPr="00257295">
        <w:rPr>
          <w:rFonts w:hint="eastAsia"/>
        </w:rPr>
        <w:t>ID</w:t>
      </w:r>
    </w:p>
    <w:p w:rsidR="001361AF" w:rsidRPr="00257295" w:rsidRDefault="001361AF" w:rsidP="001361AF">
      <w:pPr>
        <w:pStyle w:val="ListParagraph"/>
        <w:ind w:left="840" w:firstLineChars="0"/>
      </w:pPr>
      <w:r w:rsidRPr="00257295">
        <w:rPr>
          <w:rFonts w:hint="eastAsia"/>
        </w:rPr>
        <w:t>当驱动设置了</w:t>
      </w:r>
      <w:r w:rsidRPr="00257295">
        <w:rPr>
          <w:rFonts w:hint="eastAsia"/>
        </w:rPr>
        <w:t>Nandflsh</w:t>
      </w:r>
      <w:r w:rsidRPr="00257295">
        <w:rPr>
          <w:rFonts w:hint="eastAsia"/>
        </w:rPr>
        <w:t>硬件访问接口后，通过可确定当前连接的</w:t>
      </w:r>
      <w:r w:rsidRPr="00257295">
        <w:rPr>
          <w:rFonts w:hint="eastAsia"/>
        </w:rPr>
        <w:t>NandFlash</w:t>
      </w:r>
      <w:r w:rsidRPr="00257295">
        <w:rPr>
          <w:rFonts w:hint="eastAsia"/>
        </w:rPr>
        <w:t>是否支持。代码如下：</w:t>
      </w:r>
    </w:p>
    <w:p w:rsidR="001361AF" w:rsidRPr="00257295" w:rsidRDefault="001361AF" w:rsidP="001361AF">
      <w:pPr>
        <w:pStyle w:val="a7"/>
        <w:ind w:leftChars="0" w:left="840"/>
      </w:pPr>
      <w:r w:rsidRPr="00257295">
        <w:drawing>
          <wp:inline distT="0" distB="0" distL="0" distR="0" wp14:anchorId="3D069373" wp14:editId="40537234">
            <wp:extent cx="4399152" cy="2238375"/>
            <wp:effectExtent l="0" t="0" r="1905"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78E9.tmp"/>
                    <pic:cNvPicPr/>
                  </pic:nvPicPr>
                  <pic:blipFill>
                    <a:blip r:embed="rId875" cstate="email">
                      <a:extLst>
                        <a:ext uri="{28A0092B-C50C-407E-A947-70E740481C1C}">
                          <a14:useLocalDpi xmlns:a14="http://schemas.microsoft.com/office/drawing/2010/main" val="0"/>
                        </a:ext>
                      </a:extLst>
                    </a:blip>
                    <a:stretch>
                      <a:fillRect/>
                    </a:stretch>
                  </pic:blipFill>
                  <pic:spPr>
                    <a:xfrm>
                      <a:off x="0" y="0"/>
                      <a:ext cx="4422528" cy="2250269"/>
                    </a:xfrm>
                    <a:prstGeom prst="rect">
                      <a:avLst/>
                    </a:prstGeom>
                  </pic:spPr>
                </pic:pic>
              </a:graphicData>
            </a:graphic>
          </wp:inline>
        </w:drawing>
      </w:r>
    </w:p>
    <w:p w:rsidR="001361AF" w:rsidRPr="00257295" w:rsidRDefault="001361AF" w:rsidP="00D84306">
      <w:pPr>
        <w:pStyle w:val="ListParagraph"/>
        <w:numPr>
          <w:ilvl w:val="0"/>
          <w:numId w:val="14"/>
        </w:numPr>
        <w:ind w:firstLineChars="0"/>
      </w:pPr>
      <w:r w:rsidRPr="00257295">
        <w:rPr>
          <w:rFonts w:hint="eastAsia"/>
        </w:rPr>
        <w:t>在配置列表里查找该设备是否支持</w:t>
      </w:r>
    </w:p>
    <w:p w:rsidR="001361AF" w:rsidRPr="00257295" w:rsidRDefault="001361AF" w:rsidP="001361AF">
      <w:pPr>
        <w:pStyle w:val="a7"/>
        <w:ind w:leftChars="0" w:firstLine="420"/>
      </w:pPr>
      <w:r w:rsidRPr="00257295">
        <w:rPr>
          <w:rFonts w:hint="eastAsia"/>
        </w:rPr>
        <w:drawing>
          <wp:inline distT="0" distB="0" distL="0" distR="0" wp14:anchorId="5C50FD0C" wp14:editId="2A088C21">
            <wp:extent cx="3314700" cy="947057"/>
            <wp:effectExtent l="0" t="0" r="0" b="571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8D03.tmp"/>
                    <pic:cNvPicPr/>
                  </pic:nvPicPr>
                  <pic:blipFill>
                    <a:blip r:embed="rId876" cstate="email">
                      <a:extLst>
                        <a:ext uri="{28A0092B-C50C-407E-A947-70E740481C1C}">
                          <a14:useLocalDpi xmlns:a14="http://schemas.microsoft.com/office/drawing/2010/main" val="0"/>
                        </a:ext>
                      </a:extLst>
                    </a:blip>
                    <a:stretch>
                      <a:fillRect/>
                    </a:stretch>
                  </pic:blipFill>
                  <pic:spPr>
                    <a:xfrm>
                      <a:off x="0" y="0"/>
                      <a:ext cx="3315163" cy="947189"/>
                    </a:xfrm>
                    <a:prstGeom prst="rect">
                      <a:avLst/>
                    </a:prstGeom>
                  </pic:spPr>
                </pic:pic>
              </a:graphicData>
            </a:graphic>
          </wp:inline>
        </w:drawing>
      </w:r>
    </w:p>
    <w:p w:rsidR="001361AF" w:rsidRPr="00257295" w:rsidRDefault="001361AF" w:rsidP="001361AF">
      <w:pPr>
        <w:ind w:left="840" w:firstLineChars="175" w:firstLine="420"/>
      </w:pPr>
      <w:r w:rsidRPr="00257295">
        <w:rPr>
          <w:rFonts w:hint="eastAsia"/>
        </w:rPr>
        <w:t>当前系统的配置扫描后匹配的</w:t>
      </w:r>
      <w:r w:rsidRPr="00257295">
        <w:rPr>
          <w:rFonts w:hint="eastAsia"/>
        </w:rPr>
        <w:t>NandFlash</w:t>
      </w:r>
      <w:r w:rsidRPr="00257295">
        <w:rPr>
          <w:rFonts w:hint="eastAsia"/>
        </w:rPr>
        <w:t>如下：</w:t>
      </w:r>
    </w:p>
    <w:p w:rsidR="001361AF" w:rsidRPr="00257295" w:rsidRDefault="001361AF" w:rsidP="001361AF">
      <w:pPr>
        <w:pStyle w:val="a7"/>
        <w:ind w:leftChars="0" w:left="840"/>
      </w:pPr>
      <w:r w:rsidRPr="00257295">
        <w:drawing>
          <wp:inline distT="0" distB="0" distL="0" distR="0" wp14:anchorId="24F48E81" wp14:editId="550BAD66">
            <wp:extent cx="4395532" cy="30480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C83C.tmp"/>
                    <pic:cNvPicPr/>
                  </pic:nvPicPr>
                  <pic:blipFill>
                    <a:blip r:embed="rId877" cstate="email">
                      <a:extLst>
                        <a:ext uri="{28A0092B-C50C-407E-A947-70E740481C1C}">
                          <a14:useLocalDpi xmlns:a14="http://schemas.microsoft.com/office/drawing/2010/main" val="0"/>
                        </a:ext>
                      </a:extLst>
                    </a:blip>
                    <a:stretch>
                      <a:fillRect/>
                    </a:stretch>
                  </pic:blipFill>
                  <pic:spPr>
                    <a:xfrm>
                      <a:off x="0" y="0"/>
                      <a:ext cx="4396151" cy="304843"/>
                    </a:xfrm>
                    <a:prstGeom prst="rect">
                      <a:avLst/>
                    </a:prstGeom>
                  </pic:spPr>
                </pic:pic>
              </a:graphicData>
            </a:graphic>
          </wp:inline>
        </w:drawing>
      </w:r>
    </w:p>
    <w:p w:rsidR="001361AF" w:rsidRPr="00257295" w:rsidRDefault="001361AF" w:rsidP="00D84306">
      <w:pPr>
        <w:pStyle w:val="ListParagraph"/>
        <w:numPr>
          <w:ilvl w:val="0"/>
          <w:numId w:val="14"/>
        </w:numPr>
        <w:ind w:firstLineChars="0"/>
      </w:pPr>
      <w:r w:rsidRPr="00257295">
        <w:rPr>
          <w:rFonts w:hint="eastAsia"/>
        </w:rPr>
        <w:t>通过读取到的制造信息获取</w:t>
      </w:r>
      <w:r w:rsidRPr="00257295">
        <w:rPr>
          <w:rFonts w:hint="eastAsia"/>
        </w:rPr>
        <w:t>NandFlash</w:t>
      </w:r>
      <w:r w:rsidRPr="00257295">
        <w:rPr>
          <w:rFonts w:hint="eastAsia"/>
        </w:rPr>
        <w:t>参数</w:t>
      </w:r>
    </w:p>
    <w:p w:rsidR="001361AF" w:rsidRPr="00257295" w:rsidRDefault="001361AF" w:rsidP="001361AF">
      <w:pPr>
        <w:pStyle w:val="a7"/>
        <w:ind w:leftChars="0" w:left="840"/>
      </w:pPr>
      <w:r w:rsidRPr="00257295">
        <w:lastRenderedPageBreak/>
        <w:drawing>
          <wp:inline distT="0" distB="0" distL="0" distR="0" wp14:anchorId="3C080749" wp14:editId="1B0C3E35">
            <wp:extent cx="4559440" cy="137160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FD14.tmp"/>
                    <pic:cNvPicPr/>
                  </pic:nvPicPr>
                  <pic:blipFill>
                    <a:blip r:embed="rId878" cstate="email">
                      <a:extLst>
                        <a:ext uri="{28A0092B-C50C-407E-A947-70E740481C1C}">
                          <a14:useLocalDpi xmlns:a14="http://schemas.microsoft.com/office/drawing/2010/main" val="0"/>
                        </a:ext>
                      </a:extLst>
                    </a:blip>
                    <a:stretch>
                      <a:fillRect/>
                    </a:stretch>
                  </pic:blipFill>
                  <pic:spPr>
                    <a:xfrm>
                      <a:off x="0" y="0"/>
                      <a:ext cx="4560078" cy="1371792"/>
                    </a:xfrm>
                    <a:prstGeom prst="rect">
                      <a:avLst/>
                    </a:prstGeom>
                  </pic:spPr>
                </pic:pic>
              </a:graphicData>
            </a:graphic>
          </wp:inline>
        </w:drawing>
      </w:r>
    </w:p>
    <w:p w:rsidR="001361AF" w:rsidRPr="00257295" w:rsidRDefault="001361AF" w:rsidP="001361AF">
      <w:pPr>
        <w:ind w:left="840" w:firstLineChars="0" w:firstLine="420"/>
      </w:pPr>
      <w:r w:rsidRPr="00257295">
        <w:rPr>
          <w:rFonts w:hint="eastAsia"/>
        </w:rPr>
        <w:t>因为</w:t>
      </w:r>
      <w:r w:rsidRPr="00257295">
        <w:rPr>
          <w:rFonts w:hint="eastAsia"/>
        </w:rPr>
        <w:t>nand_flash_ids</w:t>
      </w:r>
      <w:r w:rsidRPr="00257295">
        <w:rPr>
          <w:rFonts w:hint="eastAsia"/>
        </w:rPr>
        <w:t>没有配置</w:t>
      </w:r>
      <w:r w:rsidRPr="00257295">
        <w:rPr>
          <w:rFonts w:hint="eastAsia"/>
        </w:rPr>
        <w:t>pagesize</w:t>
      </w:r>
      <w:r w:rsidRPr="00257295">
        <w:rPr>
          <w:rFonts w:hint="eastAsia"/>
        </w:rPr>
        <w:t>项，所以使用</w:t>
      </w:r>
      <w:r w:rsidRPr="00257295">
        <w:rPr>
          <w:rFonts w:hint="eastAsia"/>
        </w:rPr>
        <w:t>decode_ext_id</w:t>
      </w:r>
      <w:r w:rsidRPr="00257295">
        <w:rPr>
          <w:rFonts w:hint="eastAsia"/>
        </w:rPr>
        <w:t>函数确定参数，如下：</w:t>
      </w:r>
    </w:p>
    <w:p w:rsidR="001361AF" w:rsidRPr="00257295" w:rsidRDefault="001361AF" w:rsidP="001361AF">
      <w:pPr>
        <w:pStyle w:val="a7"/>
        <w:ind w:leftChars="0" w:left="840"/>
      </w:pPr>
      <w:r w:rsidRPr="00257295">
        <w:rPr>
          <w:rFonts w:hint="eastAsia"/>
        </w:rPr>
        <w:drawing>
          <wp:inline distT="0" distB="0" distL="0" distR="0" wp14:anchorId="3FBB440E" wp14:editId="0E2EADE6">
            <wp:extent cx="4524375" cy="1562542"/>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D1F0.tmp"/>
                    <pic:cNvPicPr/>
                  </pic:nvPicPr>
                  <pic:blipFill>
                    <a:blip r:embed="rId879" cstate="email">
                      <a:extLst>
                        <a:ext uri="{28A0092B-C50C-407E-A947-70E740481C1C}">
                          <a14:useLocalDpi xmlns:a14="http://schemas.microsoft.com/office/drawing/2010/main" val="0"/>
                        </a:ext>
                      </a:extLst>
                    </a:blip>
                    <a:stretch>
                      <a:fillRect/>
                    </a:stretch>
                  </pic:blipFill>
                  <pic:spPr>
                    <a:xfrm>
                      <a:off x="0" y="0"/>
                      <a:ext cx="4525007" cy="1562760"/>
                    </a:xfrm>
                    <a:prstGeom prst="rect">
                      <a:avLst/>
                    </a:prstGeom>
                  </pic:spPr>
                </pic:pic>
              </a:graphicData>
            </a:graphic>
          </wp:inline>
        </w:drawing>
      </w:r>
    </w:p>
    <w:p w:rsidR="001361AF" w:rsidRPr="00257295" w:rsidRDefault="001361AF" w:rsidP="00D84306">
      <w:pPr>
        <w:pStyle w:val="ListParagraph"/>
        <w:numPr>
          <w:ilvl w:val="0"/>
          <w:numId w:val="14"/>
        </w:numPr>
        <w:ind w:firstLineChars="0"/>
      </w:pPr>
      <w:r w:rsidRPr="00257295">
        <w:rPr>
          <w:rFonts w:hint="eastAsia"/>
        </w:rPr>
        <w:t>设置坏块标记的大小</w:t>
      </w:r>
    </w:p>
    <w:p w:rsidR="001361AF" w:rsidRPr="00257295" w:rsidRDefault="001361AF" w:rsidP="001361AF">
      <w:pPr>
        <w:pStyle w:val="a7"/>
        <w:ind w:leftChars="0" w:left="840"/>
      </w:pPr>
      <w:r w:rsidRPr="00257295">
        <w:rPr>
          <w:rFonts w:hint="eastAsia"/>
        </w:rPr>
        <w:drawing>
          <wp:inline distT="0" distB="0" distL="0" distR="0" wp14:anchorId="2FD1F7BE" wp14:editId="251A0DCA">
            <wp:extent cx="3600953" cy="381053"/>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C970.tmp"/>
                    <pic:cNvPicPr/>
                  </pic:nvPicPr>
                  <pic:blipFill>
                    <a:blip r:embed="rId880">
                      <a:extLst>
                        <a:ext uri="{28A0092B-C50C-407E-A947-70E740481C1C}">
                          <a14:useLocalDpi xmlns:a14="http://schemas.microsoft.com/office/drawing/2010/main" val="0"/>
                        </a:ext>
                      </a:extLst>
                    </a:blip>
                    <a:stretch>
                      <a:fillRect/>
                    </a:stretch>
                  </pic:blipFill>
                  <pic:spPr>
                    <a:xfrm>
                      <a:off x="0" y="0"/>
                      <a:ext cx="3600953" cy="381053"/>
                    </a:xfrm>
                    <a:prstGeom prst="rect">
                      <a:avLst/>
                    </a:prstGeom>
                  </pic:spPr>
                </pic:pic>
              </a:graphicData>
            </a:graphic>
          </wp:inline>
        </w:drawing>
      </w:r>
    </w:p>
    <w:p w:rsidR="001361AF" w:rsidRPr="00257295" w:rsidRDefault="001361AF" w:rsidP="001361AF">
      <w:pPr>
        <w:ind w:left="840" w:firstLine="480"/>
      </w:pPr>
      <w:r w:rsidRPr="00257295">
        <w:rPr>
          <w:rFonts w:hint="eastAsia"/>
        </w:rPr>
        <w:t>默认使用</w:t>
      </w:r>
      <w:r w:rsidRPr="00257295">
        <w:rPr>
          <w:rFonts w:hint="eastAsia"/>
        </w:rPr>
        <w:t>8</w:t>
      </w:r>
      <w:r w:rsidRPr="00257295">
        <w:rPr>
          <w:rFonts w:hint="eastAsia"/>
        </w:rPr>
        <w:t>个</w:t>
      </w:r>
      <w:r w:rsidRPr="00257295">
        <w:rPr>
          <w:rFonts w:hint="eastAsia"/>
        </w:rPr>
        <w:t>bit</w:t>
      </w:r>
      <w:r w:rsidRPr="00257295">
        <w:rPr>
          <w:rFonts w:hint="eastAsia"/>
        </w:rPr>
        <w:t>来描述是否坏块</w:t>
      </w:r>
      <w:r w:rsidRPr="00257295">
        <w:rPr>
          <w:rFonts w:hint="eastAsia"/>
        </w:rPr>
        <w:t>(</w:t>
      </w:r>
      <w:r w:rsidRPr="00257295">
        <w:rPr>
          <w:rFonts w:hint="eastAsia"/>
        </w:rPr>
        <w:t>实际长度是一个</w:t>
      </w:r>
      <w:r w:rsidRPr="00257295">
        <w:rPr>
          <w:rFonts w:hint="eastAsia"/>
        </w:rPr>
        <w:t>word</w:t>
      </w:r>
      <w:r w:rsidRPr="00257295">
        <w:rPr>
          <w:rFonts w:hint="eastAsia"/>
        </w:rPr>
        <w:t>，即</w:t>
      </w:r>
      <w:r w:rsidRPr="00257295">
        <w:rPr>
          <w:rFonts w:hint="eastAsia"/>
        </w:rPr>
        <w:t>nand</w:t>
      </w:r>
      <w:r w:rsidRPr="00257295">
        <w:rPr>
          <w:rFonts w:hint="eastAsia"/>
        </w:rPr>
        <w:t>读写</w:t>
      </w:r>
      <w:r w:rsidRPr="00257295">
        <w:rPr>
          <w:rFonts w:hint="eastAsia"/>
        </w:rPr>
        <w:t>bus</w:t>
      </w:r>
      <w:r w:rsidRPr="00257295">
        <w:rPr>
          <w:rFonts w:hint="eastAsia"/>
        </w:rPr>
        <w:t>的宽度，不一定是</w:t>
      </w:r>
      <w:r w:rsidRPr="00257295">
        <w:rPr>
          <w:rFonts w:hint="eastAsia"/>
        </w:rPr>
        <w:t>1</w:t>
      </w:r>
      <w:r w:rsidRPr="00257295">
        <w:rPr>
          <w:rFonts w:hint="eastAsia"/>
        </w:rPr>
        <w:t>个字节</w:t>
      </w:r>
      <w:r w:rsidRPr="00257295">
        <w:rPr>
          <w:rFonts w:hint="eastAsia"/>
        </w:rPr>
        <w:t>)</w:t>
      </w:r>
      <w:r w:rsidRPr="00257295">
        <w:rPr>
          <w:rFonts w:hint="eastAsia"/>
        </w:rPr>
        <w:t>。</w:t>
      </w:r>
    </w:p>
    <w:p w:rsidR="001361AF" w:rsidRPr="00257295" w:rsidRDefault="001361AF" w:rsidP="00D84306">
      <w:pPr>
        <w:pStyle w:val="ListParagraph"/>
        <w:numPr>
          <w:ilvl w:val="0"/>
          <w:numId w:val="14"/>
        </w:numPr>
        <w:ind w:firstLineChars="0"/>
      </w:pPr>
      <w:r w:rsidRPr="00257295">
        <w:rPr>
          <w:rFonts w:hint="eastAsia"/>
        </w:rPr>
        <w:t>根据</w:t>
      </w:r>
      <w:r w:rsidRPr="00257295">
        <w:rPr>
          <w:rFonts w:hint="eastAsia"/>
        </w:rPr>
        <w:t>NandFlash</w:t>
      </w:r>
      <w:r w:rsidRPr="00257295">
        <w:rPr>
          <w:rFonts w:hint="eastAsia"/>
        </w:rPr>
        <w:t>参数确定</w:t>
      </w:r>
      <w:r w:rsidRPr="00257295">
        <w:rPr>
          <w:rFonts w:hint="eastAsia"/>
        </w:rPr>
        <w:t>NandFlash</w:t>
      </w:r>
      <w:r w:rsidRPr="00257295">
        <w:rPr>
          <w:rFonts w:hint="eastAsia"/>
        </w:rPr>
        <w:t>的命令接口</w:t>
      </w:r>
    </w:p>
    <w:p w:rsidR="001361AF" w:rsidRPr="00257295" w:rsidRDefault="001361AF" w:rsidP="001361AF">
      <w:pPr>
        <w:pStyle w:val="a7"/>
        <w:ind w:leftChars="0" w:left="840"/>
      </w:pPr>
      <w:r w:rsidRPr="00257295">
        <w:rPr>
          <w:rFonts w:hint="eastAsia"/>
        </w:rPr>
        <w:drawing>
          <wp:inline distT="0" distB="0" distL="0" distR="0" wp14:anchorId="738FC915" wp14:editId="6E222E80">
            <wp:extent cx="4819650" cy="1409955"/>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8E71.tmp"/>
                    <pic:cNvPicPr/>
                  </pic:nvPicPr>
                  <pic:blipFill>
                    <a:blip r:embed="rId881" cstate="email">
                      <a:extLst>
                        <a:ext uri="{28A0092B-C50C-407E-A947-70E740481C1C}">
                          <a14:useLocalDpi xmlns:a14="http://schemas.microsoft.com/office/drawing/2010/main" val="0"/>
                        </a:ext>
                      </a:extLst>
                    </a:blip>
                    <a:stretch>
                      <a:fillRect/>
                    </a:stretch>
                  </pic:blipFill>
                  <pic:spPr>
                    <a:xfrm>
                      <a:off x="0" y="0"/>
                      <a:ext cx="4820325" cy="1410152"/>
                    </a:xfrm>
                    <a:prstGeom prst="rect">
                      <a:avLst/>
                    </a:prstGeom>
                  </pic:spPr>
                </pic:pic>
              </a:graphicData>
            </a:graphic>
          </wp:inline>
        </w:drawing>
      </w:r>
    </w:p>
    <w:p w:rsidR="001361AF" w:rsidRPr="00257295" w:rsidRDefault="001361AF" w:rsidP="001361AF">
      <w:pPr>
        <w:ind w:firstLine="480"/>
      </w:pPr>
      <w:r w:rsidRPr="00257295">
        <w:rPr>
          <w:rFonts w:hint="eastAsia"/>
        </w:rPr>
        <w:tab/>
      </w:r>
      <w:r w:rsidRPr="00257295">
        <w:rPr>
          <w:rFonts w:hint="eastAsia"/>
        </w:rPr>
        <w:t>其中：</w:t>
      </w:r>
    </w:p>
    <w:p w:rsidR="001361AF" w:rsidRPr="00257295" w:rsidRDefault="001361AF" w:rsidP="00D84306">
      <w:pPr>
        <w:pStyle w:val="ListParagraph"/>
        <w:numPr>
          <w:ilvl w:val="1"/>
          <w:numId w:val="20"/>
        </w:numPr>
        <w:ind w:firstLineChars="0"/>
      </w:pPr>
      <w:r w:rsidRPr="00257295">
        <w:rPr>
          <w:rFonts w:hint="eastAsia"/>
        </w:rPr>
        <w:t>mutil_erase_cmd</w:t>
      </w:r>
      <w:r w:rsidRPr="00257295">
        <w:rPr>
          <w:rFonts w:hint="eastAsia"/>
        </w:rPr>
        <w:t>和</w:t>
      </w:r>
      <w:r w:rsidRPr="00257295">
        <w:rPr>
          <w:rFonts w:hint="eastAsia"/>
        </w:rPr>
        <w:t>sing_erase_cmd</w:t>
      </w:r>
      <w:r w:rsidRPr="00257295">
        <w:rPr>
          <w:rFonts w:hint="eastAsia"/>
        </w:rPr>
        <w:t>分别处理多页和单页的</w:t>
      </w:r>
      <w:r w:rsidRPr="00257295">
        <w:rPr>
          <w:rFonts w:hint="eastAsia"/>
        </w:rPr>
        <w:t>NandFalsh</w:t>
      </w:r>
      <w:r w:rsidRPr="00257295">
        <w:rPr>
          <w:rFonts w:hint="eastAsia"/>
        </w:rPr>
        <w:t>擦除；</w:t>
      </w:r>
    </w:p>
    <w:p w:rsidR="001361AF" w:rsidRPr="00257295" w:rsidRDefault="001361AF" w:rsidP="00D84306">
      <w:pPr>
        <w:pStyle w:val="ListParagraph"/>
        <w:numPr>
          <w:ilvl w:val="1"/>
          <w:numId w:val="20"/>
        </w:numPr>
        <w:ind w:firstLineChars="0"/>
      </w:pPr>
      <w:r w:rsidRPr="00257295">
        <w:rPr>
          <w:rFonts w:hint="eastAsia"/>
        </w:rPr>
        <w:t>nand_command_lp</w:t>
      </w:r>
      <w:r w:rsidRPr="00257295">
        <w:rPr>
          <w:rFonts w:hint="eastAsia"/>
        </w:rPr>
        <w:t>与</w:t>
      </w:r>
      <w:r w:rsidRPr="00257295">
        <w:rPr>
          <w:rFonts w:hint="eastAsia"/>
        </w:rPr>
        <w:t>nand_command</w:t>
      </w:r>
      <w:r w:rsidRPr="00257295">
        <w:rPr>
          <w:rFonts w:hint="eastAsia"/>
        </w:rPr>
        <w:t>的区别为后者使用模拟方式访问</w:t>
      </w:r>
      <w:r w:rsidRPr="00257295">
        <w:rPr>
          <w:rFonts w:hint="eastAsia"/>
        </w:rPr>
        <w:t>OOB</w:t>
      </w:r>
      <w:r w:rsidRPr="00257295">
        <w:rPr>
          <w:rFonts w:hint="eastAsia"/>
        </w:rPr>
        <w:t>，而前者通过</w:t>
      </w:r>
      <w:r w:rsidRPr="00257295">
        <w:rPr>
          <w:rFonts w:hint="eastAsia"/>
        </w:rPr>
        <w:t>OOB</w:t>
      </w:r>
      <w:r w:rsidRPr="00257295">
        <w:rPr>
          <w:rFonts w:hint="eastAsia"/>
        </w:rPr>
        <w:t>命令进行访问。</w:t>
      </w:r>
    </w:p>
    <w:p w:rsidR="001361AF" w:rsidRPr="00257295" w:rsidRDefault="001361AF" w:rsidP="001361AF">
      <w:pPr>
        <w:pStyle w:val="Heading3"/>
        <w:numPr>
          <w:ilvl w:val="2"/>
          <w:numId w:val="1"/>
        </w:numPr>
        <w:spacing w:before="163" w:after="163"/>
      </w:pPr>
      <w:bookmarkStart w:id="217" w:name="_Toc390712786"/>
      <w:r w:rsidRPr="00257295">
        <w:rPr>
          <w:rFonts w:hint="eastAsia"/>
        </w:rPr>
        <w:t>MTD</w:t>
      </w:r>
      <w:r w:rsidRPr="00257295">
        <w:rPr>
          <w:rFonts w:hint="eastAsia"/>
        </w:rPr>
        <w:t>配置</w:t>
      </w:r>
      <w:r w:rsidRPr="00257295">
        <w:t>—</w:t>
      </w:r>
      <w:r w:rsidRPr="00257295">
        <w:rPr>
          <w:rFonts w:hint="eastAsia"/>
        </w:rPr>
        <w:t>OOB</w:t>
      </w:r>
      <w:bookmarkEnd w:id="217"/>
    </w:p>
    <w:p w:rsidR="001361AF" w:rsidRPr="00257295" w:rsidRDefault="001361AF" w:rsidP="001361AF">
      <w:pPr>
        <w:ind w:left="240" w:firstLine="480"/>
      </w:pPr>
      <w:r w:rsidRPr="00257295">
        <w:rPr>
          <w:rFonts w:hint="eastAsia"/>
        </w:rPr>
        <w:t>当</w:t>
      </w:r>
      <w:r w:rsidRPr="00257295">
        <w:rPr>
          <w:rFonts w:hint="eastAsia"/>
        </w:rPr>
        <w:t>MTD</w:t>
      </w:r>
      <w:r w:rsidRPr="00257295">
        <w:rPr>
          <w:rFonts w:hint="eastAsia"/>
        </w:rPr>
        <w:t>基本参数配置结束后，驱动可以通过调用</w:t>
      </w:r>
      <w:r w:rsidRPr="00257295">
        <w:rPr>
          <w:rFonts w:hint="eastAsia"/>
        </w:rPr>
        <w:t>nand_scan_tail</w:t>
      </w:r>
      <w:r w:rsidRPr="00257295">
        <w:rPr>
          <w:rFonts w:hint="eastAsia"/>
        </w:rPr>
        <w:t>完成</w:t>
      </w:r>
      <w:r w:rsidRPr="00257295">
        <w:rPr>
          <w:rFonts w:hint="eastAsia"/>
        </w:rPr>
        <w:t>NandFalsh</w:t>
      </w:r>
      <w:r w:rsidRPr="00257295">
        <w:rPr>
          <w:rFonts w:hint="eastAsia"/>
        </w:rPr>
        <w:lastRenderedPageBreak/>
        <w:t>的</w:t>
      </w:r>
      <w:r w:rsidRPr="00257295">
        <w:rPr>
          <w:rFonts w:hint="eastAsia"/>
        </w:rPr>
        <w:t>OOB</w:t>
      </w:r>
      <w:r w:rsidRPr="00257295">
        <w:rPr>
          <w:rFonts w:hint="eastAsia"/>
        </w:rPr>
        <w:t>区相关的配置。</w:t>
      </w:r>
    </w:p>
    <w:p w:rsidR="001361AF" w:rsidRPr="00257295" w:rsidRDefault="001361AF" w:rsidP="00D84306">
      <w:pPr>
        <w:pStyle w:val="ListParagraph"/>
        <w:numPr>
          <w:ilvl w:val="0"/>
          <w:numId w:val="17"/>
        </w:numPr>
        <w:ind w:firstLineChars="0"/>
      </w:pPr>
      <w:r w:rsidRPr="00257295">
        <w:rPr>
          <w:rFonts w:hint="eastAsia"/>
        </w:rPr>
        <w:t>根据</w:t>
      </w:r>
      <w:r w:rsidRPr="00257295">
        <w:rPr>
          <w:rFonts w:hint="eastAsia"/>
        </w:rPr>
        <w:t>NandFlash</w:t>
      </w:r>
      <w:r w:rsidRPr="00257295">
        <w:rPr>
          <w:rFonts w:hint="eastAsia"/>
        </w:rPr>
        <w:t>参数选择</w:t>
      </w:r>
      <w:r w:rsidRPr="00257295">
        <w:rPr>
          <w:rFonts w:hint="eastAsia"/>
        </w:rPr>
        <w:t>OOB</w:t>
      </w:r>
      <w:r w:rsidRPr="00257295">
        <w:rPr>
          <w:rFonts w:hint="eastAsia"/>
        </w:rPr>
        <w:t>的布局方式</w:t>
      </w:r>
    </w:p>
    <w:p w:rsidR="001361AF" w:rsidRPr="00257295" w:rsidRDefault="001361AF" w:rsidP="001361AF">
      <w:pPr>
        <w:pStyle w:val="ListParagraph"/>
        <w:ind w:left="840" w:firstLineChars="0"/>
      </w:pPr>
      <w:r w:rsidRPr="00257295">
        <w:rPr>
          <w:rFonts w:hint="eastAsia"/>
        </w:rPr>
        <w:t>如果驱动没有指定</w:t>
      </w:r>
      <w:r w:rsidRPr="00257295">
        <w:rPr>
          <w:rFonts w:hint="eastAsia"/>
        </w:rPr>
        <w:t>ecclayout</w:t>
      </w:r>
      <w:r w:rsidRPr="00257295">
        <w:rPr>
          <w:rFonts w:hint="eastAsia"/>
        </w:rPr>
        <w:t>，则代码根据获取到的</w:t>
      </w:r>
      <w:r w:rsidRPr="00257295">
        <w:rPr>
          <w:rFonts w:hint="eastAsia"/>
        </w:rPr>
        <w:t>oobsize</w:t>
      </w:r>
      <w:r w:rsidRPr="00257295">
        <w:rPr>
          <w:rFonts w:hint="eastAsia"/>
        </w:rPr>
        <w:t>选择合适布局。</w:t>
      </w:r>
    </w:p>
    <w:p w:rsidR="001361AF" w:rsidRPr="00257295" w:rsidRDefault="001361AF" w:rsidP="001361AF">
      <w:pPr>
        <w:pStyle w:val="a7"/>
        <w:ind w:leftChars="0" w:left="840"/>
      </w:pPr>
      <w:r w:rsidRPr="00257295">
        <w:rPr>
          <w:rFonts w:hint="eastAsia"/>
        </w:rPr>
        <w:drawing>
          <wp:inline distT="0" distB="0" distL="0" distR="0" wp14:anchorId="305ED8B7" wp14:editId="41ACB3D4">
            <wp:extent cx="4787093" cy="1914525"/>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55F1.tmp"/>
                    <pic:cNvPicPr/>
                  </pic:nvPicPr>
                  <pic:blipFill>
                    <a:blip r:embed="rId882" cstate="email">
                      <a:extLst>
                        <a:ext uri="{28A0092B-C50C-407E-A947-70E740481C1C}">
                          <a14:useLocalDpi xmlns:a14="http://schemas.microsoft.com/office/drawing/2010/main" val="0"/>
                        </a:ext>
                      </a:extLst>
                    </a:blip>
                    <a:stretch>
                      <a:fillRect/>
                    </a:stretch>
                  </pic:blipFill>
                  <pic:spPr>
                    <a:xfrm>
                      <a:off x="0" y="0"/>
                      <a:ext cx="4797974" cy="1918877"/>
                    </a:xfrm>
                    <a:prstGeom prst="rect">
                      <a:avLst/>
                    </a:prstGeom>
                  </pic:spPr>
                </pic:pic>
              </a:graphicData>
            </a:graphic>
          </wp:inline>
        </w:drawing>
      </w:r>
    </w:p>
    <w:p w:rsidR="001361AF" w:rsidRPr="00257295" w:rsidRDefault="001361AF" w:rsidP="001361AF">
      <w:pPr>
        <w:pStyle w:val="ListParagraph"/>
        <w:ind w:left="1260" w:firstLineChars="0" w:firstLine="0"/>
      </w:pPr>
      <w:r w:rsidRPr="00257295">
        <w:rPr>
          <w:rFonts w:hint="eastAsia"/>
        </w:rPr>
        <w:t>默认的</w:t>
      </w:r>
      <w:r w:rsidRPr="00257295">
        <w:rPr>
          <w:rFonts w:hint="eastAsia"/>
        </w:rPr>
        <w:t>OOB</w:t>
      </w:r>
      <w:r w:rsidRPr="00257295">
        <w:rPr>
          <w:rFonts w:hint="eastAsia"/>
        </w:rPr>
        <w:t>布局方式定义。</w:t>
      </w:r>
    </w:p>
    <w:p w:rsidR="001361AF" w:rsidRPr="00257295" w:rsidRDefault="001361AF" w:rsidP="001361AF">
      <w:pPr>
        <w:pStyle w:val="a7"/>
        <w:ind w:leftChars="0" w:left="840"/>
      </w:pPr>
      <w:r w:rsidRPr="00257295">
        <w:rPr>
          <w:rFonts w:hint="eastAsia"/>
        </w:rPr>
        <w:drawing>
          <wp:inline distT="0" distB="0" distL="0" distR="0" wp14:anchorId="197BB392" wp14:editId="39A49C91">
            <wp:extent cx="3769964" cy="266700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6FC9.tmp"/>
                    <pic:cNvPicPr/>
                  </pic:nvPicPr>
                  <pic:blipFill>
                    <a:blip r:embed="rId883" cstate="email">
                      <a:extLst>
                        <a:ext uri="{28A0092B-C50C-407E-A947-70E740481C1C}">
                          <a14:useLocalDpi xmlns:a14="http://schemas.microsoft.com/office/drawing/2010/main" val="0"/>
                        </a:ext>
                      </a:extLst>
                    </a:blip>
                    <a:stretch>
                      <a:fillRect/>
                    </a:stretch>
                  </pic:blipFill>
                  <pic:spPr>
                    <a:xfrm>
                      <a:off x="0" y="0"/>
                      <a:ext cx="3770491" cy="2667373"/>
                    </a:xfrm>
                    <a:prstGeom prst="rect">
                      <a:avLst/>
                    </a:prstGeom>
                  </pic:spPr>
                </pic:pic>
              </a:graphicData>
            </a:graphic>
          </wp:inline>
        </w:drawing>
      </w:r>
    </w:p>
    <w:p w:rsidR="001361AF" w:rsidRPr="00257295" w:rsidRDefault="001361AF" w:rsidP="001361AF">
      <w:pPr>
        <w:ind w:left="840" w:firstLineChars="0" w:firstLine="420"/>
      </w:pPr>
      <w:r w:rsidRPr="00257295">
        <w:rPr>
          <w:rFonts w:hint="eastAsia"/>
        </w:rPr>
        <w:t>代码中使用</w:t>
      </w:r>
      <w:r w:rsidRPr="00257295">
        <w:rPr>
          <w:rFonts w:hint="eastAsia"/>
        </w:rPr>
        <w:t>struct nand_ecclayout</w:t>
      </w:r>
      <w:r w:rsidRPr="00257295">
        <w:rPr>
          <w:rFonts w:hint="eastAsia"/>
        </w:rPr>
        <w:t>结构体</w:t>
      </w:r>
      <w:r w:rsidRPr="00257295">
        <w:rPr>
          <w:rFonts w:hint="eastAsia"/>
        </w:rPr>
        <w:t>(</w:t>
      </w:r>
      <w:r w:rsidRPr="00257295">
        <w:rPr>
          <w:rFonts w:hint="eastAsia"/>
        </w:rPr>
        <w:t>准确的讲应该命名为</w:t>
      </w:r>
      <w:r w:rsidRPr="00257295">
        <w:rPr>
          <w:rFonts w:hint="eastAsia"/>
        </w:rPr>
        <w:t>nand_ooblayout)</w:t>
      </w:r>
      <w:r w:rsidRPr="00257295">
        <w:rPr>
          <w:rFonts w:hint="eastAsia"/>
        </w:rPr>
        <w:t>来描述</w:t>
      </w:r>
      <w:r w:rsidRPr="00257295">
        <w:rPr>
          <w:rFonts w:hint="eastAsia"/>
        </w:rPr>
        <w:t>obb</w:t>
      </w:r>
      <w:r w:rsidRPr="00257295">
        <w:rPr>
          <w:rFonts w:hint="eastAsia"/>
        </w:rPr>
        <w:t>的布局，该布局只是描述</w:t>
      </w:r>
      <w:r w:rsidRPr="00257295">
        <w:rPr>
          <w:rFonts w:hint="eastAsia"/>
        </w:rPr>
        <w:t>OOB</w:t>
      </w:r>
      <w:r w:rsidRPr="00257295">
        <w:rPr>
          <w:rFonts w:hint="eastAsia"/>
        </w:rPr>
        <w:t>整体空间分布限制，各子段实际占用的空间必须在其描述范围以内。各成员作用如下：</w:t>
      </w:r>
    </w:p>
    <w:p w:rsidR="001361AF" w:rsidRPr="00257295" w:rsidRDefault="001361AF" w:rsidP="00D84306">
      <w:pPr>
        <w:pStyle w:val="ListParagraph"/>
        <w:numPr>
          <w:ilvl w:val="0"/>
          <w:numId w:val="16"/>
        </w:numPr>
        <w:ind w:firstLineChars="0"/>
      </w:pPr>
      <w:r w:rsidRPr="00257295">
        <w:rPr>
          <w:rFonts w:hint="eastAsia"/>
        </w:rPr>
        <w:t xml:space="preserve">eccbytes </w:t>
      </w:r>
      <w:r w:rsidRPr="00257295">
        <w:rPr>
          <w:rFonts w:hint="eastAsia"/>
        </w:rPr>
        <w:t>指</w:t>
      </w:r>
      <w:r w:rsidRPr="00257295">
        <w:rPr>
          <w:rFonts w:hint="eastAsia"/>
        </w:rPr>
        <w:t>oob</w:t>
      </w:r>
      <w:r w:rsidRPr="00257295">
        <w:rPr>
          <w:rFonts w:hint="eastAsia"/>
        </w:rPr>
        <w:t>中用于存储</w:t>
      </w:r>
      <w:r w:rsidRPr="00257295">
        <w:rPr>
          <w:rFonts w:hint="eastAsia"/>
        </w:rPr>
        <w:t>ECC</w:t>
      </w:r>
      <w:r w:rsidRPr="00257295">
        <w:rPr>
          <w:rFonts w:hint="eastAsia"/>
        </w:rPr>
        <w:t>的空间大小；</w:t>
      </w:r>
    </w:p>
    <w:p w:rsidR="001361AF" w:rsidRPr="00257295" w:rsidRDefault="001361AF" w:rsidP="00D84306">
      <w:pPr>
        <w:pStyle w:val="ListParagraph"/>
        <w:numPr>
          <w:ilvl w:val="0"/>
          <w:numId w:val="16"/>
        </w:numPr>
        <w:ind w:firstLineChars="0"/>
      </w:pPr>
      <w:r w:rsidRPr="00257295">
        <w:rPr>
          <w:rFonts w:hint="eastAsia"/>
        </w:rPr>
        <w:t xml:space="preserve">eccpos </w:t>
      </w:r>
      <w:r w:rsidRPr="00257295">
        <w:rPr>
          <w:rFonts w:hint="eastAsia"/>
        </w:rPr>
        <w:t>指</w:t>
      </w:r>
      <w:r w:rsidRPr="00257295">
        <w:rPr>
          <w:rFonts w:hint="eastAsia"/>
        </w:rPr>
        <w:t>oob</w:t>
      </w:r>
      <w:r w:rsidRPr="00257295">
        <w:rPr>
          <w:rFonts w:hint="eastAsia"/>
        </w:rPr>
        <w:t>中</w:t>
      </w:r>
      <w:r w:rsidRPr="00257295">
        <w:rPr>
          <w:rFonts w:hint="eastAsia"/>
        </w:rPr>
        <w:t>ECC</w:t>
      </w:r>
      <w:r w:rsidRPr="00257295">
        <w:rPr>
          <w:rFonts w:hint="eastAsia"/>
        </w:rPr>
        <w:t>可以存储在哪些位置</w:t>
      </w:r>
      <w:r w:rsidRPr="00257295">
        <w:rPr>
          <w:rFonts w:hint="eastAsia"/>
        </w:rPr>
        <w:t>(</w:t>
      </w:r>
      <w:r w:rsidRPr="00257295">
        <w:rPr>
          <w:rFonts w:hint="eastAsia"/>
        </w:rPr>
        <w:t>在</w:t>
      </w:r>
      <w:r w:rsidRPr="00257295">
        <w:rPr>
          <w:rFonts w:hint="eastAsia"/>
        </w:rPr>
        <w:t>OOB</w:t>
      </w:r>
      <w:r w:rsidRPr="00257295">
        <w:rPr>
          <w:rFonts w:hint="eastAsia"/>
        </w:rPr>
        <w:t>中的相对偏移</w:t>
      </w:r>
      <w:r w:rsidRPr="00257295">
        <w:rPr>
          <w:rFonts w:hint="eastAsia"/>
        </w:rPr>
        <w:t>)</w:t>
      </w:r>
      <w:r w:rsidRPr="00257295">
        <w:rPr>
          <w:rFonts w:hint="eastAsia"/>
        </w:rPr>
        <w:t>；</w:t>
      </w:r>
    </w:p>
    <w:p w:rsidR="001361AF" w:rsidRPr="00257295" w:rsidRDefault="001361AF" w:rsidP="00D84306">
      <w:pPr>
        <w:pStyle w:val="ListParagraph"/>
        <w:numPr>
          <w:ilvl w:val="0"/>
          <w:numId w:val="16"/>
        </w:numPr>
        <w:ind w:firstLineChars="0"/>
      </w:pPr>
      <w:r w:rsidRPr="00257295">
        <w:rPr>
          <w:rFonts w:hint="eastAsia"/>
        </w:rPr>
        <w:t>oobfree</w:t>
      </w:r>
      <w:r w:rsidRPr="00257295">
        <w:rPr>
          <w:rFonts w:hint="eastAsia"/>
        </w:rPr>
        <w:t>指</w:t>
      </w:r>
      <w:r w:rsidRPr="00257295">
        <w:rPr>
          <w:rFonts w:hint="eastAsia"/>
        </w:rPr>
        <w:t>mtd</w:t>
      </w:r>
      <w:r w:rsidRPr="00257295">
        <w:rPr>
          <w:rFonts w:hint="eastAsia"/>
        </w:rPr>
        <w:t>层接口不使用的</w:t>
      </w:r>
      <w:r w:rsidRPr="00257295">
        <w:rPr>
          <w:rFonts w:hint="eastAsia"/>
        </w:rPr>
        <w:t>OOB</w:t>
      </w:r>
      <w:r w:rsidRPr="00257295">
        <w:rPr>
          <w:rFonts w:hint="eastAsia"/>
        </w:rPr>
        <w:t>空间，其中</w:t>
      </w:r>
      <w:r w:rsidRPr="00257295">
        <w:rPr>
          <w:rFonts w:hint="eastAsia"/>
        </w:rPr>
        <w:t>offset</w:t>
      </w:r>
      <w:r w:rsidRPr="00257295">
        <w:rPr>
          <w:rFonts w:hint="eastAsia"/>
        </w:rPr>
        <w:t>指相对起始偏移，</w:t>
      </w:r>
      <w:r w:rsidRPr="00257295">
        <w:rPr>
          <w:rFonts w:hint="eastAsia"/>
        </w:rPr>
        <w:t>length</w:t>
      </w:r>
      <w:r w:rsidRPr="00257295">
        <w:rPr>
          <w:rFonts w:hint="eastAsia"/>
        </w:rPr>
        <w:t>指从</w:t>
      </w:r>
      <w:r w:rsidRPr="00257295">
        <w:rPr>
          <w:rFonts w:hint="eastAsia"/>
        </w:rPr>
        <w:t>offset</w:t>
      </w:r>
      <w:r w:rsidRPr="00257295">
        <w:rPr>
          <w:rFonts w:hint="eastAsia"/>
        </w:rPr>
        <w:t>开始连续多少字节的空间。</w:t>
      </w:r>
    </w:p>
    <w:p w:rsidR="001361AF" w:rsidRPr="00257295" w:rsidRDefault="001361AF" w:rsidP="00D84306">
      <w:pPr>
        <w:pStyle w:val="ListParagraph"/>
        <w:numPr>
          <w:ilvl w:val="0"/>
          <w:numId w:val="16"/>
        </w:numPr>
        <w:ind w:firstLineChars="0"/>
      </w:pPr>
      <w:r w:rsidRPr="00257295">
        <w:rPr>
          <w:rFonts w:hint="eastAsia"/>
        </w:rPr>
        <w:t>oobfree</w:t>
      </w:r>
      <w:r w:rsidRPr="00257295">
        <w:rPr>
          <w:rFonts w:hint="eastAsia"/>
        </w:rPr>
        <w:t>中</w:t>
      </w:r>
      <w:r w:rsidRPr="00257295">
        <w:rPr>
          <w:rFonts w:hint="eastAsia"/>
        </w:rPr>
        <w:t>offset</w:t>
      </w:r>
      <w:r w:rsidRPr="00257295">
        <w:rPr>
          <w:rFonts w:hint="eastAsia"/>
        </w:rPr>
        <w:t>之前的数据一般</w:t>
      </w:r>
      <w:r w:rsidRPr="00257295">
        <w:rPr>
          <w:rFonts w:hint="eastAsia"/>
        </w:rPr>
        <w:t>mtd</w:t>
      </w:r>
      <w:r w:rsidRPr="00257295">
        <w:rPr>
          <w:rFonts w:hint="eastAsia"/>
        </w:rPr>
        <w:t>用来存放坏块标记。</w:t>
      </w:r>
    </w:p>
    <w:p w:rsidR="001361AF" w:rsidRPr="00257295" w:rsidRDefault="001361AF" w:rsidP="00D84306">
      <w:pPr>
        <w:pStyle w:val="ListParagraph"/>
        <w:numPr>
          <w:ilvl w:val="0"/>
          <w:numId w:val="17"/>
        </w:numPr>
        <w:ind w:firstLineChars="0"/>
      </w:pPr>
      <w:r w:rsidRPr="00257295">
        <w:rPr>
          <w:rFonts w:hint="eastAsia"/>
        </w:rPr>
        <w:t>根据配置的</w:t>
      </w:r>
      <w:r w:rsidRPr="00257295">
        <w:rPr>
          <w:rFonts w:hint="eastAsia"/>
        </w:rPr>
        <w:t>ECC</w:t>
      </w:r>
      <w:r w:rsidRPr="00257295">
        <w:rPr>
          <w:rFonts w:hint="eastAsia"/>
        </w:rPr>
        <w:t>模式，选择</w:t>
      </w:r>
      <w:r w:rsidRPr="00257295">
        <w:rPr>
          <w:rFonts w:hint="eastAsia"/>
        </w:rPr>
        <w:t>NandFlash</w:t>
      </w:r>
      <w:r w:rsidRPr="00257295">
        <w:rPr>
          <w:rFonts w:hint="eastAsia"/>
        </w:rPr>
        <w:t>读写接口</w:t>
      </w:r>
    </w:p>
    <w:p w:rsidR="001361AF" w:rsidRPr="00257295" w:rsidRDefault="001361AF" w:rsidP="00D84306">
      <w:pPr>
        <w:pStyle w:val="ListParagraph"/>
        <w:numPr>
          <w:ilvl w:val="0"/>
          <w:numId w:val="18"/>
        </w:numPr>
        <w:ind w:firstLineChars="0"/>
      </w:pPr>
      <w:r w:rsidRPr="00257295">
        <w:rPr>
          <w:rFonts w:hint="eastAsia"/>
        </w:rPr>
        <w:t>硬件</w:t>
      </w:r>
      <w:r w:rsidRPr="00257295">
        <w:rPr>
          <w:rFonts w:hint="eastAsia"/>
        </w:rPr>
        <w:t>ECC</w:t>
      </w:r>
      <w:r w:rsidRPr="00257295">
        <w:rPr>
          <w:rFonts w:hint="eastAsia"/>
        </w:rPr>
        <w:t>。</w:t>
      </w:r>
    </w:p>
    <w:p w:rsidR="001361AF" w:rsidRPr="00257295" w:rsidRDefault="001361AF" w:rsidP="001361AF">
      <w:pPr>
        <w:pStyle w:val="ListParagraph"/>
        <w:ind w:left="1680" w:firstLineChars="0"/>
      </w:pPr>
      <w:r w:rsidRPr="00257295">
        <w:rPr>
          <w:rFonts w:hint="eastAsia"/>
        </w:rPr>
        <w:lastRenderedPageBreak/>
        <w:t>硬件</w:t>
      </w:r>
      <w:r w:rsidRPr="00257295">
        <w:rPr>
          <w:rFonts w:hint="eastAsia"/>
        </w:rPr>
        <w:t>ECC</w:t>
      </w:r>
      <w:r w:rsidRPr="00257295">
        <w:rPr>
          <w:rFonts w:hint="eastAsia"/>
        </w:rPr>
        <w:t>只配置了读写接口，大小需要驱动配置，其中</w:t>
      </w:r>
      <w:r w:rsidRPr="00257295">
        <w:rPr>
          <w:rFonts w:hint="eastAsia"/>
        </w:rPr>
        <w:t>ECC</w:t>
      </w:r>
      <w:r w:rsidRPr="00257295">
        <w:rPr>
          <w:rFonts w:hint="eastAsia"/>
        </w:rPr>
        <w:t>的计算和校正也由驱动配置。</w:t>
      </w:r>
    </w:p>
    <w:p w:rsidR="001361AF" w:rsidRPr="00257295" w:rsidRDefault="001361AF" w:rsidP="001361AF">
      <w:pPr>
        <w:pStyle w:val="a7"/>
        <w:ind w:leftChars="0" w:left="1140" w:firstLine="420"/>
      </w:pPr>
      <w:r w:rsidRPr="00257295">
        <w:rPr>
          <w:rFonts w:hint="eastAsia"/>
        </w:rPr>
        <w:drawing>
          <wp:inline distT="0" distB="0" distL="0" distR="0" wp14:anchorId="7B1726D0" wp14:editId="4238E5FC">
            <wp:extent cx="4543425" cy="2182208"/>
            <wp:effectExtent l="0" t="0" r="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A38A.tmp"/>
                    <pic:cNvPicPr/>
                  </pic:nvPicPr>
                  <pic:blipFill>
                    <a:blip r:embed="rId884" cstate="email">
                      <a:extLst>
                        <a:ext uri="{28A0092B-C50C-407E-A947-70E740481C1C}">
                          <a14:useLocalDpi xmlns:a14="http://schemas.microsoft.com/office/drawing/2010/main" val="0"/>
                        </a:ext>
                      </a:extLst>
                    </a:blip>
                    <a:stretch>
                      <a:fillRect/>
                    </a:stretch>
                  </pic:blipFill>
                  <pic:spPr>
                    <a:xfrm>
                      <a:off x="0" y="0"/>
                      <a:ext cx="4552368" cy="2186503"/>
                    </a:xfrm>
                    <a:prstGeom prst="rect">
                      <a:avLst/>
                    </a:prstGeom>
                  </pic:spPr>
                </pic:pic>
              </a:graphicData>
            </a:graphic>
          </wp:inline>
        </w:drawing>
      </w:r>
    </w:p>
    <w:p w:rsidR="001361AF" w:rsidRPr="00257295" w:rsidRDefault="001361AF" w:rsidP="00D84306">
      <w:pPr>
        <w:pStyle w:val="ListParagraph"/>
        <w:numPr>
          <w:ilvl w:val="0"/>
          <w:numId w:val="18"/>
        </w:numPr>
        <w:ind w:firstLineChars="0"/>
      </w:pPr>
      <w:r w:rsidRPr="00257295">
        <w:rPr>
          <w:rFonts w:hint="eastAsia"/>
        </w:rPr>
        <w:t>软件</w:t>
      </w:r>
      <w:r w:rsidRPr="00257295">
        <w:rPr>
          <w:rFonts w:hint="eastAsia"/>
        </w:rPr>
        <w:t>ECC</w:t>
      </w:r>
      <w:r w:rsidRPr="00257295">
        <w:rPr>
          <w:rFonts w:hint="eastAsia"/>
        </w:rPr>
        <w:t>。</w:t>
      </w:r>
    </w:p>
    <w:p w:rsidR="001361AF" w:rsidRPr="00257295" w:rsidRDefault="001361AF" w:rsidP="001361AF">
      <w:pPr>
        <w:ind w:left="1620" w:firstLineChars="0" w:firstLine="480"/>
      </w:pPr>
      <w:r w:rsidRPr="00257295">
        <w:rPr>
          <w:rFonts w:hint="eastAsia"/>
        </w:rPr>
        <w:t>默认配置为一次对</w:t>
      </w:r>
      <w:r w:rsidRPr="00257295">
        <w:rPr>
          <w:rFonts w:hint="eastAsia"/>
        </w:rPr>
        <w:t>256</w:t>
      </w:r>
      <w:r w:rsidRPr="00257295">
        <w:rPr>
          <w:rFonts w:hint="eastAsia"/>
        </w:rPr>
        <w:t>字节进行</w:t>
      </w:r>
      <w:r w:rsidRPr="00257295">
        <w:rPr>
          <w:rFonts w:hint="eastAsia"/>
        </w:rPr>
        <w:t>ECC</w:t>
      </w:r>
      <w:r w:rsidRPr="00257295">
        <w:rPr>
          <w:rFonts w:hint="eastAsia"/>
        </w:rPr>
        <w:t>，生成的</w:t>
      </w:r>
      <w:r w:rsidRPr="00257295">
        <w:rPr>
          <w:rFonts w:hint="eastAsia"/>
        </w:rPr>
        <w:t>ECC</w:t>
      </w:r>
      <w:r w:rsidRPr="00257295">
        <w:rPr>
          <w:rFonts w:hint="eastAsia"/>
        </w:rPr>
        <w:t>为</w:t>
      </w:r>
      <w:r w:rsidRPr="00257295">
        <w:rPr>
          <w:rFonts w:hint="eastAsia"/>
        </w:rPr>
        <w:t>3</w:t>
      </w:r>
      <w:r w:rsidRPr="00257295">
        <w:rPr>
          <w:rFonts w:hint="eastAsia"/>
        </w:rPr>
        <w:t>字节，其计算方法和纠错方法由</w:t>
      </w:r>
      <w:r w:rsidRPr="00257295">
        <w:rPr>
          <w:rFonts w:hint="eastAsia"/>
        </w:rPr>
        <w:t>mtd</w:t>
      </w:r>
      <w:r w:rsidRPr="00257295">
        <w:rPr>
          <w:rFonts w:hint="eastAsia"/>
        </w:rPr>
        <w:t>提供。</w:t>
      </w:r>
    </w:p>
    <w:p w:rsidR="001361AF" w:rsidRPr="00257295" w:rsidRDefault="001361AF" w:rsidP="001361AF">
      <w:pPr>
        <w:pStyle w:val="a7"/>
        <w:ind w:leftChars="0" w:left="1200" w:firstLine="420"/>
      </w:pPr>
      <w:r w:rsidRPr="00257295">
        <w:rPr>
          <w:rFonts w:hint="eastAsia"/>
        </w:rPr>
        <w:drawing>
          <wp:inline distT="0" distB="0" distL="0" distR="0" wp14:anchorId="1BDBC818" wp14:editId="59980880">
            <wp:extent cx="4419600" cy="2694878"/>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467A.tmp"/>
                    <pic:cNvPicPr/>
                  </pic:nvPicPr>
                  <pic:blipFill>
                    <a:blip r:embed="rId885" cstate="email">
                      <a:extLst>
                        <a:ext uri="{28A0092B-C50C-407E-A947-70E740481C1C}">
                          <a14:useLocalDpi xmlns:a14="http://schemas.microsoft.com/office/drawing/2010/main" val="0"/>
                        </a:ext>
                      </a:extLst>
                    </a:blip>
                    <a:stretch>
                      <a:fillRect/>
                    </a:stretch>
                  </pic:blipFill>
                  <pic:spPr>
                    <a:xfrm>
                      <a:off x="0" y="0"/>
                      <a:ext cx="4420217" cy="2695254"/>
                    </a:xfrm>
                    <a:prstGeom prst="rect">
                      <a:avLst/>
                    </a:prstGeom>
                  </pic:spPr>
                </pic:pic>
              </a:graphicData>
            </a:graphic>
          </wp:inline>
        </w:drawing>
      </w:r>
    </w:p>
    <w:p w:rsidR="001361AF" w:rsidRPr="00257295" w:rsidRDefault="001361AF" w:rsidP="001361AF">
      <w:pPr>
        <w:ind w:firstLine="480"/>
      </w:pPr>
      <w:r w:rsidRPr="00257295">
        <w:rPr>
          <w:rFonts w:hint="eastAsia"/>
        </w:rPr>
        <w:tab/>
      </w:r>
      <w:r w:rsidRPr="00257295">
        <w:rPr>
          <w:rFonts w:hint="eastAsia"/>
        </w:rPr>
        <w:tab/>
      </w:r>
      <w:r w:rsidRPr="00257295">
        <w:rPr>
          <w:rFonts w:hint="eastAsia"/>
        </w:rPr>
        <w:tab/>
      </w:r>
      <w:r w:rsidRPr="00257295">
        <w:rPr>
          <w:rFonts w:hint="eastAsia"/>
        </w:rPr>
        <w:t>其算法定义如下：</w:t>
      </w:r>
    </w:p>
    <w:p w:rsidR="001361AF" w:rsidRPr="00257295" w:rsidRDefault="001361AF" w:rsidP="001361AF">
      <w:pPr>
        <w:pStyle w:val="a7"/>
        <w:ind w:leftChars="0" w:left="1200" w:firstLine="420"/>
      </w:pPr>
      <w:r w:rsidRPr="00257295">
        <w:rPr>
          <w:rFonts w:hint="eastAsia"/>
        </w:rPr>
        <w:drawing>
          <wp:inline distT="0" distB="0" distL="0" distR="0" wp14:anchorId="388AF0CA" wp14:editId="45444A80">
            <wp:extent cx="4772025" cy="1200281"/>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8FEC.tmp"/>
                    <pic:cNvPicPr/>
                  </pic:nvPicPr>
                  <pic:blipFill>
                    <a:blip r:embed="rId886" cstate="email">
                      <a:extLst>
                        <a:ext uri="{28A0092B-C50C-407E-A947-70E740481C1C}">
                          <a14:useLocalDpi xmlns:a14="http://schemas.microsoft.com/office/drawing/2010/main" val="0"/>
                        </a:ext>
                      </a:extLst>
                    </a:blip>
                    <a:stretch>
                      <a:fillRect/>
                    </a:stretch>
                  </pic:blipFill>
                  <pic:spPr>
                    <a:xfrm>
                      <a:off x="0" y="0"/>
                      <a:ext cx="4774104" cy="1200804"/>
                    </a:xfrm>
                    <a:prstGeom prst="rect">
                      <a:avLst/>
                    </a:prstGeom>
                  </pic:spPr>
                </pic:pic>
              </a:graphicData>
            </a:graphic>
          </wp:inline>
        </w:drawing>
      </w:r>
    </w:p>
    <w:p w:rsidR="001361AF" w:rsidRPr="00257295" w:rsidRDefault="001361AF" w:rsidP="001361AF">
      <w:pPr>
        <w:pStyle w:val="Heading3"/>
        <w:numPr>
          <w:ilvl w:val="2"/>
          <w:numId w:val="1"/>
        </w:numPr>
        <w:spacing w:before="163" w:after="163"/>
      </w:pPr>
      <w:bookmarkStart w:id="218" w:name="_数据存储结构"/>
      <w:bookmarkStart w:id="219" w:name="_MTD数据存储结构"/>
      <w:bookmarkStart w:id="220" w:name="_Toc390712787"/>
      <w:bookmarkEnd w:id="218"/>
      <w:bookmarkEnd w:id="219"/>
      <w:r w:rsidRPr="00257295">
        <w:rPr>
          <w:rFonts w:hint="eastAsia"/>
        </w:rPr>
        <w:lastRenderedPageBreak/>
        <w:t>OOB</w:t>
      </w:r>
      <w:r w:rsidRPr="00257295">
        <w:rPr>
          <w:rFonts w:hint="eastAsia"/>
        </w:rPr>
        <w:t>存储结构</w:t>
      </w:r>
      <w:bookmarkEnd w:id="220"/>
    </w:p>
    <w:p w:rsidR="001361AF" w:rsidRPr="00257295" w:rsidRDefault="001361AF" w:rsidP="001361AF">
      <w:pPr>
        <w:ind w:firstLine="480"/>
      </w:pPr>
      <w:r w:rsidRPr="00257295">
        <w:rPr>
          <w:rFonts w:hint="eastAsia"/>
        </w:rPr>
        <w:t>OOB(Out Of Band)</w:t>
      </w:r>
      <w:r w:rsidRPr="00257295">
        <w:rPr>
          <w:rFonts w:hint="eastAsia"/>
        </w:rPr>
        <w:t>，其命名原指在频谱分析时，除了那些携带主要信号的频率，其他携带辅助信号的频率即称为</w:t>
      </w:r>
      <w:r w:rsidRPr="00257295">
        <w:rPr>
          <w:rFonts w:hint="eastAsia"/>
        </w:rPr>
        <w:t>OOB</w:t>
      </w:r>
      <w:r w:rsidRPr="00257295">
        <w:rPr>
          <w:rFonts w:hint="eastAsia"/>
        </w:rPr>
        <w:t>。在</w:t>
      </w:r>
      <w:r w:rsidRPr="00257295">
        <w:rPr>
          <w:rFonts w:hint="eastAsia"/>
        </w:rPr>
        <w:t>nandflash</w:t>
      </w:r>
      <w:r w:rsidRPr="00257295">
        <w:rPr>
          <w:rFonts w:hint="eastAsia"/>
        </w:rPr>
        <w:t>中，其指除了用于存储数据外，那些用于存储读写控制信息的区域。</w:t>
      </w:r>
    </w:p>
    <w:p w:rsidR="001361AF" w:rsidRPr="00257295" w:rsidRDefault="001361AF" w:rsidP="001361AF">
      <w:pPr>
        <w:ind w:firstLineChars="0" w:firstLine="480"/>
      </w:pPr>
      <w:r w:rsidRPr="00257295">
        <w:rPr>
          <w:rFonts w:hint="eastAsia"/>
        </w:rPr>
        <w:t>除了在空间映射方式一致外，</w:t>
      </w:r>
      <w:r w:rsidRPr="00257295">
        <w:rPr>
          <w:rFonts w:hint="eastAsia"/>
        </w:rPr>
        <w:t>OOB</w:t>
      </w:r>
      <w:r w:rsidRPr="00257295">
        <w:rPr>
          <w:rFonts w:hint="eastAsia"/>
        </w:rPr>
        <w:t>区的存储结构也需要由读写双方约定为同一格式，这样才可以进行正常数据访问。</w:t>
      </w:r>
    </w:p>
    <w:p w:rsidR="001361AF" w:rsidRPr="00257295" w:rsidRDefault="001361AF" w:rsidP="001361AF">
      <w:pPr>
        <w:ind w:firstLineChars="0" w:firstLine="480"/>
      </w:pPr>
      <w:r w:rsidRPr="00257295">
        <w:rPr>
          <w:rFonts w:hint="eastAsia"/>
        </w:rPr>
        <w:t>MTD</w:t>
      </w:r>
      <w:r w:rsidRPr="00257295">
        <w:rPr>
          <w:rFonts w:hint="eastAsia"/>
        </w:rPr>
        <w:t>中对于</w:t>
      </w:r>
      <w:r w:rsidRPr="00257295">
        <w:rPr>
          <w:rFonts w:hint="eastAsia"/>
        </w:rPr>
        <w:t>Nandflash</w:t>
      </w:r>
      <w:r w:rsidRPr="00257295">
        <w:rPr>
          <w:rFonts w:hint="eastAsia"/>
        </w:rPr>
        <w:t>的</w:t>
      </w:r>
      <w:r w:rsidRPr="00257295">
        <w:rPr>
          <w:rFonts w:hint="eastAsia"/>
        </w:rPr>
        <w:t>OOB</w:t>
      </w:r>
      <w:r w:rsidRPr="00257295">
        <w:rPr>
          <w:rFonts w:hint="eastAsia"/>
        </w:rPr>
        <w:t>规划类似如下深蓝色区域：</w:t>
      </w:r>
    </w:p>
    <w:tbl>
      <w:tblPr>
        <w:tblStyle w:val="TableGrid"/>
        <w:tblW w:w="0" w:type="auto"/>
        <w:jc w:val="center"/>
        <w:tblInd w:w="1784" w:type="dxa"/>
        <w:tblLook w:val="04A0" w:firstRow="1" w:lastRow="0" w:firstColumn="1" w:lastColumn="0" w:noHBand="0" w:noVBand="1"/>
      </w:tblPr>
      <w:tblGrid>
        <w:gridCol w:w="1196"/>
        <w:gridCol w:w="775"/>
        <w:gridCol w:w="1339"/>
        <w:gridCol w:w="1378"/>
        <w:gridCol w:w="1780"/>
      </w:tblGrid>
      <w:tr w:rsidR="001361AF" w:rsidRPr="00257295" w:rsidTr="001361AF">
        <w:trPr>
          <w:jc w:val="center"/>
        </w:trPr>
        <w:tc>
          <w:tcPr>
            <w:tcW w:w="1196" w:type="dxa"/>
            <w:vAlign w:val="center"/>
          </w:tcPr>
          <w:p w:rsidR="001361AF" w:rsidRPr="00257295" w:rsidRDefault="001361AF" w:rsidP="001361AF">
            <w:pPr>
              <w:ind w:firstLineChars="0" w:firstLine="0"/>
              <w:jc w:val="left"/>
            </w:pPr>
            <w:r w:rsidRPr="00257295">
              <w:rPr>
                <w:rFonts w:hint="eastAsia"/>
              </w:rPr>
              <w:t>主分区</w:t>
            </w:r>
          </w:p>
        </w:tc>
        <w:tc>
          <w:tcPr>
            <w:tcW w:w="775" w:type="dxa"/>
            <w:shd w:val="clear" w:color="auto" w:fill="FFFF00"/>
            <w:vAlign w:val="center"/>
          </w:tcPr>
          <w:p w:rsidR="001361AF" w:rsidRPr="00257295" w:rsidRDefault="001361AF" w:rsidP="001361AF">
            <w:pPr>
              <w:ind w:firstLineChars="0" w:firstLine="0"/>
              <w:jc w:val="center"/>
            </w:pPr>
            <w:r w:rsidRPr="00257295">
              <w:rPr>
                <w:rFonts w:hint="eastAsia"/>
              </w:rPr>
              <w:t>page</w:t>
            </w:r>
          </w:p>
        </w:tc>
        <w:tc>
          <w:tcPr>
            <w:tcW w:w="4497" w:type="dxa"/>
            <w:gridSpan w:val="3"/>
            <w:shd w:val="clear" w:color="auto" w:fill="002060"/>
            <w:vAlign w:val="center"/>
          </w:tcPr>
          <w:p w:rsidR="001361AF" w:rsidRPr="00257295" w:rsidRDefault="001361AF" w:rsidP="001361AF">
            <w:pPr>
              <w:ind w:firstLineChars="0" w:firstLine="0"/>
              <w:jc w:val="center"/>
            </w:pPr>
            <w:r w:rsidRPr="00257295">
              <w:rPr>
                <w:rFonts w:hint="eastAsia"/>
              </w:rPr>
              <w:t>oob</w:t>
            </w:r>
          </w:p>
        </w:tc>
      </w:tr>
      <w:tr w:rsidR="001361AF" w:rsidRPr="00257295" w:rsidTr="001361AF">
        <w:trPr>
          <w:jc w:val="center"/>
        </w:trPr>
        <w:tc>
          <w:tcPr>
            <w:tcW w:w="1196" w:type="dxa"/>
            <w:vAlign w:val="center"/>
          </w:tcPr>
          <w:p w:rsidR="001361AF" w:rsidRPr="00257295" w:rsidRDefault="001361AF" w:rsidP="001361AF">
            <w:pPr>
              <w:ind w:firstLineChars="0" w:firstLine="0"/>
              <w:jc w:val="left"/>
            </w:pPr>
            <w:r w:rsidRPr="00257295">
              <w:rPr>
                <w:rFonts w:hint="eastAsia"/>
              </w:rPr>
              <w:t>子分区</w:t>
            </w:r>
          </w:p>
        </w:tc>
        <w:tc>
          <w:tcPr>
            <w:tcW w:w="775" w:type="dxa"/>
            <w:shd w:val="clear" w:color="auto" w:fill="FFFF00"/>
            <w:vAlign w:val="center"/>
          </w:tcPr>
          <w:p w:rsidR="001361AF" w:rsidRPr="00257295" w:rsidRDefault="001361AF" w:rsidP="001361AF">
            <w:pPr>
              <w:ind w:firstLineChars="0" w:firstLine="0"/>
              <w:jc w:val="center"/>
            </w:pPr>
            <w:r w:rsidRPr="00257295">
              <w:rPr>
                <w:rFonts w:hint="eastAsia"/>
              </w:rPr>
              <w:t>数据</w:t>
            </w:r>
          </w:p>
        </w:tc>
        <w:tc>
          <w:tcPr>
            <w:tcW w:w="1339" w:type="dxa"/>
            <w:shd w:val="clear" w:color="auto" w:fill="A6A6A6" w:themeFill="background1" w:themeFillShade="A6"/>
            <w:vAlign w:val="center"/>
          </w:tcPr>
          <w:p w:rsidR="001361AF" w:rsidRPr="00257295" w:rsidRDefault="001361AF" w:rsidP="001361AF">
            <w:pPr>
              <w:ind w:firstLineChars="0" w:firstLine="0"/>
              <w:jc w:val="center"/>
            </w:pPr>
            <w:r w:rsidRPr="00257295">
              <w:rPr>
                <w:rFonts w:hint="eastAsia"/>
              </w:rPr>
              <w:t>坏块标记</w:t>
            </w:r>
          </w:p>
        </w:tc>
        <w:tc>
          <w:tcPr>
            <w:tcW w:w="1378" w:type="dxa"/>
            <w:shd w:val="clear" w:color="auto" w:fill="00B050"/>
            <w:vAlign w:val="center"/>
          </w:tcPr>
          <w:p w:rsidR="001361AF" w:rsidRPr="00257295" w:rsidRDefault="001361AF" w:rsidP="001361AF">
            <w:pPr>
              <w:ind w:firstLineChars="0" w:firstLine="0"/>
              <w:jc w:val="center"/>
            </w:pPr>
            <w:r w:rsidRPr="00257295">
              <w:rPr>
                <w:rFonts w:hint="eastAsia"/>
              </w:rPr>
              <w:t>用户数据</w:t>
            </w:r>
          </w:p>
        </w:tc>
        <w:tc>
          <w:tcPr>
            <w:tcW w:w="1780" w:type="dxa"/>
            <w:shd w:val="clear" w:color="auto" w:fill="A6A6A6" w:themeFill="background1" w:themeFillShade="A6"/>
            <w:vAlign w:val="center"/>
          </w:tcPr>
          <w:p w:rsidR="001361AF" w:rsidRPr="00257295" w:rsidRDefault="001361AF" w:rsidP="001361AF">
            <w:pPr>
              <w:ind w:firstLineChars="0" w:firstLine="0"/>
              <w:jc w:val="center"/>
            </w:pPr>
            <w:r w:rsidRPr="00257295">
              <w:rPr>
                <w:rFonts w:hint="eastAsia"/>
              </w:rPr>
              <w:t xml:space="preserve">ECC </w:t>
            </w:r>
          </w:p>
        </w:tc>
      </w:tr>
      <w:tr w:rsidR="001361AF" w:rsidRPr="00257295" w:rsidTr="001361AF">
        <w:trPr>
          <w:jc w:val="center"/>
        </w:trPr>
        <w:tc>
          <w:tcPr>
            <w:tcW w:w="1196" w:type="dxa"/>
            <w:vAlign w:val="center"/>
          </w:tcPr>
          <w:p w:rsidR="001361AF" w:rsidRPr="00257295" w:rsidRDefault="001361AF" w:rsidP="001361AF">
            <w:pPr>
              <w:ind w:firstLineChars="0" w:firstLine="0"/>
              <w:jc w:val="left"/>
            </w:pPr>
            <w:r w:rsidRPr="00257295">
              <w:rPr>
                <w:rFonts w:hint="eastAsia"/>
              </w:rPr>
              <w:t>分区空间</w:t>
            </w:r>
          </w:p>
        </w:tc>
        <w:tc>
          <w:tcPr>
            <w:tcW w:w="775" w:type="dxa"/>
            <w:shd w:val="clear" w:color="auto" w:fill="FFFF00"/>
            <w:vAlign w:val="center"/>
          </w:tcPr>
          <w:p w:rsidR="001361AF" w:rsidRPr="00257295" w:rsidRDefault="001361AF" w:rsidP="001361AF">
            <w:pPr>
              <w:ind w:firstLineChars="0" w:firstLine="0"/>
              <w:jc w:val="center"/>
            </w:pPr>
            <w:r w:rsidRPr="00257295">
              <w:rPr>
                <w:rFonts w:hint="eastAsia"/>
              </w:rPr>
              <w:t>2048</w:t>
            </w:r>
          </w:p>
        </w:tc>
        <w:tc>
          <w:tcPr>
            <w:tcW w:w="1339" w:type="dxa"/>
            <w:shd w:val="clear" w:color="auto" w:fill="A6A6A6" w:themeFill="background1" w:themeFillShade="A6"/>
            <w:vAlign w:val="center"/>
          </w:tcPr>
          <w:p w:rsidR="001361AF" w:rsidRPr="00257295" w:rsidRDefault="001361AF" w:rsidP="001361AF">
            <w:pPr>
              <w:ind w:firstLineChars="0" w:firstLine="0"/>
              <w:jc w:val="center"/>
            </w:pPr>
            <w:r w:rsidRPr="00257295">
              <w:rPr>
                <w:rFonts w:hint="eastAsia"/>
              </w:rPr>
              <w:t>2</w:t>
            </w:r>
          </w:p>
        </w:tc>
        <w:tc>
          <w:tcPr>
            <w:tcW w:w="1378" w:type="dxa"/>
            <w:shd w:val="clear" w:color="auto" w:fill="00B050"/>
            <w:vAlign w:val="center"/>
          </w:tcPr>
          <w:p w:rsidR="001361AF" w:rsidRPr="00257295" w:rsidRDefault="001361AF" w:rsidP="001361AF">
            <w:pPr>
              <w:ind w:firstLineChars="0" w:firstLine="0"/>
              <w:jc w:val="center"/>
            </w:pPr>
            <w:r w:rsidRPr="00257295">
              <w:rPr>
                <w:rFonts w:hint="eastAsia"/>
              </w:rPr>
              <w:t>38</w:t>
            </w:r>
          </w:p>
        </w:tc>
        <w:tc>
          <w:tcPr>
            <w:tcW w:w="1780" w:type="dxa"/>
            <w:shd w:val="clear" w:color="auto" w:fill="A6A6A6" w:themeFill="background1" w:themeFillShade="A6"/>
            <w:vAlign w:val="center"/>
          </w:tcPr>
          <w:p w:rsidR="001361AF" w:rsidRPr="00257295" w:rsidRDefault="001361AF" w:rsidP="001361AF">
            <w:pPr>
              <w:ind w:firstLineChars="0" w:firstLine="0"/>
              <w:jc w:val="center"/>
            </w:pPr>
            <w:r w:rsidRPr="00257295">
              <w:rPr>
                <w:rFonts w:hint="eastAsia"/>
              </w:rPr>
              <w:t>24</w:t>
            </w:r>
          </w:p>
        </w:tc>
      </w:tr>
      <w:tr w:rsidR="001361AF" w:rsidRPr="00257295" w:rsidTr="001361AF">
        <w:trPr>
          <w:trHeight w:val="290"/>
          <w:jc w:val="center"/>
        </w:trPr>
        <w:tc>
          <w:tcPr>
            <w:tcW w:w="1196" w:type="dxa"/>
            <w:vMerge w:val="restart"/>
            <w:tcBorders>
              <w:bottom w:val="single" w:sz="4" w:space="0" w:color="auto"/>
            </w:tcBorders>
            <w:vAlign w:val="center"/>
          </w:tcPr>
          <w:p w:rsidR="001361AF" w:rsidRPr="00257295" w:rsidRDefault="001361AF" w:rsidP="001361AF">
            <w:pPr>
              <w:ind w:firstLineChars="0" w:firstLine="0"/>
              <w:jc w:val="left"/>
            </w:pPr>
            <w:r w:rsidRPr="00257295">
              <w:rPr>
                <w:rFonts w:hint="eastAsia"/>
              </w:rPr>
              <w:t>实际使用</w:t>
            </w:r>
          </w:p>
        </w:tc>
        <w:tc>
          <w:tcPr>
            <w:tcW w:w="775" w:type="dxa"/>
            <w:vMerge w:val="restart"/>
            <w:tcBorders>
              <w:bottom w:val="single" w:sz="4" w:space="0" w:color="auto"/>
            </w:tcBorders>
            <w:shd w:val="clear" w:color="auto" w:fill="FFFF00"/>
            <w:vAlign w:val="center"/>
          </w:tcPr>
          <w:p w:rsidR="001361AF" w:rsidRPr="00257295" w:rsidRDefault="001361AF" w:rsidP="001361AF">
            <w:pPr>
              <w:ind w:firstLineChars="0" w:firstLine="0"/>
              <w:jc w:val="center"/>
            </w:pPr>
            <w:r w:rsidRPr="00257295">
              <w:rPr>
                <w:rFonts w:hint="eastAsia"/>
              </w:rPr>
              <w:t>2048</w:t>
            </w:r>
          </w:p>
        </w:tc>
        <w:tc>
          <w:tcPr>
            <w:tcW w:w="1339" w:type="dxa"/>
            <w:vMerge w:val="restart"/>
            <w:tcBorders>
              <w:bottom w:val="single" w:sz="4" w:space="0" w:color="auto"/>
            </w:tcBorders>
            <w:shd w:val="clear" w:color="auto" w:fill="A6A6A6" w:themeFill="background1" w:themeFillShade="A6"/>
            <w:vAlign w:val="center"/>
          </w:tcPr>
          <w:p w:rsidR="001361AF" w:rsidRPr="00257295" w:rsidRDefault="001361AF" w:rsidP="001361AF">
            <w:pPr>
              <w:ind w:firstLineChars="0" w:firstLine="0"/>
              <w:jc w:val="center"/>
            </w:pPr>
            <w:r w:rsidRPr="00257295">
              <w:rPr>
                <w:rFonts w:hint="eastAsia"/>
              </w:rPr>
              <w:t>2</w:t>
            </w:r>
          </w:p>
        </w:tc>
        <w:tc>
          <w:tcPr>
            <w:tcW w:w="1378" w:type="dxa"/>
            <w:tcBorders>
              <w:bottom w:val="single" w:sz="4" w:space="0" w:color="auto"/>
            </w:tcBorders>
            <w:shd w:val="clear" w:color="auto" w:fill="00B050"/>
            <w:vAlign w:val="center"/>
          </w:tcPr>
          <w:p w:rsidR="001361AF" w:rsidRPr="00257295" w:rsidRDefault="001361AF" w:rsidP="001361AF">
            <w:pPr>
              <w:ind w:firstLineChars="0" w:firstLine="0"/>
              <w:jc w:val="left"/>
            </w:pPr>
            <w:r w:rsidRPr="00257295">
              <w:rPr>
                <w:rFonts w:hint="eastAsia"/>
              </w:rPr>
              <w:t>raw</w:t>
            </w:r>
            <w:r w:rsidRPr="00257295">
              <w:rPr>
                <w:rFonts w:hint="eastAsia"/>
              </w:rPr>
              <w:t>：</w:t>
            </w:r>
            <w:r w:rsidRPr="00257295">
              <w:rPr>
                <w:rFonts w:hint="eastAsia"/>
              </w:rPr>
              <w:t xml:space="preserve">  0</w:t>
            </w:r>
          </w:p>
        </w:tc>
        <w:tc>
          <w:tcPr>
            <w:tcW w:w="1780" w:type="dxa"/>
            <w:tcBorders>
              <w:bottom w:val="single" w:sz="4" w:space="0" w:color="auto"/>
            </w:tcBorders>
            <w:shd w:val="clear" w:color="auto" w:fill="A6A6A6" w:themeFill="background1" w:themeFillShade="A6"/>
            <w:vAlign w:val="center"/>
          </w:tcPr>
          <w:p w:rsidR="001361AF" w:rsidRPr="00257295" w:rsidRDefault="001361AF" w:rsidP="001361AF">
            <w:pPr>
              <w:ind w:firstLineChars="0" w:firstLine="0"/>
              <w:jc w:val="left"/>
            </w:pPr>
            <w:r w:rsidRPr="00257295">
              <w:rPr>
                <w:rFonts w:hint="eastAsia"/>
              </w:rPr>
              <w:t>硬件</w:t>
            </w:r>
            <w:r w:rsidRPr="00257295">
              <w:rPr>
                <w:rFonts w:hint="eastAsia"/>
              </w:rPr>
              <w:t>ECC</w:t>
            </w:r>
            <w:r w:rsidRPr="00257295">
              <w:rPr>
                <w:rFonts w:hint="eastAsia"/>
              </w:rPr>
              <w:t>：</w:t>
            </w:r>
            <w:r w:rsidRPr="00257295">
              <w:rPr>
                <w:rFonts w:hint="eastAsia"/>
              </w:rPr>
              <w:t>4</w:t>
            </w:r>
          </w:p>
        </w:tc>
      </w:tr>
      <w:tr w:rsidR="001361AF" w:rsidRPr="00257295" w:rsidTr="001361AF">
        <w:trPr>
          <w:trHeight w:val="309"/>
          <w:jc w:val="center"/>
        </w:trPr>
        <w:tc>
          <w:tcPr>
            <w:tcW w:w="1196" w:type="dxa"/>
            <w:vMerge/>
            <w:tcBorders>
              <w:bottom w:val="single" w:sz="4" w:space="0" w:color="auto"/>
            </w:tcBorders>
            <w:vAlign w:val="center"/>
          </w:tcPr>
          <w:p w:rsidR="001361AF" w:rsidRPr="00257295" w:rsidRDefault="001361AF" w:rsidP="001361AF">
            <w:pPr>
              <w:ind w:firstLineChars="0" w:firstLine="0"/>
              <w:jc w:val="left"/>
            </w:pPr>
          </w:p>
        </w:tc>
        <w:tc>
          <w:tcPr>
            <w:tcW w:w="775" w:type="dxa"/>
            <w:vMerge/>
            <w:tcBorders>
              <w:bottom w:val="single" w:sz="4" w:space="0" w:color="auto"/>
            </w:tcBorders>
            <w:shd w:val="clear" w:color="auto" w:fill="FFFF00"/>
            <w:vAlign w:val="center"/>
          </w:tcPr>
          <w:p w:rsidR="001361AF" w:rsidRPr="00257295" w:rsidRDefault="001361AF" w:rsidP="001361AF">
            <w:pPr>
              <w:ind w:firstLineChars="0" w:firstLine="0"/>
              <w:jc w:val="left"/>
            </w:pPr>
          </w:p>
        </w:tc>
        <w:tc>
          <w:tcPr>
            <w:tcW w:w="1339" w:type="dxa"/>
            <w:vMerge/>
            <w:tcBorders>
              <w:bottom w:val="single" w:sz="4" w:space="0" w:color="auto"/>
            </w:tcBorders>
            <w:shd w:val="clear" w:color="auto" w:fill="A6A6A6" w:themeFill="background1" w:themeFillShade="A6"/>
            <w:vAlign w:val="center"/>
          </w:tcPr>
          <w:p w:rsidR="001361AF" w:rsidRPr="00257295" w:rsidRDefault="001361AF" w:rsidP="001361AF">
            <w:pPr>
              <w:ind w:firstLineChars="0" w:firstLine="0"/>
              <w:jc w:val="left"/>
            </w:pPr>
          </w:p>
        </w:tc>
        <w:tc>
          <w:tcPr>
            <w:tcW w:w="1378" w:type="dxa"/>
            <w:tcBorders>
              <w:bottom w:val="single" w:sz="4" w:space="0" w:color="auto"/>
            </w:tcBorders>
            <w:shd w:val="clear" w:color="auto" w:fill="00B050"/>
            <w:vAlign w:val="center"/>
          </w:tcPr>
          <w:p w:rsidR="001361AF" w:rsidRPr="00257295" w:rsidRDefault="001361AF" w:rsidP="001361AF">
            <w:pPr>
              <w:ind w:firstLineChars="0" w:firstLine="0"/>
              <w:jc w:val="left"/>
            </w:pPr>
            <w:r w:rsidRPr="00257295">
              <w:rPr>
                <w:rFonts w:hint="eastAsia"/>
              </w:rPr>
              <w:t>YAFFS</w:t>
            </w:r>
            <w:r w:rsidRPr="00257295">
              <w:rPr>
                <w:rFonts w:hint="eastAsia"/>
              </w:rPr>
              <w:t>：</w:t>
            </w:r>
            <w:r w:rsidRPr="00257295">
              <w:rPr>
                <w:rFonts w:hint="eastAsia"/>
              </w:rPr>
              <w:t>28</w:t>
            </w:r>
          </w:p>
        </w:tc>
        <w:tc>
          <w:tcPr>
            <w:tcW w:w="1780" w:type="dxa"/>
            <w:tcBorders>
              <w:bottom w:val="single" w:sz="4" w:space="0" w:color="auto"/>
            </w:tcBorders>
            <w:shd w:val="clear" w:color="auto" w:fill="A6A6A6" w:themeFill="background1" w:themeFillShade="A6"/>
            <w:vAlign w:val="center"/>
          </w:tcPr>
          <w:p w:rsidR="001361AF" w:rsidRPr="00257295" w:rsidRDefault="001361AF" w:rsidP="001361AF">
            <w:pPr>
              <w:ind w:firstLineChars="0" w:firstLine="0"/>
              <w:jc w:val="left"/>
            </w:pPr>
            <w:r w:rsidRPr="00257295">
              <w:rPr>
                <w:rFonts w:hint="eastAsia"/>
              </w:rPr>
              <w:t>软件</w:t>
            </w:r>
            <w:r w:rsidRPr="00257295">
              <w:rPr>
                <w:rFonts w:hint="eastAsia"/>
              </w:rPr>
              <w:t>ECC</w:t>
            </w:r>
            <w:r w:rsidRPr="00257295">
              <w:rPr>
                <w:rFonts w:hint="eastAsia"/>
              </w:rPr>
              <w:t>：</w:t>
            </w:r>
            <w:r w:rsidRPr="00257295">
              <w:rPr>
                <w:rFonts w:hint="eastAsia"/>
              </w:rPr>
              <w:t>24</w:t>
            </w:r>
          </w:p>
        </w:tc>
      </w:tr>
    </w:tbl>
    <w:p w:rsidR="001361AF" w:rsidRPr="00257295" w:rsidRDefault="001361AF" w:rsidP="001361AF">
      <w:pPr>
        <w:ind w:left="60" w:firstLineChars="0" w:firstLine="420"/>
        <w:jc w:val="left"/>
      </w:pPr>
      <w:r w:rsidRPr="00257295">
        <w:rPr>
          <w:rFonts w:hint="eastAsia"/>
        </w:rPr>
        <w:t>按照数据作用范围可将</w:t>
      </w:r>
      <w:r w:rsidRPr="00257295">
        <w:rPr>
          <w:rFonts w:hint="eastAsia"/>
        </w:rPr>
        <w:t>OOB</w:t>
      </w:r>
      <w:r w:rsidRPr="00257295">
        <w:rPr>
          <w:rFonts w:hint="eastAsia"/>
        </w:rPr>
        <w:t>区分为两个部分：</w:t>
      </w:r>
    </w:p>
    <w:p w:rsidR="001361AF" w:rsidRPr="00257295" w:rsidRDefault="001361AF" w:rsidP="00D84306">
      <w:pPr>
        <w:pStyle w:val="ListParagraph"/>
        <w:numPr>
          <w:ilvl w:val="0"/>
          <w:numId w:val="8"/>
        </w:numPr>
        <w:ind w:firstLineChars="0"/>
      </w:pPr>
      <w:r w:rsidRPr="00257295">
        <w:rPr>
          <w:rFonts w:hint="eastAsia"/>
        </w:rPr>
        <w:t>MTD</w:t>
      </w:r>
      <w:r w:rsidRPr="00257295">
        <w:rPr>
          <w:rFonts w:hint="eastAsia"/>
        </w:rPr>
        <w:t>区域</w:t>
      </w:r>
    </w:p>
    <w:p w:rsidR="001361AF" w:rsidRPr="00257295" w:rsidRDefault="001361AF" w:rsidP="001361AF">
      <w:pPr>
        <w:pStyle w:val="ListParagraph"/>
        <w:ind w:left="840" w:firstLineChars="0"/>
      </w:pPr>
      <w:r w:rsidRPr="00257295">
        <w:rPr>
          <w:rFonts w:hint="eastAsia"/>
        </w:rPr>
        <w:t>即表中的灰色区域，该区域数据是</w:t>
      </w:r>
      <w:r w:rsidRPr="00257295">
        <w:rPr>
          <w:rFonts w:hint="eastAsia"/>
        </w:rPr>
        <w:t>mtd</w:t>
      </w:r>
      <w:r w:rsidRPr="00257295">
        <w:rPr>
          <w:rFonts w:hint="eastAsia"/>
        </w:rPr>
        <w:t>接口直接依赖的，是系统的保留区，一般用到以下两种：</w:t>
      </w:r>
    </w:p>
    <w:p w:rsidR="001361AF" w:rsidRPr="00257295" w:rsidRDefault="001361AF" w:rsidP="00D84306">
      <w:pPr>
        <w:pStyle w:val="ListParagraph"/>
        <w:numPr>
          <w:ilvl w:val="0"/>
          <w:numId w:val="9"/>
        </w:numPr>
        <w:ind w:firstLineChars="0"/>
      </w:pPr>
      <w:r w:rsidRPr="00257295">
        <w:rPr>
          <w:rFonts w:hint="eastAsia"/>
        </w:rPr>
        <w:t>ECC</w:t>
      </w:r>
    </w:p>
    <w:p w:rsidR="001361AF" w:rsidRPr="00257295" w:rsidRDefault="001361AF" w:rsidP="001361AF">
      <w:pPr>
        <w:pStyle w:val="ListParagraph"/>
        <w:ind w:left="840" w:firstLineChars="0"/>
      </w:pPr>
      <w:r w:rsidRPr="00257295">
        <w:rPr>
          <w:rFonts w:hint="eastAsia"/>
        </w:rPr>
        <w:t>基本的读写接口依赖</w:t>
      </w:r>
      <w:r w:rsidRPr="00257295">
        <w:rPr>
          <w:rFonts w:hint="eastAsia"/>
        </w:rPr>
        <w:t>ECC</w:t>
      </w:r>
      <w:r w:rsidRPr="00257295">
        <w:rPr>
          <w:rFonts w:hint="eastAsia"/>
        </w:rPr>
        <w:t>的作校验和恢复，其实际大小由具体的</w:t>
      </w:r>
      <w:r w:rsidRPr="00257295">
        <w:rPr>
          <w:rFonts w:hint="eastAsia"/>
        </w:rPr>
        <w:t>ECC</w:t>
      </w:r>
      <w:r w:rsidRPr="00257295">
        <w:rPr>
          <w:rFonts w:hint="eastAsia"/>
        </w:rPr>
        <w:t>算法决定。</w:t>
      </w:r>
    </w:p>
    <w:p w:rsidR="001361AF" w:rsidRPr="00257295" w:rsidRDefault="001361AF" w:rsidP="00D84306">
      <w:pPr>
        <w:pStyle w:val="ListParagraph"/>
        <w:numPr>
          <w:ilvl w:val="0"/>
          <w:numId w:val="9"/>
        </w:numPr>
        <w:ind w:firstLineChars="0"/>
      </w:pPr>
      <w:r w:rsidRPr="00257295">
        <w:rPr>
          <w:rFonts w:hint="eastAsia"/>
        </w:rPr>
        <w:t>坏块标记</w:t>
      </w:r>
    </w:p>
    <w:p w:rsidR="001361AF" w:rsidRPr="00257295" w:rsidRDefault="001361AF" w:rsidP="001361AF">
      <w:pPr>
        <w:pStyle w:val="ListParagraph"/>
        <w:ind w:left="1260" w:firstLineChars="0" w:firstLine="0"/>
      </w:pPr>
      <w:r w:rsidRPr="00257295">
        <w:rPr>
          <w:rFonts w:hint="eastAsia"/>
        </w:rPr>
        <w:t>坏块标记一般约定在对应块的第一个</w:t>
      </w:r>
      <w:r w:rsidRPr="00257295">
        <w:rPr>
          <w:rFonts w:hint="eastAsia"/>
        </w:rPr>
        <w:t>page</w:t>
      </w:r>
      <w:r w:rsidRPr="00257295">
        <w:rPr>
          <w:rFonts w:hint="eastAsia"/>
        </w:rPr>
        <w:t>的</w:t>
      </w:r>
      <w:r w:rsidRPr="00257295">
        <w:rPr>
          <w:rFonts w:hint="eastAsia"/>
        </w:rPr>
        <w:t>OOB</w:t>
      </w:r>
      <w:r w:rsidRPr="00257295">
        <w:rPr>
          <w:rFonts w:hint="eastAsia"/>
        </w:rPr>
        <w:t>区，其在</w:t>
      </w:r>
      <w:r w:rsidRPr="00257295">
        <w:rPr>
          <w:rFonts w:hint="eastAsia"/>
        </w:rPr>
        <w:t>OOB</w:t>
      </w:r>
      <w:r w:rsidRPr="00257295">
        <w:rPr>
          <w:rFonts w:hint="eastAsia"/>
        </w:rPr>
        <w:t>区的偏移为</w:t>
      </w:r>
      <w:r w:rsidRPr="00257295">
        <w:rPr>
          <w:rFonts w:hint="eastAsia"/>
        </w:rPr>
        <w:t>0</w:t>
      </w:r>
      <w:r w:rsidRPr="00257295">
        <w:rPr>
          <w:rFonts w:hint="eastAsia"/>
        </w:rPr>
        <w:t>，大小是一个</w:t>
      </w:r>
      <w:r w:rsidRPr="00257295">
        <w:rPr>
          <w:rFonts w:hint="eastAsia"/>
        </w:rPr>
        <w:t>word(</w:t>
      </w:r>
      <w:r w:rsidRPr="00257295">
        <w:rPr>
          <w:rFonts w:hint="eastAsia"/>
        </w:rPr>
        <w:t>即如果</w:t>
      </w:r>
      <w:r w:rsidRPr="00257295">
        <w:rPr>
          <w:rFonts w:hint="eastAsia"/>
        </w:rPr>
        <w:t>nand</w:t>
      </w:r>
      <w:r w:rsidRPr="00257295">
        <w:rPr>
          <w:rFonts w:hint="eastAsia"/>
        </w:rPr>
        <w:t>的位宽为</w:t>
      </w:r>
      <w:r w:rsidRPr="00257295">
        <w:rPr>
          <w:rFonts w:hint="eastAsia"/>
        </w:rPr>
        <w:t>8bit</w:t>
      </w:r>
      <w:r w:rsidRPr="00257295">
        <w:rPr>
          <w:rFonts w:hint="eastAsia"/>
        </w:rPr>
        <w:t>则一个字节，为</w:t>
      </w:r>
      <w:r w:rsidRPr="00257295">
        <w:rPr>
          <w:rFonts w:hint="eastAsia"/>
        </w:rPr>
        <w:t>16bit</w:t>
      </w:r>
      <w:r w:rsidRPr="00257295">
        <w:rPr>
          <w:rFonts w:hint="eastAsia"/>
        </w:rPr>
        <w:t>则</w:t>
      </w:r>
      <w:r w:rsidRPr="00257295">
        <w:rPr>
          <w:rFonts w:hint="eastAsia"/>
        </w:rPr>
        <w:t>2</w:t>
      </w:r>
      <w:r w:rsidRPr="00257295">
        <w:rPr>
          <w:rFonts w:hint="eastAsia"/>
        </w:rPr>
        <w:t>个字节</w:t>
      </w:r>
      <w:r w:rsidRPr="00257295">
        <w:rPr>
          <w:rFonts w:hint="eastAsia"/>
        </w:rPr>
        <w:t>)</w:t>
      </w:r>
      <w:r w:rsidRPr="00257295">
        <w:rPr>
          <w:rFonts w:hint="eastAsia"/>
        </w:rPr>
        <w:t>。当</w:t>
      </w:r>
      <w:r w:rsidRPr="00257295">
        <w:rPr>
          <w:rFonts w:hint="eastAsia"/>
        </w:rPr>
        <w:t>ECC</w:t>
      </w:r>
      <w:r w:rsidRPr="00257295">
        <w:rPr>
          <w:rFonts w:hint="eastAsia"/>
        </w:rPr>
        <w:t>校验失败后，</w:t>
      </w:r>
      <w:r w:rsidRPr="00257295">
        <w:rPr>
          <w:rFonts w:hint="eastAsia"/>
        </w:rPr>
        <w:t>mtd</w:t>
      </w:r>
      <w:r w:rsidRPr="00257295">
        <w:rPr>
          <w:rFonts w:hint="eastAsia"/>
        </w:rPr>
        <w:t>可以将这个区域写入坏块标记，这个位置的数据如果是全</w:t>
      </w:r>
      <w:r w:rsidRPr="00257295">
        <w:rPr>
          <w:rFonts w:hint="eastAsia"/>
        </w:rPr>
        <w:t>FF</w:t>
      </w:r>
      <w:r w:rsidRPr="00257295">
        <w:rPr>
          <w:rFonts w:hint="eastAsia"/>
        </w:rPr>
        <w:t>则表示正常，否则为坏块。</w:t>
      </w:r>
    </w:p>
    <w:p w:rsidR="001361AF" w:rsidRPr="00257295" w:rsidRDefault="001361AF" w:rsidP="00D84306">
      <w:pPr>
        <w:pStyle w:val="ListParagraph"/>
        <w:numPr>
          <w:ilvl w:val="0"/>
          <w:numId w:val="8"/>
        </w:numPr>
        <w:ind w:firstLineChars="0"/>
      </w:pPr>
      <w:r w:rsidRPr="00257295">
        <w:rPr>
          <w:rFonts w:hint="eastAsia"/>
        </w:rPr>
        <w:t>用户区域</w:t>
      </w:r>
    </w:p>
    <w:p w:rsidR="001361AF" w:rsidRPr="00257295" w:rsidRDefault="001361AF" w:rsidP="001361AF">
      <w:pPr>
        <w:ind w:left="780" w:firstLineChars="0" w:firstLine="480"/>
      </w:pPr>
      <w:r w:rsidRPr="00257295">
        <w:rPr>
          <w:rFonts w:hint="eastAsia"/>
        </w:rPr>
        <w:t>即表中绿色区域，该区域存储特定的应用的数据，</w:t>
      </w:r>
      <w:r w:rsidRPr="00257295">
        <w:rPr>
          <w:rFonts w:hint="eastAsia"/>
        </w:rPr>
        <w:t>mtd</w:t>
      </w:r>
      <w:r w:rsidRPr="00257295">
        <w:rPr>
          <w:rFonts w:hint="eastAsia"/>
        </w:rPr>
        <w:t>层接口不会依赖其中的数据。比如文件系统</w:t>
      </w:r>
      <w:r w:rsidRPr="00257295">
        <w:rPr>
          <w:rFonts w:hint="eastAsia"/>
        </w:rPr>
        <w:t>YAFFS</w:t>
      </w:r>
      <w:r w:rsidRPr="00257295">
        <w:rPr>
          <w:rFonts w:hint="eastAsia"/>
        </w:rPr>
        <w:t>的部分日志信息会存储到该区域，具体参考</w:t>
      </w:r>
      <w:hyperlink w:anchor="_yaffs格式" w:history="1">
        <w:r w:rsidRPr="00257295">
          <w:rPr>
            <w:rStyle w:val="Hyperlink"/>
            <w:rFonts w:hint="eastAsia"/>
          </w:rPr>
          <w:t>YAFFS</w:t>
        </w:r>
        <w:r w:rsidRPr="00257295">
          <w:rPr>
            <w:rStyle w:val="Hyperlink"/>
            <w:rFonts w:hint="eastAsia"/>
          </w:rPr>
          <w:t>格式</w:t>
        </w:r>
      </w:hyperlink>
      <w:r w:rsidRPr="00257295">
        <w:rPr>
          <w:rFonts w:hint="eastAsia"/>
        </w:rPr>
        <w:t>。</w:t>
      </w:r>
    </w:p>
    <w:p w:rsidR="001361AF" w:rsidRPr="00257295" w:rsidRDefault="001361AF" w:rsidP="001361AF">
      <w:pPr>
        <w:pStyle w:val="Heading3"/>
        <w:numPr>
          <w:ilvl w:val="2"/>
          <w:numId w:val="1"/>
        </w:numPr>
        <w:spacing w:before="163" w:after="163"/>
      </w:pPr>
      <w:bookmarkStart w:id="221" w:name="_Toc390712788"/>
      <w:r w:rsidRPr="00257295">
        <w:rPr>
          <w:rFonts w:hint="eastAsia"/>
        </w:rPr>
        <w:t>数据区接口</w:t>
      </w:r>
      <w:bookmarkEnd w:id="221"/>
    </w:p>
    <w:p w:rsidR="001361AF" w:rsidRPr="00257295" w:rsidRDefault="001361AF" w:rsidP="00D84306">
      <w:pPr>
        <w:pStyle w:val="ListParagraph"/>
        <w:numPr>
          <w:ilvl w:val="0"/>
          <w:numId w:val="21"/>
        </w:numPr>
        <w:ind w:firstLineChars="0"/>
      </w:pPr>
      <w:r w:rsidRPr="00257295">
        <w:rPr>
          <w:rFonts w:hint="eastAsia"/>
        </w:rPr>
        <w:t>读数据</w:t>
      </w:r>
    </w:p>
    <w:p w:rsidR="001361AF" w:rsidRPr="00257295" w:rsidRDefault="001361AF" w:rsidP="00D84306">
      <w:pPr>
        <w:pStyle w:val="ListParagraph"/>
        <w:numPr>
          <w:ilvl w:val="0"/>
          <w:numId w:val="22"/>
        </w:numPr>
        <w:ind w:firstLineChars="0"/>
      </w:pPr>
      <w:r w:rsidRPr="00257295">
        <w:rPr>
          <w:rFonts w:hint="eastAsia"/>
        </w:rPr>
        <w:t>当发送了读命令后，此时可以从</w:t>
      </w:r>
      <w:r w:rsidRPr="00257295">
        <w:rPr>
          <w:rFonts w:hint="eastAsia"/>
        </w:rPr>
        <w:t>NandFlash</w:t>
      </w:r>
      <w:r w:rsidRPr="00257295">
        <w:rPr>
          <w:rFonts w:hint="eastAsia"/>
        </w:rPr>
        <w:t>的数据总线读取到数据，</w:t>
      </w:r>
      <w:r w:rsidRPr="00257295">
        <w:rPr>
          <w:rFonts w:hint="eastAsia"/>
        </w:rPr>
        <w:t xml:space="preserve"> </w:t>
      </w:r>
      <w:r w:rsidRPr="00257295">
        <w:rPr>
          <w:rFonts w:hint="eastAsia"/>
        </w:rPr>
        <w:t>因为读</w:t>
      </w:r>
      <w:r w:rsidRPr="00257295">
        <w:rPr>
          <w:rFonts w:hint="eastAsia"/>
        </w:rPr>
        <w:lastRenderedPageBreak/>
        <w:t>命令的最小单位为一个</w:t>
      </w:r>
      <w:r w:rsidRPr="00257295">
        <w:rPr>
          <w:rFonts w:hint="eastAsia"/>
        </w:rPr>
        <w:t>word</w:t>
      </w:r>
      <w:r w:rsidRPr="00257295">
        <w:rPr>
          <w:rFonts w:hint="eastAsia"/>
        </w:rPr>
        <w:t>，所以每读取一次则获取到一个</w:t>
      </w:r>
      <w:r w:rsidRPr="00257295">
        <w:rPr>
          <w:rFonts w:hint="eastAsia"/>
        </w:rPr>
        <w:t>Word</w:t>
      </w:r>
      <w:r w:rsidRPr="00257295">
        <w:rPr>
          <w:rFonts w:hint="eastAsia"/>
        </w:rPr>
        <w:t>，同时</w:t>
      </w:r>
      <w:r w:rsidRPr="00257295">
        <w:rPr>
          <w:rFonts w:hint="eastAsia"/>
        </w:rPr>
        <w:t>NandFlash</w:t>
      </w:r>
      <w:r w:rsidRPr="00257295">
        <w:rPr>
          <w:rFonts w:hint="eastAsia"/>
        </w:rPr>
        <w:t>内部会自动定位到下个</w:t>
      </w:r>
      <w:r w:rsidRPr="00257295">
        <w:rPr>
          <w:rFonts w:hint="eastAsia"/>
        </w:rPr>
        <w:t>Word</w:t>
      </w:r>
      <w:r w:rsidRPr="00257295">
        <w:rPr>
          <w:rFonts w:hint="eastAsia"/>
        </w:rPr>
        <w:t>，只要命令没有改变，则可以一直从数据总线上获取下个</w:t>
      </w:r>
      <w:r w:rsidRPr="00257295">
        <w:rPr>
          <w:rFonts w:hint="eastAsia"/>
        </w:rPr>
        <w:t>Word</w:t>
      </w:r>
      <w:r w:rsidRPr="00257295">
        <w:rPr>
          <w:rFonts w:hint="eastAsia"/>
        </w:rPr>
        <w:t>。</w:t>
      </w:r>
    </w:p>
    <w:p w:rsidR="001361AF" w:rsidRPr="00257295" w:rsidRDefault="001361AF" w:rsidP="00D84306">
      <w:pPr>
        <w:pStyle w:val="ListParagraph"/>
        <w:numPr>
          <w:ilvl w:val="0"/>
          <w:numId w:val="22"/>
        </w:numPr>
        <w:ind w:firstLineChars="0"/>
      </w:pPr>
      <w:r w:rsidRPr="00257295">
        <w:rPr>
          <w:rFonts w:hint="eastAsia"/>
        </w:rPr>
        <w:t>MTD</w:t>
      </w:r>
      <w:r w:rsidRPr="00257295">
        <w:rPr>
          <w:rFonts w:hint="eastAsia"/>
        </w:rPr>
        <w:t>默认将数据区和</w:t>
      </w:r>
      <w:r w:rsidRPr="00257295">
        <w:rPr>
          <w:rFonts w:hint="eastAsia"/>
        </w:rPr>
        <w:t>OOB</w:t>
      </w:r>
      <w:r w:rsidRPr="00257295">
        <w:rPr>
          <w:rFonts w:hint="eastAsia"/>
        </w:rPr>
        <w:t>作为连续存储，所以读完数据区后，其后面紧跟的数据即</w:t>
      </w:r>
      <w:r w:rsidRPr="00257295">
        <w:rPr>
          <w:rFonts w:hint="eastAsia"/>
        </w:rPr>
        <w:t xml:space="preserve"> OOB</w:t>
      </w:r>
      <w:r w:rsidRPr="00257295">
        <w:rPr>
          <w:rFonts w:hint="eastAsia"/>
        </w:rPr>
        <w:t>区，如下：</w:t>
      </w:r>
    </w:p>
    <w:p w:rsidR="001361AF" w:rsidRPr="00257295" w:rsidRDefault="001361AF" w:rsidP="001361AF">
      <w:pPr>
        <w:ind w:left="1140" w:firstLineChars="0" w:firstLine="480"/>
      </w:pPr>
      <w:r w:rsidRPr="00257295">
        <w:rPr>
          <w:rFonts w:hint="eastAsia"/>
        </w:rPr>
        <w:t>发送读命令</w:t>
      </w:r>
      <w:r w:rsidRPr="00257295">
        <w:rPr>
          <w:rFonts w:hint="eastAsia"/>
        </w:rPr>
        <w:t>(</w:t>
      </w:r>
      <w:r w:rsidRPr="00257295">
        <w:rPr>
          <w:rFonts w:hint="eastAsia"/>
        </w:rPr>
        <w:t>实际包括定位命令</w:t>
      </w:r>
      <w:r w:rsidRPr="00257295">
        <w:rPr>
          <w:rFonts w:hint="eastAsia"/>
        </w:rPr>
        <w:t>)</w:t>
      </w:r>
      <w:r w:rsidRPr="00257295">
        <w:rPr>
          <w:rFonts w:hint="eastAsia"/>
        </w:rPr>
        <w:t>，并调用从数据总线读取数据的接口：</w:t>
      </w:r>
    </w:p>
    <w:p w:rsidR="001361AF" w:rsidRPr="00257295" w:rsidRDefault="001361AF" w:rsidP="001361AF">
      <w:pPr>
        <w:pStyle w:val="a7"/>
        <w:ind w:leftChars="500" w:left="1200" w:firstLine="480"/>
      </w:pPr>
      <w:r w:rsidRPr="00257295">
        <w:drawing>
          <wp:inline distT="0" distB="0" distL="0" distR="0" wp14:anchorId="67EAF786" wp14:editId="3C26C684">
            <wp:extent cx="4533900" cy="1753108"/>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D9D4.tmp"/>
                    <pic:cNvPicPr/>
                  </pic:nvPicPr>
                  <pic:blipFill>
                    <a:blip r:embed="rId887" cstate="email">
                      <a:extLst>
                        <a:ext uri="{28A0092B-C50C-407E-A947-70E740481C1C}">
                          <a14:useLocalDpi xmlns:a14="http://schemas.microsoft.com/office/drawing/2010/main" val="0"/>
                        </a:ext>
                      </a:extLst>
                    </a:blip>
                    <a:stretch>
                      <a:fillRect/>
                    </a:stretch>
                  </pic:blipFill>
                  <pic:spPr>
                    <a:xfrm>
                      <a:off x="0" y="0"/>
                      <a:ext cx="4536454" cy="1754095"/>
                    </a:xfrm>
                    <a:prstGeom prst="rect">
                      <a:avLst/>
                    </a:prstGeom>
                  </pic:spPr>
                </pic:pic>
              </a:graphicData>
            </a:graphic>
          </wp:inline>
        </w:drawing>
      </w:r>
    </w:p>
    <w:p w:rsidR="001361AF" w:rsidRPr="00257295" w:rsidRDefault="001361AF" w:rsidP="001361AF">
      <w:pPr>
        <w:ind w:firstLine="480"/>
      </w:pPr>
      <w:r w:rsidRPr="00257295">
        <w:rPr>
          <w:rFonts w:hint="eastAsia"/>
        </w:rPr>
        <w:tab/>
      </w:r>
      <w:r w:rsidRPr="00257295">
        <w:rPr>
          <w:rFonts w:hint="eastAsia"/>
        </w:rPr>
        <w:tab/>
      </w:r>
      <w:r w:rsidRPr="00257295">
        <w:rPr>
          <w:rFonts w:hint="eastAsia"/>
        </w:rPr>
        <w:tab/>
      </w:r>
      <w:r w:rsidRPr="00257295">
        <w:rPr>
          <w:rFonts w:hint="eastAsia"/>
        </w:rPr>
        <w:t>读取数据总线的接口：</w:t>
      </w:r>
    </w:p>
    <w:p w:rsidR="001361AF" w:rsidRPr="00257295" w:rsidRDefault="001361AF" w:rsidP="001361AF">
      <w:pPr>
        <w:pStyle w:val="a7"/>
        <w:ind w:leftChars="500" w:left="1200" w:firstLine="480"/>
      </w:pPr>
      <w:r w:rsidRPr="00257295">
        <w:drawing>
          <wp:inline distT="0" distB="0" distL="0" distR="0" wp14:anchorId="369A92F1" wp14:editId="6303EAFC">
            <wp:extent cx="4486275" cy="914911"/>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336.tmp"/>
                    <pic:cNvPicPr/>
                  </pic:nvPicPr>
                  <pic:blipFill>
                    <a:blip r:embed="rId888" cstate="email">
                      <a:extLst>
                        <a:ext uri="{28A0092B-C50C-407E-A947-70E740481C1C}">
                          <a14:useLocalDpi xmlns:a14="http://schemas.microsoft.com/office/drawing/2010/main" val="0"/>
                        </a:ext>
                      </a:extLst>
                    </a:blip>
                    <a:stretch>
                      <a:fillRect/>
                    </a:stretch>
                  </pic:blipFill>
                  <pic:spPr>
                    <a:xfrm>
                      <a:off x="0" y="0"/>
                      <a:ext cx="4486902" cy="915039"/>
                    </a:xfrm>
                    <a:prstGeom prst="rect">
                      <a:avLst/>
                    </a:prstGeom>
                  </pic:spPr>
                </pic:pic>
              </a:graphicData>
            </a:graphic>
          </wp:inline>
        </w:drawing>
      </w:r>
    </w:p>
    <w:p w:rsidR="001361AF" w:rsidRPr="00257295" w:rsidRDefault="001361AF" w:rsidP="001361AF">
      <w:pPr>
        <w:ind w:left="1200" w:firstLineChars="175" w:firstLine="420"/>
      </w:pPr>
      <w:r w:rsidRPr="00257295">
        <w:rPr>
          <w:rFonts w:hint="eastAsia"/>
        </w:rPr>
        <w:t>其中：</w:t>
      </w:r>
    </w:p>
    <w:p w:rsidR="001361AF" w:rsidRPr="00257295" w:rsidRDefault="001361AF" w:rsidP="001361AF">
      <w:pPr>
        <w:ind w:left="1620" w:firstLineChars="0" w:firstLine="480"/>
      </w:pPr>
      <w:r w:rsidRPr="00257295">
        <w:rPr>
          <w:rFonts w:hint="eastAsia"/>
        </w:rPr>
        <w:t>1265</w:t>
      </w:r>
      <w:r w:rsidRPr="00257295">
        <w:rPr>
          <w:rFonts w:hint="eastAsia"/>
        </w:rPr>
        <w:t>将读命令的定位值设置为第</w:t>
      </w:r>
      <w:r w:rsidRPr="00257295">
        <w:rPr>
          <w:rFonts w:hint="eastAsia"/>
        </w:rPr>
        <w:t>0</w:t>
      </w:r>
      <w:r w:rsidRPr="00257295">
        <w:rPr>
          <w:rFonts w:hint="eastAsia"/>
        </w:rPr>
        <w:t>列，第</w:t>
      </w:r>
      <w:r w:rsidRPr="00257295">
        <w:rPr>
          <w:rFonts w:hint="eastAsia"/>
        </w:rPr>
        <w:t>page</w:t>
      </w:r>
      <w:r w:rsidRPr="00257295">
        <w:rPr>
          <w:rFonts w:hint="eastAsia"/>
        </w:rPr>
        <w:t>行；</w:t>
      </w:r>
    </w:p>
    <w:p w:rsidR="001361AF" w:rsidRPr="00257295" w:rsidRDefault="001361AF" w:rsidP="001361AF">
      <w:pPr>
        <w:ind w:left="1620" w:firstLineChars="0" w:firstLine="480"/>
      </w:pPr>
      <w:r w:rsidRPr="00257295">
        <w:rPr>
          <w:rFonts w:hint="eastAsia"/>
        </w:rPr>
        <w:t>1044</w:t>
      </w:r>
      <w:r w:rsidRPr="00257295">
        <w:rPr>
          <w:rFonts w:hint="eastAsia"/>
        </w:rPr>
        <w:t>行实现数据区读取，即：第</w:t>
      </w:r>
      <w:r w:rsidRPr="00257295">
        <w:rPr>
          <w:rFonts w:hint="eastAsia"/>
        </w:rPr>
        <w:t>0</w:t>
      </w:r>
      <w:r w:rsidRPr="00257295">
        <w:rPr>
          <w:rFonts w:hint="eastAsia"/>
        </w:rPr>
        <w:t>列数据起始的一段数据；</w:t>
      </w:r>
    </w:p>
    <w:p w:rsidR="001361AF" w:rsidRPr="00257295" w:rsidRDefault="001361AF" w:rsidP="001361AF">
      <w:pPr>
        <w:ind w:left="1620" w:firstLineChars="0" w:firstLine="480"/>
      </w:pPr>
      <w:r w:rsidRPr="00257295">
        <w:rPr>
          <w:rFonts w:hint="eastAsia"/>
        </w:rPr>
        <w:t>1047</w:t>
      </w:r>
      <w:r w:rsidRPr="00257295">
        <w:rPr>
          <w:rFonts w:hint="eastAsia"/>
        </w:rPr>
        <w:t>行实现</w:t>
      </w:r>
      <w:r w:rsidRPr="00257295">
        <w:rPr>
          <w:rFonts w:hint="eastAsia"/>
        </w:rPr>
        <w:t>OOB</w:t>
      </w:r>
      <w:r w:rsidRPr="00257295">
        <w:rPr>
          <w:rFonts w:hint="eastAsia"/>
        </w:rPr>
        <w:t>区读取，即：数据区和</w:t>
      </w:r>
      <w:r w:rsidRPr="00257295">
        <w:rPr>
          <w:rFonts w:hint="eastAsia"/>
        </w:rPr>
        <w:t>OOB</w:t>
      </w:r>
      <w:r w:rsidRPr="00257295">
        <w:rPr>
          <w:rFonts w:hint="eastAsia"/>
        </w:rPr>
        <w:t>是连续读取的。</w:t>
      </w:r>
    </w:p>
    <w:p w:rsidR="001361AF" w:rsidRPr="00257295" w:rsidRDefault="001361AF" w:rsidP="001361AF">
      <w:pPr>
        <w:pStyle w:val="Heading3"/>
        <w:spacing w:before="163" w:after="163"/>
      </w:pPr>
      <w:bookmarkStart w:id="222" w:name="_Toc390712789"/>
      <w:r w:rsidRPr="00257295">
        <w:rPr>
          <w:rFonts w:hint="eastAsia"/>
        </w:rPr>
        <w:lastRenderedPageBreak/>
        <w:t>OOB</w:t>
      </w:r>
      <w:r w:rsidRPr="00257295">
        <w:rPr>
          <w:rFonts w:hint="eastAsia"/>
        </w:rPr>
        <w:t>区布局实现</w:t>
      </w:r>
      <w:bookmarkEnd w:id="222"/>
    </w:p>
    <w:p w:rsidR="001361AF" w:rsidRPr="00257295" w:rsidRDefault="001361AF" w:rsidP="001361AF">
      <w:pPr>
        <w:pStyle w:val="a7"/>
        <w:ind w:leftChars="0" w:left="300" w:firstLine="420"/>
      </w:pPr>
      <w:r w:rsidRPr="00257295">
        <w:rPr>
          <w:rFonts w:hint="eastAsia"/>
        </w:rPr>
        <w:drawing>
          <wp:inline distT="0" distB="0" distL="0" distR="0" wp14:anchorId="285AB1AC" wp14:editId="3A5ECB15">
            <wp:extent cx="4304596" cy="2928980"/>
            <wp:effectExtent l="0" t="0" r="1270" b="508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0A094.tmp"/>
                    <pic:cNvPicPr/>
                  </pic:nvPicPr>
                  <pic:blipFill>
                    <a:blip r:embed="rId889" cstate="email">
                      <a:extLst>
                        <a:ext uri="{28A0092B-C50C-407E-A947-70E740481C1C}">
                          <a14:useLocalDpi xmlns:a14="http://schemas.microsoft.com/office/drawing/2010/main" val="0"/>
                        </a:ext>
                      </a:extLst>
                    </a:blip>
                    <a:stretch>
                      <a:fillRect/>
                    </a:stretch>
                  </pic:blipFill>
                  <pic:spPr>
                    <a:xfrm>
                      <a:off x="0" y="0"/>
                      <a:ext cx="4309690" cy="2932446"/>
                    </a:xfrm>
                    <a:prstGeom prst="rect">
                      <a:avLst/>
                    </a:prstGeom>
                  </pic:spPr>
                </pic:pic>
              </a:graphicData>
            </a:graphic>
          </wp:inline>
        </w:drawing>
      </w:r>
    </w:p>
    <w:p w:rsidR="001361AF" w:rsidRPr="00257295" w:rsidRDefault="001361AF" w:rsidP="001361AF">
      <w:pPr>
        <w:ind w:left="780" w:firstLineChars="0" w:firstLine="480"/>
      </w:pPr>
    </w:p>
    <w:p w:rsidR="001361AF" w:rsidRPr="00257295" w:rsidRDefault="001361AF" w:rsidP="001361AF">
      <w:pPr>
        <w:pStyle w:val="Heading3"/>
        <w:spacing w:before="163" w:after="163"/>
      </w:pPr>
      <w:bookmarkStart w:id="223" w:name="_MTD的存储结构访问方法"/>
      <w:bookmarkStart w:id="224" w:name="_Toc390712790"/>
      <w:bookmarkEnd w:id="223"/>
      <w:r w:rsidRPr="00257295">
        <w:rPr>
          <w:rFonts w:hint="eastAsia"/>
        </w:rPr>
        <w:t>坏块检测</w:t>
      </w:r>
      <w:bookmarkEnd w:id="224"/>
    </w:p>
    <w:p w:rsidR="001361AF" w:rsidRPr="00257295" w:rsidRDefault="001361AF" w:rsidP="001361AF">
      <w:pPr>
        <w:ind w:firstLine="480"/>
      </w:pPr>
      <w:r w:rsidRPr="00257295">
        <w:rPr>
          <w:rFonts w:hint="eastAsia"/>
        </w:rPr>
        <w:t>MTD</w:t>
      </w:r>
      <w:r w:rsidRPr="00257295">
        <w:rPr>
          <w:rFonts w:hint="eastAsia"/>
        </w:rPr>
        <w:t>中将通过坏块标志的方式来判断或设置一个块为坏块。</w:t>
      </w:r>
    </w:p>
    <w:p w:rsidR="001361AF" w:rsidRPr="00257295" w:rsidRDefault="001361AF" w:rsidP="00D84306">
      <w:pPr>
        <w:pStyle w:val="ListParagraph"/>
        <w:numPr>
          <w:ilvl w:val="0"/>
          <w:numId w:val="15"/>
        </w:numPr>
        <w:ind w:firstLineChars="0"/>
      </w:pPr>
      <w:r w:rsidRPr="00257295">
        <w:rPr>
          <w:rFonts w:hint="eastAsia"/>
        </w:rPr>
        <w:t>坏块起始位置</w:t>
      </w:r>
    </w:p>
    <w:p w:rsidR="001361AF" w:rsidRPr="00257295" w:rsidRDefault="001361AF" w:rsidP="001361AF">
      <w:pPr>
        <w:pStyle w:val="a7"/>
        <w:ind w:leftChars="175" w:firstLine="420"/>
      </w:pPr>
      <w:r w:rsidRPr="00257295">
        <w:rPr>
          <w:rFonts w:hint="eastAsia"/>
        </w:rPr>
        <w:drawing>
          <wp:inline distT="0" distB="0" distL="0" distR="0" wp14:anchorId="61A1B5ED" wp14:editId="13CD2203">
            <wp:extent cx="3553321" cy="552527"/>
            <wp:effectExtent l="0" t="0" r="952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3E08.tmp"/>
                    <pic:cNvPicPr/>
                  </pic:nvPicPr>
                  <pic:blipFill>
                    <a:blip r:embed="rId890">
                      <a:extLst>
                        <a:ext uri="{28A0092B-C50C-407E-A947-70E740481C1C}">
                          <a14:useLocalDpi xmlns:a14="http://schemas.microsoft.com/office/drawing/2010/main" val="0"/>
                        </a:ext>
                      </a:extLst>
                    </a:blip>
                    <a:stretch>
                      <a:fillRect/>
                    </a:stretch>
                  </pic:blipFill>
                  <pic:spPr>
                    <a:xfrm>
                      <a:off x="0" y="0"/>
                      <a:ext cx="3553321" cy="552527"/>
                    </a:xfrm>
                    <a:prstGeom prst="rect">
                      <a:avLst/>
                    </a:prstGeom>
                  </pic:spPr>
                </pic:pic>
              </a:graphicData>
            </a:graphic>
          </wp:inline>
        </w:drawing>
      </w:r>
    </w:p>
    <w:p w:rsidR="001361AF" w:rsidRPr="00257295" w:rsidRDefault="001361AF" w:rsidP="001361AF">
      <w:pPr>
        <w:pStyle w:val="a7"/>
        <w:ind w:leftChars="175" w:firstLine="420"/>
      </w:pPr>
      <w:r w:rsidRPr="00257295">
        <w:drawing>
          <wp:inline distT="0" distB="0" distL="0" distR="0" wp14:anchorId="3F9E898F" wp14:editId="400FFCD4">
            <wp:extent cx="4780195" cy="1809750"/>
            <wp:effectExtent l="0" t="0" r="190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85D19.tmp"/>
                    <pic:cNvPicPr/>
                  </pic:nvPicPr>
                  <pic:blipFill>
                    <a:blip r:embed="rId891" cstate="email">
                      <a:extLst>
                        <a:ext uri="{28A0092B-C50C-407E-A947-70E740481C1C}">
                          <a14:useLocalDpi xmlns:a14="http://schemas.microsoft.com/office/drawing/2010/main" val="0"/>
                        </a:ext>
                      </a:extLst>
                    </a:blip>
                    <a:stretch>
                      <a:fillRect/>
                    </a:stretch>
                  </pic:blipFill>
                  <pic:spPr>
                    <a:xfrm>
                      <a:off x="0" y="0"/>
                      <a:ext cx="4794151" cy="1815034"/>
                    </a:xfrm>
                    <a:prstGeom prst="rect">
                      <a:avLst/>
                    </a:prstGeom>
                  </pic:spPr>
                </pic:pic>
              </a:graphicData>
            </a:graphic>
          </wp:inline>
        </w:drawing>
      </w:r>
    </w:p>
    <w:p w:rsidR="001361AF" w:rsidRPr="00257295" w:rsidRDefault="001361AF" w:rsidP="001361AF">
      <w:pPr>
        <w:ind w:left="780" w:firstLine="480"/>
      </w:pPr>
      <w:r w:rsidRPr="00257295">
        <w:rPr>
          <w:rFonts w:hint="eastAsia"/>
        </w:rPr>
        <w:t>即如果</w:t>
      </w:r>
      <w:r w:rsidRPr="00257295">
        <w:rPr>
          <w:rFonts w:hint="eastAsia"/>
        </w:rPr>
        <w:t>page</w:t>
      </w:r>
      <w:r w:rsidRPr="00257295">
        <w:rPr>
          <w:rFonts w:hint="eastAsia"/>
        </w:rPr>
        <w:t>大于</w:t>
      </w:r>
      <w:r w:rsidRPr="00257295">
        <w:rPr>
          <w:rFonts w:hint="eastAsia"/>
        </w:rPr>
        <w:t>512</w:t>
      </w:r>
      <w:r w:rsidRPr="00257295">
        <w:rPr>
          <w:rFonts w:hint="eastAsia"/>
        </w:rPr>
        <w:t>字节则坏块标记在</w:t>
      </w:r>
      <w:r w:rsidRPr="00257295">
        <w:rPr>
          <w:rFonts w:hint="eastAsia"/>
        </w:rPr>
        <w:t>OOB</w:t>
      </w:r>
      <w:r w:rsidRPr="00257295">
        <w:rPr>
          <w:rFonts w:hint="eastAsia"/>
        </w:rPr>
        <w:t>区的相对偏移为</w:t>
      </w:r>
      <w:r w:rsidRPr="00257295">
        <w:rPr>
          <w:rFonts w:hint="eastAsia"/>
        </w:rPr>
        <w:t>0</w:t>
      </w:r>
      <w:r w:rsidRPr="00257295">
        <w:rPr>
          <w:rFonts w:hint="eastAsia"/>
        </w:rPr>
        <w:t>。</w:t>
      </w:r>
    </w:p>
    <w:p w:rsidR="001361AF" w:rsidRPr="00257295" w:rsidRDefault="001361AF" w:rsidP="00D84306">
      <w:pPr>
        <w:pStyle w:val="ListParagraph"/>
        <w:numPr>
          <w:ilvl w:val="0"/>
          <w:numId w:val="15"/>
        </w:numPr>
        <w:ind w:firstLineChars="0"/>
      </w:pPr>
      <w:r w:rsidRPr="00257295">
        <w:rPr>
          <w:rFonts w:hint="eastAsia"/>
        </w:rPr>
        <w:t>坏块判断</w:t>
      </w:r>
    </w:p>
    <w:p w:rsidR="001361AF" w:rsidRPr="00257295" w:rsidRDefault="001361AF" w:rsidP="001361AF">
      <w:pPr>
        <w:pStyle w:val="a7"/>
        <w:ind w:leftChars="175" w:firstLine="420"/>
      </w:pPr>
      <w:r w:rsidRPr="00257295">
        <w:lastRenderedPageBreak/>
        <w:drawing>
          <wp:inline distT="0" distB="0" distL="0" distR="0" wp14:anchorId="40632E9A" wp14:editId="37FF9EC4">
            <wp:extent cx="4866590" cy="240030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84FC5.tmp"/>
                    <pic:cNvPicPr/>
                  </pic:nvPicPr>
                  <pic:blipFill>
                    <a:blip r:embed="rId892" cstate="email">
                      <a:extLst>
                        <a:ext uri="{28A0092B-C50C-407E-A947-70E740481C1C}">
                          <a14:useLocalDpi xmlns:a14="http://schemas.microsoft.com/office/drawing/2010/main" val="0"/>
                        </a:ext>
                      </a:extLst>
                    </a:blip>
                    <a:stretch>
                      <a:fillRect/>
                    </a:stretch>
                  </pic:blipFill>
                  <pic:spPr>
                    <a:xfrm>
                      <a:off x="0" y="0"/>
                      <a:ext cx="4876791" cy="2405332"/>
                    </a:xfrm>
                    <a:prstGeom prst="rect">
                      <a:avLst/>
                    </a:prstGeom>
                  </pic:spPr>
                </pic:pic>
              </a:graphicData>
            </a:graphic>
          </wp:inline>
        </w:drawing>
      </w:r>
    </w:p>
    <w:p w:rsidR="001361AF" w:rsidRPr="00257295" w:rsidRDefault="001361AF" w:rsidP="001361AF">
      <w:pPr>
        <w:ind w:left="840" w:firstLineChars="0" w:firstLine="420"/>
      </w:pPr>
      <w:r w:rsidRPr="00257295">
        <w:rPr>
          <w:rFonts w:hint="eastAsia"/>
        </w:rPr>
        <w:t>即如果坏块偏移位置起始的一个</w:t>
      </w:r>
      <w:r w:rsidRPr="00257295">
        <w:rPr>
          <w:rFonts w:hint="eastAsia"/>
        </w:rPr>
        <w:t>word</w:t>
      </w:r>
      <w:r w:rsidRPr="00257295">
        <w:rPr>
          <w:rFonts w:hint="eastAsia"/>
        </w:rPr>
        <w:t>如果全为</w:t>
      </w:r>
      <w:r w:rsidRPr="00257295">
        <w:rPr>
          <w:rFonts w:hint="eastAsia"/>
        </w:rPr>
        <w:t>0xFF</w:t>
      </w:r>
      <w:r w:rsidRPr="00257295">
        <w:rPr>
          <w:rFonts w:hint="eastAsia"/>
        </w:rPr>
        <w:t>则不是坏块，否则为坏块。</w:t>
      </w:r>
    </w:p>
    <w:p w:rsidR="001361AF" w:rsidRPr="00257295" w:rsidRDefault="001361AF" w:rsidP="00D84306">
      <w:pPr>
        <w:pStyle w:val="ListParagraph"/>
        <w:numPr>
          <w:ilvl w:val="0"/>
          <w:numId w:val="15"/>
        </w:numPr>
        <w:ind w:firstLineChars="0"/>
      </w:pPr>
      <w:r w:rsidRPr="00257295">
        <w:rPr>
          <w:rFonts w:hint="eastAsia"/>
        </w:rPr>
        <w:t>坏块标记</w:t>
      </w:r>
    </w:p>
    <w:p w:rsidR="001361AF" w:rsidRPr="00257295" w:rsidRDefault="001361AF" w:rsidP="001361AF">
      <w:pPr>
        <w:pStyle w:val="a7"/>
        <w:ind w:leftChars="175" w:firstLine="420"/>
      </w:pPr>
      <w:r w:rsidRPr="00257295">
        <w:drawing>
          <wp:inline distT="0" distB="0" distL="0" distR="0" wp14:anchorId="647A905B" wp14:editId="4D00D404">
            <wp:extent cx="3810000" cy="234396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85756.tmp"/>
                    <pic:cNvPicPr/>
                  </pic:nvPicPr>
                  <pic:blipFill>
                    <a:blip r:embed="rId893" cstate="email">
                      <a:extLst>
                        <a:ext uri="{28A0092B-C50C-407E-A947-70E740481C1C}">
                          <a14:useLocalDpi xmlns:a14="http://schemas.microsoft.com/office/drawing/2010/main" val="0"/>
                        </a:ext>
                      </a:extLst>
                    </a:blip>
                    <a:stretch>
                      <a:fillRect/>
                    </a:stretch>
                  </pic:blipFill>
                  <pic:spPr>
                    <a:xfrm>
                      <a:off x="0" y="0"/>
                      <a:ext cx="3810532" cy="2344288"/>
                    </a:xfrm>
                    <a:prstGeom prst="rect">
                      <a:avLst/>
                    </a:prstGeom>
                  </pic:spPr>
                </pic:pic>
              </a:graphicData>
            </a:graphic>
          </wp:inline>
        </w:drawing>
      </w:r>
    </w:p>
    <w:p w:rsidR="001361AF" w:rsidRPr="00257295" w:rsidRDefault="001361AF" w:rsidP="001361AF">
      <w:pPr>
        <w:pStyle w:val="a7"/>
        <w:ind w:leftChars="375" w:left="900" w:firstLine="360"/>
        <w:rPr>
          <w:rFonts w:cs="Times New Roman"/>
          <w:noProof w:val="0"/>
          <w:sz w:val="24"/>
          <w:szCs w:val="24"/>
        </w:rPr>
      </w:pPr>
      <w:r w:rsidRPr="00257295">
        <w:rPr>
          <w:rFonts w:cs="Times New Roman" w:hint="eastAsia"/>
          <w:noProof w:val="0"/>
          <w:sz w:val="24"/>
          <w:szCs w:val="24"/>
        </w:rPr>
        <w:t>其中</w:t>
      </w:r>
      <w:r w:rsidRPr="00257295">
        <w:rPr>
          <w:rFonts w:cs="Times New Roman" w:hint="eastAsia"/>
          <w:noProof w:val="0"/>
          <w:sz w:val="24"/>
          <w:szCs w:val="24"/>
        </w:rPr>
        <w:t>buf</w:t>
      </w:r>
      <w:r w:rsidRPr="00257295">
        <w:rPr>
          <w:rFonts w:cs="Times New Roman" w:hint="eastAsia"/>
          <w:noProof w:val="0"/>
          <w:sz w:val="24"/>
          <w:szCs w:val="24"/>
        </w:rPr>
        <w:t>的内容是全</w:t>
      </w:r>
      <w:r w:rsidRPr="00257295">
        <w:rPr>
          <w:rFonts w:cs="Times New Roman" w:hint="eastAsia"/>
          <w:noProof w:val="0"/>
          <w:sz w:val="24"/>
          <w:szCs w:val="24"/>
        </w:rPr>
        <w:t>0</w:t>
      </w:r>
      <w:r w:rsidRPr="00257295">
        <w:rPr>
          <w:rFonts w:cs="Times New Roman" w:hint="eastAsia"/>
          <w:noProof w:val="0"/>
          <w:sz w:val="24"/>
          <w:szCs w:val="24"/>
        </w:rPr>
        <w:t>，即如果为坏块则将标记位置写为</w:t>
      </w:r>
      <w:r w:rsidRPr="00257295">
        <w:rPr>
          <w:rFonts w:cs="Times New Roman" w:hint="eastAsia"/>
          <w:noProof w:val="0"/>
          <w:sz w:val="24"/>
          <w:szCs w:val="24"/>
        </w:rPr>
        <w:t>0</w:t>
      </w:r>
      <w:r w:rsidRPr="00257295">
        <w:rPr>
          <w:rFonts w:cs="Times New Roman" w:hint="eastAsia"/>
          <w:noProof w:val="0"/>
          <w:sz w:val="24"/>
          <w:szCs w:val="24"/>
        </w:rPr>
        <w:t>，写入的长度为一个</w:t>
      </w:r>
      <w:r w:rsidRPr="00257295">
        <w:rPr>
          <w:rFonts w:cs="Times New Roman" w:hint="eastAsia"/>
          <w:noProof w:val="0"/>
          <w:sz w:val="24"/>
          <w:szCs w:val="24"/>
        </w:rPr>
        <w:t>Word</w:t>
      </w:r>
      <w:r w:rsidRPr="00257295">
        <w:rPr>
          <w:rFonts w:cs="Times New Roman" w:hint="eastAsia"/>
          <w:noProof w:val="0"/>
          <w:sz w:val="24"/>
          <w:szCs w:val="24"/>
        </w:rPr>
        <w:t>。</w:t>
      </w:r>
    </w:p>
    <w:p w:rsidR="00FB6571" w:rsidRPr="00257295" w:rsidRDefault="00225802" w:rsidP="00FB6571">
      <w:pPr>
        <w:pStyle w:val="Heading2"/>
        <w:spacing w:before="326" w:after="163"/>
      </w:pPr>
      <w:bookmarkStart w:id="225" w:name="_ECC的使用"/>
      <w:bookmarkStart w:id="226" w:name="_ECC的算法特征"/>
      <w:bookmarkStart w:id="227" w:name="_汉明码的算法特征"/>
      <w:bookmarkStart w:id="228" w:name="_ECC的纠错能力"/>
      <w:bookmarkEnd w:id="225"/>
      <w:bookmarkEnd w:id="226"/>
      <w:bookmarkEnd w:id="227"/>
      <w:bookmarkEnd w:id="228"/>
      <w:r>
        <w:br w:type="page"/>
      </w:r>
      <w:bookmarkStart w:id="229" w:name="_Toc390712791"/>
      <w:r w:rsidR="00FB6571">
        <w:lastRenderedPageBreak/>
        <w:t>MMC</w:t>
      </w:r>
      <w:r w:rsidR="00FB6571">
        <w:rPr>
          <w:rFonts w:hint="eastAsia"/>
        </w:rPr>
        <w:t>设备</w:t>
      </w:r>
      <w:bookmarkEnd w:id="229"/>
    </w:p>
    <w:p w:rsidR="00225802" w:rsidRDefault="00225802">
      <w:pPr>
        <w:widowControl/>
        <w:spacing w:line="240" w:lineRule="auto"/>
        <w:ind w:firstLineChars="0" w:firstLine="0"/>
        <w:jc w:val="left"/>
        <w:rPr>
          <w:b/>
          <w:bCs/>
          <w:sz w:val="28"/>
          <w:szCs w:val="28"/>
        </w:rPr>
      </w:pPr>
    </w:p>
    <w:p w:rsidR="00FB6571" w:rsidRDefault="00FB6571">
      <w:pPr>
        <w:widowControl/>
        <w:spacing w:line="240" w:lineRule="auto"/>
        <w:ind w:firstLineChars="0" w:firstLine="0"/>
        <w:jc w:val="left"/>
        <w:rPr>
          <w:b/>
          <w:bCs/>
          <w:sz w:val="28"/>
          <w:szCs w:val="28"/>
        </w:rPr>
      </w:pPr>
      <w:r>
        <w:br w:type="page"/>
      </w:r>
    </w:p>
    <w:p w:rsidR="006F175A" w:rsidRDefault="006F175A" w:rsidP="006F175A">
      <w:pPr>
        <w:pStyle w:val="Heading2"/>
        <w:spacing w:before="326" w:after="163"/>
      </w:pPr>
      <w:bookmarkStart w:id="230" w:name="_Toc390712792"/>
      <w:r>
        <w:lastRenderedPageBreak/>
        <w:t>V4L</w:t>
      </w:r>
      <w:r w:rsidR="005A1DF3">
        <w:rPr>
          <w:rFonts w:hint="eastAsia"/>
        </w:rPr>
        <w:t>2</w:t>
      </w:r>
      <w:r>
        <w:rPr>
          <w:rFonts w:hint="eastAsia"/>
        </w:rPr>
        <w:t>设备</w:t>
      </w:r>
      <w:bookmarkEnd w:id="230"/>
    </w:p>
    <w:p w:rsidR="000B65CA" w:rsidRPr="000B65CA" w:rsidRDefault="000B65CA" w:rsidP="000B65CA">
      <w:pPr>
        <w:pStyle w:val="Heading3"/>
        <w:numPr>
          <w:ilvl w:val="2"/>
          <w:numId w:val="1"/>
        </w:numPr>
        <w:spacing w:before="163" w:after="163"/>
      </w:pPr>
      <w:bookmarkStart w:id="231" w:name="_Toc390712793"/>
      <w:r>
        <w:t>V4L2</w:t>
      </w:r>
      <w:r>
        <w:rPr>
          <w:rFonts w:hint="eastAsia"/>
        </w:rPr>
        <w:t>设备类型</w:t>
      </w:r>
      <w:bookmarkEnd w:id="231"/>
    </w:p>
    <w:p w:rsidR="000B65CA" w:rsidRDefault="000B65CA" w:rsidP="000B65CA">
      <w:pPr>
        <w:ind w:firstLine="480"/>
      </w:pPr>
      <w:r>
        <w:t>V4L2</w:t>
      </w:r>
      <w:r>
        <w:rPr>
          <w:rFonts w:hint="eastAsia"/>
        </w:rPr>
        <w:t>支持多种设备接口，主要包括：</w:t>
      </w:r>
    </w:p>
    <w:p w:rsidR="000B65CA" w:rsidRDefault="000B65CA" w:rsidP="00D734B9">
      <w:pPr>
        <w:pStyle w:val="ListParagraph"/>
        <w:numPr>
          <w:ilvl w:val="0"/>
          <w:numId w:val="149"/>
        </w:numPr>
        <w:ind w:firstLineChars="0"/>
      </w:pPr>
      <w:r>
        <w:rPr>
          <w:rFonts w:hint="eastAsia"/>
        </w:rPr>
        <w:t>视频采集接口（</w:t>
      </w:r>
      <w:r>
        <w:rPr>
          <w:rFonts w:hint="eastAsia"/>
        </w:rPr>
        <w:t>video capture interface</w:t>
      </w:r>
      <w:r>
        <w:rPr>
          <w:rFonts w:hint="eastAsia"/>
        </w:rPr>
        <w:t>），用于摄像头，这也是</w:t>
      </w:r>
      <w:r>
        <w:rPr>
          <w:rFonts w:hint="eastAsia"/>
        </w:rPr>
        <w:t xml:space="preserve">V4L2 </w:t>
      </w:r>
      <w:r>
        <w:rPr>
          <w:rFonts w:hint="eastAsia"/>
        </w:rPr>
        <w:t>驱动的最初设计；</w:t>
      </w:r>
    </w:p>
    <w:p w:rsidR="000B65CA" w:rsidRDefault="000B65CA" w:rsidP="00D734B9">
      <w:pPr>
        <w:pStyle w:val="ListParagraph"/>
        <w:numPr>
          <w:ilvl w:val="0"/>
          <w:numId w:val="149"/>
        </w:numPr>
        <w:ind w:firstLineChars="0"/>
      </w:pPr>
      <w:r>
        <w:rPr>
          <w:rFonts w:hint="eastAsia"/>
        </w:rPr>
        <w:t>视频输出接口（</w:t>
      </w:r>
      <w:r>
        <w:rPr>
          <w:rFonts w:hint="eastAsia"/>
        </w:rPr>
        <w:t>video output interface</w:t>
      </w:r>
      <w:r>
        <w:rPr>
          <w:rFonts w:hint="eastAsia"/>
        </w:rPr>
        <w:t>），用于系统外围视频图像设备，如电视等；</w:t>
      </w:r>
    </w:p>
    <w:p w:rsidR="000B65CA" w:rsidRDefault="000B65CA" w:rsidP="00D734B9">
      <w:pPr>
        <w:pStyle w:val="ListParagraph"/>
        <w:numPr>
          <w:ilvl w:val="0"/>
          <w:numId w:val="149"/>
        </w:numPr>
        <w:ind w:firstLineChars="0"/>
      </w:pPr>
      <w:r>
        <w:rPr>
          <w:rFonts w:hint="eastAsia"/>
        </w:rPr>
        <w:t>直接传输视频接口（</w:t>
      </w:r>
      <w:r>
        <w:rPr>
          <w:rFonts w:hint="eastAsia"/>
        </w:rPr>
        <w:t>video overlay interface</w:t>
      </w:r>
      <w:r>
        <w:rPr>
          <w:rFonts w:hint="eastAsia"/>
        </w:rPr>
        <w:t>），这种设备接口可不通过</w:t>
      </w:r>
      <w:r>
        <w:rPr>
          <w:rFonts w:hint="eastAsia"/>
        </w:rPr>
        <w:t>cpu</w:t>
      </w:r>
      <w:r>
        <w:rPr>
          <w:rFonts w:hint="eastAsia"/>
        </w:rPr>
        <w:t>，将视频采集的信号直接输出到输出设备上；</w:t>
      </w:r>
    </w:p>
    <w:p w:rsidR="000B65CA" w:rsidRDefault="000B65CA" w:rsidP="00D734B9">
      <w:pPr>
        <w:pStyle w:val="ListParagraph"/>
        <w:numPr>
          <w:ilvl w:val="0"/>
          <w:numId w:val="149"/>
        </w:numPr>
        <w:ind w:firstLineChars="0"/>
      </w:pPr>
      <w:r>
        <w:rPr>
          <w:rFonts w:hint="eastAsia"/>
        </w:rPr>
        <w:t>视频间隔消隐信号接口（</w:t>
      </w:r>
      <w:r>
        <w:rPr>
          <w:rFonts w:hint="eastAsia"/>
        </w:rPr>
        <w:t>VBI interface</w:t>
      </w:r>
      <w:r>
        <w:rPr>
          <w:rFonts w:hint="eastAsia"/>
        </w:rPr>
        <w:t>），用于传输消隐期的视频信号；</w:t>
      </w:r>
    </w:p>
    <w:p w:rsidR="000B65CA" w:rsidRDefault="000B65CA" w:rsidP="00D734B9">
      <w:pPr>
        <w:pStyle w:val="ListParagraph"/>
        <w:numPr>
          <w:ilvl w:val="0"/>
          <w:numId w:val="149"/>
        </w:numPr>
        <w:ind w:firstLineChars="0"/>
      </w:pPr>
      <w:r>
        <w:rPr>
          <w:rFonts w:hint="eastAsia"/>
        </w:rPr>
        <w:t>收音机接口（</w:t>
      </w:r>
      <w:r>
        <w:rPr>
          <w:rFonts w:hint="eastAsia"/>
        </w:rPr>
        <w:t>radio interface</w:t>
      </w:r>
      <w:r>
        <w:rPr>
          <w:rFonts w:hint="eastAsia"/>
        </w:rPr>
        <w:t>），用于处理</w:t>
      </w:r>
      <w:r>
        <w:rPr>
          <w:rFonts w:hint="eastAsia"/>
        </w:rPr>
        <w:t xml:space="preserve">AM </w:t>
      </w:r>
      <w:r>
        <w:rPr>
          <w:rFonts w:hint="eastAsia"/>
        </w:rPr>
        <w:t>或</w:t>
      </w:r>
      <w:r>
        <w:rPr>
          <w:rFonts w:hint="eastAsia"/>
        </w:rPr>
        <w:t xml:space="preserve">FM </w:t>
      </w:r>
      <w:r>
        <w:rPr>
          <w:rFonts w:hint="eastAsia"/>
        </w:rPr>
        <w:t>高频设备接收来的音频信号。</w:t>
      </w:r>
    </w:p>
    <w:p w:rsidR="00F05B77" w:rsidRDefault="00F05B77" w:rsidP="00F05B77">
      <w:pPr>
        <w:pStyle w:val="Heading3"/>
        <w:numPr>
          <w:ilvl w:val="2"/>
          <w:numId w:val="1"/>
        </w:numPr>
        <w:spacing w:before="163" w:after="163"/>
      </w:pPr>
      <w:bookmarkStart w:id="232" w:name="_Toc390712794"/>
      <w:r>
        <w:rPr>
          <w:rFonts w:hint="eastAsia"/>
        </w:rPr>
        <w:t>缓存</w:t>
      </w:r>
      <w:r w:rsidR="00124E19">
        <w:rPr>
          <w:rFonts w:hint="eastAsia"/>
        </w:rPr>
        <w:t>属性</w:t>
      </w:r>
      <w:bookmarkEnd w:id="232"/>
    </w:p>
    <w:p w:rsidR="00727FF7" w:rsidRDefault="00A654C5" w:rsidP="00D734B9">
      <w:pPr>
        <w:pStyle w:val="ListParagraph"/>
        <w:numPr>
          <w:ilvl w:val="0"/>
          <w:numId w:val="153"/>
        </w:numPr>
        <w:ind w:firstLineChars="0"/>
      </w:pPr>
      <w:r>
        <w:rPr>
          <w:rFonts w:hint="eastAsia"/>
        </w:rPr>
        <w:t>数据</w:t>
      </w:r>
      <w:r w:rsidR="00727FF7">
        <w:rPr>
          <w:rFonts w:hint="eastAsia"/>
        </w:rPr>
        <w:t>方向</w:t>
      </w:r>
    </w:p>
    <w:p w:rsidR="00E540F5" w:rsidRDefault="00E540F5" w:rsidP="00D734B9">
      <w:pPr>
        <w:pStyle w:val="ListParagraph"/>
        <w:numPr>
          <w:ilvl w:val="0"/>
          <w:numId w:val="151"/>
        </w:numPr>
        <w:ind w:firstLineChars="0"/>
      </w:pPr>
      <w:r w:rsidRPr="00D42B37">
        <w:t>CAPTURE</w:t>
      </w:r>
    </w:p>
    <w:p w:rsidR="00D42B37" w:rsidRDefault="00FD6905" w:rsidP="00E540F5">
      <w:pPr>
        <w:pStyle w:val="ListParagraph"/>
        <w:ind w:left="1200" w:firstLineChars="0" w:firstLine="0"/>
      </w:pPr>
      <w:r>
        <w:rPr>
          <w:rFonts w:hint="eastAsia"/>
        </w:rPr>
        <w:t>捕获</w:t>
      </w:r>
      <w:r w:rsidR="00A94F62">
        <w:rPr>
          <w:rFonts w:hint="eastAsia"/>
        </w:rPr>
        <w:t>设备</w:t>
      </w:r>
      <w:r w:rsidR="00A94F62">
        <w:sym w:font="Wingdings" w:char="F0E0"/>
      </w:r>
      <w:r w:rsidR="00A94F62">
        <w:rPr>
          <w:rFonts w:hint="eastAsia"/>
        </w:rPr>
        <w:t>内存</w:t>
      </w:r>
    </w:p>
    <w:p w:rsidR="00E540F5" w:rsidRDefault="00E540F5" w:rsidP="00D734B9">
      <w:pPr>
        <w:pStyle w:val="ListParagraph"/>
        <w:numPr>
          <w:ilvl w:val="0"/>
          <w:numId w:val="151"/>
        </w:numPr>
        <w:ind w:firstLineChars="0"/>
      </w:pPr>
      <w:r w:rsidRPr="009C2F39">
        <w:t>OUTPUT</w:t>
      </w:r>
    </w:p>
    <w:p w:rsidR="009C2F39" w:rsidRDefault="00A94F62" w:rsidP="00E540F5">
      <w:pPr>
        <w:pStyle w:val="ListParagraph"/>
        <w:ind w:left="1200" w:firstLineChars="0" w:firstLine="0"/>
      </w:pPr>
      <w:r>
        <w:rPr>
          <w:rFonts w:hint="eastAsia"/>
        </w:rPr>
        <w:t>内存</w:t>
      </w:r>
      <w:r>
        <w:sym w:font="Wingdings" w:char="F0E0"/>
      </w:r>
      <w:r w:rsidR="001F2194">
        <w:rPr>
          <w:rFonts w:hint="eastAsia"/>
        </w:rPr>
        <w:t>显示</w:t>
      </w:r>
      <w:r>
        <w:rPr>
          <w:rFonts w:hint="eastAsia"/>
        </w:rPr>
        <w:t>设备</w:t>
      </w:r>
    </w:p>
    <w:p w:rsidR="00E540F5" w:rsidRDefault="00E540F5" w:rsidP="00D734B9">
      <w:pPr>
        <w:pStyle w:val="ListParagraph"/>
        <w:numPr>
          <w:ilvl w:val="0"/>
          <w:numId w:val="151"/>
        </w:numPr>
        <w:ind w:firstLineChars="0"/>
      </w:pPr>
      <w:r w:rsidRPr="009C2F39">
        <w:t>OVERLAY</w:t>
      </w:r>
    </w:p>
    <w:p w:rsidR="009C2F39" w:rsidRDefault="00E5643B" w:rsidP="00E540F5">
      <w:pPr>
        <w:pStyle w:val="ListParagraph"/>
        <w:ind w:left="1200" w:firstLineChars="0" w:firstLine="0"/>
      </w:pPr>
      <w:r>
        <w:rPr>
          <w:rFonts w:hint="eastAsia"/>
        </w:rPr>
        <w:t>捕获</w:t>
      </w:r>
      <w:r w:rsidR="002421C3">
        <w:rPr>
          <w:rFonts w:hint="eastAsia"/>
        </w:rPr>
        <w:t>设备</w:t>
      </w:r>
      <w:r w:rsidR="002421C3">
        <w:sym w:font="Wingdings" w:char="F0E0"/>
      </w:r>
      <w:r w:rsidR="002421C3">
        <w:rPr>
          <w:rFonts w:hint="eastAsia"/>
        </w:rPr>
        <w:t>内存</w:t>
      </w:r>
      <w:r w:rsidR="00FD6905">
        <w:sym w:font="Wingdings" w:char="F0E0"/>
      </w:r>
      <w:r w:rsidR="00726A9D">
        <w:rPr>
          <w:rFonts w:hint="eastAsia"/>
        </w:rPr>
        <w:t>显示</w:t>
      </w:r>
      <w:r w:rsidR="00FD6905">
        <w:rPr>
          <w:rFonts w:hint="eastAsia"/>
        </w:rPr>
        <w:t>设备</w:t>
      </w:r>
    </w:p>
    <w:p w:rsidR="00617416" w:rsidRDefault="00617416" w:rsidP="00D734B9">
      <w:pPr>
        <w:pStyle w:val="ListParagraph"/>
        <w:numPr>
          <w:ilvl w:val="0"/>
          <w:numId w:val="153"/>
        </w:numPr>
        <w:ind w:firstLineChars="0"/>
      </w:pPr>
      <w:r>
        <w:rPr>
          <w:rFonts w:hint="eastAsia"/>
        </w:rPr>
        <w:t>数据布局</w:t>
      </w:r>
    </w:p>
    <w:p w:rsidR="00AD2097" w:rsidRDefault="00AD2097" w:rsidP="00D734B9">
      <w:pPr>
        <w:pStyle w:val="ListParagraph"/>
        <w:numPr>
          <w:ilvl w:val="0"/>
          <w:numId w:val="155"/>
        </w:numPr>
        <w:ind w:firstLineChars="0"/>
      </w:pPr>
      <w:r>
        <w:rPr>
          <w:rFonts w:hint="eastAsia"/>
        </w:rPr>
        <w:t>默认</w:t>
      </w:r>
    </w:p>
    <w:p w:rsidR="00AD2097" w:rsidRDefault="00AD2097" w:rsidP="00AD2097">
      <w:pPr>
        <w:pStyle w:val="ListParagraph"/>
        <w:ind w:left="1200" w:firstLineChars="0" w:firstLine="0"/>
      </w:pPr>
      <w:r>
        <w:rPr>
          <w:rFonts w:hint="eastAsia"/>
        </w:rPr>
        <w:t>单平面，所有颜色分量处于同一块内存</w:t>
      </w:r>
    </w:p>
    <w:p w:rsidR="00AD2097" w:rsidRDefault="00AD2097" w:rsidP="00D734B9">
      <w:pPr>
        <w:pStyle w:val="ListParagraph"/>
        <w:numPr>
          <w:ilvl w:val="0"/>
          <w:numId w:val="155"/>
        </w:numPr>
        <w:ind w:firstLineChars="0"/>
      </w:pPr>
      <w:r w:rsidRPr="00F05B77">
        <w:t>MPLANE</w:t>
      </w:r>
    </w:p>
    <w:p w:rsidR="00F05B77" w:rsidRDefault="00617416" w:rsidP="00AD2097">
      <w:pPr>
        <w:pStyle w:val="ListParagraph"/>
        <w:ind w:left="1200" w:firstLineChars="0" w:firstLine="0"/>
      </w:pPr>
      <w:r>
        <w:rPr>
          <w:rFonts w:hint="eastAsia"/>
        </w:rPr>
        <w:t>多平面</w:t>
      </w:r>
      <w:r w:rsidR="00AD2097">
        <w:rPr>
          <w:rFonts w:hint="eastAsia"/>
        </w:rPr>
        <w:t>，各颜色分量处于不同块内存</w:t>
      </w:r>
    </w:p>
    <w:p w:rsidR="00AF4A67" w:rsidRDefault="00AF4A67" w:rsidP="00D734B9">
      <w:pPr>
        <w:pStyle w:val="ListParagraph"/>
        <w:numPr>
          <w:ilvl w:val="0"/>
          <w:numId w:val="155"/>
        </w:numPr>
        <w:ind w:firstLineChars="0"/>
      </w:pPr>
      <w:r w:rsidRPr="00AF4A67">
        <w:t>SLICED</w:t>
      </w:r>
    </w:p>
    <w:p w:rsidR="00854065" w:rsidRDefault="00854065" w:rsidP="00854065">
      <w:pPr>
        <w:pStyle w:val="ListParagraph"/>
        <w:ind w:left="1200" w:firstLineChars="0" w:firstLine="0"/>
      </w:pPr>
      <w:r>
        <w:rPr>
          <w:rFonts w:hint="eastAsia"/>
        </w:rPr>
        <w:t>切片</w:t>
      </w:r>
    </w:p>
    <w:p w:rsidR="005F0563" w:rsidRDefault="005F0563" w:rsidP="005F0563">
      <w:pPr>
        <w:pStyle w:val="Heading3"/>
        <w:numPr>
          <w:ilvl w:val="2"/>
          <w:numId w:val="1"/>
        </w:numPr>
        <w:spacing w:before="163" w:after="163"/>
      </w:pPr>
      <w:bookmarkStart w:id="233" w:name="_Toc390712795"/>
      <w:r>
        <w:rPr>
          <w:rFonts w:hint="eastAsia"/>
        </w:rPr>
        <w:t>设备属性</w:t>
      </w:r>
      <w:bookmarkEnd w:id="233"/>
    </w:p>
    <w:p w:rsidR="006F6A38" w:rsidRDefault="006F6A38" w:rsidP="006F6A38">
      <w:pPr>
        <w:ind w:firstLine="480"/>
      </w:pPr>
      <w:r>
        <w:rPr>
          <w:rFonts w:hint="eastAsia"/>
        </w:rPr>
        <w:t>struct v4l2_requestbuffers reqbufs;//</w:t>
      </w:r>
      <w:r>
        <w:rPr>
          <w:rFonts w:hint="eastAsia"/>
        </w:rPr>
        <w:t>向驱动申请帧缓冲的请求，里面包含申请的个数</w:t>
      </w:r>
      <w:r>
        <w:rPr>
          <w:rFonts w:hint="eastAsia"/>
        </w:rPr>
        <w:t xml:space="preserve"> </w:t>
      </w:r>
    </w:p>
    <w:p w:rsidR="006F6A38" w:rsidRDefault="006F6A38" w:rsidP="006F6A38">
      <w:pPr>
        <w:ind w:firstLine="480"/>
      </w:pPr>
      <w:r>
        <w:rPr>
          <w:rFonts w:hint="eastAsia"/>
        </w:rPr>
        <w:t>struct v4l2_capability cap;//</w:t>
      </w:r>
      <w:r>
        <w:rPr>
          <w:rFonts w:hint="eastAsia"/>
        </w:rPr>
        <w:t>这个设备的功能，比如是否是视频输入设备</w:t>
      </w:r>
      <w:r>
        <w:rPr>
          <w:rFonts w:hint="eastAsia"/>
        </w:rPr>
        <w:t xml:space="preserve"> </w:t>
      </w:r>
    </w:p>
    <w:p w:rsidR="006F6A38" w:rsidRDefault="006F6A38" w:rsidP="006F6A38">
      <w:pPr>
        <w:ind w:firstLine="480"/>
      </w:pPr>
      <w:r>
        <w:rPr>
          <w:rFonts w:hint="eastAsia"/>
        </w:rPr>
        <w:t>struct v4l2_input input; //</w:t>
      </w:r>
      <w:r>
        <w:rPr>
          <w:rFonts w:hint="eastAsia"/>
        </w:rPr>
        <w:t>视频输入</w:t>
      </w:r>
      <w:r>
        <w:rPr>
          <w:rFonts w:hint="eastAsia"/>
        </w:rPr>
        <w:t xml:space="preserve"> </w:t>
      </w:r>
    </w:p>
    <w:p w:rsidR="006F6A38" w:rsidRDefault="006F6A38" w:rsidP="006F6A38">
      <w:pPr>
        <w:ind w:firstLine="480"/>
      </w:pPr>
      <w:r>
        <w:rPr>
          <w:rFonts w:hint="eastAsia"/>
        </w:rPr>
        <w:lastRenderedPageBreak/>
        <w:t>struct v4l2_standard std;//</w:t>
      </w:r>
      <w:r>
        <w:rPr>
          <w:rFonts w:hint="eastAsia"/>
        </w:rPr>
        <w:t>视频的制式，比如</w:t>
      </w:r>
      <w:r>
        <w:rPr>
          <w:rFonts w:hint="eastAsia"/>
        </w:rPr>
        <w:t>PAL</w:t>
      </w:r>
      <w:r>
        <w:rPr>
          <w:rFonts w:hint="eastAsia"/>
        </w:rPr>
        <w:t>，</w:t>
      </w:r>
      <w:r>
        <w:rPr>
          <w:rFonts w:hint="eastAsia"/>
        </w:rPr>
        <w:t xml:space="preserve">NTSC </w:t>
      </w:r>
    </w:p>
    <w:p w:rsidR="006F6A38" w:rsidRDefault="006F6A38" w:rsidP="006F6A38">
      <w:pPr>
        <w:ind w:firstLine="480"/>
      </w:pPr>
      <w:r>
        <w:rPr>
          <w:rFonts w:hint="eastAsia"/>
        </w:rPr>
        <w:t>struct v4l2_format fmt;//</w:t>
      </w:r>
      <w:r>
        <w:rPr>
          <w:rFonts w:hint="eastAsia"/>
        </w:rPr>
        <w:t>帧的格式，比如宽度，高度等</w:t>
      </w:r>
      <w:r>
        <w:rPr>
          <w:rFonts w:hint="eastAsia"/>
        </w:rPr>
        <w:t xml:space="preserve"> </w:t>
      </w:r>
    </w:p>
    <w:p w:rsidR="006F6A38" w:rsidRDefault="006F6A38" w:rsidP="006F6A38">
      <w:pPr>
        <w:ind w:firstLine="480"/>
      </w:pPr>
      <w:r>
        <w:rPr>
          <w:rFonts w:hint="eastAsia"/>
        </w:rPr>
        <w:t>struct v4l2_buffer buf;//</w:t>
      </w:r>
      <w:r>
        <w:rPr>
          <w:rFonts w:hint="eastAsia"/>
        </w:rPr>
        <w:t>代表驱动中的一帧</w:t>
      </w:r>
      <w:r>
        <w:rPr>
          <w:rFonts w:hint="eastAsia"/>
        </w:rPr>
        <w:t xml:space="preserve"> </w:t>
      </w:r>
    </w:p>
    <w:p w:rsidR="006F6A38" w:rsidRDefault="006F6A38" w:rsidP="006F6A38">
      <w:pPr>
        <w:ind w:firstLine="480"/>
      </w:pPr>
      <w:r>
        <w:rPr>
          <w:rFonts w:hint="eastAsia"/>
        </w:rPr>
        <w:t>v4l2_std_id stdid;//</w:t>
      </w:r>
      <w:r>
        <w:rPr>
          <w:rFonts w:hint="eastAsia"/>
        </w:rPr>
        <w:t>视频制式，例如：</w:t>
      </w:r>
      <w:r>
        <w:rPr>
          <w:rFonts w:hint="eastAsia"/>
        </w:rPr>
        <w:t xml:space="preserve">V4L2_STD_PAL_B </w:t>
      </w:r>
    </w:p>
    <w:p w:rsidR="006F6A38" w:rsidRDefault="006F6A38" w:rsidP="006F6A38">
      <w:pPr>
        <w:ind w:firstLine="480"/>
      </w:pPr>
      <w:r>
        <w:rPr>
          <w:rFonts w:hint="eastAsia"/>
        </w:rPr>
        <w:t>struct v4l2_queryctrl query;//</w:t>
      </w:r>
      <w:r>
        <w:rPr>
          <w:rFonts w:hint="eastAsia"/>
        </w:rPr>
        <w:t>某一类型的控制</w:t>
      </w:r>
      <w:r>
        <w:rPr>
          <w:rFonts w:hint="eastAsia"/>
        </w:rPr>
        <w:t xml:space="preserve"> </w:t>
      </w:r>
    </w:p>
    <w:p w:rsidR="006F6A38" w:rsidRPr="006F6A38" w:rsidRDefault="006F6A38" w:rsidP="006F6A38">
      <w:pPr>
        <w:ind w:firstLine="480"/>
      </w:pPr>
      <w:r>
        <w:rPr>
          <w:rFonts w:hint="eastAsia"/>
        </w:rPr>
        <w:t>struct v4l2_control control;//</w:t>
      </w:r>
      <w:r>
        <w:rPr>
          <w:rFonts w:hint="eastAsia"/>
        </w:rPr>
        <w:t>具体控制的值</w:t>
      </w:r>
    </w:p>
    <w:p w:rsidR="00424814" w:rsidRPr="00424814" w:rsidRDefault="00424814" w:rsidP="00D734B9">
      <w:pPr>
        <w:pStyle w:val="ListParagraph"/>
        <w:numPr>
          <w:ilvl w:val="0"/>
          <w:numId w:val="150"/>
        </w:numPr>
        <w:ind w:firstLineChars="0"/>
      </w:pPr>
      <w:r>
        <w:t>capability</w:t>
      </w:r>
    </w:p>
    <w:p w:rsidR="005F0563" w:rsidRDefault="005F0563" w:rsidP="00424814">
      <w:pPr>
        <w:spacing w:line="240" w:lineRule="auto"/>
        <w:ind w:left="360" w:firstLine="480"/>
      </w:pPr>
      <w:r>
        <w:rPr>
          <w:noProof/>
        </w:rPr>
        <w:drawing>
          <wp:inline distT="0" distB="0" distL="0" distR="0" wp14:anchorId="33D278F1" wp14:editId="2C768713">
            <wp:extent cx="4996282" cy="2576480"/>
            <wp:effectExtent l="0" t="0" r="0" b="0"/>
            <wp:docPr id="1855" name="Picture 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48888.tmp"/>
                    <pic:cNvPicPr/>
                  </pic:nvPicPr>
                  <pic:blipFill>
                    <a:blip r:embed="rId894">
                      <a:extLst>
                        <a:ext uri="{28A0092B-C50C-407E-A947-70E740481C1C}">
                          <a14:useLocalDpi xmlns:a14="http://schemas.microsoft.com/office/drawing/2010/main" val="0"/>
                        </a:ext>
                      </a:extLst>
                    </a:blip>
                    <a:stretch>
                      <a:fillRect/>
                    </a:stretch>
                  </pic:blipFill>
                  <pic:spPr>
                    <a:xfrm>
                      <a:off x="0" y="0"/>
                      <a:ext cx="4997675" cy="2577199"/>
                    </a:xfrm>
                    <a:prstGeom prst="rect">
                      <a:avLst/>
                    </a:prstGeom>
                  </pic:spPr>
                </pic:pic>
              </a:graphicData>
            </a:graphic>
          </wp:inline>
        </w:drawing>
      </w:r>
    </w:p>
    <w:p w:rsidR="00BC306A" w:rsidRDefault="00BC306A" w:rsidP="00BC306A">
      <w:pPr>
        <w:pStyle w:val="Heading3"/>
        <w:numPr>
          <w:ilvl w:val="2"/>
          <w:numId w:val="1"/>
        </w:numPr>
        <w:spacing w:before="163" w:after="163"/>
      </w:pPr>
      <w:bookmarkStart w:id="234" w:name="_Toc390712796"/>
      <w:r>
        <w:t>V4L</w:t>
      </w:r>
      <w:r w:rsidR="00FC05AE">
        <w:t>2</w:t>
      </w:r>
      <w:r w:rsidR="006F6A38">
        <w:rPr>
          <w:rFonts w:hint="eastAsia"/>
        </w:rPr>
        <w:t>操作</w:t>
      </w:r>
      <w:bookmarkEnd w:id="234"/>
    </w:p>
    <w:p w:rsidR="006F6A38" w:rsidRDefault="00FC05AE" w:rsidP="00D734B9">
      <w:pPr>
        <w:pStyle w:val="ListParagraph"/>
        <w:numPr>
          <w:ilvl w:val="0"/>
          <w:numId w:val="156"/>
        </w:numPr>
        <w:ind w:firstLineChars="0"/>
      </w:pPr>
      <w:r>
        <w:t>V4L2</w:t>
      </w:r>
      <w:r w:rsidR="006F6A38">
        <w:rPr>
          <w:rFonts w:hint="eastAsia"/>
        </w:rPr>
        <w:t>命令含义</w:t>
      </w:r>
    </w:p>
    <w:tbl>
      <w:tblPr>
        <w:tblW w:w="0" w:type="auto"/>
        <w:tblInd w:w="1008" w:type="dxa"/>
        <w:tblLayout w:type="fixed"/>
        <w:tblLook w:val="04A0" w:firstRow="1" w:lastRow="0" w:firstColumn="1" w:lastColumn="0" w:noHBand="0" w:noVBand="1"/>
      </w:tblPr>
      <w:tblGrid>
        <w:gridCol w:w="2070"/>
        <w:gridCol w:w="3194"/>
        <w:gridCol w:w="3128"/>
      </w:tblGrid>
      <w:tr w:rsidR="008C210D" w:rsidRPr="000A3AF4" w:rsidTr="00D7121D">
        <w:trPr>
          <w:trHeight w:val="300"/>
        </w:trPr>
        <w:tc>
          <w:tcPr>
            <w:tcW w:w="207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A3AF4" w:rsidRPr="00D7121D" w:rsidRDefault="000A3AF4" w:rsidP="000A3AF4">
            <w:pPr>
              <w:widowControl/>
              <w:spacing w:line="240" w:lineRule="auto"/>
              <w:ind w:firstLineChars="0" w:firstLine="440"/>
              <w:jc w:val="left"/>
              <w:rPr>
                <w:rFonts w:ascii="Calibri" w:eastAsia="Times New Roman" w:hAnsi="Calibri" w:cs="Calibri"/>
                <w:b/>
                <w:kern w:val="0"/>
                <w:sz w:val="22"/>
                <w:szCs w:val="22"/>
              </w:rPr>
            </w:pPr>
            <w:r w:rsidRPr="00D7121D">
              <w:rPr>
                <w:rFonts w:ascii="宋体" w:hAnsi="宋体" w:cs="宋体" w:hint="eastAsia"/>
                <w:b/>
                <w:kern w:val="0"/>
                <w:sz w:val="22"/>
                <w:szCs w:val="22"/>
              </w:rPr>
              <w:t>命令类</w:t>
            </w:r>
            <w:r w:rsidRPr="00D7121D">
              <w:rPr>
                <w:rFonts w:ascii="宋体" w:hAnsi="宋体" w:cs="宋体"/>
                <w:b/>
                <w:kern w:val="0"/>
                <w:sz w:val="22"/>
                <w:szCs w:val="22"/>
              </w:rPr>
              <w:t>型</w:t>
            </w:r>
          </w:p>
        </w:tc>
        <w:tc>
          <w:tcPr>
            <w:tcW w:w="3194" w:type="dxa"/>
            <w:tcBorders>
              <w:top w:val="single" w:sz="4" w:space="0" w:color="000000"/>
              <w:left w:val="nil"/>
              <w:bottom w:val="single" w:sz="4" w:space="0" w:color="000000"/>
              <w:right w:val="single" w:sz="4" w:space="0" w:color="000000"/>
            </w:tcBorders>
            <w:shd w:val="clear" w:color="auto" w:fill="auto"/>
            <w:noWrap/>
            <w:vAlign w:val="bottom"/>
            <w:hideMark/>
          </w:tcPr>
          <w:p w:rsidR="000A3AF4" w:rsidRPr="00D7121D" w:rsidRDefault="004746CE" w:rsidP="000A3AF4">
            <w:pPr>
              <w:widowControl/>
              <w:spacing w:line="240" w:lineRule="auto"/>
              <w:ind w:firstLineChars="0" w:firstLine="0"/>
              <w:jc w:val="left"/>
              <w:rPr>
                <w:rFonts w:ascii="Calibri" w:eastAsia="Times New Roman" w:hAnsi="Calibri" w:cs="Calibri"/>
                <w:b/>
                <w:kern w:val="0"/>
                <w:sz w:val="22"/>
                <w:szCs w:val="22"/>
              </w:rPr>
            </w:pPr>
            <w:r w:rsidRPr="00D7121D">
              <w:rPr>
                <w:rFonts w:ascii="宋体" w:hAnsi="宋体" w:cs="宋体"/>
                <w:b/>
                <w:kern w:val="0"/>
                <w:sz w:val="22"/>
                <w:szCs w:val="22"/>
              </w:rPr>
              <w:t>Output</w:t>
            </w:r>
            <w:r w:rsidR="000A3AF4" w:rsidRPr="00D7121D">
              <w:rPr>
                <w:rFonts w:ascii="宋体" w:hAnsi="宋体" w:cs="宋体"/>
                <w:b/>
                <w:kern w:val="0"/>
                <w:sz w:val="22"/>
                <w:szCs w:val="22"/>
              </w:rPr>
              <w:t>(monitor)</w:t>
            </w:r>
          </w:p>
        </w:tc>
        <w:tc>
          <w:tcPr>
            <w:tcW w:w="3128" w:type="dxa"/>
            <w:tcBorders>
              <w:top w:val="single" w:sz="4" w:space="0" w:color="000000"/>
              <w:left w:val="nil"/>
              <w:bottom w:val="single" w:sz="4" w:space="0" w:color="000000"/>
              <w:right w:val="single" w:sz="4" w:space="0" w:color="000000"/>
            </w:tcBorders>
            <w:shd w:val="clear" w:color="auto" w:fill="auto"/>
            <w:noWrap/>
            <w:vAlign w:val="bottom"/>
            <w:hideMark/>
          </w:tcPr>
          <w:p w:rsidR="000A3AF4" w:rsidRPr="00D7121D" w:rsidRDefault="004746CE" w:rsidP="000A3AF4">
            <w:pPr>
              <w:widowControl/>
              <w:spacing w:line="240" w:lineRule="auto"/>
              <w:ind w:firstLineChars="0" w:firstLine="0"/>
              <w:jc w:val="left"/>
              <w:rPr>
                <w:rFonts w:ascii="Calibri" w:eastAsia="Times New Roman" w:hAnsi="Calibri" w:cs="Calibri"/>
                <w:b/>
                <w:kern w:val="0"/>
                <w:sz w:val="22"/>
                <w:szCs w:val="22"/>
              </w:rPr>
            </w:pPr>
            <w:r w:rsidRPr="00D7121D">
              <w:rPr>
                <w:rFonts w:ascii="宋体" w:hAnsi="宋体" w:cs="宋体"/>
                <w:b/>
                <w:kern w:val="0"/>
                <w:sz w:val="22"/>
                <w:szCs w:val="22"/>
              </w:rPr>
              <w:t>Capture</w:t>
            </w:r>
            <w:r w:rsidR="000A3AF4" w:rsidRPr="00D7121D">
              <w:rPr>
                <w:rFonts w:ascii="宋体" w:hAnsi="宋体" w:cs="宋体"/>
                <w:b/>
                <w:kern w:val="0"/>
                <w:sz w:val="22"/>
                <w:szCs w:val="22"/>
              </w:rPr>
              <w:t>(camera)</w:t>
            </w:r>
          </w:p>
        </w:tc>
      </w:tr>
      <w:tr w:rsidR="000A3AF4" w:rsidRPr="000A3AF4" w:rsidTr="00D7121D">
        <w:trPr>
          <w:trHeight w:val="300"/>
        </w:trPr>
        <w:tc>
          <w:tcPr>
            <w:tcW w:w="2070" w:type="dxa"/>
            <w:tcBorders>
              <w:top w:val="nil"/>
              <w:left w:val="single" w:sz="4" w:space="0" w:color="000000"/>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Calibri" w:eastAsia="Times New Roman" w:hAnsi="Calibri" w:cs="Calibri"/>
                <w:color w:val="000000"/>
                <w:kern w:val="0"/>
                <w:sz w:val="22"/>
                <w:szCs w:val="22"/>
              </w:rPr>
              <w:t>VIDIOC_REQBUFS</w:t>
            </w:r>
          </w:p>
        </w:tc>
        <w:tc>
          <w:tcPr>
            <w:tcW w:w="6322" w:type="dxa"/>
            <w:gridSpan w:val="2"/>
            <w:tcBorders>
              <w:top w:val="single" w:sz="4" w:space="0" w:color="000000"/>
              <w:left w:val="nil"/>
              <w:bottom w:val="single" w:sz="4" w:space="0" w:color="000000"/>
              <w:right w:val="single" w:sz="4" w:space="0" w:color="000000"/>
            </w:tcBorders>
            <w:shd w:val="clear" w:color="auto" w:fill="auto"/>
            <w:noWrap/>
            <w:vAlign w:val="bottom"/>
            <w:hideMark/>
          </w:tcPr>
          <w:p w:rsidR="000A3AF4" w:rsidRPr="000A3AF4" w:rsidRDefault="000A3AF4" w:rsidP="00D12429">
            <w:pPr>
              <w:widowControl/>
              <w:spacing w:line="240" w:lineRule="auto"/>
              <w:ind w:firstLineChars="0" w:firstLine="0"/>
              <w:jc w:val="left"/>
              <w:rPr>
                <w:rFonts w:ascii="Calibri" w:eastAsia="Times New Roman" w:hAnsi="Calibri" w:cs="Calibri"/>
                <w:color w:val="000000"/>
                <w:kern w:val="0"/>
                <w:sz w:val="22"/>
                <w:szCs w:val="22"/>
              </w:rPr>
            </w:pPr>
            <w:r w:rsidRPr="000A3AF4">
              <w:rPr>
                <w:rFonts w:ascii="宋体" w:hAnsi="宋体" w:cs="宋体"/>
                <w:color w:val="000000"/>
                <w:kern w:val="0"/>
                <w:sz w:val="22"/>
                <w:szCs w:val="22"/>
              </w:rPr>
              <w:t>内存分配</w:t>
            </w:r>
            <w:r w:rsidR="00760B20">
              <w:rPr>
                <w:rFonts w:ascii="宋体" w:hAnsi="宋体" w:cs="宋体"/>
                <w:color w:val="000000"/>
                <w:kern w:val="0"/>
                <w:sz w:val="22"/>
                <w:szCs w:val="22"/>
              </w:rPr>
              <w:t>/</w:t>
            </w:r>
            <w:r w:rsidR="00760B20">
              <w:rPr>
                <w:rFonts w:ascii="宋体" w:hAnsi="宋体" w:cs="宋体" w:hint="eastAsia"/>
                <w:color w:val="000000"/>
                <w:kern w:val="0"/>
                <w:sz w:val="22"/>
                <w:szCs w:val="22"/>
              </w:rPr>
              <w:t>释放</w:t>
            </w:r>
            <w:r w:rsidR="00760B20">
              <w:rPr>
                <w:rFonts w:ascii="宋体" w:hAnsi="宋体" w:cs="宋体"/>
                <w:color w:val="000000"/>
                <w:kern w:val="0"/>
                <w:sz w:val="22"/>
                <w:szCs w:val="22"/>
              </w:rPr>
              <w:t>(</w:t>
            </w:r>
            <w:r w:rsidR="00760B20">
              <w:rPr>
                <w:rFonts w:ascii="宋体" w:hAnsi="宋体" w:cs="宋体" w:hint="eastAsia"/>
                <w:color w:val="000000"/>
                <w:kern w:val="0"/>
                <w:sz w:val="22"/>
                <w:szCs w:val="22"/>
              </w:rPr>
              <w:t>如果</w:t>
            </w:r>
            <w:r w:rsidR="00760B20">
              <w:rPr>
                <w:rFonts w:ascii="宋体" w:hAnsi="宋体" w:cs="宋体"/>
                <w:color w:val="000000"/>
                <w:kern w:val="0"/>
                <w:sz w:val="22"/>
                <w:szCs w:val="22"/>
              </w:rPr>
              <w:t>req.count</w:t>
            </w:r>
            <w:r w:rsidR="00760B20">
              <w:rPr>
                <w:rFonts w:ascii="宋体" w:hAnsi="宋体" w:cs="宋体" w:hint="eastAsia"/>
                <w:color w:val="000000"/>
                <w:kern w:val="0"/>
                <w:sz w:val="22"/>
                <w:szCs w:val="22"/>
              </w:rPr>
              <w:t>为0则释放</w:t>
            </w:r>
            <w:r w:rsidR="00760B20">
              <w:rPr>
                <w:rFonts w:ascii="宋体" w:hAnsi="宋体" w:cs="宋体"/>
                <w:color w:val="000000"/>
                <w:kern w:val="0"/>
                <w:sz w:val="22"/>
                <w:szCs w:val="22"/>
              </w:rPr>
              <w:t>)</w:t>
            </w:r>
          </w:p>
        </w:tc>
      </w:tr>
      <w:tr w:rsidR="000A3AF4" w:rsidRPr="000A3AF4" w:rsidTr="00D7121D">
        <w:trPr>
          <w:trHeight w:val="300"/>
        </w:trPr>
        <w:tc>
          <w:tcPr>
            <w:tcW w:w="2070" w:type="dxa"/>
            <w:tcBorders>
              <w:top w:val="nil"/>
              <w:left w:val="single" w:sz="4" w:space="0" w:color="000000"/>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Calibri" w:eastAsia="Times New Roman" w:hAnsi="Calibri" w:cs="Calibri"/>
                <w:color w:val="000000"/>
                <w:kern w:val="0"/>
                <w:sz w:val="22"/>
                <w:szCs w:val="22"/>
              </w:rPr>
              <w:t>VIDIOC_QUERYBUF</w:t>
            </w:r>
          </w:p>
        </w:tc>
        <w:tc>
          <w:tcPr>
            <w:tcW w:w="6322" w:type="dxa"/>
            <w:gridSpan w:val="2"/>
            <w:tcBorders>
              <w:top w:val="single" w:sz="4" w:space="0" w:color="000000"/>
              <w:left w:val="nil"/>
              <w:bottom w:val="single" w:sz="4" w:space="0" w:color="000000"/>
              <w:right w:val="single" w:sz="4" w:space="0" w:color="000000"/>
            </w:tcBorders>
            <w:shd w:val="clear" w:color="auto" w:fill="auto"/>
            <w:noWrap/>
            <w:vAlign w:val="bottom"/>
            <w:hideMark/>
          </w:tcPr>
          <w:p w:rsidR="000A3AF4" w:rsidRPr="000A3AF4" w:rsidRDefault="000A3AF4" w:rsidP="00D12429">
            <w:pPr>
              <w:widowControl/>
              <w:spacing w:line="240" w:lineRule="auto"/>
              <w:ind w:firstLineChars="0" w:firstLine="0"/>
              <w:jc w:val="left"/>
              <w:rPr>
                <w:rFonts w:ascii="Calibri" w:eastAsia="Times New Roman" w:hAnsi="Calibri" w:cs="Calibri"/>
                <w:color w:val="000000"/>
                <w:kern w:val="0"/>
                <w:sz w:val="22"/>
                <w:szCs w:val="22"/>
              </w:rPr>
            </w:pPr>
            <w:r w:rsidRPr="000A3AF4">
              <w:rPr>
                <w:rFonts w:ascii="宋体" w:hAnsi="宋体" w:cs="宋体"/>
                <w:color w:val="000000"/>
                <w:kern w:val="0"/>
                <w:sz w:val="22"/>
                <w:szCs w:val="22"/>
              </w:rPr>
              <w:t>将分配的内存转换成对应的物理地址</w:t>
            </w:r>
          </w:p>
        </w:tc>
      </w:tr>
      <w:tr w:rsidR="000A3AF4" w:rsidRPr="000A3AF4" w:rsidTr="00D7121D">
        <w:trPr>
          <w:trHeight w:val="300"/>
        </w:trPr>
        <w:tc>
          <w:tcPr>
            <w:tcW w:w="2070" w:type="dxa"/>
            <w:tcBorders>
              <w:top w:val="nil"/>
              <w:left w:val="single" w:sz="4" w:space="0" w:color="000000"/>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Calibri" w:eastAsia="Times New Roman" w:hAnsi="Calibri" w:cs="Calibri"/>
                <w:color w:val="000000"/>
                <w:kern w:val="0"/>
                <w:sz w:val="22"/>
                <w:szCs w:val="22"/>
              </w:rPr>
              <w:t>VIDIOC_QUERYCAP</w:t>
            </w:r>
          </w:p>
        </w:tc>
        <w:tc>
          <w:tcPr>
            <w:tcW w:w="6322" w:type="dxa"/>
            <w:gridSpan w:val="2"/>
            <w:tcBorders>
              <w:top w:val="single" w:sz="4" w:space="0" w:color="000000"/>
              <w:left w:val="nil"/>
              <w:bottom w:val="single" w:sz="4" w:space="0" w:color="000000"/>
              <w:right w:val="single" w:sz="4" w:space="0" w:color="000000"/>
            </w:tcBorders>
            <w:shd w:val="clear" w:color="auto" w:fill="auto"/>
            <w:noWrap/>
            <w:vAlign w:val="bottom"/>
            <w:hideMark/>
          </w:tcPr>
          <w:p w:rsidR="000A3AF4" w:rsidRPr="000A3AF4" w:rsidRDefault="000A3AF4" w:rsidP="00D12429">
            <w:pPr>
              <w:widowControl/>
              <w:spacing w:line="240" w:lineRule="auto"/>
              <w:ind w:firstLineChars="0" w:firstLine="0"/>
              <w:jc w:val="left"/>
              <w:rPr>
                <w:rFonts w:ascii="Calibri" w:eastAsia="Times New Roman" w:hAnsi="Calibri" w:cs="Calibri"/>
                <w:color w:val="000000"/>
                <w:kern w:val="0"/>
                <w:sz w:val="22"/>
                <w:szCs w:val="22"/>
              </w:rPr>
            </w:pPr>
            <w:r w:rsidRPr="000A3AF4">
              <w:rPr>
                <w:rFonts w:ascii="宋体" w:hAnsi="宋体" w:cs="宋体"/>
                <w:color w:val="000000"/>
                <w:kern w:val="0"/>
                <w:sz w:val="22"/>
                <w:szCs w:val="22"/>
              </w:rPr>
              <w:t>查询设备所支持的功能</w:t>
            </w:r>
          </w:p>
        </w:tc>
      </w:tr>
      <w:tr w:rsidR="000A3AF4" w:rsidRPr="000A3AF4" w:rsidTr="00D7121D">
        <w:trPr>
          <w:trHeight w:val="300"/>
        </w:trPr>
        <w:tc>
          <w:tcPr>
            <w:tcW w:w="2070" w:type="dxa"/>
            <w:tcBorders>
              <w:top w:val="nil"/>
              <w:left w:val="single" w:sz="4" w:space="0" w:color="000000"/>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Calibri" w:eastAsia="Times New Roman" w:hAnsi="Calibri" w:cs="Calibri"/>
                <w:color w:val="000000"/>
                <w:kern w:val="0"/>
                <w:sz w:val="22"/>
                <w:szCs w:val="22"/>
              </w:rPr>
              <w:t>VIDIOC_ENUM_FMT</w:t>
            </w:r>
          </w:p>
        </w:tc>
        <w:tc>
          <w:tcPr>
            <w:tcW w:w="6322" w:type="dxa"/>
            <w:gridSpan w:val="2"/>
            <w:tcBorders>
              <w:top w:val="single" w:sz="4" w:space="0" w:color="000000"/>
              <w:left w:val="nil"/>
              <w:bottom w:val="single" w:sz="4" w:space="0" w:color="000000"/>
              <w:right w:val="single" w:sz="4" w:space="0" w:color="000000"/>
            </w:tcBorders>
            <w:shd w:val="clear" w:color="auto" w:fill="auto"/>
            <w:noWrap/>
            <w:vAlign w:val="bottom"/>
            <w:hideMark/>
          </w:tcPr>
          <w:p w:rsidR="000A3AF4" w:rsidRPr="000A3AF4" w:rsidRDefault="000A3AF4" w:rsidP="00D12429">
            <w:pPr>
              <w:widowControl/>
              <w:spacing w:line="240" w:lineRule="auto"/>
              <w:ind w:firstLineChars="0" w:firstLine="0"/>
              <w:jc w:val="left"/>
              <w:rPr>
                <w:rFonts w:ascii="Calibri" w:eastAsia="Times New Roman" w:hAnsi="Calibri" w:cs="Calibri"/>
                <w:color w:val="000000"/>
                <w:kern w:val="0"/>
                <w:sz w:val="22"/>
                <w:szCs w:val="22"/>
              </w:rPr>
            </w:pPr>
            <w:r w:rsidRPr="000A3AF4">
              <w:rPr>
                <w:rFonts w:ascii="宋体" w:hAnsi="宋体" w:cs="宋体"/>
                <w:color w:val="000000"/>
                <w:kern w:val="0"/>
                <w:sz w:val="22"/>
                <w:szCs w:val="22"/>
              </w:rPr>
              <w:t>获取当前驱动支持的视频格式</w:t>
            </w:r>
          </w:p>
        </w:tc>
      </w:tr>
      <w:tr w:rsidR="000A3AF4" w:rsidRPr="000A3AF4" w:rsidTr="00D7121D">
        <w:trPr>
          <w:trHeight w:val="300"/>
        </w:trPr>
        <w:tc>
          <w:tcPr>
            <w:tcW w:w="2070" w:type="dxa"/>
            <w:tcBorders>
              <w:top w:val="nil"/>
              <w:left w:val="single" w:sz="4" w:space="0" w:color="000000"/>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Calibri" w:eastAsia="Times New Roman" w:hAnsi="Calibri" w:cs="Calibri"/>
                <w:color w:val="000000"/>
                <w:kern w:val="0"/>
                <w:sz w:val="22"/>
                <w:szCs w:val="22"/>
              </w:rPr>
              <w:t>VIDIOC_S_FMT</w:t>
            </w:r>
          </w:p>
        </w:tc>
        <w:tc>
          <w:tcPr>
            <w:tcW w:w="6322" w:type="dxa"/>
            <w:gridSpan w:val="2"/>
            <w:tcBorders>
              <w:top w:val="single" w:sz="4" w:space="0" w:color="000000"/>
              <w:left w:val="nil"/>
              <w:bottom w:val="single" w:sz="4" w:space="0" w:color="000000"/>
              <w:right w:val="single" w:sz="4" w:space="0" w:color="000000"/>
            </w:tcBorders>
            <w:shd w:val="clear" w:color="auto" w:fill="auto"/>
            <w:noWrap/>
            <w:vAlign w:val="bottom"/>
            <w:hideMark/>
          </w:tcPr>
          <w:p w:rsidR="000A3AF4" w:rsidRPr="000A3AF4" w:rsidRDefault="000A3AF4" w:rsidP="00D12429">
            <w:pPr>
              <w:widowControl/>
              <w:spacing w:line="240" w:lineRule="auto"/>
              <w:ind w:firstLineChars="0" w:firstLine="0"/>
              <w:jc w:val="left"/>
              <w:rPr>
                <w:rFonts w:ascii="Calibri" w:eastAsia="Times New Roman" w:hAnsi="Calibri" w:cs="Calibri"/>
                <w:color w:val="000000"/>
                <w:kern w:val="0"/>
                <w:sz w:val="22"/>
                <w:szCs w:val="22"/>
              </w:rPr>
            </w:pPr>
            <w:r w:rsidRPr="000A3AF4">
              <w:rPr>
                <w:rFonts w:ascii="宋体" w:hAnsi="宋体" w:cs="宋体"/>
                <w:color w:val="000000"/>
                <w:kern w:val="0"/>
                <w:sz w:val="22"/>
                <w:szCs w:val="22"/>
              </w:rPr>
              <w:t>设置设备的帧格式</w:t>
            </w:r>
          </w:p>
        </w:tc>
      </w:tr>
      <w:tr w:rsidR="000A3AF4" w:rsidRPr="000A3AF4" w:rsidTr="00D7121D">
        <w:trPr>
          <w:trHeight w:val="300"/>
        </w:trPr>
        <w:tc>
          <w:tcPr>
            <w:tcW w:w="2070" w:type="dxa"/>
            <w:tcBorders>
              <w:top w:val="nil"/>
              <w:left w:val="single" w:sz="4" w:space="0" w:color="000000"/>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Calibri" w:eastAsia="Times New Roman" w:hAnsi="Calibri" w:cs="Calibri"/>
                <w:color w:val="000000"/>
                <w:kern w:val="0"/>
                <w:sz w:val="22"/>
                <w:szCs w:val="22"/>
              </w:rPr>
              <w:t>VIDIOC_G_FMT</w:t>
            </w:r>
          </w:p>
        </w:tc>
        <w:tc>
          <w:tcPr>
            <w:tcW w:w="6322" w:type="dxa"/>
            <w:gridSpan w:val="2"/>
            <w:tcBorders>
              <w:top w:val="single" w:sz="4" w:space="0" w:color="000000"/>
              <w:left w:val="nil"/>
              <w:bottom w:val="single" w:sz="4" w:space="0" w:color="000000"/>
              <w:right w:val="single" w:sz="4" w:space="0" w:color="000000"/>
            </w:tcBorders>
            <w:shd w:val="clear" w:color="auto" w:fill="auto"/>
            <w:noWrap/>
            <w:vAlign w:val="bottom"/>
            <w:hideMark/>
          </w:tcPr>
          <w:p w:rsidR="000A3AF4" w:rsidRPr="000A3AF4" w:rsidRDefault="000A3AF4" w:rsidP="00D12429">
            <w:pPr>
              <w:widowControl/>
              <w:spacing w:line="240" w:lineRule="auto"/>
              <w:ind w:firstLineChars="0" w:firstLine="0"/>
              <w:jc w:val="left"/>
              <w:rPr>
                <w:rFonts w:ascii="Calibri" w:eastAsia="Times New Roman" w:hAnsi="Calibri" w:cs="Calibri"/>
                <w:color w:val="000000"/>
                <w:kern w:val="0"/>
                <w:sz w:val="22"/>
                <w:szCs w:val="22"/>
              </w:rPr>
            </w:pPr>
            <w:r w:rsidRPr="000A3AF4">
              <w:rPr>
                <w:rFonts w:ascii="宋体" w:hAnsi="宋体" w:cs="宋体"/>
                <w:color w:val="000000"/>
                <w:kern w:val="0"/>
                <w:sz w:val="22"/>
                <w:szCs w:val="22"/>
              </w:rPr>
              <w:t>读取设备的帧格式</w:t>
            </w:r>
          </w:p>
        </w:tc>
      </w:tr>
      <w:tr w:rsidR="000A3AF4" w:rsidRPr="000A3AF4" w:rsidTr="00D7121D">
        <w:trPr>
          <w:trHeight w:val="300"/>
        </w:trPr>
        <w:tc>
          <w:tcPr>
            <w:tcW w:w="2070" w:type="dxa"/>
            <w:tcBorders>
              <w:top w:val="nil"/>
              <w:left w:val="single" w:sz="4" w:space="0" w:color="000000"/>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Calibri" w:eastAsia="Times New Roman" w:hAnsi="Calibri" w:cs="Calibri"/>
                <w:color w:val="000000"/>
                <w:kern w:val="0"/>
                <w:sz w:val="22"/>
                <w:szCs w:val="22"/>
              </w:rPr>
              <w:t>VIDIOC_TRY_FMT</w:t>
            </w:r>
          </w:p>
        </w:tc>
        <w:tc>
          <w:tcPr>
            <w:tcW w:w="6322" w:type="dxa"/>
            <w:gridSpan w:val="2"/>
            <w:tcBorders>
              <w:top w:val="single" w:sz="4" w:space="0" w:color="000000"/>
              <w:left w:val="nil"/>
              <w:bottom w:val="single" w:sz="4" w:space="0" w:color="000000"/>
              <w:right w:val="single" w:sz="4" w:space="0" w:color="000000"/>
            </w:tcBorders>
            <w:shd w:val="clear" w:color="auto" w:fill="auto"/>
            <w:noWrap/>
            <w:vAlign w:val="bottom"/>
            <w:hideMark/>
          </w:tcPr>
          <w:p w:rsidR="000A3AF4" w:rsidRPr="000A3AF4" w:rsidRDefault="000A3AF4" w:rsidP="00D12429">
            <w:pPr>
              <w:widowControl/>
              <w:spacing w:line="240" w:lineRule="auto"/>
              <w:ind w:firstLineChars="0" w:firstLine="0"/>
              <w:jc w:val="left"/>
              <w:rPr>
                <w:rFonts w:ascii="Calibri" w:eastAsia="Times New Roman" w:hAnsi="Calibri" w:cs="Calibri"/>
                <w:color w:val="000000"/>
                <w:kern w:val="0"/>
                <w:sz w:val="22"/>
                <w:szCs w:val="22"/>
              </w:rPr>
            </w:pPr>
            <w:r w:rsidRPr="000A3AF4">
              <w:rPr>
                <w:rFonts w:ascii="宋体" w:hAnsi="宋体" w:cs="宋体"/>
                <w:color w:val="000000"/>
                <w:kern w:val="0"/>
                <w:sz w:val="22"/>
                <w:szCs w:val="22"/>
              </w:rPr>
              <w:t>验证设备的显示格式</w:t>
            </w:r>
          </w:p>
        </w:tc>
      </w:tr>
      <w:tr w:rsidR="000A3AF4" w:rsidRPr="000A3AF4" w:rsidTr="00D7121D">
        <w:trPr>
          <w:trHeight w:val="300"/>
        </w:trPr>
        <w:tc>
          <w:tcPr>
            <w:tcW w:w="2070" w:type="dxa"/>
            <w:tcBorders>
              <w:top w:val="nil"/>
              <w:left w:val="single" w:sz="4" w:space="0" w:color="000000"/>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Calibri" w:eastAsia="Times New Roman" w:hAnsi="Calibri" w:cs="Calibri"/>
                <w:color w:val="000000"/>
                <w:kern w:val="0"/>
                <w:sz w:val="22"/>
                <w:szCs w:val="22"/>
              </w:rPr>
              <w:t>VIDIOC_CROPCAP</w:t>
            </w:r>
          </w:p>
        </w:tc>
        <w:tc>
          <w:tcPr>
            <w:tcW w:w="6322" w:type="dxa"/>
            <w:gridSpan w:val="2"/>
            <w:tcBorders>
              <w:top w:val="single" w:sz="4" w:space="0" w:color="000000"/>
              <w:left w:val="nil"/>
              <w:bottom w:val="single" w:sz="4" w:space="0" w:color="000000"/>
              <w:right w:val="single" w:sz="4" w:space="0" w:color="000000"/>
            </w:tcBorders>
            <w:shd w:val="clear" w:color="auto" w:fill="auto"/>
            <w:noWrap/>
            <w:vAlign w:val="bottom"/>
            <w:hideMark/>
          </w:tcPr>
          <w:p w:rsidR="000A3AF4" w:rsidRPr="000A3AF4" w:rsidRDefault="000A3AF4" w:rsidP="00D12429">
            <w:pPr>
              <w:widowControl/>
              <w:spacing w:line="240" w:lineRule="auto"/>
              <w:ind w:firstLineChars="0" w:firstLine="0"/>
              <w:rPr>
                <w:rFonts w:ascii="Calibri" w:eastAsia="Times New Roman" w:hAnsi="Calibri" w:cs="Calibri"/>
                <w:color w:val="000000"/>
                <w:kern w:val="0"/>
                <w:sz w:val="22"/>
                <w:szCs w:val="22"/>
              </w:rPr>
            </w:pPr>
            <w:r w:rsidRPr="000A3AF4">
              <w:rPr>
                <w:rFonts w:ascii="宋体" w:hAnsi="宋体" w:cs="宋体"/>
                <w:color w:val="000000"/>
                <w:kern w:val="0"/>
                <w:sz w:val="22"/>
                <w:szCs w:val="22"/>
              </w:rPr>
              <w:t>查询设备的修剪能力</w:t>
            </w:r>
          </w:p>
        </w:tc>
      </w:tr>
      <w:tr w:rsidR="008C210D" w:rsidRPr="000A3AF4" w:rsidTr="00D7121D">
        <w:trPr>
          <w:trHeight w:val="300"/>
        </w:trPr>
        <w:tc>
          <w:tcPr>
            <w:tcW w:w="2070" w:type="dxa"/>
            <w:tcBorders>
              <w:top w:val="nil"/>
              <w:left w:val="single" w:sz="4" w:space="0" w:color="000000"/>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Calibri" w:eastAsia="Times New Roman" w:hAnsi="Calibri" w:cs="Calibri"/>
                <w:color w:val="000000"/>
                <w:kern w:val="0"/>
                <w:sz w:val="22"/>
                <w:szCs w:val="22"/>
              </w:rPr>
              <w:t>VIDIOC_S_CROP</w:t>
            </w:r>
          </w:p>
        </w:tc>
        <w:tc>
          <w:tcPr>
            <w:tcW w:w="3194" w:type="dxa"/>
            <w:tcBorders>
              <w:top w:val="nil"/>
              <w:left w:val="nil"/>
              <w:bottom w:val="single" w:sz="4" w:space="0" w:color="000000"/>
              <w:right w:val="single" w:sz="4" w:space="0" w:color="000000"/>
            </w:tcBorders>
            <w:shd w:val="clear" w:color="auto" w:fill="auto"/>
            <w:noWrap/>
            <w:vAlign w:val="bottom"/>
            <w:hideMark/>
          </w:tcPr>
          <w:p w:rsidR="000A3AF4" w:rsidRPr="000A3AF4" w:rsidRDefault="000A3AF4" w:rsidP="00D12429">
            <w:pPr>
              <w:widowControl/>
              <w:spacing w:line="240" w:lineRule="auto"/>
              <w:ind w:firstLineChars="0" w:firstLine="0"/>
              <w:rPr>
                <w:rFonts w:ascii="Calibri" w:eastAsia="Times New Roman" w:hAnsi="Calibri" w:cs="Calibri"/>
                <w:color w:val="000000"/>
                <w:kern w:val="0"/>
                <w:sz w:val="22"/>
                <w:szCs w:val="22"/>
              </w:rPr>
            </w:pPr>
            <w:r w:rsidRPr="000A3AF4">
              <w:rPr>
                <w:rFonts w:ascii="宋体" w:hAnsi="宋体" w:cs="宋体"/>
                <w:color w:val="000000"/>
                <w:kern w:val="0"/>
                <w:sz w:val="22"/>
                <w:szCs w:val="22"/>
              </w:rPr>
              <w:t>设置视频显示的边框</w:t>
            </w:r>
          </w:p>
        </w:tc>
        <w:tc>
          <w:tcPr>
            <w:tcW w:w="3128" w:type="dxa"/>
            <w:tcBorders>
              <w:top w:val="nil"/>
              <w:left w:val="nil"/>
              <w:bottom w:val="single" w:sz="4" w:space="0" w:color="000000"/>
              <w:right w:val="single" w:sz="4" w:space="0" w:color="000000"/>
            </w:tcBorders>
            <w:shd w:val="clear" w:color="auto" w:fill="auto"/>
            <w:noWrap/>
            <w:vAlign w:val="bottom"/>
            <w:hideMark/>
          </w:tcPr>
          <w:p w:rsidR="000A3AF4" w:rsidRPr="000A3AF4" w:rsidRDefault="000A3AF4" w:rsidP="00D12429">
            <w:pPr>
              <w:widowControl/>
              <w:spacing w:line="240" w:lineRule="auto"/>
              <w:ind w:firstLineChars="0" w:firstLine="0"/>
              <w:rPr>
                <w:rFonts w:ascii="Calibri" w:eastAsia="Times New Roman" w:hAnsi="Calibri" w:cs="Calibri"/>
                <w:color w:val="000000"/>
                <w:kern w:val="0"/>
                <w:sz w:val="22"/>
                <w:szCs w:val="22"/>
              </w:rPr>
            </w:pPr>
            <w:r w:rsidRPr="000A3AF4">
              <w:rPr>
                <w:rFonts w:ascii="宋体" w:hAnsi="宋体" w:cs="宋体"/>
                <w:color w:val="000000"/>
                <w:kern w:val="0"/>
                <w:sz w:val="22"/>
                <w:szCs w:val="22"/>
              </w:rPr>
              <w:t>设置视频采集的边框</w:t>
            </w:r>
          </w:p>
        </w:tc>
      </w:tr>
      <w:tr w:rsidR="008C210D" w:rsidRPr="000A3AF4" w:rsidTr="00D7121D">
        <w:trPr>
          <w:trHeight w:val="300"/>
        </w:trPr>
        <w:tc>
          <w:tcPr>
            <w:tcW w:w="2070" w:type="dxa"/>
            <w:tcBorders>
              <w:top w:val="nil"/>
              <w:left w:val="single" w:sz="4" w:space="0" w:color="000000"/>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Calibri" w:eastAsia="Times New Roman" w:hAnsi="Calibri" w:cs="Calibri"/>
                <w:color w:val="000000"/>
                <w:kern w:val="0"/>
                <w:sz w:val="22"/>
                <w:szCs w:val="22"/>
              </w:rPr>
              <w:t>VIDIOC_G_CROP</w:t>
            </w:r>
          </w:p>
        </w:tc>
        <w:tc>
          <w:tcPr>
            <w:tcW w:w="3194" w:type="dxa"/>
            <w:tcBorders>
              <w:top w:val="nil"/>
              <w:left w:val="nil"/>
              <w:bottom w:val="single" w:sz="4" w:space="0" w:color="000000"/>
              <w:right w:val="single" w:sz="4" w:space="0" w:color="000000"/>
            </w:tcBorders>
            <w:shd w:val="clear" w:color="auto" w:fill="auto"/>
            <w:noWrap/>
            <w:vAlign w:val="bottom"/>
            <w:hideMark/>
          </w:tcPr>
          <w:p w:rsidR="000A3AF4" w:rsidRPr="000A3AF4" w:rsidRDefault="000A3AF4" w:rsidP="00D12429">
            <w:pPr>
              <w:widowControl/>
              <w:spacing w:line="240" w:lineRule="auto"/>
              <w:ind w:firstLineChars="0" w:firstLine="0"/>
              <w:rPr>
                <w:rFonts w:ascii="Calibri" w:eastAsia="Times New Roman" w:hAnsi="Calibri" w:cs="Calibri"/>
                <w:color w:val="000000"/>
                <w:kern w:val="0"/>
                <w:sz w:val="22"/>
                <w:szCs w:val="22"/>
              </w:rPr>
            </w:pPr>
            <w:r w:rsidRPr="000A3AF4">
              <w:rPr>
                <w:rFonts w:ascii="宋体" w:hAnsi="宋体" w:cs="宋体"/>
                <w:color w:val="000000"/>
                <w:kern w:val="0"/>
                <w:sz w:val="22"/>
                <w:szCs w:val="22"/>
              </w:rPr>
              <w:t>读取视频显示的边框</w:t>
            </w:r>
          </w:p>
        </w:tc>
        <w:tc>
          <w:tcPr>
            <w:tcW w:w="3128" w:type="dxa"/>
            <w:tcBorders>
              <w:top w:val="nil"/>
              <w:left w:val="nil"/>
              <w:bottom w:val="single" w:sz="4" w:space="0" w:color="000000"/>
              <w:right w:val="single" w:sz="4" w:space="0" w:color="000000"/>
            </w:tcBorders>
            <w:shd w:val="clear" w:color="auto" w:fill="auto"/>
            <w:noWrap/>
            <w:vAlign w:val="bottom"/>
            <w:hideMark/>
          </w:tcPr>
          <w:p w:rsidR="000A3AF4" w:rsidRPr="000A3AF4" w:rsidRDefault="000A3AF4" w:rsidP="00D12429">
            <w:pPr>
              <w:widowControl/>
              <w:spacing w:line="240" w:lineRule="auto"/>
              <w:ind w:firstLineChars="0" w:firstLine="0"/>
              <w:rPr>
                <w:rFonts w:ascii="Calibri" w:eastAsia="Times New Roman" w:hAnsi="Calibri" w:cs="Calibri"/>
                <w:color w:val="000000"/>
                <w:kern w:val="0"/>
                <w:sz w:val="22"/>
                <w:szCs w:val="22"/>
              </w:rPr>
            </w:pPr>
            <w:r w:rsidRPr="000A3AF4">
              <w:rPr>
                <w:rFonts w:ascii="宋体" w:hAnsi="宋体" w:cs="宋体"/>
                <w:color w:val="000000"/>
                <w:kern w:val="0"/>
                <w:sz w:val="22"/>
                <w:szCs w:val="22"/>
              </w:rPr>
              <w:t>读取视频采集的边框</w:t>
            </w:r>
          </w:p>
        </w:tc>
      </w:tr>
      <w:tr w:rsidR="008C210D" w:rsidRPr="000A3AF4" w:rsidTr="00D7121D">
        <w:trPr>
          <w:trHeight w:val="300"/>
        </w:trPr>
        <w:tc>
          <w:tcPr>
            <w:tcW w:w="2070" w:type="dxa"/>
            <w:tcBorders>
              <w:top w:val="nil"/>
              <w:left w:val="single" w:sz="4" w:space="0" w:color="000000"/>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Calibri" w:eastAsia="Times New Roman" w:hAnsi="Calibri" w:cs="Calibri"/>
                <w:color w:val="000000"/>
                <w:kern w:val="0"/>
                <w:sz w:val="22"/>
                <w:szCs w:val="22"/>
              </w:rPr>
              <w:t>VIDIOC_QBUF</w:t>
            </w:r>
          </w:p>
        </w:tc>
        <w:tc>
          <w:tcPr>
            <w:tcW w:w="3194" w:type="dxa"/>
            <w:tcBorders>
              <w:top w:val="nil"/>
              <w:left w:val="nil"/>
              <w:bottom w:val="single" w:sz="4" w:space="0" w:color="000000"/>
              <w:right w:val="single" w:sz="4" w:space="0" w:color="000000"/>
            </w:tcBorders>
            <w:shd w:val="clear" w:color="auto" w:fill="auto"/>
            <w:noWrap/>
            <w:vAlign w:val="bottom"/>
            <w:hideMark/>
          </w:tcPr>
          <w:p w:rsidR="000A3AF4" w:rsidRPr="000A3AF4" w:rsidRDefault="000A3AF4" w:rsidP="00D12429">
            <w:pPr>
              <w:widowControl/>
              <w:spacing w:line="240" w:lineRule="auto"/>
              <w:ind w:firstLineChars="0" w:firstLine="0"/>
              <w:rPr>
                <w:rFonts w:ascii="Calibri" w:eastAsia="Times New Roman" w:hAnsi="Calibri" w:cs="Calibri"/>
                <w:color w:val="000000"/>
                <w:kern w:val="0"/>
                <w:sz w:val="22"/>
                <w:szCs w:val="22"/>
              </w:rPr>
            </w:pPr>
            <w:r w:rsidRPr="000A3AF4">
              <w:rPr>
                <w:rFonts w:ascii="宋体" w:hAnsi="宋体" w:cs="宋体"/>
                <w:color w:val="000000"/>
                <w:kern w:val="0"/>
                <w:sz w:val="22"/>
                <w:szCs w:val="22"/>
              </w:rPr>
              <w:t>让内核显示该</w:t>
            </w:r>
            <w:r w:rsidRPr="000A3AF4">
              <w:rPr>
                <w:rFonts w:ascii="Calibri" w:eastAsia="Times New Roman" w:hAnsi="Calibri" w:cs="Calibri"/>
                <w:color w:val="000000"/>
                <w:kern w:val="0"/>
                <w:sz w:val="22"/>
                <w:szCs w:val="22"/>
              </w:rPr>
              <w:t>buf</w:t>
            </w:r>
            <w:r w:rsidRPr="000A3AF4">
              <w:rPr>
                <w:rFonts w:ascii="宋体" w:hAnsi="宋体" w:cs="宋体"/>
                <w:color w:val="000000"/>
                <w:kern w:val="0"/>
                <w:sz w:val="22"/>
                <w:szCs w:val="22"/>
              </w:rPr>
              <w:t>内容</w:t>
            </w:r>
          </w:p>
        </w:tc>
        <w:tc>
          <w:tcPr>
            <w:tcW w:w="3128" w:type="dxa"/>
            <w:tcBorders>
              <w:top w:val="nil"/>
              <w:left w:val="nil"/>
              <w:bottom w:val="single" w:sz="4" w:space="0" w:color="000000"/>
              <w:right w:val="single" w:sz="4" w:space="0" w:color="000000"/>
            </w:tcBorders>
            <w:shd w:val="clear" w:color="auto" w:fill="auto"/>
            <w:noWrap/>
            <w:vAlign w:val="bottom"/>
            <w:hideMark/>
          </w:tcPr>
          <w:p w:rsidR="000A3AF4" w:rsidRPr="000A3AF4" w:rsidRDefault="000A3AF4" w:rsidP="00D12429">
            <w:pPr>
              <w:widowControl/>
              <w:spacing w:line="240" w:lineRule="auto"/>
              <w:ind w:firstLineChars="0" w:firstLine="0"/>
              <w:rPr>
                <w:rFonts w:ascii="Calibri" w:eastAsia="Times New Roman" w:hAnsi="Calibri" w:cs="Calibri"/>
                <w:color w:val="000000"/>
                <w:kern w:val="0"/>
                <w:sz w:val="22"/>
                <w:szCs w:val="22"/>
              </w:rPr>
            </w:pPr>
            <w:r w:rsidRPr="000A3AF4">
              <w:rPr>
                <w:rFonts w:ascii="宋体" w:hAnsi="宋体" w:cs="宋体"/>
                <w:color w:val="000000"/>
                <w:kern w:val="0"/>
                <w:sz w:val="22"/>
                <w:szCs w:val="22"/>
              </w:rPr>
              <w:t>让内核将数据采集到该</w:t>
            </w:r>
            <w:r w:rsidRPr="000A3AF4">
              <w:rPr>
                <w:rFonts w:ascii="Calibri" w:eastAsia="Times New Roman" w:hAnsi="Calibri" w:cs="Calibri"/>
                <w:color w:val="000000"/>
                <w:kern w:val="0"/>
                <w:sz w:val="22"/>
                <w:szCs w:val="22"/>
              </w:rPr>
              <w:t>buf</w:t>
            </w:r>
          </w:p>
        </w:tc>
      </w:tr>
      <w:tr w:rsidR="008C210D" w:rsidRPr="000A3AF4" w:rsidTr="00D7121D">
        <w:trPr>
          <w:trHeight w:val="300"/>
        </w:trPr>
        <w:tc>
          <w:tcPr>
            <w:tcW w:w="2070" w:type="dxa"/>
            <w:tcBorders>
              <w:top w:val="nil"/>
              <w:left w:val="single" w:sz="4" w:space="0" w:color="000000"/>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Calibri" w:eastAsia="Times New Roman" w:hAnsi="Calibri" w:cs="Calibri"/>
                <w:color w:val="000000"/>
                <w:kern w:val="0"/>
                <w:sz w:val="22"/>
                <w:szCs w:val="22"/>
              </w:rPr>
              <w:t>VIDIOC_DQBUF</w:t>
            </w:r>
          </w:p>
        </w:tc>
        <w:tc>
          <w:tcPr>
            <w:tcW w:w="3194" w:type="dxa"/>
            <w:tcBorders>
              <w:top w:val="nil"/>
              <w:left w:val="nil"/>
              <w:bottom w:val="single" w:sz="4" w:space="0" w:color="000000"/>
              <w:right w:val="single" w:sz="4" w:space="0" w:color="000000"/>
            </w:tcBorders>
            <w:shd w:val="clear" w:color="auto" w:fill="auto"/>
            <w:noWrap/>
            <w:vAlign w:val="bottom"/>
            <w:hideMark/>
          </w:tcPr>
          <w:p w:rsidR="000A3AF4" w:rsidRPr="000A3AF4" w:rsidRDefault="000A3AF4" w:rsidP="00D12429">
            <w:pPr>
              <w:widowControl/>
              <w:spacing w:line="240" w:lineRule="auto"/>
              <w:ind w:firstLineChars="0" w:firstLine="0"/>
              <w:rPr>
                <w:rFonts w:ascii="Calibri" w:eastAsia="Times New Roman" w:hAnsi="Calibri" w:cs="Calibri"/>
                <w:color w:val="000000"/>
                <w:kern w:val="0"/>
                <w:sz w:val="22"/>
                <w:szCs w:val="22"/>
              </w:rPr>
            </w:pPr>
            <w:r w:rsidRPr="000A3AF4">
              <w:rPr>
                <w:rFonts w:ascii="宋体" w:hAnsi="宋体" w:cs="宋体"/>
                <w:color w:val="000000"/>
                <w:kern w:val="0"/>
                <w:sz w:val="22"/>
                <w:szCs w:val="22"/>
              </w:rPr>
              <w:t>从内核取一个空闲</w:t>
            </w:r>
            <w:r w:rsidRPr="000A3AF4">
              <w:rPr>
                <w:rFonts w:ascii="Calibri" w:eastAsia="Times New Roman" w:hAnsi="Calibri" w:cs="Calibri"/>
                <w:color w:val="000000"/>
                <w:kern w:val="0"/>
                <w:sz w:val="22"/>
                <w:szCs w:val="22"/>
              </w:rPr>
              <w:t>buf</w:t>
            </w:r>
            <w:r w:rsidRPr="000A3AF4">
              <w:rPr>
                <w:rFonts w:ascii="宋体" w:hAnsi="宋体" w:cs="宋体"/>
                <w:color w:val="000000"/>
                <w:kern w:val="0"/>
                <w:sz w:val="22"/>
                <w:szCs w:val="22"/>
              </w:rPr>
              <w:t>用于填充数据</w:t>
            </w:r>
          </w:p>
        </w:tc>
        <w:tc>
          <w:tcPr>
            <w:tcW w:w="3128" w:type="dxa"/>
            <w:tcBorders>
              <w:top w:val="nil"/>
              <w:left w:val="nil"/>
              <w:bottom w:val="single" w:sz="4" w:space="0" w:color="000000"/>
              <w:right w:val="single" w:sz="4" w:space="0" w:color="000000"/>
            </w:tcBorders>
            <w:shd w:val="clear" w:color="auto" w:fill="auto"/>
            <w:noWrap/>
            <w:vAlign w:val="bottom"/>
            <w:hideMark/>
          </w:tcPr>
          <w:p w:rsidR="000A3AF4" w:rsidRPr="000A3AF4" w:rsidRDefault="000A3AF4" w:rsidP="00D12429">
            <w:pPr>
              <w:widowControl/>
              <w:spacing w:line="240" w:lineRule="auto"/>
              <w:ind w:firstLineChars="0" w:firstLine="0"/>
              <w:rPr>
                <w:rFonts w:ascii="Calibri" w:eastAsiaTheme="minorEastAsia" w:hAnsi="Calibri" w:cs="Calibri"/>
                <w:color w:val="000000"/>
                <w:kern w:val="0"/>
                <w:sz w:val="22"/>
                <w:szCs w:val="22"/>
              </w:rPr>
            </w:pPr>
            <w:r w:rsidRPr="000A3AF4">
              <w:rPr>
                <w:rFonts w:ascii="宋体" w:hAnsi="宋体" w:cs="宋体"/>
                <w:color w:val="000000"/>
                <w:kern w:val="0"/>
                <w:sz w:val="22"/>
                <w:szCs w:val="22"/>
              </w:rPr>
              <w:t>从内核中取一个已填充数据的</w:t>
            </w:r>
            <w:r w:rsidRPr="000A3AF4">
              <w:rPr>
                <w:rFonts w:ascii="Calibri" w:eastAsia="Times New Roman" w:hAnsi="Calibri" w:cs="Calibri"/>
                <w:color w:val="000000"/>
                <w:kern w:val="0"/>
                <w:sz w:val="22"/>
                <w:szCs w:val="22"/>
              </w:rPr>
              <w:t>buf</w:t>
            </w:r>
            <w:r w:rsidR="005E7F83">
              <w:rPr>
                <w:rFonts w:ascii="Calibri" w:eastAsiaTheme="minorEastAsia" w:hAnsi="Calibri" w:cs="Calibri" w:hint="eastAsia"/>
                <w:color w:val="000000"/>
                <w:kern w:val="0"/>
                <w:sz w:val="22"/>
                <w:szCs w:val="22"/>
              </w:rPr>
              <w:t>用于显示</w:t>
            </w:r>
          </w:p>
        </w:tc>
      </w:tr>
      <w:tr w:rsidR="008C210D" w:rsidRPr="000A3AF4" w:rsidTr="00D7121D">
        <w:trPr>
          <w:trHeight w:val="300"/>
        </w:trPr>
        <w:tc>
          <w:tcPr>
            <w:tcW w:w="2070" w:type="dxa"/>
            <w:tcBorders>
              <w:top w:val="nil"/>
              <w:left w:val="single" w:sz="4" w:space="0" w:color="000000"/>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Calibri" w:eastAsia="Times New Roman" w:hAnsi="Calibri" w:cs="Calibri"/>
                <w:color w:val="000000"/>
                <w:kern w:val="0"/>
                <w:sz w:val="22"/>
                <w:szCs w:val="22"/>
              </w:rPr>
              <w:lastRenderedPageBreak/>
              <w:t>VIDIOC_STREAMON</w:t>
            </w:r>
          </w:p>
        </w:tc>
        <w:tc>
          <w:tcPr>
            <w:tcW w:w="3194" w:type="dxa"/>
            <w:tcBorders>
              <w:top w:val="nil"/>
              <w:left w:val="nil"/>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宋体" w:hAnsi="宋体" w:cs="宋体"/>
                <w:color w:val="000000"/>
                <w:kern w:val="0"/>
                <w:sz w:val="22"/>
                <w:szCs w:val="22"/>
              </w:rPr>
              <w:t>启动显示</w:t>
            </w:r>
          </w:p>
        </w:tc>
        <w:tc>
          <w:tcPr>
            <w:tcW w:w="3128" w:type="dxa"/>
            <w:tcBorders>
              <w:top w:val="nil"/>
              <w:left w:val="nil"/>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宋体" w:hAnsi="宋体" w:cs="宋体"/>
                <w:color w:val="000000"/>
                <w:kern w:val="0"/>
                <w:sz w:val="22"/>
                <w:szCs w:val="22"/>
              </w:rPr>
              <w:t>启动采集</w:t>
            </w:r>
          </w:p>
        </w:tc>
      </w:tr>
      <w:tr w:rsidR="008C210D" w:rsidRPr="000A3AF4" w:rsidTr="00D7121D">
        <w:trPr>
          <w:trHeight w:val="300"/>
        </w:trPr>
        <w:tc>
          <w:tcPr>
            <w:tcW w:w="2070" w:type="dxa"/>
            <w:tcBorders>
              <w:top w:val="nil"/>
              <w:left w:val="single" w:sz="4" w:space="0" w:color="000000"/>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Calibri" w:eastAsia="Times New Roman" w:hAnsi="Calibri" w:cs="Calibri"/>
                <w:color w:val="000000"/>
                <w:kern w:val="0"/>
                <w:sz w:val="22"/>
                <w:szCs w:val="22"/>
              </w:rPr>
              <w:t>VIDIOC_STREAMOFF</w:t>
            </w:r>
          </w:p>
        </w:tc>
        <w:tc>
          <w:tcPr>
            <w:tcW w:w="3194" w:type="dxa"/>
            <w:tcBorders>
              <w:top w:val="nil"/>
              <w:left w:val="nil"/>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宋体" w:hAnsi="宋体" w:cs="宋体"/>
                <w:color w:val="000000"/>
                <w:kern w:val="0"/>
                <w:sz w:val="22"/>
                <w:szCs w:val="22"/>
              </w:rPr>
              <w:t>停止显示</w:t>
            </w:r>
          </w:p>
        </w:tc>
        <w:tc>
          <w:tcPr>
            <w:tcW w:w="3128" w:type="dxa"/>
            <w:tcBorders>
              <w:top w:val="nil"/>
              <w:left w:val="nil"/>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宋体" w:hAnsi="宋体" w:cs="宋体"/>
                <w:color w:val="000000"/>
                <w:kern w:val="0"/>
                <w:sz w:val="22"/>
                <w:szCs w:val="22"/>
              </w:rPr>
              <w:t>停止采集</w:t>
            </w:r>
          </w:p>
        </w:tc>
      </w:tr>
      <w:tr w:rsidR="000A3AF4" w:rsidRPr="000A3AF4" w:rsidTr="00D7121D">
        <w:trPr>
          <w:trHeight w:val="300"/>
        </w:trPr>
        <w:tc>
          <w:tcPr>
            <w:tcW w:w="2070" w:type="dxa"/>
            <w:tcBorders>
              <w:top w:val="nil"/>
              <w:left w:val="single" w:sz="4" w:space="0" w:color="000000"/>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left"/>
              <w:rPr>
                <w:rFonts w:ascii="Calibri" w:eastAsia="Times New Roman" w:hAnsi="Calibri" w:cs="Calibri"/>
                <w:color w:val="000000"/>
                <w:kern w:val="0"/>
                <w:sz w:val="22"/>
                <w:szCs w:val="22"/>
              </w:rPr>
            </w:pPr>
            <w:r w:rsidRPr="000A3AF4">
              <w:rPr>
                <w:rFonts w:ascii="Calibri" w:eastAsia="Times New Roman" w:hAnsi="Calibri" w:cs="Calibri"/>
                <w:color w:val="000000"/>
                <w:kern w:val="0"/>
                <w:sz w:val="22"/>
                <w:szCs w:val="22"/>
              </w:rPr>
              <w:t>VIDIOC_QUERYSTD</w:t>
            </w:r>
          </w:p>
        </w:tc>
        <w:tc>
          <w:tcPr>
            <w:tcW w:w="6322" w:type="dxa"/>
            <w:gridSpan w:val="2"/>
            <w:tcBorders>
              <w:top w:val="single" w:sz="4" w:space="0" w:color="000000"/>
              <w:left w:val="nil"/>
              <w:bottom w:val="single" w:sz="4" w:space="0" w:color="000000"/>
              <w:right w:val="single" w:sz="4" w:space="0" w:color="000000"/>
            </w:tcBorders>
            <w:shd w:val="clear" w:color="auto" w:fill="auto"/>
            <w:noWrap/>
            <w:vAlign w:val="bottom"/>
            <w:hideMark/>
          </w:tcPr>
          <w:p w:rsidR="000A3AF4" w:rsidRPr="000A3AF4" w:rsidRDefault="000A3AF4" w:rsidP="000A3AF4">
            <w:pPr>
              <w:widowControl/>
              <w:spacing w:line="240" w:lineRule="auto"/>
              <w:ind w:firstLineChars="0" w:firstLine="0"/>
              <w:jc w:val="center"/>
              <w:rPr>
                <w:rFonts w:ascii="Calibri" w:eastAsia="Times New Roman" w:hAnsi="Calibri" w:cs="Calibri"/>
                <w:color w:val="000000"/>
                <w:kern w:val="0"/>
                <w:sz w:val="22"/>
                <w:szCs w:val="22"/>
              </w:rPr>
            </w:pPr>
            <w:r w:rsidRPr="000A3AF4">
              <w:rPr>
                <w:rFonts w:ascii="宋体" w:hAnsi="宋体" w:cs="宋体"/>
                <w:color w:val="000000"/>
                <w:kern w:val="0"/>
                <w:sz w:val="22"/>
                <w:szCs w:val="22"/>
              </w:rPr>
              <w:t>检查设备支持的视频标准</w:t>
            </w:r>
          </w:p>
        </w:tc>
      </w:tr>
    </w:tbl>
    <w:p w:rsidR="006F6A38" w:rsidRDefault="006F6A38" w:rsidP="00D734B9">
      <w:pPr>
        <w:pStyle w:val="ListParagraph"/>
        <w:numPr>
          <w:ilvl w:val="0"/>
          <w:numId w:val="156"/>
        </w:numPr>
        <w:ind w:firstLineChars="0"/>
      </w:pPr>
      <w:r>
        <w:rPr>
          <w:rFonts w:hint="eastAsia"/>
        </w:rPr>
        <w:t>一般流程（视频</w:t>
      </w:r>
      <w:r w:rsidR="00C33F89">
        <w:rPr>
          <w:rFonts w:hint="eastAsia"/>
        </w:rPr>
        <w:t>采集</w:t>
      </w:r>
      <w:r>
        <w:rPr>
          <w:rFonts w:hint="eastAsia"/>
        </w:rPr>
        <w:t>设备）</w:t>
      </w:r>
      <w:r>
        <w:rPr>
          <w:rFonts w:hint="eastAsia"/>
        </w:rPr>
        <w:t xml:space="preserve"> </w:t>
      </w:r>
    </w:p>
    <w:p w:rsidR="006F6A38" w:rsidRDefault="006F6A38" w:rsidP="00D734B9">
      <w:pPr>
        <w:pStyle w:val="ListParagraph"/>
        <w:numPr>
          <w:ilvl w:val="0"/>
          <w:numId w:val="154"/>
        </w:numPr>
        <w:ind w:firstLineChars="0"/>
      </w:pPr>
      <w:r>
        <w:rPr>
          <w:rFonts w:hint="eastAsia"/>
        </w:rPr>
        <w:t>打开设备文件。</w:t>
      </w:r>
      <w:r>
        <w:rPr>
          <w:rFonts w:hint="eastAsia"/>
        </w:rPr>
        <w:t xml:space="preserve"> int fd=open("/dev/video0",O_RDWR); </w:t>
      </w:r>
    </w:p>
    <w:p w:rsidR="006F6A38" w:rsidRDefault="006F6A38" w:rsidP="00D734B9">
      <w:pPr>
        <w:pStyle w:val="ListParagraph"/>
        <w:numPr>
          <w:ilvl w:val="0"/>
          <w:numId w:val="154"/>
        </w:numPr>
        <w:ind w:firstLineChars="0"/>
      </w:pPr>
      <w:r>
        <w:rPr>
          <w:rFonts w:hint="eastAsia"/>
        </w:rPr>
        <w:t>取得设备的</w:t>
      </w:r>
      <w:r>
        <w:rPr>
          <w:rFonts w:hint="eastAsia"/>
        </w:rPr>
        <w:t>capability</w:t>
      </w:r>
      <w:r>
        <w:rPr>
          <w:rFonts w:hint="eastAsia"/>
        </w:rPr>
        <w:t>，</w:t>
      </w:r>
      <w:r w:rsidR="001F18EF">
        <w:rPr>
          <w:rFonts w:hint="eastAsia"/>
        </w:rPr>
        <w:t>查</w:t>
      </w:r>
      <w:r>
        <w:rPr>
          <w:rFonts w:hint="eastAsia"/>
        </w:rPr>
        <w:t>看设备具有什么功能，比如是否具有视频输入</w:t>
      </w:r>
      <w:r>
        <w:rPr>
          <w:rFonts w:hint="eastAsia"/>
        </w:rPr>
        <w:t>,</w:t>
      </w:r>
      <w:r>
        <w:rPr>
          <w:rFonts w:hint="eastAsia"/>
        </w:rPr>
        <w:t>或者音频输入输出等。</w:t>
      </w:r>
      <w:r w:rsidR="00433CBC">
        <w:t>&lt;</w:t>
      </w:r>
      <w:r>
        <w:rPr>
          <w:rFonts w:hint="eastAsia"/>
        </w:rPr>
        <w:t>VIDIOC_QUERYCAP,struct v4l2_capability</w:t>
      </w:r>
      <w:r w:rsidR="00433CBC">
        <w:t>&gt;</w:t>
      </w:r>
      <w:r>
        <w:rPr>
          <w:rFonts w:hint="eastAsia"/>
        </w:rPr>
        <w:t>。</w:t>
      </w:r>
    </w:p>
    <w:p w:rsidR="006F6A38" w:rsidRDefault="006F6A38" w:rsidP="00D734B9">
      <w:pPr>
        <w:pStyle w:val="ListParagraph"/>
        <w:numPr>
          <w:ilvl w:val="0"/>
          <w:numId w:val="154"/>
        </w:numPr>
        <w:ind w:firstLineChars="0"/>
      </w:pPr>
      <w:r>
        <w:rPr>
          <w:rFonts w:hint="eastAsia"/>
        </w:rPr>
        <w:t>选择视频输入，一个视频设备可以有多个视频输入。</w:t>
      </w:r>
      <w:r w:rsidR="00433CBC">
        <w:t>&lt;</w:t>
      </w:r>
      <w:r>
        <w:rPr>
          <w:rFonts w:hint="eastAsia"/>
        </w:rPr>
        <w:t>VIDIOC_S_INPUT,struct v4l2_input</w:t>
      </w:r>
      <w:r w:rsidR="00433CBC">
        <w:t>&gt;</w:t>
      </w:r>
      <w:r>
        <w:rPr>
          <w:rFonts w:hint="eastAsia"/>
        </w:rPr>
        <w:t>。</w:t>
      </w:r>
    </w:p>
    <w:p w:rsidR="006F6A38" w:rsidRDefault="006F6A38" w:rsidP="00D734B9">
      <w:pPr>
        <w:pStyle w:val="ListParagraph"/>
        <w:numPr>
          <w:ilvl w:val="0"/>
          <w:numId w:val="154"/>
        </w:numPr>
        <w:ind w:firstLineChars="0"/>
      </w:pPr>
      <w:r>
        <w:rPr>
          <w:rFonts w:hint="eastAsia"/>
        </w:rPr>
        <w:t>设置视频的制式和帧格式，制式包括</w:t>
      </w:r>
      <w:r>
        <w:rPr>
          <w:rFonts w:hint="eastAsia"/>
        </w:rPr>
        <w:t>PAL</w:t>
      </w:r>
      <w:r>
        <w:rPr>
          <w:rFonts w:hint="eastAsia"/>
        </w:rPr>
        <w:t>，</w:t>
      </w:r>
      <w:r>
        <w:rPr>
          <w:rFonts w:hint="eastAsia"/>
        </w:rPr>
        <w:t>NTSC</w:t>
      </w:r>
      <w:r>
        <w:rPr>
          <w:rFonts w:hint="eastAsia"/>
        </w:rPr>
        <w:t>，帧的格式个包括宽度和高度等。</w:t>
      </w:r>
      <w:r w:rsidR="003E38EE">
        <w:t>&lt;</w:t>
      </w:r>
      <w:r>
        <w:t>VIDIOC_S_STD,VIDIOC_S_FMT,struct v4l2_std_id,struct v4l2_format</w:t>
      </w:r>
      <w:r w:rsidR="003E38EE">
        <w:t>&gt;</w:t>
      </w:r>
    </w:p>
    <w:p w:rsidR="006F6A38" w:rsidRDefault="006F6A38" w:rsidP="00D734B9">
      <w:pPr>
        <w:pStyle w:val="ListParagraph"/>
        <w:numPr>
          <w:ilvl w:val="0"/>
          <w:numId w:val="154"/>
        </w:numPr>
        <w:ind w:firstLineChars="0"/>
      </w:pPr>
      <w:r>
        <w:rPr>
          <w:rFonts w:hint="eastAsia"/>
        </w:rPr>
        <w:t>向驱动申请帧缓冲，一般不超过</w:t>
      </w:r>
      <w:r>
        <w:rPr>
          <w:rFonts w:hint="eastAsia"/>
        </w:rPr>
        <w:t>5</w:t>
      </w:r>
      <w:r>
        <w:rPr>
          <w:rFonts w:hint="eastAsia"/>
        </w:rPr>
        <w:t>个。</w:t>
      </w:r>
      <w:r w:rsidR="003E38EE">
        <w:t>&lt;</w:t>
      </w:r>
      <w:r w:rsidR="005E5C5B" w:rsidRPr="005E5C5B">
        <w:t>VIDIOC_REQBUFS</w:t>
      </w:r>
      <w:r w:rsidR="005E5C5B">
        <w:rPr>
          <w:rFonts w:hint="eastAsia"/>
        </w:rPr>
        <w:t>，</w:t>
      </w:r>
      <w:r>
        <w:rPr>
          <w:rFonts w:hint="eastAsia"/>
        </w:rPr>
        <w:t>struct v4l2_requestbuffers</w:t>
      </w:r>
      <w:r w:rsidR="003E38EE">
        <w:t>&gt;</w:t>
      </w:r>
    </w:p>
    <w:p w:rsidR="006F6A38" w:rsidRDefault="006F6A38" w:rsidP="00D734B9">
      <w:pPr>
        <w:pStyle w:val="ListParagraph"/>
        <w:numPr>
          <w:ilvl w:val="0"/>
          <w:numId w:val="154"/>
        </w:numPr>
        <w:ind w:firstLineChars="0"/>
      </w:pPr>
      <w:r>
        <w:rPr>
          <w:rFonts w:hint="eastAsia"/>
        </w:rPr>
        <w:t>将申请到的帧缓冲映射到用户空间，这样就可以直接操作采集到的帧了，而不必去复制。</w:t>
      </w:r>
      <w:r w:rsidR="003E38EE">
        <w:t>&lt;</w:t>
      </w:r>
      <w:r>
        <w:rPr>
          <w:rFonts w:hint="eastAsia"/>
        </w:rPr>
        <w:t>mmap</w:t>
      </w:r>
      <w:r w:rsidR="003E38EE">
        <w:t>&gt;</w:t>
      </w:r>
    </w:p>
    <w:p w:rsidR="006F6A38" w:rsidRDefault="006F6A38" w:rsidP="00D734B9">
      <w:pPr>
        <w:pStyle w:val="ListParagraph"/>
        <w:numPr>
          <w:ilvl w:val="0"/>
          <w:numId w:val="154"/>
        </w:numPr>
        <w:ind w:firstLineChars="0"/>
      </w:pPr>
      <w:r>
        <w:rPr>
          <w:rFonts w:hint="eastAsia"/>
        </w:rPr>
        <w:t>将申请到的帧缓冲全部入队列，以便存放采集到的数据。</w:t>
      </w:r>
      <w:r w:rsidR="003E38EE">
        <w:t>&lt;</w:t>
      </w:r>
      <w:r w:rsidRPr="003E38EE">
        <w:rPr>
          <w:rFonts w:hint="eastAsia"/>
          <w:color w:val="FF0000"/>
        </w:rPr>
        <w:t>VIDIOC_QBUF</w:t>
      </w:r>
      <w:r>
        <w:rPr>
          <w:rFonts w:hint="eastAsia"/>
        </w:rPr>
        <w:t>,struct v4l2_buffer</w:t>
      </w:r>
      <w:r w:rsidR="003E38EE">
        <w:t>&gt;</w:t>
      </w:r>
    </w:p>
    <w:p w:rsidR="006F6A38" w:rsidRDefault="006F6A38" w:rsidP="00D734B9">
      <w:pPr>
        <w:pStyle w:val="ListParagraph"/>
        <w:numPr>
          <w:ilvl w:val="0"/>
          <w:numId w:val="154"/>
        </w:numPr>
        <w:ind w:firstLineChars="0"/>
      </w:pPr>
      <w:r>
        <w:rPr>
          <w:rFonts w:hint="eastAsia"/>
        </w:rPr>
        <w:t>开始视频的采集。</w:t>
      </w:r>
      <w:r w:rsidR="003E38EE">
        <w:t>&lt;</w:t>
      </w:r>
      <w:r>
        <w:rPr>
          <w:rFonts w:hint="eastAsia"/>
        </w:rPr>
        <w:t>VIDIOC_STREAMON</w:t>
      </w:r>
      <w:r w:rsidR="003E38EE">
        <w:t>&gt;</w:t>
      </w:r>
    </w:p>
    <w:p w:rsidR="006F6A38" w:rsidRDefault="006F6A38" w:rsidP="00D734B9">
      <w:pPr>
        <w:pStyle w:val="ListParagraph"/>
        <w:numPr>
          <w:ilvl w:val="0"/>
          <w:numId w:val="154"/>
        </w:numPr>
        <w:ind w:firstLineChars="0"/>
      </w:pPr>
      <w:r>
        <w:rPr>
          <w:rFonts w:hint="eastAsia"/>
        </w:rPr>
        <w:t>出队列以取得已采集数据的帧缓冲，取得原始采集数据。</w:t>
      </w:r>
      <w:r w:rsidR="003E38EE">
        <w:t>&lt;</w:t>
      </w:r>
      <w:r w:rsidRPr="003E38EE">
        <w:rPr>
          <w:rFonts w:hint="eastAsia"/>
          <w:color w:val="0070C0"/>
        </w:rPr>
        <w:t>VIDIOC_DQBUF</w:t>
      </w:r>
      <w:r w:rsidR="003E38EE">
        <w:t>&gt;</w:t>
      </w:r>
    </w:p>
    <w:p w:rsidR="006F6A38" w:rsidRDefault="006F6A38" w:rsidP="00D734B9">
      <w:pPr>
        <w:pStyle w:val="ListParagraph"/>
        <w:numPr>
          <w:ilvl w:val="0"/>
          <w:numId w:val="154"/>
        </w:numPr>
        <w:ind w:firstLineChars="0"/>
      </w:pPr>
      <w:r>
        <w:rPr>
          <w:rFonts w:hint="eastAsia"/>
        </w:rPr>
        <w:t>将缓冲重新入队列尾</w:t>
      </w:r>
      <w:r>
        <w:rPr>
          <w:rFonts w:hint="eastAsia"/>
        </w:rPr>
        <w:t>,</w:t>
      </w:r>
      <w:r>
        <w:rPr>
          <w:rFonts w:hint="eastAsia"/>
        </w:rPr>
        <w:t>这样可以循环采集。</w:t>
      </w:r>
      <w:r w:rsidR="001666AE">
        <w:t>&lt;</w:t>
      </w:r>
      <w:r w:rsidRPr="003E38EE">
        <w:rPr>
          <w:rFonts w:hint="eastAsia"/>
          <w:color w:val="FF0000"/>
        </w:rPr>
        <w:t>VIDIOC_QBUF</w:t>
      </w:r>
      <w:r w:rsidR="001666AE" w:rsidRPr="001666AE">
        <w:t>&gt;</w:t>
      </w:r>
    </w:p>
    <w:p w:rsidR="006F6A38" w:rsidRDefault="006F6A38" w:rsidP="00D734B9">
      <w:pPr>
        <w:pStyle w:val="ListParagraph"/>
        <w:numPr>
          <w:ilvl w:val="0"/>
          <w:numId w:val="154"/>
        </w:numPr>
        <w:ind w:firstLineChars="0"/>
      </w:pPr>
      <w:r>
        <w:rPr>
          <w:rFonts w:hint="eastAsia"/>
        </w:rPr>
        <w:t>停止视频的采集。</w:t>
      </w:r>
      <w:r w:rsidR="001666AE">
        <w:t>&lt;</w:t>
      </w:r>
      <w:r w:rsidR="001666AE">
        <w:rPr>
          <w:rFonts w:hint="eastAsia"/>
        </w:rPr>
        <w:t>VIDIOC_STREAMOFF</w:t>
      </w:r>
      <w:r w:rsidR="001666AE">
        <w:t>&gt;</w:t>
      </w:r>
    </w:p>
    <w:p w:rsidR="00BC306A" w:rsidRPr="00BC306A" w:rsidRDefault="006F6A38" w:rsidP="00D734B9">
      <w:pPr>
        <w:pStyle w:val="ListParagraph"/>
        <w:numPr>
          <w:ilvl w:val="0"/>
          <w:numId w:val="154"/>
        </w:numPr>
        <w:ind w:firstLineChars="0"/>
      </w:pPr>
      <w:r>
        <w:rPr>
          <w:rFonts w:hint="eastAsia"/>
        </w:rPr>
        <w:t>关闭设备。</w:t>
      </w:r>
      <w:r>
        <w:rPr>
          <w:rFonts w:hint="eastAsia"/>
        </w:rPr>
        <w:t>close(fd);</w:t>
      </w:r>
    </w:p>
    <w:p w:rsidR="005F0563" w:rsidRDefault="005F0563">
      <w:pPr>
        <w:widowControl/>
        <w:spacing w:line="240" w:lineRule="auto"/>
        <w:ind w:firstLineChars="0" w:firstLine="0"/>
        <w:jc w:val="left"/>
        <w:rPr>
          <w:b/>
          <w:bCs/>
          <w:sz w:val="28"/>
          <w:szCs w:val="28"/>
        </w:rPr>
      </w:pPr>
      <w:r>
        <w:br w:type="page"/>
      </w:r>
    </w:p>
    <w:p w:rsidR="00D8062F" w:rsidRDefault="00D8062F" w:rsidP="00D8062F">
      <w:pPr>
        <w:pStyle w:val="Heading2"/>
        <w:spacing w:before="326" w:after="163"/>
      </w:pPr>
      <w:bookmarkStart w:id="235" w:name="_Toc390712797"/>
      <w:r>
        <w:lastRenderedPageBreak/>
        <w:t>USB</w:t>
      </w:r>
      <w:r>
        <w:rPr>
          <w:rFonts w:hint="eastAsia"/>
        </w:rPr>
        <w:t>设备</w:t>
      </w:r>
      <w:bookmarkEnd w:id="235"/>
    </w:p>
    <w:p w:rsidR="002B6AF0" w:rsidRPr="002B6AF0" w:rsidRDefault="002B6AF0" w:rsidP="002B6AF0">
      <w:pPr>
        <w:ind w:firstLine="480"/>
      </w:pPr>
      <w:r w:rsidRPr="007F194D">
        <w:rPr>
          <w:rFonts w:hint="eastAsia"/>
        </w:rPr>
        <w:t>USB</w:t>
      </w:r>
      <w:r w:rsidRPr="007F194D">
        <w:rPr>
          <w:rFonts w:hint="eastAsia"/>
        </w:rPr>
        <w:t>的全称是</w:t>
      </w:r>
      <w:r w:rsidRPr="007F194D">
        <w:rPr>
          <w:rFonts w:hint="eastAsia"/>
        </w:rPr>
        <w:t>Universal Serial Bus</w:t>
      </w:r>
      <w:r w:rsidRPr="007F194D">
        <w:rPr>
          <w:rFonts w:hint="eastAsia"/>
        </w:rPr>
        <w:t>，</w:t>
      </w:r>
      <w:r w:rsidRPr="007F194D">
        <w:rPr>
          <w:rFonts w:hint="eastAsia"/>
        </w:rPr>
        <w:t>USB</w:t>
      </w:r>
      <w:r w:rsidRPr="007F194D">
        <w:rPr>
          <w:rFonts w:hint="eastAsia"/>
        </w:rPr>
        <w:t>支持热插拔</w:t>
      </w:r>
      <w:r>
        <w:rPr>
          <w:rFonts w:hint="eastAsia"/>
        </w:rPr>
        <w:t>，最多可连接</w:t>
      </w:r>
      <w:r>
        <w:t>127</w:t>
      </w:r>
      <w:r>
        <w:rPr>
          <w:rFonts w:hint="eastAsia"/>
        </w:rPr>
        <w:t>台外设</w:t>
      </w:r>
      <w:r>
        <w:t>.</w:t>
      </w:r>
    </w:p>
    <w:p w:rsidR="00B55646" w:rsidRDefault="00B55646" w:rsidP="00B55646">
      <w:pPr>
        <w:pStyle w:val="Heading3"/>
        <w:numPr>
          <w:ilvl w:val="2"/>
          <w:numId w:val="1"/>
        </w:numPr>
        <w:spacing w:before="163" w:after="163"/>
      </w:pPr>
      <w:bookmarkStart w:id="236" w:name="_Toc390712798"/>
      <w:r>
        <w:rPr>
          <w:rFonts w:hint="eastAsia"/>
        </w:rPr>
        <w:t>设备构造</w:t>
      </w:r>
      <w:bookmarkEnd w:id="236"/>
    </w:p>
    <w:p w:rsidR="00B55646" w:rsidRDefault="00B55646" w:rsidP="00B55646">
      <w:pPr>
        <w:spacing w:line="240" w:lineRule="auto"/>
        <w:ind w:firstLine="480"/>
      </w:pPr>
      <w:r>
        <w:rPr>
          <w:noProof/>
        </w:rPr>
        <w:drawing>
          <wp:inline distT="0" distB="0" distL="0" distR="0" wp14:anchorId="5A28AF5B" wp14:editId="65DC0C86">
            <wp:extent cx="5305245" cy="994156"/>
            <wp:effectExtent l="0" t="0" r="0" b="0"/>
            <wp:docPr id="1806" name="Picture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8FF3B.tmp"/>
                    <pic:cNvPicPr/>
                  </pic:nvPicPr>
                  <pic:blipFill>
                    <a:blip r:embed="rId895">
                      <a:extLst>
                        <a:ext uri="{28A0092B-C50C-407E-A947-70E740481C1C}">
                          <a14:useLocalDpi xmlns:a14="http://schemas.microsoft.com/office/drawing/2010/main" val="0"/>
                        </a:ext>
                      </a:extLst>
                    </a:blip>
                    <a:stretch>
                      <a:fillRect/>
                    </a:stretch>
                  </pic:blipFill>
                  <pic:spPr>
                    <a:xfrm>
                      <a:off x="0" y="0"/>
                      <a:ext cx="5305593" cy="994221"/>
                    </a:xfrm>
                    <a:prstGeom prst="rect">
                      <a:avLst/>
                    </a:prstGeom>
                  </pic:spPr>
                </pic:pic>
              </a:graphicData>
            </a:graphic>
          </wp:inline>
        </w:drawing>
      </w:r>
    </w:p>
    <w:p w:rsidR="008D4B96" w:rsidRDefault="008D4B96" w:rsidP="008D4B96">
      <w:pPr>
        <w:pStyle w:val="Heading3"/>
        <w:numPr>
          <w:ilvl w:val="2"/>
          <w:numId w:val="1"/>
        </w:numPr>
        <w:spacing w:before="163" w:after="163"/>
      </w:pPr>
      <w:bookmarkStart w:id="237" w:name="_Toc390712799"/>
      <w:r>
        <w:t>Core</w:t>
      </w:r>
      <w:bookmarkEnd w:id="237"/>
    </w:p>
    <w:p w:rsidR="004F3552" w:rsidRPr="004F3552" w:rsidRDefault="004F3552" w:rsidP="004F3552">
      <w:pPr>
        <w:ind w:firstLine="480"/>
      </w:pPr>
      <w:r>
        <w:t>usb-core</w:t>
      </w:r>
    </w:p>
    <w:p w:rsidR="008D4B96" w:rsidRDefault="008D4B96" w:rsidP="008D4B96">
      <w:pPr>
        <w:spacing w:line="240" w:lineRule="auto"/>
        <w:ind w:firstLine="480"/>
        <w:rPr>
          <w:noProof/>
        </w:rPr>
      </w:pPr>
      <w:r>
        <w:rPr>
          <w:noProof/>
        </w:rPr>
        <w:drawing>
          <wp:inline distT="0" distB="0" distL="0" distR="0" wp14:anchorId="45D9620C" wp14:editId="3F933961">
            <wp:extent cx="5037826" cy="24233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0CF92.tmp"/>
                    <pic:cNvPicPr/>
                  </pic:nvPicPr>
                  <pic:blipFill>
                    <a:blip r:embed="rId896">
                      <a:extLst>
                        <a:ext uri="{28A0092B-C50C-407E-A947-70E740481C1C}">
                          <a14:useLocalDpi xmlns:a14="http://schemas.microsoft.com/office/drawing/2010/main" val="0"/>
                        </a:ext>
                      </a:extLst>
                    </a:blip>
                    <a:stretch>
                      <a:fillRect/>
                    </a:stretch>
                  </pic:blipFill>
                  <pic:spPr>
                    <a:xfrm>
                      <a:off x="0" y="0"/>
                      <a:ext cx="5041810" cy="2425284"/>
                    </a:xfrm>
                    <a:prstGeom prst="rect">
                      <a:avLst/>
                    </a:prstGeom>
                  </pic:spPr>
                </pic:pic>
              </a:graphicData>
            </a:graphic>
          </wp:inline>
        </w:drawing>
      </w:r>
    </w:p>
    <w:p w:rsidR="004F3552" w:rsidRDefault="004F3552" w:rsidP="008D4B96">
      <w:pPr>
        <w:spacing w:line="240" w:lineRule="auto"/>
        <w:ind w:firstLine="480"/>
        <w:rPr>
          <w:noProof/>
        </w:rPr>
      </w:pPr>
      <w:r>
        <w:rPr>
          <w:noProof/>
        </w:rPr>
        <w:t>usb-hub</w:t>
      </w:r>
    </w:p>
    <w:p w:rsidR="004F3552" w:rsidRPr="008D4B96" w:rsidRDefault="003810DE" w:rsidP="003810DE">
      <w:pPr>
        <w:pStyle w:val="Heading3"/>
        <w:numPr>
          <w:ilvl w:val="2"/>
          <w:numId w:val="1"/>
        </w:numPr>
        <w:spacing w:before="163" w:after="163"/>
      </w:pPr>
      <w:bookmarkStart w:id="238" w:name="_Toc390712800"/>
      <w:r>
        <w:t>Host</w:t>
      </w:r>
      <w:bookmarkEnd w:id="238"/>
    </w:p>
    <w:p w:rsidR="00EB0A3A" w:rsidRDefault="00EB0A3A" w:rsidP="00EB0A3A">
      <w:pPr>
        <w:ind w:left="420" w:firstLine="480"/>
      </w:pPr>
      <w:r>
        <w:rPr>
          <w:rFonts w:hint="eastAsia"/>
        </w:rPr>
        <w:t xml:space="preserve">    </w:t>
      </w:r>
    </w:p>
    <w:p w:rsidR="00EB0A3A" w:rsidRDefault="00EB0A3A" w:rsidP="00EB0A3A">
      <w:pPr>
        <w:ind w:left="420" w:firstLine="480"/>
        <w:rPr>
          <w:rFonts w:eastAsia="黑体"/>
          <w:b/>
          <w:bCs/>
          <w:kern w:val="44"/>
          <w:sz w:val="30"/>
          <w:szCs w:val="30"/>
        </w:rPr>
      </w:pPr>
      <w:r>
        <w:br w:type="page"/>
      </w:r>
    </w:p>
    <w:p w:rsidR="00EB0A3A" w:rsidRPr="002737C0" w:rsidRDefault="00EB0A3A" w:rsidP="00EB0A3A">
      <w:pPr>
        <w:pStyle w:val="Heading3"/>
        <w:numPr>
          <w:ilvl w:val="2"/>
          <w:numId w:val="1"/>
        </w:numPr>
        <w:spacing w:before="163" w:after="163"/>
        <w:rPr>
          <w:b w:val="0"/>
          <w:bCs w:val="0"/>
        </w:rPr>
      </w:pPr>
      <w:bookmarkStart w:id="239" w:name="_Toc390712801"/>
      <w:r>
        <w:lastRenderedPageBreak/>
        <w:t>UVC</w:t>
      </w:r>
      <w:bookmarkEnd w:id="239"/>
    </w:p>
    <w:p w:rsidR="000B65CA" w:rsidRDefault="00EB0A3A" w:rsidP="000B65CA">
      <w:pPr>
        <w:widowControl/>
        <w:spacing w:line="240" w:lineRule="auto"/>
        <w:ind w:left="420" w:firstLineChars="0" w:firstLine="420"/>
        <w:jc w:val="left"/>
      </w:pPr>
      <w:r>
        <w:t>GSPCA</w:t>
      </w:r>
      <w:r>
        <w:rPr>
          <w:rFonts w:hint="eastAsia"/>
        </w:rPr>
        <w:t>(</w:t>
      </w:r>
      <w:r>
        <w:rPr>
          <w:lang w:val="en"/>
        </w:rPr>
        <w:t>Generic Software Package for Camera Adapters</w:t>
      </w:r>
      <w:r>
        <w:rPr>
          <w:rFonts w:hint="eastAsia"/>
          <w:lang w:val="en"/>
        </w:rPr>
        <w:t>)</w:t>
      </w:r>
      <w:r>
        <w:rPr>
          <w:lang w:val="en"/>
        </w:rPr>
        <w:t>,</w:t>
      </w:r>
      <w:r w:rsidR="000B65CA" w:rsidRPr="000B65CA">
        <w:rPr>
          <w:rFonts w:hint="eastAsia"/>
        </w:rPr>
        <w:t xml:space="preserve"> </w:t>
      </w:r>
    </w:p>
    <w:p w:rsidR="00EB0A3A" w:rsidRDefault="000B65CA" w:rsidP="000B65CA">
      <w:pPr>
        <w:widowControl/>
        <w:spacing w:line="240" w:lineRule="auto"/>
        <w:ind w:left="420" w:firstLineChars="0" w:firstLine="420"/>
        <w:jc w:val="left"/>
        <w:rPr>
          <w:lang w:val="en"/>
        </w:rPr>
      </w:pPr>
      <w:r w:rsidRPr="000B65CA">
        <w:rPr>
          <w:rFonts w:hint="eastAsia"/>
          <w:lang w:val="en"/>
        </w:rPr>
        <w:t>采用</w:t>
      </w:r>
      <w:r w:rsidRPr="000B65CA">
        <w:rPr>
          <w:rFonts w:hint="eastAsia"/>
          <w:lang w:val="en"/>
        </w:rPr>
        <w:t xml:space="preserve">USB </w:t>
      </w:r>
      <w:r w:rsidRPr="000B65CA">
        <w:rPr>
          <w:rFonts w:hint="eastAsia"/>
          <w:lang w:val="en"/>
        </w:rPr>
        <w:t>接口的摄像头需要</w:t>
      </w:r>
      <w:r w:rsidRPr="000B65CA">
        <w:rPr>
          <w:rFonts w:hint="eastAsia"/>
          <w:lang w:val="en"/>
        </w:rPr>
        <w:t xml:space="preserve">USB </w:t>
      </w:r>
      <w:r w:rsidRPr="000B65CA">
        <w:rPr>
          <w:rFonts w:hint="eastAsia"/>
          <w:lang w:val="en"/>
        </w:rPr>
        <w:t>设备驱动包含实际摄像头的</w:t>
      </w:r>
      <w:r w:rsidRPr="000B65CA">
        <w:rPr>
          <w:rFonts w:hint="eastAsia"/>
          <w:lang w:val="en"/>
        </w:rPr>
        <w:t xml:space="preserve">Vendor ID </w:t>
      </w:r>
      <w:r w:rsidRPr="000B65CA">
        <w:rPr>
          <w:rFonts w:hint="eastAsia"/>
          <w:lang w:val="en"/>
        </w:rPr>
        <w:t>和</w:t>
      </w:r>
      <w:r w:rsidRPr="000B65CA">
        <w:rPr>
          <w:rFonts w:hint="eastAsia"/>
          <w:lang w:val="en"/>
        </w:rPr>
        <w:t>Product ID</w:t>
      </w:r>
      <w:r w:rsidRPr="000B65CA">
        <w:rPr>
          <w:rFonts w:hint="eastAsia"/>
          <w:lang w:val="en"/>
        </w:rPr>
        <w:t>，从而使得移动终端在上电时能够正确枚举到</w:t>
      </w:r>
      <w:r w:rsidRPr="000B65CA">
        <w:rPr>
          <w:rFonts w:hint="eastAsia"/>
          <w:lang w:val="en"/>
        </w:rPr>
        <w:t xml:space="preserve">USB </w:t>
      </w:r>
      <w:r w:rsidRPr="000B65CA">
        <w:rPr>
          <w:rFonts w:hint="eastAsia"/>
          <w:lang w:val="en"/>
        </w:rPr>
        <w:t>设备，生成对应的设备文件。</w:t>
      </w:r>
    </w:p>
    <w:p w:rsidR="004B1F60" w:rsidRDefault="004B1F60" w:rsidP="00D734B9">
      <w:pPr>
        <w:pStyle w:val="ListParagraph"/>
        <w:numPr>
          <w:ilvl w:val="0"/>
          <w:numId w:val="146"/>
        </w:numPr>
        <w:ind w:firstLineChars="0"/>
        <w:rPr>
          <w:lang w:val="en"/>
        </w:rPr>
      </w:pPr>
      <w:r w:rsidRPr="001844B5">
        <w:rPr>
          <w:rFonts w:hint="eastAsia"/>
        </w:rPr>
        <w:t>驱动</w:t>
      </w:r>
      <w:r w:rsidR="001844B5" w:rsidRPr="001844B5">
        <w:rPr>
          <w:rFonts w:hint="eastAsia"/>
        </w:rPr>
        <w:t>构造</w:t>
      </w:r>
    </w:p>
    <w:p w:rsidR="004B1F60" w:rsidRDefault="004B1F60" w:rsidP="00EB0A3A">
      <w:pPr>
        <w:widowControl/>
        <w:spacing w:line="240" w:lineRule="auto"/>
        <w:ind w:left="420" w:firstLineChars="0" w:firstLine="420"/>
        <w:jc w:val="left"/>
        <w:rPr>
          <w:lang w:val="en"/>
        </w:rPr>
      </w:pPr>
      <w:r>
        <w:rPr>
          <w:rFonts w:hint="eastAsia"/>
          <w:noProof/>
        </w:rPr>
        <w:drawing>
          <wp:inline distT="0" distB="0" distL="0" distR="0" wp14:anchorId="0E0D21F9" wp14:editId="28DCF7DE">
            <wp:extent cx="4059936" cy="3435331"/>
            <wp:effectExtent l="0" t="0" r="0" b="0"/>
            <wp:docPr id="1805" name="Picture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8B667.tmp"/>
                    <pic:cNvPicPr/>
                  </pic:nvPicPr>
                  <pic:blipFill>
                    <a:blip r:embed="rId897">
                      <a:extLst>
                        <a:ext uri="{28A0092B-C50C-407E-A947-70E740481C1C}">
                          <a14:useLocalDpi xmlns:a14="http://schemas.microsoft.com/office/drawing/2010/main" val="0"/>
                        </a:ext>
                      </a:extLst>
                    </a:blip>
                    <a:stretch>
                      <a:fillRect/>
                    </a:stretch>
                  </pic:blipFill>
                  <pic:spPr>
                    <a:xfrm>
                      <a:off x="0" y="0"/>
                      <a:ext cx="4056722" cy="3432612"/>
                    </a:xfrm>
                    <a:prstGeom prst="rect">
                      <a:avLst/>
                    </a:prstGeom>
                  </pic:spPr>
                </pic:pic>
              </a:graphicData>
            </a:graphic>
          </wp:inline>
        </w:drawing>
      </w:r>
    </w:p>
    <w:p w:rsidR="004B1F60" w:rsidRDefault="00422459" w:rsidP="00D734B9">
      <w:pPr>
        <w:pStyle w:val="ListParagraph"/>
        <w:numPr>
          <w:ilvl w:val="0"/>
          <w:numId w:val="146"/>
        </w:numPr>
        <w:ind w:firstLineChars="0"/>
        <w:rPr>
          <w:lang w:val="en"/>
        </w:rPr>
      </w:pPr>
      <w:r w:rsidRPr="00422459">
        <w:rPr>
          <w:rFonts w:hint="eastAsia"/>
        </w:rPr>
        <w:t>设备初始化</w:t>
      </w:r>
    </w:p>
    <w:p w:rsidR="004B1F60" w:rsidRDefault="00422459" w:rsidP="00EB0A3A">
      <w:pPr>
        <w:widowControl/>
        <w:spacing w:line="240" w:lineRule="auto"/>
        <w:ind w:left="420" w:firstLineChars="0" w:firstLine="420"/>
        <w:jc w:val="left"/>
        <w:rPr>
          <w:lang w:val="en"/>
        </w:rPr>
      </w:pPr>
      <w:r>
        <w:rPr>
          <w:noProof/>
        </w:rPr>
        <w:lastRenderedPageBreak/>
        <w:drawing>
          <wp:inline distT="0" distB="0" distL="0" distR="0" wp14:anchorId="401DD225" wp14:editId="5313AEC1">
            <wp:extent cx="4384249" cy="40026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8"/>
                    <a:stretch>
                      <a:fillRect/>
                    </a:stretch>
                  </pic:blipFill>
                  <pic:spPr>
                    <a:xfrm>
                      <a:off x="0" y="0"/>
                      <a:ext cx="4384250" cy="4002658"/>
                    </a:xfrm>
                    <a:prstGeom prst="rect">
                      <a:avLst/>
                    </a:prstGeom>
                  </pic:spPr>
                </pic:pic>
              </a:graphicData>
            </a:graphic>
          </wp:inline>
        </w:drawing>
      </w:r>
    </w:p>
    <w:p w:rsidR="00DE6BCC" w:rsidRDefault="00DE6BCC" w:rsidP="00EB0A3A">
      <w:pPr>
        <w:widowControl/>
        <w:spacing w:line="240" w:lineRule="auto"/>
        <w:ind w:left="420" w:firstLineChars="0" w:firstLine="420"/>
        <w:jc w:val="left"/>
        <w:rPr>
          <w:lang w:val="en"/>
        </w:rPr>
      </w:pPr>
    </w:p>
    <w:p w:rsidR="00DE6BCC" w:rsidRDefault="00DE6BCC">
      <w:pPr>
        <w:widowControl/>
        <w:spacing w:line="240" w:lineRule="auto"/>
        <w:ind w:firstLineChars="0" w:firstLine="0"/>
        <w:jc w:val="left"/>
        <w:rPr>
          <w:rFonts w:eastAsia="黑体"/>
          <w:b/>
          <w:bCs/>
          <w:kern w:val="44"/>
          <w:sz w:val="30"/>
          <w:szCs w:val="30"/>
        </w:rPr>
      </w:pPr>
      <w:r>
        <w:br w:type="page"/>
      </w:r>
    </w:p>
    <w:sectPr w:rsidR="00DE6BCC" w:rsidSect="00B13930">
      <w:footerReference w:type="default" r:id="rId899"/>
      <w:pgSz w:w="11906" w:h="16838"/>
      <w:pgMar w:top="2268" w:right="1304" w:bottom="1418" w:left="1418" w:header="851" w:footer="992"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54C5" w:rsidRDefault="000554C5" w:rsidP="00461A2B">
      <w:pPr>
        <w:ind w:firstLine="480"/>
      </w:pPr>
      <w:r>
        <w:separator/>
      </w:r>
    </w:p>
  </w:endnote>
  <w:endnote w:type="continuationSeparator" w:id="0">
    <w:p w:rsidR="000554C5" w:rsidRDefault="000554C5" w:rsidP="00461A2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华文楷体">
    <w:altName w:val="Arial Unicode MS"/>
    <w:charset w:val="86"/>
    <w:family w:val="auto"/>
    <w:pitch w:val="variable"/>
    <w:sig w:usb0="00000000" w:usb1="080F0000" w:usb2="00000010" w:usb3="00000000" w:csb0="0004009F" w:csb1="00000000"/>
  </w:font>
  <w:font w:name="微软雅黑">
    <w:panose1 w:val="020B0503020204020204"/>
    <w:charset w:val="86"/>
    <w:family w:val="swiss"/>
    <w:pitch w:val="variable"/>
    <w:sig w:usb0="80000287" w:usb1="280F3C52" w:usb2="00000016" w:usb3="00000000" w:csb0="0004001F" w:csb1="00000000"/>
  </w:font>
  <w:font w:name="Wingdings">
    <w:panose1 w:val="05000000000000000000"/>
    <w:charset w:val="02"/>
    <w:family w:val="auto"/>
    <w:pitch w:val="variable"/>
    <w:sig w:usb0="00000000" w:usb1="10000000" w:usb2="00000000" w:usb3="00000000" w:csb0="80000000" w:csb1="00000000"/>
  </w:font>
  <w:font w:name="Helvetica">
    <w:panose1 w:val="020B05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5796" w:rsidRDefault="00975796" w:rsidP="00AD63D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5796" w:rsidRDefault="000554C5" w:rsidP="009430DE">
    <w:pPr>
      <w:pStyle w:val="Footer"/>
      <w:ind w:firstLine="360"/>
      <w:jc w:val="center"/>
    </w:pPr>
    <w:sdt>
      <w:sdtPr>
        <w:id w:val="638855628"/>
        <w:docPartObj>
          <w:docPartGallery w:val="Page Numbers (Bottom of Page)"/>
          <w:docPartUnique/>
        </w:docPartObj>
      </w:sdtPr>
      <w:sdtEndPr/>
      <w:sdtContent>
        <w:r w:rsidR="00975796">
          <w:fldChar w:fldCharType="begin"/>
        </w:r>
        <w:r w:rsidR="00975796">
          <w:instrText>PAGE   \* MERGEFORMAT</w:instrText>
        </w:r>
        <w:r w:rsidR="00975796">
          <w:fldChar w:fldCharType="separate"/>
        </w:r>
        <w:r w:rsidR="00BB15A4" w:rsidRPr="00BB15A4">
          <w:rPr>
            <w:noProof/>
            <w:lang w:val="zh-CN"/>
          </w:rPr>
          <w:t>I</w:t>
        </w:r>
        <w:r w:rsidR="00975796">
          <w:fldChar w:fldCharType="end"/>
        </w:r>
      </w:sdtContent>
    </w:sdt>
  </w:p>
  <w:p w:rsidR="00975796" w:rsidRPr="00BD1B04" w:rsidRDefault="00975796" w:rsidP="009430DE">
    <w:pPr>
      <w:pStyle w:val="Footer"/>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6014036"/>
      <w:docPartObj>
        <w:docPartGallery w:val="Page Numbers (Bottom of Page)"/>
        <w:docPartUnique/>
      </w:docPartObj>
    </w:sdtPr>
    <w:sdtEndPr/>
    <w:sdtContent>
      <w:p w:rsidR="00975796" w:rsidRDefault="00975796" w:rsidP="009430DE">
        <w:pPr>
          <w:pStyle w:val="Footer"/>
          <w:ind w:firstLine="360"/>
          <w:jc w:val="right"/>
        </w:pPr>
        <w:r>
          <w:fldChar w:fldCharType="begin"/>
        </w:r>
        <w:r>
          <w:instrText>PAGE   \* MERGEFORMAT</w:instrText>
        </w:r>
        <w:r>
          <w:fldChar w:fldCharType="separate"/>
        </w:r>
        <w:r w:rsidR="00BB15A4" w:rsidRPr="00BB15A4">
          <w:rPr>
            <w:noProof/>
            <w:lang w:val="zh-CN"/>
          </w:rPr>
          <w:t xml:space="preserve"> </w:t>
        </w:r>
        <w:r>
          <w:fldChar w:fldCharType="end"/>
        </w:r>
      </w:p>
    </w:sdtContent>
  </w:sdt>
  <w:p w:rsidR="00975796" w:rsidRDefault="00975796" w:rsidP="009430DE">
    <w:pPr>
      <w:pStyle w:val="Footer"/>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5796" w:rsidRDefault="000554C5" w:rsidP="009430DE">
    <w:pPr>
      <w:pStyle w:val="Footer"/>
      <w:ind w:firstLine="360"/>
      <w:jc w:val="center"/>
    </w:pPr>
    <w:sdt>
      <w:sdtPr>
        <w:id w:val="1644776609"/>
        <w:docPartObj>
          <w:docPartGallery w:val="Page Numbers (Bottom of Page)"/>
          <w:docPartUnique/>
        </w:docPartObj>
      </w:sdtPr>
      <w:sdtEndPr/>
      <w:sdtContent>
        <w:r w:rsidR="00975796">
          <w:fldChar w:fldCharType="begin"/>
        </w:r>
        <w:r w:rsidR="00975796">
          <w:instrText>PAGE   \* MERGEFORMAT</w:instrText>
        </w:r>
        <w:r w:rsidR="00975796">
          <w:fldChar w:fldCharType="separate"/>
        </w:r>
        <w:r w:rsidR="00BB15A4" w:rsidRPr="00BB15A4">
          <w:rPr>
            <w:noProof/>
            <w:lang w:val="zh-CN"/>
          </w:rPr>
          <w:t>326</w:t>
        </w:r>
        <w:r w:rsidR="00975796">
          <w:fldChar w:fldCharType="end"/>
        </w:r>
      </w:sdtContent>
    </w:sdt>
  </w:p>
  <w:p w:rsidR="00975796" w:rsidRPr="00BD1B04" w:rsidRDefault="00975796" w:rsidP="009430DE">
    <w:pPr>
      <w:pStyle w:val="Footer"/>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54C5" w:rsidRDefault="000554C5" w:rsidP="00880AD7">
      <w:pPr>
        <w:ind w:firstLine="480"/>
      </w:pPr>
      <w:r>
        <w:separator/>
      </w:r>
    </w:p>
  </w:footnote>
  <w:footnote w:type="continuationSeparator" w:id="0">
    <w:p w:rsidR="000554C5" w:rsidRDefault="000554C5" w:rsidP="00461A2B">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5796" w:rsidRDefault="00975796" w:rsidP="00AD63D7">
    <w:pPr>
      <w:pStyle w:val="Header"/>
      <w:ind w:firstLine="360"/>
    </w:pPr>
    <w:r w:rsidRPr="00467D69">
      <w:rPr>
        <w:rFonts w:hint="eastAsia"/>
      </w:rPr>
      <w:t>elvonzion@gmail.com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5796" w:rsidRDefault="00975796" w:rsidP="00AD63D7">
    <w:pPr>
      <w:pStyle w:val="Header"/>
      <w:ind w:firstLine="360"/>
    </w:pPr>
    <w:r w:rsidRPr="00467D69">
      <w:rPr>
        <w:rFonts w:hint="eastAsia"/>
      </w:rPr>
      <w:t>LINUX</w:t>
    </w:r>
    <w:r>
      <w:rPr>
        <w:rFonts w:hint="eastAsia"/>
      </w:rPr>
      <w:t>笔记</w:t>
    </w:r>
    <w:r>
      <w:rPr>
        <w:rFonts w:hint="eastAsia"/>
      </w:rPr>
      <w:t xml:space="preserve"> </w:t>
    </w:r>
    <w:r w:rsidRPr="00467D69">
      <w:rPr>
        <w:rFonts w:hint="eastAsia"/>
      </w:rPr>
      <w:t>elvonzion@gmail.com</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5796" w:rsidRPr="00467D69" w:rsidRDefault="00975796" w:rsidP="00467D69">
    <w:pPr>
      <w:ind w:firstLine="4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12B04"/>
    <w:multiLevelType w:val="multilevel"/>
    <w:tmpl w:val="E0500718"/>
    <w:lvl w:ilvl="0">
      <w:start w:val="1"/>
      <w:numFmt w:val="decimal"/>
      <w:pStyle w:val="Heading1"/>
      <w:suff w:val="space"/>
      <w:lvlText w:val="%1"/>
      <w:lvlJc w:val="left"/>
      <w:pPr>
        <w:ind w:left="432" w:hanging="432"/>
      </w:pPr>
      <w:rPr>
        <w:rFonts w:ascii="Times New Roman" w:eastAsia="黑体" w:hAnsi="Times New Roman" w:hint="default"/>
        <w:b/>
        <w:i w:val="0"/>
        <w:sz w:val="30"/>
        <w:szCs w:val="30"/>
      </w:rPr>
    </w:lvl>
    <w:lvl w:ilvl="1">
      <w:start w:val="1"/>
      <w:numFmt w:val="decimal"/>
      <w:pStyle w:val="Heading2"/>
      <w:suff w:val="space"/>
      <w:lvlText w:val="%1.%2"/>
      <w:lvlJc w:val="left"/>
      <w:pPr>
        <w:ind w:left="576" w:hanging="576"/>
      </w:pPr>
      <w:rPr>
        <w:rFonts w:hint="eastAsia"/>
      </w:rPr>
    </w:lvl>
    <w:lvl w:ilvl="2">
      <w:start w:val="1"/>
      <w:numFmt w:val="decimal"/>
      <w:pStyle w:val="Heading3"/>
      <w:suff w:val="space"/>
      <w:lvlText w:val="%1.%2.%3"/>
      <w:lvlJc w:val="left"/>
      <w:pPr>
        <w:ind w:left="720" w:hanging="720"/>
      </w:pPr>
      <w:rPr>
        <w:rFonts w:ascii="Times New Roman" w:eastAsia="宋体" w:hAnsi="Times New Roman" w:hint="default"/>
        <w:b/>
        <w:i w:val="0"/>
        <w:sz w:val="24"/>
        <w:szCs w:val="24"/>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
    <w:nsid w:val="00892868"/>
    <w:multiLevelType w:val="hybridMultilevel"/>
    <w:tmpl w:val="DC460FB6"/>
    <w:lvl w:ilvl="0" w:tplc="70447AB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
    <w:nsid w:val="00EC1638"/>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
    <w:nsid w:val="028A2994"/>
    <w:multiLevelType w:val="hybridMultilevel"/>
    <w:tmpl w:val="378A380E"/>
    <w:lvl w:ilvl="0" w:tplc="70447AB8">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
    <w:nsid w:val="030471A1"/>
    <w:multiLevelType w:val="hybridMultilevel"/>
    <w:tmpl w:val="AF9436E8"/>
    <w:lvl w:ilvl="0" w:tplc="0F9C16F2">
      <w:start w:val="1"/>
      <w:numFmt w:val="lowerLetter"/>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5">
    <w:nsid w:val="03C0115C"/>
    <w:multiLevelType w:val="hybridMultilevel"/>
    <w:tmpl w:val="344CAD48"/>
    <w:lvl w:ilvl="0" w:tplc="CDC4548C">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
    <w:nsid w:val="04316D96"/>
    <w:multiLevelType w:val="hybridMultilevel"/>
    <w:tmpl w:val="25E0883A"/>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7">
    <w:nsid w:val="04427559"/>
    <w:multiLevelType w:val="hybridMultilevel"/>
    <w:tmpl w:val="A5FE98F2"/>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
    <w:nsid w:val="0485020D"/>
    <w:multiLevelType w:val="hybridMultilevel"/>
    <w:tmpl w:val="94FE649A"/>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
    <w:nsid w:val="04A37FAB"/>
    <w:multiLevelType w:val="hybridMultilevel"/>
    <w:tmpl w:val="F1C23852"/>
    <w:lvl w:ilvl="0" w:tplc="6A189A6E">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0">
    <w:nsid w:val="04B3012D"/>
    <w:multiLevelType w:val="hybridMultilevel"/>
    <w:tmpl w:val="51FA753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1">
    <w:nsid w:val="05D43C19"/>
    <w:multiLevelType w:val="hybridMultilevel"/>
    <w:tmpl w:val="DA98AD96"/>
    <w:lvl w:ilvl="0" w:tplc="CD28EE3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2">
    <w:nsid w:val="06742D79"/>
    <w:multiLevelType w:val="hybridMultilevel"/>
    <w:tmpl w:val="25E0883A"/>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
    <w:nsid w:val="06C1496E"/>
    <w:multiLevelType w:val="hybridMultilevel"/>
    <w:tmpl w:val="378A380E"/>
    <w:lvl w:ilvl="0" w:tplc="70447AB8">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4">
    <w:nsid w:val="06C96FDA"/>
    <w:multiLevelType w:val="hybridMultilevel"/>
    <w:tmpl w:val="E124DD60"/>
    <w:lvl w:ilvl="0" w:tplc="CDC4548C">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5">
    <w:nsid w:val="094E34A2"/>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6">
    <w:nsid w:val="09B216B4"/>
    <w:multiLevelType w:val="hybridMultilevel"/>
    <w:tmpl w:val="344CAD48"/>
    <w:lvl w:ilvl="0" w:tplc="CDC4548C">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7">
    <w:nsid w:val="09C20C95"/>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
    <w:nsid w:val="0B393FB5"/>
    <w:multiLevelType w:val="hybridMultilevel"/>
    <w:tmpl w:val="BC30EF9E"/>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9">
    <w:nsid w:val="0B725258"/>
    <w:multiLevelType w:val="hybridMultilevel"/>
    <w:tmpl w:val="0678A79A"/>
    <w:lvl w:ilvl="0" w:tplc="604CB456">
      <w:start w:val="1"/>
      <w:numFmt w:val="decimal"/>
      <w:lvlText w:val="%1."/>
      <w:lvlJc w:val="left"/>
      <w:pPr>
        <w:ind w:left="840" w:hanging="360"/>
      </w:pPr>
      <w:rPr>
        <w:rFonts w:hint="default"/>
        <w:b w:val="0"/>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0">
    <w:nsid w:val="0C321964"/>
    <w:multiLevelType w:val="hybridMultilevel"/>
    <w:tmpl w:val="5E5A0FD4"/>
    <w:lvl w:ilvl="0" w:tplc="70447AB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1">
    <w:nsid w:val="0D5E0866"/>
    <w:multiLevelType w:val="hybridMultilevel"/>
    <w:tmpl w:val="493286B8"/>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2">
    <w:nsid w:val="0D5E0F27"/>
    <w:multiLevelType w:val="hybridMultilevel"/>
    <w:tmpl w:val="D0AC165C"/>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3">
    <w:nsid w:val="0D790858"/>
    <w:multiLevelType w:val="hybridMultilevel"/>
    <w:tmpl w:val="25E0883A"/>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4">
    <w:nsid w:val="0DFF2A26"/>
    <w:multiLevelType w:val="hybridMultilevel"/>
    <w:tmpl w:val="99829A6A"/>
    <w:lvl w:ilvl="0" w:tplc="CDC4548C">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5">
    <w:nsid w:val="0ED364EB"/>
    <w:multiLevelType w:val="hybridMultilevel"/>
    <w:tmpl w:val="9F4C914C"/>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nsid w:val="0FA00E6D"/>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nsid w:val="0FFA0D84"/>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8">
    <w:nsid w:val="11A4005F"/>
    <w:multiLevelType w:val="hybridMultilevel"/>
    <w:tmpl w:val="0FD488EA"/>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9">
    <w:nsid w:val="11CA2A68"/>
    <w:multiLevelType w:val="hybridMultilevel"/>
    <w:tmpl w:val="5E5A0FD4"/>
    <w:lvl w:ilvl="0" w:tplc="70447AB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0">
    <w:nsid w:val="11D005DF"/>
    <w:multiLevelType w:val="hybridMultilevel"/>
    <w:tmpl w:val="94FE649A"/>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1">
    <w:nsid w:val="128821C7"/>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2">
    <w:nsid w:val="12B96CAE"/>
    <w:multiLevelType w:val="hybridMultilevel"/>
    <w:tmpl w:val="9F4C914C"/>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3">
    <w:nsid w:val="1387582A"/>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4">
    <w:nsid w:val="14054867"/>
    <w:multiLevelType w:val="hybridMultilevel"/>
    <w:tmpl w:val="5E5A0FD4"/>
    <w:lvl w:ilvl="0" w:tplc="70447AB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5">
    <w:nsid w:val="14EF517D"/>
    <w:multiLevelType w:val="hybridMultilevel"/>
    <w:tmpl w:val="5C860FD8"/>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6">
    <w:nsid w:val="15F17762"/>
    <w:multiLevelType w:val="hybridMultilevel"/>
    <w:tmpl w:val="12127CE2"/>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7">
    <w:nsid w:val="162D7EDD"/>
    <w:multiLevelType w:val="hybridMultilevel"/>
    <w:tmpl w:val="E586DD7C"/>
    <w:lvl w:ilvl="0" w:tplc="EB3CFAD2">
      <w:start w:val="1"/>
      <w:numFmt w:val="decimal"/>
      <w:pStyle w:val="a"/>
      <w:lvlText w:val="[%1]"/>
      <w:lvlJc w:val="left"/>
      <w:pPr>
        <w:tabs>
          <w:tab w:val="num" w:pos="454"/>
        </w:tabs>
        <w:ind w:left="454" w:hanging="454"/>
      </w:pPr>
      <w:rPr>
        <w:rFonts w:ascii="Times New Roman" w:eastAsia="宋体" w:hAnsi="Times New Roman" w:hint="default"/>
        <w:b w:val="0"/>
        <w:i w:val="0"/>
        <w:sz w:val="24"/>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nsid w:val="166D7F1A"/>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9">
    <w:nsid w:val="16CC48B8"/>
    <w:multiLevelType w:val="hybridMultilevel"/>
    <w:tmpl w:val="AE0A25E8"/>
    <w:lvl w:ilvl="0" w:tplc="73E0C4D4">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40">
    <w:nsid w:val="18163607"/>
    <w:multiLevelType w:val="hybridMultilevel"/>
    <w:tmpl w:val="25E0883A"/>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1">
    <w:nsid w:val="191E489A"/>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2">
    <w:nsid w:val="1A07431D"/>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3">
    <w:nsid w:val="1A9152D0"/>
    <w:multiLevelType w:val="hybridMultilevel"/>
    <w:tmpl w:val="26D0854C"/>
    <w:lvl w:ilvl="0" w:tplc="9B882F62">
      <w:start w:val="1"/>
      <w:numFmt w:val="lowerLetter"/>
      <w:lvlText w:val="%1."/>
      <w:lvlJc w:val="left"/>
      <w:pPr>
        <w:ind w:left="1620" w:hanging="360"/>
      </w:pPr>
      <w:rPr>
        <w:rFonts w:hint="default"/>
        <w:b w:val="0"/>
        <w:sz w:val="24"/>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44">
    <w:nsid w:val="1BB51E44"/>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5">
    <w:nsid w:val="1BD328A2"/>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6">
    <w:nsid w:val="1C5473B1"/>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7">
    <w:nsid w:val="1CF75A2B"/>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8">
    <w:nsid w:val="1D405FBF"/>
    <w:multiLevelType w:val="hybridMultilevel"/>
    <w:tmpl w:val="0678A79A"/>
    <w:lvl w:ilvl="0" w:tplc="604CB456">
      <w:start w:val="1"/>
      <w:numFmt w:val="decimal"/>
      <w:lvlText w:val="%1."/>
      <w:lvlJc w:val="left"/>
      <w:pPr>
        <w:ind w:left="840" w:hanging="360"/>
      </w:pPr>
      <w:rPr>
        <w:rFonts w:hint="default"/>
        <w:b w:val="0"/>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9">
    <w:nsid w:val="1E141391"/>
    <w:multiLevelType w:val="hybridMultilevel"/>
    <w:tmpl w:val="17F0C266"/>
    <w:lvl w:ilvl="0" w:tplc="70447AB8">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0">
    <w:nsid w:val="1F8A2C8A"/>
    <w:multiLevelType w:val="hybridMultilevel"/>
    <w:tmpl w:val="89F27900"/>
    <w:lvl w:ilvl="0" w:tplc="580E650E">
      <w:start w:val="1"/>
      <w:numFmt w:val="decimal"/>
      <w:lvlText w:val="%1."/>
      <w:lvlJc w:val="left"/>
      <w:pPr>
        <w:ind w:left="840" w:hanging="360"/>
      </w:pPr>
      <w:rPr>
        <w:rFonts w:hint="default"/>
        <w:b w:val="0"/>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1">
    <w:nsid w:val="20616000"/>
    <w:multiLevelType w:val="hybridMultilevel"/>
    <w:tmpl w:val="BB38E830"/>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2">
    <w:nsid w:val="20D376BF"/>
    <w:multiLevelType w:val="hybridMultilevel"/>
    <w:tmpl w:val="FF10AE2C"/>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3">
    <w:nsid w:val="21043F2A"/>
    <w:multiLevelType w:val="hybridMultilevel"/>
    <w:tmpl w:val="94FE649A"/>
    <w:lvl w:ilvl="0" w:tplc="66D68C0E">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4">
    <w:nsid w:val="21114D50"/>
    <w:multiLevelType w:val="hybridMultilevel"/>
    <w:tmpl w:val="663443EC"/>
    <w:lvl w:ilvl="0" w:tplc="04090019">
      <w:start w:val="1"/>
      <w:numFmt w:val="lowerLetter"/>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55">
    <w:nsid w:val="21363D5D"/>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6">
    <w:nsid w:val="213D6BA9"/>
    <w:multiLevelType w:val="hybridMultilevel"/>
    <w:tmpl w:val="9F4C914C"/>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7">
    <w:nsid w:val="215D343C"/>
    <w:multiLevelType w:val="hybridMultilevel"/>
    <w:tmpl w:val="BC30EF9E"/>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8">
    <w:nsid w:val="2222285A"/>
    <w:multiLevelType w:val="hybridMultilevel"/>
    <w:tmpl w:val="574A2B14"/>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9">
    <w:nsid w:val="226378DB"/>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60">
    <w:nsid w:val="22ED1BA9"/>
    <w:multiLevelType w:val="hybridMultilevel"/>
    <w:tmpl w:val="9F4C914C"/>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1">
    <w:nsid w:val="244C3859"/>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62">
    <w:nsid w:val="24836620"/>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63">
    <w:nsid w:val="24D82599"/>
    <w:multiLevelType w:val="hybridMultilevel"/>
    <w:tmpl w:val="58E25D46"/>
    <w:lvl w:ilvl="0" w:tplc="C9CA048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4">
    <w:nsid w:val="25573660"/>
    <w:multiLevelType w:val="hybridMultilevel"/>
    <w:tmpl w:val="ED00DF58"/>
    <w:lvl w:ilvl="0" w:tplc="96F24582">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5">
    <w:nsid w:val="263F0A90"/>
    <w:multiLevelType w:val="hybridMultilevel"/>
    <w:tmpl w:val="12127CE2"/>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6">
    <w:nsid w:val="2653730F"/>
    <w:multiLevelType w:val="hybridMultilevel"/>
    <w:tmpl w:val="1242B88E"/>
    <w:lvl w:ilvl="0" w:tplc="6A189A6E">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67">
    <w:nsid w:val="26F5317F"/>
    <w:multiLevelType w:val="hybridMultilevel"/>
    <w:tmpl w:val="9F4C914C"/>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8">
    <w:nsid w:val="271D3A65"/>
    <w:multiLevelType w:val="hybridMultilevel"/>
    <w:tmpl w:val="5BD44E86"/>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9">
    <w:nsid w:val="275A6112"/>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0">
    <w:nsid w:val="279B1591"/>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71">
    <w:nsid w:val="27C26CC1"/>
    <w:multiLevelType w:val="hybridMultilevel"/>
    <w:tmpl w:val="94FE649A"/>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72">
    <w:nsid w:val="285637DD"/>
    <w:multiLevelType w:val="hybridMultilevel"/>
    <w:tmpl w:val="12127CE2"/>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73">
    <w:nsid w:val="28881B20"/>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4">
    <w:nsid w:val="29124A05"/>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5">
    <w:nsid w:val="29333F7C"/>
    <w:multiLevelType w:val="hybridMultilevel"/>
    <w:tmpl w:val="89F27900"/>
    <w:lvl w:ilvl="0" w:tplc="580E650E">
      <w:start w:val="1"/>
      <w:numFmt w:val="decimal"/>
      <w:lvlText w:val="%1."/>
      <w:lvlJc w:val="left"/>
      <w:pPr>
        <w:ind w:left="840" w:hanging="360"/>
      </w:pPr>
      <w:rPr>
        <w:rFonts w:hint="default"/>
        <w:b w:val="0"/>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76">
    <w:nsid w:val="2A0A7BDD"/>
    <w:multiLevelType w:val="hybridMultilevel"/>
    <w:tmpl w:val="94FE649A"/>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77">
    <w:nsid w:val="2A941883"/>
    <w:multiLevelType w:val="hybridMultilevel"/>
    <w:tmpl w:val="4E903FF4"/>
    <w:lvl w:ilvl="0" w:tplc="B24E0208">
      <w:start w:val="1"/>
      <w:numFmt w:val="decimal"/>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78">
    <w:nsid w:val="2B8C61FB"/>
    <w:multiLevelType w:val="hybridMultilevel"/>
    <w:tmpl w:val="5E5A0FD4"/>
    <w:lvl w:ilvl="0" w:tplc="70447AB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79">
    <w:nsid w:val="2CD21D6A"/>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0">
    <w:nsid w:val="2D44565D"/>
    <w:multiLevelType w:val="hybridMultilevel"/>
    <w:tmpl w:val="663443EC"/>
    <w:lvl w:ilvl="0" w:tplc="04090019">
      <w:start w:val="1"/>
      <w:numFmt w:val="lowerLetter"/>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81">
    <w:nsid w:val="2EB93C81"/>
    <w:multiLevelType w:val="hybridMultilevel"/>
    <w:tmpl w:val="A7C4956E"/>
    <w:lvl w:ilvl="0" w:tplc="522A8090">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2">
    <w:nsid w:val="316C4C5C"/>
    <w:multiLevelType w:val="hybridMultilevel"/>
    <w:tmpl w:val="574A2B14"/>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3">
    <w:nsid w:val="31832F15"/>
    <w:multiLevelType w:val="hybridMultilevel"/>
    <w:tmpl w:val="94FE649A"/>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4">
    <w:nsid w:val="319A16B7"/>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5">
    <w:nsid w:val="322F7B30"/>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6">
    <w:nsid w:val="32D97F06"/>
    <w:multiLevelType w:val="hybridMultilevel"/>
    <w:tmpl w:val="04AEEA5A"/>
    <w:lvl w:ilvl="0" w:tplc="3B0A5088">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7">
    <w:nsid w:val="32E358D5"/>
    <w:multiLevelType w:val="hybridMultilevel"/>
    <w:tmpl w:val="621437F2"/>
    <w:lvl w:ilvl="0" w:tplc="6CC07236">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88">
    <w:nsid w:val="33224C14"/>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9">
    <w:nsid w:val="338D5311"/>
    <w:multiLevelType w:val="hybridMultilevel"/>
    <w:tmpl w:val="B56C8D84"/>
    <w:lvl w:ilvl="0" w:tplc="996C4F90">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90">
    <w:nsid w:val="33A1705D"/>
    <w:multiLevelType w:val="hybridMultilevel"/>
    <w:tmpl w:val="8FEE2296"/>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1">
    <w:nsid w:val="33D81D50"/>
    <w:multiLevelType w:val="hybridMultilevel"/>
    <w:tmpl w:val="5E5A0FD4"/>
    <w:lvl w:ilvl="0" w:tplc="70447AB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2">
    <w:nsid w:val="344628FD"/>
    <w:multiLevelType w:val="hybridMultilevel"/>
    <w:tmpl w:val="ED00DF58"/>
    <w:lvl w:ilvl="0" w:tplc="96F24582">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3">
    <w:nsid w:val="347A6B23"/>
    <w:multiLevelType w:val="hybridMultilevel"/>
    <w:tmpl w:val="9BE8BF18"/>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4">
    <w:nsid w:val="36701E37"/>
    <w:multiLevelType w:val="hybridMultilevel"/>
    <w:tmpl w:val="FF10AE2C"/>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5">
    <w:nsid w:val="388B6DBE"/>
    <w:multiLevelType w:val="hybridMultilevel"/>
    <w:tmpl w:val="F1C23852"/>
    <w:lvl w:ilvl="0" w:tplc="6A189A6E">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96">
    <w:nsid w:val="396C35BD"/>
    <w:multiLevelType w:val="hybridMultilevel"/>
    <w:tmpl w:val="95E61B9C"/>
    <w:lvl w:ilvl="0" w:tplc="72FCAC82">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7">
    <w:nsid w:val="39D0245F"/>
    <w:multiLevelType w:val="hybridMultilevel"/>
    <w:tmpl w:val="25E0883A"/>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8">
    <w:nsid w:val="39E9700F"/>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9">
    <w:nsid w:val="3A3375F5"/>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00">
    <w:nsid w:val="3A6A2267"/>
    <w:multiLevelType w:val="hybridMultilevel"/>
    <w:tmpl w:val="04AEEA5A"/>
    <w:lvl w:ilvl="0" w:tplc="3B0A5088">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1">
    <w:nsid w:val="3AB876C3"/>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02">
    <w:nsid w:val="3AD41F42"/>
    <w:multiLevelType w:val="hybridMultilevel"/>
    <w:tmpl w:val="17F0C266"/>
    <w:lvl w:ilvl="0" w:tplc="70447AB8">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03">
    <w:nsid w:val="3AD825C0"/>
    <w:multiLevelType w:val="hybridMultilevel"/>
    <w:tmpl w:val="A7C4956E"/>
    <w:lvl w:ilvl="0" w:tplc="522A8090">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4">
    <w:nsid w:val="3C13737E"/>
    <w:multiLevelType w:val="hybridMultilevel"/>
    <w:tmpl w:val="26D0854C"/>
    <w:lvl w:ilvl="0" w:tplc="9B882F62">
      <w:start w:val="1"/>
      <w:numFmt w:val="lowerLetter"/>
      <w:lvlText w:val="%1."/>
      <w:lvlJc w:val="left"/>
      <w:pPr>
        <w:ind w:left="1620" w:hanging="360"/>
      </w:pPr>
      <w:rPr>
        <w:rFonts w:hint="default"/>
        <w:b w:val="0"/>
        <w:sz w:val="24"/>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05">
    <w:nsid w:val="3C501962"/>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6">
    <w:nsid w:val="3E980390"/>
    <w:multiLevelType w:val="hybridMultilevel"/>
    <w:tmpl w:val="FAB22A9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07">
    <w:nsid w:val="40EE3AE0"/>
    <w:multiLevelType w:val="hybridMultilevel"/>
    <w:tmpl w:val="574A2B14"/>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08">
    <w:nsid w:val="41F815A7"/>
    <w:multiLevelType w:val="hybridMultilevel"/>
    <w:tmpl w:val="99829A6A"/>
    <w:lvl w:ilvl="0" w:tplc="CDC4548C">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09">
    <w:nsid w:val="41FC1EDA"/>
    <w:multiLevelType w:val="hybridMultilevel"/>
    <w:tmpl w:val="FAB22A9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10">
    <w:nsid w:val="41FC204E"/>
    <w:multiLevelType w:val="hybridMultilevel"/>
    <w:tmpl w:val="94FE649A"/>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11">
    <w:nsid w:val="43222842"/>
    <w:multiLevelType w:val="hybridMultilevel"/>
    <w:tmpl w:val="5E5A0FD4"/>
    <w:lvl w:ilvl="0" w:tplc="70447AB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12">
    <w:nsid w:val="434A34B2"/>
    <w:multiLevelType w:val="hybridMultilevel"/>
    <w:tmpl w:val="99829A6A"/>
    <w:lvl w:ilvl="0" w:tplc="CDC4548C">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13">
    <w:nsid w:val="44175FAC"/>
    <w:multiLevelType w:val="hybridMultilevel"/>
    <w:tmpl w:val="574A2B14"/>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14">
    <w:nsid w:val="452A2039"/>
    <w:multiLevelType w:val="hybridMultilevel"/>
    <w:tmpl w:val="58E25D46"/>
    <w:lvl w:ilvl="0" w:tplc="C9CA048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15">
    <w:nsid w:val="4574303C"/>
    <w:multiLevelType w:val="hybridMultilevel"/>
    <w:tmpl w:val="9F4C914C"/>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16">
    <w:nsid w:val="4592294E"/>
    <w:multiLevelType w:val="hybridMultilevel"/>
    <w:tmpl w:val="344CAD48"/>
    <w:lvl w:ilvl="0" w:tplc="CDC4548C">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17">
    <w:nsid w:val="46613D07"/>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8">
    <w:nsid w:val="473D29CC"/>
    <w:multiLevelType w:val="hybridMultilevel"/>
    <w:tmpl w:val="5D4248A0"/>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19">
    <w:nsid w:val="480A7D4E"/>
    <w:multiLevelType w:val="hybridMultilevel"/>
    <w:tmpl w:val="91BECB92"/>
    <w:lvl w:ilvl="0" w:tplc="70447AB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20">
    <w:nsid w:val="48D6719B"/>
    <w:multiLevelType w:val="hybridMultilevel"/>
    <w:tmpl w:val="749A962A"/>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21">
    <w:nsid w:val="49126A64"/>
    <w:multiLevelType w:val="hybridMultilevel"/>
    <w:tmpl w:val="FAB22A9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22">
    <w:nsid w:val="49BE5550"/>
    <w:multiLevelType w:val="hybridMultilevel"/>
    <w:tmpl w:val="378A380E"/>
    <w:lvl w:ilvl="0" w:tplc="70447AB8">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23">
    <w:nsid w:val="4A030845"/>
    <w:multiLevelType w:val="hybridMultilevel"/>
    <w:tmpl w:val="6D12D75C"/>
    <w:lvl w:ilvl="0" w:tplc="D6A4CBA2">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24">
    <w:nsid w:val="4B5B160C"/>
    <w:multiLevelType w:val="hybridMultilevel"/>
    <w:tmpl w:val="E32CB36E"/>
    <w:lvl w:ilvl="0" w:tplc="04090019">
      <w:start w:val="1"/>
      <w:numFmt w:val="lowerLetter"/>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25">
    <w:nsid w:val="4B9F6079"/>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26">
    <w:nsid w:val="4D196C68"/>
    <w:multiLevelType w:val="hybridMultilevel"/>
    <w:tmpl w:val="344CAD48"/>
    <w:lvl w:ilvl="0" w:tplc="CDC4548C">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27">
    <w:nsid w:val="4D3536A7"/>
    <w:multiLevelType w:val="hybridMultilevel"/>
    <w:tmpl w:val="F1C23852"/>
    <w:lvl w:ilvl="0" w:tplc="6A189A6E">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28">
    <w:nsid w:val="4E8F1518"/>
    <w:multiLevelType w:val="hybridMultilevel"/>
    <w:tmpl w:val="F21EEA4E"/>
    <w:lvl w:ilvl="0" w:tplc="1A28D586">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9">
    <w:nsid w:val="4E9E4ACB"/>
    <w:multiLevelType w:val="hybridMultilevel"/>
    <w:tmpl w:val="AF9436E8"/>
    <w:lvl w:ilvl="0" w:tplc="0F9C16F2">
      <w:start w:val="1"/>
      <w:numFmt w:val="lowerLetter"/>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30">
    <w:nsid w:val="4F0E0A28"/>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1">
    <w:nsid w:val="4F930FB7"/>
    <w:multiLevelType w:val="hybridMultilevel"/>
    <w:tmpl w:val="0FD488EA"/>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2">
    <w:nsid w:val="4FEA1CFB"/>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3">
    <w:nsid w:val="50E7038B"/>
    <w:multiLevelType w:val="hybridMultilevel"/>
    <w:tmpl w:val="25E0883A"/>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4">
    <w:nsid w:val="516E3D7C"/>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5">
    <w:nsid w:val="51DB076E"/>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6">
    <w:nsid w:val="52263083"/>
    <w:multiLevelType w:val="hybridMultilevel"/>
    <w:tmpl w:val="58E25D46"/>
    <w:lvl w:ilvl="0" w:tplc="C9CA048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7">
    <w:nsid w:val="5390155C"/>
    <w:multiLevelType w:val="hybridMultilevel"/>
    <w:tmpl w:val="89F27900"/>
    <w:lvl w:ilvl="0" w:tplc="580E650E">
      <w:start w:val="1"/>
      <w:numFmt w:val="decimal"/>
      <w:lvlText w:val="%1."/>
      <w:lvlJc w:val="left"/>
      <w:pPr>
        <w:ind w:left="840" w:hanging="360"/>
      </w:pPr>
      <w:rPr>
        <w:rFonts w:hint="default"/>
        <w:b w:val="0"/>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8">
    <w:nsid w:val="539C4D81"/>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9">
    <w:nsid w:val="540D2F8F"/>
    <w:multiLevelType w:val="hybridMultilevel"/>
    <w:tmpl w:val="5E5A0FD4"/>
    <w:lvl w:ilvl="0" w:tplc="70447AB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40">
    <w:nsid w:val="54587698"/>
    <w:multiLevelType w:val="hybridMultilevel"/>
    <w:tmpl w:val="89F27900"/>
    <w:lvl w:ilvl="0" w:tplc="580E650E">
      <w:start w:val="1"/>
      <w:numFmt w:val="decimal"/>
      <w:lvlText w:val="%1."/>
      <w:lvlJc w:val="left"/>
      <w:pPr>
        <w:ind w:left="840" w:hanging="360"/>
      </w:pPr>
      <w:rPr>
        <w:rFonts w:hint="default"/>
        <w:b w:val="0"/>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41">
    <w:nsid w:val="549065CE"/>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2">
    <w:nsid w:val="54F33ED7"/>
    <w:multiLevelType w:val="hybridMultilevel"/>
    <w:tmpl w:val="51FA753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43">
    <w:nsid w:val="55881363"/>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44">
    <w:nsid w:val="558C3506"/>
    <w:multiLevelType w:val="hybridMultilevel"/>
    <w:tmpl w:val="94FE649A"/>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45">
    <w:nsid w:val="57DA0C4A"/>
    <w:multiLevelType w:val="hybridMultilevel"/>
    <w:tmpl w:val="9F4C914C"/>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46">
    <w:nsid w:val="583114CE"/>
    <w:multiLevelType w:val="hybridMultilevel"/>
    <w:tmpl w:val="574A2B14"/>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47">
    <w:nsid w:val="584B0A75"/>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8">
    <w:nsid w:val="58B2622D"/>
    <w:multiLevelType w:val="hybridMultilevel"/>
    <w:tmpl w:val="5380E0D0"/>
    <w:lvl w:ilvl="0" w:tplc="96F24582">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49">
    <w:nsid w:val="5AE37E6C"/>
    <w:multiLevelType w:val="hybridMultilevel"/>
    <w:tmpl w:val="27FC4314"/>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50">
    <w:nsid w:val="5B342A0A"/>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51">
    <w:nsid w:val="5B86683A"/>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2">
    <w:nsid w:val="5C626BDB"/>
    <w:multiLevelType w:val="hybridMultilevel"/>
    <w:tmpl w:val="F1C23852"/>
    <w:lvl w:ilvl="0" w:tplc="6A189A6E">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53">
    <w:nsid w:val="5C8A6BA7"/>
    <w:multiLevelType w:val="hybridMultilevel"/>
    <w:tmpl w:val="5C860FD8"/>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54">
    <w:nsid w:val="5CEB7235"/>
    <w:multiLevelType w:val="hybridMultilevel"/>
    <w:tmpl w:val="9F4C914C"/>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55">
    <w:nsid w:val="5DE55809"/>
    <w:multiLevelType w:val="hybridMultilevel"/>
    <w:tmpl w:val="DC460FB6"/>
    <w:lvl w:ilvl="0" w:tplc="70447AB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56">
    <w:nsid w:val="5F0812DD"/>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7">
    <w:nsid w:val="5F2C54BB"/>
    <w:multiLevelType w:val="hybridMultilevel"/>
    <w:tmpl w:val="12127CE2"/>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58">
    <w:nsid w:val="5F4E1121"/>
    <w:multiLevelType w:val="hybridMultilevel"/>
    <w:tmpl w:val="94FE649A"/>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59">
    <w:nsid w:val="5F921D94"/>
    <w:multiLevelType w:val="hybridMultilevel"/>
    <w:tmpl w:val="AF9436E8"/>
    <w:lvl w:ilvl="0" w:tplc="0F9C16F2">
      <w:start w:val="1"/>
      <w:numFmt w:val="lowerLetter"/>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60">
    <w:nsid w:val="60641B26"/>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61">
    <w:nsid w:val="61607112"/>
    <w:multiLevelType w:val="hybridMultilevel"/>
    <w:tmpl w:val="4E903FF4"/>
    <w:lvl w:ilvl="0" w:tplc="B24E0208">
      <w:start w:val="1"/>
      <w:numFmt w:val="decimal"/>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62">
    <w:nsid w:val="63435C81"/>
    <w:multiLevelType w:val="hybridMultilevel"/>
    <w:tmpl w:val="25E0883A"/>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63">
    <w:nsid w:val="63446691"/>
    <w:multiLevelType w:val="hybridMultilevel"/>
    <w:tmpl w:val="94FE649A"/>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64">
    <w:nsid w:val="636D2B10"/>
    <w:multiLevelType w:val="hybridMultilevel"/>
    <w:tmpl w:val="5FFC9B04"/>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65">
    <w:nsid w:val="64624E66"/>
    <w:multiLevelType w:val="hybridMultilevel"/>
    <w:tmpl w:val="749A962A"/>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66">
    <w:nsid w:val="651B0AAE"/>
    <w:multiLevelType w:val="hybridMultilevel"/>
    <w:tmpl w:val="8FEE2296"/>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67">
    <w:nsid w:val="671859B2"/>
    <w:multiLevelType w:val="hybridMultilevel"/>
    <w:tmpl w:val="5C6AD06C"/>
    <w:lvl w:ilvl="0" w:tplc="70447AB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68">
    <w:nsid w:val="673C425F"/>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69">
    <w:nsid w:val="673E0715"/>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70">
    <w:nsid w:val="67B550A0"/>
    <w:multiLevelType w:val="hybridMultilevel"/>
    <w:tmpl w:val="DA406538"/>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71">
    <w:nsid w:val="68B35C26"/>
    <w:multiLevelType w:val="hybridMultilevel"/>
    <w:tmpl w:val="EBBC0A9C"/>
    <w:lvl w:ilvl="0" w:tplc="A35475AC">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72">
    <w:nsid w:val="69936775"/>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73">
    <w:nsid w:val="6A06349A"/>
    <w:multiLevelType w:val="hybridMultilevel"/>
    <w:tmpl w:val="5E5A0FD4"/>
    <w:lvl w:ilvl="0" w:tplc="70447AB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74">
    <w:nsid w:val="6EFF6A1C"/>
    <w:multiLevelType w:val="multilevel"/>
    <w:tmpl w:val="F76A6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6F1131E9"/>
    <w:multiLevelType w:val="hybridMultilevel"/>
    <w:tmpl w:val="94FE649A"/>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76">
    <w:nsid w:val="6F7062EF"/>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77">
    <w:nsid w:val="6FD80822"/>
    <w:multiLevelType w:val="hybridMultilevel"/>
    <w:tmpl w:val="6D12D75C"/>
    <w:lvl w:ilvl="0" w:tplc="D6A4CBA2">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78">
    <w:nsid w:val="70F074AA"/>
    <w:multiLevelType w:val="hybridMultilevel"/>
    <w:tmpl w:val="25989784"/>
    <w:lvl w:ilvl="0" w:tplc="FE7220F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9">
    <w:nsid w:val="72DC328B"/>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0">
    <w:nsid w:val="732B12E8"/>
    <w:multiLevelType w:val="hybridMultilevel"/>
    <w:tmpl w:val="FF10AE2C"/>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1">
    <w:nsid w:val="735D0B8F"/>
    <w:multiLevelType w:val="hybridMultilevel"/>
    <w:tmpl w:val="94FE649A"/>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2">
    <w:nsid w:val="740B2CB6"/>
    <w:multiLevelType w:val="hybridMultilevel"/>
    <w:tmpl w:val="04AEEA5A"/>
    <w:lvl w:ilvl="0" w:tplc="3B0A5088">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3">
    <w:nsid w:val="75342CCC"/>
    <w:multiLevelType w:val="hybridMultilevel"/>
    <w:tmpl w:val="DFB26CD0"/>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4">
    <w:nsid w:val="753D750B"/>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5">
    <w:nsid w:val="765F6157"/>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6">
    <w:nsid w:val="7665547A"/>
    <w:multiLevelType w:val="hybridMultilevel"/>
    <w:tmpl w:val="FAB22A9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7">
    <w:nsid w:val="76980506"/>
    <w:multiLevelType w:val="hybridMultilevel"/>
    <w:tmpl w:val="F4C85BD6"/>
    <w:lvl w:ilvl="0" w:tplc="CDC4548C">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start w:val="1"/>
      <w:numFmt w:val="lowerRoman"/>
      <w:lvlText w:val="%3."/>
      <w:lvlJc w:val="right"/>
      <w:pPr>
        <w:ind w:left="2280" w:hanging="180"/>
      </w:pPr>
    </w:lvl>
    <w:lvl w:ilvl="3" w:tplc="BCFEDF32">
      <w:numFmt w:val="bullet"/>
      <w:lvlText w:val=""/>
      <w:lvlJc w:val="left"/>
      <w:pPr>
        <w:ind w:left="3000" w:hanging="360"/>
      </w:pPr>
      <w:rPr>
        <w:rFonts w:ascii="Symbol" w:eastAsia="宋体" w:hAnsi="Symbol" w:cs="Times New Roman" w:hint="default"/>
      </w:r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8">
    <w:nsid w:val="78896015"/>
    <w:multiLevelType w:val="hybridMultilevel"/>
    <w:tmpl w:val="FAB22A9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9">
    <w:nsid w:val="79227271"/>
    <w:multiLevelType w:val="hybridMultilevel"/>
    <w:tmpl w:val="58E25D46"/>
    <w:lvl w:ilvl="0" w:tplc="C9CA048C">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90">
    <w:nsid w:val="7A1F5A3A"/>
    <w:multiLevelType w:val="hybridMultilevel"/>
    <w:tmpl w:val="5C860FD8"/>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91">
    <w:nsid w:val="7A253048"/>
    <w:multiLevelType w:val="hybridMultilevel"/>
    <w:tmpl w:val="1E98300C"/>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92">
    <w:nsid w:val="7B0D72E7"/>
    <w:multiLevelType w:val="hybridMultilevel"/>
    <w:tmpl w:val="5E5A0FD4"/>
    <w:lvl w:ilvl="0" w:tplc="70447AB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93">
    <w:nsid w:val="7C0E7E51"/>
    <w:multiLevelType w:val="hybridMultilevel"/>
    <w:tmpl w:val="9F4C914C"/>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94">
    <w:nsid w:val="7C5F0E0C"/>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95">
    <w:nsid w:val="7C7E3043"/>
    <w:multiLevelType w:val="hybridMultilevel"/>
    <w:tmpl w:val="DD4ADFD0"/>
    <w:lvl w:ilvl="0" w:tplc="66D68C0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96">
    <w:nsid w:val="7CBA2C1F"/>
    <w:multiLevelType w:val="hybridMultilevel"/>
    <w:tmpl w:val="10B698EE"/>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97">
    <w:nsid w:val="7DD53B2F"/>
    <w:multiLevelType w:val="hybridMultilevel"/>
    <w:tmpl w:val="F1C23852"/>
    <w:lvl w:ilvl="0" w:tplc="6A189A6E">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98">
    <w:nsid w:val="7EA31213"/>
    <w:multiLevelType w:val="hybridMultilevel"/>
    <w:tmpl w:val="621437F2"/>
    <w:lvl w:ilvl="0" w:tplc="6CC07236">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99">
    <w:nsid w:val="7F257D02"/>
    <w:multiLevelType w:val="hybridMultilevel"/>
    <w:tmpl w:val="F1C23852"/>
    <w:lvl w:ilvl="0" w:tplc="6A189A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00">
    <w:nsid w:val="7F9D7EEA"/>
    <w:multiLevelType w:val="hybridMultilevel"/>
    <w:tmpl w:val="9F4C914C"/>
    <w:lvl w:ilvl="0" w:tplc="CDC4548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01">
    <w:nsid w:val="7FED0B05"/>
    <w:multiLevelType w:val="hybridMultilevel"/>
    <w:tmpl w:val="91BECB92"/>
    <w:lvl w:ilvl="0" w:tplc="70447AB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num w:numId="1">
    <w:abstractNumId w:val="0"/>
  </w:num>
  <w:num w:numId="2">
    <w:abstractNumId w:val="37"/>
  </w:num>
  <w:num w:numId="3">
    <w:abstractNumId w:val="1"/>
  </w:num>
  <w:num w:numId="4">
    <w:abstractNumId w:val="167"/>
  </w:num>
  <w:num w:numId="5">
    <w:abstractNumId w:val="20"/>
  </w:num>
  <w:num w:numId="6">
    <w:abstractNumId w:val="91"/>
  </w:num>
  <w:num w:numId="7">
    <w:abstractNumId w:val="139"/>
  </w:num>
  <w:num w:numId="8">
    <w:abstractNumId w:val="153"/>
  </w:num>
  <w:num w:numId="9">
    <w:abstractNumId w:val="178"/>
  </w:num>
  <w:num w:numId="10">
    <w:abstractNumId w:val="158"/>
  </w:num>
  <w:num w:numId="11">
    <w:abstractNumId w:val="47"/>
  </w:num>
  <w:num w:numId="12">
    <w:abstractNumId w:val="26"/>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4"/>
  </w:num>
  <w:num w:numId="15">
    <w:abstractNumId w:val="11"/>
  </w:num>
  <w:num w:numId="16">
    <w:abstractNumId w:val="54"/>
  </w:num>
  <w:num w:numId="17">
    <w:abstractNumId w:val="92"/>
  </w:num>
  <w:num w:numId="18">
    <w:abstractNumId w:val="80"/>
  </w:num>
  <w:num w:numId="19">
    <w:abstractNumId w:val="190"/>
  </w:num>
  <w:num w:numId="20">
    <w:abstractNumId w:val="148"/>
  </w:num>
  <w:num w:numId="21">
    <w:abstractNumId w:val="35"/>
  </w:num>
  <w:num w:numId="22">
    <w:abstractNumId w:val="128"/>
  </w:num>
  <w:num w:numId="23">
    <w:abstractNumId w:val="4"/>
  </w:num>
  <w:num w:numId="24">
    <w:abstractNumId w:val="129"/>
  </w:num>
  <w:num w:numId="25">
    <w:abstractNumId w:val="87"/>
  </w:num>
  <w:num w:numId="26">
    <w:abstractNumId w:val="30"/>
  </w:num>
  <w:num w:numId="27">
    <w:abstractNumId w:val="39"/>
  </w:num>
  <w:num w:numId="28">
    <w:abstractNumId w:val="144"/>
  </w:num>
  <w:num w:numId="29">
    <w:abstractNumId w:val="71"/>
  </w:num>
  <w:num w:numId="30">
    <w:abstractNumId w:val="9"/>
  </w:num>
  <w:num w:numId="31">
    <w:abstractNumId w:val="175"/>
  </w:num>
  <w:num w:numId="32">
    <w:abstractNumId w:val="171"/>
  </w:num>
  <w:num w:numId="33">
    <w:abstractNumId w:val="55"/>
  </w:num>
  <w:num w:numId="34">
    <w:abstractNumId w:val="103"/>
  </w:num>
  <w:num w:numId="35">
    <w:abstractNumId w:val="27"/>
  </w:num>
  <w:num w:numId="36">
    <w:abstractNumId w:val="81"/>
  </w:num>
  <w:num w:numId="37">
    <w:abstractNumId w:val="84"/>
  </w:num>
  <w:num w:numId="38">
    <w:abstractNumId w:val="38"/>
  </w:num>
  <w:num w:numId="39">
    <w:abstractNumId w:val="110"/>
  </w:num>
  <w:num w:numId="40">
    <w:abstractNumId w:val="197"/>
  </w:num>
  <w:num w:numId="41">
    <w:abstractNumId w:val="127"/>
  </w:num>
  <w:num w:numId="42">
    <w:abstractNumId w:val="181"/>
  </w:num>
  <w:num w:numId="43">
    <w:abstractNumId w:val="152"/>
  </w:num>
  <w:num w:numId="44">
    <w:abstractNumId w:val="66"/>
  </w:num>
  <w:num w:numId="45">
    <w:abstractNumId w:val="195"/>
  </w:num>
  <w:num w:numId="46">
    <w:abstractNumId w:val="149"/>
  </w:num>
  <w:num w:numId="47">
    <w:abstractNumId w:val="95"/>
  </w:num>
  <w:num w:numId="48">
    <w:abstractNumId w:val="118"/>
  </w:num>
  <w:num w:numId="49">
    <w:abstractNumId w:val="83"/>
  </w:num>
  <w:num w:numId="50">
    <w:abstractNumId w:val="76"/>
  </w:num>
  <w:num w:numId="51">
    <w:abstractNumId w:val="163"/>
  </w:num>
  <w:num w:numId="52">
    <w:abstractNumId w:val="101"/>
  </w:num>
  <w:num w:numId="53">
    <w:abstractNumId w:val="188"/>
  </w:num>
  <w:num w:numId="54">
    <w:abstractNumId w:val="186"/>
  </w:num>
  <w:num w:numId="55">
    <w:abstractNumId w:val="23"/>
  </w:num>
  <w:num w:numId="56">
    <w:abstractNumId w:val="179"/>
  </w:num>
  <w:num w:numId="57">
    <w:abstractNumId w:val="28"/>
  </w:num>
  <w:num w:numId="5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35"/>
  </w:num>
  <w:num w:numId="60">
    <w:abstractNumId w:val="2"/>
  </w:num>
  <w:num w:numId="61">
    <w:abstractNumId w:val="97"/>
  </w:num>
  <w:num w:numId="62">
    <w:abstractNumId w:val="78"/>
  </w:num>
  <w:num w:numId="63">
    <w:abstractNumId w:val="85"/>
  </w:num>
  <w:num w:numId="64">
    <w:abstractNumId w:val="6"/>
  </w:num>
  <w:num w:numId="65">
    <w:abstractNumId w:val="12"/>
  </w:num>
  <w:num w:numId="66">
    <w:abstractNumId w:val="133"/>
  </w:num>
  <w:num w:numId="67">
    <w:abstractNumId w:val="34"/>
  </w:num>
  <w:num w:numId="68">
    <w:abstractNumId w:val="173"/>
  </w:num>
  <w:num w:numId="69">
    <w:abstractNumId w:val="22"/>
  </w:num>
  <w:num w:numId="70">
    <w:abstractNumId w:val="40"/>
  </w:num>
  <w:num w:numId="71">
    <w:abstractNumId w:val="94"/>
  </w:num>
  <w:num w:numId="72">
    <w:abstractNumId w:val="131"/>
  </w:num>
  <w:num w:numId="73">
    <w:abstractNumId w:val="10"/>
  </w:num>
  <w:num w:numId="74">
    <w:abstractNumId w:val="177"/>
  </w:num>
  <w:num w:numId="75">
    <w:abstractNumId w:val="170"/>
  </w:num>
  <w:num w:numId="76">
    <w:abstractNumId w:val="7"/>
  </w:num>
  <w:num w:numId="77">
    <w:abstractNumId w:val="159"/>
  </w:num>
  <w:num w:numId="78">
    <w:abstractNumId w:val="89"/>
  </w:num>
  <w:num w:numId="79">
    <w:abstractNumId w:val="162"/>
  </w:num>
  <w:num w:numId="80">
    <w:abstractNumId w:val="142"/>
  </w:num>
  <w:num w:numId="81">
    <w:abstractNumId w:val="123"/>
  </w:num>
  <w:num w:numId="82">
    <w:abstractNumId w:val="52"/>
  </w:num>
  <w:num w:numId="83">
    <w:abstractNumId w:val="24"/>
  </w:num>
  <w:num w:numId="84">
    <w:abstractNumId w:val="5"/>
  </w:num>
  <w:num w:numId="85">
    <w:abstractNumId w:val="112"/>
  </w:num>
  <w:num w:numId="86">
    <w:abstractNumId w:val="16"/>
  </w:num>
  <w:num w:numId="87">
    <w:abstractNumId w:val="126"/>
  </w:num>
  <w:num w:numId="88">
    <w:abstractNumId w:val="124"/>
  </w:num>
  <w:num w:numId="89">
    <w:abstractNumId w:val="187"/>
  </w:num>
  <w:num w:numId="90">
    <w:abstractNumId w:val="93"/>
  </w:num>
  <w:num w:numId="91">
    <w:abstractNumId w:val="14"/>
  </w:num>
  <w:num w:numId="92">
    <w:abstractNumId w:val="116"/>
  </w:num>
  <w:num w:numId="93">
    <w:abstractNumId w:val="72"/>
  </w:num>
  <w:num w:numId="94">
    <w:abstractNumId w:val="150"/>
  </w:num>
  <w:num w:numId="95">
    <w:abstractNumId w:val="200"/>
  </w:num>
  <w:num w:numId="96">
    <w:abstractNumId w:val="56"/>
  </w:num>
  <w:num w:numId="97">
    <w:abstractNumId w:val="164"/>
  </w:num>
  <w:num w:numId="98">
    <w:abstractNumId w:val="68"/>
  </w:num>
  <w:num w:numId="99">
    <w:abstractNumId w:val="107"/>
  </w:num>
  <w:num w:numId="100">
    <w:abstractNumId w:val="58"/>
  </w:num>
  <w:num w:numId="101">
    <w:abstractNumId w:val="82"/>
  </w:num>
  <w:num w:numId="102">
    <w:abstractNumId w:val="119"/>
  </w:num>
  <w:num w:numId="103">
    <w:abstractNumId w:val="65"/>
  </w:num>
  <w:num w:numId="104">
    <w:abstractNumId w:val="183"/>
  </w:num>
  <w:num w:numId="105">
    <w:abstractNumId w:val="21"/>
  </w:num>
  <w:num w:numId="106">
    <w:abstractNumId w:val="36"/>
  </w:num>
  <w:num w:numId="107">
    <w:abstractNumId w:val="108"/>
  </w:num>
  <w:num w:numId="108">
    <w:abstractNumId w:val="60"/>
  </w:num>
  <w:num w:numId="109">
    <w:abstractNumId w:val="113"/>
  </w:num>
  <w:num w:numId="110">
    <w:abstractNumId w:val="157"/>
  </w:num>
  <w:num w:numId="111">
    <w:abstractNumId w:val="115"/>
  </w:num>
  <w:num w:numId="112">
    <w:abstractNumId w:val="180"/>
  </w:num>
  <w:num w:numId="113">
    <w:abstractNumId w:val="143"/>
  </w:num>
  <w:num w:numId="1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201"/>
  </w:num>
  <w:num w:numId="1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121"/>
  </w:num>
  <w:num w:numId="118">
    <w:abstractNumId w:val="86"/>
  </w:num>
  <w:num w:numId="119">
    <w:abstractNumId w:val="196"/>
  </w:num>
  <w:num w:numId="120">
    <w:abstractNumId w:val="182"/>
  </w:num>
  <w:num w:numId="121">
    <w:abstractNumId w:val="106"/>
  </w:num>
  <w:num w:numId="122">
    <w:abstractNumId w:val="122"/>
  </w:num>
  <w:num w:numId="123">
    <w:abstractNumId w:val="13"/>
  </w:num>
  <w:num w:numId="124">
    <w:abstractNumId w:val="3"/>
  </w:num>
  <w:num w:numId="125">
    <w:abstractNumId w:val="155"/>
  </w:num>
  <w:num w:numId="126">
    <w:abstractNumId w:val="165"/>
  </w:num>
  <w:num w:numId="127">
    <w:abstractNumId w:val="70"/>
  </w:num>
  <w:num w:numId="128">
    <w:abstractNumId w:val="49"/>
  </w:num>
  <w:num w:numId="129">
    <w:abstractNumId w:val="102"/>
  </w:num>
  <w:num w:numId="130">
    <w:abstractNumId w:val="96"/>
  </w:num>
  <w:num w:numId="131">
    <w:abstractNumId w:val="32"/>
  </w:num>
  <w:num w:numId="132">
    <w:abstractNumId w:val="53"/>
  </w:num>
  <w:num w:numId="133">
    <w:abstractNumId w:val="51"/>
  </w:num>
  <w:num w:numId="134">
    <w:abstractNumId w:val="145"/>
  </w:num>
  <w:num w:numId="135">
    <w:abstractNumId w:val="43"/>
  </w:num>
  <w:num w:numId="136">
    <w:abstractNumId w:val="104"/>
  </w:num>
  <w:num w:numId="137">
    <w:abstractNumId w:val="67"/>
  </w:num>
  <w:num w:numId="138">
    <w:abstractNumId w:val="193"/>
  </w:num>
  <w:num w:numId="139">
    <w:abstractNumId w:val="99"/>
  </w:num>
  <w:num w:numId="140">
    <w:abstractNumId w:val="194"/>
  </w:num>
  <w:num w:numId="141">
    <w:abstractNumId w:val="166"/>
  </w:num>
  <w:num w:numId="142">
    <w:abstractNumId w:val="169"/>
  </w:num>
  <w:num w:numId="143">
    <w:abstractNumId w:val="90"/>
  </w:num>
  <w:num w:numId="144">
    <w:abstractNumId w:val="160"/>
  </w:num>
  <w:num w:numId="145">
    <w:abstractNumId w:val="18"/>
  </w:num>
  <w:num w:numId="146">
    <w:abstractNumId w:val="109"/>
  </w:num>
  <w:num w:numId="147">
    <w:abstractNumId w:val="147"/>
  </w:num>
  <w:num w:numId="148">
    <w:abstractNumId w:val="125"/>
  </w:num>
  <w:num w:numId="149">
    <w:abstractNumId w:val="136"/>
  </w:num>
  <w:num w:numId="150">
    <w:abstractNumId w:val="189"/>
  </w:num>
  <w:num w:numId="151">
    <w:abstractNumId w:val="31"/>
  </w:num>
  <w:num w:numId="152">
    <w:abstractNumId w:val="25"/>
  </w:num>
  <w:num w:numId="153">
    <w:abstractNumId w:val="114"/>
  </w:num>
  <w:num w:numId="154">
    <w:abstractNumId w:val="42"/>
  </w:num>
  <w:num w:numId="155">
    <w:abstractNumId w:val="41"/>
  </w:num>
  <w:num w:numId="156">
    <w:abstractNumId w:val="63"/>
  </w:num>
  <w:num w:numId="157">
    <w:abstractNumId w:val="132"/>
  </w:num>
  <w:num w:numId="158">
    <w:abstractNumId w:val="57"/>
  </w:num>
  <w:num w:numId="159">
    <w:abstractNumId w:val="100"/>
  </w:num>
  <w:num w:numId="160">
    <w:abstractNumId w:val="29"/>
  </w:num>
  <w:num w:numId="161">
    <w:abstractNumId w:val="33"/>
  </w:num>
  <w:num w:numId="162">
    <w:abstractNumId w:val="45"/>
  </w:num>
  <w:num w:numId="163">
    <w:abstractNumId w:val="61"/>
  </w:num>
  <w:num w:numId="164">
    <w:abstractNumId w:val="130"/>
  </w:num>
  <w:num w:numId="165">
    <w:abstractNumId w:val="73"/>
  </w:num>
  <w:num w:numId="166">
    <w:abstractNumId w:val="154"/>
  </w:num>
  <w:num w:numId="167">
    <w:abstractNumId w:val="44"/>
  </w:num>
  <w:num w:numId="168">
    <w:abstractNumId w:val="191"/>
  </w:num>
  <w:num w:numId="169">
    <w:abstractNumId w:val="198"/>
  </w:num>
  <w:num w:numId="170">
    <w:abstractNumId w:val="74"/>
  </w:num>
  <w:num w:numId="171">
    <w:abstractNumId w:val="172"/>
  </w:num>
  <w:num w:numId="172">
    <w:abstractNumId w:val="176"/>
  </w:num>
  <w:num w:numId="173">
    <w:abstractNumId w:val="141"/>
  </w:num>
  <w:num w:numId="174">
    <w:abstractNumId w:val="184"/>
  </w:num>
  <w:num w:numId="175">
    <w:abstractNumId w:val="168"/>
  </w:num>
  <w:num w:numId="176">
    <w:abstractNumId w:val="19"/>
  </w:num>
  <w:num w:numId="177">
    <w:abstractNumId w:val="48"/>
  </w:num>
  <w:num w:numId="178">
    <w:abstractNumId w:val="88"/>
  </w:num>
  <w:num w:numId="179">
    <w:abstractNumId w:val="146"/>
  </w:num>
  <w:num w:numId="180">
    <w:abstractNumId w:val="117"/>
  </w:num>
  <w:num w:numId="181">
    <w:abstractNumId w:val="17"/>
  </w:num>
  <w:num w:numId="182">
    <w:abstractNumId w:val="59"/>
  </w:num>
  <w:num w:numId="183">
    <w:abstractNumId w:val="79"/>
  </w:num>
  <w:num w:numId="184">
    <w:abstractNumId w:val="105"/>
  </w:num>
  <w:num w:numId="185">
    <w:abstractNumId w:val="134"/>
  </w:num>
  <w:num w:numId="186">
    <w:abstractNumId w:val="199"/>
  </w:num>
  <w:num w:numId="187">
    <w:abstractNumId w:val="156"/>
  </w:num>
  <w:num w:numId="188">
    <w:abstractNumId w:val="185"/>
  </w:num>
  <w:num w:numId="189">
    <w:abstractNumId w:val="62"/>
  </w:num>
  <w:num w:numId="190">
    <w:abstractNumId w:val="8"/>
  </w:num>
  <w:num w:numId="191">
    <w:abstractNumId w:val="151"/>
  </w:num>
  <w:num w:numId="192">
    <w:abstractNumId w:val="137"/>
  </w:num>
  <w:num w:numId="193">
    <w:abstractNumId w:val="50"/>
  </w:num>
  <w:num w:numId="194">
    <w:abstractNumId w:val="15"/>
  </w:num>
  <w:num w:numId="195">
    <w:abstractNumId w:val="120"/>
  </w:num>
  <w:num w:numId="196">
    <w:abstractNumId w:val="192"/>
  </w:num>
  <w:num w:numId="197">
    <w:abstractNumId w:val="69"/>
  </w:num>
  <w:num w:numId="198">
    <w:abstractNumId w:val="46"/>
  </w:num>
  <w:num w:numId="199">
    <w:abstractNumId w:val="75"/>
  </w:num>
  <w:num w:numId="20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140"/>
  </w:num>
  <w:num w:numId="202">
    <w:abstractNumId w:val="138"/>
  </w:num>
  <w:num w:numId="203">
    <w:abstractNumId w:val="98"/>
  </w:num>
  <w:num w:numId="204">
    <w:abstractNumId w:val="161"/>
  </w:num>
  <w:num w:numId="205">
    <w:abstractNumId w:val="77"/>
  </w:num>
  <w:num w:numId="206">
    <w:abstractNumId w:val="174"/>
  </w:num>
  <w:num w:numId="20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abstractNumId w:val="111"/>
  </w:num>
  <w:numIdMacAtCleanup w:val="1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bordersDoNotSurroundFooter/>
  <w:hideSpellingErrors/>
  <w:hideGrammaticalErrors/>
  <w:attachedTemplate r:id="rId1"/>
  <w:linkStyles/>
  <w:stylePaneFormatFilter w:val="3401" w:allStyles="1" w:customStyles="0" w:latentStyles="0" w:stylesInUse="0" w:headingStyles="0" w:numberingStyles="0" w:tableStyles="0" w:directFormattingOnRuns="0" w:directFormattingOnParagraphs="0" w:directFormattingOnNumbering="1" w:directFormattingOnTables="0"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6036"/>
    <w:rsid w:val="00000189"/>
    <w:rsid w:val="0000026C"/>
    <w:rsid w:val="00000270"/>
    <w:rsid w:val="000003C9"/>
    <w:rsid w:val="0000055F"/>
    <w:rsid w:val="000006CA"/>
    <w:rsid w:val="00000754"/>
    <w:rsid w:val="00000F5B"/>
    <w:rsid w:val="00000FCF"/>
    <w:rsid w:val="0000152B"/>
    <w:rsid w:val="000019CA"/>
    <w:rsid w:val="000019FE"/>
    <w:rsid w:val="00001B9B"/>
    <w:rsid w:val="00001E20"/>
    <w:rsid w:val="0000228C"/>
    <w:rsid w:val="000023E0"/>
    <w:rsid w:val="00002407"/>
    <w:rsid w:val="0000241D"/>
    <w:rsid w:val="000025FF"/>
    <w:rsid w:val="00002667"/>
    <w:rsid w:val="00002681"/>
    <w:rsid w:val="0000268C"/>
    <w:rsid w:val="00002B55"/>
    <w:rsid w:val="00002B9C"/>
    <w:rsid w:val="000031F9"/>
    <w:rsid w:val="00003303"/>
    <w:rsid w:val="00003363"/>
    <w:rsid w:val="00003672"/>
    <w:rsid w:val="0000371C"/>
    <w:rsid w:val="000039B5"/>
    <w:rsid w:val="00003A9F"/>
    <w:rsid w:val="00003E3F"/>
    <w:rsid w:val="00003E50"/>
    <w:rsid w:val="00003F26"/>
    <w:rsid w:val="00004240"/>
    <w:rsid w:val="000042D2"/>
    <w:rsid w:val="00004370"/>
    <w:rsid w:val="00004531"/>
    <w:rsid w:val="00004772"/>
    <w:rsid w:val="00004839"/>
    <w:rsid w:val="00004C90"/>
    <w:rsid w:val="00004F68"/>
    <w:rsid w:val="000052AE"/>
    <w:rsid w:val="00005566"/>
    <w:rsid w:val="000057FE"/>
    <w:rsid w:val="00005CCC"/>
    <w:rsid w:val="00005F24"/>
    <w:rsid w:val="00005FBE"/>
    <w:rsid w:val="0000616C"/>
    <w:rsid w:val="00006387"/>
    <w:rsid w:val="00006546"/>
    <w:rsid w:val="00006D15"/>
    <w:rsid w:val="00006FCC"/>
    <w:rsid w:val="0000713F"/>
    <w:rsid w:val="0000731F"/>
    <w:rsid w:val="0000776B"/>
    <w:rsid w:val="00007772"/>
    <w:rsid w:val="000077D0"/>
    <w:rsid w:val="00007869"/>
    <w:rsid w:val="000079B2"/>
    <w:rsid w:val="00007E59"/>
    <w:rsid w:val="0001033C"/>
    <w:rsid w:val="000103EC"/>
    <w:rsid w:val="00010DD0"/>
    <w:rsid w:val="00010E94"/>
    <w:rsid w:val="00010F31"/>
    <w:rsid w:val="000112EF"/>
    <w:rsid w:val="000114E2"/>
    <w:rsid w:val="000119BF"/>
    <w:rsid w:val="00011E15"/>
    <w:rsid w:val="00011E9A"/>
    <w:rsid w:val="00011FB8"/>
    <w:rsid w:val="000123C3"/>
    <w:rsid w:val="000124CA"/>
    <w:rsid w:val="00012938"/>
    <w:rsid w:val="00012C0F"/>
    <w:rsid w:val="00012F98"/>
    <w:rsid w:val="00012FE6"/>
    <w:rsid w:val="000130A2"/>
    <w:rsid w:val="000132AF"/>
    <w:rsid w:val="00013422"/>
    <w:rsid w:val="000135EC"/>
    <w:rsid w:val="000137EE"/>
    <w:rsid w:val="00013810"/>
    <w:rsid w:val="00013873"/>
    <w:rsid w:val="0001391F"/>
    <w:rsid w:val="00013B34"/>
    <w:rsid w:val="00013E10"/>
    <w:rsid w:val="00013E12"/>
    <w:rsid w:val="00013EFE"/>
    <w:rsid w:val="00013F2F"/>
    <w:rsid w:val="00013F42"/>
    <w:rsid w:val="000143F8"/>
    <w:rsid w:val="0001449A"/>
    <w:rsid w:val="0001459B"/>
    <w:rsid w:val="00014876"/>
    <w:rsid w:val="00014CAD"/>
    <w:rsid w:val="00014D8B"/>
    <w:rsid w:val="0001513C"/>
    <w:rsid w:val="00015A62"/>
    <w:rsid w:val="00015BAB"/>
    <w:rsid w:val="00015D80"/>
    <w:rsid w:val="00015F61"/>
    <w:rsid w:val="000163D7"/>
    <w:rsid w:val="00016674"/>
    <w:rsid w:val="000168C1"/>
    <w:rsid w:val="000169FF"/>
    <w:rsid w:val="00016B88"/>
    <w:rsid w:val="00016E12"/>
    <w:rsid w:val="00016EDB"/>
    <w:rsid w:val="00017197"/>
    <w:rsid w:val="0001780C"/>
    <w:rsid w:val="00017859"/>
    <w:rsid w:val="00017A49"/>
    <w:rsid w:val="00017B41"/>
    <w:rsid w:val="00017EE1"/>
    <w:rsid w:val="0002007D"/>
    <w:rsid w:val="00020319"/>
    <w:rsid w:val="00020384"/>
    <w:rsid w:val="00020609"/>
    <w:rsid w:val="000207B2"/>
    <w:rsid w:val="00020A01"/>
    <w:rsid w:val="00020B44"/>
    <w:rsid w:val="00020C56"/>
    <w:rsid w:val="00020D2F"/>
    <w:rsid w:val="00020E39"/>
    <w:rsid w:val="00021116"/>
    <w:rsid w:val="0002143B"/>
    <w:rsid w:val="000215A8"/>
    <w:rsid w:val="000216ED"/>
    <w:rsid w:val="00021AC4"/>
    <w:rsid w:val="00021D83"/>
    <w:rsid w:val="00021DC0"/>
    <w:rsid w:val="0002202F"/>
    <w:rsid w:val="00022224"/>
    <w:rsid w:val="00022307"/>
    <w:rsid w:val="0002241B"/>
    <w:rsid w:val="0002273B"/>
    <w:rsid w:val="000228D3"/>
    <w:rsid w:val="00022C22"/>
    <w:rsid w:val="00022C2F"/>
    <w:rsid w:val="00022E16"/>
    <w:rsid w:val="00023008"/>
    <w:rsid w:val="000234B0"/>
    <w:rsid w:val="0002365A"/>
    <w:rsid w:val="00023933"/>
    <w:rsid w:val="00023C06"/>
    <w:rsid w:val="00023CC1"/>
    <w:rsid w:val="00023E21"/>
    <w:rsid w:val="00023FA6"/>
    <w:rsid w:val="0002453E"/>
    <w:rsid w:val="00024710"/>
    <w:rsid w:val="000247F5"/>
    <w:rsid w:val="000247FD"/>
    <w:rsid w:val="00024D60"/>
    <w:rsid w:val="00024E5D"/>
    <w:rsid w:val="00024FB1"/>
    <w:rsid w:val="00025145"/>
    <w:rsid w:val="000252FD"/>
    <w:rsid w:val="000254D4"/>
    <w:rsid w:val="00025626"/>
    <w:rsid w:val="000257A1"/>
    <w:rsid w:val="00025848"/>
    <w:rsid w:val="000259BF"/>
    <w:rsid w:val="00025A20"/>
    <w:rsid w:val="00025A4B"/>
    <w:rsid w:val="00025AB1"/>
    <w:rsid w:val="00025D38"/>
    <w:rsid w:val="00026001"/>
    <w:rsid w:val="000267EA"/>
    <w:rsid w:val="00026B78"/>
    <w:rsid w:val="00026D2A"/>
    <w:rsid w:val="00026DD2"/>
    <w:rsid w:val="00026E17"/>
    <w:rsid w:val="00026EFF"/>
    <w:rsid w:val="0002708E"/>
    <w:rsid w:val="000271F4"/>
    <w:rsid w:val="0002738A"/>
    <w:rsid w:val="000274B5"/>
    <w:rsid w:val="000274D2"/>
    <w:rsid w:val="000274FA"/>
    <w:rsid w:val="00027504"/>
    <w:rsid w:val="000277D0"/>
    <w:rsid w:val="0002796F"/>
    <w:rsid w:val="000279DC"/>
    <w:rsid w:val="00027B2F"/>
    <w:rsid w:val="00027BBC"/>
    <w:rsid w:val="00027FF1"/>
    <w:rsid w:val="0003008E"/>
    <w:rsid w:val="00030409"/>
    <w:rsid w:val="00030494"/>
    <w:rsid w:val="0003049B"/>
    <w:rsid w:val="000306BE"/>
    <w:rsid w:val="0003079C"/>
    <w:rsid w:val="000307BC"/>
    <w:rsid w:val="0003080E"/>
    <w:rsid w:val="000308B6"/>
    <w:rsid w:val="0003095C"/>
    <w:rsid w:val="000309ED"/>
    <w:rsid w:val="00030C01"/>
    <w:rsid w:val="00030CB4"/>
    <w:rsid w:val="00030E19"/>
    <w:rsid w:val="00030EB0"/>
    <w:rsid w:val="00031244"/>
    <w:rsid w:val="000312F9"/>
    <w:rsid w:val="00031482"/>
    <w:rsid w:val="000315BD"/>
    <w:rsid w:val="000318C4"/>
    <w:rsid w:val="00031B75"/>
    <w:rsid w:val="00031CAF"/>
    <w:rsid w:val="00031FC2"/>
    <w:rsid w:val="0003248D"/>
    <w:rsid w:val="000324B9"/>
    <w:rsid w:val="000324DE"/>
    <w:rsid w:val="000324F8"/>
    <w:rsid w:val="00032583"/>
    <w:rsid w:val="0003269F"/>
    <w:rsid w:val="00032B61"/>
    <w:rsid w:val="00032D57"/>
    <w:rsid w:val="00032DEC"/>
    <w:rsid w:val="00032F15"/>
    <w:rsid w:val="00032F45"/>
    <w:rsid w:val="000330A5"/>
    <w:rsid w:val="00033638"/>
    <w:rsid w:val="000338A3"/>
    <w:rsid w:val="00033F60"/>
    <w:rsid w:val="00034099"/>
    <w:rsid w:val="0003448D"/>
    <w:rsid w:val="000345F9"/>
    <w:rsid w:val="000346CC"/>
    <w:rsid w:val="000348D4"/>
    <w:rsid w:val="00034C41"/>
    <w:rsid w:val="00034D36"/>
    <w:rsid w:val="00034D94"/>
    <w:rsid w:val="00034F51"/>
    <w:rsid w:val="00035073"/>
    <w:rsid w:val="00035629"/>
    <w:rsid w:val="00035B36"/>
    <w:rsid w:val="000360C4"/>
    <w:rsid w:val="00036129"/>
    <w:rsid w:val="000362D0"/>
    <w:rsid w:val="000364C5"/>
    <w:rsid w:val="00036729"/>
    <w:rsid w:val="00036C43"/>
    <w:rsid w:val="00036D9F"/>
    <w:rsid w:val="00036E1C"/>
    <w:rsid w:val="00037344"/>
    <w:rsid w:val="00037483"/>
    <w:rsid w:val="0003749E"/>
    <w:rsid w:val="000374D3"/>
    <w:rsid w:val="00037670"/>
    <w:rsid w:val="000402F5"/>
    <w:rsid w:val="00040846"/>
    <w:rsid w:val="000408BC"/>
    <w:rsid w:val="00040A74"/>
    <w:rsid w:val="00040E5B"/>
    <w:rsid w:val="00040E90"/>
    <w:rsid w:val="00041095"/>
    <w:rsid w:val="000410D8"/>
    <w:rsid w:val="00041109"/>
    <w:rsid w:val="000412AB"/>
    <w:rsid w:val="000414B7"/>
    <w:rsid w:val="00041CA4"/>
    <w:rsid w:val="00041D29"/>
    <w:rsid w:val="00041DEB"/>
    <w:rsid w:val="00041EBE"/>
    <w:rsid w:val="00041F40"/>
    <w:rsid w:val="00041F8A"/>
    <w:rsid w:val="00041FF2"/>
    <w:rsid w:val="000420A3"/>
    <w:rsid w:val="00042153"/>
    <w:rsid w:val="00042172"/>
    <w:rsid w:val="000421E8"/>
    <w:rsid w:val="000421F1"/>
    <w:rsid w:val="000422DE"/>
    <w:rsid w:val="0004246E"/>
    <w:rsid w:val="00042675"/>
    <w:rsid w:val="0004268D"/>
    <w:rsid w:val="000426C3"/>
    <w:rsid w:val="0004287C"/>
    <w:rsid w:val="00042B18"/>
    <w:rsid w:val="00042D2C"/>
    <w:rsid w:val="00042D5A"/>
    <w:rsid w:val="00042EF9"/>
    <w:rsid w:val="00042F7D"/>
    <w:rsid w:val="00042FD9"/>
    <w:rsid w:val="00043241"/>
    <w:rsid w:val="00043766"/>
    <w:rsid w:val="000437A8"/>
    <w:rsid w:val="0004395E"/>
    <w:rsid w:val="00043B5F"/>
    <w:rsid w:val="00043D50"/>
    <w:rsid w:val="00043F14"/>
    <w:rsid w:val="00043FB1"/>
    <w:rsid w:val="000442AE"/>
    <w:rsid w:val="000443E0"/>
    <w:rsid w:val="000445C4"/>
    <w:rsid w:val="0004477C"/>
    <w:rsid w:val="000447CA"/>
    <w:rsid w:val="00044CAD"/>
    <w:rsid w:val="00044D05"/>
    <w:rsid w:val="00044D66"/>
    <w:rsid w:val="00044FB6"/>
    <w:rsid w:val="000450A6"/>
    <w:rsid w:val="000450FA"/>
    <w:rsid w:val="00045313"/>
    <w:rsid w:val="000454E2"/>
    <w:rsid w:val="0004561A"/>
    <w:rsid w:val="00045742"/>
    <w:rsid w:val="00045B4E"/>
    <w:rsid w:val="00045CF6"/>
    <w:rsid w:val="00045D1A"/>
    <w:rsid w:val="00045DDF"/>
    <w:rsid w:val="00045F6E"/>
    <w:rsid w:val="00046093"/>
    <w:rsid w:val="0004614A"/>
    <w:rsid w:val="000464A1"/>
    <w:rsid w:val="00046637"/>
    <w:rsid w:val="000466DA"/>
    <w:rsid w:val="000467CC"/>
    <w:rsid w:val="00046816"/>
    <w:rsid w:val="000468C3"/>
    <w:rsid w:val="0004698F"/>
    <w:rsid w:val="000469AC"/>
    <w:rsid w:val="00046A03"/>
    <w:rsid w:val="00046B78"/>
    <w:rsid w:val="00046BAD"/>
    <w:rsid w:val="00046D65"/>
    <w:rsid w:val="0004707E"/>
    <w:rsid w:val="000470B3"/>
    <w:rsid w:val="00047812"/>
    <w:rsid w:val="00047B59"/>
    <w:rsid w:val="00047D5D"/>
    <w:rsid w:val="00047EC2"/>
    <w:rsid w:val="00047F77"/>
    <w:rsid w:val="00047FED"/>
    <w:rsid w:val="00050001"/>
    <w:rsid w:val="000501B7"/>
    <w:rsid w:val="0005031D"/>
    <w:rsid w:val="000504F2"/>
    <w:rsid w:val="00050660"/>
    <w:rsid w:val="00050781"/>
    <w:rsid w:val="00050961"/>
    <w:rsid w:val="00050ACC"/>
    <w:rsid w:val="00050E22"/>
    <w:rsid w:val="000512E2"/>
    <w:rsid w:val="00051399"/>
    <w:rsid w:val="00051483"/>
    <w:rsid w:val="00051586"/>
    <w:rsid w:val="0005163B"/>
    <w:rsid w:val="000516DE"/>
    <w:rsid w:val="0005192A"/>
    <w:rsid w:val="00051B8D"/>
    <w:rsid w:val="00051C25"/>
    <w:rsid w:val="00052170"/>
    <w:rsid w:val="00052185"/>
    <w:rsid w:val="00052364"/>
    <w:rsid w:val="000524A1"/>
    <w:rsid w:val="00052505"/>
    <w:rsid w:val="00052547"/>
    <w:rsid w:val="0005263A"/>
    <w:rsid w:val="000526B1"/>
    <w:rsid w:val="000528EA"/>
    <w:rsid w:val="00052B4C"/>
    <w:rsid w:val="00052BCB"/>
    <w:rsid w:val="00052D96"/>
    <w:rsid w:val="0005313F"/>
    <w:rsid w:val="00053159"/>
    <w:rsid w:val="00053615"/>
    <w:rsid w:val="000538A4"/>
    <w:rsid w:val="00053BB8"/>
    <w:rsid w:val="00053C0E"/>
    <w:rsid w:val="00053C25"/>
    <w:rsid w:val="00053E19"/>
    <w:rsid w:val="0005401A"/>
    <w:rsid w:val="00054301"/>
    <w:rsid w:val="000544E2"/>
    <w:rsid w:val="00054832"/>
    <w:rsid w:val="00054979"/>
    <w:rsid w:val="0005498A"/>
    <w:rsid w:val="00054A21"/>
    <w:rsid w:val="00054B1C"/>
    <w:rsid w:val="00054B3A"/>
    <w:rsid w:val="00054B6F"/>
    <w:rsid w:val="00054CED"/>
    <w:rsid w:val="00054FE6"/>
    <w:rsid w:val="00055251"/>
    <w:rsid w:val="000554C5"/>
    <w:rsid w:val="00055532"/>
    <w:rsid w:val="00055707"/>
    <w:rsid w:val="00055A94"/>
    <w:rsid w:val="00056412"/>
    <w:rsid w:val="00056437"/>
    <w:rsid w:val="000564F3"/>
    <w:rsid w:val="000567A5"/>
    <w:rsid w:val="00056B66"/>
    <w:rsid w:val="00056C7F"/>
    <w:rsid w:val="00056CB2"/>
    <w:rsid w:val="00056CD1"/>
    <w:rsid w:val="00056D3B"/>
    <w:rsid w:val="000574AF"/>
    <w:rsid w:val="00057510"/>
    <w:rsid w:val="00057584"/>
    <w:rsid w:val="00057797"/>
    <w:rsid w:val="000577C8"/>
    <w:rsid w:val="00057E62"/>
    <w:rsid w:val="00057F54"/>
    <w:rsid w:val="0006000A"/>
    <w:rsid w:val="000600CC"/>
    <w:rsid w:val="0006025B"/>
    <w:rsid w:val="000603C2"/>
    <w:rsid w:val="0006050C"/>
    <w:rsid w:val="0006060E"/>
    <w:rsid w:val="00060699"/>
    <w:rsid w:val="00060782"/>
    <w:rsid w:val="00060815"/>
    <w:rsid w:val="00060880"/>
    <w:rsid w:val="00060CBE"/>
    <w:rsid w:val="00060D2A"/>
    <w:rsid w:val="00060D3D"/>
    <w:rsid w:val="00060D8B"/>
    <w:rsid w:val="00060FDB"/>
    <w:rsid w:val="00061092"/>
    <w:rsid w:val="0006113A"/>
    <w:rsid w:val="0006155D"/>
    <w:rsid w:val="00061605"/>
    <w:rsid w:val="00061790"/>
    <w:rsid w:val="00061ABB"/>
    <w:rsid w:val="00061C74"/>
    <w:rsid w:val="00061CD2"/>
    <w:rsid w:val="00061E5F"/>
    <w:rsid w:val="00062063"/>
    <w:rsid w:val="00062464"/>
    <w:rsid w:val="000624E7"/>
    <w:rsid w:val="00062FF9"/>
    <w:rsid w:val="000630C4"/>
    <w:rsid w:val="00063773"/>
    <w:rsid w:val="00063A69"/>
    <w:rsid w:val="00063D09"/>
    <w:rsid w:val="00063FBD"/>
    <w:rsid w:val="00064076"/>
    <w:rsid w:val="000641AE"/>
    <w:rsid w:val="00064408"/>
    <w:rsid w:val="000644C7"/>
    <w:rsid w:val="0006493B"/>
    <w:rsid w:val="00064ADA"/>
    <w:rsid w:val="00064B84"/>
    <w:rsid w:val="00064C14"/>
    <w:rsid w:val="00064C1E"/>
    <w:rsid w:val="00064DD9"/>
    <w:rsid w:val="00065087"/>
    <w:rsid w:val="0006512F"/>
    <w:rsid w:val="0006517D"/>
    <w:rsid w:val="00065421"/>
    <w:rsid w:val="0006568E"/>
    <w:rsid w:val="000658B9"/>
    <w:rsid w:val="00065A63"/>
    <w:rsid w:val="00065AC9"/>
    <w:rsid w:val="00065AE2"/>
    <w:rsid w:val="00065BDF"/>
    <w:rsid w:val="00065CC0"/>
    <w:rsid w:val="00066061"/>
    <w:rsid w:val="000661FB"/>
    <w:rsid w:val="0006634B"/>
    <w:rsid w:val="00066581"/>
    <w:rsid w:val="000665B6"/>
    <w:rsid w:val="00066718"/>
    <w:rsid w:val="00066AC1"/>
    <w:rsid w:val="00066B72"/>
    <w:rsid w:val="00066D65"/>
    <w:rsid w:val="00066D8C"/>
    <w:rsid w:val="000671EA"/>
    <w:rsid w:val="000673AC"/>
    <w:rsid w:val="00067404"/>
    <w:rsid w:val="0006778E"/>
    <w:rsid w:val="000677C5"/>
    <w:rsid w:val="00067C09"/>
    <w:rsid w:val="00067CD5"/>
    <w:rsid w:val="00067FEE"/>
    <w:rsid w:val="00070218"/>
    <w:rsid w:val="00070335"/>
    <w:rsid w:val="000709AF"/>
    <w:rsid w:val="00070B24"/>
    <w:rsid w:val="00070D4B"/>
    <w:rsid w:val="00070DB0"/>
    <w:rsid w:val="00071230"/>
    <w:rsid w:val="00071259"/>
    <w:rsid w:val="000712E1"/>
    <w:rsid w:val="000715E2"/>
    <w:rsid w:val="00071B7B"/>
    <w:rsid w:val="00071CB6"/>
    <w:rsid w:val="00071E11"/>
    <w:rsid w:val="00071ED6"/>
    <w:rsid w:val="00072369"/>
    <w:rsid w:val="000723CC"/>
    <w:rsid w:val="0007276C"/>
    <w:rsid w:val="00072B47"/>
    <w:rsid w:val="00072B5C"/>
    <w:rsid w:val="00072B7F"/>
    <w:rsid w:val="00072D1C"/>
    <w:rsid w:val="00072D9E"/>
    <w:rsid w:val="0007316B"/>
    <w:rsid w:val="0007316F"/>
    <w:rsid w:val="00073336"/>
    <w:rsid w:val="00073436"/>
    <w:rsid w:val="00073663"/>
    <w:rsid w:val="000736C3"/>
    <w:rsid w:val="000736DF"/>
    <w:rsid w:val="00073AAC"/>
    <w:rsid w:val="00073C7D"/>
    <w:rsid w:val="00073D72"/>
    <w:rsid w:val="00074306"/>
    <w:rsid w:val="000743D9"/>
    <w:rsid w:val="000745C7"/>
    <w:rsid w:val="00074663"/>
    <w:rsid w:val="00074830"/>
    <w:rsid w:val="0007488B"/>
    <w:rsid w:val="00074B1F"/>
    <w:rsid w:val="00074B74"/>
    <w:rsid w:val="00074C80"/>
    <w:rsid w:val="00074CBE"/>
    <w:rsid w:val="00074EF2"/>
    <w:rsid w:val="00074F2C"/>
    <w:rsid w:val="00074F3A"/>
    <w:rsid w:val="000750F3"/>
    <w:rsid w:val="00075125"/>
    <w:rsid w:val="000752F3"/>
    <w:rsid w:val="0007530E"/>
    <w:rsid w:val="0007542B"/>
    <w:rsid w:val="000755D6"/>
    <w:rsid w:val="00075752"/>
    <w:rsid w:val="000757E5"/>
    <w:rsid w:val="00075946"/>
    <w:rsid w:val="000759E4"/>
    <w:rsid w:val="00075A6F"/>
    <w:rsid w:val="00075E48"/>
    <w:rsid w:val="00075F8A"/>
    <w:rsid w:val="00076216"/>
    <w:rsid w:val="000763EC"/>
    <w:rsid w:val="0007660B"/>
    <w:rsid w:val="0007664B"/>
    <w:rsid w:val="0007668E"/>
    <w:rsid w:val="00076B74"/>
    <w:rsid w:val="00076DF8"/>
    <w:rsid w:val="00076F01"/>
    <w:rsid w:val="0007704F"/>
    <w:rsid w:val="00077304"/>
    <w:rsid w:val="00077334"/>
    <w:rsid w:val="000774CA"/>
    <w:rsid w:val="000774EA"/>
    <w:rsid w:val="000774F2"/>
    <w:rsid w:val="0007795E"/>
    <w:rsid w:val="00077C42"/>
    <w:rsid w:val="00077CE3"/>
    <w:rsid w:val="00077E40"/>
    <w:rsid w:val="00077ED3"/>
    <w:rsid w:val="000808D6"/>
    <w:rsid w:val="00080A1F"/>
    <w:rsid w:val="00080A5E"/>
    <w:rsid w:val="00080D25"/>
    <w:rsid w:val="00080E16"/>
    <w:rsid w:val="00080F62"/>
    <w:rsid w:val="00081310"/>
    <w:rsid w:val="000813AE"/>
    <w:rsid w:val="000813C7"/>
    <w:rsid w:val="0008147B"/>
    <w:rsid w:val="000814C4"/>
    <w:rsid w:val="0008187F"/>
    <w:rsid w:val="00081AAD"/>
    <w:rsid w:val="00081C71"/>
    <w:rsid w:val="00081DC6"/>
    <w:rsid w:val="00081E83"/>
    <w:rsid w:val="000824A4"/>
    <w:rsid w:val="000824AA"/>
    <w:rsid w:val="000824B4"/>
    <w:rsid w:val="0008255C"/>
    <w:rsid w:val="0008259F"/>
    <w:rsid w:val="00082729"/>
    <w:rsid w:val="000828B9"/>
    <w:rsid w:val="00082943"/>
    <w:rsid w:val="00082945"/>
    <w:rsid w:val="00082AA5"/>
    <w:rsid w:val="00082B32"/>
    <w:rsid w:val="00082B50"/>
    <w:rsid w:val="00082C24"/>
    <w:rsid w:val="00082DCD"/>
    <w:rsid w:val="000832C3"/>
    <w:rsid w:val="000832E4"/>
    <w:rsid w:val="00083483"/>
    <w:rsid w:val="00083605"/>
    <w:rsid w:val="0008365A"/>
    <w:rsid w:val="000839B1"/>
    <w:rsid w:val="00083AE3"/>
    <w:rsid w:val="00083D3C"/>
    <w:rsid w:val="00083D48"/>
    <w:rsid w:val="00083FDE"/>
    <w:rsid w:val="00084211"/>
    <w:rsid w:val="00084335"/>
    <w:rsid w:val="000845F7"/>
    <w:rsid w:val="0008477E"/>
    <w:rsid w:val="00084874"/>
    <w:rsid w:val="000848BF"/>
    <w:rsid w:val="0008495E"/>
    <w:rsid w:val="00084C98"/>
    <w:rsid w:val="00084D65"/>
    <w:rsid w:val="0008507F"/>
    <w:rsid w:val="00085085"/>
    <w:rsid w:val="000850B5"/>
    <w:rsid w:val="000850D0"/>
    <w:rsid w:val="0008531A"/>
    <w:rsid w:val="0008553D"/>
    <w:rsid w:val="00085615"/>
    <w:rsid w:val="00085889"/>
    <w:rsid w:val="000858D4"/>
    <w:rsid w:val="00085AE4"/>
    <w:rsid w:val="00086112"/>
    <w:rsid w:val="0008625E"/>
    <w:rsid w:val="000864E9"/>
    <w:rsid w:val="000864FB"/>
    <w:rsid w:val="0008650D"/>
    <w:rsid w:val="0008676C"/>
    <w:rsid w:val="00086AAB"/>
    <w:rsid w:val="00086CF8"/>
    <w:rsid w:val="00086D31"/>
    <w:rsid w:val="00086E97"/>
    <w:rsid w:val="00087195"/>
    <w:rsid w:val="000872D2"/>
    <w:rsid w:val="0008739D"/>
    <w:rsid w:val="00087555"/>
    <w:rsid w:val="0008787D"/>
    <w:rsid w:val="000879FE"/>
    <w:rsid w:val="00087A77"/>
    <w:rsid w:val="00087D8D"/>
    <w:rsid w:val="00090085"/>
    <w:rsid w:val="00090124"/>
    <w:rsid w:val="0009015E"/>
    <w:rsid w:val="000901F3"/>
    <w:rsid w:val="0009028F"/>
    <w:rsid w:val="00090373"/>
    <w:rsid w:val="00090392"/>
    <w:rsid w:val="000904AC"/>
    <w:rsid w:val="000905EE"/>
    <w:rsid w:val="00090621"/>
    <w:rsid w:val="0009078D"/>
    <w:rsid w:val="0009092A"/>
    <w:rsid w:val="000909E0"/>
    <w:rsid w:val="000909ED"/>
    <w:rsid w:val="00090B20"/>
    <w:rsid w:val="00090C38"/>
    <w:rsid w:val="00090C5A"/>
    <w:rsid w:val="00090DE7"/>
    <w:rsid w:val="000910A2"/>
    <w:rsid w:val="0009114F"/>
    <w:rsid w:val="00091244"/>
    <w:rsid w:val="000912D6"/>
    <w:rsid w:val="000915A9"/>
    <w:rsid w:val="000916EE"/>
    <w:rsid w:val="00091714"/>
    <w:rsid w:val="0009179E"/>
    <w:rsid w:val="00091CFC"/>
    <w:rsid w:val="00091D0A"/>
    <w:rsid w:val="00091DE6"/>
    <w:rsid w:val="00091EDC"/>
    <w:rsid w:val="000920C7"/>
    <w:rsid w:val="000923A9"/>
    <w:rsid w:val="0009242A"/>
    <w:rsid w:val="00092855"/>
    <w:rsid w:val="0009285A"/>
    <w:rsid w:val="00092892"/>
    <w:rsid w:val="00092987"/>
    <w:rsid w:val="00092A27"/>
    <w:rsid w:val="00092A2A"/>
    <w:rsid w:val="00092E1F"/>
    <w:rsid w:val="00092EE5"/>
    <w:rsid w:val="00093295"/>
    <w:rsid w:val="00093304"/>
    <w:rsid w:val="00093321"/>
    <w:rsid w:val="00093AC7"/>
    <w:rsid w:val="00093C98"/>
    <w:rsid w:val="00093D5B"/>
    <w:rsid w:val="00093E1C"/>
    <w:rsid w:val="00093F5A"/>
    <w:rsid w:val="0009427A"/>
    <w:rsid w:val="0009439E"/>
    <w:rsid w:val="00094588"/>
    <w:rsid w:val="000949D6"/>
    <w:rsid w:val="00094B05"/>
    <w:rsid w:val="00095285"/>
    <w:rsid w:val="000953B7"/>
    <w:rsid w:val="00095400"/>
    <w:rsid w:val="00095571"/>
    <w:rsid w:val="000956A6"/>
    <w:rsid w:val="0009588D"/>
    <w:rsid w:val="00095ACB"/>
    <w:rsid w:val="00095B98"/>
    <w:rsid w:val="00095F93"/>
    <w:rsid w:val="000960D4"/>
    <w:rsid w:val="000960FB"/>
    <w:rsid w:val="0009622A"/>
    <w:rsid w:val="000962C5"/>
    <w:rsid w:val="0009648D"/>
    <w:rsid w:val="00096502"/>
    <w:rsid w:val="00096549"/>
    <w:rsid w:val="000967A1"/>
    <w:rsid w:val="000967F3"/>
    <w:rsid w:val="0009691B"/>
    <w:rsid w:val="00096E44"/>
    <w:rsid w:val="000974AA"/>
    <w:rsid w:val="000974FA"/>
    <w:rsid w:val="000975CB"/>
    <w:rsid w:val="0009761A"/>
    <w:rsid w:val="000977E2"/>
    <w:rsid w:val="00097C41"/>
    <w:rsid w:val="00097D70"/>
    <w:rsid w:val="000A0176"/>
    <w:rsid w:val="000A0353"/>
    <w:rsid w:val="000A0642"/>
    <w:rsid w:val="000A0808"/>
    <w:rsid w:val="000A0921"/>
    <w:rsid w:val="000A0A11"/>
    <w:rsid w:val="000A0AA2"/>
    <w:rsid w:val="000A0BFD"/>
    <w:rsid w:val="000A0DF7"/>
    <w:rsid w:val="000A0E07"/>
    <w:rsid w:val="000A0E2F"/>
    <w:rsid w:val="000A0E63"/>
    <w:rsid w:val="000A0FB4"/>
    <w:rsid w:val="000A12CB"/>
    <w:rsid w:val="000A1685"/>
    <w:rsid w:val="000A16F4"/>
    <w:rsid w:val="000A18CC"/>
    <w:rsid w:val="000A19C7"/>
    <w:rsid w:val="000A1A72"/>
    <w:rsid w:val="000A1AB3"/>
    <w:rsid w:val="000A1B21"/>
    <w:rsid w:val="000A1B67"/>
    <w:rsid w:val="000A1BDD"/>
    <w:rsid w:val="000A1C4F"/>
    <w:rsid w:val="000A1C96"/>
    <w:rsid w:val="000A1EF9"/>
    <w:rsid w:val="000A20E0"/>
    <w:rsid w:val="000A229D"/>
    <w:rsid w:val="000A23F0"/>
    <w:rsid w:val="000A247D"/>
    <w:rsid w:val="000A24DD"/>
    <w:rsid w:val="000A278D"/>
    <w:rsid w:val="000A2A90"/>
    <w:rsid w:val="000A2A9B"/>
    <w:rsid w:val="000A2F80"/>
    <w:rsid w:val="000A3113"/>
    <w:rsid w:val="000A3417"/>
    <w:rsid w:val="000A355E"/>
    <w:rsid w:val="000A37D9"/>
    <w:rsid w:val="000A390B"/>
    <w:rsid w:val="000A3914"/>
    <w:rsid w:val="000A3AF4"/>
    <w:rsid w:val="000A3C62"/>
    <w:rsid w:val="000A3DD4"/>
    <w:rsid w:val="000A412A"/>
    <w:rsid w:val="000A43E3"/>
    <w:rsid w:val="000A4963"/>
    <w:rsid w:val="000A4B97"/>
    <w:rsid w:val="000A4C49"/>
    <w:rsid w:val="000A4CA2"/>
    <w:rsid w:val="000A511D"/>
    <w:rsid w:val="000A553B"/>
    <w:rsid w:val="000A5671"/>
    <w:rsid w:val="000A57B2"/>
    <w:rsid w:val="000A5C10"/>
    <w:rsid w:val="000A5C4A"/>
    <w:rsid w:val="000A5D21"/>
    <w:rsid w:val="000A5E38"/>
    <w:rsid w:val="000A5FAF"/>
    <w:rsid w:val="000A619E"/>
    <w:rsid w:val="000A62EF"/>
    <w:rsid w:val="000A6410"/>
    <w:rsid w:val="000A65A1"/>
    <w:rsid w:val="000A6738"/>
    <w:rsid w:val="000A68C8"/>
    <w:rsid w:val="000A6992"/>
    <w:rsid w:val="000A6C36"/>
    <w:rsid w:val="000A6C6B"/>
    <w:rsid w:val="000A6CC1"/>
    <w:rsid w:val="000A6FC5"/>
    <w:rsid w:val="000A71C2"/>
    <w:rsid w:val="000A736E"/>
    <w:rsid w:val="000A7643"/>
    <w:rsid w:val="000A774F"/>
    <w:rsid w:val="000A77EA"/>
    <w:rsid w:val="000A78E2"/>
    <w:rsid w:val="000A7C94"/>
    <w:rsid w:val="000A7ED6"/>
    <w:rsid w:val="000B0406"/>
    <w:rsid w:val="000B0914"/>
    <w:rsid w:val="000B096B"/>
    <w:rsid w:val="000B0C34"/>
    <w:rsid w:val="000B0F99"/>
    <w:rsid w:val="000B147C"/>
    <w:rsid w:val="000B151C"/>
    <w:rsid w:val="000B18E7"/>
    <w:rsid w:val="000B1B02"/>
    <w:rsid w:val="000B1B21"/>
    <w:rsid w:val="000B1B41"/>
    <w:rsid w:val="000B1B88"/>
    <w:rsid w:val="000B1FF4"/>
    <w:rsid w:val="000B210D"/>
    <w:rsid w:val="000B2159"/>
    <w:rsid w:val="000B23FE"/>
    <w:rsid w:val="000B2742"/>
    <w:rsid w:val="000B278A"/>
    <w:rsid w:val="000B2896"/>
    <w:rsid w:val="000B2A2E"/>
    <w:rsid w:val="000B2DD0"/>
    <w:rsid w:val="000B2F92"/>
    <w:rsid w:val="000B2FF4"/>
    <w:rsid w:val="000B30B6"/>
    <w:rsid w:val="000B3760"/>
    <w:rsid w:val="000B38B4"/>
    <w:rsid w:val="000B390B"/>
    <w:rsid w:val="000B3A99"/>
    <w:rsid w:val="000B3CF4"/>
    <w:rsid w:val="000B3E2B"/>
    <w:rsid w:val="000B4061"/>
    <w:rsid w:val="000B426D"/>
    <w:rsid w:val="000B44FC"/>
    <w:rsid w:val="000B48E5"/>
    <w:rsid w:val="000B4FB3"/>
    <w:rsid w:val="000B514B"/>
    <w:rsid w:val="000B5808"/>
    <w:rsid w:val="000B5E55"/>
    <w:rsid w:val="000B5F98"/>
    <w:rsid w:val="000B65CA"/>
    <w:rsid w:val="000B6E99"/>
    <w:rsid w:val="000B740F"/>
    <w:rsid w:val="000B7480"/>
    <w:rsid w:val="000B74AA"/>
    <w:rsid w:val="000B75E7"/>
    <w:rsid w:val="000B7904"/>
    <w:rsid w:val="000B7A99"/>
    <w:rsid w:val="000B7BEB"/>
    <w:rsid w:val="000B7C67"/>
    <w:rsid w:val="000B7EE1"/>
    <w:rsid w:val="000B7F4D"/>
    <w:rsid w:val="000C042F"/>
    <w:rsid w:val="000C0673"/>
    <w:rsid w:val="000C0795"/>
    <w:rsid w:val="000C07A7"/>
    <w:rsid w:val="000C07F2"/>
    <w:rsid w:val="000C08DF"/>
    <w:rsid w:val="000C08E1"/>
    <w:rsid w:val="000C0B8E"/>
    <w:rsid w:val="000C0C0A"/>
    <w:rsid w:val="000C0D3B"/>
    <w:rsid w:val="000C1A41"/>
    <w:rsid w:val="000C1A5E"/>
    <w:rsid w:val="000C1A67"/>
    <w:rsid w:val="000C1EB4"/>
    <w:rsid w:val="000C1FF8"/>
    <w:rsid w:val="000C20B1"/>
    <w:rsid w:val="000C21DA"/>
    <w:rsid w:val="000C233E"/>
    <w:rsid w:val="000C246A"/>
    <w:rsid w:val="000C29CC"/>
    <w:rsid w:val="000C2D94"/>
    <w:rsid w:val="000C3061"/>
    <w:rsid w:val="000C37C9"/>
    <w:rsid w:val="000C38BB"/>
    <w:rsid w:val="000C38D6"/>
    <w:rsid w:val="000C3B48"/>
    <w:rsid w:val="000C3D0B"/>
    <w:rsid w:val="000C3D65"/>
    <w:rsid w:val="000C3F4D"/>
    <w:rsid w:val="000C4398"/>
    <w:rsid w:val="000C474B"/>
    <w:rsid w:val="000C4A3A"/>
    <w:rsid w:val="000C4E6C"/>
    <w:rsid w:val="000C51DA"/>
    <w:rsid w:val="000C5321"/>
    <w:rsid w:val="000C5AD7"/>
    <w:rsid w:val="000C5B9F"/>
    <w:rsid w:val="000C5C3F"/>
    <w:rsid w:val="000C5E69"/>
    <w:rsid w:val="000C6024"/>
    <w:rsid w:val="000C682C"/>
    <w:rsid w:val="000C6DBC"/>
    <w:rsid w:val="000C6FAB"/>
    <w:rsid w:val="000C71BF"/>
    <w:rsid w:val="000C733A"/>
    <w:rsid w:val="000C7423"/>
    <w:rsid w:val="000C760C"/>
    <w:rsid w:val="000C760D"/>
    <w:rsid w:val="000C766C"/>
    <w:rsid w:val="000C7AD3"/>
    <w:rsid w:val="000C7AEC"/>
    <w:rsid w:val="000C7B1D"/>
    <w:rsid w:val="000C7C62"/>
    <w:rsid w:val="000C7DA4"/>
    <w:rsid w:val="000C7E21"/>
    <w:rsid w:val="000C7EE8"/>
    <w:rsid w:val="000D0516"/>
    <w:rsid w:val="000D05AB"/>
    <w:rsid w:val="000D068F"/>
    <w:rsid w:val="000D0984"/>
    <w:rsid w:val="000D09BB"/>
    <w:rsid w:val="000D0E55"/>
    <w:rsid w:val="000D1096"/>
    <w:rsid w:val="000D140B"/>
    <w:rsid w:val="000D14AE"/>
    <w:rsid w:val="000D157D"/>
    <w:rsid w:val="000D17AF"/>
    <w:rsid w:val="000D1EF7"/>
    <w:rsid w:val="000D210D"/>
    <w:rsid w:val="000D2296"/>
    <w:rsid w:val="000D2326"/>
    <w:rsid w:val="000D25BE"/>
    <w:rsid w:val="000D2AC0"/>
    <w:rsid w:val="000D2D3A"/>
    <w:rsid w:val="000D2F4E"/>
    <w:rsid w:val="000D30E0"/>
    <w:rsid w:val="000D327C"/>
    <w:rsid w:val="000D335D"/>
    <w:rsid w:val="000D3786"/>
    <w:rsid w:val="000D37D8"/>
    <w:rsid w:val="000D3DBD"/>
    <w:rsid w:val="000D3F21"/>
    <w:rsid w:val="000D3F7F"/>
    <w:rsid w:val="000D4030"/>
    <w:rsid w:val="000D41E8"/>
    <w:rsid w:val="000D4483"/>
    <w:rsid w:val="000D4596"/>
    <w:rsid w:val="000D4D48"/>
    <w:rsid w:val="000D4EF4"/>
    <w:rsid w:val="000D53EE"/>
    <w:rsid w:val="000D544C"/>
    <w:rsid w:val="000D5458"/>
    <w:rsid w:val="000D55B9"/>
    <w:rsid w:val="000D56F1"/>
    <w:rsid w:val="000D5902"/>
    <w:rsid w:val="000D5904"/>
    <w:rsid w:val="000D5A43"/>
    <w:rsid w:val="000D5B81"/>
    <w:rsid w:val="000D5C07"/>
    <w:rsid w:val="000D5DDF"/>
    <w:rsid w:val="000D5F23"/>
    <w:rsid w:val="000D61C6"/>
    <w:rsid w:val="000D632D"/>
    <w:rsid w:val="000D6397"/>
    <w:rsid w:val="000D64DA"/>
    <w:rsid w:val="000D64E9"/>
    <w:rsid w:val="000D6AC8"/>
    <w:rsid w:val="000D6CA9"/>
    <w:rsid w:val="000D6CCA"/>
    <w:rsid w:val="000D6D51"/>
    <w:rsid w:val="000D6E9F"/>
    <w:rsid w:val="000D6FE8"/>
    <w:rsid w:val="000D6FE9"/>
    <w:rsid w:val="000D704B"/>
    <w:rsid w:val="000D7219"/>
    <w:rsid w:val="000D74AA"/>
    <w:rsid w:val="000D776B"/>
    <w:rsid w:val="000D77EC"/>
    <w:rsid w:val="000D7808"/>
    <w:rsid w:val="000D7D62"/>
    <w:rsid w:val="000D7DC4"/>
    <w:rsid w:val="000D7E21"/>
    <w:rsid w:val="000E0010"/>
    <w:rsid w:val="000E038B"/>
    <w:rsid w:val="000E04EC"/>
    <w:rsid w:val="000E0E94"/>
    <w:rsid w:val="000E10A1"/>
    <w:rsid w:val="000E11EC"/>
    <w:rsid w:val="000E172B"/>
    <w:rsid w:val="000E1B61"/>
    <w:rsid w:val="000E1C13"/>
    <w:rsid w:val="000E21AF"/>
    <w:rsid w:val="000E23F7"/>
    <w:rsid w:val="000E2554"/>
    <w:rsid w:val="000E277C"/>
    <w:rsid w:val="000E29B3"/>
    <w:rsid w:val="000E2A03"/>
    <w:rsid w:val="000E2B75"/>
    <w:rsid w:val="000E3016"/>
    <w:rsid w:val="000E31BE"/>
    <w:rsid w:val="000E3564"/>
    <w:rsid w:val="000E37A1"/>
    <w:rsid w:val="000E39FD"/>
    <w:rsid w:val="000E3A4B"/>
    <w:rsid w:val="000E3D1F"/>
    <w:rsid w:val="000E3D55"/>
    <w:rsid w:val="000E3ED5"/>
    <w:rsid w:val="000E3F94"/>
    <w:rsid w:val="000E456C"/>
    <w:rsid w:val="000E475A"/>
    <w:rsid w:val="000E4A94"/>
    <w:rsid w:val="000E4D5F"/>
    <w:rsid w:val="000E4D65"/>
    <w:rsid w:val="000E4DBC"/>
    <w:rsid w:val="000E4F57"/>
    <w:rsid w:val="000E5029"/>
    <w:rsid w:val="000E5518"/>
    <w:rsid w:val="000E56A9"/>
    <w:rsid w:val="000E5739"/>
    <w:rsid w:val="000E5B05"/>
    <w:rsid w:val="000E5EB6"/>
    <w:rsid w:val="000E612C"/>
    <w:rsid w:val="000E6186"/>
    <w:rsid w:val="000E62FD"/>
    <w:rsid w:val="000E6B77"/>
    <w:rsid w:val="000E6BF1"/>
    <w:rsid w:val="000E6C52"/>
    <w:rsid w:val="000E6EC2"/>
    <w:rsid w:val="000E724D"/>
    <w:rsid w:val="000E750E"/>
    <w:rsid w:val="000E7528"/>
    <w:rsid w:val="000E7653"/>
    <w:rsid w:val="000E786A"/>
    <w:rsid w:val="000E78BA"/>
    <w:rsid w:val="000E7CE1"/>
    <w:rsid w:val="000E7F66"/>
    <w:rsid w:val="000F00BC"/>
    <w:rsid w:val="000F0136"/>
    <w:rsid w:val="000F0199"/>
    <w:rsid w:val="000F01C3"/>
    <w:rsid w:val="000F05A7"/>
    <w:rsid w:val="000F05E3"/>
    <w:rsid w:val="000F06D4"/>
    <w:rsid w:val="000F0E25"/>
    <w:rsid w:val="000F117A"/>
    <w:rsid w:val="000F11C7"/>
    <w:rsid w:val="000F1238"/>
    <w:rsid w:val="000F1528"/>
    <w:rsid w:val="000F15FB"/>
    <w:rsid w:val="000F1A52"/>
    <w:rsid w:val="000F2473"/>
    <w:rsid w:val="000F2836"/>
    <w:rsid w:val="000F28A8"/>
    <w:rsid w:val="000F296E"/>
    <w:rsid w:val="000F2E8C"/>
    <w:rsid w:val="000F3233"/>
    <w:rsid w:val="000F35A3"/>
    <w:rsid w:val="000F3734"/>
    <w:rsid w:val="000F3947"/>
    <w:rsid w:val="000F3B4D"/>
    <w:rsid w:val="000F3C3D"/>
    <w:rsid w:val="000F3F46"/>
    <w:rsid w:val="000F401B"/>
    <w:rsid w:val="000F4462"/>
    <w:rsid w:val="000F4489"/>
    <w:rsid w:val="000F4525"/>
    <w:rsid w:val="000F48AD"/>
    <w:rsid w:val="000F4991"/>
    <w:rsid w:val="000F4C74"/>
    <w:rsid w:val="000F504B"/>
    <w:rsid w:val="000F5111"/>
    <w:rsid w:val="000F5531"/>
    <w:rsid w:val="000F5660"/>
    <w:rsid w:val="000F5701"/>
    <w:rsid w:val="000F5B38"/>
    <w:rsid w:val="000F5D39"/>
    <w:rsid w:val="000F5D69"/>
    <w:rsid w:val="000F60A3"/>
    <w:rsid w:val="000F6136"/>
    <w:rsid w:val="000F65E1"/>
    <w:rsid w:val="000F6795"/>
    <w:rsid w:val="000F69D9"/>
    <w:rsid w:val="000F6C84"/>
    <w:rsid w:val="000F6D91"/>
    <w:rsid w:val="000F7159"/>
    <w:rsid w:val="000F74C8"/>
    <w:rsid w:val="000F7539"/>
    <w:rsid w:val="000F789B"/>
    <w:rsid w:val="000F7C02"/>
    <w:rsid w:val="0010048A"/>
    <w:rsid w:val="001006A7"/>
    <w:rsid w:val="00100899"/>
    <w:rsid w:val="00101128"/>
    <w:rsid w:val="001012E3"/>
    <w:rsid w:val="00101491"/>
    <w:rsid w:val="00101812"/>
    <w:rsid w:val="0010181E"/>
    <w:rsid w:val="00101843"/>
    <w:rsid w:val="00101A24"/>
    <w:rsid w:val="00101D71"/>
    <w:rsid w:val="001022C2"/>
    <w:rsid w:val="00102466"/>
    <w:rsid w:val="001024BF"/>
    <w:rsid w:val="00102647"/>
    <w:rsid w:val="0010268D"/>
    <w:rsid w:val="001026AB"/>
    <w:rsid w:val="00102720"/>
    <w:rsid w:val="0010274B"/>
    <w:rsid w:val="00102A59"/>
    <w:rsid w:val="00102E44"/>
    <w:rsid w:val="001030D0"/>
    <w:rsid w:val="0010321A"/>
    <w:rsid w:val="001032BF"/>
    <w:rsid w:val="00103415"/>
    <w:rsid w:val="00103859"/>
    <w:rsid w:val="00103A7A"/>
    <w:rsid w:val="00103C2D"/>
    <w:rsid w:val="00103ED1"/>
    <w:rsid w:val="00103F76"/>
    <w:rsid w:val="0010425C"/>
    <w:rsid w:val="001045CD"/>
    <w:rsid w:val="001045E7"/>
    <w:rsid w:val="001045F2"/>
    <w:rsid w:val="00104974"/>
    <w:rsid w:val="0010497C"/>
    <w:rsid w:val="00104A2C"/>
    <w:rsid w:val="0010501D"/>
    <w:rsid w:val="00105754"/>
    <w:rsid w:val="001057D5"/>
    <w:rsid w:val="001061E7"/>
    <w:rsid w:val="00106408"/>
    <w:rsid w:val="00106449"/>
    <w:rsid w:val="00106684"/>
    <w:rsid w:val="00106A65"/>
    <w:rsid w:val="00106BF0"/>
    <w:rsid w:val="00106FC8"/>
    <w:rsid w:val="0010702A"/>
    <w:rsid w:val="00107226"/>
    <w:rsid w:val="001074CA"/>
    <w:rsid w:val="00107575"/>
    <w:rsid w:val="001076CE"/>
    <w:rsid w:val="0010773B"/>
    <w:rsid w:val="00107827"/>
    <w:rsid w:val="00107929"/>
    <w:rsid w:val="0010799E"/>
    <w:rsid w:val="00107C2B"/>
    <w:rsid w:val="00107F10"/>
    <w:rsid w:val="00107FE0"/>
    <w:rsid w:val="0011035D"/>
    <w:rsid w:val="001105DD"/>
    <w:rsid w:val="0011087D"/>
    <w:rsid w:val="00110987"/>
    <w:rsid w:val="001109FB"/>
    <w:rsid w:val="00110A1B"/>
    <w:rsid w:val="00110B6A"/>
    <w:rsid w:val="00110D41"/>
    <w:rsid w:val="00110F19"/>
    <w:rsid w:val="0011106A"/>
    <w:rsid w:val="001118C8"/>
    <w:rsid w:val="00111A1E"/>
    <w:rsid w:val="00111A3F"/>
    <w:rsid w:val="00111B0A"/>
    <w:rsid w:val="00111C31"/>
    <w:rsid w:val="00111D00"/>
    <w:rsid w:val="00111E02"/>
    <w:rsid w:val="00112022"/>
    <w:rsid w:val="001122DA"/>
    <w:rsid w:val="00112334"/>
    <w:rsid w:val="0011238D"/>
    <w:rsid w:val="001124A8"/>
    <w:rsid w:val="0011262B"/>
    <w:rsid w:val="00112671"/>
    <w:rsid w:val="001132BF"/>
    <w:rsid w:val="0011347D"/>
    <w:rsid w:val="001135A0"/>
    <w:rsid w:val="00113623"/>
    <w:rsid w:val="00113B03"/>
    <w:rsid w:val="00113E2E"/>
    <w:rsid w:val="00113E46"/>
    <w:rsid w:val="00113E97"/>
    <w:rsid w:val="001140B5"/>
    <w:rsid w:val="00114152"/>
    <w:rsid w:val="00114258"/>
    <w:rsid w:val="00114464"/>
    <w:rsid w:val="001145D9"/>
    <w:rsid w:val="001147F9"/>
    <w:rsid w:val="0011492E"/>
    <w:rsid w:val="00114A9F"/>
    <w:rsid w:val="00114C63"/>
    <w:rsid w:val="00114C87"/>
    <w:rsid w:val="00114D03"/>
    <w:rsid w:val="00114D7C"/>
    <w:rsid w:val="00115402"/>
    <w:rsid w:val="00115472"/>
    <w:rsid w:val="00115502"/>
    <w:rsid w:val="00115538"/>
    <w:rsid w:val="00115B4C"/>
    <w:rsid w:val="00115E4E"/>
    <w:rsid w:val="00116049"/>
    <w:rsid w:val="00116470"/>
    <w:rsid w:val="001165B1"/>
    <w:rsid w:val="001167B5"/>
    <w:rsid w:val="00116D65"/>
    <w:rsid w:val="0011716E"/>
    <w:rsid w:val="00117191"/>
    <w:rsid w:val="0011746A"/>
    <w:rsid w:val="0011753A"/>
    <w:rsid w:val="0011766E"/>
    <w:rsid w:val="001176C0"/>
    <w:rsid w:val="0011772E"/>
    <w:rsid w:val="001178C1"/>
    <w:rsid w:val="001178FD"/>
    <w:rsid w:val="00117CC6"/>
    <w:rsid w:val="00117D7B"/>
    <w:rsid w:val="00117E44"/>
    <w:rsid w:val="00117F45"/>
    <w:rsid w:val="00117F9C"/>
    <w:rsid w:val="001202A9"/>
    <w:rsid w:val="00120486"/>
    <w:rsid w:val="00120706"/>
    <w:rsid w:val="00120E0E"/>
    <w:rsid w:val="0012104C"/>
    <w:rsid w:val="00121080"/>
    <w:rsid w:val="00121105"/>
    <w:rsid w:val="001213C0"/>
    <w:rsid w:val="0012154D"/>
    <w:rsid w:val="00121573"/>
    <w:rsid w:val="001217A4"/>
    <w:rsid w:val="00121969"/>
    <w:rsid w:val="001219E3"/>
    <w:rsid w:val="00122226"/>
    <w:rsid w:val="00122254"/>
    <w:rsid w:val="001223C2"/>
    <w:rsid w:val="00122519"/>
    <w:rsid w:val="00122689"/>
    <w:rsid w:val="00122717"/>
    <w:rsid w:val="00122DC1"/>
    <w:rsid w:val="0012309C"/>
    <w:rsid w:val="00123337"/>
    <w:rsid w:val="001233B5"/>
    <w:rsid w:val="001234F3"/>
    <w:rsid w:val="001234FB"/>
    <w:rsid w:val="0012359A"/>
    <w:rsid w:val="00123791"/>
    <w:rsid w:val="00123A0B"/>
    <w:rsid w:val="00123CD6"/>
    <w:rsid w:val="00123DA9"/>
    <w:rsid w:val="00123F22"/>
    <w:rsid w:val="0012407A"/>
    <w:rsid w:val="001240C0"/>
    <w:rsid w:val="001246BF"/>
    <w:rsid w:val="0012471B"/>
    <w:rsid w:val="00124DA6"/>
    <w:rsid w:val="00124E19"/>
    <w:rsid w:val="001253F7"/>
    <w:rsid w:val="00125657"/>
    <w:rsid w:val="00125676"/>
    <w:rsid w:val="0012580C"/>
    <w:rsid w:val="001259BD"/>
    <w:rsid w:val="00125AC1"/>
    <w:rsid w:val="00125B29"/>
    <w:rsid w:val="00125D3C"/>
    <w:rsid w:val="00125E04"/>
    <w:rsid w:val="00125F61"/>
    <w:rsid w:val="001261DB"/>
    <w:rsid w:val="00126214"/>
    <w:rsid w:val="0012652E"/>
    <w:rsid w:val="00126763"/>
    <w:rsid w:val="0012689F"/>
    <w:rsid w:val="00126922"/>
    <w:rsid w:val="00126B09"/>
    <w:rsid w:val="00126BFA"/>
    <w:rsid w:val="00126F41"/>
    <w:rsid w:val="001276B5"/>
    <w:rsid w:val="00127989"/>
    <w:rsid w:val="001279A7"/>
    <w:rsid w:val="00127AAF"/>
    <w:rsid w:val="00127E27"/>
    <w:rsid w:val="00130058"/>
    <w:rsid w:val="00130071"/>
    <w:rsid w:val="001301E1"/>
    <w:rsid w:val="0013022C"/>
    <w:rsid w:val="00130598"/>
    <w:rsid w:val="0013096F"/>
    <w:rsid w:val="00130D3E"/>
    <w:rsid w:val="00131020"/>
    <w:rsid w:val="00131053"/>
    <w:rsid w:val="0013117C"/>
    <w:rsid w:val="001313A1"/>
    <w:rsid w:val="0013182E"/>
    <w:rsid w:val="00131A08"/>
    <w:rsid w:val="00131C77"/>
    <w:rsid w:val="00131E4C"/>
    <w:rsid w:val="00131EE8"/>
    <w:rsid w:val="00132022"/>
    <w:rsid w:val="00132553"/>
    <w:rsid w:val="00132EB7"/>
    <w:rsid w:val="00133126"/>
    <w:rsid w:val="0013372C"/>
    <w:rsid w:val="00133831"/>
    <w:rsid w:val="0013395A"/>
    <w:rsid w:val="00133DBB"/>
    <w:rsid w:val="001346D8"/>
    <w:rsid w:val="00134746"/>
    <w:rsid w:val="00134887"/>
    <w:rsid w:val="001348FB"/>
    <w:rsid w:val="00134A81"/>
    <w:rsid w:val="00134D03"/>
    <w:rsid w:val="00134DFB"/>
    <w:rsid w:val="00134FA4"/>
    <w:rsid w:val="0013513F"/>
    <w:rsid w:val="0013570C"/>
    <w:rsid w:val="0013587C"/>
    <w:rsid w:val="00135C4D"/>
    <w:rsid w:val="00135C8A"/>
    <w:rsid w:val="00135DEA"/>
    <w:rsid w:val="001361AF"/>
    <w:rsid w:val="00136322"/>
    <w:rsid w:val="001363B3"/>
    <w:rsid w:val="00136434"/>
    <w:rsid w:val="001366CC"/>
    <w:rsid w:val="0013683E"/>
    <w:rsid w:val="00136A4F"/>
    <w:rsid w:val="00136BF4"/>
    <w:rsid w:val="00136CDD"/>
    <w:rsid w:val="0013705D"/>
    <w:rsid w:val="001374EA"/>
    <w:rsid w:val="0013758B"/>
    <w:rsid w:val="001378FA"/>
    <w:rsid w:val="001379FF"/>
    <w:rsid w:val="00137A4B"/>
    <w:rsid w:val="00137A84"/>
    <w:rsid w:val="00137DB6"/>
    <w:rsid w:val="00137E21"/>
    <w:rsid w:val="00137FB4"/>
    <w:rsid w:val="0014016F"/>
    <w:rsid w:val="00140294"/>
    <w:rsid w:val="0014042C"/>
    <w:rsid w:val="001404CB"/>
    <w:rsid w:val="0014068A"/>
    <w:rsid w:val="001408D7"/>
    <w:rsid w:val="00140994"/>
    <w:rsid w:val="00140B67"/>
    <w:rsid w:val="00140C9B"/>
    <w:rsid w:val="00140DA0"/>
    <w:rsid w:val="00140E16"/>
    <w:rsid w:val="00141156"/>
    <w:rsid w:val="001412CE"/>
    <w:rsid w:val="001413DD"/>
    <w:rsid w:val="00141494"/>
    <w:rsid w:val="0014185E"/>
    <w:rsid w:val="00141E9A"/>
    <w:rsid w:val="00141FB2"/>
    <w:rsid w:val="001420BB"/>
    <w:rsid w:val="00142131"/>
    <w:rsid w:val="00142186"/>
    <w:rsid w:val="00142511"/>
    <w:rsid w:val="001428BF"/>
    <w:rsid w:val="00142AC0"/>
    <w:rsid w:val="00142F3A"/>
    <w:rsid w:val="00142F58"/>
    <w:rsid w:val="001431AE"/>
    <w:rsid w:val="001431E1"/>
    <w:rsid w:val="0014337B"/>
    <w:rsid w:val="00143481"/>
    <w:rsid w:val="001435C0"/>
    <w:rsid w:val="00143A5E"/>
    <w:rsid w:val="00143A73"/>
    <w:rsid w:val="00143B3A"/>
    <w:rsid w:val="00143B4D"/>
    <w:rsid w:val="00143C68"/>
    <w:rsid w:val="00143C80"/>
    <w:rsid w:val="00143E5A"/>
    <w:rsid w:val="00144045"/>
    <w:rsid w:val="0014404A"/>
    <w:rsid w:val="00144158"/>
    <w:rsid w:val="0014449E"/>
    <w:rsid w:val="001444F6"/>
    <w:rsid w:val="0014483A"/>
    <w:rsid w:val="00144871"/>
    <w:rsid w:val="001449D3"/>
    <w:rsid w:val="00144DD1"/>
    <w:rsid w:val="00144E5A"/>
    <w:rsid w:val="00145561"/>
    <w:rsid w:val="00145609"/>
    <w:rsid w:val="001458C7"/>
    <w:rsid w:val="00145A7D"/>
    <w:rsid w:val="00145C3E"/>
    <w:rsid w:val="00145C79"/>
    <w:rsid w:val="00145F9E"/>
    <w:rsid w:val="00146006"/>
    <w:rsid w:val="00146329"/>
    <w:rsid w:val="00146364"/>
    <w:rsid w:val="001463DC"/>
    <w:rsid w:val="001463F7"/>
    <w:rsid w:val="001464C0"/>
    <w:rsid w:val="0014655A"/>
    <w:rsid w:val="0014656C"/>
    <w:rsid w:val="00146616"/>
    <w:rsid w:val="00146A31"/>
    <w:rsid w:val="00146B98"/>
    <w:rsid w:val="00146CB4"/>
    <w:rsid w:val="00146CC2"/>
    <w:rsid w:val="00146CE3"/>
    <w:rsid w:val="00146CE4"/>
    <w:rsid w:val="00146D11"/>
    <w:rsid w:val="00146DD7"/>
    <w:rsid w:val="001470C8"/>
    <w:rsid w:val="001471E4"/>
    <w:rsid w:val="001476DC"/>
    <w:rsid w:val="0014772A"/>
    <w:rsid w:val="00147A76"/>
    <w:rsid w:val="00147ABF"/>
    <w:rsid w:val="00147B26"/>
    <w:rsid w:val="00147D89"/>
    <w:rsid w:val="00147EBA"/>
    <w:rsid w:val="0015002C"/>
    <w:rsid w:val="00150171"/>
    <w:rsid w:val="00150178"/>
    <w:rsid w:val="0015027C"/>
    <w:rsid w:val="00150384"/>
    <w:rsid w:val="001506F2"/>
    <w:rsid w:val="00150CF7"/>
    <w:rsid w:val="00150D28"/>
    <w:rsid w:val="00150EEA"/>
    <w:rsid w:val="00150F79"/>
    <w:rsid w:val="00151145"/>
    <w:rsid w:val="001513CB"/>
    <w:rsid w:val="00151448"/>
    <w:rsid w:val="00151657"/>
    <w:rsid w:val="00151720"/>
    <w:rsid w:val="0015174F"/>
    <w:rsid w:val="00151817"/>
    <w:rsid w:val="0015183D"/>
    <w:rsid w:val="00151847"/>
    <w:rsid w:val="00151A51"/>
    <w:rsid w:val="00151C56"/>
    <w:rsid w:val="00151CFB"/>
    <w:rsid w:val="00151ED5"/>
    <w:rsid w:val="001520E3"/>
    <w:rsid w:val="00152210"/>
    <w:rsid w:val="001522F4"/>
    <w:rsid w:val="00152319"/>
    <w:rsid w:val="001524C8"/>
    <w:rsid w:val="001524D2"/>
    <w:rsid w:val="00152755"/>
    <w:rsid w:val="00152AE7"/>
    <w:rsid w:val="00152AFB"/>
    <w:rsid w:val="00152B1C"/>
    <w:rsid w:val="00152CA1"/>
    <w:rsid w:val="00152DBF"/>
    <w:rsid w:val="00152E72"/>
    <w:rsid w:val="00152FD8"/>
    <w:rsid w:val="00153266"/>
    <w:rsid w:val="00153A4C"/>
    <w:rsid w:val="00153BF2"/>
    <w:rsid w:val="00153D75"/>
    <w:rsid w:val="00153E13"/>
    <w:rsid w:val="00154159"/>
    <w:rsid w:val="0015420C"/>
    <w:rsid w:val="00154346"/>
    <w:rsid w:val="00154427"/>
    <w:rsid w:val="0015476D"/>
    <w:rsid w:val="0015476E"/>
    <w:rsid w:val="0015488C"/>
    <w:rsid w:val="001548A0"/>
    <w:rsid w:val="00154BFC"/>
    <w:rsid w:val="00154D10"/>
    <w:rsid w:val="00154F25"/>
    <w:rsid w:val="00155661"/>
    <w:rsid w:val="00155681"/>
    <w:rsid w:val="0015572F"/>
    <w:rsid w:val="001557D0"/>
    <w:rsid w:val="00155973"/>
    <w:rsid w:val="00155981"/>
    <w:rsid w:val="00155A3A"/>
    <w:rsid w:val="00155B7B"/>
    <w:rsid w:val="00155CA5"/>
    <w:rsid w:val="00156362"/>
    <w:rsid w:val="0015664D"/>
    <w:rsid w:val="00156B89"/>
    <w:rsid w:val="00156F7A"/>
    <w:rsid w:val="00157066"/>
    <w:rsid w:val="00157607"/>
    <w:rsid w:val="00157656"/>
    <w:rsid w:val="001578C3"/>
    <w:rsid w:val="00157903"/>
    <w:rsid w:val="00157A5B"/>
    <w:rsid w:val="00157BDF"/>
    <w:rsid w:val="00157DFD"/>
    <w:rsid w:val="00157E69"/>
    <w:rsid w:val="00157EDE"/>
    <w:rsid w:val="00157F4F"/>
    <w:rsid w:val="001600A5"/>
    <w:rsid w:val="0016016F"/>
    <w:rsid w:val="001601E6"/>
    <w:rsid w:val="001602D8"/>
    <w:rsid w:val="001603E8"/>
    <w:rsid w:val="0016058D"/>
    <w:rsid w:val="00160701"/>
    <w:rsid w:val="00160713"/>
    <w:rsid w:val="00160742"/>
    <w:rsid w:val="00160BD3"/>
    <w:rsid w:val="00160CE8"/>
    <w:rsid w:val="00160D26"/>
    <w:rsid w:val="00160F80"/>
    <w:rsid w:val="00161056"/>
    <w:rsid w:val="001610C1"/>
    <w:rsid w:val="001613FB"/>
    <w:rsid w:val="001616D7"/>
    <w:rsid w:val="001618DA"/>
    <w:rsid w:val="00161A67"/>
    <w:rsid w:val="00161B56"/>
    <w:rsid w:val="00162018"/>
    <w:rsid w:val="00162151"/>
    <w:rsid w:val="0016268B"/>
    <w:rsid w:val="00162723"/>
    <w:rsid w:val="0016278C"/>
    <w:rsid w:val="00162B59"/>
    <w:rsid w:val="00162D1F"/>
    <w:rsid w:val="00163357"/>
    <w:rsid w:val="0016335B"/>
    <w:rsid w:val="001633D8"/>
    <w:rsid w:val="001634CE"/>
    <w:rsid w:val="001634DE"/>
    <w:rsid w:val="001634E3"/>
    <w:rsid w:val="00163653"/>
    <w:rsid w:val="001636A4"/>
    <w:rsid w:val="001638A4"/>
    <w:rsid w:val="00163AAE"/>
    <w:rsid w:val="00163CEC"/>
    <w:rsid w:val="00163F1C"/>
    <w:rsid w:val="001646C3"/>
    <w:rsid w:val="0016493D"/>
    <w:rsid w:val="00164A86"/>
    <w:rsid w:val="00164D7A"/>
    <w:rsid w:val="00164D8B"/>
    <w:rsid w:val="00164E1D"/>
    <w:rsid w:val="00164FF6"/>
    <w:rsid w:val="00165944"/>
    <w:rsid w:val="00165A7F"/>
    <w:rsid w:val="00165A99"/>
    <w:rsid w:val="00165C47"/>
    <w:rsid w:val="00165CD1"/>
    <w:rsid w:val="00166274"/>
    <w:rsid w:val="00166339"/>
    <w:rsid w:val="001666AE"/>
    <w:rsid w:val="0016686A"/>
    <w:rsid w:val="001668EF"/>
    <w:rsid w:val="00166A1F"/>
    <w:rsid w:val="00166A29"/>
    <w:rsid w:val="00166BBD"/>
    <w:rsid w:val="00166C23"/>
    <w:rsid w:val="00166F15"/>
    <w:rsid w:val="00166FA3"/>
    <w:rsid w:val="00166FB0"/>
    <w:rsid w:val="00167131"/>
    <w:rsid w:val="0016741F"/>
    <w:rsid w:val="00167696"/>
    <w:rsid w:val="001678AB"/>
    <w:rsid w:val="00167972"/>
    <w:rsid w:val="00167A43"/>
    <w:rsid w:val="00167C4F"/>
    <w:rsid w:val="00167DC6"/>
    <w:rsid w:val="00167E50"/>
    <w:rsid w:val="00170095"/>
    <w:rsid w:val="001701EC"/>
    <w:rsid w:val="001701F4"/>
    <w:rsid w:val="00170384"/>
    <w:rsid w:val="001703E8"/>
    <w:rsid w:val="00170707"/>
    <w:rsid w:val="00170D06"/>
    <w:rsid w:val="001710D3"/>
    <w:rsid w:val="0017110B"/>
    <w:rsid w:val="00171142"/>
    <w:rsid w:val="0017126C"/>
    <w:rsid w:val="00171500"/>
    <w:rsid w:val="001715B5"/>
    <w:rsid w:val="00171A9B"/>
    <w:rsid w:val="00171C09"/>
    <w:rsid w:val="00171C82"/>
    <w:rsid w:val="001722C5"/>
    <w:rsid w:val="0017245C"/>
    <w:rsid w:val="001727A5"/>
    <w:rsid w:val="00173F02"/>
    <w:rsid w:val="00173F6B"/>
    <w:rsid w:val="00173FF8"/>
    <w:rsid w:val="001747C0"/>
    <w:rsid w:val="001747D8"/>
    <w:rsid w:val="00174A53"/>
    <w:rsid w:val="00174A65"/>
    <w:rsid w:val="00174B55"/>
    <w:rsid w:val="00174BC8"/>
    <w:rsid w:val="00174C31"/>
    <w:rsid w:val="00174CF4"/>
    <w:rsid w:val="00174E4D"/>
    <w:rsid w:val="00175125"/>
    <w:rsid w:val="00175156"/>
    <w:rsid w:val="00175893"/>
    <w:rsid w:val="00175B8D"/>
    <w:rsid w:val="00175C1A"/>
    <w:rsid w:val="00175D9E"/>
    <w:rsid w:val="00175EAE"/>
    <w:rsid w:val="00175F0D"/>
    <w:rsid w:val="00175F4A"/>
    <w:rsid w:val="00176022"/>
    <w:rsid w:val="00176354"/>
    <w:rsid w:val="001763F3"/>
    <w:rsid w:val="00176D64"/>
    <w:rsid w:val="00176E2B"/>
    <w:rsid w:val="00176E35"/>
    <w:rsid w:val="00176E99"/>
    <w:rsid w:val="00176EC4"/>
    <w:rsid w:val="00176FEB"/>
    <w:rsid w:val="00177089"/>
    <w:rsid w:val="0017714B"/>
    <w:rsid w:val="00177451"/>
    <w:rsid w:val="00177484"/>
    <w:rsid w:val="00177642"/>
    <w:rsid w:val="00177848"/>
    <w:rsid w:val="001778F2"/>
    <w:rsid w:val="00177985"/>
    <w:rsid w:val="00177AA7"/>
    <w:rsid w:val="00177ED4"/>
    <w:rsid w:val="0018007E"/>
    <w:rsid w:val="0018008D"/>
    <w:rsid w:val="001802F6"/>
    <w:rsid w:val="0018037F"/>
    <w:rsid w:val="0018096A"/>
    <w:rsid w:val="001809B8"/>
    <w:rsid w:val="00180A7E"/>
    <w:rsid w:val="00180DE3"/>
    <w:rsid w:val="00180EB3"/>
    <w:rsid w:val="00181005"/>
    <w:rsid w:val="00181441"/>
    <w:rsid w:val="0018167E"/>
    <w:rsid w:val="0018185E"/>
    <w:rsid w:val="00181BAB"/>
    <w:rsid w:val="00181F4A"/>
    <w:rsid w:val="001820B0"/>
    <w:rsid w:val="00182191"/>
    <w:rsid w:val="001821AA"/>
    <w:rsid w:val="001823DD"/>
    <w:rsid w:val="00182664"/>
    <w:rsid w:val="0018278F"/>
    <w:rsid w:val="00182E02"/>
    <w:rsid w:val="00182F22"/>
    <w:rsid w:val="00183233"/>
    <w:rsid w:val="00183321"/>
    <w:rsid w:val="001835DA"/>
    <w:rsid w:val="00183B37"/>
    <w:rsid w:val="00183B41"/>
    <w:rsid w:val="00183E8B"/>
    <w:rsid w:val="00184080"/>
    <w:rsid w:val="00184127"/>
    <w:rsid w:val="001844B5"/>
    <w:rsid w:val="0018469E"/>
    <w:rsid w:val="001847A2"/>
    <w:rsid w:val="001847EA"/>
    <w:rsid w:val="00184BA3"/>
    <w:rsid w:val="001852A6"/>
    <w:rsid w:val="00185406"/>
    <w:rsid w:val="00185469"/>
    <w:rsid w:val="001854A6"/>
    <w:rsid w:val="00185620"/>
    <w:rsid w:val="00185695"/>
    <w:rsid w:val="00185789"/>
    <w:rsid w:val="001858EF"/>
    <w:rsid w:val="00185A24"/>
    <w:rsid w:val="00185BDC"/>
    <w:rsid w:val="00185C92"/>
    <w:rsid w:val="00185F46"/>
    <w:rsid w:val="00186244"/>
    <w:rsid w:val="001864B1"/>
    <w:rsid w:val="00186546"/>
    <w:rsid w:val="00186707"/>
    <w:rsid w:val="00186846"/>
    <w:rsid w:val="00186A80"/>
    <w:rsid w:val="0018728D"/>
    <w:rsid w:val="001872E1"/>
    <w:rsid w:val="001877D9"/>
    <w:rsid w:val="0018784D"/>
    <w:rsid w:val="00190B28"/>
    <w:rsid w:val="00190BDC"/>
    <w:rsid w:val="00190C7E"/>
    <w:rsid w:val="00190C89"/>
    <w:rsid w:val="00190E31"/>
    <w:rsid w:val="00190F25"/>
    <w:rsid w:val="00190FFF"/>
    <w:rsid w:val="00191052"/>
    <w:rsid w:val="001911A7"/>
    <w:rsid w:val="001911E5"/>
    <w:rsid w:val="00191328"/>
    <w:rsid w:val="0019145B"/>
    <w:rsid w:val="00191738"/>
    <w:rsid w:val="00191750"/>
    <w:rsid w:val="00191D22"/>
    <w:rsid w:val="00191DA7"/>
    <w:rsid w:val="00191FF4"/>
    <w:rsid w:val="001924D5"/>
    <w:rsid w:val="00192981"/>
    <w:rsid w:val="00192C33"/>
    <w:rsid w:val="0019319F"/>
    <w:rsid w:val="001935CA"/>
    <w:rsid w:val="00193621"/>
    <w:rsid w:val="0019369F"/>
    <w:rsid w:val="001937BA"/>
    <w:rsid w:val="00193935"/>
    <w:rsid w:val="00193D53"/>
    <w:rsid w:val="001940A6"/>
    <w:rsid w:val="001940E8"/>
    <w:rsid w:val="0019420B"/>
    <w:rsid w:val="0019456F"/>
    <w:rsid w:val="0019479A"/>
    <w:rsid w:val="00194863"/>
    <w:rsid w:val="0019494B"/>
    <w:rsid w:val="00194B4C"/>
    <w:rsid w:val="00194DF3"/>
    <w:rsid w:val="00194DFB"/>
    <w:rsid w:val="00195385"/>
    <w:rsid w:val="0019547A"/>
    <w:rsid w:val="001956F7"/>
    <w:rsid w:val="00195711"/>
    <w:rsid w:val="001958F0"/>
    <w:rsid w:val="001959FC"/>
    <w:rsid w:val="00195A63"/>
    <w:rsid w:val="00196144"/>
    <w:rsid w:val="001961F7"/>
    <w:rsid w:val="0019627E"/>
    <w:rsid w:val="001966D7"/>
    <w:rsid w:val="0019682C"/>
    <w:rsid w:val="00196837"/>
    <w:rsid w:val="0019684D"/>
    <w:rsid w:val="00196C33"/>
    <w:rsid w:val="00196CAD"/>
    <w:rsid w:val="00196CF5"/>
    <w:rsid w:val="00196D78"/>
    <w:rsid w:val="00196E8B"/>
    <w:rsid w:val="001970F1"/>
    <w:rsid w:val="00197793"/>
    <w:rsid w:val="001978C6"/>
    <w:rsid w:val="0019790C"/>
    <w:rsid w:val="00197B02"/>
    <w:rsid w:val="00197B40"/>
    <w:rsid w:val="00197C72"/>
    <w:rsid w:val="00197E5A"/>
    <w:rsid w:val="001A0157"/>
    <w:rsid w:val="001A01CC"/>
    <w:rsid w:val="001A0B16"/>
    <w:rsid w:val="001A0FF9"/>
    <w:rsid w:val="001A10B5"/>
    <w:rsid w:val="001A10BF"/>
    <w:rsid w:val="001A1B98"/>
    <w:rsid w:val="001A1CAC"/>
    <w:rsid w:val="001A1D47"/>
    <w:rsid w:val="001A1D92"/>
    <w:rsid w:val="001A2060"/>
    <w:rsid w:val="001A23DF"/>
    <w:rsid w:val="001A24F9"/>
    <w:rsid w:val="001A2573"/>
    <w:rsid w:val="001A2751"/>
    <w:rsid w:val="001A291F"/>
    <w:rsid w:val="001A2964"/>
    <w:rsid w:val="001A2CDB"/>
    <w:rsid w:val="001A2CFD"/>
    <w:rsid w:val="001A2EB1"/>
    <w:rsid w:val="001A3204"/>
    <w:rsid w:val="001A3304"/>
    <w:rsid w:val="001A35EB"/>
    <w:rsid w:val="001A3713"/>
    <w:rsid w:val="001A3792"/>
    <w:rsid w:val="001A3939"/>
    <w:rsid w:val="001A3AAE"/>
    <w:rsid w:val="001A3CFA"/>
    <w:rsid w:val="001A3D96"/>
    <w:rsid w:val="001A3F0F"/>
    <w:rsid w:val="001A47FE"/>
    <w:rsid w:val="001A4A4A"/>
    <w:rsid w:val="001A4B86"/>
    <w:rsid w:val="001A4E23"/>
    <w:rsid w:val="001A505D"/>
    <w:rsid w:val="001A51DB"/>
    <w:rsid w:val="001A51EB"/>
    <w:rsid w:val="001A546E"/>
    <w:rsid w:val="001A5612"/>
    <w:rsid w:val="001A59F7"/>
    <w:rsid w:val="001A5AE6"/>
    <w:rsid w:val="001A5B7C"/>
    <w:rsid w:val="001A5CB6"/>
    <w:rsid w:val="001A5FED"/>
    <w:rsid w:val="001A61B8"/>
    <w:rsid w:val="001A660C"/>
    <w:rsid w:val="001A6920"/>
    <w:rsid w:val="001A6C2D"/>
    <w:rsid w:val="001A704F"/>
    <w:rsid w:val="001A70E0"/>
    <w:rsid w:val="001A70E7"/>
    <w:rsid w:val="001A734F"/>
    <w:rsid w:val="001A749B"/>
    <w:rsid w:val="001A772C"/>
    <w:rsid w:val="001A772D"/>
    <w:rsid w:val="001A7828"/>
    <w:rsid w:val="001A7919"/>
    <w:rsid w:val="001A7B3A"/>
    <w:rsid w:val="001A7EDB"/>
    <w:rsid w:val="001B03BB"/>
    <w:rsid w:val="001B06CD"/>
    <w:rsid w:val="001B073A"/>
    <w:rsid w:val="001B085D"/>
    <w:rsid w:val="001B0AC1"/>
    <w:rsid w:val="001B0BD4"/>
    <w:rsid w:val="001B0CCD"/>
    <w:rsid w:val="001B0E5F"/>
    <w:rsid w:val="001B0E9D"/>
    <w:rsid w:val="001B1405"/>
    <w:rsid w:val="001B1A3D"/>
    <w:rsid w:val="001B1C7A"/>
    <w:rsid w:val="001B1C87"/>
    <w:rsid w:val="001B1CD6"/>
    <w:rsid w:val="001B1E53"/>
    <w:rsid w:val="001B236F"/>
    <w:rsid w:val="001B24A8"/>
    <w:rsid w:val="001B25AC"/>
    <w:rsid w:val="001B260D"/>
    <w:rsid w:val="001B270E"/>
    <w:rsid w:val="001B2CFA"/>
    <w:rsid w:val="001B317A"/>
    <w:rsid w:val="001B322E"/>
    <w:rsid w:val="001B340F"/>
    <w:rsid w:val="001B34FF"/>
    <w:rsid w:val="001B3737"/>
    <w:rsid w:val="001B3AF3"/>
    <w:rsid w:val="001B3FD4"/>
    <w:rsid w:val="001B417C"/>
    <w:rsid w:val="001B44E6"/>
    <w:rsid w:val="001B47F9"/>
    <w:rsid w:val="001B4866"/>
    <w:rsid w:val="001B4898"/>
    <w:rsid w:val="001B4A49"/>
    <w:rsid w:val="001B4AE1"/>
    <w:rsid w:val="001B4D22"/>
    <w:rsid w:val="001B4EB7"/>
    <w:rsid w:val="001B4F51"/>
    <w:rsid w:val="001B5152"/>
    <w:rsid w:val="001B5445"/>
    <w:rsid w:val="001B577D"/>
    <w:rsid w:val="001B5C14"/>
    <w:rsid w:val="001B6686"/>
    <w:rsid w:val="001B6704"/>
    <w:rsid w:val="001B695C"/>
    <w:rsid w:val="001B69CD"/>
    <w:rsid w:val="001B69D6"/>
    <w:rsid w:val="001B6DC5"/>
    <w:rsid w:val="001B6E3E"/>
    <w:rsid w:val="001B6EC7"/>
    <w:rsid w:val="001B717E"/>
    <w:rsid w:val="001B74BD"/>
    <w:rsid w:val="001B7522"/>
    <w:rsid w:val="001B7A1C"/>
    <w:rsid w:val="001B7B1C"/>
    <w:rsid w:val="001B7C2F"/>
    <w:rsid w:val="001B7CC2"/>
    <w:rsid w:val="001C00AD"/>
    <w:rsid w:val="001C04FB"/>
    <w:rsid w:val="001C06A0"/>
    <w:rsid w:val="001C08F3"/>
    <w:rsid w:val="001C0968"/>
    <w:rsid w:val="001C0A50"/>
    <w:rsid w:val="001C0EF1"/>
    <w:rsid w:val="001C10BC"/>
    <w:rsid w:val="001C1483"/>
    <w:rsid w:val="001C1887"/>
    <w:rsid w:val="001C1BA0"/>
    <w:rsid w:val="001C1DE8"/>
    <w:rsid w:val="001C1DED"/>
    <w:rsid w:val="001C23A9"/>
    <w:rsid w:val="001C2441"/>
    <w:rsid w:val="001C251C"/>
    <w:rsid w:val="001C2544"/>
    <w:rsid w:val="001C2AEA"/>
    <w:rsid w:val="001C2B9A"/>
    <w:rsid w:val="001C304B"/>
    <w:rsid w:val="001C31A2"/>
    <w:rsid w:val="001C350A"/>
    <w:rsid w:val="001C3A84"/>
    <w:rsid w:val="001C3C43"/>
    <w:rsid w:val="001C3F3E"/>
    <w:rsid w:val="001C3FBD"/>
    <w:rsid w:val="001C409C"/>
    <w:rsid w:val="001C40EA"/>
    <w:rsid w:val="001C4139"/>
    <w:rsid w:val="001C429A"/>
    <w:rsid w:val="001C43C2"/>
    <w:rsid w:val="001C4410"/>
    <w:rsid w:val="001C470E"/>
    <w:rsid w:val="001C493C"/>
    <w:rsid w:val="001C512D"/>
    <w:rsid w:val="001C55A9"/>
    <w:rsid w:val="001C55B1"/>
    <w:rsid w:val="001C5734"/>
    <w:rsid w:val="001C576E"/>
    <w:rsid w:val="001C5852"/>
    <w:rsid w:val="001C5AAC"/>
    <w:rsid w:val="001C5AD0"/>
    <w:rsid w:val="001C602B"/>
    <w:rsid w:val="001C605B"/>
    <w:rsid w:val="001C60D3"/>
    <w:rsid w:val="001C61B5"/>
    <w:rsid w:val="001C64C8"/>
    <w:rsid w:val="001C6618"/>
    <w:rsid w:val="001C68CB"/>
    <w:rsid w:val="001C6AE8"/>
    <w:rsid w:val="001C6B88"/>
    <w:rsid w:val="001C6C56"/>
    <w:rsid w:val="001C6CBA"/>
    <w:rsid w:val="001C6EF5"/>
    <w:rsid w:val="001C7012"/>
    <w:rsid w:val="001C7048"/>
    <w:rsid w:val="001C7135"/>
    <w:rsid w:val="001C7193"/>
    <w:rsid w:val="001C7AEA"/>
    <w:rsid w:val="001C7BFC"/>
    <w:rsid w:val="001C7C14"/>
    <w:rsid w:val="001D008A"/>
    <w:rsid w:val="001D039A"/>
    <w:rsid w:val="001D057F"/>
    <w:rsid w:val="001D05C7"/>
    <w:rsid w:val="001D0617"/>
    <w:rsid w:val="001D0BA9"/>
    <w:rsid w:val="001D0CEB"/>
    <w:rsid w:val="001D0D01"/>
    <w:rsid w:val="001D1204"/>
    <w:rsid w:val="001D12E2"/>
    <w:rsid w:val="001D1446"/>
    <w:rsid w:val="001D1479"/>
    <w:rsid w:val="001D14A3"/>
    <w:rsid w:val="001D189C"/>
    <w:rsid w:val="001D1923"/>
    <w:rsid w:val="001D1D59"/>
    <w:rsid w:val="001D1F5A"/>
    <w:rsid w:val="001D2131"/>
    <w:rsid w:val="001D2695"/>
    <w:rsid w:val="001D2867"/>
    <w:rsid w:val="001D28F4"/>
    <w:rsid w:val="001D2A39"/>
    <w:rsid w:val="001D2DE7"/>
    <w:rsid w:val="001D2E83"/>
    <w:rsid w:val="001D3241"/>
    <w:rsid w:val="001D34F3"/>
    <w:rsid w:val="001D36F9"/>
    <w:rsid w:val="001D3BAF"/>
    <w:rsid w:val="001D3F1C"/>
    <w:rsid w:val="001D4028"/>
    <w:rsid w:val="001D4139"/>
    <w:rsid w:val="001D4478"/>
    <w:rsid w:val="001D45DD"/>
    <w:rsid w:val="001D49DA"/>
    <w:rsid w:val="001D5BF6"/>
    <w:rsid w:val="001D5DD2"/>
    <w:rsid w:val="001D5E6D"/>
    <w:rsid w:val="001D5FFB"/>
    <w:rsid w:val="001D609F"/>
    <w:rsid w:val="001D60F7"/>
    <w:rsid w:val="001D62C3"/>
    <w:rsid w:val="001D632E"/>
    <w:rsid w:val="001D63B0"/>
    <w:rsid w:val="001D6674"/>
    <w:rsid w:val="001D69DD"/>
    <w:rsid w:val="001D6B24"/>
    <w:rsid w:val="001D6CA8"/>
    <w:rsid w:val="001D6EF3"/>
    <w:rsid w:val="001D6F39"/>
    <w:rsid w:val="001D71E1"/>
    <w:rsid w:val="001D758A"/>
    <w:rsid w:val="001D76F1"/>
    <w:rsid w:val="001D7708"/>
    <w:rsid w:val="001D797E"/>
    <w:rsid w:val="001D7A48"/>
    <w:rsid w:val="001D7B7D"/>
    <w:rsid w:val="001D7BFE"/>
    <w:rsid w:val="001D7D69"/>
    <w:rsid w:val="001E00AB"/>
    <w:rsid w:val="001E010A"/>
    <w:rsid w:val="001E0296"/>
    <w:rsid w:val="001E0804"/>
    <w:rsid w:val="001E08FC"/>
    <w:rsid w:val="001E0AAC"/>
    <w:rsid w:val="001E0B16"/>
    <w:rsid w:val="001E0EB4"/>
    <w:rsid w:val="001E0FEB"/>
    <w:rsid w:val="001E116E"/>
    <w:rsid w:val="001E127D"/>
    <w:rsid w:val="001E1281"/>
    <w:rsid w:val="001E137E"/>
    <w:rsid w:val="001E1559"/>
    <w:rsid w:val="001E1656"/>
    <w:rsid w:val="001E194F"/>
    <w:rsid w:val="001E1A14"/>
    <w:rsid w:val="001E1A82"/>
    <w:rsid w:val="001E1D29"/>
    <w:rsid w:val="001E222A"/>
    <w:rsid w:val="001E245D"/>
    <w:rsid w:val="001E2556"/>
    <w:rsid w:val="001E25CF"/>
    <w:rsid w:val="001E2983"/>
    <w:rsid w:val="001E2995"/>
    <w:rsid w:val="001E2D7C"/>
    <w:rsid w:val="001E2DEE"/>
    <w:rsid w:val="001E2FDD"/>
    <w:rsid w:val="001E33FB"/>
    <w:rsid w:val="001E3721"/>
    <w:rsid w:val="001E3C71"/>
    <w:rsid w:val="001E3E21"/>
    <w:rsid w:val="001E40DB"/>
    <w:rsid w:val="001E4306"/>
    <w:rsid w:val="001E43CF"/>
    <w:rsid w:val="001E4A1B"/>
    <w:rsid w:val="001E4C8F"/>
    <w:rsid w:val="001E4FFA"/>
    <w:rsid w:val="001E5645"/>
    <w:rsid w:val="001E580B"/>
    <w:rsid w:val="001E5DF3"/>
    <w:rsid w:val="001E5F5B"/>
    <w:rsid w:val="001E6100"/>
    <w:rsid w:val="001E6200"/>
    <w:rsid w:val="001E6250"/>
    <w:rsid w:val="001E6398"/>
    <w:rsid w:val="001E6851"/>
    <w:rsid w:val="001E6858"/>
    <w:rsid w:val="001E690A"/>
    <w:rsid w:val="001E6A1C"/>
    <w:rsid w:val="001E6CC2"/>
    <w:rsid w:val="001E736A"/>
    <w:rsid w:val="001E76A9"/>
    <w:rsid w:val="001E780D"/>
    <w:rsid w:val="001E78DF"/>
    <w:rsid w:val="001E7ABE"/>
    <w:rsid w:val="001E7EC2"/>
    <w:rsid w:val="001F008E"/>
    <w:rsid w:val="001F05CA"/>
    <w:rsid w:val="001F0B58"/>
    <w:rsid w:val="001F0B89"/>
    <w:rsid w:val="001F0BA9"/>
    <w:rsid w:val="001F0E19"/>
    <w:rsid w:val="001F0EF7"/>
    <w:rsid w:val="001F0F45"/>
    <w:rsid w:val="001F1245"/>
    <w:rsid w:val="001F140F"/>
    <w:rsid w:val="001F1759"/>
    <w:rsid w:val="001F18EF"/>
    <w:rsid w:val="001F1AB3"/>
    <w:rsid w:val="001F1E20"/>
    <w:rsid w:val="001F2018"/>
    <w:rsid w:val="001F2194"/>
    <w:rsid w:val="001F220E"/>
    <w:rsid w:val="001F238B"/>
    <w:rsid w:val="001F23B2"/>
    <w:rsid w:val="001F249C"/>
    <w:rsid w:val="001F2805"/>
    <w:rsid w:val="001F28E4"/>
    <w:rsid w:val="001F2979"/>
    <w:rsid w:val="001F2CF8"/>
    <w:rsid w:val="001F2D4B"/>
    <w:rsid w:val="001F2E25"/>
    <w:rsid w:val="001F3078"/>
    <w:rsid w:val="001F320E"/>
    <w:rsid w:val="001F335E"/>
    <w:rsid w:val="001F354E"/>
    <w:rsid w:val="001F3628"/>
    <w:rsid w:val="001F37FF"/>
    <w:rsid w:val="001F3B05"/>
    <w:rsid w:val="001F3DE5"/>
    <w:rsid w:val="001F4840"/>
    <w:rsid w:val="001F499F"/>
    <w:rsid w:val="001F49D5"/>
    <w:rsid w:val="001F4BC7"/>
    <w:rsid w:val="001F4C5B"/>
    <w:rsid w:val="001F4D60"/>
    <w:rsid w:val="001F4F57"/>
    <w:rsid w:val="001F4FB8"/>
    <w:rsid w:val="001F50FB"/>
    <w:rsid w:val="001F5849"/>
    <w:rsid w:val="001F5A11"/>
    <w:rsid w:val="001F5A7D"/>
    <w:rsid w:val="001F5B98"/>
    <w:rsid w:val="001F5C99"/>
    <w:rsid w:val="001F5CEB"/>
    <w:rsid w:val="001F5CF2"/>
    <w:rsid w:val="001F605E"/>
    <w:rsid w:val="001F6153"/>
    <w:rsid w:val="001F6310"/>
    <w:rsid w:val="001F6735"/>
    <w:rsid w:val="001F68EF"/>
    <w:rsid w:val="001F6AAE"/>
    <w:rsid w:val="001F6DD9"/>
    <w:rsid w:val="001F7118"/>
    <w:rsid w:val="001F713D"/>
    <w:rsid w:val="001F723E"/>
    <w:rsid w:val="001F72AF"/>
    <w:rsid w:val="001F7385"/>
    <w:rsid w:val="001F73B2"/>
    <w:rsid w:val="001F73C5"/>
    <w:rsid w:val="001F73F8"/>
    <w:rsid w:val="001F764F"/>
    <w:rsid w:val="001F7814"/>
    <w:rsid w:val="001F7DC8"/>
    <w:rsid w:val="001F7E6E"/>
    <w:rsid w:val="002001A6"/>
    <w:rsid w:val="00200358"/>
    <w:rsid w:val="002004AC"/>
    <w:rsid w:val="00200901"/>
    <w:rsid w:val="00200A4E"/>
    <w:rsid w:val="00200D94"/>
    <w:rsid w:val="0020192C"/>
    <w:rsid w:val="00201BF5"/>
    <w:rsid w:val="00202132"/>
    <w:rsid w:val="00202226"/>
    <w:rsid w:val="00202C1F"/>
    <w:rsid w:val="00202CD7"/>
    <w:rsid w:val="00203006"/>
    <w:rsid w:val="0020316A"/>
    <w:rsid w:val="002031C0"/>
    <w:rsid w:val="002039AA"/>
    <w:rsid w:val="00203E8B"/>
    <w:rsid w:val="00203EE2"/>
    <w:rsid w:val="00203F39"/>
    <w:rsid w:val="0020406D"/>
    <w:rsid w:val="002046C9"/>
    <w:rsid w:val="002047B8"/>
    <w:rsid w:val="00204B97"/>
    <w:rsid w:val="002050D0"/>
    <w:rsid w:val="00205218"/>
    <w:rsid w:val="00205506"/>
    <w:rsid w:val="002056E4"/>
    <w:rsid w:val="002059A6"/>
    <w:rsid w:val="00205A44"/>
    <w:rsid w:val="00205A83"/>
    <w:rsid w:val="00205B09"/>
    <w:rsid w:val="00205B95"/>
    <w:rsid w:val="00205DDE"/>
    <w:rsid w:val="002061CC"/>
    <w:rsid w:val="002062EB"/>
    <w:rsid w:val="002063DC"/>
    <w:rsid w:val="002066C3"/>
    <w:rsid w:val="0020671C"/>
    <w:rsid w:val="00206736"/>
    <w:rsid w:val="00206775"/>
    <w:rsid w:val="00206A27"/>
    <w:rsid w:val="00206A8C"/>
    <w:rsid w:val="00206AA2"/>
    <w:rsid w:val="00206CFC"/>
    <w:rsid w:val="00206D1F"/>
    <w:rsid w:val="00206D48"/>
    <w:rsid w:val="00206EA8"/>
    <w:rsid w:val="00206F3E"/>
    <w:rsid w:val="00206F60"/>
    <w:rsid w:val="0020717C"/>
    <w:rsid w:val="002073FA"/>
    <w:rsid w:val="0020743B"/>
    <w:rsid w:val="002077B7"/>
    <w:rsid w:val="00207BBE"/>
    <w:rsid w:val="00207BD3"/>
    <w:rsid w:val="00207CC0"/>
    <w:rsid w:val="00207CCF"/>
    <w:rsid w:val="00207DB3"/>
    <w:rsid w:val="00207E98"/>
    <w:rsid w:val="00207F05"/>
    <w:rsid w:val="00207F8D"/>
    <w:rsid w:val="00207FBF"/>
    <w:rsid w:val="00210101"/>
    <w:rsid w:val="002101BF"/>
    <w:rsid w:val="002101D5"/>
    <w:rsid w:val="00210246"/>
    <w:rsid w:val="0021024B"/>
    <w:rsid w:val="00210255"/>
    <w:rsid w:val="002102EB"/>
    <w:rsid w:val="0021045B"/>
    <w:rsid w:val="002105D7"/>
    <w:rsid w:val="00210795"/>
    <w:rsid w:val="00210B53"/>
    <w:rsid w:val="002111DB"/>
    <w:rsid w:val="002113F9"/>
    <w:rsid w:val="00211835"/>
    <w:rsid w:val="0021196C"/>
    <w:rsid w:val="00211AED"/>
    <w:rsid w:val="00211B38"/>
    <w:rsid w:val="00211C08"/>
    <w:rsid w:val="00212189"/>
    <w:rsid w:val="00212464"/>
    <w:rsid w:val="0021250F"/>
    <w:rsid w:val="0021258D"/>
    <w:rsid w:val="002126E3"/>
    <w:rsid w:val="00212B0F"/>
    <w:rsid w:val="00212CC0"/>
    <w:rsid w:val="00212D84"/>
    <w:rsid w:val="00212F91"/>
    <w:rsid w:val="002130FC"/>
    <w:rsid w:val="002132E1"/>
    <w:rsid w:val="00213337"/>
    <w:rsid w:val="0021333E"/>
    <w:rsid w:val="002133C8"/>
    <w:rsid w:val="002133DC"/>
    <w:rsid w:val="002134F3"/>
    <w:rsid w:val="002135AC"/>
    <w:rsid w:val="002135B8"/>
    <w:rsid w:val="00213765"/>
    <w:rsid w:val="0021387C"/>
    <w:rsid w:val="00213A36"/>
    <w:rsid w:val="00213D6B"/>
    <w:rsid w:val="0021444D"/>
    <w:rsid w:val="0021449B"/>
    <w:rsid w:val="0021470D"/>
    <w:rsid w:val="002147C6"/>
    <w:rsid w:val="002148F0"/>
    <w:rsid w:val="00214CE8"/>
    <w:rsid w:val="00214D2A"/>
    <w:rsid w:val="00214D50"/>
    <w:rsid w:val="0021511E"/>
    <w:rsid w:val="00215680"/>
    <w:rsid w:val="00215A7A"/>
    <w:rsid w:val="00215AA2"/>
    <w:rsid w:val="00215AD6"/>
    <w:rsid w:val="00215C35"/>
    <w:rsid w:val="00215D81"/>
    <w:rsid w:val="00215FA3"/>
    <w:rsid w:val="00216277"/>
    <w:rsid w:val="0021634C"/>
    <w:rsid w:val="00216883"/>
    <w:rsid w:val="00216929"/>
    <w:rsid w:val="00216B2C"/>
    <w:rsid w:val="00216DA3"/>
    <w:rsid w:val="00216DFB"/>
    <w:rsid w:val="00216E12"/>
    <w:rsid w:val="00217027"/>
    <w:rsid w:val="002170E3"/>
    <w:rsid w:val="00217324"/>
    <w:rsid w:val="0021749B"/>
    <w:rsid w:val="0021766C"/>
    <w:rsid w:val="002178F3"/>
    <w:rsid w:val="00217A1D"/>
    <w:rsid w:val="00217B33"/>
    <w:rsid w:val="00217B47"/>
    <w:rsid w:val="00217F91"/>
    <w:rsid w:val="00220212"/>
    <w:rsid w:val="002203F6"/>
    <w:rsid w:val="00220475"/>
    <w:rsid w:val="002209B6"/>
    <w:rsid w:val="002209BA"/>
    <w:rsid w:val="00220B08"/>
    <w:rsid w:val="00220F64"/>
    <w:rsid w:val="002211B7"/>
    <w:rsid w:val="00221413"/>
    <w:rsid w:val="00221962"/>
    <w:rsid w:val="00221B37"/>
    <w:rsid w:val="00221EED"/>
    <w:rsid w:val="0022233E"/>
    <w:rsid w:val="00222496"/>
    <w:rsid w:val="00222616"/>
    <w:rsid w:val="00222949"/>
    <w:rsid w:val="00222D80"/>
    <w:rsid w:val="00222DAD"/>
    <w:rsid w:val="00222DC5"/>
    <w:rsid w:val="00222DFC"/>
    <w:rsid w:val="00222E81"/>
    <w:rsid w:val="00223820"/>
    <w:rsid w:val="002238C0"/>
    <w:rsid w:val="00223913"/>
    <w:rsid w:val="002242B8"/>
    <w:rsid w:val="002246D9"/>
    <w:rsid w:val="002247BF"/>
    <w:rsid w:val="00224A0C"/>
    <w:rsid w:val="00224AE0"/>
    <w:rsid w:val="00224B7F"/>
    <w:rsid w:val="00224ED1"/>
    <w:rsid w:val="00224ED4"/>
    <w:rsid w:val="00224F46"/>
    <w:rsid w:val="00225281"/>
    <w:rsid w:val="00225643"/>
    <w:rsid w:val="0022577B"/>
    <w:rsid w:val="00225802"/>
    <w:rsid w:val="00225C28"/>
    <w:rsid w:val="00225CB9"/>
    <w:rsid w:val="00225ED5"/>
    <w:rsid w:val="00225FB7"/>
    <w:rsid w:val="00226068"/>
    <w:rsid w:val="002262DE"/>
    <w:rsid w:val="0022634C"/>
    <w:rsid w:val="0022678D"/>
    <w:rsid w:val="002268D6"/>
    <w:rsid w:val="002268EA"/>
    <w:rsid w:val="00226E6A"/>
    <w:rsid w:val="002272B4"/>
    <w:rsid w:val="002272DF"/>
    <w:rsid w:val="0022731F"/>
    <w:rsid w:val="002279B4"/>
    <w:rsid w:val="00227D32"/>
    <w:rsid w:val="00227E6E"/>
    <w:rsid w:val="00230095"/>
    <w:rsid w:val="00230612"/>
    <w:rsid w:val="00230742"/>
    <w:rsid w:val="00230C36"/>
    <w:rsid w:val="00230C69"/>
    <w:rsid w:val="00230C6C"/>
    <w:rsid w:val="00230EBA"/>
    <w:rsid w:val="00230EE2"/>
    <w:rsid w:val="002311C0"/>
    <w:rsid w:val="002314B3"/>
    <w:rsid w:val="002316C2"/>
    <w:rsid w:val="00231870"/>
    <w:rsid w:val="00231BC1"/>
    <w:rsid w:val="00231BD0"/>
    <w:rsid w:val="00231E15"/>
    <w:rsid w:val="00232012"/>
    <w:rsid w:val="002320D0"/>
    <w:rsid w:val="00232130"/>
    <w:rsid w:val="0023248B"/>
    <w:rsid w:val="00232584"/>
    <w:rsid w:val="0023281F"/>
    <w:rsid w:val="00233215"/>
    <w:rsid w:val="00233727"/>
    <w:rsid w:val="0023388A"/>
    <w:rsid w:val="002339AE"/>
    <w:rsid w:val="00233F79"/>
    <w:rsid w:val="0023408F"/>
    <w:rsid w:val="00234E69"/>
    <w:rsid w:val="00234E88"/>
    <w:rsid w:val="00235018"/>
    <w:rsid w:val="00235176"/>
    <w:rsid w:val="002354FD"/>
    <w:rsid w:val="0023551A"/>
    <w:rsid w:val="002357A5"/>
    <w:rsid w:val="00235AA5"/>
    <w:rsid w:val="00235C88"/>
    <w:rsid w:val="00235DBE"/>
    <w:rsid w:val="00235E77"/>
    <w:rsid w:val="002360F6"/>
    <w:rsid w:val="00236188"/>
    <w:rsid w:val="0023625B"/>
    <w:rsid w:val="002362B4"/>
    <w:rsid w:val="0023642B"/>
    <w:rsid w:val="00236445"/>
    <w:rsid w:val="00236547"/>
    <w:rsid w:val="002367F4"/>
    <w:rsid w:val="00236B2E"/>
    <w:rsid w:val="002370C1"/>
    <w:rsid w:val="0023720D"/>
    <w:rsid w:val="00237729"/>
    <w:rsid w:val="00237733"/>
    <w:rsid w:val="002377C3"/>
    <w:rsid w:val="0023789D"/>
    <w:rsid w:val="00237A2A"/>
    <w:rsid w:val="00237B1F"/>
    <w:rsid w:val="00237D93"/>
    <w:rsid w:val="00240015"/>
    <w:rsid w:val="00240192"/>
    <w:rsid w:val="0024041C"/>
    <w:rsid w:val="00240534"/>
    <w:rsid w:val="0024072F"/>
    <w:rsid w:val="00240871"/>
    <w:rsid w:val="0024089F"/>
    <w:rsid w:val="00240A3A"/>
    <w:rsid w:val="00240B54"/>
    <w:rsid w:val="00240B56"/>
    <w:rsid w:val="00240C20"/>
    <w:rsid w:val="00241014"/>
    <w:rsid w:val="002410B7"/>
    <w:rsid w:val="00241232"/>
    <w:rsid w:val="00241249"/>
    <w:rsid w:val="002413EB"/>
    <w:rsid w:val="002415AD"/>
    <w:rsid w:val="00241729"/>
    <w:rsid w:val="00241BAC"/>
    <w:rsid w:val="00241C3D"/>
    <w:rsid w:val="002421C3"/>
    <w:rsid w:val="00242207"/>
    <w:rsid w:val="0024224C"/>
    <w:rsid w:val="0024231F"/>
    <w:rsid w:val="0024233A"/>
    <w:rsid w:val="0024238E"/>
    <w:rsid w:val="00242667"/>
    <w:rsid w:val="0024278A"/>
    <w:rsid w:val="00242AE3"/>
    <w:rsid w:val="00242CBB"/>
    <w:rsid w:val="00242FAA"/>
    <w:rsid w:val="00243096"/>
    <w:rsid w:val="00243376"/>
    <w:rsid w:val="00243789"/>
    <w:rsid w:val="002438F7"/>
    <w:rsid w:val="002438FE"/>
    <w:rsid w:val="00243A39"/>
    <w:rsid w:val="00243A82"/>
    <w:rsid w:val="00243AE4"/>
    <w:rsid w:val="00243AE5"/>
    <w:rsid w:val="00243AE9"/>
    <w:rsid w:val="00243E51"/>
    <w:rsid w:val="00243F52"/>
    <w:rsid w:val="0024400B"/>
    <w:rsid w:val="0024428D"/>
    <w:rsid w:val="002444F0"/>
    <w:rsid w:val="0024454D"/>
    <w:rsid w:val="002446D8"/>
    <w:rsid w:val="0024489F"/>
    <w:rsid w:val="00244A97"/>
    <w:rsid w:val="00244ADA"/>
    <w:rsid w:val="00244B5F"/>
    <w:rsid w:val="00244D4D"/>
    <w:rsid w:val="00244D52"/>
    <w:rsid w:val="00244EBE"/>
    <w:rsid w:val="00245067"/>
    <w:rsid w:val="002451B9"/>
    <w:rsid w:val="0024535F"/>
    <w:rsid w:val="0024550D"/>
    <w:rsid w:val="0024584D"/>
    <w:rsid w:val="0024590B"/>
    <w:rsid w:val="002459FE"/>
    <w:rsid w:val="00245B4E"/>
    <w:rsid w:val="00245D5C"/>
    <w:rsid w:val="00245D8D"/>
    <w:rsid w:val="00246061"/>
    <w:rsid w:val="00246141"/>
    <w:rsid w:val="00246340"/>
    <w:rsid w:val="00246413"/>
    <w:rsid w:val="00246A8D"/>
    <w:rsid w:val="00246EC2"/>
    <w:rsid w:val="00246F71"/>
    <w:rsid w:val="0024706B"/>
    <w:rsid w:val="0024735E"/>
    <w:rsid w:val="002473FC"/>
    <w:rsid w:val="00247519"/>
    <w:rsid w:val="00247875"/>
    <w:rsid w:val="00247F91"/>
    <w:rsid w:val="00250078"/>
    <w:rsid w:val="002502CE"/>
    <w:rsid w:val="002503B1"/>
    <w:rsid w:val="002503DF"/>
    <w:rsid w:val="0025051E"/>
    <w:rsid w:val="0025060F"/>
    <w:rsid w:val="0025075A"/>
    <w:rsid w:val="00250A6B"/>
    <w:rsid w:val="00250B8C"/>
    <w:rsid w:val="00250DD0"/>
    <w:rsid w:val="0025113A"/>
    <w:rsid w:val="0025143A"/>
    <w:rsid w:val="00251650"/>
    <w:rsid w:val="002517AC"/>
    <w:rsid w:val="002519FC"/>
    <w:rsid w:val="00251AE0"/>
    <w:rsid w:val="00251AE3"/>
    <w:rsid w:val="002527EE"/>
    <w:rsid w:val="002528B1"/>
    <w:rsid w:val="00252BD6"/>
    <w:rsid w:val="00252C38"/>
    <w:rsid w:val="00252C49"/>
    <w:rsid w:val="00252FDA"/>
    <w:rsid w:val="0025303C"/>
    <w:rsid w:val="002532B9"/>
    <w:rsid w:val="002535E6"/>
    <w:rsid w:val="00253625"/>
    <w:rsid w:val="00253E23"/>
    <w:rsid w:val="002543CF"/>
    <w:rsid w:val="00254515"/>
    <w:rsid w:val="00254C20"/>
    <w:rsid w:val="00254CCE"/>
    <w:rsid w:val="00254EAD"/>
    <w:rsid w:val="0025526F"/>
    <w:rsid w:val="00255430"/>
    <w:rsid w:val="0025579A"/>
    <w:rsid w:val="00255828"/>
    <w:rsid w:val="0025583E"/>
    <w:rsid w:val="00255852"/>
    <w:rsid w:val="00255A1C"/>
    <w:rsid w:val="00256055"/>
    <w:rsid w:val="00256070"/>
    <w:rsid w:val="0025608D"/>
    <w:rsid w:val="002564EF"/>
    <w:rsid w:val="002568DE"/>
    <w:rsid w:val="00256BDB"/>
    <w:rsid w:val="00256F45"/>
    <w:rsid w:val="00257082"/>
    <w:rsid w:val="002571A3"/>
    <w:rsid w:val="00257295"/>
    <w:rsid w:val="00257366"/>
    <w:rsid w:val="00257421"/>
    <w:rsid w:val="00257CE2"/>
    <w:rsid w:val="00257E99"/>
    <w:rsid w:val="00257FB7"/>
    <w:rsid w:val="002601BA"/>
    <w:rsid w:val="002601F3"/>
    <w:rsid w:val="00260A41"/>
    <w:rsid w:val="00260CB8"/>
    <w:rsid w:val="00260CFD"/>
    <w:rsid w:val="00260FFF"/>
    <w:rsid w:val="002612ED"/>
    <w:rsid w:val="00261345"/>
    <w:rsid w:val="00261522"/>
    <w:rsid w:val="00261619"/>
    <w:rsid w:val="0026169A"/>
    <w:rsid w:val="002618D0"/>
    <w:rsid w:val="00261939"/>
    <w:rsid w:val="00261978"/>
    <w:rsid w:val="00261B15"/>
    <w:rsid w:val="00262528"/>
    <w:rsid w:val="0026264E"/>
    <w:rsid w:val="002627DB"/>
    <w:rsid w:val="00262938"/>
    <w:rsid w:val="00262963"/>
    <w:rsid w:val="002629E9"/>
    <w:rsid w:val="00262BC4"/>
    <w:rsid w:val="00262C0A"/>
    <w:rsid w:val="00263206"/>
    <w:rsid w:val="00263284"/>
    <w:rsid w:val="002633A7"/>
    <w:rsid w:val="002635F8"/>
    <w:rsid w:val="00263928"/>
    <w:rsid w:val="002639A1"/>
    <w:rsid w:val="00263CD9"/>
    <w:rsid w:val="00263D6C"/>
    <w:rsid w:val="00263DA9"/>
    <w:rsid w:val="00263E34"/>
    <w:rsid w:val="00263F67"/>
    <w:rsid w:val="00264023"/>
    <w:rsid w:val="002641B8"/>
    <w:rsid w:val="0026421E"/>
    <w:rsid w:val="0026465A"/>
    <w:rsid w:val="002646BC"/>
    <w:rsid w:val="0026481E"/>
    <w:rsid w:val="0026484C"/>
    <w:rsid w:val="00264B47"/>
    <w:rsid w:val="00264B6B"/>
    <w:rsid w:val="002650C9"/>
    <w:rsid w:val="00265168"/>
    <w:rsid w:val="00265243"/>
    <w:rsid w:val="00265480"/>
    <w:rsid w:val="0026591D"/>
    <w:rsid w:val="00265E62"/>
    <w:rsid w:val="00265EE9"/>
    <w:rsid w:val="00265F7A"/>
    <w:rsid w:val="002662EC"/>
    <w:rsid w:val="002663E9"/>
    <w:rsid w:val="00266498"/>
    <w:rsid w:val="0026650E"/>
    <w:rsid w:val="002665D6"/>
    <w:rsid w:val="00266752"/>
    <w:rsid w:val="002667E0"/>
    <w:rsid w:val="002671F3"/>
    <w:rsid w:val="00267244"/>
    <w:rsid w:val="002677DF"/>
    <w:rsid w:val="002678DD"/>
    <w:rsid w:val="00267AAE"/>
    <w:rsid w:val="00267DCF"/>
    <w:rsid w:val="00267E02"/>
    <w:rsid w:val="00267F3B"/>
    <w:rsid w:val="0027020D"/>
    <w:rsid w:val="00270232"/>
    <w:rsid w:val="00270319"/>
    <w:rsid w:val="00270787"/>
    <w:rsid w:val="0027078F"/>
    <w:rsid w:val="002707D7"/>
    <w:rsid w:val="00270A72"/>
    <w:rsid w:val="00271109"/>
    <w:rsid w:val="002713B2"/>
    <w:rsid w:val="002714A9"/>
    <w:rsid w:val="0027156D"/>
    <w:rsid w:val="0027181B"/>
    <w:rsid w:val="002718A2"/>
    <w:rsid w:val="00271D58"/>
    <w:rsid w:val="00271DA7"/>
    <w:rsid w:val="00271F77"/>
    <w:rsid w:val="00272011"/>
    <w:rsid w:val="00272213"/>
    <w:rsid w:val="0027234C"/>
    <w:rsid w:val="00272869"/>
    <w:rsid w:val="00272BED"/>
    <w:rsid w:val="00273285"/>
    <w:rsid w:val="00273313"/>
    <w:rsid w:val="00273325"/>
    <w:rsid w:val="00273370"/>
    <w:rsid w:val="002736A5"/>
    <w:rsid w:val="002737C0"/>
    <w:rsid w:val="00273A8E"/>
    <w:rsid w:val="00273AC9"/>
    <w:rsid w:val="00273E63"/>
    <w:rsid w:val="002743DB"/>
    <w:rsid w:val="00274829"/>
    <w:rsid w:val="00274BB2"/>
    <w:rsid w:val="00274BF8"/>
    <w:rsid w:val="00274CAF"/>
    <w:rsid w:val="00274D20"/>
    <w:rsid w:val="00274F0C"/>
    <w:rsid w:val="002751D1"/>
    <w:rsid w:val="0027538D"/>
    <w:rsid w:val="002753FD"/>
    <w:rsid w:val="0027541A"/>
    <w:rsid w:val="0027561C"/>
    <w:rsid w:val="00275AB6"/>
    <w:rsid w:val="00275BC9"/>
    <w:rsid w:val="00275D48"/>
    <w:rsid w:val="0027600A"/>
    <w:rsid w:val="002760B2"/>
    <w:rsid w:val="00276500"/>
    <w:rsid w:val="002765E7"/>
    <w:rsid w:val="00276ACB"/>
    <w:rsid w:val="00276C14"/>
    <w:rsid w:val="00276D51"/>
    <w:rsid w:val="00276E4E"/>
    <w:rsid w:val="00276E84"/>
    <w:rsid w:val="0027701E"/>
    <w:rsid w:val="002773C0"/>
    <w:rsid w:val="002774FD"/>
    <w:rsid w:val="00277965"/>
    <w:rsid w:val="00277B00"/>
    <w:rsid w:val="00277D27"/>
    <w:rsid w:val="00280100"/>
    <w:rsid w:val="00280375"/>
    <w:rsid w:val="0028048B"/>
    <w:rsid w:val="002805C3"/>
    <w:rsid w:val="00280758"/>
    <w:rsid w:val="00280BED"/>
    <w:rsid w:val="00280FB7"/>
    <w:rsid w:val="00281064"/>
    <w:rsid w:val="00281081"/>
    <w:rsid w:val="002811E6"/>
    <w:rsid w:val="002812C4"/>
    <w:rsid w:val="00281343"/>
    <w:rsid w:val="00281632"/>
    <w:rsid w:val="002817B4"/>
    <w:rsid w:val="002817D5"/>
    <w:rsid w:val="00281A83"/>
    <w:rsid w:val="00281AAD"/>
    <w:rsid w:val="00281B32"/>
    <w:rsid w:val="00281B58"/>
    <w:rsid w:val="00281B99"/>
    <w:rsid w:val="00282584"/>
    <w:rsid w:val="0028273F"/>
    <w:rsid w:val="002828D5"/>
    <w:rsid w:val="00282941"/>
    <w:rsid w:val="00282C2B"/>
    <w:rsid w:val="00282E05"/>
    <w:rsid w:val="00282F74"/>
    <w:rsid w:val="002834EB"/>
    <w:rsid w:val="00283615"/>
    <w:rsid w:val="0028364C"/>
    <w:rsid w:val="00283679"/>
    <w:rsid w:val="0028368F"/>
    <w:rsid w:val="00283D22"/>
    <w:rsid w:val="00283E02"/>
    <w:rsid w:val="00283FFD"/>
    <w:rsid w:val="00284003"/>
    <w:rsid w:val="00284095"/>
    <w:rsid w:val="0028417B"/>
    <w:rsid w:val="00284378"/>
    <w:rsid w:val="00284452"/>
    <w:rsid w:val="00284754"/>
    <w:rsid w:val="00284773"/>
    <w:rsid w:val="00284A05"/>
    <w:rsid w:val="00284F31"/>
    <w:rsid w:val="0028503D"/>
    <w:rsid w:val="00285071"/>
    <w:rsid w:val="002855B3"/>
    <w:rsid w:val="00285941"/>
    <w:rsid w:val="00285966"/>
    <w:rsid w:val="00285A49"/>
    <w:rsid w:val="00285DD8"/>
    <w:rsid w:val="00285E78"/>
    <w:rsid w:val="0028626E"/>
    <w:rsid w:val="002865E5"/>
    <w:rsid w:val="002869E3"/>
    <w:rsid w:val="00286A6F"/>
    <w:rsid w:val="002874D0"/>
    <w:rsid w:val="00287517"/>
    <w:rsid w:val="0028753D"/>
    <w:rsid w:val="00287597"/>
    <w:rsid w:val="002875BA"/>
    <w:rsid w:val="0028786A"/>
    <w:rsid w:val="00287B80"/>
    <w:rsid w:val="00287CF3"/>
    <w:rsid w:val="00287EDF"/>
    <w:rsid w:val="0029004A"/>
    <w:rsid w:val="00290077"/>
    <w:rsid w:val="00290459"/>
    <w:rsid w:val="0029098C"/>
    <w:rsid w:val="00290B11"/>
    <w:rsid w:val="00290BC0"/>
    <w:rsid w:val="00290E15"/>
    <w:rsid w:val="00290E54"/>
    <w:rsid w:val="002913B5"/>
    <w:rsid w:val="002915D5"/>
    <w:rsid w:val="002916B5"/>
    <w:rsid w:val="00291BD2"/>
    <w:rsid w:val="00291BE5"/>
    <w:rsid w:val="00291C31"/>
    <w:rsid w:val="00291C8F"/>
    <w:rsid w:val="00291E49"/>
    <w:rsid w:val="00291FB8"/>
    <w:rsid w:val="00292040"/>
    <w:rsid w:val="0029204D"/>
    <w:rsid w:val="00292136"/>
    <w:rsid w:val="00292393"/>
    <w:rsid w:val="0029255F"/>
    <w:rsid w:val="00292666"/>
    <w:rsid w:val="00292868"/>
    <w:rsid w:val="002928A3"/>
    <w:rsid w:val="00292F1D"/>
    <w:rsid w:val="0029319E"/>
    <w:rsid w:val="00293328"/>
    <w:rsid w:val="00293686"/>
    <w:rsid w:val="0029392E"/>
    <w:rsid w:val="00293D05"/>
    <w:rsid w:val="00293D24"/>
    <w:rsid w:val="00293DEE"/>
    <w:rsid w:val="002942E4"/>
    <w:rsid w:val="002945B7"/>
    <w:rsid w:val="0029460A"/>
    <w:rsid w:val="00294B7C"/>
    <w:rsid w:val="00294D70"/>
    <w:rsid w:val="00294E3D"/>
    <w:rsid w:val="00294FCD"/>
    <w:rsid w:val="0029515E"/>
    <w:rsid w:val="002951D7"/>
    <w:rsid w:val="002959F9"/>
    <w:rsid w:val="002959FD"/>
    <w:rsid w:val="00295AC8"/>
    <w:rsid w:val="00295AC9"/>
    <w:rsid w:val="00295CB1"/>
    <w:rsid w:val="00295DF6"/>
    <w:rsid w:val="00295E92"/>
    <w:rsid w:val="00295E97"/>
    <w:rsid w:val="00296374"/>
    <w:rsid w:val="00296547"/>
    <w:rsid w:val="002968F8"/>
    <w:rsid w:val="00296BD5"/>
    <w:rsid w:val="00296D52"/>
    <w:rsid w:val="00297015"/>
    <w:rsid w:val="002970D5"/>
    <w:rsid w:val="0029724D"/>
    <w:rsid w:val="002972C0"/>
    <w:rsid w:val="00297546"/>
    <w:rsid w:val="00297707"/>
    <w:rsid w:val="002978CB"/>
    <w:rsid w:val="00297CD9"/>
    <w:rsid w:val="00297E4F"/>
    <w:rsid w:val="00297EF2"/>
    <w:rsid w:val="00297F63"/>
    <w:rsid w:val="002A0040"/>
    <w:rsid w:val="002A02E8"/>
    <w:rsid w:val="002A037A"/>
    <w:rsid w:val="002A0591"/>
    <w:rsid w:val="002A0772"/>
    <w:rsid w:val="002A07B9"/>
    <w:rsid w:val="002A0A4D"/>
    <w:rsid w:val="002A0F4F"/>
    <w:rsid w:val="002A0FB2"/>
    <w:rsid w:val="002A1556"/>
    <w:rsid w:val="002A16EF"/>
    <w:rsid w:val="002A179F"/>
    <w:rsid w:val="002A180C"/>
    <w:rsid w:val="002A1AAF"/>
    <w:rsid w:val="002A1FAC"/>
    <w:rsid w:val="002A2080"/>
    <w:rsid w:val="002A2660"/>
    <w:rsid w:val="002A2749"/>
    <w:rsid w:val="002A2C25"/>
    <w:rsid w:val="002A2C5F"/>
    <w:rsid w:val="002A2F1C"/>
    <w:rsid w:val="002A2F2B"/>
    <w:rsid w:val="002A3183"/>
    <w:rsid w:val="002A34B5"/>
    <w:rsid w:val="002A3523"/>
    <w:rsid w:val="002A3713"/>
    <w:rsid w:val="002A3D98"/>
    <w:rsid w:val="002A3F14"/>
    <w:rsid w:val="002A3F56"/>
    <w:rsid w:val="002A4061"/>
    <w:rsid w:val="002A41FB"/>
    <w:rsid w:val="002A4618"/>
    <w:rsid w:val="002A4661"/>
    <w:rsid w:val="002A469C"/>
    <w:rsid w:val="002A477E"/>
    <w:rsid w:val="002A49E8"/>
    <w:rsid w:val="002A4C9D"/>
    <w:rsid w:val="002A4DE9"/>
    <w:rsid w:val="002A5430"/>
    <w:rsid w:val="002A5497"/>
    <w:rsid w:val="002A5570"/>
    <w:rsid w:val="002A59E9"/>
    <w:rsid w:val="002A5B6A"/>
    <w:rsid w:val="002A5CD9"/>
    <w:rsid w:val="002A5CED"/>
    <w:rsid w:val="002A5DC7"/>
    <w:rsid w:val="002A5E9D"/>
    <w:rsid w:val="002A5EA5"/>
    <w:rsid w:val="002A5EBD"/>
    <w:rsid w:val="002A603C"/>
    <w:rsid w:val="002A6287"/>
    <w:rsid w:val="002A62E9"/>
    <w:rsid w:val="002A6309"/>
    <w:rsid w:val="002A65E0"/>
    <w:rsid w:val="002A660A"/>
    <w:rsid w:val="002A6712"/>
    <w:rsid w:val="002A6775"/>
    <w:rsid w:val="002A6803"/>
    <w:rsid w:val="002A6805"/>
    <w:rsid w:val="002A690A"/>
    <w:rsid w:val="002A6AB0"/>
    <w:rsid w:val="002A6D69"/>
    <w:rsid w:val="002A6DCE"/>
    <w:rsid w:val="002A6EF8"/>
    <w:rsid w:val="002A6FCB"/>
    <w:rsid w:val="002A7281"/>
    <w:rsid w:val="002A72A3"/>
    <w:rsid w:val="002A72D6"/>
    <w:rsid w:val="002A72D8"/>
    <w:rsid w:val="002A7334"/>
    <w:rsid w:val="002A7804"/>
    <w:rsid w:val="002A7929"/>
    <w:rsid w:val="002A7A4A"/>
    <w:rsid w:val="002A7C83"/>
    <w:rsid w:val="002A7ED7"/>
    <w:rsid w:val="002A7F96"/>
    <w:rsid w:val="002A7FBF"/>
    <w:rsid w:val="002B0420"/>
    <w:rsid w:val="002B0461"/>
    <w:rsid w:val="002B05EA"/>
    <w:rsid w:val="002B07B9"/>
    <w:rsid w:val="002B08FC"/>
    <w:rsid w:val="002B0915"/>
    <w:rsid w:val="002B09FE"/>
    <w:rsid w:val="002B0EDC"/>
    <w:rsid w:val="002B0F04"/>
    <w:rsid w:val="002B1284"/>
    <w:rsid w:val="002B1289"/>
    <w:rsid w:val="002B15F8"/>
    <w:rsid w:val="002B15FB"/>
    <w:rsid w:val="002B16C3"/>
    <w:rsid w:val="002B1707"/>
    <w:rsid w:val="002B1938"/>
    <w:rsid w:val="002B1966"/>
    <w:rsid w:val="002B1967"/>
    <w:rsid w:val="002B1B21"/>
    <w:rsid w:val="002B1E7A"/>
    <w:rsid w:val="002B1F92"/>
    <w:rsid w:val="002B20EA"/>
    <w:rsid w:val="002B2236"/>
    <w:rsid w:val="002B2441"/>
    <w:rsid w:val="002B2445"/>
    <w:rsid w:val="002B2A27"/>
    <w:rsid w:val="002B2E12"/>
    <w:rsid w:val="002B2F85"/>
    <w:rsid w:val="002B2F88"/>
    <w:rsid w:val="002B31DF"/>
    <w:rsid w:val="002B3221"/>
    <w:rsid w:val="002B327C"/>
    <w:rsid w:val="002B3758"/>
    <w:rsid w:val="002B3B44"/>
    <w:rsid w:val="002B3D17"/>
    <w:rsid w:val="002B3D9B"/>
    <w:rsid w:val="002B422E"/>
    <w:rsid w:val="002B42BE"/>
    <w:rsid w:val="002B4591"/>
    <w:rsid w:val="002B4A4F"/>
    <w:rsid w:val="002B4AA2"/>
    <w:rsid w:val="002B4CCA"/>
    <w:rsid w:val="002B4D51"/>
    <w:rsid w:val="002B4DE7"/>
    <w:rsid w:val="002B4EE8"/>
    <w:rsid w:val="002B51DC"/>
    <w:rsid w:val="002B537D"/>
    <w:rsid w:val="002B53A8"/>
    <w:rsid w:val="002B543F"/>
    <w:rsid w:val="002B548B"/>
    <w:rsid w:val="002B5696"/>
    <w:rsid w:val="002B5B4B"/>
    <w:rsid w:val="002B5C56"/>
    <w:rsid w:val="002B5D28"/>
    <w:rsid w:val="002B5D90"/>
    <w:rsid w:val="002B5F33"/>
    <w:rsid w:val="002B601F"/>
    <w:rsid w:val="002B6396"/>
    <w:rsid w:val="002B6410"/>
    <w:rsid w:val="002B660F"/>
    <w:rsid w:val="002B6672"/>
    <w:rsid w:val="002B6AF0"/>
    <w:rsid w:val="002B6B4D"/>
    <w:rsid w:val="002B6C13"/>
    <w:rsid w:val="002B6C21"/>
    <w:rsid w:val="002B6CF3"/>
    <w:rsid w:val="002B781C"/>
    <w:rsid w:val="002B7894"/>
    <w:rsid w:val="002B78A3"/>
    <w:rsid w:val="002C031E"/>
    <w:rsid w:val="002C0420"/>
    <w:rsid w:val="002C072A"/>
    <w:rsid w:val="002C07BE"/>
    <w:rsid w:val="002C0831"/>
    <w:rsid w:val="002C08FD"/>
    <w:rsid w:val="002C0953"/>
    <w:rsid w:val="002C0AA5"/>
    <w:rsid w:val="002C0B57"/>
    <w:rsid w:val="002C171F"/>
    <w:rsid w:val="002C1774"/>
    <w:rsid w:val="002C1821"/>
    <w:rsid w:val="002C18E8"/>
    <w:rsid w:val="002C1BAE"/>
    <w:rsid w:val="002C1C27"/>
    <w:rsid w:val="002C206F"/>
    <w:rsid w:val="002C21ED"/>
    <w:rsid w:val="002C22A5"/>
    <w:rsid w:val="002C24B0"/>
    <w:rsid w:val="002C2557"/>
    <w:rsid w:val="002C2589"/>
    <w:rsid w:val="002C2643"/>
    <w:rsid w:val="002C275E"/>
    <w:rsid w:val="002C2CE4"/>
    <w:rsid w:val="002C2D1D"/>
    <w:rsid w:val="002C2D5A"/>
    <w:rsid w:val="002C3323"/>
    <w:rsid w:val="002C349E"/>
    <w:rsid w:val="002C3583"/>
    <w:rsid w:val="002C3C9D"/>
    <w:rsid w:val="002C3CF7"/>
    <w:rsid w:val="002C3E11"/>
    <w:rsid w:val="002C3F10"/>
    <w:rsid w:val="002C4133"/>
    <w:rsid w:val="002C4228"/>
    <w:rsid w:val="002C43CF"/>
    <w:rsid w:val="002C44BC"/>
    <w:rsid w:val="002C45F6"/>
    <w:rsid w:val="002C4627"/>
    <w:rsid w:val="002C467F"/>
    <w:rsid w:val="002C47D6"/>
    <w:rsid w:val="002C4CBF"/>
    <w:rsid w:val="002C51F8"/>
    <w:rsid w:val="002C56B6"/>
    <w:rsid w:val="002C57CF"/>
    <w:rsid w:val="002C5801"/>
    <w:rsid w:val="002C5A99"/>
    <w:rsid w:val="002C6006"/>
    <w:rsid w:val="002C6884"/>
    <w:rsid w:val="002C6D66"/>
    <w:rsid w:val="002C73EB"/>
    <w:rsid w:val="002C7462"/>
    <w:rsid w:val="002C747F"/>
    <w:rsid w:val="002C771D"/>
    <w:rsid w:val="002C790C"/>
    <w:rsid w:val="002C79FF"/>
    <w:rsid w:val="002C7D3F"/>
    <w:rsid w:val="002C7F09"/>
    <w:rsid w:val="002D0244"/>
    <w:rsid w:val="002D05A5"/>
    <w:rsid w:val="002D060E"/>
    <w:rsid w:val="002D0663"/>
    <w:rsid w:val="002D08DC"/>
    <w:rsid w:val="002D0DD9"/>
    <w:rsid w:val="002D1173"/>
    <w:rsid w:val="002D11B5"/>
    <w:rsid w:val="002D131F"/>
    <w:rsid w:val="002D174A"/>
    <w:rsid w:val="002D19FE"/>
    <w:rsid w:val="002D1D38"/>
    <w:rsid w:val="002D1EC3"/>
    <w:rsid w:val="002D2239"/>
    <w:rsid w:val="002D2659"/>
    <w:rsid w:val="002D27BE"/>
    <w:rsid w:val="002D2A30"/>
    <w:rsid w:val="002D2A46"/>
    <w:rsid w:val="002D2B26"/>
    <w:rsid w:val="002D2E08"/>
    <w:rsid w:val="002D2E86"/>
    <w:rsid w:val="002D2F3D"/>
    <w:rsid w:val="002D2F3E"/>
    <w:rsid w:val="002D3009"/>
    <w:rsid w:val="002D30F9"/>
    <w:rsid w:val="002D3212"/>
    <w:rsid w:val="002D33CF"/>
    <w:rsid w:val="002D3595"/>
    <w:rsid w:val="002D3627"/>
    <w:rsid w:val="002D3858"/>
    <w:rsid w:val="002D39EC"/>
    <w:rsid w:val="002D3C02"/>
    <w:rsid w:val="002D3F90"/>
    <w:rsid w:val="002D3FC5"/>
    <w:rsid w:val="002D42CB"/>
    <w:rsid w:val="002D4446"/>
    <w:rsid w:val="002D4B97"/>
    <w:rsid w:val="002D4DDA"/>
    <w:rsid w:val="002D4F33"/>
    <w:rsid w:val="002D4F47"/>
    <w:rsid w:val="002D5173"/>
    <w:rsid w:val="002D5329"/>
    <w:rsid w:val="002D54BF"/>
    <w:rsid w:val="002D5B19"/>
    <w:rsid w:val="002D5B62"/>
    <w:rsid w:val="002D5E2C"/>
    <w:rsid w:val="002D5EC3"/>
    <w:rsid w:val="002D5F2F"/>
    <w:rsid w:val="002D5F51"/>
    <w:rsid w:val="002D5FFC"/>
    <w:rsid w:val="002D615C"/>
    <w:rsid w:val="002D6421"/>
    <w:rsid w:val="002D652D"/>
    <w:rsid w:val="002D691F"/>
    <w:rsid w:val="002D6E46"/>
    <w:rsid w:val="002D6E97"/>
    <w:rsid w:val="002D7023"/>
    <w:rsid w:val="002D71EB"/>
    <w:rsid w:val="002D72DA"/>
    <w:rsid w:val="002D741C"/>
    <w:rsid w:val="002D769B"/>
    <w:rsid w:val="002D7F35"/>
    <w:rsid w:val="002E0251"/>
    <w:rsid w:val="002E0391"/>
    <w:rsid w:val="002E0417"/>
    <w:rsid w:val="002E05D6"/>
    <w:rsid w:val="002E07E4"/>
    <w:rsid w:val="002E088F"/>
    <w:rsid w:val="002E0C14"/>
    <w:rsid w:val="002E0FA1"/>
    <w:rsid w:val="002E0FB3"/>
    <w:rsid w:val="002E10F3"/>
    <w:rsid w:val="002E147D"/>
    <w:rsid w:val="002E150A"/>
    <w:rsid w:val="002E158C"/>
    <w:rsid w:val="002E1645"/>
    <w:rsid w:val="002E1702"/>
    <w:rsid w:val="002E188C"/>
    <w:rsid w:val="002E1BB7"/>
    <w:rsid w:val="002E1D88"/>
    <w:rsid w:val="002E1F81"/>
    <w:rsid w:val="002E2005"/>
    <w:rsid w:val="002E22F1"/>
    <w:rsid w:val="002E2491"/>
    <w:rsid w:val="002E263D"/>
    <w:rsid w:val="002E2797"/>
    <w:rsid w:val="002E2C56"/>
    <w:rsid w:val="002E2E77"/>
    <w:rsid w:val="002E30B2"/>
    <w:rsid w:val="002E33B2"/>
    <w:rsid w:val="002E3A14"/>
    <w:rsid w:val="002E3BEE"/>
    <w:rsid w:val="002E4172"/>
    <w:rsid w:val="002E41D5"/>
    <w:rsid w:val="002E42EB"/>
    <w:rsid w:val="002E4B26"/>
    <w:rsid w:val="002E4C1A"/>
    <w:rsid w:val="002E4E25"/>
    <w:rsid w:val="002E4E72"/>
    <w:rsid w:val="002E4EFD"/>
    <w:rsid w:val="002E52D3"/>
    <w:rsid w:val="002E538A"/>
    <w:rsid w:val="002E53C4"/>
    <w:rsid w:val="002E57D6"/>
    <w:rsid w:val="002E58FC"/>
    <w:rsid w:val="002E59AC"/>
    <w:rsid w:val="002E5A38"/>
    <w:rsid w:val="002E5AD3"/>
    <w:rsid w:val="002E5C1C"/>
    <w:rsid w:val="002E626B"/>
    <w:rsid w:val="002E6611"/>
    <w:rsid w:val="002E67A9"/>
    <w:rsid w:val="002E69B3"/>
    <w:rsid w:val="002E6A2C"/>
    <w:rsid w:val="002E72AC"/>
    <w:rsid w:val="002E73C6"/>
    <w:rsid w:val="002E7672"/>
    <w:rsid w:val="002E7F3D"/>
    <w:rsid w:val="002F0067"/>
    <w:rsid w:val="002F006C"/>
    <w:rsid w:val="002F0590"/>
    <w:rsid w:val="002F067F"/>
    <w:rsid w:val="002F0718"/>
    <w:rsid w:val="002F0B4F"/>
    <w:rsid w:val="002F0DC3"/>
    <w:rsid w:val="002F0FD5"/>
    <w:rsid w:val="002F1007"/>
    <w:rsid w:val="002F109F"/>
    <w:rsid w:val="002F10B9"/>
    <w:rsid w:val="002F150D"/>
    <w:rsid w:val="002F1CD3"/>
    <w:rsid w:val="002F1DC2"/>
    <w:rsid w:val="002F1F47"/>
    <w:rsid w:val="002F23F0"/>
    <w:rsid w:val="002F25DF"/>
    <w:rsid w:val="002F287F"/>
    <w:rsid w:val="002F2ADF"/>
    <w:rsid w:val="002F2B76"/>
    <w:rsid w:val="002F2CE7"/>
    <w:rsid w:val="002F3121"/>
    <w:rsid w:val="002F3250"/>
    <w:rsid w:val="002F3277"/>
    <w:rsid w:val="002F3319"/>
    <w:rsid w:val="002F333F"/>
    <w:rsid w:val="002F36B7"/>
    <w:rsid w:val="002F3782"/>
    <w:rsid w:val="002F3995"/>
    <w:rsid w:val="002F3C79"/>
    <w:rsid w:val="002F4076"/>
    <w:rsid w:val="002F415D"/>
    <w:rsid w:val="002F43B6"/>
    <w:rsid w:val="002F4483"/>
    <w:rsid w:val="002F464C"/>
    <w:rsid w:val="002F47EC"/>
    <w:rsid w:val="002F4E7F"/>
    <w:rsid w:val="002F4FAE"/>
    <w:rsid w:val="002F57D3"/>
    <w:rsid w:val="002F5BBB"/>
    <w:rsid w:val="002F5FB5"/>
    <w:rsid w:val="002F5FF5"/>
    <w:rsid w:val="002F648F"/>
    <w:rsid w:val="002F65DE"/>
    <w:rsid w:val="002F6709"/>
    <w:rsid w:val="002F68A2"/>
    <w:rsid w:val="002F69C6"/>
    <w:rsid w:val="002F6AA9"/>
    <w:rsid w:val="002F7529"/>
    <w:rsid w:val="002F7B04"/>
    <w:rsid w:val="002F7C3A"/>
    <w:rsid w:val="002F7E0A"/>
    <w:rsid w:val="002F7EC2"/>
    <w:rsid w:val="002F7FCE"/>
    <w:rsid w:val="0030013E"/>
    <w:rsid w:val="00300295"/>
    <w:rsid w:val="00300397"/>
    <w:rsid w:val="00300723"/>
    <w:rsid w:val="00300C6D"/>
    <w:rsid w:val="00301162"/>
    <w:rsid w:val="00301223"/>
    <w:rsid w:val="0030142E"/>
    <w:rsid w:val="003014B7"/>
    <w:rsid w:val="00301884"/>
    <w:rsid w:val="00301AA0"/>
    <w:rsid w:val="00301D07"/>
    <w:rsid w:val="00301DF6"/>
    <w:rsid w:val="00301F17"/>
    <w:rsid w:val="00302058"/>
    <w:rsid w:val="00302366"/>
    <w:rsid w:val="00302411"/>
    <w:rsid w:val="00302791"/>
    <w:rsid w:val="00302BEB"/>
    <w:rsid w:val="00302C2F"/>
    <w:rsid w:val="00302CB0"/>
    <w:rsid w:val="00302D3F"/>
    <w:rsid w:val="00302D64"/>
    <w:rsid w:val="00302E45"/>
    <w:rsid w:val="00302E5C"/>
    <w:rsid w:val="003031C3"/>
    <w:rsid w:val="00303448"/>
    <w:rsid w:val="003035A6"/>
    <w:rsid w:val="00303879"/>
    <w:rsid w:val="00303998"/>
    <w:rsid w:val="00303A99"/>
    <w:rsid w:val="00303AD7"/>
    <w:rsid w:val="00303C1A"/>
    <w:rsid w:val="0030411B"/>
    <w:rsid w:val="00304151"/>
    <w:rsid w:val="0030459E"/>
    <w:rsid w:val="00304DD7"/>
    <w:rsid w:val="0030533C"/>
    <w:rsid w:val="00305370"/>
    <w:rsid w:val="0030544C"/>
    <w:rsid w:val="003054EC"/>
    <w:rsid w:val="00305618"/>
    <w:rsid w:val="0030565F"/>
    <w:rsid w:val="0030569E"/>
    <w:rsid w:val="00305761"/>
    <w:rsid w:val="003059AF"/>
    <w:rsid w:val="00305CE6"/>
    <w:rsid w:val="00305D25"/>
    <w:rsid w:val="00305D35"/>
    <w:rsid w:val="00305DD6"/>
    <w:rsid w:val="0030634E"/>
    <w:rsid w:val="00306491"/>
    <w:rsid w:val="00306543"/>
    <w:rsid w:val="00306626"/>
    <w:rsid w:val="00306657"/>
    <w:rsid w:val="003066A1"/>
    <w:rsid w:val="00306A95"/>
    <w:rsid w:val="00306D38"/>
    <w:rsid w:val="00306FCE"/>
    <w:rsid w:val="00306FF9"/>
    <w:rsid w:val="00307477"/>
    <w:rsid w:val="00307789"/>
    <w:rsid w:val="00307A69"/>
    <w:rsid w:val="00307AAD"/>
    <w:rsid w:val="00307CAA"/>
    <w:rsid w:val="00307FB8"/>
    <w:rsid w:val="00307FE4"/>
    <w:rsid w:val="0031016D"/>
    <w:rsid w:val="0031017E"/>
    <w:rsid w:val="003101CC"/>
    <w:rsid w:val="00310282"/>
    <w:rsid w:val="003105A3"/>
    <w:rsid w:val="003105AF"/>
    <w:rsid w:val="00310609"/>
    <w:rsid w:val="0031085F"/>
    <w:rsid w:val="00310C6E"/>
    <w:rsid w:val="00310F00"/>
    <w:rsid w:val="00310F85"/>
    <w:rsid w:val="00310FCA"/>
    <w:rsid w:val="00311297"/>
    <w:rsid w:val="003115E9"/>
    <w:rsid w:val="00311842"/>
    <w:rsid w:val="00311E7F"/>
    <w:rsid w:val="00312181"/>
    <w:rsid w:val="003122C7"/>
    <w:rsid w:val="003124A3"/>
    <w:rsid w:val="003124AF"/>
    <w:rsid w:val="003124C9"/>
    <w:rsid w:val="003125BD"/>
    <w:rsid w:val="0031286A"/>
    <w:rsid w:val="003128DC"/>
    <w:rsid w:val="00312A4A"/>
    <w:rsid w:val="00312DE8"/>
    <w:rsid w:val="00312F76"/>
    <w:rsid w:val="0031316C"/>
    <w:rsid w:val="003133DA"/>
    <w:rsid w:val="0031370E"/>
    <w:rsid w:val="00313894"/>
    <w:rsid w:val="00313A70"/>
    <w:rsid w:val="00313C12"/>
    <w:rsid w:val="00313D32"/>
    <w:rsid w:val="003142C0"/>
    <w:rsid w:val="003142C6"/>
    <w:rsid w:val="0031446F"/>
    <w:rsid w:val="00314756"/>
    <w:rsid w:val="00314AA0"/>
    <w:rsid w:val="00314F70"/>
    <w:rsid w:val="00314FE0"/>
    <w:rsid w:val="00315370"/>
    <w:rsid w:val="003154E3"/>
    <w:rsid w:val="00315511"/>
    <w:rsid w:val="00315682"/>
    <w:rsid w:val="003157A1"/>
    <w:rsid w:val="003157F4"/>
    <w:rsid w:val="0031594C"/>
    <w:rsid w:val="00315E66"/>
    <w:rsid w:val="00315EC9"/>
    <w:rsid w:val="003160B9"/>
    <w:rsid w:val="003160F4"/>
    <w:rsid w:val="0031616D"/>
    <w:rsid w:val="0031620A"/>
    <w:rsid w:val="003164F3"/>
    <w:rsid w:val="0031658E"/>
    <w:rsid w:val="0031685C"/>
    <w:rsid w:val="003168EB"/>
    <w:rsid w:val="00316F79"/>
    <w:rsid w:val="00317328"/>
    <w:rsid w:val="0031761C"/>
    <w:rsid w:val="003176E8"/>
    <w:rsid w:val="0031783E"/>
    <w:rsid w:val="003179CE"/>
    <w:rsid w:val="00317B18"/>
    <w:rsid w:val="00317DC3"/>
    <w:rsid w:val="00320112"/>
    <w:rsid w:val="0032080A"/>
    <w:rsid w:val="00320887"/>
    <w:rsid w:val="003208B9"/>
    <w:rsid w:val="003212AE"/>
    <w:rsid w:val="003212F9"/>
    <w:rsid w:val="0032169E"/>
    <w:rsid w:val="00321BE1"/>
    <w:rsid w:val="00321CBF"/>
    <w:rsid w:val="00321E44"/>
    <w:rsid w:val="00321FB0"/>
    <w:rsid w:val="00321FF5"/>
    <w:rsid w:val="003220C7"/>
    <w:rsid w:val="003225E0"/>
    <w:rsid w:val="0032264B"/>
    <w:rsid w:val="00322CF5"/>
    <w:rsid w:val="003230A7"/>
    <w:rsid w:val="00323193"/>
    <w:rsid w:val="0032332A"/>
    <w:rsid w:val="003233EC"/>
    <w:rsid w:val="003234E9"/>
    <w:rsid w:val="0032383C"/>
    <w:rsid w:val="003239B9"/>
    <w:rsid w:val="00323B1A"/>
    <w:rsid w:val="00323BF6"/>
    <w:rsid w:val="00323C23"/>
    <w:rsid w:val="00323CB8"/>
    <w:rsid w:val="003240E9"/>
    <w:rsid w:val="00324830"/>
    <w:rsid w:val="0032491F"/>
    <w:rsid w:val="00324931"/>
    <w:rsid w:val="00324AA0"/>
    <w:rsid w:val="00324F1E"/>
    <w:rsid w:val="00324F38"/>
    <w:rsid w:val="00324F76"/>
    <w:rsid w:val="00324F9C"/>
    <w:rsid w:val="00324FD9"/>
    <w:rsid w:val="0032510B"/>
    <w:rsid w:val="003251CE"/>
    <w:rsid w:val="003255C1"/>
    <w:rsid w:val="003255D5"/>
    <w:rsid w:val="0032569E"/>
    <w:rsid w:val="003258AC"/>
    <w:rsid w:val="0032593D"/>
    <w:rsid w:val="003259E2"/>
    <w:rsid w:val="00325A74"/>
    <w:rsid w:val="00325E70"/>
    <w:rsid w:val="00326305"/>
    <w:rsid w:val="003264A0"/>
    <w:rsid w:val="003266A5"/>
    <w:rsid w:val="00326783"/>
    <w:rsid w:val="00326ABB"/>
    <w:rsid w:val="00327284"/>
    <w:rsid w:val="00327286"/>
    <w:rsid w:val="003273A5"/>
    <w:rsid w:val="0032743E"/>
    <w:rsid w:val="003279B4"/>
    <w:rsid w:val="003279E6"/>
    <w:rsid w:val="00327B58"/>
    <w:rsid w:val="0033043B"/>
    <w:rsid w:val="00330DE4"/>
    <w:rsid w:val="00330E0B"/>
    <w:rsid w:val="003310CB"/>
    <w:rsid w:val="003310CF"/>
    <w:rsid w:val="00331340"/>
    <w:rsid w:val="003313D1"/>
    <w:rsid w:val="003313D5"/>
    <w:rsid w:val="003314A0"/>
    <w:rsid w:val="00331693"/>
    <w:rsid w:val="00331789"/>
    <w:rsid w:val="00331922"/>
    <w:rsid w:val="00331A2E"/>
    <w:rsid w:val="00331AE4"/>
    <w:rsid w:val="003324D8"/>
    <w:rsid w:val="00332B22"/>
    <w:rsid w:val="00332ED7"/>
    <w:rsid w:val="00332FD4"/>
    <w:rsid w:val="00333698"/>
    <w:rsid w:val="00333A04"/>
    <w:rsid w:val="00333AF4"/>
    <w:rsid w:val="00333B66"/>
    <w:rsid w:val="00333BF3"/>
    <w:rsid w:val="00333CE8"/>
    <w:rsid w:val="00334395"/>
    <w:rsid w:val="0033474B"/>
    <w:rsid w:val="00334B59"/>
    <w:rsid w:val="00334C88"/>
    <w:rsid w:val="00334E19"/>
    <w:rsid w:val="00334F12"/>
    <w:rsid w:val="00335303"/>
    <w:rsid w:val="0033530C"/>
    <w:rsid w:val="0033530F"/>
    <w:rsid w:val="00335BB7"/>
    <w:rsid w:val="00335D83"/>
    <w:rsid w:val="00335DA2"/>
    <w:rsid w:val="00335FE0"/>
    <w:rsid w:val="003360B4"/>
    <w:rsid w:val="00336252"/>
    <w:rsid w:val="003363BF"/>
    <w:rsid w:val="0033662F"/>
    <w:rsid w:val="0033685E"/>
    <w:rsid w:val="00336904"/>
    <w:rsid w:val="00336B8F"/>
    <w:rsid w:val="00336CBB"/>
    <w:rsid w:val="00336D69"/>
    <w:rsid w:val="00336EC2"/>
    <w:rsid w:val="00336FB3"/>
    <w:rsid w:val="00337139"/>
    <w:rsid w:val="003371ED"/>
    <w:rsid w:val="003374E1"/>
    <w:rsid w:val="0033752E"/>
    <w:rsid w:val="003375B8"/>
    <w:rsid w:val="00337642"/>
    <w:rsid w:val="00337784"/>
    <w:rsid w:val="00337C0A"/>
    <w:rsid w:val="00337FC8"/>
    <w:rsid w:val="003400DC"/>
    <w:rsid w:val="003402B7"/>
    <w:rsid w:val="0034065E"/>
    <w:rsid w:val="00340771"/>
    <w:rsid w:val="003409A3"/>
    <w:rsid w:val="00340BCD"/>
    <w:rsid w:val="00340E11"/>
    <w:rsid w:val="00340F70"/>
    <w:rsid w:val="00340F76"/>
    <w:rsid w:val="00340FCE"/>
    <w:rsid w:val="00340FEE"/>
    <w:rsid w:val="00341526"/>
    <w:rsid w:val="003418F2"/>
    <w:rsid w:val="0034193F"/>
    <w:rsid w:val="0034198F"/>
    <w:rsid w:val="00341A75"/>
    <w:rsid w:val="00341B2A"/>
    <w:rsid w:val="00341ED9"/>
    <w:rsid w:val="00341F4F"/>
    <w:rsid w:val="003421CF"/>
    <w:rsid w:val="003422B1"/>
    <w:rsid w:val="003422B8"/>
    <w:rsid w:val="003427C8"/>
    <w:rsid w:val="00342A99"/>
    <w:rsid w:val="00342B01"/>
    <w:rsid w:val="00342E5D"/>
    <w:rsid w:val="00343145"/>
    <w:rsid w:val="003432BD"/>
    <w:rsid w:val="0034353F"/>
    <w:rsid w:val="00343945"/>
    <w:rsid w:val="0034397A"/>
    <w:rsid w:val="00343A50"/>
    <w:rsid w:val="00343DC4"/>
    <w:rsid w:val="00343F76"/>
    <w:rsid w:val="003440DC"/>
    <w:rsid w:val="0034421E"/>
    <w:rsid w:val="003442D5"/>
    <w:rsid w:val="0034476E"/>
    <w:rsid w:val="0034479A"/>
    <w:rsid w:val="003448AB"/>
    <w:rsid w:val="00344BAE"/>
    <w:rsid w:val="00344CE4"/>
    <w:rsid w:val="003450BF"/>
    <w:rsid w:val="003454BC"/>
    <w:rsid w:val="00345A14"/>
    <w:rsid w:val="00345A89"/>
    <w:rsid w:val="00345DBB"/>
    <w:rsid w:val="00345DE7"/>
    <w:rsid w:val="00345EF0"/>
    <w:rsid w:val="00346071"/>
    <w:rsid w:val="00346904"/>
    <w:rsid w:val="0034695B"/>
    <w:rsid w:val="00346D02"/>
    <w:rsid w:val="003475DF"/>
    <w:rsid w:val="0034769D"/>
    <w:rsid w:val="003478FA"/>
    <w:rsid w:val="00347A71"/>
    <w:rsid w:val="00347B43"/>
    <w:rsid w:val="00347B59"/>
    <w:rsid w:val="00347EE5"/>
    <w:rsid w:val="00347FFE"/>
    <w:rsid w:val="003501E3"/>
    <w:rsid w:val="003502F1"/>
    <w:rsid w:val="0035036D"/>
    <w:rsid w:val="00350564"/>
    <w:rsid w:val="0035086C"/>
    <w:rsid w:val="0035093B"/>
    <w:rsid w:val="0035099C"/>
    <w:rsid w:val="00350B2F"/>
    <w:rsid w:val="00350CEC"/>
    <w:rsid w:val="00350EB5"/>
    <w:rsid w:val="00351429"/>
    <w:rsid w:val="00351BC0"/>
    <w:rsid w:val="00352197"/>
    <w:rsid w:val="00352567"/>
    <w:rsid w:val="0035297C"/>
    <w:rsid w:val="00352B89"/>
    <w:rsid w:val="00352EC9"/>
    <w:rsid w:val="003531F2"/>
    <w:rsid w:val="00353220"/>
    <w:rsid w:val="003535E1"/>
    <w:rsid w:val="00353DE8"/>
    <w:rsid w:val="00354056"/>
    <w:rsid w:val="00354310"/>
    <w:rsid w:val="003544AC"/>
    <w:rsid w:val="003546BC"/>
    <w:rsid w:val="00354BCC"/>
    <w:rsid w:val="003550F0"/>
    <w:rsid w:val="00355125"/>
    <w:rsid w:val="003552D4"/>
    <w:rsid w:val="00355364"/>
    <w:rsid w:val="003558D0"/>
    <w:rsid w:val="00355A70"/>
    <w:rsid w:val="00355C0F"/>
    <w:rsid w:val="00355D7D"/>
    <w:rsid w:val="003560EE"/>
    <w:rsid w:val="00356645"/>
    <w:rsid w:val="003566C6"/>
    <w:rsid w:val="00356B5B"/>
    <w:rsid w:val="00356B8F"/>
    <w:rsid w:val="00356DC1"/>
    <w:rsid w:val="00356FC4"/>
    <w:rsid w:val="00357025"/>
    <w:rsid w:val="00357164"/>
    <w:rsid w:val="003573EE"/>
    <w:rsid w:val="00357431"/>
    <w:rsid w:val="0035767B"/>
    <w:rsid w:val="0035780C"/>
    <w:rsid w:val="00357B86"/>
    <w:rsid w:val="00357DDE"/>
    <w:rsid w:val="00357F01"/>
    <w:rsid w:val="0036035B"/>
    <w:rsid w:val="003605CF"/>
    <w:rsid w:val="003606BC"/>
    <w:rsid w:val="00361184"/>
    <w:rsid w:val="0036125D"/>
    <w:rsid w:val="00361367"/>
    <w:rsid w:val="00361503"/>
    <w:rsid w:val="00361734"/>
    <w:rsid w:val="00361AA0"/>
    <w:rsid w:val="00361CFB"/>
    <w:rsid w:val="00361D6C"/>
    <w:rsid w:val="00361F9E"/>
    <w:rsid w:val="00362155"/>
    <w:rsid w:val="0036228B"/>
    <w:rsid w:val="0036235D"/>
    <w:rsid w:val="003623B3"/>
    <w:rsid w:val="00362570"/>
    <w:rsid w:val="003626FF"/>
    <w:rsid w:val="003627F5"/>
    <w:rsid w:val="003629CC"/>
    <w:rsid w:val="00362A31"/>
    <w:rsid w:val="00362AF8"/>
    <w:rsid w:val="00362B68"/>
    <w:rsid w:val="00362C1B"/>
    <w:rsid w:val="00362C86"/>
    <w:rsid w:val="003633A2"/>
    <w:rsid w:val="00363559"/>
    <w:rsid w:val="003635A7"/>
    <w:rsid w:val="00363608"/>
    <w:rsid w:val="0036383F"/>
    <w:rsid w:val="00363A96"/>
    <w:rsid w:val="00363D09"/>
    <w:rsid w:val="00363DA8"/>
    <w:rsid w:val="00363E56"/>
    <w:rsid w:val="00364339"/>
    <w:rsid w:val="00364475"/>
    <w:rsid w:val="00364500"/>
    <w:rsid w:val="00364A4A"/>
    <w:rsid w:val="00364AE5"/>
    <w:rsid w:val="00364E0F"/>
    <w:rsid w:val="00365469"/>
    <w:rsid w:val="0036556E"/>
    <w:rsid w:val="003658AE"/>
    <w:rsid w:val="00365C2D"/>
    <w:rsid w:val="0036616A"/>
    <w:rsid w:val="00366212"/>
    <w:rsid w:val="003662E4"/>
    <w:rsid w:val="003665C5"/>
    <w:rsid w:val="00366B1A"/>
    <w:rsid w:val="00366E07"/>
    <w:rsid w:val="00366E26"/>
    <w:rsid w:val="00366FC3"/>
    <w:rsid w:val="0036725A"/>
    <w:rsid w:val="003672A9"/>
    <w:rsid w:val="00367ED7"/>
    <w:rsid w:val="00367EF0"/>
    <w:rsid w:val="00370239"/>
    <w:rsid w:val="00370570"/>
    <w:rsid w:val="003705AE"/>
    <w:rsid w:val="00370810"/>
    <w:rsid w:val="003708BB"/>
    <w:rsid w:val="0037129C"/>
    <w:rsid w:val="00371427"/>
    <w:rsid w:val="00371649"/>
    <w:rsid w:val="00371906"/>
    <w:rsid w:val="00371C89"/>
    <w:rsid w:val="00371F47"/>
    <w:rsid w:val="0037202E"/>
    <w:rsid w:val="00372239"/>
    <w:rsid w:val="00372767"/>
    <w:rsid w:val="00372C09"/>
    <w:rsid w:val="00372C64"/>
    <w:rsid w:val="00372D89"/>
    <w:rsid w:val="00372E4B"/>
    <w:rsid w:val="00372F9D"/>
    <w:rsid w:val="003734ED"/>
    <w:rsid w:val="0037351E"/>
    <w:rsid w:val="0037374C"/>
    <w:rsid w:val="0037377E"/>
    <w:rsid w:val="00373A50"/>
    <w:rsid w:val="00373B23"/>
    <w:rsid w:val="00373C62"/>
    <w:rsid w:val="00373CAB"/>
    <w:rsid w:val="00373D6C"/>
    <w:rsid w:val="00373E7B"/>
    <w:rsid w:val="003741C2"/>
    <w:rsid w:val="003742BD"/>
    <w:rsid w:val="003744EE"/>
    <w:rsid w:val="0037481A"/>
    <w:rsid w:val="003752A6"/>
    <w:rsid w:val="00375307"/>
    <w:rsid w:val="003754E0"/>
    <w:rsid w:val="003755A7"/>
    <w:rsid w:val="00375694"/>
    <w:rsid w:val="00375936"/>
    <w:rsid w:val="00375AF0"/>
    <w:rsid w:val="00375E88"/>
    <w:rsid w:val="0037619B"/>
    <w:rsid w:val="00376203"/>
    <w:rsid w:val="0037620B"/>
    <w:rsid w:val="003763EE"/>
    <w:rsid w:val="0037647D"/>
    <w:rsid w:val="00376551"/>
    <w:rsid w:val="00376638"/>
    <w:rsid w:val="00376A2E"/>
    <w:rsid w:val="00376AE5"/>
    <w:rsid w:val="00376DDA"/>
    <w:rsid w:val="00376EB9"/>
    <w:rsid w:val="00376F2B"/>
    <w:rsid w:val="003770C9"/>
    <w:rsid w:val="003772EE"/>
    <w:rsid w:val="0037756B"/>
    <w:rsid w:val="00377659"/>
    <w:rsid w:val="00377702"/>
    <w:rsid w:val="003779F3"/>
    <w:rsid w:val="00380017"/>
    <w:rsid w:val="00380087"/>
    <w:rsid w:val="003801DC"/>
    <w:rsid w:val="00380690"/>
    <w:rsid w:val="003809C8"/>
    <w:rsid w:val="00380A38"/>
    <w:rsid w:val="00380B58"/>
    <w:rsid w:val="00380BEC"/>
    <w:rsid w:val="00380C00"/>
    <w:rsid w:val="00380D34"/>
    <w:rsid w:val="00380DAA"/>
    <w:rsid w:val="00380DD8"/>
    <w:rsid w:val="00380E4C"/>
    <w:rsid w:val="00380EAC"/>
    <w:rsid w:val="0038105A"/>
    <w:rsid w:val="00381088"/>
    <w:rsid w:val="003810DE"/>
    <w:rsid w:val="003810E2"/>
    <w:rsid w:val="0038193D"/>
    <w:rsid w:val="00381A0E"/>
    <w:rsid w:val="00381AAD"/>
    <w:rsid w:val="00381B88"/>
    <w:rsid w:val="00381BB8"/>
    <w:rsid w:val="00381C6A"/>
    <w:rsid w:val="00381F23"/>
    <w:rsid w:val="00382267"/>
    <w:rsid w:val="003823C0"/>
    <w:rsid w:val="003825F5"/>
    <w:rsid w:val="0038274F"/>
    <w:rsid w:val="003827CD"/>
    <w:rsid w:val="003829C0"/>
    <w:rsid w:val="00382A2D"/>
    <w:rsid w:val="00382B11"/>
    <w:rsid w:val="00382BB8"/>
    <w:rsid w:val="00382BE3"/>
    <w:rsid w:val="00382FCA"/>
    <w:rsid w:val="00382FD9"/>
    <w:rsid w:val="0038377C"/>
    <w:rsid w:val="00383B8A"/>
    <w:rsid w:val="00383D44"/>
    <w:rsid w:val="00383F62"/>
    <w:rsid w:val="00383F6F"/>
    <w:rsid w:val="00384334"/>
    <w:rsid w:val="0038433C"/>
    <w:rsid w:val="003844B6"/>
    <w:rsid w:val="00384568"/>
    <w:rsid w:val="0038475D"/>
    <w:rsid w:val="0038482F"/>
    <w:rsid w:val="00384AD5"/>
    <w:rsid w:val="00384C56"/>
    <w:rsid w:val="00384CF5"/>
    <w:rsid w:val="00384DBC"/>
    <w:rsid w:val="0038511A"/>
    <w:rsid w:val="003851ED"/>
    <w:rsid w:val="0038528B"/>
    <w:rsid w:val="00385634"/>
    <w:rsid w:val="00385735"/>
    <w:rsid w:val="00385766"/>
    <w:rsid w:val="003857D6"/>
    <w:rsid w:val="00385928"/>
    <w:rsid w:val="00385B52"/>
    <w:rsid w:val="003865CD"/>
    <w:rsid w:val="003867DE"/>
    <w:rsid w:val="00386817"/>
    <w:rsid w:val="00386AA3"/>
    <w:rsid w:val="00386C2F"/>
    <w:rsid w:val="00386DC4"/>
    <w:rsid w:val="00386EE6"/>
    <w:rsid w:val="00386F0A"/>
    <w:rsid w:val="00386F43"/>
    <w:rsid w:val="003872BE"/>
    <w:rsid w:val="00387491"/>
    <w:rsid w:val="0038799D"/>
    <w:rsid w:val="00387F84"/>
    <w:rsid w:val="00390035"/>
    <w:rsid w:val="003900DA"/>
    <w:rsid w:val="003903AB"/>
    <w:rsid w:val="0039041D"/>
    <w:rsid w:val="003904D7"/>
    <w:rsid w:val="0039073A"/>
    <w:rsid w:val="0039099A"/>
    <w:rsid w:val="00390AE5"/>
    <w:rsid w:val="00390B0D"/>
    <w:rsid w:val="00390C2C"/>
    <w:rsid w:val="00390C95"/>
    <w:rsid w:val="00390EED"/>
    <w:rsid w:val="00391210"/>
    <w:rsid w:val="003913CF"/>
    <w:rsid w:val="003913F7"/>
    <w:rsid w:val="00391445"/>
    <w:rsid w:val="0039169A"/>
    <w:rsid w:val="00391741"/>
    <w:rsid w:val="00391BAA"/>
    <w:rsid w:val="00391EBB"/>
    <w:rsid w:val="003921C3"/>
    <w:rsid w:val="0039265C"/>
    <w:rsid w:val="00392682"/>
    <w:rsid w:val="00392C45"/>
    <w:rsid w:val="00392F19"/>
    <w:rsid w:val="00392FBA"/>
    <w:rsid w:val="00393385"/>
    <w:rsid w:val="003933C8"/>
    <w:rsid w:val="003933F8"/>
    <w:rsid w:val="003936A8"/>
    <w:rsid w:val="00393743"/>
    <w:rsid w:val="00393829"/>
    <w:rsid w:val="00393856"/>
    <w:rsid w:val="00393A03"/>
    <w:rsid w:val="00393B17"/>
    <w:rsid w:val="00393C8C"/>
    <w:rsid w:val="00394135"/>
    <w:rsid w:val="003941C8"/>
    <w:rsid w:val="0039430C"/>
    <w:rsid w:val="00394816"/>
    <w:rsid w:val="00394B4D"/>
    <w:rsid w:val="00394C6C"/>
    <w:rsid w:val="003952D1"/>
    <w:rsid w:val="003956B6"/>
    <w:rsid w:val="003956C8"/>
    <w:rsid w:val="003957B1"/>
    <w:rsid w:val="00395873"/>
    <w:rsid w:val="00395895"/>
    <w:rsid w:val="00395922"/>
    <w:rsid w:val="0039595C"/>
    <w:rsid w:val="003959EC"/>
    <w:rsid w:val="00395B39"/>
    <w:rsid w:val="00396077"/>
    <w:rsid w:val="0039631C"/>
    <w:rsid w:val="003966BC"/>
    <w:rsid w:val="0039694D"/>
    <w:rsid w:val="00396A01"/>
    <w:rsid w:val="00396A04"/>
    <w:rsid w:val="00396A4B"/>
    <w:rsid w:val="00396BC1"/>
    <w:rsid w:val="00396E59"/>
    <w:rsid w:val="00397065"/>
    <w:rsid w:val="00397331"/>
    <w:rsid w:val="003973A6"/>
    <w:rsid w:val="00397637"/>
    <w:rsid w:val="0039765E"/>
    <w:rsid w:val="003976B5"/>
    <w:rsid w:val="00397816"/>
    <w:rsid w:val="00397978"/>
    <w:rsid w:val="0039797C"/>
    <w:rsid w:val="003A0095"/>
    <w:rsid w:val="003A01E4"/>
    <w:rsid w:val="003A0200"/>
    <w:rsid w:val="003A07A7"/>
    <w:rsid w:val="003A0896"/>
    <w:rsid w:val="003A08D2"/>
    <w:rsid w:val="003A091A"/>
    <w:rsid w:val="003A0CEF"/>
    <w:rsid w:val="003A10E7"/>
    <w:rsid w:val="003A194F"/>
    <w:rsid w:val="003A1A12"/>
    <w:rsid w:val="003A1AC0"/>
    <w:rsid w:val="003A2029"/>
    <w:rsid w:val="003A23E2"/>
    <w:rsid w:val="003A2509"/>
    <w:rsid w:val="003A281A"/>
    <w:rsid w:val="003A2C37"/>
    <w:rsid w:val="003A3118"/>
    <w:rsid w:val="003A31C1"/>
    <w:rsid w:val="003A373E"/>
    <w:rsid w:val="003A3993"/>
    <w:rsid w:val="003A39EF"/>
    <w:rsid w:val="003A3A40"/>
    <w:rsid w:val="003A3C1A"/>
    <w:rsid w:val="003A3CEB"/>
    <w:rsid w:val="003A3EEB"/>
    <w:rsid w:val="003A4152"/>
    <w:rsid w:val="003A41C9"/>
    <w:rsid w:val="003A4296"/>
    <w:rsid w:val="003A4315"/>
    <w:rsid w:val="003A43B9"/>
    <w:rsid w:val="003A4539"/>
    <w:rsid w:val="003A454F"/>
    <w:rsid w:val="003A48DE"/>
    <w:rsid w:val="003A4964"/>
    <w:rsid w:val="003A4A91"/>
    <w:rsid w:val="003A4A97"/>
    <w:rsid w:val="003A4B5C"/>
    <w:rsid w:val="003A4BE9"/>
    <w:rsid w:val="003A4FA1"/>
    <w:rsid w:val="003A561B"/>
    <w:rsid w:val="003A58C5"/>
    <w:rsid w:val="003A59F9"/>
    <w:rsid w:val="003A5B27"/>
    <w:rsid w:val="003A5B66"/>
    <w:rsid w:val="003A5D0D"/>
    <w:rsid w:val="003A5E5E"/>
    <w:rsid w:val="003A5EA9"/>
    <w:rsid w:val="003A6249"/>
    <w:rsid w:val="003A648C"/>
    <w:rsid w:val="003A6532"/>
    <w:rsid w:val="003A65DA"/>
    <w:rsid w:val="003A67BC"/>
    <w:rsid w:val="003A686B"/>
    <w:rsid w:val="003A68E5"/>
    <w:rsid w:val="003A6915"/>
    <w:rsid w:val="003A6B1C"/>
    <w:rsid w:val="003A6E91"/>
    <w:rsid w:val="003A782B"/>
    <w:rsid w:val="003A78B8"/>
    <w:rsid w:val="003A7A96"/>
    <w:rsid w:val="003A7B14"/>
    <w:rsid w:val="003A7B58"/>
    <w:rsid w:val="003A7BF0"/>
    <w:rsid w:val="003A7F57"/>
    <w:rsid w:val="003A7FFC"/>
    <w:rsid w:val="003B0041"/>
    <w:rsid w:val="003B0856"/>
    <w:rsid w:val="003B089D"/>
    <w:rsid w:val="003B0E0F"/>
    <w:rsid w:val="003B1123"/>
    <w:rsid w:val="003B1229"/>
    <w:rsid w:val="003B12F0"/>
    <w:rsid w:val="003B1314"/>
    <w:rsid w:val="003B1420"/>
    <w:rsid w:val="003B1D1F"/>
    <w:rsid w:val="003B20DD"/>
    <w:rsid w:val="003B2253"/>
    <w:rsid w:val="003B2326"/>
    <w:rsid w:val="003B26E3"/>
    <w:rsid w:val="003B2781"/>
    <w:rsid w:val="003B28E6"/>
    <w:rsid w:val="003B2B24"/>
    <w:rsid w:val="003B2C50"/>
    <w:rsid w:val="003B2D0E"/>
    <w:rsid w:val="003B2F5C"/>
    <w:rsid w:val="003B2FF8"/>
    <w:rsid w:val="003B30DD"/>
    <w:rsid w:val="003B3363"/>
    <w:rsid w:val="003B3E79"/>
    <w:rsid w:val="003B409A"/>
    <w:rsid w:val="003B4237"/>
    <w:rsid w:val="003B4470"/>
    <w:rsid w:val="003B44B4"/>
    <w:rsid w:val="003B45A8"/>
    <w:rsid w:val="003B47BD"/>
    <w:rsid w:val="003B48EE"/>
    <w:rsid w:val="003B4B2A"/>
    <w:rsid w:val="003B512E"/>
    <w:rsid w:val="003B51F9"/>
    <w:rsid w:val="003B5CB2"/>
    <w:rsid w:val="003B5D58"/>
    <w:rsid w:val="003B5ED3"/>
    <w:rsid w:val="003B5FAF"/>
    <w:rsid w:val="003B604E"/>
    <w:rsid w:val="003B61EE"/>
    <w:rsid w:val="003B6249"/>
    <w:rsid w:val="003B6720"/>
    <w:rsid w:val="003B67F0"/>
    <w:rsid w:val="003B69F2"/>
    <w:rsid w:val="003B6AA8"/>
    <w:rsid w:val="003B7011"/>
    <w:rsid w:val="003B70AB"/>
    <w:rsid w:val="003B71EC"/>
    <w:rsid w:val="003B732C"/>
    <w:rsid w:val="003B73D4"/>
    <w:rsid w:val="003B7857"/>
    <w:rsid w:val="003B7D0E"/>
    <w:rsid w:val="003C01DE"/>
    <w:rsid w:val="003C0284"/>
    <w:rsid w:val="003C057F"/>
    <w:rsid w:val="003C0903"/>
    <w:rsid w:val="003C0F76"/>
    <w:rsid w:val="003C101E"/>
    <w:rsid w:val="003C1570"/>
    <w:rsid w:val="003C1632"/>
    <w:rsid w:val="003C1651"/>
    <w:rsid w:val="003C16A3"/>
    <w:rsid w:val="003C1C89"/>
    <w:rsid w:val="003C1D9C"/>
    <w:rsid w:val="003C1F1C"/>
    <w:rsid w:val="003C2924"/>
    <w:rsid w:val="003C2A40"/>
    <w:rsid w:val="003C2AA5"/>
    <w:rsid w:val="003C2B67"/>
    <w:rsid w:val="003C2BD7"/>
    <w:rsid w:val="003C2C15"/>
    <w:rsid w:val="003C3082"/>
    <w:rsid w:val="003C30C2"/>
    <w:rsid w:val="003C317B"/>
    <w:rsid w:val="003C34DA"/>
    <w:rsid w:val="003C350A"/>
    <w:rsid w:val="003C360C"/>
    <w:rsid w:val="003C3639"/>
    <w:rsid w:val="003C38F0"/>
    <w:rsid w:val="003C3AE5"/>
    <w:rsid w:val="003C3FCD"/>
    <w:rsid w:val="003C416F"/>
    <w:rsid w:val="003C4262"/>
    <w:rsid w:val="003C47B1"/>
    <w:rsid w:val="003C4936"/>
    <w:rsid w:val="003C4BF3"/>
    <w:rsid w:val="003C4C0C"/>
    <w:rsid w:val="003C4E07"/>
    <w:rsid w:val="003C4E71"/>
    <w:rsid w:val="003C4ECE"/>
    <w:rsid w:val="003C5229"/>
    <w:rsid w:val="003C5366"/>
    <w:rsid w:val="003C53AD"/>
    <w:rsid w:val="003C5400"/>
    <w:rsid w:val="003C599B"/>
    <w:rsid w:val="003C5A64"/>
    <w:rsid w:val="003C5CA9"/>
    <w:rsid w:val="003C5E22"/>
    <w:rsid w:val="003C60CE"/>
    <w:rsid w:val="003C6216"/>
    <w:rsid w:val="003C6330"/>
    <w:rsid w:val="003C6523"/>
    <w:rsid w:val="003C6C4F"/>
    <w:rsid w:val="003C6E00"/>
    <w:rsid w:val="003C6F2C"/>
    <w:rsid w:val="003C70C5"/>
    <w:rsid w:val="003C7181"/>
    <w:rsid w:val="003C75A4"/>
    <w:rsid w:val="003C762B"/>
    <w:rsid w:val="003C7736"/>
    <w:rsid w:val="003C7BDA"/>
    <w:rsid w:val="003C7C4F"/>
    <w:rsid w:val="003C7D09"/>
    <w:rsid w:val="003C7E2B"/>
    <w:rsid w:val="003C7EE9"/>
    <w:rsid w:val="003D0257"/>
    <w:rsid w:val="003D02EE"/>
    <w:rsid w:val="003D0316"/>
    <w:rsid w:val="003D04AC"/>
    <w:rsid w:val="003D07CD"/>
    <w:rsid w:val="003D08C5"/>
    <w:rsid w:val="003D0AED"/>
    <w:rsid w:val="003D0AFB"/>
    <w:rsid w:val="003D0B7D"/>
    <w:rsid w:val="003D0D09"/>
    <w:rsid w:val="003D0DA6"/>
    <w:rsid w:val="003D0F48"/>
    <w:rsid w:val="003D1141"/>
    <w:rsid w:val="003D134C"/>
    <w:rsid w:val="003D13D2"/>
    <w:rsid w:val="003D148D"/>
    <w:rsid w:val="003D17DF"/>
    <w:rsid w:val="003D18CE"/>
    <w:rsid w:val="003D18E9"/>
    <w:rsid w:val="003D1A57"/>
    <w:rsid w:val="003D1D9C"/>
    <w:rsid w:val="003D1F0B"/>
    <w:rsid w:val="003D1F0F"/>
    <w:rsid w:val="003D1F54"/>
    <w:rsid w:val="003D219B"/>
    <w:rsid w:val="003D223F"/>
    <w:rsid w:val="003D2433"/>
    <w:rsid w:val="003D25D8"/>
    <w:rsid w:val="003D272C"/>
    <w:rsid w:val="003D2735"/>
    <w:rsid w:val="003D2813"/>
    <w:rsid w:val="003D2846"/>
    <w:rsid w:val="003D29EC"/>
    <w:rsid w:val="003D2D9E"/>
    <w:rsid w:val="003D2FBF"/>
    <w:rsid w:val="003D2FC4"/>
    <w:rsid w:val="003D300F"/>
    <w:rsid w:val="003D3065"/>
    <w:rsid w:val="003D325B"/>
    <w:rsid w:val="003D3393"/>
    <w:rsid w:val="003D33B7"/>
    <w:rsid w:val="003D345E"/>
    <w:rsid w:val="003D36EF"/>
    <w:rsid w:val="003D3A56"/>
    <w:rsid w:val="003D3F12"/>
    <w:rsid w:val="003D419F"/>
    <w:rsid w:val="003D434E"/>
    <w:rsid w:val="003D4525"/>
    <w:rsid w:val="003D45CC"/>
    <w:rsid w:val="003D46AF"/>
    <w:rsid w:val="003D46CA"/>
    <w:rsid w:val="003D4992"/>
    <w:rsid w:val="003D49B6"/>
    <w:rsid w:val="003D4BD9"/>
    <w:rsid w:val="003D504B"/>
    <w:rsid w:val="003D508E"/>
    <w:rsid w:val="003D5202"/>
    <w:rsid w:val="003D55E9"/>
    <w:rsid w:val="003D576E"/>
    <w:rsid w:val="003D595F"/>
    <w:rsid w:val="003D5BA5"/>
    <w:rsid w:val="003D5D9F"/>
    <w:rsid w:val="003D610D"/>
    <w:rsid w:val="003D64ED"/>
    <w:rsid w:val="003D6CB2"/>
    <w:rsid w:val="003D6E0D"/>
    <w:rsid w:val="003D6FDD"/>
    <w:rsid w:val="003D72F4"/>
    <w:rsid w:val="003D7347"/>
    <w:rsid w:val="003D74A3"/>
    <w:rsid w:val="003D79FD"/>
    <w:rsid w:val="003D7B82"/>
    <w:rsid w:val="003D7BDF"/>
    <w:rsid w:val="003D7F4C"/>
    <w:rsid w:val="003E01F2"/>
    <w:rsid w:val="003E046E"/>
    <w:rsid w:val="003E0694"/>
    <w:rsid w:val="003E0ADF"/>
    <w:rsid w:val="003E0CE6"/>
    <w:rsid w:val="003E1018"/>
    <w:rsid w:val="003E1123"/>
    <w:rsid w:val="003E1143"/>
    <w:rsid w:val="003E12D1"/>
    <w:rsid w:val="003E12DF"/>
    <w:rsid w:val="003E1320"/>
    <w:rsid w:val="003E1530"/>
    <w:rsid w:val="003E162A"/>
    <w:rsid w:val="003E173B"/>
    <w:rsid w:val="003E1811"/>
    <w:rsid w:val="003E19B2"/>
    <w:rsid w:val="003E1AB7"/>
    <w:rsid w:val="003E1C16"/>
    <w:rsid w:val="003E1D7C"/>
    <w:rsid w:val="003E1FB7"/>
    <w:rsid w:val="003E229A"/>
    <w:rsid w:val="003E237A"/>
    <w:rsid w:val="003E23AE"/>
    <w:rsid w:val="003E272F"/>
    <w:rsid w:val="003E27B2"/>
    <w:rsid w:val="003E2833"/>
    <w:rsid w:val="003E292A"/>
    <w:rsid w:val="003E3496"/>
    <w:rsid w:val="003E3790"/>
    <w:rsid w:val="003E38EE"/>
    <w:rsid w:val="003E3DF6"/>
    <w:rsid w:val="003E40A4"/>
    <w:rsid w:val="003E43AE"/>
    <w:rsid w:val="003E4759"/>
    <w:rsid w:val="003E490D"/>
    <w:rsid w:val="003E4918"/>
    <w:rsid w:val="003E4975"/>
    <w:rsid w:val="003E54A9"/>
    <w:rsid w:val="003E5B1E"/>
    <w:rsid w:val="003E5C1C"/>
    <w:rsid w:val="003E5DB8"/>
    <w:rsid w:val="003E613B"/>
    <w:rsid w:val="003E61E7"/>
    <w:rsid w:val="003E6337"/>
    <w:rsid w:val="003E6402"/>
    <w:rsid w:val="003E6542"/>
    <w:rsid w:val="003E693C"/>
    <w:rsid w:val="003E6A42"/>
    <w:rsid w:val="003E6BDC"/>
    <w:rsid w:val="003E6BF3"/>
    <w:rsid w:val="003E6D5D"/>
    <w:rsid w:val="003E6DCC"/>
    <w:rsid w:val="003E6F84"/>
    <w:rsid w:val="003E6FD4"/>
    <w:rsid w:val="003E72A9"/>
    <w:rsid w:val="003E765A"/>
    <w:rsid w:val="003E77D1"/>
    <w:rsid w:val="003E79DB"/>
    <w:rsid w:val="003E7BA1"/>
    <w:rsid w:val="003E7BDD"/>
    <w:rsid w:val="003F0322"/>
    <w:rsid w:val="003F0552"/>
    <w:rsid w:val="003F05AB"/>
    <w:rsid w:val="003F091C"/>
    <w:rsid w:val="003F0992"/>
    <w:rsid w:val="003F0F6E"/>
    <w:rsid w:val="003F0FCA"/>
    <w:rsid w:val="003F1166"/>
    <w:rsid w:val="003F11F7"/>
    <w:rsid w:val="003F127E"/>
    <w:rsid w:val="003F130A"/>
    <w:rsid w:val="003F1676"/>
    <w:rsid w:val="003F16F5"/>
    <w:rsid w:val="003F172F"/>
    <w:rsid w:val="003F175F"/>
    <w:rsid w:val="003F1C33"/>
    <w:rsid w:val="003F1CE1"/>
    <w:rsid w:val="003F219B"/>
    <w:rsid w:val="003F223F"/>
    <w:rsid w:val="003F23A2"/>
    <w:rsid w:val="003F23C4"/>
    <w:rsid w:val="003F2B89"/>
    <w:rsid w:val="003F2BA7"/>
    <w:rsid w:val="003F2C5B"/>
    <w:rsid w:val="003F2D24"/>
    <w:rsid w:val="003F2ECE"/>
    <w:rsid w:val="003F304B"/>
    <w:rsid w:val="003F3066"/>
    <w:rsid w:val="003F30BF"/>
    <w:rsid w:val="003F326F"/>
    <w:rsid w:val="003F3888"/>
    <w:rsid w:val="003F38DB"/>
    <w:rsid w:val="003F3C0C"/>
    <w:rsid w:val="003F3C23"/>
    <w:rsid w:val="003F3C74"/>
    <w:rsid w:val="003F3CB7"/>
    <w:rsid w:val="003F3FB4"/>
    <w:rsid w:val="003F41A1"/>
    <w:rsid w:val="003F4208"/>
    <w:rsid w:val="003F421A"/>
    <w:rsid w:val="003F4478"/>
    <w:rsid w:val="003F44F6"/>
    <w:rsid w:val="003F4C0B"/>
    <w:rsid w:val="003F4D7A"/>
    <w:rsid w:val="003F4F18"/>
    <w:rsid w:val="003F52F4"/>
    <w:rsid w:val="003F571B"/>
    <w:rsid w:val="003F5854"/>
    <w:rsid w:val="003F58B2"/>
    <w:rsid w:val="003F5B8B"/>
    <w:rsid w:val="003F5C11"/>
    <w:rsid w:val="003F5CBE"/>
    <w:rsid w:val="003F6038"/>
    <w:rsid w:val="003F61B5"/>
    <w:rsid w:val="003F6653"/>
    <w:rsid w:val="003F667D"/>
    <w:rsid w:val="003F6926"/>
    <w:rsid w:val="003F6C9C"/>
    <w:rsid w:val="003F6D58"/>
    <w:rsid w:val="003F7634"/>
    <w:rsid w:val="003F7756"/>
    <w:rsid w:val="003F7C95"/>
    <w:rsid w:val="003F7DE0"/>
    <w:rsid w:val="004002AB"/>
    <w:rsid w:val="004002D1"/>
    <w:rsid w:val="00400714"/>
    <w:rsid w:val="004008C4"/>
    <w:rsid w:val="00401116"/>
    <w:rsid w:val="004014A3"/>
    <w:rsid w:val="004014E5"/>
    <w:rsid w:val="0040192E"/>
    <w:rsid w:val="00401BC9"/>
    <w:rsid w:val="00401CBF"/>
    <w:rsid w:val="00401D4D"/>
    <w:rsid w:val="00401FC9"/>
    <w:rsid w:val="004021DB"/>
    <w:rsid w:val="0040229E"/>
    <w:rsid w:val="00402334"/>
    <w:rsid w:val="0040248E"/>
    <w:rsid w:val="004028C8"/>
    <w:rsid w:val="00402A32"/>
    <w:rsid w:val="00402CED"/>
    <w:rsid w:val="004031E5"/>
    <w:rsid w:val="00403326"/>
    <w:rsid w:val="0040342E"/>
    <w:rsid w:val="0040368A"/>
    <w:rsid w:val="00403883"/>
    <w:rsid w:val="00403937"/>
    <w:rsid w:val="00403ACF"/>
    <w:rsid w:val="00403B06"/>
    <w:rsid w:val="00403DBC"/>
    <w:rsid w:val="00404072"/>
    <w:rsid w:val="0040449E"/>
    <w:rsid w:val="00404788"/>
    <w:rsid w:val="004049A9"/>
    <w:rsid w:val="00404AA7"/>
    <w:rsid w:val="00405463"/>
    <w:rsid w:val="00405522"/>
    <w:rsid w:val="004057BC"/>
    <w:rsid w:val="00405EF4"/>
    <w:rsid w:val="0040600D"/>
    <w:rsid w:val="004062C6"/>
    <w:rsid w:val="004067D7"/>
    <w:rsid w:val="00406AC6"/>
    <w:rsid w:val="00406EE5"/>
    <w:rsid w:val="00406F38"/>
    <w:rsid w:val="00407063"/>
    <w:rsid w:val="0040733C"/>
    <w:rsid w:val="004075E8"/>
    <w:rsid w:val="00407962"/>
    <w:rsid w:val="00407B50"/>
    <w:rsid w:val="00407B7B"/>
    <w:rsid w:val="00407CC5"/>
    <w:rsid w:val="0041016E"/>
    <w:rsid w:val="00410AD3"/>
    <w:rsid w:val="00410B57"/>
    <w:rsid w:val="00410D3A"/>
    <w:rsid w:val="004112B8"/>
    <w:rsid w:val="00411474"/>
    <w:rsid w:val="004114E4"/>
    <w:rsid w:val="004115ED"/>
    <w:rsid w:val="0041194D"/>
    <w:rsid w:val="00411957"/>
    <w:rsid w:val="00411EC0"/>
    <w:rsid w:val="00412045"/>
    <w:rsid w:val="00412063"/>
    <w:rsid w:val="00412160"/>
    <w:rsid w:val="00412508"/>
    <w:rsid w:val="0041266F"/>
    <w:rsid w:val="004127EA"/>
    <w:rsid w:val="0041285C"/>
    <w:rsid w:val="00412A2C"/>
    <w:rsid w:val="00412A2F"/>
    <w:rsid w:val="00412DB6"/>
    <w:rsid w:val="00413119"/>
    <w:rsid w:val="004137BE"/>
    <w:rsid w:val="00413AEA"/>
    <w:rsid w:val="00413BA3"/>
    <w:rsid w:val="00413CD2"/>
    <w:rsid w:val="00413E74"/>
    <w:rsid w:val="004146C1"/>
    <w:rsid w:val="004147A7"/>
    <w:rsid w:val="00414BE5"/>
    <w:rsid w:val="00414CB8"/>
    <w:rsid w:val="00414EB1"/>
    <w:rsid w:val="00414F45"/>
    <w:rsid w:val="004153E9"/>
    <w:rsid w:val="0041556F"/>
    <w:rsid w:val="00415627"/>
    <w:rsid w:val="00415AB8"/>
    <w:rsid w:val="00415CA8"/>
    <w:rsid w:val="00415CB8"/>
    <w:rsid w:val="00415D1A"/>
    <w:rsid w:val="00415F11"/>
    <w:rsid w:val="0041658D"/>
    <w:rsid w:val="004166F6"/>
    <w:rsid w:val="00416941"/>
    <w:rsid w:val="00416D30"/>
    <w:rsid w:val="00416D4C"/>
    <w:rsid w:val="00416E41"/>
    <w:rsid w:val="00416F15"/>
    <w:rsid w:val="004171EC"/>
    <w:rsid w:val="00417389"/>
    <w:rsid w:val="004177A3"/>
    <w:rsid w:val="0041799B"/>
    <w:rsid w:val="00417A28"/>
    <w:rsid w:val="00417A7E"/>
    <w:rsid w:val="00417C21"/>
    <w:rsid w:val="00417C88"/>
    <w:rsid w:val="00420085"/>
    <w:rsid w:val="004201B3"/>
    <w:rsid w:val="0042022C"/>
    <w:rsid w:val="004203B7"/>
    <w:rsid w:val="00420714"/>
    <w:rsid w:val="00420824"/>
    <w:rsid w:val="00420975"/>
    <w:rsid w:val="00420AF2"/>
    <w:rsid w:val="004211E4"/>
    <w:rsid w:val="0042121C"/>
    <w:rsid w:val="004214A2"/>
    <w:rsid w:val="004214F8"/>
    <w:rsid w:val="00421592"/>
    <w:rsid w:val="0042176B"/>
    <w:rsid w:val="00421890"/>
    <w:rsid w:val="00421F50"/>
    <w:rsid w:val="004220F3"/>
    <w:rsid w:val="004221DC"/>
    <w:rsid w:val="00422459"/>
    <w:rsid w:val="004226D3"/>
    <w:rsid w:val="004226E9"/>
    <w:rsid w:val="00422725"/>
    <w:rsid w:val="004227F6"/>
    <w:rsid w:val="004228E7"/>
    <w:rsid w:val="004229D1"/>
    <w:rsid w:val="00422AB5"/>
    <w:rsid w:val="00422BBC"/>
    <w:rsid w:val="00423985"/>
    <w:rsid w:val="0042398B"/>
    <w:rsid w:val="00423BCC"/>
    <w:rsid w:val="00423D67"/>
    <w:rsid w:val="00424212"/>
    <w:rsid w:val="004243D7"/>
    <w:rsid w:val="004247E6"/>
    <w:rsid w:val="00424814"/>
    <w:rsid w:val="00424981"/>
    <w:rsid w:val="004249E6"/>
    <w:rsid w:val="00424C13"/>
    <w:rsid w:val="00425015"/>
    <w:rsid w:val="0042516B"/>
    <w:rsid w:val="00425270"/>
    <w:rsid w:val="004252B5"/>
    <w:rsid w:val="004257BF"/>
    <w:rsid w:val="00425D4C"/>
    <w:rsid w:val="00425D8E"/>
    <w:rsid w:val="00425DE1"/>
    <w:rsid w:val="0042600D"/>
    <w:rsid w:val="00426185"/>
    <w:rsid w:val="0042622D"/>
    <w:rsid w:val="00426681"/>
    <w:rsid w:val="00426AFD"/>
    <w:rsid w:val="00426BEA"/>
    <w:rsid w:val="00426C8E"/>
    <w:rsid w:val="00426CA4"/>
    <w:rsid w:val="00426F2E"/>
    <w:rsid w:val="00427187"/>
    <w:rsid w:val="00427432"/>
    <w:rsid w:val="00427B27"/>
    <w:rsid w:val="00427C30"/>
    <w:rsid w:val="004300B1"/>
    <w:rsid w:val="0043034D"/>
    <w:rsid w:val="00430395"/>
    <w:rsid w:val="0043061B"/>
    <w:rsid w:val="004306AB"/>
    <w:rsid w:val="00430765"/>
    <w:rsid w:val="0043090B"/>
    <w:rsid w:val="00430D39"/>
    <w:rsid w:val="00430E8A"/>
    <w:rsid w:val="00430EDE"/>
    <w:rsid w:val="00431086"/>
    <w:rsid w:val="00431089"/>
    <w:rsid w:val="00431312"/>
    <w:rsid w:val="004313DA"/>
    <w:rsid w:val="00431658"/>
    <w:rsid w:val="00431803"/>
    <w:rsid w:val="00431B3D"/>
    <w:rsid w:val="00431C37"/>
    <w:rsid w:val="00431D13"/>
    <w:rsid w:val="0043221B"/>
    <w:rsid w:val="0043232B"/>
    <w:rsid w:val="004323E0"/>
    <w:rsid w:val="00432764"/>
    <w:rsid w:val="00432B9E"/>
    <w:rsid w:val="00432BB2"/>
    <w:rsid w:val="00432BE2"/>
    <w:rsid w:val="00432C47"/>
    <w:rsid w:val="00432E31"/>
    <w:rsid w:val="00432ECC"/>
    <w:rsid w:val="00432F06"/>
    <w:rsid w:val="00432FB7"/>
    <w:rsid w:val="00433409"/>
    <w:rsid w:val="0043388E"/>
    <w:rsid w:val="00433CBC"/>
    <w:rsid w:val="004341F9"/>
    <w:rsid w:val="00434A0D"/>
    <w:rsid w:val="00434DE0"/>
    <w:rsid w:val="00434E69"/>
    <w:rsid w:val="0043519C"/>
    <w:rsid w:val="00435299"/>
    <w:rsid w:val="004352D2"/>
    <w:rsid w:val="0043558C"/>
    <w:rsid w:val="00435B1D"/>
    <w:rsid w:val="00435BD1"/>
    <w:rsid w:val="00435F1A"/>
    <w:rsid w:val="00436026"/>
    <w:rsid w:val="00436476"/>
    <w:rsid w:val="004364EB"/>
    <w:rsid w:val="00436553"/>
    <w:rsid w:val="004367DA"/>
    <w:rsid w:val="00436B34"/>
    <w:rsid w:val="00436DE2"/>
    <w:rsid w:val="00436DFA"/>
    <w:rsid w:val="00436E1B"/>
    <w:rsid w:val="00436E86"/>
    <w:rsid w:val="004371C5"/>
    <w:rsid w:val="004376AB"/>
    <w:rsid w:val="00437917"/>
    <w:rsid w:val="00437955"/>
    <w:rsid w:val="00437B92"/>
    <w:rsid w:val="00437BCC"/>
    <w:rsid w:val="00437F96"/>
    <w:rsid w:val="00440103"/>
    <w:rsid w:val="00440322"/>
    <w:rsid w:val="004403B5"/>
    <w:rsid w:val="0044040F"/>
    <w:rsid w:val="004405C6"/>
    <w:rsid w:val="00440896"/>
    <w:rsid w:val="004409A3"/>
    <w:rsid w:val="00440B3B"/>
    <w:rsid w:val="00440C04"/>
    <w:rsid w:val="00440D23"/>
    <w:rsid w:val="004414D4"/>
    <w:rsid w:val="004414F1"/>
    <w:rsid w:val="004415E1"/>
    <w:rsid w:val="00441644"/>
    <w:rsid w:val="0044197F"/>
    <w:rsid w:val="00441B20"/>
    <w:rsid w:val="00441CD1"/>
    <w:rsid w:val="00441EA4"/>
    <w:rsid w:val="004423BB"/>
    <w:rsid w:val="004423F6"/>
    <w:rsid w:val="00442446"/>
    <w:rsid w:val="004426E0"/>
    <w:rsid w:val="00442E6F"/>
    <w:rsid w:val="00442EB1"/>
    <w:rsid w:val="00442EEB"/>
    <w:rsid w:val="0044311B"/>
    <w:rsid w:val="0044313D"/>
    <w:rsid w:val="00443380"/>
    <w:rsid w:val="004433F9"/>
    <w:rsid w:val="0044347B"/>
    <w:rsid w:val="00443482"/>
    <w:rsid w:val="004437EC"/>
    <w:rsid w:val="0044387A"/>
    <w:rsid w:val="004440DF"/>
    <w:rsid w:val="004442AA"/>
    <w:rsid w:val="004442D7"/>
    <w:rsid w:val="004444C1"/>
    <w:rsid w:val="004446FA"/>
    <w:rsid w:val="00444A72"/>
    <w:rsid w:val="00444BD6"/>
    <w:rsid w:val="00444CCB"/>
    <w:rsid w:val="00444D83"/>
    <w:rsid w:val="00444E82"/>
    <w:rsid w:val="004451BC"/>
    <w:rsid w:val="00445528"/>
    <w:rsid w:val="00445752"/>
    <w:rsid w:val="00445BFC"/>
    <w:rsid w:val="0044616C"/>
    <w:rsid w:val="004461DA"/>
    <w:rsid w:val="004462F0"/>
    <w:rsid w:val="00446310"/>
    <w:rsid w:val="00446401"/>
    <w:rsid w:val="004465B5"/>
    <w:rsid w:val="004468EF"/>
    <w:rsid w:val="004469D4"/>
    <w:rsid w:val="00446B5D"/>
    <w:rsid w:val="00446FC2"/>
    <w:rsid w:val="00447058"/>
    <w:rsid w:val="00447152"/>
    <w:rsid w:val="004472AC"/>
    <w:rsid w:val="00447320"/>
    <w:rsid w:val="00447682"/>
    <w:rsid w:val="004479BB"/>
    <w:rsid w:val="00447AA7"/>
    <w:rsid w:val="00447AF9"/>
    <w:rsid w:val="00447BC6"/>
    <w:rsid w:val="00447C5E"/>
    <w:rsid w:val="00447EF8"/>
    <w:rsid w:val="004500AA"/>
    <w:rsid w:val="004501A6"/>
    <w:rsid w:val="004503EF"/>
    <w:rsid w:val="004504FB"/>
    <w:rsid w:val="004505A3"/>
    <w:rsid w:val="00450861"/>
    <w:rsid w:val="004509F7"/>
    <w:rsid w:val="00450A07"/>
    <w:rsid w:val="00450E22"/>
    <w:rsid w:val="004511A0"/>
    <w:rsid w:val="0045142C"/>
    <w:rsid w:val="00451E83"/>
    <w:rsid w:val="00451E9D"/>
    <w:rsid w:val="00452100"/>
    <w:rsid w:val="004521E0"/>
    <w:rsid w:val="00452301"/>
    <w:rsid w:val="004523C8"/>
    <w:rsid w:val="004524E2"/>
    <w:rsid w:val="0045250A"/>
    <w:rsid w:val="00452752"/>
    <w:rsid w:val="0045276F"/>
    <w:rsid w:val="0045289D"/>
    <w:rsid w:val="00452BF0"/>
    <w:rsid w:val="004534E9"/>
    <w:rsid w:val="004535FD"/>
    <w:rsid w:val="004537F4"/>
    <w:rsid w:val="00453B65"/>
    <w:rsid w:val="00453C1E"/>
    <w:rsid w:val="00453E56"/>
    <w:rsid w:val="00453E9D"/>
    <w:rsid w:val="00454191"/>
    <w:rsid w:val="004546DD"/>
    <w:rsid w:val="0045489D"/>
    <w:rsid w:val="004549B7"/>
    <w:rsid w:val="00454AC1"/>
    <w:rsid w:val="00454B67"/>
    <w:rsid w:val="00454C89"/>
    <w:rsid w:val="00455078"/>
    <w:rsid w:val="00455705"/>
    <w:rsid w:val="004559ED"/>
    <w:rsid w:val="00455AE5"/>
    <w:rsid w:val="00455D0C"/>
    <w:rsid w:val="004560D9"/>
    <w:rsid w:val="00456104"/>
    <w:rsid w:val="00456137"/>
    <w:rsid w:val="0045618C"/>
    <w:rsid w:val="004562E7"/>
    <w:rsid w:val="004563CA"/>
    <w:rsid w:val="004565F8"/>
    <w:rsid w:val="004567E9"/>
    <w:rsid w:val="00456B11"/>
    <w:rsid w:val="00457111"/>
    <w:rsid w:val="004572A9"/>
    <w:rsid w:val="004572AC"/>
    <w:rsid w:val="00457958"/>
    <w:rsid w:val="00457AD1"/>
    <w:rsid w:val="00457BB0"/>
    <w:rsid w:val="00457C99"/>
    <w:rsid w:val="00457D37"/>
    <w:rsid w:val="00457E60"/>
    <w:rsid w:val="00457F6C"/>
    <w:rsid w:val="00460454"/>
    <w:rsid w:val="004605D2"/>
    <w:rsid w:val="00460614"/>
    <w:rsid w:val="0046071B"/>
    <w:rsid w:val="0046090B"/>
    <w:rsid w:val="00460919"/>
    <w:rsid w:val="00460934"/>
    <w:rsid w:val="00460A67"/>
    <w:rsid w:val="00460B5F"/>
    <w:rsid w:val="00460D94"/>
    <w:rsid w:val="00461191"/>
    <w:rsid w:val="004611D8"/>
    <w:rsid w:val="004615B8"/>
    <w:rsid w:val="0046187D"/>
    <w:rsid w:val="00461A2B"/>
    <w:rsid w:val="004621F1"/>
    <w:rsid w:val="004622E0"/>
    <w:rsid w:val="00462374"/>
    <w:rsid w:val="0046251D"/>
    <w:rsid w:val="00462829"/>
    <w:rsid w:val="00462DE6"/>
    <w:rsid w:val="00462FF9"/>
    <w:rsid w:val="0046311F"/>
    <w:rsid w:val="00463402"/>
    <w:rsid w:val="00463571"/>
    <w:rsid w:val="004638FD"/>
    <w:rsid w:val="0046390B"/>
    <w:rsid w:val="0046392F"/>
    <w:rsid w:val="00463A0F"/>
    <w:rsid w:val="00463AF8"/>
    <w:rsid w:val="00463D03"/>
    <w:rsid w:val="00463DDD"/>
    <w:rsid w:val="00463EB3"/>
    <w:rsid w:val="00463EE8"/>
    <w:rsid w:val="00463FD1"/>
    <w:rsid w:val="00464043"/>
    <w:rsid w:val="004641D3"/>
    <w:rsid w:val="00464415"/>
    <w:rsid w:val="0046489A"/>
    <w:rsid w:val="00464971"/>
    <w:rsid w:val="00464995"/>
    <w:rsid w:val="00464AA9"/>
    <w:rsid w:val="00464ACC"/>
    <w:rsid w:val="00464EB9"/>
    <w:rsid w:val="004653A6"/>
    <w:rsid w:val="00465403"/>
    <w:rsid w:val="0046550F"/>
    <w:rsid w:val="00465617"/>
    <w:rsid w:val="004657C8"/>
    <w:rsid w:val="00465D88"/>
    <w:rsid w:val="00465E6A"/>
    <w:rsid w:val="004661BC"/>
    <w:rsid w:val="0046644A"/>
    <w:rsid w:val="0046647F"/>
    <w:rsid w:val="00466481"/>
    <w:rsid w:val="00466604"/>
    <w:rsid w:val="00466730"/>
    <w:rsid w:val="00466CA2"/>
    <w:rsid w:val="00466DA3"/>
    <w:rsid w:val="00466EDE"/>
    <w:rsid w:val="004671F3"/>
    <w:rsid w:val="00467626"/>
    <w:rsid w:val="004676AE"/>
    <w:rsid w:val="0046790E"/>
    <w:rsid w:val="0046799A"/>
    <w:rsid w:val="00467C68"/>
    <w:rsid w:val="00467C6D"/>
    <w:rsid w:val="00467D69"/>
    <w:rsid w:val="00467F38"/>
    <w:rsid w:val="004700AF"/>
    <w:rsid w:val="004700F7"/>
    <w:rsid w:val="0047024A"/>
    <w:rsid w:val="00470410"/>
    <w:rsid w:val="00470500"/>
    <w:rsid w:val="004705FA"/>
    <w:rsid w:val="00470920"/>
    <w:rsid w:val="00470E4B"/>
    <w:rsid w:val="00470EE2"/>
    <w:rsid w:val="004714D1"/>
    <w:rsid w:val="00471725"/>
    <w:rsid w:val="00471ABD"/>
    <w:rsid w:val="00471AFB"/>
    <w:rsid w:val="00471D09"/>
    <w:rsid w:val="00471F11"/>
    <w:rsid w:val="00471F8E"/>
    <w:rsid w:val="00471FA0"/>
    <w:rsid w:val="004721A4"/>
    <w:rsid w:val="004721EC"/>
    <w:rsid w:val="004722E5"/>
    <w:rsid w:val="004722F3"/>
    <w:rsid w:val="0047238C"/>
    <w:rsid w:val="0047281E"/>
    <w:rsid w:val="00472AFC"/>
    <w:rsid w:val="00472BE9"/>
    <w:rsid w:val="00472C84"/>
    <w:rsid w:val="00472E59"/>
    <w:rsid w:val="004731B1"/>
    <w:rsid w:val="0047354E"/>
    <w:rsid w:val="00473764"/>
    <w:rsid w:val="0047377A"/>
    <w:rsid w:val="004737B6"/>
    <w:rsid w:val="004738EC"/>
    <w:rsid w:val="0047392D"/>
    <w:rsid w:val="00473E5D"/>
    <w:rsid w:val="0047408F"/>
    <w:rsid w:val="004740EE"/>
    <w:rsid w:val="0047419A"/>
    <w:rsid w:val="004746CE"/>
    <w:rsid w:val="0047499F"/>
    <w:rsid w:val="00474C26"/>
    <w:rsid w:val="00474C8E"/>
    <w:rsid w:val="00475166"/>
    <w:rsid w:val="0047520F"/>
    <w:rsid w:val="004755FA"/>
    <w:rsid w:val="00475758"/>
    <w:rsid w:val="00475A5C"/>
    <w:rsid w:val="00475B5E"/>
    <w:rsid w:val="00475C2E"/>
    <w:rsid w:val="00475D34"/>
    <w:rsid w:val="00475E1D"/>
    <w:rsid w:val="00475F54"/>
    <w:rsid w:val="004760C2"/>
    <w:rsid w:val="004760E8"/>
    <w:rsid w:val="004761F3"/>
    <w:rsid w:val="00476200"/>
    <w:rsid w:val="0047648B"/>
    <w:rsid w:val="00476864"/>
    <w:rsid w:val="004768CD"/>
    <w:rsid w:val="00476A60"/>
    <w:rsid w:val="00476BE2"/>
    <w:rsid w:val="00476D73"/>
    <w:rsid w:val="00476F05"/>
    <w:rsid w:val="00477082"/>
    <w:rsid w:val="004770DF"/>
    <w:rsid w:val="00477574"/>
    <w:rsid w:val="00477645"/>
    <w:rsid w:val="00477EF9"/>
    <w:rsid w:val="00477F57"/>
    <w:rsid w:val="004800D2"/>
    <w:rsid w:val="004801E1"/>
    <w:rsid w:val="004804BD"/>
    <w:rsid w:val="00480636"/>
    <w:rsid w:val="0048067E"/>
    <w:rsid w:val="004806E8"/>
    <w:rsid w:val="004807AB"/>
    <w:rsid w:val="00480A53"/>
    <w:rsid w:val="00480AB2"/>
    <w:rsid w:val="00480AFA"/>
    <w:rsid w:val="00480BA8"/>
    <w:rsid w:val="00480DA3"/>
    <w:rsid w:val="0048113D"/>
    <w:rsid w:val="004811A0"/>
    <w:rsid w:val="004816E8"/>
    <w:rsid w:val="00481B35"/>
    <w:rsid w:val="00481B3F"/>
    <w:rsid w:val="00481D38"/>
    <w:rsid w:val="0048217F"/>
    <w:rsid w:val="0048235E"/>
    <w:rsid w:val="00482386"/>
    <w:rsid w:val="00482492"/>
    <w:rsid w:val="00482B88"/>
    <w:rsid w:val="00482C31"/>
    <w:rsid w:val="00482CBA"/>
    <w:rsid w:val="00482DF8"/>
    <w:rsid w:val="00482E9E"/>
    <w:rsid w:val="00482FA9"/>
    <w:rsid w:val="0048356D"/>
    <w:rsid w:val="00483886"/>
    <w:rsid w:val="00483E0D"/>
    <w:rsid w:val="00483E92"/>
    <w:rsid w:val="00484163"/>
    <w:rsid w:val="004841BD"/>
    <w:rsid w:val="0048428B"/>
    <w:rsid w:val="0048448C"/>
    <w:rsid w:val="0048469B"/>
    <w:rsid w:val="00484760"/>
    <w:rsid w:val="004848EC"/>
    <w:rsid w:val="004849A7"/>
    <w:rsid w:val="00484A13"/>
    <w:rsid w:val="00484D5B"/>
    <w:rsid w:val="00485363"/>
    <w:rsid w:val="00485576"/>
    <w:rsid w:val="00485598"/>
    <w:rsid w:val="004855CE"/>
    <w:rsid w:val="004855EA"/>
    <w:rsid w:val="004856E9"/>
    <w:rsid w:val="00485D45"/>
    <w:rsid w:val="00486182"/>
    <w:rsid w:val="004861FE"/>
    <w:rsid w:val="0048636D"/>
    <w:rsid w:val="0048660B"/>
    <w:rsid w:val="00486A95"/>
    <w:rsid w:val="00486C5C"/>
    <w:rsid w:val="004871C1"/>
    <w:rsid w:val="00487260"/>
    <w:rsid w:val="004872A0"/>
    <w:rsid w:val="004876F5"/>
    <w:rsid w:val="00487AB6"/>
    <w:rsid w:val="00487C38"/>
    <w:rsid w:val="00487D7C"/>
    <w:rsid w:val="00487FDD"/>
    <w:rsid w:val="0049029E"/>
    <w:rsid w:val="0049032F"/>
    <w:rsid w:val="004904B6"/>
    <w:rsid w:val="00490618"/>
    <w:rsid w:val="00490BE7"/>
    <w:rsid w:val="0049120D"/>
    <w:rsid w:val="00491385"/>
    <w:rsid w:val="0049179C"/>
    <w:rsid w:val="00491845"/>
    <w:rsid w:val="004918DE"/>
    <w:rsid w:val="00491A6B"/>
    <w:rsid w:val="00491E67"/>
    <w:rsid w:val="00491EBF"/>
    <w:rsid w:val="00491FA2"/>
    <w:rsid w:val="00491FFD"/>
    <w:rsid w:val="004922C9"/>
    <w:rsid w:val="004923A6"/>
    <w:rsid w:val="004924B9"/>
    <w:rsid w:val="0049251B"/>
    <w:rsid w:val="0049254D"/>
    <w:rsid w:val="004928BA"/>
    <w:rsid w:val="0049296A"/>
    <w:rsid w:val="00492A44"/>
    <w:rsid w:val="00492AF2"/>
    <w:rsid w:val="00492B10"/>
    <w:rsid w:val="00492CDE"/>
    <w:rsid w:val="0049302C"/>
    <w:rsid w:val="0049339C"/>
    <w:rsid w:val="004933F2"/>
    <w:rsid w:val="004934D3"/>
    <w:rsid w:val="0049352E"/>
    <w:rsid w:val="004935AF"/>
    <w:rsid w:val="00493BFA"/>
    <w:rsid w:val="00493C71"/>
    <w:rsid w:val="00493CEC"/>
    <w:rsid w:val="00493E08"/>
    <w:rsid w:val="00494031"/>
    <w:rsid w:val="004941CD"/>
    <w:rsid w:val="0049435C"/>
    <w:rsid w:val="00494BC1"/>
    <w:rsid w:val="00494EF0"/>
    <w:rsid w:val="0049514A"/>
    <w:rsid w:val="004951AA"/>
    <w:rsid w:val="004952D1"/>
    <w:rsid w:val="004954E7"/>
    <w:rsid w:val="00495A02"/>
    <w:rsid w:val="00495AB0"/>
    <w:rsid w:val="00495AD4"/>
    <w:rsid w:val="00495C8D"/>
    <w:rsid w:val="00495FB1"/>
    <w:rsid w:val="00496757"/>
    <w:rsid w:val="00496767"/>
    <w:rsid w:val="004969D7"/>
    <w:rsid w:val="00496AF2"/>
    <w:rsid w:val="00496CCB"/>
    <w:rsid w:val="00496E35"/>
    <w:rsid w:val="004970D3"/>
    <w:rsid w:val="004971F5"/>
    <w:rsid w:val="004972B3"/>
    <w:rsid w:val="00497312"/>
    <w:rsid w:val="004973AD"/>
    <w:rsid w:val="00497559"/>
    <w:rsid w:val="00497820"/>
    <w:rsid w:val="00497934"/>
    <w:rsid w:val="004979C8"/>
    <w:rsid w:val="00497A44"/>
    <w:rsid w:val="004A0279"/>
    <w:rsid w:val="004A04A3"/>
    <w:rsid w:val="004A07F8"/>
    <w:rsid w:val="004A0ECD"/>
    <w:rsid w:val="004A0ED8"/>
    <w:rsid w:val="004A11B2"/>
    <w:rsid w:val="004A11CA"/>
    <w:rsid w:val="004A12E0"/>
    <w:rsid w:val="004A13C6"/>
    <w:rsid w:val="004A15AB"/>
    <w:rsid w:val="004A194D"/>
    <w:rsid w:val="004A1962"/>
    <w:rsid w:val="004A1D38"/>
    <w:rsid w:val="004A2063"/>
    <w:rsid w:val="004A23A0"/>
    <w:rsid w:val="004A2619"/>
    <w:rsid w:val="004A30AC"/>
    <w:rsid w:val="004A330D"/>
    <w:rsid w:val="004A34FD"/>
    <w:rsid w:val="004A3900"/>
    <w:rsid w:val="004A3E37"/>
    <w:rsid w:val="004A44D4"/>
    <w:rsid w:val="004A4792"/>
    <w:rsid w:val="004A4893"/>
    <w:rsid w:val="004A4942"/>
    <w:rsid w:val="004A4C40"/>
    <w:rsid w:val="004A4DBB"/>
    <w:rsid w:val="004A4E14"/>
    <w:rsid w:val="004A549A"/>
    <w:rsid w:val="004A561B"/>
    <w:rsid w:val="004A578A"/>
    <w:rsid w:val="004A5809"/>
    <w:rsid w:val="004A5A87"/>
    <w:rsid w:val="004A5F0B"/>
    <w:rsid w:val="004A6359"/>
    <w:rsid w:val="004A647F"/>
    <w:rsid w:val="004A686B"/>
    <w:rsid w:val="004A69FE"/>
    <w:rsid w:val="004A6BEB"/>
    <w:rsid w:val="004A6F51"/>
    <w:rsid w:val="004A7120"/>
    <w:rsid w:val="004A721D"/>
    <w:rsid w:val="004A764E"/>
    <w:rsid w:val="004A7805"/>
    <w:rsid w:val="004A792A"/>
    <w:rsid w:val="004A79FE"/>
    <w:rsid w:val="004A7D69"/>
    <w:rsid w:val="004A7D9F"/>
    <w:rsid w:val="004B00CA"/>
    <w:rsid w:val="004B01A2"/>
    <w:rsid w:val="004B0232"/>
    <w:rsid w:val="004B0585"/>
    <w:rsid w:val="004B0725"/>
    <w:rsid w:val="004B0975"/>
    <w:rsid w:val="004B0BBC"/>
    <w:rsid w:val="004B0C6D"/>
    <w:rsid w:val="004B0DE6"/>
    <w:rsid w:val="004B0EAF"/>
    <w:rsid w:val="004B1061"/>
    <w:rsid w:val="004B123A"/>
    <w:rsid w:val="004B1976"/>
    <w:rsid w:val="004B19B3"/>
    <w:rsid w:val="004B1B68"/>
    <w:rsid w:val="004B1CDC"/>
    <w:rsid w:val="004B1F60"/>
    <w:rsid w:val="004B1FFB"/>
    <w:rsid w:val="004B20BF"/>
    <w:rsid w:val="004B210E"/>
    <w:rsid w:val="004B21BA"/>
    <w:rsid w:val="004B21FD"/>
    <w:rsid w:val="004B235A"/>
    <w:rsid w:val="004B24E2"/>
    <w:rsid w:val="004B250A"/>
    <w:rsid w:val="004B25C9"/>
    <w:rsid w:val="004B2647"/>
    <w:rsid w:val="004B2689"/>
    <w:rsid w:val="004B2766"/>
    <w:rsid w:val="004B29B0"/>
    <w:rsid w:val="004B2B1C"/>
    <w:rsid w:val="004B2BC6"/>
    <w:rsid w:val="004B2F78"/>
    <w:rsid w:val="004B31FB"/>
    <w:rsid w:val="004B35E2"/>
    <w:rsid w:val="004B378C"/>
    <w:rsid w:val="004B393F"/>
    <w:rsid w:val="004B39A3"/>
    <w:rsid w:val="004B3D86"/>
    <w:rsid w:val="004B4158"/>
    <w:rsid w:val="004B42D5"/>
    <w:rsid w:val="004B44A6"/>
    <w:rsid w:val="004B4567"/>
    <w:rsid w:val="004B45CD"/>
    <w:rsid w:val="004B460D"/>
    <w:rsid w:val="004B4622"/>
    <w:rsid w:val="004B4938"/>
    <w:rsid w:val="004B4B38"/>
    <w:rsid w:val="004B500A"/>
    <w:rsid w:val="004B5188"/>
    <w:rsid w:val="004B5327"/>
    <w:rsid w:val="004B5539"/>
    <w:rsid w:val="004B5548"/>
    <w:rsid w:val="004B5860"/>
    <w:rsid w:val="004B5B2E"/>
    <w:rsid w:val="004B5CD6"/>
    <w:rsid w:val="004B5D4B"/>
    <w:rsid w:val="004B5F38"/>
    <w:rsid w:val="004B60DC"/>
    <w:rsid w:val="004B6584"/>
    <w:rsid w:val="004B6745"/>
    <w:rsid w:val="004B6A69"/>
    <w:rsid w:val="004B6AFF"/>
    <w:rsid w:val="004B6E31"/>
    <w:rsid w:val="004B708F"/>
    <w:rsid w:val="004B70E9"/>
    <w:rsid w:val="004B7142"/>
    <w:rsid w:val="004B7555"/>
    <w:rsid w:val="004B7609"/>
    <w:rsid w:val="004B77BD"/>
    <w:rsid w:val="004B77D6"/>
    <w:rsid w:val="004B789D"/>
    <w:rsid w:val="004B7B17"/>
    <w:rsid w:val="004B7CFB"/>
    <w:rsid w:val="004B7D9C"/>
    <w:rsid w:val="004B7EA8"/>
    <w:rsid w:val="004C0001"/>
    <w:rsid w:val="004C0145"/>
    <w:rsid w:val="004C0348"/>
    <w:rsid w:val="004C03BD"/>
    <w:rsid w:val="004C0402"/>
    <w:rsid w:val="004C0A44"/>
    <w:rsid w:val="004C0E38"/>
    <w:rsid w:val="004C0F62"/>
    <w:rsid w:val="004C106C"/>
    <w:rsid w:val="004C137A"/>
    <w:rsid w:val="004C17D7"/>
    <w:rsid w:val="004C1979"/>
    <w:rsid w:val="004C1B11"/>
    <w:rsid w:val="004C1B65"/>
    <w:rsid w:val="004C1CF0"/>
    <w:rsid w:val="004C1D25"/>
    <w:rsid w:val="004C1D8C"/>
    <w:rsid w:val="004C2236"/>
    <w:rsid w:val="004C23A8"/>
    <w:rsid w:val="004C252C"/>
    <w:rsid w:val="004C27F5"/>
    <w:rsid w:val="004C28A7"/>
    <w:rsid w:val="004C2AC4"/>
    <w:rsid w:val="004C2B88"/>
    <w:rsid w:val="004C2DEE"/>
    <w:rsid w:val="004C3078"/>
    <w:rsid w:val="004C30DF"/>
    <w:rsid w:val="004C31DB"/>
    <w:rsid w:val="004C32F3"/>
    <w:rsid w:val="004C35FF"/>
    <w:rsid w:val="004C3665"/>
    <w:rsid w:val="004C3ADD"/>
    <w:rsid w:val="004C40D4"/>
    <w:rsid w:val="004C4107"/>
    <w:rsid w:val="004C4381"/>
    <w:rsid w:val="004C4448"/>
    <w:rsid w:val="004C48FE"/>
    <w:rsid w:val="004C4AFA"/>
    <w:rsid w:val="004C4BA8"/>
    <w:rsid w:val="004C4BDD"/>
    <w:rsid w:val="004C4BEF"/>
    <w:rsid w:val="004C4E50"/>
    <w:rsid w:val="004C500B"/>
    <w:rsid w:val="004C5030"/>
    <w:rsid w:val="004C5330"/>
    <w:rsid w:val="004C5681"/>
    <w:rsid w:val="004C5765"/>
    <w:rsid w:val="004C5923"/>
    <w:rsid w:val="004C5958"/>
    <w:rsid w:val="004C59C8"/>
    <w:rsid w:val="004C5D00"/>
    <w:rsid w:val="004C5EAE"/>
    <w:rsid w:val="004C60DB"/>
    <w:rsid w:val="004C6251"/>
    <w:rsid w:val="004C63DD"/>
    <w:rsid w:val="004C691B"/>
    <w:rsid w:val="004C6967"/>
    <w:rsid w:val="004C6E35"/>
    <w:rsid w:val="004C6F16"/>
    <w:rsid w:val="004C703C"/>
    <w:rsid w:val="004C71B4"/>
    <w:rsid w:val="004C71DB"/>
    <w:rsid w:val="004C726B"/>
    <w:rsid w:val="004C72C3"/>
    <w:rsid w:val="004C72E6"/>
    <w:rsid w:val="004C751E"/>
    <w:rsid w:val="004C75C8"/>
    <w:rsid w:val="004C782E"/>
    <w:rsid w:val="004C79D7"/>
    <w:rsid w:val="004C7DD6"/>
    <w:rsid w:val="004C7DF2"/>
    <w:rsid w:val="004C7F50"/>
    <w:rsid w:val="004D0069"/>
    <w:rsid w:val="004D007C"/>
    <w:rsid w:val="004D021A"/>
    <w:rsid w:val="004D02BF"/>
    <w:rsid w:val="004D067C"/>
    <w:rsid w:val="004D079F"/>
    <w:rsid w:val="004D0BAA"/>
    <w:rsid w:val="004D0FCC"/>
    <w:rsid w:val="004D0FF7"/>
    <w:rsid w:val="004D14AB"/>
    <w:rsid w:val="004D182E"/>
    <w:rsid w:val="004D1CAD"/>
    <w:rsid w:val="004D1ECF"/>
    <w:rsid w:val="004D1EE9"/>
    <w:rsid w:val="004D2048"/>
    <w:rsid w:val="004D20D4"/>
    <w:rsid w:val="004D2134"/>
    <w:rsid w:val="004D2183"/>
    <w:rsid w:val="004D21D1"/>
    <w:rsid w:val="004D2247"/>
    <w:rsid w:val="004D239D"/>
    <w:rsid w:val="004D241B"/>
    <w:rsid w:val="004D25D8"/>
    <w:rsid w:val="004D27E8"/>
    <w:rsid w:val="004D2934"/>
    <w:rsid w:val="004D2C99"/>
    <w:rsid w:val="004D2ED0"/>
    <w:rsid w:val="004D3150"/>
    <w:rsid w:val="004D3307"/>
    <w:rsid w:val="004D3722"/>
    <w:rsid w:val="004D3AEE"/>
    <w:rsid w:val="004D3CC3"/>
    <w:rsid w:val="004D3DFA"/>
    <w:rsid w:val="004D3E34"/>
    <w:rsid w:val="004D3E6C"/>
    <w:rsid w:val="004D406D"/>
    <w:rsid w:val="004D42D8"/>
    <w:rsid w:val="004D43EB"/>
    <w:rsid w:val="004D44D2"/>
    <w:rsid w:val="004D4611"/>
    <w:rsid w:val="004D464D"/>
    <w:rsid w:val="004D4877"/>
    <w:rsid w:val="004D4912"/>
    <w:rsid w:val="004D4BD3"/>
    <w:rsid w:val="004D4E37"/>
    <w:rsid w:val="004D55C8"/>
    <w:rsid w:val="004D56CC"/>
    <w:rsid w:val="004D5AA5"/>
    <w:rsid w:val="004D5AF6"/>
    <w:rsid w:val="004D5D01"/>
    <w:rsid w:val="004D5EE7"/>
    <w:rsid w:val="004D6103"/>
    <w:rsid w:val="004D6383"/>
    <w:rsid w:val="004D63A7"/>
    <w:rsid w:val="004D6793"/>
    <w:rsid w:val="004D692F"/>
    <w:rsid w:val="004D69E2"/>
    <w:rsid w:val="004D6C6D"/>
    <w:rsid w:val="004D74F1"/>
    <w:rsid w:val="004D7553"/>
    <w:rsid w:val="004D7737"/>
    <w:rsid w:val="004D7833"/>
    <w:rsid w:val="004D791F"/>
    <w:rsid w:val="004D7ADD"/>
    <w:rsid w:val="004E0076"/>
    <w:rsid w:val="004E0240"/>
    <w:rsid w:val="004E02F9"/>
    <w:rsid w:val="004E048D"/>
    <w:rsid w:val="004E0654"/>
    <w:rsid w:val="004E0888"/>
    <w:rsid w:val="004E08D2"/>
    <w:rsid w:val="004E09C4"/>
    <w:rsid w:val="004E0EEE"/>
    <w:rsid w:val="004E10FE"/>
    <w:rsid w:val="004E11D5"/>
    <w:rsid w:val="004E170D"/>
    <w:rsid w:val="004E1812"/>
    <w:rsid w:val="004E1B52"/>
    <w:rsid w:val="004E1CD5"/>
    <w:rsid w:val="004E1D5D"/>
    <w:rsid w:val="004E203E"/>
    <w:rsid w:val="004E255A"/>
    <w:rsid w:val="004E27CB"/>
    <w:rsid w:val="004E2A6C"/>
    <w:rsid w:val="004E2C51"/>
    <w:rsid w:val="004E2FA8"/>
    <w:rsid w:val="004E3117"/>
    <w:rsid w:val="004E32A6"/>
    <w:rsid w:val="004E3474"/>
    <w:rsid w:val="004E35D1"/>
    <w:rsid w:val="004E39DA"/>
    <w:rsid w:val="004E3C00"/>
    <w:rsid w:val="004E3CD9"/>
    <w:rsid w:val="004E3F49"/>
    <w:rsid w:val="004E4072"/>
    <w:rsid w:val="004E4591"/>
    <w:rsid w:val="004E49F8"/>
    <w:rsid w:val="004E4A88"/>
    <w:rsid w:val="004E4DA6"/>
    <w:rsid w:val="004E4EFC"/>
    <w:rsid w:val="004E4F01"/>
    <w:rsid w:val="004E4FF9"/>
    <w:rsid w:val="004E51C3"/>
    <w:rsid w:val="004E5416"/>
    <w:rsid w:val="004E55B3"/>
    <w:rsid w:val="004E594D"/>
    <w:rsid w:val="004E5CA1"/>
    <w:rsid w:val="004E5DEF"/>
    <w:rsid w:val="004E5EB4"/>
    <w:rsid w:val="004E6089"/>
    <w:rsid w:val="004E61F7"/>
    <w:rsid w:val="004E650F"/>
    <w:rsid w:val="004E65C7"/>
    <w:rsid w:val="004E66AB"/>
    <w:rsid w:val="004E66AC"/>
    <w:rsid w:val="004E6A81"/>
    <w:rsid w:val="004E6D47"/>
    <w:rsid w:val="004E6E3C"/>
    <w:rsid w:val="004E7034"/>
    <w:rsid w:val="004E71EE"/>
    <w:rsid w:val="004E7230"/>
    <w:rsid w:val="004E7255"/>
    <w:rsid w:val="004E72E5"/>
    <w:rsid w:val="004E7401"/>
    <w:rsid w:val="004E75A5"/>
    <w:rsid w:val="004E772B"/>
    <w:rsid w:val="004E77F3"/>
    <w:rsid w:val="004E78BB"/>
    <w:rsid w:val="004E7926"/>
    <w:rsid w:val="004E7EBE"/>
    <w:rsid w:val="004E7FF1"/>
    <w:rsid w:val="004F0227"/>
    <w:rsid w:val="004F031A"/>
    <w:rsid w:val="004F0388"/>
    <w:rsid w:val="004F067E"/>
    <w:rsid w:val="004F0B4A"/>
    <w:rsid w:val="004F0DC8"/>
    <w:rsid w:val="004F0EA4"/>
    <w:rsid w:val="004F11CE"/>
    <w:rsid w:val="004F1266"/>
    <w:rsid w:val="004F1465"/>
    <w:rsid w:val="004F14AA"/>
    <w:rsid w:val="004F1844"/>
    <w:rsid w:val="004F18F9"/>
    <w:rsid w:val="004F190A"/>
    <w:rsid w:val="004F1B8D"/>
    <w:rsid w:val="004F1DBA"/>
    <w:rsid w:val="004F1ED5"/>
    <w:rsid w:val="004F2220"/>
    <w:rsid w:val="004F2643"/>
    <w:rsid w:val="004F2677"/>
    <w:rsid w:val="004F277A"/>
    <w:rsid w:val="004F2D7E"/>
    <w:rsid w:val="004F3483"/>
    <w:rsid w:val="004F34E9"/>
    <w:rsid w:val="004F3552"/>
    <w:rsid w:val="004F3555"/>
    <w:rsid w:val="004F36ED"/>
    <w:rsid w:val="004F374D"/>
    <w:rsid w:val="004F46EC"/>
    <w:rsid w:val="004F4795"/>
    <w:rsid w:val="004F4891"/>
    <w:rsid w:val="004F493E"/>
    <w:rsid w:val="004F4A5F"/>
    <w:rsid w:val="004F4EC4"/>
    <w:rsid w:val="004F5197"/>
    <w:rsid w:val="004F5602"/>
    <w:rsid w:val="004F5621"/>
    <w:rsid w:val="004F5B74"/>
    <w:rsid w:val="004F5BFE"/>
    <w:rsid w:val="004F5CB7"/>
    <w:rsid w:val="004F5FB0"/>
    <w:rsid w:val="004F607A"/>
    <w:rsid w:val="004F64B8"/>
    <w:rsid w:val="004F660B"/>
    <w:rsid w:val="004F67D4"/>
    <w:rsid w:val="004F6835"/>
    <w:rsid w:val="004F699B"/>
    <w:rsid w:val="004F6B6F"/>
    <w:rsid w:val="004F7049"/>
    <w:rsid w:val="004F7569"/>
    <w:rsid w:val="004F780A"/>
    <w:rsid w:val="004F7B8A"/>
    <w:rsid w:val="004F7BCD"/>
    <w:rsid w:val="004F7C7B"/>
    <w:rsid w:val="004F7E06"/>
    <w:rsid w:val="004F7E77"/>
    <w:rsid w:val="005000EC"/>
    <w:rsid w:val="0050024D"/>
    <w:rsid w:val="00500811"/>
    <w:rsid w:val="00500A2F"/>
    <w:rsid w:val="00500F11"/>
    <w:rsid w:val="00500F1B"/>
    <w:rsid w:val="005011EC"/>
    <w:rsid w:val="00501387"/>
    <w:rsid w:val="005013D4"/>
    <w:rsid w:val="005013DF"/>
    <w:rsid w:val="005014C7"/>
    <w:rsid w:val="005015B5"/>
    <w:rsid w:val="00501616"/>
    <w:rsid w:val="00501884"/>
    <w:rsid w:val="005018DF"/>
    <w:rsid w:val="005018E1"/>
    <w:rsid w:val="00501926"/>
    <w:rsid w:val="00501AD0"/>
    <w:rsid w:val="00501BBE"/>
    <w:rsid w:val="00501CDB"/>
    <w:rsid w:val="00501D33"/>
    <w:rsid w:val="00502288"/>
    <w:rsid w:val="0050229E"/>
    <w:rsid w:val="00502549"/>
    <w:rsid w:val="005025E1"/>
    <w:rsid w:val="00502708"/>
    <w:rsid w:val="00502B44"/>
    <w:rsid w:val="00502C54"/>
    <w:rsid w:val="00502CEB"/>
    <w:rsid w:val="00502F99"/>
    <w:rsid w:val="00503338"/>
    <w:rsid w:val="005034C4"/>
    <w:rsid w:val="005036AB"/>
    <w:rsid w:val="005037F5"/>
    <w:rsid w:val="00503AB1"/>
    <w:rsid w:val="00503AD8"/>
    <w:rsid w:val="00503D46"/>
    <w:rsid w:val="00504259"/>
    <w:rsid w:val="0050435C"/>
    <w:rsid w:val="005044F0"/>
    <w:rsid w:val="00504593"/>
    <w:rsid w:val="0050459D"/>
    <w:rsid w:val="005046B1"/>
    <w:rsid w:val="00504706"/>
    <w:rsid w:val="00504A99"/>
    <w:rsid w:val="00504C62"/>
    <w:rsid w:val="00504C78"/>
    <w:rsid w:val="005050FD"/>
    <w:rsid w:val="00505164"/>
    <w:rsid w:val="0050562D"/>
    <w:rsid w:val="005056E4"/>
    <w:rsid w:val="00505970"/>
    <w:rsid w:val="00505A3B"/>
    <w:rsid w:val="005060C5"/>
    <w:rsid w:val="00506177"/>
    <w:rsid w:val="005062FC"/>
    <w:rsid w:val="005063E0"/>
    <w:rsid w:val="005068E5"/>
    <w:rsid w:val="00506A60"/>
    <w:rsid w:val="00506B25"/>
    <w:rsid w:val="00506DED"/>
    <w:rsid w:val="00506E84"/>
    <w:rsid w:val="005071AE"/>
    <w:rsid w:val="0050732A"/>
    <w:rsid w:val="0050762D"/>
    <w:rsid w:val="00507BB0"/>
    <w:rsid w:val="00507C9C"/>
    <w:rsid w:val="00507EFB"/>
    <w:rsid w:val="00510125"/>
    <w:rsid w:val="00510CD8"/>
    <w:rsid w:val="00510E7F"/>
    <w:rsid w:val="00511138"/>
    <w:rsid w:val="00511240"/>
    <w:rsid w:val="005117F3"/>
    <w:rsid w:val="00511891"/>
    <w:rsid w:val="00511904"/>
    <w:rsid w:val="0051192F"/>
    <w:rsid w:val="00511AFF"/>
    <w:rsid w:val="00511B39"/>
    <w:rsid w:val="00511C6C"/>
    <w:rsid w:val="00511D3F"/>
    <w:rsid w:val="00512128"/>
    <w:rsid w:val="005121A3"/>
    <w:rsid w:val="0051221B"/>
    <w:rsid w:val="00512442"/>
    <w:rsid w:val="00512967"/>
    <w:rsid w:val="00512C07"/>
    <w:rsid w:val="00512C50"/>
    <w:rsid w:val="00512CF7"/>
    <w:rsid w:val="00512E11"/>
    <w:rsid w:val="00512F03"/>
    <w:rsid w:val="0051303A"/>
    <w:rsid w:val="00513111"/>
    <w:rsid w:val="005133F3"/>
    <w:rsid w:val="00513630"/>
    <w:rsid w:val="00513795"/>
    <w:rsid w:val="005137AD"/>
    <w:rsid w:val="005137ED"/>
    <w:rsid w:val="00513820"/>
    <w:rsid w:val="005138EB"/>
    <w:rsid w:val="00513908"/>
    <w:rsid w:val="00513A38"/>
    <w:rsid w:val="00513A56"/>
    <w:rsid w:val="00513A9E"/>
    <w:rsid w:val="00513B3C"/>
    <w:rsid w:val="00513C61"/>
    <w:rsid w:val="00513D35"/>
    <w:rsid w:val="00513E5E"/>
    <w:rsid w:val="00513E8B"/>
    <w:rsid w:val="00514082"/>
    <w:rsid w:val="0051421B"/>
    <w:rsid w:val="0051466F"/>
    <w:rsid w:val="00514FC0"/>
    <w:rsid w:val="0051507C"/>
    <w:rsid w:val="0051519F"/>
    <w:rsid w:val="00515370"/>
    <w:rsid w:val="0051568F"/>
    <w:rsid w:val="0051598F"/>
    <w:rsid w:val="00515D1A"/>
    <w:rsid w:val="0051630F"/>
    <w:rsid w:val="0051646A"/>
    <w:rsid w:val="00516622"/>
    <w:rsid w:val="0051675F"/>
    <w:rsid w:val="00516964"/>
    <w:rsid w:val="00516E28"/>
    <w:rsid w:val="00516E94"/>
    <w:rsid w:val="005171BA"/>
    <w:rsid w:val="00517614"/>
    <w:rsid w:val="00517770"/>
    <w:rsid w:val="00517A83"/>
    <w:rsid w:val="00517C9D"/>
    <w:rsid w:val="00517D9F"/>
    <w:rsid w:val="00517E55"/>
    <w:rsid w:val="00520F37"/>
    <w:rsid w:val="00520FBE"/>
    <w:rsid w:val="00520FED"/>
    <w:rsid w:val="005213BE"/>
    <w:rsid w:val="005214F1"/>
    <w:rsid w:val="0052152D"/>
    <w:rsid w:val="0052164F"/>
    <w:rsid w:val="005216E6"/>
    <w:rsid w:val="005218B7"/>
    <w:rsid w:val="005219F0"/>
    <w:rsid w:val="00521BDC"/>
    <w:rsid w:val="00522232"/>
    <w:rsid w:val="005223AC"/>
    <w:rsid w:val="005225B7"/>
    <w:rsid w:val="00522786"/>
    <w:rsid w:val="00522B58"/>
    <w:rsid w:val="00522DFE"/>
    <w:rsid w:val="00523B00"/>
    <w:rsid w:val="00523B32"/>
    <w:rsid w:val="00523C60"/>
    <w:rsid w:val="00523F7D"/>
    <w:rsid w:val="00523F96"/>
    <w:rsid w:val="00524250"/>
    <w:rsid w:val="005246C8"/>
    <w:rsid w:val="00524991"/>
    <w:rsid w:val="005249B6"/>
    <w:rsid w:val="005249DD"/>
    <w:rsid w:val="00524B22"/>
    <w:rsid w:val="00524BC5"/>
    <w:rsid w:val="00524E75"/>
    <w:rsid w:val="00524EAC"/>
    <w:rsid w:val="00524F08"/>
    <w:rsid w:val="00525044"/>
    <w:rsid w:val="0052505D"/>
    <w:rsid w:val="0052519C"/>
    <w:rsid w:val="0052529B"/>
    <w:rsid w:val="0052533F"/>
    <w:rsid w:val="00525423"/>
    <w:rsid w:val="00525650"/>
    <w:rsid w:val="0052566C"/>
    <w:rsid w:val="0052572F"/>
    <w:rsid w:val="00525932"/>
    <w:rsid w:val="00525BCB"/>
    <w:rsid w:val="00525C4A"/>
    <w:rsid w:val="00525D55"/>
    <w:rsid w:val="00526154"/>
    <w:rsid w:val="005261D3"/>
    <w:rsid w:val="00526388"/>
    <w:rsid w:val="005264EB"/>
    <w:rsid w:val="00526ADC"/>
    <w:rsid w:val="00526D04"/>
    <w:rsid w:val="00527264"/>
    <w:rsid w:val="005272C6"/>
    <w:rsid w:val="0052744D"/>
    <w:rsid w:val="00527534"/>
    <w:rsid w:val="00527779"/>
    <w:rsid w:val="00527A3C"/>
    <w:rsid w:val="00527AE5"/>
    <w:rsid w:val="00527FDF"/>
    <w:rsid w:val="0053000E"/>
    <w:rsid w:val="00530366"/>
    <w:rsid w:val="00530656"/>
    <w:rsid w:val="0053079A"/>
    <w:rsid w:val="00530969"/>
    <w:rsid w:val="00530D3B"/>
    <w:rsid w:val="005311C5"/>
    <w:rsid w:val="0053134E"/>
    <w:rsid w:val="00531B91"/>
    <w:rsid w:val="00531F5D"/>
    <w:rsid w:val="00531F86"/>
    <w:rsid w:val="0053220B"/>
    <w:rsid w:val="00532515"/>
    <w:rsid w:val="005325BF"/>
    <w:rsid w:val="00532795"/>
    <w:rsid w:val="005327DD"/>
    <w:rsid w:val="00532862"/>
    <w:rsid w:val="005328B3"/>
    <w:rsid w:val="0053292F"/>
    <w:rsid w:val="00532A35"/>
    <w:rsid w:val="00532B9C"/>
    <w:rsid w:val="00532CD2"/>
    <w:rsid w:val="00532E5C"/>
    <w:rsid w:val="00533100"/>
    <w:rsid w:val="005336BB"/>
    <w:rsid w:val="0053370B"/>
    <w:rsid w:val="00533CE6"/>
    <w:rsid w:val="00533D45"/>
    <w:rsid w:val="00533E01"/>
    <w:rsid w:val="00533F90"/>
    <w:rsid w:val="00534147"/>
    <w:rsid w:val="0053468D"/>
    <w:rsid w:val="00534A5E"/>
    <w:rsid w:val="00534EA4"/>
    <w:rsid w:val="00535021"/>
    <w:rsid w:val="00535050"/>
    <w:rsid w:val="005351D2"/>
    <w:rsid w:val="0053544A"/>
    <w:rsid w:val="005354D9"/>
    <w:rsid w:val="00535A94"/>
    <w:rsid w:val="00535BCD"/>
    <w:rsid w:val="00536025"/>
    <w:rsid w:val="00536267"/>
    <w:rsid w:val="00536597"/>
    <w:rsid w:val="005365F3"/>
    <w:rsid w:val="005366A4"/>
    <w:rsid w:val="005366EB"/>
    <w:rsid w:val="005367A4"/>
    <w:rsid w:val="0053680A"/>
    <w:rsid w:val="00536A31"/>
    <w:rsid w:val="00536BD5"/>
    <w:rsid w:val="00536EC3"/>
    <w:rsid w:val="00537347"/>
    <w:rsid w:val="00537594"/>
    <w:rsid w:val="00537899"/>
    <w:rsid w:val="0053791C"/>
    <w:rsid w:val="00537A6D"/>
    <w:rsid w:val="00537AF8"/>
    <w:rsid w:val="00537ED6"/>
    <w:rsid w:val="0054020C"/>
    <w:rsid w:val="0054045B"/>
    <w:rsid w:val="005409E7"/>
    <w:rsid w:val="00540F1E"/>
    <w:rsid w:val="00541216"/>
    <w:rsid w:val="0054138A"/>
    <w:rsid w:val="005413BE"/>
    <w:rsid w:val="005417D0"/>
    <w:rsid w:val="00541A0D"/>
    <w:rsid w:val="00541AB1"/>
    <w:rsid w:val="00542419"/>
    <w:rsid w:val="00542515"/>
    <w:rsid w:val="005428FF"/>
    <w:rsid w:val="00542A74"/>
    <w:rsid w:val="00542A82"/>
    <w:rsid w:val="0054314E"/>
    <w:rsid w:val="00543213"/>
    <w:rsid w:val="0054334B"/>
    <w:rsid w:val="005433FB"/>
    <w:rsid w:val="005434A9"/>
    <w:rsid w:val="00543B55"/>
    <w:rsid w:val="00543B7A"/>
    <w:rsid w:val="00544024"/>
    <w:rsid w:val="0054408C"/>
    <w:rsid w:val="005440CF"/>
    <w:rsid w:val="005442D8"/>
    <w:rsid w:val="005444F8"/>
    <w:rsid w:val="00544749"/>
    <w:rsid w:val="00544C27"/>
    <w:rsid w:val="00544C52"/>
    <w:rsid w:val="00544CFB"/>
    <w:rsid w:val="00544DB6"/>
    <w:rsid w:val="00544F78"/>
    <w:rsid w:val="005452BD"/>
    <w:rsid w:val="00545563"/>
    <w:rsid w:val="005459D4"/>
    <w:rsid w:val="00545DA3"/>
    <w:rsid w:val="00546192"/>
    <w:rsid w:val="005464E6"/>
    <w:rsid w:val="0054662F"/>
    <w:rsid w:val="0054686E"/>
    <w:rsid w:val="00546C0D"/>
    <w:rsid w:val="00546E66"/>
    <w:rsid w:val="00546FD2"/>
    <w:rsid w:val="005472FF"/>
    <w:rsid w:val="0054755F"/>
    <w:rsid w:val="00547BC2"/>
    <w:rsid w:val="00547BC7"/>
    <w:rsid w:val="00547D5F"/>
    <w:rsid w:val="00547DAC"/>
    <w:rsid w:val="005506D8"/>
    <w:rsid w:val="005507A7"/>
    <w:rsid w:val="00550974"/>
    <w:rsid w:val="00550A70"/>
    <w:rsid w:val="00550C98"/>
    <w:rsid w:val="005512A8"/>
    <w:rsid w:val="00551393"/>
    <w:rsid w:val="005514AA"/>
    <w:rsid w:val="005516CD"/>
    <w:rsid w:val="005516F7"/>
    <w:rsid w:val="00551898"/>
    <w:rsid w:val="00551D2C"/>
    <w:rsid w:val="00551EFE"/>
    <w:rsid w:val="00551F0E"/>
    <w:rsid w:val="005521C3"/>
    <w:rsid w:val="005521E6"/>
    <w:rsid w:val="0055227A"/>
    <w:rsid w:val="0055235F"/>
    <w:rsid w:val="005525EF"/>
    <w:rsid w:val="0055272A"/>
    <w:rsid w:val="00552B9E"/>
    <w:rsid w:val="00552E8A"/>
    <w:rsid w:val="00553022"/>
    <w:rsid w:val="005531BB"/>
    <w:rsid w:val="005531BC"/>
    <w:rsid w:val="00553641"/>
    <w:rsid w:val="005536CE"/>
    <w:rsid w:val="005536FF"/>
    <w:rsid w:val="00553931"/>
    <w:rsid w:val="00553A4F"/>
    <w:rsid w:val="00553B96"/>
    <w:rsid w:val="00553BA8"/>
    <w:rsid w:val="00553BE0"/>
    <w:rsid w:val="00553C2A"/>
    <w:rsid w:val="00553F0C"/>
    <w:rsid w:val="00553FB3"/>
    <w:rsid w:val="00553FCF"/>
    <w:rsid w:val="00554042"/>
    <w:rsid w:val="00554315"/>
    <w:rsid w:val="00554737"/>
    <w:rsid w:val="00554B35"/>
    <w:rsid w:val="00554C5F"/>
    <w:rsid w:val="00554FC2"/>
    <w:rsid w:val="00555ABB"/>
    <w:rsid w:val="00555DAA"/>
    <w:rsid w:val="0055650B"/>
    <w:rsid w:val="005565DD"/>
    <w:rsid w:val="0055663C"/>
    <w:rsid w:val="005566B6"/>
    <w:rsid w:val="0055676D"/>
    <w:rsid w:val="00556880"/>
    <w:rsid w:val="00556C4A"/>
    <w:rsid w:val="00557019"/>
    <w:rsid w:val="005576C6"/>
    <w:rsid w:val="0055773A"/>
    <w:rsid w:val="00557BD0"/>
    <w:rsid w:val="00557C36"/>
    <w:rsid w:val="00557CEE"/>
    <w:rsid w:val="00557D10"/>
    <w:rsid w:val="00557D4B"/>
    <w:rsid w:val="00557D7F"/>
    <w:rsid w:val="00560067"/>
    <w:rsid w:val="00560264"/>
    <w:rsid w:val="00560328"/>
    <w:rsid w:val="00560799"/>
    <w:rsid w:val="00560870"/>
    <w:rsid w:val="005609E8"/>
    <w:rsid w:val="00560B18"/>
    <w:rsid w:val="00560BCA"/>
    <w:rsid w:val="00560C6F"/>
    <w:rsid w:val="00560EA2"/>
    <w:rsid w:val="0056103A"/>
    <w:rsid w:val="0056135D"/>
    <w:rsid w:val="00561539"/>
    <w:rsid w:val="00561872"/>
    <w:rsid w:val="00561A49"/>
    <w:rsid w:val="00561E16"/>
    <w:rsid w:val="00561F4E"/>
    <w:rsid w:val="00561F78"/>
    <w:rsid w:val="00561F95"/>
    <w:rsid w:val="00562060"/>
    <w:rsid w:val="005621B7"/>
    <w:rsid w:val="005622F5"/>
    <w:rsid w:val="005623C2"/>
    <w:rsid w:val="00562510"/>
    <w:rsid w:val="0056253A"/>
    <w:rsid w:val="00562AC8"/>
    <w:rsid w:val="00562B86"/>
    <w:rsid w:val="00562DB3"/>
    <w:rsid w:val="00562E25"/>
    <w:rsid w:val="00562F67"/>
    <w:rsid w:val="00562F9C"/>
    <w:rsid w:val="005634D3"/>
    <w:rsid w:val="005634D8"/>
    <w:rsid w:val="00563C85"/>
    <w:rsid w:val="00563F74"/>
    <w:rsid w:val="00564148"/>
    <w:rsid w:val="00564212"/>
    <w:rsid w:val="00564640"/>
    <w:rsid w:val="00564B49"/>
    <w:rsid w:val="00564EEB"/>
    <w:rsid w:val="00564F7F"/>
    <w:rsid w:val="00565100"/>
    <w:rsid w:val="00565180"/>
    <w:rsid w:val="00565890"/>
    <w:rsid w:val="005658CE"/>
    <w:rsid w:val="00565925"/>
    <w:rsid w:val="00565B4D"/>
    <w:rsid w:val="00565E28"/>
    <w:rsid w:val="00565F19"/>
    <w:rsid w:val="00566413"/>
    <w:rsid w:val="00566857"/>
    <w:rsid w:val="00566869"/>
    <w:rsid w:val="00566A73"/>
    <w:rsid w:val="00566BA6"/>
    <w:rsid w:val="00566BA7"/>
    <w:rsid w:val="00566D79"/>
    <w:rsid w:val="00567096"/>
    <w:rsid w:val="00567113"/>
    <w:rsid w:val="0056737F"/>
    <w:rsid w:val="00567387"/>
    <w:rsid w:val="00567501"/>
    <w:rsid w:val="0056765F"/>
    <w:rsid w:val="00567B3D"/>
    <w:rsid w:val="00567C19"/>
    <w:rsid w:val="00567F7F"/>
    <w:rsid w:val="005701C9"/>
    <w:rsid w:val="0057031D"/>
    <w:rsid w:val="00570327"/>
    <w:rsid w:val="00570561"/>
    <w:rsid w:val="00570906"/>
    <w:rsid w:val="00570B0A"/>
    <w:rsid w:val="00570B58"/>
    <w:rsid w:val="00570B7C"/>
    <w:rsid w:val="00571097"/>
    <w:rsid w:val="0057138C"/>
    <w:rsid w:val="005713AD"/>
    <w:rsid w:val="005714D1"/>
    <w:rsid w:val="0057150F"/>
    <w:rsid w:val="00571594"/>
    <w:rsid w:val="00571928"/>
    <w:rsid w:val="00571C04"/>
    <w:rsid w:val="00572132"/>
    <w:rsid w:val="005721F5"/>
    <w:rsid w:val="005726B6"/>
    <w:rsid w:val="0057273F"/>
    <w:rsid w:val="00572780"/>
    <w:rsid w:val="00572D45"/>
    <w:rsid w:val="00572FC6"/>
    <w:rsid w:val="00573062"/>
    <w:rsid w:val="00573393"/>
    <w:rsid w:val="005736D2"/>
    <w:rsid w:val="005736F0"/>
    <w:rsid w:val="005739C7"/>
    <w:rsid w:val="00573D32"/>
    <w:rsid w:val="005742C4"/>
    <w:rsid w:val="005742DB"/>
    <w:rsid w:val="005743C3"/>
    <w:rsid w:val="0057464F"/>
    <w:rsid w:val="00574961"/>
    <w:rsid w:val="00574A6E"/>
    <w:rsid w:val="00574C86"/>
    <w:rsid w:val="00574CE7"/>
    <w:rsid w:val="0057501D"/>
    <w:rsid w:val="005750B1"/>
    <w:rsid w:val="00575747"/>
    <w:rsid w:val="00575A24"/>
    <w:rsid w:val="00575AFB"/>
    <w:rsid w:val="00575D58"/>
    <w:rsid w:val="00575F56"/>
    <w:rsid w:val="00575FD8"/>
    <w:rsid w:val="0057612F"/>
    <w:rsid w:val="005761E1"/>
    <w:rsid w:val="0057648C"/>
    <w:rsid w:val="00576539"/>
    <w:rsid w:val="00576B21"/>
    <w:rsid w:val="00576E10"/>
    <w:rsid w:val="00577647"/>
    <w:rsid w:val="00577846"/>
    <w:rsid w:val="00577C39"/>
    <w:rsid w:val="0058012C"/>
    <w:rsid w:val="005804C0"/>
    <w:rsid w:val="005809A9"/>
    <w:rsid w:val="00580A59"/>
    <w:rsid w:val="00580AEB"/>
    <w:rsid w:val="00580B9A"/>
    <w:rsid w:val="00580D1A"/>
    <w:rsid w:val="00580D84"/>
    <w:rsid w:val="00580F08"/>
    <w:rsid w:val="00580F5D"/>
    <w:rsid w:val="00581193"/>
    <w:rsid w:val="005811CF"/>
    <w:rsid w:val="0058145A"/>
    <w:rsid w:val="0058172B"/>
    <w:rsid w:val="005817B6"/>
    <w:rsid w:val="005817CC"/>
    <w:rsid w:val="00581800"/>
    <w:rsid w:val="00581B35"/>
    <w:rsid w:val="00581ED2"/>
    <w:rsid w:val="00582157"/>
    <w:rsid w:val="005825C7"/>
    <w:rsid w:val="00582940"/>
    <w:rsid w:val="00582C26"/>
    <w:rsid w:val="00582C88"/>
    <w:rsid w:val="00582D31"/>
    <w:rsid w:val="00582E5F"/>
    <w:rsid w:val="00582FFE"/>
    <w:rsid w:val="00583460"/>
    <w:rsid w:val="00583851"/>
    <w:rsid w:val="00583A51"/>
    <w:rsid w:val="00583B20"/>
    <w:rsid w:val="00583C4A"/>
    <w:rsid w:val="00583DCA"/>
    <w:rsid w:val="00583EB0"/>
    <w:rsid w:val="00583F5C"/>
    <w:rsid w:val="0058412D"/>
    <w:rsid w:val="0058435A"/>
    <w:rsid w:val="00584475"/>
    <w:rsid w:val="00584545"/>
    <w:rsid w:val="005849B8"/>
    <w:rsid w:val="0058511D"/>
    <w:rsid w:val="005852F9"/>
    <w:rsid w:val="00585482"/>
    <w:rsid w:val="00585549"/>
    <w:rsid w:val="005856E7"/>
    <w:rsid w:val="00585743"/>
    <w:rsid w:val="005857A7"/>
    <w:rsid w:val="00585B8B"/>
    <w:rsid w:val="00585BAA"/>
    <w:rsid w:val="00585C21"/>
    <w:rsid w:val="005865F1"/>
    <w:rsid w:val="005866D4"/>
    <w:rsid w:val="005869FC"/>
    <w:rsid w:val="00586A0E"/>
    <w:rsid w:val="00586DFC"/>
    <w:rsid w:val="00586E26"/>
    <w:rsid w:val="00586F86"/>
    <w:rsid w:val="00587037"/>
    <w:rsid w:val="005871CB"/>
    <w:rsid w:val="005874E2"/>
    <w:rsid w:val="00587A47"/>
    <w:rsid w:val="00587A9D"/>
    <w:rsid w:val="00587D77"/>
    <w:rsid w:val="00587E2B"/>
    <w:rsid w:val="00587F1E"/>
    <w:rsid w:val="00590058"/>
    <w:rsid w:val="005900FC"/>
    <w:rsid w:val="0059010A"/>
    <w:rsid w:val="00590406"/>
    <w:rsid w:val="0059052E"/>
    <w:rsid w:val="00590682"/>
    <w:rsid w:val="0059092E"/>
    <w:rsid w:val="005913E0"/>
    <w:rsid w:val="00591507"/>
    <w:rsid w:val="005916CB"/>
    <w:rsid w:val="00591C3A"/>
    <w:rsid w:val="00591D02"/>
    <w:rsid w:val="00591E06"/>
    <w:rsid w:val="00591FDA"/>
    <w:rsid w:val="005926C8"/>
    <w:rsid w:val="00592707"/>
    <w:rsid w:val="00592A1F"/>
    <w:rsid w:val="00592B65"/>
    <w:rsid w:val="00592B80"/>
    <w:rsid w:val="00592E2E"/>
    <w:rsid w:val="00592F25"/>
    <w:rsid w:val="00593203"/>
    <w:rsid w:val="00593325"/>
    <w:rsid w:val="005934D7"/>
    <w:rsid w:val="005935A8"/>
    <w:rsid w:val="00593646"/>
    <w:rsid w:val="005937A2"/>
    <w:rsid w:val="005937E5"/>
    <w:rsid w:val="0059387B"/>
    <w:rsid w:val="00593A59"/>
    <w:rsid w:val="00593D96"/>
    <w:rsid w:val="00593FE4"/>
    <w:rsid w:val="0059433D"/>
    <w:rsid w:val="00594419"/>
    <w:rsid w:val="00594461"/>
    <w:rsid w:val="0059446A"/>
    <w:rsid w:val="0059489F"/>
    <w:rsid w:val="005948CD"/>
    <w:rsid w:val="005948F2"/>
    <w:rsid w:val="00594925"/>
    <w:rsid w:val="00594AEF"/>
    <w:rsid w:val="005957E1"/>
    <w:rsid w:val="0059583F"/>
    <w:rsid w:val="005958B7"/>
    <w:rsid w:val="0059591F"/>
    <w:rsid w:val="0059593E"/>
    <w:rsid w:val="00595B49"/>
    <w:rsid w:val="00595C12"/>
    <w:rsid w:val="00595C90"/>
    <w:rsid w:val="00595FC9"/>
    <w:rsid w:val="00595FCF"/>
    <w:rsid w:val="0059637B"/>
    <w:rsid w:val="00596755"/>
    <w:rsid w:val="005967C9"/>
    <w:rsid w:val="00596813"/>
    <w:rsid w:val="00596C14"/>
    <w:rsid w:val="00596E3D"/>
    <w:rsid w:val="00597414"/>
    <w:rsid w:val="005977B5"/>
    <w:rsid w:val="0059783F"/>
    <w:rsid w:val="00597B20"/>
    <w:rsid w:val="00597E05"/>
    <w:rsid w:val="005A0031"/>
    <w:rsid w:val="005A030A"/>
    <w:rsid w:val="005A046B"/>
    <w:rsid w:val="005A0486"/>
    <w:rsid w:val="005A050A"/>
    <w:rsid w:val="005A07DB"/>
    <w:rsid w:val="005A0D12"/>
    <w:rsid w:val="005A11D3"/>
    <w:rsid w:val="005A1309"/>
    <w:rsid w:val="005A136D"/>
    <w:rsid w:val="005A1728"/>
    <w:rsid w:val="005A1AA6"/>
    <w:rsid w:val="005A1CDC"/>
    <w:rsid w:val="005A1D48"/>
    <w:rsid w:val="005A1DF3"/>
    <w:rsid w:val="005A1EC0"/>
    <w:rsid w:val="005A1ED6"/>
    <w:rsid w:val="005A280F"/>
    <w:rsid w:val="005A285A"/>
    <w:rsid w:val="005A2863"/>
    <w:rsid w:val="005A2B47"/>
    <w:rsid w:val="005A2C86"/>
    <w:rsid w:val="005A2D4F"/>
    <w:rsid w:val="005A2E73"/>
    <w:rsid w:val="005A2F05"/>
    <w:rsid w:val="005A2FCD"/>
    <w:rsid w:val="005A307B"/>
    <w:rsid w:val="005A30AB"/>
    <w:rsid w:val="005A3112"/>
    <w:rsid w:val="005A3184"/>
    <w:rsid w:val="005A31AB"/>
    <w:rsid w:val="005A3208"/>
    <w:rsid w:val="005A321F"/>
    <w:rsid w:val="005A37BA"/>
    <w:rsid w:val="005A3953"/>
    <w:rsid w:val="005A3ABF"/>
    <w:rsid w:val="005A3BDE"/>
    <w:rsid w:val="005A4841"/>
    <w:rsid w:val="005A4C8D"/>
    <w:rsid w:val="005A4F7C"/>
    <w:rsid w:val="005A5437"/>
    <w:rsid w:val="005A5535"/>
    <w:rsid w:val="005A57EA"/>
    <w:rsid w:val="005A597D"/>
    <w:rsid w:val="005A59CF"/>
    <w:rsid w:val="005A5AB3"/>
    <w:rsid w:val="005A5B77"/>
    <w:rsid w:val="005A5FAC"/>
    <w:rsid w:val="005A5FE8"/>
    <w:rsid w:val="005A64CC"/>
    <w:rsid w:val="005A6998"/>
    <w:rsid w:val="005A6AC0"/>
    <w:rsid w:val="005A6AED"/>
    <w:rsid w:val="005A6AF1"/>
    <w:rsid w:val="005A6DDE"/>
    <w:rsid w:val="005A6EEA"/>
    <w:rsid w:val="005A6FDD"/>
    <w:rsid w:val="005A7035"/>
    <w:rsid w:val="005A74C8"/>
    <w:rsid w:val="005A7645"/>
    <w:rsid w:val="005A77D5"/>
    <w:rsid w:val="005A783C"/>
    <w:rsid w:val="005A79B2"/>
    <w:rsid w:val="005A7C53"/>
    <w:rsid w:val="005A7D70"/>
    <w:rsid w:val="005A7DC1"/>
    <w:rsid w:val="005B006F"/>
    <w:rsid w:val="005B0274"/>
    <w:rsid w:val="005B0291"/>
    <w:rsid w:val="005B0474"/>
    <w:rsid w:val="005B04BC"/>
    <w:rsid w:val="005B0811"/>
    <w:rsid w:val="005B0BC9"/>
    <w:rsid w:val="005B0E30"/>
    <w:rsid w:val="005B1049"/>
    <w:rsid w:val="005B1066"/>
    <w:rsid w:val="005B11B6"/>
    <w:rsid w:val="005B1435"/>
    <w:rsid w:val="005B1684"/>
    <w:rsid w:val="005B1EB5"/>
    <w:rsid w:val="005B1EFB"/>
    <w:rsid w:val="005B23AA"/>
    <w:rsid w:val="005B23FB"/>
    <w:rsid w:val="005B2453"/>
    <w:rsid w:val="005B2564"/>
    <w:rsid w:val="005B2DE4"/>
    <w:rsid w:val="005B2FAE"/>
    <w:rsid w:val="005B3076"/>
    <w:rsid w:val="005B3078"/>
    <w:rsid w:val="005B3160"/>
    <w:rsid w:val="005B364B"/>
    <w:rsid w:val="005B3720"/>
    <w:rsid w:val="005B37B7"/>
    <w:rsid w:val="005B37C2"/>
    <w:rsid w:val="005B3A35"/>
    <w:rsid w:val="005B3B08"/>
    <w:rsid w:val="005B42BA"/>
    <w:rsid w:val="005B4772"/>
    <w:rsid w:val="005B4AD8"/>
    <w:rsid w:val="005B4AFA"/>
    <w:rsid w:val="005B4B68"/>
    <w:rsid w:val="005B4B6A"/>
    <w:rsid w:val="005B50CF"/>
    <w:rsid w:val="005B510B"/>
    <w:rsid w:val="005B5428"/>
    <w:rsid w:val="005B54DD"/>
    <w:rsid w:val="005B5585"/>
    <w:rsid w:val="005B5858"/>
    <w:rsid w:val="005B5BA9"/>
    <w:rsid w:val="005B5C8D"/>
    <w:rsid w:val="005B5F8E"/>
    <w:rsid w:val="005B604C"/>
    <w:rsid w:val="005B6148"/>
    <w:rsid w:val="005B6310"/>
    <w:rsid w:val="005B65BB"/>
    <w:rsid w:val="005B6773"/>
    <w:rsid w:val="005B6C3B"/>
    <w:rsid w:val="005B6D6F"/>
    <w:rsid w:val="005B6D8D"/>
    <w:rsid w:val="005B6DA0"/>
    <w:rsid w:val="005B6EDC"/>
    <w:rsid w:val="005B6F19"/>
    <w:rsid w:val="005B70D3"/>
    <w:rsid w:val="005B717A"/>
    <w:rsid w:val="005B721A"/>
    <w:rsid w:val="005B73B6"/>
    <w:rsid w:val="005B7577"/>
    <w:rsid w:val="005B757F"/>
    <w:rsid w:val="005B75EC"/>
    <w:rsid w:val="005B7AAD"/>
    <w:rsid w:val="005B7EB1"/>
    <w:rsid w:val="005C0016"/>
    <w:rsid w:val="005C058B"/>
    <w:rsid w:val="005C05EA"/>
    <w:rsid w:val="005C0634"/>
    <w:rsid w:val="005C0867"/>
    <w:rsid w:val="005C0D74"/>
    <w:rsid w:val="005C0D8E"/>
    <w:rsid w:val="005C16B8"/>
    <w:rsid w:val="005C178E"/>
    <w:rsid w:val="005C1809"/>
    <w:rsid w:val="005C1846"/>
    <w:rsid w:val="005C1C78"/>
    <w:rsid w:val="005C1DB7"/>
    <w:rsid w:val="005C1E96"/>
    <w:rsid w:val="005C1F4A"/>
    <w:rsid w:val="005C1FC7"/>
    <w:rsid w:val="005C26A3"/>
    <w:rsid w:val="005C26C7"/>
    <w:rsid w:val="005C2874"/>
    <w:rsid w:val="005C2B10"/>
    <w:rsid w:val="005C2BA5"/>
    <w:rsid w:val="005C2EE6"/>
    <w:rsid w:val="005C32BC"/>
    <w:rsid w:val="005C3385"/>
    <w:rsid w:val="005C355C"/>
    <w:rsid w:val="005C3652"/>
    <w:rsid w:val="005C3839"/>
    <w:rsid w:val="005C397C"/>
    <w:rsid w:val="005C39F1"/>
    <w:rsid w:val="005C3A29"/>
    <w:rsid w:val="005C437D"/>
    <w:rsid w:val="005C44A0"/>
    <w:rsid w:val="005C44ED"/>
    <w:rsid w:val="005C4542"/>
    <w:rsid w:val="005C48C6"/>
    <w:rsid w:val="005C4A21"/>
    <w:rsid w:val="005C4BC7"/>
    <w:rsid w:val="005C4D87"/>
    <w:rsid w:val="005C4DEC"/>
    <w:rsid w:val="005C4E06"/>
    <w:rsid w:val="005C4F76"/>
    <w:rsid w:val="005C4FAC"/>
    <w:rsid w:val="005C5209"/>
    <w:rsid w:val="005C535C"/>
    <w:rsid w:val="005C53CE"/>
    <w:rsid w:val="005C56CE"/>
    <w:rsid w:val="005C595C"/>
    <w:rsid w:val="005C5968"/>
    <w:rsid w:val="005C5B7E"/>
    <w:rsid w:val="005C5C61"/>
    <w:rsid w:val="005C5D1A"/>
    <w:rsid w:val="005C63F0"/>
    <w:rsid w:val="005C677F"/>
    <w:rsid w:val="005C69F6"/>
    <w:rsid w:val="005C6AD8"/>
    <w:rsid w:val="005C6AEF"/>
    <w:rsid w:val="005C6B24"/>
    <w:rsid w:val="005C725A"/>
    <w:rsid w:val="005C73AA"/>
    <w:rsid w:val="005C73AD"/>
    <w:rsid w:val="005C751A"/>
    <w:rsid w:val="005C7779"/>
    <w:rsid w:val="005C7823"/>
    <w:rsid w:val="005C7CC5"/>
    <w:rsid w:val="005D012C"/>
    <w:rsid w:val="005D02CE"/>
    <w:rsid w:val="005D03B3"/>
    <w:rsid w:val="005D0790"/>
    <w:rsid w:val="005D0B59"/>
    <w:rsid w:val="005D0DDB"/>
    <w:rsid w:val="005D136B"/>
    <w:rsid w:val="005D14A1"/>
    <w:rsid w:val="005D176D"/>
    <w:rsid w:val="005D198D"/>
    <w:rsid w:val="005D1C50"/>
    <w:rsid w:val="005D23D0"/>
    <w:rsid w:val="005D23F8"/>
    <w:rsid w:val="005D2434"/>
    <w:rsid w:val="005D2591"/>
    <w:rsid w:val="005D25FB"/>
    <w:rsid w:val="005D260C"/>
    <w:rsid w:val="005D275E"/>
    <w:rsid w:val="005D27E8"/>
    <w:rsid w:val="005D283F"/>
    <w:rsid w:val="005D2B44"/>
    <w:rsid w:val="005D2F32"/>
    <w:rsid w:val="005D32C8"/>
    <w:rsid w:val="005D34CB"/>
    <w:rsid w:val="005D3793"/>
    <w:rsid w:val="005D38B5"/>
    <w:rsid w:val="005D3A1C"/>
    <w:rsid w:val="005D3A2F"/>
    <w:rsid w:val="005D3CD1"/>
    <w:rsid w:val="005D3E12"/>
    <w:rsid w:val="005D3FA6"/>
    <w:rsid w:val="005D3FDB"/>
    <w:rsid w:val="005D4116"/>
    <w:rsid w:val="005D42B3"/>
    <w:rsid w:val="005D42F3"/>
    <w:rsid w:val="005D4425"/>
    <w:rsid w:val="005D4526"/>
    <w:rsid w:val="005D460B"/>
    <w:rsid w:val="005D464D"/>
    <w:rsid w:val="005D488D"/>
    <w:rsid w:val="005D4B90"/>
    <w:rsid w:val="005D4D11"/>
    <w:rsid w:val="005D4E21"/>
    <w:rsid w:val="005D4EC1"/>
    <w:rsid w:val="005D55DE"/>
    <w:rsid w:val="005D571E"/>
    <w:rsid w:val="005D5A1F"/>
    <w:rsid w:val="005D60A8"/>
    <w:rsid w:val="005D616D"/>
    <w:rsid w:val="005D619A"/>
    <w:rsid w:val="005D6932"/>
    <w:rsid w:val="005D6B1E"/>
    <w:rsid w:val="005D710B"/>
    <w:rsid w:val="005D7130"/>
    <w:rsid w:val="005D750B"/>
    <w:rsid w:val="005D7BAB"/>
    <w:rsid w:val="005D7C9D"/>
    <w:rsid w:val="005E00E4"/>
    <w:rsid w:val="005E0217"/>
    <w:rsid w:val="005E028E"/>
    <w:rsid w:val="005E02D4"/>
    <w:rsid w:val="005E0306"/>
    <w:rsid w:val="005E034A"/>
    <w:rsid w:val="005E0397"/>
    <w:rsid w:val="005E04B7"/>
    <w:rsid w:val="005E0804"/>
    <w:rsid w:val="005E0866"/>
    <w:rsid w:val="005E0ACF"/>
    <w:rsid w:val="005E0B73"/>
    <w:rsid w:val="005E0DBF"/>
    <w:rsid w:val="005E1501"/>
    <w:rsid w:val="005E166C"/>
    <w:rsid w:val="005E171F"/>
    <w:rsid w:val="005E1775"/>
    <w:rsid w:val="005E1BCC"/>
    <w:rsid w:val="005E1F4E"/>
    <w:rsid w:val="005E22B4"/>
    <w:rsid w:val="005E265D"/>
    <w:rsid w:val="005E26B3"/>
    <w:rsid w:val="005E2733"/>
    <w:rsid w:val="005E2734"/>
    <w:rsid w:val="005E2834"/>
    <w:rsid w:val="005E2CEA"/>
    <w:rsid w:val="005E3066"/>
    <w:rsid w:val="005E3284"/>
    <w:rsid w:val="005E364E"/>
    <w:rsid w:val="005E366F"/>
    <w:rsid w:val="005E3728"/>
    <w:rsid w:val="005E38A5"/>
    <w:rsid w:val="005E4017"/>
    <w:rsid w:val="005E4078"/>
    <w:rsid w:val="005E4093"/>
    <w:rsid w:val="005E45F5"/>
    <w:rsid w:val="005E4B17"/>
    <w:rsid w:val="005E4D02"/>
    <w:rsid w:val="005E4D5A"/>
    <w:rsid w:val="005E4ED2"/>
    <w:rsid w:val="005E5141"/>
    <w:rsid w:val="005E5280"/>
    <w:rsid w:val="005E53FD"/>
    <w:rsid w:val="005E54F7"/>
    <w:rsid w:val="005E5793"/>
    <w:rsid w:val="005E57E7"/>
    <w:rsid w:val="005E5ABB"/>
    <w:rsid w:val="005E5C5B"/>
    <w:rsid w:val="005E5C66"/>
    <w:rsid w:val="005E5D2E"/>
    <w:rsid w:val="005E60F2"/>
    <w:rsid w:val="005E6217"/>
    <w:rsid w:val="005E68ED"/>
    <w:rsid w:val="005E6F56"/>
    <w:rsid w:val="005E7226"/>
    <w:rsid w:val="005E73BE"/>
    <w:rsid w:val="005E74EA"/>
    <w:rsid w:val="005E7C0A"/>
    <w:rsid w:val="005E7CEA"/>
    <w:rsid w:val="005E7DC5"/>
    <w:rsid w:val="005E7F6E"/>
    <w:rsid w:val="005E7F83"/>
    <w:rsid w:val="005F025C"/>
    <w:rsid w:val="005F03AE"/>
    <w:rsid w:val="005F046B"/>
    <w:rsid w:val="005F0563"/>
    <w:rsid w:val="005F0B56"/>
    <w:rsid w:val="005F0C2D"/>
    <w:rsid w:val="005F1149"/>
    <w:rsid w:val="005F15A2"/>
    <w:rsid w:val="005F165E"/>
    <w:rsid w:val="005F1726"/>
    <w:rsid w:val="005F1996"/>
    <w:rsid w:val="005F1A97"/>
    <w:rsid w:val="005F1D55"/>
    <w:rsid w:val="005F1E49"/>
    <w:rsid w:val="005F20BA"/>
    <w:rsid w:val="005F21FF"/>
    <w:rsid w:val="005F24C1"/>
    <w:rsid w:val="005F255E"/>
    <w:rsid w:val="005F266C"/>
    <w:rsid w:val="005F2839"/>
    <w:rsid w:val="005F28B5"/>
    <w:rsid w:val="005F2D86"/>
    <w:rsid w:val="005F2F6D"/>
    <w:rsid w:val="005F340E"/>
    <w:rsid w:val="005F3628"/>
    <w:rsid w:val="005F366F"/>
    <w:rsid w:val="005F36FC"/>
    <w:rsid w:val="005F3908"/>
    <w:rsid w:val="005F3983"/>
    <w:rsid w:val="005F3EB0"/>
    <w:rsid w:val="005F3EC4"/>
    <w:rsid w:val="005F4006"/>
    <w:rsid w:val="005F4083"/>
    <w:rsid w:val="005F421C"/>
    <w:rsid w:val="005F42E1"/>
    <w:rsid w:val="005F4333"/>
    <w:rsid w:val="005F45D1"/>
    <w:rsid w:val="005F4602"/>
    <w:rsid w:val="005F4714"/>
    <w:rsid w:val="005F490A"/>
    <w:rsid w:val="005F4BC1"/>
    <w:rsid w:val="005F5481"/>
    <w:rsid w:val="005F54F5"/>
    <w:rsid w:val="005F54FA"/>
    <w:rsid w:val="005F5554"/>
    <w:rsid w:val="005F59C9"/>
    <w:rsid w:val="005F5C36"/>
    <w:rsid w:val="005F6032"/>
    <w:rsid w:val="005F61DA"/>
    <w:rsid w:val="005F659D"/>
    <w:rsid w:val="005F6702"/>
    <w:rsid w:val="005F670A"/>
    <w:rsid w:val="005F6738"/>
    <w:rsid w:val="005F686A"/>
    <w:rsid w:val="005F6A2C"/>
    <w:rsid w:val="005F6B97"/>
    <w:rsid w:val="005F6E17"/>
    <w:rsid w:val="005F6FBD"/>
    <w:rsid w:val="005F7277"/>
    <w:rsid w:val="005F73E1"/>
    <w:rsid w:val="005F74DD"/>
    <w:rsid w:val="005F7677"/>
    <w:rsid w:val="005F77A6"/>
    <w:rsid w:val="005F799E"/>
    <w:rsid w:val="005F7A97"/>
    <w:rsid w:val="005F7E62"/>
    <w:rsid w:val="0060022E"/>
    <w:rsid w:val="00600763"/>
    <w:rsid w:val="00600838"/>
    <w:rsid w:val="006008E7"/>
    <w:rsid w:val="00600D4B"/>
    <w:rsid w:val="00601029"/>
    <w:rsid w:val="006014C4"/>
    <w:rsid w:val="00601558"/>
    <w:rsid w:val="0060164A"/>
    <w:rsid w:val="0060172F"/>
    <w:rsid w:val="006018A0"/>
    <w:rsid w:val="00601970"/>
    <w:rsid w:val="00601A21"/>
    <w:rsid w:val="006021E0"/>
    <w:rsid w:val="00602296"/>
    <w:rsid w:val="00602313"/>
    <w:rsid w:val="00602381"/>
    <w:rsid w:val="00602536"/>
    <w:rsid w:val="006025D0"/>
    <w:rsid w:val="006029AD"/>
    <w:rsid w:val="00602AF4"/>
    <w:rsid w:val="00602D11"/>
    <w:rsid w:val="00602D99"/>
    <w:rsid w:val="00602F25"/>
    <w:rsid w:val="00602F73"/>
    <w:rsid w:val="00602F98"/>
    <w:rsid w:val="006034D7"/>
    <w:rsid w:val="0060373A"/>
    <w:rsid w:val="006037A7"/>
    <w:rsid w:val="00603A61"/>
    <w:rsid w:val="00604157"/>
    <w:rsid w:val="006043B9"/>
    <w:rsid w:val="00604640"/>
    <w:rsid w:val="00604A45"/>
    <w:rsid w:val="00604B86"/>
    <w:rsid w:val="00604BE3"/>
    <w:rsid w:val="006050F1"/>
    <w:rsid w:val="0060537D"/>
    <w:rsid w:val="00605790"/>
    <w:rsid w:val="006057E9"/>
    <w:rsid w:val="006059A6"/>
    <w:rsid w:val="00605DD8"/>
    <w:rsid w:val="00605EF4"/>
    <w:rsid w:val="00606082"/>
    <w:rsid w:val="006061FE"/>
    <w:rsid w:val="006063F9"/>
    <w:rsid w:val="00606480"/>
    <w:rsid w:val="00606B11"/>
    <w:rsid w:val="00606C7E"/>
    <w:rsid w:val="00606EC6"/>
    <w:rsid w:val="00607290"/>
    <w:rsid w:val="006074FA"/>
    <w:rsid w:val="006077B3"/>
    <w:rsid w:val="006104AD"/>
    <w:rsid w:val="0061083F"/>
    <w:rsid w:val="00610841"/>
    <w:rsid w:val="0061093B"/>
    <w:rsid w:val="00610B5A"/>
    <w:rsid w:val="0061102A"/>
    <w:rsid w:val="006110AA"/>
    <w:rsid w:val="00611416"/>
    <w:rsid w:val="006115D8"/>
    <w:rsid w:val="00611698"/>
    <w:rsid w:val="00611970"/>
    <w:rsid w:val="00611D95"/>
    <w:rsid w:val="00611F86"/>
    <w:rsid w:val="00612160"/>
    <w:rsid w:val="00612274"/>
    <w:rsid w:val="00612346"/>
    <w:rsid w:val="0061234B"/>
    <w:rsid w:val="00612457"/>
    <w:rsid w:val="006125CE"/>
    <w:rsid w:val="00612D0E"/>
    <w:rsid w:val="00612F7D"/>
    <w:rsid w:val="00612F86"/>
    <w:rsid w:val="0061313D"/>
    <w:rsid w:val="0061364C"/>
    <w:rsid w:val="00613A2A"/>
    <w:rsid w:val="00613B87"/>
    <w:rsid w:val="00613BFB"/>
    <w:rsid w:val="00613C16"/>
    <w:rsid w:val="00613DDE"/>
    <w:rsid w:val="00614246"/>
    <w:rsid w:val="006148F2"/>
    <w:rsid w:val="00614A34"/>
    <w:rsid w:val="00614AC1"/>
    <w:rsid w:val="00614C2A"/>
    <w:rsid w:val="00614DC8"/>
    <w:rsid w:val="00614DEE"/>
    <w:rsid w:val="006150C2"/>
    <w:rsid w:val="0061522C"/>
    <w:rsid w:val="006154DA"/>
    <w:rsid w:val="006157CB"/>
    <w:rsid w:val="00615A56"/>
    <w:rsid w:val="00615AF2"/>
    <w:rsid w:val="00615B96"/>
    <w:rsid w:val="00615E29"/>
    <w:rsid w:val="00615F3D"/>
    <w:rsid w:val="00616127"/>
    <w:rsid w:val="0061612E"/>
    <w:rsid w:val="00616B1E"/>
    <w:rsid w:val="00616D22"/>
    <w:rsid w:val="00617096"/>
    <w:rsid w:val="00617234"/>
    <w:rsid w:val="00617416"/>
    <w:rsid w:val="0061757B"/>
    <w:rsid w:val="006177EA"/>
    <w:rsid w:val="00617867"/>
    <w:rsid w:val="006179A5"/>
    <w:rsid w:val="006179C6"/>
    <w:rsid w:val="00617E23"/>
    <w:rsid w:val="0062007A"/>
    <w:rsid w:val="006203C0"/>
    <w:rsid w:val="006204A7"/>
    <w:rsid w:val="006206F3"/>
    <w:rsid w:val="006208F9"/>
    <w:rsid w:val="00620B69"/>
    <w:rsid w:val="00620C62"/>
    <w:rsid w:val="00620F13"/>
    <w:rsid w:val="00621644"/>
    <w:rsid w:val="006218D2"/>
    <w:rsid w:val="006219FD"/>
    <w:rsid w:val="00621E79"/>
    <w:rsid w:val="006220E9"/>
    <w:rsid w:val="0062214A"/>
    <w:rsid w:val="006224CE"/>
    <w:rsid w:val="0062255F"/>
    <w:rsid w:val="006228AB"/>
    <w:rsid w:val="00622DCC"/>
    <w:rsid w:val="0062335F"/>
    <w:rsid w:val="00623859"/>
    <w:rsid w:val="00623B69"/>
    <w:rsid w:val="00623B9F"/>
    <w:rsid w:val="00623E24"/>
    <w:rsid w:val="00623E9C"/>
    <w:rsid w:val="006240BC"/>
    <w:rsid w:val="00624130"/>
    <w:rsid w:val="006242D3"/>
    <w:rsid w:val="006244C3"/>
    <w:rsid w:val="0062454C"/>
    <w:rsid w:val="00624674"/>
    <w:rsid w:val="00624B6E"/>
    <w:rsid w:val="00624D4E"/>
    <w:rsid w:val="00624E6F"/>
    <w:rsid w:val="006250DD"/>
    <w:rsid w:val="00625125"/>
    <w:rsid w:val="0062536B"/>
    <w:rsid w:val="006253E6"/>
    <w:rsid w:val="006257EF"/>
    <w:rsid w:val="00625B8A"/>
    <w:rsid w:val="00625CFA"/>
    <w:rsid w:val="00625D06"/>
    <w:rsid w:val="00625D08"/>
    <w:rsid w:val="00626226"/>
    <w:rsid w:val="0062688C"/>
    <w:rsid w:val="0062699A"/>
    <w:rsid w:val="006269C5"/>
    <w:rsid w:val="00626A10"/>
    <w:rsid w:val="00626BA1"/>
    <w:rsid w:val="00627242"/>
    <w:rsid w:val="0062748E"/>
    <w:rsid w:val="0062778F"/>
    <w:rsid w:val="00627889"/>
    <w:rsid w:val="00627CB3"/>
    <w:rsid w:val="00627D79"/>
    <w:rsid w:val="0063038C"/>
    <w:rsid w:val="006303D7"/>
    <w:rsid w:val="00630527"/>
    <w:rsid w:val="00630543"/>
    <w:rsid w:val="00630EBD"/>
    <w:rsid w:val="00631089"/>
    <w:rsid w:val="006311A0"/>
    <w:rsid w:val="0063144D"/>
    <w:rsid w:val="0063146C"/>
    <w:rsid w:val="00631908"/>
    <w:rsid w:val="006319E5"/>
    <w:rsid w:val="00631F10"/>
    <w:rsid w:val="00632436"/>
    <w:rsid w:val="00632787"/>
    <w:rsid w:val="006328A5"/>
    <w:rsid w:val="00632909"/>
    <w:rsid w:val="00632A5B"/>
    <w:rsid w:val="00632C07"/>
    <w:rsid w:val="00632CF9"/>
    <w:rsid w:val="00632D10"/>
    <w:rsid w:val="00632F36"/>
    <w:rsid w:val="00632F8F"/>
    <w:rsid w:val="006331FB"/>
    <w:rsid w:val="00633242"/>
    <w:rsid w:val="006333CF"/>
    <w:rsid w:val="00633406"/>
    <w:rsid w:val="006336EE"/>
    <w:rsid w:val="0063383B"/>
    <w:rsid w:val="006343E3"/>
    <w:rsid w:val="006346B8"/>
    <w:rsid w:val="00634762"/>
    <w:rsid w:val="006348B8"/>
    <w:rsid w:val="00634A9D"/>
    <w:rsid w:val="00634AE6"/>
    <w:rsid w:val="00634F08"/>
    <w:rsid w:val="006350AA"/>
    <w:rsid w:val="00635206"/>
    <w:rsid w:val="006352AB"/>
    <w:rsid w:val="006356B5"/>
    <w:rsid w:val="0063593C"/>
    <w:rsid w:val="00636054"/>
    <w:rsid w:val="00636516"/>
    <w:rsid w:val="00636532"/>
    <w:rsid w:val="00636546"/>
    <w:rsid w:val="00636973"/>
    <w:rsid w:val="00636B75"/>
    <w:rsid w:val="00636C04"/>
    <w:rsid w:val="00636DAB"/>
    <w:rsid w:val="00636F4A"/>
    <w:rsid w:val="0063701E"/>
    <w:rsid w:val="00637223"/>
    <w:rsid w:val="0063737B"/>
    <w:rsid w:val="006375D0"/>
    <w:rsid w:val="00637651"/>
    <w:rsid w:val="00637B49"/>
    <w:rsid w:val="00637C65"/>
    <w:rsid w:val="00637F09"/>
    <w:rsid w:val="00637F98"/>
    <w:rsid w:val="00640194"/>
    <w:rsid w:val="006406CB"/>
    <w:rsid w:val="0064079E"/>
    <w:rsid w:val="00640911"/>
    <w:rsid w:val="0064093B"/>
    <w:rsid w:val="006409EF"/>
    <w:rsid w:val="00640B19"/>
    <w:rsid w:val="00640B1D"/>
    <w:rsid w:val="00640D29"/>
    <w:rsid w:val="00640D87"/>
    <w:rsid w:val="00641122"/>
    <w:rsid w:val="00641133"/>
    <w:rsid w:val="00641413"/>
    <w:rsid w:val="00641B3E"/>
    <w:rsid w:val="00641C15"/>
    <w:rsid w:val="00641CE5"/>
    <w:rsid w:val="006421B4"/>
    <w:rsid w:val="006422BC"/>
    <w:rsid w:val="0064249F"/>
    <w:rsid w:val="00642F0F"/>
    <w:rsid w:val="0064329B"/>
    <w:rsid w:val="006432DC"/>
    <w:rsid w:val="00643310"/>
    <w:rsid w:val="0064331F"/>
    <w:rsid w:val="00643617"/>
    <w:rsid w:val="00643692"/>
    <w:rsid w:val="00643B38"/>
    <w:rsid w:val="00643FD7"/>
    <w:rsid w:val="00644287"/>
    <w:rsid w:val="00644402"/>
    <w:rsid w:val="0064467A"/>
    <w:rsid w:val="006447D0"/>
    <w:rsid w:val="00644B5B"/>
    <w:rsid w:val="006451DB"/>
    <w:rsid w:val="006451E5"/>
    <w:rsid w:val="0064536F"/>
    <w:rsid w:val="0064563A"/>
    <w:rsid w:val="00645A70"/>
    <w:rsid w:val="00645ADF"/>
    <w:rsid w:val="00645BFA"/>
    <w:rsid w:val="00645DF8"/>
    <w:rsid w:val="00645FBF"/>
    <w:rsid w:val="00646028"/>
    <w:rsid w:val="0064623C"/>
    <w:rsid w:val="006462B9"/>
    <w:rsid w:val="0064648C"/>
    <w:rsid w:val="006464D9"/>
    <w:rsid w:val="0064658B"/>
    <w:rsid w:val="00646643"/>
    <w:rsid w:val="006467E0"/>
    <w:rsid w:val="006467ED"/>
    <w:rsid w:val="0064693F"/>
    <w:rsid w:val="0064696E"/>
    <w:rsid w:val="00646A3A"/>
    <w:rsid w:val="00646AA1"/>
    <w:rsid w:val="00646E03"/>
    <w:rsid w:val="00646E19"/>
    <w:rsid w:val="00646FA9"/>
    <w:rsid w:val="006473DC"/>
    <w:rsid w:val="0064745A"/>
    <w:rsid w:val="0064765C"/>
    <w:rsid w:val="006476E8"/>
    <w:rsid w:val="00647743"/>
    <w:rsid w:val="00647979"/>
    <w:rsid w:val="00647B1F"/>
    <w:rsid w:val="00647B28"/>
    <w:rsid w:val="00647C26"/>
    <w:rsid w:val="00647CA7"/>
    <w:rsid w:val="0065011E"/>
    <w:rsid w:val="00650208"/>
    <w:rsid w:val="006503E3"/>
    <w:rsid w:val="006505E4"/>
    <w:rsid w:val="0065089C"/>
    <w:rsid w:val="00650A0C"/>
    <w:rsid w:val="00650B56"/>
    <w:rsid w:val="00650E7C"/>
    <w:rsid w:val="0065139F"/>
    <w:rsid w:val="006513C0"/>
    <w:rsid w:val="00651BBB"/>
    <w:rsid w:val="00652026"/>
    <w:rsid w:val="0065232D"/>
    <w:rsid w:val="00652368"/>
    <w:rsid w:val="00652470"/>
    <w:rsid w:val="00652A1C"/>
    <w:rsid w:val="00652A26"/>
    <w:rsid w:val="0065322A"/>
    <w:rsid w:val="00653949"/>
    <w:rsid w:val="00653A9E"/>
    <w:rsid w:val="00653AAD"/>
    <w:rsid w:val="00653BD0"/>
    <w:rsid w:val="00653C1F"/>
    <w:rsid w:val="00653F64"/>
    <w:rsid w:val="00654008"/>
    <w:rsid w:val="006542C3"/>
    <w:rsid w:val="006543D7"/>
    <w:rsid w:val="006547F7"/>
    <w:rsid w:val="00654960"/>
    <w:rsid w:val="00654DEF"/>
    <w:rsid w:val="00654FEA"/>
    <w:rsid w:val="006558E1"/>
    <w:rsid w:val="0065595F"/>
    <w:rsid w:val="006563F5"/>
    <w:rsid w:val="0065665C"/>
    <w:rsid w:val="00656A5D"/>
    <w:rsid w:val="00656AAD"/>
    <w:rsid w:val="00656E5D"/>
    <w:rsid w:val="0065719D"/>
    <w:rsid w:val="00657589"/>
    <w:rsid w:val="006575DD"/>
    <w:rsid w:val="006576A7"/>
    <w:rsid w:val="006579B8"/>
    <w:rsid w:val="00657B18"/>
    <w:rsid w:val="00657D3C"/>
    <w:rsid w:val="00657E16"/>
    <w:rsid w:val="00657E25"/>
    <w:rsid w:val="0066035D"/>
    <w:rsid w:val="0066096A"/>
    <w:rsid w:val="00660B73"/>
    <w:rsid w:val="00660E0B"/>
    <w:rsid w:val="00660FFE"/>
    <w:rsid w:val="00661314"/>
    <w:rsid w:val="00661456"/>
    <w:rsid w:val="006615E1"/>
    <w:rsid w:val="00661945"/>
    <w:rsid w:val="00661FA8"/>
    <w:rsid w:val="006625F1"/>
    <w:rsid w:val="00662723"/>
    <w:rsid w:val="0066287D"/>
    <w:rsid w:val="00662886"/>
    <w:rsid w:val="00662CC5"/>
    <w:rsid w:val="00662CF7"/>
    <w:rsid w:val="00662D33"/>
    <w:rsid w:val="00662DCB"/>
    <w:rsid w:val="006631D5"/>
    <w:rsid w:val="00663201"/>
    <w:rsid w:val="0066324A"/>
    <w:rsid w:val="006633FA"/>
    <w:rsid w:val="006634B5"/>
    <w:rsid w:val="006635C8"/>
    <w:rsid w:val="006635D5"/>
    <w:rsid w:val="0066371A"/>
    <w:rsid w:val="0066383E"/>
    <w:rsid w:val="00663C4A"/>
    <w:rsid w:val="00663F80"/>
    <w:rsid w:val="00664506"/>
    <w:rsid w:val="00664798"/>
    <w:rsid w:val="0066484A"/>
    <w:rsid w:val="006648DC"/>
    <w:rsid w:val="00664A8D"/>
    <w:rsid w:val="00664B39"/>
    <w:rsid w:val="00664BB6"/>
    <w:rsid w:val="00664BF0"/>
    <w:rsid w:val="00664DC3"/>
    <w:rsid w:val="00664FFD"/>
    <w:rsid w:val="006650BF"/>
    <w:rsid w:val="0066526E"/>
    <w:rsid w:val="006652E0"/>
    <w:rsid w:val="006653BE"/>
    <w:rsid w:val="00665482"/>
    <w:rsid w:val="00665D84"/>
    <w:rsid w:val="00665E45"/>
    <w:rsid w:val="00666203"/>
    <w:rsid w:val="006664E9"/>
    <w:rsid w:val="0066699D"/>
    <w:rsid w:val="00666DE0"/>
    <w:rsid w:val="00666ECE"/>
    <w:rsid w:val="006672EC"/>
    <w:rsid w:val="0066730F"/>
    <w:rsid w:val="00667533"/>
    <w:rsid w:val="00667AC6"/>
    <w:rsid w:val="00667AD5"/>
    <w:rsid w:val="00667E71"/>
    <w:rsid w:val="00667EC3"/>
    <w:rsid w:val="00670378"/>
    <w:rsid w:val="0067058D"/>
    <w:rsid w:val="00670705"/>
    <w:rsid w:val="0067082B"/>
    <w:rsid w:val="00670902"/>
    <w:rsid w:val="00670A55"/>
    <w:rsid w:val="00670B5B"/>
    <w:rsid w:val="00670BAC"/>
    <w:rsid w:val="00670BD1"/>
    <w:rsid w:val="00670EC6"/>
    <w:rsid w:val="00670F07"/>
    <w:rsid w:val="00671493"/>
    <w:rsid w:val="006715EF"/>
    <w:rsid w:val="00671A13"/>
    <w:rsid w:val="00671B01"/>
    <w:rsid w:val="00671B89"/>
    <w:rsid w:val="00671CA2"/>
    <w:rsid w:val="00671F7A"/>
    <w:rsid w:val="006725B4"/>
    <w:rsid w:val="0067267C"/>
    <w:rsid w:val="00672B21"/>
    <w:rsid w:val="00672D83"/>
    <w:rsid w:val="00672E3D"/>
    <w:rsid w:val="00672F66"/>
    <w:rsid w:val="00673103"/>
    <w:rsid w:val="0067345B"/>
    <w:rsid w:val="006738EB"/>
    <w:rsid w:val="00673A32"/>
    <w:rsid w:val="00673AFC"/>
    <w:rsid w:val="00673EA8"/>
    <w:rsid w:val="00673EFB"/>
    <w:rsid w:val="006744F9"/>
    <w:rsid w:val="006745D3"/>
    <w:rsid w:val="00674884"/>
    <w:rsid w:val="00674F52"/>
    <w:rsid w:val="006750BB"/>
    <w:rsid w:val="006750E4"/>
    <w:rsid w:val="006754E2"/>
    <w:rsid w:val="00675635"/>
    <w:rsid w:val="006756FC"/>
    <w:rsid w:val="006757BE"/>
    <w:rsid w:val="0067581E"/>
    <w:rsid w:val="00675BDD"/>
    <w:rsid w:val="00675EA8"/>
    <w:rsid w:val="00675F97"/>
    <w:rsid w:val="006761EA"/>
    <w:rsid w:val="00676363"/>
    <w:rsid w:val="006763B6"/>
    <w:rsid w:val="006766A8"/>
    <w:rsid w:val="00676DA1"/>
    <w:rsid w:val="00676FEB"/>
    <w:rsid w:val="006770C8"/>
    <w:rsid w:val="006771D6"/>
    <w:rsid w:val="0067735D"/>
    <w:rsid w:val="0067752F"/>
    <w:rsid w:val="006778AA"/>
    <w:rsid w:val="00677E47"/>
    <w:rsid w:val="00677E73"/>
    <w:rsid w:val="00677E7F"/>
    <w:rsid w:val="00680034"/>
    <w:rsid w:val="0068010B"/>
    <w:rsid w:val="0068021B"/>
    <w:rsid w:val="00680246"/>
    <w:rsid w:val="0068039D"/>
    <w:rsid w:val="006803DC"/>
    <w:rsid w:val="006805D4"/>
    <w:rsid w:val="00680A9A"/>
    <w:rsid w:val="00680B8B"/>
    <w:rsid w:val="00680D42"/>
    <w:rsid w:val="006810C5"/>
    <w:rsid w:val="0068115B"/>
    <w:rsid w:val="00681192"/>
    <w:rsid w:val="00681352"/>
    <w:rsid w:val="006815D7"/>
    <w:rsid w:val="0068181B"/>
    <w:rsid w:val="00681887"/>
    <w:rsid w:val="006818D0"/>
    <w:rsid w:val="00681D72"/>
    <w:rsid w:val="00681EC2"/>
    <w:rsid w:val="00681ED1"/>
    <w:rsid w:val="00681F15"/>
    <w:rsid w:val="00682212"/>
    <w:rsid w:val="006823A9"/>
    <w:rsid w:val="00682507"/>
    <w:rsid w:val="00682689"/>
    <w:rsid w:val="006828CD"/>
    <w:rsid w:val="00682924"/>
    <w:rsid w:val="006829DF"/>
    <w:rsid w:val="00682F88"/>
    <w:rsid w:val="006830F3"/>
    <w:rsid w:val="00683169"/>
    <w:rsid w:val="006832D2"/>
    <w:rsid w:val="006833AC"/>
    <w:rsid w:val="006834DF"/>
    <w:rsid w:val="006834EB"/>
    <w:rsid w:val="00683A00"/>
    <w:rsid w:val="00683B0E"/>
    <w:rsid w:val="00683B44"/>
    <w:rsid w:val="00683B65"/>
    <w:rsid w:val="00683DFD"/>
    <w:rsid w:val="00683F3D"/>
    <w:rsid w:val="00683FF2"/>
    <w:rsid w:val="00684030"/>
    <w:rsid w:val="006841DA"/>
    <w:rsid w:val="00684240"/>
    <w:rsid w:val="006843DB"/>
    <w:rsid w:val="00684514"/>
    <w:rsid w:val="006845C6"/>
    <w:rsid w:val="0068460B"/>
    <w:rsid w:val="00684B0A"/>
    <w:rsid w:val="00684B3E"/>
    <w:rsid w:val="006850E4"/>
    <w:rsid w:val="006854E3"/>
    <w:rsid w:val="00685770"/>
    <w:rsid w:val="006859B7"/>
    <w:rsid w:val="00685C3A"/>
    <w:rsid w:val="0068600C"/>
    <w:rsid w:val="006860CC"/>
    <w:rsid w:val="00686301"/>
    <w:rsid w:val="0068632E"/>
    <w:rsid w:val="006863AE"/>
    <w:rsid w:val="006865ED"/>
    <w:rsid w:val="006865FB"/>
    <w:rsid w:val="00686620"/>
    <w:rsid w:val="0068675F"/>
    <w:rsid w:val="0068688B"/>
    <w:rsid w:val="0068693C"/>
    <w:rsid w:val="006869DE"/>
    <w:rsid w:val="00686BC7"/>
    <w:rsid w:val="00686C9A"/>
    <w:rsid w:val="00686D00"/>
    <w:rsid w:val="00686D6A"/>
    <w:rsid w:val="006874B6"/>
    <w:rsid w:val="006874FA"/>
    <w:rsid w:val="006875C7"/>
    <w:rsid w:val="00687B87"/>
    <w:rsid w:val="00687C0E"/>
    <w:rsid w:val="00687D80"/>
    <w:rsid w:val="00687E80"/>
    <w:rsid w:val="0069008B"/>
    <w:rsid w:val="0069010A"/>
    <w:rsid w:val="0069013D"/>
    <w:rsid w:val="00690209"/>
    <w:rsid w:val="00690801"/>
    <w:rsid w:val="0069082C"/>
    <w:rsid w:val="00690902"/>
    <w:rsid w:val="00690D7D"/>
    <w:rsid w:val="00690E1E"/>
    <w:rsid w:val="0069104F"/>
    <w:rsid w:val="006913E2"/>
    <w:rsid w:val="00691528"/>
    <w:rsid w:val="0069159A"/>
    <w:rsid w:val="0069192E"/>
    <w:rsid w:val="00691977"/>
    <w:rsid w:val="00691CCD"/>
    <w:rsid w:val="006920FF"/>
    <w:rsid w:val="00692202"/>
    <w:rsid w:val="006922BA"/>
    <w:rsid w:val="006928BF"/>
    <w:rsid w:val="00692DA1"/>
    <w:rsid w:val="00692E44"/>
    <w:rsid w:val="00692F5A"/>
    <w:rsid w:val="00692F5D"/>
    <w:rsid w:val="0069308C"/>
    <w:rsid w:val="00693115"/>
    <w:rsid w:val="00693224"/>
    <w:rsid w:val="00693649"/>
    <w:rsid w:val="006939F3"/>
    <w:rsid w:val="00693A86"/>
    <w:rsid w:val="00693AC2"/>
    <w:rsid w:val="00693B17"/>
    <w:rsid w:val="00693C41"/>
    <w:rsid w:val="00693E1E"/>
    <w:rsid w:val="00693E3A"/>
    <w:rsid w:val="00694050"/>
    <w:rsid w:val="006941A0"/>
    <w:rsid w:val="00694207"/>
    <w:rsid w:val="00694231"/>
    <w:rsid w:val="0069423E"/>
    <w:rsid w:val="006943DB"/>
    <w:rsid w:val="006943FB"/>
    <w:rsid w:val="00694557"/>
    <w:rsid w:val="006945EA"/>
    <w:rsid w:val="006947B6"/>
    <w:rsid w:val="00694A1B"/>
    <w:rsid w:val="00694AE6"/>
    <w:rsid w:val="00694D29"/>
    <w:rsid w:val="00694F24"/>
    <w:rsid w:val="006955D0"/>
    <w:rsid w:val="00695960"/>
    <w:rsid w:val="00695B8D"/>
    <w:rsid w:val="00695C1E"/>
    <w:rsid w:val="00696099"/>
    <w:rsid w:val="0069611E"/>
    <w:rsid w:val="006962C0"/>
    <w:rsid w:val="006962C7"/>
    <w:rsid w:val="00696350"/>
    <w:rsid w:val="0069638E"/>
    <w:rsid w:val="00696423"/>
    <w:rsid w:val="00696517"/>
    <w:rsid w:val="00696C04"/>
    <w:rsid w:val="00696C81"/>
    <w:rsid w:val="00696D90"/>
    <w:rsid w:val="0069719D"/>
    <w:rsid w:val="006973AE"/>
    <w:rsid w:val="006974D8"/>
    <w:rsid w:val="0069750A"/>
    <w:rsid w:val="00697A81"/>
    <w:rsid w:val="006A0017"/>
    <w:rsid w:val="006A01E0"/>
    <w:rsid w:val="006A025C"/>
    <w:rsid w:val="006A0279"/>
    <w:rsid w:val="006A05BC"/>
    <w:rsid w:val="006A0C05"/>
    <w:rsid w:val="006A0E52"/>
    <w:rsid w:val="006A0F97"/>
    <w:rsid w:val="006A0FBB"/>
    <w:rsid w:val="006A0FCC"/>
    <w:rsid w:val="006A11B1"/>
    <w:rsid w:val="006A1210"/>
    <w:rsid w:val="006A157E"/>
    <w:rsid w:val="006A188E"/>
    <w:rsid w:val="006A1A4F"/>
    <w:rsid w:val="006A1A57"/>
    <w:rsid w:val="006A1AA0"/>
    <w:rsid w:val="006A1C22"/>
    <w:rsid w:val="006A1CC8"/>
    <w:rsid w:val="006A1D88"/>
    <w:rsid w:val="006A1F04"/>
    <w:rsid w:val="006A1FFB"/>
    <w:rsid w:val="006A209A"/>
    <w:rsid w:val="006A22FE"/>
    <w:rsid w:val="006A2528"/>
    <w:rsid w:val="006A26C6"/>
    <w:rsid w:val="006A29E8"/>
    <w:rsid w:val="006A2F3F"/>
    <w:rsid w:val="006A3055"/>
    <w:rsid w:val="006A3108"/>
    <w:rsid w:val="006A3154"/>
    <w:rsid w:val="006A331F"/>
    <w:rsid w:val="006A3DC4"/>
    <w:rsid w:val="006A3FEE"/>
    <w:rsid w:val="006A4591"/>
    <w:rsid w:val="006A47EE"/>
    <w:rsid w:val="006A4AA9"/>
    <w:rsid w:val="006A5279"/>
    <w:rsid w:val="006A5475"/>
    <w:rsid w:val="006A54F7"/>
    <w:rsid w:val="006A5665"/>
    <w:rsid w:val="006A583D"/>
    <w:rsid w:val="006A61A0"/>
    <w:rsid w:val="006A61C7"/>
    <w:rsid w:val="006A62D9"/>
    <w:rsid w:val="006A6604"/>
    <w:rsid w:val="006A6754"/>
    <w:rsid w:val="006A74FE"/>
    <w:rsid w:val="006A777B"/>
    <w:rsid w:val="006B011F"/>
    <w:rsid w:val="006B0137"/>
    <w:rsid w:val="006B0C04"/>
    <w:rsid w:val="006B0F3D"/>
    <w:rsid w:val="006B0F5A"/>
    <w:rsid w:val="006B0F69"/>
    <w:rsid w:val="006B1545"/>
    <w:rsid w:val="006B17F9"/>
    <w:rsid w:val="006B1A48"/>
    <w:rsid w:val="006B1E67"/>
    <w:rsid w:val="006B220B"/>
    <w:rsid w:val="006B22B3"/>
    <w:rsid w:val="006B23E7"/>
    <w:rsid w:val="006B28AC"/>
    <w:rsid w:val="006B2BC1"/>
    <w:rsid w:val="006B2C6E"/>
    <w:rsid w:val="006B2DA8"/>
    <w:rsid w:val="006B33F9"/>
    <w:rsid w:val="006B3424"/>
    <w:rsid w:val="006B3484"/>
    <w:rsid w:val="006B352C"/>
    <w:rsid w:val="006B3582"/>
    <w:rsid w:val="006B36EC"/>
    <w:rsid w:val="006B3B18"/>
    <w:rsid w:val="006B3B42"/>
    <w:rsid w:val="006B3F52"/>
    <w:rsid w:val="006B3FD3"/>
    <w:rsid w:val="006B4760"/>
    <w:rsid w:val="006B492B"/>
    <w:rsid w:val="006B4BC4"/>
    <w:rsid w:val="006B51FD"/>
    <w:rsid w:val="006B52D2"/>
    <w:rsid w:val="006B53AE"/>
    <w:rsid w:val="006B5662"/>
    <w:rsid w:val="006B56F4"/>
    <w:rsid w:val="006B5700"/>
    <w:rsid w:val="006B59B6"/>
    <w:rsid w:val="006B5C7B"/>
    <w:rsid w:val="006B5C89"/>
    <w:rsid w:val="006B5D98"/>
    <w:rsid w:val="006B6420"/>
    <w:rsid w:val="006B64F9"/>
    <w:rsid w:val="006B65F4"/>
    <w:rsid w:val="006B6C0D"/>
    <w:rsid w:val="006B6D04"/>
    <w:rsid w:val="006B6EAB"/>
    <w:rsid w:val="006B7110"/>
    <w:rsid w:val="006B71A1"/>
    <w:rsid w:val="006B73AC"/>
    <w:rsid w:val="006B73F0"/>
    <w:rsid w:val="006B742B"/>
    <w:rsid w:val="006B7835"/>
    <w:rsid w:val="006B7C6A"/>
    <w:rsid w:val="006B7FC9"/>
    <w:rsid w:val="006C0214"/>
    <w:rsid w:val="006C040A"/>
    <w:rsid w:val="006C043E"/>
    <w:rsid w:val="006C0521"/>
    <w:rsid w:val="006C0732"/>
    <w:rsid w:val="006C097E"/>
    <w:rsid w:val="006C0B1E"/>
    <w:rsid w:val="006C0C21"/>
    <w:rsid w:val="006C0C4C"/>
    <w:rsid w:val="006C10FC"/>
    <w:rsid w:val="006C1199"/>
    <w:rsid w:val="006C1339"/>
    <w:rsid w:val="006C156A"/>
    <w:rsid w:val="006C1735"/>
    <w:rsid w:val="006C1835"/>
    <w:rsid w:val="006C1C8E"/>
    <w:rsid w:val="006C1F9F"/>
    <w:rsid w:val="006C1FAB"/>
    <w:rsid w:val="006C1FFF"/>
    <w:rsid w:val="006C2009"/>
    <w:rsid w:val="006C21F4"/>
    <w:rsid w:val="006C247B"/>
    <w:rsid w:val="006C25B7"/>
    <w:rsid w:val="006C2694"/>
    <w:rsid w:val="006C2756"/>
    <w:rsid w:val="006C2879"/>
    <w:rsid w:val="006C288F"/>
    <w:rsid w:val="006C2BEC"/>
    <w:rsid w:val="006C2C07"/>
    <w:rsid w:val="006C2CF9"/>
    <w:rsid w:val="006C3195"/>
    <w:rsid w:val="006C348D"/>
    <w:rsid w:val="006C34FF"/>
    <w:rsid w:val="006C35E5"/>
    <w:rsid w:val="006C36C4"/>
    <w:rsid w:val="006C39DE"/>
    <w:rsid w:val="006C3BC5"/>
    <w:rsid w:val="006C4241"/>
    <w:rsid w:val="006C43D2"/>
    <w:rsid w:val="006C47E3"/>
    <w:rsid w:val="006C499B"/>
    <w:rsid w:val="006C4EED"/>
    <w:rsid w:val="006C54D8"/>
    <w:rsid w:val="006C5634"/>
    <w:rsid w:val="006C5959"/>
    <w:rsid w:val="006C5E56"/>
    <w:rsid w:val="006C5E83"/>
    <w:rsid w:val="006C5E8C"/>
    <w:rsid w:val="006C5F97"/>
    <w:rsid w:val="006C621A"/>
    <w:rsid w:val="006C624F"/>
    <w:rsid w:val="006C6597"/>
    <w:rsid w:val="006C67A6"/>
    <w:rsid w:val="006C6912"/>
    <w:rsid w:val="006C6DD8"/>
    <w:rsid w:val="006C6E1E"/>
    <w:rsid w:val="006C6F3D"/>
    <w:rsid w:val="006C7518"/>
    <w:rsid w:val="006C76CF"/>
    <w:rsid w:val="006C7BAD"/>
    <w:rsid w:val="006C7C60"/>
    <w:rsid w:val="006C7C82"/>
    <w:rsid w:val="006C7DE5"/>
    <w:rsid w:val="006D011C"/>
    <w:rsid w:val="006D01DC"/>
    <w:rsid w:val="006D0336"/>
    <w:rsid w:val="006D0528"/>
    <w:rsid w:val="006D055D"/>
    <w:rsid w:val="006D079D"/>
    <w:rsid w:val="006D07A5"/>
    <w:rsid w:val="006D09A8"/>
    <w:rsid w:val="006D0B97"/>
    <w:rsid w:val="006D0FC0"/>
    <w:rsid w:val="006D121B"/>
    <w:rsid w:val="006D12B8"/>
    <w:rsid w:val="006D16C5"/>
    <w:rsid w:val="006D17FE"/>
    <w:rsid w:val="006D18C0"/>
    <w:rsid w:val="006D18D3"/>
    <w:rsid w:val="006D1BB4"/>
    <w:rsid w:val="006D1C2E"/>
    <w:rsid w:val="006D1D47"/>
    <w:rsid w:val="006D1EB8"/>
    <w:rsid w:val="006D2019"/>
    <w:rsid w:val="006D20AE"/>
    <w:rsid w:val="006D25B1"/>
    <w:rsid w:val="006D2BBF"/>
    <w:rsid w:val="006D2F44"/>
    <w:rsid w:val="006D382A"/>
    <w:rsid w:val="006D3857"/>
    <w:rsid w:val="006D3BC0"/>
    <w:rsid w:val="006D3D5F"/>
    <w:rsid w:val="006D3DB2"/>
    <w:rsid w:val="006D3F98"/>
    <w:rsid w:val="006D4072"/>
    <w:rsid w:val="006D4753"/>
    <w:rsid w:val="006D4A5A"/>
    <w:rsid w:val="006D4B60"/>
    <w:rsid w:val="006D525E"/>
    <w:rsid w:val="006D52F4"/>
    <w:rsid w:val="006D5D9B"/>
    <w:rsid w:val="006D5ECC"/>
    <w:rsid w:val="006D5FD3"/>
    <w:rsid w:val="006D62E5"/>
    <w:rsid w:val="006D651F"/>
    <w:rsid w:val="006D6585"/>
    <w:rsid w:val="006D6788"/>
    <w:rsid w:val="006D681D"/>
    <w:rsid w:val="006D6895"/>
    <w:rsid w:val="006D69D2"/>
    <w:rsid w:val="006D6E09"/>
    <w:rsid w:val="006D6E15"/>
    <w:rsid w:val="006D7419"/>
    <w:rsid w:val="006D74F3"/>
    <w:rsid w:val="006D77BD"/>
    <w:rsid w:val="006D797A"/>
    <w:rsid w:val="006D7A76"/>
    <w:rsid w:val="006D7ACF"/>
    <w:rsid w:val="006D7AF9"/>
    <w:rsid w:val="006D7B17"/>
    <w:rsid w:val="006D7D45"/>
    <w:rsid w:val="006D7EFF"/>
    <w:rsid w:val="006D7F96"/>
    <w:rsid w:val="006E0021"/>
    <w:rsid w:val="006E002C"/>
    <w:rsid w:val="006E05EC"/>
    <w:rsid w:val="006E0B6E"/>
    <w:rsid w:val="006E0BE4"/>
    <w:rsid w:val="006E0C3C"/>
    <w:rsid w:val="006E0C54"/>
    <w:rsid w:val="006E0D61"/>
    <w:rsid w:val="006E165E"/>
    <w:rsid w:val="006E173B"/>
    <w:rsid w:val="006E178F"/>
    <w:rsid w:val="006E18B7"/>
    <w:rsid w:val="006E1BC4"/>
    <w:rsid w:val="006E1C48"/>
    <w:rsid w:val="006E1CA2"/>
    <w:rsid w:val="006E1D6F"/>
    <w:rsid w:val="006E1D77"/>
    <w:rsid w:val="006E1DBB"/>
    <w:rsid w:val="006E1E7D"/>
    <w:rsid w:val="006E2007"/>
    <w:rsid w:val="006E2151"/>
    <w:rsid w:val="006E242C"/>
    <w:rsid w:val="006E2571"/>
    <w:rsid w:val="006E260A"/>
    <w:rsid w:val="006E2805"/>
    <w:rsid w:val="006E2B6B"/>
    <w:rsid w:val="006E2BB8"/>
    <w:rsid w:val="006E2D8F"/>
    <w:rsid w:val="006E2E39"/>
    <w:rsid w:val="006E2F01"/>
    <w:rsid w:val="006E2F4A"/>
    <w:rsid w:val="006E2F81"/>
    <w:rsid w:val="006E3468"/>
    <w:rsid w:val="006E3469"/>
    <w:rsid w:val="006E34ED"/>
    <w:rsid w:val="006E3553"/>
    <w:rsid w:val="006E3783"/>
    <w:rsid w:val="006E3A29"/>
    <w:rsid w:val="006E3A3C"/>
    <w:rsid w:val="006E3B26"/>
    <w:rsid w:val="006E3BE5"/>
    <w:rsid w:val="006E3CA5"/>
    <w:rsid w:val="006E4236"/>
    <w:rsid w:val="006E426B"/>
    <w:rsid w:val="006E44C8"/>
    <w:rsid w:val="006E46BB"/>
    <w:rsid w:val="006E4768"/>
    <w:rsid w:val="006E476A"/>
    <w:rsid w:val="006E4CD0"/>
    <w:rsid w:val="006E536C"/>
    <w:rsid w:val="006E560E"/>
    <w:rsid w:val="006E5BF1"/>
    <w:rsid w:val="006E5C23"/>
    <w:rsid w:val="006E5E28"/>
    <w:rsid w:val="006E600C"/>
    <w:rsid w:val="006E60FE"/>
    <w:rsid w:val="006E61C6"/>
    <w:rsid w:val="006E66B4"/>
    <w:rsid w:val="006E685A"/>
    <w:rsid w:val="006E6884"/>
    <w:rsid w:val="006E68EE"/>
    <w:rsid w:val="006E6CBB"/>
    <w:rsid w:val="006E6D70"/>
    <w:rsid w:val="006E6FCC"/>
    <w:rsid w:val="006E7089"/>
    <w:rsid w:val="006E7242"/>
    <w:rsid w:val="006E7410"/>
    <w:rsid w:val="006E743E"/>
    <w:rsid w:val="006E75FE"/>
    <w:rsid w:val="006E761A"/>
    <w:rsid w:val="006E78D5"/>
    <w:rsid w:val="006E7918"/>
    <w:rsid w:val="006E7C7F"/>
    <w:rsid w:val="006E7E08"/>
    <w:rsid w:val="006E7E11"/>
    <w:rsid w:val="006F075A"/>
    <w:rsid w:val="006F08FE"/>
    <w:rsid w:val="006F0910"/>
    <w:rsid w:val="006F0914"/>
    <w:rsid w:val="006F09C2"/>
    <w:rsid w:val="006F0D02"/>
    <w:rsid w:val="006F0D12"/>
    <w:rsid w:val="006F12DF"/>
    <w:rsid w:val="006F1497"/>
    <w:rsid w:val="006F161D"/>
    <w:rsid w:val="006F175A"/>
    <w:rsid w:val="006F1917"/>
    <w:rsid w:val="006F1A09"/>
    <w:rsid w:val="006F1C6D"/>
    <w:rsid w:val="006F1C7C"/>
    <w:rsid w:val="006F1E64"/>
    <w:rsid w:val="006F1EF6"/>
    <w:rsid w:val="006F2250"/>
    <w:rsid w:val="006F2323"/>
    <w:rsid w:val="006F240A"/>
    <w:rsid w:val="006F249B"/>
    <w:rsid w:val="006F26ED"/>
    <w:rsid w:val="006F2712"/>
    <w:rsid w:val="006F2731"/>
    <w:rsid w:val="006F2DAE"/>
    <w:rsid w:val="006F2FD5"/>
    <w:rsid w:val="006F305E"/>
    <w:rsid w:val="006F33D1"/>
    <w:rsid w:val="006F35B8"/>
    <w:rsid w:val="006F3751"/>
    <w:rsid w:val="006F37D2"/>
    <w:rsid w:val="006F37F1"/>
    <w:rsid w:val="006F38A3"/>
    <w:rsid w:val="006F4467"/>
    <w:rsid w:val="006F470D"/>
    <w:rsid w:val="006F47D2"/>
    <w:rsid w:val="006F4E64"/>
    <w:rsid w:val="006F4FBF"/>
    <w:rsid w:val="006F51AB"/>
    <w:rsid w:val="006F556C"/>
    <w:rsid w:val="006F56F7"/>
    <w:rsid w:val="006F5945"/>
    <w:rsid w:val="006F5BB2"/>
    <w:rsid w:val="006F5E29"/>
    <w:rsid w:val="006F5E38"/>
    <w:rsid w:val="006F6287"/>
    <w:rsid w:val="006F62D5"/>
    <w:rsid w:val="006F644C"/>
    <w:rsid w:val="006F6A38"/>
    <w:rsid w:val="006F6ABE"/>
    <w:rsid w:val="006F6C77"/>
    <w:rsid w:val="006F6C9E"/>
    <w:rsid w:val="006F6E11"/>
    <w:rsid w:val="006F6ED8"/>
    <w:rsid w:val="006F770F"/>
    <w:rsid w:val="006F7B1B"/>
    <w:rsid w:val="006F7BFD"/>
    <w:rsid w:val="0070004C"/>
    <w:rsid w:val="00700410"/>
    <w:rsid w:val="0070041B"/>
    <w:rsid w:val="007006F1"/>
    <w:rsid w:val="007007E9"/>
    <w:rsid w:val="00700849"/>
    <w:rsid w:val="00701377"/>
    <w:rsid w:val="007014AD"/>
    <w:rsid w:val="007014C8"/>
    <w:rsid w:val="007014F4"/>
    <w:rsid w:val="00701539"/>
    <w:rsid w:val="0070167A"/>
    <w:rsid w:val="0070197B"/>
    <w:rsid w:val="00701E04"/>
    <w:rsid w:val="0070224B"/>
    <w:rsid w:val="007024B1"/>
    <w:rsid w:val="0070266E"/>
    <w:rsid w:val="00702704"/>
    <w:rsid w:val="007027E2"/>
    <w:rsid w:val="00702996"/>
    <w:rsid w:val="00702A95"/>
    <w:rsid w:val="00702B16"/>
    <w:rsid w:val="00702C29"/>
    <w:rsid w:val="00702EAD"/>
    <w:rsid w:val="00702EC3"/>
    <w:rsid w:val="00703079"/>
    <w:rsid w:val="007030E0"/>
    <w:rsid w:val="0070312B"/>
    <w:rsid w:val="00703379"/>
    <w:rsid w:val="007033B3"/>
    <w:rsid w:val="007036AE"/>
    <w:rsid w:val="0070374F"/>
    <w:rsid w:val="0070387C"/>
    <w:rsid w:val="00703BC5"/>
    <w:rsid w:val="00703E9C"/>
    <w:rsid w:val="007043B8"/>
    <w:rsid w:val="007045F1"/>
    <w:rsid w:val="00704676"/>
    <w:rsid w:val="00704C86"/>
    <w:rsid w:val="00704C94"/>
    <w:rsid w:val="00705469"/>
    <w:rsid w:val="007056A9"/>
    <w:rsid w:val="007058A0"/>
    <w:rsid w:val="00705A13"/>
    <w:rsid w:val="00705CC3"/>
    <w:rsid w:val="00705D82"/>
    <w:rsid w:val="00705DF5"/>
    <w:rsid w:val="00705F58"/>
    <w:rsid w:val="00705FC3"/>
    <w:rsid w:val="007060A5"/>
    <w:rsid w:val="007061EB"/>
    <w:rsid w:val="007063CE"/>
    <w:rsid w:val="007064E4"/>
    <w:rsid w:val="0070662F"/>
    <w:rsid w:val="0070680D"/>
    <w:rsid w:val="00706ABF"/>
    <w:rsid w:val="00706B38"/>
    <w:rsid w:val="007072EC"/>
    <w:rsid w:val="007073A6"/>
    <w:rsid w:val="00707B86"/>
    <w:rsid w:val="007100EB"/>
    <w:rsid w:val="007101BD"/>
    <w:rsid w:val="007101D7"/>
    <w:rsid w:val="007103B5"/>
    <w:rsid w:val="00710725"/>
    <w:rsid w:val="00710918"/>
    <w:rsid w:val="007109EF"/>
    <w:rsid w:val="00710CFE"/>
    <w:rsid w:val="00711039"/>
    <w:rsid w:val="00711216"/>
    <w:rsid w:val="00711263"/>
    <w:rsid w:val="0071172F"/>
    <w:rsid w:val="0071174A"/>
    <w:rsid w:val="007117C6"/>
    <w:rsid w:val="007117CC"/>
    <w:rsid w:val="007118BE"/>
    <w:rsid w:val="00711C46"/>
    <w:rsid w:val="00711DF7"/>
    <w:rsid w:val="00711E4A"/>
    <w:rsid w:val="007121C0"/>
    <w:rsid w:val="00712235"/>
    <w:rsid w:val="00712420"/>
    <w:rsid w:val="00712646"/>
    <w:rsid w:val="007126E3"/>
    <w:rsid w:val="00712779"/>
    <w:rsid w:val="0071278D"/>
    <w:rsid w:val="00712DF7"/>
    <w:rsid w:val="0071307F"/>
    <w:rsid w:val="007131DA"/>
    <w:rsid w:val="007131EC"/>
    <w:rsid w:val="00713250"/>
    <w:rsid w:val="007133AB"/>
    <w:rsid w:val="0071365A"/>
    <w:rsid w:val="00713872"/>
    <w:rsid w:val="007139BB"/>
    <w:rsid w:val="00713A1C"/>
    <w:rsid w:val="00713AB8"/>
    <w:rsid w:val="00713AE9"/>
    <w:rsid w:val="00713E45"/>
    <w:rsid w:val="00713F26"/>
    <w:rsid w:val="0071423B"/>
    <w:rsid w:val="00714249"/>
    <w:rsid w:val="007144E6"/>
    <w:rsid w:val="00714523"/>
    <w:rsid w:val="00714602"/>
    <w:rsid w:val="0071542B"/>
    <w:rsid w:val="00715535"/>
    <w:rsid w:val="0071556E"/>
    <w:rsid w:val="007157C4"/>
    <w:rsid w:val="007157C8"/>
    <w:rsid w:val="007159A5"/>
    <w:rsid w:val="00715A29"/>
    <w:rsid w:val="00715A44"/>
    <w:rsid w:val="00715C29"/>
    <w:rsid w:val="00715D20"/>
    <w:rsid w:val="00715D74"/>
    <w:rsid w:val="00715E49"/>
    <w:rsid w:val="00715F4D"/>
    <w:rsid w:val="007163BF"/>
    <w:rsid w:val="007169CD"/>
    <w:rsid w:val="00716B07"/>
    <w:rsid w:val="00716BB3"/>
    <w:rsid w:val="00716E79"/>
    <w:rsid w:val="0071706D"/>
    <w:rsid w:val="00717597"/>
    <w:rsid w:val="0071763A"/>
    <w:rsid w:val="007177FC"/>
    <w:rsid w:val="00717969"/>
    <w:rsid w:val="00717B0F"/>
    <w:rsid w:val="00717B5E"/>
    <w:rsid w:val="00720533"/>
    <w:rsid w:val="007206BF"/>
    <w:rsid w:val="007206EE"/>
    <w:rsid w:val="00720976"/>
    <w:rsid w:val="00720B73"/>
    <w:rsid w:val="00720C49"/>
    <w:rsid w:val="007211CB"/>
    <w:rsid w:val="00721246"/>
    <w:rsid w:val="00721291"/>
    <w:rsid w:val="0072134C"/>
    <w:rsid w:val="007213DE"/>
    <w:rsid w:val="00721506"/>
    <w:rsid w:val="00721639"/>
    <w:rsid w:val="00721887"/>
    <w:rsid w:val="007219FE"/>
    <w:rsid w:val="00721CBA"/>
    <w:rsid w:val="00721E1E"/>
    <w:rsid w:val="00721E86"/>
    <w:rsid w:val="00721EF9"/>
    <w:rsid w:val="0072205D"/>
    <w:rsid w:val="007220FE"/>
    <w:rsid w:val="007221A7"/>
    <w:rsid w:val="00722217"/>
    <w:rsid w:val="0072276E"/>
    <w:rsid w:val="007227BC"/>
    <w:rsid w:val="00723131"/>
    <w:rsid w:val="0072330C"/>
    <w:rsid w:val="007237B3"/>
    <w:rsid w:val="00723867"/>
    <w:rsid w:val="00723C53"/>
    <w:rsid w:val="00724075"/>
    <w:rsid w:val="0072412D"/>
    <w:rsid w:val="00724313"/>
    <w:rsid w:val="0072471F"/>
    <w:rsid w:val="007248AA"/>
    <w:rsid w:val="0072497E"/>
    <w:rsid w:val="00724984"/>
    <w:rsid w:val="00724B14"/>
    <w:rsid w:val="00724B9B"/>
    <w:rsid w:val="00724C38"/>
    <w:rsid w:val="00724DA0"/>
    <w:rsid w:val="00724E0E"/>
    <w:rsid w:val="007255FE"/>
    <w:rsid w:val="007257A0"/>
    <w:rsid w:val="00725A0C"/>
    <w:rsid w:val="00725C83"/>
    <w:rsid w:val="007261CF"/>
    <w:rsid w:val="007263D9"/>
    <w:rsid w:val="007264AC"/>
    <w:rsid w:val="007265EE"/>
    <w:rsid w:val="00726898"/>
    <w:rsid w:val="00726A22"/>
    <w:rsid w:val="00726A9D"/>
    <w:rsid w:val="00726C58"/>
    <w:rsid w:val="00726C77"/>
    <w:rsid w:val="00726D8C"/>
    <w:rsid w:val="00726DBB"/>
    <w:rsid w:val="00726EAB"/>
    <w:rsid w:val="00726FED"/>
    <w:rsid w:val="0072722F"/>
    <w:rsid w:val="00727280"/>
    <w:rsid w:val="007272D6"/>
    <w:rsid w:val="00727368"/>
    <w:rsid w:val="007273C8"/>
    <w:rsid w:val="007276BC"/>
    <w:rsid w:val="007276E1"/>
    <w:rsid w:val="00727737"/>
    <w:rsid w:val="0072781C"/>
    <w:rsid w:val="00727BBF"/>
    <w:rsid w:val="00727FF7"/>
    <w:rsid w:val="0073039D"/>
    <w:rsid w:val="00730412"/>
    <w:rsid w:val="00730425"/>
    <w:rsid w:val="0073086E"/>
    <w:rsid w:val="007308ED"/>
    <w:rsid w:val="0073104D"/>
    <w:rsid w:val="007312E5"/>
    <w:rsid w:val="0073183A"/>
    <w:rsid w:val="0073188A"/>
    <w:rsid w:val="0073194C"/>
    <w:rsid w:val="00731B74"/>
    <w:rsid w:val="00731C94"/>
    <w:rsid w:val="00731D20"/>
    <w:rsid w:val="00731DE7"/>
    <w:rsid w:val="00731E04"/>
    <w:rsid w:val="007320D2"/>
    <w:rsid w:val="007329CE"/>
    <w:rsid w:val="00732A78"/>
    <w:rsid w:val="00732B12"/>
    <w:rsid w:val="00732C9E"/>
    <w:rsid w:val="0073308F"/>
    <w:rsid w:val="007332CB"/>
    <w:rsid w:val="007332DA"/>
    <w:rsid w:val="00733560"/>
    <w:rsid w:val="007337C2"/>
    <w:rsid w:val="00733BF3"/>
    <w:rsid w:val="00733FA4"/>
    <w:rsid w:val="007340FC"/>
    <w:rsid w:val="00734162"/>
    <w:rsid w:val="007341F3"/>
    <w:rsid w:val="0073423F"/>
    <w:rsid w:val="0073493E"/>
    <w:rsid w:val="00734C59"/>
    <w:rsid w:val="00734C5F"/>
    <w:rsid w:val="00734D23"/>
    <w:rsid w:val="00734D6D"/>
    <w:rsid w:val="00734DDE"/>
    <w:rsid w:val="00734DF5"/>
    <w:rsid w:val="00734E50"/>
    <w:rsid w:val="007350A0"/>
    <w:rsid w:val="007350CA"/>
    <w:rsid w:val="0073521A"/>
    <w:rsid w:val="00735470"/>
    <w:rsid w:val="00735E6E"/>
    <w:rsid w:val="00735E9D"/>
    <w:rsid w:val="00735F8D"/>
    <w:rsid w:val="00736271"/>
    <w:rsid w:val="00736326"/>
    <w:rsid w:val="00736332"/>
    <w:rsid w:val="00736581"/>
    <w:rsid w:val="00736BC6"/>
    <w:rsid w:val="00736CF6"/>
    <w:rsid w:val="00736DB3"/>
    <w:rsid w:val="00736EF7"/>
    <w:rsid w:val="007379C2"/>
    <w:rsid w:val="00737B69"/>
    <w:rsid w:val="00737E37"/>
    <w:rsid w:val="00737EAD"/>
    <w:rsid w:val="00737FBF"/>
    <w:rsid w:val="0074019A"/>
    <w:rsid w:val="007402FF"/>
    <w:rsid w:val="00740429"/>
    <w:rsid w:val="007406AE"/>
    <w:rsid w:val="007408EF"/>
    <w:rsid w:val="0074097A"/>
    <w:rsid w:val="00740A59"/>
    <w:rsid w:val="00740E07"/>
    <w:rsid w:val="00740F6F"/>
    <w:rsid w:val="00741031"/>
    <w:rsid w:val="00741302"/>
    <w:rsid w:val="00741660"/>
    <w:rsid w:val="00741737"/>
    <w:rsid w:val="00741754"/>
    <w:rsid w:val="0074179B"/>
    <w:rsid w:val="0074192E"/>
    <w:rsid w:val="00741A68"/>
    <w:rsid w:val="00741A77"/>
    <w:rsid w:val="00741ABA"/>
    <w:rsid w:val="00741D7D"/>
    <w:rsid w:val="00741DCA"/>
    <w:rsid w:val="00742043"/>
    <w:rsid w:val="00742084"/>
    <w:rsid w:val="007421DC"/>
    <w:rsid w:val="00742D63"/>
    <w:rsid w:val="00743025"/>
    <w:rsid w:val="0074311B"/>
    <w:rsid w:val="00743499"/>
    <w:rsid w:val="007434D2"/>
    <w:rsid w:val="00743562"/>
    <w:rsid w:val="00743707"/>
    <w:rsid w:val="00743849"/>
    <w:rsid w:val="00743B6D"/>
    <w:rsid w:val="00743E99"/>
    <w:rsid w:val="00743ED3"/>
    <w:rsid w:val="00743FEB"/>
    <w:rsid w:val="007442DB"/>
    <w:rsid w:val="00744688"/>
    <w:rsid w:val="007446A7"/>
    <w:rsid w:val="0074478A"/>
    <w:rsid w:val="0074490C"/>
    <w:rsid w:val="0074491A"/>
    <w:rsid w:val="00744BE9"/>
    <w:rsid w:val="00744CDD"/>
    <w:rsid w:val="00744EC7"/>
    <w:rsid w:val="00744F62"/>
    <w:rsid w:val="0074504C"/>
    <w:rsid w:val="00745266"/>
    <w:rsid w:val="0074527E"/>
    <w:rsid w:val="00745CD1"/>
    <w:rsid w:val="00746191"/>
    <w:rsid w:val="00746201"/>
    <w:rsid w:val="007465BA"/>
    <w:rsid w:val="00746710"/>
    <w:rsid w:val="00746751"/>
    <w:rsid w:val="00746B78"/>
    <w:rsid w:val="00746C35"/>
    <w:rsid w:val="00746D41"/>
    <w:rsid w:val="00746F12"/>
    <w:rsid w:val="00746F91"/>
    <w:rsid w:val="007471AC"/>
    <w:rsid w:val="007471D3"/>
    <w:rsid w:val="007473DF"/>
    <w:rsid w:val="0074763F"/>
    <w:rsid w:val="00747A59"/>
    <w:rsid w:val="00747B64"/>
    <w:rsid w:val="00747E19"/>
    <w:rsid w:val="0075029F"/>
    <w:rsid w:val="00750395"/>
    <w:rsid w:val="00750848"/>
    <w:rsid w:val="00750983"/>
    <w:rsid w:val="00750BC1"/>
    <w:rsid w:val="00751163"/>
    <w:rsid w:val="007511DA"/>
    <w:rsid w:val="00751206"/>
    <w:rsid w:val="0075157E"/>
    <w:rsid w:val="00751609"/>
    <w:rsid w:val="007516FE"/>
    <w:rsid w:val="0075191F"/>
    <w:rsid w:val="00751BD2"/>
    <w:rsid w:val="00751D85"/>
    <w:rsid w:val="00751EDC"/>
    <w:rsid w:val="007520EC"/>
    <w:rsid w:val="0075227D"/>
    <w:rsid w:val="0075229F"/>
    <w:rsid w:val="00752369"/>
    <w:rsid w:val="007528B0"/>
    <w:rsid w:val="00752B8A"/>
    <w:rsid w:val="007533B7"/>
    <w:rsid w:val="00753490"/>
    <w:rsid w:val="007534F5"/>
    <w:rsid w:val="007535DD"/>
    <w:rsid w:val="0075363A"/>
    <w:rsid w:val="007536A4"/>
    <w:rsid w:val="00753A16"/>
    <w:rsid w:val="00753A56"/>
    <w:rsid w:val="00753B08"/>
    <w:rsid w:val="00753B5F"/>
    <w:rsid w:val="00753B61"/>
    <w:rsid w:val="00753BFD"/>
    <w:rsid w:val="00754077"/>
    <w:rsid w:val="00754391"/>
    <w:rsid w:val="007543F7"/>
    <w:rsid w:val="0075442A"/>
    <w:rsid w:val="0075450E"/>
    <w:rsid w:val="00754810"/>
    <w:rsid w:val="00754888"/>
    <w:rsid w:val="00754E48"/>
    <w:rsid w:val="00754F21"/>
    <w:rsid w:val="00754FD1"/>
    <w:rsid w:val="00755101"/>
    <w:rsid w:val="00755559"/>
    <w:rsid w:val="00755852"/>
    <w:rsid w:val="007559C4"/>
    <w:rsid w:val="00755D54"/>
    <w:rsid w:val="007565A5"/>
    <w:rsid w:val="007565D6"/>
    <w:rsid w:val="00756AB8"/>
    <w:rsid w:val="00756AFB"/>
    <w:rsid w:val="00756BE8"/>
    <w:rsid w:val="00757481"/>
    <w:rsid w:val="0075778E"/>
    <w:rsid w:val="00757834"/>
    <w:rsid w:val="00757AE5"/>
    <w:rsid w:val="00757BA5"/>
    <w:rsid w:val="00760032"/>
    <w:rsid w:val="00760256"/>
    <w:rsid w:val="00760512"/>
    <w:rsid w:val="00760973"/>
    <w:rsid w:val="00760B20"/>
    <w:rsid w:val="00760C16"/>
    <w:rsid w:val="00760E72"/>
    <w:rsid w:val="007614BC"/>
    <w:rsid w:val="0076173F"/>
    <w:rsid w:val="0076177E"/>
    <w:rsid w:val="0076198A"/>
    <w:rsid w:val="00761A6C"/>
    <w:rsid w:val="00761B9A"/>
    <w:rsid w:val="00761ED8"/>
    <w:rsid w:val="00761FE9"/>
    <w:rsid w:val="00762690"/>
    <w:rsid w:val="00762976"/>
    <w:rsid w:val="00762B22"/>
    <w:rsid w:val="00762F5C"/>
    <w:rsid w:val="007631B4"/>
    <w:rsid w:val="007632CB"/>
    <w:rsid w:val="007633A1"/>
    <w:rsid w:val="00763445"/>
    <w:rsid w:val="00763614"/>
    <w:rsid w:val="00763664"/>
    <w:rsid w:val="00763671"/>
    <w:rsid w:val="007636E9"/>
    <w:rsid w:val="00763A06"/>
    <w:rsid w:val="00763A0E"/>
    <w:rsid w:val="00763ABF"/>
    <w:rsid w:val="00763AFC"/>
    <w:rsid w:val="00763E5C"/>
    <w:rsid w:val="00763EB0"/>
    <w:rsid w:val="007642D5"/>
    <w:rsid w:val="00764308"/>
    <w:rsid w:val="0076432C"/>
    <w:rsid w:val="00764361"/>
    <w:rsid w:val="007644E0"/>
    <w:rsid w:val="0076476F"/>
    <w:rsid w:val="00764A5E"/>
    <w:rsid w:val="00764B1D"/>
    <w:rsid w:val="00764CD3"/>
    <w:rsid w:val="00764E7B"/>
    <w:rsid w:val="0076507E"/>
    <w:rsid w:val="007650A1"/>
    <w:rsid w:val="007652C6"/>
    <w:rsid w:val="0076547B"/>
    <w:rsid w:val="007655AF"/>
    <w:rsid w:val="00765864"/>
    <w:rsid w:val="007659CA"/>
    <w:rsid w:val="007659D4"/>
    <w:rsid w:val="00765B14"/>
    <w:rsid w:val="00765C6E"/>
    <w:rsid w:val="00765D68"/>
    <w:rsid w:val="00765DA9"/>
    <w:rsid w:val="0076609A"/>
    <w:rsid w:val="007662AC"/>
    <w:rsid w:val="00766566"/>
    <w:rsid w:val="00766920"/>
    <w:rsid w:val="00766CC5"/>
    <w:rsid w:val="00766F92"/>
    <w:rsid w:val="0076700E"/>
    <w:rsid w:val="007671D6"/>
    <w:rsid w:val="007672D1"/>
    <w:rsid w:val="007672F7"/>
    <w:rsid w:val="00767348"/>
    <w:rsid w:val="0076747F"/>
    <w:rsid w:val="007675DF"/>
    <w:rsid w:val="007677F7"/>
    <w:rsid w:val="007678C4"/>
    <w:rsid w:val="00767BB5"/>
    <w:rsid w:val="00767DC6"/>
    <w:rsid w:val="00770155"/>
    <w:rsid w:val="007701E5"/>
    <w:rsid w:val="007702BC"/>
    <w:rsid w:val="007704B8"/>
    <w:rsid w:val="007705A9"/>
    <w:rsid w:val="00770D64"/>
    <w:rsid w:val="00770EA2"/>
    <w:rsid w:val="00770F0F"/>
    <w:rsid w:val="00771182"/>
    <w:rsid w:val="007711FC"/>
    <w:rsid w:val="0077141C"/>
    <w:rsid w:val="00771467"/>
    <w:rsid w:val="007719F0"/>
    <w:rsid w:val="00771B00"/>
    <w:rsid w:val="00771E5B"/>
    <w:rsid w:val="00771E6A"/>
    <w:rsid w:val="00771F18"/>
    <w:rsid w:val="007720CE"/>
    <w:rsid w:val="007723A3"/>
    <w:rsid w:val="00772457"/>
    <w:rsid w:val="0077256D"/>
    <w:rsid w:val="007725B1"/>
    <w:rsid w:val="00772730"/>
    <w:rsid w:val="0077296B"/>
    <w:rsid w:val="00772989"/>
    <w:rsid w:val="007729C7"/>
    <w:rsid w:val="00772CBF"/>
    <w:rsid w:val="00772CC1"/>
    <w:rsid w:val="00772F35"/>
    <w:rsid w:val="007730E4"/>
    <w:rsid w:val="00773146"/>
    <w:rsid w:val="007734C0"/>
    <w:rsid w:val="00773874"/>
    <w:rsid w:val="00773BCD"/>
    <w:rsid w:val="00773C0A"/>
    <w:rsid w:val="00773C17"/>
    <w:rsid w:val="00773F10"/>
    <w:rsid w:val="007747B0"/>
    <w:rsid w:val="00774985"/>
    <w:rsid w:val="00774A49"/>
    <w:rsid w:val="00774D48"/>
    <w:rsid w:val="00774F41"/>
    <w:rsid w:val="00775097"/>
    <w:rsid w:val="00775486"/>
    <w:rsid w:val="007754FF"/>
    <w:rsid w:val="007755CF"/>
    <w:rsid w:val="00775950"/>
    <w:rsid w:val="00775A4B"/>
    <w:rsid w:val="00775B05"/>
    <w:rsid w:val="00775F9C"/>
    <w:rsid w:val="007761AA"/>
    <w:rsid w:val="00776513"/>
    <w:rsid w:val="00776C72"/>
    <w:rsid w:val="0077713A"/>
    <w:rsid w:val="00777187"/>
    <w:rsid w:val="007772A4"/>
    <w:rsid w:val="0077758B"/>
    <w:rsid w:val="0077796F"/>
    <w:rsid w:val="00777B0B"/>
    <w:rsid w:val="00777EF4"/>
    <w:rsid w:val="007800B8"/>
    <w:rsid w:val="00780594"/>
    <w:rsid w:val="0078066D"/>
    <w:rsid w:val="007807D1"/>
    <w:rsid w:val="00780B64"/>
    <w:rsid w:val="0078116C"/>
    <w:rsid w:val="0078122A"/>
    <w:rsid w:val="007816C6"/>
    <w:rsid w:val="007817F0"/>
    <w:rsid w:val="007819F6"/>
    <w:rsid w:val="00781A7F"/>
    <w:rsid w:val="00781AF5"/>
    <w:rsid w:val="00781D27"/>
    <w:rsid w:val="00782044"/>
    <w:rsid w:val="0078211D"/>
    <w:rsid w:val="00782341"/>
    <w:rsid w:val="007823C3"/>
    <w:rsid w:val="007826C1"/>
    <w:rsid w:val="00782D69"/>
    <w:rsid w:val="007831F6"/>
    <w:rsid w:val="007832EC"/>
    <w:rsid w:val="0078349D"/>
    <w:rsid w:val="007834A1"/>
    <w:rsid w:val="00783582"/>
    <w:rsid w:val="007838CF"/>
    <w:rsid w:val="007839F7"/>
    <w:rsid w:val="00783C2E"/>
    <w:rsid w:val="00783C67"/>
    <w:rsid w:val="00783CA6"/>
    <w:rsid w:val="00783F7A"/>
    <w:rsid w:val="007840C1"/>
    <w:rsid w:val="007841FA"/>
    <w:rsid w:val="00784206"/>
    <w:rsid w:val="007847A0"/>
    <w:rsid w:val="0078484A"/>
    <w:rsid w:val="0078490C"/>
    <w:rsid w:val="0078499B"/>
    <w:rsid w:val="00784BA4"/>
    <w:rsid w:val="00784BF3"/>
    <w:rsid w:val="00784BFA"/>
    <w:rsid w:val="00784C32"/>
    <w:rsid w:val="007850C9"/>
    <w:rsid w:val="007850FC"/>
    <w:rsid w:val="007851F8"/>
    <w:rsid w:val="00785750"/>
    <w:rsid w:val="00785919"/>
    <w:rsid w:val="00785B47"/>
    <w:rsid w:val="00785B89"/>
    <w:rsid w:val="00785C41"/>
    <w:rsid w:val="00785E0E"/>
    <w:rsid w:val="00785EEB"/>
    <w:rsid w:val="00786685"/>
    <w:rsid w:val="0078677A"/>
    <w:rsid w:val="00786B91"/>
    <w:rsid w:val="00786BE9"/>
    <w:rsid w:val="00786DFE"/>
    <w:rsid w:val="00787253"/>
    <w:rsid w:val="007874AE"/>
    <w:rsid w:val="00787527"/>
    <w:rsid w:val="0078782A"/>
    <w:rsid w:val="00787AA8"/>
    <w:rsid w:val="007901A0"/>
    <w:rsid w:val="007901EE"/>
    <w:rsid w:val="007904ED"/>
    <w:rsid w:val="0079065F"/>
    <w:rsid w:val="0079074E"/>
    <w:rsid w:val="007909D2"/>
    <w:rsid w:val="00790A9C"/>
    <w:rsid w:val="00790ADC"/>
    <w:rsid w:val="00790B8D"/>
    <w:rsid w:val="00790C0E"/>
    <w:rsid w:val="00790D46"/>
    <w:rsid w:val="00790E49"/>
    <w:rsid w:val="00790FA1"/>
    <w:rsid w:val="007911E3"/>
    <w:rsid w:val="0079120D"/>
    <w:rsid w:val="00791891"/>
    <w:rsid w:val="00791D77"/>
    <w:rsid w:val="0079237E"/>
    <w:rsid w:val="00792469"/>
    <w:rsid w:val="0079246C"/>
    <w:rsid w:val="007924A8"/>
    <w:rsid w:val="007927C2"/>
    <w:rsid w:val="00792A05"/>
    <w:rsid w:val="00792A1D"/>
    <w:rsid w:val="00792ABF"/>
    <w:rsid w:val="00792C7F"/>
    <w:rsid w:val="00793839"/>
    <w:rsid w:val="00793DBD"/>
    <w:rsid w:val="00793F85"/>
    <w:rsid w:val="00793FBE"/>
    <w:rsid w:val="00794220"/>
    <w:rsid w:val="00794249"/>
    <w:rsid w:val="00794436"/>
    <w:rsid w:val="00794548"/>
    <w:rsid w:val="0079478F"/>
    <w:rsid w:val="007949E3"/>
    <w:rsid w:val="00794B15"/>
    <w:rsid w:val="00794D3C"/>
    <w:rsid w:val="00794E2B"/>
    <w:rsid w:val="00794F89"/>
    <w:rsid w:val="00794FFA"/>
    <w:rsid w:val="0079503B"/>
    <w:rsid w:val="007951C0"/>
    <w:rsid w:val="007951D0"/>
    <w:rsid w:val="007954BD"/>
    <w:rsid w:val="00795538"/>
    <w:rsid w:val="00795985"/>
    <w:rsid w:val="00795A34"/>
    <w:rsid w:val="00795F05"/>
    <w:rsid w:val="007960B9"/>
    <w:rsid w:val="007960DE"/>
    <w:rsid w:val="0079637C"/>
    <w:rsid w:val="00796514"/>
    <w:rsid w:val="007965F3"/>
    <w:rsid w:val="007972CD"/>
    <w:rsid w:val="0079735A"/>
    <w:rsid w:val="00797941"/>
    <w:rsid w:val="00797989"/>
    <w:rsid w:val="00797CFA"/>
    <w:rsid w:val="00797EF9"/>
    <w:rsid w:val="007A000B"/>
    <w:rsid w:val="007A0025"/>
    <w:rsid w:val="007A0098"/>
    <w:rsid w:val="007A020A"/>
    <w:rsid w:val="007A022E"/>
    <w:rsid w:val="007A03B8"/>
    <w:rsid w:val="007A03DD"/>
    <w:rsid w:val="007A0506"/>
    <w:rsid w:val="007A0D52"/>
    <w:rsid w:val="007A0DB8"/>
    <w:rsid w:val="007A0E5D"/>
    <w:rsid w:val="007A102A"/>
    <w:rsid w:val="007A1201"/>
    <w:rsid w:val="007A12BB"/>
    <w:rsid w:val="007A152E"/>
    <w:rsid w:val="007A15C8"/>
    <w:rsid w:val="007A1920"/>
    <w:rsid w:val="007A1B5C"/>
    <w:rsid w:val="007A1C7A"/>
    <w:rsid w:val="007A1CE5"/>
    <w:rsid w:val="007A1E01"/>
    <w:rsid w:val="007A21DB"/>
    <w:rsid w:val="007A250D"/>
    <w:rsid w:val="007A27DF"/>
    <w:rsid w:val="007A2983"/>
    <w:rsid w:val="007A2A3F"/>
    <w:rsid w:val="007A2C33"/>
    <w:rsid w:val="007A2ED0"/>
    <w:rsid w:val="007A34AB"/>
    <w:rsid w:val="007A369F"/>
    <w:rsid w:val="007A3757"/>
    <w:rsid w:val="007A37AB"/>
    <w:rsid w:val="007A39D0"/>
    <w:rsid w:val="007A3B11"/>
    <w:rsid w:val="007A3FBB"/>
    <w:rsid w:val="007A4372"/>
    <w:rsid w:val="007A456D"/>
    <w:rsid w:val="007A4A37"/>
    <w:rsid w:val="007A4B59"/>
    <w:rsid w:val="007A4D58"/>
    <w:rsid w:val="007A4E54"/>
    <w:rsid w:val="007A514D"/>
    <w:rsid w:val="007A5177"/>
    <w:rsid w:val="007A54B9"/>
    <w:rsid w:val="007A54CE"/>
    <w:rsid w:val="007A58DA"/>
    <w:rsid w:val="007A5BC7"/>
    <w:rsid w:val="007A5CD9"/>
    <w:rsid w:val="007A6016"/>
    <w:rsid w:val="007A60F0"/>
    <w:rsid w:val="007A60FD"/>
    <w:rsid w:val="007A6312"/>
    <w:rsid w:val="007A6360"/>
    <w:rsid w:val="007A6540"/>
    <w:rsid w:val="007A684C"/>
    <w:rsid w:val="007A69A5"/>
    <w:rsid w:val="007A6A20"/>
    <w:rsid w:val="007A6C3E"/>
    <w:rsid w:val="007A6E94"/>
    <w:rsid w:val="007A6EAB"/>
    <w:rsid w:val="007A6F54"/>
    <w:rsid w:val="007A6F65"/>
    <w:rsid w:val="007A702A"/>
    <w:rsid w:val="007A70CD"/>
    <w:rsid w:val="007A711D"/>
    <w:rsid w:val="007A7133"/>
    <w:rsid w:val="007A78C8"/>
    <w:rsid w:val="007A7B40"/>
    <w:rsid w:val="007A7B7E"/>
    <w:rsid w:val="007A7BDC"/>
    <w:rsid w:val="007A7D6B"/>
    <w:rsid w:val="007A7EEE"/>
    <w:rsid w:val="007B0167"/>
    <w:rsid w:val="007B0283"/>
    <w:rsid w:val="007B0383"/>
    <w:rsid w:val="007B03D8"/>
    <w:rsid w:val="007B04C1"/>
    <w:rsid w:val="007B066B"/>
    <w:rsid w:val="007B07F3"/>
    <w:rsid w:val="007B1091"/>
    <w:rsid w:val="007B11E1"/>
    <w:rsid w:val="007B14F0"/>
    <w:rsid w:val="007B1797"/>
    <w:rsid w:val="007B179B"/>
    <w:rsid w:val="007B183A"/>
    <w:rsid w:val="007B186F"/>
    <w:rsid w:val="007B1A9B"/>
    <w:rsid w:val="007B1C8C"/>
    <w:rsid w:val="007B1EB3"/>
    <w:rsid w:val="007B1FC1"/>
    <w:rsid w:val="007B2388"/>
    <w:rsid w:val="007B24B8"/>
    <w:rsid w:val="007B25DE"/>
    <w:rsid w:val="007B261F"/>
    <w:rsid w:val="007B2776"/>
    <w:rsid w:val="007B27FE"/>
    <w:rsid w:val="007B2895"/>
    <w:rsid w:val="007B2BF2"/>
    <w:rsid w:val="007B2C0E"/>
    <w:rsid w:val="007B2D15"/>
    <w:rsid w:val="007B315F"/>
    <w:rsid w:val="007B318C"/>
    <w:rsid w:val="007B3363"/>
    <w:rsid w:val="007B369C"/>
    <w:rsid w:val="007B3875"/>
    <w:rsid w:val="007B3B16"/>
    <w:rsid w:val="007B3E98"/>
    <w:rsid w:val="007B3F05"/>
    <w:rsid w:val="007B45B3"/>
    <w:rsid w:val="007B4683"/>
    <w:rsid w:val="007B4711"/>
    <w:rsid w:val="007B48CA"/>
    <w:rsid w:val="007B4A0C"/>
    <w:rsid w:val="007B4AE4"/>
    <w:rsid w:val="007B4D9D"/>
    <w:rsid w:val="007B4E7B"/>
    <w:rsid w:val="007B4F12"/>
    <w:rsid w:val="007B5129"/>
    <w:rsid w:val="007B53B1"/>
    <w:rsid w:val="007B5436"/>
    <w:rsid w:val="007B5755"/>
    <w:rsid w:val="007B590B"/>
    <w:rsid w:val="007B5E02"/>
    <w:rsid w:val="007B5E48"/>
    <w:rsid w:val="007B626B"/>
    <w:rsid w:val="007B6298"/>
    <w:rsid w:val="007B629D"/>
    <w:rsid w:val="007B62E5"/>
    <w:rsid w:val="007B6717"/>
    <w:rsid w:val="007B6818"/>
    <w:rsid w:val="007B6AFA"/>
    <w:rsid w:val="007B6BF8"/>
    <w:rsid w:val="007B6CB8"/>
    <w:rsid w:val="007B6D74"/>
    <w:rsid w:val="007B6F03"/>
    <w:rsid w:val="007B7037"/>
    <w:rsid w:val="007B70EB"/>
    <w:rsid w:val="007B71E2"/>
    <w:rsid w:val="007B7256"/>
    <w:rsid w:val="007B7435"/>
    <w:rsid w:val="007B7650"/>
    <w:rsid w:val="007B76BB"/>
    <w:rsid w:val="007B7965"/>
    <w:rsid w:val="007B7BB8"/>
    <w:rsid w:val="007B7C1F"/>
    <w:rsid w:val="007B7C5B"/>
    <w:rsid w:val="007C01A0"/>
    <w:rsid w:val="007C051F"/>
    <w:rsid w:val="007C07AD"/>
    <w:rsid w:val="007C0972"/>
    <w:rsid w:val="007C0985"/>
    <w:rsid w:val="007C0CAD"/>
    <w:rsid w:val="007C0D04"/>
    <w:rsid w:val="007C1382"/>
    <w:rsid w:val="007C14F5"/>
    <w:rsid w:val="007C18B0"/>
    <w:rsid w:val="007C1ADF"/>
    <w:rsid w:val="007C1C56"/>
    <w:rsid w:val="007C1D1A"/>
    <w:rsid w:val="007C2338"/>
    <w:rsid w:val="007C2406"/>
    <w:rsid w:val="007C25AC"/>
    <w:rsid w:val="007C25F0"/>
    <w:rsid w:val="007C2B38"/>
    <w:rsid w:val="007C2D72"/>
    <w:rsid w:val="007C2F87"/>
    <w:rsid w:val="007C2FEA"/>
    <w:rsid w:val="007C37A3"/>
    <w:rsid w:val="007C3A3A"/>
    <w:rsid w:val="007C3CB6"/>
    <w:rsid w:val="007C3CF5"/>
    <w:rsid w:val="007C3DF4"/>
    <w:rsid w:val="007C427A"/>
    <w:rsid w:val="007C4432"/>
    <w:rsid w:val="007C44B7"/>
    <w:rsid w:val="007C46AD"/>
    <w:rsid w:val="007C4B45"/>
    <w:rsid w:val="007C4C6B"/>
    <w:rsid w:val="007C5076"/>
    <w:rsid w:val="007C570B"/>
    <w:rsid w:val="007C58F4"/>
    <w:rsid w:val="007C5FFD"/>
    <w:rsid w:val="007C61B3"/>
    <w:rsid w:val="007C6441"/>
    <w:rsid w:val="007C653B"/>
    <w:rsid w:val="007C678E"/>
    <w:rsid w:val="007C67C4"/>
    <w:rsid w:val="007C68AE"/>
    <w:rsid w:val="007C6AB1"/>
    <w:rsid w:val="007C6B51"/>
    <w:rsid w:val="007C6EC9"/>
    <w:rsid w:val="007C7048"/>
    <w:rsid w:val="007C7410"/>
    <w:rsid w:val="007C7444"/>
    <w:rsid w:val="007C778B"/>
    <w:rsid w:val="007C7819"/>
    <w:rsid w:val="007C78C5"/>
    <w:rsid w:val="007C79A3"/>
    <w:rsid w:val="007C7AFD"/>
    <w:rsid w:val="007C7B84"/>
    <w:rsid w:val="007C7DC9"/>
    <w:rsid w:val="007C7E58"/>
    <w:rsid w:val="007C7E80"/>
    <w:rsid w:val="007C7EA6"/>
    <w:rsid w:val="007D004A"/>
    <w:rsid w:val="007D00EA"/>
    <w:rsid w:val="007D039B"/>
    <w:rsid w:val="007D0942"/>
    <w:rsid w:val="007D0DAF"/>
    <w:rsid w:val="007D0DB4"/>
    <w:rsid w:val="007D1001"/>
    <w:rsid w:val="007D1034"/>
    <w:rsid w:val="007D1257"/>
    <w:rsid w:val="007D135F"/>
    <w:rsid w:val="007D1430"/>
    <w:rsid w:val="007D197A"/>
    <w:rsid w:val="007D1B24"/>
    <w:rsid w:val="007D1E06"/>
    <w:rsid w:val="007D1E26"/>
    <w:rsid w:val="007D1E96"/>
    <w:rsid w:val="007D20B4"/>
    <w:rsid w:val="007D2206"/>
    <w:rsid w:val="007D2387"/>
    <w:rsid w:val="007D25AA"/>
    <w:rsid w:val="007D2ECE"/>
    <w:rsid w:val="007D30B8"/>
    <w:rsid w:val="007D3377"/>
    <w:rsid w:val="007D3594"/>
    <w:rsid w:val="007D363B"/>
    <w:rsid w:val="007D3657"/>
    <w:rsid w:val="007D39C7"/>
    <w:rsid w:val="007D3A2C"/>
    <w:rsid w:val="007D3AD7"/>
    <w:rsid w:val="007D3BBD"/>
    <w:rsid w:val="007D3DDE"/>
    <w:rsid w:val="007D3E21"/>
    <w:rsid w:val="007D3E89"/>
    <w:rsid w:val="007D4068"/>
    <w:rsid w:val="007D4466"/>
    <w:rsid w:val="007D47BA"/>
    <w:rsid w:val="007D483A"/>
    <w:rsid w:val="007D4BB2"/>
    <w:rsid w:val="007D4D58"/>
    <w:rsid w:val="007D501A"/>
    <w:rsid w:val="007D5418"/>
    <w:rsid w:val="007D5D69"/>
    <w:rsid w:val="007D627B"/>
    <w:rsid w:val="007D660A"/>
    <w:rsid w:val="007D67DE"/>
    <w:rsid w:val="007D6A3B"/>
    <w:rsid w:val="007D6BBE"/>
    <w:rsid w:val="007D6BE7"/>
    <w:rsid w:val="007D6C75"/>
    <w:rsid w:val="007D6D98"/>
    <w:rsid w:val="007D6F6E"/>
    <w:rsid w:val="007D711B"/>
    <w:rsid w:val="007D79A7"/>
    <w:rsid w:val="007D7A8D"/>
    <w:rsid w:val="007D7C57"/>
    <w:rsid w:val="007D7C9C"/>
    <w:rsid w:val="007E0179"/>
    <w:rsid w:val="007E051A"/>
    <w:rsid w:val="007E0A1E"/>
    <w:rsid w:val="007E0C8A"/>
    <w:rsid w:val="007E0D96"/>
    <w:rsid w:val="007E0EBF"/>
    <w:rsid w:val="007E0F52"/>
    <w:rsid w:val="007E11BD"/>
    <w:rsid w:val="007E1E37"/>
    <w:rsid w:val="007E1E81"/>
    <w:rsid w:val="007E2830"/>
    <w:rsid w:val="007E3082"/>
    <w:rsid w:val="007E34BF"/>
    <w:rsid w:val="007E3706"/>
    <w:rsid w:val="007E38D9"/>
    <w:rsid w:val="007E3B47"/>
    <w:rsid w:val="007E3DAC"/>
    <w:rsid w:val="007E429D"/>
    <w:rsid w:val="007E4313"/>
    <w:rsid w:val="007E43B5"/>
    <w:rsid w:val="007E448C"/>
    <w:rsid w:val="007E45F7"/>
    <w:rsid w:val="007E4811"/>
    <w:rsid w:val="007E4878"/>
    <w:rsid w:val="007E4920"/>
    <w:rsid w:val="007E493D"/>
    <w:rsid w:val="007E494F"/>
    <w:rsid w:val="007E4A6E"/>
    <w:rsid w:val="007E4AFC"/>
    <w:rsid w:val="007E4F59"/>
    <w:rsid w:val="007E50A7"/>
    <w:rsid w:val="007E5141"/>
    <w:rsid w:val="007E5195"/>
    <w:rsid w:val="007E52B3"/>
    <w:rsid w:val="007E5BAC"/>
    <w:rsid w:val="007E5BBA"/>
    <w:rsid w:val="007E5F01"/>
    <w:rsid w:val="007E5FCD"/>
    <w:rsid w:val="007E6824"/>
    <w:rsid w:val="007E696C"/>
    <w:rsid w:val="007E6970"/>
    <w:rsid w:val="007E6A0D"/>
    <w:rsid w:val="007E6B05"/>
    <w:rsid w:val="007E6EA7"/>
    <w:rsid w:val="007E71B0"/>
    <w:rsid w:val="007E74E9"/>
    <w:rsid w:val="007E7716"/>
    <w:rsid w:val="007E7A19"/>
    <w:rsid w:val="007E7F1E"/>
    <w:rsid w:val="007E7F9F"/>
    <w:rsid w:val="007F00E8"/>
    <w:rsid w:val="007F04DD"/>
    <w:rsid w:val="007F0CBE"/>
    <w:rsid w:val="007F0CD4"/>
    <w:rsid w:val="007F0CF3"/>
    <w:rsid w:val="007F0E6A"/>
    <w:rsid w:val="007F0FED"/>
    <w:rsid w:val="007F106D"/>
    <w:rsid w:val="007F129A"/>
    <w:rsid w:val="007F12C3"/>
    <w:rsid w:val="007F1467"/>
    <w:rsid w:val="007F1572"/>
    <w:rsid w:val="007F15AE"/>
    <w:rsid w:val="007F1677"/>
    <w:rsid w:val="007F175A"/>
    <w:rsid w:val="007F1779"/>
    <w:rsid w:val="007F190D"/>
    <w:rsid w:val="007F194D"/>
    <w:rsid w:val="007F1954"/>
    <w:rsid w:val="007F1AB6"/>
    <w:rsid w:val="007F1B4C"/>
    <w:rsid w:val="007F1D5E"/>
    <w:rsid w:val="007F1D8A"/>
    <w:rsid w:val="007F225A"/>
    <w:rsid w:val="007F225E"/>
    <w:rsid w:val="007F24C4"/>
    <w:rsid w:val="007F2A57"/>
    <w:rsid w:val="007F2C76"/>
    <w:rsid w:val="007F3613"/>
    <w:rsid w:val="007F368D"/>
    <w:rsid w:val="007F397E"/>
    <w:rsid w:val="007F3987"/>
    <w:rsid w:val="007F3B2B"/>
    <w:rsid w:val="007F3B38"/>
    <w:rsid w:val="007F3B7B"/>
    <w:rsid w:val="007F3BA9"/>
    <w:rsid w:val="007F3C4D"/>
    <w:rsid w:val="007F3D47"/>
    <w:rsid w:val="007F43FA"/>
    <w:rsid w:val="007F4434"/>
    <w:rsid w:val="007F45E9"/>
    <w:rsid w:val="007F4A67"/>
    <w:rsid w:val="007F4AE9"/>
    <w:rsid w:val="007F4E0B"/>
    <w:rsid w:val="007F4E26"/>
    <w:rsid w:val="007F527F"/>
    <w:rsid w:val="007F5565"/>
    <w:rsid w:val="007F5B93"/>
    <w:rsid w:val="007F60DA"/>
    <w:rsid w:val="007F63A5"/>
    <w:rsid w:val="007F69EF"/>
    <w:rsid w:val="007F6EF9"/>
    <w:rsid w:val="007F6F5F"/>
    <w:rsid w:val="007F7056"/>
    <w:rsid w:val="007F718F"/>
    <w:rsid w:val="007F71EC"/>
    <w:rsid w:val="007F757D"/>
    <w:rsid w:val="007F7665"/>
    <w:rsid w:val="007F76E2"/>
    <w:rsid w:val="007F7928"/>
    <w:rsid w:val="007F798C"/>
    <w:rsid w:val="008000B4"/>
    <w:rsid w:val="00800162"/>
    <w:rsid w:val="0080025F"/>
    <w:rsid w:val="008004F2"/>
    <w:rsid w:val="008007F8"/>
    <w:rsid w:val="00800AEE"/>
    <w:rsid w:val="00800B7C"/>
    <w:rsid w:val="00800F31"/>
    <w:rsid w:val="0080101F"/>
    <w:rsid w:val="008012BA"/>
    <w:rsid w:val="0080146C"/>
    <w:rsid w:val="008015D0"/>
    <w:rsid w:val="0080189E"/>
    <w:rsid w:val="00801F6D"/>
    <w:rsid w:val="008020DA"/>
    <w:rsid w:val="008021C0"/>
    <w:rsid w:val="00802288"/>
    <w:rsid w:val="008024D2"/>
    <w:rsid w:val="008028E9"/>
    <w:rsid w:val="00802AFA"/>
    <w:rsid w:val="00802E1A"/>
    <w:rsid w:val="00802F04"/>
    <w:rsid w:val="00803030"/>
    <w:rsid w:val="008031C6"/>
    <w:rsid w:val="00803218"/>
    <w:rsid w:val="008032C3"/>
    <w:rsid w:val="008033BD"/>
    <w:rsid w:val="00803C40"/>
    <w:rsid w:val="00803E4A"/>
    <w:rsid w:val="0080415A"/>
    <w:rsid w:val="0080432C"/>
    <w:rsid w:val="008043AD"/>
    <w:rsid w:val="00804483"/>
    <w:rsid w:val="008046FF"/>
    <w:rsid w:val="0080479C"/>
    <w:rsid w:val="00804A71"/>
    <w:rsid w:val="00804BEC"/>
    <w:rsid w:val="00804D32"/>
    <w:rsid w:val="00805018"/>
    <w:rsid w:val="0080550A"/>
    <w:rsid w:val="008059F2"/>
    <w:rsid w:val="00805F65"/>
    <w:rsid w:val="00805FDF"/>
    <w:rsid w:val="008060BA"/>
    <w:rsid w:val="008061F2"/>
    <w:rsid w:val="008068B2"/>
    <w:rsid w:val="00806B09"/>
    <w:rsid w:val="00806F42"/>
    <w:rsid w:val="00807060"/>
    <w:rsid w:val="0080712D"/>
    <w:rsid w:val="00807145"/>
    <w:rsid w:val="00807327"/>
    <w:rsid w:val="00807333"/>
    <w:rsid w:val="0080747C"/>
    <w:rsid w:val="00807825"/>
    <w:rsid w:val="008078F8"/>
    <w:rsid w:val="00807C24"/>
    <w:rsid w:val="00807C67"/>
    <w:rsid w:val="00807C70"/>
    <w:rsid w:val="00807CB7"/>
    <w:rsid w:val="00807F54"/>
    <w:rsid w:val="008101F4"/>
    <w:rsid w:val="008102C4"/>
    <w:rsid w:val="0081075E"/>
    <w:rsid w:val="008108E4"/>
    <w:rsid w:val="00810BB6"/>
    <w:rsid w:val="00810C0E"/>
    <w:rsid w:val="00810DF1"/>
    <w:rsid w:val="00810EA8"/>
    <w:rsid w:val="0081110D"/>
    <w:rsid w:val="008118EC"/>
    <w:rsid w:val="00811A72"/>
    <w:rsid w:val="00811BCB"/>
    <w:rsid w:val="00811D81"/>
    <w:rsid w:val="00811DB5"/>
    <w:rsid w:val="0081202F"/>
    <w:rsid w:val="0081210A"/>
    <w:rsid w:val="008121A1"/>
    <w:rsid w:val="00812370"/>
    <w:rsid w:val="00812ACF"/>
    <w:rsid w:val="008131C4"/>
    <w:rsid w:val="0081353E"/>
    <w:rsid w:val="0081370A"/>
    <w:rsid w:val="00813A0E"/>
    <w:rsid w:val="00813A7B"/>
    <w:rsid w:val="00813AC6"/>
    <w:rsid w:val="00813C96"/>
    <w:rsid w:val="00813E57"/>
    <w:rsid w:val="00814575"/>
    <w:rsid w:val="0081475B"/>
    <w:rsid w:val="0081486F"/>
    <w:rsid w:val="008148AC"/>
    <w:rsid w:val="00814B76"/>
    <w:rsid w:val="00814BC2"/>
    <w:rsid w:val="00814ED2"/>
    <w:rsid w:val="00814F32"/>
    <w:rsid w:val="00815388"/>
    <w:rsid w:val="008153BC"/>
    <w:rsid w:val="00815477"/>
    <w:rsid w:val="0081573C"/>
    <w:rsid w:val="00815A8D"/>
    <w:rsid w:val="00815D66"/>
    <w:rsid w:val="00815DA4"/>
    <w:rsid w:val="00815F37"/>
    <w:rsid w:val="00816185"/>
    <w:rsid w:val="0081637B"/>
    <w:rsid w:val="0081641E"/>
    <w:rsid w:val="008167F1"/>
    <w:rsid w:val="00816993"/>
    <w:rsid w:val="00816B2B"/>
    <w:rsid w:val="00816E7D"/>
    <w:rsid w:val="008170F2"/>
    <w:rsid w:val="00817312"/>
    <w:rsid w:val="00817442"/>
    <w:rsid w:val="008179A7"/>
    <w:rsid w:val="00817C7C"/>
    <w:rsid w:val="00817DAE"/>
    <w:rsid w:val="008200A0"/>
    <w:rsid w:val="0082010D"/>
    <w:rsid w:val="00820115"/>
    <w:rsid w:val="0082013D"/>
    <w:rsid w:val="0082043B"/>
    <w:rsid w:val="008205E5"/>
    <w:rsid w:val="00820B1B"/>
    <w:rsid w:val="00820CEE"/>
    <w:rsid w:val="00820FE1"/>
    <w:rsid w:val="0082114F"/>
    <w:rsid w:val="008214E6"/>
    <w:rsid w:val="00821E2D"/>
    <w:rsid w:val="00821EB1"/>
    <w:rsid w:val="00821EC5"/>
    <w:rsid w:val="00821F32"/>
    <w:rsid w:val="00822030"/>
    <w:rsid w:val="0082209C"/>
    <w:rsid w:val="00822354"/>
    <w:rsid w:val="00822552"/>
    <w:rsid w:val="00822BF2"/>
    <w:rsid w:val="00822F1B"/>
    <w:rsid w:val="008233AE"/>
    <w:rsid w:val="008233D8"/>
    <w:rsid w:val="008236C5"/>
    <w:rsid w:val="008237AC"/>
    <w:rsid w:val="008239DE"/>
    <w:rsid w:val="00823ADD"/>
    <w:rsid w:val="00823AFB"/>
    <w:rsid w:val="00823CB0"/>
    <w:rsid w:val="00823EC5"/>
    <w:rsid w:val="0082410F"/>
    <w:rsid w:val="0082417F"/>
    <w:rsid w:val="0082430D"/>
    <w:rsid w:val="00824805"/>
    <w:rsid w:val="008248B0"/>
    <w:rsid w:val="00825424"/>
    <w:rsid w:val="0082547F"/>
    <w:rsid w:val="0082551B"/>
    <w:rsid w:val="00825647"/>
    <w:rsid w:val="008258EB"/>
    <w:rsid w:val="00825F28"/>
    <w:rsid w:val="00826163"/>
    <w:rsid w:val="008264DD"/>
    <w:rsid w:val="00826B55"/>
    <w:rsid w:val="00827509"/>
    <w:rsid w:val="00827749"/>
    <w:rsid w:val="00827759"/>
    <w:rsid w:val="0082781B"/>
    <w:rsid w:val="00827CC8"/>
    <w:rsid w:val="00827DE5"/>
    <w:rsid w:val="008300B9"/>
    <w:rsid w:val="00830840"/>
    <w:rsid w:val="00830D55"/>
    <w:rsid w:val="00830D91"/>
    <w:rsid w:val="00830D9D"/>
    <w:rsid w:val="00830E6C"/>
    <w:rsid w:val="00831710"/>
    <w:rsid w:val="00831831"/>
    <w:rsid w:val="00831B59"/>
    <w:rsid w:val="00831DC3"/>
    <w:rsid w:val="00831EA4"/>
    <w:rsid w:val="00831EA6"/>
    <w:rsid w:val="00832089"/>
    <w:rsid w:val="00832281"/>
    <w:rsid w:val="008322AA"/>
    <w:rsid w:val="00832406"/>
    <w:rsid w:val="008324F8"/>
    <w:rsid w:val="00832638"/>
    <w:rsid w:val="008326F4"/>
    <w:rsid w:val="008329B9"/>
    <w:rsid w:val="00832B8F"/>
    <w:rsid w:val="00832CDE"/>
    <w:rsid w:val="00832DA3"/>
    <w:rsid w:val="00832E17"/>
    <w:rsid w:val="00832ED6"/>
    <w:rsid w:val="0083306C"/>
    <w:rsid w:val="008334DC"/>
    <w:rsid w:val="008334E6"/>
    <w:rsid w:val="008336A3"/>
    <w:rsid w:val="00833760"/>
    <w:rsid w:val="0083396F"/>
    <w:rsid w:val="008339D9"/>
    <w:rsid w:val="00833BAA"/>
    <w:rsid w:val="00834381"/>
    <w:rsid w:val="00834390"/>
    <w:rsid w:val="00834B14"/>
    <w:rsid w:val="00834DC1"/>
    <w:rsid w:val="00834FE1"/>
    <w:rsid w:val="00835604"/>
    <w:rsid w:val="0083571E"/>
    <w:rsid w:val="008357E5"/>
    <w:rsid w:val="00835831"/>
    <w:rsid w:val="00835BB0"/>
    <w:rsid w:val="00835BD8"/>
    <w:rsid w:val="00835DBF"/>
    <w:rsid w:val="00835DC3"/>
    <w:rsid w:val="008361C1"/>
    <w:rsid w:val="00836337"/>
    <w:rsid w:val="0083654C"/>
    <w:rsid w:val="00836717"/>
    <w:rsid w:val="00836848"/>
    <w:rsid w:val="00836898"/>
    <w:rsid w:val="00836976"/>
    <w:rsid w:val="00836C56"/>
    <w:rsid w:val="00836CCE"/>
    <w:rsid w:val="008372FF"/>
    <w:rsid w:val="008379F5"/>
    <w:rsid w:val="00837A77"/>
    <w:rsid w:val="00837AF6"/>
    <w:rsid w:val="008401CB"/>
    <w:rsid w:val="0084024F"/>
    <w:rsid w:val="00840307"/>
    <w:rsid w:val="00840308"/>
    <w:rsid w:val="008405B6"/>
    <w:rsid w:val="008406A2"/>
    <w:rsid w:val="00840829"/>
    <w:rsid w:val="008409DA"/>
    <w:rsid w:val="0084105E"/>
    <w:rsid w:val="00841060"/>
    <w:rsid w:val="0084137B"/>
    <w:rsid w:val="0084138A"/>
    <w:rsid w:val="008416CD"/>
    <w:rsid w:val="008416F2"/>
    <w:rsid w:val="00841DF0"/>
    <w:rsid w:val="00841F3E"/>
    <w:rsid w:val="008429BD"/>
    <w:rsid w:val="00842B46"/>
    <w:rsid w:val="00842CB8"/>
    <w:rsid w:val="008430B9"/>
    <w:rsid w:val="0084380A"/>
    <w:rsid w:val="00843E57"/>
    <w:rsid w:val="00843E96"/>
    <w:rsid w:val="00843F1B"/>
    <w:rsid w:val="00844003"/>
    <w:rsid w:val="008440FF"/>
    <w:rsid w:val="00844139"/>
    <w:rsid w:val="008441C8"/>
    <w:rsid w:val="0084423B"/>
    <w:rsid w:val="008446F1"/>
    <w:rsid w:val="00844735"/>
    <w:rsid w:val="00844A09"/>
    <w:rsid w:val="00844A1A"/>
    <w:rsid w:val="00844A3E"/>
    <w:rsid w:val="00844B06"/>
    <w:rsid w:val="00844B69"/>
    <w:rsid w:val="00844C40"/>
    <w:rsid w:val="00844E2C"/>
    <w:rsid w:val="00844EA9"/>
    <w:rsid w:val="00844EE6"/>
    <w:rsid w:val="00845574"/>
    <w:rsid w:val="0084599A"/>
    <w:rsid w:val="00845A89"/>
    <w:rsid w:val="00846018"/>
    <w:rsid w:val="00846374"/>
    <w:rsid w:val="0084640B"/>
    <w:rsid w:val="0084650D"/>
    <w:rsid w:val="0084650F"/>
    <w:rsid w:val="008466A7"/>
    <w:rsid w:val="008473C3"/>
    <w:rsid w:val="008475EA"/>
    <w:rsid w:val="00847727"/>
    <w:rsid w:val="008478C9"/>
    <w:rsid w:val="00847AF9"/>
    <w:rsid w:val="00847CBA"/>
    <w:rsid w:val="00847D1E"/>
    <w:rsid w:val="00847DCC"/>
    <w:rsid w:val="008505DD"/>
    <w:rsid w:val="0085064C"/>
    <w:rsid w:val="008506A4"/>
    <w:rsid w:val="008506DD"/>
    <w:rsid w:val="00850709"/>
    <w:rsid w:val="0085071E"/>
    <w:rsid w:val="008507CD"/>
    <w:rsid w:val="00850857"/>
    <w:rsid w:val="0085092D"/>
    <w:rsid w:val="00851117"/>
    <w:rsid w:val="008511D4"/>
    <w:rsid w:val="0085136C"/>
    <w:rsid w:val="00851588"/>
    <w:rsid w:val="008516C2"/>
    <w:rsid w:val="00851AD2"/>
    <w:rsid w:val="00851F0C"/>
    <w:rsid w:val="00851F35"/>
    <w:rsid w:val="0085207B"/>
    <w:rsid w:val="008520E4"/>
    <w:rsid w:val="008521C6"/>
    <w:rsid w:val="00852338"/>
    <w:rsid w:val="00852713"/>
    <w:rsid w:val="008529E0"/>
    <w:rsid w:val="00852B1C"/>
    <w:rsid w:val="00852B8E"/>
    <w:rsid w:val="00852D68"/>
    <w:rsid w:val="00852D7C"/>
    <w:rsid w:val="0085325A"/>
    <w:rsid w:val="008533BA"/>
    <w:rsid w:val="0085359F"/>
    <w:rsid w:val="008535FA"/>
    <w:rsid w:val="008537FE"/>
    <w:rsid w:val="00853974"/>
    <w:rsid w:val="00853D66"/>
    <w:rsid w:val="00853F10"/>
    <w:rsid w:val="00854065"/>
    <w:rsid w:val="008540BD"/>
    <w:rsid w:val="00854124"/>
    <w:rsid w:val="0085443D"/>
    <w:rsid w:val="0085476A"/>
    <w:rsid w:val="008547CC"/>
    <w:rsid w:val="00854BF3"/>
    <w:rsid w:val="00854C46"/>
    <w:rsid w:val="00854C69"/>
    <w:rsid w:val="00854CCD"/>
    <w:rsid w:val="00854F0F"/>
    <w:rsid w:val="00854F4D"/>
    <w:rsid w:val="00855462"/>
    <w:rsid w:val="008554BC"/>
    <w:rsid w:val="0085551B"/>
    <w:rsid w:val="00855639"/>
    <w:rsid w:val="00855B24"/>
    <w:rsid w:val="00855B42"/>
    <w:rsid w:val="00855C49"/>
    <w:rsid w:val="00855E56"/>
    <w:rsid w:val="0085609C"/>
    <w:rsid w:val="00856162"/>
    <w:rsid w:val="0085687E"/>
    <w:rsid w:val="008569F8"/>
    <w:rsid w:val="00856BBE"/>
    <w:rsid w:val="00856F85"/>
    <w:rsid w:val="00857086"/>
    <w:rsid w:val="00857127"/>
    <w:rsid w:val="0085713D"/>
    <w:rsid w:val="008576C3"/>
    <w:rsid w:val="00857755"/>
    <w:rsid w:val="00857B71"/>
    <w:rsid w:val="00857C97"/>
    <w:rsid w:val="00857DA3"/>
    <w:rsid w:val="008600DE"/>
    <w:rsid w:val="00860782"/>
    <w:rsid w:val="0086081A"/>
    <w:rsid w:val="00860C28"/>
    <w:rsid w:val="00860E4C"/>
    <w:rsid w:val="00860F7F"/>
    <w:rsid w:val="008614EA"/>
    <w:rsid w:val="00861739"/>
    <w:rsid w:val="0086190A"/>
    <w:rsid w:val="00861B29"/>
    <w:rsid w:val="00861FF5"/>
    <w:rsid w:val="008620EF"/>
    <w:rsid w:val="00862267"/>
    <w:rsid w:val="00862282"/>
    <w:rsid w:val="008624C1"/>
    <w:rsid w:val="00862507"/>
    <w:rsid w:val="00862693"/>
    <w:rsid w:val="0086272D"/>
    <w:rsid w:val="008628D3"/>
    <w:rsid w:val="00862C65"/>
    <w:rsid w:val="00862D24"/>
    <w:rsid w:val="00862FB0"/>
    <w:rsid w:val="00863247"/>
    <w:rsid w:val="0086328B"/>
    <w:rsid w:val="008632C8"/>
    <w:rsid w:val="008635D0"/>
    <w:rsid w:val="00863DF8"/>
    <w:rsid w:val="0086412C"/>
    <w:rsid w:val="008641EF"/>
    <w:rsid w:val="0086449C"/>
    <w:rsid w:val="0086457F"/>
    <w:rsid w:val="008645DC"/>
    <w:rsid w:val="00864664"/>
    <w:rsid w:val="00864861"/>
    <w:rsid w:val="008649F9"/>
    <w:rsid w:val="00864B02"/>
    <w:rsid w:val="00864F72"/>
    <w:rsid w:val="008650D1"/>
    <w:rsid w:val="00865407"/>
    <w:rsid w:val="0086551F"/>
    <w:rsid w:val="00865B60"/>
    <w:rsid w:val="00865B76"/>
    <w:rsid w:val="00865FA7"/>
    <w:rsid w:val="00865FFC"/>
    <w:rsid w:val="008661CC"/>
    <w:rsid w:val="00866875"/>
    <w:rsid w:val="00866BA2"/>
    <w:rsid w:val="00866C22"/>
    <w:rsid w:val="00866DC3"/>
    <w:rsid w:val="00867006"/>
    <w:rsid w:val="0086705A"/>
    <w:rsid w:val="008672AA"/>
    <w:rsid w:val="008673B1"/>
    <w:rsid w:val="008677BE"/>
    <w:rsid w:val="00867841"/>
    <w:rsid w:val="008679F0"/>
    <w:rsid w:val="00867A99"/>
    <w:rsid w:val="00867B86"/>
    <w:rsid w:val="00867B95"/>
    <w:rsid w:val="00870025"/>
    <w:rsid w:val="008701B1"/>
    <w:rsid w:val="008701D1"/>
    <w:rsid w:val="008703F2"/>
    <w:rsid w:val="008706F7"/>
    <w:rsid w:val="00870ABA"/>
    <w:rsid w:val="00870DA7"/>
    <w:rsid w:val="00870E68"/>
    <w:rsid w:val="00870E8A"/>
    <w:rsid w:val="008710E6"/>
    <w:rsid w:val="00871145"/>
    <w:rsid w:val="008712B6"/>
    <w:rsid w:val="008716DC"/>
    <w:rsid w:val="00871A8B"/>
    <w:rsid w:val="00871EAC"/>
    <w:rsid w:val="00871FCC"/>
    <w:rsid w:val="00872014"/>
    <w:rsid w:val="00872128"/>
    <w:rsid w:val="00872508"/>
    <w:rsid w:val="00872581"/>
    <w:rsid w:val="0087291D"/>
    <w:rsid w:val="00872922"/>
    <w:rsid w:val="008729D3"/>
    <w:rsid w:val="008729DF"/>
    <w:rsid w:val="00872CC3"/>
    <w:rsid w:val="00872D66"/>
    <w:rsid w:val="00872FE3"/>
    <w:rsid w:val="0087305D"/>
    <w:rsid w:val="008731CF"/>
    <w:rsid w:val="008732DA"/>
    <w:rsid w:val="008736A2"/>
    <w:rsid w:val="00873749"/>
    <w:rsid w:val="00873776"/>
    <w:rsid w:val="00873800"/>
    <w:rsid w:val="00873A42"/>
    <w:rsid w:val="00873C3D"/>
    <w:rsid w:val="00873C6A"/>
    <w:rsid w:val="00873E3C"/>
    <w:rsid w:val="00873E85"/>
    <w:rsid w:val="00873EC2"/>
    <w:rsid w:val="00873F04"/>
    <w:rsid w:val="00873F25"/>
    <w:rsid w:val="00873FD1"/>
    <w:rsid w:val="0087410B"/>
    <w:rsid w:val="00874187"/>
    <w:rsid w:val="0087421C"/>
    <w:rsid w:val="00874503"/>
    <w:rsid w:val="00874570"/>
    <w:rsid w:val="008745D8"/>
    <w:rsid w:val="008746B3"/>
    <w:rsid w:val="0087479F"/>
    <w:rsid w:val="0087483B"/>
    <w:rsid w:val="00874973"/>
    <w:rsid w:val="00874A41"/>
    <w:rsid w:val="00874AC8"/>
    <w:rsid w:val="00874C02"/>
    <w:rsid w:val="00875102"/>
    <w:rsid w:val="00875342"/>
    <w:rsid w:val="0087551F"/>
    <w:rsid w:val="00875615"/>
    <w:rsid w:val="008757FD"/>
    <w:rsid w:val="00875B26"/>
    <w:rsid w:val="00875B35"/>
    <w:rsid w:val="00875C25"/>
    <w:rsid w:val="00875E7D"/>
    <w:rsid w:val="00876134"/>
    <w:rsid w:val="008762A2"/>
    <w:rsid w:val="00876617"/>
    <w:rsid w:val="0087675C"/>
    <w:rsid w:val="008768DA"/>
    <w:rsid w:val="0087692D"/>
    <w:rsid w:val="00876C39"/>
    <w:rsid w:val="00876CFC"/>
    <w:rsid w:val="00876DE8"/>
    <w:rsid w:val="0087736F"/>
    <w:rsid w:val="00877499"/>
    <w:rsid w:val="008774A8"/>
    <w:rsid w:val="00877827"/>
    <w:rsid w:val="00877AB9"/>
    <w:rsid w:val="00877B59"/>
    <w:rsid w:val="00877CA5"/>
    <w:rsid w:val="00877D54"/>
    <w:rsid w:val="00880037"/>
    <w:rsid w:val="0088017A"/>
    <w:rsid w:val="008801CD"/>
    <w:rsid w:val="00880714"/>
    <w:rsid w:val="0088098B"/>
    <w:rsid w:val="00880AD7"/>
    <w:rsid w:val="00880B6D"/>
    <w:rsid w:val="00880D2C"/>
    <w:rsid w:val="008812AA"/>
    <w:rsid w:val="00881544"/>
    <w:rsid w:val="00881923"/>
    <w:rsid w:val="00881C0A"/>
    <w:rsid w:val="00881E65"/>
    <w:rsid w:val="00881F54"/>
    <w:rsid w:val="0088207E"/>
    <w:rsid w:val="00882251"/>
    <w:rsid w:val="00882335"/>
    <w:rsid w:val="008829DF"/>
    <w:rsid w:val="00882A37"/>
    <w:rsid w:val="00882C50"/>
    <w:rsid w:val="00882D2C"/>
    <w:rsid w:val="00882D5F"/>
    <w:rsid w:val="00883191"/>
    <w:rsid w:val="0088358B"/>
    <w:rsid w:val="0088375C"/>
    <w:rsid w:val="008837A4"/>
    <w:rsid w:val="00883852"/>
    <w:rsid w:val="00883C60"/>
    <w:rsid w:val="00884A13"/>
    <w:rsid w:val="00884C3E"/>
    <w:rsid w:val="00884DA6"/>
    <w:rsid w:val="00884F2B"/>
    <w:rsid w:val="00885223"/>
    <w:rsid w:val="008853D9"/>
    <w:rsid w:val="008854EA"/>
    <w:rsid w:val="00885567"/>
    <w:rsid w:val="00885A95"/>
    <w:rsid w:val="00885C4A"/>
    <w:rsid w:val="00885C66"/>
    <w:rsid w:val="00886019"/>
    <w:rsid w:val="00886284"/>
    <w:rsid w:val="00886515"/>
    <w:rsid w:val="008865CB"/>
    <w:rsid w:val="00886B31"/>
    <w:rsid w:val="00886C42"/>
    <w:rsid w:val="00886D70"/>
    <w:rsid w:val="00886E61"/>
    <w:rsid w:val="008874CA"/>
    <w:rsid w:val="00887AF0"/>
    <w:rsid w:val="00887AF2"/>
    <w:rsid w:val="00887B58"/>
    <w:rsid w:val="00887C85"/>
    <w:rsid w:val="00887F14"/>
    <w:rsid w:val="00890059"/>
    <w:rsid w:val="008906CD"/>
    <w:rsid w:val="0089070F"/>
    <w:rsid w:val="00890AEC"/>
    <w:rsid w:val="00890BEB"/>
    <w:rsid w:val="008911E9"/>
    <w:rsid w:val="00891555"/>
    <w:rsid w:val="0089169B"/>
    <w:rsid w:val="008917DB"/>
    <w:rsid w:val="00891839"/>
    <w:rsid w:val="00891888"/>
    <w:rsid w:val="00891BB7"/>
    <w:rsid w:val="00891DAF"/>
    <w:rsid w:val="00891F10"/>
    <w:rsid w:val="00891FB8"/>
    <w:rsid w:val="00892028"/>
    <w:rsid w:val="008920A9"/>
    <w:rsid w:val="008925D9"/>
    <w:rsid w:val="00892665"/>
    <w:rsid w:val="00892825"/>
    <w:rsid w:val="008929E3"/>
    <w:rsid w:val="0089322A"/>
    <w:rsid w:val="0089343D"/>
    <w:rsid w:val="008937E9"/>
    <w:rsid w:val="0089396D"/>
    <w:rsid w:val="00893ADE"/>
    <w:rsid w:val="00893BBF"/>
    <w:rsid w:val="00893BE9"/>
    <w:rsid w:val="00893F2B"/>
    <w:rsid w:val="00894277"/>
    <w:rsid w:val="008942B5"/>
    <w:rsid w:val="008942FB"/>
    <w:rsid w:val="008943AC"/>
    <w:rsid w:val="00894542"/>
    <w:rsid w:val="0089459E"/>
    <w:rsid w:val="008946DD"/>
    <w:rsid w:val="00894A34"/>
    <w:rsid w:val="00894BDA"/>
    <w:rsid w:val="00894D7C"/>
    <w:rsid w:val="00894E3F"/>
    <w:rsid w:val="008953DA"/>
    <w:rsid w:val="0089543B"/>
    <w:rsid w:val="00895529"/>
    <w:rsid w:val="0089581A"/>
    <w:rsid w:val="00895A55"/>
    <w:rsid w:val="00895AC6"/>
    <w:rsid w:val="00895BBA"/>
    <w:rsid w:val="00895EE8"/>
    <w:rsid w:val="00896051"/>
    <w:rsid w:val="00896125"/>
    <w:rsid w:val="00896148"/>
    <w:rsid w:val="0089628D"/>
    <w:rsid w:val="00896523"/>
    <w:rsid w:val="00896D93"/>
    <w:rsid w:val="00896E1A"/>
    <w:rsid w:val="00897091"/>
    <w:rsid w:val="00897264"/>
    <w:rsid w:val="00897463"/>
    <w:rsid w:val="008974EB"/>
    <w:rsid w:val="008978DA"/>
    <w:rsid w:val="00897915"/>
    <w:rsid w:val="00897C42"/>
    <w:rsid w:val="00897DE3"/>
    <w:rsid w:val="008A0384"/>
    <w:rsid w:val="008A047B"/>
    <w:rsid w:val="008A05FA"/>
    <w:rsid w:val="008A0904"/>
    <w:rsid w:val="008A0B53"/>
    <w:rsid w:val="008A0C1B"/>
    <w:rsid w:val="008A0CBB"/>
    <w:rsid w:val="008A1218"/>
    <w:rsid w:val="008A1219"/>
    <w:rsid w:val="008A125E"/>
    <w:rsid w:val="008A127F"/>
    <w:rsid w:val="008A197E"/>
    <w:rsid w:val="008A1F7A"/>
    <w:rsid w:val="008A22C4"/>
    <w:rsid w:val="008A2372"/>
    <w:rsid w:val="008A253D"/>
    <w:rsid w:val="008A25C1"/>
    <w:rsid w:val="008A26A6"/>
    <w:rsid w:val="008A28CF"/>
    <w:rsid w:val="008A28F5"/>
    <w:rsid w:val="008A2D31"/>
    <w:rsid w:val="008A2DAB"/>
    <w:rsid w:val="008A2F95"/>
    <w:rsid w:val="008A30A5"/>
    <w:rsid w:val="008A3422"/>
    <w:rsid w:val="008A3851"/>
    <w:rsid w:val="008A3A6A"/>
    <w:rsid w:val="008A3FA7"/>
    <w:rsid w:val="008A4067"/>
    <w:rsid w:val="008A4108"/>
    <w:rsid w:val="008A4256"/>
    <w:rsid w:val="008A42A5"/>
    <w:rsid w:val="008A4469"/>
    <w:rsid w:val="008A4582"/>
    <w:rsid w:val="008A4900"/>
    <w:rsid w:val="008A4AFF"/>
    <w:rsid w:val="008A4BBA"/>
    <w:rsid w:val="008A4D8E"/>
    <w:rsid w:val="008A522A"/>
    <w:rsid w:val="008A53D9"/>
    <w:rsid w:val="008A550D"/>
    <w:rsid w:val="008A5767"/>
    <w:rsid w:val="008A5C13"/>
    <w:rsid w:val="008A5C78"/>
    <w:rsid w:val="008A5E32"/>
    <w:rsid w:val="008A5E91"/>
    <w:rsid w:val="008A6107"/>
    <w:rsid w:val="008A6309"/>
    <w:rsid w:val="008A64FE"/>
    <w:rsid w:val="008A650E"/>
    <w:rsid w:val="008A672E"/>
    <w:rsid w:val="008A6AEC"/>
    <w:rsid w:val="008A6CA6"/>
    <w:rsid w:val="008A6FF9"/>
    <w:rsid w:val="008A7153"/>
    <w:rsid w:val="008A7228"/>
    <w:rsid w:val="008A73B8"/>
    <w:rsid w:val="008A764B"/>
    <w:rsid w:val="008A76C1"/>
    <w:rsid w:val="008A77A1"/>
    <w:rsid w:val="008A781E"/>
    <w:rsid w:val="008A788D"/>
    <w:rsid w:val="008A78C6"/>
    <w:rsid w:val="008A7933"/>
    <w:rsid w:val="008A79BB"/>
    <w:rsid w:val="008A7BEF"/>
    <w:rsid w:val="008A7D5A"/>
    <w:rsid w:val="008B0551"/>
    <w:rsid w:val="008B0B9A"/>
    <w:rsid w:val="008B0BD1"/>
    <w:rsid w:val="008B0C29"/>
    <w:rsid w:val="008B0D17"/>
    <w:rsid w:val="008B0EE7"/>
    <w:rsid w:val="008B0F0C"/>
    <w:rsid w:val="008B114F"/>
    <w:rsid w:val="008B1A45"/>
    <w:rsid w:val="008B1B8B"/>
    <w:rsid w:val="008B1D10"/>
    <w:rsid w:val="008B1E97"/>
    <w:rsid w:val="008B1EA9"/>
    <w:rsid w:val="008B1F26"/>
    <w:rsid w:val="008B2431"/>
    <w:rsid w:val="008B2459"/>
    <w:rsid w:val="008B256F"/>
    <w:rsid w:val="008B2772"/>
    <w:rsid w:val="008B2780"/>
    <w:rsid w:val="008B2905"/>
    <w:rsid w:val="008B29B6"/>
    <w:rsid w:val="008B2BF9"/>
    <w:rsid w:val="008B3040"/>
    <w:rsid w:val="008B322E"/>
    <w:rsid w:val="008B32EE"/>
    <w:rsid w:val="008B3631"/>
    <w:rsid w:val="008B3924"/>
    <w:rsid w:val="008B3A98"/>
    <w:rsid w:val="008B3DF6"/>
    <w:rsid w:val="008B3E2C"/>
    <w:rsid w:val="008B3E7D"/>
    <w:rsid w:val="008B3F07"/>
    <w:rsid w:val="008B42AC"/>
    <w:rsid w:val="008B4486"/>
    <w:rsid w:val="008B471B"/>
    <w:rsid w:val="008B4745"/>
    <w:rsid w:val="008B4880"/>
    <w:rsid w:val="008B4A8C"/>
    <w:rsid w:val="008B4CDF"/>
    <w:rsid w:val="008B4D9B"/>
    <w:rsid w:val="008B4EC9"/>
    <w:rsid w:val="008B5465"/>
    <w:rsid w:val="008B5557"/>
    <w:rsid w:val="008B577E"/>
    <w:rsid w:val="008B57A8"/>
    <w:rsid w:val="008B5DB7"/>
    <w:rsid w:val="008B603E"/>
    <w:rsid w:val="008B60A4"/>
    <w:rsid w:val="008B60E3"/>
    <w:rsid w:val="008B6283"/>
    <w:rsid w:val="008B62F5"/>
    <w:rsid w:val="008B6421"/>
    <w:rsid w:val="008B684A"/>
    <w:rsid w:val="008B686A"/>
    <w:rsid w:val="008B68D8"/>
    <w:rsid w:val="008B6E47"/>
    <w:rsid w:val="008B6EA1"/>
    <w:rsid w:val="008B6F73"/>
    <w:rsid w:val="008B71CE"/>
    <w:rsid w:val="008B7411"/>
    <w:rsid w:val="008B7662"/>
    <w:rsid w:val="008B7848"/>
    <w:rsid w:val="008B786D"/>
    <w:rsid w:val="008B78FF"/>
    <w:rsid w:val="008B7B17"/>
    <w:rsid w:val="008B7DB7"/>
    <w:rsid w:val="008C01BC"/>
    <w:rsid w:val="008C0692"/>
    <w:rsid w:val="008C08C9"/>
    <w:rsid w:val="008C0907"/>
    <w:rsid w:val="008C09DB"/>
    <w:rsid w:val="008C0E8B"/>
    <w:rsid w:val="008C114D"/>
    <w:rsid w:val="008C185B"/>
    <w:rsid w:val="008C1B66"/>
    <w:rsid w:val="008C1C47"/>
    <w:rsid w:val="008C1D23"/>
    <w:rsid w:val="008C1E47"/>
    <w:rsid w:val="008C210D"/>
    <w:rsid w:val="008C2243"/>
    <w:rsid w:val="008C234E"/>
    <w:rsid w:val="008C2457"/>
    <w:rsid w:val="008C248A"/>
    <w:rsid w:val="008C2531"/>
    <w:rsid w:val="008C2619"/>
    <w:rsid w:val="008C292B"/>
    <w:rsid w:val="008C2D0E"/>
    <w:rsid w:val="008C39DA"/>
    <w:rsid w:val="008C3C39"/>
    <w:rsid w:val="008C3CE1"/>
    <w:rsid w:val="008C3CF0"/>
    <w:rsid w:val="008C3CF2"/>
    <w:rsid w:val="008C3D14"/>
    <w:rsid w:val="008C3D2B"/>
    <w:rsid w:val="008C42D5"/>
    <w:rsid w:val="008C4569"/>
    <w:rsid w:val="008C4644"/>
    <w:rsid w:val="008C4AEC"/>
    <w:rsid w:val="008C4AF2"/>
    <w:rsid w:val="008C4D04"/>
    <w:rsid w:val="008C4D5C"/>
    <w:rsid w:val="008C5223"/>
    <w:rsid w:val="008C52D3"/>
    <w:rsid w:val="008C56BB"/>
    <w:rsid w:val="008C5A08"/>
    <w:rsid w:val="008C60BA"/>
    <w:rsid w:val="008C620F"/>
    <w:rsid w:val="008C6362"/>
    <w:rsid w:val="008C655B"/>
    <w:rsid w:val="008C6646"/>
    <w:rsid w:val="008C664E"/>
    <w:rsid w:val="008C6B94"/>
    <w:rsid w:val="008C71CD"/>
    <w:rsid w:val="008C72B2"/>
    <w:rsid w:val="008C732F"/>
    <w:rsid w:val="008C7346"/>
    <w:rsid w:val="008C74CC"/>
    <w:rsid w:val="008C77E5"/>
    <w:rsid w:val="008C7B21"/>
    <w:rsid w:val="008C7C5A"/>
    <w:rsid w:val="008D025D"/>
    <w:rsid w:val="008D02D6"/>
    <w:rsid w:val="008D03FF"/>
    <w:rsid w:val="008D0541"/>
    <w:rsid w:val="008D056C"/>
    <w:rsid w:val="008D0669"/>
    <w:rsid w:val="008D07A0"/>
    <w:rsid w:val="008D0B9B"/>
    <w:rsid w:val="008D0CF3"/>
    <w:rsid w:val="008D1011"/>
    <w:rsid w:val="008D1070"/>
    <w:rsid w:val="008D1184"/>
    <w:rsid w:val="008D131E"/>
    <w:rsid w:val="008D14AE"/>
    <w:rsid w:val="008D19AE"/>
    <w:rsid w:val="008D1B39"/>
    <w:rsid w:val="008D1C36"/>
    <w:rsid w:val="008D2192"/>
    <w:rsid w:val="008D2298"/>
    <w:rsid w:val="008D23FF"/>
    <w:rsid w:val="008D2442"/>
    <w:rsid w:val="008D2445"/>
    <w:rsid w:val="008D267E"/>
    <w:rsid w:val="008D27FF"/>
    <w:rsid w:val="008D2CA1"/>
    <w:rsid w:val="008D2D81"/>
    <w:rsid w:val="008D2FA0"/>
    <w:rsid w:val="008D3249"/>
    <w:rsid w:val="008D32E1"/>
    <w:rsid w:val="008D35A6"/>
    <w:rsid w:val="008D3B89"/>
    <w:rsid w:val="008D3C29"/>
    <w:rsid w:val="008D3D83"/>
    <w:rsid w:val="008D3EEF"/>
    <w:rsid w:val="008D412D"/>
    <w:rsid w:val="008D4137"/>
    <w:rsid w:val="008D4307"/>
    <w:rsid w:val="008D43F6"/>
    <w:rsid w:val="008D443B"/>
    <w:rsid w:val="008D4635"/>
    <w:rsid w:val="008D48EC"/>
    <w:rsid w:val="008D4924"/>
    <w:rsid w:val="008D4961"/>
    <w:rsid w:val="008D4966"/>
    <w:rsid w:val="008D4999"/>
    <w:rsid w:val="008D4B1B"/>
    <w:rsid w:val="008D4B96"/>
    <w:rsid w:val="008D4BB5"/>
    <w:rsid w:val="008D4DBE"/>
    <w:rsid w:val="008D505E"/>
    <w:rsid w:val="008D5170"/>
    <w:rsid w:val="008D5193"/>
    <w:rsid w:val="008D5386"/>
    <w:rsid w:val="008D5464"/>
    <w:rsid w:val="008D5595"/>
    <w:rsid w:val="008D55E6"/>
    <w:rsid w:val="008D564B"/>
    <w:rsid w:val="008D5785"/>
    <w:rsid w:val="008D5799"/>
    <w:rsid w:val="008D5906"/>
    <w:rsid w:val="008D59D5"/>
    <w:rsid w:val="008D5A6B"/>
    <w:rsid w:val="008D5B9F"/>
    <w:rsid w:val="008D5C59"/>
    <w:rsid w:val="008D5DA3"/>
    <w:rsid w:val="008D5F69"/>
    <w:rsid w:val="008D66C4"/>
    <w:rsid w:val="008D6731"/>
    <w:rsid w:val="008D6AD8"/>
    <w:rsid w:val="008D6EB7"/>
    <w:rsid w:val="008D7072"/>
    <w:rsid w:val="008D728F"/>
    <w:rsid w:val="008D7305"/>
    <w:rsid w:val="008D7421"/>
    <w:rsid w:val="008D76BF"/>
    <w:rsid w:val="008D7826"/>
    <w:rsid w:val="008D7C69"/>
    <w:rsid w:val="008D7D4E"/>
    <w:rsid w:val="008D7F5E"/>
    <w:rsid w:val="008E0023"/>
    <w:rsid w:val="008E03B0"/>
    <w:rsid w:val="008E05A2"/>
    <w:rsid w:val="008E0629"/>
    <w:rsid w:val="008E0839"/>
    <w:rsid w:val="008E0996"/>
    <w:rsid w:val="008E0B49"/>
    <w:rsid w:val="008E0D12"/>
    <w:rsid w:val="008E0EEB"/>
    <w:rsid w:val="008E100A"/>
    <w:rsid w:val="008E1182"/>
    <w:rsid w:val="008E1615"/>
    <w:rsid w:val="008E16C1"/>
    <w:rsid w:val="008E17AC"/>
    <w:rsid w:val="008E1CB9"/>
    <w:rsid w:val="008E1EDA"/>
    <w:rsid w:val="008E2067"/>
    <w:rsid w:val="008E2417"/>
    <w:rsid w:val="008E254C"/>
    <w:rsid w:val="008E25DD"/>
    <w:rsid w:val="008E267E"/>
    <w:rsid w:val="008E2850"/>
    <w:rsid w:val="008E299F"/>
    <w:rsid w:val="008E2AAD"/>
    <w:rsid w:val="008E2B8B"/>
    <w:rsid w:val="008E2CE6"/>
    <w:rsid w:val="008E2D3F"/>
    <w:rsid w:val="008E2DD9"/>
    <w:rsid w:val="008E2E40"/>
    <w:rsid w:val="008E310B"/>
    <w:rsid w:val="008E314B"/>
    <w:rsid w:val="008E3170"/>
    <w:rsid w:val="008E323B"/>
    <w:rsid w:val="008E3752"/>
    <w:rsid w:val="008E3940"/>
    <w:rsid w:val="008E3989"/>
    <w:rsid w:val="008E39D2"/>
    <w:rsid w:val="008E3A52"/>
    <w:rsid w:val="008E43AF"/>
    <w:rsid w:val="008E4480"/>
    <w:rsid w:val="008E4488"/>
    <w:rsid w:val="008E490E"/>
    <w:rsid w:val="008E4A04"/>
    <w:rsid w:val="008E4AFD"/>
    <w:rsid w:val="008E4B9D"/>
    <w:rsid w:val="008E4E5B"/>
    <w:rsid w:val="008E511C"/>
    <w:rsid w:val="008E553F"/>
    <w:rsid w:val="008E5632"/>
    <w:rsid w:val="008E596D"/>
    <w:rsid w:val="008E59C6"/>
    <w:rsid w:val="008E59DA"/>
    <w:rsid w:val="008E59FC"/>
    <w:rsid w:val="008E5A0C"/>
    <w:rsid w:val="008E5BA0"/>
    <w:rsid w:val="008E5DC0"/>
    <w:rsid w:val="008E5EE1"/>
    <w:rsid w:val="008E60C9"/>
    <w:rsid w:val="008E60EF"/>
    <w:rsid w:val="008E64BD"/>
    <w:rsid w:val="008E6A95"/>
    <w:rsid w:val="008E6CC4"/>
    <w:rsid w:val="008E6CD0"/>
    <w:rsid w:val="008E742F"/>
    <w:rsid w:val="008E7491"/>
    <w:rsid w:val="008E789B"/>
    <w:rsid w:val="008E7A6D"/>
    <w:rsid w:val="008E7ACA"/>
    <w:rsid w:val="008E7AF7"/>
    <w:rsid w:val="008E7DC2"/>
    <w:rsid w:val="008E7F28"/>
    <w:rsid w:val="008F0197"/>
    <w:rsid w:val="008F0570"/>
    <w:rsid w:val="008F06E4"/>
    <w:rsid w:val="008F0748"/>
    <w:rsid w:val="008F090A"/>
    <w:rsid w:val="008F0AFE"/>
    <w:rsid w:val="008F0B41"/>
    <w:rsid w:val="008F0D06"/>
    <w:rsid w:val="008F0DCB"/>
    <w:rsid w:val="008F0E54"/>
    <w:rsid w:val="008F11DB"/>
    <w:rsid w:val="008F1C87"/>
    <w:rsid w:val="008F1CC3"/>
    <w:rsid w:val="008F1DB5"/>
    <w:rsid w:val="008F272B"/>
    <w:rsid w:val="008F2B9F"/>
    <w:rsid w:val="008F30D2"/>
    <w:rsid w:val="008F30FE"/>
    <w:rsid w:val="008F3471"/>
    <w:rsid w:val="008F351D"/>
    <w:rsid w:val="008F37F7"/>
    <w:rsid w:val="008F384F"/>
    <w:rsid w:val="008F391F"/>
    <w:rsid w:val="008F3A05"/>
    <w:rsid w:val="008F3C44"/>
    <w:rsid w:val="008F3DAA"/>
    <w:rsid w:val="008F3F8C"/>
    <w:rsid w:val="008F42F9"/>
    <w:rsid w:val="008F49F6"/>
    <w:rsid w:val="008F4B26"/>
    <w:rsid w:val="008F4CAD"/>
    <w:rsid w:val="008F4E3F"/>
    <w:rsid w:val="008F4FA4"/>
    <w:rsid w:val="008F541F"/>
    <w:rsid w:val="008F57DE"/>
    <w:rsid w:val="008F59D4"/>
    <w:rsid w:val="008F5B8E"/>
    <w:rsid w:val="008F5CDC"/>
    <w:rsid w:val="008F5DC7"/>
    <w:rsid w:val="008F6148"/>
    <w:rsid w:val="008F64DA"/>
    <w:rsid w:val="008F6D56"/>
    <w:rsid w:val="008F6E3B"/>
    <w:rsid w:val="008F6F0A"/>
    <w:rsid w:val="008F70A5"/>
    <w:rsid w:val="008F7194"/>
    <w:rsid w:val="008F7332"/>
    <w:rsid w:val="008F7429"/>
    <w:rsid w:val="008F7474"/>
    <w:rsid w:val="008F7479"/>
    <w:rsid w:val="008F756E"/>
    <w:rsid w:val="008F7607"/>
    <w:rsid w:val="008F762D"/>
    <w:rsid w:val="008F771C"/>
    <w:rsid w:val="008F794E"/>
    <w:rsid w:val="008F7A03"/>
    <w:rsid w:val="008F7E79"/>
    <w:rsid w:val="00900A2F"/>
    <w:rsid w:val="00900A72"/>
    <w:rsid w:val="00900AF2"/>
    <w:rsid w:val="00900DD6"/>
    <w:rsid w:val="00900E33"/>
    <w:rsid w:val="00900F4F"/>
    <w:rsid w:val="00900F8D"/>
    <w:rsid w:val="00901521"/>
    <w:rsid w:val="009017D2"/>
    <w:rsid w:val="00901813"/>
    <w:rsid w:val="00901999"/>
    <w:rsid w:val="00901A80"/>
    <w:rsid w:val="009022EA"/>
    <w:rsid w:val="0090243D"/>
    <w:rsid w:val="00902846"/>
    <w:rsid w:val="009029B6"/>
    <w:rsid w:val="009029E8"/>
    <w:rsid w:val="00902D88"/>
    <w:rsid w:val="00902F14"/>
    <w:rsid w:val="00903098"/>
    <w:rsid w:val="00903758"/>
    <w:rsid w:val="00903917"/>
    <w:rsid w:val="00903A2A"/>
    <w:rsid w:val="00903A66"/>
    <w:rsid w:val="009040F4"/>
    <w:rsid w:val="00904589"/>
    <w:rsid w:val="009045EE"/>
    <w:rsid w:val="009046B8"/>
    <w:rsid w:val="00904C0B"/>
    <w:rsid w:val="00904E5A"/>
    <w:rsid w:val="0090514D"/>
    <w:rsid w:val="009051DB"/>
    <w:rsid w:val="00905309"/>
    <w:rsid w:val="0090536B"/>
    <w:rsid w:val="00905468"/>
    <w:rsid w:val="0090555A"/>
    <w:rsid w:val="00905691"/>
    <w:rsid w:val="00905AB8"/>
    <w:rsid w:val="00905F67"/>
    <w:rsid w:val="00905FF6"/>
    <w:rsid w:val="00906390"/>
    <w:rsid w:val="009063A5"/>
    <w:rsid w:val="0090648F"/>
    <w:rsid w:val="00906716"/>
    <w:rsid w:val="00906773"/>
    <w:rsid w:val="0090704E"/>
    <w:rsid w:val="00907236"/>
    <w:rsid w:val="00907513"/>
    <w:rsid w:val="009077CA"/>
    <w:rsid w:val="009078C1"/>
    <w:rsid w:val="00907A4E"/>
    <w:rsid w:val="00907B06"/>
    <w:rsid w:val="00907C90"/>
    <w:rsid w:val="00907CC7"/>
    <w:rsid w:val="0091022C"/>
    <w:rsid w:val="0091038C"/>
    <w:rsid w:val="0091049F"/>
    <w:rsid w:val="00910513"/>
    <w:rsid w:val="00910698"/>
    <w:rsid w:val="009106CC"/>
    <w:rsid w:val="00910E20"/>
    <w:rsid w:val="00910F9B"/>
    <w:rsid w:val="009116F4"/>
    <w:rsid w:val="009117E7"/>
    <w:rsid w:val="009117F7"/>
    <w:rsid w:val="0091182E"/>
    <w:rsid w:val="0091189E"/>
    <w:rsid w:val="00911933"/>
    <w:rsid w:val="00911AE2"/>
    <w:rsid w:val="00911D68"/>
    <w:rsid w:val="00911E36"/>
    <w:rsid w:val="00911EBF"/>
    <w:rsid w:val="00912144"/>
    <w:rsid w:val="0091238B"/>
    <w:rsid w:val="00912938"/>
    <w:rsid w:val="00912BAA"/>
    <w:rsid w:val="00912C4C"/>
    <w:rsid w:val="00912D14"/>
    <w:rsid w:val="00912E76"/>
    <w:rsid w:val="00912FE8"/>
    <w:rsid w:val="00913022"/>
    <w:rsid w:val="00913055"/>
    <w:rsid w:val="009134E2"/>
    <w:rsid w:val="0091355F"/>
    <w:rsid w:val="00913760"/>
    <w:rsid w:val="009138BD"/>
    <w:rsid w:val="00913D55"/>
    <w:rsid w:val="00913DF1"/>
    <w:rsid w:val="00913DFE"/>
    <w:rsid w:val="00913EFE"/>
    <w:rsid w:val="00913FE0"/>
    <w:rsid w:val="0091404E"/>
    <w:rsid w:val="009143DF"/>
    <w:rsid w:val="0091452D"/>
    <w:rsid w:val="00914693"/>
    <w:rsid w:val="00914802"/>
    <w:rsid w:val="009148AA"/>
    <w:rsid w:val="00914910"/>
    <w:rsid w:val="00914A3A"/>
    <w:rsid w:val="00914A47"/>
    <w:rsid w:val="00914A4A"/>
    <w:rsid w:val="00914D4B"/>
    <w:rsid w:val="00914EC5"/>
    <w:rsid w:val="0091511D"/>
    <w:rsid w:val="009151DD"/>
    <w:rsid w:val="00915287"/>
    <w:rsid w:val="009152E9"/>
    <w:rsid w:val="00915346"/>
    <w:rsid w:val="0091556A"/>
    <w:rsid w:val="009155B9"/>
    <w:rsid w:val="00915747"/>
    <w:rsid w:val="00915826"/>
    <w:rsid w:val="00915C00"/>
    <w:rsid w:val="00915E92"/>
    <w:rsid w:val="0091624F"/>
    <w:rsid w:val="0091649E"/>
    <w:rsid w:val="009165B6"/>
    <w:rsid w:val="00916667"/>
    <w:rsid w:val="009166BF"/>
    <w:rsid w:val="00916C18"/>
    <w:rsid w:val="00916DB0"/>
    <w:rsid w:val="00916E46"/>
    <w:rsid w:val="00916E6D"/>
    <w:rsid w:val="00916FFF"/>
    <w:rsid w:val="0091704C"/>
    <w:rsid w:val="00917B7C"/>
    <w:rsid w:val="00917BB9"/>
    <w:rsid w:val="0092025B"/>
    <w:rsid w:val="00920272"/>
    <w:rsid w:val="00920339"/>
    <w:rsid w:val="00920483"/>
    <w:rsid w:val="0092068F"/>
    <w:rsid w:val="009208CF"/>
    <w:rsid w:val="00920B9F"/>
    <w:rsid w:val="00920DAB"/>
    <w:rsid w:val="00920F52"/>
    <w:rsid w:val="009210DA"/>
    <w:rsid w:val="00921109"/>
    <w:rsid w:val="00921280"/>
    <w:rsid w:val="009213EE"/>
    <w:rsid w:val="009215A1"/>
    <w:rsid w:val="009216AD"/>
    <w:rsid w:val="009218ED"/>
    <w:rsid w:val="009219B2"/>
    <w:rsid w:val="00921C4E"/>
    <w:rsid w:val="00921D20"/>
    <w:rsid w:val="00921D39"/>
    <w:rsid w:val="00921DD0"/>
    <w:rsid w:val="00921F21"/>
    <w:rsid w:val="0092208E"/>
    <w:rsid w:val="0092217D"/>
    <w:rsid w:val="009221B5"/>
    <w:rsid w:val="00922247"/>
    <w:rsid w:val="0092255C"/>
    <w:rsid w:val="0092259C"/>
    <w:rsid w:val="00922BBA"/>
    <w:rsid w:val="00922ED8"/>
    <w:rsid w:val="00922F0F"/>
    <w:rsid w:val="0092343F"/>
    <w:rsid w:val="009238B8"/>
    <w:rsid w:val="009238BD"/>
    <w:rsid w:val="00923B7D"/>
    <w:rsid w:val="00923E27"/>
    <w:rsid w:val="00923E73"/>
    <w:rsid w:val="0092467E"/>
    <w:rsid w:val="009246CF"/>
    <w:rsid w:val="00924703"/>
    <w:rsid w:val="00924749"/>
    <w:rsid w:val="009247D3"/>
    <w:rsid w:val="00924B5A"/>
    <w:rsid w:val="00924BCE"/>
    <w:rsid w:val="00924CC7"/>
    <w:rsid w:val="00925120"/>
    <w:rsid w:val="00925168"/>
    <w:rsid w:val="00925310"/>
    <w:rsid w:val="0092562D"/>
    <w:rsid w:val="00925AF3"/>
    <w:rsid w:val="00925B6E"/>
    <w:rsid w:val="00925C11"/>
    <w:rsid w:val="00925ECA"/>
    <w:rsid w:val="0092623C"/>
    <w:rsid w:val="009265E7"/>
    <w:rsid w:val="0092716C"/>
    <w:rsid w:val="009275A8"/>
    <w:rsid w:val="00927750"/>
    <w:rsid w:val="00927B01"/>
    <w:rsid w:val="00927EC5"/>
    <w:rsid w:val="009307F9"/>
    <w:rsid w:val="009308E1"/>
    <w:rsid w:val="00930DC4"/>
    <w:rsid w:val="00930F94"/>
    <w:rsid w:val="00931380"/>
    <w:rsid w:val="009313AC"/>
    <w:rsid w:val="009315B7"/>
    <w:rsid w:val="00931905"/>
    <w:rsid w:val="00931B83"/>
    <w:rsid w:val="00931CEA"/>
    <w:rsid w:val="00931FE8"/>
    <w:rsid w:val="0093216A"/>
    <w:rsid w:val="00932387"/>
    <w:rsid w:val="00932831"/>
    <w:rsid w:val="0093335B"/>
    <w:rsid w:val="0093343A"/>
    <w:rsid w:val="00933458"/>
    <w:rsid w:val="0093357A"/>
    <w:rsid w:val="00933841"/>
    <w:rsid w:val="00933E6F"/>
    <w:rsid w:val="0093428A"/>
    <w:rsid w:val="00934922"/>
    <w:rsid w:val="00934CA2"/>
    <w:rsid w:val="00934E07"/>
    <w:rsid w:val="009351EE"/>
    <w:rsid w:val="009356D8"/>
    <w:rsid w:val="009357C1"/>
    <w:rsid w:val="00935804"/>
    <w:rsid w:val="00935A86"/>
    <w:rsid w:val="00935AA3"/>
    <w:rsid w:val="00935E60"/>
    <w:rsid w:val="00935E93"/>
    <w:rsid w:val="009361D0"/>
    <w:rsid w:val="0093636D"/>
    <w:rsid w:val="00936A06"/>
    <w:rsid w:val="00936B3F"/>
    <w:rsid w:val="00936FE9"/>
    <w:rsid w:val="0093713C"/>
    <w:rsid w:val="00937340"/>
    <w:rsid w:val="009373E0"/>
    <w:rsid w:val="00937616"/>
    <w:rsid w:val="00937656"/>
    <w:rsid w:val="0093775B"/>
    <w:rsid w:val="00937B8C"/>
    <w:rsid w:val="00937D27"/>
    <w:rsid w:val="00937D3E"/>
    <w:rsid w:val="00937D56"/>
    <w:rsid w:val="009400A8"/>
    <w:rsid w:val="009403AC"/>
    <w:rsid w:val="00940783"/>
    <w:rsid w:val="009407ED"/>
    <w:rsid w:val="009409EC"/>
    <w:rsid w:val="00940A97"/>
    <w:rsid w:val="00940BC3"/>
    <w:rsid w:val="00940C0E"/>
    <w:rsid w:val="00940D54"/>
    <w:rsid w:val="009413C7"/>
    <w:rsid w:val="00941412"/>
    <w:rsid w:val="0094160A"/>
    <w:rsid w:val="00941641"/>
    <w:rsid w:val="00941A67"/>
    <w:rsid w:val="00941C82"/>
    <w:rsid w:val="00941CA5"/>
    <w:rsid w:val="00941E9F"/>
    <w:rsid w:val="009421DC"/>
    <w:rsid w:val="00942392"/>
    <w:rsid w:val="0094273E"/>
    <w:rsid w:val="009428A1"/>
    <w:rsid w:val="00942D51"/>
    <w:rsid w:val="00942DFD"/>
    <w:rsid w:val="00943059"/>
    <w:rsid w:val="009430DE"/>
    <w:rsid w:val="00943107"/>
    <w:rsid w:val="009431D4"/>
    <w:rsid w:val="00943316"/>
    <w:rsid w:val="00943384"/>
    <w:rsid w:val="0094360C"/>
    <w:rsid w:val="009437CD"/>
    <w:rsid w:val="00943846"/>
    <w:rsid w:val="0094391F"/>
    <w:rsid w:val="0094399A"/>
    <w:rsid w:val="00943EC9"/>
    <w:rsid w:val="00944067"/>
    <w:rsid w:val="00944284"/>
    <w:rsid w:val="00944577"/>
    <w:rsid w:val="0094488B"/>
    <w:rsid w:val="009448D1"/>
    <w:rsid w:val="00944C67"/>
    <w:rsid w:val="00944D00"/>
    <w:rsid w:val="00944E9D"/>
    <w:rsid w:val="00944EF4"/>
    <w:rsid w:val="00944F4E"/>
    <w:rsid w:val="00945711"/>
    <w:rsid w:val="00945B49"/>
    <w:rsid w:val="00945CFB"/>
    <w:rsid w:val="00945FB5"/>
    <w:rsid w:val="009460B9"/>
    <w:rsid w:val="0094641D"/>
    <w:rsid w:val="00946747"/>
    <w:rsid w:val="00946CB2"/>
    <w:rsid w:val="00946F54"/>
    <w:rsid w:val="009470D1"/>
    <w:rsid w:val="00947577"/>
    <w:rsid w:val="00947674"/>
    <w:rsid w:val="009476C7"/>
    <w:rsid w:val="00947751"/>
    <w:rsid w:val="00947A09"/>
    <w:rsid w:val="00947BFA"/>
    <w:rsid w:val="00947DB0"/>
    <w:rsid w:val="009509B6"/>
    <w:rsid w:val="0095100F"/>
    <w:rsid w:val="009514E4"/>
    <w:rsid w:val="009516BB"/>
    <w:rsid w:val="00951B3D"/>
    <w:rsid w:val="00951D8C"/>
    <w:rsid w:val="00951FC8"/>
    <w:rsid w:val="00952073"/>
    <w:rsid w:val="00952CBF"/>
    <w:rsid w:val="00952E02"/>
    <w:rsid w:val="00952EF2"/>
    <w:rsid w:val="00953074"/>
    <w:rsid w:val="009531A1"/>
    <w:rsid w:val="0095336D"/>
    <w:rsid w:val="00953638"/>
    <w:rsid w:val="00953651"/>
    <w:rsid w:val="009538B9"/>
    <w:rsid w:val="00953D50"/>
    <w:rsid w:val="00953DA1"/>
    <w:rsid w:val="009540A5"/>
    <w:rsid w:val="0095416F"/>
    <w:rsid w:val="0095417A"/>
    <w:rsid w:val="009543CD"/>
    <w:rsid w:val="009544C7"/>
    <w:rsid w:val="00954962"/>
    <w:rsid w:val="00954B0C"/>
    <w:rsid w:val="00954B26"/>
    <w:rsid w:val="00954C48"/>
    <w:rsid w:val="00955496"/>
    <w:rsid w:val="009558E9"/>
    <w:rsid w:val="00955A63"/>
    <w:rsid w:val="00956005"/>
    <w:rsid w:val="0095612B"/>
    <w:rsid w:val="00956448"/>
    <w:rsid w:val="00956779"/>
    <w:rsid w:val="009569EF"/>
    <w:rsid w:val="00956EDD"/>
    <w:rsid w:val="00956FC7"/>
    <w:rsid w:val="00957146"/>
    <w:rsid w:val="009572EB"/>
    <w:rsid w:val="00957946"/>
    <w:rsid w:val="00957B4A"/>
    <w:rsid w:val="00957CF4"/>
    <w:rsid w:val="00957ED7"/>
    <w:rsid w:val="0096064E"/>
    <w:rsid w:val="009607AD"/>
    <w:rsid w:val="00960D5F"/>
    <w:rsid w:val="00960E94"/>
    <w:rsid w:val="009610E9"/>
    <w:rsid w:val="009613C2"/>
    <w:rsid w:val="00961776"/>
    <w:rsid w:val="009618A5"/>
    <w:rsid w:val="00961E26"/>
    <w:rsid w:val="00961E53"/>
    <w:rsid w:val="009620F7"/>
    <w:rsid w:val="009623D0"/>
    <w:rsid w:val="0096284E"/>
    <w:rsid w:val="00962879"/>
    <w:rsid w:val="00962911"/>
    <w:rsid w:val="00962E13"/>
    <w:rsid w:val="00962E48"/>
    <w:rsid w:val="00962F11"/>
    <w:rsid w:val="009634CA"/>
    <w:rsid w:val="00963720"/>
    <w:rsid w:val="00963888"/>
    <w:rsid w:val="00963AEB"/>
    <w:rsid w:val="00963C1E"/>
    <w:rsid w:val="00963C7B"/>
    <w:rsid w:val="00963CC6"/>
    <w:rsid w:val="00963D73"/>
    <w:rsid w:val="009643E9"/>
    <w:rsid w:val="0096451F"/>
    <w:rsid w:val="0096462E"/>
    <w:rsid w:val="0096469B"/>
    <w:rsid w:val="009647BF"/>
    <w:rsid w:val="00964A66"/>
    <w:rsid w:val="00964A98"/>
    <w:rsid w:val="00964BA1"/>
    <w:rsid w:val="00964D8F"/>
    <w:rsid w:val="00965615"/>
    <w:rsid w:val="009656FF"/>
    <w:rsid w:val="00965C02"/>
    <w:rsid w:val="00965F67"/>
    <w:rsid w:val="009661FF"/>
    <w:rsid w:val="00966302"/>
    <w:rsid w:val="0096636D"/>
    <w:rsid w:val="009665AA"/>
    <w:rsid w:val="009666B1"/>
    <w:rsid w:val="00966705"/>
    <w:rsid w:val="009667A1"/>
    <w:rsid w:val="009668DA"/>
    <w:rsid w:val="00966928"/>
    <w:rsid w:val="009669B9"/>
    <w:rsid w:val="00966A0B"/>
    <w:rsid w:val="00966A95"/>
    <w:rsid w:val="00966B25"/>
    <w:rsid w:val="00966B42"/>
    <w:rsid w:val="009673B3"/>
    <w:rsid w:val="0096740B"/>
    <w:rsid w:val="009675B0"/>
    <w:rsid w:val="00967739"/>
    <w:rsid w:val="00967787"/>
    <w:rsid w:val="009678DD"/>
    <w:rsid w:val="00967A36"/>
    <w:rsid w:val="00967D02"/>
    <w:rsid w:val="00967EFE"/>
    <w:rsid w:val="00967FBD"/>
    <w:rsid w:val="00970148"/>
    <w:rsid w:val="009705D8"/>
    <w:rsid w:val="00970ABF"/>
    <w:rsid w:val="00970C09"/>
    <w:rsid w:val="00970D87"/>
    <w:rsid w:val="00970F05"/>
    <w:rsid w:val="0097118C"/>
    <w:rsid w:val="00971344"/>
    <w:rsid w:val="00971983"/>
    <w:rsid w:val="00972087"/>
    <w:rsid w:val="00972157"/>
    <w:rsid w:val="00972541"/>
    <w:rsid w:val="009726C3"/>
    <w:rsid w:val="0097280E"/>
    <w:rsid w:val="009728A7"/>
    <w:rsid w:val="00972C82"/>
    <w:rsid w:val="00972C9E"/>
    <w:rsid w:val="00972E96"/>
    <w:rsid w:val="009734BC"/>
    <w:rsid w:val="009734E8"/>
    <w:rsid w:val="00973681"/>
    <w:rsid w:val="00973ADF"/>
    <w:rsid w:val="00973ED2"/>
    <w:rsid w:val="00973F1B"/>
    <w:rsid w:val="00974344"/>
    <w:rsid w:val="00974372"/>
    <w:rsid w:val="00974379"/>
    <w:rsid w:val="0097442E"/>
    <w:rsid w:val="00974658"/>
    <w:rsid w:val="00974769"/>
    <w:rsid w:val="00974791"/>
    <w:rsid w:val="0097482B"/>
    <w:rsid w:val="0097486B"/>
    <w:rsid w:val="0097487B"/>
    <w:rsid w:val="00974B60"/>
    <w:rsid w:val="00974D69"/>
    <w:rsid w:val="009751B0"/>
    <w:rsid w:val="009753DF"/>
    <w:rsid w:val="00975478"/>
    <w:rsid w:val="009755F3"/>
    <w:rsid w:val="00975796"/>
    <w:rsid w:val="00975DFE"/>
    <w:rsid w:val="009762B0"/>
    <w:rsid w:val="009765BF"/>
    <w:rsid w:val="0097684F"/>
    <w:rsid w:val="00976C60"/>
    <w:rsid w:val="00976ED9"/>
    <w:rsid w:val="0097714A"/>
    <w:rsid w:val="00977264"/>
    <w:rsid w:val="00977428"/>
    <w:rsid w:val="0097756F"/>
    <w:rsid w:val="00977859"/>
    <w:rsid w:val="009779B4"/>
    <w:rsid w:val="00977ADB"/>
    <w:rsid w:val="00977CBF"/>
    <w:rsid w:val="0098015B"/>
    <w:rsid w:val="0098038A"/>
    <w:rsid w:val="009805C3"/>
    <w:rsid w:val="009806A1"/>
    <w:rsid w:val="009809A8"/>
    <w:rsid w:val="00980FA3"/>
    <w:rsid w:val="00981037"/>
    <w:rsid w:val="00981042"/>
    <w:rsid w:val="009811F9"/>
    <w:rsid w:val="00981342"/>
    <w:rsid w:val="0098146A"/>
    <w:rsid w:val="0098146C"/>
    <w:rsid w:val="009815D1"/>
    <w:rsid w:val="0098173F"/>
    <w:rsid w:val="00981902"/>
    <w:rsid w:val="00981D18"/>
    <w:rsid w:val="00981D5F"/>
    <w:rsid w:val="00981DB7"/>
    <w:rsid w:val="0098224E"/>
    <w:rsid w:val="00982277"/>
    <w:rsid w:val="00982648"/>
    <w:rsid w:val="00982684"/>
    <w:rsid w:val="0098293F"/>
    <w:rsid w:val="00982B54"/>
    <w:rsid w:val="00982D9A"/>
    <w:rsid w:val="00982F39"/>
    <w:rsid w:val="00982FEB"/>
    <w:rsid w:val="009831D8"/>
    <w:rsid w:val="0098326B"/>
    <w:rsid w:val="00983551"/>
    <w:rsid w:val="009837F6"/>
    <w:rsid w:val="00983A6A"/>
    <w:rsid w:val="00983A90"/>
    <w:rsid w:val="00983AD7"/>
    <w:rsid w:val="00983AFD"/>
    <w:rsid w:val="00983E5F"/>
    <w:rsid w:val="00983F70"/>
    <w:rsid w:val="009840E7"/>
    <w:rsid w:val="009843B0"/>
    <w:rsid w:val="009847DF"/>
    <w:rsid w:val="00984841"/>
    <w:rsid w:val="00984967"/>
    <w:rsid w:val="00984C91"/>
    <w:rsid w:val="00984D16"/>
    <w:rsid w:val="00984E5B"/>
    <w:rsid w:val="00984F1D"/>
    <w:rsid w:val="00985625"/>
    <w:rsid w:val="009856AB"/>
    <w:rsid w:val="00985840"/>
    <w:rsid w:val="009858B3"/>
    <w:rsid w:val="00985D24"/>
    <w:rsid w:val="00985E1B"/>
    <w:rsid w:val="00985ED9"/>
    <w:rsid w:val="00985F23"/>
    <w:rsid w:val="0098617B"/>
    <w:rsid w:val="009862E8"/>
    <w:rsid w:val="00986335"/>
    <w:rsid w:val="00986791"/>
    <w:rsid w:val="00986794"/>
    <w:rsid w:val="00986971"/>
    <w:rsid w:val="00986A83"/>
    <w:rsid w:val="0098704B"/>
    <w:rsid w:val="00987083"/>
    <w:rsid w:val="009870F0"/>
    <w:rsid w:val="00987123"/>
    <w:rsid w:val="00987135"/>
    <w:rsid w:val="0098730B"/>
    <w:rsid w:val="00987419"/>
    <w:rsid w:val="00987444"/>
    <w:rsid w:val="00987742"/>
    <w:rsid w:val="009877F1"/>
    <w:rsid w:val="00987A2F"/>
    <w:rsid w:val="00987F84"/>
    <w:rsid w:val="009901C7"/>
    <w:rsid w:val="00990288"/>
    <w:rsid w:val="00990592"/>
    <w:rsid w:val="0099085A"/>
    <w:rsid w:val="00990D5D"/>
    <w:rsid w:val="00990DDB"/>
    <w:rsid w:val="00990E81"/>
    <w:rsid w:val="00990F15"/>
    <w:rsid w:val="00990F31"/>
    <w:rsid w:val="00990F89"/>
    <w:rsid w:val="00991242"/>
    <w:rsid w:val="009913D6"/>
    <w:rsid w:val="009914F9"/>
    <w:rsid w:val="00991543"/>
    <w:rsid w:val="00991611"/>
    <w:rsid w:val="009919E7"/>
    <w:rsid w:val="00991A1D"/>
    <w:rsid w:val="009920F2"/>
    <w:rsid w:val="00992194"/>
    <w:rsid w:val="00992250"/>
    <w:rsid w:val="0099282C"/>
    <w:rsid w:val="009929E2"/>
    <w:rsid w:val="00992A78"/>
    <w:rsid w:val="00992D21"/>
    <w:rsid w:val="00992D4D"/>
    <w:rsid w:val="00993072"/>
    <w:rsid w:val="00993163"/>
    <w:rsid w:val="00993282"/>
    <w:rsid w:val="0099368B"/>
    <w:rsid w:val="00993A18"/>
    <w:rsid w:val="00993AC0"/>
    <w:rsid w:val="00993B9D"/>
    <w:rsid w:val="00993D3C"/>
    <w:rsid w:val="00993F2F"/>
    <w:rsid w:val="00993F33"/>
    <w:rsid w:val="00993FED"/>
    <w:rsid w:val="00994108"/>
    <w:rsid w:val="0099411F"/>
    <w:rsid w:val="009944AD"/>
    <w:rsid w:val="009949D4"/>
    <w:rsid w:val="00994AF0"/>
    <w:rsid w:val="00994B60"/>
    <w:rsid w:val="00994F0B"/>
    <w:rsid w:val="009951BC"/>
    <w:rsid w:val="009958C0"/>
    <w:rsid w:val="009959DC"/>
    <w:rsid w:val="00995AEE"/>
    <w:rsid w:val="00995BBC"/>
    <w:rsid w:val="00995CF0"/>
    <w:rsid w:val="009960C2"/>
    <w:rsid w:val="009963D8"/>
    <w:rsid w:val="00996405"/>
    <w:rsid w:val="00996447"/>
    <w:rsid w:val="00996534"/>
    <w:rsid w:val="00996547"/>
    <w:rsid w:val="009966CB"/>
    <w:rsid w:val="00996795"/>
    <w:rsid w:val="00996854"/>
    <w:rsid w:val="009968C6"/>
    <w:rsid w:val="009969CD"/>
    <w:rsid w:val="00996A75"/>
    <w:rsid w:val="00996A82"/>
    <w:rsid w:val="00996B36"/>
    <w:rsid w:val="00996B6F"/>
    <w:rsid w:val="00996BA9"/>
    <w:rsid w:val="00996C6D"/>
    <w:rsid w:val="00996D4A"/>
    <w:rsid w:val="00996F1A"/>
    <w:rsid w:val="00997487"/>
    <w:rsid w:val="009978A6"/>
    <w:rsid w:val="00997980"/>
    <w:rsid w:val="009979D7"/>
    <w:rsid w:val="00997E6C"/>
    <w:rsid w:val="009A0132"/>
    <w:rsid w:val="009A0144"/>
    <w:rsid w:val="009A01A1"/>
    <w:rsid w:val="009A031E"/>
    <w:rsid w:val="009A03D4"/>
    <w:rsid w:val="009A0413"/>
    <w:rsid w:val="009A04F9"/>
    <w:rsid w:val="009A06C2"/>
    <w:rsid w:val="009A0BE0"/>
    <w:rsid w:val="009A0C7B"/>
    <w:rsid w:val="009A0D96"/>
    <w:rsid w:val="009A0F16"/>
    <w:rsid w:val="009A0F19"/>
    <w:rsid w:val="009A11F6"/>
    <w:rsid w:val="009A131C"/>
    <w:rsid w:val="009A14C2"/>
    <w:rsid w:val="009A161E"/>
    <w:rsid w:val="009A1789"/>
    <w:rsid w:val="009A19A2"/>
    <w:rsid w:val="009A1F62"/>
    <w:rsid w:val="009A217D"/>
    <w:rsid w:val="009A2223"/>
    <w:rsid w:val="009A2A9B"/>
    <w:rsid w:val="009A2AD2"/>
    <w:rsid w:val="009A2C3E"/>
    <w:rsid w:val="009A2CC4"/>
    <w:rsid w:val="009A2EBC"/>
    <w:rsid w:val="009A331C"/>
    <w:rsid w:val="009A331F"/>
    <w:rsid w:val="009A34AE"/>
    <w:rsid w:val="009A3556"/>
    <w:rsid w:val="009A388E"/>
    <w:rsid w:val="009A392F"/>
    <w:rsid w:val="009A3A25"/>
    <w:rsid w:val="009A3B02"/>
    <w:rsid w:val="009A3C23"/>
    <w:rsid w:val="009A3E6B"/>
    <w:rsid w:val="009A4307"/>
    <w:rsid w:val="009A441E"/>
    <w:rsid w:val="009A44E3"/>
    <w:rsid w:val="009A453C"/>
    <w:rsid w:val="009A4C1D"/>
    <w:rsid w:val="009A4EA2"/>
    <w:rsid w:val="009A5105"/>
    <w:rsid w:val="009A5223"/>
    <w:rsid w:val="009A5568"/>
    <w:rsid w:val="009A57C2"/>
    <w:rsid w:val="009A6094"/>
    <w:rsid w:val="009A6433"/>
    <w:rsid w:val="009A651B"/>
    <w:rsid w:val="009A65F4"/>
    <w:rsid w:val="009A663E"/>
    <w:rsid w:val="009A67E6"/>
    <w:rsid w:val="009A6953"/>
    <w:rsid w:val="009A69AE"/>
    <w:rsid w:val="009A6A8F"/>
    <w:rsid w:val="009A6BBD"/>
    <w:rsid w:val="009A6BF9"/>
    <w:rsid w:val="009A6CC0"/>
    <w:rsid w:val="009A6EE8"/>
    <w:rsid w:val="009A7105"/>
    <w:rsid w:val="009A7210"/>
    <w:rsid w:val="009A74B9"/>
    <w:rsid w:val="009A74FF"/>
    <w:rsid w:val="009A7A4F"/>
    <w:rsid w:val="009A7A9A"/>
    <w:rsid w:val="009A7B3B"/>
    <w:rsid w:val="009A7FD7"/>
    <w:rsid w:val="009B00CF"/>
    <w:rsid w:val="009B0171"/>
    <w:rsid w:val="009B0360"/>
    <w:rsid w:val="009B08D1"/>
    <w:rsid w:val="009B091A"/>
    <w:rsid w:val="009B0924"/>
    <w:rsid w:val="009B0AAC"/>
    <w:rsid w:val="009B0B39"/>
    <w:rsid w:val="009B0CAF"/>
    <w:rsid w:val="009B0CB2"/>
    <w:rsid w:val="009B0F89"/>
    <w:rsid w:val="009B14C0"/>
    <w:rsid w:val="009B152D"/>
    <w:rsid w:val="009B16AE"/>
    <w:rsid w:val="009B16F4"/>
    <w:rsid w:val="009B17C1"/>
    <w:rsid w:val="009B1BB6"/>
    <w:rsid w:val="009B201E"/>
    <w:rsid w:val="009B27E4"/>
    <w:rsid w:val="009B2C20"/>
    <w:rsid w:val="009B2ED2"/>
    <w:rsid w:val="009B2FBB"/>
    <w:rsid w:val="009B313A"/>
    <w:rsid w:val="009B3276"/>
    <w:rsid w:val="009B34A0"/>
    <w:rsid w:val="009B3692"/>
    <w:rsid w:val="009B3910"/>
    <w:rsid w:val="009B3AE4"/>
    <w:rsid w:val="009B3DC7"/>
    <w:rsid w:val="009B407A"/>
    <w:rsid w:val="009B41F9"/>
    <w:rsid w:val="009B42DC"/>
    <w:rsid w:val="009B4C5E"/>
    <w:rsid w:val="009B4E02"/>
    <w:rsid w:val="009B4F01"/>
    <w:rsid w:val="009B5104"/>
    <w:rsid w:val="009B5208"/>
    <w:rsid w:val="009B524C"/>
    <w:rsid w:val="009B5695"/>
    <w:rsid w:val="009B57FD"/>
    <w:rsid w:val="009B5852"/>
    <w:rsid w:val="009B58F4"/>
    <w:rsid w:val="009B5A02"/>
    <w:rsid w:val="009B5DCB"/>
    <w:rsid w:val="009B5FDE"/>
    <w:rsid w:val="009B6010"/>
    <w:rsid w:val="009B614C"/>
    <w:rsid w:val="009B6192"/>
    <w:rsid w:val="009B6706"/>
    <w:rsid w:val="009B6735"/>
    <w:rsid w:val="009B6B05"/>
    <w:rsid w:val="009B6F8F"/>
    <w:rsid w:val="009B715F"/>
    <w:rsid w:val="009B7208"/>
    <w:rsid w:val="009B7510"/>
    <w:rsid w:val="009B7514"/>
    <w:rsid w:val="009B7673"/>
    <w:rsid w:val="009B792B"/>
    <w:rsid w:val="009B7B32"/>
    <w:rsid w:val="009B7C5D"/>
    <w:rsid w:val="009C0002"/>
    <w:rsid w:val="009C00D5"/>
    <w:rsid w:val="009C046B"/>
    <w:rsid w:val="009C0607"/>
    <w:rsid w:val="009C0A94"/>
    <w:rsid w:val="009C0B37"/>
    <w:rsid w:val="009C0C3A"/>
    <w:rsid w:val="009C0E20"/>
    <w:rsid w:val="009C0EA5"/>
    <w:rsid w:val="009C1025"/>
    <w:rsid w:val="009C13E4"/>
    <w:rsid w:val="009C13EB"/>
    <w:rsid w:val="009C13EE"/>
    <w:rsid w:val="009C1412"/>
    <w:rsid w:val="009C1413"/>
    <w:rsid w:val="009C1550"/>
    <w:rsid w:val="009C15AB"/>
    <w:rsid w:val="009C16E9"/>
    <w:rsid w:val="009C1762"/>
    <w:rsid w:val="009C1963"/>
    <w:rsid w:val="009C1EE7"/>
    <w:rsid w:val="009C1F04"/>
    <w:rsid w:val="009C1F0F"/>
    <w:rsid w:val="009C2006"/>
    <w:rsid w:val="009C2318"/>
    <w:rsid w:val="009C231A"/>
    <w:rsid w:val="009C2381"/>
    <w:rsid w:val="009C27AB"/>
    <w:rsid w:val="009C2DC6"/>
    <w:rsid w:val="009C2F39"/>
    <w:rsid w:val="009C30FF"/>
    <w:rsid w:val="009C3125"/>
    <w:rsid w:val="009C32BC"/>
    <w:rsid w:val="009C33C1"/>
    <w:rsid w:val="009C33EE"/>
    <w:rsid w:val="009C3429"/>
    <w:rsid w:val="009C346E"/>
    <w:rsid w:val="009C35C7"/>
    <w:rsid w:val="009C3669"/>
    <w:rsid w:val="009C3898"/>
    <w:rsid w:val="009C38BA"/>
    <w:rsid w:val="009C3B8B"/>
    <w:rsid w:val="009C3BC7"/>
    <w:rsid w:val="009C3BE9"/>
    <w:rsid w:val="009C3C7A"/>
    <w:rsid w:val="009C3C84"/>
    <w:rsid w:val="009C3D6B"/>
    <w:rsid w:val="009C3E8A"/>
    <w:rsid w:val="009C426D"/>
    <w:rsid w:val="009C4284"/>
    <w:rsid w:val="009C42A8"/>
    <w:rsid w:val="009C432B"/>
    <w:rsid w:val="009C4366"/>
    <w:rsid w:val="009C46CA"/>
    <w:rsid w:val="009C4730"/>
    <w:rsid w:val="009C4801"/>
    <w:rsid w:val="009C492D"/>
    <w:rsid w:val="009C4A0C"/>
    <w:rsid w:val="009C4E0E"/>
    <w:rsid w:val="009C5183"/>
    <w:rsid w:val="009C539C"/>
    <w:rsid w:val="009C54C7"/>
    <w:rsid w:val="009C58AB"/>
    <w:rsid w:val="009C5BA2"/>
    <w:rsid w:val="009C5BD6"/>
    <w:rsid w:val="009C5F5D"/>
    <w:rsid w:val="009C5FBB"/>
    <w:rsid w:val="009C61B0"/>
    <w:rsid w:val="009C61B4"/>
    <w:rsid w:val="009C63E9"/>
    <w:rsid w:val="009C6404"/>
    <w:rsid w:val="009C6778"/>
    <w:rsid w:val="009C68B0"/>
    <w:rsid w:val="009C68DC"/>
    <w:rsid w:val="009C6B4C"/>
    <w:rsid w:val="009C6B85"/>
    <w:rsid w:val="009C6DB7"/>
    <w:rsid w:val="009C7026"/>
    <w:rsid w:val="009C763C"/>
    <w:rsid w:val="009C7823"/>
    <w:rsid w:val="009C79B1"/>
    <w:rsid w:val="009C7B92"/>
    <w:rsid w:val="009D01C5"/>
    <w:rsid w:val="009D0276"/>
    <w:rsid w:val="009D0435"/>
    <w:rsid w:val="009D0447"/>
    <w:rsid w:val="009D06C2"/>
    <w:rsid w:val="009D0925"/>
    <w:rsid w:val="009D0AB0"/>
    <w:rsid w:val="009D0BE2"/>
    <w:rsid w:val="009D0CBE"/>
    <w:rsid w:val="009D1018"/>
    <w:rsid w:val="009D14D1"/>
    <w:rsid w:val="009D172D"/>
    <w:rsid w:val="009D1B5F"/>
    <w:rsid w:val="009D1C50"/>
    <w:rsid w:val="009D1CC3"/>
    <w:rsid w:val="009D1D02"/>
    <w:rsid w:val="009D2056"/>
    <w:rsid w:val="009D2119"/>
    <w:rsid w:val="009D23EC"/>
    <w:rsid w:val="009D26E1"/>
    <w:rsid w:val="009D28C4"/>
    <w:rsid w:val="009D2922"/>
    <w:rsid w:val="009D29E0"/>
    <w:rsid w:val="009D2AFA"/>
    <w:rsid w:val="009D2ECF"/>
    <w:rsid w:val="009D2F84"/>
    <w:rsid w:val="009D3318"/>
    <w:rsid w:val="009D33FE"/>
    <w:rsid w:val="009D3442"/>
    <w:rsid w:val="009D3840"/>
    <w:rsid w:val="009D3D43"/>
    <w:rsid w:val="009D3E28"/>
    <w:rsid w:val="009D4034"/>
    <w:rsid w:val="009D4245"/>
    <w:rsid w:val="009D43A6"/>
    <w:rsid w:val="009D43D6"/>
    <w:rsid w:val="009D456D"/>
    <w:rsid w:val="009D4590"/>
    <w:rsid w:val="009D4816"/>
    <w:rsid w:val="009D4B43"/>
    <w:rsid w:val="009D4CAE"/>
    <w:rsid w:val="009D520D"/>
    <w:rsid w:val="009D5475"/>
    <w:rsid w:val="009D5A55"/>
    <w:rsid w:val="009D5CC9"/>
    <w:rsid w:val="009D5F26"/>
    <w:rsid w:val="009D6403"/>
    <w:rsid w:val="009D669D"/>
    <w:rsid w:val="009D674B"/>
    <w:rsid w:val="009D6851"/>
    <w:rsid w:val="009D6AF4"/>
    <w:rsid w:val="009D6B5C"/>
    <w:rsid w:val="009D6C5D"/>
    <w:rsid w:val="009D6D0C"/>
    <w:rsid w:val="009D6EAD"/>
    <w:rsid w:val="009D7248"/>
    <w:rsid w:val="009D727F"/>
    <w:rsid w:val="009D742E"/>
    <w:rsid w:val="009D7854"/>
    <w:rsid w:val="009D78C1"/>
    <w:rsid w:val="009D78F0"/>
    <w:rsid w:val="009D7934"/>
    <w:rsid w:val="009D7AAD"/>
    <w:rsid w:val="009D7BF0"/>
    <w:rsid w:val="009D7D6F"/>
    <w:rsid w:val="009D7EE1"/>
    <w:rsid w:val="009E0006"/>
    <w:rsid w:val="009E00D3"/>
    <w:rsid w:val="009E0114"/>
    <w:rsid w:val="009E0318"/>
    <w:rsid w:val="009E03E9"/>
    <w:rsid w:val="009E045C"/>
    <w:rsid w:val="009E05E3"/>
    <w:rsid w:val="009E069B"/>
    <w:rsid w:val="009E06EE"/>
    <w:rsid w:val="009E0918"/>
    <w:rsid w:val="009E093D"/>
    <w:rsid w:val="009E0A27"/>
    <w:rsid w:val="009E0B41"/>
    <w:rsid w:val="009E0B68"/>
    <w:rsid w:val="009E0BEF"/>
    <w:rsid w:val="009E0BF0"/>
    <w:rsid w:val="009E0C5E"/>
    <w:rsid w:val="009E10EC"/>
    <w:rsid w:val="009E1269"/>
    <w:rsid w:val="009E1AFB"/>
    <w:rsid w:val="009E1CAD"/>
    <w:rsid w:val="009E1D37"/>
    <w:rsid w:val="009E1F50"/>
    <w:rsid w:val="009E2019"/>
    <w:rsid w:val="009E21B3"/>
    <w:rsid w:val="009E225B"/>
    <w:rsid w:val="009E235B"/>
    <w:rsid w:val="009E2499"/>
    <w:rsid w:val="009E26F0"/>
    <w:rsid w:val="009E27D5"/>
    <w:rsid w:val="009E2A80"/>
    <w:rsid w:val="009E2BAA"/>
    <w:rsid w:val="009E2DA7"/>
    <w:rsid w:val="009E2E91"/>
    <w:rsid w:val="009E2EE9"/>
    <w:rsid w:val="009E300A"/>
    <w:rsid w:val="009E3192"/>
    <w:rsid w:val="009E344F"/>
    <w:rsid w:val="009E3525"/>
    <w:rsid w:val="009E3E62"/>
    <w:rsid w:val="009E4149"/>
    <w:rsid w:val="009E45DA"/>
    <w:rsid w:val="009E464B"/>
    <w:rsid w:val="009E4866"/>
    <w:rsid w:val="009E4940"/>
    <w:rsid w:val="009E4ACA"/>
    <w:rsid w:val="009E4C7C"/>
    <w:rsid w:val="009E4CD9"/>
    <w:rsid w:val="009E4D19"/>
    <w:rsid w:val="009E4DE9"/>
    <w:rsid w:val="009E5145"/>
    <w:rsid w:val="009E514B"/>
    <w:rsid w:val="009E549F"/>
    <w:rsid w:val="009E56C9"/>
    <w:rsid w:val="009E572C"/>
    <w:rsid w:val="009E5AD7"/>
    <w:rsid w:val="009E5B2E"/>
    <w:rsid w:val="009E5C2D"/>
    <w:rsid w:val="009E5F85"/>
    <w:rsid w:val="009E60F6"/>
    <w:rsid w:val="009E61DB"/>
    <w:rsid w:val="009E63C6"/>
    <w:rsid w:val="009E64E5"/>
    <w:rsid w:val="009E6E02"/>
    <w:rsid w:val="009E7109"/>
    <w:rsid w:val="009E71B7"/>
    <w:rsid w:val="009E7359"/>
    <w:rsid w:val="009E78B7"/>
    <w:rsid w:val="009E79AC"/>
    <w:rsid w:val="009E79E0"/>
    <w:rsid w:val="009E7AA0"/>
    <w:rsid w:val="009E7BF0"/>
    <w:rsid w:val="009E7CC7"/>
    <w:rsid w:val="009E7DB1"/>
    <w:rsid w:val="009F0203"/>
    <w:rsid w:val="009F0209"/>
    <w:rsid w:val="009F0445"/>
    <w:rsid w:val="009F0658"/>
    <w:rsid w:val="009F0850"/>
    <w:rsid w:val="009F0EAD"/>
    <w:rsid w:val="009F0F2A"/>
    <w:rsid w:val="009F1023"/>
    <w:rsid w:val="009F10E9"/>
    <w:rsid w:val="009F1117"/>
    <w:rsid w:val="009F133A"/>
    <w:rsid w:val="009F17DE"/>
    <w:rsid w:val="009F18B3"/>
    <w:rsid w:val="009F1B3F"/>
    <w:rsid w:val="009F1DD3"/>
    <w:rsid w:val="009F1F80"/>
    <w:rsid w:val="009F2152"/>
    <w:rsid w:val="009F25A2"/>
    <w:rsid w:val="009F279A"/>
    <w:rsid w:val="009F28F2"/>
    <w:rsid w:val="009F2D2D"/>
    <w:rsid w:val="009F2D3D"/>
    <w:rsid w:val="009F2F0E"/>
    <w:rsid w:val="009F2F32"/>
    <w:rsid w:val="009F313C"/>
    <w:rsid w:val="009F32AC"/>
    <w:rsid w:val="009F3679"/>
    <w:rsid w:val="009F3C77"/>
    <w:rsid w:val="009F3C80"/>
    <w:rsid w:val="009F3FD5"/>
    <w:rsid w:val="009F4134"/>
    <w:rsid w:val="009F456E"/>
    <w:rsid w:val="009F477F"/>
    <w:rsid w:val="009F4795"/>
    <w:rsid w:val="009F47F0"/>
    <w:rsid w:val="009F4B20"/>
    <w:rsid w:val="009F4BA6"/>
    <w:rsid w:val="009F4E36"/>
    <w:rsid w:val="009F503A"/>
    <w:rsid w:val="009F5383"/>
    <w:rsid w:val="009F560D"/>
    <w:rsid w:val="009F5676"/>
    <w:rsid w:val="009F5732"/>
    <w:rsid w:val="009F5862"/>
    <w:rsid w:val="009F5AF7"/>
    <w:rsid w:val="009F5C1C"/>
    <w:rsid w:val="009F5C51"/>
    <w:rsid w:val="009F631B"/>
    <w:rsid w:val="009F6578"/>
    <w:rsid w:val="009F670F"/>
    <w:rsid w:val="009F6725"/>
    <w:rsid w:val="009F6935"/>
    <w:rsid w:val="009F6A15"/>
    <w:rsid w:val="009F6AFA"/>
    <w:rsid w:val="009F6EEC"/>
    <w:rsid w:val="009F7021"/>
    <w:rsid w:val="009F72FF"/>
    <w:rsid w:val="009F7AC8"/>
    <w:rsid w:val="009F7C01"/>
    <w:rsid w:val="009F7CA6"/>
    <w:rsid w:val="009F7D56"/>
    <w:rsid w:val="009F7E64"/>
    <w:rsid w:val="00A00005"/>
    <w:rsid w:val="00A00197"/>
    <w:rsid w:val="00A00232"/>
    <w:rsid w:val="00A0032C"/>
    <w:rsid w:val="00A003CF"/>
    <w:rsid w:val="00A004A1"/>
    <w:rsid w:val="00A007A6"/>
    <w:rsid w:val="00A008D6"/>
    <w:rsid w:val="00A0100D"/>
    <w:rsid w:val="00A01188"/>
    <w:rsid w:val="00A0162D"/>
    <w:rsid w:val="00A0164D"/>
    <w:rsid w:val="00A01899"/>
    <w:rsid w:val="00A01CC3"/>
    <w:rsid w:val="00A01CF8"/>
    <w:rsid w:val="00A01D99"/>
    <w:rsid w:val="00A01E35"/>
    <w:rsid w:val="00A01E4B"/>
    <w:rsid w:val="00A01FB0"/>
    <w:rsid w:val="00A01FF4"/>
    <w:rsid w:val="00A0203B"/>
    <w:rsid w:val="00A022C6"/>
    <w:rsid w:val="00A022E0"/>
    <w:rsid w:val="00A024A6"/>
    <w:rsid w:val="00A0259E"/>
    <w:rsid w:val="00A027DF"/>
    <w:rsid w:val="00A0280A"/>
    <w:rsid w:val="00A02A4E"/>
    <w:rsid w:val="00A02E26"/>
    <w:rsid w:val="00A02F84"/>
    <w:rsid w:val="00A0310D"/>
    <w:rsid w:val="00A03117"/>
    <w:rsid w:val="00A031C0"/>
    <w:rsid w:val="00A03764"/>
    <w:rsid w:val="00A03CC3"/>
    <w:rsid w:val="00A03F6D"/>
    <w:rsid w:val="00A040AC"/>
    <w:rsid w:val="00A0412D"/>
    <w:rsid w:val="00A0484D"/>
    <w:rsid w:val="00A0492B"/>
    <w:rsid w:val="00A0496D"/>
    <w:rsid w:val="00A04D63"/>
    <w:rsid w:val="00A053F5"/>
    <w:rsid w:val="00A0550C"/>
    <w:rsid w:val="00A05920"/>
    <w:rsid w:val="00A05A73"/>
    <w:rsid w:val="00A05E80"/>
    <w:rsid w:val="00A06030"/>
    <w:rsid w:val="00A0645B"/>
    <w:rsid w:val="00A065B1"/>
    <w:rsid w:val="00A067AC"/>
    <w:rsid w:val="00A06886"/>
    <w:rsid w:val="00A06E0F"/>
    <w:rsid w:val="00A07086"/>
    <w:rsid w:val="00A072C9"/>
    <w:rsid w:val="00A07824"/>
    <w:rsid w:val="00A07850"/>
    <w:rsid w:val="00A07A49"/>
    <w:rsid w:val="00A07A64"/>
    <w:rsid w:val="00A07B00"/>
    <w:rsid w:val="00A07EBD"/>
    <w:rsid w:val="00A1035C"/>
    <w:rsid w:val="00A105C5"/>
    <w:rsid w:val="00A105DF"/>
    <w:rsid w:val="00A107A6"/>
    <w:rsid w:val="00A10A7E"/>
    <w:rsid w:val="00A10E13"/>
    <w:rsid w:val="00A10ED3"/>
    <w:rsid w:val="00A1121C"/>
    <w:rsid w:val="00A11269"/>
    <w:rsid w:val="00A1128E"/>
    <w:rsid w:val="00A1146B"/>
    <w:rsid w:val="00A114A8"/>
    <w:rsid w:val="00A1171B"/>
    <w:rsid w:val="00A11BF9"/>
    <w:rsid w:val="00A11D48"/>
    <w:rsid w:val="00A12030"/>
    <w:rsid w:val="00A12318"/>
    <w:rsid w:val="00A12576"/>
    <w:rsid w:val="00A128EF"/>
    <w:rsid w:val="00A128F4"/>
    <w:rsid w:val="00A12BA5"/>
    <w:rsid w:val="00A12C5A"/>
    <w:rsid w:val="00A131D3"/>
    <w:rsid w:val="00A1328D"/>
    <w:rsid w:val="00A132B7"/>
    <w:rsid w:val="00A13497"/>
    <w:rsid w:val="00A1381D"/>
    <w:rsid w:val="00A138D4"/>
    <w:rsid w:val="00A13E30"/>
    <w:rsid w:val="00A13F10"/>
    <w:rsid w:val="00A14723"/>
    <w:rsid w:val="00A1479E"/>
    <w:rsid w:val="00A149D3"/>
    <w:rsid w:val="00A14B67"/>
    <w:rsid w:val="00A14C6D"/>
    <w:rsid w:val="00A14ED0"/>
    <w:rsid w:val="00A1521D"/>
    <w:rsid w:val="00A152E7"/>
    <w:rsid w:val="00A15325"/>
    <w:rsid w:val="00A15666"/>
    <w:rsid w:val="00A15BF3"/>
    <w:rsid w:val="00A15CE3"/>
    <w:rsid w:val="00A15F0D"/>
    <w:rsid w:val="00A1614C"/>
    <w:rsid w:val="00A163E5"/>
    <w:rsid w:val="00A16492"/>
    <w:rsid w:val="00A16828"/>
    <w:rsid w:val="00A16AF3"/>
    <w:rsid w:val="00A16B70"/>
    <w:rsid w:val="00A16F3D"/>
    <w:rsid w:val="00A171EB"/>
    <w:rsid w:val="00A173E3"/>
    <w:rsid w:val="00A17679"/>
    <w:rsid w:val="00A177BC"/>
    <w:rsid w:val="00A179B7"/>
    <w:rsid w:val="00A17BC1"/>
    <w:rsid w:val="00A17F2C"/>
    <w:rsid w:val="00A2020B"/>
    <w:rsid w:val="00A2049A"/>
    <w:rsid w:val="00A2051B"/>
    <w:rsid w:val="00A20727"/>
    <w:rsid w:val="00A20997"/>
    <w:rsid w:val="00A209F4"/>
    <w:rsid w:val="00A20A6E"/>
    <w:rsid w:val="00A20F82"/>
    <w:rsid w:val="00A212B4"/>
    <w:rsid w:val="00A21383"/>
    <w:rsid w:val="00A21448"/>
    <w:rsid w:val="00A214A5"/>
    <w:rsid w:val="00A2158C"/>
    <w:rsid w:val="00A216A9"/>
    <w:rsid w:val="00A218CB"/>
    <w:rsid w:val="00A219AD"/>
    <w:rsid w:val="00A219B0"/>
    <w:rsid w:val="00A21A6B"/>
    <w:rsid w:val="00A21B8A"/>
    <w:rsid w:val="00A21BB6"/>
    <w:rsid w:val="00A21D3E"/>
    <w:rsid w:val="00A2207E"/>
    <w:rsid w:val="00A22649"/>
    <w:rsid w:val="00A22C2B"/>
    <w:rsid w:val="00A22C47"/>
    <w:rsid w:val="00A22CDF"/>
    <w:rsid w:val="00A22D33"/>
    <w:rsid w:val="00A22D8B"/>
    <w:rsid w:val="00A230DB"/>
    <w:rsid w:val="00A231A4"/>
    <w:rsid w:val="00A23306"/>
    <w:rsid w:val="00A23388"/>
    <w:rsid w:val="00A234D5"/>
    <w:rsid w:val="00A2353D"/>
    <w:rsid w:val="00A23612"/>
    <w:rsid w:val="00A2365B"/>
    <w:rsid w:val="00A237A5"/>
    <w:rsid w:val="00A23800"/>
    <w:rsid w:val="00A23806"/>
    <w:rsid w:val="00A23902"/>
    <w:rsid w:val="00A23AB8"/>
    <w:rsid w:val="00A23AC6"/>
    <w:rsid w:val="00A23CC1"/>
    <w:rsid w:val="00A23EFA"/>
    <w:rsid w:val="00A23F23"/>
    <w:rsid w:val="00A23FA4"/>
    <w:rsid w:val="00A242A8"/>
    <w:rsid w:val="00A2434B"/>
    <w:rsid w:val="00A24410"/>
    <w:rsid w:val="00A2444C"/>
    <w:rsid w:val="00A244B5"/>
    <w:rsid w:val="00A2455F"/>
    <w:rsid w:val="00A2472E"/>
    <w:rsid w:val="00A24783"/>
    <w:rsid w:val="00A24928"/>
    <w:rsid w:val="00A24F77"/>
    <w:rsid w:val="00A24F9F"/>
    <w:rsid w:val="00A2511B"/>
    <w:rsid w:val="00A251C6"/>
    <w:rsid w:val="00A252CB"/>
    <w:rsid w:val="00A25559"/>
    <w:rsid w:val="00A255C0"/>
    <w:rsid w:val="00A25733"/>
    <w:rsid w:val="00A259BB"/>
    <w:rsid w:val="00A259C3"/>
    <w:rsid w:val="00A25CA5"/>
    <w:rsid w:val="00A2640D"/>
    <w:rsid w:val="00A2645F"/>
    <w:rsid w:val="00A2668E"/>
    <w:rsid w:val="00A26743"/>
    <w:rsid w:val="00A269A6"/>
    <w:rsid w:val="00A269F1"/>
    <w:rsid w:val="00A26C6C"/>
    <w:rsid w:val="00A26FF7"/>
    <w:rsid w:val="00A27400"/>
    <w:rsid w:val="00A2742B"/>
    <w:rsid w:val="00A2784E"/>
    <w:rsid w:val="00A278AA"/>
    <w:rsid w:val="00A2794E"/>
    <w:rsid w:val="00A27953"/>
    <w:rsid w:val="00A2797C"/>
    <w:rsid w:val="00A27A35"/>
    <w:rsid w:val="00A27BDA"/>
    <w:rsid w:val="00A27DC7"/>
    <w:rsid w:val="00A27FBC"/>
    <w:rsid w:val="00A3036D"/>
    <w:rsid w:val="00A30693"/>
    <w:rsid w:val="00A30A9F"/>
    <w:rsid w:val="00A30C1B"/>
    <w:rsid w:val="00A31033"/>
    <w:rsid w:val="00A31125"/>
    <w:rsid w:val="00A31378"/>
    <w:rsid w:val="00A31516"/>
    <w:rsid w:val="00A31553"/>
    <w:rsid w:val="00A31904"/>
    <w:rsid w:val="00A31965"/>
    <w:rsid w:val="00A3196A"/>
    <w:rsid w:val="00A31AC1"/>
    <w:rsid w:val="00A32038"/>
    <w:rsid w:val="00A32090"/>
    <w:rsid w:val="00A321FD"/>
    <w:rsid w:val="00A32736"/>
    <w:rsid w:val="00A329C2"/>
    <w:rsid w:val="00A32A50"/>
    <w:rsid w:val="00A32B98"/>
    <w:rsid w:val="00A32CC7"/>
    <w:rsid w:val="00A32D27"/>
    <w:rsid w:val="00A32E01"/>
    <w:rsid w:val="00A32E38"/>
    <w:rsid w:val="00A32F3D"/>
    <w:rsid w:val="00A3306A"/>
    <w:rsid w:val="00A33101"/>
    <w:rsid w:val="00A3369F"/>
    <w:rsid w:val="00A33D73"/>
    <w:rsid w:val="00A33D82"/>
    <w:rsid w:val="00A33DF0"/>
    <w:rsid w:val="00A33FE2"/>
    <w:rsid w:val="00A340B7"/>
    <w:rsid w:val="00A34523"/>
    <w:rsid w:val="00A34742"/>
    <w:rsid w:val="00A34EA8"/>
    <w:rsid w:val="00A34FBE"/>
    <w:rsid w:val="00A35416"/>
    <w:rsid w:val="00A35432"/>
    <w:rsid w:val="00A355A7"/>
    <w:rsid w:val="00A355D5"/>
    <w:rsid w:val="00A35B1E"/>
    <w:rsid w:val="00A35DDD"/>
    <w:rsid w:val="00A35F21"/>
    <w:rsid w:val="00A3626F"/>
    <w:rsid w:val="00A36B55"/>
    <w:rsid w:val="00A36BAF"/>
    <w:rsid w:val="00A36C14"/>
    <w:rsid w:val="00A36CB6"/>
    <w:rsid w:val="00A36DE7"/>
    <w:rsid w:val="00A370F6"/>
    <w:rsid w:val="00A3710C"/>
    <w:rsid w:val="00A371E4"/>
    <w:rsid w:val="00A37349"/>
    <w:rsid w:val="00A3735D"/>
    <w:rsid w:val="00A37700"/>
    <w:rsid w:val="00A37829"/>
    <w:rsid w:val="00A378E5"/>
    <w:rsid w:val="00A37EAF"/>
    <w:rsid w:val="00A4033B"/>
    <w:rsid w:val="00A404A8"/>
    <w:rsid w:val="00A4067C"/>
    <w:rsid w:val="00A406D7"/>
    <w:rsid w:val="00A406F5"/>
    <w:rsid w:val="00A4088A"/>
    <w:rsid w:val="00A4092E"/>
    <w:rsid w:val="00A40A61"/>
    <w:rsid w:val="00A40BF0"/>
    <w:rsid w:val="00A40C56"/>
    <w:rsid w:val="00A40C70"/>
    <w:rsid w:val="00A40F50"/>
    <w:rsid w:val="00A41013"/>
    <w:rsid w:val="00A41030"/>
    <w:rsid w:val="00A4127D"/>
    <w:rsid w:val="00A41410"/>
    <w:rsid w:val="00A41484"/>
    <w:rsid w:val="00A41506"/>
    <w:rsid w:val="00A41749"/>
    <w:rsid w:val="00A41844"/>
    <w:rsid w:val="00A41A7B"/>
    <w:rsid w:val="00A41B95"/>
    <w:rsid w:val="00A41C56"/>
    <w:rsid w:val="00A41FA8"/>
    <w:rsid w:val="00A421A2"/>
    <w:rsid w:val="00A42362"/>
    <w:rsid w:val="00A4241E"/>
    <w:rsid w:val="00A42522"/>
    <w:rsid w:val="00A4282F"/>
    <w:rsid w:val="00A4294A"/>
    <w:rsid w:val="00A42BE7"/>
    <w:rsid w:val="00A42E48"/>
    <w:rsid w:val="00A430E3"/>
    <w:rsid w:val="00A4319E"/>
    <w:rsid w:val="00A435DF"/>
    <w:rsid w:val="00A43803"/>
    <w:rsid w:val="00A43A05"/>
    <w:rsid w:val="00A43C6A"/>
    <w:rsid w:val="00A43D4F"/>
    <w:rsid w:val="00A4403E"/>
    <w:rsid w:val="00A441DF"/>
    <w:rsid w:val="00A44456"/>
    <w:rsid w:val="00A44750"/>
    <w:rsid w:val="00A44962"/>
    <w:rsid w:val="00A45006"/>
    <w:rsid w:val="00A45182"/>
    <w:rsid w:val="00A45305"/>
    <w:rsid w:val="00A45800"/>
    <w:rsid w:val="00A4587F"/>
    <w:rsid w:val="00A458BE"/>
    <w:rsid w:val="00A458F4"/>
    <w:rsid w:val="00A45EC7"/>
    <w:rsid w:val="00A4651B"/>
    <w:rsid w:val="00A4674B"/>
    <w:rsid w:val="00A467DC"/>
    <w:rsid w:val="00A46863"/>
    <w:rsid w:val="00A46B82"/>
    <w:rsid w:val="00A47011"/>
    <w:rsid w:val="00A47165"/>
    <w:rsid w:val="00A471FF"/>
    <w:rsid w:val="00A47481"/>
    <w:rsid w:val="00A47660"/>
    <w:rsid w:val="00A4797C"/>
    <w:rsid w:val="00A479E9"/>
    <w:rsid w:val="00A47A82"/>
    <w:rsid w:val="00A47B67"/>
    <w:rsid w:val="00A47BF4"/>
    <w:rsid w:val="00A47CC1"/>
    <w:rsid w:val="00A50282"/>
    <w:rsid w:val="00A503A3"/>
    <w:rsid w:val="00A50955"/>
    <w:rsid w:val="00A50AF3"/>
    <w:rsid w:val="00A50B59"/>
    <w:rsid w:val="00A50D3C"/>
    <w:rsid w:val="00A50F3D"/>
    <w:rsid w:val="00A517F2"/>
    <w:rsid w:val="00A51922"/>
    <w:rsid w:val="00A5193F"/>
    <w:rsid w:val="00A51CAB"/>
    <w:rsid w:val="00A51E63"/>
    <w:rsid w:val="00A52090"/>
    <w:rsid w:val="00A521F3"/>
    <w:rsid w:val="00A52307"/>
    <w:rsid w:val="00A5239B"/>
    <w:rsid w:val="00A525C2"/>
    <w:rsid w:val="00A52773"/>
    <w:rsid w:val="00A52899"/>
    <w:rsid w:val="00A52B8C"/>
    <w:rsid w:val="00A52DE9"/>
    <w:rsid w:val="00A52E8A"/>
    <w:rsid w:val="00A530E8"/>
    <w:rsid w:val="00A53274"/>
    <w:rsid w:val="00A5328D"/>
    <w:rsid w:val="00A5332B"/>
    <w:rsid w:val="00A535E1"/>
    <w:rsid w:val="00A5374A"/>
    <w:rsid w:val="00A53751"/>
    <w:rsid w:val="00A53A4D"/>
    <w:rsid w:val="00A53B17"/>
    <w:rsid w:val="00A53E2F"/>
    <w:rsid w:val="00A53EB2"/>
    <w:rsid w:val="00A5412E"/>
    <w:rsid w:val="00A5430A"/>
    <w:rsid w:val="00A54315"/>
    <w:rsid w:val="00A543C0"/>
    <w:rsid w:val="00A543DC"/>
    <w:rsid w:val="00A544DD"/>
    <w:rsid w:val="00A54505"/>
    <w:rsid w:val="00A549F2"/>
    <w:rsid w:val="00A54C34"/>
    <w:rsid w:val="00A54D89"/>
    <w:rsid w:val="00A5525D"/>
    <w:rsid w:val="00A55503"/>
    <w:rsid w:val="00A5555B"/>
    <w:rsid w:val="00A5565B"/>
    <w:rsid w:val="00A55A9A"/>
    <w:rsid w:val="00A55C2F"/>
    <w:rsid w:val="00A55DDF"/>
    <w:rsid w:val="00A55E8C"/>
    <w:rsid w:val="00A56105"/>
    <w:rsid w:val="00A5614B"/>
    <w:rsid w:val="00A56516"/>
    <w:rsid w:val="00A5652E"/>
    <w:rsid w:val="00A56647"/>
    <w:rsid w:val="00A566AA"/>
    <w:rsid w:val="00A569EB"/>
    <w:rsid w:val="00A56A6C"/>
    <w:rsid w:val="00A56B1A"/>
    <w:rsid w:val="00A56B37"/>
    <w:rsid w:val="00A56D2C"/>
    <w:rsid w:val="00A56EEE"/>
    <w:rsid w:val="00A570B0"/>
    <w:rsid w:val="00A577C2"/>
    <w:rsid w:val="00A57D95"/>
    <w:rsid w:val="00A57EF8"/>
    <w:rsid w:val="00A57F02"/>
    <w:rsid w:val="00A603EE"/>
    <w:rsid w:val="00A60454"/>
    <w:rsid w:val="00A60B70"/>
    <w:rsid w:val="00A60C0F"/>
    <w:rsid w:val="00A60D2E"/>
    <w:rsid w:val="00A6124F"/>
    <w:rsid w:val="00A612A6"/>
    <w:rsid w:val="00A61324"/>
    <w:rsid w:val="00A615BF"/>
    <w:rsid w:val="00A618CC"/>
    <w:rsid w:val="00A61D64"/>
    <w:rsid w:val="00A61D7B"/>
    <w:rsid w:val="00A61EDF"/>
    <w:rsid w:val="00A620D1"/>
    <w:rsid w:val="00A623B8"/>
    <w:rsid w:val="00A62541"/>
    <w:rsid w:val="00A62666"/>
    <w:rsid w:val="00A62777"/>
    <w:rsid w:val="00A62B07"/>
    <w:rsid w:val="00A62B54"/>
    <w:rsid w:val="00A62B61"/>
    <w:rsid w:val="00A62C52"/>
    <w:rsid w:val="00A63178"/>
    <w:rsid w:val="00A63670"/>
    <w:rsid w:val="00A636F9"/>
    <w:rsid w:val="00A6371F"/>
    <w:rsid w:val="00A639E1"/>
    <w:rsid w:val="00A63C2A"/>
    <w:rsid w:val="00A6424A"/>
    <w:rsid w:val="00A6428D"/>
    <w:rsid w:val="00A6429C"/>
    <w:rsid w:val="00A643E1"/>
    <w:rsid w:val="00A64897"/>
    <w:rsid w:val="00A64C72"/>
    <w:rsid w:val="00A64EA0"/>
    <w:rsid w:val="00A64F1E"/>
    <w:rsid w:val="00A65205"/>
    <w:rsid w:val="00A652A9"/>
    <w:rsid w:val="00A6544E"/>
    <w:rsid w:val="00A654C5"/>
    <w:rsid w:val="00A659FB"/>
    <w:rsid w:val="00A65AB3"/>
    <w:rsid w:val="00A65B7C"/>
    <w:rsid w:val="00A65C56"/>
    <w:rsid w:val="00A65C99"/>
    <w:rsid w:val="00A65CE9"/>
    <w:rsid w:val="00A661A3"/>
    <w:rsid w:val="00A66217"/>
    <w:rsid w:val="00A66256"/>
    <w:rsid w:val="00A664D5"/>
    <w:rsid w:val="00A667AF"/>
    <w:rsid w:val="00A668DA"/>
    <w:rsid w:val="00A66B17"/>
    <w:rsid w:val="00A66E83"/>
    <w:rsid w:val="00A6702E"/>
    <w:rsid w:val="00A672F4"/>
    <w:rsid w:val="00A67396"/>
    <w:rsid w:val="00A674DA"/>
    <w:rsid w:val="00A6786E"/>
    <w:rsid w:val="00A67871"/>
    <w:rsid w:val="00A67BB3"/>
    <w:rsid w:val="00A67E69"/>
    <w:rsid w:val="00A67EAE"/>
    <w:rsid w:val="00A700BA"/>
    <w:rsid w:val="00A701DB"/>
    <w:rsid w:val="00A7066E"/>
    <w:rsid w:val="00A70956"/>
    <w:rsid w:val="00A70A47"/>
    <w:rsid w:val="00A70ABF"/>
    <w:rsid w:val="00A70F9A"/>
    <w:rsid w:val="00A70FEB"/>
    <w:rsid w:val="00A71239"/>
    <w:rsid w:val="00A71451"/>
    <w:rsid w:val="00A716CE"/>
    <w:rsid w:val="00A716F6"/>
    <w:rsid w:val="00A717E1"/>
    <w:rsid w:val="00A718E2"/>
    <w:rsid w:val="00A71CAC"/>
    <w:rsid w:val="00A72116"/>
    <w:rsid w:val="00A7212D"/>
    <w:rsid w:val="00A7218B"/>
    <w:rsid w:val="00A725FF"/>
    <w:rsid w:val="00A727D6"/>
    <w:rsid w:val="00A72B1D"/>
    <w:rsid w:val="00A72C65"/>
    <w:rsid w:val="00A72CB5"/>
    <w:rsid w:val="00A7316B"/>
    <w:rsid w:val="00A731E0"/>
    <w:rsid w:val="00A731FC"/>
    <w:rsid w:val="00A7333A"/>
    <w:rsid w:val="00A736AE"/>
    <w:rsid w:val="00A736C8"/>
    <w:rsid w:val="00A73760"/>
    <w:rsid w:val="00A737C0"/>
    <w:rsid w:val="00A739C4"/>
    <w:rsid w:val="00A73C95"/>
    <w:rsid w:val="00A73DA0"/>
    <w:rsid w:val="00A73E98"/>
    <w:rsid w:val="00A7403E"/>
    <w:rsid w:val="00A7418C"/>
    <w:rsid w:val="00A744A1"/>
    <w:rsid w:val="00A744EF"/>
    <w:rsid w:val="00A7453D"/>
    <w:rsid w:val="00A745C9"/>
    <w:rsid w:val="00A7485D"/>
    <w:rsid w:val="00A74A4E"/>
    <w:rsid w:val="00A74A5B"/>
    <w:rsid w:val="00A74D7F"/>
    <w:rsid w:val="00A752FC"/>
    <w:rsid w:val="00A753A0"/>
    <w:rsid w:val="00A75887"/>
    <w:rsid w:val="00A75CA0"/>
    <w:rsid w:val="00A75E8C"/>
    <w:rsid w:val="00A75EE2"/>
    <w:rsid w:val="00A75F9B"/>
    <w:rsid w:val="00A7649D"/>
    <w:rsid w:val="00A76506"/>
    <w:rsid w:val="00A7657C"/>
    <w:rsid w:val="00A765DF"/>
    <w:rsid w:val="00A76680"/>
    <w:rsid w:val="00A766CD"/>
    <w:rsid w:val="00A7683B"/>
    <w:rsid w:val="00A76964"/>
    <w:rsid w:val="00A769D4"/>
    <w:rsid w:val="00A769F1"/>
    <w:rsid w:val="00A76C68"/>
    <w:rsid w:val="00A76CF1"/>
    <w:rsid w:val="00A76E35"/>
    <w:rsid w:val="00A77117"/>
    <w:rsid w:val="00A771E5"/>
    <w:rsid w:val="00A7724E"/>
    <w:rsid w:val="00A775B9"/>
    <w:rsid w:val="00A7770F"/>
    <w:rsid w:val="00A7775B"/>
    <w:rsid w:val="00A77B0F"/>
    <w:rsid w:val="00A77B3D"/>
    <w:rsid w:val="00A77FD8"/>
    <w:rsid w:val="00A8007E"/>
    <w:rsid w:val="00A8017E"/>
    <w:rsid w:val="00A80282"/>
    <w:rsid w:val="00A80368"/>
    <w:rsid w:val="00A8067D"/>
    <w:rsid w:val="00A808C2"/>
    <w:rsid w:val="00A80A9E"/>
    <w:rsid w:val="00A80CBE"/>
    <w:rsid w:val="00A80F3A"/>
    <w:rsid w:val="00A81127"/>
    <w:rsid w:val="00A812AB"/>
    <w:rsid w:val="00A81691"/>
    <w:rsid w:val="00A8188B"/>
    <w:rsid w:val="00A81E2E"/>
    <w:rsid w:val="00A820ED"/>
    <w:rsid w:val="00A82278"/>
    <w:rsid w:val="00A82436"/>
    <w:rsid w:val="00A8245D"/>
    <w:rsid w:val="00A824BD"/>
    <w:rsid w:val="00A8260F"/>
    <w:rsid w:val="00A827F9"/>
    <w:rsid w:val="00A82BBF"/>
    <w:rsid w:val="00A82D42"/>
    <w:rsid w:val="00A830EB"/>
    <w:rsid w:val="00A83105"/>
    <w:rsid w:val="00A8310A"/>
    <w:rsid w:val="00A831E9"/>
    <w:rsid w:val="00A8328F"/>
    <w:rsid w:val="00A835C6"/>
    <w:rsid w:val="00A8360C"/>
    <w:rsid w:val="00A83805"/>
    <w:rsid w:val="00A83851"/>
    <w:rsid w:val="00A838A2"/>
    <w:rsid w:val="00A83968"/>
    <w:rsid w:val="00A83D3B"/>
    <w:rsid w:val="00A83D53"/>
    <w:rsid w:val="00A83E96"/>
    <w:rsid w:val="00A840BB"/>
    <w:rsid w:val="00A840EB"/>
    <w:rsid w:val="00A84594"/>
    <w:rsid w:val="00A84C6B"/>
    <w:rsid w:val="00A84C83"/>
    <w:rsid w:val="00A84E99"/>
    <w:rsid w:val="00A85425"/>
    <w:rsid w:val="00A85661"/>
    <w:rsid w:val="00A858A1"/>
    <w:rsid w:val="00A858E3"/>
    <w:rsid w:val="00A85B26"/>
    <w:rsid w:val="00A86007"/>
    <w:rsid w:val="00A861AA"/>
    <w:rsid w:val="00A861CB"/>
    <w:rsid w:val="00A86281"/>
    <w:rsid w:val="00A869A3"/>
    <w:rsid w:val="00A869EE"/>
    <w:rsid w:val="00A86BC2"/>
    <w:rsid w:val="00A87043"/>
    <w:rsid w:val="00A87059"/>
    <w:rsid w:val="00A870E7"/>
    <w:rsid w:val="00A870FB"/>
    <w:rsid w:val="00A8718C"/>
    <w:rsid w:val="00A87381"/>
    <w:rsid w:val="00A8749D"/>
    <w:rsid w:val="00A90613"/>
    <w:rsid w:val="00A907F7"/>
    <w:rsid w:val="00A90A01"/>
    <w:rsid w:val="00A90F18"/>
    <w:rsid w:val="00A911D6"/>
    <w:rsid w:val="00A9138B"/>
    <w:rsid w:val="00A9175B"/>
    <w:rsid w:val="00A918F9"/>
    <w:rsid w:val="00A91B46"/>
    <w:rsid w:val="00A91B7C"/>
    <w:rsid w:val="00A91BD8"/>
    <w:rsid w:val="00A91D3D"/>
    <w:rsid w:val="00A91FD6"/>
    <w:rsid w:val="00A920C2"/>
    <w:rsid w:val="00A92526"/>
    <w:rsid w:val="00A92645"/>
    <w:rsid w:val="00A92D0C"/>
    <w:rsid w:val="00A92D57"/>
    <w:rsid w:val="00A92FB9"/>
    <w:rsid w:val="00A93339"/>
    <w:rsid w:val="00A93519"/>
    <w:rsid w:val="00A936D2"/>
    <w:rsid w:val="00A93875"/>
    <w:rsid w:val="00A93C6D"/>
    <w:rsid w:val="00A93E5C"/>
    <w:rsid w:val="00A94157"/>
    <w:rsid w:val="00A94A85"/>
    <w:rsid w:val="00A94BA1"/>
    <w:rsid w:val="00A94F62"/>
    <w:rsid w:val="00A94FE6"/>
    <w:rsid w:val="00A950C2"/>
    <w:rsid w:val="00A95314"/>
    <w:rsid w:val="00A95440"/>
    <w:rsid w:val="00A958F5"/>
    <w:rsid w:val="00A9590E"/>
    <w:rsid w:val="00A95F78"/>
    <w:rsid w:val="00A95F91"/>
    <w:rsid w:val="00A96243"/>
    <w:rsid w:val="00A9638F"/>
    <w:rsid w:val="00A966C3"/>
    <w:rsid w:val="00A9672F"/>
    <w:rsid w:val="00A96DA2"/>
    <w:rsid w:val="00A96DC9"/>
    <w:rsid w:val="00A96E36"/>
    <w:rsid w:val="00A96FD3"/>
    <w:rsid w:val="00A9734A"/>
    <w:rsid w:val="00A97359"/>
    <w:rsid w:val="00A976D5"/>
    <w:rsid w:val="00A97945"/>
    <w:rsid w:val="00A97A8F"/>
    <w:rsid w:val="00A97D9A"/>
    <w:rsid w:val="00A97E29"/>
    <w:rsid w:val="00AA0532"/>
    <w:rsid w:val="00AA057D"/>
    <w:rsid w:val="00AA0891"/>
    <w:rsid w:val="00AA0C37"/>
    <w:rsid w:val="00AA0F49"/>
    <w:rsid w:val="00AA105B"/>
    <w:rsid w:val="00AA111F"/>
    <w:rsid w:val="00AA1255"/>
    <w:rsid w:val="00AA1730"/>
    <w:rsid w:val="00AA17F1"/>
    <w:rsid w:val="00AA182D"/>
    <w:rsid w:val="00AA195A"/>
    <w:rsid w:val="00AA1C39"/>
    <w:rsid w:val="00AA1D96"/>
    <w:rsid w:val="00AA2164"/>
    <w:rsid w:val="00AA2231"/>
    <w:rsid w:val="00AA254D"/>
    <w:rsid w:val="00AA25BF"/>
    <w:rsid w:val="00AA25CD"/>
    <w:rsid w:val="00AA2606"/>
    <w:rsid w:val="00AA2613"/>
    <w:rsid w:val="00AA27A2"/>
    <w:rsid w:val="00AA29B6"/>
    <w:rsid w:val="00AA2B0C"/>
    <w:rsid w:val="00AA2CCE"/>
    <w:rsid w:val="00AA2D08"/>
    <w:rsid w:val="00AA2DC4"/>
    <w:rsid w:val="00AA32D8"/>
    <w:rsid w:val="00AA33C8"/>
    <w:rsid w:val="00AA3AF2"/>
    <w:rsid w:val="00AA3D4F"/>
    <w:rsid w:val="00AA3D58"/>
    <w:rsid w:val="00AA3E87"/>
    <w:rsid w:val="00AA405C"/>
    <w:rsid w:val="00AA4074"/>
    <w:rsid w:val="00AA40D4"/>
    <w:rsid w:val="00AA419D"/>
    <w:rsid w:val="00AA4599"/>
    <w:rsid w:val="00AA4946"/>
    <w:rsid w:val="00AA4AA8"/>
    <w:rsid w:val="00AA4BEE"/>
    <w:rsid w:val="00AA4CE3"/>
    <w:rsid w:val="00AA4D1A"/>
    <w:rsid w:val="00AA4FEC"/>
    <w:rsid w:val="00AA50B7"/>
    <w:rsid w:val="00AA50F7"/>
    <w:rsid w:val="00AA52E3"/>
    <w:rsid w:val="00AA5579"/>
    <w:rsid w:val="00AA5B24"/>
    <w:rsid w:val="00AA5C54"/>
    <w:rsid w:val="00AA5D7C"/>
    <w:rsid w:val="00AA63A5"/>
    <w:rsid w:val="00AA6639"/>
    <w:rsid w:val="00AA66E8"/>
    <w:rsid w:val="00AA6944"/>
    <w:rsid w:val="00AA6C92"/>
    <w:rsid w:val="00AA6CB5"/>
    <w:rsid w:val="00AA6D23"/>
    <w:rsid w:val="00AA6FE9"/>
    <w:rsid w:val="00AA7264"/>
    <w:rsid w:val="00AA745C"/>
    <w:rsid w:val="00AA7534"/>
    <w:rsid w:val="00AA76E9"/>
    <w:rsid w:val="00AA77A2"/>
    <w:rsid w:val="00AA79F7"/>
    <w:rsid w:val="00AA7A66"/>
    <w:rsid w:val="00AA7C07"/>
    <w:rsid w:val="00AA7FFB"/>
    <w:rsid w:val="00AB0162"/>
    <w:rsid w:val="00AB022B"/>
    <w:rsid w:val="00AB046A"/>
    <w:rsid w:val="00AB0A4C"/>
    <w:rsid w:val="00AB0B10"/>
    <w:rsid w:val="00AB0B86"/>
    <w:rsid w:val="00AB0EE6"/>
    <w:rsid w:val="00AB12FB"/>
    <w:rsid w:val="00AB134F"/>
    <w:rsid w:val="00AB145A"/>
    <w:rsid w:val="00AB16B7"/>
    <w:rsid w:val="00AB1C1E"/>
    <w:rsid w:val="00AB1E2C"/>
    <w:rsid w:val="00AB1F17"/>
    <w:rsid w:val="00AB206E"/>
    <w:rsid w:val="00AB2293"/>
    <w:rsid w:val="00AB26B7"/>
    <w:rsid w:val="00AB27D9"/>
    <w:rsid w:val="00AB2830"/>
    <w:rsid w:val="00AB285C"/>
    <w:rsid w:val="00AB2A4E"/>
    <w:rsid w:val="00AB2E17"/>
    <w:rsid w:val="00AB2E49"/>
    <w:rsid w:val="00AB2EF3"/>
    <w:rsid w:val="00AB2F9B"/>
    <w:rsid w:val="00AB3076"/>
    <w:rsid w:val="00AB30EE"/>
    <w:rsid w:val="00AB32A2"/>
    <w:rsid w:val="00AB3547"/>
    <w:rsid w:val="00AB35EE"/>
    <w:rsid w:val="00AB3767"/>
    <w:rsid w:val="00AB37AF"/>
    <w:rsid w:val="00AB3827"/>
    <w:rsid w:val="00AB3AAB"/>
    <w:rsid w:val="00AB3B43"/>
    <w:rsid w:val="00AB3B5A"/>
    <w:rsid w:val="00AB3B95"/>
    <w:rsid w:val="00AB3C6C"/>
    <w:rsid w:val="00AB4047"/>
    <w:rsid w:val="00AB438A"/>
    <w:rsid w:val="00AB4601"/>
    <w:rsid w:val="00AB47EB"/>
    <w:rsid w:val="00AB48B6"/>
    <w:rsid w:val="00AB48BC"/>
    <w:rsid w:val="00AB4B08"/>
    <w:rsid w:val="00AB4C49"/>
    <w:rsid w:val="00AB4FBA"/>
    <w:rsid w:val="00AB502B"/>
    <w:rsid w:val="00AB517A"/>
    <w:rsid w:val="00AB527B"/>
    <w:rsid w:val="00AB53DE"/>
    <w:rsid w:val="00AB53F1"/>
    <w:rsid w:val="00AB5536"/>
    <w:rsid w:val="00AB556C"/>
    <w:rsid w:val="00AB558F"/>
    <w:rsid w:val="00AB5609"/>
    <w:rsid w:val="00AB5836"/>
    <w:rsid w:val="00AB592A"/>
    <w:rsid w:val="00AB5994"/>
    <w:rsid w:val="00AB5BC8"/>
    <w:rsid w:val="00AB5E25"/>
    <w:rsid w:val="00AB5E5A"/>
    <w:rsid w:val="00AB60B4"/>
    <w:rsid w:val="00AB6646"/>
    <w:rsid w:val="00AB66BA"/>
    <w:rsid w:val="00AB6AB5"/>
    <w:rsid w:val="00AB6BC8"/>
    <w:rsid w:val="00AB6DEC"/>
    <w:rsid w:val="00AB6F82"/>
    <w:rsid w:val="00AB70CF"/>
    <w:rsid w:val="00AB71D3"/>
    <w:rsid w:val="00AB71ED"/>
    <w:rsid w:val="00AB7726"/>
    <w:rsid w:val="00AB7A0E"/>
    <w:rsid w:val="00AB7CDD"/>
    <w:rsid w:val="00AB7F14"/>
    <w:rsid w:val="00AC054B"/>
    <w:rsid w:val="00AC0551"/>
    <w:rsid w:val="00AC05D2"/>
    <w:rsid w:val="00AC0AD4"/>
    <w:rsid w:val="00AC0B04"/>
    <w:rsid w:val="00AC0BF4"/>
    <w:rsid w:val="00AC0C8D"/>
    <w:rsid w:val="00AC0DDD"/>
    <w:rsid w:val="00AC0E08"/>
    <w:rsid w:val="00AC0F91"/>
    <w:rsid w:val="00AC104B"/>
    <w:rsid w:val="00AC1119"/>
    <w:rsid w:val="00AC1219"/>
    <w:rsid w:val="00AC14CA"/>
    <w:rsid w:val="00AC1645"/>
    <w:rsid w:val="00AC19F7"/>
    <w:rsid w:val="00AC2047"/>
    <w:rsid w:val="00AC21D2"/>
    <w:rsid w:val="00AC223C"/>
    <w:rsid w:val="00AC22BF"/>
    <w:rsid w:val="00AC2598"/>
    <w:rsid w:val="00AC26A3"/>
    <w:rsid w:val="00AC2703"/>
    <w:rsid w:val="00AC2757"/>
    <w:rsid w:val="00AC282A"/>
    <w:rsid w:val="00AC295D"/>
    <w:rsid w:val="00AC2C40"/>
    <w:rsid w:val="00AC2D05"/>
    <w:rsid w:val="00AC2E40"/>
    <w:rsid w:val="00AC2F92"/>
    <w:rsid w:val="00AC3094"/>
    <w:rsid w:val="00AC3684"/>
    <w:rsid w:val="00AC3855"/>
    <w:rsid w:val="00AC3978"/>
    <w:rsid w:val="00AC3D1D"/>
    <w:rsid w:val="00AC3DB6"/>
    <w:rsid w:val="00AC3F9F"/>
    <w:rsid w:val="00AC41E4"/>
    <w:rsid w:val="00AC42EC"/>
    <w:rsid w:val="00AC4554"/>
    <w:rsid w:val="00AC459D"/>
    <w:rsid w:val="00AC4B52"/>
    <w:rsid w:val="00AC4B59"/>
    <w:rsid w:val="00AC4C1A"/>
    <w:rsid w:val="00AC4CDD"/>
    <w:rsid w:val="00AC4D02"/>
    <w:rsid w:val="00AC4D1D"/>
    <w:rsid w:val="00AC4DF8"/>
    <w:rsid w:val="00AC4EF9"/>
    <w:rsid w:val="00AC58A3"/>
    <w:rsid w:val="00AC5B4A"/>
    <w:rsid w:val="00AC6400"/>
    <w:rsid w:val="00AC6485"/>
    <w:rsid w:val="00AC6505"/>
    <w:rsid w:val="00AC68F0"/>
    <w:rsid w:val="00AC6B56"/>
    <w:rsid w:val="00AC6BC5"/>
    <w:rsid w:val="00AC6E4D"/>
    <w:rsid w:val="00AC75CD"/>
    <w:rsid w:val="00AC76A4"/>
    <w:rsid w:val="00AC7B57"/>
    <w:rsid w:val="00AC7B5B"/>
    <w:rsid w:val="00AC7C48"/>
    <w:rsid w:val="00AC7CF3"/>
    <w:rsid w:val="00AC7D6A"/>
    <w:rsid w:val="00AC7F22"/>
    <w:rsid w:val="00AC7FE6"/>
    <w:rsid w:val="00AD006D"/>
    <w:rsid w:val="00AD0900"/>
    <w:rsid w:val="00AD0B0F"/>
    <w:rsid w:val="00AD0B65"/>
    <w:rsid w:val="00AD0C2B"/>
    <w:rsid w:val="00AD11C4"/>
    <w:rsid w:val="00AD139E"/>
    <w:rsid w:val="00AD1739"/>
    <w:rsid w:val="00AD197C"/>
    <w:rsid w:val="00AD1BD5"/>
    <w:rsid w:val="00AD1CCB"/>
    <w:rsid w:val="00AD1E67"/>
    <w:rsid w:val="00AD203E"/>
    <w:rsid w:val="00AD2097"/>
    <w:rsid w:val="00AD21DC"/>
    <w:rsid w:val="00AD21F6"/>
    <w:rsid w:val="00AD26A8"/>
    <w:rsid w:val="00AD2B61"/>
    <w:rsid w:val="00AD2CCA"/>
    <w:rsid w:val="00AD2D4E"/>
    <w:rsid w:val="00AD2E81"/>
    <w:rsid w:val="00AD3112"/>
    <w:rsid w:val="00AD316D"/>
    <w:rsid w:val="00AD3386"/>
    <w:rsid w:val="00AD37CF"/>
    <w:rsid w:val="00AD3809"/>
    <w:rsid w:val="00AD3981"/>
    <w:rsid w:val="00AD3F37"/>
    <w:rsid w:val="00AD40C5"/>
    <w:rsid w:val="00AD4256"/>
    <w:rsid w:val="00AD4516"/>
    <w:rsid w:val="00AD4574"/>
    <w:rsid w:val="00AD45AE"/>
    <w:rsid w:val="00AD45E1"/>
    <w:rsid w:val="00AD49B9"/>
    <w:rsid w:val="00AD4C09"/>
    <w:rsid w:val="00AD4CDA"/>
    <w:rsid w:val="00AD4E02"/>
    <w:rsid w:val="00AD4E55"/>
    <w:rsid w:val="00AD5048"/>
    <w:rsid w:val="00AD51B3"/>
    <w:rsid w:val="00AD526E"/>
    <w:rsid w:val="00AD52EB"/>
    <w:rsid w:val="00AD5489"/>
    <w:rsid w:val="00AD554A"/>
    <w:rsid w:val="00AD5A4A"/>
    <w:rsid w:val="00AD5B1F"/>
    <w:rsid w:val="00AD5CD8"/>
    <w:rsid w:val="00AD5D04"/>
    <w:rsid w:val="00AD5F9F"/>
    <w:rsid w:val="00AD6182"/>
    <w:rsid w:val="00AD61F6"/>
    <w:rsid w:val="00AD6208"/>
    <w:rsid w:val="00AD62E2"/>
    <w:rsid w:val="00AD63A8"/>
    <w:rsid w:val="00AD63D7"/>
    <w:rsid w:val="00AD64C2"/>
    <w:rsid w:val="00AD6597"/>
    <w:rsid w:val="00AD65CD"/>
    <w:rsid w:val="00AD67C2"/>
    <w:rsid w:val="00AD6E4E"/>
    <w:rsid w:val="00AD7223"/>
    <w:rsid w:val="00AD7636"/>
    <w:rsid w:val="00AD76BA"/>
    <w:rsid w:val="00AD799D"/>
    <w:rsid w:val="00AD7C73"/>
    <w:rsid w:val="00AD7C9B"/>
    <w:rsid w:val="00AD7DD4"/>
    <w:rsid w:val="00AD7E7A"/>
    <w:rsid w:val="00AD7FBA"/>
    <w:rsid w:val="00AE0297"/>
    <w:rsid w:val="00AE0762"/>
    <w:rsid w:val="00AE0813"/>
    <w:rsid w:val="00AE0B0F"/>
    <w:rsid w:val="00AE0D70"/>
    <w:rsid w:val="00AE0DE1"/>
    <w:rsid w:val="00AE0FE0"/>
    <w:rsid w:val="00AE0FEE"/>
    <w:rsid w:val="00AE1170"/>
    <w:rsid w:val="00AE13A0"/>
    <w:rsid w:val="00AE15DE"/>
    <w:rsid w:val="00AE1955"/>
    <w:rsid w:val="00AE1AC0"/>
    <w:rsid w:val="00AE1AD6"/>
    <w:rsid w:val="00AE1B67"/>
    <w:rsid w:val="00AE1B7B"/>
    <w:rsid w:val="00AE1E65"/>
    <w:rsid w:val="00AE1FAA"/>
    <w:rsid w:val="00AE1FEC"/>
    <w:rsid w:val="00AE20E4"/>
    <w:rsid w:val="00AE2245"/>
    <w:rsid w:val="00AE233C"/>
    <w:rsid w:val="00AE2601"/>
    <w:rsid w:val="00AE2948"/>
    <w:rsid w:val="00AE29A3"/>
    <w:rsid w:val="00AE29D1"/>
    <w:rsid w:val="00AE3173"/>
    <w:rsid w:val="00AE36A6"/>
    <w:rsid w:val="00AE37BD"/>
    <w:rsid w:val="00AE37F4"/>
    <w:rsid w:val="00AE391F"/>
    <w:rsid w:val="00AE3ACF"/>
    <w:rsid w:val="00AE3B8F"/>
    <w:rsid w:val="00AE3F14"/>
    <w:rsid w:val="00AE41B5"/>
    <w:rsid w:val="00AE448C"/>
    <w:rsid w:val="00AE4568"/>
    <w:rsid w:val="00AE4838"/>
    <w:rsid w:val="00AE4ADB"/>
    <w:rsid w:val="00AE4D52"/>
    <w:rsid w:val="00AE4DAD"/>
    <w:rsid w:val="00AE50D9"/>
    <w:rsid w:val="00AE51C9"/>
    <w:rsid w:val="00AE51FD"/>
    <w:rsid w:val="00AE52D0"/>
    <w:rsid w:val="00AE5599"/>
    <w:rsid w:val="00AE586A"/>
    <w:rsid w:val="00AE5AA4"/>
    <w:rsid w:val="00AE5AF1"/>
    <w:rsid w:val="00AE5B32"/>
    <w:rsid w:val="00AE5CB5"/>
    <w:rsid w:val="00AE5F26"/>
    <w:rsid w:val="00AE5FC5"/>
    <w:rsid w:val="00AE5FC7"/>
    <w:rsid w:val="00AE65E4"/>
    <w:rsid w:val="00AE674A"/>
    <w:rsid w:val="00AE68E9"/>
    <w:rsid w:val="00AE68ED"/>
    <w:rsid w:val="00AE6B8A"/>
    <w:rsid w:val="00AE6DE0"/>
    <w:rsid w:val="00AE70DA"/>
    <w:rsid w:val="00AE72BE"/>
    <w:rsid w:val="00AE736F"/>
    <w:rsid w:val="00AE7419"/>
    <w:rsid w:val="00AE7961"/>
    <w:rsid w:val="00AF0099"/>
    <w:rsid w:val="00AF0BBA"/>
    <w:rsid w:val="00AF0E6C"/>
    <w:rsid w:val="00AF0FE4"/>
    <w:rsid w:val="00AF1165"/>
    <w:rsid w:val="00AF1486"/>
    <w:rsid w:val="00AF1685"/>
    <w:rsid w:val="00AF17E1"/>
    <w:rsid w:val="00AF1B73"/>
    <w:rsid w:val="00AF1D4B"/>
    <w:rsid w:val="00AF1DAD"/>
    <w:rsid w:val="00AF2146"/>
    <w:rsid w:val="00AF23F7"/>
    <w:rsid w:val="00AF240C"/>
    <w:rsid w:val="00AF261A"/>
    <w:rsid w:val="00AF2671"/>
    <w:rsid w:val="00AF275F"/>
    <w:rsid w:val="00AF27EE"/>
    <w:rsid w:val="00AF2C56"/>
    <w:rsid w:val="00AF2C58"/>
    <w:rsid w:val="00AF2C97"/>
    <w:rsid w:val="00AF2D5D"/>
    <w:rsid w:val="00AF2E3A"/>
    <w:rsid w:val="00AF38C0"/>
    <w:rsid w:val="00AF3AA1"/>
    <w:rsid w:val="00AF3C76"/>
    <w:rsid w:val="00AF3FF4"/>
    <w:rsid w:val="00AF40A6"/>
    <w:rsid w:val="00AF424C"/>
    <w:rsid w:val="00AF4339"/>
    <w:rsid w:val="00AF4347"/>
    <w:rsid w:val="00AF4623"/>
    <w:rsid w:val="00AF49C1"/>
    <w:rsid w:val="00AF4A67"/>
    <w:rsid w:val="00AF5036"/>
    <w:rsid w:val="00AF5147"/>
    <w:rsid w:val="00AF531C"/>
    <w:rsid w:val="00AF548A"/>
    <w:rsid w:val="00AF54E7"/>
    <w:rsid w:val="00AF5630"/>
    <w:rsid w:val="00AF5722"/>
    <w:rsid w:val="00AF5731"/>
    <w:rsid w:val="00AF580D"/>
    <w:rsid w:val="00AF585C"/>
    <w:rsid w:val="00AF58A6"/>
    <w:rsid w:val="00AF5F54"/>
    <w:rsid w:val="00AF60A6"/>
    <w:rsid w:val="00AF612E"/>
    <w:rsid w:val="00AF62AA"/>
    <w:rsid w:val="00AF6620"/>
    <w:rsid w:val="00AF708C"/>
    <w:rsid w:val="00AF70CB"/>
    <w:rsid w:val="00AF749B"/>
    <w:rsid w:val="00AF760A"/>
    <w:rsid w:val="00AF7A4A"/>
    <w:rsid w:val="00B00236"/>
    <w:rsid w:val="00B0024B"/>
    <w:rsid w:val="00B0028D"/>
    <w:rsid w:val="00B00CE6"/>
    <w:rsid w:val="00B00F6A"/>
    <w:rsid w:val="00B01039"/>
    <w:rsid w:val="00B01106"/>
    <w:rsid w:val="00B01172"/>
    <w:rsid w:val="00B01334"/>
    <w:rsid w:val="00B0134D"/>
    <w:rsid w:val="00B015F9"/>
    <w:rsid w:val="00B01643"/>
    <w:rsid w:val="00B016C1"/>
    <w:rsid w:val="00B01721"/>
    <w:rsid w:val="00B018E9"/>
    <w:rsid w:val="00B01A94"/>
    <w:rsid w:val="00B01AB3"/>
    <w:rsid w:val="00B01B09"/>
    <w:rsid w:val="00B01C80"/>
    <w:rsid w:val="00B01E91"/>
    <w:rsid w:val="00B020CD"/>
    <w:rsid w:val="00B020FF"/>
    <w:rsid w:val="00B02802"/>
    <w:rsid w:val="00B02804"/>
    <w:rsid w:val="00B02AFB"/>
    <w:rsid w:val="00B02E6C"/>
    <w:rsid w:val="00B02FF9"/>
    <w:rsid w:val="00B03DF5"/>
    <w:rsid w:val="00B0460F"/>
    <w:rsid w:val="00B04704"/>
    <w:rsid w:val="00B047E0"/>
    <w:rsid w:val="00B04B1A"/>
    <w:rsid w:val="00B04B5B"/>
    <w:rsid w:val="00B04B6A"/>
    <w:rsid w:val="00B04C4F"/>
    <w:rsid w:val="00B04C8E"/>
    <w:rsid w:val="00B04F3A"/>
    <w:rsid w:val="00B05003"/>
    <w:rsid w:val="00B050E4"/>
    <w:rsid w:val="00B05149"/>
    <w:rsid w:val="00B051BD"/>
    <w:rsid w:val="00B053A6"/>
    <w:rsid w:val="00B057C3"/>
    <w:rsid w:val="00B058C3"/>
    <w:rsid w:val="00B058EF"/>
    <w:rsid w:val="00B059D6"/>
    <w:rsid w:val="00B05D02"/>
    <w:rsid w:val="00B05F3C"/>
    <w:rsid w:val="00B05F41"/>
    <w:rsid w:val="00B05FF3"/>
    <w:rsid w:val="00B05FF4"/>
    <w:rsid w:val="00B06084"/>
    <w:rsid w:val="00B0666C"/>
    <w:rsid w:val="00B0683F"/>
    <w:rsid w:val="00B06D53"/>
    <w:rsid w:val="00B07076"/>
    <w:rsid w:val="00B071D6"/>
    <w:rsid w:val="00B07231"/>
    <w:rsid w:val="00B074F7"/>
    <w:rsid w:val="00B076F0"/>
    <w:rsid w:val="00B077A0"/>
    <w:rsid w:val="00B078D7"/>
    <w:rsid w:val="00B07C1F"/>
    <w:rsid w:val="00B07C23"/>
    <w:rsid w:val="00B07D2F"/>
    <w:rsid w:val="00B1000C"/>
    <w:rsid w:val="00B10189"/>
    <w:rsid w:val="00B101D6"/>
    <w:rsid w:val="00B1036B"/>
    <w:rsid w:val="00B104CB"/>
    <w:rsid w:val="00B1055A"/>
    <w:rsid w:val="00B1071A"/>
    <w:rsid w:val="00B10E20"/>
    <w:rsid w:val="00B10F75"/>
    <w:rsid w:val="00B11459"/>
    <w:rsid w:val="00B117E1"/>
    <w:rsid w:val="00B11C82"/>
    <w:rsid w:val="00B11DA1"/>
    <w:rsid w:val="00B11F5F"/>
    <w:rsid w:val="00B11FCD"/>
    <w:rsid w:val="00B1212A"/>
    <w:rsid w:val="00B121BC"/>
    <w:rsid w:val="00B12242"/>
    <w:rsid w:val="00B123EB"/>
    <w:rsid w:val="00B12535"/>
    <w:rsid w:val="00B12D27"/>
    <w:rsid w:val="00B131C3"/>
    <w:rsid w:val="00B1320C"/>
    <w:rsid w:val="00B132BE"/>
    <w:rsid w:val="00B1344D"/>
    <w:rsid w:val="00B13534"/>
    <w:rsid w:val="00B137B6"/>
    <w:rsid w:val="00B137CC"/>
    <w:rsid w:val="00B137FC"/>
    <w:rsid w:val="00B13930"/>
    <w:rsid w:val="00B1395D"/>
    <w:rsid w:val="00B13B2B"/>
    <w:rsid w:val="00B13B69"/>
    <w:rsid w:val="00B13BC6"/>
    <w:rsid w:val="00B13BF3"/>
    <w:rsid w:val="00B1415D"/>
    <w:rsid w:val="00B14199"/>
    <w:rsid w:val="00B146C6"/>
    <w:rsid w:val="00B147A3"/>
    <w:rsid w:val="00B1483B"/>
    <w:rsid w:val="00B14931"/>
    <w:rsid w:val="00B14C72"/>
    <w:rsid w:val="00B15420"/>
    <w:rsid w:val="00B154DA"/>
    <w:rsid w:val="00B155DB"/>
    <w:rsid w:val="00B155E1"/>
    <w:rsid w:val="00B15755"/>
    <w:rsid w:val="00B1584A"/>
    <w:rsid w:val="00B15913"/>
    <w:rsid w:val="00B15AF1"/>
    <w:rsid w:val="00B15EAA"/>
    <w:rsid w:val="00B15F81"/>
    <w:rsid w:val="00B15FB8"/>
    <w:rsid w:val="00B15FFC"/>
    <w:rsid w:val="00B160BB"/>
    <w:rsid w:val="00B16161"/>
    <w:rsid w:val="00B16187"/>
    <w:rsid w:val="00B16254"/>
    <w:rsid w:val="00B1678D"/>
    <w:rsid w:val="00B168CB"/>
    <w:rsid w:val="00B16C08"/>
    <w:rsid w:val="00B16D3C"/>
    <w:rsid w:val="00B16DE5"/>
    <w:rsid w:val="00B1714D"/>
    <w:rsid w:val="00B1723B"/>
    <w:rsid w:val="00B1728B"/>
    <w:rsid w:val="00B17565"/>
    <w:rsid w:val="00B17888"/>
    <w:rsid w:val="00B17934"/>
    <w:rsid w:val="00B17963"/>
    <w:rsid w:val="00B17A41"/>
    <w:rsid w:val="00B17A91"/>
    <w:rsid w:val="00B17ABD"/>
    <w:rsid w:val="00B20012"/>
    <w:rsid w:val="00B2025D"/>
    <w:rsid w:val="00B20505"/>
    <w:rsid w:val="00B210F3"/>
    <w:rsid w:val="00B21287"/>
    <w:rsid w:val="00B21306"/>
    <w:rsid w:val="00B214A2"/>
    <w:rsid w:val="00B215CE"/>
    <w:rsid w:val="00B21650"/>
    <w:rsid w:val="00B21749"/>
    <w:rsid w:val="00B21C50"/>
    <w:rsid w:val="00B21E5A"/>
    <w:rsid w:val="00B220C7"/>
    <w:rsid w:val="00B22200"/>
    <w:rsid w:val="00B224E8"/>
    <w:rsid w:val="00B2252A"/>
    <w:rsid w:val="00B22881"/>
    <w:rsid w:val="00B22AC0"/>
    <w:rsid w:val="00B22C5C"/>
    <w:rsid w:val="00B22E17"/>
    <w:rsid w:val="00B2304F"/>
    <w:rsid w:val="00B23719"/>
    <w:rsid w:val="00B237BF"/>
    <w:rsid w:val="00B239E0"/>
    <w:rsid w:val="00B239FD"/>
    <w:rsid w:val="00B23A76"/>
    <w:rsid w:val="00B23B76"/>
    <w:rsid w:val="00B23CF7"/>
    <w:rsid w:val="00B23E87"/>
    <w:rsid w:val="00B2417A"/>
    <w:rsid w:val="00B241D4"/>
    <w:rsid w:val="00B24639"/>
    <w:rsid w:val="00B24685"/>
    <w:rsid w:val="00B24A6D"/>
    <w:rsid w:val="00B24B95"/>
    <w:rsid w:val="00B24BAD"/>
    <w:rsid w:val="00B24BCD"/>
    <w:rsid w:val="00B24D42"/>
    <w:rsid w:val="00B24F43"/>
    <w:rsid w:val="00B25653"/>
    <w:rsid w:val="00B2575E"/>
    <w:rsid w:val="00B25974"/>
    <w:rsid w:val="00B259A8"/>
    <w:rsid w:val="00B25AF8"/>
    <w:rsid w:val="00B25CC0"/>
    <w:rsid w:val="00B260B2"/>
    <w:rsid w:val="00B266C4"/>
    <w:rsid w:val="00B26B2A"/>
    <w:rsid w:val="00B26C62"/>
    <w:rsid w:val="00B27798"/>
    <w:rsid w:val="00B27F72"/>
    <w:rsid w:val="00B30348"/>
    <w:rsid w:val="00B30495"/>
    <w:rsid w:val="00B306D1"/>
    <w:rsid w:val="00B307F7"/>
    <w:rsid w:val="00B308B0"/>
    <w:rsid w:val="00B30956"/>
    <w:rsid w:val="00B30A84"/>
    <w:rsid w:val="00B30AE9"/>
    <w:rsid w:val="00B30B80"/>
    <w:rsid w:val="00B3103C"/>
    <w:rsid w:val="00B3125F"/>
    <w:rsid w:val="00B312BC"/>
    <w:rsid w:val="00B312D6"/>
    <w:rsid w:val="00B31399"/>
    <w:rsid w:val="00B313ED"/>
    <w:rsid w:val="00B317E4"/>
    <w:rsid w:val="00B318E8"/>
    <w:rsid w:val="00B31950"/>
    <w:rsid w:val="00B31A51"/>
    <w:rsid w:val="00B31FA0"/>
    <w:rsid w:val="00B31FCB"/>
    <w:rsid w:val="00B32338"/>
    <w:rsid w:val="00B323A9"/>
    <w:rsid w:val="00B325A1"/>
    <w:rsid w:val="00B325B6"/>
    <w:rsid w:val="00B325C2"/>
    <w:rsid w:val="00B32941"/>
    <w:rsid w:val="00B32BDB"/>
    <w:rsid w:val="00B32C0B"/>
    <w:rsid w:val="00B32CB7"/>
    <w:rsid w:val="00B32FDE"/>
    <w:rsid w:val="00B33390"/>
    <w:rsid w:val="00B334D4"/>
    <w:rsid w:val="00B33981"/>
    <w:rsid w:val="00B33DBB"/>
    <w:rsid w:val="00B33EA7"/>
    <w:rsid w:val="00B33F81"/>
    <w:rsid w:val="00B34135"/>
    <w:rsid w:val="00B34164"/>
    <w:rsid w:val="00B34543"/>
    <w:rsid w:val="00B345FC"/>
    <w:rsid w:val="00B34680"/>
    <w:rsid w:val="00B346E3"/>
    <w:rsid w:val="00B34D5C"/>
    <w:rsid w:val="00B34E91"/>
    <w:rsid w:val="00B35169"/>
    <w:rsid w:val="00B35527"/>
    <w:rsid w:val="00B359D3"/>
    <w:rsid w:val="00B35B26"/>
    <w:rsid w:val="00B35BDB"/>
    <w:rsid w:val="00B35CE1"/>
    <w:rsid w:val="00B35EE0"/>
    <w:rsid w:val="00B35EE9"/>
    <w:rsid w:val="00B36037"/>
    <w:rsid w:val="00B360FF"/>
    <w:rsid w:val="00B361E0"/>
    <w:rsid w:val="00B362FD"/>
    <w:rsid w:val="00B364AB"/>
    <w:rsid w:val="00B36717"/>
    <w:rsid w:val="00B36787"/>
    <w:rsid w:val="00B368F1"/>
    <w:rsid w:val="00B36904"/>
    <w:rsid w:val="00B36A5A"/>
    <w:rsid w:val="00B36A6E"/>
    <w:rsid w:val="00B36AC0"/>
    <w:rsid w:val="00B370C8"/>
    <w:rsid w:val="00B37222"/>
    <w:rsid w:val="00B376F1"/>
    <w:rsid w:val="00B3779E"/>
    <w:rsid w:val="00B377FF"/>
    <w:rsid w:val="00B37904"/>
    <w:rsid w:val="00B3793A"/>
    <w:rsid w:val="00B37D50"/>
    <w:rsid w:val="00B37E6A"/>
    <w:rsid w:val="00B40228"/>
    <w:rsid w:val="00B40285"/>
    <w:rsid w:val="00B4032A"/>
    <w:rsid w:val="00B4035A"/>
    <w:rsid w:val="00B40403"/>
    <w:rsid w:val="00B40B2E"/>
    <w:rsid w:val="00B40FB6"/>
    <w:rsid w:val="00B40FCA"/>
    <w:rsid w:val="00B41347"/>
    <w:rsid w:val="00B41679"/>
    <w:rsid w:val="00B4169F"/>
    <w:rsid w:val="00B41781"/>
    <w:rsid w:val="00B41C34"/>
    <w:rsid w:val="00B41C68"/>
    <w:rsid w:val="00B42647"/>
    <w:rsid w:val="00B426FE"/>
    <w:rsid w:val="00B427E6"/>
    <w:rsid w:val="00B42AF4"/>
    <w:rsid w:val="00B42DAB"/>
    <w:rsid w:val="00B4301C"/>
    <w:rsid w:val="00B430CD"/>
    <w:rsid w:val="00B43199"/>
    <w:rsid w:val="00B4332E"/>
    <w:rsid w:val="00B43728"/>
    <w:rsid w:val="00B43B80"/>
    <w:rsid w:val="00B43BB9"/>
    <w:rsid w:val="00B43C4B"/>
    <w:rsid w:val="00B43D56"/>
    <w:rsid w:val="00B43D68"/>
    <w:rsid w:val="00B44710"/>
    <w:rsid w:val="00B44A7B"/>
    <w:rsid w:val="00B44CFF"/>
    <w:rsid w:val="00B44E27"/>
    <w:rsid w:val="00B4516E"/>
    <w:rsid w:val="00B4549B"/>
    <w:rsid w:val="00B45559"/>
    <w:rsid w:val="00B4569A"/>
    <w:rsid w:val="00B45C56"/>
    <w:rsid w:val="00B45EC4"/>
    <w:rsid w:val="00B46008"/>
    <w:rsid w:val="00B46059"/>
    <w:rsid w:val="00B46066"/>
    <w:rsid w:val="00B462CB"/>
    <w:rsid w:val="00B46534"/>
    <w:rsid w:val="00B469B2"/>
    <w:rsid w:val="00B46B94"/>
    <w:rsid w:val="00B46C68"/>
    <w:rsid w:val="00B46E03"/>
    <w:rsid w:val="00B46E9B"/>
    <w:rsid w:val="00B4712E"/>
    <w:rsid w:val="00B471EB"/>
    <w:rsid w:val="00B47530"/>
    <w:rsid w:val="00B47707"/>
    <w:rsid w:val="00B478C1"/>
    <w:rsid w:val="00B4793B"/>
    <w:rsid w:val="00B47A29"/>
    <w:rsid w:val="00B47AB0"/>
    <w:rsid w:val="00B47ADE"/>
    <w:rsid w:val="00B47C59"/>
    <w:rsid w:val="00B47C8C"/>
    <w:rsid w:val="00B47CBA"/>
    <w:rsid w:val="00B47F3E"/>
    <w:rsid w:val="00B47FAE"/>
    <w:rsid w:val="00B50157"/>
    <w:rsid w:val="00B50186"/>
    <w:rsid w:val="00B506C5"/>
    <w:rsid w:val="00B50B42"/>
    <w:rsid w:val="00B510C9"/>
    <w:rsid w:val="00B516C1"/>
    <w:rsid w:val="00B51B9B"/>
    <w:rsid w:val="00B51BBA"/>
    <w:rsid w:val="00B51F90"/>
    <w:rsid w:val="00B52126"/>
    <w:rsid w:val="00B52581"/>
    <w:rsid w:val="00B525D7"/>
    <w:rsid w:val="00B52652"/>
    <w:rsid w:val="00B5279E"/>
    <w:rsid w:val="00B527C7"/>
    <w:rsid w:val="00B52D3C"/>
    <w:rsid w:val="00B52DEC"/>
    <w:rsid w:val="00B52E85"/>
    <w:rsid w:val="00B52F37"/>
    <w:rsid w:val="00B5304D"/>
    <w:rsid w:val="00B530F4"/>
    <w:rsid w:val="00B532E3"/>
    <w:rsid w:val="00B532E9"/>
    <w:rsid w:val="00B53428"/>
    <w:rsid w:val="00B53544"/>
    <w:rsid w:val="00B536CB"/>
    <w:rsid w:val="00B53724"/>
    <w:rsid w:val="00B5390B"/>
    <w:rsid w:val="00B53A77"/>
    <w:rsid w:val="00B53A84"/>
    <w:rsid w:val="00B53A86"/>
    <w:rsid w:val="00B53E40"/>
    <w:rsid w:val="00B54345"/>
    <w:rsid w:val="00B543AF"/>
    <w:rsid w:val="00B54819"/>
    <w:rsid w:val="00B5497A"/>
    <w:rsid w:val="00B549A3"/>
    <w:rsid w:val="00B549B2"/>
    <w:rsid w:val="00B54B27"/>
    <w:rsid w:val="00B54DEA"/>
    <w:rsid w:val="00B54FCC"/>
    <w:rsid w:val="00B55646"/>
    <w:rsid w:val="00B556FB"/>
    <w:rsid w:val="00B559FD"/>
    <w:rsid w:val="00B55B75"/>
    <w:rsid w:val="00B55C00"/>
    <w:rsid w:val="00B55CE3"/>
    <w:rsid w:val="00B55E4E"/>
    <w:rsid w:val="00B561D5"/>
    <w:rsid w:val="00B561FC"/>
    <w:rsid w:val="00B563FE"/>
    <w:rsid w:val="00B56523"/>
    <w:rsid w:val="00B56770"/>
    <w:rsid w:val="00B56786"/>
    <w:rsid w:val="00B56830"/>
    <w:rsid w:val="00B56B92"/>
    <w:rsid w:val="00B56D92"/>
    <w:rsid w:val="00B56F15"/>
    <w:rsid w:val="00B571F5"/>
    <w:rsid w:val="00B573F8"/>
    <w:rsid w:val="00B57448"/>
    <w:rsid w:val="00B5763B"/>
    <w:rsid w:val="00B57725"/>
    <w:rsid w:val="00B57735"/>
    <w:rsid w:val="00B5793C"/>
    <w:rsid w:val="00B57B46"/>
    <w:rsid w:val="00B57EDD"/>
    <w:rsid w:val="00B57F4E"/>
    <w:rsid w:val="00B60363"/>
    <w:rsid w:val="00B603D6"/>
    <w:rsid w:val="00B60A60"/>
    <w:rsid w:val="00B60BAC"/>
    <w:rsid w:val="00B60E89"/>
    <w:rsid w:val="00B60EEA"/>
    <w:rsid w:val="00B60FDB"/>
    <w:rsid w:val="00B6140F"/>
    <w:rsid w:val="00B61488"/>
    <w:rsid w:val="00B61527"/>
    <w:rsid w:val="00B61BCA"/>
    <w:rsid w:val="00B61C3D"/>
    <w:rsid w:val="00B6226A"/>
    <w:rsid w:val="00B6228B"/>
    <w:rsid w:val="00B624FC"/>
    <w:rsid w:val="00B6252C"/>
    <w:rsid w:val="00B62A3B"/>
    <w:rsid w:val="00B62A6D"/>
    <w:rsid w:val="00B62C10"/>
    <w:rsid w:val="00B62CDA"/>
    <w:rsid w:val="00B62DD8"/>
    <w:rsid w:val="00B630C6"/>
    <w:rsid w:val="00B63107"/>
    <w:rsid w:val="00B6321D"/>
    <w:rsid w:val="00B637FF"/>
    <w:rsid w:val="00B6387D"/>
    <w:rsid w:val="00B63F61"/>
    <w:rsid w:val="00B646FF"/>
    <w:rsid w:val="00B6470E"/>
    <w:rsid w:val="00B6483E"/>
    <w:rsid w:val="00B64A0A"/>
    <w:rsid w:val="00B64CF8"/>
    <w:rsid w:val="00B654CD"/>
    <w:rsid w:val="00B654E9"/>
    <w:rsid w:val="00B65575"/>
    <w:rsid w:val="00B65993"/>
    <w:rsid w:val="00B65B72"/>
    <w:rsid w:val="00B65BAE"/>
    <w:rsid w:val="00B65BC6"/>
    <w:rsid w:val="00B65D50"/>
    <w:rsid w:val="00B65DEC"/>
    <w:rsid w:val="00B65FA0"/>
    <w:rsid w:val="00B6614D"/>
    <w:rsid w:val="00B6633E"/>
    <w:rsid w:val="00B6660B"/>
    <w:rsid w:val="00B66A73"/>
    <w:rsid w:val="00B66B8E"/>
    <w:rsid w:val="00B66C72"/>
    <w:rsid w:val="00B6702A"/>
    <w:rsid w:val="00B6711F"/>
    <w:rsid w:val="00B671E3"/>
    <w:rsid w:val="00B6732A"/>
    <w:rsid w:val="00B67389"/>
    <w:rsid w:val="00B6763B"/>
    <w:rsid w:val="00B67680"/>
    <w:rsid w:val="00B677B7"/>
    <w:rsid w:val="00B6793C"/>
    <w:rsid w:val="00B679AD"/>
    <w:rsid w:val="00B67AD4"/>
    <w:rsid w:val="00B67E8D"/>
    <w:rsid w:val="00B67F75"/>
    <w:rsid w:val="00B703A6"/>
    <w:rsid w:val="00B7059D"/>
    <w:rsid w:val="00B707D9"/>
    <w:rsid w:val="00B70DD6"/>
    <w:rsid w:val="00B70DE0"/>
    <w:rsid w:val="00B70E71"/>
    <w:rsid w:val="00B7157B"/>
    <w:rsid w:val="00B7158A"/>
    <w:rsid w:val="00B715C8"/>
    <w:rsid w:val="00B71673"/>
    <w:rsid w:val="00B7189C"/>
    <w:rsid w:val="00B71A43"/>
    <w:rsid w:val="00B71B68"/>
    <w:rsid w:val="00B72108"/>
    <w:rsid w:val="00B722DC"/>
    <w:rsid w:val="00B72344"/>
    <w:rsid w:val="00B72552"/>
    <w:rsid w:val="00B72655"/>
    <w:rsid w:val="00B727E1"/>
    <w:rsid w:val="00B72862"/>
    <w:rsid w:val="00B72BBE"/>
    <w:rsid w:val="00B72C47"/>
    <w:rsid w:val="00B72E29"/>
    <w:rsid w:val="00B72F31"/>
    <w:rsid w:val="00B73153"/>
    <w:rsid w:val="00B7377F"/>
    <w:rsid w:val="00B738C3"/>
    <w:rsid w:val="00B739AB"/>
    <w:rsid w:val="00B73DA0"/>
    <w:rsid w:val="00B73EFB"/>
    <w:rsid w:val="00B73F90"/>
    <w:rsid w:val="00B740BF"/>
    <w:rsid w:val="00B741D7"/>
    <w:rsid w:val="00B7438B"/>
    <w:rsid w:val="00B7443E"/>
    <w:rsid w:val="00B744DF"/>
    <w:rsid w:val="00B744EA"/>
    <w:rsid w:val="00B74669"/>
    <w:rsid w:val="00B74733"/>
    <w:rsid w:val="00B747A9"/>
    <w:rsid w:val="00B7486F"/>
    <w:rsid w:val="00B749F9"/>
    <w:rsid w:val="00B74E11"/>
    <w:rsid w:val="00B75192"/>
    <w:rsid w:val="00B752BA"/>
    <w:rsid w:val="00B7533F"/>
    <w:rsid w:val="00B75498"/>
    <w:rsid w:val="00B754C7"/>
    <w:rsid w:val="00B754DF"/>
    <w:rsid w:val="00B75525"/>
    <w:rsid w:val="00B756FA"/>
    <w:rsid w:val="00B75C03"/>
    <w:rsid w:val="00B75C61"/>
    <w:rsid w:val="00B75D76"/>
    <w:rsid w:val="00B75F32"/>
    <w:rsid w:val="00B760CA"/>
    <w:rsid w:val="00B76512"/>
    <w:rsid w:val="00B766E0"/>
    <w:rsid w:val="00B76CC9"/>
    <w:rsid w:val="00B7703D"/>
    <w:rsid w:val="00B77406"/>
    <w:rsid w:val="00B774AF"/>
    <w:rsid w:val="00B77545"/>
    <w:rsid w:val="00B77B4F"/>
    <w:rsid w:val="00B77BCC"/>
    <w:rsid w:val="00B77E82"/>
    <w:rsid w:val="00B80411"/>
    <w:rsid w:val="00B80429"/>
    <w:rsid w:val="00B80666"/>
    <w:rsid w:val="00B806F1"/>
    <w:rsid w:val="00B8074D"/>
    <w:rsid w:val="00B80935"/>
    <w:rsid w:val="00B80A68"/>
    <w:rsid w:val="00B80BBB"/>
    <w:rsid w:val="00B80DCC"/>
    <w:rsid w:val="00B81152"/>
    <w:rsid w:val="00B81408"/>
    <w:rsid w:val="00B81500"/>
    <w:rsid w:val="00B81520"/>
    <w:rsid w:val="00B817DC"/>
    <w:rsid w:val="00B81C19"/>
    <w:rsid w:val="00B81CB6"/>
    <w:rsid w:val="00B81E1C"/>
    <w:rsid w:val="00B82264"/>
    <w:rsid w:val="00B82722"/>
    <w:rsid w:val="00B8279B"/>
    <w:rsid w:val="00B829E3"/>
    <w:rsid w:val="00B82E8F"/>
    <w:rsid w:val="00B82EA4"/>
    <w:rsid w:val="00B831F8"/>
    <w:rsid w:val="00B832F8"/>
    <w:rsid w:val="00B8343A"/>
    <w:rsid w:val="00B83501"/>
    <w:rsid w:val="00B83799"/>
    <w:rsid w:val="00B83B93"/>
    <w:rsid w:val="00B83BAA"/>
    <w:rsid w:val="00B83BD5"/>
    <w:rsid w:val="00B83D30"/>
    <w:rsid w:val="00B83DB3"/>
    <w:rsid w:val="00B8407B"/>
    <w:rsid w:val="00B84480"/>
    <w:rsid w:val="00B846EB"/>
    <w:rsid w:val="00B8475F"/>
    <w:rsid w:val="00B84914"/>
    <w:rsid w:val="00B849A2"/>
    <w:rsid w:val="00B84B63"/>
    <w:rsid w:val="00B84CD8"/>
    <w:rsid w:val="00B84D20"/>
    <w:rsid w:val="00B84EBE"/>
    <w:rsid w:val="00B850FF"/>
    <w:rsid w:val="00B85176"/>
    <w:rsid w:val="00B8535F"/>
    <w:rsid w:val="00B85400"/>
    <w:rsid w:val="00B85621"/>
    <w:rsid w:val="00B85643"/>
    <w:rsid w:val="00B85672"/>
    <w:rsid w:val="00B8585E"/>
    <w:rsid w:val="00B85BD1"/>
    <w:rsid w:val="00B85E5C"/>
    <w:rsid w:val="00B85F13"/>
    <w:rsid w:val="00B865E7"/>
    <w:rsid w:val="00B869E3"/>
    <w:rsid w:val="00B86CD7"/>
    <w:rsid w:val="00B86DB5"/>
    <w:rsid w:val="00B87113"/>
    <w:rsid w:val="00B87120"/>
    <w:rsid w:val="00B87291"/>
    <w:rsid w:val="00B8749A"/>
    <w:rsid w:val="00B8776A"/>
    <w:rsid w:val="00B87A32"/>
    <w:rsid w:val="00B87C18"/>
    <w:rsid w:val="00B900F6"/>
    <w:rsid w:val="00B902DA"/>
    <w:rsid w:val="00B9039D"/>
    <w:rsid w:val="00B9049C"/>
    <w:rsid w:val="00B90528"/>
    <w:rsid w:val="00B90C56"/>
    <w:rsid w:val="00B90C98"/>
    <w:rsid w:val="00B90CEF"/>
    <w:rsid w:val="00B90E7D"/>
    <w:rsid w:val="00B90FA5"/>
    <w:rsid w:val="00B9123F"/>
    <w:rsid w:val="00B912BD"/>
    <w:rsid w:val="00B913B8"/>
    <w:rsid w:val="00B91457"/>
    <w:rsid w:val="00B9148B"/>
    <w:rsid w:val="00B915AE"/>
    <w:rsid w:val="00B91B8B"/>
    <w:rsid w:val="00B91BB8"/>
    <w:rsid w:val="00B91E34"/>
    <w:rsid w:val="00B91ECB"/>
    <w:rsid w:val="00B92198"/>
    <w:rsid w:val="00B923D2"/>
    <w:rsid w:val="00B923E5"/>
    <w:rsid w:val="00B924A4"/>
    <w:rsid w:val="00B92516"/>
    <w:rsid w:val="00B92AC7"/>
    <w:rsid w:val="00B92C08"/>
    <w:rsid w:val="00B92D9E"/>
    <w:rsid w:val="00B9300C"/>
    <w:rsid w:val="00B93264"/>
    <w:rsid w:val="00B935B9"/>
    <w:rsid w:val="00B935F3"/>
    <w:rsid w:val="00B93716"/>
    <w:rsid w:val="00B937B0"/>
    <w:rsid w:val="00B93911"/>
    <w:rsid w:val="00B93A86"/>
    <w:rsid w:val="00B93B0C"/>
    <w:rsid w:val="00B93C35"/>
    <w:rsid w:val="00B93D21"/>
    <w:rsid w:val="00B9403F"/>
    <w:rsid w:val="00B94120"/>
    <w:rsid w:val="00B941E9"/>
    <w:rsid w:val="00B9429C"/>
    <w:rsid w:val="00B94388"/>
    <w:rsid w:val="00B94507"/>
    <w:rsid w:val="00B9457C"/>
    <w:rsid w:val="00B94891"/>
    <w:rsid w:val="00B94957"/>
    <w:rsid w:val="00B94CE2"/>
    <w:rsid w:val="00B94FA3"/>
    <w:rsid w:val="00B956EC"/>
    <w:rsid w:val="00B95AEB"/>
    <w:rsid w:val="00B95B1C"/>
    <w:rsid w:val="00B95E28"/>
    <w:rsid w:val="00B96038"/>
    <w:rsid w:val="00B96519"/>
    <w:rsid w:val="00B965D4"/>
    <w:rsid w:val="00B966C2"/>
    <w:rsid w:val="00B96883"/>
    <w:rsid w:val="00B96BF1"/>
    <w:rsid w:val="00B96F8D"/>
    <w:rsid w:val="00B97055"/>
    <w:rsid w:val="00B970B9"/>
    <w:rsid w:val="00B97503"/>
    <w:rsid w:val="00B9756B"/>
    <w:rsid w:val="00B97570"/>
    <w:rsid w:val="00B97688"/>
    <w:rsid w:val="00B976A1"/>
    <w:rsid w:val="00B97D9A"/>
    <w:rsid w:val="00B97E72"/>
    <w:rsid w:val="00B97EAB"/>
    <w:rsid w:val="00B97F03"/>
    <w:rsid w:val="00BA00A9"/>
    <w:rsid w:val="00BA0494"/>
    <w:rsid w:val="00BA0749"/>
    <w:rsid w:val="00BA0851"/>
    <w:rsid w:val="00BA0BF9"/>
    <w:rsid w:val="00BA0C83"/>
    <w:rsid w:val="00BA0CF0"/>
    <w:rsid w:val="00BA0E19"/>
    <w:rsid w:val="00BA0E87"/>
    <w:rsid w:val="00BA1085"/>
    <w:rsid w:val="00BA10C1"/>
    <w:rsid w:val="00BA110C"/>
    <w:rsid w:val="00BA1282"/>
    <w:rsid w:val="00BA1565"/>
    <w:rsid w:val="00BA1971"/>
    <w:rsid w:val="00BA1A44"/>
    <w:rsid w:val="00BA1A86"/>
    <w:rsid w:val="00BA1ACC"/>
    <w:rsid w:val="00BA1BCA"/>
    <w:rsid w:val="00BA1BF1"/>
    <w:rsid w:val="00BA229C"/>
    <w:rsid w:val="00BA231C"/>
    <w:rsid w:val="00BA2556"/>
    <w:rsid w:val="00BA26D0"/>
    <w:rsid w:val="00BA279F"/>
    <w:rsid w:val="00BA2869"/>
    <w:rsid w:val="00BA286A"/>
    <w:rsid w:val="00BA28B3"/>
    <w:rsid w:val="00BA2ACE"/>
    <w:rsid w:val="00BA2E59"/>
    <w:rsid w:val="00BA2E7F"/>
    <w:rsid w:val="00BA2F33"/>
    <w:rsid w:val="00BA2F77"/>
    <w:rsid w:val="00BA3032"/>
    <w:rsid w:val="00BA31F0"/>
    <w:rsid w:val="00BA34DD"/>
    <w:rsid w:val="00BA3533"/>
    <w:rsid w:val="00BA3C2A"/>
    <w:rsid w:val="00BA4251"/>
    <w:rsid w:val="00BA44BE"/>
    <w:rsid w:val="00BA4612"/>
    <w:rsid w:val="00BA46AF"/>
    <w:rsid w:val="00BA4B0A"/>
    <w:rsid w:val="00BA4DC1"/>
    <w:rsid w:val="00BA4E34"/>
    <w:rsid w:val="00BA5243"/>
    <w:rsid w:val="00BA52F0"/>
    <w:rsid w:val="00BA5439"/>
    <w:rsid w:val="00BA5543"/>
    <w:rsid w:val="00BA557B"/>
    <w:rsid w:val="00BA5810"/>
    <w:rsid w:val="00BA597C"/>
    <w:rsid w:val="00BA5B4C"/>
    <w:rsid w:val="00BA5FD9"/>
    <w:rsid w:val="00BA60C0"/>
    <w:rsid w:val="00BA61A1"/>
    <w:rsid w:val="00BA61AA"/>
    <w:rsid w:val="00BA6746"/>
    <w:rsid w:val="00BA6A52"/>
    <w:rsid w:val="00BA6C4E"/>
    <w:rsid w:val="00BA6D30"/>
    <w:rsid w:val="00BA77F0"/>
    <w:rsid w:val="00BA7B3D"/>
    <w:rsid w:val="00BA7E5D"/>
    <w:rsid w:val="00BB002F"/>
    <w:rsid w:val="00BB026C"/>
    <w:rsid w:val="00BB0689"/>
    <w:rsid w:val="00BB0703"/>
    <w:rsid w:val="00BB0811"/>
    <w:rsid w:val="00BB0899"/>
    <w:rsid w:val="00BB0D66"/>
    <w:rsid w:val="00BB0DDE"/>
    <w:rsid w:val="00BB0E3E"/>
    <w:rsid w:val="00BB10A4"/>
    <w:rsid w:val="00BB119A"/>
    <w:rsid w:val="00BB14EE"/>
    <w:rsid w:val="00BB15A4"/>
    <w:rsid w:val="00BB16E3"/>
    <w:rsid w:val="00BB17B6"/>
    <w:rsid w:val="00BB180C"/>
    <w:rsid w:val="00BB23D1"/>
    <w:rsid w:val="00BB2AFC"/>
    <w:rsid w:val="00BB2B88"/>
    <w:rsid w:val="00BB2BBE"/>
    <w:rsid w:val="00BB2D2B"/>
    <w:rsid w:val="00BB30B1"/>
    <w:rsid w:val="00BB3160"/>
    <w:rsid w:val="00BB316A"/>
    <w:rsid w:val="00BB31A4"/>
    <w:rsid w:val="00BB320E"/>
    <w:rsid w:val="00BB326C"/>
    <w:rsid w:val="00BB3352"/>
    <w:rsid w:val="00BB372E"/>
    <w:rsid w:val="00BB3B0C"/>
    <w:rsid w:val="00BB3D9D"/>
    <w:rsid w:val="00BB3F34"/>
    <w:rsid w:val="00BB3F65"/>
    <w:rsid w:val="00BB4031"/>
    <w:rsid w:val="00BB44F7"/>
    <w:rsid w:val="00BB459C"/>
    <w:rsid w:val="00BB477C"/>
    <w:rsid w:val="00BB49FC"/>
    <w:rsid w:val="00BB4C21"/>
    <w:rsid w:val="00BB4C99"/>
    <w:rsid w:val="00BB4CE9"/>
    <w:rsid w:val="00BB5065"/>
    <w:rsid w:val="00BB57A0"/>
    <w:rsid w:val="00BB5891"/>
    <w:rsid w:val="00BB58B1"/>
    <w:rsid w:val="00BB58EE"/>
    <w:rsid w:val="00BB5BF4"/>
    <w:rsid w:val="00BB5DCA"/>
    <w:rsid w:val="00BB66EE"/>
    <w:rsid w:val="00BB68DC"/>
    <w:rsid w:val="00BB6A72"/>
    <w:rsid w:val="00BB6AF3"/>
    <w:rsid w:val="00BB6C09"/>
    <w:rsid w:val="00BB7097"/>
    <w:rsid w:val="00BB7710"/>
    <w:rsid w:val="00BB774A"/>
    <w:rsid w:val="00BB7938"/>
    <w:rsid w:val="00BB79AE"/>
    <w:rsid w:val="00BB7B24"/>
    <w:rsid w:val="00BB7B9F"/>
    <w:rsid w:val="00BB7BA8"/>
    <w:rsid w:val="00BB7E4E"/>
    <w:rsid w:val="00BB7E9A"/>
    <w:rsid w:val="00BC069A"/>
    <w:rsid w:val="00BC087F"/>
    <w:rsid w:val="00BC092D"/>
    <w:rsid w:val="00BC0954"/>
    <w:rsid w:val="00BC0ACB"/>
    <w:rsid w:val="00BC0CCD"/>
    <w:rsid w:val="00BC0D12"/>
    <w:rsid w:val="00BC0D67"/>
    <w:rsid w:val="00BC0F77"/>
    <w:rsid w:val="00BC0FEE"/>
    <w:rsid w:val="00BC1041"/>
    <w:rsid w:val="00BC14B2"/>
    <w:rsid w:val="00BC172A"/>
    <w:rsid w:val="00BC187F"/>
    <w:rsid w:val="00BC217B"/>
    <w:rsid w:val="00BC2371"/>
    <w:rsid w:val="00BC26EF"/>
    <w:rsid w:val="00BC296D"/>
    <w:rsid w:val="00BC2A51"/>
    <w:rsid w:val="00BC2AF9"/>
    <w:rsid w:val="00BC2B14"/>
    <w:rsid w:val="00BC2D37"/>
    <w:rsid w:val="00BC2E73"/>
    <w:rsid w:val="00BC300E"/>
    <w:rsid w:val="00BC306A"/>
    <w:rsid w:val="00BC311D"/>
    <w:rsid w:val="00BC3787"/>
    <w:rsid w:val="00BC39F8"/>
    <w:rsid w:val="00BC3B85"/>
    <w:rsid w:val="00BC3C16"/>
    <w:rsid w:val="00BC4012"/>
    <w:rsid w:val="00BC41A5"/>
    <w:rsid w:val="00BC45E5"/>
    <w:rsid w:val="00BC460A"/>
    <w:rsid w:val="00BC4A63"/>
    <w:rsid w:val="00BC523A"/>
    <w:rsid w:val="00BC5806"/>
    <w:rsid w:val="00BC5854"/>
    <w:rsid w:val="00BC5970"/>
    <w:rsid w:val="00BC5987"/>
    <w:rsid w:val="00BC5AB4"/>
    <w:rsid w:val="00BC5B92"/>
    <w:rsid w:val="00BC5BC0"/>
    <w:rsid w:val="00BC5E62"/>
    <w:rsid w:val="00BC6241"/>
    <w:rsid w:val="00BC688E"/>
    <w:rsid w:val="00BC6909"/>
    <w:rsid w:val="00BC6967"/>
    <w:rsid w:val="00BC6E72"/>
    <w:rsid w:val="00BC7156"/>
    <w:rsid w:val="00BC776C"/>
    <w:rsid w:val="00BC796D"/>
    <w:rsid w:val="00BC7A8E"/>
    <w:rsid w:val="00BC7DC0"/>
    <w:rsid w:val="00BD00DF"/>
    <w:rsid w:val="00BD033D"/>
    <w:rsid w:val="00BD046A"/>
    <w:rsid w:val="00BD0672"/>
    <w:rsid w:val="00BD06A1"/>
    <w:rsid w:val="00BD06F4"/>
    <w:rsid w:val="00BD0BFD"/>
    <w:rsid w:val="00BD0CA6"/>
    <w:rsid w:val="00BD0E83"/>
    <w:rsid w:val="00BD0E88"/>
    <w:rsid w:val="00BD0F79"/>
    <w:rsid w:val="00BD1045"/>
    <w:rsid w:val="00BD180E"/>
    <w:rsid w:val="00BD18DC"/>
    <w:rsid w:val="00BD18F9"/>
    <w:rsid w:val="00BD1A19"/>
    <w:rsid w:val="00BD1B04"/>
    <w:rsid w:val="00BD1E09"/>
    <w:rsid w:val="00BD20C0"/>
    <w:rsid w:val="00BD2389"/>
    <w:rsid w:val="00BD2608"/>
    <w:rsid w:val="00BD2619"/>
    <w:rsid w:val="00BD2790"/>
    <w:rsid w:val="00BD28A0"/>
    <w:rsid w:val="00BD2F30"/>
    <w:rsid w:val="00BD3008"/>
    <w:rsid w:val="00BD3497"/>
    <w:rsid w:val="00BD36E3"/>
    <w:rsid w:val="00BD3839"/>
    <w:rsid w:val="00BD39E1"/>
    <w:rsid w:val="00BD3A00"/>
    <w:rsid w:val="00BD3F61"/>
    <w:rsid w:val="00BD42CD"/>
    <w:rsid w:val="00BD43D3"/>
    <w:rsid w:val="00BD48D9"/>
    <w:rsid w:val="00BD4FF3"/>
    <w:rsid w:val="00BD52E6"/>
    <w:rsid w:val="00BD5641"/>
    <w:rsid w:val="00BD56FD"/>
    <w:rsid w:val="00BD5702"/>
    <w:rsid w:val="00BD5730"/>
    <w:rsid w:val="00BD5AB0"/>
    <w:rsid w:val="00BD5AC1"/>
    <w:rsid w:val="00BD5BC2"/>
    <w:rsid w:val="00BD5D25"/>
    <w:rsid w:val="00BD61A6"/>
    <w:rsid w:val="00BD6244"/>
    <w:rsid w:val="00BD62AB"/>
    <w:rsid w:val="00BD6628"/>
    <w:rsid w:val="00BD6AB5"/>
    <w:rsid w:val="00BD6CD6"/>
    <w:rsid w:val="00BD6DA3"/>
    <w:rsid w:val="00BD71DA"/>
    <w:rsid w:val="00BD71E2"/>
    <w:rsid w:val="00BD75DB"/>
    <w:rsid w:val="00BD77EF"/>
    <w:rsid w:val="00BD79CD"/>
    <w:rsid w:val="00BD7A28"/>
    <w:rsid w:val="00BD7D54"/>
    <w:rsid w:val="00BD7E1E"/>
    <w:rsid w:val="00BE02D9"/>
    <w:rsid w:val="00BE02F0"/>
    <w:rsid w:val="00BE03E1"/>
    <w:rsid w:val="00BE05EF"/>
    <w:rsid w:val="00BE0639"/>
    <w:rsid w:val="00BE0787"/>
    <w:rsid w:val="00BE0ABB"/>
    <w:rsid w:val="00BE0B24"/>
    <w:rsid w:val="00BE0BD9"/>
    <w:rsid w:val="00BE0C40"/>
    <w:rsid w:val="00BE0F2C"/>
    <w:rsid w:val="00BE0FBB"/>
    <w:rsid w:val="00BE0FD8"/>
    <w:rsid w:val="00BE1372"/>
    <w:rsid w:val="00BE16A6"/>
    <w:rsid w:val="00BE1741"/>
    <w:rsid w:val="00BE1771"/>
    <w:rsid w:val="00BE1B1A"/>
    <w:rsid w:val="00BE1CB0"/>
    <w:rsid w:val="00BE1E21"/>
    <w:rsid w:val="00BE244E"/>
    <w:rsid w:val="00BE27EC"/>
    <w:rsid w:val="00BE2894"/>
    <w:rsid w:val="00BE28E1"/>
    <w:rsid w:val="00BE2B86"/>
    <w:rsid w:val="00BE2F3D"/>
    <w:rsid w:val="00BE302F"/>
    <w:rsid w:val="00BE3042"/>
    <w:rsid w:val="00BE34B7"/>
    <w:rsid w:val="00BE37FC"/>
    <w:rsid w:val="00BE384C"/>
    <w:rsid w:val="00BE38CB"/>
    <w:rsid w:val="00BE3960"/>
    <w:rsid w:val="00BE3980"/>
    <w:rsid w:val="00BE3AD9"/>
    <w:rsid w:val="00BE3B1F"/>
    <w:rsid w:val="00BE3E4B"/>
    <w:rsid w:val="00BE3F67"/>
    <w:rsid w:val="00BE3FB2"/>
    <w:rsid w:val="00BE4491"/>
    <w:rsid w:val="00BE468A"/>
    <w:rsid w:val="00BE47B4"/>
    <w:rsid w:val="00BE48EA"/>
    <w:rsid w:val="00BE4B99"/>
    <w:rsid w:val="00BE4CD6"/>
    <w:rsid w:val="00BE5205"/>
    <w:rsid w:val="00BE5318"/>
    <w:rsid w:val="00BE55DD"/>
    <w:rsid w:val="00BE5639"/>
    <w:rsid w:val="00BE5C30"/>
    <w:rsid w:val="00BE5D55"/>
    <w:rsid w:val="00BE5DE0"/>
    <w:rsid w:val="00BE5EDF"/>
    <w:rsid w:val="00BE5FE5"/>
    <w:rsid w:val="00BE66DD"/>
    <w:rsid w:val="00BE6862"/>
    <w:rsid w:val="00BE68A2"/>
    <w:rsid w:val="00BE6CB6"/>
    <w:rsid w:val="00BE6D58"/>
    <w:rsid w:val="00BE6DBA"/>
    <w:rsid w:val="00BE6E55"/>
    <w:rsid w:val="00BE714F"/>
    <w:rsid w:val="00BE7223"/>
    <w:rsid w:val="00BE7440"/>
    <w:rsid w:val="00BE7656"/>
    <w:rsid w:val="00BE77D2"/>
    <w:rsid w:val="00BE7930"/>
    <w:rsid w:val="00BE7D15"/>
    <w:rsid w:val="00BE7E53"/>
    <w:rsid w:val="00BF019F"/>
    <w:rsid w:val="00BF0578"/>
    <w:rsid w:val="00BF072F"/>
    <w:rsid w:val="00BF0A20"/>
    <w:rsid w:val="00BF0EF5"/>
    <w:rsid w:val="00BF0FEB"/>
    <w:rsid w:val="00BF11A8"/>
    <w:rsid w:val="00BF13AE"/>
    <w:rsid w:val="00BF1503"/>
    <w:rsid w:val="00BF1C9E"/>
    <w:rsid w:val="00BF1D16"/>
    <w:rsid w:val="00BF1D37"/>
    <w:rsid w:val="00BF1F72"/>
    <w:rsid w:val="00BF2128"/>
    <w:rsid w:val="00BF2195"/>
    <w:rsid w:val="00BF21FC"/>
    <w:rsid w:val="00BF221D"/>
    <w:rsid w:val="00BF2534"/>
    <w:rsid w:val="00BF2633"/>
    <w:rsid w:val="00BF2809"/>
    <w:rsid w:val="00BF2DF5"/>
    <w:rsid w:val="00BF324B"/>
    <w:rsid w:val="00BF330C"/>
    <w:rsid w:val="00BF3394"/>
    <w:rsid w:val="00BF37FF"/>
    <w:rsid w:val="00BF3AF2"/>
    <w:rsid w:val="00BF3B4D"/>
    <w:rsid w:val="00BF3B61"/>
    <w:rsid w:val="00BF3CBB"/>
    <w:rsid w:val="00BF3F1F"/>
    <w:rsid w:val="00BF4309"/>
    <w:rsid w:val="00BF43B1"/>
    <w:rsid w:val="00BF442D"/>
    <w:rsid w:val="00BF4488"/>
    <w:rsid w:val="00BF4608"/>
    <w:rsid w:val="00BF4941"/>
    <w:rsid w:val="00BF495D"/>
    <w:rsid w:val="00BF4BE3"/>
    <w:rsid w:val="00BF50EC"/>
    <w:rsid w:val="00BF51ED"/>
    <w:rsid w:val="00BF5241"/>
    <w:rsid w:val="00BF5478"/>
    <w:rsid w:val="00BF5728"/>
    <w:rsid w:val="00BF57E2"/>
    <w:rsid w:val="00BF59A3"/>
    <w:rsid w:val="00BF5B55"/>
    <w:rsid w:val="00BF6020"/>
    <w:rsid w:val="00BF603E"/>
    <w:rsid w:val="00BF606C"/>
    <w:rsid w:val="00BF60D0"/>
    <w:rsid w:val="00BF6594"/>
    <w:rsid w:val="00BF67E0"/>
    <w:rsid w:val="00BF6C06"/>
    <w:rsid w:val="00BF6C8C"/>
    <w:rsid w:val="00BF6C94"/>
    <w:rsid w:val="00BF6D52"/>
    <w:rsid w:val="00BF7708"/>
    <w:rsid w:val="00BF774E"/>
    <w:rsid w:val="00BF7E25"/>
    <w:rsid w:val="00BF7E97"/>
    <w:rsid w:val="00BF7F19"/>
    <w:rsid w:val="00C00120"/>
    <w:rsid w:val="00C00490"/>
    <w:rsid w:val="00C004D0"/>
    <w:rsid w:val="00C005D8"/>
    <w:rsid w:val="00C0060A"/>
    <w:rsid w:val="00C0093A"/>
    <w:rsid w:val="00C00945"/>
    <w:rsid w:val="00C009BE"/>
    <w:rsid w:val="00C00B73"/>
    <w:rsid w:val="00C00E12"/>
    <w:rsid w:val="00C00E13"/>
    <w:rsid w:val="00C00F56"/>
    <w:rsid w:val="00C01025"/>
    <w:rsid w:val="00C01140"/>
    <w:rsid w:val="00C0124F"/>
    <w:rsid w:val="00C01526"/>
    <w:rsid w:val="00C019EB"/>
    <w:rsid w:val="00C01A0A"/>
    <w:rsid w:val="00C01A60"/>
    <w:rsid w:val="00C01D4E"/>
    <w:rsid w:val="00C02269"/>
    <w:rsid w:val="00C0245D"/>
    <w:rsid w:val="00C02548"/>
    <w:rsid w:val="00C028A8"/>
    <w:rsid w:val="00C02C26"/>
    <w:rsid w:val="00C02C49"/>
    <w:rsid w:val="00C0314C"/>
    <w:rsid w:val="00C033BB"/>
    <w:rsid w:val="00C036D9"/>
    <w:rsid w:val="00C03BC7"/>
    <w:rsid w:val="00C03DDE"/>
    <w:rsid w:val="00C03FF6"/>
    <w:rsid w:val="00C04027"/>
    <w:rsid w:val="00C04281"/>
    <w:rsid w:val="00C042F4"/>
    <w:rsid w:val="00C04574"/>
    <w:rsid w:val="00C04658"/>
    <w:rsid w:val="00C04A54"/>
    <w:rsid w:val="00C04B8B"/>
    <w:rsid w:val="00C04C93"/>
    <w:rsid w:val="00C04DA6"/>
    <w:rsid w:val="00C0565F"/>
    <w:rsid w:val="00C058B6"/>
    <w:rsid w:val="00C05909"/>
    <w:rsid w:val="00C05A3A"/>
    <w:rsid w:val="00C05D3B"/>
    <w:rsid w:val="00C060D1"/>
    <w:rsid w:val="00C0633F"/>
    <w:rsid w:val="00C064E4"/>
    <w:rsid w:val="00C06617"/>
    <w:rsid w:val="00C066A7"/>
    <w:rsid w:val="00C06721"/>
    <w:rsid w:val="00C06B7A"/>
    <w:rsid w:val="00C06B81"/>
    <w:rsid w:val="00C06ED1"/>
    <w:rsid w:val="00C0731E"/>
    <w:rsid w:val="00C07575"/>
    <w:rsid w:val="00C07689"/>
    <w:rsid w:val="00C07828"/>
    <w:rsid w:val="00C0795D"/>
    <w:rsid w:val="00C07BC3"/>
    <w:rsid w:val="00C07C0E"/>
    <w:rsid w:val="00C07C8F"/>
    <w:rsid w:val="00C07D07"/>
    <w:rsid w:val="00C07E07"/>
    <w:rsid w:val="00C07E90"/>
    <w:rsid w:val="00C07ED0"/>
    <w:rsid w:val="00C07FC0"/>
    <w:rsid w:val="00C10025"/>
    <w:rsid w:val="00C10126"/>
    <w:rsid w:val="00C102F4"/>
    <w:rsid w:val="00C105C3"/>
    <w:rsid w:val="00C106BF"/>
    <w:rsid w:val="00C107F4"/>
    <w:rsid w:val="00C1088E"/>
    <w:rsid w:val="00C10EB1"/>
    <w:rsid w:val="00C11651"/>
    <w:rsid w:val="00C11823"/>
    <w:rsid w:val="00C11835"/>
    <w:rsid w:val="00C1222E"/>
    <w:rsid w:val="00C124C4"/>
    <w:rsid w:val="00C1298F"/>
    <w:rsid w:val="00C12C1C"/>
    <w:rsid w:val="00C1308A"/>
    <w:rsid w:val="00C131BE"/>
    <w:rsid w:val="00C135B3"/>
    <w:rsid w:val="00C13717"/>
    <w:rsid w:val="00C13849"/>
    <w:rsid w:val="00C1392C"/>
    <w:rsid w:val="00C13C23"/>
    <w:rsid w:val="00C13D33"/>
    <w:rsid w:val="00C140BB"/>
    <w:rsid w:val="00C1437E"/>
    <w:rsid w:val="00C1455B"/>
    <w:rsid w:val="00C149EF"/>
    <w:rsid w:val="00C14BF3"/>
    <w:rsid w:val="00C14ED6"/>
    <w:rsid w:val="00C14F41"/>
    <w:rsid w:val="00C150BD"/>
    <w:rsid w:val="00C15157"/>
    <w:rsid w:val="00C152AB"/>
    <w:rsid w:val="00C154BD"/>
    <w:rsid w:val="00C1587D"/>
    <w:rsid w:val="00C15A0B"/>
    <w:rsid w:val="00C15A0F"/>
    <w:rsid w:val="00C15D9A"/>
    <w:rsid w:val="00C15DF2"/>
    <w:rsid w:val="00C15FCE"/>
    <w:rsid w:val="00C1666E"/>
    <w:rsid w:val="00C16D6B"/>
    <w:rsid w:val="00C16F2C"/>
    <w:rsid w:val="00C17799"/>
    <w:rsid w:val="00C177AF"/>
    <w:rsid w:val="00C17926"/>
    <w:rsid w:val="00C17B68"/>
    <w:rsid w:val="00C17C73"/>
    <w:rsid w:val="00C201CC"/>
    <w:rsid w:val="00C2047A"/>
    <w:rsid w:val="00C209AE"/>
    <w:rsid w:val="00C20ACD"/>
    <w:rsid w:val="00C20BC3"/>
    <w:rsid w:val="00C20C99"/>
    <w:rsid w:val="00C20CDA"/>
    <w:rsid w:val="00C20D39"/>
    <w:rsid w:val="00C20E57"/>
    <w:rsid w:val="00C20FF3"/>
    <w:rsid w:val="00C2102B"/>
    <w:rsid w:val="00C21715"/>
    <w:rsid w:val="00C21B8E"/>
    <w:rsid w:val="00C21E29"/>
    <w:rsid w:val="00C220E6"/>
    <w:rsid w:val="00C22464"/>
    <w:rsid w:val="00C226B2"/>
    <w:rsid w:val="00C22769"/>
    <w:rsid w:val="00C228AD"/>
    <w:rsid w:val="00C22AD4"/>
    <w:rsid w:val="00C231D0"/>
    <w:rsid w:val="00C233C5"/>
    <w:rsid w:val="00C2340D"/>
    <w:rsid w:val="00C23696"/>
    <w:rsid w:val="00C2397B"/>
    <w:rsid w:val="00C23D4C"/>
    <w:rsid w:val="00C23ED3"/>
    <w:rsid w:val="00C2413B"/>
    <w:rsid w:val="00C24153"/>
    <w:rsid w:val="00C24312"/>
    <w:rsid w:val="00C24346"/>
    <w:rsid w:val="00C244C4"/>
    <w:rsid w:val="00C24727"/>
    <w:rsid w:val="00C24757"/>
    <w:rsid w:val="00C24CE0"/>
    <w:rsid w:val="00C24CF4"/>
    <w:rsid w:val="00C24D30"/>
    <w:rsid w:val="00C24EA8"/>
    <w:rsid w:val="00C24EAB"/>
    <w:rsid w:val="00C24F09"/>
    <w:rsid w:val="00C25567"/>
    <w:rsid w:val="00C25572"/>
    <w:rsid w:val="00C25694"/>
    <w:rsid w:val="00C25733"/>
    <w:rsid w:val="00C25D65"/>
    <w:rsid w:val="00C25DC3"/>
    <w:rsid w:val="00C25DF8"/>
    <w:rsid w:val="00C25F69"/>
    <w:rsid w:val="00C26121"/>
    <w:rsid w:val="00C26270"/>
    <w:rsid w:val="00C2650B"/>
    <w:rsid w:val="00C26585"/>
    <w:rsid w:val="00C26772"/>
    <w:rsid w:val="00C26B66"/>
    <w:rsid w:val="00C26E8B"/>
    <w:rsid w:val="00C2724A"/>
    <w:rsid w:val="00C27329"/>
    <w:rsid w:val="00C27497"/>
    <w:rsid w:val="00C278D1"/>
    <w:rsid w:val="00C279CC"/>
    <w:rsid w:val="00C27F71"/>
    <w:rsid w:val="00C3002A"/>
    <w:rsid w:val="00C30173"/>
    <w:rsid w:val="00C302E0"/>
    <w:rsid w:val="00C30316"/>
    <w:rsid w:val="00C30374"/>
    <w:rsid w:val="00C30381"/>
    <w:rsid w:val="00C303CC"/>
    <w:rsid w:val="00C30616"/>
    <w:rsid w:val="00C3061B"/>
    <w:rsid w:val="00C3077A"/>
    <w:rsid w:val="00C30C52"/>
    <w:rsid w:val="00C30CC1"/>
    <w:rsid w:val="00C30CF0"/>
    <w:rsid w:val="00C3103C"/>
    <w:rsid w:val="00C31263"/>
    <w:rsid w:val="00C3159F"/>
    <w:rsid w:val="00C3160F"/>
    <w:rsid w:val="00C31B95"/>
    <w:rsid w:val="00C31FE6"/>
    <w:rsid w:val="00C3218D"/>
    <w:rsid w:val="00C322B4"/>
    <w:rsid w:val="00C3239F"/>
    <w:rsid w:val="00C3287C"/>
    <w:rsid w:val="00C329CC"/>
    <w:rsid w:val="00C32C5B"/>
    <w:rsid w:val="00C3308A"/>
    <w:rsid w:val="00C33117"/>
    <w:rsid w:val="00C3313F"/>
    <w:rsid w:val="00C334C9"/>
    <w:rsid w:val="00C33614"/>
    <w:rsid w:val="00C338CE"/>
    <w:rsid w:val="00C33955"/>
    <w:rsid w:val="00C33967"/>
    <w:rsid w:val="00C33A43"/>
    <w:rsid w:val="00C33BA4"/>
    <w:rsid w:val="00C33BF7"/>
    <w:rsid w:val="00C33E7D"/>
    <w:rsid w:val="00C33F89"/>
    <w:rsid w:val="00C3447F"/>
    <w:rsid w:val="00C34629"/>
    <w:rsid w:val="00C34792"/>
    <w:rsid w:val="00C3496A"/>
    <w:rsid w:val="00C34D39"/>
    <w:rsid w:val="00C35098"/>
    <w:rsid w:val="00C35175"/>
    <w:rsid w:val="00C3524B"/>
    <w:rsid w:val="00C35452"/>
    <w:rsid w:val="00C35BC0"/>
    <w:rsid w:val="00C35D21"/>
    <w:rsid w:val="00C35E80"/>
    <w:rsid w:val="00C36118"/>
    <w:rsid w:val="00C361AF"/>
    <w:rsid w:val="00C36291"/>
    <w:rsid w:val="00C364F9"/>
    <w:rsid w:val="00C36510"/>
    <w:rsid w:val="00C365AB"/>
    <w:rsid w:val="00C368B6"/>
    <w:rsid w:val="00C3694C"/>
    <w:rsid w:val="00C36A5D"/>
    <w:rsid w:val="00C36A9A"/>
    <w:rsid w:val="00C36B1B"/>
    <w:rsid w:val="00C36D46"/>
    <w:rsid w:val="00C36E46"/>
    <w:rsid w:val="00C3713B"/>
    <w:rsid w:val="00C372AC"/>
    <w:rsid w:val="00C37949"/>
    <w:rsid w:val="00C37A7E"/>
    <w:rsid w:val="00C37A87"/>
    <w:rsid w:val="00C37B87"/>
    <w:rsid w:val="00C40156"/>
    <w:rsid w:val="00C401C7"/>
    <w:rsid w:val="00C40295"/>
    <w:rsid w:val="00C409AC"/>
    <w:rsid w:val="00C40B06"/>
    <w:rsid w:val="00C40BC6"/>
    <w:rsid w:val="00C40D74"/>
    <w:rsid w:val="00C41557"/>
    <w:rsid w:val="00C41611"/>
    <w:rsid w:val="00C419E6"/>
    <w:rsid w:val="00C41BB3"/>
    <w:rsid w:val="00C41D8E"/>
    <w:rsid w:val="00C4205B"/>
    <w:rsid w:val="00C42070"/>
    <w:rsid w:val="00C421EE"/>
    <w:rsid w:val="00C4248B"/>
    <w:rsid w:val="00C4254E"/>
    <w:rsid w:val="00C426AC"/>
    <w:rsid w:val="00C42743"/>
    <w:rsid w:val="00C4279D"/>
    <w:rsid w:val="00C428BA"/>
    <w:rsid w:val="00C42ECD"/>
    <w:rsid w:val="00C42F6C"/>
    <w:rsid w:val="00C431DE"/>
    <w:rsid w:val="00C432E2"/>
    <w:rsid w:val="00C433DB"/>
    <w:rsid w:val="00C434D9"/>
    <w:rsid w:val="00C435A5"/>
    <w:rsid w:val="00C4363B"/>
    <w:rsid w:val="00C4376C"/>
    <w:rsid w:val="00C4395E"/>
    <w:rsid w:val="00C43BC4"/>
    <w:rsid w:val="00C44041"/>
    <w:rsid w:val="00C44135"/>
    <w:rsid w:val="00C4455F"/>
    <w:rsid w:val="00C446C3"/>
    <w:rsid w:val="00C446DB"/>
    <w:rsid w:val="00C45021"/>
    <w:rsid w:val="00C4508B"/>
    <w:rsid w:val="00C45352"/>
    <w:rsid w:val="00C45471"/>
    <w:rsid w:val="00C45784"/>
    <w:rsid w:val="00C45893"/>
    <w:rsid w:val="00C45FD9"/>
    <w:rsid w:val="00C462F7"/>
    <w:rsid w:val="00C46310"/>
    <w:rsid w:val="00C46314"/>
    <w:rsid w:val="00C46578"/>
    <w:rsid w:val="00C46767"/>
    <w:rsid w:val="00C46AEC"/>
    <w:rsid w:val="00C46B60"/>
    <w:rsid w:val="00C46C3E"/>
    <w:rsid w:val="00C46D98"/>
    <w:rsid w:val="00C46E70"/>
    <w:rsid w:val="00C46EE6"/>
    <w:rsid w:val="00C470A8"/>
    <w:rsid w:val="00C47125"/>
    <w:rsid w:val="00C47346"/>
    <w:rsid w:val="00C47483"/>
    <w:rsid w:val="00C474E8"/>
    <w:rsid w:val="00C47766"/>
    <w:rsid w:val="00C478BA"/>
    <w:rsid w:val="00C47A27"/>
    <w:rsid w:val="00C47ADA"/>
    <w:rsid w:val="00C47CCA"/>
    <w:rsid w:val="00C47CEC"/>
    <w:rsid w:val="00C47E08"/>
    <w:rsid w:val="00C47FF3"/>
    <w:rsid w:val="00C500E7"/>
    <w:rsid w:val="00C5017C"/>
    <w:rsid w:val="00C502C9"/>
    <w:rsid w:val="00C5057C"/>
    <w:rsid w:val="00C5077F"/>
    <w:rsid w:val="00C5084D"/>
    <w:rsid w:val="00C50942"/>
    <w:rsid w:val="00C509B9"/>
    <w:rsid w:val="00C50F6B"/>
    <w:rsid w:val="00C51059"/>
    <w:rsid w:val="00C518F6"/>
    <w:rsid w:val="00C51A3C"/>
    <w:rsid w:val="00C51F07"/>
    <w:rsid w:val="00C51FEB"/>
    <w:rsid w:val="00C52082"/>
    <w:rsid w:val="00C525A4"/>
    <w:rsid w:val="00C52960"/>
    <w:rsid w:val="00C52AD9"/>
    <w:rsid w:val="00C5359F"/>
    <w:rsid w:val="00C5369C"/>
    <w:rsid w:val="00C5369E"/>
    <w:rsid w:val="00C53805"/>
    <w:rsid w:val="00C53A24"/>
    <w:rsid w:val="00C53C32"/>
    <w:rsid w:val="00C53F22"/>
    <w:rsid w:val="00C542DE"/>
    <w:rsid w:val="00C54350"/>
    <w:rsid w:val="00C544D0"/>
    <w:rsid w:val="00C5458A"/>
    <w:rsid w:val="00C54610"/>
    <w:rsid w:val="00C5475E"/>
    <w:rsid w:val="00C54A61"/>
    <w:rsid w:val="00C54BFC"/>
    <w:rsid w:val="00C54CA7"/>
    <w:rsid w:val="00C54F6F"/>
    <w:rsid w:val="00C551C5"/>
    <w:rsid w:val="00C55218"/>
    <w:rsid w:val="00C55D91"/>
    <w:rsid w:val="00C55E87"/>
    <w:rsid w:val="00C55F71"/>
    <w:rsid w:val="00C55FB4"/>
    <w:rsid w:val="00C566AF"/>
    <w:rsid w:val="00C56711"/>
    <w:rsid w:val="00C56779"/>
    <w:rsid w:val="00C5679C"/>
    <w:rsid w:val="00C56839"/>
    <w:rsid w:val="00C568E6"/>
    <w:rsid w:val="00C5691D"/>
    <w:rsid w:val="00C56A22"/>
    <w:rsid w:val="00C56DD8"/>
    <w:rsid w:val="00C5702D"/>
    <w:rsid w:val="00C571E6"/>
    <w:rsid w:val="00C57252"/>
    <w:rsid w:val="00C57510"/>
    <w:rsid w:val="00C57606"/>
    <w:rsid w:val="00C57880"/>
    <w:rsid w:val="00C57890"/>
    <w:rsid w:val="00C578A8"/>
    <w:rsid w:val="00C57C46"/>
    <w:rsid w:val="00C57CD1"/>
    <w:rsid w:val="00C57CDA"/>
    <w:rsid w:val="00C57E91"/>
    <w:rsid w:val="00C6013E"/>
    <w:rsid w:val="00C604BB"/>
    <w:rsid w:val="00C604C3"/>
    <w:rsid w:val="00C6075E"/>
    <w:rsid w:val="00C607B7"/>
    <w:rsid w:val="00C607B8"/>
    <w:rsid w:val="00C6084E"/>
    <w:rsid w:val="00C60852"/>
    <w:rsid w:val="00C60C2A"/>
    <w:rsid w:val="00C60CC4"/>
    <w:rsid w:val="00C6133E"/>
    <w:rsid w:val="00C61557"/>
    <w:rsid w:val="00C61881"/>
    <w:rsid w:val="00C61B2E"/>
    <w:rsid w:val="00C61CC3"/>
    <w:rsid w:val="00C61F9E"/>
    <w:rsid w:val="00C621E5"/>
    <w:rsid w:val="00C621F1"/>
    <w:rsid w:val="00C626EB"/>
    <w:rsid w:val="00C629BA"/>
    <w:rsid w:val="00C62A05"/>
    <w:rsid w:val="00C62CD1"/>
    <w:rsid w:val="00C62D0B"/>
    <w:rsid w:val="00C62EFB"/>
    <w:rsid w:val="00C63068"/>
    <w:rsid w:val="00C630E6"/>
    <w:rsid w:val="00C63218"/>
    <w:rsid w:val="00C632E3"/>
    <w:rsid w:val="00C6346F"/>
    <w:rsid w:val="00C63517"/>
    <w:rsid w:val="00C6359B"/>
    <w:rsid w:val="00C635D6"/>
    <w:rsid w:val="00C63698"/>
    <w:rsid w:val="00C636F4"/>
    <w:rsid w:val="00C6377F"/>
    <w:rsid w:val="00C6399A"/>
    <w:rsid w:val="00C63A91"/>
    <w:rsid w:val="00C63BA8"/>
    <w:rsid w:val="00C63CDC"/>
    <w:rsid w:val="00C63F33"/>
    <w:rsid w:val="00C63FCB"/>
    <w:rsid w:val="00C640C3"/>
    <w:rsid w:val="00C64248"/>
    <w:rsid w:val="00C64267"/>
    <w:rsid w:val="00C6461F"/>
    <w:rsid w:val="00C64706"/>
    <w:rsid w:val="00C64E15"/>
    <w:rsid w:val="00C64F06"/>
    <w:rsid w:val="00C64F42"/>
    <w:rsid w:val="00C65698"/>
    <w:rsid w:val="00C65A20"/>
    <w:rsid w:val="00C65B91"/>
    <w:rsid w:val="00C65F31"/>
    <w:rsid w:val="00C65FAC"/>
    <w:rsid w:val="00C66E04"/>
    <w:rsid w:val="00C66ED5"/>
    <w:rsid w:val="00C66EEA"/>
    <w:rsid w:val="00C66FAF"/>
    <w:rsid w:val="00C67150"/>
    <w:rsid w:val="00C67376"/>
    <w:rsid w:val="00C67702"/>
    <w:rsid w:val="00C67A5E"/>
    <w:rsid w:val="00C67B3C"/>
    <w:rsid w:val="00C67C6B"/>
    <w:rsid w:val="00C7000C"/>
    <w:rsid w:val="00C701CB"/>
    <w:rsid w:val="00C70275"/>
    <w:rsid w:val="00C703CA"/>
    <w:rsid w:val="00C703CB"/>
    <w:rsid w:val="00C7049D"/>
    <w:rsid w:val="00C704F7"/>
    <w:rsid w:val="00C70682"/>
    <w:rsid w:val="00C70898"/>
    <w:rsid w:val="00C70D5B"/>
    <w:rsid w:val="00C712A6"/>
    <w:rsid w:val="00C7137C"/>
    <w:rsid w:val="00C713F6"/>
    <w:rsid w:val="00C71608"/>
    <w:rsid w:val="00C7172C"/>
    <w:rsid w:val="00C7193C"/>
    <w:rsid w:val="00C71AA2"/>
    <w:rsid w:val="00C71C70"/>
    <w:rsid w:val="00C71E48"/>
    <w:rsid w:val="00C71FC4"/>
    <w:rsid w:val="00C7264C"/>
    <w:rsid w:val="00C727EF"/>
    <w:rsid w:val="00C7285F"/>
    <w:rsid w:val="00C72B06"/>
    <w:rsid w:val="00C72BC8"/>
    <w:rsid w:val="00C732E9"/>
    <w:rsid w:val="00C73316"/>
    <w:rsid w:val="00C735BF"/>
    <w:rsid w:val="00C73642"/>
    <w:rsid w:val="00C73718"/>
    <w:rsid w:val="00C73BDD"/>
    <w:rsid w:val="00C73D71"/>
    <w:rsid w:val="00C742A7"/>
    <w:rsid w:val="00C744DF"/>
    <w:rsid w:val="00C74668"/>
    <w:rsid w:val="00C74BE4"/>
    <w:rsid w:val="00C74DE1"/>
    <w:rsid w:val="00C74EE2"/>
    <w:rsid w:val="00C752C9"/>
    <w:rsid w:val="00C752E6"/>
    <w:rsid w:val="00C754DE"/>
    <w:rsid w:val="00C754EC"/>
    <w:rsid w:val="00C75B98"/>
    <w:rsid w:val="00C75E0C"/>
    <w:rsid w:val="00C762F2"/>
    <w:rsid w:val="00C766A2"/>
    <w:rsid w:val="00C766E2"/>
    <w:rsid w:val="00C769BC"/>
    <w:rsid w:val="00C76A65"/>
    <w:rsid w:val="00C76A8C"/>
    <w:rsid w:val="00C76C65"/>
    <w:rsid w:val="00C76CCA"/>
    <w:rsid w:val="00C76DB7"/>
    <w:rsid w:val="00C76F6F"/>
    <w:rsid w:val="00C772B3"/>
    <w:rsid w:val="00C778B8"/>
    <w:rsid w:val="00C77B5E"/>
    <w:rsid w:val="00C77DB3"/>
    <w:rsid w:val="00C77FAD"/>
    <w:rsid w:val="00C80021"/>
    <w:rsid w:val="00C8009E"/>
    <w:rsid w:val="00C80428"/>
    <w:rsid w:val="00C8059A"/>
    <w:rsid w:val="00C80B71"/>
    <w:rsid w:val="00C80CC5"/>
    <w:rsid w:val="00C8124E"/>
    <w:rsid w:val="00C82616"/>
    <w:rsid w:val="00C827E7"/>
    <w:rsid w:val="00C82B36"/>
    <w:rsid w:val="00C82F4E"/>
    <w:rsid w:val="00C82F68"/>
    <w:rsid w:val="00C8316C"/>
    <w:rsid w:val="00C8329D"/>
    <w:rsid w:val="00C8375A"/>
    <w:rsid w:val="00C839F1"/>
    <w:rsid w:val="00C83AB5"/>
    <w:rsid w:val="00C83AF4"/>
    <w:rsid w:val="00C83BFC"/>
    <w:rsid w:val="00C84EAF"/>
    <w:rsid w:val="00C85024"/>
    <w:rsid w:val="00C85133"/>
    <w:rsid w:val="00C85172"/>
    <w:rsid w:val="00C85546"/>
    <w:rsid w:val="00C855E4"/>
    <w:rsid w:val="00C85615"/>
    <w:rsid w:val="00C856C8"/>
    <w:rsid w:val="00C856CF"/>
    <w:rsid w:val="00C858E2"/>
    <w:rsid w:val="00C85F60"/>
    <w:rsid w:val="00C86042"/>
    <w:rsid w:val="00C86205"/>
    <w:rsid w:val="00C86313"/>
    <w:rsid w:val="00C86596"/>
    <w:rsid w:val="00C8675C"/>
    <w:rsid w:val="00C8691E"/>
    <w:rsid w:val="00C86998"/>
    <w:rsid w:val="00C86C1A"/>
    <w:rsid w:val="00C86FF2"/>
    <w:rsid w:val="00C87306"/>
    <w:rsid w:val="00C87703"/>
    <w:rsid w:val="00C8782F"/>
    <w:rsid w:val="00C87B8F"/>
    <w:rsid w:val="00C87BBE"/>
    <w:rsid w:val="00C87BC7"/>
    <w:rsid w:val="00C90145"/>
    <w:rsid w:val="00C901CD"/>
    <w:rsid w:val="00C904DF"/>
    <w:rsid w:val="00C905EA"/>
    <w:rsid w:val="00C9080D"/>
    <w:rsid w:val="00C90B42"/>
    <w:rsid w:val="00C90D72"/>
    <w:rsid w:val="00C90FF2"/>
    <w:rsid w:val="00C91227"/>
    <w:rsid w:val="00C91425"/>
    <w:rsid w:val="00C91840"/>
    <w:rsid w:val="00C918D0"/>
    <w:rsid w:val="00C91A7C"/>
    <w:rsid w:val="00C91ACE"/>
    <w:rsid w:val="00C9240B"/>
    <w:rsid w:val="00C9247B"/>
    <w:rsid w:val="00C92779"/>
    <w:rsid w:val="00C92A0D"/>
    <w:rsid w:val="00C92C91"/>
    <w:rsid w:val="00C92DB1"/>
    <w:rsid w:val="00C92EDA"/>
    <w:rsid w:val="00C930DD"/>
    <w:rsid w:val="00C93218"/>
    <w:rsid w:val="00C93432"/>
    <w:rsid w:val="00C936F8"/>
    <w:rsid w:val="00C93BDE"/>
    <w:rsid w:val="00C93C3D"/>
    <w:rsid w:val="00C93DE0"/>
    <w:rsid w:val="00C9416F"/>
    <w:rsid w:val="00C94547"/>
    <w:rsid w:val="00C94573"/>
    <w:rsid w:val="00C94622"/>
    <w:rsid w:val="00C94881"/>
    <w:rsid w:val="00C94DE4"/>
    <w:rsid w:val="00C94E62"/>
    <w:rsid w:val="00C94FF9"/>
    <w:rsid w:val="00C95011"/>
    <w:rsid w:val="00C95055"/>
    <w:rsid w:val="00C950E4"/>
    <w:rsid w:val="00C950EF"/>
    <w:rsid w:val="00C95142"/>
    <w:rsid w:val="00C9515D"/>
    <w:rsid w:val="00C953B5"/>
    <w:rsid w:val="00C953C8"/>
    <w:rsid w:val="00C95787"/>
    <w:rsid w:val="00C9579C"/>
    <w:rsid w:val="00C959A5"/>
    <w:rsid w:val="00C959E4"/>
    <w:rsid w:val="00C95B53"/>
    <w:rsid w:val="00C95BEF"/>
    <w:rsid w:val="00C960E0"/>
    <w:rsid w:val="00C96118"/>
    <w:rsid w:val="00C962D5"/>
    <w:rsid w:val="00C962E2"/>
    <w:rsid w:val="00C969AB"/>
    <w:rsid w:val="00C969EB"/>
    <w:rsid w:val="00C96BA7"/>
    <w:rsid w:val="00C96C07"/>
    <w:rsid w:val="00C96C7F"/>
    <w:rsid w:val="00C96C89"/>
    <w:rsid w:val="00C96F4F"/>
    <w:rsid w:val="00C97055"/>
    <w:rsid w:val="00C9708D"/>
    <w:rsid w:val="00C97117"/>
    <w:rsid w:val="00C9722C"/>
    <w:rsid w:val="00C97559"/>
    <w:rsid w:val="00C9759F"/>
    <w:rsid w:val="00C97713"/>
    <w:rsid w:val="00CA0181"/>
    <w:rsid w:val="00CA0186"/>
    <w:rsid w:val="00CA0315"/>
    <w:rsid w:val="00CA06C5"/>
    <w:rsid w:val="00CA0CDE"/>
    <w:rsid w:val="00CA0D9D"/>
    <w:rsid w:val="00CA125D"/>
    <w:rsid w:val="00CA1265"/>
    <w:rsid w:val="00CA1401"/>
    <w:rsid w:val="00CA1556"/>
    <w:rsid w:val="00CA1E3D"/>
    <w:rsid w:val="00CA20F5"/>
    <w:rsid w:val="00CA2146"/>
    <w:rsid w:val="00CA2219"/>
    <w:rsid w:val="00CA2594"/>
    <w:rsid w:val="00CA2647"/>
    <w:rsid w:val="00CA275F"/>
    <w:rsid w:val="00CA27FB"/>
    <w:rsid w:val="00CA2AD6"/>
    <w:rsid w:val="00CA2C68"/>
    <w:rsid w:val="00CA3204"/>
    <w:rsid w:val="00CA32A3"/>
    <w:rsid w:val="00CA32D3"/>
    <w:rsid w:val="00CA33B7"/>
    <w:rsid w:val="00CA34D5"/>
    <w:rsid w:val="00CA3C3E"/>
    <w:rsid w:val="00CA3CF7"/>
    <w:rsid w:val="00CA3D85"/>
    <w:rsid w:val="00CA4210"/>
    <w:rsid w:val="00CA4415"/>
    <w:rsid w:val="00CA4465"/>
    <w:rsid w:val="00CA466E"/>
    <w:rsid w:val="00CA49C6"/>
    <w:rsid w:val="00CA4BB9"/>
    <w:rsid w:val="00CA5608"/>
    <w:rsid w:val="00CA5751"/>
    <w:rsid w:val="00CA57BC"/>
    <w:rsid w:val="00CA5F71"/>
    <w:rsid w:val="00CA61B5"/>
    <w:rsid w:val="00CA633A"/>
    <w:rsid w:val="00CA6658"/>
    <w:rsid w:val="00CA665E"/>
    <w:rsid w:val="00CA6835"/>
    <w:rsid w:val="00CA6BAD"/>
    <w:rsid w:val="00CA6FA7"/>
    <w:rsid w:val="00CA7181"/>
    <w:rsid w:val="00CA73EE"/>
    <w:rsid w:val="00CA76E4"/>
    <w:rsid w:val="00CA77B5"/>
    <w:rsid w:val="00CA7C38"/>
    <w:rsid w:val="00CA7FFC"/>
    <w:rsid w:val="00CB02A3"/>
    <w:rsid w:val="00CB0467"/>
    <w:rsid w:val="00CB05C5"/>
    <w:rsid w:val="00CB07D3"/>
    <w:rsid w:val="00CB07D8"/>
    <w:rsid w:val="00CB0C88"/>
    <w:rsid w:val="00CB0E0B"/>
    <w:rsid w:val="00CB1023"/>
    <w:rsid w:val="00CB10EC"/>
    <w:rsid w:val="00CB1490"/>
    <w:rsid w:val="00CB153D"/>
    <w:rsid w:val="00CB1745"/>
    <w:rsid w:val="00CB1914"/>
    <w:rsid w:val="00CB199F"/>
    <w:rsid w:val="00CB1ADC"/>
    <w:rsid w:val="00CB1B7F"/>
    <w:rsid w:val="00CB1C99"/>
    <w:rsid w:val="00CB1CF6"/>
    <w:rsid w:val="00CB1DAD"/>
    <w:rsid w:val="00CB1F48"/>
    <w:rsid w:val="00CB201C"/>
    <w:rsid w:val="00CB2072"/>
    <w:rsid w:val="00CB20C8"/>
    <w:rsid w:val="00CB21E8"/>
    <w:rsid w:val="00CB2363"/>
    <w:rsid w:val="00CB236E"/>
    <w:rsid w:val="00CB2408"/>
    <w:rsid w:val="00CB2CBF"/>
    <w:rsid w:val="00CB2F43"/>
    <w:rsid w:val="00CB30A0"/>
    <w:rsid w:val="00CB34B7"/>
    <w:rsid w:val="00CB3523"/>
    <w:rsid w:val="00CB37C4"/>
    <w:rsid w:val="00CB395F"/>
    <w:rsid w:val="00CB399C"/>
    <w:rsid w:val="00CB3E42"/>
    <w:rsid w:val="00CB3E9B"/>
    <w:rsid w:val="00CB40C4"/>
    <w:rsid w:val="00CB430C"/>
    <w:rsid w:val="00CB4395"/>
    <w:rsid w:val="00CB4507"/>
    <w:rsid w:val="00CB450D"/>
    <w:rsid w:val="00CB4563"/>
    <w:rsid w:val="00CB4599"/>
    <w:rsid w:val="00CB4885"/>
    <w:rsid w:val="00CB4978"/>
    <w:rsid w:val="00CB49A7"/>
    <w:rsid w:val="00CB4B05"/>
    <w:rsid w:val="00CB4B9A"/>
    <w:rsid w:val="00CB5106"/>
    <w:rsid w:val="00CB5583"/>
    <w:rsid w:val="00CB57F4"/>
    <w:rsid w:val="00CB5872"/>
    <w:rsid w:val="00CB5910"/>
    <w:rsid w:val="00CB5D05"/>
    <w:rsid w:val="00CB61BE"/>
    <w:rsid w:val="00CB6315"/>
    <w:rsid w:val="00CB6A65"/>
    <w:rsid w:val="00CB6CFB"/>
    <w:rsid w:val="00CB7093"/>
    <w:rsid w:val="00CB7327"/>
    <w:rsid w:val="00CB7800"/>
    <w:rsid w:val="00CB7804"/>
    <w:rsid w:val="00CB787C"/>
    <w:rsid w:val="00CB7BFD"/>
    <w:rsid w:val="00CB7D64"/>
    <w:rsid w:val="00CB7EDC"/>
    <w:rsid w:val="00CB7F93"/>
    <w:rsid w:val="00CC0006"/>
    <w:rsid w:val="00CC00B9"/>
    <w:rsid w:val="00CC0632"/>
    <w:rsid w:val="00CC0641"/>
    <w:rsid w:val="00CC08F5"/>
    <w:rsid w:val="00CC0969"/>
    <w:rsid w:val="00CC09A3"/>
    <w:rsid w:val="00CC0C83"/>
    <w:rsid w:val="00CC0D8C"/>
    <w:rsid w:val="00CC0E31"/>
    <w:rsid w:val="00CC0FD8"/>
    <w:rsid w:val="00CC100E"/>
    <w:rsid w:val="00CC12E9"/>
    <w:rsid w:val="00CC161F"/>
    <w:rsid w:val="00CC1AC6"/>
    <w:rsid w:val="00CC1B60"/>
    <w:rsid w:val="00CC1C91"/>
    <w:rsid w:val="00CC1F74"/>
    <w:rsid w:val="00CC2055"/>
    <w:rsid w:val="00CC258E"/>
    <w:rsid w:val="00CC2A24"/>
    <w:rsid w:val="00CC2D66"/>
    <w:rsid w:val="00CC2F92"/>
    <w:rsid w:val="00CC306D"/>
    <w:rsid w:val="00CC3093"/>
    <w:rsid w:val="00CC31F6"/>
    <w:rsid w:val="00CC3464"/>
    <w:rsid w:val="00CC362C"/>
    <w:rsid w:val="00CC3777"/>
    <w:rsid w:val="00CC39A2"/>
    <w:rsid w:val="00CC3AD6"/>
    <w:rsid w:val="00CC3D91"/>
    <w:rsid w:val="00CC3DA4"/>
    <w:rsid w:val="00CC412C"/>
    <w:rsid w:val="00CC413A"/>
    <w:rsid w:val="00CC4169"/>
    <w:rsid w:val="00CC4374"/>
    <w:rsid w:val="00CC4410"/>
    <w:rsid w:val="00CC44EB"/>
    <w:rsid w:val="00CC4789"/>
    <w:rsid w:val="00CC4AA8"/>
    <w:rsid w:val="00CC528F"/>
    <w:rsid w:val="00CC567A"/>
    <w:rsid w:val="00CC5A0A"/>
    <w:rsid w:val="00CC5A9E"/>
    <w:rsid w:val="00CC6229"/>
    <w:rsid w:val="00CC6458"/>
    <w:rsid w:val="00CC647C"/>
    <w:rsid w:val="00CC64B1"/>
    <w:rsid w:val="00CC6529"/>
    <w:rsid w:val="00CC65B0"/>
    <w:rsid w:val="00CC6A8F"/>
    <w:rsid w:val="00CC6C8B"/>
    <w:rsid w:val="00CC6E24"/>
    <w:rsid w:val="00CC6EBF"/>
    <w:rsid w:val="00CC76D7"/>
    <w:rsid w:val="00CC78B5"/>
    <w:rsid w:val="00CC78E5"/>
    <w:rsid w:val="00CC7A4F"/>
    <w:rsid w:val="00CC7A9B"/>
    <w:rsid w:val="00CC7ACC"/>
    <w:rsid w:val="00CC7AF0"/>
    <w:rsid w:val="00CC7BA7"/>
    <w:rsid w:val="00CC7BFB"/>
    <w:rsid w:val="00CC7D55"/>
    <w:rsid w:val="00CC7D95"/>
    <w:rsid w:val="00CD0100"/>
    <w:rsid w:val="00CD025D"/>
    <w:rsid w:val="00CD07CC"/>
    <w:rsid w:val="00CD08FC"/>
    <w:rsid w:val="00CD0984"/>
    <w:rsid w:val="00CD0B37"/>
    <w:rsid w:val="00CD0C14"/>
    <w:rsid w:val="00CD0DE5"/>
    <w:rsid w:val="00CD0F1A"/>
    <w:rsid w:val="00CD101F"/>
    <w:rsid w:val="00CD1146"/>
    <w:rsid w:val="00CD13AD"/>
    <w:rsid w:val="00CD1C9E"/>
    <w:rsid w:val="00CD1CA1"/>
    <w:rsid w:val="00CD1F91"/>
    <w:rsid w:val="00CD20CA"/>
    <w:rsid w:val="00CD22F3"/>
    <w:rsid w:val="00CD2387"/>
    <w:rsid w:val="00CD2838"/>
    <w:rsid w:val="00CD2DDC"/>
    <w:rsid w:val="00CD2FFB"/>
    <w:rsid w:val="00CD303B"/>
    <w:rsid w:val="00CD3111"/>
    <w:rsid w:val="00CD379A"/>
    <w:rsid w:val="00CD3A1E"/>
    <w:rsid w:val="00CD3C1F"/>
    <w:rsid w:val="00CD3F1F"/>
    <w:rsid w:val="00CD3FA5"/>
    <w:rsid w:val="00CD4218"/>
    <w:rsid w:val="00CD45D5"/>
    <w:rsid w:val="00CD463B"/>
    <w:rsid w:val="00CD49AB"/>
    <w:rsid w:val="00CD4AD5"/>
    <w:rsid w:val="00CD4ADF"/>
    <w:rsid w:val="00CD51A2"/>
    <w:rsid w:val="00CD54CA"/>
    <w:rsid w:val="00CD55B1"/>
    <w:rsid w:val="00CD575A"/>
    <w:rsid w:val="00CD5BD7"/>
    <w:rsid w:val="00CD5EE4"/>
    <w:rsid w:val="00CD604C"/>
    <w:rsid w:val="00CD6109"/>
    <w:rsid w:val="00CD61B5"/>
    <w:rsid w:val="00CD696D"/>
    <w:rsid w:val="00CD6B54"/>
    <w:rsid w:val="00CD6B74"/>
    <w:rsid w:val="00CD6C2F"/>
    <w:rsid w:val="00CD6E04"/>
    <w:rsid w:val="00CD718F"/>
    <w:rsid w:val="00CD7291"/>
    <w:rsid w:val="00CD7420"/>
    <w:rsid w:val="00CD74D3"/>
    <w:rsid w:val="00CD74F8"/>
    <w:rsid w:val="00CD760E"/>
    <w:rsid w:val="00CD7EA9"/>
    <w:rsid w:val="00CE012C"/>
    <w:rsid w:val="00CE012E"/>
    <w:rsid w:val="00CE013A"/>
    <w:rsid w:val="00CE027D"/>
    <w:rsid w:val="00CE0286"/>
    <w:rsid w:val="00CE07F5"/>
    <w:rsid w:val="00CE08B4"/>
    <w:rsid w:val="00CE09D2"/>
    <w:rsid w:val="00CE0B1F"/>
    <w:rsid w:val="00CE0F58"/>
    <w:rsid w:val="00CE0FE5"/>
    <w:rsid w:val="00CE1143"/>
    <w:rsid w:val="00CE13F7"/>
    <w:rsid w:val="00CE1655"/>
    <w:rsid w:val="00CE1810"/>
    <w:rsid w:val="00CE19AF"/>
    <w:rsid w:val="00CE1A0C"/>
    <w:rsid w:val="00CE1A66"/>
    <w:rsid w:val="00CE1C6A"/>
    <w:rsid w:val="00CE28D6"/>
    <w:rsid w:val="00CE28F5"/>
    <w:rsid w:val="00CE2A58"/>
    <w:rsid w:val="00CE2BD7"/>
    <w:rsid w:val="00CE2C97"/>
    <w:rsid w:val="00CE2E46"/>
    <w:rsid w:val="00CE31B7"/>
    <w:rsid w:val="00CE3394"/>
    <w:rsid w:val="00CE344B"/>
    <w:rsid w:val="00CE35AF"/>
    <w:rsid w:val="00CE37AE"/>
    <w:rsid w:val="00CE3A0F"/>
    <w:rsid w:val="00CE3BFB"/>
    <w:rsid w:val="00CE3CB1"/>
    <w:rsid w:val="00CE42C0"/>
    <w:rsid w:val="00CE4433"/>
    <w:rsid w:val="00CE4537"/>
    <w:rsid w:val="00CE46A2"/>
    <w:rsid w:val="00CE46D5"/>
    <w:rsid w:val="00CE474E"/>
    <w:rsid w:val="00CE48C7"/>
    <w:rsid w:val="00CE4E7E"/>
    <w:rsid w:val="00CE51BD"/>
    <w:rsid w:val="00CE52BB"/>
    <w:rsid w:val="00CE52DD"/>
    <w:rsid w:val="00CE52F7"/>
    <w:rsid w:val="00CE53DE"/>
    <w:rsid w:val="00CE56BA"/>
    <w:rsid w:val="00CE59BC"/>
    <w:rsid w:val="00CE5A77"/>
    <w:rsid w:val="00CE5B81"/>
    <w:rsid w:val="00CE5F54"/>
    <w:rsid w:val="00CE5FE0"/>
    <w:rsid w:val="00CE65CE"/>
    <w:rsid w:val="00CE66F5"/>
    <w:rsid w:val="00CE67D1"/>
    <w:rsid w:val="00CE6830"/>
    <w:rsid w:val="00CE68D1"/>
    <w:rsid w:val="00CE6A7F"/>
    <w:rsid w:val="00CE6B73"/>
    <w:rsid w:val="00CE6F46"/>
    <w:rsid w:val="00CE6F84"/>
    <w:rsid w:val="00CE71D3"/>
    <w:rsid w:val="00CE734D"/>
    <w:rsid w:val="00CE7CCF"/>
    <w:rsid w:val="00CE7D8A"/>
    <w:rsid w:val="00CE7DDF"/>
    <w:rsid w:val="00CE7E19"/>
    <w:rsid w:val="00CE7F23"/>
    <w:rsid w:val="00CF0174"/>
    <w:rsid w:val="00CF01FD"/>
    <w:rsid w:val="00CF0530"/>
    <w:rsid w:val="00CF0567"/>
    <w:rsid w:val="00CF0613"/>
    <w:rsid w:val="00CF08B4"/>
    <w:rsid w:val="00CF094E"/>
    <w:rsid w:val="00CF09A1"/>
    <w:rsid w:val="00CF0BA9"/>
    <w:rsid w:val="00CF0BB6"/>
    <w:rsid w:val="00CF0C7D"/>
    <w:rsid w:val="00CF0E43"/>
    <w:rsid w:val="00CF0F8B"/>
    <w:rsid w:val="00CF1369"/>
    <w:rsid w:val="00CF140D"/>
    <w:rsid w:val="00CF1544"/>
    <w:rsid w:val="00CF1649"/>
    <w:rsid w:val="00CF164F"/>
    <w:rsid w:val="00CF1781"/>
    <w:rsid w:val="00CF17BE"/>
    <w:rsid w:val="00CF1853"/>
    <w:rsid w:val="00CF1886"/>
    <w:rsid w:val="00CF1961"/>
    <w:rsid w:val="00CF1CB2"/>
    <w:rsid w:val="00CF1DFC"/>
    <w:rsid w:val="00CF1E16"/>
    <w:rsid w:val="00CF1EE3"/>
    <w:rsid w:val="00CF1FF1"/>
    <w:rsid w:val="00CF21B1"/>
    <w:rsid w:val="00CF220E"/>
    <w:rsid w:val="00CF23F0"/>
    <w:rsid w:val="00CF282F"/>
    <w:rsid w:val="00CF2A6D"/>
    <w:rsid w:val="00CF2A7E"/>
    <w:rsid w:val="00CF2B17"/>
    <w:rsid w:val="00CF2BF2"/>
    <w:rsid w:val="00CF2EE1"/>
    <w:rsid w:val="00CF359C"/>
    <w:rsid w:val="00CF363E"/>
    <w:rsid w:val="00CF3647"/>
    <w:rsid w:val="00CF36DD"/>
    <w:rsid w:val="00CF375A"/>
    <w:rsid w:val="00CF38B9"/>
    <w:rsid w:val="00CF3BC0"/>
    <w:rsid w:val="00CF3C4B"/>
    <w:rsid w:val="00CF40E3"/>
    <w:rsid w:val="00CF4195"/>
    <w:rsid w:val="00CF432D"/>
    <w:rsid w:val="00CF43DF"/>
    <w:rsid w:val="00CF4521"/>
    <w:rsid w:val="00CF4687"/>
    <w:rsid w:val="00CF4776"/>
    <w:rsid w:val="00CF482C"/>
    <w:rsid w:val="00CF4878"/>
    <w:rsid w:val="00CF4B94"/>
    <w:rsid w:val="00CF4D55"/>
    <w:rsid w:val="00CF4DB5"/>
    <w:rsid w:val="00CF4DEF"/>
    <w:rsid w:val="00CF4F10"/>
    <w:rsid w:val="00CF527B"/>
    <w:rsid w:val="00CF538C"/>
    <w:rsid w:val="00CF53F3"/>
    <w:rsid w:val="00CF553C"/>
    <w:rsid w:val="00CF59BE"/>
    <w:rsid w:val="00CF5A53"/>
    <w:rsid w:val="00CF5ABF"/>
    <w:rsid w:val="00CF5B94"/>
    <w:rsid w:val="00CF5C0C"/>
    <w:rsid w:val="00CF5D11"/>
    <w:rsid w:val="00CF5DCD"/>
    <w:rsid w:val="00CF5F4B"/>
    <w:rsid w:val="00CF6854"/>
    <w:rsid w:val="00CF6860"/>
    <w:rsid w:val="00CF6966"/>
    <w:rsid w:val="00CF6EA6"/>
    <w:rsid w:val="00CF6FE0"/>
    <w:rsid w:val="00CF713D"/>
    <w:rsid w:val="00CF71C6"/>
    <w:rsid w:val="00CF71C7"/>
    <w:rsid w:val="00CF71E4"/>
    <w:rsid w:val="00CF73F1"/>
    <w:rsid w:val="00CF750D"/>
    <w:rsid w:val="00CF7F60"/>
    <w:rsid w:val="00D002FD"/>
    <w:rsid w:val="00D0061D"/>
    <w:rsid w:val="00D00676"/>
    <w:rsid w:val="00D006EE"/>
    <w:rsid w:val="00D006FF"/>
    <w:rsid w:val="00D00D61"/>
    <w:rsid w:val="00D00D70"/>
    <w:rsid w:val="00D01021"/>
    <w:rsid w:val="00D012D9"/>
    <w:rsid w:val="00D0139F"/>
    <w:rsid w:val="00D015C0"/>
    <w:rsid w:val="00D01656"/>
    <w:rsid w:val="00D01666"/>
    <w:rsid w:val="00D01668"/>
    <w:rsid w:val="00D01BA7"/>
    <w:rsid w:val="00D01CEF"/>
    <w:rsid w:val="00D021DF"/>
    <w:rsid w:val="00D0220F"/>
    <w:rsid w:val="00D023E6"/>
    <w:rsid w:val="00D02511"/>
    <w:rsid w:val="00D02736"/>
    <w:rsid w:val="00D02C31"/>
    <w:rsid w:val="00D02D39"/>
    <w:rsid w:val="00D03351"/>
    <w:rsid w:val="00D0343A"/>
    <w:rsid w:val="00D0380D"/>
    <w:rsid w:val="00D03A10"/>
    <w:rsid w:val="00D03A3A"/>
    <w:rsid w:val="00D03B3A"/>
    <w:rsid w:val="00D03D11"/>
    <w:rsid w:val="00D03D39"/>
    <w:rsid w:val="00D03E61"/>
    <w:rsid w:val="00D03F6F"/>
    <w:rsid w:val="00D04373"/>
    <w:rsid w:val="00D04472"/>
    <w:rsid w:val="00D046BE"/>
    <w:rsid w:val="00D04906"/>
    <w:rsid w:val="00D04980"/>
    <w:rsid w:val="00D04AEE"/>
    <w:rsid w:val="00D04D4F"/>
    <w:rsid w:val="00D04DE4"/>
    <w:rsid w:val="00D05024"/>
    <w:rsid w:val="00D05324"/>
    <w:rsid w:val="00D0559B"/>
    <w:rsid w:val="00D059F2"/>
    <w:rsid w:val="00D05B31"/>
    <w:rsid w:val="00D05B9C"/>
    <w:rsid w:val="00D05CBB"/>
    <w:rsid w:val="00D05FB0"/>
    <w:rsid w:val="00D0614B"/>
    <w:rsid w:val="00D061A7"/>
    <w:rsid w:val="00D06222"/>
    <w:rsid w:val="00D064B6"/>
    <w:rsid w:val="00D066C0"/>
    <w:rsid w:val="00D069EA"/>
    <w:rsid w:val="00D06DDE"/>
    <w:rsid w:val="00D06E52"/>
    <w:rsid w:val="00D0707F"/>
    <w:rsid w:val="00D075AB"/>
    <w:rsid w:val="00D07667"/>
    <w:rsid w:val="00D077AD"/>
    <w:rsid w:val="00D078C4"/>
    <w:rsid w:val="00D07ADE"/>
    <w:rsid w:val="00D07C7E"/>
    <w:rsid w:val="00D07D8E"/>
    <w:rsid w:val="00D07DBA"/>
    <w:rsid w:val="00D100D1"/>
    <w:rsid w:val="00D105BB"/>
    <w:rsid w:val="00D10AEB"/>
    <w:rsid w:val="00D10B32"/>
    <w:rsid w:val="00D10E6E"/>
    <w:rsid w:val="00D10EF6"/>
    <w:rsid w:val="00D11006"/>
    <w:rsid w:val="00D110CB"/>
    <w:rsid w:val="00D110FB"/>
    <w:rsid w:val="00D11383"/>
    <w:rsid w:val="00D11646"/>
    <w:rsid w:val="00D116D3"/>
    <w:rsid w:val="00D1180A"/>
    <w:rsid w:val="00D1197D"/>
    <w:rsid w:val="00D11C6B"/>
    <w:rsid w:val="00D11CCB"/>
    <w:rsid w:val="00D11E73"/>
    <w:rsid w:val="00D1207F"/>
    <w:rsid w:val="00D12429"/>
    <w:rsid w:val="00D12437"/>
    <w:rsid w:val="00D126AD"/>
    <w:rsid w:val="00D12940"/>
    <w:rsid w:val="00D12BEF"/>
    <w:rsid w:val="00D12CB0"/>
    <w:rsid w:val="00D12E4D"/>
    <w:rsid w:val="00D12FB5"/>
    <w:rsid w:val="00D130F1"/>
    <w:rsid w:val="00D132E8"/>
    <w:rsid w:val="00D13502"/>
    <w:rsid w:val="00D138B5"/>
    <w:rsid w:val="00D13AC0"/>
    <w:rsid w:val="00D13D35"/>
    <w:rsid w:val="00D14009"/>
    <w:rsid w:val="00D14117"/>
    <w:rsid w:val="00D14147"/>
    <w:rsid w:val="00D14310"/>
    <w:rsid w:val="00D14427"/>
    <w:rsid w:val="00D14494"/>
    <w:rsid w:val="00D145F1"/>
    <w:rsid w:val="00D14693"/>
    <w:rsid w:val="00D14A0A"/>
    <w:rsid w:val="00D14A2D"/>
    <w:rsid w:val="00D14D88"/>
    <w:rsid w:val="00D14E64"/>
    <w:rsid w:val="00D14EBC"/>
    <w:rsid w:val="00D15068"/>
    <w:rsid w:val="00D1537A"/>
    <w:rsid w:val="00D15382"/>
    <w:rsid w:val="00D1588B"/>
    <w:rsid w:val="00D15A23"/>
    <w:rsid w:val="00D15B06"/>
    <w:rsid w:val="00D15FE1"/>
    <w:rsid w:val="00D162E3"/>
    <w:rsid w:val="00D162FF"/>
    <w:rsid w:val="00D163A8"/>
    <w:rsid w:val="00D166B6"/>
    <w:rsid w:val="00D16739"/>
    <w:rsid w:val="00D16D84"/>
    <w:rsid w:val="00D16EF8"/>
    <w:rsid w:val="00D16F7F"/>
    <w:rsid w:val="00D17191"/>
    <w:rsid w:val="00D172CF"/>
    <w:rsid w:val="00D176F2"/>
    <w:rsid w:val="00D17760"/>
    <w:rsid w:val="00D178A7"/>
    <w:rsid w:val="00D17CD0"/>
    <w:rsid w:val="00D200DB"/>
    <w:rsid w:val="00D202D4"/>
    <w:rsid w:val="00D20AA9"/>
    <w:rsid w:val="00D20C75"/>
    <w:rsid w:val="00D20CD1"/>
    <w:rsid w:val="00D20FEC"/>
    <w:rsid w:val="00D215E7"/>
    <w:rsid w:val="00D21970"/>
    <w:rsid w:val="00D21F16"/>
    <w:rsid w:val="00D220FC"/>
    <w:rsid w:val="00D2228D"/>
    <w:rsid w:val="00D228BB"/>
    <w:rsid w:val="00D22A07"/>
    <w:rsid w:val="00D22B33"/>
    <w:rsid w:val="00D22BFB"/>
    <w:rsid w:val="00D230C8"/>
    <w:rsid w:val="00D230F4"/>
    <w:rsid w:val="00D23130"/>
    <w:rsid w:val="00D2339C"/>
    <w:rsid w:val="00D2365E"/>
    <w:rsid w:val="00D23701"/>
    <w:rsid w:val="00D237AC"/>
    <w:rsid w:val="00D23951"/>
    <w:rsid w:val="00D23B26"/>
    <w:rsid w:val="00D23CE3"/>
    <w:rsid w:val="00D23D85"/>
    <w:rsid w:val="00D23DED"/>
    <w:rsid w:val="00D23E0D"/>
    <w:rsid w:val="00D23EA9"/>
    <w:rsid w:val="00D23EEE"/>
    <w:rsid w:val="00D24265"/>
    <w:rsid w:val="00D244C8"/>
    <w:rsid w:val="00D2492E"/>
    <w:rsid w:val="00D24A0D"/>
    <w:rsid w:val="00D24F7F"/>
    <w:rsid w:val="00D2516A"/>
    <w:rsid w:val="00D25253"/>
    <w:rsid w:val="00D252F5"/>
    <w:rsid w:val="00D2587D"/>
    <w:rsid w:val="00D25A37"/>
    <w:rsid w:val="00D25ADE"/>
    <w:rsid w:val="00D26316"/>
    <w:rsid w:val="00D26660"/>
    <w:rsid w:val="00D267E7"/>
    <w:rsid w:val="00D2687D"/>
    <w:rsid w:val="00D26930"/>
    <w:rsid w:val="00D26D0B"/>
    <w:rsid w:val="00D26F3A"/>
    <w:rsid w:val="00D27094"/>
    <w:rsid w:val="00D27151"/>
    <w:rsid w:val="00D271B5"/>
    <w:rsid w:val="00D2726A"/>
    <w:rsid w:val="00D275F1"/>
    <w:rsid w:val="00D2780B"/>
    <w:rsid w:val="00D27B0B"/>
    <w:rsid w:val="00D27E76"/>
    <w:rsid w:val="00D30029"/>
    <w:rsid w:val="00D30192"/>
    <w:rsid w:val="00D30271"/>
    <w:rsid w:val="00D30588"/>
    <w:rsid w:val="00D306B2"/>
    <w:rsid w:val="00D30784"/>
    <w:rsid w:val="00D308B6"/>
    <w:rsid w:val="00D309C7"/>
    <w:rsid w:val="00D3174D"/>
    <w:rsid w:val="00D31954"/>
    <w:rsid w:val="00D31BCF"/>
    <w:rsid w:val="00D31F4C"/>
    <w:rsid w:val="00D32020"/>
    <w:rsid w:val="00D32267"/>
    <w:rsid w:val="00D32447"/>
    <w:rsid w:val="00D3265A"/>
    <w:rsid w:val="00D326CD"/>
    <w:rsid w:val="00D32968"/>
    <w:rsid w:val="00D32AD1"/>
    <w:rsid w:val="00D3325D"/>
    <w:rsid w:val="00D3346E"/>
    <w:rsid w:val="00D3381B"/>
    <w:rsid w:val="00D339F4"/>
    <w:rsid w:val="00D33A16"/>
    <w:rsid w:val="00D33B30"/>
    <w:rsid w:val="00D33C29"/>
    <w:rsid w:val="00D3416C"/>
    <w:rsid w:val="00D342AA"/>
    <w:rsid w:val="00D34639"/>
    <w:rsid w:val="00D346FD"/>
    <w:rsid w:val="00D347E1"/>
    <w:rsid w:val="00D34831"/>
    <w:rsid w:val="00D34B32"/>
    <w:rsid w:val="00D34B85"/>
    <w:rsid w:val="00D34E0F"/>
    <w:rsid w:val="00D354BB"/>
    <w:rsid w:val="00D355D6"/>
    <w:rsid w:val="00D356BB"/>
    <w:rsid w:val="00D3576E"/>
    <w:rsid w:val="00D35819"/>
    <w:rsid w:val="00D36141"/>
    <w:rsid w:val="00D36199"/>
    <w:rsid w:val="00D361D9"/>
    <w:rsid w:val="00D363D7"/>
    <w:rsid w:val="00D366E8"/>
    <w:rsid w:val="00D36E08"/>
    <w:rsid w:val="00D36E92"/>
    <w:rsid w:val="00D3707B"/>
    <w:rsid w:val="00D371B2"/>
    <w:rsid w:val="00D37209"/>
    <w:rsid w:val="00D3723A"/>
    <w:rsid w:val="00D3756C"/>
    <w:rsid w:val="00D3772A"/>
    <w:rsid w:val="00D37D64"/>
    <w:rsid w:val="00D37DD4"/>
    <w:rsid w:val="00D4000A"/>
    <w:rsid w:val="00D402C0"/>
    <w:rsid w:val="00D40955"/>
    <w:rsid w:val="00D40AD3"/>
    <w:rsid w:val="00D40CCA"/>
    <w:rsid w:val="00D40E40"/>
    <w:rsid w:val="00D40EDB"/>
    <w:rsid w:val="00D41108"/>
    <w:rsid w:val="00D41309"/>
    <w:rsid w:val="00D4132A"/>
    <w:rsid w:val="00D415A3"/>
    <w:rsid w:val="00D418E3"/>
    <w:rsid w:val="00D41A96"/>
    <w:rsid w:val="00D41AD1"/>
    <w:rsid w:val="00D41AE9"/>
    <w:rsid w:val="00D41BF8"/>
    <w:rsid w:val="00D41D17"/>
    <w:rsid w:val="00D41ECB"/>
    <w:rsid w:val="00D42135"/>
    <w:rsid w:val="00D42243"/>
    <w:rsid w:val="00D425A6"/>
    <w:rsid w:val="00D4294A"/>
    <w:rsid w:val="00D429F2"/>
    <w:rsid w:val="00D42B37"/>
    <w:rsid w:val="00D42B6B"/>
    <w:rsid w:val="00D42CCF"/>
    <w:rsid w:val="00D42F1F"/>
    <w:rsid w:val="00D4321A"/>
    <w:rsid w:val="00D43317"/>
    <w:rsid w:val="00D4335E"/>
    <w:rsid w:val="00D43587"/>
    <w:rsid w:val="00D4391F"/>
    <w:rsid w:val="00D43955"/>
    <w:rsid w:val="00D441F0"/>
    <w:rsid w:val="00D44A8A"/>
    <w:rsid w:val="00D450E5"/>
    <w:rsid w:val="00D4537F"/>
    <w:rsid w:val="00D454F0"/>
    <w:rsid w:val="00D457D7"/>
    <w:rsid w:val="00D45830"/>
    <w:rsid w:val="00D459D1"/>
    <w:rsid w:val="00D45B4F"/>
    <w:rsid w:val="00D45E5F"/>
    <w:rsid w:val="00D460A9"/>
    <w:rsid w:val="00D4619E"/>
    <w:rsid w:val="00D462E9"/>
    <w:rsid w:val="00D465CE"/>
    <w:rsid w:val="00D46708"/>
    <w:rsid w:val="00D46BAB"/>
    <w:rsid w:val="00D46C2F"/>
    <w:rsid w:val="00D46C57"/>
    <w:rsid w:val="00D47206"/>
    <w:rsid w:val="00D474A3"/>
    <w:rsid w:val="00D47544"/>
    <w:rsid w:val="00D476BD"/>
    <w:rsid w:val="00D47C86"/>
    <w:rsid w:val="00D50127"/>
    <w:rsid w:val="00D50129"/>
    <w:rsid w:val="00D5016A"/>
    <w:rsid w:val="00D504A2"/>
    <w:rsid w:val="00D5051D"/>
    <w:rsid w:val="00D50947"/>
    <w:rsid w:val="00D50B8D"/>
    <w:rsid w:val="00D50C9F"/>
    <w:rsid w:val="00D50DA3"/>
    <w:rsid w:val="00D513B1"/>
    <w:rsid w:val="00D5144B"/>
    <w:rsid w:val="00D51556"/>
    <w:rsid w:val="00D516DE"/>
    <w:rsid w:val="00D519A1"/>
    <w:rsid w:val="00D51A44"/>
    <w:rsid w:val="00D51AFB"/>
    <w:rsid w:val="00D51BAE"/>
    <w:rsid w:val="00D51BBF"/>
    <w:rsid w:val="00D51EC7"/>
    <w:rsid w:val="00D5200D"/>
    <w:rsid w:val="00D52039"/>
    <w:rsid w:val="00D52872"/>
    <w:rsid w:val="00D52882"/>
    <w:rsid w:val="00D52B17"/>
    <w:rsid w:val="00D53010"/>
    <w:rsid w:val="00D53208"/>
    <w:rsid w:val="00D538E1"/>
    <w:rsid w:val="00D5440A"/>
    <w:rsid w:val="00D548A3"/>
    <w:rsid w:val="00D54CF9"/>
    <w:rsid w:val="00D54DFA"/>
    <w:rsid w:val="00D54E44"/>
    <w:rsid w:val="00D55067"/>
    <w:rsid w:val="00D5540A"/>
    <w:rsid w:val="00D55783"/>
    <w:rsid w:val="00D55D9B"/>
    <w:rsid w:val="00D56222"/>
    <w:rsid w:val="00D564FB"/>
    <w:rsid w:val="00D56531"/>
    <w:rsid w:val="00D56620"/>
    <w:rsid w:val="00D56975"/>
    <w:rsid w:val="00D56D37"/>
    <w:rsid w:val="00D56E27"/>
    <w:rsid w:val="00D57178"/>
    <w:rsid w:val="00D57197"/>
    <w:rsid w:val="00D571F3"/>
    <w:rsid w:val="00D57246"/>
    <w:rsid w:val="00D572B1"/>
    <w:rsid w:val="00D57376"/>
    <w:rsid w:val="00D57490"/>
    <w:rsid w:val="00D575C4"/>
    <w:rsid w:val="00D57709"/>
    <w:rsid w:val="00D57C4A"/>
    <w:rsid w:val="00D57FE1"/>
    <w:rsid w:val="00D60252"/>
    <w:rsid w:val="00D6025F"/>
    <w:rsid w:val="00D60580"/>
    <w:rsid w:val="00D60A3F"/>
    <w:rsid w:val="00D60B18"/>
    <w:rsid w:val="00D60BBA"/>
    <w:rsid w:val="00D60C4F"/>
    <w:rsid w:val="00D60E4A"/>
    <w:rsid w:val="00D612A4"/>
    <w:rsid w:val="00D61408"/>
    <w:rsid w:val="00D614C5"/>
    <w:rsid w:val="00D615DA"/>
    <w:rsid w:val="00D61B8E"/>
    <w:rsid w:val="00D6229F"/>
    <w:rsid w:val="00D62337"/>
    <w:rsid w:val="00D6235C"/>
    <w:rsid w:val="00D624FD"/>
    <w:rsid w:val="00D62807"/>
    <w:rsid w:val="00D62B15"/>
    <w:rsid w:val="00D6303A"/>
    <w:rsid w:val="00D630A6"/>
    <w:rsid w:val="00D63266"/>
    <w:rsid w:val="00D63274"/>
    <w:rsid w:val="00D63319"/>
    <w:rsid w:val="00D63551"/>
    <w:rsid w:val="00D63B5B"/>
    <w:rsid w:val="00D63BE5"/>
    <w:rsid w:val="00D63C33"/>
    <w:rsid w:val="00D64247"/>
    <w:rsid w:val="00D64780"/>
    <w:rsid w:val="00D6488B"/>
    <w:rsid w:val="00D64A48"/>
    <w:rsid w:val="00D64AC9"/>
    <w:rsid w:val="00D64BC3"/>
    <w:rsid w:val="00D65076"/>
    <w:rsid w:val="00D651FF"/>
    <w:rsid w:val="00D6525E"/>
    <w:rsid w:val="00D65580"/>
    <w:rsid w:val="00D65632"/>
    <w:rsid w:val="00D65DFF"/>
    <w:rsid w:val="00D66555"/>
    <w:rsid w:val="00D66559"/>
    <w:rsid w:val="00D6681D"/>
    <w:rsid w:val="00D66E36"/>
    <w:rsid w:val="00D6707A"/>
    <w:rsid w:val="00D67095"/>
    <w:rsid w:val="00D6714B"/>
    <w:rsid w:val="00D673F8"/>
    <w:rsid w:val="00D6755E"/>
    <w:rsid w:val="00D6757C"/>
    <w:rsid w:val="00D675A8"/>
    <w:rsid w:val="00D675BA"/>
    <w:rsid w:val="00D67725"/>
    <w:rsid w:val="00D6788B"/>
    <w:rsid w:val="00D678AC"/>
    <w:rsid w:val="00D67A2E"/>
    <w:rsid w:val="00D7009A"/>
    <w:rsid w:val="00D7018D"/>
    <w:rsid w:val="00D70535"/>
    <w:rsid w:val="00D70A16"/>
    <w:rsid w:val="00D70E7F"/>
    <w:rsid w:val="00D7119F"/>
    <w:rsid w:val="00D7121D"/>
    <w:rsid w:val="00D71295"/>
    <w:rsid w:val="00D7155C"/>
    <w:rsid w:val="00D715AC"/>
    <w:rsid w:val="00D7163E"/>
    <w:rsid w:val="00D716EE"/>
    <w:rsid w:val="00D719D5"/>
    <w:rsid w:val="00D71CF4"/>
    <w:rsid w:val="00D71D59"/>
    <w:rsid w:val="00D71EE3"/>
    <w:rsid w:val="00D7210F"/>
    <w:rsid w:val="00D722EB"/>
    <w:rsid w:val="00D722F5"/>
    <w:rsid w:val="00D725D5"/>
    <w:rsid w:val="00D72A8F"/>
    <w:rsid w:val="00D72A90"/>
    <w:rsid w:val="00D72E44"/>
    <w:rsid w:val="00D72E7F"/>
    <w:rsid w:val="00D733A5"/>
    <w:rsid w:val="00D733EC"/>
    <w:rsid w:val="00D734B9"/>
    <w:rsid w:val="00D735D3"/>
    <w:rsid w:val="00D7366A"/>
    <w:rsid w:val="00D73A87"/>
    <w:rsid w:val="00D73AAE"/>
    <w:rsid w:val="00D73B85"/>
    <w:rsid w:val="00D73C2F"/>
    <w:rsid w:val="00D740C0"/>
    <w:rsid w:val="00D7452B"/>
    <w:rsid w:val="00D74599"/>
    <w:rsid w:val="00D745A6"/>
    <w:rsid w:val="00D749AE"/>
    <w:rsid w:val="00D74C0C"/>
    <w:rsid w:val="00D74DAE"/>
    <w:rsid w:val="00D74DF0"/>
    <w:rsid w:val="00D74ECE"/>
    <w:rsid w:val="00D74F52"/>
    <w:rsid w:val="00D7500C"/>
    <w:rsid w:val="00D754B3"/>
    <w:rsid w:val="00D7550E"/>
    <w:rsid w:val="00D75523"/>
    <w:rsid w:val="00D75632"/>
    <w:rsid w:val="00D757E3"/>
    <w:rsid w:val="00D75A00"/>
    <w:rsid w:val="00D75CF6"/>
    <w:rsid w:val="00D75D21"/>
    <w:rsid w:val="00D760DA"/>
    <w:rsid w:val="00D76174"/>
    <w:rsid w:val="00D76534"/>
    <w:rsid w:val="00D76621"/>
    <w:rsid w:val="00D76C43"/>
    <w:rsid w:val="00D770D2"/>
    <w:rsid w:val="00D77287"/>
    <w:rsid w:val="00D7733B"/>
    <w:rsid w:val="00D77350"/>
    <w:rsid w:val="00D77509"/>
    <w:rsid w:val="00D7781D"/>
    <w:rsid w:val="00D779AE"/>
    <w:rsid w:val="00D77A7A"/>
    <w:rsid w:val="00D77DBC"/>
    <w:rsid w:val="00D77F11"/>
    <w:rsid w:val="00D80378"/>
    <w:rsid w:val="00D80454"/>
    <w:rsid w:val="00D805DD"/>
    <w:rsid w:val="00D80613"/>
    <w:rsid w:val="00D8062F"/>
    <w:rsid w:val="00D80962"/>
    <w:rsid w:val="00D809AF"/>
    <w:rsid w:val="00D80B15"/>
    <w:rsid w:val="00D80D66"/>
    <w:rsid w:val="00D80F81"/>
    <w:rsid w:val="00D81540"/>
    <w:rsid w:val="00D817EE"/>
    <w:rsid w:val="00D81A42"/>
    <w:rsid w:val="00D81B7D"/>
    <w:rsid w:val="00D81E64"/>
    <w:rsid w:val="00D82248"/>
    <w:rsid w:val="00D82462"/>
    <w:rsid w:val="00D828A8"/>
    <w:rsid w:val="00D8295C"/>
    <w:rsid w:val="00D82C19"/>
    <w:rsid w:val="00D82EA0"/>
    <w:rsid w:val="00D82EC6"/>
    <w:rsid w:val="00D8309D"/>
    <w:rsid w:val="00D83159"/>
    <w:rsid w:val="00D8319F"/>
    <w:rsid w:val="00D83292"/>
    <w:rsid w:val="00D83367"/>
    <w:rsid w:val="00D83517"/>
    <w:rsid w:val="00D83700"/>
    <w:rsid w:val="00D83761"/>
    <w:rsid w:val="00D83A07"/>
    <w:rsid w:val="00D83D83"/>
    <w:rsid w:val="00D83E05"/>
    <w:rsid w:val="00D84306"/>
    <w:rsid w:val="00D8433A"/>
    <w:rsid w:val="00D84497"/>
    <w:rsid w:val="00D84665"/>
    <w:rsid w:val="00D84721"/>
    <w:rsid w:val="00D8476F"/>
    <w:rsid w:val="00D84854"/>
    <w:rsid w:val="00D8486D"/>
    <w:rsid w:val="00D84BFF"/>
    <w:rsid w:val="00D84C21"/>
    <w:rsid w:val="00D84C52"/>
    <w:rsid w:val="00D84C6C"/>
    <w:rsid w:val="00D84D98"/>
    <w:rsid w:val="00D84FE7"/>
    <w:rsid w:val="00D854D7"/>
    <w:rsid w:val="00D85689"/>
    <w:rsid w:val="00D85B13"/>
    <w:rsid w:val="00D85CD0"/>
    <w:rsid w:val="00D85D73"/>
    <w:rsid w:val="00D85D8F"/>
    <w:rsid w:val="00D85EC0"/>
    <w:rsid w:val="00D861F1"/>
    <w:rsid w:val="00D862B0"/>
    <w:rsid w:val="00D8646D"/>
    <w:rsid w:val="00D8678D"/>
    <w:rsid w:val="00D869DC"/>
    <w:rsid w:val="00D86A07"/>
    <w:rsid w:val="00D86D0D"/>
    <w:rsid w:val="00D8748B"/>
    <w:rsid w:val="00D87643"/>
    <w:rsid w:val="00D87736"/>
    <w:rsid w:val="00D87886"/>
    <w:rsid w:val="00D87916"/>
    <w:rsid w:val="00D87A5E"/>
    <w:rsid w:val="00D87B93"/>
    <w:rsid w:val="00D87FE4"/>
    <w:rsid w:val="00D90199"/>
    <w:rsid w:val="00D903EB"/>
    <w:rsid w:val="00D905F0"/>
    <w:rsid w:val="00D908E4"/>
    <w:rsid w:val="00D90966"/>
    <w:rsid w:val="00D90B88"/>
    <w:rsid w:val="00D90EE2"/>
    <w:rsid w:val="00D91083"/>
    <w:rsid w:val="00D91328"/>
    <w:rsid w:val="00D91500"/>
    <w:rsid w:val="00D91598"/>
    <w:rsid w:val="00D91685"/>
    <w:rsid w:val="00D9178D"/>
    <w:rsid w:val="00D917E3"/>
    <w:rsid w:val="00D91CE8"/>
    <w:rsid w:val="00D9208B"/>
    <w:rsid w:val="00D92096"/>
    <w:rsid w:val="00D929BA"/>
    <w:rsid w:val="00D92BB5"/>
    <w:rsid w:val="00D92F2E"/>
    <w:rsid w:val="00D93015"/>
    <w:rsid w:val="00D93150"/>
    <w:rsid w:val="00D9335D"/>
    <w:rsid w:val="00D933D1"/>
    <w:rsid w:val="00D933F8"/>
    <w:rsid w:val="00D93794"/>
    <w:rsid w:val="00D93958"/>
    <w:rsid w:val="00D93C9C"/>
    <w:rsid w:val="00D93F77"/>
    <w:rsid w:val="00D93FC2"/>
    <w:rsid w:val="00D94078"/>
    <w:rsid w:val="00D94150"/>
    <w:rsid w:val="00D94531"/>
    <w:rsid w:val="00D94542"/>
    <w:rsid w:val="00D94628"/>
    <w:rsid w:val="00D94655"/>
    <w:rsid w:val="00D94664"/>
    <w:rsid w:val="00D94AC4"/>
    <w:rsid w:val="00D9536F"/>
    <w:rsid w:val="00D9544B"/>
    <w:rsid w:val="00D956CF"/>
    <w:rsid w:val="00D9575D"/>
    <w:rsid w:val="00D95878"/>
    <w:rsid w:val="00D95921"/>
    <w:rsid w:val="00D95941"/>
    <w:rsid w:val="00D95B33"/>
    <w:rsid w:val="00D95BB0"/>
    <w:rsid w:val="00D95CED"/>
    <w:rsid w:val="00D95E1F"/>
    <w:rsid w:val="00D95FC7"/>
    <w:rsid w:val="00D9603A"/>
    <w:rsid w:val="00D960B5"/>
    <w:rsid w:val="00D9621B"/>
    <w:rsid w:val="00D962A9"/>
    <w:rsid w:val="00D96420"/>
    <w:rsid w:val="00D96595"/>
    <w:rsid w:val="00D96691"/>
    <w:rsid w:val="00D96899"/>
    <w:rsid w:val="00D96A79"/>
    <w:rsid w:val="00D96DBF"/>
    <w:rsid w:val="00D96F43"/>
    <w:rsid w:val="00D97175"/>
    <w:rsid w:val="00D977EC"/>
    <w:rsid w:val="00D9797B"/>
    <w:rsid w:val="00D97A13"/>
    <w:rsid w:val="00D97AAC"/>
    <w:rsid w:val="00D97EA8"/>
    <w:rsid w:val="00D97F92"/>
    <w:rsid w:val="00DA0181"/>
    <w:rsid w:val="00DA0288"/>
    <w:rsid w:val="00DA0322"/>
    <w:rsid w:val="00DA0659"/>
    <w:rsid w:val="00DA08D0"/>
    <w:rsid w:val="00DA0C36"/>
    <w:rsid w:val="00DA0DFC"/>
    <w:rsid w:val="00DA1010"/>
    <w:rsid w:val="00DA1024"/>
    <w:rsid w:val="00DA1193"/>
    <w:rsid w:val="00DA1409"/>
    <w:rsid w:val="00DA161A"/>
    <w:rsid w:val="00DA16F7"/>
    <w:rsid w:val="00DA181F"/>
    <w:rsid w:val="00DA191C"/>
    <w:rsid w:val="00DA192E"/>
    <w:rsid w:val="00DA233A"/>
    <w:rsid w:val="00DA2472"/>
    <w:rsid w:val="00DA2826"/>
    <w:rsid w:val="00DA2926"/>
    <w:rsid w:val="00DA2EAF"/>
    <w:rsid w:val="00DA311E"/>
    <w:rsid w:val="00DA31A5"/>
    <w:rsid w:val="00DA32D6"/>
    <w:rsid w:val="00DA34C6"/>
    <w:rsid w:val="00DA39B8"/>
    <w:rsid w:val="00DA3BBB"/>
    <w:rsid w:val="00DA3C84"/>
    <w:rsid w:val="00DA3CCE"/>
    <w:rsid w:val="00DA3E8B"/>
    <w:rsid w:val="00DA3E8D"/>
    <w:rsid w:val="00DA450A"/>
    <w:rsid w:val="00DA450E"/>
    <w:rsid w:val="00DA4624"/>
    <w:rsid w:val="00DA488E"/>
    <w:rsid w:val="00DA49D5"/>
    <w:rsid w:val="00DA4C2B"/>
    <w:rsid w:val="00DA4CF5"/>
    <w:rsid w:val="00DA4E31"/>
    <w:rsid w:val="00DA4E43"/>
    <w:rsid w:val="00DA4EB3"/>
    <w:rsid w:val="00DA5288"/>
    <w:rsid w:val="00DA56A2"/>
    <w:rsid w:val="00DA56BD"/>
    <w:rsid w:val="00DA5D51"/>
    <w:rsid w:val="00DA5E31"/>
    <w:rsid w:val="00DA5E98"/>
    <w:rsid w:val="00DA5F4E"/>
    <w:rsid w:val="00DA6B1E"/>
    <w:rsid w:val="00DA6BA7"/>
    <w:rsid w:val="00DA6D10"/>
    <w:rsid w:val="00DA703C"/>
    <w:rsid w:val="00DA721B"/>
    <w:rsid w:val="00DA724A"/>
    <w:rsid w:val="00DA74F4"/>
    <w:rsid w:val="00DA77E8"/>
    <w:rsid w:val="00DA7802"/>
    <w:rsid w:val="00DA78B7"/>
    <w:rsid w:val="00DA791C"/>
    <w:rsid w:val="00DA7C21"/>
    <w:rsid w:val="00DA7CC7"/>
    <w:rsid w:val="00DB0029"/>
    <w:rsid w:val="00DB017A"/>
    <w:rsid w:val="00DB01EA"/>
    <w:rsid w:val="00DB0596"/>
    <w:rsid w:val="00DB05CE"/>
    <w:rsid w:val="00DB06DD"/>
    <w:rsid w:val="00DB0752"/>
    <w:rsid w:val="00DB0BF0"/>
    <w:rsid w:val="00DB11B4"/>
    <w:rsid w:val="00DB1250"/>
    <w:rsid w:val="00DB12A7"/>
    <w:rsid w:val="00DB12C5"/>
    <w:rsid w:val="00DB157F"/>
    <w:rsid w:val="00DB15EE"/>
    <w:rsid w:val="00DB184F"/>
    <w:rsid w:val="00DB1F11"/>
    <w:rsid w:val="00DB1F74"/>
    <w:rsid w:val="00DB1FC7"/>
    <w:rsid w:val="00DB1FC9"/>
    <w:rsid w:val="00DB29A9"/>
    <w:rsid w:val="00DB29AC"/>
    <w:rsid w:val="00DB2AC7"/>
    <w:rsid w:val="00DB2F0F"/>
    <w:rsid w:val="00DB35DF"/>
    <w:rsid w:val="00DB3AF5"/>
    <w:rsid w:val="00DB3EE2"/>
    <w:rsid w:val="00DB41F6"/>
    <w:rsid w:val="00DB4318"/>
    <w:rsid w:val="00DB43EF"/>
    <w:rsid w:val="00DB44C9"/>
    <w:rsid w:val="00DB4A16"/>
    <w:rsid w:val="00DB4B9B"/>
    <w:rsid w:val="00DB4BAE"/>
    <w:rsid w:val="00DB4D3D"/>
    <w:rsid w:val="00DB5059"/>
    <w:rsid w:val="00DB5120"/>
    <w:rsid w:val="00DB525C"/>
    <w:rsid w:val="00DB549B"/>
    <w:rsid w:val="00DB56A7"/>
    <w:rsid w:val="00DB5B87"/>
    <w:rsid w:val="00DB5C47"/>
    <w:rsid w:val="00DB5E7D"/>
    <w:rsid w:val="00DB5F72"/>
    <w:rsid w:val="00DB63BA"/>
    <w:rsid w:val="00DB6773"/>
    <w:rsid w:val="00DB6877"/>
    <w:rsid w:val="00DB6BE5"/>
    <w:rsid w:val="00DB6C5D"/>
    <w:rsid w:val="00DB6EC5"/>
    <w:rsid w:val="00DB706F"/>
    <w:rsid w:val="00DB72B4"/>
    <w:rsid w:val="00DB72B5"/>
    <w:rsid w:val="00DB72F0"/>
    <w:rsid w:val="00DB742E"/>
    <w:rsid w:val="00DB74AF"/>
    <w:rsid w:val="00DB7AB3"/>
    <w:rsid w:val="00DB7D9A"/>
    <w:rsid w:val="00DB7E96"/>
    <w:rsid w:val="00DB7EE0"/>
    <w:rsid w:val="00DB7F18"/>
    <w:rsid w:val="00DB7FD6"/>
    <w:rsid w:val="00DC022D"/>
    <w:rsid w:val="00DC02EF"/>
    <w:rsid w:val="00DC03C0"/>
    <w:rsid w:val="00DC05D9"/>
    <w:rsid w:val="00DC0793"/>
    <w:rsid w:val="00DC087F"/>
    <w:rsid w:val="00DC0C9D"/>
    <w:rsid w:val="00DC0CD2"/>
    <w:rsid w:val="00DC0F85"/>
    <w:rsid w:val="00DC10B7"/>
    <w:rsid w:val="00DC127E"/>
    <w:rsid w:val="00DC1988"/>
    <w:rsid w:val="00DC198B"/>
    <w:rsid w:val="00DC1D78"/>
    <w:rsid w:val="00DC1E90"/>
    <w:rsid w:val="00DC1ECC"/>
    <w:rsid w:val="00DC1F8A"/>
    <w:rsid w:val="00DC2388"/>
    <w:rsid w:val="00DC250A"/>
    <w:rsid w:val="00DC252B"/>
    <w:rsid w:val="00DC27A3"/>
    <w:rsid w:val="00DC2946"/>
    <w:rsid w:val="00DC2E07"/>
    <w:rsid w:val="00DC2EA9"/>
    <w:rsid w:val="00DC2EC7"/>
    <w:rsid w:val="00DC2F61"/>
    <w:rsid w:val="00DC2FF3"/>
    <w:rsid w:val="00DC3304"/>
    <w:rsid w:val="00DC3682"/>
    <w:rsid w:val="00DC3995"/>
    <w:rsid w:val="00DC3AEB"/>
    <w:rsid w:val="00DC3C08"/>
    <w:rsid w:val="00DC3CE7"/>
    <w:rsid w:val="00DC3EA8"/>
    <w:rsid w:val="00DC42E9"/>
    <w:rsid w:val="00DC44A4"/>
    <w:rsid w:val="00DC451A"/>
    <w:rsid w:val="00DC45B7"/>
    <w:rsid w:val="00DC4F98"/>
    <w:rsid w:val="00DC518F"/>
    <w:rsid w:val="00DC52B2"/>
    <w:rsid w:val="00DC52F2"/>
    <w:rsid w:val="00DC54FB"/>
    <w:rsid w:val="00DC55F9"/>
    <w:rsid w:val="00DC561D"/>
    <w:rsid w:val="00DC56DB"/>
    <w:rsid w:val="00DC5AAF"/>
    <w:rsid w:val="00DC5BFD"/>
    <w:rsid w:val="00DC5E2A"/>
    <w:rsid w:val="00DC5E8C"/>
    <w:rsid w:val="00DC659B"/>
    <w:rsid w:val="00DC6744"/>
    <w:rsid w:val="00DC6A81"/>
    <w:rsid w:val="00DC6CF4"/>
    <w:rsid w:val="00DC6D94"/>
    <w:rsid w:val="00DC6F14"/>
    <w:rsid w:val="00DC6F56"/>
    <w:rsid w:val="00DC6FC5"/>
    <w:rsid w:val="00DC7014"/>
    <w:rsid w:val="00DC70DB"/>
    <w:rsid w:val="00DC70E1"/>
    <w:rsid w:val="00DC7105"/>
    <w:rsid w:val="00DC7117"/>
    <w:rsid w:val="00DC74E8"/>
    <w:rsid w:val="00DC7611"/>
    <w:rsid w:val="00DC7858"/>
    <w:rsid w:val="00DC789F"/>
    <w:rsid w:val="00DC7D34"/>
    <w:rsid w:val="00DC7D9F"/>
    <w:rsid w:val="00DC7E82"/>
    <w:rsid w:val="00DD0610"/>
    <w:rsid w:val="00DD0ABB"/>
    <w:rsid w:val="00DD0C3A"/>
    <w:rsid w:val="00DD0D6C"/>
    <w:rsid w:val="00DD0EF1"/>
    <w:rsid w:val="00DD0F11"/>
    <w:rsid w:val="00DD0F14"/>
    <w:rsid w:val="00DD112A"/>
    <w:rsid w:val="00DD144D"/>
    <w:rsid w:val="00DD1475"/>
    <w:rsid w:val="00DD16CA"/>
    <w:rsid w:val="00DD1BAE"/>
    <w:rsid w:val="00DD1CD2"/>
    <w:rsid w:val="00DD1FF1"/>
    <w:rsid w:val="00DD273E"/>
    <w:rsid w:val="00DD288C"/>
    <w:rsid w:val="00DD291D"/>
    <w:rsid w:val="00DD2C3C"/>
    <w:rsid w:val="00DD3709"/>
    <w:rsid w:val="00DD3856"/>
    <w:rsid w:val="00DD3986"/>
    <w:rsid w:val="00DD3B88"/>
    <w:rsid w:val="00DD3E68"/>
    <w:rsid w:val="00DD3EEE"/>
    <w:rsid w:val="00DD3F3E"/>
    <w:rsid w:val="00DD3F45"/>
    <w:rsid w:val="00DD4118"/>
    <w:rsid w:val="00DD41C0"/>
    <w:rsid w:val="00DD450A"/>
    <w:rsid w:val="00DD488F"/>
    <w:rsid w:val="00DD497B"/>
    <w:rsid w:val="00DD4C10"/>
    <w:rsid w:val="00DD51EE"/>
    <w:rsid w:val="00DD52C9"/>
    <w:rsid w:val="00DD52EE"/>
    <w:rsid w:val="00DD5369"/>
    <w:rsid w:val="00DD5561"/>
    <w:rsid w:val="00DD566C"/>
    <w:rsid w:val="00DD572D"/>
    <w:rsid w:val="00DD5D32"/>
    <w:rsid w:val="00DD5D9E"/>
    <w:rsid w:val="00DD5DF2"/>
    <w:rsid w:val="00DD5F2C"/>
    <w:rsid w:val="00DD6296"/>
    <w:rsid w:val="00DD668F"/>
    <w:rsid w:val="00DD6750"/>
    <w:rsid w:val="00DD6771"/>
    <w:rsid w:val="00DD686D"/>
    <w:rsid w:val="00DD6AA7"/>
    <w:rsid w:val="00DD6B96"/>
    <w:rsid w:val="00DD6CE0"/>
    <w:rsid w:val="00DD6D4F"/>
    <w:rsid w:val="00DD6D76"/>
    <w:rsid w:val="00DD6DA8"/>
    <w:rsid w:val="00DD6F2B"/>
    <w:rsid w:val="00DD7083"/>
    <w:rsid w:val="00DD7144"/>
    <w:rsid w:val="00DD72F5"/>
    <w:rsid w:val="00DD74D8"/>
    <w:rsid w:val="00DD7750"/>
    <w:rsid w:val="00DD7993"/>
    <w:rsid w:val="00DD7C51"/>
    <w:rsid w:val="00DD7DE1"/>
    <w:rsid w:val="00DD7EAE"/>
    <w:rsid w:val="00DE00C2"/>
    <w:rsid w:val="00DE0245"/>
    <w:rsid w:val="00DE0466"/>
    <w:rsid w:val="00DE0B39"/>
    <w:rsid w:val="00DE0D32"/>
    <w:rsid w:val="00DE0E09"/>
    <w:rsid w:val="00DE14B3"/>
    <w:rsid w:val="00DE1524"/>
    <w:rsid w:val="00DE1A0B"/>
    <w:rsid w:val="00DE1E80"/>
    <w:rsid w:val="00DE1EE4"/>
    <w:rsid w:val="00DE1FF1"/>
    <w:rsid w:val="00DE23CB"/>
    <w:rsid w:val="00DE2484"/>
    <w:rsid w:val="00DE2832"/>
    <w:rsid w:val="00DE2836"/>
    <w:rsid w:val="00DE28AC"/>
    <w:rsid w:val="00DE2B63"/>
    <w:rsid w:val="00DE2C6D"/>
    <w:rsid w:val="00DE2CBF"/>
    <w:rsid w:val="00DE2D94"/>
    <w:rsid w:val="00DE33A4"/>
    <w:rsid w:val="00DE3A31"/>
    <w:rsid w:val="00DE3AD4"/>
    <w:rsid w:val="00DE3B78"/>
    <w:rsid w:val="00DE3E83"/>
    <w:rsid w:val="00DE4906"/>
    <w:rsid w:val="00DE4E3D"/>
    <w:rsid w:val="00DE4EB8"/>
    <w:rsid w:val="00DE5020"/>
    <w:rsid w:val="00DE542B"/>
    <w:rsid w:val="00DE5443"/>
    <w:rsid w:val="00DE5452"/>
    <w:rsid w:val="00DE5610"/>
    <w:rsid w:val="00DE56D8"/>
    <w:rsid w:val="00DE591B"/>
    <w:rsid w:val="00DE599D"/>
    <w:rsid w:val="00DE5A4F"/>
    <w:rsid w:val="00DE5C9C"/>
    <w:rsid w:val="00DE610D"/>
    <w:rsid w:val="00DE6355"/>
    <w:rsid w:val="00DE65D4"/>
    <w:rsid w:val="00DE65DF"/>
    <w:rsid w:val="00DE6660"/>
    <w:rsid w:val="00DE66CA"/>
    <w:rsid w:val="00DE66DB"/>
    <w:rsid w:val="00DE66F1"/>
    <w:rsid w:val="00DE6701"/>
    <w:rsid w:val="00DE6B2D"/>
    <w:rsid w:val="00DE6B67"/>
    <w:rsid w:val="00DE6BCC"/>
    <w:rsid w:val="00DE6C85"/>
    <w:rsid w:val="00DE6D5F"/>
    <w:rsid w:val="00DE6DC8"/>
    <w:rsid w:val="00DE6DE1"/>
    <w:rsid w:val="00DE6E78"/>
    <w:rsid w:val="00DE6F35"/>
    <w:rsid w:val="00DE73B5"/>
    <w:rsid w:val="00DE7404"/>
    <w:rsid w:val="00DE780F"/>
    <w:rsid w:val="00DE7CE3"/>
    <w:rsid w:val="00DF0147"/>
    <w:rsid w:val="00DF0441"/>
    <w:rsid w:val="00DF0601"/>
    <w:rsid w:val="00DF069D"/>
    <w:rsid w:val="00DF0776"/>
    <w:rsid w:val="00DF086C"/>
    <w:rsid w:val="00DF08B1"/>
    <w:rsid w:val="00DF0A7B"/>
    <w:rsid w:val="00DF0C0C"/>
    <w:rsid w:val="00DF0C10"/>
    <w:rsid w:val="00DF0C74"/>
    <w:rsid w:val="00DF0D77"/>
    <w:rsid w:val="00DF1086"/>
    <w:rsid w:val="00DF1193"/>
    <w:rsid w:val="00DF124D"/>
    <w:rsid w:val="00DF14E2"/>
    <w:rsid w:val="00DF157B"/>
    <w:rsid w:val="00DF184C"/>
    <w:rsid w:val="00DF18D5"/>
    <w:rsid w:val="00DF1BBA"/>
    <w:rsid w:val="00DF1E9B"/>
    <w:rsid w:val="00DF1F23"/>
    <w:rsid w:val="00DF1F82"/>
    <w:rsid w:val="00DF1F89"/>
    <w:rsid w:val="00DF1F8B"/>
    <w:rsid w:val="00DF1FA1"/>
    <w:rsid w:val="00DF2101"/>
    <w:rsid w:val="00DF2511"/>
    <w:rsid w:val="00DF261C"/>
    <w:rsid w:val="00DF26C4"/>
    <w:rsid w:val="00DF2943"/>
    <w:rsid w:val="00DF2950"/>
    <w:rsid w:val="00DF2CA5"/>
    <w:rsid w:val="00DF2D42"/>
    <w:rsid w:val="00DF2DC2"/>
    <w:rsid w:val="00DF2E2E"/>
    <w:rsid w:val="00DF3137"/>
    <w:rsid w:val="00DF33F2"/>
    <w:rsid w:val="00DF368C"/>
    <w:rsid w:val="00DF3920"/>
    <w:rsid w:val="00DF3AF6"/>
    <w:rsid w:val="00DF3B81"/>
    <w:rsid w:val="00DF3E43"/>
    <w:rsid w:val="00DF3FE6"/>
    <w:rsid w:val="00DF4389"/>
    <w:rsid w:val="00DF4486"/>
    <w:rsid w:val="00DF47B0"/>
    <w:rsid w:val="00DF47EA"/>
    <w:rsid w:val="00DF493F"/>
    <w:rsid w:val="00DF4945"/>
    <w:rsid w:val="00DF4DFD"/>
    <w:rsid w:val="00DF4ECB"/>
    <w:rsid w:val="00DF4F38"/>
    <w:rsid w:val="00DF4F54"/>
    <w:rsid w:val="00DF4F79"/>
    <w:rsid w:val="00DF5406"/>
    <w:rsid w:val="00DF583F"/>
    <w:rsid w:val="00DF5E89"/>
    <w:rsid w:val="00DF5F93"/>
    <w:rsid w:val="00DF5FD4"/>
    <w:rsid w:val="00DF62BE"/>
    <w:rsid w:val="00DF67B9"/>
    <w:rsid w:val="00DF67F5"/>
    <w:rsid w:val="00DF6BA1"/>
    <w:rsid w:val="00DF6BAD"/>
    <w:rsid w:val="00DF723A"/>
    <w:rsid w:val="00DF73E9"/>
    <w:rsid w:val="00DF75AD"/>
    <w:rsid w:val="00DF762F"/>
    <w:rsid w:val="00DF76E6"/>
    <w:rsid w:val="00DF79E7"/>
    <w:rsid w:val="00DF7B39"/>
    <w:rsid w:val="00DF7BD6"/>
    <w:rsid w:val="00DF7DD5"/>
    <w:rsid w:val="00DF7E7B"/>
    <w:rsid w:val="00E0003A"/>
    <w:rsid w:val="00E002C6"/>
    <w:rsid w:val="00E006D7"/>
    <w:rsid w:val="00E008C7"/>
    <w:rsid w:val="00E0092E"/>
    <w:rsid w:val="00E009AC"/>
    <w:rsid w:val="00E00A4C"/>
    <w:rsid w:val="00E00B8F"/>
    <w:rsid w:val="00E00C4A"/>
    <w:rsid w:val="00E01643"/>
    <w:rsid w:val="00E01AA2"/>
    <w:rsid w:val="00E01F9A"/>
    <w:rsid w:val="00E02304"/>
    <w:rsid w:val="00E02431"/>
    <w:rsid w:val="00E024C7"/>
    <w:rsid w:val="00E0279E"/>
    <w:rsid w:val="00E0288E"/>
    <w:rsid w:val="00E02CBF"/>
    <w:rsid w:val="00E032C7"/>
    <w:rsid w:val="00E033F7"/>
    <w:rsid w:val="00E0375A"/>
    <w:rsid w:val="00E03EBE"/>
    <w:rsid w:val="00E04010"/>
    <w:rsid w:val="00E040AB"/>
    <w:rsid w:val="00E0430B"/>
    <w:rsid w:val="00E0450B"/>
    <w:rsid w:val="00E04566"/>
    <w:rsid w:val="00E0472B"/>
    <w:rsid w:val="00E047A9"/>
    <w:rsid w:val="00E0489D"/>
    <w:rsid w:val="00E049F8"/>
    <w:rsid w:val="00E04B9E"/>
    <w:rsid w:val="00E04FAE"/>
    <w:rsid w:val="00E05291"/>
    <w:rsid w:val="00E0575F"/>
    <w:rsid w:val="00E059E0"/>
    <w:rsid w:val="00E05A79"/>
    <w:rsid w:val="00E06367"/>
    <w:rsid w:val="00E06632"/>
    <w:rsid w:val="00E06665"/>
    <w:rsid w:val="00E06730"/>
    <w:rsid w:val="00E0676B"/>
    <w:rsid w:val="00E06959"/>
    <w:rsid w:val="00E069F8"/>
    <w:rsid w:val="00E06AE0"/>
    <w:rsid w:val="00E06B0E"/>
    <w:rsid w:val="00E06C99"/>
    <w:rsid w:val="00E06DAA"/>
    <w:rsid w:val="00E06DDE"/>
    <w:rsid w:val="00E06DEC"/>
    <w:rsid w:val="00E06EA2"/>
    <w:rsid w:val="00E070A0"/>
    <w:rsid w:val="00E07182"/>
    <w:rsid w:val="00E0742B"/>
    <w:rsid w:val="00E07657"/>
    <w:rsid w:val="00E0771E"/>
    <w:rsid w:val="00E07BB0"/>
    <w:rsid w:val="00E07E81"/>
    <w:rsid w:val="00E10347"/>
    <w:rsid w:val="00E10509"/>
    <w:rsid w:val="00E1052F"/>
    <w:rsid w:val="00E106A4"/>
    <w:rsid w:val="00E1076B"/>
    <w:rsid w:val="00E10805"/>
    <w:rsid w:val="00E108A2"/>
    <w:rsid w:val="00E109CC"/>
    <w:rsid w:val="00E109E6"/>
    <w:rsid w:val="00E10A56"/>
    <w:rsid w:val="00E10BA9"/>
    <w:rsid w:val="00E11154"/>
    <w:rsid w:val="00E111EB"/>
    <w:rsid w:val="00E11449"/>
    <w:rsid w:val="00E114A3"/>
    <w:rsid w:val="00E114FA"/>
    <w:rsid w:val="00E1176E"/>
    <w:rsid w:val="00E1193C"/>
    <w:rsid w:val="00E11ADD"/>
    <w:rsid w:val="00E11BB1"/>
    <w:rsid w:val="00E12068"/>
    <w:rsid w:val="00E12268"/>
    <w:rsid w:val="00E122B6"/>
    <w:rsid w:val="00E124A8"/>
    <w:rsid w:val="00E125D1"/>
    <w:rsid w:val="00E1260D"/>
    <w:rsid w:val="00E128B5"/>
    <w:rsid w:val="00E12AE4"/>
    <w:rsid w:val="00E130EE"/>
    <w:rsid w:val="00E13871"/>
    <w:rsid w:val="00E13B9B"/>
    <w:rsid w:val="00E13EDF"/>
    <w:rsid w:val="00E13F0B"/>
    <w:rsid w:val="00E13F97"/>
    <w:rsid w:val="00E14522"/>
    <w:rsid w:val="00E14745"/>
    <w:rsid w:val="00E14AEE"/>
    <w:rsid w:val="00E14C17"/>
    <w:rsid w:val="00E14DAD"/>
    <w:rsid w:val="00E14E46"/>
    <w:rsid w:val="00E14F31"/>
    <w:rsid w:val="00E14FA4"/>
    <w:rsid w:val="00E15317"/>
    <w:rsid w:val="00E15437"/>
    <w:rsid w:val="00E1552A"/>
    <w:rsid w:val="00E15626"/>
    <w:rsid w:val="00E1575B"/>
    <w:rsid w:val="00E15AB8"/>
    <w:rsid w:val="00E15CC1"/>
    <w:rsid w:val="00E16138"/>
    <w:rsid w:val="00E16187"/>
    <w:rsid w:val="00E162C1"/>
    <w:rsid w:val="00E16324"/>
    <w:rsid w:val="00E16598"/>
    <w:rsid w:val="00E1670F"/>
    <w:rsid w:val="00E16AC3"/>
    <w:rsid w:val="00E16BE8"/>
    <w:rsid w:val="00E16CF5"/>
    <w:rsid w:val="00E17036"/>
    <w:rsid w:val="00E170F1"/>
    <w:rsid w:val="00E17196"/>
    <w:rsid w:val="00E17227"/>
    <w:rsid w:val="00E17336"/>
    <w:rsid w:val="00E17431"/>
    <w:rsid w:val="00E174A3"/>
    <w:rsid w:val="00E17598"/>
    <w:rsid w:val="00E176BB"/>
    <w:rsid w:val="00E176E2"/>
    <w:rsid w:val="00E1777B"/>
    <w:rsid w:val="00E179F9"/>
    <w:rsid w:val="00E17B31"/>
    <w:rsid w:val="00E17DF2"/>
    <w:rsid w:val="00E17F1C"/>
    <w:rsid w:val="00E17F1D"/>
    <w:rsid w:val="00E20147"/>
    <w:rsid w:val="00E2052E"/>
    <w:rsid w:val="00E20594"/>
    <w:rsid w:val="00E2085F"/>
    <w:rsid w:val="00E208F9"/>
    <w:rsid w:val="00E20C9B"/>
    <w:rsid w:val="00E213FC"/>
    <w:rsid w:val="00E213FE"/>
    <w:rsid w:val="00E21662"/>
    <w:rsid w:val="00E217BD"/>
    <w:rsid w:val="00E2194C"/>
    <w:rsid w:val="00E21A85"/>
    <w:rsid w:val="00E21E68"/>
    <w:rsid w:val="00E21FBE"/>
    <w:rsid w:val="00E2213D"/>
    <w:rsid w:val="00E222B0"/>
    <w:rsid w:val="00E225E1"/>
    <w:rsid w:val="00E2268A"/>
    <w:rsid w:val="00E22BF0"/>
    <w:rsid w:val="00E22CE5"/>
    <w:rsid w:val="00E22FE0"/>
    <w:rsid w:val="00E234C1"/>
    <w:rsid w:val="00E23894"/>
    <w:rsid w:val="00E239A4"/>
    <w:rsid w:val="00E23C1F"/>
    <w:rsid w:val="00E23D92"/>
    <w:rsid w:val="00E24025"/>
    <w:rsid w:val="00E240BC"/>
    <w:rsid w:val="00E24277"/>
    <w:rsid w:val="00E24670"/>
    <w:rsid w:val="00E249E6"/>
    <w:rsid w:val="00E24AD0"/>
    <w:rsid w:val="00E24ADF"/>
    <w:rsid w:val="00E24AE3"/>
    <w:rsid w:val="00E24B0A"/>
    <w:rsid w:val="00E24CB8"/>
    <w:rsid w:val="00E24E05"/>
    <w:rsid w:val="00E24E12"/>
    <w:rsid w:val="00E2524E"/>
    <w:rsid w:val="00E2528C"/>
    <w:rsid w:val="00E252BE"/>
    <w:rsid w:val="00E2532F"/>
    <w:rsid w:val="00E2569F"/>
    <w:rsid w:val="00E25811"/>
    <w:rsid w:val="00E259A7"/>
    <w:rsid w:val="00E25B13"/>
    <w:rsid w:val="00E25B6B"/>
    <w:rsid w:val="00E25B8C"/>
    <w:rsid w:val="00E25EC2"/>
    <w:rsid w:val="00E25F72"/>
    <w:rsid w:val="00E25FA3"/>
    <w:rsid w:val="00E26666"/>
    <w:rsid w:val="00E26931"/>
    <w:rsid w:val="00E269EF"/>
    <w:rsid w:val="00E26E6E"/>
    <w:rsid w:val="00E2703B"/>
    <w:rsid w:val="00E27071"/>
    <w:rsid w:val="00E27263"/>
    <w:rsid w:val="00E2763A"/>
    <w:rsid w:val="00E277D2"/>
    <w:rsid w:val="00E27A12"/>
    <w:rsid w:val="00E27D46"/>
    <w:rsid w:val="00E27E76"/>
    <w:rsid w:val="00E27E91"/>
    <w:rsid w:val="00E30320"/>
    <w:rsid w:val="00E3038F"/>
    <w:rsid w:val="00E30667"/>
    <w:rsid w:val="00E3093A"/>
    <w:rsid w:val="00E309D2"/>
    <w:rsid w:val="00E30B96"/>
    <w:rsid w:val="00E30EA0"/>
    <w:rsid w:val="00E30EB3"/>
    <w:rsid w:val="00E30FA6"/>
    <w:rsid w:val="00E311F0"/>
    <w:rsid w:val="00E31644"/>
    <w:rsid w:val="00E316A8"/>
    <w:rsid w:val="00E31852"/>
    <w:rsid w:val="00E31907"/>
    <w:rsid w:val="00E31BAC"/>
    <w:rsid w:val="00E31FE9"/>
    <w:rsid w:val="00E3200A"/>
    <w:rsid w:val="00E321D9"/>
    <w:rsid w:val="00E32415"/>
    <w:rsid w:val="00E32444"/>
    <w:rsid w:val="00E3245F"/>
    <w:rsid w:val="00E325C0"/>
    <w:rsid w:val="00E3280F"/>
    <w:rsid w:val="00E32813"/>
    <w:rsid w:val="00E32CB8"/>
    <w:rsid w:val="00E32CC4"/>
    <w:rsid w:val="00E330A5"/>
    <w:rsid w:val="00E3384B"/>
    <w:rsid w:val="00E338F2"/>
    <w:rsid w:val="00E3397C"/>
    <w:rsid w:val="00E339A3"/>
    <w:rsid w:val="00E33B3E"/>
    <w:rsid w:val="00E33E87"/>
    <w:rsid w:val="00E3428C"/>
    <w:rsid w:val="00E34310"/>
    <w:rsid w:val="00E34432"/>
    <w:rsid w:val="00E348C6"/>
    <w:rsid w:val="00E349AF"/>
    <w:rsid w:val="00E34A38"/>
    <w:rsid w:val="00E34AF7"/>
    <w:rsid w:val="00E34B1E"/>
    <w:rsid w:val="00E34B7F"/>
    <w:rsid w:val="00E34BDA"/>
    <w:rsid w:val="00E34F3C"/>
    <w:rsid w:val="00E3542A"/>
    <w:rsid w:val="00E356DD"/>
    <w:rsid w:val="00E3596E"/>
    <w:rsid w:val="00E35CF0"/>
    <w:rsid w:val="00E35E17"/>
    <w:rsid w:val="00E35E1C"/>
    <w:rsid w:val="00E35E9F"/>
    <w:rsid w:val="00E35EB9"/>
    <w:rsid w:val="00E36025"/>
    <w:rsid w:val="00E360C7"/>
    <w:rsid w:val="00E361DC"/>
    <w:rsid w:val="00E3633C"/>
    <w:rsid w:val="00E36595"/>
    <w:rsid w:val="00E3681C"/>
    <w:rsid w:val="00E37F15"/>
    <w:rsid w:val="00E40303"/>
    <w:rsid w:val="00E40357"/>
    <w:rsid w:val="00E4098C"/>
    <w:rsid w:val="00E40ACA"/>
    <w:rsid w:val="00E40E97"/>
    <w:rsid w:val="00E41060"/>
    <w:rsid w:val="00E410EC"/>
    <w:rsid w:val="00E41139"/>
    <w:rsid w:val="00E4146C"/>
    <w:rsid w:val="00E4149F"/>
    <w:rsid w:val="00E41750"/>
    <w:rsid w:val="00E419D9"/>
    <w:rsid w:val="00E41BCF"/>
    <w:rsid w:val="00E41CA5"/>
    <w:rsid w:val="00E41FC6"/>
    <w:rsid w:val="00E41FD8"/>
    <w:rsid w:val="00E4202F"/>
    <w:rsid w:val="00E42394"/>
    <w:rsid w:val="00E424F4"/>
    <w:rsid w:val="00E427D9"/>
    <w:rsid w:val="00E4280D"/>
    <w:rsid w:val="00E42BE7"/>
    <w:rsid w:val="00E42CDE"/>
    <w:rsid w:val="00E42D59"/>
    <w:rsid w:val="00E42D65"/>
    <w:rsid w:val="00E42EB8"/>
    <w:rsid w:val="00E43462"/>
    <w:rsid w:val="00E43925"/>
    <w:rsid w:val="00E44312"/>
    <w:rsid w:val="00E4452E"/>
    <w:rsid w:val="00E445DC"/>
    <w:rsid w:val="00E451E9"/>
    <w:rsid w:val="00E45648"/>
    <w:rsid w:val="00E45680"/>
    <w:rsid w:val="00E456A7"/>
    <w:rsid w:val="00E45741"/>
    <w:rsid w:val="00E45976"/>
    <w:rsid w:val="00E45FAE"/>
    <w:rsid w:val="00E45FC2"/>
    <w:rsid w:val="00E46123"/>
    <w:rsid w:val="00E4632D"/>
    <w:rsid w:val="00E46702"/>
    <w:rsid w:val="00E46801"/>
    <w:rsid w:val="00E46A05"/>
    <w:rsid w:val="00E46FE5"/>
    <w:rsid w:val="00E477C8"/>
    <w:rsid w:val="00E479A5"/>
    <w:rsid w:val="00E47DF3"/>
    <w:rsid w:val="00E47FED"/>
    <w:rsid w:val="00E502BE"/>
    <w:rsid w:val="00E50371"/>
    <w:rsid w:val="00E506EE"/>
    <w:rsid w:val="00E50740"/>
    <w:rsid w:val="00E50825"/>
    <w:rsid w:val="00E50849"/>
    <w:rsid w:val="00E50B98"/>
    <w:rsid w:val="00E50D30"/>
    <w:rsid w:val="00E50F33"/>
    <w:rsid w:val="00E51522"/>
    <w:rsid w:val="00E5163D"/>
    <w:rsid w:val="00E51AFB"/>
    <w:rsid w:val="00E51D81"/>
    <w:rsid w:val="00E52024"/>
    <w:rsid w:val="00E520E2"/>
    <w:rsid w:val="00E52147"/>
    <w:rsid w:val="00E521E2"/>
    <w:rsid w:val="00E52734"/>
    <w:rsid w:val="00E529EB"/>
    <w:rsid w:val="00E52E5C"/>
    <w:rsid w:val="00E52FC3"/>
    <w:rsid w:val="00E530E6"/>
    <w:rsid w:val="00E531BA"/>
    <w:rsid w:val="00E533AE"/>
    <w:rsid w:val="00E535A3"/>
    <w:rsid w:val="00E5374C"/>
    <w:rsid w:val="00E5390B"/>
    <w:rsid w:val="00E53DF7"/>
    <w:rsid w:val="00E540F5"/>
    <w:rsid w:val="00E5422D"/>
    <w:rsid w:val="00E543F5"/>
    <w:rsid w:val="00E543FF"/>
    <w:rsid w:val="00E54462"/>
    <w:rsid w:val="00E54733"/>
    <w:rsid w:val="00E547AC"/>
    <w:rsid w:val="00E54C13"/>
    <w:rsid w:val="00E54D5C"/>
    <w:rsid w:val="00E54D6D"/>
    <w:rsid w:val="00E54EBB"/>
    <w:rsid w:val="00E5545A"/>
    <w:rsid w:val="00E55460"/>
    <w:rsid w:val="00E554D0"/>
    <w:rsid w:val="00E5560D"/>
    <w:rsid w:val="00E5561F"/>
    <w:rsid w:val="00E55862"/>
    <w:rsid w:val="00E55B5B"/>
    <w:rsid w:val="00E55D7A"/>
    <w:rsid w:val="00E55F3B"/>
    <w:rsid w:val="00E5635C"/>
    <w:rsid w:val="00E5643B"/>
    <w:rsid w:val="00E567DD"/>
    <w:rsid w:val="00E56816"/>
    <w:rsid w:val="00E56D1C"/>
    <w:rsid w:val="00E56F60"/>
    <w:rsid w:val="00E572B8"/>
    <w:rsid w:val="00E57A62"/>
    <w:rsid w:val="00E57BF0"/>
    <w:rsid w:val="00E57C1F"/>
    <w:rsid w:val="00E6003C"/>
    <w:rsid w:val="00E602C9"/>
    <w:rsid w:val="00E6061D"/>
    <w:rsid w:val="00E60696"/>
    <w:rsid w:val="00E6075B"/>
    <w:rsid w:val="00E60774"/>
    <w:rsid w:val="00E60B99"/>
    <w:rsid w:val="00E60CA0"/>
    <w:rsid w:val="00E60CDE"/>
    <w:rsid w:val="00E60D0A"/>
    <w:rsid w:val="00E60FDF"/>
    <w:rsid w:val="00E61065"/>
    <w:rsid w:val="00E611DF"/>
    <w:rsid w:val="00E61D53"/>
    <w:rsid w:val="00E6205C"/>
    <w:rsid w:val="00E62497"/>
    <w:rsid w:val="00E624AE"/>
    <w:rsid w:val="00E624BE"/>
    <w:rsid w:val="00E625E7"/>
    <w:rsid w:val="00E6270B"/>
    <w:rsid w:val="00E6282B"/>
    <w:rsid w:val="00E62AFB"/>
    <w:rsid w:val="00E62CDC"/>
    <w:rsid w:val="00E62E6B"/>
    <w:rsid w:val="00E6305B"/>
    <w:rsid w:val="00E631C2"/>
    <w:rsid w:val="00E63339"/>
    <w:rsid w:val="00E633D0"/>
    <w:rsid w:val="00E634E6"/>
    <w:rsid w:val="00E63C3B"/>
    <w:rsid w:val="00E63E95"/>
    <w:rsid w:val="00E640A7"/>
    <w:rsid w:val="00E642B2"/>
    <w:rsid w:val="00E6442C"/>
    <w:rsid w:val="00E64698"/>
    <w:rsid w:val="00E64833"/>
    <w:rsid w:val="00E64B85"/>
    <w:rsid w:val="00E64BFE"/>
    <w:rsid w:val="00E64DFA"/>
    <w:rsid w:val="00E64E19"/>
    <w:rsid w:val="00E6513F"/>
    <w:rsid w:val="00E6514F"/>
    <w:rsid w:val="00E651BD"/>
    <w:rsid w:val="00E65204"/>
    <w:rsid w:val="00E65B25"/>
    <w:rsid w:val="00E65CE0"/>
    <w:rsid w:val="00E65F3C"/>
    <w:rsid w:val="00E660F3"/>
    <w:rsid w:val="00E662BD"/>
    <w:rsid w:val="00E66306"/>
    <w:rsid w:val="00E66627"/>
    <w:rsid w:val="00E6675B"/>
    <w:rsid w:val="00E668FB"/>
    <w:rsid w:val="00E66D11"/>
    <w:rsid w:val="00E66DD3"/>
    <w:rsid w:val="00E67259"/>
    <w:rsid w:val="00E6741F"/>
    <w:rsid w:val="00E67601"/>
    <w:rsid w:val="00E67658"/>
    <w:rsid w:val="00E67819"/>
    <w:rsid w:val="00E67839"/>
    <w:rsid w:val="00E67A53"/>
    <w:rsid w:val="00E7005C"/>
    <w:rsid w:val="00E703BB"/>
    <w:rsid w:val="00E70547"/>
    <w:rsid w:val="00E70729"/>
    <w:rsid w:val="00E708AA"/>
    <w:rsid w:val="00E70B35"/>
    <w:rsid w:val="00E70EF5"/>
    <w:rsid w:val="00E70F2F"/>
    <w:rsid w:val="00E7130D"/>
    <w:rsid w:val="00E719FE"/>
    <w:rsid w:val="00E71C20"/>
    <w:rsid w:val="00E7200C"/>
    <w:rsid w:val="00E72117"/>
    <w:rsid w:val="00E72164"/>
    <w:rsid w:val="00E72275"/>
    <w:rsid w:val="00E723C2"/>
    <w:rsid w:val="00E72671"/>
    <w:rsid w:val="00E72709"/>
    <w:rsid w:val="00E72996"/>
    <w:rsid w:val="00E72BCA"/>
    <w:rsid w:val="00E72E5F"/>
    <w:rsid w:val="00E730D8"/>
    <w:rsid w:val="00E7312A"/>
    <w:rsid w:val="00E7356B"/>
    <w:rsid w:val="00E737F5"/>
    <w:rsid w:val="00E738FA"/>
    <w:rsid w:val="00E73A6C"/>
    <w:rsid w:val="00E73BA0"/>
    <w:rsid w:val="00E73C13"/>
    <w:rsid w:val="00E73DBB"/>
    <w:rsid w:val="00E73FB0"/>
    <w:rsid w:val="00E74053"/>
    <w:rsid w:val="00E7408E"/>
    <w:rsid w:val="00E74526"/>
    <w:rsid w:val="00E74916"/>
    <w:rsid w:val="00E751AE"/>
    <w:rsid w:val="00E752A8"/>
    <w:rsid w:val="00E7531A"/>
    <w:rsid w:val="00E75692"/>
    <w:rsid w:val="00E7576F"/>
    <w:rsid w:val="00E757A4"/>
    <w:rsid w:val="00E75931"/>
    <w:rsid w:val="00E7596A"/>
    <w:rsid w:val="00E75987"/>
    <w:rsid w:val="00E75BF2"/>
    <w:rsid w:val="00E75F1E"/>
    <w:rsid w:val="00E76719"/>
    <w:rsid w:val="00E769C7"/>
    <w:rsid w:val="00E76A65"/>
    <w:rsid w:val="00E76B7C"/>
    <w:rsid w:val="00E76C5C"/>
    <w:rsid w:val="00E77414"/>
    <w:rsid w:val="00E77541"/>
    <w:rsid w:val="00E77851"/>
    <w:rsid w:val="00E77F9A"/>
    <w:rsid w:val="00E801B0"/>
    <w:rsid w:val="00E8062E"/>
    <w:rsid w:val="00E80D09"/>
    <w:rsid w:val="00E81098"/>
    <w:rsid w:val="00E811E2"/>
    <w:rsid w:val="00E81689"/>
    <w:rsid w:val="00E8176D"/>
    <w:rsid w:val="00E8179F"/>
    <w:rsid w:val="00E81956"/>
    <w:rsid w:val="00E81D09"/>
    <w:rsid w:val="00E81FEE"/>
    <w:rsid w:val="00E8215B"/>
    <w:rsid w:val="00E8230A"/>
    <w:rsid w:val="00E8233A"/>
    <w:rsid w:val="00E823D7"/>
    <w:rsid w:val="00E8241E"/>
    <w:rsid w:val="00E82534"/>
    <w:rsid w:val="00E82613"/>
    <w:rsid w:val="00E82669"/>
    <w:rsid w:val="00E826A0"/>
    <w:rsid w:val="00E82BAA"/>
    <w:rsid w:val="00E82C0E"/>
    <w:rsid w:val="00E82CDC"/>
    <w:rsid w:val="00E82D71"/>
    <w:rsid w:val="00E82E8E"/>
    <w:rsid w:val="00E82F5E"/>
    <w:rsid w:val="00E83267"/>
    <w:rsid w:val="00E8357B"/>
    <w:rsid w:val="00E83C36"/>
    <w:rsid w:val="00E83C69"/>
    <w:rsid w:val="00E83D04"/>
    <w:rsid w:val="00E83FCD"/>
    <w:rsid w:val="00E844AB"/>
    <w:rsid w:val="00E8453B"/>
    <w:rsid w:val="00E84633"/>
    <w:rsid w:val="00E8484B"/>
    <w:rsid w:val="00E848E6"/>
    <w:rsid w:val="00E84AFB"/>
    <w:rsid w:val="00E84C2A"/>
    <w:rsid w:val="00E84C56"/>
    <w:rsid w:val="00E84CD6"/>
    <w:rsid w:val="00E84DD7"/>
    <w:rsid w:val="00E84FAE"/>
    <w:rsid w:val="00E84FD5"/>
    <w:rsid w:val="00E8504D"/>
    <w:rsid w:val="00E8512E"/>
    <w:rsid w:val="00E85227"/>
    <w:rsid w:val="00E8576B"/>
    <w:rsid w:val="00E8582D"/>
    <w:rsid w:val="00E85970"/>
    <w:rsid w:val="00E85A47"/>
    <w:rsid w:val="00E85D95"/>
    <w:rsid w:val="00E862CC"/>
    <w:rsid w:val="00E86386"/>
    <w:rsid w:val="00E8697E"/>
    <w:rsid w:val="00E86A0B"/>
    <w:rsid w:val="00E86ECA"/>
    <w:rsid w:val="00E87220"/>
    <w:rsid w:val="00E87361"/>
    <w:rsid w:val="00E873D2"/>
    <w:rsid w:val="00E876EC"/>
    <w:rsid w:val="00E87970"/>
    <w:rsid w:val="00E87A19"/>
    <w:rsid w:val="00E87A2A"/>
    <w:rsid w:val="00E87AA8"/>
    <w:rsid w:val="00E87EB6"/>
    <w:rsid w:val="00E9010F"/>
    <w:rsid w:val="00E9021B"/>
    <w:rsid w:val="00E902F1"/>
    <w:rsid w:val="00E90433"/>
    <w:rsid w:val="00E90673"/>
    <w:rsid w:val="00E90764"/>
    <w:rsid w:val="00E907A6"/>
    <w:rsid w:val="00E9081D"/>
    <w:rsid w:val="00E90B59"/>
    <w:rsid w:val="00E90D2A"/>
    <w:rsid w:val="00E90F2E"/>
    <w:rsid w:val="00E90FFF"/>
    <w:rsid w:val="00E9107B"/>
    <w:rsid w:val="00E911A1"/>
    <w:rsid w:val="00E916B4"/>
    <w:rsid w:val="00E917A5"/>
    <w:rsid w:val="00E91840"/>
    <w:rsid w:val="00E918D5"/>
    <w:rsid w:val="00E919C0"/>
    <w:rsid w:val="00E92003"/>
    <w:rsid w:val="00E92096"/>
    <w:rsid w:val="00E9213C"/>
    <w:rsid w:val="00E9227D"/>
    <w:rsid w:val="00E922F7"/>
    <w:rsid w:val="00E92430"/>
    <w:rsid w:val="00E924EE"/>
    <w:rsid w:val="00E92BF7"/>
    <w:rsid w:val="00E92E0E"/>
    <w:rsid w:val="00E92EA5"/>
    <w:rsid w:val="00E92F1A"/>
    <w:rsid w:val="00E934EF"/>
    <w:rsid w:val="00E93545"/>
    <w:rsid w:val="00E935DD"/>
    <w:rsid w:val="00E93641"/>
    <w:rsid w:val="00E937F8"/>
    <w:rsid w:val="00E939C9"/>
    <w:rsid w:val="00E939E6"/>
    <w:rsid w:val="00E93CF3"/>
    <w:rsid w:val="00E93E52"/>
    <w:rsid w:val="00E93F8C"/>
    <w:rsid w:val="00E9461D"/>
    <w:rsid w:val="00E9466D"/>
    <w:rsid w:val="00E946BC"/>
    <w:rsid w:val="00E94AB7"/>
    <w:rsid w:val="00E94EB0"/>
    <w:rsid w:val="00E9538F"/>
    <w:rsid w:val="00E954BA"/>
    <w:rsid w:val="00E954D4"/>
    <w:rsid w:val="00E959E5"/>
    <w:rsid w:val="00E95A94"/>
    <w:rsid w:val="00E9607F"/>
    <w:rsid w:val="00E96137"/>
    <w:rsid w:val="00E9621C"/>
    <w:rsid w:val="00E968A3"/>
    <w:rsid w:val="00E96F67"/>
    <w:rsid w:val="00E974F8"/>
    <w:rsid w:val="00E9764F"/>
    <w:rsid w:val="00E97906"/>
    <w:rsid w:val="00E97CCC"/>
    <w:rsid w:val="00E97CD1"/>
    <w:rsid w:val="00E97CD4"/>
    <w:rsid w:val="00E97D0D"/>
    <w:rsid w:val="00EA007B"/>
    <w:rsid w:val="00EA0199"/>
    <w:rsid w:val="00EA0242"/>
    <w:rsid w:val="00EA0269"/>
    <w:rsid w:val="00EA02DD"/>
    <w:rsid w:val="00EA0402"/>
    <w:rsid w:val="00EA0435"/>
    <w:rsid w:val="00EA089D"/>
    <w:rsid w:val="00EA0A08"/>
    <w:rsid w:val="00EA0A42"/>
    <w:rsid w:val="00EA0B0C"/>
    <w:rsid w:val="00EA0CC4"/>
    <w:rsid w:val="00EA0FF4"/>
    <w:rsid w:val="00EA123A"/>
    <w:rsid w:val="00EA1669"/>
    <w:rsid w:val="00EA1856"/>
    <w:rsid w:val="00EA1947"/>
    <w:rsid w:val="00EA19AB"/>
    <w:rsid w:val="00EA1A78"/>
    <w:rsid w:val="00EA1B51"/>
    <w:rsid w:val="00EA1BCF"/>
    <w:rsid w:val="00EA1C2D"/>
    <w:rsid w:val="00EA2077"/>
    <w:rsid w:val="00EA2308"/>
    <w:rsid w:val="00EA2A41"/>
    <w:rsid w:val="00EA2CDE"/>
    <w:rsid w:val="00EA2DD5"/>
    <w:rsid w:val="00EA2E1C"/>
    <w:rsid w:val="00EA346C"/>
    <w:rsid w:val="00EA3D41"/>
    <w:rsid w:val="00EA3EC1"/>
    <w:rsid w:val="00EA408A"/>
    <w:rsid w:val="00EA4243"/>
    <w:rsid w:val="00EA4456"/>
    <w:rsid w:val="00EA4892"/>
    <w:rsid w:val="00EA49DB"/>
    <w:rsid w:val="00EA4D18"/>
    <w:rsid w:val="00EA4E21"/>
    <w:rsid w:val="00EA4F4A"/>
    <w:rsid w:val="00EA5108"/>
    <w:rsid w:val="00EA539E"/>
    <w:rsid w:val="00EA5867"/>
    <w:rsid w:val="00EA58E4"/>
    <w:rsid w:val="00EA593E"/>
    <w:rsid w:val="00EA5980"/>
    <w:rsid w:val="00EA5D68"/>
    <w:rsid w:val="00EA5E36"/>
    <w:rsid w:val="00EA5EEC"/>
    <w:rsid w:val="00EA5F4D"/>
    <w:rsid w:val="00EA6149"/>
    <w:rsid w:val="00EA61A5"/>
    <w:rsid w:val="00EA6253"/>
    <w:rsid w:val="00EA66FA"/>
    <w:rsid w:val="00EA6967"/>
    <w:rsid w:val="00EA6990"/>
    <w:rsid w:val="00EA6B4F"/>
    <w:rsid w:val="00EA742D"/>
    <w:rsid w:val="00EA75D8"/>
    <w:rsid w:val="00EA7737"/>
    <w:rsid w:val="00EA7837"/>
    <w:rsid w:val="00EA7BB5"/>
    <w:rsid w:val="00EA7E53"/>
    <w:rsid w:val="00EB04A8"/>
    <w:rsid w:val="00EB04BC"/>
    <w:rsid w:val="00EB076B"/>
    <w:rsid w:val="00EB0A3A"/>
    <w:rsid w:val="00EB0AE5"/>
    <w:rsid w:val="00EB0B7D"/>
    <w:rsid w:val="00EB0C21"/>
    <w:rsid w:val="00EB0E9A"/>
    <w:rsid w:val="00EB0EFF"/>
    <w:rsid w:val="00EB0F7E"/>
    <w:rsid w:val="00EB1500"/>
    <w:rsid w:val="00EB1B5C"/>
    <w:rsid w:val="00EB1BBC"/>
    <w:rsid w:val="00EB1BCD"/>
    <w:rsid w:val="00EB1D2C"/>
    <w:rsid w:val="00EB1D3F"/>
    <w:rsid w:val="00EB1F2C"/>
    <w:rsid w:val="00EB1FDF"/>
    <w:rsid w:val="00EB20DB"/>
    <w:rsid w:val="00EB28F5"/>
    <w:rsid w:val="00EB28FA"/>
    <w:rsid w:val="00EB290C"/>
    <w:rsid w:val="00EB2A4E"/>
    <w:rsid w:val="00EB2C0F"/>
    <w:rsid w:val="00EB2DFC"/>
    <w:rsid w:val="00EB2EF0"/>
    <w:rsid w:val="00EB2F86"/>
    <w:rsid w:val="00EB2F9E"/>
    <w:rsid w:val="00EB2FBB"/>
    <w:rsid w:val="00EB30DA"/>
    <w:rsid w:val="00EB3119"/>
    <w:rsid w:val="00EB3666"/>
    <w:rsid w:val="00EB39E8"/>
    <w:rsid w:val="00EB3DC4"/>
    <w:rsid w:val="00EB42B9"/>
    <w:rsid w:val="00EB442E"/>
    <w:rsid w:val="00EB4537"/>
    <w:rsid w:val="00EB4628"/>
    <w:rsid w:val="00EB47A3"/>
    <w:rsid w:val="00EB4870"/>
    <w:rsid w:val="00EB4D00"/>
    <w:rsid w:val="00EB5164"/>
    <w:rsid w:val="00EB5284"/>
    <w:rsid w:val="00EB5446"/>
    <w:rsid w:val="00EB55D3"/>
    <w:rsid w:val="00EB56F3"/>
    <w:rsid w:val="00EB5838"/>
    <w:rsid w:val="00EB59DE"/>
    <w:rsid w:val="00EB5C1D"/>
    <w:rsid w:val="00EB61B6"/>
    <w:rsid w:val="00EB633C"/>
    <w:rsid w:val="00EB64F2"/>
    <w:rsid w:val="00EB6582"/>
    <w:rsid w:val="00EB67E7"/>
    <w:rsid w:val="00EB6A04"/>
    <w:rsid w:val="00EB6AAA"/>
    <w:rsid w:val="00EB7006"/>
    <w:rsid w:val="00EB7048"/>
    <w:rsid w:val="00EB72FB"/>
    <w:rsid w:val="00EB7423"/>
    <w:rsid w:val="00EB74D8"/>
    <w:rsid w:val="00EB75BC"/>
    <w:rsid w:val="00EB7830"/>
    <w:rsid w:val="00EB7B55"/>
    <w:rsid w:val="00EB7BA0"/>
    <w:rsid w:val="00EB7CB2"/>
    <w:rsid w:val="00EB7D13"/>
    <w:rsid w:val="00EC0541"/>
    <w:rsid w:val="00EC058D"/>
    <w:rsid w:val="00EC06A4"/>
    <w:rsid w:val="00EC10C1"/>
    <w:rsid w:val="00EC10D2"/>
    <w:rsid w:val="00EC13A0"/>
    <w:rsid w:val="00EC144E"/>
    <w:rsid w:val="00EC15CF"/>
    <w:rsid w:val="00EC1783"/>
    <w:rsid w:val="00EC19A1"/>
    <w:rsid w:val="00EC19B8"/>
    <w:rsid w:val="00EC1AC9"/>
    <w:rsid w:val="00EC1D3A"/>
    <w:rsid w:val="00EC2080"/>
    <w:rsid w:val="00EC2220"/>
    <w:rsid w:val="00EC2265"/>
    <w:rsid w:val="00EC23A3"/>
    <w:rsid w:val="00EC2888"/>
    <w:rsid w:val="00EC2D17"/>
    <w:rsid w:val="00EC3373"/>
    <w:rsid w:val="00EC33CB"/>
    <w:rsid w:val="00EC342B"/>
    <w:rsid w:val="00EC34F2"/>
    <w:rsid w:val="00EC35E5"/>
    <w:rsid w:val="00EC35EE"/>
    <w:rsid w:val="00EC3649"/>
    <w:rsid w:val="00EC392A"/>
    <w:rsid w:val="00EC3937"/>
    <w:rsid w:val="00EC39EB"/>
    <w:rsid w:val="00EC3D3C"/>
    <w:rsid w:val="00EC3F15"/>
    <w:rsid w:val="00EC40BD"/>
    <w:rsid w:val="00EC49E5"/>
    <w:rsid w:val="00EC4B09"/>
    <w:rsid w:val="00EC4C39"/>
    <w:rsid w:val="00EC4E6C"/>
    <w:rsid w:val="00EC4F0E"/>
    <w:rsid w:val="00EC4F7E"/>
    <w:rsid w:val="00EC53B8"/>
    <w:rsid w:val="00EC54CA"/>
    <w:rsid w:val="00EC5655"/>
    <w:rsid w:val="00EC6099"/>
    <w:rsid w:val="00EC60A0"/>
    <w:rsid w:val="00EC6327"/>
    <w:rsid w:val="00EC64B2"/>
    <w:rsid w:val="00EC64BC"/>
    <w:rsid w:val="00EC6650"/>
    <w:rsid w:val="00EC6739"/>
    <w:rsid w:val="00EC6B55"/>
    <w:rsid w:val="00EC7109"/>
    <w:rsid w:val="00EC71B5"/>
    <w:rsid w:val="00EC72D7"/>
    <w:rsid w:val="00EC776B"/>
    <w:rsid w:val="00EC77EC"/>
    <w:rsid w:val="00EC79AA"/>
    <w:rsid w:val="00ED0105"/>
    <w:rsid w:val="00ED02AC"/>
    <w:rsid w:val="00ED02BF"/>
    <w:rsid w:val="00ED053F"/>
    <w:rsid w:val="00ED0AAA"/>
    <w:rsid w:val="00ED0AF2"/>
    <w:rsid w:val="00ED0B5B"/>
    <w:rsid w:val="00ED0B71"/>
    <w:rsid w:val="00ED0BCC"/>
    <w:rsid w:val="00ED0DB2"/>
    <w:rsid w:val="00ED0EF6"/>
    <w:rsid w:val="00ED1282"/>
    <w:rsid w:val="00ED16E9"/>
    <w:rsid w:val="00ED1AA5"/>
    <w:rsid w:val="00ED1B80"/>
    <w:rsid w:val="00ED1BDA"/>
    <w:rsid w:val="00ED1F25"/>
    <w:rsid w:val="00ED215B"/>
    <w:rsid w:val="00ED21F7"/>
    <w:rsid w:val="00ED24F6"/>
    <w:rsid w:val="00ED258A"/>
    <w:rsid w:val="00ED26A7"/>
    <w:rsid w:val="00ED2C2A"/>
    <w:rsid w:val="00ED2E1D"/>
    <w:rsid w:val="00ED32DD"/>
    <w:rsid w:val="00ED32F3"/>
    <w:rsid w:val="00ED3490"/>
    <w:rsid w:val="00ED398E"/>
    <w:rsid w:val="00ED3AA2"/>
    <w:rsid w:val="00ED3E67"/>
    <w:rsid w:val="00ED3EBD"/>
    <w:rsid w:val="00ED3FD2"/>
    <w:rsid w:val="00ED42ED"/>
    <w:rsid w:val="00ED430F"/>
    <w:rsid w:val="00ED44BC"/>
    <w:rsid w:val="00ED4543"/>
    <w:rsid w:val="00ED4AA1"/>
    <w:rsid w:val="00ED4B55"/>
    <w:rsid w:val="00ED4BE1"/>
    <w:rsid w:val="00ED4F13"/>
    <w:rsid w:val="00ED5349"/>
    <w:rsid w:val="00ED5403"/>
    <w:rsid w:val="00ED5481"/>
    <w:rsid w:val="00ED5A8E"/>
    <w:rsid w:val="00ED5C3A"/>
    <w:rsid w:val="00ED5F37"/>
    <w:rsid w:val="00ED6216"/>
    <w:rsid w:val="00ED626E"/>
    <w:rsid w:val="00ED62C6"/>
    <w:rsid w:val="00ED6359"/>
    <w:rsid w:val="00ED6580"/>
    <w:rsid w:val="00ED68B3"/>
    <w:rsid w:val="00ED69AA"/>
    <w:rsid w:val="00ED6C45"/>
    <w:rsid w:val="00ED6F66"/>
    <w:rsid w:val="00ED7768"/>
    <w:rsid w:val="00ED7794"/>
    <w:rsid w:val="00ED787C"/>
    <w:rsid w:val="00ED7CA0"/>
    <w:rsid w:val="00ED7F46"/>
    <w:rsid w:val="00EE0345"/>
    <w:rsid w:val="00EE07B7"/>
    <w:rsid w:val="00EE08CF"/>
    <w:rsid w:val="00EE0CF3"/>
    <w:rsid w:val="00EE0D0F"/>
    <w:rsid w:val="00EE18B5"/>
    <w:rsid w:val="00EE1969"/>
    <w:rsid w:val="00EE1B7B"/>
    <w:rsid w:val="00EE1B9D"/>
    <w:rsid w:val="00EE1E0D"/>
    <w:rsid w:val="00EE1E55"/>
    <w:rsid w:val="00EE1FC3"/>
    <w:rsid w:val="00EE20CD"/>
    <w:rsid w:val="00EE21ED"/>
    <w:rsid w:val="00EE21FE"/>
    <w:rsid w:val="00EE231A"/>
    <w:rsid w:val="00EE23CC"/>
    <w:rsid w:val="00EE2497"/>
    <w:rsid w:val="00EE2748"/>
    <w:rsid w:val="00EE29A3"/>
    <w:rsid w:val="00EE2C86"/>
    <w:rsid w:val="00EE344C"/>
    <w:rsid w:val="00EE3710"/>
    <w:rsid w:val="00EE39AA"/>
    <w:rsid w:val="00EE3C41"/>
    <w:rsid w:val="00EE3F45"/>
    <w:rsid w:val="00EE4018"/>
    <w:rsid w:val="00EE4190"/>
    <w:rsid w:val="00EE42AE"/>
    <w:rsid w:val="00EE4582"/>
    <w:rsid w:val="00EE45DD"/>
    <w:rsid w:val="00EE47F7"/>
    <w:rsid w:val="00EE4883"/>
    <w:rsid w:val="00EE4B9C"/>
    <w:rsid w:val="00EE4D62"/>
    <w:rsid w:val="00EE4DCF"/>
    <w:rsid w:val="00EE4EE3"/>
    <w:rsid w:val="00EE536C"/>
    <w:rsid w:val="00EE5502"/>
    <w:rsid w:val="00EE58EF"/>
    <w:rsid w:val="00EE5BB4"/>
    <w:rsid w:val="00EE5DA9"/>
    <w:rsid w:val="00EE624F"/>
    <w:rsid w:val="00EE655D"/>
    <w:rsid w:val="00EE6564"/>
    <w:rsid w:val="00EE691D"/>
    <w:rsid w:val="00EE6A1C"/>
    <w:rsid w:val="00EE6B11"/>
    <w:rsid w:val="00EE6B8C"/>
    <w:rsid w:val="00EE714C"/>
    <w:rsid w:val="00EE7285"/>
    <w:rsid w:val="00EE7392"/>
    <w:rsid w:val="00EE7B37"/>
    <w:rsid w:val="00EE7DCB"/>
    <w:rsid w:val="00EF024C"/>
    <w:rsid w:val="00EF0351"/>
    <w:rsid w:val="00EF04D7"/>
    <w:rsid w:val="00EF050A"/>
    <w:rsid w:val="00EF066D"/>
    <w:rsid w:val="00EF0795"/>
    <w:rsid w:val="00EF08A6"/>
    <w:rsid w:val="00EF0A0C"/>
    <w:rsid w:val="00EF0A5C"/>
    <w:rsid w:val="00EF0B7D"/>
    <w:rsid w:val="00EF0BA0"/>
    <w:rsid w:val="00EF0BCC"/>
    <w:rsid w:val="00EF0C10"/>
    <w:rsid w:val="00EF0C91"/>
    <w:rsid w:val="00EF0CF7"/>
    <w:rsid w:val="00EF0EAE"/>
    <w:rsid w:val="00EF0EBB"/>
    <w:rsid w:val="00EF1277"/>
    <w:rsid w:val="00EF12C3"/>
    <w:rsid w:val="00EF1300"/>
    <w:rsid w:val="00EF1597"/>
    <w:rsid w:val="00EF1805"/>
    <w:rsid w:val="00EF1AEC"/>
    <w:rsid w:val="00EF1B74"/>
    <w:rsid w:val="00EF1CB0"/>
    <w:rsid w:val="00EF2085"/>
    <w:rsid w:val="00EF21D3"/>
    <w:rsid w:val="00EF2264"/>
    <w:rsid w:val="00EF2506"/>
    <w:rsid w:val="00EF29CD"/>
    <w:rsid w:val="00EF2A33"/>
    <w:rsid w:val="00EF2C49"/>
    <w:rsid w:val="00EF3266"/>
    <w:rsid w:val="00EF3C43"/>
    <w:rsid w:val="00EF3DEE"/>
    <w:rsid w:val="00EF3EA0"/>
    <w:rsid w:val="00EF40FA"/>
    <w:rsid w:val="00EF44D9"/>
    <w:rsid w:val="00EF481F"/>
    <w:rsid w:val="00EF4AAA"/>
    <w:rsid w:val="00EF50AB"/>
    <w:rsid w:val="00EF51B4"/>
    <w:rsid w:val="00EF52E5"/>
    <w:rsid w:val="00EF53DB"/>
    <w:rsid w:val="00EF556A"/>
    <w:rsid w:val="00EF5722"/>
    <w:rsid w:val="00EF5DA9"/>
    <w:rsid w:val="00EF61F2"/>
    <w:rsid w:val="00EF61FE"/>
    <w:rsid w:val="00EF639F"/>
    <w:rsid w:val="00EF6435"/>
    <w:rsid w:val="00EF64FF"/>
    <w:rsid w:val="00EF65D8"/>
    <w:rsid w:val="00EF6B41"/>
    <w:rsid w:val="00EF6C70"/>
    <w:rsid w:val="00EF6D59"/>
    <w:rsid w:val="00EF6DC8"/>
    <w:rsid w:val="00EF6E26"/>
    <w:rsid w:val="00EF6E36"/>
    <w:rsid w:val="00EF6ED5"/>
    <w:rsid w:val="00EF7057"/>
    <w:rsid w:val="00EF7060"/>
    <w:rsid w:val="00EF70CA"/>
    <w:rsid w:val="00EF7305"/>
    <w:rsid w:val="00EF73B2"/>
    <w:rsid w:val="00EF7558"/>
    <w:rsid w:val="00EF75AD"/>
    <w:rsid w:val="00EF7777"/>
    <w:rsid w:val="00EF78E7"/>
    <w:rsid w:val="00EF7C8C"/>
    <w:rsid w:val="00EF7E75"/>
    <w:rsid w:val="00F000A0"/>
    <w:rsid w:val="00F00152"/>
    <w:rsid w:val="00F0026D"/>
    <w:rsid w:val="00F002A0"/>
    <w:rsid w:val="00F0042C"/>
    <w:rsid w:val="00F0065F"/>
    <w:rsid w:val="00F0073E"/>
    <w:rsid w:val="00F00812"/>
    <w:rsid w:val="00F0095D"/>
    <w:rsid w:val="00F00983"/>
    <w:rsid w:val="00F00C85"/>
    <w:rsid w:val="00F00D87"/>
    <w:rsid w:val="00F012A4"/>
    <w:rsid w:val="00F012E1"/>
    <w:rsid w:val="00F0136D"/>
    <w:rsid w:val="00F0139C"/>
    <w:rsid w:val="00F013C7"/>
    <w:rsid w:val="00F014E1"/>
    <w:rsid w:val="00F01662"/>
    <w:rsid w:val="00F019E8"/>
    <w:rsid w:val="00F01CEF"/>
    <w:rsid w:val="00F02161"/>
    <w:rsid w:val="00F02291"/>
    <w:rsid w:val="00F0240E"/>
    <w:rsid w:val="00F02739"/>
    <w:rsid w:val="00F027F5"/>
    <w:rsid w:val="00F02965"/>
    <w:rsid w:val="00F02B1E"/>
    <w:rsid w:val="00F02CA1"/>
    <w:rsid w:val="00F035C0"/>
    <w:rsid w:val="00F03711"/>
    <w:rsid w:val="00F038DA"/>
    <w:rsid w:val="00F03909"/>
    <w:rsid w:val="00F039FA"/>
    <w:rsid w:val="00F03C60"/>
    <w:rsid w:val="00F04084"/>
    <w:rsid w:val="00F040A1"/>
    <w:rsid w:val="00F041DF"/>
    <w:rsid w:val="00F045B0"/>
    <w:rsid w:val="00F0463D"/>
    <w:rsid w:val="00F04BB0"/>
    <w:rsid w:val="00F04DB0"/>
    <w:rsid w:val="00F05391"/>
    <w:rsid w:val="00F0562A"/>
    <w:rsid w:val="00F05670"/>
    <w:rsid w:val="00F058D9"/>
    <w:rsid w:val="00F05B77"/>
    <w:rsid w:val="00F05E6D"/>
    <w:rsid w:val="00F05F08"/>
    <w:rsid w:val="00F05F97"/>
    <w:rsid w:val="00F06076"/>
    <w:rsid w:val="00F060BA"/>
    <w:rsid w:val="00F062D5"/>
    <w:rsid w:val="00F06303"/>
    <w:rsid w:val="00F063F1"/>
    <w:rsid w:val="00F06478"/>
    <w:rsid w:val="00F067E0"/>
    <w:rsid w:val="00F06D12"/>
    <w:rsid w:val="00F06D20"/>
    <w:rsid w:val="00F06F55"/>
    <w:rsid w:val="00F06FD8"/>
    <w:rsid w:val="00F071EE"/>
    <w:rsid w:val="00F0731F"/>
    <w:rsid w:val="00F077A2"/>
    <w:rsid w:val="00F079D7"/>
    <w:rsid w:val="00F07A59"/>
    <w:rsid w:val="00F07A92"/>
    <w:rsid w:val="00F07B45"/>
    <w:rsid w:val="00F07F5C"/>
    <w:rsid w:val="00F1007D"/>
    <w:rsid w:val="00F1025F"/>
    <w:rsid w:val="00F108CB"/>
    <w:rsid w:val="00F1096E"/>
    <w:rsid w:val="00F10B6E"/>
    <w:rsid w:val="00F10ECD"/>
    <w:rsid w:val="00F11046"/>
    <w:rsid w:val="00F1120F"/>
    <w:rsid w:val="00F118A2"/>
    <w:rsid w:val="00F11AF8"/>
    <w:rsid w:val="00F11EA8"/>
    <w:rsid w:val="00F11FA5"/>
    <w:rsid w:val="00F1202C"/>
    <w:rsid w:val="00F122B3"/>
    <w:rsid w:val="00F127D7"/>
    <w:rsid w:val="00F130E1"/>
    <w:rsid w:val="00F1326F"/>
    <w:rsid w:val="00F133BB"/>
    <w:rsid w:val="00F1366D"/>
    <w:rsid w:val="00F139F4"/>
    <w:rsid w:val="00F13ECF"/>
    <w:rsid w:val="00F13F7B"/>
    <w:rsid w:val="00F14292"/>
    <w:rsid w:val="00F14336"/>
    <w:rsid w:val="00F14647"/>
    <w:rsid w:val="00F146C4"/>
    <w:rsid w:val="00F147F0"/>
    <w:rsid w:val="00F1488F"/>
    <w:rsid w:val="00F14986"/>
    <w:rsid w:val="00F14C66"/>
    <w:rsid w:val="00F14CAD"/>
    <w:rsid w:val="00F14DB9"/>
    <w:rsid w:val="00F15213"/>
    <w:rsid w:val="00F15465"/>
    <w:rsid w:val="00F15649"/>
    <w:rsid w:val="00F1578B"/>
    <w:rsid w:val="00F162DC"/>
    <w:rsid w:val="00F16408"/>
    <w:rsid w:val="00F16785"/>
    <w:rsid w:val="00F16A67"/>
    <w:rsid w:val="00F16B63"/>
    <w:rsid w:val="00F16CC6"/>
    <w:rsid w:val="00F16F63"/>
    <w:rsid w:val="00F1702B"/>
    <w:rsid w:val="00F1730C"/>
    <w:rsid w:val="00F17542"/>
    <w:rsid w:val="00F17A96"/>
    <w:rsid w:val="00F17C1F"/>
    <w:rsid w:val="00F17C6C"/>
    <w:rsid w:val="00F17CA6"/>
    <w:rsid w:val="00F17D06"/>
    <w:rsid w:val="00F20003"/>
    <w:rsid w:val="00F200C0"/>
    <w:rsid w:val="00F20120"/>
    <w:rsid w:val="00F20202"/>
    <w:rsid w:val="00F2040C"/>
    <w:rsid w:val="00F20D3F"/>
    <w:rsid w:val="00F20E2A"/>
    <w:rsid w:val="00F20FF6"/>
    <w:rsid w:val="00F21004"/>
    <w:rsid w:val="00F21174"/>
    <w:rsid w:val="00F211EA"/>
    <w:rsid w:val="00F21364"/>
    <w:rsid w:val="00F21A30"/>
    <w:rsid w:val="00F21A79"/>
    <w:rsid w:val="00F22059"/>
    <w:rsid w:val="00F2216C"/>
    <w:rsid w:val="00F22771"/>
    <w:rsid w:val="00F22925"/>
    <w:rsid w:val="00F229EC"/>
    <w:rsid w:val="00F22F19"/>
    <w:rsid w:val="00F2344D"/>
    <w:rsid w:val="00F23485"/>
    <w:rsid w:val="00F238E0"/>
    <w:rsid w:val="00F2398F"/>
    <w:rsid w:val="00F23CA4"/>
    <w:rsid w:val="00F24823"/>
    <w:rsid w:val="00F24C14"/>
    <w:rsid w:val="00F24C8C"/>
    <w:rsid w:val="00F24D7C"/>
    <w:rsid w:val="00F25564"/>
    <w:rsid w:val="00F25604"/>
    <w:rsid w:val="00F25737"/>
    <w:rsid w:val="00F25C51"/>
    <w:rsid w:val="00F25DEB"/>
    <w:rsid w:val="00F26067"/>
    <w:rsid w:val="00F2625E"/>
    <w:rsid w:val="00F26325"/>
    <w:rsid w:val="00F263AE"/>
    <w:rsid w:val="00F265CE"/>
    <w:rsid w:val="00F26656"/>
    <w:rsid w:val="00F26AB7"/>
    <w:rsid w:val="00F26C93"/>
    <w:rsid w:val="00F26DC4"/>
    <w:rsid w:val="00F26F17"/>
    <w:rsid w:val="00F26F65"/>
    <w:rsid w:val="00F27147"/>
    <w:rsid w:val="00F27458"/>
    <w:rsid w:val="00F27624"/>
    <w:rsid w:val="00F303C5"/>
    <w:rsid w:val="00F304BB"/>
    <w:rsid w:val="00F305FF"/>
    <w:rsid w:val="00F306C0"/>
    <w:rsid w:val="00F30919"/>
    <w:rsid w:val="00F309D0"/>
    <w:rsid w:val="00F30B34"/>
    <w:rsid w:val="00F30F31"/>
    <w:rsid w:val="00F30F8E"/>
    <w:rsid w:val="00F30FF2"/>
    <w:rsid w:val="00F310FF"/>
    <w:rsid w:val="00F3111E"/>
    <w:rsid w:val="00F3119B"/>
    <w:rsid w:val="00F3125E"/>
    <w:rsid w:val="00F312C5"/>
    <w:rsid w:val="00F31D94"/>
    <w:rsid w:val="00F31E74"/>
    <w:rsid w:val="00F31F3F"/>
    <w:rsid w:val="00F31F75"/>
    <w:rsid w:val="00F32311"/>
    <w:rsid w:val="00F324CF"/>
    <w:rsid w:val="00F32B7F"/>
    <w:rsid w:val="00F32F44"/>
    <w:rsid w:val="00F33176"/>
    <w:rsid w:val="00F332A7"/>
    <w:rsid w:val="00F3331C"/>
    <w:rsid w:val="00F334B8"/>
    <w:rsid w:val="00F33AA3"/>
    <w:rsid w:val="00F33BFD"/>
    <w:rsid w:val="00F343B8"/>
    <w:rsid w:val="00F345FA"/>
    <w:rsid w:val="00F3495B"/>
    <w:rsid w:val="00F34A65"/>
    <w:rsid w:val="00F34C64"/>
    <w:rsid w:val="00F34E51"/>
    <w:rsid w:val="00F34FC9"/>
    <w:rsid w:val="00F352DC"/>
    <w:rsid w:val="00F353CC"/>
    <w:rsid w:val="00F35708"/>
    <w:rsid w:val="00F35947"/>
    <w:rsid w:val="00F35A60"/>
    <w:rsid w:val="00F35AC4"/>
    <w:rsid w:val="00F35AFF"/>
    <w:rsid w:val="00F35BEA"/>
    <w:rsid w:val="00F35D1D"/>
    <w:rsid w:val="00F35E45"/>
    <w:rsid w:val="00F35F03"/>
    <w:rsid w:val="00F3603A"/>
    <w:rsid w:val="00F360CF"/>
    <w:rsid w:val="00F3627A"/>
    <w:rsid w:val="00F3670F"/>
    <w:rsid w:val="00F3677A"/>
    <w:rsid w:val="00F36A6E"/>
    <w:rsid w:val="00F36D3E"/>
    <w:rsid w:val="00F36D7A"/>
    <w:rsid w:val="00F36DD0"/>
    <w:rsid w:val="00F37092"/>
    <w:rsid w:val="00F37348"/>
    <w:rsid w:val="00F373ED"/>
    <w:rsid w:val="00F37416"/>
    <w:rsid w:val="00F377A6"/>
    <w:rsid w:val="00F37955"/>
    <w:rsid w:val="00F37A2C"/>
    <w:rsid w:val="00F37A80"/>
    <w:rsid w:val="00F37B0A"/>
    <w:rsid w:val="00F37E87"/>
    <w:rsid w:val="00F40399"/>
    <w:rsid w:val="00F404D4"/>
    <w:rsid w:val="00F404D6"/>
    <w:rsid w:val="00F40525"/>
    <w:rsid w:val="00F4073B"/>
    <w:rsid w:val="00F40878"/>
    <w:rsid w:val="00F409F7"/>
    <w:rsid w:val="00F40DB4"/>
    <w:rsid w:val="00F40FA4"/>
    <w:rsid w:val="00F411E9"/>
    <w:rsid w:val="00F417F8"/>
    <w:rsid w:val="00F41A35"/>
    <w:rsid w:val="00F41AB3"/>
    <w:rsid w:val="00F41B30"/>
    <w:rsid w:val="00F41EF9"/>
    <w:rsid w:val="00F41F85"/>
    <w:rsid w:val="00F4248E"/>
    <w:rsid w:val="00F424DF"/>
    <w:rsid w:val="00F4292B"/>
    <w:rsid w:val="00F42CAC"/>
    <w:rsid w:val="00F42EE9"/>
    <w:rsid w:val="00F42F6E"/>
    <w:rsid w:val="00F431D8"/>
    <w:rsid w:val="00F432B9"/>
    <w:rsid w:val="00F4331F"/>
    <w:rsid w:val="00F437DA"/>
    <w:rsid w:val="00F43D99"/>
    <w:rsid w:val="00F43DF4"/>
    <w:rsid w:val="00F43EC3"/>
    <w:rsid w:val="00F441FF"/>
    <w:rsid w:val="00F4429A"/>
    <w:rsid w:val="00F44924"/>
    <w:rsid w:val="00F449BA"/>
    <w:rsid w:val="00F44C3D"/>
    <w:rsid w:val="00F44C54"/>
    <w:rsid w:val="00F44EFB"/>
    <w:rsid w:val="00F45159"/>
    <w:rsid w:val="00F45163"/>
    <w:rsid w:val="00F453B3"/>
    <w:rsid w:val="00F454E3"/>
    <w:rsid w:val="00F456E8"/>
    <w:rsid w:val="00F459D9"/>
    <w:rsid w:val="00F45AF4"/>
    <w:rsid w:val="00F45C36"/>
    <w:rsid w:val="00F45D54"/>
    <w:rsid w:val="00F45F73"/>
    <w:rsid w:val="00F46209"/>
    <w:rsid w:val="00F46305"/>
    <w:rsid w:val="00F463B4"/>
    <w:rsid w:val="00F4680F"/>
    <w:rsid w:val="00F46A7C"/>
    <w:rsid w:val="00F46DF2"/>
    <w:rsid w:val="00F470C3"/>
    <w:rsid w:val="00F470CE"/>
    <w:rsid w:val="00F47246"/>
    <w:rsid w:val="00F47518"/>
    <w:rsid w:val="00F47672"/>
    <w:rsid w:val="00F476B3"/>
    <w:rsid w:val="00F47972"/>
    <w:rsid w:val="00F47E4A"/>
    <w:rsid w:val="00F47F56"/>
    <w:rsid w:val="00F50623"/>
    <w:rsid w:val="00F50643"/>
    <w:rsid w:val="00F50948"/>
    <w:rsid w:val="00F50BDD"/>
    <w:rsid w:val="00F50C78"/>
    <w:rsid w:val="00F50EFF"/>
    <w:rsid w:val="00F50FA8"/>
    <w:rsid w:val="00F51563"/>
    <w:rsid w:val="00F517CF"/>
    <w:rsid w:val="00F51B56"/>
    <w:rsid w:val="00F51CCD"/>
    <w:rsid w:val="00F51E67"/>
    <w:rsid w:val="00F5254D"/>
    <w:rsid w:val="00F5255E"/>
    <w:rsid w:val="00F527DA"/>
    <w:rsid w:val="00F52C26"/>
    <w:rsid w:val="00F53060"/>
    <w:rsid w:val="00F530BD"/>
    <w:rsid w:val="00F5324E"/>
    <w:rsid w:val="00F53367"/>
    <w:rsid w:val="00F5385F"/>
    <w:rsid w:val="00F53B44"/>
    <w:rsid w:val="00F53F38"/>
    <w:rsid w:val="00F53F97"/>
    <w:rsid w:val="00F542D9"/>
    <w:rsid w:val="00F543BB"/>
    <w:rsid w:val="00F546A5"/>
    <w:rsid w:val="00F548A2"/>
    <w:rsid w:val="00F548DC"/>
    <w:rsid w:val="00F54A4D"/>
    <w:rsid w:val="00F54BAF"/>
    <w:rsid w:val="00F54E68"/>
    <w:rsid w:val="00F55266"/>
    <w:rsid w:val="00F55338"/>
    <w:rsid w:val="00F559AA"/>
    <w:rsid w:val="00F55A28"/>
    <w:rsid w:val="00F55AAB"/>
    <w:rsid w:val="00F55B95"/>
    <w:rsid w:val="00F55C69"/>
    <w:rsid w:val="00F56496"/>
    <w:rsid w:val="00F5649F"/>
    <w:rsid w:val="00F56856"/>
    <w:rsid w:val="00F5692B"/>
    <w:rsid w:val="00F56DF3"/>
    <w:rsid w:val="00F56F3C"/>
    <w:rsid w:val="00F56F49"/>
    <w:rsid w:val="00F5713B"/>
    <w:rsid w:val="00F57273"/>
    <w:rsid w:val="00F57E11"/>
    <w:rsid w:val="00F57F92"/>
    <w:rsid w:val="00F60039"/>
    <w:rsid w:val="00F6003A"/>
    <w:rsid w:val="00F605C5"/>
    <w:rsid w:val="00F6093D"/>
    <w:rsid w:val="00F60A4B"/>
    <w:rsid w:val="00F60C9B"/>
    <w:rsid w:val="00F60E4D"/>
    <w:rsid w:val="00F60F4C"/>
    <w:rsid w:val="00F611FE"/>
    <w:rsid w:val="00F61364"/>
    <w:rsid w:val="00F614F7"/>
    <w:rsid w:val="00F61B6E"/>
    <w:rsid w:val="00F61E00"/>
    <w:rsid w:val="00F61E6B"/>
    <w:rsid w:val="00F61E89"/>
    <w:rsid w:val="00F61FEC"/>
    <w:rsid w:val="00F62748"/>
    <w:rsid w:val="00F62C75"/>
    <w:rsid w:val="00F62DFA"/>
    <w:rsid w:val="00F62E2F"/>
    <w:rsid w:val="00F6317D"/>
    <w:rsid w:val="00F633E6"/>
    <w:rsid w:val="00F63405"/>
    <w:rsid w:val="00F634DC"/>
    <w:rsid w:val="00F6365D"/>
    <w:rsid w:val="00F63705"/>
    <w:rsid w:val="00F639E7"/>
    <w:rsid w:val="00F63BD6"/>
    <w:rsid w:val="00F63D82"/>
    <w:rsid w:val="00F64118"/>
    <w:rsid w:val="00F6425E"/>
    <w:rsid w:val="00F643A7"/>
    <w:rsid w:val="00F64811"/>
    <w:rsid w:val="00F64826"/>
    <w:rsid w:val="00F64CEB"/>
    <w:rsid w:val="00F655D9"/>
    <w:rsid w:val="00F65ACE"/>
    <w:rsid w:val="00F65AEC"/>
    <w:rsid w:val="00F65B22"/>
    <w:rsid w:val="00F65C91"/>
    <w:rsid w:val="00F65FE1"/>
    <w:rsid w:val="00F6630C"/>
    <w:rsid w:val="00F663BF"/>
    <w:rsid w:val="00F664C8"/>
    <w:rsid w:val="00F6654C"/>
    <w:rsid w:val="00F66736"/>
    <w:rsid w:val="00F66B2D"/>
    <w:rsid w:val="00F66B3C"/>
    <w:rsid w:val="00F66E32"/>
    <w:rsid w:val="00F66E8D"/>
    <w:rsid w:val="00F66F93"/>
    <w:rsid w:val="00F672B9"/>
    <w:rsid w:val="00F67421"/>
    <w:rsid w:val="00F67524"/>
    <w:rsid w:val="00F6776F"/>
    <w:rsid w:val="00F678CC"/>
    <w:rsid w:val="00F67A08"/>
    <w:rsid w:val="00F7052D"/>
    <w:rsid w:val="00F70776"/>
    <w:rsid w:val="00F7083A"/>
    <w:rsid w:val="00F70A54"/>
    <w:rsid w:val="00F70BAF"/>
    <w:rsid w:val="00F70D06"/>
    <w:rsid w:val="00F70E72"/>
    <w:rsid w:val="00F70FB6"/>
    <w:rsid w:val="00F71370"/>
    <w:rsid w:val="00F713D1"/>
    <w:rsid w:val="00F720BC"/>
    <w:rsid w:val="00F72340"/>
    <w:rsid w:val="00F7258A"/>
    <w:rsid w:val="00F72D04"/>
    <w:rsid w:val="00F72DCE"/>
    <w:rsid w:val="00F72E52"/>
    <w:rsid w:val="00F7306D"/>
    <w:rsid w:val="00F73098"/>
    <w:rsid w:val="00F730FA"/>
    <w:rsid w:val="00F735DA"/>
    <w:rsid w:val="00F736AC"/>
    <w:rsid w:val="00F736ED"/>
    <w:rsid w:val="00F7394E"/>
    <w:rsid w:val="00F73ADF"/>
    <w:rsid w:val="00F73D67"/>
    <w:rsid w:val="00F73D8C"/>
    <w:rsid w:val="00F73ECC"/>
    <w:rsid w:val="00F740BA"/>
    <w:rsid w:val="00F74391"/>
    <w:rsid w:val="00F743B4"/>
    <w:rsid w:val="00F74619"/>
    <w:rsid w:val="00F74A5E"/>
    <w:rsid w:val="00F74A87"/>
    <w:rsid w:val="00F74B76"/>
    <w:rsid w:val="00F74CB4"/>
    <w:rsid w:val="00F75051"/>
    <w:rsid w:val="00F75219"/>
    <w:rsid w:val="00F753EA"/>
    <w:rsid w:val="00F75728"/>
    <w:rsid w:val="00F7599A"/>
    <w:rsid w:val="00F75CCF"/>
    <w:rsid w:val="00F76394"/>
    <w:rsid w:val="00F76434"/>
    <w:rsid w:val="00F76441"/>
    <w:rsid w:val="00F7692B"/>
    <w:rsid w:val="00F7696B"/>
    <w:rsid w:val="00F76A3C"/>
    <w:rsid w:val="00F76B3D"/>
    <w:rsid w:val="00F76B5E"/>
    <w:rsid w:val="00F7746A"/>
    <w:rsid w:val="00F774CB"/>
    <w:rsid w:val="00F7752F"/>
    <w:rsid w:val="00F775C2"/>
    <w:rsid w:val="00F77690"/>
    <w:rsid w:val="00F77A6A"/>
    <w:rsid w:val="00F77A9E"/>
    <w:rsid w:val="00F77BB0"/>
    <w:rsid w:val="00F77CA4"/>
    <w:rsid w:val="00F77DA0"/>
    <w:rsid w:val="00F77E73"/>
    <w:rsid w:val="00F77EBF"/>
    <w:rsid w:val="00F77EED"/>
    <w:rsid w:val="00F77EFB"/>
    <w:rsid w:val="00F80248"/>
    <w:rsid w:val="00F8031F"/>
    <w:rsid w:val="00F8042F"/>
    <w:rsid w:val="00F804AE"/>
    <w:rsid w:val="00F80CD2"/>
    <w:rsid w:val="00F80D85"/>
    <w:rsid w:val="00F80ED2"/>
    <w:rsid w:val="00F810DC"/>
    <w:rsid w:val="00F8110C"/>
    <w:rsid w:val="00F8187E"/>
    <w:rsid w:val="00F81985"/>
    <w:rsid w:val="00F81BEF"/>
    <w:rsid w:val="00F81CCB"/>
    <w:rsid w:val="00F81CD9"/>
    <w:rsid w:val="00F81E40"/>
    <w:rsid w:val="00F81F79"/>
    <w:rsid w:val="00F82244"/>
    <w:rsid w:val="00F82284"/>
    <w:rsid w:val="00F8230B"/>
    <w:rsid w:val="00F823EE"/>
    <w:rsid w:val="00F823F3"/>
    <w:rsid w:val="00F828FC"/>
    <w:rsid w:val="00F82D34"/>
    <w:rsid w:val="00F82F0A"/>
    <w:rsid w:val="00F830C9"/>
    <w:rsid w:val="00F83167"/>
    <w:rsid w:val="00F8316D"/>
    <w:rsid w:val="00F83498"/>
    <w:rsid w:val="00F8354C"/>
    <w:rsid w:val="00F8375E"/>
    <w:rsid w:val="00F838B7"/>
    <w:rsid w:val="00F838D8"/>
    <w:rsid w:val="00F83938"/>
    <w:rsid w:val="00F83CB3"/>
    <w:rsid w:val="00F8414D"/>
    <w:rsid w:val="00F84620"/>
    <w:rsid w:val="00F8480B"/>
    <w:rsid w:val="00F848CF"/>
    <w:rsid w:val="00F84A5A"/>
    <w:rsid w:val="00F84EC3"/>
    <w:rsid w:val="00F8584F"/>
    <w:rsid w:val="00F85A5C"/>
    <w:rsid w:val="00F85FB3"/>
    <w:rsid w:val="00F8632A"/>
    <w:rsid w:val="00F8668C"/>
    <w:rsid w:val="00F8674C"/>
    <w:rsid w:val="00F869EB"/>
    <w:rsid w:val="00F86A71"/>
    <w:rsid w:val="00F86BEB"/>
    <w:rsid w:val="00F86D2A"/>
    <w:rsid w:val="00F86DA4"/>
    <w:rsid w:val="00F86EB2"/>
    <w:rsid w:val="00F870BF"/>
    <w:rsid w:val="00F872F1"/>
    <w:rsid w:val="00F87317"/>
    <w:rsid w:val="00F873F2"/>
    <w:rsid w:val="00F87465"/>
    <w:rsid w:val="00F87545"/>
    <w:rsid w:val="00F875FB"/>
    <w:rsid w:val="00F876D0"/>
    <w:rsid w:val="00F87788"/>
    <w:rsid w:val="00F87F5C"/>
    <w:rsid w:val="00F90149"/>
    <w:rsid w:val="00F9016B"/>
    <w:rsid w:val="00F90173"/>
    <w:rsid w:val="00F903B9"/>
    <w:rsid w:val="00F905CC"/>
    <w:rsid w:val="00F9067C"/>
    <w:rsid w:val="00F907C9"/>
    <w:rsid w:val="00F9086B"/>
    <w:rsid w:val="00F909BA"/>
    <w:rsid w:val="00F90DDF"/>
    <w:rsid w:val="00F90ECC"/>
    <w:rsid w:val="00F90FD2"/>
    <w:rsid w:val="00F91190"/>
    <w:rsid w:val="00F911AC"/>
    <w:rsid w:val="00F911AE"/>
    <w:rsid w:val="00F91261"/>
    <w:rsid w:val="00F91779"/>
    <w:rsid w:val="00F91BA0"/>
    <w:rsid w:val="00F91D0A"/>
    <w:rsid w:val="00F91E47"/>
    <w:rsid w:val="00F91E5E"/>
    <w:rsid w:val="00F91EBB"/>
    <w:rsid w:val="00F91F4C"/>
    <w:rsid w:val="00F91F8E"/>
    <w:rsid w:val="00F92204"/>
    <w:rsid w:val="00F9229F"/>
    <w:rsid w:val="00F9259D"/>
    <w:rsid w:val="00F927E6"/>
    <w:rsid w:val="00F92E8D"/>
    <w:rsid w:val="00F9371D"/>
    <w:rsid w:val="00F93A70"/>
    <w:rsid w:val="00F93C6E"/>
    <w:rsid w:val="00F93DF0"/>
    <w:rsid w:val="00F940D3"/>
    <w:rsid w:val="00F9413D"/>
    <w:rsid w:val="00F941BB"/>
    <w:rsid w:val="00F94390"/>
    <w:rsid w:val="00F94593"/>
    <w:rsid w:val="00F946C3"/>
    <w:rsid w:val="00F948ED"/>
    <w:rsid w:val="00F94A0C"/>
    <w:rsid w:val="00F94AC0"/>
    <w:rsid w:val="00F94D51"/>
    <w:rsid w:val="00F94E38"/>
    <w:rsid w:val="00F95291"/>
    <w:rsid w:val="00F956FA"/>
    <w:rsid w:val="00F95BF2"/>
    <w:rsid w:val="00F95C82"/>
    <w:rsid w:val="00F95CEF"/>
    <w:rsid w:val="00F95E13"/>
    <w:rsid w:val="00F95E90"/>
    <w:rsid w:val="00F9627A"/>
    <w:rsid w:val="00F96290"/>
    <w:rsid w:val="00F962D8"/>
    <w:rsid w:val="00F96361"/>
    <w:rsid w:val="00F96428"/>
    <w:rsid w:val="00F964A7"/>
    <w:rsid w:val="00F967CB"/>
    <w:rsid w:val="00F967D6"/>
    <w:rsid w:val="00F96920"/>
    <w:rsid w:val="00F96A5F"/>
    <w:rsid w:val="00F96CF2"/>
    <w:rsid w:val="00F9733E"/>
    <w:rsid w:val="00F974AE"/>
    <w:rsid w:val="00F97710"/>
    <w:rsid w:val="00F97D4C"/>
    <w:rsid w:val="00FA046F"/>
    <w:rsid w:val="00FA06E9"/>
    <w:rsid w:val="00FA076D"/>
    <w:rsid w:val="00FA07FF"/>
    <w:rsid w:val="00FA0914"/>
    <w:rsid w:val="00FA092A"/>
    <w:rsid w:val="00FA0B81"/>
    <w:rsid w:val="00FA0C8D"/>
    <w:rsid w:val="00FA0E01"/>
    <w:rsid w:val="00FA0E2C"/>
    <w:rsid w:val="00FA11C5"/>
    <w:rsid w:val="00FA1570"/>
    <w:rsid w:val="00FA16CB"/>
    <w:rsid w:val="00FA19F6"/>
    <w:rsid w:val="00FA1B82"/>
    <w:rsid w:val="00FA1DCE"/>
    <w:rsid w:val="00FA1DDC"/>
    <w:rsid w:val="00FA204E"/>
    <w:rsid w:val="00FA207A"/>
    <w:rsid w:val="00FA24F4"/>
    <w:rsid w:val="00FA2EE8"/>
    <w:rsid w:val="00FA2F2A"/>
    <w:rsid w:val="00FA313F"/>
    <w:rsid w:val="00FA3162"/>
    <w:rsid w:val="00FA326E"/>
    <w:rsid w:val="00FA36EC"/>
    <w:rsid w:val="00FA3F9D"/>
    <w:rsid w:val="00FA40BF"/>
    <w:rsid w:val="00FA425C"/>
    <w:rsid w:val="00FA4634"/>
    <w:rsid w:val="00FA4794"/>
    <w:rsid w:val="00FA4804"/>
    <w:rsid w:val="00FA4ED3"/>
    <w:rsid w:val="00FA5261"/>
    <w:rsid w:val="00FA52E1"/>
    <w:rsid w:val="00FA566C"/>
    <w:rsid w:val="00FA56B4"/>
    <w:rsid w:val="00FA5713"/>
    <w:rsid w:val="00FA598E"/>
    <w:rsid w:val="00FA5D2E"/>
    <w:rsid w:val="00FA5DCB"/>
    <w:rsid w:val="00FA5F72"/>
    <w:rsid w:val="00FA5FCF"/>
    <w:rsid w:val="00FA604C"/>
    <w:rsid w:val="00FA63AA"/>
    <w:rsid w:val="00FA65DC"/>
    <w:rsid w:val="00FA69D1"/>
    <w:rsid w:val="00FA6A3B"/>
    <w:rsid w:val="00FA6AFF"/>
    <w:rsid w:val="00FA6B0D"/>
    <w:rsid w:val="00FA6B16"/>
    <w:rsid w:val="00FA71DB"/>
    <w:rsid w:val="00FA72F2"/>
    <w:rsid w:val="00FA73E2"/>
    <w:rsid w:val="00FA74B0"/>
    <w:rsid w:val="00FA7583"/>
    <w:rsid w:val="00FA7880"/>
    <w:rsid w:val="00FA7AFA"/>
    <w:rsid w:val="00FA7B3B"/>
    <w:rsid w:val="00FA7ECE"/>
    <w:rsid w:val="00FB0069"/>
    <w:rsid w:val="00FB01AE"/>
    <w:rsid w:val="00FB0794"/>
    <w:rsid w:val="00FB0808"/>
    <w:rsid w:val="00FB0D0E"/>
    <w:rsid w:val="00FB0E60"/>
    <w:rsid w:val="00FB1319"/>
    <w:rsid w:val="00FB16FF"/>
    <w:rsid w:val="00FB1768"/>
    <w:rsid w:val="00FB19ED"/>
    <w:rsid w:val="00FB1AF8"/>
    <w:rsid w:val="00FB1B56"/>
    <w:rsid w:val="00FB1E26"/>
    <w:rsid w:val="00FB227F"/>
    <w:rsid w:val="00FB2356"/>
    <w:rsid w:val="00FB239E"/>
    <w:rsid w:val="00FB2533"/>
    <w:rsid w:val="00FB2A48"/>
    <w:rsid w:val="00FB2C43"/>
    <w:rsid w:val="00FB2F96"/>
    <w:rsid w:val="00FB3214"/>
    <w:rsid w:val="00FB3484"/>
    <w:rsid w:val="00FB3615"/>
    <w:rsid w:val="00FB374A"/>
    <w:rsid w:val="00FB3769"/>
    <w:rsid w:val="00FB387A"/>
    <w:rsid w:val="00FB38D4"/>
    <w:rsid w:val="00FB3980"/>
    <w:rsid w:val="00FB3B64"/>
    <w:rsid w:val="00FB3B6B"/>
    <w:rsid w:val="00FB3CB4"/>
    <w:rsid w:val="00FB3EB9"/>
    <w:rsid w:val="00FB423C"/>
    <w:rsid w:val="00FB4517"/>
    <w:rsid w:val="00FB4771"/>
    <w:rsid w:val="00FB4BBE"/>
    <w:rsid w:val="00FB4F24"/>
    <w:rsid w:val="00FB4F56"/>
    <w:rsid w:val="00FB51A3"/>
    <w:rsid w:val="00FB5CB0"/>
    <w:rsid w:val="00FB5F72"/>
    <w:rsid w:val="00FB5F78"/>
    <w:rsid w:val="00FB63C4"/>
    <w:rsid w:val="00FB6521"/>
    <w:rsid w:val="00FB6571"/>
    <w:rsid w:val="00FB659D"/>
    <w:rsid w:val="00FB6CC9"/>
    <w:rsid w:val="00FB6F20"/>
    <w:rsid w:val="00FB708C"/>
    <w:rsid w:val="00FB7305"/>
    <w:rsid w:val="00FB7316"/>
    <w:rsid w:val="00FB7610"/>
    <w:rsid w:val="00FB7805"/>
    <w:rsid w:val="00FB7861"/>
    <w:rsid w:val="00FB78AE"/>
    <w:rsid w:val="00FB7A3C"/>
    <w:rsid w:val="00FB7B69"/>
    <w:rsid w:val="00FB7E71"/>
    <w:rsid w:val="00FC0085"/>
    <w:rsid w:val="00FC0172"/>
    <w:rsid w:val="00FC0272"/>
    <w:rsid w:val="00FC0545"/>
    <w:rsid w:val="00FC05AE"/>
    <w:rsid w:val="00FC06E3"/>
    <w:rsid w:val="00FC0723"/>
    <w:rsid w:val="00FC07E9"/>
    <w:rsid w:val="00FC0B1F"/>
    <w:rsid w:val="00FC0DAE"/>
    <w:rsid w:val="00FC0EB0"/>
    <w:rsid w:val="00FC1438"/>
    <w:rsid w:val="00FC176A"/>
    <w:rsid w:val="00FC1909"/>
    <w:rsid w:val="00FC1AAF"/>
    <w:rsid w:val="00FC1B0F"/>
    <w:rsid w:val="00FC1C9F"/>
    <w:rsid w:val="00FC2002"/>
    <w:rsid w:val="00FC2153"/>
    <w:rsid w:val="00FC257F"/>
    <w:rsid w:val="00FC29A4"/>
    <w:rsid w:val="00FC2C89"/>
    <w:rsid w:val="00FC2E7D"/>
    <w:rsid w:val="00FC3691"/>
    <w:rsid w:val="00FC38F9"/>
    <w:rsid w:val="00FC3B75"/>
    <w:rsid w:val="00FC3E4C"/>
    <w:rsid w:val="00FC4396"/>
    <w:rsid w:val="00FC4403"/>
    <w:rsid w:val="00FC44B3"/>
    <w:rsid w:val="00FC4977"/>
    <w:rsid w:val="00FC4CC2"/>
    <w:rsid w:val="00FC4D40"/>
    <w:rsid w:val="00FC5162"/>
    <w:rsid w:val="00FC516E"/>
    <w:rsid w:val="00FC5319"/>
    <w:rsid w:val="00FC5435"/>
    <w:rsid w:val="00FC56F7"/>
    <w:rsid w:val="00FC58BB"/>
    <w:rsid w:val="00FC5A29"/>
    <w:rsid w:val="00FC6048"/>
    <w:rsid w:val="00FC62E7"/>
    <w:rsid w:val="00FC6952"/>
    <w:rsid w:val="00FC6A26"/>
    <w:rsid w:val="00FC6A53"/>
    <w:rsid w:val="00FC70A0"/>
    <w:rsid w:val="00FC70E8"/>
    <w:rsid w:val="00FC71A6"/>
    <w:rsid w:val="00FC73C0"/>
    <w:rsid w:val="00FC77D1"/>
    <w:rsid w:val="00FC797E"/>
    <w:rsid w:val="00FC7ABD"/>
    <w:rsid w:val="00FD00BD"/>
    <w:rsid w:val="00FD04BE"/>
    <w:rsid w:val="00FD0648"/>
    <w:rsid w:val="00FD0E04"/>
    <w:rsid w:val="00FD1011"/>
    <w:rsid w:val="00FD164E"/>
    <w:rsid w:val="00FD19DE"/>
    <w:rsid w:val="00FD1A56"/>
    <w:rsid w:val="00FD1ACE"/>
    <w:rsid w:val="00FD1AE9"/>
    <w:rsid w:val="00FD22EF"/>
    <w:rsid w:val="00FD26BD"/>
    <w:rsid w:val="00FD27EF"/>
    <w:rsid w:val="00FD28BB"/>
    <w:rsid w:val="00FD36A1"/>
    <w:rsid w:val="00FD36C9"/>
    <w:rsid w:val="00FD3912"/>
    <w:rsid w:val="00FD3AAE"/>
    <w:rsid w:val="00FD3ACF"/>
    <w:rsid w:val="00FD3D97"/>
    <w:rsid w:val="00FD3DB4"/>
    <w:rsid w:val="00FD4241"/>
    <w:rsid w:val="00FD4707"/>
    <w:rsid w:val="00FD481B"/>
    <w:rsid w:val="00FD48B0"/>
    <w:rsid w:val="00FD510C"/>
    <w:rsid w:val="00FD525D"/>
    <w:rsid w:val="00FD5291"/>
    <w:rsid w:val="00FD5385"/>
    <w:rsid w:val="00FD562A"/>
    <w:rsid w:val="00FD56D8"/>
    <w:rsid w:val="00FD56E0"/>
    <w:rsid w:val="00FD57C5"/>
    <w:rsid w:val="00FD59FD"/>
    <w:rsid w:val="00FD5D50"/>
    <w:rsid w:val="00FD5F88"/>
    <w:rsid w:val="00FD6011"/>
    <w:rsid w:val="00FD6036"/>
    <w:rsid w:val="00FD6115"/>
    <w:rsid w:val="00FD6444"/>
    <w:rsid w:val="00FD6483"/>
    <w:rsid w:val="00FD6885"/>
    <w:rsid w:val="00FD6905"/>
    <w:rsid w:val="00FD691B"/>
    <w:rsid w:val="00FD696B"/>
    <w:rsid w:val="00FD69B9"/>
    <w:rsid w:val="00FD6A0D"/>
    <w:rsid w:val="00FD6DD9"/>
    <w:rsid w:val="00FD6EAA"/>
    <w:rsid w:val="00FD7037"/>
    <w:rsid w:val="00FD71BA"/>
    <w:rsid w:val="00FD724B"/>
    <w:rsid w:val="00FD74E7"/>
    <w:rsid w:val="00FD7562"/>
    <w:rsid w:val="00FD75A8"/>
    <w:rsid w:val="00FD7CCC"/>
    <w:rsid w:val="00FD7FAC"/>
    <w:rsid w:val="00FE01E2"/>
    <w:rsid w:val="00FE07EF"/>
    <w:rsid w:val="00FE0B59"/>
    <w:rsid w:val="00FE0F1D"/>
    <w:rsid w:val="00FE15AB"/>
    <w:rsid w:val="00FE1665"/>
    <w:rsid w:val="00FE1756"/>
    <w:rsid w:val="00FE1976"/>
    <w:rsid w:val="00FE1E73"/>
    <w:rsid w:val="00FE1EF3"/>
    <w:rsid w:val="00FE23E1"/>
    <w:rsid w:val="00FE28AB"/>
    <w:rsid w:val="00FE28E1"/>
    <w:rsid w:val="00FE2926"/>
    <w:rsid w:val="00FE2A00"/>
    <w:rsid w:val="00FE2BFA"/>
    <w:rsid w:val="00FE2E03"/>
    <w:rsid w:val="00FE2E29"/>
    <w:rsid w:val="00FE2FB1"/>
    <w:rsid w:val="00FE320A"/>
    <w:rsid w:val="00FE3347"/>
    <w:rsid w:val="00FE33A0"/>
    <w:rsid w:val="00FE3D40"/>
    <w:rsid w:val="00FE41A2"/>
    <w:rsid w:val="00FE443E"/>
    <w:rsid w:val="00FE45A1"/>
    <w:rsid w:val="00FE45DE"/>
    <w:rsid w:val="00FE4847"/>
    <w:rsid w:val="00FE4C2F"/>
    <w:rsid w:val="00FE4ED0"/>
    <w:rsid w:val="00FE503B"/>
    <w:rsid w:val="00FE51F8"/>
    <w:rsid w:val="00FE53C1"/>
    <w:rsid w:val="00FE5529"/>
    <w:rsid w:val="00FE595B"/>
    <w:rsid w:val="00FE5A2E"/>
    <w:rsid w:val="00FE5B13"/>
    <w:rsid w:val="00FE5D92"/>
    <w:rsid w:val="00FE696E"/>
    <w:rsid w:val="00FE6982"/>
    <w:rsid w:val="00FE6E5B"/>
    <w:rsid w:val="00FE6F5D"/>
    <w:rsid w:val="00FE7039"/>
    <w:rsid w:val="00FE7043"/>
    <w:rsid w:val="00FE7168"/>
    <w:rsid w:val="00FE7291"/>
    <w:rsid w:val="00FE730E"/>
    <w:rsid w:val="00FE76C0"/>
    <w:rsid w:val="00FE77FF"/>
    <w:rsid w:val="00FE7AA8"/>
    <w:rsid w:val="00FE7B46"/>
    <w:rsid w:val="00FE7E1D"/>
    <w:rsid w:val="00FF019B"/>
    <w:rsid w:val="00FF03C0"/>
    <w:rsid w:val="00FF0487"/>
    <w:rsid w:val="00FF0513"/>
    <w:rsid w:val="00FF0762"/>
    <w:rsid w:val="00FF09C0"/>
    <w:rsid w:val="00FF0C5D"/>
    <w:rsid w:val="00FF0EAD"/>
    <w:rsid w:val="00FF0ED3"/>
    <w:rsid w:val="00FF1513"/>
    <w:rsid w:val="00FF187D"/>
    <w:rsid w:val="00FF1957"/>
    <w:rsid w:val="00FF1AC6"/>
    <w:rsid w:val="00FF1D45"/>
    <w:rsid w:val="00FF1DE3"/>
    <w:rsid w:val="00FF224C"/>
    <w:rsid w:val="00FF22BB"/>
    <w:rsid w:val="00FF23A6"/>
    <w:rsid w:val="00FF25B4"/>
    <w:rsid w:val="00FF25BF"/>
    <w:rsid w:val="00FF27F1"/>
    <w:rsid w:val="00FF2993"/>
    <w:rsid w:val="00FF3625"/>
    <w:rsid w:val="00FF36FC"/>
    <w:rsid w:val="00FF3B70"/>
    <w:rsid w:val="00FF3E51"/>
    <w:rsid w:val="00FF4395"/>
    <w:rsid w:val="00FF4421"/>
    <w:rsid w:val="00FF4428"/>
    <w:rsid w:val="00FF44B2"/>
    <w:rsid w:val="00FF44C5"/>
    <w:rsid w:val="00FF464B"/>
    <w:rsid w:val="00FF4941"/>
    <w:rsid w:val="00FF498B"/>
    <w:rsid w:val="00FF4D69"/>
    <w:rsid w:val="00FF50CF"/>
    <w:rsid w:val="00FF53E0"/>
    <w:rsid w:val="00FF5489"/>
    <w:rsid w:val="00FF562E"/>
    <w:rsid w:val="00FF578C"/>
    <w:rsid w:val="00FF582A"/>
    <w:rsid w:val="00FF5BFD"/>
    <w:rsid w:val="00FF5C5F"/>
    <w:rsid w:val="00FF6077"/>
    <w:rsid w:val="00FF6094"/>
    <w:rsid w:val="00FF60DA"/>
    <w:rsid w:val="00FF60EE"/>
    <w:rsid w:val="00FF6448"/>
    <w:rsid w:val="00FF673D"/>
    <w:rsid w:val="00FF6752"/>
    <w:rsid w:val="00FF6774"/>
    <w:rsid w:val="00FF6838"/>
    <w:rsid w:val="00FF6CD2"/>
    <w:rsid w:val="00FF6CEC"/>
    <w:rsid w:val="00FF6D50"/>
    <w:rsid w:val="00FF6E1E"/>
    <w:rsid w:val="00FF6EEB"/>
    <w:rsid w:val="00FF6FA1"/>
    <w:rsid w:val="00FF7114"/>
    <w:rsid w:val="00FF7687"/>
    <w:rsid w:val="00FF7938"/>
    <w:rsid w:val="00FF7C53"/>
    <w:rsid w:val="00FF7F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75BDD"/>
    <w:pPr>
      <w:widowControl w:val="0"/>
      <w:spacing w:line="400" w:lineRule="exact"/>
      <w:ind w:firstLineChars="200" w:firstLine="200"/>
      <w:jc w:val="both"/>
    </w:pPr>
    <w:rPr>
      <w:kern w:val="2"/>
      <w:sz w:val="24"/>
      <w:szCs w:val="24"/>
    </w:rPr>
  </w:style>
  <w:style w:type="paragraph" w:styleId="Heading1">
    <w:name w:val="heading 1"/>
    <w:next w:val="Normal"/>
    <w:link w:val="Heading1Char"/>
    <w:qFormat/>
    <w:rsid w:val="00675BDD"/>
    <w:pPr>
      <w:keepNext/>
      <w:keepLines/>
      <w:numPr>
        <w:numId w:val="13"/>
      </w:numPr>
      <w:spacing w:beforeLines="50" w:before="50" w:afterLines="50" w:after="50" w:line="360" w:lineRule="auto"/>
      <w:jc w:val="center"/>
      <w:outlineLvl w:val="0"/>
    </w:pPr>
    <w:rPr>
      <w:rFonts w:eastAsia="黑体"/>
      <w:b/>
      <w:bCs/>
      <w:kern w:val="44"/>
      <w:sz w:val="30"/>
      <w:szCs w:val="30"/>
    </w:rPr>
  </w:style>
  <w:style w:type="paragraph" w:styleId="Heading2">
    <w:name w:val="heading 2"/>
    <w:next w:val="Normal"/>
    <w:link w:val="Heading2Char"/>
    <w:qFormat/>
    <w:rsid w:val="00675BDD"/>
    <w:pPr>
      <w:keepNext/>
      <w:keepLines/>
      <w:numPr>
        <w:ilvl w:val="1"/>
        <w:numId w:val="13"/>
      </w:numPr>
      <w:spacing w:beforeLines="100" w:before="100" w:afterLines="50" w:after="50" w:line="360" w:lineRule="auto"/>
      <w:jc w:val="center"/>
      <w:outlineLvl w:val="1"/>
    </w:pPr>
    <w:rPr>
      <w:b/>
      <w:bCs/>
      <w:kern w:val="2"/>
      <w:sz w:val="28"/>
      <w:szCs w:val="28"/>
    </w:rPr>
  </w:style>
  <w:style w:type="paragraph" w:styleId="Heading3">
    <w:name w:val="heading 3"/>
    <w:next w:val="Normal"/>
    <w:link w:val="Heading3Char"/>
    <w:qFormat/>
    <w:rsid w:val="00675BDD"/>
    <w:pPr>
      <w:keepNext/>
      <w:keepLines/>
      <w:numPr>
        <w:ilvl w:val="2"/>
        <w:numId w:val="13"/>
      </w:numPr>
      <w:spacing w:beforeLines="50" w:before="50" w:afterLines="50" w:after="50" w:line="400" w:lineRule="exact"/>
      <w:jc w:val="both"/>
      <w:outlineLvl w:val="2"/>
    </w:pPr>
    <w:rPr>
      <w:b/>
      <w:bCs/>
      <w:kern w:val="2"/>
      <w:sz w:val="24"/>
      <w:szCs w:val="24"/>
    </w:rPr>
  </w:style>
  <w:style w:type="paragraph" w:styleId="Heading4">
    <w:name w:val="heading 4"/>
    <w:basedOn w:val="Normal"/>
    <w:next w:val="Normal"/>
    <w:link w:val="Heading4Char"/>
    <w:qFormat/>
    <w:rsid w:val="00675BDD"/>
    <w:pPr>
      <w:keepNext/>
      <w:keepLines/>
      <w:spacing w:before="280" w:after="290" w:line="376" w:lineRule="auto"/>
      <w:ind w:firstLineChars="0" w:firstLine="0"/>
      <w:outlineLvl w:val="3"/>
    </w:pPr>
    <w:rPr>
      <w:rFonts w:ascii="Arial" w:eastAsia="黑体" w:hAnsi="Arial"/>
      <w:b/>
      <w:bCs/>
      <w:sz w:val="28"/>
      <w:szCs w:val="28"/>
    </w:rPr>
  </w:style>
  <w:style w:type="paragraph" w:styleId="Heading5">
    <w:name w:val="heading 5"/>
    <w:basedOn w:val="Normal"/>
    <w:next w:val="Normal"/>
    <w:link w:val="Heading5Char"/>
    <w:qFormat/>
    <w:rsid w:val="00675BDD"/>
    <w:pPr>
      <w:keepNext/>
      <w:keepLines/>
      <w:spacing w:before="280" w:after="290" w:line="376" w:lineRule="auto"/>
      <w:ind w:firstLineChars="0" w:firstLine="0"/>
      <w:outlineLvl w:val="4"/>
    </w:pPr>
    <w:rPr>
      <w:b/>
      <w:bCs/>
      <w:sz w:val="28"/>
      <w:szCs w:val="28"/>
    </w:rPr>
  </w:style>
  <w:style w:type="paragraph" w:styleId="Heading6">
    <w:name w:val="heading 6"/>
    <w:basedOn w:val="Normal"/>
    <w:next w:val="Normal"/>
    <w:link w:val="Heading6Char"/>
    <w:qFormat/>
    <w:rsid w:val="00675BDD"/>
    <w:pPr>
      <w:keepNext/>
      <w:keepLines/>
      <w:spacing w:before="240" w:after="64" w:line="320" w:lineRule="auto"/>
      <w:ind w:firstLineChars="0" w:firstLine="0"/>
      <w:outlineLvl w:val="5"/>
    </w:pPr>
    <w:rPr>
      <w:rFonts w:ascii="Arial" w:eastAsia="黑体" w:hAnsi="Arial"/>
      <w:b/>
      <w:bCs/>
    </w:rPr>
  </w:style>
  <w:style w:type="paragraph" w:styleId="Heading7">
    <w:name w:val="heading 7"/>
    <w:basedOn w:val="Normal"/>
    <w:next w:val="Normal"/>
    <w:link w:val="Heading7Char"/>
    <w:qFormat/>
    <w:rsid w:val="00675BDD"/>
    <w:pPr>
      <w:keepNext/>
      <w:keepLines/>
      <w:spacing w:before="240" w:after="64" w:line="320" w:lineRule="auto"/>
      <w:ind w:firstLineChars="0" w:firstLine="0"/>
      <w:outlineLvl w:val="6"/>
    </w:pPr>
    <w:rPr>
      <w:b/>
      <w:bCs/>
    </w:rPr>
  </w:style>
  <w:style w:type="paragraph" w:styleId="Heading8">
    <w:name w:val="heading 8"/>
    <w:basedOn w:val="Normal"/>
    <w:next w:val="Normal"/>
    <w:link w:val="Heading8Char"/>
    <w:qFormat/>
    <w:rsid w:val="00675BDD"/>
    <w:pPr>
      <w:keepNext/>
      <w:keepLines/>
      <w:spacing w:before="240" w:after="64" w:line="320" w:lineRule="auto"/>
      <w:ind w:firstLineChars="0" w:firstLine="0"/>
      <w:outlineLvl w:val="7"/>
    </w:pPr>
    <w:rPr>
      <w:rFonts w:ascii="Arial" w:eastAsia="黑体" w:hAnsi="Arial"/>
    </w:rPr>
  </w:style>
  <w:style w:type="paragraph" w:styleId="Heading9">
    <w:name w:val="heading 9"/>
    <w:basedOn w:val="Normal"/>
    <w:next w:val="Normal"/>
    <w:link w:val="Heading9Char"/>
    <w:qFormat/>
    <w:rsid w:val="00675BDD"/>
    <w:pPr>
      <w:keepNext/>
      <w:keepLines/>
      <w:spacing w:before="240" w:after="64" w:line="320" w:lineRule="auto"/>
      <w:ind w:firstLineChars="0" w:firstLine="0"/>
      <w:outlineLvl w:val="8"/>
    </w:pPr>
    <w:rPr>
      <w:rFonts w:ascii="Arial" w:eastAsia="黑体" w:hAnsi="Arial"/>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autoRedefine/>
    <w:uiPriority w:val="39"/>
    <w:rsid w:val="00675BDD"/>
    <w:pPr>
      <w:spacing w:line="360" w:lineRule="auto"/>
      <w:ind w:leftChars="100" w:left="100"/>
      <w:jc w:val="both"/>
    </w:pPr>
    <w:rPr>
      <w:kern w:val="2"/>
      <w:sz w:val="24"/>
      <w:szCs w:val="24"/>
    </w:rPr>
  </w:style>
  <w:style w:type="paragraph" w:styleId="TOC1">
    <w:name w:val="toc 1"/>
    <w:autoRedefine/>
    <w:uiPriority w:val="39"/>
    <w:rsid w:val="00675BDD"/>
    <w:pPr>
      <w:tabs>
        <w:tab w:val="right" w:leader="dot" w:pos="9174"/>
      </w:tabs>
      <w:spacing w:line="360" w:lineRule="auto"/>
      <w:jc w:val="both"/>
    </w:pPr>
    <w:rPr>
      <w:b/>
      <w:kern w:val="2"/>
      <w:sz w:val="24"/>
      <w:szCs w:val="24"/>
    </w:rPr>
  </w:style>
  <w:style w:type="paragraph" w:styleId="TOC3">
    <w:name w:val="toc 3"/>
    <w:autoRedefine/>
    <w:uiPriority w:val="39"/>
    <w:rsid w:val="00675BDD"/>
    <w:pPr>
      <w:tabs>
        <w:tab w:val="right" w:leader="dot" w:pos="9174"/>
      </w:tabs>
      <w:spacing w:line="360" w:lineRule="auto"/>
      <w:ind w:leftChars="200" w:left="200"/>
      <w:jc w:val="both"/>
    </w:pPr>
    <w:rPr>
      <w:kern w:val="2"/>
      <w:sz w:val="24"/>
      <w:szCs w:val="24"/>
    </w:rPr>
  </w:style>
  <w:style w:type="character" w:styleId="Hyperlink">
    <w:name w:val="Hyperlink"/>
    <w:uiPriority w:val="99"/>
    <w:rsid w:val="00675BDD"/>
    <w:rPr>
      <w:color w:val="0000FF"/>
      <w:u w:val="single"/>
    </w:rPr>
  </w:style>
  <w:style w:type="table" w:styleId="TableGrid">
    <w:name w:val="Table Grid"/>
    <w:basedOn w:val="TableNormal"/>
    <w:rsid w:val="00675BDD"/>
    <w:pPr>
      <w:widowControl w:val="0"/>
      <w:jc w:val="both"/>
    </w:pPr>
    <w:rPr>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rsid w:val="00675BDD"/>
    <w:pPr>
      <w:pBdr>
        <w:bottom w:val="single" w:sz="6" w:space="1" w:color="auto"/>
      </w:pBdr>
      <w:tabs>
        <w:tab w:val="center" w:pos="4153"/>
        <w:tab w:val="right" w:pos="8306"/>
      </w:tabs>
      <w:snapToGrid w:val="0"/>
      <w:spacing w:line="240" w:lineRule="atLeast"/>
      <w:jc w:val="center"/>
    </w:pPr>
    <w:rPr>
      <w:sz w:val="18"/>
      <w:szCs w:val="18"/>
    </w:rPr>
  </w:style>
  <w:style w:type="paragraph" w:styleId="Footer">
    <w:name w:val="footer"/>
    <w:basedOn w:val="Normal"/>
    <w:link w:val="FooterChar"/>
    <w:rsid w:val="00675BDD"/>
    <w:pPr>
      <w:tabs>
        <w:tab w:val="center" w:pos="4153"/>
        <w:tab w:val="right" w:pos="8306"/>
      </w:tabs>
      <w:snapToGrid w:val="0"/>
      <w:spacing w:line="240" w:lineRule="atLeast"/>
      <w:jc w:val="left"/>
    </w:pPr>
    <w:rPr>
      <w:sz w:val="18"/>
      <w:szCs w:val="18"/>
    </w:rPr>
  </w:style>
  <w:style w:type="character" w:styleId="PageNumber">
    <w:name w:val="page number"/>
    <w:basedOn w:val="DefaultParagraphFont"/>
    <w:semiHidden/>
    <w:rsid w:val="00675BDD"/>
  </w:style>
  <w:style w:type="paragraph" w:customStyle="1" w:styleId="a0">
    <w:name w:val="四级"/>
    <w:next w:val="Normal"/>
    <w:rsid w:val="00675BDD"/>
    <w:pPr>
      <w:spacing w:line="400" w:lineRule="exact"/>
      <w:ind w:leftChars="200" w:left="200"/>
      <w:jc w:val="both"/>
    </w:pPr>
    <w:rPr>
      <w:rFonts w:eastAsia="楷体_GB2312"/>
      <w:kern w:val="2"/>
      <w:sz w:val="24"/>
      <w:szCs w:val="24"/>
    </w:rPr>
  </w:style>
  <w:style w:type="paragraph" w:customStyle="1" w:styleId="a1">
    <w:name w:val="五级"/>
    <w:next w:val="Normal"/>
    <w:rsid w:val="00675BDD"/>
    <w:pPr>
      <w:spacing w:line="400" w:lineRule="exact"/>
      <w:ind w:leftChars="200" w:left="200"/>
      <w:jc w:val="both"/>
    </w:pPr>
    <w:rPr>
      <w:rFonts w:eastAsia="仿宋_GB2312"/>
      <w:kern w:val="2"/>
      <w:sz w:val="24"/>
      <w:szCs w:val="24"/>
    </w:rPr>
  </w:style>
  <w:style w:type="paragraph" w:styleId="DocumentMap">
    <w:name w:val="Document Map"/>
    <w:basedOn w:val="Normal"/>
    <w:link w:val="DocumentMapChar"/>
    <w:semiHidden/>
    <w:rsid w:val="00675BDD"/>
    <w:pPr>
      <w:shd w:val="clear" w:color="auto" w:fill="000080"/>
    </w:pPr>
  </w:style>
  <w:style w:type="paragraph" w:customStyle="1" w:styleId="a2">
    <w:name w:val="图片格式"/>
    <w:next w:val="Normal"/>
    <w:rsid w:val="00675BDD"/>
    <w:pPr>
      <w:jc w:val="center"/>
    </w:pPr>
    <w:rPr>
      <w:kern w:val="2"/>
      <w:sz w:val="21"/>
      <w:szCs w:val="21"/>
    </w:rPr>
  </w:style>
  <w:style w:type="paragraph" w:customStyle="1" w:styleId="a3">
    <w:name w:val="表格靠左"/>
    <w:next w:val="Normal"/>
    <w:rsid w:val="00675BDD"/>
    <w:pPr>
      <w:jc w:val="both"/>
    </w:pPr>
    <w:rPr>
      <w:kern w:val="2"/>
      <w:sz w:val="21"/>
      <w:szCs w:val="21"/>
    </w:rPr>
  </w:style>
  <w:style w:type="paragraph" w:styleId="BodyTextIndent3">
    <w:name w:val="Body Text Indent 3"/>
    <w:basedOn w:val="Normal"/>
    <w:link w:val="BodyTextIndent3Char"/>
    <w:semiHidden/>
    <w:rsid w:val="00675BDD"/>
    <w:pPr>
      <w:spacing w:line="240" w:lineRule="auto"/>
      <w:ind w:firstLine="460"/>
    </w:pPr>
    <w:rPr>
      <w:rFonts w:ascii="宋体" w:hAnsi="宋体"/>
      <w:sz w:val="21"/>
    </w:rPr>
  </w:style>
  <w:style w:type="paragraph" w:styleId="BodyTextIndent">
    <w:name w:val="Body Text Indent"/>
    <w:basedOn w:val="Normal"/>
    <w:link w:val="BodyTextIndentChar"/>
    <w:semiHidden/>
    <w:rsid w:val="00675BDD"/>
    <w:pPr>
      <w:spacing w:after="120"/>
      <w:ind w:leftChars="200" w:left="420"/>
    </w:pPr>
  </w:style>
  <w:style w:type="paragraph" w:customStyle="1" w:styleId="a4">
    <w:name w:val="不编号的一级标题"/>
    <w:next w:val="Normal"/>
    <w:rsid w:val="006C67A6"/>
    <w:pPr>
      <w:spacing w:beforeLines="50" w:before="50" w:afterLines="50" w:after="50" w:line="360" w:lineRule="auto"/>
      <w:jc w:val="center"/>
      <w:outlineLvl w:val="0"/>
    </w:pPr>
    <w:rPr>
      <w:rFonts w:ascii="黑体" w:eastAsia="黑体"/>
      <w:b/>
      <w:bCs/>
      <w:color w:val="000000"/>
      <w:kern w:val="44"/>
      <w:sz w:val="30"/>
      <w:szCs w:val="30"/>
    </w:rPr>
  </w:style>
  <w:style w:type="paragraph" w:styleId="NormalWeb">
    <w:name w:val="Normal (Web)"/>
    <w:basedOn w:val="Normal"/>
    <w:uiPriority w:val="99"/>
    <w:rsid w:val="00675BDD"/>
    <w:pPr>
      <w:widowControl/>
      <w:spacing w:before="100" w:beforeAutospacing="1" w:after="100" w:afterAutospacing="1" w:line="240" w:lineRule="auto"/>
      <w:ind w:firstLineChars="0" w:firstLine="0"/>
      <w:jc w:val="left"/>
    </w:pPr>
    <w:rPr>
      <w:rFonts w:ascii="宋体" w:hAnsi="宋体" w:cs="宋体"/>
      <w:kern w:val="0"/>
    </w:rPr>
  </w:style>
  <w:style w:type="paragraph" w:styleId="BodyText">
    <w:name w:val="Body Text"/>
    <w:basedOn w:val="Normal"/>
    <w:link w:val="BodyTextChar"/>
    <w:semiHidden/>
    <w:rsid w:val="00675BDD"/>
    <w:pPr>
      <w:spacing w:after="120"/>
    </w:pPr>
  </w:style>
  <w:style w:type="character" w:customStyle="1" w:styleId="BodyTextChar">
    <w:name w:val="Body Text Char"/>
    <w:link w:val="BodyText"/>
    <w:semiHidden/>
    <w:rsid w:val="00675BDD"/>
    <w:rPr>
      <w:kern w:val="2"/>
      <w:sz w:val="24"/>
      <w:szCs w:val="24"/>
    </w:rPr>
  </w:style>
  <w:style w:type="paragraph" w:styleId="Caption">
    <w:name w:val="caption"/>
    <w:basedOn w:val="Normal"/>
    <w:next w:val="Normal"/>
    <w:qFormat/>
    <w:rsid w:val="00675BDD"/>
    <w:rPr>
      <w:rFonts w:ascii="Arial" w:eastAsia="黑体" w:hAnsi="Arial" w:cs="Arial"/>
      <w:sz w:val="20"/>
      <w:szCs w:val="20"/>
    </w:rPr>
  </w:style>
  <w:style w:type="paragraph" w:customStyle="1" w:styleId="a">
    <w:name w:val="参考文献"/>
    <w:basedOn w:val="Title"/>
    <w:rsid w:val="00675BDD"/>
    <w:pPr>
      <w:numPr>
        <w:numId w:val="2"/>
      </w:numPr>
      <w:spacing w:before="0" w:after="0"/>
      <w:ind w:firstLineChars="0" w:firstLine="0"/>
      <w:jc w:val="both"/>
      <w:outlineLvl w:val="9"/>
    </w:pPr>
    <w:rPr>
      <w:rFonts w:ascii="Times New Roman" w:hAnsi="Times New Roman"/>
      <w:b w:val="0"/>
      <w:sz w:val="24"/>
      <w:szCs w:val="24"/>
    </w:rPr>
  </w:style>
  <w:style w:type="paragraph" w:customStyle="1" w:styleId="a5">
    <w:name w:val="图片名"/>
    <w:next w:val="Normal"/>
    <w:rsid w:val="00675BDD"/>
    <w:pPr>
      <w:spacing w:afterLines="50" w:after="50" w:line="400" w:lineRule="exact"/>
      <w:jc w:val="center"/>
    </w:pPr>
    <w:rPr>
      <w:kern w:val="2"/>
      <w:sz w:val="21"/>
      <w:szCs w:val="21"/>
    </w:rPr>
  </w:style>
  <w:style w:type="paragraph" w:styleId="Title">
    <w:name w:val="Title"/>
    <w:basedOn w:val="Normal"/>
    <w:link w:val="TitleChar"/>
    <w:qFormat/>
    <w:rsid w:val="00675BDD"/>
    <w:pPr>
      <w:spacing w:before="240" w:after="60"/>
      <w:jc w:val="center"/>
      <w:outlineLvl w:val="0"/>
    </w:pPr>
    <w:rPr>
      <w:rFonts w:ascii="Arial" w:hAnsi="Arial" w:cs="Arial"/>
      <w:b/>
      <w:bCs/>
      <w:sz w:val="32"/>
      <w:szCs w:val="32"/>
    </w:rPr>
  </w:style>
  <w:style w:type="paragraph" w:customStyle="1" w:styleId="a6">
    <w:name w:val="表名"/>
    <w:rsid w:val="00675BDD"/>
    <w:pPr>
      <w:spacing w:beforeLines="50" w:before="50" w:line="400" w:lineRule="exact"/>
      <w:jc w:val="center"/>
    </w:pPr>
    <w:rPr>
      <w:kern w:val="2"/>
      <w:sz w:val="21"/>
      <w:szCs w:val="21"/>
    </w:rPr>
  </w:style>
  <w:style w:type="paragraph" w:styleId="PlainText">
    <w:name w:val="Plain Text"/>
    <w:basedOn w:val="Normal"/>
    <w:link w:val="PlainTextChar"/>
    <w:rsid w:val="00675BDD"/>
    <w:pPr>
      <w:spacing w:line="240" w:lineRule="auto"/>
      <w:ind w:firstLineChars="0" w:firstLine="0"/>
    </w:pPr>
    <w:rPr>
      <w:rFonts w:ascii="宋体" w:hAnsi="Courier New" w:cs="Courier New"/>
      <w:sz w:val="21"/>
      <w:szCs w:val="21"/>
    </w:rPr>
  </w:style>
  <w:style w:type="character" w:customStyle="1" w:styleId="Heading1Char">
    <w:name w:val="Heading 1 Char"/>
    <w:link w:val="Heading1"/>
    <w:rsid w:val="009430DE"/>
    <w:rPr>
      <w:rFonts w:eastAsia="黑体"/>
      <w:b/>
      <w:bCs/>
      <w:kern w:val="44"/>
      <w:sz w:val="30"/>
      <w:szCs w:val="30"/>
    </w:rPr>
  </w:style>
  <w:style w:type="character" w:customStyle="1" w:styleId="Heading2Char">
    <w:name w:val="Heading 2 Char"/>
    <w:link w:val="Heading2"/>
    <w:rsid w:val="0006568E"/>
    <w:rPr>
      <w:b/>
      <w:bCs/>
      <w:kern w:val="2"/>
      <w:sz w:val="28"/>
      <w:szCs w:val="28"/>
    </w:rPr>
  </w:style>
  <w:style w:type="character" w:customStyle="1" w:styleId="Heading3Char">
    <w:name w:val="Heading 3 Char"/>
    <w:link w:val="Heading3"/>
    <w:rsid w:val="0006568E"/>
    <w:rPr>
      <w:b/>
      <w:bCs/>
      <w:kern w:val="2"/>
      <w:sz w:val="24"/>
      <w:szCs w:val="24"/>
    </w:rPr>
  </w:style>
  <w:style w:type="paragraph" w:styleId="BalloonText">
    <w:name w:val="Balloon Text"/>
    <w:basedOn w:val="Normal"/>
    <w:link w:val="BalloonTextChar"/>
    <w:uiPriority w:val="99"/>
    <w:unhideWhenUsed/>
    <w:rsid w:val="006C67A6"/>
    <w:rPr>
      <w:sz w:val="18"/>
      <w:szCs w:val="18"/>
    </w:rPr>
  </w:style>
  <w:style w:type="character" w:customStyle="1" w:styleId="BalloonTextChar">
    <w:name w:val="Balloon Text Char"/>
    <w:link w:val="BalloonText"/>
    <w:uiPriority w:val="99"/>
    <w:rsid w:val="006C67A6"/>
    <w:rPr>
      <w:kern w:val="2"/>
      <w:sz w:val="18"/>
      <w:szCs w:val="18"/>
    </w:rPr>
  </w:style>
  <w:style w:type="paragraph" w:styleId="NoSpacing">
    <w:name w:val="No Spacing"/>
    <w:link w:val="NoSpacingChar"/>
    <w:uiPriority w:val="1"/>
    <w:qFormat/>
    <w:rsid w:val="006C67A6"/>
    <w:rPr>
      <w:rFonts w:ascii="Calibri" w:hAnsi="Calibri"/>
      <w:sz w:val="22"/>
      <w:szCs w:val="22"/>
    </w:rPr>
  </w:style>
  <w:style w:type="character" w:customStyle="1" w:styleId="NoSpacingChar">
    <w:name w:val="No Spacing Char"/>
    <w:link w:val="NoSpacing"/>
    <w:uiPriority w:val="1"/>
    <w:rsid w:val="006C67A6"/>
    <w:rPr>
      <w:rFonts w:ascii="Calibri" w:hAnsi="Calibri"/>
      <w:sz w:val="22"/>
      <w:szCs w:val="22"/>
    </w:rPr>
  </w:style>
  <w:style w:type="character" w:customStyle="1" w:styleId="FooterChar">
    <w:name w:val="Footer Char"/>
    <w:link w:val="Footer"/>
    <w:rsid w:val="006C67A6"/>
    <w:rPr>
      <w:kern w:val="2"/>
      <w:sz w:val="18"/>
      <w:szCs w:val="18"/>
    </w:rPr>
  </w:style>
  <w:style w:type="character" w:customStyle="1" w:styleId="HeaderChar">
    <w:name w:val="Header Char"/>
    <w:link w:val="Header"/>
    <w:rsid w:val="006C67A6"/>
    <w:rPr>
      <w:kern w:val="2"/>
      <w:sz w:val="18"/>
      <w:szCs w:val="18"/>
    </w:rPr>
  </w:style>
  <w:style w:type="character" w:customStyle="1" w:styleId="TitleChar">
    <w:name w:val="Title Char"/>
    <w:link w:val="Title"/>
    <w:rsid w:val="006C67A6"/>
    <w:rPr>
      <w:rFonts w:ascii="Arial" w:hAnsi="Arial" w:cs="Arial"/>
      <w:b/>
      <w:bCs/>
      <w:kern w:val="2"/>
      <w:sz w:val="32"/>
      <w:szCs w:val="32"/>
    </w:rPr>
  </w:style>
  <w:style w:type="character" w:customStyle="1" w:styleId="Heading4Char">
    <w:name w:val="Heading 4 Char"/>
    <w:link w:val="Heading4"/>
    <w:rsid w:val="006C67A6"/>
    <w:rPr>
      <w:rFonts w:ascii="Arial" w:eastAsia="黑体" w:hAnsi="Arial"/>
      <w:b/>
      <w:bCs/>
      <w:kern w:val="2"/>
      <w:sz w:val="28"/>
      <w:szCs w:val="28"/>
    </w:rPr>
  </w:style>
  <w:style w:type="character" w:customStyle="1" w:styleId="Heading5Char">
    <w:name w:val="Heading 5 Char"/>
    <w:link w:val="Heading5"/>
    <w:rsid w:val="006C67A6"/>
    <w:rPr>
      <w:b/>
      <w:bCs/>
      <w:kern w:val="2"/>
      <w:sz w:val="28"/>
      <w:szCs w:val="28"/>
    </w:rPr>
  </w:style>
  <w:style w:type="character" w:customStyle="1" w:styleId="Heading6Char">
    <w:name w:val="Heading 6 Char"/>
    <w:link w:val="Heading6"/>
    <w:rsid w:val="006C67A6"/>
    <w:rPr>
      <w:rFonts w:ascii="Arial" w:eastAsia="黑体" w:hAnsi="Arial"/>
      <w:b/>
      <w:bCs/>
      <w:kern w:val="2"/>
      <w:sz w:val="24"/>
      <w:szCs w:val="24"/>
    </w:rPr>
  </w:style>
  <w:style w:type="character" w:customStyle="1" w:styleId="Heading7Char">
    <w:name w:val="Heading 7 Char"/>
    <w:link w:val="Heading7"/>
    <w:rsid w:val="006C67A6"/>
    <w:rPr>
      <w:b/>
      <w:bCs/>
      <w:kern w:val="2"/>
      <w:sz w:val="24"/>
      <w:szCs w:val="24"/>
    </w:rPr>
  </w:style>
  <w:style w:type="character" w:customStyle="1" w:styleId="Heading8Char">
    <w:name w:val="Heading 8 Char"/>
    <w:link w:val="Heading8"/>
    <w:rsid w:val="006C67A6"/>
    <w:rPr>
      <w:rFonts w:ascii="Arial" w:eastAsia="黑体" w:hAnsi="Arial"/>
      <w:kern w:val="2"/>
      <w:sz w:val="24"/>
      <w:szCs w:val="24"/>
    </w:rPr>
  </w:style>
  <w:style w:type="character" w:customStyle="1" w:styleId="Heading9Char">
    <w:name w:val="Heading 9 Char"/>
    <w:link w:val="Heading9"/>
    <w:rsid w:val="006C67A6"/>
    <w:rPr>
      <w:rFonts w:ascii="Arial" w:eastAsia="黑体" w:hAnsi="Arial"/>
      <w:kern w:val="2"/>
      <w:sz w:val="24"/>
      <w:szCs w:val="21"/>
    </w:rPr>
  </w:style>
  <w:style w:type="character" w:customStyle="1" w:styleId="PlainTextChar">
    <w:name w:val="Plain Text Char"/>
    <w:link w:val="PlainText"/>
    <w:rsid w:val="006C67A6"/>
    <w:rPr>
      <w:rFonts w:ascii="宋体" w:hAnsi="Courier New" w:cs="Courier New"/>
      <w:kern w:val="2"/>
      <w:sz w:val="21"/>
      <w:szCs w:val="21"/>
    </w:rPr>
  </w:style>
  <w:style w:type="character" w:customStyle="1" w:styleId="DocumentMapChar">
    <w:name w:val="Document Map Char"/>
    <w:link w:val="DocumentMap"/>
    <w:semiHidden/>
    <w:rsid w:val="006C67A6"/>
    <w:rPr>
      <w:kern w:val="2"/>
      <w:sz w:val="24"/>
      <w:szCs w:val="24"/>
      <w:shd w:val="clear" w:color="auto" w:fill="000080"/>
    </w:rPr>
  </w:style>
  <w:style w:type="character" w:customStyle="1" w:styleId="BodyTextIndentChar">
    <w:name w:val="Body Text Indent Char"/>
    <w:link w:val="BodyTextIndent"/>
    <w:semiHidden/>
    <w:rsid w:val="006C67A6"/>
    <w:rPr>
      <w:kern w:val="2"/>
      <w:sz w:val="24"/>
      <w:szCs w:val="24"/>
    </w:rPr>
  </w:style>
  <w:style w:type="character" w:customStyle="1" w:styleId="BodyTextIndent3Char">
    <w:name w:val="Body Text Indent 3 Char"/>
    <w:link w:val="BodyTextIndent3"/>
    <w:semiHidden/>
    <w:rsid w:val="006C67A6"/>
    <w:rPr>
      <w:rFonts w:ascii="宋体" w:hAnsi="宋体"/>
      <w:kern w:val="2"/>
      <w:sz w:val="21"/>
      <w:szCs w:val="24"/>
    </w:rPr>
  </w:style>
  <w:style w:type="paragraph" w:styleId="TOCHeading">
    <w:name w:val="TOC Heading"/>
    <w:basedOn w:val="Heading1"/>
    <w:next w:val="Normal"/>
    <w:uiPriority w:val="39"/>
    <w:unhideWhenUsed/>
    <w:qFormat/>
    <w:rsid w:val="00306657"/>
    <w:pPr>
      <w:spacing w:before="480" w:line="276" w:lineRule="auto"/>
      <w:outlineLvl w:val="9"/>
    </w:pPr>
    <w:rPr>
      <w:color w:val="365F91" w:themeColor="accent1" w:themeShade="BF"/>
      <w:kern w:val="0"/>
      <w:sz w:val="28"/>
      <w:szCs w:val="28"/>
    </w:rPr>
  </w:style>
  <w:style w:type="paragraph" w:styleId="HTMLPreformatted">
    <w:name w:val="HTML Preformatted"/>
    <w:basedOn w:val="Normal"/>
    <w:link w:val="HTMLPreformattedChar"/>
    <w:uiPriority w:val="99"/>
    <w:unhideWhenUsed/>
    <w:rsid w:val="005A6F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cs="Arial"/>
      <w:kern w:val="0"/>
    </w:rPr>
  </w:style>
  <w:style w:type="character" w:customStyle="1" w:styleId="HTMLPreformattedChar">
    <w:name w:val="HTML Preformatted Char"/>
    <w:basedOn w:val="DefaultParagraphFont"/>
    <w:link w:val="HTMLPreformatted"/>
    <w:uiPriority w:val="99"/>
    <w:rsid w:val="005A6FDD"/>
    <w:rPr>
      <w:rFonts w:ascii="Arial" w:hAnsi="Arial" w:cs="Arial"/>
      <w:sz w:val="24"/>
      <w:szCs w:val="24"/>
    </w:rPr>
  </w:style>
  <w:style w:type="paragraph" w:styleId="ListParagraph">
    <w:name w:val="List Paragraph"/>
    <w:basedOn w:val="Normal"/>
    <w:uiPriority w:val="34"/>
    <w:qFormat/>
    <w:rsid w:val="00884F2B"/>
    <w:pPr>
      <w:ind w:firstLine="420"/>
    </w:pPr>
  </w:style>
  <w:style w:type="paragraph" w:customStyle="1" w:styleId="a7">
    <w:name w:val="代码图片"/>
    <w:next w:val="Normal"/>
    <w:qFormat/>
    <w:rsid w:val="00D32020"/>
    <w:pPr>
      <w:ind w:leftChars="200" w:left="420"/>
    </w:pPr>
    <w:rPr>
      <w:rFonts w:cstheme="minorBidi"/>
      <w:noProof/>
      <w:kern w:val="2"/>
      <w:sz w:val="21"/>
      <w:szCs w:val="22"/>
    </w:rPr>
  </w:style>
  <w:style w:type="paragraph" w:customStyle="1" w:styleId="a8">
    <w:name w:val="括号里里的注释"/>
    <w:next w:val="Normal"/>
    <w:link w:val="Char"/>
    <w:qFormat/>
    <w:rsid w:val="000A774F"/>
    <w:pPr>
      <w:ind w:firstLine="420"/>
    </w:pPr>
    <w:rPr>
      <w:rFonts w:asciiTheme="minorHAnsi" w:eastAsia="华文楷体" w:hAnsiTheme="minorHAnsi" w:cstheme="minorBidi"/>
      <w:kern w:val="2"/>
      <w:sz w:val="18"/>
      <w:szCs w:val="18"/>
    </w:rPr>
  </w:style>
  <w:style w:type="character" w:customStyle="1" w:styleId="Char">
    <w:name w:val="括号里里的注释 Char"/>
    <w:basedOn w:val="DefaultParagraphFont"/>
    <w:link w:val="a8"/>
    <w:rsid w:val="000A774F"/>
    <w:rPr>
      <w:rFonts w:asciiTheme="minorHAnsi" w:eastAsia="华文楷体" w:hAnsiTheme="minorHAnsi" w:cstheme="minorBidi"/>
      <w:kern w:val="2"/>
      <w:sz w:val="18"/>
      <w:szCs w:val="18"/>
    </w:rPr>
  </w:style>
  <w:style w:type="character" w:styleId="PlaceholderText">
    <w:name w:val="Placeholder Text"/>
    <w:basedOn w:val="DefaultParagraphFont"/>
    <w:uiPriority w:val="99"/>
    <w:semiHidden/>
    <w:rsid w:val="00E108A2"/>
    <w:rPr>
      <w:color w:val="808080"/>
    </w:rPr>
  </w:style>
  <w:style w:type="paragraph" w:customStyle="1" w:styleId="a9">
    <w:name w:val="代码块"/>
    <w:next w:val="Normal"/>
    <w:link w:val="Char0"/>
    <w:qFormat/>
    <w:rsid w:val="00E27071"/>
    <w:pPr>
      <w:shd w:val="clear" w:color="auto" w:fill="D9D9D9" w:themeFill="background1" w:themeFillShade="D9"/>
    </w:pPr>
    <w:rPr>
      <w:rFonts w:cs="Arial"/>
      <w:sz w:val="21"/>
      <w:szCs w:val="24"/>
    </w:rPr>
  </w:style>
  <w:style w:type="character" w:customStyle="1" w:styleId="Char0">
    <w:name w:val="代码块 Char"/>
    <w:basedOn w:val="HTMLPreformattedChar"/>
    <w:link w:val="a9"/>
    <w:rsid w:val="00E27071"/>
    <w:rPr>
      <w:rFonts w:ascii="Arial" w:hAnsi="Arial" w:cs="Arial"/>
      <w:sz w:val="21"/>
      <w:szCs w:val="24"/>
      <w:shd w:val="clear" w:color="auto" w:fill="D9D9D9" w:themeFill="background1" w:themeFillShade="D9"/>
    </w:rPr>
  </w:style>
  <w:style w:type="paragraph" w:customStyle="1" w:styleId="aa">
    <w:name w:val="自定义一级标题"/>
    <w:next w:val="Normal"/>
    <w:rsid w:val="00675BDD"/>
    <w:pPr>
      <w:spacing w:beforeLines="50" w:before="50" w:afterLines="50" w:after="50" w:line="360" w:lineRule="auto"/>
      <w:jc w:val="center"/>
      <w:outlineLvl w:val="0"/>
    </w:pPr>
    <w:rPr>
      <w:rFonts w:ascii="黑体" w:eastAsia="黑体"/>
      <w:b/>
      <w:bCs/>
      <w:color w:val="000000"/>
      <w:kern w:val="44"/>
      <w:sz w:val="30"/>
      <w:szCs w:val="30"/>
    </w:rPr>
  </w:style>
  <w:style w:type="character" w:customStyle="1" w:styleId="apple-converted-space">
    <w:name w:val="apple-converted-space"/>
    <w:basedOn w:val="DefaultParagraphFont"/>
    <w:rsid w:val="00C03FF6"/>
  </w:style>
  <w:style w:type="paragraph" w:styleId="TOC4">
    <w:name w:val="toc 4"/>
    <w:basedOn w:val="Normal"/>
    <w:next w:val="Normal"/>
    <w:autoRedefine/>
    <w:uiPriority w:val="39"/>
    <w:unhideWhenUsed/>
    <w:rsid w:val="00E11154"/>
    <w:pPr>
      <w:widowControl/>
      <w:spacing w:after="100" w:line="276" w:lineRule="auto"/>
      <w:ind w:left="660" w:firstLineChars="0" w:firstLine="0"/>
      <w:jc w:val="left"/>
    </w:pPr>
    <w:rPr>
      <w:rFonts w:asciiTheme="minorHAnsi" w:eastAsiaTheme="minorEastAsia" w:hAnsiTheme="minorHAnsi" w:cstheme="minorBidi"/>
      <w:kern w:val="0"/>
      <w:sz w:val="22"/>
      <w:szCs w:val="22"/>
    </w:rPr>
  </w:style>
  <w:style w:type="paragraph" w:styleId="TOC5">
    <w:name w:val="toc 5"/>
    <w:basedOn w:val="Normal"/>
    <w:next w:val="Normal"/>
    <w:autoRedefine/>
    <w:uiPriority w:val="39"/>
    <w:unhideWhenUsed/>
    <w:rsid w:val="00E11154"/>
    <w:pPr>
      <w:widowControl/>
      <w:spacing w:after="100" w:line="276" w:lineRule="auto"/>
      <w:ind w:left="880" w:firstLineChars="0" w:firstLine="0"/>
      <w:jc w:val="left"/>
    </w:pPr>
    <w:rPr>
      <w:rFonts w:asciiTheme="minorHAnsi" w:eastAsiaTheme="minorEastAsia" w:hAnsiTheme="minorHAnsi" w:cstheme="minorBidi"/>
      <w:kern w:val="0"/>
      <w:sz w:val="22"/>
      <w:szCs w:val="22"/>
    </w:rPr>
  </w:style>
  <w:style w:type="paragraph" w:styleId="TOC6">
    <w:name w:val="toc 6"/>
    <w:basedOn w:val="Normal"/>
    <w:next w:val="Normal"/>
    <w:autoRedefine/>
    <w:uiPriority w:val="39"/>
    <w:unhideWhenUsed/>
    <w:rsid w:val="00E11154"/>
    <w:pPr>
      <w:widowControl/>
      <w:spacing w:after="100" w:line="276" w:lineRule="auto"/>
      <w:ind w:left="1100" w:firstLineChars="0" w:firstLine="0"/>
      <w:jc w:val="left"/>
    </w:pPr>
    <w:rPr>
      <w:rFonts w:asciiTheme="minorHAnsi" w:eastAsiaTheme="minorEastAsia" w:hAnsiTheme="minorHAnsi" w:cstheme="minorBidi"/>
      <w:kern w:val="0"/>
      <w:sz w:val="22"/>
      <w:szCs w:val="22"/>
    </w:rPr>
  </w:style>
  <w:style w:type="paragraph" w:styleId="TOC7">
    <w:name w:val="toc 7"/>
    <w:basedOn w:val="Normal"/>
    <w:next w:val="Normal"/>
    <w:autoRedefine/>
    <w:uiPriority w:val="39"/>
    <w:unhideWhenUsed/>
    <w:rsid w:val="00E11154"/>
    <w:pPr>
      <w:widowControl/>
      <w:spacing w:after="100" w:line="276" w:lineRule="auto"/>
      <w:ind w:left="1320" w:firstLineChars="0" w:firstLine="0"/>
      <w:jc w:val="left"/>
    </w:pPr>
    <w:rPr>
      <w:rFonts w:asciiTheme="minorHAnsi" w:eastAsiaTheme="minorEastAsia" w:hAnsiTheme="minorHAnsi" w:cstheme="minorBidi"/>
      <w:kern w:val="0"/>
      <w:sz w:val="22"/>
      <w:szCs w:val="22"/>
    </w:rPr>
  </w:style>
  <w:style w:type="paragraph" w:styleId="TOC8">
    <w:name w:val="toc 8"/>
    <w:basedOn w:val="Normal"/>
    <w:next w:val="Normal"/>
    <w:autoRedefine/>
    <w:uiPriority w:val="39"/>
    <w:unhideWhenUsed/>
    <w:rsid w:val="00E11154"/>
    <w:pPr>
      <w:widowControl/>
      <w:spacing w:after="100" w:line="276" w:lineRule="auto"/>
      <w:ind w:left="1540" w:firstLineChars="0" w:firstLine="0"/>
      <w:jc w:val="left"/>
    </w:pPr>
    <w:rPr>
      <w:rFonts w:asciiTheme="minorHAnsi" w:eastAsiaTheme="minorEastAsia" w:hAnsiTheme="minorHAnsi" w:cstheme="minorBidi"/>
      <w:kern w:val="0"/>
      <w:sz w:val="22"/>
      <w:szCs w:val="22"/>
    </w:rPr>
  </w:style>
  <w:style w:type="paragraph" w:styleId="TOC9">
    <w:name w:val="toc 9"/>
    <w:basedOn w:val="Normal"/>
    <w:next w:val="Normal"/>
    <w:autoRedefine/>
    <w:uiPriority w:val="39"/>
    <w:unhideWhenUsed/>
    <w:rsid w:val="00E11154"/>
    <w:pPr>
      <w:widowControl/>
      <w:spacing w:after="100" w:line="276" w:lineRule="auto"/>
      <w:ind w:left="1760" w:firstLineChars="0" w:firstLine="0"/>
      <w:jc w:val="left"/>
    </w:pPr>
    <w:rPr>
      <w:rFonts w:asciiTheme="minorHAnsi" w:eastAsiaTheme="minorEastAsia" w:hAnsiTheme="minorHAnsi" w:cstheme="minorBidi"/>
      <w:kern w:val="0"/>
      <w:sz w:val="22"/>
      <w:szCs w:val="22"/>
    </w:rPr>
  </w:style>
  <w:style w:type="character" w:styleId="FollowedHyperlink">
    <w:name w:val="FollowedHyperlink"/>
    <w:basedOn w:val="DefaultParagraphFont"/>
    <w:rsid w:val="004E7FF1"/>
    <w:rPr>
      <w:color w:val="800080" w:themeColor="followedHyperlink"/>
      <w:u w:val="single"/>
    </w:rPr>
  </w:style>
  <w:style w:type="table" w:styleId="LightList">
    <w:name w:val="Light List"/>
    <w:basedOn w:val="TableNormal"/>
    <w:uiPriority w:val="61"/>
    <w:rsid w:val="004641D3"/>
    <w:rPr>
      <w:rFonts w:asciiTheme="minorHAnsi" w:eastAsiaTheme="minorEastAsia" w:hAnsiTheme="minorHAnsi" w:cstheme="minorBidi"/>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a00">
    <w:name w:val="a0"/>
    <w:basedOn w:val="Normal"/>
    <w:rsid w:val="00D538E1"/>
    <w:pPr>
      <w:widowControl/>
      <w:spacing w:before="100" w:beforeAutospacing="1" w:after="100" w:afterAutospacing="1" w:line="240" w:lineRule="auto"/>
      <w:ind w:firstLineChars="0" w:firstLine="0"/>
      <w:jc w:val="left"/>
    </w:pPr>
    <w:rPr>
      <w:rFonts w:eastAsia="Times New Roman"/>
      <w:kern w:val="0"/>
    </w:rPr>
  </w:style>
  <w:style w:type="character" w:customStyle="1" w:styleId="constant">
    <w:name w:val="constant"/>
    <w:basedOn w:val="DefaultParagraphFont"/>
    <w:rsid w:val="00E21E68"/>
  </w:style>
  <w:style w:type="character" w:styleId="HTMLCode">
    <w:name w:val="HTML Code"/>
    <w:basedOn w:val="DefaultParagraphFont"/>
    <w:uiPriority w:val="99"/>
    <w:unhideWhenUsed/>
    <w:rsid w:val="00B87120"/>
    <w:rPr>
      <w:rFonts w:ascii="Courier New" w:eastAsia="Times New Roman" w:hAnsi="Courier New" w:cs="Courier New"/>
      <w:sz w:val="20"/>
      <w:szCs w:val="20"/>
    </w:rPr>
  </w:style>
  <w:style w:type="paragraph" w:customStyle="1" w:styleId="p0">
    <w:name w:val="p0"/>
    <w:basedOn w:val="Normal"/>
    <w:rsid w:val="00200901"/>
    <w:pPr>
      <w:widowControl/>
      <w:spacing w:before="100" w:beforeAutospacing="1" w:after="100" w:afterAutospacing="1" w:line="240" w:lineRule="auto"/>
      <w:ind w:firstLineChars="0" w:firstLine="0"/>
      <w:jc w:val="left"/>
    </w:pPr>
    <w:rPr>
      <w:rFonts w:eastAsia="Times New Roman"/>
      <w:kern w:val="0"/>
    </w:rPr>
  </w:style>
  <w:style w:type="character" w:styleId="Strong">
    <w:name w:val="Strong"/>
    <w:basedOn w:val="DefaultParagraphFont"/>
    <w:uiPriority w:val="22"/>
    <w:qFormat/>
    <w:rsid w:val="00940BC3"/>
    <w:rPr>
      <w:b/>
      <w:bCs/>
    </w:rPr>
  </w:style>
  <w:style w:type="paragraph" w:customStyle="1" w:styleId="Default">
    <w:name w:val="Default"/>
    <w:rsid w:val="00A74A4E"/>
    <w:pPr>
      <w:autoSpaceDE w:val="0"/>
      <w:autoSpaceDN w:val="0"/>
      <w:adjustRightInd w:val="0"/>
    </w:pPr>
    <w:rPr>
      <w:rFonts w:ascii="Calibri" w:hAnsi="Calibri" w:cs="Calibri"/>
      <w:color w:val="000000"/>
      <w:sz w:val="24"/>
      <w:szCs w:val="24"/>
    </w:rPr>
  </w:style>
  <w:style w:type="character" w:customStyle="1" w:styleId="linktitle">
    <w:name w:val="link_title"/>
    <w:basedOn w:val="DefaultParagraphFont"/>
    <w:rsid w:val="00815D66"/>
  </w:style>
  <w:style w:type="character" w:styleId="Emphasis">
    <w:name w:val="Emphasis"/>
    <w:basedOn w:val="DefaultParagraphFont"/>
    <w:uiPriority w:val="20"/>
    <w:qFormat/>
    <w:rsid w:val="00283FFD"/>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75BDD"/>
    <w:pPr>
      <w:widowControl w:val="0"/>
      <w:spacing w:line="400" w:lineRule="exact"/>
      <w:ind w:firstLineChars="200" w:firstLine="200"/>
      <w:jc w:val="both"/>
    </w:pPr>
    <w:rPr>
      <w:kern w:val="2"/>
      <w:sz w:val="24"/>
      <w:szCs w:val="24"/>
    </w:rPr>
  </w:style>
  <w:style w:type="paragraph" w:styleId="Heading1">
    <w:name w:val="heading 1"/>
    <w:next w:val="Normal"/>
    <w:link w:val="Heading1Char"/>
    <w:qFormat/>
    <w:rsid w:val="00675BDD"/>
    <w:pPr>
      <w:keepNext/>
      <w:keepLines/>
      <w:numPr>
        <w:numId w:val="13"/>
      </w:numPr>
      <w:spacing w:beforeLines="50" w:before="50" w:afterLines="50" w:after="50" w:line="360" w:lineRule="auto"/>
      <w:jc w:val="center"/>
      <w:outlineLvl w:val="0"/>
    </w:pPr>
    <w:rPr>
      <w:rFonts w:eastAsia="黑体"/>
      <w:b/>
      <w:bCs/>
      <w:kern w:val="44"/>
      <w:sz w:val="30"/>
      <w:szCs w:val="30"/>
    </w:rPr>
  </w:style>
  <w:style w:type="paragraph" w:styleId="Heading2">
    <w:name w:val="heading 2"/>
    <w:next w:val="Normal"/>
    <w:link w:val="Heading2Char"/>
    <w:qFormat/>
    <w:rsid w:val="00675BDD"/>
    <w:pPr>
      <w:keepNext/>
      <w:keepLines/>
      <w:numPr>
        <w:ilvl w:val="1"/>
        <w:numId w:val="13"/>
      </w:numPr>
      <w:spacing w:beforeLines="100" w:before="100" w:afterLines="50" w:after="50" w:line="360" w:lineRule="auto"/>
      <w:jc w:val="center"/>
      <w:outlineLvl w:val="1"/>
    </w:pPr>
    <w:rPr>
      <w:b/>
      <w:bCs/>
      <w:kern w:val="2"/>
      <w:sz w:val="28"/>
      <w:szCs w:val="28"/>
    </w:rPr>
  </w:style>
  <w:style w:type="paragraph" w:styleId="Heading3">
    <w:name w:val="heading 3"/>
    <w:next w:val="Normal"/>
    <w:link w:val="Heading3Char"/>
    <w:qFormat/>
    <w:rsid w:val="00675BDD"/>
    <w:pPr>
      <w:keepNext/>
      <w:keepLines/>
      <w:numPr>
        <w:ilvl w:val="2"/>
        <w:numId w:val="13"/>
      </w:numPr>
      <w:spacing w:beforeLines="50" w:before="50" w:afterLines="50" w:after="50" w:line="400" w:lineRule="exact"/>
      <w:jc w:val="both"/>
      <w:outlineLvl w:val="2"/>
    </w:pPr>
    <w:rPr>
      <w:b/>
      <w:bCs/>
      <w:kern w:val="2"/>
      <w:sz w:val="24"/>
      <w:szCs w:val="24"/>
    </w:rPr>
  </w:style>
  <w:style w:type="paragraph" w:styleId="Heading4">
    <w:name w:val="heading 4"/>
    <w:basedOn w:val="Normal"/>
    <w:next w:val="Normal"/>
    <w:link w:val="Heading4Char"/>
    <w:qFormat/>
    <w:rsid w:val="00675BDD"/>
    <w:pPr>
      <w:keepNext/>
      <w:keepLines/>
      <w:spacing w:before="280" w:after="290" w:line="376" w:lineRule="auto"/>
      <w:ind w:firstLineChars="0" w:firstLine="0"/>
      <w:outlineLvl w:val="3"/>
    </w:pPr>
    <w:rPr>
      <w:rFonts w:ascii="Arial" w:eastAsia="黑体" w:hAnsi="Arial"/>
      <w:b/>
      <w:bCs/>
      <w:sz w:val="28"/>
      <w:szCs w:val="28"/>
    </w:rPr>
  </w:style>
  <w:style w:type="paragraph" w:styleId="Heading5">
    <w:name w:val="heading 5"/>
    <w:basedOn w:val="Normal"/>
    <w:next w:val="Normal"/>
    <w:link w:val="Heading5Char"/>
    <w:qFormat/>
    <w:rsid w:val="00675BDD"/>
    <w:pPr>
      <w:keepNext/>
      <w:keepLines/>
      <w:spacing w:before="280" w:after="290" w:line="376" w:lineRule="auto"/>
      <w:ind w:firstLineChars="0" w:firstLine="0"/>
      <w:outlineLvl w:val="4"/>
    </w:pPr>
    <w:rPr>
      <w:b/>
      <w:bCs/>
      <w:sz w:val="28"/>
      <w:szCs w:val="28"/>
    </w:rPr>
  </w:style>
  <w:style w:type="paragraph" w:styleId="Heading6">
    <w:name w:val="heading 6"/>
    <w:basedOn w:val="Normal"/>
    <w:next w:val="Normal"/>
    <w:link w:val="Heading6Char"/>
    <w:qFormat/>
    <w:rsid w:val="00675BDD"/>
    <w:pPr>
      <w:keepNext/>
      <w:keepLines/>
      <w:spacing w:before="240" w:after="64" w:line="320" w:lineRule="auto"/>
      <w:ind w:firstLineChars="0" w:firstLine="0"/>
      <w:outlineLvl w:val="5"/>
    </w:pPr>
    <w:rPr>
      <w:rFonts w:ascii="Arial" w:eastAsia="黑体" w:hAnsi="Arial"/>
      <w:b/>
      <w:bCs/>
    </w:rPr>
  </w:style>
  <w:style w:type="paragraph" w:styleId="Heading7">
    <w:name w:val="heading 7"/>
    <w:basedOn w:val="Normal"/>
    <w:next w:val="Normal"/>
    <w:link w:val="Heading7Char"/>
    <w:qFormat/>
    <w:rsid w:val="00675BDD"/>
    <w:pPr>
      <w:keepNext/>
      <w:keepLines/>
      <w:spacing w:before="240" w:after="64" w:line="320" w:lineRule="auto"/>
      <w:ind w:firstLineChars="0" w:firstLine="0"/>
      <w:outlineLvl w:val="6"/>
    </w:pPr>
    <w:rPr>
      <w:b/>
      <w:bCs/>
    </w:rPr>
  </w:style>
  <w:style w:type="paragraph" w:styleId="Heading8">
    <w:name w:val="heading 8"/>
    <w:basedOn w:val="Normal"/>
    <w:next w:val="Normal"/>
    <w:link w:val="Heading8Char"/>
    <w:qFormat/>
    <w:rsid w:val="00675BDD"/>
    <w:pPr>
      <w:keepNext/>
      <w:keepLines/>
      <w:spacing w:before="240" w:after="64" w:line="320" w:lineRule="auto"/>
      <w:ind w:firstLineChars="0" w:firstLine="0"/>
      <w:outlineLvl w:val="7"/>
    </w:pPr>
    <w:rPr>
      <w:rFonts w:ascii="Arial" w:eastAsia="黑体" w:hAnsi="Arial"/>
    </w:rPr>
  </w:style>
  <w:style w:type="paragraph" w:styleId="Heading9">
    <w:name w:val="heading 9"/>
    <w:basedOn w:val="Normal"/>
    <w:next w:val="Normal"/>
    <w:link w:val="Heading9Char"/>
    <w:qFormat/>
    <w:rsid w:val="00675BDD"/>
    <w:pPr>
      <w:keepNext/>
      <w:keepLines/>
      <w:spacing w:before="240" w:after="64" w:line="320" w:lineRule="auto"/>
      <w:ind w:firstLineChars="0" w:firstLine="0"/>
      <w:outlineLvl w:val="8"/>
    </w:pPr>
    <w:rPr>
      <w:rFonts w:ascii="Arial" w:eastAsia="黑体" w:hAnsi="Arial"/>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autoRedefine/>
    <w:uiPriority w:val="39"/>
    <w:rsid w:val="00675BDD"/>
    <w:pPr>
      <w:spacing w:line="360" w:lineRule="auto"/>
      <w:ind w:leftChars="100" w:left="100"/>
      <w:jc w:val="both"/>
    </w:pPr>
    <w:rPr>
      <w:kern w:val="2"/>
      <w:sz w:val="24"/>
      <w:szCs w:val="24"/>
    </w:rPr>
  </w:style>
  <w:style w:type="paragraph" w:styleId="TOC1">
    <w:name w:val="toc 1"/>
    <w:autoRedefine/>
    <w:uiPriority w:val="39"/>
    <w:rsid w:val="00675BDD"/>
    <w:pPr>
      <w:tabs>
        <w:tab w:val="right" w:leader="dot" w:pos="9174"/>
      </w:tabs>
      <w:spacing w:line="360" w:lineRule="auto"/>
      <w:jc w:val="both"/>
    </w:pPr>
    <w:rPr>
      <w:b/>
      <w:kern w:val="2"/>
      <w:sz w:val="24"/>
      <w:szCs w:val="24"/>
    </w:rPr>
  </w:style>
  <w:style w:type="paragraph" w:styleId="TOC3">
    <w:name w:val="toc 3"/>
    <w:autoRedefine/>
    <w:uiPriority w:val="39"/>
    <w:rsid w:val="00675BDD"/>
    <w:pPr>
      <w:tabs>
        <w:tab w:val="right" w:leader="dot" w:pos="9174"/>
      </w:tabs>
      <w:spacing w:line="360" w:lineRule="auto"/>
      <w:ind w:leftChars="200" w:left="200"/>
      <w:jc w:val="both"/>
    </w:pPr>
    <w:rPr>
      <w:kern w:val="2"/>
      <w:sz w:val="24"/>
      <w:szCs w:val="24"/>
    </w:rPr>
  </w:style>
  <w:style w:type="character" w:styleId="Hyperlink">
    <w:name w:val="Hyperlink"/>
    <w:uiPriority w:val="99"/>
    <w:rsid w:val="00675BDD"/>
    <w:rPr>
      <w:color w:val="0000FF"/>
      <w:u w:val="single"/>
    </w:rPr>
  </w:style>
  <w:style w:type="table" w:styleId="TableGrid">
    <w:name w:val="Table Grid"/>
    <w:basedOn w:val="TableNormal"/>
    <w:rsid w:val="00675BDD"/>
    <w:pPr>
      <w:widowControl w:val="0"/>
      <w:jc w:val="both"/>
    </w:pPr>
    <w:rPr>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rsid w:val="00675BDD"/>
    <w:pPr>
      <w:pBdr>
        <w:bottom w:val="single" w:sz="6" w:space="1" w:color="auto"/>
      </w:pBdr>
      <w:tabs>
        <w:tab w:val="center" w:pos="4153"/>
        <w:tab w:val="right" w:pos="8306"/>
      </w:tabs>
      <w:snapToGrid w:val="0"/>
      <w:spacing w:line="240" w:lineRule="atLeast"/>
      <w:jc w:val="center"/>
    </w:pPr>
    <w:rPr>
      <w:sz w:val="18"/>
      <w:szCs w:val="18"/>
    </w:rPr>
  </w:style>
  <w:style w:type="paragraph" w:styleId="Footer">
    <w:name w:val="footer"/>
    <w:basedOn w:val="Normal"/>
    <w:link w:val="FooterChar"/>
    <w:rsid w:val="00675BDD"/>
    <w:pPr>
      <w:tabs>
        <w:tab w:val="center" w:pos="4153"/>
        <w:tab w:val="right" w:pos="8306"/>
      </w:tabs>
      <w:snapToGrid w:val="0"/>
      <w:spacing w:line="240" w:lineRule="atLeast"/>
      <w:jc w:val="left"/>
    </w:pPr>
    <w:rPr>
      <w:sz w:val="18"/>
      <w:szCs w:val="18"/>
    </w:rPr>
  </w:style>
  <w:style w:type="character" w:styleId="PageNumber">
    <w:name w:val="page number"/>
    <w:basedOn w:val="DefaultParagraphFont"/>
    <w:semiHidden/>
    <w:rsid w:val="00675BDD"/>
  </w:style>
  <w:style w:type="paragraph" w:customStyle="1" w:styleId="a0">
    <w:name w:val="四级"/>
    <w:next w:val="Normal"/>
    <w:rsid w:val="00675BDD"/>
    <w:pPr>
      <w:spacing w:line="400" w:lineRule="exact"/>
      <w:ind w:leftChars="200" w:left="200"/>
      <w:jc w:val="both"/>
    </w:pPr>
    <w:rPr>
      <w:rFonts w:eastAsia="楷体_GB2312"/>
      <w:kern w:val="2"/>
      <w:sz w:val="24"/>
      <w:szCs w:val="24"/>
    </w:rPr>
  </w:style>
  <w:style w:type="paragraph" w:customStyle="1" w:styleId="a1">
    <w:name w:val="五级"/>
    <w:next w:val="Normal"/>
    <w:rsid w:val="00675BDD"/>
    <w:pPr>
      <w:spacing w:line="400" w:lineRule="exact"/>
      <w:ind w:leftChars="200" w:left="200"/>
      <w:jc w:val="both"/>
    </w:pPr>
    <w:rPr>
      <w:rFonts w:eastAsia="仿宋_GB2312"/>
      <w:kern w:val="2"/>
      <w:sz w:val="24"/>
      <w:szCs w:val="24"/>
    </w:rPr>
  </w:style>
  <w:style w:type="paragraph" w:styleId="DocumentMap">
    <w:name w:val="Document Map"/>
    <w:basedOn w:val="Normal"/>
    <w:link w:val="DocumentMapChar"/>
    <w:semiHidden/>
    <w:rsid w:val="00675BDD"/>
    <w:pPr>
      <w:shd w:val="clear" w:color="auto" w:fill="000080"/>
    </w:pPr>
  </w:style>
  <w:style w:type="paragraph" w:customStyle="1" w:styleId="a2">
    <w:name w:val="图片格式"/>
    <w:next w:val="Normal"/>
    <w:rsid w:val="00675BDD"/>
    <w:pPr>
      <w:jc w:val="center"/>
    </w:pPr>
    <w:rPr>
      <w:kern w:val="2"/>
      <w:sz w:val="21"/>
      <w:szCs w:val="21"/>
    </w:rPr>
  </w:style>
  <w:style w:type="paragraph" w:customStyle="1" w:styleId="a3">
    <w:name w:val="表格靠左"/>
    <w:next w:val="Normal"/>
    <w:rsid w:val="00675BDD"/>
    <w:pPr>
      <w:jc w:val="both"/>
    </w:pPr>
    <w:rPr>
      <w:kern w:val="2"/>
      <w:sz w:val="21"/>
      <w:szCs w:val="21"/>
    </w:rPr>
  </w:style>
  <w:style w:type="paragraph" w:styleId="BodyTextIndent3">
    <w:name w:val="Body Text Indent 3"/>
    <w:basedOn w:val="Normal"/>
    <w:link w:val="BodyTextIndent3Char"/>
    <w:semiHidden/>
    <w:rsid w:val="00675BDD"/>
    <w:pPr>
      <w:spacing w:line="240" w:lineRule="auto"/>
      <w:ind w:firstLine="460"/>
    </w:pPr>
    <w:rPr>
      <w:rFonts w:ascii="宋体" w:hAnsi="宋体"/>
      <w:sz w:val="21"/>
    </w:rPr>
  </w:style>
  <w:style w:type="paragraph" w:styleId="BodyTextIndent">
    <w:name w:val="Body Text Indent"/>
    <w:basedOn w:val="Normal"/>
    <w:link w:val="BodyTextIndentChar"/>
    <w:semiHidden/>
    <w:rsid w:val="00675BDD"/>
    <w:pPr>
      <w:spacing w:after="120"/>
      <w:ind w:leftChars="200" w:left="420"/>
    </w:pPr>
  </w:style>
  <w:style w:type="paragraph" w:customStyle="1" w:styleId="a4">
    <w:name w:val="不编号的一级标题"/>
    <w:next w:val="Normal"/>
    <w:rsid w:val="006C67A6"/>
    <w:pPr>
      <w:spacing w:beforeLines="50" w:before="50" w:afterLines="50" w:after="50" w:line="360" w:lineRule="auto"/>
      <w:jc w:val="center"/>
      <w:outlineLvl w:val="0"/>
    </w:pPr>
    <w:rPr>
      <w:rFonts w:ascii="黑体" w:eastAsia="黑体"/>
      <w:b/>
      <w:bCs/>
      <w:color w:val="000000"/>
      <w:kern w:val="44"/>
      <w:sz w:val="30"/>
      <w:szCs w:val="30"/>
    </w:rPr>
  </w:style>
  <w:style w:type="paragraph" w:styleId="NormalWeb">
    <w:name w:val="Normal (Web)"/>
    <w:basedOn w:val="Normal"/>
    <w:uiPriority w:val="99"/>
    <w:rsid w:val="00675BDD"/>
    <w:pPr>
      <w:widowControl/>
      <w:spacing w:before="100" w:beforeAutospacing="1" w:after="100" w:afterAutospacing="1" w:line="240" w:lineRule="auto"/>
      <w:ind w:firstLineChars="0" w:firstLine="0"/>
      <w:jc w:val="left"/>
    </w:pPr>
    <w:rPr>
      <w:rFonts w:ascii="宋体" w:hAnsi="宋体" w:cs="宋体"/>
      <w:kern w:val="0"/>
    </w:rPr>
  </w:style>
  <w:style w:type="paragraph" w:styleId="BodyText">
    <w:name w:val="Body Text"/>
    <w:basedOn w:val="Normal"/>
    <w:link w:val="BodyTextChar"/>
    <w:semiHidden/>
    <w:rsid w:val="00675BDD"/>
    <w:pPr>
      <w:spacing w:after="120"/>
    </w:pPr>
  </w:style>
  <w:style w:type="character" w:customStyle="1" w:styleId="BodyTextChar">
    <w:name w:val="Body Text Char"/>
    <w:link w:val="BodyText"/>
    <w:semiHidden/>
    <w:rsid w:val="00675BDD"/>
    <w:rPr>
      <w:kern w:val="2"/>
      <w:sz w:val="24"/>
      <w:szCs w:val="24"/>
    </w:rPr>
  </w:style>
  <w:style w:type="paragraph" w:styleId="Caption">
    <w:name w:val="caption"/>
    <w:basedOn w:val="Normal"/>
    <w:next w:val="Normal"/>
    <w:qFormat/>
    <w:rsid w:val="00675BDD"/>
    <w:rPr>
      <w:rFonts w:ascii="Arial" w:eastAsia="黑体" w:hAnsi="Arial" w:cs="Arial"/>
      <w:sz w:val="20"/>
      <w:szCs w:val="20"/>
    </w:rPr>
  </w:style>
  <w:style w:type="paragraph" w:customStyle="1" w:styleId="a">
    <w:name w:val="参考文献"/>
    <w:basedOn w:val="Title"/>
    <w:rsid w:val="00675BDD"/>
    <w:pPr>
      <w:numPr>
        <w:numId w:val="2"/>
      </w:numPr>
      <w:spacing w:before="0" w:after="0"/>
      <w:ind w:firstLineChars="0" w:firstLine="0"/>
      <w:jc w:val="both"/>
      <w:outlineLvl w:val="9"/>
    </w:pPr>
    <w:rPr>
      <w:rFonts w:ascii="Times New Roman" w:hAnsi="Times New Roman"/>
      <w:b w:val="0"/>
      <w:sz w:val="24"/>
      <w:szCs w:val="24"/>
    </w:rPr>
  </w:style>
  <w:style w:type="paragraph" w:customStyle="1" w:styleId="a5">
    <w:name w:val="图片名"/>
    <w:next w:val="Normal"/>
    <w:rsid w:val="00675BDD"/>
    <w:pPr>
      <w:spacing w:afterLines="50" w:after="50" w:line="400" w:lineRule="exact"/>
      <w:jc w:val="center"/>
    </w:pPr>
    <w:rPr>
      <w:kern w:val="2"/>
      <w:sz w:val="21"/>
      <w:szCs w:val="21"/>
    </w:rPr>
  </w:style>
  <w:style w:type="paragraph" w:styleId="Title">
    <w:name w:val="Title"/>
    <w:basedOn w:val="Normal"/>
    <w:link w:val="TitleChar"/>
    <w:qFormat/>
    <w:rsid w:val="00675BDD"/>
    <w:pPr>
      <w:spacing w:before="240" w:after="60"/>
      <w:jc w:val="center"/>
      <w:outlineLvl w:val="0"/>
    </w:pPr>
    <w:rPr>
      <w:rFonts w:ascii="Arial" w:hAnsi="Arial" w:cs="Arial"/>
      <w:b/>
      <w:bCs/>
      <w:sz w:val="32"/>
      <w:szCs w:val="32"/>
    </w:rPr>
  </w:style>
  <w:style w:type="paragraph" w:customStyle="1" w:styleId="a6">
    <w:name w:val="表名"/>
    <w:rsid w:val="00675BDD"/>
    <w:pPr>
      <w:spacing w:beforeLines="50" w:before="50" w:line="400" w:lineRule="exact"/>
      <w:jc w:val="center"/>
    </w:pPr>
    <w:rPr>
      <w:kern w:val="2"/>
      <w:sz w:val="21"/>
      <w:szCs w:val="21"/>
    </w:rPr>
  </w:style>
  <w:style w:type="paragraph" w:styleId="PlainText">
    <w:name w:val="Plain Text"/>
    <w:basedOn w:val="Normal"/>
    <w:link w:val="PlainTextChar"/>
    <w:rsid w:val="00675BDD"/>
    <w:pPr>
      <w:spacing w:line="240" w:lineRule="auto"/>
      <w:ind w:firstLineChars="0" w:firstLine="0"/>
    </w:pPr>
    <w:rPr>
      <w:rFonts w:ascii="宋体" w:hAnsi="Courier New" w:cs="Courier New"/>
      <w:sz w:val="21"/>
      <w:szCs w:val="21"/>
    </w:rPr>
  </w:style>
  <w:style w:type="character" w:customStyle="1" w:styleId="Heading1Char">
    <w:name w:val="Heading 1 Char"/>
    <w:link w:val="Heading1"/>
    <w:rsid w:val="009430DE"/>
    <w:rPr>
      <w:rFonts w:eastAsia="黑体"/>
      <w:b/>
      <w:bCs/>
      <w:kern w:val="44"/>
      <w:sz w:val="30"/>
      <w:szCs w:val="30"/>
    </w:rPr>
  </w:style>
  <w:style w:type="character" w:customStyle="1" w:styleId="Heading2Char">
    <w:name w:val="Heading 2 Char"/>
    <w:link w:val="Heading2"/>
    <w:rsid w:val="0006568E"/>
    <w:rPr>
      <w:b/>
      <w:bCs/>
      <w:kern w:val="2"/>
      <w:sz w:val="28"/>
      <w:szCs w:val="28"/>
    </w:rPr>
  </w:style>
  <w:style w:type="character" w:customStyle="1" w:styleId="Heading3Char">
    <w:name w:val="Heading 3 Char"/>
    <w:link w:val="Heading3"/>
    <w:rsid w:val="0006568E"/>
    <w:rPr>
      <w:b/>
      <w:bCs/>
      <w:kern w:val="2"/>
      <w:sz w:val="24"/>
      <w:szCs w:val="24"/>
    </w:rPr>
  </w:style>
  <w:style w:type="paragraph" w:styleId="BalloonText">
    <w:name w:val="Balloon Text"/>
    <w:basedOn w:val="Normal"/>
    <w:link w:val="BalloonTextChar"/>
    <w:uiPriority w:val="99"/>
    <w:unhideWhenUsed/>
    <w:rsid w:val="006C67A6"/>
    <w:rPr>
      <w:sz w:val="18"/>
      <w:szCs w:val="18"/>
    </w:rPr>
  </w:style>
  <w:style w:type="character" w:customStyle="1" w:styleId="BalloonTextChar">
    <w:name w:val="Balloon Text Char"/>
    <w:link w:val="BalloonText"/>
    <w:uiPriority w:val="99"/>
    <w:rsid w:val="006C67A6"/>
    <w:rPr>
      <w:kern w:val="2"/>
      <w:sz w:val="18"/>
      <w:szCs w:val="18"/>
    </w:rPr>
  </w:style>
  <w:style w:type="paragraph" w:styleId="NoSpacing">
    <w:name w:val="No Spacing"/>
    <w:link w:val="NoSpacingChar"/>
    <w:uiPriority w:val="1"/>
    <w:qFormat/>
    <w:rsid w:val="006C67A6"/>
    <w:rPr>
      <w:rFonts w:ascii="Calibri" w:hAnsi="Calibri"/>
      <w:sz w:val="22"/>
      <w:szCs w:val="22"/>
    </w:rPr>
  </w:style>
  <w:style w:type="character" w:customStyle="1" w:styleId="NoSpacingChar">
    <w:name w:val="No Spacing Char"/>
    <w:link w:val="NoSpacing"/>
    <w:uiPriority w:val="1"/>
    <w:rsid w:val="006C67A6"/>
    <w:rPr>
      <w:rFonts w:ascii="Calibri" w:hAnsi="Calibri"/>
      <w:sz w:val="22"/>
      <w:szCs w:val="22"/>
    </w:rPr>
  </w:style>
  <w:style w:type="character" w:customStyle="1" w:styleId="FooterChar">
    <w:name w:val="Footer Char"/>
    <w:link w:val="Footer"/>
    <w:rsid w:val="006C67A6"/>
    <w:rPr>
      <w:kern w:val="2"/>
      <w:sz w:val="18"/>
      <w:szCs w:val="18"/>
    </w:rPr>
  </w:style>
  <w:style w:type="character" w:customStyle="1" w:styleId="HeaderChar">
    <w:name w:val="Header Char"/>
    <w:link w:val="Header"/>
    <w:rsid w:val="006C67A6"/>
    <w:rPr>
      <w:kern w:val="2"/>
      <w:sz w:val="18"/>
      <w:szCs w:val="18"/>
    </w:rPr>
  </w:style>
  <w:style w:type="character" w:customStyle="1" w:styleId="TitleChar">
    <w:name w:val="Title Char"/>
    <w:link w:val="Title"/>
    <w:rsid w:val="006C67A6"/>
    <w:rPr>
      <w:rFonts w:ascii="Arial" w:hAnsi="Arial" w:cs="Arial"/>
      <w:b/>
      <w:bCs/>
      <w:kern w:val="2"/>
      <w:sz w:val="32"/>
      <w:szCs w:val="32"/>
    </w:rPr>
  </w:style>
  <w:style w:type="character" w:customStyle="1" w:styleId="Heading4Char">
    <w:name w:val="Heading 4 Char"/>
    <w:link w:val="Heading4"/>
    <w:rsid w:val="006C67A6"/>
    <w:rPr>
      <w:rFonts w:ascii="Arial" w:eastAsia="黑体" w:hAnsi="Arial"/>
      <w:b/>
      <w:bCs/>
      <w:kern w:val="2"/>
      <w:sz w:val="28"/>
      <w:szCs w:val="28"/>
    </w:rPr>
  </w:style>
  <w:style w:type="character" w:customStyle="1" w:styleId="Heading5Char">
    <w:name w:val="Heading 5 Char"/>
    <w:link w:val="Heading5"/>
    <w:rsid w:val="006C67A6"/>
    <w:rPr>
      <w:b/>
      <w:bCs/>
      <w:kern w:val="2"/>
      <w:sz w:val="28"/>
      <w:szCs w:val="28"/>
    </w:rPr>
  </w:style>
  <w:style w:type="character" w:customStyle="1" w:styleId="Heading6Char">
    <w:name w:val="Heading 6 Char"/>
    <w:link w:val="Heading6"/>
    <w:rsid w:val="006C67A6"/>
    <w:rPr>
      <w:rFonts w:ascii="Arial" w:eastAsia="黑体" w:hAnsi="Arial"/>
      <w:b/>
      <w:bCs/>
      <w:kern w:val="2"/>
      <w:sz w:val="24"/>
      <w:szCs w:val="24"/>
    </w:rPr>
  </w:style>
  <w:style w:type="character" w:customStyle="1" w:styleId="Heading7Char">
    <w:name w:val="Heading 7 Char"/>
    <w:link w:val="Heading7"/>
    <w:rsid w:val="006C67A6"/>
    <w:rPr>
      <w:b/>
      <w:bCs/>
      <w:kern w:val="2"/>
      <w:sz w:val="24"/>
      <w:szCs w:val="24"/>
    </w:rPr>
  </w:style>
  <w:style w:type="character" w:customStyle="1" w:styleId="Heading8Char">
    <w:name w:val="Heading 8 Char"/>
    <w:link w:val="Heading8"/>
    <w:rsid w:val="006C67A6"/>
    <w:rPr>
      <w:rFonts w:ascii="Arial" w:eastAsia="黑体" w:hAnsi="Arial"/>
      <w:kern w:val="2"/>
      <w:sz w:val="24"/>
      <w:szCs w:val="24"/>
    </w:rPr>
  </w:style>
  <w:style w:type="character" w:customStyle="1" w:styleId="Heading9Char">
    <w:name w:val="Heading 9 Char"/>
    <w:link w:val="Heading9"/>
    <w:rsid w:val="006C67A6"/>
    <w:rPr>
      <w:rFonts w:ascii="Arial" w:eastAsia="黑体" w:hAnsi="Arial"/>
      <w:kern w:val="2"/>
      <w:sz w:val="24"/>
      <w:szCs w:val="21"/>
    </w:rPr>
  </w:style>
  <w:style w:type="character" w:customStyle="1" w:styleId="PlainTextChar">
    <w:name w:val="Plain Text Char"/>
    <w:link w:val="PlainText"/>
    <w:rsid w:val="006C67A6"/>
    <w:rPr>
      <w:rFonts w:ascii="宋体" w:hAnsi="Courier New" w:cs="Courier New"/>
      <w:kern w:val="2"/>
      <w:sz w:val="21"/>
      <w:szCs w:val="21"/>
    </w:rPr>
  </w:style>
  <w:style w:type="character" w:customStyle="1" w:styleId="DocumentMapChar">
    <w:name w:val="Document Map Char"/>
    <w:link w:val="DocumentMap"/>
    <w:semiHidden/>
    <w:rsid w:val="006C67A6"/>
    <w:rPr>
      <w:kern w:val="2"/>
      <w:sz w:val="24"/>
      <w:szCs w:val="24"/>
      <w:shd w:val="clear" w:color="auto" w:fill="000080"/>
    </w:rPr>
  </w:style>
  <w:style w:type="character" w:customStyle="1" w:styleId="BodyTextIndentChar">
    <w:name w:val="Body Text Indent Char"/>
    <w:link w:val="BodyTextIndent"/>
    <w:semiHidden/>
    <w:rsid w:val="006C67A6"/>
    <w:rPr>
      <w:kern w:val="2"/>
      <w:sz w:val="24"/>
      <w:szCs w:val="24"/>
    </w:rPr>
  </w:style>
  <w:style w:type="character" w:customStyle="1" w:styleId="BodyTextIndent3Char">
    <w:name w:val="Body Text Indent 3 Char"/>
    <w:link w:val="BodyTextIndent3"/>
    <w:semiHidden/>
    <w:rsid w:val="006C67A6"/>
    <w:rPr>
      <w:rFonts w:ascii="宋体" w:hAnsi="宋体"/>
      <w:kern w:val="2"/>
      <w:sz w:val="21"/>
      <w:szCs w:val="24"/>
    </w:rPr>
  </w:style>
  <w:style w:type="paragraph" w:styleId="TOCHeading">
    <w:name w:val="TOC Heading"/>
    <w:basedOn w:val="Heading1"/>
    <w:next w:val="Normal"/>
    <w:uiPriority w:val="39"/>
    <w:unhideWhenUsed/>
    <w:qFormat/>
    <w:rsid w:val="00306657"/>
    <w:pPr>
      <w:spacing w:before="480" w:line="276" w:lineRule="auto"/>
      <w:outlineLvl w:val="9"/>
    </w:pPr>
    <w:rPr>
      <w:color w:val="365F91" w:themeColor="accent1" w:themeShade="BF"/>
      <w:kern w:val="0"/>
      <w:sz w:val="28"/>
      <w:szCs w:val="28"/>
    </w:rPr>
  </w:style>
  <w:style w:type="paragraph" w:styleId="HTMLPreformatted">
    <w:name w:val="HTML Preformatted"/>
    <w:basedOn w:val="Normal"/>
    <w:link w:val="HTMLPreformattedChar"/>
    <w:uiPriority w:val="99"/>
    <w:unhideWhenUsed/>
    <w:rsid w:val="005A6F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cs="Arial"/>
      <w:kern w:val="0"/>
    </w:rPr>
  </w:style>
  <w:style w:type="character" w:customStyle="1" w:styleId="HTMLPreformattedChar">
    <w:name w:val="HTML Preformatted Char"/>
    <w:basedOn w:val="DefaultParagraphFont"/>
    <w:link w:val="HTMLPreformatted"/>
    <w:uiPriority w:val="99"/>
    <w:rsid w:val="005A6FDD"/>
    <w:rPr>
      <w:rFonts w:ascii="Arial" w:hAnsi="Arial" w:cs="Arial"/>
      <w:sz w:val="24"/>
      <w:szCs w:val="24"/>
    </w:rPr>
  </w:style>
  <w:style w:type="paragraph" w:styleId="ListParagraph">
    <w:name w:val="List Paragraph"/>
    <w:basedOn w:val="Normal"/>
    <w:uiPriority w:val="34"/>
    <w:qFormat/>
    <w:rsid w:val="00884F2B"/>
    <w:pPr>
      <w:ind w:firstLine="420"/>
    </w:pPr>
  </w:style>
  <w:style w:type="paragraph" w:customStyle="1" w:styleId="a7">
    <w:name w:val="代码图片"/>
    <w:next w:val="Normal"/>
    <w:qFormat/>
    <w:rsid w:val="00D32020"/>
    <w:pPr>
      <w:ind w:leftChars="200" w:left="420"/>
    </w:pPr>
    <w:rPr>
      <w:rFonts w:cstheme="minorBidi"/>
      <w:noProof/>
      <w:kern w:val="2"/>
      <w:sz w:val="21"/>
      <w:szCs w:val="22"/>
    </w:rPr>
  </w:style>
  <w:style w:type="paragraph" w:customStyle="1" w:styleId="a8">
    <w:name w:val="括号里里的注释"/>
    <w:next w:val="Normal"/>
    <w:link w:val="Char"/>
    <w:qFormat/>
    <w:rsid w:val="000A774F"/>
    <w:pPr>
      <w:ind w:firstLine="420"/>
    </w:pPr>
    <w:rPr>
      <w:rFonts w:asciiTheme="minorHAnsi" w:eastAsia="华文楷体" w:hAnsiTheme="minorHAnsi" w:cstheme="minorBidi"/>
      <w:kern w:val="2"/>
      <w:sz w:val="18"/>
      <w:szCs w:val="18"/>
    </w:rPr>
  </w:style>
  <w:style w:type="character" w:customStyle="1" w:styleId="Char">
    <w:name w:val="括号里里的注释 Char"/>
    <w:basedOn w:val="DefaultParagraphFont"/>
    <w:link w:val="a8"/>
    <w:rsid w:val="000A774F"/>
    <w:rPr>
      <w:rFonts w:asciiTheme="minorHAnsi" w:eastAsia="华文楷体" w:hAnsiTheme="minorHAnsi" w:cstheme="minorBidi"/>
      <w:kern w:val="2"/>
      <w:sz w:val="18"/>
      <w:szCs w:val="18"/>
    </w:rPr>
  </w:style>
  <w:style w:type="character" w:styleId="PlaceholderText">
    <w:name w:val="Placeholder Text"/>
    <w:basedOn w:val="DefaultParagraphFont"/>
    <w:uiPriority w:val="99"/>
    <w:semiHidden/>
    <w:rsid w:val="00E108A2"/>
    <w:rPr>
      <w:color w:val="808080"/>
    </w:rPr>
  </w:style>
  <w:style w:type="paragraph" w:customStyle="1" w:styleId="a9">
    <w:name w:val="代码块"/>
    <w:next w:val="Normal"/>
    <w:link w:val="Char0"/>
    <w:qFormat/>
    <w:rsid w:val="00E27071"/>
    <w:pPr>
      <w:shd w:val="clear" w:color="auto" w:fill="D9D9D9" w:themeFill="background1" w:themeFillShade="D9"/>
    </w:pPr>
    <w:rPr>
      <w:rFonts w:cs="Arial"/>
      <w:sz w:val="21"/>
      <w:szCs w:val="24"/>
    </w:rPr>
  </w:style>
  <w:style w:type="character" w:customStyle="1" w:styleId="Char0">
    <w:name w:val="代码块 Char"/>
    <w:basedOn w:val="HTMLPreformattedChar"/>
    <w:link w:val="a9"/>
    <w:rsid w:val="00E27071"/>
    <w:rPr>
      <w:rFonts w:ascii="Arial" w:hAnsi="Arial" w:cs="Arial"/>
      <w:sz w:val="21"/>
      <w:szCs w:val="24"/>
      <w:shd w:val="clear" w:color="auto" w:fill="D9D9D9" w:themeFill="background1" w:themeFillShade="D9"/>
    </w:rPr>
  </w:style>
  <w:style w:type="paragraph" w:customStyle="1" w:styleId="aa">
    <w:name w:val="自定义一级标题"/>
    <w:next w:val="Normal"/>
    <w:rsid w:val="00675BDD"/>
    <w:pPr>
      <w:spacing w:beforeLines="50" w:before="50" w:afterLines="50" w:after="50" w:line="360" w:lineRule="auto"/>
      <w:jc w:val="center"/>
      <w:outlineLvl w:val="0"/>
    </w:pPr>
    <w:rPr>
      <w:rFonts w:ascii="黑体" w:eastAsia="黑体"/>
      <w:b/>
      <w:bCs/>
      <w:color w:val="000000"/>
      <w:kern w:val="44"/>
      <w:sz w:val="30"/>
      <w:szCs w:val="30"/>
    </w:rPr>
  </w:style>
  <w:style w:type="character" w:customStyle="1" w:styleId="apple-converted-space">
    <w:name w:val="apple-converted-space"/>
    <w:basedOn w:val="DefaultParagraphFont"/>
    <w:rsid w:val="00C03FF6"/>
  </w:style>
  <w:style w:type="paragraph" w:styleId="TOC4">
    <w:name w:val="toc 4"/>
    <w:basedOn w:val="Normal"/>
    <w:next w:val="Normal"/>
    <w:autoRedefine/>
    <w:uiPriority w:val="39"/>
    <w:unhideWhenUsed/>
    <w:rsid w:val="00E11154"/>
    <w:pPr>
      <w:widowControl/>
      <w:spacing w:after="100" w:line="276" w:lineRule="auto"/>
      <w:ind w:left="660" w:firstLineChars="0" w:firstLine="0"/>
      <w:jc w:val="left"/>
    </w:pPr>
    <w:rPr>
      <w:rFonts w:asciiTheme="minorHAnsi" w:eastAsiaTheme="minorEastAsia" w:hAnsiTheme="minorHAnsi" w:cstheme="minorBidi"/>
      <w:kern w:val="0"/>
      <w:sz w:val="22"/>
      <w:szCs w:val="22"/>
    </w:rPr>
  </w:style>
  <w:style w:type="paragraph" w:styleId="TOC5">
    <w:name w:val="toc 5"/>
    <w:basedOn w:val="Normal"/>
    <w:next w:val="Normal"/>
    <w:autoRedefine/>
    <w:uiPriority w:val="39"/>
    <w:unhideWhenUsed/>
    <w:rsid w:val="00E11154"/>
    <w:pPr>
      <w:widowControl/>
      <w:spacing w:after="100" w:line="276" w:lineRule="auto"/>
      <w:ind w:left="880" w:firstLineChars="0" w:firstLine="0"/>
      <w:jc w:val="left"/>
    </w:pPr>
    <w:rPr>
      <w:rFonts w:asciiTheme="minorHAnsi" w:eastAsiaTheme="minorEastAsia" w:hAnsiTheme="minorHAnsi" w:cstheme="minorBidi"/>
      <w:kern w:val="0"/>
      <w:sz w:val="22"/>
      <w:szCs w:val="22"/>
    </w:rPr>
  </w:style>
  <w:style w:type="paragraph" w:styleId="TOC6">
    <w:name w:val="toc 6"/>
    <w:basedOn w:val="Normal"/>
    <w:next w:val="Normal"/>
    <w:autoRedefine/>
    <w:uiPriority w:val="39"/>
    <w:unhideWhenUsed/>
    <w:rsid w:val="00E11154"/>
    <w:pPr>
      <w:widowControl/>
      <w:spacing w:after="100" w:line="276" w:lineRule="auto"/>
      <w:ind w:left="1100" w:firstLineChars="0" w:firstLine="0"/>
      <w:jc w:val="left"/>
    </w:pPr>
    <w:rPr>
      <w:rFonts w:asciiTheme="minorHAnsi" w:eastAsiaTheme="minorEastAsia" w:hAnsiTheme="minorHAnsi" w:cstheme="minorBidi"/>
      <w:kern w:val="0"/>
      <w:sz w:val="22"/>
      <w:szCs w:val="22"/>
    </w:rPr>
  </w:style>
  <w:style w:type="paragraph" w:styleId="TOC7">
    <w:name w:val="toc 7"/>
    <w:basedOn w:val="Normal"/>
    <w:next w:val="Normal"/>
    <w:autoRedefine/>
    <w:uiPriority w:val="39"/>
    <w:unhideWhenUsed/>
    <w:rsid w:val="00E11154"/>
    <w:pPr>
      <w:widowControl/>
      <w:spacing w:after="100" w:line="276" w:lineRule="auto"/>
      <w:ind w:left="1320" w:firstLineChars="0" w:firstLine="0"/>
      <w:jc w:val="left"/>
    </w:pPr>
    <w:rPr>
      <w:rFonts w:asciiTheme="minorHAnsi" w:eastAsiaTheme="minorEastAsia" w:hAnsiTheme="minorHAnsi" w:cstheme="minorBidi"/>
      <w:kern w:val="0"/>
      <w:sz w:val="22"/>
      <w:szCs w:val="22"/>
    </w:rPr>
  </w:style>
  <w:style w:type="paragraph" w:styleId="TOC8">
    <w:name w:val="toc 8"/>
    <w:basedOn w:val="Normal"/>
    <w:next w:val="Normal"/>
    <w:autoRedefine/>
    <w:uiPriority w:val="39"/>
    <w:unhideWhenUsed/>
    <w:rsid w:val="00E11154"/>
    <w:pPr>
      <w:widowControl/>
      <w:spacing w:after="100" w:line="276" w:lineRule="auto"/>
      <w:ind w:left="1540" w:firstLineChars="0" w:firstLine="0"/>
      <w:jc w:val="left"/>
    </w:pPr>
    <w:rPr>
      <w:rFonts w:asciiTheme="minorHAnsi" w:eastAsiaTheme="minorEastAsia" w:hAnsiTheme="minorHAnsi" w:cstheme="minorBidi"/>
      <w:kern w:val="0"/>
      <w:sz w:val="22"/>
      <w:szCs w:val="22"/>
    </w:rPr>
  </w:style>
  <w:style w:type="paragraph" w:styleId="TOC9">
    <w:name w:val="toc 9"/>
    <w:basedOn w:val="Normal"/>
    <w:next w:val="Normal"/>
    <w:autoRedefine/>
    <w:uiPriority w:val="39"/>
    <w:unhideWhenUsed/>
    <w:rsid w:val="00E11154"/>
    <w:pPr>
      <w:widowControl/>
      <w:spacing w:after="100" w:line="276" w:lineRule="auto"/>
      <w:ind w:left="1760" w:firstLineChars="0" w:firstLine="0"/>
      <w:jc w:val="left"/>
    </w:pPr>
    <w:rPr>
      <w:rFonts w:asciiTheme="minorHAnsi" w:eastAsiaTheme="minorEastAsia" w:hAnsiTheme="minorHAnsi" w:cstheme="minorBidi"/>
      <w:kern w:val="0"/>
      <w:sz w:val="22"/>
      <w:szCs w:val="22"/>
    </w:rPr>
  </w:style>
  <w:style w:type="character" w:styleId="FollowedHyperlink">
    <w:name w:val="FollowedHyperlink"/>
    <w:basedOn w:val="DefaultParagraphFont"/>
    <w:rsid w:val="004E7FF1"/>
    <w:rPr>
      <w:color w:val="800080" w:themeColor="followedHyperlink"/>
      <w:u w:val="single"/>
    </w:rPr>
  </w:style>
  <w:style w:type="table" w:styleId="LightList">
    <w:name w:val="Light List"/>
    <w:basedOn w:val="TableNormal"/>
    <w:uiPriority w:val="61"/>
    <w:rsid w:val="004641D3"/>
    <w:rPr>
      <w:rFonts w:asciiTheme="minorHAnsi" w:eastAsiaTheme="minorEastAsia" w:hAnsiTheme="minorHAnsi" w:cstheme="minorBidi"/>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a00">
    <w:name w:val="a0"/>
    <w:basedOn w:val="Normal"/>
    <w:rsid w:val="00D538E1"/>
    <w:pPr>
      <w:widowControl/>
      <w:spacing w:before="100" w:beforeAutospacing="1" w:after="100" w:afterAutospacing="1" w:line="240" w:lineRule="auto"/>
      <w:ind w:firstLineChars="0" w:firstLine="0"/>
      <w:jc w:val="left"/>
    </w:pPr>
    <w:rPr>
      <w:rFonts w:eastAsia="Times New Roman"/>
      <w:kern w:val="0"/>
    </w:rPr>
  </w:style>
  <w:style w:type="character" w:customStyle="1" w:styleId="constant">
    <w:name w:val="constant"/>
    <w:basedOn w:val="DefaultParagraphFont"/>
    <w:rsid w:val="00E21E68"/>
  </w:style>
  <w:style w:type="character" w:styleId="HTMLCode">
    <w:name w:val="HTML Code"/>
    <w:basedOn w:val="DefaultParagraphFont"/>
    <w:uiPriority w:val="99"/>
    <w:unhideWhenUsed/>
    <w:rsid w:val="00B87120"/>
    <w:rPr>
      <w:rFonts w:ascii="Courier New" w:eastAsia="Times New Roman" w:hAnsi="Courier New" w:cs="Courier New"/>
      <w:sz w:val="20"/>
      <w:szCs w:val="20"/>
    </w:rPr>
  </w:style>
  <w:style w:type="paragraph" w:customStyle="1" w:styleId="p0">
    <w:name w:val="p0"/>
    <w:basedOn w:val="Normal"/>
    <w:rsid w:val="00200901"/>
    <w:pPr>
      <w:widowControl/>
      <w:spacing w:before="100" w:beforeAutospacing="1" w:after="100" w:afterAutospacing="1" w:line="240" w:lineRule="auto"/>
      <w:ind w:firstLineChars="0" w:firstLine="0"/>
      <w:jc w:val="left"/>
    </w:pPr>
    <w:rPr>
      <w:rFonts w:eastAsia="Times New Roman"/>
      <w:kern w:val="0"/>
    </w:rPr>
  </w:style>
  <w:style w:type="character" w:styleId="Strong">
    <w:name w:val="Strong"/>
    <w:basedOn w:val="DefaultParagraphFont"/>
    <w:uiPriority w:val="22"/>
    <w:qFormat/>
    <w:rsid w:val="00940BC3"/>
    <w:rPr>
      <w:b/>
      <w:bCs/>
    </w:rPr>
  </w:style>
  <w:style w:type="paragraph" w:customStyle="1" w:styleId="Default">
    <w:name w:val="Default"/>
    <w:rsid w:val="00A74A4E"/>
    <w:pPr>
      <w:autoSpaceDE w:val="0"/>
      <w:autoSpaceDN w:val="0"/>
      <w:adjustRightInd w:val="0"/>
    </w:pPr>
    <w:rPr>
      <w:rFonts w:ascii="Calibri" w:hAnsi="Calibri" w:cs="Calibri"/>
      <w:color w:val="000000"/>
      <w:sz w:val="24"/>
      <w:szCs w:val="24"/>
    </w:rPr>
  </w:style>
  <w:style w:type="character" w:customStyle="1" w:styleId="linktitle">
    <w:name w:val="link_title"/>
    <w:basedOn w:val="DefaultParagraphFont"/>
    <w:rsid w:val="00815D66"/>
  </w:style>
  <w:style w:type="character" w:styleId="Emphasis">
    <w:name w:val="Emphasis"/>
    <w:basedOn w:val="DefaultParagraphFont"/>
    <w:uiPriority w:val="20"/>
    <w:qFormat/>
    <w:rsid w:val="00283FF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72326">
      <w:bodyDiv w:val="1"/>
      <w:marLeft w:val="0"/>
      <w:marRight w:val="0"/>
      <w:marTop w:val="0"/>
      <w:marBottom w:val="0"/>
      <w:divBdr>
        <w:top w:val="none" w:sz="0" w:space="0" w:color="auto"/>
        <w:left w:val="none" w:sz="0" w:space="0" w:color="auto"/>
        <w:bottom w:val="none" w:sz="0" w:space="0" w:color="auto"/>
        <w:right w:val="none" w:sz="0" w:space="0" w:color="auto"/>
      </w:divBdr>
    </w:div>
    <w:div w:id="18045988">
      <w:bodyDiv w:val="1"/>
      <w:marLeft w:val="0"/>
      <w:marRight w:val="0"/>
      <w:marTop w:val="0"/>
      <w:marBottom w:val="0"/>
      <w:divBdr>
        <w:top w:val="none" w:sz="0" w:space="0" w:color="auto"/>
        <w:left w:val="none" w:sz="0" w:space="0" w:color="auto"/>
        <w:bottom w:val="none" w:sz="0" w:space="0" w:color="auto"/>
        <w:right w:val="none" w:sz="0" w:space="0" w:color="auto"/>
      </w:divBdr>
    </w:div>
    <w:div w:id="19164642">
      <w:bodyDiv w:val="1"/>
      <w:marLeft w:val="0"/>
      <w:marRight w:val="0"/>
      <w:marTop w:val="0"/>
      <w:marBottom w:val="0"/>
      <w:divBdr>
        <w:top w:val="none" w:sz="0" w:space="0" w:color="auto"/>
        <w:left w:val="none" w:sz="0" w:space="0" w:color="auto"/>
        <w:bottom w:val="none" w:sz="0" w:space="0" w:color="auto"/>
        <w:right w:val="none" w:sz="0" w:space="0" w:color="auto"/>
      </w:divBdr>
    </w:div>
    <w:div w:id="24330836">
      <w:bodyDiv w:val="1"/>
      <w:marLeft w:val="0"/>
      <w:marRight w:val="0"/>
      <w:marTop w:val="0"/>
      <w:marBottom w:val="0"/>
      <w:divBdr>
        <w:top w:val="none" w:sz="0" w:space="0" w:color="auto"/>
        <w:left w:val="none" w:sz="0" w:space="0" w:color="auto"/>
        <w:bottom w:val="none" w:sz="0" w:space="0" w:color="auto"/>
        <w:right w:val="none" w:sz="0" w:space="0" w:color="auto"/>
      </w:divBdr>
    </w:div>
    <w:div w:id="35930369">
      <w:bodyDiv w:val="1"/>
      <w:marLeft w:val="0"/>
      <w:marRight w:val="0"/>
      <w:marTop w:val="0"/>
      <w:marBottom w:val="0"/>
      <w:divBdr>
        <w:top w:val="none" w:sz="0" w:space="0" w:color="auto"/>
        <w:left w:val="none" w:sz="0" w:space="0" w:color="auto"/>
        <w:bottom w:val="none" w:sz="0" w:space="0" w:color="auto"/>
        <w:right w:val="none" w:sz="0" w:space="0" w:color="auto"/>
      </w:divBdr>
      <w:divsChild>
        <w:div w:id="79719258">
          <w:marLeft w:val="0"/>
          <w:marRight w:val="0"/>
          <w:marTop w:val="0"/>
          <w:marBottom w:val="0"/>
          <w:divBdr>
            <w:top w:val="none" w:sz="0" w:space="0" w:color="auto"/>
            <w:left w:val="none" w:sz="0" w:space="0" w:color="auto"/>
            <w:bottom w:val="none" w:sz="0" w:space="0" w:color="auto"/>
            <w:right w:val="none" w:sz="0" w:space="0" w:color="auto"/>
          </w:divBdr>
          <w:divsChild>
            <w:div w:id="1181354448">
              <w:marLeft w:val="0"/>
              <w:marRight w:val="0"/>
              <w:marTop w:val="0"/>
              <w:marBottom w:val="0"/>
              <w:divBdr>
                <w:top w:val="none" w:sz="0" w:space="0" w:color="auto"/>
                <w:left w:val="none" w:sz="0" w:space="0" w:color="auto"/>
                <w:bottom w:val="none" w:sz="0" w:space="0" w:color="auto"/>
                <w:right w:val="none" w:sz="0" w:space="0" w:color="auto"/>
              </w:divBdr>
              <w:divsChild>
                <w:div w:id="1244340014">
                  <w:marLeft w:val="0"/>
                  <w:marRight w:val="0"/>
                  <w:marTop w:val="0"/>
                  <w:marBottom w:val="0"/>
                  <w:divBdr>
                    <w:top w:val="none" w:sz="0" w:space="0" w:color="auto"/>
                    <w:left w:val="none" w:sz="0" w:space="0" w:color="auto"/>
                    <w:bottom w:val="none" w:sz="0" w:space="0" w:color="auto"/>
                    <w:right w:val="none" w:sz="0" w:space="0" w:color="auto"/>
                  </w:divBdr>
                  <w:divsChild>
                    <w:div w:id="1329672591">
                      <w:marLeft w:val="0"/>
                      <w:marRight w:val="0"/>
                      <w:marTop w:val="0"/>
                      <w:marBottom w:val="0"/>
                      <w:divBdr>
                        <w:top w:val="none" w:sz="0" w:space="0" w:color="auto"/>
                        <w:left w:val="none" w:sz="0" w:space="0" w:color="auto"/>
                        <w:bottom w:val="none" w:sz="0" w:space="0" w:color="auto"/>
                        <w:right w:val="none" w:sz="0" w:space="0" w:color="auto"/>
                      </w:divBdr>
                      <w:divsChild>
                        <w:div w:id="1078096773">
                          <w:marLeft w:val="0"/>
                          <w:marRight w:val="0"/>
                          <w:marTop w:val="0"/>
                          <w:marBottom w:val="0"/>
                          <w:divBdr>
                            <w:top w:val="none" w:sz="0" w:space="0" w:color="auto"/>
                            <w:left w:val="none" w:sz="0" w:space="0" w:color="auto"/>
                            <w:bottom w:val="none" w:sz="0" w:space="0" w:color="auto"/>
                            <w:right w:val="none" w:sz="0" w:space="0" w:color="auto"/>
                          </w:divBdr>
                          <w:divsChild>
                            <w:div w:id="438640791">
                              <w:marLeft w:val="0"/>
                              <w:marRight w:val="0"/>
                              <w:marTop w:val="0"/>
                              <w:marBottom w:val="0"/>
                              <w:divBdr>
                                <w:top w:val="none" w:sz="0" w:space="0" w:color="auto"/>
                                <w:left w:val="none" w:sz="0" w:space="0" w:color="auto"/>
                                <w:bottom w:val="none" w:sz="0" w:space="0" w:color="auto"/>
                                <w:right w:val="none" w:sz="0" w:space="0" w:color="auto"/>
                              </w:divBdr>
                              <w:divsChild>
                                <w:div w:id="226963433">
                                  <w:marLeft w:val="0"/>
                                  <w:marRight w:val="0"/>
                                  <w:marTop w:val="0"/>
                                  <w:marBottom w:val="0"/>
                                  <w:divBdr>
                                    <w:top w:val="none" w:sz="0" w:space="0" w:color="auto"/>
                                    <w:left w:val="none" w:sz="0" w:space="0" w:color="auto"/>
                                    <w:bottom w:val="none" w:sz="0" w:space="0" w:color="auto"/>
                                    <w:right w:val="none" w:sz="0" w:space="0" w:color="auto"/>
                                  </w:divBdr>
                                  <w:divsChild>
                                    <w:div w:id="896210572">
                                      <w:marLeft w:val="0"/>
                                      <w:marRight w:val="0"/>
                                      <w:marTop w:val="0"/>
                                      <w:marBottom w:val="75"/>
                                      <w:divBdr>
                                        <w:top w:val="single" w:sz="6" w:space="0" w:color="C3CED9"/>
                                        <w:left w:val="single" w:sz="6" w:space="0" w:color="C3CED9"/>
                                        <w:bottom w:val="single" w:sz="6" w:space="0" w:color="C3CED9"/>
                                        <w:right w:val="single" w:sz="6" w:space="0" w:color="C3CED9"/>
                                      </w:divBdr>
                                      <w:divsChild>
                                        <w:div w:id="126688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060609">
      <w:bodyDiv w:val="1"/>
      <w:marLeft w:val="0"/>
      <w:marRight w:val="0"/>
      <w:marTop w:val="0"/>
      <w:marBottom w:val="0"/>
      <w:divBdr>
        <w:top w:val="none" w:sz="0" w:space="0" w:color="auto"/>
        <w:left w:val="none" w:sz="0" w:space="0" w:color="auto"/>
        <w:bottom w:val="none" w:sz="0" w:space="0" w:color="auto"/>
        <w:right w:val="none" w:sz="0" w:space="0" w:color="auto"/>
      </w:divBdr>
    </w:div>
    <w:div w:id="42946145">
      <w:bodyDiv w:val="1"/>
      <w:marLeft w:val="0"/>
      <w:marRight w:val="0"/>
      <w:marTop w:val="0"/>
      <w:marBottom w:val="0"/>
      <w:divBdr>
        <w:top w:val="none" w:sz="0" w:space="0" w:color="auto"/>
        <w:left w:val="none" w:sz="0" w:space="0" w:color="auto"/>
        <w:bottom w:val="none" w:sz="0" w:space="0" w:color="auto"/>
        <w:right w:val="none" w:sz="0" w:space="0" w:color="auto"/>
      </w:divBdr>
      <w:divsChild>
        <w:div w:id="1448504284">
          <w:marLeft w:val="0"/>
          <w:marRight w:val="0"/>
          <w:marTop w:val="0"/>
          <w:marBottom w:val="0"/>
          <w:divBdr>
            <w:top w:val="none" w:sz="0" w:space="0" w:color="auto"/>
            <w:left w:val="none" w:sz="0" w:space="0" w:color="auto"/>
            <w:bottom w:val="none" w:sz="0" w:space="0" w:color="auto"/>
            <w:right w:val="none" w:sz="0" w:space="0" w:color="auto"/>
          </w:divBdr>
          <w:divsChild>
            <w:div w:id="1369334660">
              <w:marLeft w:val="0"/>
              <w:marRight w:val="0"/>
              <w:marTop w:val="0"/>
              <w:marBottom w:val="0"/>
              <w:divBdr>
                <w:top w:val="none" w:sz="0" w:space="0" w:color="auto"/>
                <w:left w:val="none" w:sz="0" w:space="0" w:color="auto"/>
                <w:bottom w:val="none" w:sz="0" w:space="0" w:color="auto"/>
                <w:right w:val="none" w:sz="0" w:space="0" w:color="auto"/>
              </w:divBdr>
              <w:divsChild>
                <w:div w:id="1896819136">
                  <w:marLeft w:val="0"/>
                  <w:marRight w:val="0"/>
                  <w:marTop w:val="0"/>
                  <w:marBottom w:val="0"/>
                  <w:divBdr>
                    <w:top w:val="none" w:sz="0" w:space="0" w:color="auto"/>
                    <w:left w:val="none" w:sz="0" w:space="0" w:color="auto"/>
                    <w:bottom w:val="none" w:sz="0" w:space="0" w:color="auto"/>
                    <w:right w:val="none" w:sz="0" w:space="0" w:color="auto"/>
                  </w:divBdr>
                  <w:divsChild>
                    <w:div w:id="645361318">
                      <w:marLeft w:val="150"/>
                      <w:marRight w:val="0"/>
                      <w:marTop w:val="0"/>
                      <w:marBottom w:val="0"/>
                      <w:divBdr>
                        <w:top w:val="none" w:sz="0" w:space="0" w:color="auto"/>
                        <w:left w:val="none" w:sz="0" w:space="0" w:color="auto"/>
                        <w:bottom w:val="none" w:sz="0" w:space="0" w:color="auto"/>
                        <w:right w:val="none" w:sz="0" w:space="0" w:color="auto"/>
                      </w:divBdr>
                      <w:divsChild>
                        <w:div w:id="663556789">
                          <w:marLeft w:val="0"/>
                          <w:marRight w:val="0"/>
                          <w:marTop w:val="0"/>
                          <w:marBottom w:val="150"/>
                          <w:divBdr>
                            <w:top w:val="none" w:sz="0" w:space="0" w:color="auto"/>
                            <w:left w:val="none" w:sz="0" w:space="0" w:color="auto"/>
                            <w:bottom w:val="none" w:sz="0" w:space="0" w:color="auto"/>
                            <w:right w:val="none" w:sz="0" w:space="0" w:color="auto"/>
                          </w:divBdr>
                          <w:divsChild>
                            <w:div w:id="1011177846">
                              <w:marLeft w:val="0"/>
                              <w:marRight w:val="0"/>
                              <w:marTop w:val="0"/>
                              <w:marBottom w:val="0"/>
                              <w:divBdr>
                                <w:top w:val="none" w:sz="0" w:space="0" w:color="auto"/>
                                <w:left w:val="none" w:sz="0" w:space="0" w:color="auto"/>
                                <w:bottom w:val="none" w:sz="0" w:space="0" w:color="auto"/>
                                <w:right w:val="none" w:sz="0" w:space="0" w:color="auto"/>
                              </w:divBdr>
                              <w:divsChild>
                                <w:div w:id="669723586">
                                  <w:marLeft w:val="0"/>
                                  <w:marRight w:val="0"/>
                                  <w:marTop w:val="0"/>
                                  <w:marBottom w:val="0"/>
                                  <w:divBdr>
                                    <w:top w:val="none" w:sz="0" w:space="0" w:color="auto"/>
                                    <w:left w:val="none" w:sz="0" w:space="0" w:color="auto"/>
                                    <w:bottom w:val="none" w:sz="0" w:space="0" w:color="auto"/>
                                    <w:right w:val="none" w:sz="0" w:space="0" w:color="auto"/>
                                  </w:divBdr>
                                  <w:divsChild>
                                    <w:div w:id="208433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480889">
      <w:bodyDiv w:val="1"/>
      <w:marLeft w:val="0"/>
      <w:marRight w:val="0"/>
      <w:marTop w:val="0"/>
      <w:marBottom w:val="0"/>
      <w:divBdr>
        <w:top w:val="none" w:sz="0" w:space="0" w:color="auto"/>
        <w:left w:val="none" w:sz="0" w:space="0" w:color="auto"/>
        <w:bottom w:val="none" w:sz="0" w:space="0" w:color="auto"/>
        <w:right w:val="none" w:sz="0" w:space="0" w:color="auto"/>
      </w:divBdr>
      <w:divsChild>
        <w:div w:id="1150364668">
          <w:marLeft w:val="0"/>
          <w:marRight w:val="0"/>
          <w:marTop w:val="0"/>
          <w:marBottom w:val="0"/>
          <w:divBdr>
            <w:top w:val="none" w:sz="0" w:space="0" w:color="auto"/>
            <w:left w:val="none" w:sz="0" w:space="0" w:color="auto"/>
            <w:bottom w:val="none" w:sz="0" w:space="0" w:color="auto"/>
            <w:right w:val="none" w:sz="0" w:space="0" w:color="auto"/>
          </w:divBdr>
          <w:divsChild>
            <w:div w:id="2083479487">
              <w:marLeft w:val="0"/>
              <w:marRight w:val="0"/>
              <w:marTop w:val="0"/>
              <w:marBottom w:val="0"/>
              <w:divBdr>
                <w:top w:val="single" w:sz="6" w:space="7" w:color="DDDDDD"/>
                <w:left w:val="single" w:sz="6" w:space="7" w:color="DDDDDD"/>
                <w:bottom w:val="single" w:sz="6" w:space="7" w:color="DDDDDD"/>
                <w:right w:val="single" w:sz="6" w:space="7" w:color="DDDDDD"/>
              </w:divBdr>
              <w:divsChild>
                <w:div w:id="1675719801">
                  <w:marLeft w:val="0"/>
                  <w:marRight w:val="0"/>
                  <w:marTop w:val="0"/>
                  <w:marBottom w:val="0"/>
                  <w:divBdr>
                    <w:top w:val="single" w:sz="6" w:space="5" w:color="DDDDDD"/>
                    <w:left w:val="single" w:sz="6" w:space="5" w:color="DDDDDD"/>
                    <w:bottom w:val="single" w:sz="6" w:space="5" w:color="DDDDDD"/>
                    <w:right w:val="single" w:sz="6" w:space="5" w:color="DDDDDD"/>
                  </w:divBdr>
                  <w:divsChild>
                    <w:div w:id="1700470258">
                      <w:marLeft w:val="0"/>
                      <w:marRight w:val="0"/>
                      <w:marTop w:val="0"/>
                      <w:marBottom w:val="0"/>
                      <w:divBdr>
                        <w:top w:val="none" w:sz="0" w:space="0" w:color="auto"/>
                        <w:left w:val="none" w:sz="0" w:space="0" w:color="auto"/>
                        <w:bottom w:val="none" w:sz="0" w:space="0" w:color="auto"/>
                        <w:right w:val="none" w:sz="0" w:space="0" w:color="auto"/>
                      </w:divBdr>
                      <w:divsChild>
                        <w:div w:id="1540237921">
                          <w:marLeft w:val="300"/>
                          <w:marRight w:val="300"/>
                          <w:marTop w:val="300"/>
                          <w:marBottom w:val="300"/>
                          <w:divBdr>
                            <w:top w:val="none" w:sz="0" w:space="0" w:color="auto"/>
                            <w:left w:val="none" w:sz="0" w:space="0" w:color="auto"/>
                            <w:bottom w:val="none" w:sz="0" w:space="0" w:color="auto"/>
                            <w:right w:val="none" w:sz="0" w:space="0" w:color="auto"/>
                          </w:divBdr>
                          <w:divsChild>
                            <w:div w:id="101708146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346018">
      <w:bodyDiv w:val="1"/>
      <w:marLeft w:val="0"/>
      <w:marRight w:val="0"/>
      <w:marTop w:val="0"/>
      <w:marBottom w:val="0"/>
      <w:divBdr>
        <w:top w:val="none" w:sz="0" w:space="0" w:color="auto"/>
        <w:left w:val="none" w:sz="0" w:space="0" w:color="auto"/>
        <w:bottom w:val="none" w:sz="0" w:space="0" w:color="auto"/>
        <w:right w:val="none" w:sz="0" w:space="0" w:color="auto"/>
      </w:divBdr>
      <w:divsChild>
        <w:div w:id="2114133901">
          <w:marLeft w:val="0"/>
          <w:marRight w:val="0"/>
          <w:marTop w:val="0"/>
          <w:marBottom w:val="0"/>
          <w:divBdr>
            <w:top w:val="none" w:sz="0" w:space="0" w:color="auto"/>
            <w:left w:val="none" w:sz="0" w:space="0" w:color="auto"/>
            <w:bottom w:val="none" w:sz="0" w:space="0" w:color="auto"/>
            <w:right w:val="none" w:sz="0" w:space="0" w:color="auto"/>
          </w:divBdr>
        </w:div>
      </w:divsChild>
    </w:div>
    <w:div w:id="60298582">
      <w:bodyDiv w:val="1"/>
      <w:marLeft w:val="0"/>
      <w:marRight w:val="0"/>
      <w:marTop w:val="0"/>
      <w:marBottom w:val="0"/>
      <w:divBdr>
        <w:top w:val="none" w:sz="0" w:space="0" w:color="auto"/>
        <w:left w:val="none" w:sz="0" w:space="0" w:color="auto"/>
        <w:bottom w:val="none" w:sz="0" w:space="0" w:color="auto"/>
        <w:right w:val="none" w:sz="0" w:space="0" w:color="auto"/>
      </w:divBdr>
    </w:div>
    <w:div w:id="67963382">
      <w:bodyDiv w:val="1"/>
      <w:marLeft w:val="0"/>
      <w:marRight w:val="0"/>
      <w:marTop w:val="0"/>
      <w:marBottom w:val="0"/>
      <w:divBdr>
        <w:top w:val="none" w:sz="0" w:space="0" w:color="auto"/>
        <w:left w:val="none" w:sz="0" w:space="0" w:color="auto"/>
        <w:bottom w:val="none" w:sz="0" w:space="0" w:color="auto"/>
        <w:right w:val="none" w:sz="0" w:space="0" w:color="auto"/>
      </w:divBdr>
      <w:divsChild>
        <w:div w:id="1038899383">
          <w:marLeft w:val="0"/>
          <w:marRight w:val="0"/>
          <w:marTop w:val="0"/>
          <w:marBottom w:val="0"/>
          <w:divBdr>
            <w:top w:val="none" w:sz="0" w:space="0" w:color="auto"/>
            <w:left w:val="none" w:sz="0" w:space="0" w:color="auto"/>
            <w:bottom w:val="none" w:sz="0" w:space="0" w:color="auto"/>
            <w:right w:val="none" w:sz="0" w:space="0" w:color="auto"/>
          </w:divBdr>
          <w:divsChild>
            <w:div w:id="274562455">
              <w:marLeft w:val="0"/>
              <w:marRight w:val="0"/>
              <w:marTop w:val="150"/>
              <w:marBottom w:val="150"/>
              <w:divBdr>
                <w:top w:val="none" w:sz="0" w:space="0" w:color="auto"/>
                <w:left w:val="none" w:sz="0" w:space="0" w:color="auto"/>
                <w:bottom w:val="none" w:sz="0" w:space="0" w:color="auto"/>
                <w:right w:val="none" w:sz="0" w:space="0" w:color="auto"/>
              </w:divBdr>
              <w:divsChild>
                <w:div w:id="2038308489">
                  <w:marLeft w:val="-3150"/>
                  <w:marRight w:val="0"/>
                  <w:marTop w:val="0"/>
                  <w:marBottom w:val="0"/>
                  <w:divBdr>
                    <w:top w:val="none" w:sz="0" w:space="0" w:color="auto"/>
                    <w:left w:val="none" w:sz="0" w:space="0" w:color="auto"/>
                    <w:bottom w:val="none" w:sz="0" w:space="0" w:color="auto"/>
                    <w:right w:val="none" w:sz="0" w:space="0" w:color="auto"/>
                  </w:divBdr>
                  <w:divsChild>
                    <w:div w:id="1406682944">
                      <w:marLeft w:val="3150"/>
                      <w:marRight w:val="0"/>
                      <w:marTop w:val="0"/>
                      <w:marBottom w:val="0"/>
                      <w:divBdr>
                        <w:top w:val="single" w:sz="6" w:space="1" w:color="000000"/>
                        <w:left w:val="single" w:sz="6" w:space="1" w:color="000000"/>
                        <w:bottom w:val="single" w:sz="6" w:space="1" w:color="000000"/>
                        <w:right w:val="single" w:sz="6" w:space="1" w:color="000000"/>
                      </w:divBdr>
                      <w:divsChild>
                        <w:div w:id="1712653238">
                          <w:marLeft w:val="300"/>
                          <w:marRight w:val="300"/>
                          <w:marTop w:val="300"/>
                          <w:marBottom w:val="300"/>
                          <w:divBdr>
                            <w:top w:val="none" w:sz="0" w:space="0" w:color="auto"/>
                            <w:left w:val="none" w:sz="0" w:space="0" w:color="auto"/>
                            <w:bottom w:val="none" w:sz="0" w:space="0" w:color="auto"/>
                            <w:right w:val="none" w:sz="0" w:space="0" w:color="auto"/>
                          </w:divBdr>
                          <w:divsChild>
                            <w:div w:id="99812130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934780">
      <w:bodyDiv w:val="1"/>
      <w:marLeft w:val="0"/>
      <w:marRight w:val="0"/>
      <w:marTop w:val="0"/>
      <w:marBottom w:val="0"/>
      <w:divBdr>
        <w:top w:val="none" w:sz="0" w:space="0" w:color="auto"/>
        <w:left w:val="none" w:sz="0" w:space="0" w:color="auto"/>
        <w:bottom w:val="none" w:sz="0" w:space="0" w:color="auto"/>
        <w:right w:val="none" w:sz="0" w:space="0" w:color="auto"/>
      </w:divBdr>
    </w:div>
    <w:div w:id="77755734">
      <w:bodyDiv w:val="1"/>
      <w:marLeft w:val="0"/>
      <w:marRight w:val="0"/>
      <w:marTop w:val="0"/>
      <w:marBottom w:val="0"/>
      <w:divBdr>
        <w:top w:val="none" w:sz="0" w:space="0" w:color="auto"/>
        <w:left w:val="none" w:sz="0" w:space="0" w:color="auto"/>
        <w:bottom w:val="none" w:sz="0" w:space="0" w:color="auto"/>
        <w:right w:val="none" w:sz="0" w:space="0" w:color="auto"/>
      </w:divBdr>
      <w:divsChild>
        <w:div w:id="2136217301">
          <w:marLeft w:val="0"/>
          <w:marRight w:val="0"/>
          <w:marTop w:val="0"/>
          <w:marBottom w:val="0"/>
          <w:divBdr>
            <w:top w:val="none" w:sz="0" w:space="0" w:color="auto"/>
            <w:left w:val="none" w:sz="0" w:space="0" w:color="auto"/>
            <w:bottom w:val="none" w:sz="0" w:space="0" w:color="auto"/>
            <w:right w:val="none" w:sz="0" w:space="0" w:color="auto"/>
          </w:divBdr>
          <w:divsChild>
            <w:div w:id="163866721">
              <w:marLeft w:val="0"/>
              <w:marRight w:val="0"/>
              <w:marTop w:val="0"/>
              <w:marBottom w:val="0"/>
              <w:divBdr>
                <w:top w:val="single" w:sz="6" w:space="7" w:color="DDDDDD"/>
                <w:left w:val="single" w:sz="6" w:space="7" w:color="DDDDDD"/>
                <w:bottom w:val="single" w:sz="6" w:space="7" w:color="DDDDDD"/>
                <w:right w:val="single" w:sz="6" w:space="7" w:color="DDDDDD"/>
              </w:divBdr>
              <w:divsChild>
                <w:div w:id="155267082">
                  <w:marLeft w:val="0"/>
                  <w:marRight w:val="0"/>
                  <w:marTop w:val="0"/>
                  <w:marBottom w:val="0"/>
                  <w:divBdr>
                    <w:top w:val="single" w:sz="6" w:space="5" w:color="DDDDDD"/>
                    <w:left w:val="single" w:sz="6" w:space="5" w:color="DDDDDD"/>
                    <w:bottom w:val="single" w:sz="6" w:space="5" w:color="DDDDDD"/>
                    <w:right w:val="single" w:sz="6" w:space="5" w:color="DDDDDD"/>
                  </w:divBdr>
                  <w:divsChild>
                    <w:div w:id="1590040411">
                      <w:marLeft w:val="0"/>
                      <w:marRight w:val="0"/>
                      <w:marTop w:val="0"/>
                      <w:marBottom w:val="0"/>
                      <w:divBdr>
                        <w:top w:val="none" w:sz="0" w:space="0" w:color="auto"/>
                        <w:left w:val="none" w:sz="0" w:space="0" w:color="auto"/>
                        <w:bottom w:val="none" w:sz="0" w:space="0" w:color="auto"/>
                        <w:right w:val="none" w:sz="0" w:space="0" w:color="auto"/>
                      </w:divBdr>
                      <w:divsChild>
                        <w:div w:id="1120226282">
                          <w:marLeft w:val="300"/>
                          <w:marRight w:val="300"/>
                          <w:marTop w:val="300"/>
                          <w:marBottom w:val="300"/>
                          <w:divBdr>
                            <w:top w:val="none" w:sz="0" w:space="0" w:color="auto"/>
                            <w:left w:val="none" w:sz="0" w:space="0" w:color="auto"/>
                            <w:bottom w:val="none" w:sz="0" w:space="0" w:color="auto"/>
                            <w:right w:val="none" w:sz="0" w:space="0" w:color="auto"/>
                          </w:divBdr>
                          <w:divsChild>
                            <w:div w:id="135981824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13653">
      <w:bodyDiv w:val="1"/>
      <w:marLeft w:val="0"/>
      <w:marRight w:val="0"/>
      <w:marTop w:val="0"/>
      <w:marBottom w:val="0"/>
      <w:divBdr>
        <w:top w:val="none" w:sz="0" w:space="0" w:color="auto"/>
        <w:left w:val="none" w:sz="0" w:space="0" w:color="auto"/>
        <w:bottom w:val="none" w:sz="0" w:space="0" w:color="auto"/>
        <w:right w:val="none" w:sz="0" w:space="0" w:color="auto"/>
      </w:divBdr>
    </w:div>
    <w:div w:id="126434816">
      <w:bodyDiv w:val="1"/>
      <w:marLeft w:val="0"/>
      <w:marRight w:val="0"/>
      <w:marTop w:val="0"/>
      <w:marBottom w:val="0"/>
      <w:divBdr>
        <w:top w:val="none" w:sz="0" w:space="0" w:color="auto"/>
        <w:left w:val="none" w:sz="0" w:space="0" w:color="auto"/>
        <w:bottom w:val="none" w:sz="0" w:space="0" w:color="auto"/>
        <w:right w:val="none" w:sz="0" w:space="0" w:color="auto"/>
      </w:divBdr>
    </w:div>
    <w:div w:id="128131335">
      <w:bodyDiv w:val="1"/>
      <w:marLeft w:val="0"/>
      <w:marRight w:val="0"/>
      <w:marTop w:val="0"/>
      <w:marBottom w:val="0"/>
      <w:divBdr>
        <w:top w:val="none" w:sz="0" w:space="0" w:color="auto"/>
        <w:left w:val="none" w:sz="0" w:space="0" w:color="auto"/>
        <w:bottom w:val="none" w:sz="0" w:space="0" w:color="auto"/>
        <w:right w:val="none" w:sz="0" w:space="0" w:color="auto"/>
      </w:divBdr>
    </w:div>
    <w:div w:id="152835435">
      <w:bodyDiv w:val="1"/>
      <w:marLeft w:val="0"/>
      <w:marRight w:val="0"/>
      <w:marTop w:val="0"/>
      <w:marBottom w:val="0"/>
      <w:divBdr>
        <w:top w:val="none" w:sz="0" w:space="0" w:color="auto"/>
        <w:left w:val="none" w:sz="0" w:space="0" w:color="auto"/>
        <w:bottom w:val="none" w:sz="0" w:space="0" w:color="auto"/>
        <w:right w:val="none" w:sz="0" w:space="0" w:color="auto"/>
      </w:divBdr>
      <w:divsChild>
        <w:div w:id="1449812332">
          <w:marLeft w:val="0"/>
          <w:marRight w:val="0"/>
          <w:marTop w:val="0"/>
          <w:marBottom w:val="0"/>
          <w:divBdr>
            <w:top w:val="none" w:sz="0" w:space="0" w:color="auto"/>
            <w:left w:val="none" w:sz="0" w:space="0" w:color="auto"/>
            <w:bottom w:val="none" w:sz="0" w:space="0" w:color="auto"/>
            <w:right w:val="none" w:sz="0" w:space="0" w:color="auto"/>
          </w:divBdr>
          <w:divsChild>
            <w:div w:id="1247038705">
              <w:marLeft w:val="0"/>
              <w:marRight w:val="0"/>
              <w:marTop w:val="0"/>
              <w:marBottom w:val="0"/>
              <w:divBdr>
                <w:top w:val="none" w:sz="0" w:space="0" w:color="auto"/>
                <w:left w:val="none" w:sz="0" w:space="0" w:color="auto"/>
                <w:bottom w:val="none" w:sz="0" w:space="0" w:color="auto"/>
                <w:right w:val="none" w:sz="0" w:space="0" w:color="auto"/>
              </w:divBdr>
              <w:divsChild>
                <w:div w:id="533883306">
                  <w:marLeft w:val="0"/>
                  <w:marRight w:val="0"/>
                  <w:marTop w:val="0"/>
                  <w:marBottom w:val="0"/>
                  <w:divBdr>
                    <w:top w:val="none" w:sz="0" w:space="0" w:color="auto"/>
                    <w:left w:val="none" w:sz="0" w:space="0" w:color="auto"/>
                    <w:bottom w:val="none" w:sz="0" w:space="0" w:color="auto"/>
                    <w:right w:val="none" w:sz="0" w:space="0" w:color="auto"/>
                  </w:divBdr>
                  <w:divsChild>
                    <w:div w:id="1147211764">
                      <w:marLeft w:val="0"/>
                      <w:marRight w:val="0"/>
                      <w:marTop w:val="0"/>
                      <w:marBottom w:val="0"/>
                      <w:divBdr>
                        <w:top w:val="none" w:sz="0" w:space="0" w:color="auto"/>
                        <w:left w:val="none" w:sz="0" w:space="0" w:color="auto"/>
                        <w:bottom w:val="none" w:sz="0" w:space="0" w:color="auto"/>
                        <w:right w:val="none" w:sz="0" w:space="0" w:color="auto"/>
                      </w:divBdr>
                      <w:divsChild>
                        <w:div w:id="2038315104">
                          <w:marLeft w:val="0"/>
                          <w:marRight w:val="0"/>
                          <w:marTop w:val="0"/>
                          <w:marBottom w:val="0"/>
                          <w:divBdr>
                            <w:top w:val="none" w:sz="0" w:space="0" w:color="auto"/>
                            <w:left w:val="none" w:sz="0" w:space="0" w:color="auto"/>
                            <w:bottom w:val="none" w:sz="0" w:space="0" w:color="auto"/>
                            <w:right w:val="none" w:sz="0" w:space="0" w:color="auto"/>
                          </w:divBdr>
                          <w:divsChild>
                            <w:div w:id="1428580853">
                              <w:marLeft w:val="0"/>
                              <w:marRight w:val="0"/>
                              <w:marTop w:val="0"/>
                              <w:marBottom w:val="0"/>
                              <w:divBdr>
                                <w:top w:val="none" w:sz="0" w:space="0" w:color="auto"/>
                                <w:left w:val="none" w:sz="0" w:space="0" w:color="auto"/>
                                <w:bottom w:val="none" w:sz="0" w:space="0" w:color="auto"/>
                                <w:right w:val="none" w:sz="0" w:space="0" w:color="auto"/>
                              </w:divBdr>
                              <w:divsChild>
                                <w:div w:id="274336431">
                                  <w:marLeft w:val="0"/>
                                  <w:marRight w:val="0"/>
                                  <w:marTop w:val="0"/>
                                  <w:marBottom w:val="0"/>
                                  <w:divBdr>
                                    <w:top w:val="single" w:sz="6" w:space="0" w:color="FADEC4"/>
                                    <w:left w:val="single" w:sz="6" w:space="0" w:color="FADEC4"/>
                                    <w:bottom w:val="single" w:sz="6" w:space="0" w:color="FADEC4"/>
                                    <w:right w:val="single" w:sz="6" w:space="0" w:color="FADEC4"/>
                                  </w:divBdr>
                                  <w:divsChild>
                                    <w:div w:id="1079252096">
                                      <w:marLeft w:val="0"/>
                                      <w:marRight w:val="0"/>
                                      <w:marTop w:val="0"/>
                                      <w:marBottom w:val="0"/>
                                      <w:divBdr>
                                        <w:top w:val="none" w:sz="0" w:space="0" w:color="auto"/>
                                        <w:left w:val="none" w:sz="0" w:space="0" w:color="auto"/>
                                        <w:bottom w:val="none" w:sz="0" w:space="0" w:color="auto"/>
                                        <w:right w:val="none" w:sz="0" w:space="0" w:color="auto"/>
                                      </w:divBdr>
                                      <w:divsChild>
                                        <w:div w:id="75767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789912">
      <w:bodyDiv w:val="1"/>
      <w:marLeft w:val="0"/>
      <w:marRight w:val="0"/>
      <w:marTop w:val="0"/>
      <w:marBottom w:val="0"/>
      <w:divBdr>
        <w:top w:val="none" w:sz="0" w:space="0" w:color="auto"/>
        <w:left w:val="none" w:sz="0" w:space="0" w:color="auto"/>
        <w:bottom w:val="none" w:sz="0" w:space="0" w:color="auto"/>
        <w:right w:val="none" w:sz="0" w:space="0" w:color="auto"/>
      </w:divBdr>
      <w:divsChild>
        <w:div w:id="939289654">
          <w:marLeft w:val="0"/>
          <w:marRight w:val="0"/>
          <w:marTop w:val="0"/>
          <w:marBottom w:val="0"/>
          <w:divBdr>
            <w:top w:val="none" w:sz="0" w:space="0" w:color="auto"/>
            <w:left w:val="none" w:sz="0" w:space="0" w:color="auto"/>
            <w:bottom w:val="none" w:sz="0" w:space="0" w:color="auto"/>
            <w:right w:val="none" w:sz="0" w:space="0" w:color="auto"/>
          </w:divBdr>
          <w:divsChild>
            <w:div w:id="1213422690">
              <w:marLeft w:val="0"/>
              <w:marRight w:val="0"/>
              <w:marTop w:val="150"/>
              <w:marBottom w:val="150"/>
              <w:divBdr>
                <w:top w:val="none" w:sz="0" w:space="0" w:color="auto"/>
                <w:left w:val="none" w:sz="0" w:space="0" w:color="auto"/>
                <w:bottom w:val="none" w:sz="0" w:space="0" w:color="auto"/>
                <w:right w:val="none" w:sz="0" w:space="0" w:color="auto"/>
              </w:divBdr>
              <w:divsChild>
                <w:div w:id="442304761">
                  <w:marLeft w:val="-3150"/>
                  <w:marRight w:val="0"/>
                  <w:marTop w:val="0"/>
                  <w:marBottom w:val="0"/>
                  <w:divBdr>
                    <w:top w:val="none" w:sz="0" w:space="0" w:color="auto"/>
                    <w:left w:val="none" w:sz="0" w:space="0" w:color="auto"/>
                    <w:bottom w:val="none" w:sz="0" w:space="0" w:color="auto"/>
                    <w:right w:val="none" w:sz="0" w:space="0" w:color="auto"/>
                  </w:divBdr>
                  <w:divsChild>
                    <w:div w:id="2063478981">
                      <w:marLeft w:val="3150"/>
                      <w:marRight w:val="0"/>
                      <w:marTop w:val="0"/>
                      <w:marBottom w:val="0"/>
                      <w:divBdr>
                        <w:top w:val="single" w:sz="6" w:space="1" w:color="000000"/>
                        <w:left w:val="single" w:sz="6" w:space="1" w:color="000000"/>
                        <w:bottom w:val="single" w:sz="6" w:space="1" w:color="000000"/>
                        <w:right w:val="single" w:sz="6" w:space="1" w:color="000000"/>
                      </w:divBdr>
                      <w:divsChild>
                        <w:div w:id="1240602055">
                          <w:marLeft w:val="300"/>
                          <w:marRight w:val="300"/>
                          <w:marTop w:val="300"/>
                          <w:marBottom w:val="300"/>
                          <w:divBdr>
                            <w:top w:val="none" w:sz="0" w:space="0" w:color="auto"/>
                            <w:left w:val="none" w:sz="0" w:space="0" w:color="auto"/>
                            <w:bottom w:val="none" w:sz="0" w:space="0" w:color="auto"/>
                            <w:right w:val="none" w:sz="0" w:space="0" w:color="auto"/>
                          </w:divBdr>
                          <w:divsChild>
                            <w:div w:id="1088424722">
                              <w:marLeft w:val="0"/>
                              <w:marRight w:val="0"/>
                              <w:marTop w:val="300"/>
                              <w:marBottom w:val="0"/>
                              <w:divBdr>
                                <w:top w:val="none" w:sz="0" w:space="0" w:color="auto"/>
                                <w:left w:val="none" w:sz="0" w:space="0" w:color="auto"/>
                                <w:bottom w:val="none" w:sz="0" w:space="0" w:color="auto"/>
                                <w:right w:val="none" w:sz="0" w:space="0" w:color="auto"/>
                              </w:divBdr>
                              <w:divsChild>
                                <w:div w:id="1710837954">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919530">
      <w:bodyDiv w:val="1"/>
      <w:marLeft w:val="0"/>
      <w:marRight w:val="0"/>
      <w:marTop w:val="0"/>
      <w:marBottom w:val="0"/>
      <w:divBdr>
        <w:top w:val="none" w:sz="0" w:space="0" w:color="auto"/>
        <w:left w:val="none" w:sz="0" w:space="0" w:color="auto"/>
        <w:bottom w:val="none" w:sz="0" w:space="0" w:color="auto"/>
        <w:right w:val="none" w:sz="0" w:space="0" w:color="auto"/>
      </w:divBdr>
    </w:div>
    <w:div w:id="185368442">
      <w:bodyDiv w:val="1"/>
      <w:marLeft w:val="0"/>
      <w:marRight w:val="0"/>
      <w:marTop w:val="0"/>
      <w:marBottom w:val="0"/>
      <w:divBdr>
        <w:top w:val="none" w:sz="0" w:space="0" w:color="auto"/>
        <w:left w:val="none" w:sz="0" w:space="0" w:color="auto"/>
        <w:bottom w:val="none" w:sz="0" w:space="0" w:color="auto"/>
        <w:right w:val="none" w:sz="0" w:space="0" w:color="auto"/>
      </w:divBdr>
      <w:divsChild>
        <w:div w:id="1478837723">
          <w:marLeft w:val="0"/>
          <w:marRight w:val="0"/>
          <w:marTop w:val="0"/>
          <w:marBottom w:val="0"/>
          <w:divBdr>
            <w:top w:val="none" w:sz="0" w:space="0" w:color="auto"/>
            <w:left w:val="none" w:sz="0" w:space="0" w:color="auto"/>
            <w:bottom w:val="none" w:sz="0" w:space="0" w:color="auto"/>
            <w:right w:val="none" w:sz="0" w:space="0" w:color="auto"/>
          </w:divBdr>
          <w:divsChild>
            <w:div w:id="112557420">
              <w:marLeft w:val="0"/>
              <w:marRight w:val="0"/>
              <w:marTop w:val="0"/>
              <w:marBottom w:val="0"/>
              <w:divBdr>
                <w:top w:val="none" w:sz="0" w:space="0" w:color="auto"/>
                <w:left w:val="none" w:sz="0" w:space="0" w:color="auto"/>
                <w:bottom w:val="none" w:sz="0" w:space="0" w:color="auto"/>
                <w:right w:val="none" w:sz="0" w:space="0" w:color="auto"/>
              </w:divBdr>
              <w:divsChild>
                <w:div w:id="1375930976">
                  <w:marLeft w:val="0"/>
                  <w:marRight w:val="0"/>
                  <w:marTop w:val="0"/>
                  <w:marBottom w:val="0"/>
                  <w:divBdr>
                    <w:top w:val="none" w:sz="0" w:space="0" w:color="auto"/>
                    <w:left w:val="none" w:sz="0" w:space="0" w:color="auto"/>
                    <w:bottom w:val="none" w:sz="0" w:space="0" w:color="auto"/>
                    <w:right w:val="none" w:sz="0" w:space="0" w:color="auto"/>
                  </w:divBdr>
                  <w:divsChild>
                    <w:div w:id="109445566">
                      <w:marLeft w:val="0"/>
                      <w:marRight w:val="0"/>
                      <w:marTop w:val="0"/>
                      <w:marBottom w:val="0"/>
                      <w:divBdr>
                        <w:top w:val="none" w:sz="0" w:space="0" w:color="auto"/>
                        <w:left w:val="none" w:sz="0" w:space="0" w:color="auto"/>
                        <w:bottom w:val="none" w:sz="0" w:space="0" w:color="auto"/>
                        <w:right w:val="none" w:sz="0" w:space="0" w:color="auto"/>
                      </w:divBdr>
                      <w:divsChild>
                        <w:div w:id="507061047">
                          <w:marLeft w:val="0"/>
                          <w:marRight w:val="0"/>
                          <w:marTop w:val="0"/>
                          <w:marBottom w:val="0"/>
                          <w:divBdr>
                            <w:top w:val="none" w:sz="0" w:space="0" w:color="auto"/>
                            <w:left w:val="none" w:sz="0" w:space="0" w:color="auto"/>
                            <w:bottom w:val="none" w:sz="0" w:space="0" w:color="auto"/>
                            <w:right w:val="none" w:sz="0" w:space="0" w:color="auto"/>
                          </w:divBdr>
                          <w:divsChild>
                            <w:div w:id="752895692">
                              <w:marLeft w:val="0"/>
                              <w:marRight w:val="0"/>
                              <w:marTop w:val="0"/>
                              <w:marBottom w:val="0"/>
                              <w:divBdr>
                                <w:top w:val="none" w:sz="0" w:space="0" w:color="auto"/>
                                <w:left w:val="none" w:sz="0" w:space="0" w:color="auto"/>
                                <w:bottom w:val="none" w:sz="0" w:space="0" w:color="auto"/>
                                <w:right w:val="none" w:sz="0" w:space="0" w:color="auto"/>
                              </w:divBdr>
                              <w:divsChild>
                                <w:div w:id="450590579">
                                  <w:marLeft w:val="0"/>
                                  <w:marRight w:val="0"/>
                                  <w:marTop w:val="0"/>
                                  <w:marBottom w:val="0"/>
                                  <w:divBdr>
                                    <w:top w:val="single" w:sz="6" w:space="0" w:color="FADEC4"/>
                                    <w:left w:val="single" w:sz="6" w:space="0" w:color="FADEC4"/>
                                    <w:bottom w:val="single" w:sz="6" w:space="0" w:color="FADEC4"/>
                                    <w:right w:val="single" w:sz="6" w:space="0" w:color="FADEC4"/>
                                  </w:divBdr>
                                  <w:divsChild>
                                    <w:div w:id="1096825057">
                                      <w:marLeft w:val="0"/>
                                      <w:marRight w:val="0"/>
                                      <w:marTop w:val="0"/>
                                      <w:marBottom w:val="0"/>
                                      <w:divBdr>
                                        <w:top w:val="none" w:sz="0" w:space="0" w:color="auto"/>
                                        <w:left w:val="none" w:sz="0" w:space="0" w:color="auto"/>
                                        <w:bottom w:val="none" w:sz="0" w:space="0" w:color="auto"/>
                                        <w:right w:val="none" w:sz="0" w:space="0" w:color="auto"/>
                                      </w:divBdr>
                                      <w:divsChild>
                                        <w:div w:id="8677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328130">
      <w:bodyDiv w:val="1"/>
      <w:marLeft w:val="0"/>
      <w:marRight w:val="0"/>
      <w:marTop w:val="0"/>
      <w:marBottom w:val="0"/>
      <w:divBdr>
        <w:top w:val="none" w:sz="0" w:space="0" w:color="auto"/>
        <w:left w:val="none" w:sz="0" w:space="0" w:color="auto"/>
        <w:bottom w:val="none" w:sz="0" w:space="0" w:color="auto"/>
        <w:right w:val="none" w:sz="0" w:space="0" w:color="auto"/>
      </w:divBdr>
    </w:div>
    <w:div w:id="214237310">
      <w:bodyDiv w:val="1"/>
      <w:marLeft w:val="0"/>
      <w:marRight w:val="0"/>
      <w:marTop w:val="0"/>
      <w:marBottom w:val="0"/>
      <w:divBdr>
        <w:top w:val="none" w:sz="0" w:space="0" w:color="auto"/>
        <w:left w:val="none" w:sz="0" w:space="0" w:color="auto"/>
        <w:bottom w:val="none" w:sz="0" w:space="0" w:color="auto"/>
        <w:right w:val="none" w:sz="0" w:space="0" w:color="auto"/>
      </w:divBdr>
    </w:div>
    <w:div w:id="224682141">
      <w:bodyDiv w:val="1"/>
      <w:marLeft w:val="0"/>
      <w:marRight w:val="0"/>
      <w:marTop w:val="0"/>
      <w:marBottom w:val="0"/>
      <w:divBdr>
        <w:top w:val="none" w:sz="0" w:space="0" w:color="auto"/>
        <w:left w:val="none" w:sz="0" w:space="0" w:color="auto"/>
        <w:bottom w:val="none" w:sz="0" w:space="0" w:color="auto"/>
        <w:right w:val="none" w:sz="0" w:space="0" w:color="auto"/>
      </w:divBdr>
    </w:div>
    <w:div w:id="227888890">
      <w:bodyDiv w:val="1"/>
      <w:marLeft w:val="0"/>
      <w:marRight w:val="0"/>
      <w:marTop w:val="0"/>
      <w:marBottom w:val="0"/>
      <w:divBdr>
        <w:top w:val="none" w:sz="0" w:space="0" w:color="auto"/>
        <w:left w:val="none" w:sz="0" w:space="0" w:color="auto"/>
        <w:bottom w:val="none" w:sz="0" w:space="0" w:color="auto"/>
        <w:right w:val="none" w:sz="0" w:space="0" w:color="auto"/>
      </w:divBdr>
    </w:div>
    <w:div w:id="232856989">
      <w:bodyDiv w:val="1"/>
      <w:marLeft w:val="0"/>
      <w:marRight w:val="0"/>
      <w:marTop w:val="0"/>
      <w:marBottom w:val="0"/>
      <w:divBdr>
        <w:top w:val="none" w:sz="0" w:space="0" w:color="auto"/>
        <w:left w:val="none" w:sz="0" w:space="0" w:color="auto"/>
        <w:bottom w:val="none" w:sz="0" w:space="0" w:color="auto"/>
        <w:right w:val="none" w:sz="0" w:space="0" w:color="auto"/>
      </w:divBdr>
    </w:div>
    <w:div w:id="236793480">
      <w:bodyDiv w:val="1"/>
      <w:marLeft w:val="0"/>
      <w:marRight w:val="0"/>
      <w:marTop w:val="0"/>
      <w:marBottom w:val="0"/>
      <w:divBdr>
        <w:top w:val="none" w:sz="0" w:space="0" w:color="auto"/>
        <w:left w:val="none" w:sz="0" w:space="0" w:color="auto"/>
        <w:bottom w:val="none" w:sz="0" w:space="0" w:color="auto"/>
        <w:right w:val="none" w:sz="0" w:space="0" w:color="auto"/>
      </w:divBdr>
    </w:div>
    <w:div w:id="266037294">
      <w:bodyDiv w:val="1"/>
      <w:marLeft w:val="0"/>
      <w:marRight w:val="0"/>
      <w:marTop w:val="0"/>
      <w:marBottom w:val="0"/>
      <w:divBdr>
        <w:top w:val="none" w:sz="0" w:space="0" w:color="auto"/>
        <w:left w:val="none" w:sz="0" w:space="0" w:color="auto"/>
        <w:bottom w:val="none" w:sz="0" w:space="0" w:color="auto"/>
        <w:right w:val="none" w:sz="0" w:space="0" w:color="auto"/>
      </w:divBdr>
      <w:divsChild>
        <w:div w:id="115414632">
          <w:marLeft w:val="0"/>
          <w:marRight w:val="0"/>
          <w:marTop w:val="0"/>
          <w:marBottom w:val="0"/>
          <w:divBdr>
            <w:top w:val="none" w:sz="0" w:space="0" w:color="auto"/>
            <w:left w:val="none" w:sz="0" w:space="0" w:color="auto"/>
            <w:bottom w:val="none" w:sz="0" w:space="0" w:color="auto"/>
            <w:right w:val="none" w:sz="0" w:space="0" w:color="auto"/>
          </w:divBdr>
          <w:divsChild>
            <w:div w:id="1960645323">
              <w:marLeft w:val="0"/>
              <w:marRight w:val="0"/>
              <w:marTop w:val="0"/>
              <w:marBottom w:val="0"/>
              <w:divBdr>
                <w:top w:val="single" w:sz="6" w:space="7" w:color="DDDDDD"/>
                <w:left w:val="single" w:sz="6" w:space="7" w:color="DDDDDD"/>
                <w:bottom w:val="single" w:sz="6" w:space="7" w:color="DDDDDD"/>
                <w:right w:val="single" w:sz="6" w:space="7" w:color="DDDDDD"/>
              </w:divBdr>
              <w:divsChild>
                <w:div w:id="2088991399">
                  <w:marLeft w:val="0"/>
                  <w:marRight w:val="0"/>
                  <w:marTop w:val="0"/>
                  <w:marBottom w:val="0"/>
                  <w:divBdr>
                    <w:top w:val="single" w:sz="6" w:space="5" w:color="DDDDDD"/>
                    <w:left w:val="single" w:sz="6" w:space="5" w:color="DDDDDD"/>
                    <w:bottom w:val="single" w:sz="6" w:space="5" w:color="DDDDDD"/>
                    <w:right w:val="single" w:sz="6" w:space="5" w:color="DDDDDD"/>
                  </w:divBdr>
                  <w:divsChild>
                    <w:div w:id="164635437">
                      <w:marLeft w:val="0"/>
                      <w:marRight w:val="0"/>
                      <w:marTop w:val="0"/>
                      <w:marBottom w:val="0"/>
                      <w:divBdr>
                        <w:top w:val="none" w:sz="0" w:space="0" w:color="auto"/>
                        <w:left w:val="none" w:sz="0" w:space="0" w:color="auto"/>
                        <w:bottom w:val="none" w:sz="0" w:space="0" w:color="auto"/>
                        <w:right w:val="none" w:sz="0" w:space="0" w:color="auto"/>
                      </w:divBdr>
                      <w:divsChild>
                        <w:div w:id="353582888">
                          <w:marLeft w:val="300"/>
                          <w:marRight w:val="300"/>
                          <w:marTop w:val="300"/>
                          <w:marBottom w:val="300"/>
                          <w:divBdr>
                            <w:top w:val="none" w:sz="0" w:space="0" w:color="auto"/>
                            <w:left w:val="none" w:sz="0" w:space="0" w:color="auto"/>
                            <w:bottom w:val="none" w:sz="0" w:space="0" w:color="auto"/>
                            <w:right w:val="none" w:sz="0" w:space="0" w:color="auto"/>
                          </w:divBdr>
                          <w:divsChild>
                            <w:div w:id="155080191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7956168">
      <w:bodyDiv w:val="1"/>
      <w:marLeft w:val="0"/>
      <w:marRight w:val="0"/>
      <w:marTop w:val="0"/>
      <w:marBottom w:val="0"/>
      <w:divBdr>
        <w:top w:val="none" w:sz="0" w:space="0" w:color="auto"/>
        <w:left w:val="none" w:sz="0" w:space="0" w:color="auto"/>
        <w:bottom w:val="none" w:sz="0" w:space="0" w:color="auto"/>
        <w:right w:val="none" w:sz="0" w:space="0" w:color="auto"/>
      </w:divBdr>
    </w:div>
    <w:div w:id="278415754">
      <w:bodyDiv w:val="1"/>
      <w:marLeft w:val="0"/>
      <w:marRight w:val="0"/>
      <w:marTop w:val="0"/>
      <w:marBottom w:val="0"/>
      <w:divBdr>
        <w:top w:val="none" w:sz="0" w:space="0" w:color="auto"/>
        <w:left w:val="none" w:sz="0" w:space="0" w:color="auto"/>
        <w:bottom w:val="none" w:sz="0" w:space="0" w:color="auto"/>
        <w:right w:val="none" w:sz="0" w:space="0" w:color="auto"/>
      </w:divBdr>
      <w:divsChild>
        <w:div w:id="1142581706">
          <w:marLeft w:val="0"/>
          <w:marRight w:val="0"/>
          <w:marTop w:val="0"/>
          <w:marBottom w:val="0"/>
          <w:divBdr>
            <w:top w:val="none" w:sz="0" w:space="0" w:color="auto"/>
            <w:left w:val="none" w:sz="0" w:space="0" w:color="auto"/>
            <w:bottom w:val="none" w:sz="0" w:space="0" w:color="auto"/>
            <w:right w:val="none" w:sz="0" w:space="0" w:color="auto"/>
          </w:divBdr>
          <w:divsChild>
            <w:div w:id="1729650233">
              <w:marLeft w:val="0"/>
              <w:marRight w:val="0"/>
              <w:marTop w:val="0"/>
              <w:marBottom w:val="0"/>
              <w:divBdr>
                <w:top w:val="none" w:sz="0" w:space="0" w:color="auto"/>
                <w:left w:val="none" w:sz="0" w:space="0" w:color="auto"/>
                <w:bottom w:val="none" w:sz="0" w:space="0" w:color="auto"/>
                <w:right w:val="none" w:sz="0" w:space="0" w:color="auto"/>
              </w:divBdr>
              <w:divsChild>
                <w:div w:id="1237084143">
                  <w:marLeft w:val="0"/>
                  <w:marRight w:val="0"/>
                  <w:marTop w:val="0"/>
                  <w:marBottom w:val="0"/>
                  <w:divBdr>
                    <w:top w:val="none" w:sz="0" w:space="0" w:color="auto"/>
                    <w:left w:val="none" w:sz="0" w:space="0" w:color="auto"/>
                    <w:bottom w:val="none" w:sz="0" w:space="0" w:color="auto"/>
                    <w:right w:val="none" w:sz="0" w:space="0" w:color="auto"/>
                  </w:divBdr>
                  <w:divsChild>
                    <w:div w:id="1602761700">
                      <w:marLeft w:val="150"/>
                      <w:marRight w:val="0"/>
                      <w:marTop w:val="0"/>
                      <w:marBottom w:val="0"/>
                      <w:divBdr>
                        <w:top w:val="none" w:sz="0" w:space="0" w:color="auto"/>
                        <w:left w:val="none" w:sz="0" w:space="0" w:color="auto"/>
                        <w:bottom w:val="none" w:sz="0" w:space="0" w:color="auto"/>
                        <w:right w:val="none" w:sz="0" w:space="0" w:color="auto"/>
                      </w:divBdr>
                      <w:divsChild>
                        <w:div w:id="2125954433">
                          <w:marLeft w:val="0"/>
                          <w:marRight w:val="0"/>
                          <w:marTop w:val="0"/>
                          <w:marBottom w:val="150"/>
                          <w:divBdr>
                            <w:top w:val="none" w:sz="0" w:space="0" w:color="auto"/>
                            <w:left w:val="none" w:sz="0" w:space="0" w:color="auto"/>
                            <w:bottom w:val="none" w:sz="0" w:space="0" w:color="auto"/>
                            <w:right w:val="none" w:sz="0" w:space="0" w:color="auto"/>
                          </w:divBdr>
                          <w:divsChild>
                            <w:div w:id="1280994265">
                              <w:marLeft w:val="0"/>
                              <w:marRight w:val="0"/>
                              <w:marTop w:val="0"/>
                              <w:marBottom w:val="0"/>
                              <w:divBdr>
                                <w:top w:val="none" w:sz="0" w:space="0" w:color="auto"/>
                                <w:left w:val="none" w:sz="0" w:space="0" w:color="auto"/>
                                <w:bottom w:val="none" w:sz="0" w:space="0" w:color="auto"/>
                                <w:right w:val="none" w:sz="0" w:space="0" w:color="auto"/>
                              </w:divBdr>
                              <w:divsChild>
                                <w:div w:id="134615003">
                                  <w:marLeft w:val="0"/>
                                  <w:marRight w:val="0"/>
                                  <w:marTop w:val="0"/>
                                  <w:marBottom w:val="0"/>
                                  <w:divBdr>
                                    <w:top w:val="none" w:sz="0" w:space="0" w:color="auto"/>
                                    <w:left w:val="none" w:sz="0" w:space="0" w:color="auto"/>
                                    <w:bottom w:val="none" w:sz="0" w:space="0" w:color="auto"/>
                                    <w:right w:val="none" w:sz="0" w:space="0" w:color="auto"/>
                                  </w:divBdr>
                                  <w:divsChild>
                                    <w:div w:id="2140411665">
                                      <w:marLeft w:val="0"/>
                                      <w:marRight w:val="0"/>
                                      <w:marTop w:val="0"/>
                                      <w:marBottom w:val="0"/>
                                      <w:divBdr>
                                        <w:top w:val="none" w:sz="0" w:space="0" w:color="auto"/>
                                        <w:left w:val="none" w:sz="0" w:space="0" w:color="auto"/>
                                        <w:bottom w:val="none" w:sz="0" w:space="0" w:color="auto"/>
                                        <w:right w:val="none" w:sz="0" w:space="0" w:color="auto"/>
                                      </w:divBdr>
                                      <w:divsChild>
                                        <w:div w:id="2120757328">
                                          <w:marLeft w:val="0"/>
                                          <w:marRight w:val="0"/>
                                          <w:marTop w:val="0"/>
                                          <w:marBottom w:val="0"/>
                                          <w:divBdr>
                                            <w:top w:val="none" w:sz="0" w:space="0" w:color="auto"/>
                                            <w:left w:val="none" w:sz="0" w:space="0" w:color="auto"/>
                                            <w:bottom w:val="none" w:sz="0" w:space="0" w:color="auto"/>
                                            <w:right w:val="none" w:sz="0" w:space="0" w:color="auto"/>
                                          </w:divBdr>
                                        </w:div>
                                        <w:div w:id="364330945">
                                          <w:marLeft w:val="0"/>
                                          <w:marRight w:val="0"/>
                                          <w:marTop w:val="0"/>
                                          <w:marBottom w:val="0"/>
                                          <w:divBdr>
                                            <w:top w:val="none" w:sz="0" w:space="0" w:color="auto"/>
                                            <w:left w:val="none" w:sz="0" w:space="0" w:color="auto"/>
                                            <w:bottom w:val="none" w:sz="0" w:space="0" w:color="auto"/>
                                            <w:right w:val="none" w:sz="0" w:space="0" w:color="auto"/>
                                          </w:divBdr>
                                        </w:div>
                                        <w:div w:id="1879124065">
                                          <w:marLeft w:val="0"/>
                                          <w:marRight w:val="0"/>
                                          <w:marTop w:val="0"/>
                                          <w:marBottom w:val="0"/>
                                          <w:divBdr>
                                            <w:top w:val="none" w:sz="0" w:space="0" w:color="auto"/>
                                            <w:left w:val="none" w:sz="0" w:space="0" w:color="auto"/>
                                            <w:bottom w:val="none" w:sz="0" w:space="0" w:color="auto"/>
                                            <w:right w:val="none" w:sz="0" w:space="0" w:color="auto"/>
                                          </w:divBdr>
                                        </w:div>
                                        <w:div w:id="760373943">
                                          <w:marLeft w:val="0"/>
                                          <w:marRight w:val="0"/>
                                          <w:marTop w:val="0"/>
                                          <w:marBottom w:val="0"/>
                                          <w:divBdr>
                                            <w:top w:val="none" w:sz="0" w:space="0" w:color="auto"/>
                                            <w:left w:val="none" w:sz="0" w:space="0" w:color="auto"/>
                                            <w:bottom w:val="none" w:sz="0" w:space="0" w:color="auto"/>
                                            <w:right w:val="none" w:sz="0" w:space="0" w:color="auto"/>
                                          </w:divBdr>
                                        </w:div>
                                        <w:div w:id="749818048">
                                          <w:marLeft w:val="0"/>
                                          <w:marRight w:val="0"/>
                                          <w:marTop w:val="0"/>
                                          <w:marBottom w:val="0"/>
                                          <w:divBdr>
                                            <w:top w:val="none" w:sz="0" w:space="0" w:color="auto"/>
                                            <w:left w:val="none" w:sz="0" w:space="0" w:color="auto"/>
                                            <w:bottom w:val="none" w:sz="0" w:space="0" w:color="auto"/>
                                            <w:right w:val="none" w:sz="0" w:space="0" w:color="auto"/>
                                          </w:divBdr>
                                        </w:div>
                                        <w:div w:id="1816337582">
                                          <w:marLeft w:val="0"/>
                                          <w:marRight w:val="0"/>
                                          <w:marTop w:val="0"/>
                                          <w:marBottom w:val="0"/>
                                          <w:divBdr>
                                            <w:top w:val="none" w:sz="0" w:space="0" w:color="auto"/>
                                            <w:left w:val="none" w:sz="0" w:space="0" w:color="auto"/>
                                            <w:bottom w:val="none" w:sz="0" w:space="0" w:color="auto"/>
                                            <w:right w:val="none" w:sz="0" w:space="0" w:color="auto"/>
                                          </w:divBdr>
                                        </w:div>
                                        <w:div w:id="1547720584">
                                          <w:marLeft w:val="0"/>
                                          <w:marRight w:val="0"/>
                                          <w:marTop w:val="0"/>
                                          <w:marBottom w:val="0"/>
                                          <w:divBdr>
                                            <w:top w:val="none" w:sz="0" w:space="0" w:color="auto"/>
                                            <w:left w:val="none" w:sz="0" w:space="0" w:color="auto"/>
                                            <w:bottom w:val="none" w:sz="0" w:space="0" w:color="auto"/>
                                            <w:right w:val="none" w:sz="0" w:space="0" w:color="auto"/>
                                          </w:divBdr>
                                        </w:div>
                                        <w:div w:id="719401915">
                                          <w:marLeft w:val="0"/>
                                          <w:marRight w:val="0"/>
                                          <w:marTop w:val="0"/>
                                          <w:marBottom w:val="0"/>
                                          <w:divBdr>
                                            <w:top w:val="none" w:sz="0" w:space="0" w:color="auto"/>
                                            <w:left w:val="none" w:sz="0" w:space="0" w:color="auto"/>
                                            <w:bottom w:val="none" w:sz="0" w:space="0" w:color="auto"/>
                                            <w:right w:val="none" w:sz="0" w:space="0" w:color="auto"/>
                                          </w:divBdr>
                                        </w:div>
                                        <w:div w:id="878051808">
                                          <w:marLeft w:val="0"/>
                                          <w:marRight w:val="0"/>
                                          <w:marTop w:val="0"/>
                                          <w:marBottom w:val="0"/>
                                          <w:divBdr>
                                            <w:top w:val="none" w:sz="0" w:space="0" w:color="auto"/>
                                            <w:left w:val="none" w:sz="0" w:space="0" w:color="auto"/>
                                            <w:bottom w:val="none" w:sz="0" w:space="0" w:color="auto"/>
                                            <w:right w:val="none" w:sz="0" w:space="0" w:color="auto"/>
                                          </w:divBdr>
                                        </w:div>
                                        <w:div w:id="1723021959">
                                          <w:marLeft w:val="0"/>
                                          <w:marRight w:val="0"/>
                                          <w:marTop w:val="0"/>
                                          <w:marBottom w:val="0"/>
                                          <w:divBdr>
                                            <w:top w:val="none" w:sz="0" w:space="0" w:color="auto"/>
                                            <w:left w:val="none" w:sz="0" w:space="0" w:color="auto"/>
                                            <w:bottom w:val="none" w:sz="0" w:space="0" w:color="auto"/>
                                            <w:right w:val="none" w:sz="0" w:space="0" w:color="auto"/>
                                          </w:divBdr>
                                        </w:div>
                                        <w:div w:id="184386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6861598">
      <w:bodyDiv w:val="1"/>
      <w:marLeft w:val="0"/>
      <w:marRight w:val="0"/>
      <w:marTop w:val="0"/>
      <w:marBottom w:val="0"/>
      <w:divBdr>
        <w:top w:val="none" w:sz="0" w:space="0" w:color="auto"/>
        <w:left w:val="none" w:sz="0" w:space="0" w:color="auto"/>
        <w:bottom w:val="none" w:sz="0" w:space="0" w:color="auto"/>
        <w:right w:val="none" w:sz="0" w:space="0" w:color="auto"/>
      </w:divBdr>
    </w:div>
    <w:div w:id="289552970">
      <w:bodyDiv w:val="1"/>
      <w:marLeft w:val="0"/>
      <w:marRight w:val="0"/>
      <w:marTop w:val="100"/>
      <w:marBottom w:val="100"/>
      <w:divBdr>
        <w:top w:val="none" w:sz="0" w:space="0" w:color="auto"/>
        <w:left w:val="none" w:sz="0" w:space="0" w:color="auto"/>
        <w:bottom w:val="none" w:sz="0" w:space="0" w:color="auto"/>
        <w:right w:val="none" w:sz="0" w:space="0" w:color="auto"/>
      </w:divBdr>
      <w:divsChild>
        <w:div w:id="889026816">
          <w:marLeft w:val="0"/>
          <w:marRight w:val="0"/>
          <w:marTop w:val="0"/>
          <w:marBottom w:val="0"/>
          <w:divBdr>
            <w:top w:val="none" w:sz="0" w:space="0" w:color="auto"/>
            <w:left w:val="none" w:sz="0" w:space="0" w:color="auto"/>
            <w:bottom w:val="none" w:sz="0" w:space="0" w:color="auto"/>
            <w:right w:val="none" w:sz="0" w:space="0" w:color="auto"/>
          </w:divBdr>
          <w:divsChild>
            <w:div w:id="376661100">
              <w:marLeft w:val="0"/>
              <w:marRight w:val="0"/>
              <w:marTop w:val="0"/>
              <w:marBottom w:val="0"/>
              <w:divBdr>
                <w:top w:val="none" w:sz="0" w:space="0" w:color="auto"/>
                <w:left w:val="none" w:sz="0" w:space="0" w:color="auto"/>
                <w:bottom w:val="none" w:sz="0" w:space="0" w:color="auto"/>
                <w:right w:val="none" w:sz="0" w:space="0" w:color="auto"/>
              </w:divBdr>
              <w:divsChild>
                <w:div w:id="1055936625">
                  <w:marLeft w:val="0"/>
                  <w:marRight w:val="0"/>
                  <w:marTop w:val="0"/>
                  <w:marBottom w:val="0"/>
                  <w:divBdr>
                    <w:top w:val="none" w:sz="0" w:space="0" w:color="auto"/>
                    <w:left w:val="none" w:sz="0" w:space="0" w:color="auto"/>
                    <w:bottom w:val="none" w:sz="0" w:space="0" w:color="auto"/>
                    <w:right w:val="none" w:sz="0" w:space="0" w:color="auto"/>
                  </w:divBdr>
                  <w:divsChild>
                    <w:div w:id="1220172041">
                      <w:marLeft w:val="0"/>
                      <w:marRight w:val="0"/>
                      <w:marTop w:val="0"/>
                      <w:marBottom w:val="0"/>
                      <w:divBdr>
                        <w:top w:val="none" w:sz="0" w:space="0" w:color="auto"/>
                        <w:left w:val="none" w:sz="0" w:space="0" w:color="auto"/>
                        <w:bottom w:val="none" w:sz="0" w:space="0" w:color="auto"/>
                        <w:right w:val="none" w:sz="0" w:space="0" w:color="auto"/>
                      </w:divBdr>
                      <w:divsChild>
                        <w:div w:id="1139571576">
                          <w:marLeft w:val="0"/>
                          <w:marRight w:val="0"/>
                          <w:marTop w:val="0"/>
                          <w:marBottom w:val="0"/>
                          <w:divBdr>
                            <w:top w:val="none" w:sz="0" w:space="0" w:color="auto"/>
                            <w:left w:val="none" w:sz="0" w:space="0" w:color="auto"/>
                            <w:bottom w:val="none" w:sz="0" w:space="0" w:color="auto"/>
                            <w:right w:val="none" w:sz="0" w:space="0" w:color="auto"/>
                          </w:divBdr>
                          <w:divsChild>
                            <w:div w:id="260837395">
                              <w:marLeft w:val="0"/>
                              <w:marRight w:val="0"/>
                              <w:marTop w:val="0"/>
                              <w:marBottom w:val="0"/>
                              <w:divBdr>
                                <w:top w:val="none" w:sz="0" w:space="0" w:color="auto"/>
                                <w:left w:val="none" w:sz="0" w:space="0" w:color="auto"/>
                                <w:bottom w:val="none" w:sz="0" w:space="0" w:color="auto"/>
                                <w:right w:val="none" w:sz="0" w:space="0" w:color="auto"/>
                              </w:divBdr>
                              <w:divsChild>
                                <w:div w:id="2005695971">
                                  <w:marLeft w:val="0"/>
                                  <w:marRight w:val="0"/>
                                  <w:marTop w:val="0"/>
                                  <w:marBottom w:val="0"/>
                                  <w:divBdr>
                                    <w:top w:val="none" w:sz="0" w:space="0" w:color="auto"/>
                                    <w:left w:val="none" w:sz="0" w:space="0" w:color="auto"/>
                                    <w:bottom w:val="none" w:sz="0" w:space="0" w:color="auto"/>
                                    <w:right w:val="none" w:sz="0" w:space="0" w:color="auto"/>
                                  </w:divBdr>
                                  <w:divsChild>
                                    <w:div w:id="839588142">
                                      <w:marLeft w:val="0"/>
                                      <w:marRight w:val="0"/>
                                      <w:marTop w:val="0"/>
                                      <w:marBottom w:val="0"/>
                                      <w:divBdr>
                                        <w:top w:val="none" w:sz="0" w:space="0" w:color="auto"/>
                                        <w:left w:val="none" w:sz="0" w:space="0" w:color="auto"/>
                                        <w:bottom w:val="none" w:sz="0" w:space="0" w:color="auto"/>
                                        <w:right w:val="none" w:sz="0" w:space="0" w:color="auto"/>
                                      </w:divBdr>
                                      <w:divsChild>
                                        <w:div w:id="963541992">
                                          <w:marLeft w:val="0"/>
                                          <w:marRight w:val="0"/>
                                          <w:marTop w:val="0"/>
                                          <w:marBottom w:val="0"/>
                                          <w:divBdr>
                                            <w:top w:val="none" w:sz="0" w:space="0" w:color="auto"/>
                                            <w:left w:val="none" w:sz="0" w:space="0" w:color="auto"/>
                                            <w:bottom w:val="none" w:sz="0" w:space="0" w:color="auto"/>
                                            <w:right w:val="none" w:sz="0" w:space="0" w:color="auto"/>
                                          </w:divBdr>
                                          <w:divsChild>
                                            <w:div w:id="2109350305">
                                              <w:marLeft w:val="0"/>
                                              <w:marRight w:val="0"/>
                                              <w:marTop w:val="0"/>
                                              <w:marBottom w:val="0"/>
                                              <w:divBdr>
                                                <w:top w:val="none" w:sz="0" w:space="0" w:color="auto"/>
                                                <w:left w:val="none" w:sz="0" w:space="0" w:color="auto"/>
                                                <w:bottom w:val="none" w:sz="0" w:space="0" w:color="auto"/>
                                                <w:right w:val="none" w:sz="0" w:space="0" w:color="auto"/>
                                              </w:divBdr>
                                              <w:divsChild>
                                                <w:div w:id="941688058">
                                                  <w:marLeft w:val="0"/>
                                                  <w:marRight w:val="0"/>
                                                  <w:marTop w:val="0"/>
                                                  <w:marBottom w:val="0"/>
                                                  <w:divBdr>
                                                    <w:top w:val="none" w:sz="0" w:space="0" w:color="auto"/>
                                                    <w:left w:val="none" w:sz="0" w:space="0" w:color="auto"/>
                                                    <w:bottom w:val="none" w:sz="0" w:space="0" w:color="auto"/>
                                                    <w:right w:val="none" w:sz="0" w:space="0" w:color="auto"/>
                                                  </w:divBdr>
                                                  <w:divsChild>
                                                    <w:div w:id="1283918633">
                                                      <w:marLeft w:val="0"/>
                                                      <w:marRight w:val="0"/>
                                                      <w:marTop w:val="0"/>
                                                      <w:marBottom w:val="0"/>
                                                      <w:divBdr>
                                                        <w:top w:val="none" w:sz="0" w:space="0" w:color="auto"/>
                                                        <w:left w:val="none" w:sz="0" w:space="0" w:color="auto"/>
                                                        <w:bottom w:val="none" w:sz="0" w:space="0" w:color="auto"/>
                                                        <w:right w:val="none" w:sz="0" w:space="0" w:color="auto"/>
                                                      </w:divBdr>
                                                      <w:divsChild>
                                                        <w:div w:id="2106876653">
                                                          <w:marLeft w:val="0"/>
                                                          <w:marRight w:val="0"/>
                                                          <w:marTop w:val="0"/>
                                                          <w:marBottom w:val="0"/>
                                                          <w:divBdr>
                                                            <w:top w:val="none" w:sz="0" w:space="0" w:color="auto"/>
                                                            <w:left w:val="none" w:sz="0" w:space="0" w:color="auto"/>
                                                            <w:bottom w:val="none" w:sz="0" w:space="0" w:color="auto"/>
                                                            <w:right w:val="none" w:sz="0" w:space="0" w:color="auto"/>
                                                          </w:divBdr>
                                                          <w:divsChild>
                                                            <w:div w:id="1120999445">
                                                              <w:marLeft w:val="0"/>
                                                              <w:marRight w:val="0"/>
                                                              <w:marTop w:val="0"/>
                                                              <w:marBottom w:val="0"/>
                                                              <w:divBdr>
                                                                <w:top w:val="none" w:sz="0" w:space="0" w:color="auto"/>
                                                                <w:left w:val="none" w:sz="0" w:space="0" w:color="auto"/>
                                                                <w:bottom w:val="none" w:sz="0" w:space="0" w:color="auto"/>
                                                                <w:right w:val="none" w:sz="0" w:space="0" w:color="auto"/>
                                                              </w:divBdr>
                                                              <w:divsChild>
                                                                <w:div w:id="1654135671">
                                                                  <w:marLeft w:val="0"/>
                                                                  <w:marRight w:val="0"/>
                                                                  <w:marTop w:val="0"/>
                                                                  <w:marBottom w:val="0"/>
                                                                  <w:divBdr>
                                                                    <w:top w:val="none" w:sz="0" w:space="0" w:color="auto"/>
                                                                    <w:left w:val="none" w:sz="0" w:space="0" w:color="auto"/>
                                                                    <w:bottom w:val="none" w:sz="0" w:space="0" w:color="auto"/>
                                                                    <w:right w:val="none" w:sz="0" w:space="0" w:color="auto"/>
                                                                  </w:divBdr>
                                                                  <w:divsChild>
                                                                    <w:div w:id="1576357335">
                                                                      <w:marLeft w:val="0"/>
                                                                      <w:marRight w:val="0"/>
                                                                      <w:marTop w:val="0"/>
                                                                      <w:marBottom w:val="0"/>
                                                                      <w:divBdr>
                                                                        <w:top w:val="none" w:sz="0" w:space="0" w:color="auto"/>
                                                                        <w:left w:val="none" w:sz="0" w:space="0" w:color="auto"/>
                                                                        <w:bottom w:val="none" w:sz="0" w:space="0" w:color="auto"/>
                                                                        <w:right w:val="none" w:sz="0" w:space="0" w:color="auto"/>
                                                                      </w:divBdr>
                                                                      <w:divsChild>
                                                                        <w:div w:id="409936264">
                                                                          <w:marLeft w:val="0"/>
                                                                          <w:marRight w:val="0"/>
                                                                          <w:marTop w:val="0"/>
                                                                          <w:marBottom w:val="0"/>
                                                                          <w:divBdr>
                                                                            <w:top w:val="none" w:sz="0" w:space="0" w:color="auto"/>
                                                                            <w:left w:val="none" w:sz="0" w:space="0" w:color="auto"/>
                                                                            <w:bottom w:val="none" w:sz="0" w:space="0" w:color="auto"/>
                                                                            <w:right w:val="none" w:sz="0" w:space="0" w:color="auto"/>
                                                                          </w:divBdr>
                                                                          <w:divsChild>
                                                                            <w:div w:id="146854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94143516">
      <w:bodyDiv w:val="1"/>
      <w:marLeft w:val="0"/>
      <w:marRight w:val="0"/>
      <w:marTop w:val="0"/>
      <w:marBottom w:val="0"/>
      <w:divBdr>
        <w:top w:val="none" w:sz="0" w:space="0" w:color="auto"/>
        <w:left w:val="none" w:sz="0" w:space="0" w:color="auto"/>
        <w:bottom w:val="none" w:sz="0" w:space="0" w:color="auto"/>
        <w:right w:val="none" w:sz="0" w:space="0" w:color="auto"/>
      </w:divBdr>
      <w:divsChild>
        <w:div w:id="158814758">
          <w:marLeft w:val="0"/>
          <w:marRight w:val="0"/>
          <w:marTop w:val="0"/>
          <w:marBottom w:val="0"/>
          <w:divBdr>
            <w:top w:val="none" w:sz="0" w:space="0" w:color="auto"/>
            <w:left w:val="none" w:sz="0" w:space="0" w:color="auto"/>
            <w:bottom w:val="none" w:sz="0" w:space="0" w:color="auto"/>
            <w:right w:val="none" w:sz="0" w:space="0" w:color="auto"/>
          </w:divBdr>
          <w:divsChild>
            <w:div w:id="1510827686">
              <w:marLeft w:val="0"/>
              <w:marRight w:val="0"/>
              <w:marTop w:val="150"/>
              <w:marBottom w:val="150"/>
              <w:divBdr>
                <w:top w:val="none" w:sz="0" w:space="0" w:color="auto"/>
                <w:left w:val="none" w:sz="0" w:space="0" w:color="auto"/>
                <w:bottom w:val="none" w:sz="0" w:space="0" w:color="auto"/>
                <w:right w:val="none" w:sz="0" w:space="0" w:color="auto"/>
              </w:divBdr>
              <w:divsChild>
                <w:div w:id="1214461528">
                  <w:marLeft w:val="-3150"/>
                  <w:marRight w:val="0"/>
                  <w:marTop w:val="0"/>
                  <w:marBottom w:val="0"/>
                  <w:divBdr>
                    <w:top w:val="none" w:sz="0" w:space="0" w:color="auto"/>
                    <w:left w:val="none" w:sz="0" w:space="0" w:color="auto"/>
                    <w:bottom w:val="none" w:sz="0" w:space="0" w:color="auto"/>
                    <w:right w:val="none" w:sz="0" w:space="0" w:color="auto"/>
                  </w:divBdr>
                  <w:divsChild>
                    <w:div w:id="1693336669">
                      <w:marLeft w:val="3150"/>
                      <w:marRight w:val="0"/>
                      <w:marTop w:val="0"/>
                      <w:marBottom w:val="0"/>
                      <w:divBdr>
                        <w:top w:val="single" w:sz="6" w:space="1" w:color="000000"/>
                        <w:left w:val="single" w:sz="6" w:space="1" w:color="000000"/>
                        <w:bottom w:val="single" w:sz="6" w:space="1" w:color="000000"/>
                        <w:right w:val="single" w:sz="6" w:space="1" w:color="000000"/>
                      </w:divBdr>
                      <w:divsChild>
                        <w:div w:id="286816591">
                          <w:marLeft w:val="300"/>
                          <w:marRight w:val="300"/>
                          <w:marTop w:val="300"/>
                          <w:marBottom w:val="300"/>
                          <w:divBdr>
                            <w:top w:val="none" w:sz="0" w:space="0" w:color="auto"/>
                            <w:left w:val="none" w:sz="0" w:space="0" w:color="auto"/>
                            <w:bottom w:val="none" w:sz="0" w:space="0" w:color="auto"/>
                            <w:right w:val="none" w:sz="0" w:space="0" w:color="auto"/>
                          </w:divBdr>
                          <w:divsChild>
                            <w:div w:id="203032711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5570638">
      <w:bodyDiv w:val="1"/>
      <w:marLeft w:val="0"/>
      <w:marRight w:val="0"/>
      <w:marTop w:val="0"/>
      <w:marBottom w:val="0"/>
      <w:divBdr>
        <w:top w:val="none" w:sz="0" w:space="0" w:color="auto"/>
        <w:left w:val="none" w:sz="0" w:space="0" w:color="auto"/>
        <w:bottom w:val="none" w:sz="0" w:space="0" w:color="auto"/>
        <w:right w:val="none" w:sz="0" w:space="0" w:color="auto"/>
      </w:divBdr>
      <w:divsChild>
        <w:div w:id="1534146658">
          <w:marLeft w:val="0"/>
          <w:marRight w:val="0"/>
          <w:marTop w:val="0"/>
          <w:marBottom w:val="0"/>
          <w:divBdr>
            <w:top w:val="none" w:sz="0" w:space="0" w:color="auto"/>
            <w:left w:val="none" w:sz="0" w:space="0" w:color="auto"/>
            <w:bottom w:val="none" w:sz="0" w:space="0" w:color="auto"/>
            <w:right w:val="none" w:sz="0" w:space="0" w:color="auto"/>
          </w:divBdr>
          <w:divsChild>
            <w:div w:id="1712338907">
              <w:marLeft w:val="0"/>
              <w:marRight w:val="0"/>
              <w:marTop w:val="0"/>
              <w:marBottom w:val="0"/>
              <w:divBdr>
                <w:top w:val="none" w:sz="0" w:space="0" w:color="auto"/>
                <w:left w:val="none" w:sz="0" w:space="0" w:color="auto"/>
                <w:bottom w:val="none" w:sz="0" w:space="0" w:color="auto"/>
                <w:right w:val="none" w:sz="0" w:space="0" w:color="auto"/>
              </w:divBdr>
              <w:divsChild>
                <w:div w:id="177086942">
                  <w:marLeft w:val="0"/>
                  <w:marRight w:val="0"/>
                  <w:marTop w:val="0"/>
                  <w:marBottom w:val="0"/>
                  <w:divBdr>
                    <w:top w:val="single" w:sz="6" w:space="0" w:color="E5E5E5"/>
                    <w:left w:val="single" w:sz="6" w:space="0" w:color="E5E5E5"/>
                    <w:bottom w:val="single" w:sz="6" w:space="0" w:color="E5E5E5"/>
                    <w:right w:val="single" w:sz="6" w:space="0" w:color="E5E5E5"/>
                  </w:divBdr>
                  <w:divsChild>
                    <w:div w:id="1509908423">
                      <w:marLeft w:val="0"/>
                      <w:marRight w:val="0"/>
                      <w:marTop w:val="0"/>
                      <w:marBottom w:val="0"/>
                      <w:divBdr>
                        <w:top w:val="none" w:sz="0" w:space="0" w:color="auto"/>
                        <w:left w:val="none" w:sz="0" w:space="0" w:color="auto"/>
                        <w:bottom w:val="none" w:sz="0" w:space="0" w:color="auto"/>
                        <w:right w:val="none" w:sz="0" w:space="0" w:color="auto"/>
                      </w:divBdr>
                      <w:divsChild>
                        <w:div w:id="1503622488">
                          <w:marLeft w:val="0"/>
                          <w:marRight w:val="0"/>
                          <w:marTop w:val="0"/>
                          <w:marBottom w:val="0"/>
                          <w:divBdr>
                            <w:top w:val="none" w:sz="0" w:space="0" w:color="auto"/>
                            <w:left w:val="none" w:sz="0" w:space="0" w:color="auto"/>
                            <w:bottom w:val="none" w:sz="0" w:space="0" w:color="auto"/>
                            <w:right w:val="none" w:sz="0" w:space="0" w:color="auto"/>
                          </w:divBdr>
                          <w:divsChild>
                            <w:div w:id="838271972">
                              <w:marLeft w:val="0"/>
                              <w:marRight w:val="0"/>
                              <w:marTop w:val="0"/>
                              <w:marBottom w:val="0"/>
                              <w:divBdr>
                                <w:top w:val="none" w:sz="0" w:space="0" w:color="auto"/>
                                <w:left w:val="none" w:sz="0" w:space="0" w:color="auto"/>
                                <w:bottom w:val="none" w:sz="0" w:space="0" w:color="auto"/>
                                <w:right w:val="none" w:sz="0" w:space="0" w:color="auto"/>
                              </w:divBdr>
                              <w:divsChild>
                                <w:div w:id="21445150">
                                  <w:marLeft w:val="0"/>
                                  <w:marRight w:val="0"/>
                                  <w:marTop w:val="0"/>
                                  <w:marBottom w:val="0"/>
                                  <w:divBdr>
                                    <w:top w:val="none" w:sz="0" w:space="0" w:color="auto"/>
                                    <w:left w:val="none" w:sz="0" w:space="0" w:color="auto"/>
                                    <w:bottom w:val="none" w:sz="0" w:space="0" w:color="auto"/>
                                    <w:right w:val="none" w:sz="0" w:space="0" w:color="auto"/>
                                  </w:divBdr>
                                  <w:divsChild>
                                    <w:div w:id="433867354">
                                      <w:marLeft w:val="0"/>
                                      <w:marRight w:val="0"/>
                                      <w:marTop w:val="0"/>
                                      <w:marBottom w:val="0"/>
                                      <w:divBdr>
                                        <w:top w:val="none" w:sz="0" w:space="0" w:color="auto"/>
                                        <w:left w:val="none" w:sz="0" w:space="0" w:color="auto"/>
                                        <w:bottom w:val="none" w:sz="0" w:space="0" w:color="auto"/>
                                        <w:right w:val="none" w:sz="0" w:space="0" w:color="auto"/>
                                      </w:divBdr>
                                      <w:divsChild>
                                        <w:div w:id="12793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8927576">
      <w:bodyDiv w:val="1"/>
      <w:marLeft w:val="0"/>
      <w:marRight w:val="0"/>
      <w:marTop w:val="0"/>
      <w:marBottom w:val="0"/>
      <w:divBdr>
        <w:top w:val="none" w:sz="0" w:space="0" w:color="auto"/>
        <w:left w:val="none" w:sz="0" w:space="0" w:color="auto"/>
        <w:bottom w:val="none" w:sz="0" w:space="0" w:color="auto"/>
        <w:right w:val="none" w:sz="0" w:space="0" w:color="auto"/>
      </w:divBdr>
      <w:divsChild>
        <w:div w:id="1849443707">
          <w:marLeft w:val="0"/>
          <w:marRight w:val="0"/>
          <w:marTop w:val="0"/>
          <w:marBottom w:val="0"/>
          <w:divBdr>
            <w:top w:val="none" w:sz="0" w:space="0" w:color="auto"/>
            <w:left w:val="none" w:sz="0" w:space="0" w:color="auto"/>
            <w:bottom w:val="none" w:sz="0" w:space="0" w:color="auto"/>
            <w:right w:val="none" w:sz="0" w:space="0" w:color="auto"/>
          </w:divBdr>
          <w:divsChild>
            <w:div w:id="638148004">
              <w:marLeft w:val="0"/>
              <w:marRight w:val="0"/>
              <w:marTop w:val="0"/>
              <w:marBottom w:val="0"/>
              <w:divBdr>
                <w:top w:val="none" w:sz="0" w:space="0" w:color="auto"/>
                <w:left w:val="none" w:sz="0" w:space="0" w:color="auto"/>
                <w:bottom w:val="none" w:sz="0" w:space="0" w:color="auto"/>
                <w:right w:val="none" w:sz="0" w:space="0" w:color="auto"/>
              </w:divBdr>
              <w:divsChild>
                <w:div w:id="1768769488">
                  <w:marLeft w:val="0"/>
                  <w:marRight w:val="0"/>
                  <w:marTop w:val="0"/>
                  <w:marBottom w:val="0"/>
                  <w:divBdr>
                    <w:top w:val="single" w:sz="6" w:space="0" w:color="E5E5E5"/>
                    <w:left w:val="single" w:sz="6" w:space="0" w:color="E5E5E5"/>
                    <w:bottom w:val="single" w:sz="6" w:space="0" w:color="E5E5E5"/>
                    <w:right w:val="single" w:sz="6" w:space="0" w:color="E5E5E5"/>
                  </w:divBdr>
                  <w:divsChild>
                    <w:div w:id="551115935">
                      <w:marLeft w:val="0"/>
                      <w:marRight w:val="0"/>
                      <w:marTop w:val="0"/>
                      <w:marBottom w:val="0"/>
                      <w:divBdr>
                        <w:top w:val="none" w:sz="0" w:space="0" w:color="auto"/>
                        <w:left w:val="none" w:sz="0" w:space="0" w:color="auto"/>
                        <w:bottom w:val="none" w:sz="0" w:space="0" w:color="auto"/>
                        <w:right w:val="none" w:sz="0" w:space="0" w:color="auto"/>
                      </w:divBdr>
                      <w:divsChild>
                        <w:div w:id="216164507">
                          <w:marLeft w:val="0"/>
                          <w:marRight w:val="0"/>
                          <w:marTop w:val="0"/>
                          <w:marBottom w:val="0"/>
                          <w:divBdr>
                            <w:top w:val="none" w:sz="0" w:space="0" w:color="auto"/>
                            <w:left w:val="none" w:sz="0" w:space="0" w:color="auto"/>
                            <w:bottom w:val="none" w:sz="0" w:space="0" w:color="auto"/>
                            <w:right w:val="none" w:sz="0" w:space="0" w:color="auto"/>
                          </w:divBdr>
                          <w:divsChild>
                            <w:div w:id="1519923931">
                              <w:marLeft w:val="0"/>
                              <w:marRight w:val="0"/>
                              <w:marTop w:val="0"/>
                              <w:marBottom w:val="0"/>
                              <w:divBdr>
                                <w:top w:val="none" w:sz="0" w:space="0" w:color="auto"/>
                                <w:left w:val="none" w:sz="0" w:space="0" w:color="auto"/>
                                <w:bottom w:val="none" w:sz="0" w:space="0" w:color="auto"/>
                                <w:right w:val="none" w:sz="0" w:space="0" w:color="auto"/>
                              </w:divBdr>
                              <w:divsChild>
                                <w:div w:id="110786317">
                                  <w:marLeft w:val="0"/>
                                  <w:marRight w:val="0"/>
                                  <w:marTop w:val="0"/>
                                  <w:marBottom w:val="0"/>
                                  <w:divBdr>
                                    <w:top w:val="none" w:sz="0" w:space="0" w:color="auto"/>
                                    <w:left w:val="none" w:sz="0" w:space="0" w:color="auto"/>
                                    <w:bottom w:val="none" w:sz="0" w:space="0" w:color="auto"/>
                                    <w:right w:val="none" w:sz="0" w:space="0" w:color="auto"/>
                                  </w:divBdr>
                                  <w:divsChild>
                                    <w:div w:id="1369185399">
                                      <w:marLeft w:val="0"/>
                                      <w:marRight w:val="0"/>
                                      <w:marTop w:val="0"/>
                                      <w:marBottom w:val="0"/>
                                      <w:divBdr>
                                        <w:top w:val="none" w:sz="0" w:space="0" w:color="auto"/>
                                        <w:left w:val="none" w:sz="0" w:space="0" w:color="auto"/>
                                        <w:bottom w:val="none" w:sz="0" w:space="0" w:color="auto"/>
                                        <w:right w:val="none" w:sz="0" w:space="0" w:color="auto"/>
                                      </w:divBdr>
                                      <w:divsChild>
                                        <w:div w:id="315495885">
                                          <w:marLeft w:val="0"/>
                                          <w:marRight w:val="0"/>
                                          <w:marTop w:val="0"/>
                                          <w:marBottom w:val="0"/>
                                          <w:divBdr>
                                            <w:top w:val="none" w:sz="0" w:space="0" w:color="auto"/>
                                            <w:left w:val="none" w:sz="0" w:space="0" w:color="auto"/>
                                            <w:bottom w:val="none" w:sz="0" w:space="0" w:color="auto"/>
                                            <w:right w:val="none" w:sz="0" w:space="0" w:color="auto"/>
                                          </w:divBdr>
                                        </w:div>
                                        <w:div w:id="206046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2897253">
      <w:bodyDiv w:val="1"/>
      <w:marLeft w:val="0"/>
      <w:marRight w:val="0"/>
      <w:marTop w:val="0"/>
      <w:marBottom w:val="0"/>
      <w:divBdr>
        <w:top w:val="none" w:sz="0" w:space="0" w:color="auto"/>
        <w:left w:val="none" w:sz="0" w:space="0" w:color="auto"/>
        <w:bottom w:val="none" w:sz="0" w:space="0" w:color="auto"/>
        <w:right w:val="none" w:sz="0" w:space="0" w:color="auto"/>
      </w:divBdr>
      <w:divsChild>
        <w:div w:id="562302087">
          <w:marLeft w:val="0"/>
          <w:marRight w:val="0"/>
          <w:marTop w:val="0"/>
          <w:marBottom w:val="0"/>
          <w:divBdr>
            <w:top w:val="none" w:sz="0" w:space="0" w:color="auto"/>
            <w:left w:val="none" w:sz="0" w:space="0" w:color="auto"/>
            <w:bottom w:val="none" w:sz="0" w:space="0" w:color="auto"/>
            <w:right w:val="none" w:sz="0" w:space="0" w:color="auto"/>
          </w:divBdr>
          <w:divsChild>
            <w:div w:id="912668363">
              <w:marLeft w:val="0"/>
              <w:marRight w:val="0"/>
              <w:marTop w:val="150"/>
              <w:marBottom w:val="150"/>
              <w:divBdr>
                <w:top w:val="none" w:sz="0" w:space="0" w:color="auto"/>
                <w:left w:val="none" w:sz="0" w:space="0" w:color="auto"/>
                <w:bottom w:val="none" w:sz="0" w:space="0" w:color="auto"/>
                <w:right w:val="none" w:sz="0" w:space="0" w:color="auto"/>
              </w:divBdr>
              <w:divsChild>
                <w:div w:id="235094002">
                  <w:marLeft w:val="-3150"/>
                  <w:marRight w:val="0"/>
                  <w:marTop w:val="0"/>
                  <w:marBottom w:val="0"/>
                  <w:divBdr>
                    <w:top w:val="none" w:sz="0" w:space="0" w:color="auto"/>
                    <w:left w:val="none" w:sz="0" w:space="0" w:color="auto"/>
                    <w:bottom w:val="none" w:sz="0" w:space="0" w:color="auto"/>
                    <w:right w:val="none" w:sz="0" w:space="0" w:color="auto"/>
                  </w:divBdr>
                  <w:divsChild>
                    <w:div w:id="2136488050">
                      <w:marLeft w:val="3150"/>
                      <w:marRight w:val="0"/>
                      <w:marTop w:val="0"/>
                      <w:marBottom w:val="0"/>
                      <w:divBdr>
                        <w:top w:val="single" w:sz="6" w:space="1" w:color="000000"/>
                        <w:left w:val="single" w:sz="6" w:space="1" w:color="000000"/>
                        <w:bottom w:val="single" w:sz="6" w:space="1" w:color="000000"/>
                        <w:right w:val="single" w:sz="6" w:space="1" w:color="000000"/>
                      </w:divBdr>
                      <w:divsChild>
                        <w:div w:id="833454045">
                          <w:marLeft w:val="300"/>
                          <w:marRight w:val="300"/>
                          <w:marTop w:val="300"/>
                          <w:marBottom w:val="300"/>
                          <w:divBdr>
                            <w:top w:val="none" w:sz="0" w:space="0" w:color="auto"/>
                            <w:left w:val="none" w:sz="0" w:space="0" w:color="auto"/>
                            <w:bottom w:val="none" w:sz="0" w:space="0" w:color="auto"/>
                            <w:right w:val="none" w:sz="0" w:space="0" w:color="auto"/>
                          </w:divBdr>
                          <w:divsChild>
                            <w:div w:id="1880432009">
                              <w:marLeft w:val="0"/>
                              <w:marRight w:val="0"/>
                              <w:marTop w:val="300"/>
                              <w:marBottom w:val="0"/>
                              <w:divBdr>
                                <w:top w:val="none" w:sz="0" w:space="0" w:color="auto"/>
                                <w:left w:val="none" w:sz="0" w:space="0" w:color="auto"/>
                                <w:bottom w:val="none" w:sz="0" w:space="0" w:color="auto"/>
                                <w:right w:val="none" w:sz="0" w:space="0" w:color="auto"/>
                              </w:divBdr>
                              <w:divsChild>
                                <w:div w:id="2134906604">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2800414">
      <w:bodyDiv w:val="1"/>
      <w:marLeft w:val="0"/>
      <w:marRight w:val="0"/>
      <w:marTop w:val="0"/>
      <w:marBottom w:val="0"/>
      <w:divBdr>
        <w:top w:val="none" w:sz="0" w:space="0" w:color="auto"/>
        <w:left w:val="none" w:sz="0" w:space="0" w:color="auto"/>
        <w:bottom w:val="none" w:sz="0" w:space="0" w:color="auto"/>
        <w:right w:val="none" w:sz="0" w:space="0" w:color="auto"/>
      </w:divBdr>
      <w:divsChild>
        <w:div w:id="1092700392">
          <w:marLeft w:val="0"/>
          <w:marRight w:val="0"/>
          <w:marTop w:val="0"/>
          <w:marBottom w:val="0"/>
          <w:divBdr>
            <w:top w:val="none" w:sz="0" w:space="0" w:color="auto"/>
            <w:left w:val="none" w:sz="0" w:space="0" w:color="auto"/>
            <w:bottom w:val="none" w:sz="0" w:space="0" w:color="auto"/>
            <w:right w:val="none" w:sz="0" w:space="0" w:color="auto"/>
          </w:divBdr>
          <w:divsChild>
            <w:div w:id="966199225">
              <w:marLeft w:val="0"/>
              <w:marRight w:val="0"/>
              <w:marTop w:val="0"/>
              <w:marBottom w:val="0"/>
              <w:divBdr>
                <w:top w:val="none" w:sz="0" w:space="0" w:color="auto"/>
                <w:left w:val="none" w:sz="0" w:space="0" w:color="auto"/>
                <w:bottom w:val="none" w:sz="0" w:space="0" w:color="auto"/>
                <w:right w:val="none" w:sz="0" w:space="0" w:color="auto"/>
              </w:divBdr>
              <w:divsChild>
                <w:div w:id="1768959177">
                  <w:marLeft w:val="0"/>
                  <w:marRight w:val="0"/>
                  <w:marTop w:val="0"/>
                  <w:marBottom w:val="0"/>
                  <w:divBdr>
                    <w:top w:val="none" w:sz="0" w:space="0" w:color="auto"/>
                    <w:left w:val="none" w:sz="0" w:space="0" w:color="auto"/>
                    <w:bottom w:val="none" w:sz="0" w:space="0" w:color="auto"/>
                    <w:right w:val="none" w:sz="0" w:space="0" w:color="auto"/>
                  </w:divBdr>
                  <w:divsChild>
                    <w:div w:id="1915159668">
                      <w:marLeft w:val="0"/>
                      <w:marRight w:val="0"/>
                      <w:marTop w:val="0"/>
                      <w:marBottom w:val="0"/>
                      <w:divBdr>
                        <w:top w:val="none" w:sz="0" w:space="0" w:color="auto"/>
                        <w:left w:val="none" w:sz="0" w:space="0" w:color="auto"/>
                        <w:bottom w:val="none" w:sz="0" w:space="0" w:color="auto"/>
                        <w:right w:val="none" w:sz="0" w:space="0" w:color="auto"/>
                      </w:divBdr>
                      <w:divsChild>
                        <w:div w:id="387457166">
                          <w:marLeft w:val="0"/>
                          <w:marRight w:val="0"/>
                          <w:marTop w:val="0"/>
                          <w:marBottom w:val="150"/>
                          <w:divBdr>
                            <w:top w:val="single" w:sz="12" w:space="0" w:color="EFEFEF"/>
                            <w:left w:val="none" w:sz="0" w:space="0" w:color="auto"/>
                            <w:bottom w:val="none" w:sz="0" w:space="0" w:color="auto"/>
                            <w:right w:val="none" w:sz="0" w:space="0" w:color="auto"/>
                          </w:divBdr>
                          <w:divsChild>
                            <w:div w:id="434519208">
                              <w:marLeft w:val="225"/>
                              <w:marRight w:val="225"/>
                              <w:marTop w:val="300"/>
                              <w:marBottom w:val="300"/>
                              <w:divBdr>
                                <w:top w:val="none" w:sz="0" w:space="0" w:color="auto"/>
                                <w:left w:val="none" w:sz="0" w:space="0" w:color="auto"/>
                                <w:bottom w:val="dashed" w:sz="6" w:space="0" w:color="D9D9D9"/>
                                <w:right w:val="none" w:sz="0" w:space="0" w:color="auto"/>
                              </w:divBdr>
                              <w:divsChild>
                                <w:div w:id="206074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4330504">
      <w:bodyDiv w:val="1"/>
      <w:marLeft w:val="0"/>
      <w:marRight w:val="0"/>
      <w:marTop w:val="0"/>
      <w:marBottom w:val="0"/>
      <w:divBdr>
        <w:top w:val="none" w:sz="0" w:space="0" w:color="auto"/>
        <w:left w:val="none" w:sz="0" w:space="0" w:color="auto"/>
        <w:bottom w:val="none" w:sz="0" w:space="0" w:color="auto"/>
        <w:right w:val="none" w:sz="0" w:space="0" w:color="auto"/>
      </w:divBdr>
      <w:divsChild>
        <w:div w:id="1037319056">
          <w:marLeft w:val="0"/>
          <w:marRight w:val="0"/>
          <w:marTop w:val="0"/>
          <w:marBottom w:val="0"/>
          <w:divBdr>
            <w:top w:val="none" w:sz="0" w:space="0" w:color="auto"/>
            <w:left w:val="none" w:sz="0" w:space="0" w:color="auto"/>
            <w:bottom w:val="none" w:sz="0" w:space="0" w:color="auto"/>
            <w:right w:val="none" w:sz="0" w:space="0" w:color="auto"/>
          </w:divBdr>
          <w:divsChild>
            <w:div w:id="1437362899">
              <w:marLeft w:val="0"/>
              <w:marRight w:val="0"/>
              <w:marTop w:val="0"/>
              <w:marBottom w:val="0"/>
              <w:divBdr>
                <w:top w:val="single" w:sz="6" w:space="7" w:color="DDDDDD"/>
                <w:left w:val="single" w:sz="6" w:space="7" w:color="DDDDDD"/>
                <w:bottom w:val="single" w:sz="6" w:space="7" w:color="DDDDDD"/>
                <w:right w:val="single" w:sz="6" w:space="7" w:color="DDDDDD"/>
              </w:divBdr>
              <w:divsChild>
                <w:div w:id="259457700">
                  <w:marLeft w:val="0"/>
                  <w:marRight w:val="0"/>
                  <w:marTop w:val="0"/>
                  <w:marBottom w:val="0"/>
                  <w:divBdr>
                    <w:top w:val="single" w:sz="6" w:space="5" w:color="DDDDDD"/>
                    <w:left w:val="single" w:sz="6" w:space="5" w:color="DDDDDD"/>
                    <w:bottom w:val="single" w:sz="6" w:space="5" w:color="DDDDDD"/>
                    <w:right w:val="single" w:sz="6" w:space="5" w:color="DDDDDD"/>
                  </w:divBdr>
                  <w:divsChild>
                    <w:div w:id="657076631">
                      <w:marLeft w:val="0"/>
                      <w:marRight w:val="0"/>
                      <w:marTop w:val="0"/>
                      <w:marBottom w:val="0"/>
                      <w:divBdr>
                        <w:top w:val="none" w:sz="0" w:space="0" w:color="auto"/>
                        <w:left w:val="none" w:sz="0" w:space="0" w:color="auto"/>
                        <w:bottom w:val="none" w:sz="0" w:space="0" w:color="auto"/>
                        <w:right w:val="none" w:sz="0" w:space="0" w:color="auto"/>
                      </w:divBdr>
                      <w:divsChild>
                        <w:div w:id="2030914126">
                          <w:marLeft w:val="300"/>
                          <w:marRight w:val="300"/>
                          <w:marTop w:val="300"/>
                          <w:marBottom w:val="300"/>
                          <w:divBdr>
                            <w:top w:val="none" w:sz="0" w:space="0" w:color="auto"/>
                            <w:left w:val="none" w:sz="0" w:space="0" w:color="auto"/>
                            <w:bottom w:val="none" w:sz="0" w:space="0" w:color="auto"/>
                            <w:right w:val="none" w:sz="0" w:space="0" w:color="auto"/>
                          </w:divBdr>
                          <w:divsChild>
                            <w:div w:id="189400381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1175247">
      <w:bodyDiv w:val="1"/>
      <w:marLeft w:val="0"/>
      <w:marRight w:val="0"/>
      <w:marTop w:val="0"/>
      <w:marBottom w:val="0"/>
      <w:divBdr>
        <w:top w:val="none" w:sz="0" w:space="0" w:color="auto"/>
        <w:left w:val="none" w:sz="0" w:space="0" w:color="auto"/>
        <w:bottom w:val="none" w:sz="0" w:space="0" w:color="auto"/>
        <w:right w:val="none" w:sz="0" w:space="0" w:color="auto"/>
      </w:divBdr>
      <w:divsChild>
        <w:div w:id="1653025258">
          <w:marLeft w:val="0"/>
          <w:marRight w:val="0"/>
          <w:marTop w:val="0"/>
          <w:marBottom w:val="0"/>
          <w:divBdr>
            <w:top w:val="none" w:sz="0" w:space="0" w:color="auto"/>
            <w:left w:val="none" w:sz="0" w:space="0" w:color="auto"/>
            <w:bottom w:val="none" w:sz="0" w:space="0" w:color="auto"/>
            <w:right w:val="none" w:sz="0" w:space="0" w:color="auto"/>
          </w:divBdr>
          <w:divsChild>
            <w:div w:id="1239897640">
              <w:marLeft w:val="0"/>
              <w:marRight w:val="0"/>
              <w:marTop w:val="0"/>
              <w:marBottom w:val="0"/>
              <w:divBdr>
                <w:top w:val="none" w:sz="0" w:space="0" w:color="auto"/>
                <w:left w:val="none" w:sz="0" w:space="0" w:color="auto"/>
                <w:bottom w:val="none" w:sz="0" w:space="0" w:color="auto"/>
                <w:right w:val="none" w:sz="0" w:space="0" w:color="auto"/>
              </w:divBdr>
              <w:divsChild>
                <w:div w:id="36753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901657">
      <w:bodyDiv w:val="1"/>
      <w:marLeft w:val="0"/>
      <w:marRight w:val="0"/>
      <w:marTop w:val="0"/>
      <w:marBottom w:val="0"/>
      <w:divBdr>
        <w:top w:val="none" w:sz="0" w:space="0" w:color="auto"/>
        <w:left w:val="none" w:sz="0" w:space="0" w:color="auto"/>
        <w:bottom w:val="none" w:sz="0" w:space="0" w:color="auto"/>
        <w:right w:val="none" w:sz="0" w:space="0" w:color="auto"/>
      </w:divBdr>
    </w:div>
    <w:div w:id="396123950">
      <w:bodyDiv w:val="1"/>
      <w:marLeft w:val="0"/>
      <w:marRight w:val="0"/>
      <w:marTop w:val="0"/>
      <w:marBottom w:val="0"/>
      <w:divBdr>
        <w:top w:val="none" w:sz="0" w:space="0" w:color="auto"/>
        <w:left w:val="none" w:sz="0" w:space="0" w:color="auto"/>
        <w:bottom w:val="none" w:sz="0" w:space="0" w:color="auto"/>
        <w:right w:val="none" w:sz="0" w:space="0" w:color="auto"/>
      </w:divBdr>
      <w:divsChild>
        <w:div w:id="353504034">
          <w:marLeft w:val="375"/>
          <w:marRight w:val="375"/>
          <w:marTop w:val="0"/>
          <w:marBottom w:val="0"/>
          <w:divBdr>
            <w:top w:val="none" w:sz="0" w:space="0" w:color="auto"/>
            <w:left w:val="none" w:sz="0" w:space="0" w:color="auto"/>
            <w:bottom w:val="none" w:sz="0" w:space="0" w:color="auto"/>
            <w:right w:val="none" w:sz="0" w:space="0" w:color="auto"/>
          </w:divBdr>
          <w:divsChild>
            <w:div w:id="1572619883">
              <w:marLeft w:val="0"/>
              <w:marRight w:val="0"/>
              <w:marTop w:val="0"/>
              <w:marBottom w:val="0"/>
              <w:divBdr>
                <w:top w:val="none" w:sz="0" w:space="0" w:color="auto"/>
                <w:left w:val="none" w:sz="0" w:space="0" w:color="auto"/>
                <w:bottom w:val="none" w:sz="0" w:space="0" w:color="auto"/>
                <w:right w:val="none" w:sz="0" w:space="0" w:color="auto"/>
              </w:divBdr>
              <w:divsChild>
                <w:div w:id="10866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903330">
      <w:bodyDiv w:val="1"/>
      <w:marLeft w:val="0"/>
      <w:marRight w:val="0"/>
      <w:marTop w:val="0"/>
      <w:marBottom w:val="0"/>
      <w:divBdr>
        <w:top w:val="none" w:sz="0" w:space="0" w:color="auto"/>
        <w:left w:val="none" w:sz="0" w:space="0" w:color="auto"/>
        <w:bottom w:val="none" w:sz="0" w:space="0" w:color="auto"/>
        <w:right w:val="none" w:sz="0" w:space="0" w:color="auto"/>
      </w:divBdr>
    </w:div>
    <w:div w:id="404767363">
      <w:bodyDiv w:val="1"/>
      <w:marLeft w:val="0"/>
      <w:marRight w:val="0"/>
      <w:marTop w:val="0"/>
      <w:marBottom w:val="0"/>
      <w:divBdr>
        <w:top w:val="none" w:sz="0" w:space="0" w:color="auto"/>
        <w:left w:val="none" w:sz="0" w:space="0" w:color="auto"/>
        <w:bottom w:val="none" w:sz="0" w:space="0" w:color="auto"/>
        <w:right w:val="none" w:sz="0" w:space="0" w:color="auto"/>
      </w:divBdr>
    </w:div>
    <w:div w:id="414057453">
      <w:bodyDiv w:val="1"/>
      <w:marLeft w:val="0"/>
      <w:marRight w:val="0"/>
      <w:marTop w:val="0"/>
      <w:marBottom w:val="0"/>
      <w:divBdr>
        <w:top w:val="none" w:sz="0" w:space="0" w:color="auto"/>
        <w:left w:val="none" w:sz="0" w:space="0" w:color="auto"/>
        <w:bottom w:val="none" w:sz="0" w:space="0" w:color="auto"/>
        <w:right w:val="none" w:sz="0" w:space="0" w:color="auto"/>
      </w:divBdr>
      <w:divsChild>
        <w:div w:id="1052465075">
          <w:marLeft w:val="0"/>
          <w:marRight w:val="0"/>
          <w:marTop w:val="0"/>
          <w:marBottom w:val="0"/>
          <w:divBdr>
            <w:top w:val="none" w:sz="0" w:space="0" w:color="auto"/>
            <w:left w:val="none" w:sz="0" w:space="0" w:color="auto"/>
            <w:bottom w:val="none" w:sz="0" w:space="0" w:color="auto"/>
            <w:right w:val="none" w:sz="0" w:space="0" w:color="auto"/>
          </w:divBdr>
          <w:divsChild>
            <w:div w:id="1459298431">
              <w:marLeft w:val="0"/>
              <w:marRight w:val="0"/>
              <w:marTop w:val="150"/>
              <w:marBottom w:val="150"/>
              <w:divBdr>
                <w:top w:val="none" w:sz="0" w:space="0" w:color="auto"/>
                <w:left w:val="none" w:sz="0" w:space="0" w:color="auto"/>
                <w:bottom w:val="none" w:sz="0" w:space="0" w:color="auto"/>
                <w:right w:val="none" w:sz="0" w:space="0" w:color="auto"/>
              </w:divBdr>
              <w:divsChild>
                <w:div w:id="1210998586">
                  <w:marLeft w:val="-3150"/>
                  <w:marRight w:val="0"/>
                  <w:marTop w:val="0"/>
                  <w:marBottom w:val="0"/>
                  <w:divBdr>
                    <w:top w:val="none" w:sz="0" w:space="0" w:color="auto"/>
                    <w:left w:val="none" w:sz="0" w:space="0" w:color="auto"/>
                    <w:bottom w:val="none" w:sz="0" w:space="0" w:color="auto"/>
                    <w:right w:val="none" w:sz="0" w:space="0" w:color="auto"/>
                  </w:divBdr>
                  <w:divsChild>
                    <w:div w:id="892233350">
                      <w:marLeft w:val="3150"/>
                      <w:marRight w:val="0"/>
                      <w:marTop w:val="0"/>
                      <w:marBottom w:val="0"/>
                      <w:divBdr>
                        <w:top w:val="single" w:sz="6" w:space="1" w:color="80DFEA"/>
                        <w:left w:val="single" w:sz="6" w:space="1" w:color="80DFEA"/>
                        <w:bottom w:val="single" w:sz="6" w:space="1" w:color="80DFEA"/>
                        <w:right w:val="single" w:sz="6" w:space="1" w:color="80DFEA"/>
                      </w:divBdr>
                      <w:divsChild>
                        <w:div w:id="390429165">
                          <w:marLeft w:val="300"/>
                          <w:marRight w:val="300"/>
                          <w:marTop w:val="300"/>
                          <w:marBottom w:val="300"/>
                          <w:divBdr>
                            <w:top w:val="none" w:sz="0" w:space="0" w:color="auto"/>
                            <w:left w:val="none" w:sz="0" w:space="0" w:color="auto"/>
                            <w:bottom w:val="none" w:sz="0" w:space="0" w:color="auto"/>
                            <w:right w:val="none" w:sz="0" w:space="0" w:color="auto"/>
                          </w:divBdr>
                          <w:divsChild>
                            <w:div w:id="94133852">
                              <w:marLeft w:val="0"/>
                              <w:marRight w:val="0"/>
                              <w:marTop w:val="300"/>
                              <w:marBottom w:val="0"/>
                              <w:divBdr>
                                <w:top w:val="none" w:sz="0" w:space="0" w:color="auto"/>
                                <w:left w:val="none" w:sz="0" w:space="0" w:color="auto"/>
                                <w:bottom w:val="none" w:sz="0" w:space="0" w:color="auto"/>
                                <w:right w:val="none" w:sz="0" w:space="0" w:color="auto"/>
                              </w:divBdr>
                              <w:divsChild>
                                <w:div w:id="472335542">
                                  <w:marLeft w:val="0"/>
                                  <w:marRight w:val="0"/>
                                  <w:marTop w:val="0"/>
                                  <w:marBottom w:val="0"/>
                                  <w:divBdr>
                                    <w:top w:val="none" w:sz="0" w:space="0" w:color="auto"/>
                                    <w:left w:val="none" w:sz="0" w:space="0" w:color="auto"/>
                                    <w:bottom w:val="none" w:sz="0" w:space="0" w:color="auto"/>
                                    <w:right w:val="none" w:sz="0" w:space="0" w:color="auto"/>
                                  </w:divBdr>
                                  <w:divsChild>
                                    <w:div w:id="1577981674">
                                      <w:marLeft w:val="0"/>
                                      <w:marRight w:val="0"/>
                                      <w:marTop w:val="0"/>
                                      <w:marBottom w:val="0"/>
                                      <w:divBdr>
                                        <w:top w:val="none" w:sz="0" w:space="0" w:color="auto"/>
                                        <w:left w:val="none" w:sz="0" w:space="0" w:color="auto"/>
                                        <w:bottom w:val="none" w:sz="0" w:space="0" w:color="auto"/>
                                        <w:right w:val="none" w:sz="0" w:space="0" w:color="auto"/>
                                      </w:divBdr>
                                      <w:divsChild>
                                        <w:div w:id="131329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4477023">
      <w:bodyDiv w:val="1"/>
      <w:marLeft w:val="0"/>
      <w:marRight w:val="0"/>
      <w:marTop w:val="0"/>
      <w:marBottom w:val="0"/>
      <w:divBdr>
        <w:top w:val="none" w:sz="0" w:space="0" w:color="auto"/>
        <w:left w:val="none" w:sz="0" w:space="0" w:color="auto"/>
        <w:bottom w:val="none" w:sz="0" w:space="0" w:color="auto"/>
        <w:right w:val="none" w:sz="0" w:space="0" w:color="auto"/>
      </w:divBdr>
    </w:div>
    <w:div w:id="416901126">
      <w:bodyDiv w:val="1"/>
      <w:marLeft w:val="0"/>
      <w:marRight w:val="0"/>
      <w:marTop w:val="0"/>
      <w:marBottom w:val="0"/>
      <w:divBdr>
        <w:top w:val="none" w:sz="0" w:space="0" w:color="auto"/>
        <w:left w:val="none" w:sz="0" w:space="0" w:color="auto"/>
        <w:bottom w:val="none" w:sz="0" w:space="0" w:color="auto"/>
        <w:right w:val="none" w:sz="0" w:space="0" w:color="auto"/>
      </w:divBdr>
      <w:divsChild>
        <w:div w:id="263609825">
          <w:marLeft w:val="0"/>
          <w:marRight w:val="0"/>
          <w:marTop w:val="0"/>
          <w:marBottom w:val="0"/>
          <w:divBdr>
            <w:top w:val="none" w:sz="0" w:space="0" w:color="auto"/>
            <w:left w:val="none" w:sz="0" w:space="0" w:color="auto"/>
            <w:bottom w:val="none" w:sz="0" w:space="0" w:color="auto"/>
            <w:right w:val="none" w:sz="0" w:space="0" w:color="auto"/>
          </w:divBdr>
          <w:divsChild>
            <w:div w:id="1513646615">
              <w:marLeft w:val="0"/>
              <w:marRight w:val="0"/>
              <w:marTop w:val="0"/>
              <w:marBottom w:val="0"/>
              <w:divBdr>
                <w:top w:val="none" w:sz="0" w:space="0" w:color="auto"/>
                <w:left w:val="none" w:sz="0" w:space="0" w:color="auto"/>
                <w:bottom w:val="none" w:sz="0" w:space="0" w:color="auto"/>
                <w:right w:val="none" w:sz="0" w:space="0" w:color="auto"/>
              </w:divBdr>
              <w:divsChild>
                <w:div w:id="657804092">
                  <w:marLeft w:val="0"/>
                  <w:marRight w:val="0"/>
                  <w:marTop w:val="0"/>
                  <w:marBottom w:val="0"/>
                  <w:divBdr>
                    <w:top w:val="none" w:sz="0" w:space="0" w:color="auto"/>
                    <w:left w:val="none" w:sz="0" w:space="0" w:color="auto"/>
                    <w:bottom w:val="none" w:sz="0" w:space="0" w:color="auto"/>
                    <w:right w:val="none" w:sz="0" w:space="0" w:color="auto"/>
                  </w:divBdr>
                  <w:divsChild>
                    <w:div w:id="1729724055">
                      <w:marLeft w:val="0"/>
                      <w:marRight w:val="0"/>
                      <w:marTop w:val="0"/>
                      <w:marBottom w:val="0"/>
                      <w:divBdr>
                        <w:top w:val="none" w:sz="0" w:space="0" w:color="auto"/>
                        <w:left w:val="none" w:sz="0" w:space="0" w:color="auto"/>
                        <w:bottom w:val="none" w:sz="0" w:space="0" w:color="auto"/>
                        <w:right w:val="none" w:sz="0" w:space="0" w:color="auto"/>
                      </w:divBdr>
                      <w:divsChild>
                        <w:div w:id="1465346748">
                          <w:marLeft w:val="0"/>
                          <w:marRight w:val="0"/>
                          <w:marTop w:val="0"/>
                          <w:marBottom w:val="150"/>
                          <w:divBdr>
                            <w:top w:val="single" w:sz="12" w:space="0" w:color="EFEFEF"/>
                            <w:left w:val="none" w:sz="0" w:space="0" w:color="auto"/>
                            <w:bottom w:val="none" w:sz="0" w:space="0" w:color="auto"/>
                            <w:right w:val="none" w:sz="0" w:space="0" w:color="auto"/>
                          </w:divBdr>
                          <w:divsChild>
                            <w:div w:id="151289837">
                              <w:marLeft w:val="225"/>
                              <w:marRight w:val="225"/>
                              <w:marTop w:val="300"/>
                              <w:marBottom w:val="300"/>
                              <w:divBdr>
                                <w:top w:val="none" w:sz="0" w:space="0" w:color="auto"/>
                                <w:left w:val="none" w:sz="0" w:space="0" w:color="auto"/>
                                <w:bottom w:val="dashed" w:sz="6" w:space="0" w:color="D9D9D9"/>
                                <w:right w:val="none" w:sz="0" w:space="0" w:color="auto"/>
                              </w:divBdr>
                            </w:div>
                          </w:divsChild>
                        </w:div>
                      </w:divsChild>
                    </w:div>
                  </w:divsChild>
                </w:div>
              </w:divsChild>
            </w:div>
          </w:divsChild>
        </w:div>
      </w:divsChild>
    </w:div>
    <w:div w:id="424155096">
      <w:bodyDiv w:val="1"/>
      <w:marLeft w:val="0"/>
      <w:marRight w:val="0"/>
      <w:marTop w:val="0"/>
      <w:marBottom w:val="0"/>
      <w:divBdr>
        <w:top w:val="none" w:sz="0" w:space="0" w:color="auto"/>
        <w:left w:val="none" w:sz="0" w:space="0" w:color="auto"/>
        <w:bottom w:val="none" w:sz="0" w:space="0" w:color="auto"/>
        <w:right w:val="none" w:sz="0" w:space="0" w:color="auto"/>
      </w:divBdr>
    </w:div>
    <w:div w:id="426657848">
      <w:bodyDiv w:val="1"/>
      <w:marLeft w:val="0"/>
      <w:marRight w:val="0"/>
      <w:marTop w:val="0"/>
      <w:marBottom w:val="0"/>
      <w:divBdr>
        <w:top w:val="none" w:sz="0" w:space="0" w:color="auto"/>
        <w:left w:val="none" w:sz="0" w:space="0" w:color="auto"/>
        <w:bottom w:val="none" w:sz="0" w:space="0" w:color="auto"/>
        <w:right w:val="none" w:sz="0" w:space="0" w:color="auto"/>
      </w:divBdr>
    </w:div>
    <w:div w:id="426729449">
      <w:bodyDiv w:val="1"/>
      <w:marLeft w:val="0"/>
      <w:marRight w:val="0"/>
      <w:marTop w:val="0"/>
      <w:marBottom w:val="0"/>
      <w:divBdr>
        <w:top w:val="none" w:sz="0" w:space="0" w:color="auto"/>
        <w:left w:val="none" w:sz="0" w:space="0" w:color="auto"/>
        <w:bottom w:val="none" w:sz="0" w:space="0" w:color="auto"/>
        <w:right w:val="none" w:sz="0" w:space="0" w:color="auto"/>
      </w:divBdr>
    </w:div>
    <w:div w:id="426922499">
      <w:bodyDiv w:val="1"/>
      <w:marLeft w:val="0"/>
      <w:marRight w:val="0"/>
      <w:marTop w:val="0"/>
      <w:marBottom w:val="0"/>
      <w:divBdr>
        <w:top w:val="none" w:sz="0" w:space="0" w:color="auto"/>
        <w:left w:val="none" w:sz="0" w:space="0" w:color="auto"/>
        <w:bottom w:val="none" w:sz="0" w:space="0" w:color="auto"/>
        <w:right w:val="none" w:sz="0" w:space="0" w:color="auto"/>
      </w:divBdr>
      <w:divsChild>
        <w:div w:id="2067802693">
          <w:marLeft w:val="0"/>
          <w:marRight w:val="0"/>
          <w:marTop w:val="0"/>
          <w:marBottom w:val="0"/>
          <w:divBdr>
            <w:top w:val="none" w:sz="0" w:space="0" w:color="auto"/>
            <w:left w:val="none" w:sz="0" w:space="0" w:color="auto"/>
            <w:bottom w:val="none" w:sz="0" w:space="0" w:color="auto"/>
            <w:right w:val="none" w:sz="0" w:space="0" w:color="auto"/>
          </w:divBdr>
        </w:div>
        <w:div w:id="454837086">
          <w:marLeft w:val="0"/>
          <w:marRight w:val="0"/>
          <w:marTop w:val="0"/>
          <w:marBottom w:val="0"/>
          <w:divBdr>
            <w:top w:val="none" w:sz="0" w:space="0" w:color="auto"/>
            <w:left w:val="none" w:sz="0" w:space="0" w:color="auto"/>
            <w:bottom w:val="none" w:sz="0" w:space="0" w:color="auto"/>
            <w:right w:val="none" w:sz="0" w:space="0" w:color="auto"/>
          </w:divBdr>
        </w:div>
        <w:div w:id="2075007671">
          <w:marLeft w:val="0"/>
          <w:marRight w:val="0"/>
          <w:marTop w:val="0"/>
          <w:marBottom w:val="0"/>
          <w:divBdr>
            <w:top w:val="none" w:sz="0" w:space="0" w:color="auto"/>
            <w:left w:val="none" w:sz="0" w:space="0" w:color="auto"/>
            <w:bottom w:val="none" w:sz="0" w:space="0" w:color="auto"/>
            <w:right w:val="none" w:sz="0" w:space="0" w:color="auto"/>
          </w:divBdr>
        </w:div>
        <w:div w:id="1661158439">
          <w:marLeft w:val="0"/>
          <w:marRight w:val="0"/>
          <w:marTop w:val="0"/>
          <w:marBottom w:val="0"/>
          <w:divBdr>
            <w:top w:val="none" w:sz="0" w:space="0" w:color="auto"/>
            <w:left w:val="none" w:sz="0" w:space="0" w:color="auto"/>
            <w:bottom w:val="none" w:sz="0" w:space="0" w:color="auto"/>
            <w:right w:val="none" w:sz="0" w:space="0" w:color="auto"/>
          </w:divBdr>
        </w:div>
      </w:divsChild>
    </w:div>
    <w:div w:id="437455124">
      <w:bodyDiv w:val="1"/>
      <w:marLeft w:val="0"/>
      <w:marRight w:val="0"/>
      <w:marTop w:val="0"/>
      <w:marBottom w:val="0"/>
      <w:divBdr>
        <w:top w:val="none" w:sz="0" w:space="0" w:color="auto"/>
        <w:left w:val="none" w:sz="0" w:space="0" w:color="auto"/>
        <w:bottom w:val="none" w:sz="0" w:space="0" w:color="auto"/>
        <w:right w:val="none" w:sz="0" w:space="0" w:color="auto"/>
      </w:divBdr>
    </w:div>
    <w:div w:id="437524632">
      <w:bodyDiv w:val="1"/>
      <w:marLeft w:val="0"/>
      <w:marRight w:val="0"/>
      <w:marTop w:val="0"/>
      <w:marBottom w:val="0"/>
      <w:divBdr>
        <w:top w:val="none" w:sz="0" w:space="0" w:color="auto"/>
        <w:left w:val="none" w:sz="0" w:space="0" w:color="auto"/>
        <w:bottom w:val="none" w:sz="0" w:space="0" w:color="auto"/>
        <w:right w:val="none" w:sz="0" w:space="0" w:color="auto"/>
      </w:divBdr>
      <w:divsChild>
        <w:div w:id="1960913456">
          <w:marLeft w:val="0"/>
          <w:marRight w:val="0"/>
          <w:marTop w:val="0"/>
          <w:marBottom w:val="0"/>
          <w:divBdr>
            <w:top w:val="none" w:sz="0" w:space="0" w:color="auto"/>
            <w:left w:val="none" w:sz="0" w:space="0" w:color="auto"/>
            <w:bottom w:val="none" w:sz="0" w:space="0" w:color="auto"/>
            <w:right w:val="none" w:sz="0" w:space="0" w:color="auto"/>
          </w:divBdr>
          <w:divsChild>
            <w:div w:id="1517234155">
              <w:marLeft w:val="0"/>
              <w:marRight w:val="0"/>
              <w:marTop w:val="0"/>
              <w:marBottom w:val="0"/>
              <w:divBdr>
                <w:top w:val="single" w:sz="6" w:space="7" w:color="DDDDDD"/>
                <w:left w:val="single" w:sz="6" w:space="7" w:color="DDDDDD"/>
                <w:bottom w:val="single" w:sz="6" w:space="7" w:color="DDDDDD"/>
                <w:right w:val="single" w:sz="6" w:space="7" w:color="DDDDDD"/>
              </w:divBdr>
              <w:divsChild>
                <w:div w:id="1860049554">
                  <w:marLeft w:val="0"/>
                  <w:marRight w:val="0"/>
                  <w:marTop w:val="0"/>
                  <w:marBottom w:val="0"/>
                  <w:divBdr>
                    <w:top w:val="single" w:sz="6" w:space="5" w:color="DDDDDD"/>
                    <w:left w:val="single" w:sz="6" w:space="5" w:color="DDDDDD"/>
                    <w:bottom w:val="single" w:sz="6" w:space="5" w:color="DDDDDD"/>
                    <w:right w:val="single" w:sz="6" w:space="5" w:color="DDDDDD"/>
                  </w:divBdr>
                  <w:divsChild>
                    <w:div w:id="67461460">
                      <w:marLeft w:val="0"/>
                      <w:marRight w:val="0"/>
                      <w:marTop w:val="0"/>
                      <w:marBottom w:val="0"/>
                      <w:divBdr>
                        <w:top w:val="none" w:sz="0" w:space="0" w:color="auto"/>
                        <w:left w:val="none" w:sz="0" w:space="0" w:color="auto"/>
                        <w:bottom w:val="none" w:sz="0" w:space="0" w:color="auto"/>
                        <w:right w:val="none" w:sz="0" w:space="0" w:color="auto"/>
                      </w:divBdr>
                      <w:divsChild>
                        <w:div w:id="1573081924">
                          <w:marLeft w:val="300"/>
                          <w:marRight w:val="300"/>
                          <w:marTop w:val="300"/>
                          <w:marBottom w:val="300"/>
                          <w:divBdr>
                            <w:top w:val="none" w:sz="0" w:space="0" w:color="auto"/>
                            <w:left w:val="none" w:sz="0" w:space="0" w:color="auto"/>
                            <w:bottom w:val="none" w:sz="0" w:space="0" w:color="auto"/>
                            <w:right w:val="none" w:sz="0" w:space="0" w:color="auto"/>
                          </w:divBdr>
                          <w:divsChild>
                            <w:div w:id="214449683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9010055">
      <w:bodyDiv w:val="1"/>
      <w:marLeft w:val="0"/>
      <w:marRight w:val="0"/>
      <w:marTop w:val="0"/>
      <w:marBottom w:val="0"/>
      <w:divBdr>
        <w:top w:val="none" w:sz="0" w:space="0" w:color="auto"/>
        <w:left w:val="none" w:sz="0" w:space="0" w:color="auto"/>
        <w:bottom w:val="none" w:sz="0" w:space="0" w:color="auto"/>
        <w:right w:val="none" w:sz="0" w:space="0" w:color="auto"/>
      </w:divBdr>
    </w:div>
    <w:div w:id="453445049">
      <w:bodyDiv w:val="1"/>
      <w:marLeft w:val="0"/>
      <w:marRight w:val="0"/>
      <w:marTop w:val="0"/>
      <w:marBottom w:val="0"/>
      <w:divBdr>
        <w:top w:val="none" w:sz="0" w:space="0" w:color="auto"/>
        <w:left w:val="none" w:sz="0" w:space="0" w:color="auto"/>
        <w:bottom w:val="none" w:sz="0" w:space="0" w:color="auto"/>
        <w:right w:val="none" w:sz="0" w:space="0" w:color="auto"/>
      </w:divBdr>
    </w:div>
    <w:div w:id="461270399">
      <w:bodyDiv w:val="1"/>
      <w:marLeft w:val="0"/>
      <w:marRight w:val="0"/>
      <w:marTop w:val="0"/>
      <w:marBottom w:val="0"/>
      <w:divBdr>
        <w:top w:val="none" w:sz="0" w:space="0" w:color="auto"/>
        <w:left w:val="none" w:sz="0" w:space="0" w:color="auto"/>
        <w:bottom w:val="none" w:sz="0" w:space="0" w:color="auto"/>
        <w:right w:val="none" w:sz="0" w:space="0" w:color="auto"/>
      </w:divBdr>
    </w:div>
    <w:div w:id="464935259">
      <w:bodyDiv w:val="1"/>
      <w:marLeft w:val="0"/>
      <w:marRight w:val="0"/>
      <w:marTop w:val="0"/>
      <w:marBottom w:val="0"/>
      <w:divBdr>
        <w:top w:val="none" w:sz="0" w:space="0" w:color="auto"/>
        <w:left w:val="none" w:sz="0" w:space="0" w:color="auto"/>
        <w:bottom w:val="none" w:sz="0" w:space="0" w:color="auto"/>
        <w:right w:val="none" w:sz="0" w:space="0" w:color="auto"/>
      </w:divBdr>
    </w:div>
    <w:div w:id="466240396">
      <w:bodyDiv w:val="1"/>
      <w:marLeft w:val="0"/>
      <w:marRight w:val="0"/>
      <w:marTop w:val="0"/>
      <w:marBottom w:val="0"/>
      <w:divBdr>
        <w:top w:val="none" w:sz="0" w:space="0" w:color="auto"/>
        <w:left w:val="none" w:sz="0" w:space="0" w:color="auto"/>
        <w:bottom w:val="none" w:sz="0" w:space="0" w:color="auto"/>
        <w:right w:val="none" w:sz="0" w:space="0" w:color="auto"/>
      </w:divBdr>
      <w:divsChild>
        <w:div w:id="281226981">
          <w:marLeft w:val="0"/>
          <w:marRight w:val="0"/>
          <w:marTop w:val="0"/>
          <w:marBottom w:val="0"/>
          <w:divBdr>
            <w:top w:val="none" w:sz="0" w:space="0" w:color="auto"/>
            <w:left w:val="none" w:sz="0" w:space="0" w:color="auto"/>
            <w:bottom w:val="none" w:sz="0" w:space="0" w:color="auto"/>
            <w:right w:val="none" w:sz="0" w:space="0" w:color="auto"/>
          </w:divBdr>
          <w:divsChild>
            <w:div w:id="1325822137">
              <w:marLeft w:val="0"/>
              <w:marRight w:val="0"/>
              <w:marTop w:val="150"/>
              <w:marBottom w:val="0"/>
              <w:divBdr>
                <w:top w:val="none" w:sz="0" w:space="0" w:color="auto"/>
                <w:left w:val="none" w:sz="0" w:space="0" w:color="auto"/>
                <w:bottom w:val="none" w:sz="0" w:space="0" w:color="auto"/>
                <w:right w:val="none" w:sz="0" w:space="0" w:color="auto"/>
              </w:divBdr>
              <w:divsChild>
                <w:div w:id="1200166367">
                  <w:marLeft w:val="0"/>
                  <w:marRight w:val="0"/>
                  <w:marTop w:val="0"/>
                  <w:marBottom w:val="0"/>
                  <w:divBdr>
                    <w:top w:val="none" w:sz="0" w:space="0" w:color="auto"/>
                    <w:left w:val="none" w:sz="0" w:space="0" w:color="auto"/>
                    <w:bottom w:val="none" w:sz="0" w:space="0" w:color="auto"/>
                    <w:right w:val="none" w:sz="0" w:space="0" w:color="auto"/>
                  </w:divBdr>
                </w:div>
                <w:div w:id="226456697">
                  <w:marLeft w:val="0"/>
                  <w:marRight w:val="0"/>
                  <w:marTop w:val="0"/>
                  <w:marBottom w:val="0"/>
                  <w:divBdr>
                    <w:top w:val="none" w:sz="0" w:space="0" w:color="auto"/>
                    <w:left w:val="none" w:sz="0" w:space="0" w:color="auto"/>
                    <w:bottom w:val="none" w:sz="0" w:space="0" w:color="auto"/>
                    <w:right w:val="none" w:sz="0" w:space="0" w:color="auto"/>
                  </w:divBdr>
                </w:div>
                <w:div w:id="181065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920293">
      <w:bodyDiv w:val="1"/>
      <w:marLeft w:val="0"/>
      <w:marRight w:val="0"/>
      <w:marTop w:val="0"/>
      <w:marBottom w:val="0"/>
      <w:divBdr>
        <w:top w:val="none" w:sz="0" w:space="0" w:color="auto"/>
        <w:left w:val="none" w:sz="0" w:space="0" w:color="auto"/>
        <w:bottom w:val="none" w:sz="0" w:space="0" w:color="auto"/>
        <w:right w:val="none" w:sz="0" w:space="0" w:color="auto"/>
      </w:divBdr>
    </w:div>
    <w:div w:id="509368520">
      <w:bodyDiv w:val="1"/>
      <w:marLeft w:val="0"/>
      <w:marRight w:val="0"/>
      <w:marTop w:val="0"/>
      <w:marBottom w:val="0"/>
      <w:divBdr>
        <w:top w:val="none" w:sz="0" w:space="0" w:color="auto"/>
        <w:left w:val="none" w:sz="0" w:space="0" w:color="auto"/>
        <w:bottom w:val="none" w:sz="0" w:space="0" w:color="auto"/>
        <w:right w:val="none" w:sz="0" w:space="0" w:color="auto"/>
      </w:divBdr>
      <w:divsChild>
        <w:div w:id="1743258221">
          <w:marLeft w:val="0"/>
          <w:marRight w:val="0"/>
          <w:marTop w:val="0"/>
          <w:marBottom w:val="0"/>
          <w:divBdr>
            <w:top w:val="none" w:sz="0" w:space="0" w:color="auto"/>
            <w:left w:val="none" w:sz="0" w:space="0" w:color="auto"/>
            <w:bottom w:val="none" w:sz="0" w:space="0" w:color="auto"/>
            <w:right w:val="none" w:sz="0" w:space="0" w:color="auto"/>
          </w:divBdr>
          <w:divsChild>
            <w:div w:id="418715993">
              <w:marLeft w:val="0"/>
              <w:marRight w:val="0"/>
              <w:marTop w:val="0"/>
              <w:marBottom w:val="0"/>
              <w:divBdr>
                <w:top w:val="single" w:sz="6" w:space="7" w:color="DDDDDD"/>
                <w:left w:val="single" w:sz="6" w:space="7" w:color="DDDDDD"/>
                <w:bottom w:val="single" w:sz="6" w:space="7" w:color="DDDDDD"/>
                <w:right w:val="single" w:sz="6" w:space="7" w:color="DDDDDD"/>
              </w:divBdr>
              <w:divsChild>
                <w:div w:id="1671060016">
                  <w:marLeft w:val="0"/>
                  <w:marRight w:val="0"/>
                  <w:marTop w:val="0"/>
                  <w:marBottom w:val="0"/>
                  <w:divBdr>
                    <w:top w:val="single" w:sz="6" w:space="5" w:color="DDDDDD"/>
                    <w:left w:val="single" w:sz="6" w:space="5" w:color="DDDDDD"/>
                    <w:bottom w:val="single" w:sz="6" w:space="5" w:color="DDDDDD"/>
                    <w:right w:val="single" w:sz="6" w:space="5" w:color="DDDDDD"/>
                  </w:divBdr>
                  <w:divsChild>
                    <w:div w:id="133984537">
                      <w:marLeft w:val="0"/>
                      <w:marRight w:val="0"/>
                      <w:marTop w:val="0"/>
                      <w:marBottom w:val="0"/>
                      <w:divBdr>
                        <w:top w:val="none" w:sz="0" w:space="0" w:color="auto"/>
                        <w:left w:val="none" w:sz="0" w:space="0" w:color="auto"/>
                        <w:bottom w:val="none" w:sz="0" w:space="0" w:color="auto"/>
                        <w:right w:val="none" w:sz="0" w:space="0" w:color="auto"/>
                      </w:divBdr>
                      <w:divsChild>
                        <w:div w:id="1572736955">
                          <w:marLeft w:val="300"/>
                          <w:marRight w:val="300"/>
                          <w:marTop w:val="300"/>
                          <w:marBottom w:val="300"/>
                          <w:divBdr>
                            <w:top w:val="none" w:sz="0" w:space="0" w:color="auto"/>
                            <w:left w:val="none" w:sz="0" w:space="0" w:color="auto"/>
                            <w:bottom w:val="none" w:sz="0" w:space="0" w:color="auto"/>
                            <w:right w:val="none" w:sz="0" w:space="0" w:color="auto"/>
                          </w:divBdr>
                          <w:divsChild>
                            <w:div w:id="88278595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2230297">
      <w:bodyDiv w:val="1"/>
      <w:marLeft w:val="0"/>
      <w:marRight w:val="0"/>
      <w:marTop w:val="0"/>
      <w:marBottom w:val="0"/>
      <w:divBdr>
        <w:top w:val="none" w:sz="0" w:space="0" w:color="auto"/>
        <w:left w:val="none" w:sz="0" w:space="0" w:color="auto"/>
        <w:bottom w:val="none" w:sz="0" w:space="0" w:color="auto"/>
        <w:right w:val="none" w:sz="0" w:space="0" w:color="auto"/>
      </w:divBdr>
    </w:div>
    <w:div w:id="519860321">
      <w:bodyDiv w:val="1"/>
      <w:marLeft w:val="0"/>
      <w:marRight w:val="0"/>
      <w:marTop w:val="0"/>
      <w:marBottom w:val="0"/>
      <w:divBdr>
        <w:top w:val="none" w:sz="0" w:space="0" w:color="auto"/>
        <w:left w:val="none" w:sz="0" w:space="0" w:color="auto"/>
        <w:bottom w:val="none" w:sz="0" w:space="0" w:color="auto"/>
        <w:right w:val="none" w:sz="0" w:space="0" w:color="auto"/>
      </w:divBdr>
    </w:div>
    <w:div w:id="527377888">
      <w:bodyDiv w:val="1"/>
      <w:marLeft w:val="0"/>
      <w:marRight w:val="0"/>
      <w:marTop w:val="0"/>
      <w:marBottom w:val="0"/>
      <w:divBdr>
        <w:top w:val="none" w:sz="0" w:space="0" w:color="auto"/>
        <w:left w:val="none" w:sz="0" w:space="0" w:color="auto"/>
        <w:bottom w:val="none" w:sz="0" w:space="0" w:color="auto"/>
        <w:right w:val="none" w:sz="0" w:space="0" w:color="auto"/>
      </w:divBdr>
    </w:div>
    <w:div w:id="529611876">
      <w:bodyDiv w:val="1"/>
      <w:marLeft w:val="0"/>
      <w:marRight w:val="0"/>
      <w:marTop w:val="0"/>
      <w:marBottom w:val="0"/>
      <w:divBdr>
        <w:top w:val="none" w:sz="0" w:space="0" w:color="auto"/>
        <w:left w:val="none" w:sz="0" w:space="0" w:color="auto"/>
        <w:bottom w:val="none" w:sz="0" w:space="0" w:color="auto"/>
        <w:right w:val="none" w:sz="0" w:space="0" w:color="auto"/>
      </w:divBdr>
      <w:divsChild>
        <w:div w:id="398677022">
          <w:marLeft w:val="0"/>
          <w:marRight w:val="0"/>
          <w:marTop w:val="0"/>
          <w:marBottom w:val="0"/>
          <w:divBdr>
            <w:top w:val="none" w:sz="0" w:space="0" w:color="auto"/>
            <w:left w:val="none" w:sz="0" w:space="0" w:color="auto"/>
            <w:bottom w:val="none" w:sz="0" w:space="0" w:color="auto"/>
            <w:right w:val="none" w:sz="0" w:space="0" w:color="auto"/>
          </w:divBdr>
          <w:divsChild>
            <w:div w:id="441339343">
              <w:marLeft w:val="0"/>
              <w:marRight w:val="0"/>
              <w:marTop w:val="0"/>
              <w:marBottom w:val="0"/>
              <w:divBdr>
                <w:top w:val="none" w:sz="0" w:space="0" w:color="auto"/>
                <w:left w:val="none" w:sz="0" w:space="0" w:color="auto"/>
                <w:bottom w:val="none" w:sz="0" w:space="0" w:color="auto"/>
                <w:right w:val="none" w:sz="0" w:space="0" w:color="auto"/>
              </w:divBdr>
              <w:divsChild>
                <w:div w:id="1862547764">
                  <w:marLeft w:val="0"/>
                  <w:marRight w:val="0"/>
                  <w:marTop w:val="0"/>
                  <w:marBottom w:val="0"/>
                  <w:divBdr>
                    <w:top w:val="none" w:sz="0" w:space="0" w:color="auto"/>
                    <w:left w:val="none" w:sz="0" w:space="0" w:color="auto"/>
                    <w:bottom w:val="none" w:sz="0" w:space="0" w:color="auto"/>
                    <w:right w:val="none" w:sz="0" w:space="0" w:color="auto"/>
                  </w:divBdr>
                  <w:divsChild>
                    <w:div w:id="1005011595">
                      <w:marLeft w:val="0"/>
                      <w:marRight w:val="0"/>
                      <w:marTop w:val="0"/>
                      <w:marBottom w:val="0"/>
                      <w:divBdr>
                        <w:top w:val="none" w:sz="0" w:space="0" w:color="auto"/>
                        <w:left w:val="none" w:sz="0" w:space="0" w:color="auto"/>
                        <w:bottom w:val="none" w:sz="0" w:space="0" w:color="auto"/>
                        <w:right w:val="none" w:sz="0" w:space="0" w:color="auto"/>
                      </w:divBdr>
                      <w:divsChild>
                        <w:div w:id="942761672">
                          <w:marLeft w:val="0"/>
                          <w:marRight w:val="0"/>
                          <w:marTop w:val="0"/>
                          <w:marBottom w:val="0"/>
                          <w:divBdr>
                            <w:top w:val="none" w:sz="0" w:space="0" w:color="auto"/>
                            <w:left w:val="none" w:sz="0" w:space="0" w:color="auto"/>
                            <w:bottom w:val="none" w:sz="0" w:space="0" w:color="auto"/>
                            <w:right w:val="none" w:sz="0" w:space="0" w:color="auto"/>
                          </w:divBdr>
                          <w:divsChild>
                            <w:div w:id="979651948">
                              <w:marLeft w:val="0"/>
                              <w:marRight w:val="0"/>
                              <w:marTop w:val="0"/>
                              <w:marBottom w:val="0"/>
                              <w:divBdr>
                                <w:top w:val="none" w:sz="0" w:space="0" w:color="auto"/>
                                <w:left w:val="none" w:sz="0" w:space="0" w:color="auto"/>
                                <w:bottom w:val="none" w:sz="0" w:space="0" w:color="auto"/>
                                <w:right w:val="none" w:sz="0" w:space="0" w:color="auto"/>
                              </w:divBdr>
                              <w:divsChild>
                                <w:div w:id="717361922">
                                  <w:marLeft w:val="0"/>
                                  <w:marRight w:val="0"/>
                                  <w:marTop w:val="0"/>
                                  <w:marBottom w:val="0"/>
                                  <w:divBdr>
                                    <w:top w:val="single" w:sz="6" w:space="0" w:color="FADEC4"/>
                                    <w:left w:val="single" w:sz="6" w:space="0" w:color="FADEC4"/>
                                    <w:bottom w:val="single" w:sz="6" w:space="0" w:color="FADEC4"/>
                                    <w:right w:val="single" w:sz="6" w:space="0" w:color="FADEC4"/>
                                  </w:divBdr>
                                  <w:divsChild>
                                    <w:div w:id="561408335">
                                      <w:marLeft w:val="0"/>
                                      <w:marRight w:val="0"/>
                                      <w:marTop w:val="0"/>
                                      <w:marBottom w:val="0"/>
                                      <w:divBdr>
                                        <w:top w:val="none" w:sz="0" w:space="0" w:color="auto"/>
                                        <w:left w:val="none" w:sz="0" w:space="0" w:color="auto"/>
                                        <w:bottom w:val="none" w:sz="0" w:space="0" w:color="auto"/>
                                        <w:right w:val="none" w:sz="0" w:space="0" w:color="auto"/>
                                      </w:divBdr>
                                      <w:divsChild>
                                        <w:div w:id="190332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0729753">
      <w:bodyDiv w:val="1"/>
      <w:marLeft w:val="0"/>
      <w:marRight w:val="0"/>
      <w:marTop w:val="0"/>
      <w:marBottom w:val="0"/>
      <w:divBdr>
        <w:top w:val="none" w:sz="0" w:space="0" w:color="auto"/>
        <w:left w:val="none" w:sz="0" w:space="0" w:color="auto"/>
        <w:bottom w:val="none" w:sz="0" w:space="0" w:color="auto"/>
        <w:right w:val="none" w:sz="0" w:space="0" w:color="auto"/>
      </w:divBdr>
    </w:div>
    <w:div w:id="533082496">
      <w:bodyDiv w:val="1"/>
      <w:marLeft w:val="0"/>
      <w:marRight w:val="0"/>
      <w:marTop w:val="0"/>
      <w:marBottom w:val="0"/>
      <w:divBdr>
        <w:top w:val="none" w:sz="0" w:space="0" w:color="auto"/>
        <w:left w:val="none" w:sz="0" w:space="0" w:color="auto"/>
        <w:bottom w:val="none" w:sz="0" w:space="0" w:color="auto"/>
        <w:right w:val="none" w:sz="0" w:space="0" w:color="auto"/>
      </w:divBdr>
    </w:div>
    <w:div w:id="539896620">
      <w:bodyDiv w:val="1"/>
      <w:marLeft w:val="0"/>
      <w:marRight w:val="0"/>
      <w:marTop w:val="0"/>
      <w:marBottom w:val="0"/>
      <w:divBdr>
        <w:top w:val="none" w:sz="0" w:space="0" w:color="auto"/>
        <w:left w:val="none" w:sz="0" w:space="0" w:color="auto"/>
        <w:bottom w:val="none" w:sz="0" w:space="0" w:color="auto"/>
        <w:right w:val="none" w:sz="0" w:space="0" w:color="auto"/>
      </w:divBdr>
    </w:div>
    <w:div w:id="543450477">
      <w:bodyDiv w:val="1"/>
      <w:marLeft w:val="0"/>
      <w:marRight w:val="0"/>
      <w:marTop w:val="0"/>
      <w:marBottom w:val="0"/>
      <w:divBdr>
        <w:top w:val="none" w:sz="0" w:space="0" w:color="auto"/>
        <w:left w:val="none" w:sz="0" w:space="0" w:color="auto"/>
        <w:bottom w:val="none" w:sz="0" w:space="0" w:color="auto"/>
        <w:right w:val="none" w:sz="0" w:space="0" w:color="auto"/>
      </w:divBdr>
    </w:div>
    <w:div w:id="546071361">
      <w:bodyDiv w:val="1"/>
      <w:marLeft w:val="0"/>
      <w:marRight w:val="0"/>
      <w:marTop w:val="0"/>
      <w:marBottom w:val="0"/>
      <w:divBdr>
        <w:top w:val="none" w:sz="0" w:space="0" w:color="auto"/>
        <w:left w:val="none" w:sz="0" w:space="0" w:color="auto"/>
        <w:bottom w:val="none" w:sz="0" w:space="0" w:color="auto"/>
        <w:right w:val="none" w:sz="0" w:space="0" w:color="auto"/>
      </w:divBdr>
      <w:divsChild>
        <w:div w:id="1687901287">
          <w:marLeft w:val="0"/>
          <w:marRight w:val="0"/>
          <w:marTop w:val="0"/>
          <w:marBottom w:val="0"/>
          <w:divBdr>
            <w:top w:val="none" w:sz="0" w:space="0" w:color="auto"/>
            <w:left w:val="none" w:sz="0" w:space="0" w:color="auto"/>
            <w:bottom w:val="none" w:sz="0" w:space="0" w:color="auto"/>
            <w:right w:val="none" w:sz="0" w:space="0" w:color="auto"/>
          </w:divBdr>
          <w:divsChild>
            <w:div w:id="753478978">
              <w:marLeft w:val="0"/>
              <w:marRight w:val="0"/>
              <w:marTop w:val="150"/>
              <w:marBottom w:val="150"/>
              <w:divBdr>
                <w:top w:val="none" w:sz="0" w:space="0" w:color="auto"/>
                <w:left w:val="none" w:sz="0" w:space="0" w:color="auto"/>
                <w:bottom w:val="none" w:sz="0" w:space="0" w:color="auto"/>
                <w:right w:val="none" w:sz="0" w:space="0" w:color="auto"/>
              </w:divBdr>
              <w:divsChild>
                <w:div w:id="405687930">
                  <w:marLeft w:val="-3150"/>
                  <w:marRight w:val="0"/>
                  <w:marTop w:val="0"/>
                  <w:marBottom w:val="0"/>
                  <w:divBdr>
                    <w:top w:val="none" w:sz="0" w:space="0" w:color="auto"/>
                    <w:left w:val="none" w:sz="0" w:space="0" w:color="auto"/>
                    <w:bottom w:val="none" w:sz="0" w:space="0" w:color="auto"/>
                    <w:right w:val="none" w:sz="0" w:space="0" w:color="auto"/>
                  </w:divBdr>
                  <w:divsChild>
                    <w:div w:id="1445423255">
                      <w:marLeft w:val="3150"/>
                      <w:marRight w:val="0"/>
                      <w:marTop w:val="0"/>
                      <w:marBottom w:val="0"/>
                      <w:divBdr>
                        <w:top w:val="single" w:sz="6" w:space="1" w:color="80DFEA"/>
                        <w:left w:val="single" w:sz="6" w:space="1" w:color="80DFEA"/>
                        <w:bottom w:val="single" w:sz="6" w:space="1" w:color="80DFEA"/>
                        <w:right w:val="single" w:sz="6" w:space="1" w:color="80DFEA"/>
                      </w:divBdr>
                      <w:divsChild>
                        <w:div w:id="1114398442">
                          <w:marLeft w:val="300"/>
                          <w:marRight w:val="300"/>
                          <w:marTop w:val="300"/>
                          <w:marBottom w:val="300"/>
                          <w:divBdr>
                            <w:top w:val="none" w:sz="0" w:space="0" w:color="auto"/>
                            <w:left w:val="none" w:sz="0" w:space="0" w:color="auto"/>
                            <w:bottom w:val="none" w:sz="0" w:space="0" w:color="auto"/>
                            <w:right w:val="none" w:sz="0" w:space="0" w:color="auto"/>
                          </w:divBdr>
                          <w:divsChild>
                            <w:div w:id="84543680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2426682">
      <w:bodyDiv w:val="1"/>
      <w:marLeft w:val="0"/>
      <w:marRight w:val="0"/>
      <w:marTop w:val="0"/>
      <w:marBottom w:val="0"/>
      <w:divBdr>
        <w:top w:val="none" w:sz="0" w:space="0" w:color="auto"/>
        <w:left w:val="none" w:sz="0" w:space="0" w:color="auto"/>
        <w:bottom w:val="none" w:sz="0" w:space="0" w:color="auto"/>
        <w:right w:val="none" w:sz="0" w:space="0" w:color="auto"/>
      </w:divBdr>
      <w:divsChild>
        <w:div w:id="78797097">
          <w:marLeft w:val="0"/>
          <w:marRight w:val="0"/>
          <w:marTop w:val="0"/>
          <w:marBottom w:val="0"/>
          <w:divBdr>
            <w:top w:val="none" w:sz="0" w:space="0" w:color="auto"/>
            <w:left w:val="none" w:sz="0" w:space="0" w:color="auto"/>
            <w:bottom w:val="none" w:sz="0" w:space="0" w:color="auto"/>
            <w:right w:val="none" w:sz="0" w:space="0" w:color="auto"/>
          </w:divBdr>
          <w:divsChild>
            <w:div w:id="1119377070">
              <w:marLeft w:val="0"/>
              <w:marRight w:val="0"/>
              <w:marTop w:val="150"/>
              <w:marBottom w:val="0"/>
              <w:divBdr>
                <w:top w:val="none" w:sz="0" w:space="0" w:color="auto"/>
                <w:left w:val="none" w:sz="0" w:space="0" w:color="auto"/>
                <w:bottom w:val="none" w:sz="0" w:space="0" w:color="auto"/>
                <w:right w:val="none" w:sz="0" w:space="0" w:color="auto"/>
              </w:divBdr>
              <w:divsChild>
                <w:div w:id="937640905">
                  <w:marLeft w:val="0"/>
                  <w:marRight w:val="0"/>
                  <w:marTop w:val="0"/>
                  <w:marBottom w:val="0"/>
                  <w:divBdr>
                    <w:top w:val="none" w:sz="0" w:space="0" w:color="auto"/>
                    <w:left w:val="none" w:sz="0" w:space="0" w:color="auto"/>
                    <w:bottom w:val="none" w:sz="0" w:space="0" w:color="auto"/>
                    <w:right w:val="none" w:sz="0" w:space="0" w:color="auto"/>
                  </w:divBdr>
                </w:div>
                <w:div w:id="334961791">
                  <w:marLeft w:val="0"/>
                  <w:marRight w:val="0"/>
                  <w:marTop w:val="0"/>
                  <w:marBottom w:val="0"/>
                  <w:divBdr>
                    <w:top w:val="none" w:sz="0" w:space="0" w:color="auto"/>
                    <w:left w:val="none" w:sz="0" w:space="0" w:color="auto"/>
                    <w:bottom w:val="none" w:sz="0" w:space="0" w:color="auto"/>
                    <w:right w:val="none" w:sz="0" w:space="0" w:color="auto"/>
                  </w:divBdr>
                </w:div>
                <w:div w:id="10089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546049">
      <w:bodyDiv w:val="1"/>
      <w:marLeft w:val="0"/>
      <w:marRight w:val="0"/>
      <w:marTop w:val="0"/>
      <w:marBottom w:val="0"/>
      <w:divBdr>
        <w:top w:val="none" w:sz="0" w:space="0" w:color="auto"/>
        <w:left w:val="none" w:sz="0" w:space="0" w:color="auto"/>
        <w:bottom w:val="none" w:sz="0" w:space="0" w:color="auto"/>
        <w:right w:val="none" w:sz="0" w:space="0" w:color="auto"/>
      </w:divBdr>
      <w:divsChild>
        <w:div w:id="870340495">
          <w:marLeft w:val="0"/>
          <w:marRight w:val="0"/>
          <w:marTop w:val="0"/>
          <w:marBottom w:val="0"/>
          <w:divBdr>
            <w:top w:val="none" w:sz="0" w:space="0" w:color="auto"/>
            <w:left w:val="none" w:sz="0" w:space="0" w:color="auto"/>
            <w:bottom w:val="none" w:sz="0" w:space="0" w:color="auto"/>
            <w:right w:val="none" w:sz="0" w:space="0" w:color="auto"/>
          </w:divBdr>
          <w:divsChild>
            <w:div w:id="1424258101">
              <w:marLeft w:val="0"/>
              <w:marRight w:val="0"/>
              <w:marTop w:val="0"/>
              <w:marBottom w:val="0"/>
              <w:divBdr>
                <w:top w:val="none" w:sz="0" w:space="0" w:color="auto"/>
                <w:left w:val="none" w:sz="0" w:space="0" w:color="auto"/>
                <w:bottom w:val="none" w:sz="0" w:space="0" w:color="auto"/>
                <w:right w:val="none" w:sz="0" w:space="0" w:color="auto"/>
              </w:divBdr>
              <w:divsChild>
                <w:div w:id="2096516117">
                  <w:marLeft w:val="0"/>
                  <w:marRight w:val="0"/>
                  <w:marTop w:val="0"/>
                  <w:marBottom w:val="0"/>
                  <w:divBdr>
                    <w:top w:val="none" w:sz="0" w:space="0" w:color="auto"/>
                    <w:left w:val="none" w:sz="0" w:space="0" w:color="auto"/>
                    <w:bottom w:val="none" w:sz="0" w:space="0" w:color="auto"/>
                    <w:right w:val="none" w:sz="0" w:space="0" w:color="auto"/>
                  </w:divBdr>
                  <w:divsChild>
                    <w:div w:id="1353458447">
                      <w:marLeft w:val="150"/>
                      <w:marRight w:val="0"/>
                      <w:marTop w:val="0"/>
                      <w:marBottom w:val="0"/>
                      <w:divBdr>
                        <w:top w:val="none" w:sz="0" w:space="0" w:color="auto"/>
                        <w:left w:val="none" w:sz="0" w:space="0" w:color="auto"/>
                        <w:bottom w:val="none" w:sz="0" w:space="0" w:color="auto"/>
                        <w:right w:val="none" w:sz="0" w:space="0" w:color="auto"/>
                      </w:divBdr>
                      <w:divsChild>
                        <w:div w:id="511728702">
                          <w:marLeft w:val="0"/>
                          <w:marRight w:val="0"/>
                          <w:marTop w:val="0"/>
                          <w:marBottom w:val="150"/>
                          <w:divBdr>
                            <w:top w:val="none" w:sz="0" w:space="0" w:color="auto"/>
                            <w:left w:val="none" w:sz="0" w:space="0" w:color="auto"/>
                            <w:bottom w:val="none" w:sz="0" w:space="0" w:color="auto"/>
                            <w:right w:val="none" w:sz="0" w:space="0" w:color="auto"/>
                          </w:divBdr>
                          <w:divsChild>
                            <w:div w:id="1864859147">
                              <w:marLeft w:val="0"/>
                              <w:marRight w:val="0"/>
                              <w:marTop w:val="0"/>
                              <w:marBottom w:val="0"/>
                              <w:divBdr>
                                <w:top w:val="none" w:sz="0" w:space="0" w:color="auto"/>
                                <w:left w:val="none" w:sz="0" w:space="0" w:color="auto"/>
                                <w:bottom w:val="none" w:sz="0" w:space="0" w:color="auto"/>
                                <w:right w:val="none" w:sz="0" w:space="0" w:color="auto"/>
                              </w:divBdr>
                              <w:divsChild>
                                <w:div w:id="598147175">
                                  <w:marLeft w:val="0"/>
                                  <w:marRight w:val="0"/>
                                  <w:marTop w:val="0"/>
                                  <w:marBottom w:val="0"/>
                                  <w:divBdr>
                                    <w:top w:val="none" w:sz="0" w:space="0" w:color="auto"/>
                                    <w:left w:val="none" w:sz="0" w:space="0" w:color="auto"/>
                                    <w:bottom w:val="none" w:sz="0" w:space="0" w:color="auto"/>
                                    <w:right w:val="none" w:sz="0" w:space="0" w:color="auto"/>
                                  </w:divBdr>
                                  <w:divsChild>
                                    <w:div w:id="174105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3297117">
      <w:bodyDiv w:val="1"/>
      <w:marLeft w:val="0"/>
      <w:marRight w:val="0"/>
      <w:marTop w:val="0"/>
      <w:marBottom w:val="0"/>
      <w:divBdr>
        <w:top w:val="none" w:sz="0" w:space="0" w:color="auto"/>
        <w:left w:val="none" w:sz="0" w:space="0" w:color="auto"/>
        <w:bottom w:val="none" w:sz="0" w:space="0" w:color="auto"/>
        <w:right w:val="none" w:sz="0" w:space="0" w:color="auto"/>
      </w:divBdr>
    </w:div>
    <w:div w:id="584995205">
      <w:bodyDiv w:val="1"/>
      <w:marLeft w:val="0"/>
      <w:marRight w:val="0"/>
      <w:marTop w:val="0"/>
      <w:marBottom w:val="0"/>
      <w:divBdr>
        <w:top w:val="none" w:sz="0" w:space="0" w:color="auto"/>
        <w:left w:val="none" w:sz="0" w:space="0" w:color="auto"/>
        <w:bottom w:val="none" w:sz="0" w:space="0" w:color="auto"/>
        <w:right w:val="none" w:sz="0" w:space="0" w:color="auto"/>
      </w:divBdr>
    </w:div>
    <w:div w:id="589697009">
      <w:bodyDiv w:val="1"/>
      <w:marLeft w:val="0"/>
      <w:marRight w:val="0"/>
      <w:marTop w:val="0"/>
      <w:marBottom w:val="0"/>
      <w:divBdr>
        <w:top w:val="none" w:sz="0" w:space="0" w:color="auto"/>
        <w:left w:val="none" w:sz="0" w:space="0" w:color="auto"/>
        <w:bottom w:val="none" w:sz="0" w:space="0" w:color="auto"/>
        <w:right w:val="none" w:sz="0" w:space="0" w:color="auto"/>
      </w:divBdr>
    </w:div>
    <w:div w:id="597251178">
      <w:bodyDiv w:val="1"/>
      <w:marLeft w:val="0"/>
      <w:marRight w:val="0"/>
      <w:marTop w:val="0"/>
      <w:marBottom w:val="0"/>
      <w:divBdr>
        <w:top w:val="none" w:sz="0" w:space="0" w:color="auto"/>
        <w:left w:val="none" w:sz="0" w:space="0" w:color="auto"/>
        <w:bottom w:val="none" w:sz="0" w:space="0" w:color="auto"/>
        <w:right w:val="none" w:sz="0" w:space="0" w:color="auto"/>
      </w:divBdr>
      <w:divsChild>
        <w:div w:id="857427904">
          <w:marLeft w:val="0"/>
          <w:marRight w:val="0"/>
          <w:marTop w:val="0"/>
          <w:marBottom w:val="0"/>
          <w:divBdr>
            <w:top w:val="none" w:sz="0" w:space="0" w:color="auto"/>
            <w:left w:val="none" w:sz="0" w:space="0" w:color="auto"/>
            <w:bottom w:val="none" w:sz="0" w:space="0" w:color="auto"/>
            <w:right w:val="none" w:sz="0" w:space="0" w:color="auto"/>
          </w:divBdr>
          <w:divsChild>
            <w:div w:id="551112434">
              <w:marLeft w:val="0"/>
              <w:marRight w:val="0"/>
              <w:marTop w:val="0"/>
              <w:marBottom w:val="0"/>
              <w:divBdr>
                <w:top w:val="none" w:sz="0" w:space="0" w:color="auto"/>
                <w:left w:val="none" w:sz="0" w:space="0" w:color="auto"/>
                <w:bottom w:val="none" w:sz="0" w:space="0" w:color="auto"/>
                <w:right w:val="none" w:sz="0" w:space="0" w:color="auto"/>
              </w:divBdr>
              <w:divsChild>
                <w:div w:id="1337726625">
                  <w:marLeft w:val="0"/>
                  <w:marRight w:val="0"/>
                  <w:marTop w:val="0"/>
                  <w:marBottom w:val="0"/>
                  <w:divBdr>
                    <w:top w:val="none" w:sz="0" w:space="0" w:color="auto"/>
                    <w:left w:val="none" w:sz="0" w:space="0" w:color="auto"/>
                    <w:bottom w:val="none" w:sz="0" w:space="0" w:color="auto"/>
                    <w:right w:val="none" w:sz="0" w:space="0" w:color="auto"/>
                  </w:divBdr>
                  <w:divsChild>
                    <w:div w:id="1713458560">
                      <w:marLeft w:val="0"/>
                      <w:marRight w:val="0"/>
                      <w:marTop w:val="0"/>
                      <w:marBottom w:val="0"/>
                      <w:divBdr>
                        <w:top w:val="none" w:sz="0" w:space="0" w:color="auto"/>
                        <w:left w:val="none" w:sz="0" w:space="0" w:color="auto"/>
                        <w:bottom w:val="none" w:sz="0" w:space="0" w:color="auto"/>
                        <w:right w:val="none" w:sz="0" w:space="0" w:color="auto"/>
                      </w:divBdr>
                      <w:divsChild>
                        <w:div w:id="1338070865">
                          <w:marLeft w:val="0"/>
                          <w:marRight w:val="0"/>
                          <w:marTop w:val="0"/>
                          <w:marBottom w:val="150"/>
                          <w:divBdr>
                            <w:top w:val="single" w:sz="12" w:space="0" w:color="EFEFEF"/>
                            <w:left w:val="none" w:sz="0" w:space="0" w:color="auto"/>
                            <w:bottom w:val="none" w:sz="0" w:space="0" w:color="auto"/>
                            <w:right w:val="none" w:sz="0" w:space="0" w:color="auto"/>
                          </w:divBdr>
                          <w:divsChild>
                            <w:div w:id="273244309">
                              <w:marLeft w:val="225"/>
                              <w:marRight w:val="225"/>
                              <w:marTop w:val="300"/>
                              <w:marBottom w:val="300"/>
                              <w:divBdr>
                                <w:top w:val="none" w:sz="0" w:space="0" w:color="auto"/>
                                <w:left w:val="none" w:sz="0" w:space="0" w:color="auto"/>
                                <w:bottom w:val="dashed" w:sz="6" w:space="0" w:color="D9D9D9"/>
                                <w:right w:val="none" w:sz="0" w:space="0" w:color="auto"/>
                              </w:divBdr>
                              <w:divsChild>
                                <w:div w:id="19740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0071193">
      <w:bodyDiv w:val="1"/>
      <w:marLeft w:val="0"/>
      <w:marRight w:val="0"/>
      <w:marTop w:val="0"/>
      <w:marBottom w:val="0"/>
      <w:divBdr>
        <w:top w:val="none" w:sz="0" w:space="0" w:color="auto"/>
        <w:left w:val="none" w:sz="0" w:space="0" w:color="auto"/>
        <w:bottom w:val="none" w:sz="0" w:space="0" w:color="auto"/>
        <w:right w:val="none" w:sz="0" w:space="0" w:color="auto"/>
      </w:divBdr>
    </w:div>
    <w:div w:id="604388857">
      <w:bodyDiv w:val="1"/>
      <w:marLeft w:val="0"/>
      <w:marRight w:val="0"/>
      <w:marTop w:val="0"/>
      <w:marBottom w:val="0"/>
      <w:divBdr>
        <w:top w:val="none" w:sz="0" w:space="0" w:color="auto"/>
        <w:left w:val="none" w:sz="0" w:space="0" w:color="auto"/>
        <w:bottom w:val="none" w:sz="0" w:space="0" w:color="auto"/>
        <w:right w:val="none" w:sz="0" w:space="0" w:color="auto"/>
      </w:divBdr>
    </w:div>
    <w:div w:id="611521192">
      <w:bodyDiv w:val="1"/>
      <w:marLeft w:val="0"/>
      <w:marRight w:val="0"/>
      <w:marTop w:val="0"/>
      <w:marBottom w:val="0"/>
      <w:divBdr>
        <w:top w:val="none" w:sz="0" w:space="0" w:color="auto"/>
        <w:left w:val="none" w:sz="0" w:space="0" w:color="auto"/>
        <w:bottom w:val="none" w:sz="0" w:space="0" w:color="auto"/>
        <w:right w:val="none" w:sz="0" w:space="0" w:color="auto"/>
      </w:divBdr>
    </w:div>
    <w:div w:id="614603985">
      <w:bodyDiv w:val="1"/>
      <w:marLeft w:val="0"/>
      <w:marRight w:val="0"/>
      <w:marTop w:val="0"/>
      <w:marBottom w:val="0"/>
      <w:divBdr>
        <w:top w:val="none" w:sz="0" w:space="0" w:color="auto"/>
        <w:left w:val="none" w:sz="0" w:space="0" w:color="auto"/>
        <w:bottom w:val="none" w:sz="0" w:space="0" w:color="auto"/>
        <w:right w:val="none" w:sz="0" w:space="0" w:color="auto"/>
      </w:divBdr>
      <w:divsChild>
        <w:div w:id="688679884">
          <w:marLeft w:val="0"/>
          <w:marRight w:val="0"/>
          <w:marTop w:val="0"/>
          <w:marBottom w:val="0"/>
          <w:divBdr>
            <w:top w:val="none" w:sz="0" w:space="0" w:color="auto"/>
            <w:left w:val="none" w:sz="0" w:space="0" w:color="auto"/>
            <w:bottom w:val="none" w:sz="0" w:space="0" w:color="auto"/>
            <w:right w:val="none" w:sz="0" w:space="0" w:color="auto"/>
          </w:divBdr>
          <w:divsChild>
            <w:div w:id="1811820061">
              <w:marLeft w:val="0"/>
              <w:marRight w:val="0"/>
              <w:marTop w:val="0"/>
              <w:marBottom w:val="0"/>
              <w:divBdr>
                <w:top w:val="single" w:sz="6" w:space="7" w:color="DDDDDD"/>
                <w:left w:val="single" w:sz="6" w:space="7" w:color="DDDDDD"/>
                <w:bottom w:val="single" w:sz="6" w:space="7" w:color="DDDDDD"/>
                <w:right w:val="single" w:sz="6" w:space="7" w:color="DDDDDD"/>
              </w:divBdr>
              <w:divsChild>
                <w:div w:id="1620844189">
                  <w:marLeft w:val="0"/>
                  <w:marRight w:val="0"/>
                  <w:marTop w:val="0"/>
                  <w:marBottom w:val="0"/>
                  <w:divBdr>
                    <w:top w:val="single" w:sz="6" w:space="5" w:color="DDDDDD"/>
                    <w:left w:val="single" w:sz="6" w:space="5" w:color="DDDDDD"/>
                    <w:bottom w:val="single" w:sz="6" w:space="5" w:color="DDDDDD"/>
                    <w:right w:val="single" w:sz="6" w:space="5" w:color="DDDDDD"/>
                  </w:divBdr>
                  <w:divsChild>
                    <w:div w:id="921599361">
                      <w:marLeft w:val="0"/>
                      <w:marRight w:val="0"/>
                      <w:marTop w:val="0"/>
                      <w:marBottom w:val="0"/>
                      <w:divBdr>
                        <w:top w:val="none" w:sz="0" w:space="0" w:color="auto"/>
                        <w:left w:val="none" w:sz="0" w:space="0" w:color="auto"/>
                        <w:bottom w:val="none" w:sz="0" w:space="0" w:color="auto"/>
                        <w:right w:val="none" w:sz="0" w:space="0" w:color="auto"/>
                      </w:divBdr>
                      <w:divsChild>
                        <w:div w:id="1217545259">
                          <w:marLeft w:val="300"/>
                          <w:marRight w:val="300"/>
                          <w:marTop w:val="300"/>
                          <w:marBottom w:val="300"/>
                          <w:divBdr>
                            <w:top w:val="none" w:sz="0" w:space="0" w:color="auto"/>
                            <w:left w:val="none" w:sz="0" w:space="0" w:color="auto"/>
                            <w:bottom w:val="none" w:sz="0" w:space="0" w:color="auto"/>
                            <w:right w:val="none" w:sz="0" w:space="0" w:color="auto"/>
                          </w:divBdr>
                          <w:divsChild>
                            <w:div w:id="9155608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3075442">
      <w:bodyDiv w:val="1"/>
      <w:marLeft w:val="0"/>
      <w:marRight w:val="0"/>
      <w:marTop w:val="0"/>
      <w:marBottom w:val="0"/>
      <w:divBdr>
        <w:top w:val="none" w:sz="0" w:space="0" w:color="auto"/>
        <w:left w:val="none" w:sz="0" w:space="0" w:color="auto"/>
        <w:bottom w:val="none" w:sz="0" w:space="0" w:color="auto"/>
        <w:right w:val="none" w:sz="0" w:space="0" w:color="auto"/>
      </w:divBdr>
      <w:divsChild>
        <w:div w:id="1412238848">
          <w:marLeft w:val="0"/>
          <w:marRight w:val="0"/>
          <w:marTop w:val="0"/>
          <w:marBottom w:val="0"/>
          <w:divBdr>
            <w:top w:val="none" w:sz="0" w:space="0" w:color="auto"/>
            <w:left w:val="none" w:sz="0" w:space="0" w:color="auto"/>
            <w:bottom w:val="none" w:sz="0" w:space="0" w:color="auto"/>
            <w:right w:val="none" w:sz="0" w:space="0" w:color="auto"/>
          </w:divBdr>
          <w:divsChild>
            <w:div w:id="912278104">
              <w:marLeft w:val="0"/>
              <w:marRight w:val="0"/>
              <w:marTop w:val="150"/>
              <w:marBottom w:val="150"/>
              <w:divBdr>
                <w:top w:val="none" w:sz="0" w:space="0" w:color="auto"/>
                <w:left w:val="none" w:sz="0" w:space="0" w:color="auto"/>
                <w:bottom w:val="none" w:sz="0" w:space="0" w:color="auto"/>
                <w:right w:val="none" w:sz="0" w:space="0" w:color="auto"/>
              </w:divBdr>
              <w:divsChild>
                <w:div w:id="237058954">
                  <w:marLeft w:val="-3150"/>
                  <w:marRight w:val="0"/>
                  <w:marTop w:val="0"/>
                  <w:marBottom w:val="0"/>
                  <w:divBdr>
                    <w:top w:val="none" w:sz="0" w:space="0" w:color="auto"/>
                    <w:left w:val="none" w:sz="0" w:space="0" w:color="auto"/>
                    <w:bottom w:val="none" w:sz="0" w:space="0" w:color="auto"/>
                    <w:right w:val="none" w:sz="0" w:space="0" w:color="auto"/>
                  </w:divBdr>
                  <w:divsChild>
                    <w:div w:id="1184589711">
                      <w:marLeft w:val="3150"/>
                      <w:marRight w:val="0"/>
                      <w:marTop w:val="0"/>
                      <w:marBottom w:val="0"/>
                      <w:divBdr>
                        <w:top w:val="single" w:sz="6" w:space="1" w:color="000000"/>
                        <w:left w:val="single" w:sz="6" w:space="1" w:color="000000"/>
                        <w:bottom w:val="single" w:sz="6" w:space="1" w:color="000000"/>
                        <w:right w:val="single" w:sz="6" w:space="1" w:color="000000"/>
                      </w:divBdr>
                      <w:divsChild>
                        <w:div w:id="923103642">
                          <w:marLeft w:val="300"/>
                          <w:marRight w:val="300"/>
                          <w:marTop w:val="300"/>
                          <w:marBottom w:val="300"/>
                          <w:divBdr>
                            <w:top w:val="none" w:sz="0" w:space="0" w:color="auto"/>
                            <w:left w:val="none" w:sz="0" w:space="0" w:color="auto"/>
                            <w:bottom w:val="none" w:sz="0" w:space="0" w:color="auto"/>
                            <w:right w:val="none" w:sz="0" w:space="0" w:color="auto"/>
                          </w:divBdr>
                          <w:divsChild>
                            <w:div w:id="28397091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3489599">
      <w:bodyDiv w:val="1"/>
      <w:marLeft w:val="0"/>
      <w:marRight w:val="0"/>
      <w:marTop w:val="0"/>
      <w:marBottom w:val="0"/>
      <w:divBdr>
        <w:top w:val="none" w:sz="0" w:space="0" w:color="auto"/>
        <w:left w:val="none" w:sz="0" w:space="0" w:color="auto"/>
        <w:bottom w:val="none" w:sz="0" w:space="0" w:color="auto"/>
        <w:right w:val="none" w:sz="0" w:space="0" w:color="auto"/>
      </w:divBdr>
    </w:div>
    <w:div w:id="645625113">
      <w:bodyDiv w:val="1"/>
      <w:marLeft w:val="0"/>
      <w:marRight w:val="0"/>
      <w:marTop w:val="0"/>
      <w:marBottom w:val="0"/>
      <w:divBdr>
        <w:top w:val="none" w:sz="0" w:space="0" w:color="auto"/>
        <w:left w:val="none" w:sz="0" w:space="0" w:color="auto"/>
        <w:bottom w:val="none" w:sz="0" w:space="0" w:color="auto"/>
        <w:right w:val="none" w:sz="0" w:space="0" w:color="auto"/>
      </w:divBdr>
      <w:divsChild>
        <w:div w:id="535895713">
          <w:marLeft w:val="0"/>
          <w:marRight w:val="0"/>
          <w:marTop w:val="0"/>
          <w:marBottom w:val="0"/>
          <w:divBdr>
            <w:top w:val="none" w:sz="0" w:space="0" w:color="auto"/>
            <w:left w:val="none" w:sz="0" w:space="0" w:color="auto"/>
            <w:bottom w:val="none" w:sz="0" w:space="0" w:color="auto"/>
            <w:right w:val="none" w:sz="0" w:space="0" w:color="auto"/>
          </w:divBdr>
          <w:divsChild>
            <w:div w:id="734932679">
              <w:marLeft w:val="0"/>
              <w:marRight w:val="0"/>
              <w:marTop w:val="150"/>
              <w:marBottom w:val="150"/>
              <w:divBdr>
                <w:top w:val="none" w:sz="0" w:space="0" w:color="auto"/>
                <w:left w:val="none" w:sz="0" w:space="0" w:color="auto"/>
                <w:bottom w:val="none" w:sz="0" w:space="0" w:color="auto"/>
                <w:right w:val="none" w:sz="0" w:space="0" w:color="auto"/>
              </w:divBdr>
              <w:divsChild>
                <w:div w:id="1070422403">
                  <w:marLeft w:val="-3150"/>
                  <w:marRight w:val="0"/>
                  <w:marTop w:val="0"/>
                  <w:marBottom w:val="0"/>
                  <w:divBdr>
                    <w:top w:val="none" w:sz="0" w:space="0" w:color="auto"/>
                    <w:left w:val="none" w:sz="0" w:space="0" w:color="auto"/>
                    <w:bottom w:val="none" w:sz="0" w:space="0" w:color="auto"/>
                    <w:right w:val="none" w:sz="0" w:space="0" w:color="auto"/>
                  </w:divBdr>
                  <w:divsChild>
                    <w:div w:id="593704055">
                      <w:marLeft w:val="3150"/>
                      <w:marRight w:val="0"/>
                      <w:marTop w:val="0"/>
                      <w:marBottom w:val="0"/>
                      <w:divBdr>
                        <w:top w:val="single" w:sz="6" w:space="1" w:color="000000"/>
                        <w:left w:val="single" w:sz="6" w:space="1" w:color="000000"/>
                        <w:bottom w:val="single" w:sz="6" w:space="1" w:color="000000"/>
                        <w:right w:val="single" w:sz="6" w:space="1" w:color="000000"/>
                      </w:divBdr>
                      <w:divsChild>
                        <w:div w:id="1958363622">
                          <w:marLeft w:val="300"/>
                          <w:marRight w:val="300"/>
                          <w:marTop w:val="300"/>
                          <w:marBottom w:val="300"/>
                          <w:divBdr>
                            <w:top w:val="none" w:sz="0" w:space="0" w:color="auto"/>
                            <w:left w:val="none" w:sz="0" w:space="0" w:color="auto"/>
                            <w:bottom w:val="none" w:sz="0" w:space="0" w:color="auto"/>
                            <w:right w:val="none" w:sz="0" w:space="0" w:color="auto"/>
                          </w:divBdr>
                          <w:divsChild>
                            <w:div w:id="1794447301">
                              <w:marLeft w:val="0"/>
                              <w:marRight w:val="0"/>
                              <w:marTop w:val="300"/>
                              <w:marBottom w:val="0"/>
                              <w:divBdr>
                                <w:top w:val="none" w:sz="0" w:space="0" w:color="auto"/>
                                <w:left w:val="none" w:sz="0" w:space="0" w:color="auto"/>
                                <w:bottom w:val="none" w:sz="0" w:space="0" w:color="auto"/>
                                <w:right w:val="none" w:sz="0" w:space="0" w:color="auto"/>
                              </w:divBdr>
                              <w:divsChild>
                                <w:div w:id="114080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9869501">
      <w:bodyDiv w:val="1"/>
      <w:marLeft w:val="0"/>
      <w:marRight w:val="0"/>
      <w:marTop w:val="0"/>
      <w:marBottom w:val="0"/>
      <w:divBdr>
        <w:top w:val="none" w:sz="0" w:space="0" w:color="auto"/>
        <w:left w:val="none" w:sz="0" w:space="0" w:color="auto"/>
        <w:bottom w:val="none" w:sz="0" w:space="0" w:color="auto"/>
        <w:right w:val="none" w:sz="0" w:space="0" w:color="auto"/>
      </w:divBdr>
    </w:div>
    <w:div w:id="661592072">
      <w:bodyDiv w:val="1"/>
      <w:marLeft w:val="0"/>
      <w:marRight w:val="0"/>
      <w:marTop w:val="0"/>
      <w:marBottom w:val="0"/>
      <w:divBdr>
        <w:top w:val="none" w:sz="0" w:space="0" w:color="auto"/>
        <w:left w:val="none" w:sz="0" w:space="0" w:color="auto"/>
        <w:bottom w:val="none" w:sz="0" w:space="0" w:color="auto"/>
        <w:right w:val="none" w:sz="0" w:space="0" w:color="auto"/>
      </w:divBdr>
      <w:divsChild>
        <w:div w:id="1070882316">
          <w:marLeft w:val="0"/>
          <w:marRight w:val="0"/>
          <w:marTop w:val="100"/>
          <w:marBottom w:val="100"/>
          <w:divBdr>
            <w:top w:val="none" w:sz="0" w:space="0" w:color="auto"/>
            <w:left w:val="none" w:sz="0" w:space="0" w:color="auto"/>
            <w:bottom w:val="none" w:sz="0" w:space="0" w:color="auto"/>
            <w:right w:val="none" w:sz="0" w:space="0" w:color="auto"/>
          </w:divBdr>
          <w:divsChild>
            <w:div w:id="292905615">
              <w:marLeft w:val="0"/>
              <w:marRight w:val="0"/>
              <w:marTop w:val="0"/>
              <w:marBottom w:val="0"/>
              <w:divBdr>
                <w:top w:val="single" w:sz="12" w:space="0" w:color="4273B3"/>
                <w:left w:val="none" w:sz="0" w:space="0" w:color="auto"/>
                <w:bottom w:val="single" w:sz="6" w:space="0" w:color="DBDBDB"/>
                <w:right w:val="none" w:sz="0" w:space="0" w:color="auto"/>
              </w:divBdr>
              <w:divsChild>
                <w:div w:id="1419669783">
                  <w:marLeft w:val="0"/>
                  <w:marRight w:val="0"/>
                  <w:marTop w:val="0"/>
                  <w:marBottom w:val="0"/>
                  <w:divBdr>
                    <w:top w:val="none" w:sz="0" w:space="0" w:color="auto"/>
                    <w:left w:val="none" w:sz="0" w:space="0" w:color="auto"/>
                    <w:bottom w:val="none" w:sz="0" w:space="0" w:color="auto"/>
                    <w:right w:val="none" w:sz="0" w:space="0" w:color="auto"/>
                  </w:divBdr>
                </w:div>
                <w:div w:id="397480051">
                  <w:marLeft w:val="0"/>
                  <w:marRight w:val="0"/>
                  <w:marTop w:val="0"/>
                  <w:marBottom w:val="0"/>
                  <w:divBdr>
                    <w:top w:val="none" w:sz="0" w:space="0" w:color="auto"/>
                    <w:left w:val="none" w:sz="0" w:space="0" w:color="auto"/>
                    <w:bottom w:val="none" w:sz="0" w:space="0" w:color="auto"/>
                    <w:right w:val="none" w:sz="0" w:space="0" w:color="auto"/>
                  </w:divBdr>
                </w:div>
                <w:div w:id="667944853">
                  <w:marLeft w:val="0"/>
                  <w:marRight w:val="0"/>
                  <w:marTop w:val="0"/>
                  <w:marBottom w:val="0"/>
                  <w:divBdr>
                    <w:top w:val="none" w:sz="0" w:space="0" w:color="auto"/>
                    <w:left w:val="none" w:sz="0" w:space="0" w:color="auto"/>
                    <w:bottom w:val="none" w:sz="0" w:space="0" w:color="auto"/>
                    <w:right w:val="none" w:sz="0" w:space="0" w:color="auto"/>
                  </w:divBdr>
                </w:div>
                <w:div w:id="175932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526785">
      <w:bodyDiv w:val="1"/>
      <w:marLeft w:val="0"/>
      <w:marRight w:val="0"/>
      <w:marTop w:val="0"/>
      <w:marBottom w:val="0"/>
      <w:divBdr>
        <w:top w:val="none" w:sz="0" w:space="0" w:color="auto"/>
        <w:left w:val="none" w:sz="0" w:space="0" w:color="auto"/>
        <w:bottom w:val="none" w:sz="0" w:space="0" w:color="auto"/>
        <w:right w:val="none" w:sz="0" w:space="0" w:color="auto"/>
      </w:divBdr>
      <w:divsChild>
        <w:div w:id="832573672">
          <w:marLeft w:val="0"/>
          <w:marRight w:val="0"/>
          <w:marTop w:val="0"/>
          <w:marBottom w:val="0"/>
          <w:divBdr>
            <w:top w:val="none" w:sz="0" w:space="0" w:color="auto"/>
            <w:left w:val="none" w:sz="0" w:space="0" w:color="auto"/>
            <w:bottom w:val="none" w:sz="0" w:space="0" w:color="auto"/>
            <w:right w:val="none" w:sz="0" w:space="0" w:color="auto"/>
          </w:divBdr>
          <w:divsChild>
            <w:div w:id="194123358">
              <w:marLeft w:val="0"/>
              <w:marRight w:val="0"/>
              <w:marTop w:val="150"/>
              <w:marBottom w:val="150"/>
              <w:divBdr>
                <w:top w:val="none" w:sz="0" w:space="0" w:color="auto"/>
                <w:left w:val="none" w:sz="0" w:space="0" w:color="auto"/>
                <w:bottom w:val="none" w:sz="0" w:space="0" w:color="auto"/>
                <w:right w:val="none" w:sz="0" w:space="0" w:color="auto"/>
              </w:divBdr>
              <w:divsChild>
                <w:div w:id="92209696">
                  <w:marLeft w:val="-3150"/>
                  <w:marRight w:val="0"/>
                  <w:marTop w:val="0"/>
                  <w:marBottom w:val="0"/>
                  <w:divBdr>
                    <w:top w:val="none" w:sz="0" w:space="0" w:color="auto"/>
                    <w:left w:val="none" w:sz="0" w:space="0" w:color="auto"/>
                    <w:bottom w:val="none" w:sz="0" w:space="0" w:color="auto"/>
                    <w:right w:val="none" w:sz="0" w:space="0" w:color="auto"/>
                  </w:divBdr>
                  <w:divsChild>
                    <w:div w:id="801925508">
                      <w:marLeft w:val="3150"/>
                      <w:marRight w:val="0"/>
                      <w:marTop w:val="0"/>
                      <w:marBottom w:val="0"/>
                      <w:divBdr>
                        <w:top w:val="single" w:sz="6" w:space="1" w:color="000000"/>
                        <w:left w:val="single" w:sz="6" w:space="1" w:color="000000"/>
                        <w:bottom w:val="single" w:sz="6" w:space="1" w:color="000000"/>
                        <w:right w:val="single" w:sz="6" w:space="1" w:color="000000"/>
                      </w:divBdr>
                      <w:divsChild>
                        <w:div w:id="1313212548">
                          <w:marLeft w:val="300"/>
                          <w:marRight w:val="300"/>
                          <w:marTop w:val="300"/>
                          <w:marBottom w:val="300"/>
                          <w:divBdr>
                            <w:top w:val="none" w:sz="0" w:space="0" w:color="auto"/>
                            <w:left w:val="none" w:sz="0" w:space="0" w:color="auto"/>
                            <w:bottom w:val="none" w:sz="0" w:space="0" w:color="auto"/>
                            <w:right w:val="none" w:sz="0" w:space="0" w:color="auto"/>
                          </w:divBdr>
                          <w:divsChild>
                            <w:div w:id="106236348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2608853">
      <w:bodyDiv w:val="1"/>
      <w:marLeft w:val="0"/>
      <w:marRight w:val="0"/>
      <w:marTop w:val="0"/>
      <w:marBottom w:val="0"/>
      <w:divBdr>
        <w:top w:val="none" w:sz="0" w:space="0" w:color="auto"/>
        <w:left w:val="none" w:sz="0" w:space="0" w:color="auto"/>
        <w:bottom w:val="none" w:sz="0" w:space="0" w:color="auto"/>
        <w:right w:val="none" w:sz="0" w:space="0" w:color="auto"/>
      </w:divBdr>
      <w:divsChild>
        <w:div w:id="960262173">
          <w:marLeft w:val="0"/>
          <w:marRight w:val="0"/>
          <w:marTop w:val="0"/>
          <w:marBottom w:val="0"/>
          <w:divBdr>
            <w:top w:val="none" w:sz="0" w:space="0" w:color="auto"/>
            <w:left w:val="none" w:sz="0" w:space="0" w:color="auto"/>
            <w:bottom w:val="none" w:sz="0" w:space="0" w:color="auto"/>
            <w:right w:val="none" w:sz="0" w:space="0" w:color="auto"/>
          </w:divBdr>
          <w:divsChild>
            <w:div w:id="1641963568">
              <w:marLeft w:val="0"/>
              <w:marRight w:val="0"/>
              <w:marTop w:val="150"/>
              <w:marBottom w:val="150"/>
              <w:divBdr>
                <w:top w:val="none" w:sz="0" w:space="0" w:color="auto"/>
                <w:left w:val="none" w:sz="0" w:space="0" w:color="auto"/>
                <w:bottom w:val="none" w:sz="0" w:space="0" w:color="auto"/>
                <w:right w:val="none" w:sz="0" w:space="0" w:color="auto"/>
              </w:divBdr>
              <w:divsChild>
                <w:div w:id="1946494050">
                  <w:marLeft w:val="-3150"/>
                  <w:marRight w:val="0"/>
                  <w:marTop w:val="0"/>
                  <w:marBottom w:val="0"/>
                  <w:divBdr>
                    <w:top w:val="none" w:sz="0" w:space="0" w:color="auto"/>
                    <w:left w:val="none" w:sz="0" w:space="0" w:color="auto"/>
                    <w:bottom w:val="none" w:sz="0" w:space="0" w:color="auto"/>
                    <w:right w:val="none" w:sz="0" w:space="0" w:color="auto"/>
                  </w:divBdr>
                  <w:divsChild>
                    <w:div w:id="1546410207">
                      <w:marLeft w:val="3150"/>
                      <w:marRight w:val="0"/>
                      <w:marTop w:val="0"/>
                      <w:marBottom w:val="0"/>
                      <w:divBdr>
                        <w:top w:val="single" w:sz="6" w:space="1" w:color="000000"/>
                        <w:left w:val="single" w:sz="6" w:space="1" w:color="000000"/>
                        <w:bottom w:val="single" w:sz="6" w:space="1" w:color="000000"/>
                        <w:right w:val="single" w:sz="6" w:space="1" w:color="000000"/>
                      </w:divBdr>
                      <w:divsChild>
                        <w:div w:id="665014263">
                          <w:marLeft w:val="300"/>
                          <w:marRight w:val="300"/>
                          <w:marTop w:val="300"/>
                          <w:marBottom w:val="300"/>
                          <w:divBdr>
                            <w:top w:val="none" w:sz="0" w:space="0" w:color="auto"/>
                            <w:left w:val="none" w:sz="0" w:space="0" w:color="auto"/>
                            <w:bottom w:val="none" w:sz="0" w:space="0" w:color="auto"/>
                            <w:right w:val="none" w:sz="0" w:space="0" w:color="auto"/>
                          </w:divBdr>
                          <w:divsChild>
                            <w:div w:id="83480699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0593306">
      <w:bodyDiv w:val="1"/>
      <w:marLeft w:val="0"/>
      <w:marRight w:val="0"/>
      <w:marTop w:val="0"/>
      <w:marBottom w:val="0"/>
      <w:divBdr>
        <w:top w:val="none" w:sz="0" w:space="0" w:color="auto"/>
        <w:left w:val="none" w:sz="0" w:space="0" w:color="auto"/>
        <w:bottom w:val="none" w:sz="0" w:space="0" w:color="auto"/>
        <w:right w:val="none" w:sz="0" w:space="0" w:color="auto"/>
      </w:divBdr>
      <w:divsChild>
        <w:div w:id="801265644">
          <w:marLeft w:val="0"/>
          <w:marRight w:val="0"/>
          <w:marTop w:val="0"/>
          <w:marBottom w:val="0"/>
          <w:divBdr>
            <w:top w:val="none" w:sz="0" w:space="0" w:color="auto"/>
            <w:left w:val="none" w:sz="0" w:space="0" w:color="auto"/>
            <w:bottom w:val="none" w:sz="0" w:space="0" w:color="auto"/>
            <w:right w:val="none" w:sz="0" w:space="0" w:color="auto"/>
          </w:divBdr>
          <w:divsChild>
            <w:div w:id="1380548111">
              <w:marLeft w:val="0"/>
              <w:marRight w:val="0"/>
              <w:marTop w:val="0"/>
              <w:marBottom w:val="0"/>
              <w:divBdr>
                <w:top w:val="single" w:sz="6" w:space="7" w:color="DDDDDD"/>
                <w:left w:val="single" w:sz="6" w:space="7" w:color="DDDDDD"/>
                <w:bottom w:val="single" w:sz="6" w:space="7" w:color="DDDDDD"/>
                <w:right w:val="single" w:sz="6" w:space="7" w:color="DDDDDD"/>
              </w:divBdr>
              <w:divsChild>
                <w:div w:id="1761097921">
                  <w:marLeft w:val="0"/>
                  <w:marRight w:val="0"/>
                  <w:marTop w:val="0"/>
                  <w:marBottom w:val="0"/>
                  <w:divBdr>
                    <w:top w:val="single" w:sz="6" w:space="5" w:color="DDDDDD"/>
                    <w:left w:val="single" w:sz="6" w:space="5" w:color="DDDDDD"/>
                    <w:bottom w:val="single" w:sz="6" w:space="5" w:color="DDDDDD"/>
                    <w:right w:val="single" w:sz="6" w:space="5" w:color="DDDDDD"/>
                  </w:divBdr>
                  <w:divsChild>
                    <w:div w:id="1162045797">
                      <w:marLeft w:val="0"/>
                      <w:marRight w:val="0"/>
                      <w:marTop w:val="0"/>
                      <w:marBottom w:val="0"/>
                      <w:divBdr>
                        <w:top w:val="none" w:sz="0" w:space="0" w:color="auto"/>
                        <w:left w:val="none" w:sz="0" w:space="0" w:color="auto"/>
                        <w:bottom w:val="none" w:sz="0" w:space="0" w:color="auto"/>
                        <w:right w:val="none" w:sz="0" w:space="0" w:color="auto"/>
                      </w:divBdr>
                      <w:divsChild>
                        <w:div w:id="1937593522">
                          <w:marLeft w:val="300"/>
                          <w:marRight w:val="300"/>
                          <w:marTop w:val="300"/>
                          <w:marBottom w:val="300"/>
                          <w:divBdr>
                            <w:top w:val="none" w:sz="0" w:space="0" w:color="auto"/>
                            <w:left w:val="none" w:sz="0" w:space="0" w:color="auto"/>
                            <w:bottom w:val="none" w:sz="0" w:space="0" w:color="auto"/>
                            <w:right w:val="none" w:sz="0" w:space="0" w:color="auto"/>
                          </w:divBdr>
                          <w:divsChild>
                            <w:div w:id="127856026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1172680">
      <w:bodyDiv w:val="1"/>
      <w:marLeft w:val="0"/>
      <w:marRight w:val="0"/>
      <w:marTop w:val="0"/>
      <w:marBottom w:val="0"/>
      <w:divBdr>
        <w:top w:val="none" w:sz="0" w:space="0" w:color="auto"/>
        <w:left w:val="none" w:sz="0" w:space="0" w:color="auto"/>
        <w:bottom w:val="none" w:sz="0" w:space="0" w:color="auto"/>
        <w:right w:val="none" w:sz="0" w:space="0" w:color="auto"/>
      </w:divBdr>
      <w:divsChild>
        <w:div w:id="1758406082">
          <w:marLeft w:val="0"/>
          <w:marRight w:val="0"/>
          <w:marTop w:val="100"/>
          <w:marBottom w:val="100"/>
          <w:divBdr>
            <w:top w:val="none" w:sz="0" w:space="0" w:color="auto"/>
            <w:left w:val="none" w:sz="0" w:space="0" w:color="auto"/>
            <w:bottom w:val="none" w:sz="0" w:space="0" w:color="auto"/>
            <w:right w:val="none" w:sz="0" w:space="0" w:color="auto"/>
          </w:divBdr>
          <w:divsChild>
            <w:div w:id="782116189">
              <w:marLeft w:val="0"/>
              <w:marRight w:val="0"/>
              <w:marTop w:val="0"/>
              <w:marBottom w:val="0"/>
              <w:divBdr>
                <w:top w:val="single" w:sz="12" w:space="0" w:color="4273B3"/>
                <w:left w:val="none" w:sz="0" w:space="0" w:color="auto"/>
                <w:bottom w:val="single" w:sz="6" w:space="0" w:color="DBDBDB"/>
                <w:right w:val="none" w:sz="0" w:space="0" w:color="auto"/>
              </w:divBdr>
              <w:divsChild>
                <w:div w:id="154143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802980">
      <w:bodyDiv w:val="1"/>
      <w:marLeft w:val="0"/>
      <w:marRight w:val="0"/>
      <w:marTop w:val="0"/>
      <w:marBottom w:val="0"/>
      <w:divBdr>
        <w:top w:val="none" w:sz="0" w:space="0" w:color="auto"/>
        <w:left w:val="none" w:sz="0" w:space="0" w:color="auto"/>
        <w:bottom w:val="none" w:sz="0" w:space="0" w:color="auto"/>
        <w:right w:val="none" w:sz="0" w:space="0" w:color="auto"/>
      </w:divBdr>
    </w:div>
    <w:div w:id="727845744">
      <w:bodyDiv w:val="1"/>
      <w:marLeft w:val="0"/>
      <w:marRight w:val="0"/>
      <w:marTop w:val="0"/>
      <w:marBottom w:val="0"/>
      <w:divBdr>
        <w:top w:val="none" w:sz="0" w:space="0" w:color="auto"/>
        <w:left w:val="none" w:sz="0" w:space="0" w:color="auto"/>
        <w:bottom w:val="none" w:sz="0" w:space="0" w:color="auto"/>
        <w:right w:val="none" w:sz="0" w:space="0" w:color="auto"/>
      </w:divBdr>
      <w:divsChild>
        <w:div w:id="1012606803">
          <w:marLeft w:val="0"/>
          <w:marRight w:val="0"/>
          <w:marTop w:val="0"/>
          <w:marBottom w:val="0"/>
          <w:divBdr>
            <w:top w:val="none" w:sz="0" w:space="0" w:color="auto"/>
            <w:left w:val="none" w:sz="0" w:space="0" w:color="auto"/>
            <w:bottom w:val="none" w:sz="0" w:space="0" w:color="auto"/>
            <w:right w:val="none" w:sz="0" w:space="0" w:color="auto"/>
          </w:divBdr>
          <w:divsChild>
            <w:div w:id="575431799">
              <w:marLeft w:val="0"/>
              <w:marRight w:val="0"/>
              <w:marTop w:val="0"/>
              <w:marBottom w:val="0"/>
              <w:divBdr>
                <w:top w:val="none" w:sz="0" w:space="0" w:color="auto"/>
                <w:left w:val="none" w:sz="0" w:space="0" w:color="auto"/>
                <w:bottom w:val="none" w:sz="0" w:space="0" w:color="auto"/>
                <w:right w:val="none" w:sz="0" w:space="0" w:color="auto"/>
              </w:divBdr>
              <w:divsChild>
                <w:div w:id="615019832">
                  <w:marLeft w:val="0"/>
                  <w:marRight w:val="0"/>
                  <w:marTop w:val="0"/>
                  <w:marBottom w:val="0"/>
                  <w:divBdr>
                    <w:top w:val="none" w:sz="0" w:space="0" w:color="auto"/>
                    <w:left w:val="none" w:sz="0" w:space="0" w:color="auto"/>
                    <w:bottom w:val="none" w:sz="0" w:space="0" w:color="auto"/>
                    <w:right w:val="none" w:sz="0" w:space="0" w:color="auto"/>
                  </w:divBdr>
                  <w:divsChild>
                    <w:div w:id="1025717276">
                      <w:marLeft w:val="0"/>
                      <w:marRight w:val="0"/>
                      <w:marTop w:val="0"/>
                      <w:marBottom w:val="0"/>
                      <w:divBdr>
                        <w:top w:val="none" w:sz="0" w:space="0" w:color="auto"/>
                        <w:left w:val="none" w:sz="0" w:space="0" w:color="auto"/>
                        <w:bottom w:val="none" w:sz="0" w:space="0" w:color="auto"/>
                        <w:right w:val="none" w:sz="0" w:space="0" w:color="auto"/>
                      </w:divBdr>
                      <w:divsChild>
                        <w:div w:id="24611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5341145">
      <w:bodyDiv w:val="1"/>
      <w:marLeft w:val="0"/>
      <w:marRight w:val="0"/>
      <w:marTop w:val="0"/>
      <w:marBottom w:val="0"/>
      <w:divBdr>
        <w:top w:val="none" w:sz="0" w:space="0" w:color="auto"/>
        <w:left w:val="none" w:sz="0" w:space="0" w:color="auto"/>
        <w:bottom w:val="none" w:sz="0" w:space="0" w:color="auto"/>
        <w:right w:val="none" w:sz="0" w:space="0" w:color="auto"/>
      </w:divBdr>
    </w:div>
    <w:div w:id="745611413">
      <w:bodyDiv w:val="1"/>
      <w:marLeft w:val="0"/>
      <w:marRight w:val="0"/>
      <w:marTop w:val="0"/>
      <w:marBottom w:val="0"/>
      <w:divBdr>
        <w:top w:val="none" w:sz="0" w:space="0" w:color="auto"/>
        <w:left w:val="none" w:sz="0" w:space="0" w:color="auto"/>
        <w:bottom w:val="none" w:sz="0" w:space="0" w:color="auto"/>
        <w:right w:val="none" w:sz="0" w:space="0" w:color="auto"/>
      </w:divBdr>
    </w:div>
    <w:div w:id="766193167">
      <w:bodyDiv w:val="1"/>
      <w:marLeft w:val="0"/>
      <w:marRight w:val="0"/>
      <w:marTop w:val="0"/>
      <w:marBottom w:val="0"/>
      <w:divBdr>
        <w:top w:val="none" w:sz="0" w:space="0" w:color="auto"/>
        <w:left w:val="none" w:sz="0" w:space="0" w:color="auto"/>
        <w:bottom w:val="none" w:sz="0" w:space="0" w:color="auto"/>
        <w:right w:val="none" w:sz="0" w:space="0" w:color="auto"/>
      </w:divBdr>
    </w:div>
    <w:div w:id="770854492">
      <w:bodyDiv w:val="1"/>
      <w:marLeft w:val="0"/>
      <w:marRight w:val="0"/>
      <w:marTop w:val="0"/>
      <w:marBottom w:val="0"/>
      <w:divBdr>
        <w:top w:val="none" w:sz="0" w:space="0" w:color="auto"/>
        <w:left w:val="none" w:sz="0" w:space="0" w:color="auto"/>
        <w:bottom w:val="none" w:sz="0" w:space="0" w:color="auto"/>
        <w:right w:val="none" w:sz="0" w:space="0" w:color="auto"/>
      </w:divBdr>
    </w:div>
    <w:div w:id="772361840">
      <w:bodyDiv w:val="1"/>
      <w:marLeft w:val="0"/>
      <w:marRight w:val="0"/>
      <w:marTop w:val="0"/>
      <w:marBottom w:val="0"/>
      <w:divBdr>
        <w:top w:val="none" w:sz="0" w:space="0" w:color="auto"/>
        <w:left w:val="none" w:sz="0" w:space="0" w:color="auto"/>
        <w:bottom w:val="none" w:sz="0" w:space="0" w:color="auto"/>
        <w:right w:val="none" w:sz="0" w:space="0" w:color="auto"/>
      </w:divBdr>
      <w:divsChild>
        <w:div w:id="1395664706">
          <w:marLeft w:val="1843"/>
          <w:marRight w:val="0"/>
          <w:marTop w:val="20"/>
          <w:marBottom w:val="20"/>
          <w:divBdr>
            <w:top w:val="none" w:sz="0" w:space="0" w:color="auto"/>
            <w:left w:val="none" w:sz="0" w:space="0" w:color="auto"/>
            <w:bottom w:val="none" w:sz="0" w:space="0" w:color="auto"/>
            <w:right w:val="none" w:sz="0" w:space="0" w:color="auto"/>
          </w:divBdr>
        </w:div>
      </w:divsChild>
    </w:div>
    <w:div w:id="792096769">
      <w:bodyDiv w:val="1"/>
      <w:marLeft w:val="0"/>
      <w:marRight w:val="0"/>
      <w:marTop w:val="0"/>
      <w:marBottom w:val="0"/>
      <w:divBdr>
        <w:top w:val="none" w:sz="0" w:space="0" w:color="auto"/>
        <w:left w:val="none" w:sz="0" w:space="0" w:color="auto"/>
        <w:bottom w:val="none" w:sz="0" w:space="0" w:color="auto"/>
        <w:right w:val="none" w:sz="0" w:space="0" w:color="auto"/>
      </w:divBdr>
    </w:div>
    <w:div w:id="793401476">
      <w:bodyDiv w:val="1"/>
      <w:marLeft w:val="0"/>
      <w:marRight w:val="0"/>
      <w:marTop w:val="0"/>
      <w:marBottom w:val="0"/>
      <w:divBdr>
        <w:top w:val="none" w:sz="0" w:space="0" w:color="auto"/>
        <w:left w:val="none" w:sz="0" w:space="0" w:color="auto"/>
        <w:bottom w:val="none" w:sz="0" w:space="0" w:color="auto"/>
        <w:right w:val="none" w:sz="0" w:space="0" w:color="auto"/>
      </w:divBdr>
    </w:div>
    <w:div w:id="799878044">
      <w:bodyDiv w:val="1"/>
      <w:marLeft w:val="0"/>
      <w:marRight w:val="0"/>
      <w:marTop w:val="0"/>
      <w:marBottom w:val="0"/>
      <w:divBdr>
        <w:top w:val="none" w:sz="0" w:space="0" w:color="auto"/>
        <w:left w:val="none" w:sz="0" w:space="0" w:color="auto"/>
        <w:bottom w:val="none" w:sz="0" w:space="0" w:color="auto"/>
        <w:right w:val="none" w:sz="0" w:space="0" w:color="auto"/>
      </w:divBdr>
      <w:divsChild>
        <w:div w:id="496071669">
          <w:marLeft w:val="0"/>
          <w:marRight w:val="0"/>
          <w:marTop w:val="0"/>
          <w:marBottom w:val="0"/>
          <w:divBdr>
            <w:top w:val="none" w:sz="0" w:space="0" w:color="auto"/>
            <w:left w:val="none" w:sz="0" w:space="0" w:color="auto"/>
            <w:bottom w:val="none" w:sz="0" w:space="0" w:color="auto"/>
            <w:right w:val="none" w:sz="0" w:space="0" w:color="auto"/>
          </w:divBdr>
          <w:divsChild>
            <w:div w:id="844051961">
              <w:marLeft w:val="0"/>
              <w:marRight w:val="0"/>
              <w:marTop w:val="0"/>
              <w:marBottom w:val="0"/>
              <w:divBdr>
                <w:top w:val="none" w:sz="0" w:space="0" w:color="auto"/>
                <w:left w:val="none" w:sz="0" w:space="0" w:color="auto"/>
                <w:bottom w:val="none" w:sz="0" w:space="0" w:color="auto"/>
                <w:right w:val="none" w:sz="0" w:space="0" w:color="auto"/>
              </w:divBdr>
              <w:divsChild>
                <w:div w:id="854609133">
                  <w:marLeft w:val="0"/>
                  <w:marRight w:val="0"/>
                  <w:marTop w:val="0"/>
                  <w:marBottom w:val="0"/>
                  <w:divBdr>
                    <w:top w:val="none" w:sz="0" w:space="0" w:color="auto"/>
                    <w:left w:val="none" w:sz="0" w:space="0" w:color="auto"/>
                    <w:bottom w:val="none" w:sz="0" w:space="0" w:color="auto"/>
                    <w:right w:val="none" w:sz="0" w:space="0" w:color="auto"/>
                  </w:divBdr>
                  <w:divsChild>
                    <w:div w:id="1213732863">
                      <w:marLeft w:val="0"/>
                      <w:marRight w:val="0"/>
                      <w:marTop w:val="0"/>
                      <w:marBottom w:val="0"/>
                      <w:divBdr>
                        <w:top w:val="none" w:sz="0" w:space="0" w:color="auto"/>
                        <w:left w:val="none" w:sz="0" w:space="0" w:color="auto"/>
                        <w:bottom w:val="none" w:sz="0" w:space="0" w:color="auto"/>
                        <w:right w:val="none" w:sz="0" w:space="0" w:color="auto"/>
                      </w:divBdr>
                      <w:divsChild>
                        <w:div w:id="1950507760">
                          <w:marLeft w:val="75"/>
                          <w:marRight w:val="75"/>
                          <w:marTop w:val="150"/>
                          <w:marBottom w:val="150"/>
                          <w:divBdr>
                            <w:top w:val="none" w:sz="0" w:space="0" w:color="auto"/>
                            <w:left w:val="none" w:sz="0" w:space="0" w:color="auto"/>
                            <w:bottom w:val="single" w:sz="6" w:space="0" w:color="9DC8D9"/>
                            <w:right w:val="none" w:sz="0" w:space="0" w:color="auto"/>
                          </w:divBdr>
                          <w:divsChild>
                            <w:div w:id="868109494">
                              <w:marLeft w:val="0"/>
                              <w:marRight w:val="0"/>
                              <w:marTop w:val="0"/>
                              <w:marBottom w:val="0"/>
                              <w:divBdr>
                                <w:top w:val="none" w:sz="0" w:space="0" w:color="auto"/>
                                <w:left w:val="single" w:sz="6" w:space="0" w:color="9DC8D9"/>
                                <w:bottom w:val="none" w:sz="0" w:space="0" w:color="auto"/>
                                <w:right w:val="single" w:sz="6" w:space="0" w:color="9DC8D9"/>
                              </w:divBdr>
                              <w:divsChild>
                                <w:div w:id="389883878">
                                  <w:marLeft w:val="0"/>
                                  <w:marRight w:val="0"/>
                                  <w:marTop w:val="0"/>
                                  <w:marBottom w:val="0"/>
                                  <w:divBdr>
                                    <w:top w:val="none" w:sz="0" w:space="0" w:color="auto"/>
                                    <w:left w:val="none" w:sz="0" w:space="0" w:color="auto"/>
                                    <w:bottom w:val="none" w:sz="0" w:space="0" w:color="auto"/>
                                    <w:right w:val="none" w:sz="0" w:space="0" w:color="auto"/>
                                  </w:divBdr>
                                  <w:divsChild>
                                    <w:div w:id="1596933986">
                                      <w:marLeft w:val="0"/>
                                      <w:marRight w:val="0"/>
                                      <w:marTop w:val="0"/>
                                      <w:marBottom w:val="0"/>
                                      <w:divBdr>
                                        <w:top w:val="none" w:sz="0" w:space="0" w:color="auto"/>
                                        <w:left w:val="none" w:sz="0" w:space="0" w:color="auto"/>
                                        <w:bottom w:val="none" w:sz="0" w:space="0" w:color="auto"/>
                                        <w:right w:val="none" w:sz="0" w:space="0" w:color="auto"/>
                                      </w:divBdr>
                                      <w:divsChild>
                                        <w:div w:id="1216547516">
                                          <w:marLeft w:val="0"/>
                                          <w:marRight w:val="0"/>
                                          <w:marTop w:val="0"/>
                                          <w:marBottom w:val="0"/>
                                          <w:divBdr>
                                            <w:top w:val="none" w:sz="0" w:space="0" w:color="auto"/>
                                            <w:left w:val="none" w:sz="0" w:space="0" w:color="auto"/>
                                            <w:bottom w:val="none" w:sz="0" w:space="0" w:color="auto"/>
                                            <w:right w:val="none" w:sz="0" w:space="0" w:color="auto"/>
                                          </w:divBdr>
                                          <w:divsChild>
                                            <w:div w:id="1521821253">
                                              <w:marLeft w:val="0"/>
                                              <w:marRight w:val="0"/>
                                              <w:marTop w:val="0"/>
                                              <w:marBottom w:val="0"/>
                                              <w:divBdr>
                                                <w:top w:val="none" w:sz="0" w:space="0" w:color="auto"/>
                                                <w:left w:val="none" w:sz="0" w:space="0" w:color="auto"/>
                                                <w:bottom w:val="none" w:sz="0" w:space="0" w:color="auto"/>
                                                <w:right w:val="none" w:sz="0" w:space="0" w:color="auto"/>
                                              </w:divBdr>
                                              <w:divsChild>
                                                <w:div w:id="206454220">
                                                  <w:marLeft w:val="0"/>
                                                  <w:marRight w:val="0"/>
                                                  <w:marTop w:val="0"/>
                                                  <w:marBottom w:val="0"/>
                                                  <w:divBdr>
                                                    <w:top w:val="none" w:sz="0" w:space="0" w:color="auto"/>
                                                    <w:left w:val="none" w:sz="0" w:space="0" w:color="auto"/>
                                                    <w:bottom w:val="none" w:sz="0" w:space="0" w:color="auto"/>
                                                    <w:right w:val="none" w:sz="0" w:space="0" w:color="auto"/>
                                                  </w:divBdr>
                                                  <w:divsChild>
                                                    <w:div w:id="1418943194">
                                                      <w:marLeft w:val="0"/>
                                                      <w:marRight w:val="0"/>
                                                      <w:marTop w:val="0"/>
                                                      <w:marBottom w:val="345"/>
                                                      <w:divBdr>
                                                        <w:top w:val="none" w:sz="0" w:space="0" w:color="auto"/>
                                                        <w:left w:val="none" w:sz="0" w:space="0" w:color="auto"/>
                                                        <w:bottom w:val="none" w:sz="0" w:space="0" w:color="auto"/>
                                                        <w:right w:val="none" w:sz="0" w:space="0" w:color="auto"/>
                                                      </w:divBdr>
                                                      <w:divsChild>
                                                        <w:div w:id="37416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11410347">
      <w:bodyDiv w:val="1"/>
      <w:marLeft w:val="0"/>
      <w:marRight w:val="0"/>
      <w:marTop w:val="0"/>
      <w:marBottom w:val="0"/>
      <w:divBdr>
        <w:top w:val="none" w:sz="0" w:space="0" w:color="auto"/>
        <w:left w:val="none" w:sz="0" w:space="0" w:color="auto"/>
        <w:bottom w:val="none" w:sz="0" w:space="0" w:color="auto"/>
        <w:right w:val="none" w:sz="0" w:space="0" w:color="auto"/>
      </w:divBdr>
      <w:divsChild>
        <w:div w:id="47805753">
          <w:marLeft w:val="0"/>
          <w:marRight w:val="0"/>
          <w:marTop w:val="0"/>
          <w:marBottom w:val="0"/>
          <w:divBdr>
            <w:top w:val="none" w:sz="0" w:space="0" w:color="auto"/>
            <w:left w:val="none" w:sz="0" w:space="0" w:color="auto"/>
            <w:bottom w:val="none" w:sz="0" w:space="0" w:color="auto"/>
            <w:right w:val="none" w:sz="0" w:space="0" w:color="auto"/>
          </w:divBdr>
          <w:divsChild>
            <w:div w:id="887690198">
              <w:marLeft w:val="0"/>
              <w:marRight w:val="0"/>
              <w:marTop w:val="0"/>
              <w:marBottom w:val="0"/>
              <w:divBdr>
                <w:top w:val="single" w:sz="6" w:space="7" w:color="DDDDDD"/>
                <w:left w:val="single" w:sz="6" w:space="7" w:color="DDDDDD"/>
                <w:bottom w:val="single" w:sz="6" w:space="7" w:color="DDDDDD"/>
                <w:right w:val="single" w:sz="6" w:space="7" w:color="DDDDDD"/>
              </w:divBdr>
              <w:divsChild>
                <w:div w:id="961421949">
                  <w:marLeft w:val="0"/>
                  <w:marRight w:val="0"/>
                  <w:marTop w:val="0"/>
                  <w:marBottom w:val="0"/>
                  <w:divBdr>
                    <w:top w:val="single" w:sz="6" w:space="5" w:color="DDDDDD"/>
                    <w:left w:val="single" w:sz="6" w:space="5" w:color="DDDDDD"/>
                    <w:bottom w:val="single" w:sz="6" w:space="5" w:color="DDDDDD"/>
                    <w:right w:val="single" w:sz="6" w:space="5" w:color="DDDDDD"/>
                  </w:divBdr>
                  <w:divsChild>
                    <w:div w:id="2035493822">
                      <w:marLeft w:val="0"/>
                      <w:marRight w:val="0"/>
                      <w:marTop w:val="0"/>
                      <w:marBottom w:val="0"/>
                      <w:divBdr>
                        <w:top w:val="none" w:sz="0" w:space="0" w:color="auto"/>
                        <w:left w:val="none" w:sz="0" w:space="0" w:color="auto"/>
                        <w:bottom w:val="none" w:sz="0" w:space="0" w:color="auto"/>
                        <w:right w:val="none" w:sz="0" w:space="0" w:color="auto"/>
                      </w:divBdr>
                      <w:divsChild>
                        <w:div w:id="378895305">
                          <w:marLeft w:val="300"/>
                          <w:marRight w:val="300"/>
                          <w:marTop w:val="300"/>
                          <w:marBottom w:val="300"/>
                          <w:divBdr>
                            <w:top w:val="none" w:sz="0" w:space="0" w:color="auto"/>
                            <w:left w:val="none" w:sz="0" w:space="0" w:color="auto"/>
                            <w:bottom w:val="none" w:sz="0" w:space="0" w:color="auto"/>
                            <w:right w:val="none" w:sz="0" w:space="0" w:color="auto"/>
                          </w:divBdr>
                          <w:divsChild>
                            <w:div w:id="171573709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409472">
      <w:bodyDiv w:val="1"/>
      <w:marLeft w:val="0"/>
      <w:marRight w:val="0"/>
      <w:marTop w:val="0"/>
      <w:marBottom w:val="0"/>
      <w:divBdr>
        <w:top w:val="none" w:sz="0" w:space="0" w:color="auto"/>
        <w:left w:val="none" w:sz="0" w:space="0" w:color="auto"/>
        <w:bottom w:val="none" w:sz="0" w:space="0" w:color="auto"/>
        <w:right w:val="none" w:sz="0" w:space="0" w:color="auto"/>
      </w:divBdr>
      <w:divsChild>
        <w:div w:id="1812820741">
          <w:marLeft w:val="0"/>
          <w:marRight w:val="0"/>
          <w:marTop w:val="0"/>
          <w:marBottom w:val="0"/>
          <w:divBdr>
            <w:top w:val="none" w:sz="0" w:space="0" w:color="auto"/>
            <w:left w:val="none" w:sz="0" w:space="0" w:color="auto"/>
            <w:bottom w:val="none" w:sz="0" w:space="0" w:color="auto"/>
            <w:right w:val="none" w:sz="0" w:space="0" w:color="auto"/>
          </w:divBdr>
          <w:divsChild>
            <w:div w:id="438643891">
              <w:marLeft w:val="0"/>
              <w:marRight w:val="0"/>
              <w:marTop w:val="0"/>
              <w:marBottom w:val="0"/>
              <w:divBdr>
                <w:top w:val="single" w:sz="6" w:space="1" w:color="E0C6A6"/>
                <w:left w:val="single" w:sz="6" w:space="1" w:color="E0C6A6"/>
                <w:bottom w:val="single" w:sz="6" w:space="1" w:color="E0C6A6"/>
                <w:right w:val="single" w:sz="6" w:space="1" w:color="E0C6A6"/>
              </w:divBdr>
              <w:divsChild>
                <w:div w:id="1375736764">
                  <w:marLeft w:val="0"/>
                  <w:marRight w:val="0"/>
                  <w:marTop w:val="0"/>
                  <w:marBottom w:val="0"/>
                  <w:divBdr>
                    <w:top w:val="none" w:sz="0" w:space="0" w:color="auto"/>
                    <w:left w:val="none" w:sz="0" w:space="0" w:color="auto"/>
                    <w:bottom w:val="none" w:sz="0" w:space="0" w:color="auto"/>
                    <w:right w:val="none" w:sz="0" w:space="0" w:color="auto"/>
                  </w:divBdr>
                  <w:divsChild>
                    <w:div w:id="849490643">
                      <w:marLeft w:val="300"/>
                      <w:marRight w:val="300"/>
                      <w:marTop w:val="300"/>
                      <w:marBottom w:val="300"/>
                      <w:divBdr>
                        <w:top w:val="none" w:sz="0" w:space="0" w:color="auto"/>
                        <w:left w:val="none" w:sz="0" w:space="0" w:color="auto"/>
                        <w:bottom w:val="none" w:sz="0" w:space="0" w:color="auto"/>
                        <w:right w:val="none" w:sz="0" w:space="0" w:color="auto"/>
                      </w:divBdr>
                      <w:divsChild>
                        <w:div w:id="150381109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3475098">
      <w:bodyDiv w:val="1"/>
      <w:marLeft w:val="0"/>
      <w:marRight w:val="0"/>
      <w:marTop w:val="0"/>
      <w:marBottom w:val="0"/>
      <w:divBdr>
        <w:top w:val="none" w:sz="0" w:space="0" w:color="auto"/>
        <w:left w:val="none" w:sz="0" w:space="0" w:color="auto"/>
        <w:bottom w:val="none" w:sz="0" w:space="0" w:color="auto"/>
        <w:right w:val="none" w:sz="0" w:space="0" w:color="auto"/>
      </w:divBdr>
      <w:divsChild>
        <w:div w:id="912202084">
          <w:marLeft w:val="0"/>
          <w:marRight w:val="0"/>
          <w:marTop w:val="0"/>
          <w:marBottom w:val="0"/>
          <w:divBdr>
            <w:top w:val="none" w:sz="0" w:space="0" w:color="auto"/>
            <w:left w:val="none" w:sz="0" w:space="0" w:color="auto"/>
            <w:bottom w:val="none" w:sz="0" w:space="0" w:color="auto"/>
            <w:right w:val="none" w:sz="0" w:space="0" w:color="auto"/>
          </w:divBdr>
          <w:divsChild>
            <w:div w:id="1752313717">
              <w:marLeft w:val="0"/>
              <w:marRight w:val="0"/>
              <w:marTop w:val="150"/>
              <w:marBottom w:val="150"/>
              <w:divBdr>
                <w:top w:val="none" w:sz="0" w:space="0" w:color="auto"/>
                <w:left w:val="none" w:sz="0" w:space="0" w:color="auto"/>
                <w:bottom w:val="none" w:sz="0" w:space="0" w:color="auto"/>
                <w:right w:val="none" w:sz="0" w:space="0" w:color="auto"/>
              </w:divBdr>
              <w:divsChild>
                <w:div w:id="1501777261">
                  <w:marLeft w:val="-3150"/>
                  <w:marRight w:val="0"/>
                  <w:marTop w:val="0"/>
                  <w:marBottom w:val="0"/>
                  <w:divBdr>
                    <w:top w:val="none" w:sz="0" w:space="0" w:color="auto"/>
                    <w:left w:val="none" w:sz="0" w:space="0" w:color="auto"/>
                    <w:bottom w:val="none" w:sz="0" w:space="0" w:color="auto"/>
                    <w:right w:val="none" w:sz="0" w:space="0" w:color="auto"/>
                  </w:divBdr>
                  <w:divsChild>
                    <w:div w:id="2082678976">
                      <w:marLeft w:val="3150"/>
                      <w:marRight w:val="0"/>
                      <w:marTop w:val="0"/>
                      <w:marBottom w:val="0"/>
                      <w:divBdr>
                        <w:top w:val="single" w:sz="6" w:space="1" w:color="000000"/>
                        <w:left w:val="single" w:sz="6" w:space="1" w:color="000000"/>
                        <w:bottom w:val="single" w:sz="6" w:space="1" w:color="000000"/>
                        <w:right w:val="single" w:sz="6" w:space="1" w:color="000000"/>
                      </w:divBdr>
                      <w:divsChild>
                        <w:div w:id="2051489429">
                          <w:marLeft w:val="300"/>
                          <w:marRight w:val="300"/>
                          <w:marTop w:val="300"/>
                          <w:marBottom w:val="300"/>
                          <w:divBdr>
                            <w:top w:val="none" w:sz="0" w:space="0" w:color="auto"/>
                            <w:left w:val="none" w:sz="0" w:space="0" w:color="auto"/>
                            <w:bottom w:val="none" w:sz="0" w:space="0" w:color="auto"/>
                            <w:right w:val="none" w:sz="0" w:space="0" w:color="auto"/>
                          </w:divBdr>
                          <w:divsChild>
                            <w:div w:id="31098688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5895984">
      <w:bodyDiv w:val="1"/>
      <w:marLeft w:val="0"/>
      <w:marRight w:val="0"/>
      <w:marTop w:val="0"/>
      <w:marBottom w:val="0"/>
      <w:divBdr>
        <w:top w:val="none" w:sz="0" w:space="0" w:color="auto"/>
        <w:left w:val="none" w:sz="0" w:space="0" w:color="auto"/>
        <w:bottom w:val="none" w:sz="0" w:space="0" w:color="auto"/>
        <w:right w:val="none" w:sz="0" w:space="0" w:color="auto"/>
      </w:divBdr>
      <w:divsChild>
        <w:div w:id="1106542513">
          <w:marLeft w:val="0"/>
          <w:marRight w:val="0"/>
          <w:marTop w:val="0"/>
          <w:marBottom w:val="0"/>
          <w:divBdr>
            <w:top w:val="none" w:sz="0" w:space="0" w:color="auto"/>
            <w:left w:val="none" w:sz="0" w:space="0" w:color="auto"/>
            <w:bottom w:val="none" w:sz="0" w:space="0" w:color="auto"/>
            <w:right w:val="none" w:sz="0" w:space="0" w:color="auto"/>
          </w:divBdr>
        </w:div>
        <w:div w:id="1377268591">
          <w:marLeft w:val="0"/>
          <w:marRight w:val="0"/>
          <w:marTop w:val="0"/>
          <w:marBottom w:val="0"/>
          <w:divBdr>
            <w:top w:val="none" w:sz="0" w:space="0" w:color="auto"/>
            <w:left w:val="none" w:sz="0" w:space="0" w:color="auto"/>
            <w:bottom w:val="none" w:sz="0" w:space="0" w:color="auto"/>
            <w:right w:val="none" w:sz="0" w:space="0" w:color="auto"/>
          </w:divBdr>
        </w:div>
        <w:div w:id="331683612">
          <w:marLeft w:val="0"/>
          <w:marRight w:val="0"/>
          <w:marTop w:val="0"/>
          <w:marBottom w:val="0"/>
          <w:divBdr>
            <w:top w:val="none" w:sz="0" w:space="0" w:color="auto"/>
            <w:left w:val="none" w:sz="0" w:space="0" w:color="auto"/>
            <w:bottom w:val="none" w:sz="0" w:space="0" w:color="auto"/>
            <w:right w:val="none" w:sz="0" w:space="0" w:color="auto"/>
          </w:divBdr>
        </w:div>
        <w:div w:id="606158283">
          <w:marLeft w:val="0"/>
          <w:marRight w:val="0"/>
          <w:marTop w:val="0"/>
          <w:marBottom w:val="0"/>
          <w:divBdr>
            <w:top w:val="none" w:sz="0" w:space="0" w:color="auto"/>
            <w:left w:val="none" w:sz="0" w:space="0" w:color="auto"/>
            <w:bottom w:val="none" w:sz="0" w:space="0" w:color="auto"/>
            <w:right w:val="none" w:sz="0" w:space="0" w:color="auto"/>
          </w:divBdr>
        </w:div>
      </w:divsChild>
    </w:div>
    <w:div w:id="830146110">
      <w:bodyDiv w:val="1"/>
      <w:marLeft w:val="0"/>
      <w:marRight w:val="0"/>
      <w:marTop w:val="0"/>
      <w:marBottom w:val="0"/>
      <w:divBdr>
        <w:top w:val="none" w:sz="0" w:space="0" w:color="auto"/>
        <w:left w:val="none" w:sz="0" w:space="0" w:color="auto"/>
        <w:bottom w:val="none" w:sz="0" w:space="0" w:color="auto"/>
        <w:right w:val="none" w:sz="0" w:space="0" w:color="auto"/>
      </w:divBdr>
    </w:div>
    <w:div w:id="832137636">
      <w:bodyDiv w:val="1"/>
      <w:marLeft w:val="0"/>
      <w:marRight w:val="0"/>
      <w:marTop w:val="0"/>
      <w:marBottom w:val="0"/>
      <w:divBdr>
        <w:top w:val="none" w:sz="0" w:space="0" w:color="auto"/>
        <w:left w:val="none" w:sz="0" w:space="0" w:color="auto"/>
        <w:bottom w:val="none" w:sz="0" w:space="0" w:color="auto"/>
        <w:right w:val="none" w:sz="0" w:space="0" w:color="auto"/>
      </w:divBdr>
      <w:divsChild>
        <w:div w:id="398674122">
          <w:marLeft w:val="0"/>
          <w:marRight w:val="0"/>
          <w:marTop w:val="0"/>
          <w:marBottom w:val="0"/>
          <w:divBdr>
            <w:top w:val="none" w:sz="0" w:space="0" w:color="auto"/>
            <w:left w:val="none" w:sz="0" w:space="0" w:color="auto"/>
            <w:bottom w:val="none" w:sz="0" w:space="0" w:color="auto"/>
            <w:right w:val="none" w:sz="0" w:space="0" w:color="auto"/>
          </w:divBdr>
        </w:div>
        <w:div w:id="130633808">
          <w:marLeft w:val="0"/>
          <w:marRight w:val="0"/>
          <w:marTop w:val="0"/>
          <w:marBottom w:val="0"/>
          <w:divBdr>
            <w:top w:val="none" w:sz="0" w:space="0" w:color="auto"/>
            <w:left w:val="none" w:sz="0" w:space="0" w:color="auto"/>
            <w:bottom w:val="none" w:sz="0" w:space="0" w:color="auto"/>
            <w:right w:val="none" w:sz="0" w:space="0" w:color="auto"/>
          </w:divBdr>
        </w:div>
      </w:divsChild>
    </w:div>
    <w:div w:id="868759906">
      <w:bodyDiv w:val="1"/>
      <w:marLeft w:val="0"/>
      <w:marRight w:val="0"/>
      <w:marTop w:val="0"/>
      <w:marBottom w:val="0"/>
      <w:divBdr>
        <w:top w:val="none" w:sz="0" w:space="0" w:color="auto"/>
        <w:left w:val="none" w:sz="0" w:space="0" w:color="auto"/>
        <w:bottom w:val="none" w:sz="0" w:space="0" w:color="auto"/>
        <w:right w:val="none" w:sz="0" w:space="0" w:color="auto"/>
      </w:divBdr>
      <w:divsChild>
        <w:div w:id="1315455689">
          <w:marLeft w:val="0"/>
          <w:marRight w:val="0"/>
          <w:marTop w:val="0"/>
          <w:marBottom w:val="0"/>
          <w:divBdr>
            <w:top w:val="none" w:sz="0" w:space="0" w:color="auto"/>
            <w:left w:val="none" w:sz="0" w:space="0" w:color="auto"/>
            <w:bottom w:val="none" w:sz="0" w:space="0" w:color="auto"/>
            <w:right w:val="none" w:sz="0" w:space="0" w:color="auto"/>
          </w:divBdr>
          <w:divsChild>
            <w:div w:id="834225275">
              <w:marLeft w:val="0"/>
              <w:marRight w:val="0"/>
              <w:marTop w:val="0"/>
              <w:marBottom w:val="0"/>
              <w:divBdr>
                <w:top w:val="none" w:sz="0" w:space="0" w:color="auto"/>
                <w:left w:val="none" w:sz="0" w:space="0" w:color="auto"/>
                <w:bottom w:val="none" w:sz="0" w:space="0" w:color="auto"/>
                <w:right w:val="none" w:sz="0" w:space="0" w:color="auto"/>
              </w:divBdr>
              <w:divsChild>
                <w:div w:id="1369334505">
                  <w:marLeft w:val="0"/>
                  <w:marRight w:val="0"/>
                  <w:marTop w:val="0"/>
                  <w:marBottom w:val="0"/>
                  <w:divBdr>
                    <w:top w:val="none" w:sz="0" w:space="0" w:color="auto"/>
                    <w:left w:val="none" w:sz="0" w:space="0" w:color="auto"/>
                    <w:bottom w:val="none" w:sz="0" w:space="0" w:color="auto"/>
                    <w:right w:val="none" w:sz="0" w:space="0" w:color="auto"/>
                  </w:divBdr>
                  <w:divsChild>
                    <w:div w:id="540896970">
                      <w:marLeft w:val="0"/>
                      <w:marRight w:val="0"/>
                      <w:marTop w:val="0"/>
                      <w:marBottom w:val="0"/>
                      <w:divBdr>
                        <w:top w:val="none" w:sz="0" w:space="0" w:color="auto"/>
                        <w:left w:val="none" w:sz="0" w:space="0" w:color="auto"/>
                        <w:bottom w:val="none" w:sz="0" w:space="0" w:color="auto"/>
                        <w:right w:val="none" w:sz="0" w:space="0" w:color="auto"/>
                      </w:divBdr>
                      <w:divsChild>
                        <w:div w:id="602030405">
                          <w:marLeft w:val="0"/>
                          <w:marRight w:val="0"/>
                          <w:marTop w:val="0"/>
                          <w:marBottom w:val="0"/>
                          <w:divBdr>
                            <w:top w:val="none" w:sz="0" w:space="0" w:color="auto"/>
                            <w:left w:val="none" w:sz="0" w:space="0" w:color="auto"/>
                            <w:bottom w:val="none" w:sz="0" w:space="0" w:color="auto"/>
                            <w:right w:val="none" w:sz="0" w:space="0" w:color="auto"/>
                          </w:divBdr>
                          <w:divsChild>
                            <w:div w:id="46990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8955233">
      <w:bodyDiv w:val="1"/>
      <w:marLeft w:val="0"/>
      <w:marRight w:val="0"/>
      <w:marTop w:val="0"/>
      <w:marBottom w:val="0"/>
      <w:divBdr>
        <w:top w:val="none" w:sz="0" w:space="0" w:color="auto"/>
        <w:left w:val="none" w:sz="0" w:space="0" w:color="auto"/>
        <w:bottom w:val="none" w:sz="0" w:space="0" w:color="auto"/>
        <w:right w:val="none" w:sz="0" w:space="0" w:color="auto"/>
      </w:divBdr>
      <w:divsChild>
        <w:div w:id="126703256">
          <w:marLeft w:val="0"/>
          <w:marRight w:val="0"/>
          <w:marTop w:val="0"/>
          <w:marBottom w:val="0"/>
          <w:divBdr>
            <w:top w:val="none" w:sz="0" w:space="0" w:color="auto"/>
            <w:left w:val="none" w:sz="0" w:space="0" w:color="auto"/>
            <w:bottom w:val="none" w:sz="0" w:space="0" w:color="auto"/>
            <w:right w:val="none" w:sz="0" w:space="0" w:color="auto"/>
          </w:divBdr>
          <w:divsChild>
            <w:div w:id="2038506605">
              <w:marLeft w:val="0"/>
              <w:marRight w:val="0"/>
              <w:marTop w:val="0"/>
              <w:marBottom w:val="0"/>
              <w:divBdr>
                <w:top w:val="single" w:sz="6" w:space="7" w:color="DDDDDD"/>
                <w:left w:val="single" w:sz="6" w:space="7" w:color="DDDDDD"/>
                <w:bottom w:val="single" w:sz="6" w:space="7" w:color="DDDDDD"/>
                <w:right w:val="single" w:sz="6" w:space="7" w:color="DDDDDD"/>
              </w:divBdr>
              <w:divsChild>
                <w:div w:id="1216039087">
                  <w:marLeft w:val="0"/>
                  <w:marRight w:val="0"/>
                  <w:marTop w:val="0"/>
                  <w:marBottom w:val="0"/>
                  <w:divBdr>
                    <w:top w:val="single" w:sz="6" w:space="5" w:color="DDDDDD"/>
                    <w:left w:val="single" w:sz="6" w:space="5" w:color="DDDDDD"/>
                    <w:bottom w:val="single" w:sz="6" w:space="5" w:color="DDDDDD"/>
                    <w:right w:val="single" w:sz="6" w:space="5" w:color="DDDDDD"/>
                  </w:divBdr>
                  <w:divsChild>
                    <w:div w:id="811753631">
                      <w:marLeft w:val="0"/>
                      <w:marRight w:val="0"/>
                      <w:marTop w:val="0"/>
                      <w:marBottom w:val="0"/>
                      <w:divBdr>
                        <w:top w:val="none" w:sz="0" w:space="0" w:color="auto"/>
                        <w:left w:val="none" w:sz="0" w:space="0" w:color="auto"/>
                        <w:bottom w:val="none" w:sz="0" w:space="0" w:color="auto"/>
                        <w:right w:val="none" w:sz="0" w:space="0" w:color="auto"/>
                      </w:divBdr>
                      <w:divsChild>
                        <w:div w:id="660625298">
                          <w:marLeft w:val="300"/>
                          <w:marRight w:val="300"/>
                          <w:marTop w:val="300"/>
                          <w:marBottom w:val="300"/>
                          <w:divBdr>
                            <w:top w:val="none" w:sz="0" w:space="0" w:color="auto"/>
                            <w:left w:val="none" w:sz="0" w:space="0" w:color="auto"/>
                            <w:bottom w:val="none" w:sz="0" w:space="0" w:color="auto"/>
                            <w:right w:val="none" w:sz="0" w:space="0" w:color="auto"/>
                          </w:divBdr>
                          <w:divsChild>
                            <w:div w:id="50936935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0217579">
      <w:bodyDiv w:val="1"/>
      <w:marLeft w:val="0"/>
      <w:marRight w:val="0"/>
      <w:marTop w:val="0"/>
      <w:marBottom w:val="0"/>
      <w:divBdr>
        <w:top w:val="none" w:sz="0" w:space="0" w:color="auto"/>
        <w:left w:val="none" w:sz="0" w:space="0" w:color="auto"/>
        <w:bottom w:val="none" w:sz="0" w:space="0" w:color="auto"/>
        <w:right w:val="none" w:sz="0" w:space="0" w:color="auto"/>
      </w:divBdr>
    </w:div>
    <w:div w:id="879245131">
      <w:bodyDiv w:val="1"/>
      <w:marLeft w:val="0"/>
      <w:marRight w:val="0"/>
      <w:marTop w:val="0"/>
      <w:marBottom w:val="0"/>
      <w:divBdr>
        <w:top w:val="none" w:sz="0" w:space="0" w:color="auto"/>
        <w:left w:val="none" w:sz="0" w:space="0" w:color="auto"/>
        <w:bottom w:val="none" w:sz="0" w:space="0" w:color="auto"/>
        <w:right w:val="none" w:sz="0" w:space="0" w:color="auto"/>
      </w:divBdr>
      <w:divsChild>
        <w:div w:id="1593122716">
          <w:marLeft w:val="0"/>
          <w:marRight w:val="0"/>
          <w:marTop w:val="0"/>
          <w:marBottom w:val="0"/>
          <w:divBdr>
            <w:top w:val="none" w:sz="0" w:space="0" w:color="auto"/>
            <w:left w:val="none" w:sz="0" w:space="0" w:color="auto"/>
            <w:bottom w:val="none" w:sz="0" w:space="0" w:color="auto"/>
            <w:right w:val="none" w:sz="0" w:space="0" w:color="auto"/>
          </w:divBdr>
          <w:divsChild>
            <w:div w:id="1611355354">
              <w:marLeft w:val="0"/>
              <w:marRight w:val="0"/>
              <w:marTop w:val="0"/>
              <w:marBottom w:val="0"/>
              <w:divBdr>
                <w:top w:val="single" w:sz="6" w:space="7" w:color="DDDDDD"/>
                <w:left w:val="single" w:sz="6" w:space="7" w:color="DDDDDD"/>
                <w:bottom w:val="single" w:sz="6" w:space="7" w:color="DDDDDD"/>
                <w:right w:val="single" w:sz="6" w:space="7" w:color="DDDDDD"/>
              </w:divBdr>
              <w:divsChild>
                <w:div w:id="1067992395">
                  <w:marLeft w:val="0"/>
                  <w:marRight w:val="0"/>
                  <w:marTop w:val="0"/>
                  <w:marBottom w:val="0"/>
                  <w:divBdr>
                    <w:top w:val="single" w:sz="6" w:space="5" w:color="DDDDDD"/>
                    <w:left w:val="single" w:sz="6" w:space="5" w:color="DDDDDD"/>
                    <w:bottom w:val="single" w:sz="6" w:space="5" w:color="DDDDDD"/>
                    <w:right w:val="single" w:sz="6" w:space="5" w:color="DDDDDD"/>
                  </w:divBdr>
                  <w:divsChild>
                    <w:div w:id="1495998177">
                      <w:marLeft w:val="0"/>
                      <w:marRight w:val="0"/>
                      <w:marTop w:val="0"/>
                      <w:marBottom w:val="0"/>
                      <w:divBdr>
                        <w:top w:val="none" w:sz="0" w:space="0" w:color="auto"/>
                        <w:left w:val="none" w:sz="0" w:space="0" w:color="auto"/>
                        <w:bottom w:val="none" w:sz="0" w:space="0" w:color="auto"/>
                        <w:right w:val="none" w:sz="0" w:space="0" w:color="auto"/>
                      </w:divBdr>
                      <w:divsChild>
                        <w:div w:id="278606447">
                          <w:marLeft w:val="300"/>
                          <w:marRight w:val="300"/>
                          <w:marTop w:val="300"/>
                          <w:marBottom w:val="300"/>
                          <w:divBdr>
                            <w:top w:val="none" w:sz="0" w:space="0" w:color="auto"/>
                            <w:left w:val="none" w:sz="0" w:space="0" w:color="auto"/>
                            <w:bottom w:val="none" w:sz="0" w:space="0" w:color="auto"/>
                            <w:right w:val="none" w:sz="0" w:space="0" w:color="auto"/>
                          </w:divBdr>
                          <w:divsChild>
                            <w:div w:id="57058128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1163639">
      <w:bodyDiv w:val="1"/>
      <w:marLeft w:val="0"/>
      <w:marRight w:val="0"/>
      <w:marTop w:val="0"/>
      <w:marBottom w:val="0"/>
      <w:divBdr>
        <w:top w:val="none" w:sz="0" w:space="0" w:color="auto"/>
        <w:left w:val="none" w:sz="0" w:space="0" w:color="auto"/>
        <w:bottom w:val="none" w:sz="0" w:space="0" w:color="auto"/>
        <w:right w:val="none" w:sz="0" w:space="0" w:color="auto"/>
      </w:divBdr>
    </w:div>
    <w:div w:id="886990941">
      <w:bodyDiv w:val="1"/>
      <w:marLeft w:val="0"/>
      <w:marRight w:val="0"/>
      <w:marTop w:val="0"/>
      <w:marBottom w:val="0"/>
      <w:divBdr>
        <w:top w:val="none" w:sz="0" w:space="0" w:color="auto"/>
        <w:left w:val="none" w:sz="0" w:space="0" w:color="auto"/>
        <w:bottom w:val="none" w:sz="0" w:space="0" w:color="auto"/>
        <w:right w:val="none" w:sz="0" w:space="0" w:color="auto"/>
      </w:divBdr>
    </w:div>
    <w:div w:id="893587753">
      <w:bodyDiv w:val="1"/>
      <w:marLeft w:val="0"/>
      <w:marRight w:val="0"/>
      <w:marTop w:val="0"/>
      <w:marBottom w:val="0"/>
      <w:divBdr>
        <w:top w:val="none" w:sz="0" w:space="0" w:color="auto"/>
        <w:left w:val="none" w:sz="0" w:space="0" w:color="auto"/>
        <w:bottom w:val="none" w:sz="0" w:space="0" w:color="auto"/>
        <w:right w:val="none" w:sz="0" w:space="0" w:color="auto"/>
      </w:divBdr>
      <w:divsChild>
        <w:div w:id="1479497393">
          <w:marLeft w:val="0"/>
          <w:marRight w:val="0"/>
          <w:marTop w:val="0"/>
          <w:marBottom w:val="0"/>
          <w:divBdr>
            <w:top w:val="none" w:sz="0" w:space="0" w:color="auto"/>
            <w:left w:val="none" w:sz="0" w:space="0" w:color="auto"/>
            <w:bottom w:val="none" w:sz="0" w:space="0" w:color="auto"/>
            <w:right w:val="none" w:sz="0" w:space="0" w:color="auto"/>
          </w:divBdr>
        </w:div>
      </w:divsChild>
    </w:div>
    <w:div w:id="894048489">
      <w:bodyDiv w:val="1"/>
      <w:marLeft w:val="0"/>
      <w:marRight w:val="0"/>
      <w:marTop w:val="0"/>
      <w:marBottom w:val="0"/>
      <w:divBdr>
        <w:top w:val="none" w:sz="0" w:space="0" w:color="auto"/>
        <w:left w:val="none" w:sz="0" w:space="0" w:color="auto"/>
        <w:bottom w:val="none" w:sz="0" w:space="0" w:color="auto"/>
        <w:right w:val="none" w:sz="0" w:space="0" w:color="auto"/>
      </w:divBdr>
    </w:div>
    <w:div w:id="898902284">
      <w:bodyDiv w:val="1"/>
      <w:marLeft w:val="0"/>
      <w:marRight w:val="0"/>
      <w:marTop w:val="0"/>
      <w:marBottom w:val="0"/>
      <w:divBdr>
        <w:top w:val="none" w:sz="0" w:space="0" w:color="auto"/>
        <w:left w:val="none" w:sz="0" w:space="0" w:color="auto"/>
        <w:bottom w:val="none" w:sz="0" w:space="0" w:color="auto"/>
        <w:right w:val="none" w:sz="0" w:space="0" w:color="auto"/>
      </w:divBdr>
      <w:divsChild>
        <w:div w:id="1749378397">
          <w:marLeft w:val="0"/>
          <w:marRight w:val="0"/>
          <w:marTop w:val="0"/>
          <w:marBottom w:val="0"/>
          <w:divBdr>
            <w:top w:val="none" w:sz="0" w:space="0" w:color="auto"/>
            <w:left w:val="none" w:sz="0" w:space="0" w:color="auto"/>
            <w:bottom w:val="none" w:sz="0" w:space="0" w:color="auto"/>
            <w:right w:val="none" w:sz="0" w:space="0" w:color="auto"/>
          </w:divBdr>
        </w:div>
        <w:div w:id="1200389224">
          <w:marLeft w:val="0"/>
          <w:marRight w:val="0"/>
          <w:marTop w:val="0"/>
          <w:marBottom w:val="0"/>
          <w:divBdr>
            <w:top w:val="none" w:sz="0" w:space="0" w:color="auto"/>
            <w:left w:val="none" w:sz="0" w:space="0" w:color="auto"/>
            <w:bottom w:val="none" w:sz="0" w:space="0" w:color="auto"/>
            <w:right w:val="none" w:sz="0" w:space="0" w:color="auto"/>
          </w:divBdr>
        </w:div>
        <w:div w:id="1079672822">
          <w:marLeft w:val="0"/>
          <w:marRight w:val="0"/>
          <w:marTop w:val="0"/>
          <w:marBottom w:val="0"/>
          <w:divBdr>
            <w:top w:val="none" w:sz="0" w:space="0" w:color="auto"/>
            <w:left w:val="none" w:sz="0" w:space="0" w:color="auto"/>
            <w:bottom w:val="none" w:sz="0" w:space="0" w:color="auto"/>
            <w:right w:val="none" w:sz="0" w:space="0" w:color="auto"/>
          </w:divBdr>
        </w:div>
      </w:divsChild>
    </w:div>
    <w:div w:id="901405957">
      <w:bodyDiv w:val="1"/>
      <w:marLeft w:val="0"/>
      <w:marRight w:val="0"/>
      <w:marTop w:val="0"/>
      <w:marBottom w:val="0"/>
      <w:divBdr>
        <w:top w:val="none" w:sz="0" w:space="0" w:color="auto"/>
        <w:left w:val="none" w:sz="0" w:space="0" w:color="auto"/>
        <w:bottom w:val="none" w:sz="0" w:space="0" w:color="auto"/>
        <w:right w:val="none" w:sz="0" w:space="0" w:color="auto"/>
      </w:divBdr>
    </w:div>
    <w:div w:id="908199777">
      <w:bodyDiv w:val="1"/>
      <w:marLeft w:val="0"/>
      <w:marRight w:val="0"/>
      <w:marTop w:val="0"/>
      <w:marBottom w:val="0"/>
      <w:divBdr>
        <w:top w:val="none" w:sz="0" w:space="0" w:color="auto"/>
        <w:left w:val="none" w:sz="0" w:space="0" w:color="auto"/>
        <w:bottom w:val="none" w:sz="0" w:space="0" w:color="auto"/>
        <w:right w:val="none" w:sz="0" w:space="0" w:color="auto"/>
      </w:divBdr>
      <w:divsChild>
        <w:div w:id="1940721766">
          <w:marLeft w:val="0"/>
          <w:marRight w:val="0"/>
          <w:marTop w:val="0"/>
          <w:marBottom w:val="0"/>
          <w:divBdr>
            <w:top w:val="none" w:sz="0" w:space="0" w:color="auto"/>
            <w:left w:val="none" w:sz="0" w:space="0" w:color="auto"/>
            <w:bottom w:val="none" w:sz="0" w:space="0" w:color="auto"/>
            <w:right w:val="none" w:sz="0" w:space="0" w:color="auto"/>
          </w:divBdr>
          <w:divsChild>
            <w:div w:id="1013459227">
              <w:marLeft w:val="0"/>
              <w:marRight w:val="0"/>
              <w:marTop w:val="0"/>
              <w:marBottom w:val="0"/>
              <w:divBdr>
                <w:top w:val="none" w:sz="0" w:space="0" w:color="auto"/>
                <w:left w:val="none" w:sz="0" w:space="0" w:color="auto"/>
                <w:bottom w:val="none" w:sz="0" w:space="0" w:color="auto"/>
                <w:right w:val="none" w:sz="0" w:space="0" w:color="auto"/>
              </w:divBdr>
              <w:divsChild>
                <w:div w:id="776481476">
                  <w:marLeft w:val="0"/>
                  <w:marRight w:val="0"/>
                  <w:marTop w:val="0"/>
                  <w:marBottom w:val="0"/>
                  <w:divBdr>
                    <w:top w:val="none" w:sz="0" w:space="0" w:color="auto"/>
                    <w:left w:val="none" w:sz="0" w:space="0" w:color="auto"/>
                    <w:bottom w:val="none" w:sz="0" w:space="0" w:color="auto"/>
                    <w:right w:val="none" w:sz="0" w:space="0" w:color="auto"/>
                  </w:divBdr>
                  <w:divsChild>
                    <w:div w:id="28648535">
                      <w:marLeft w:val="0"/>
                      <w:marRight w:val="0"/>
                      <w:marTop w:val="0"/>
                      <w:marBottom w:val="0"/>
                      <w:divBdr>
                        <w:top w:val="none" w:sz="0" w:space="0" w:color="auto"/>
                        <w:left w:val="none" w:sz="0" w:space="0" w:color="auto"/>
                        <w:bottom w:val="none" w:sz="0" w:space="0" w:color="auto"/>
                        <w:right w:val="none" w:sz="0" w:space="0" w:color="auto"/>
                      </w:divBdr>
                      <w:divsChild>
                        <w:div w:id="197394765">
                          <w:marLeft w:val="75"/>
                          <w:marRight w:val="75"/>
                          <w:marTop w:val="150"/>
                          <w:marBottom w:val="150"/>
                          <w:divBdr>
                            <w:top w:val="none" w:sz="0" w:space="0" w:color="auto"/>
                            <w:left w:val="none" w:sz="0" w:space="0" w:color="auto"/>
                            <w:bottom w:val="single" w:sz="6" w:space="0" w:color="9DC8D9"/>
                            <w:right w:val="none" w:sz="0" w:space="0" w:color="auto"/>
                          </w:divBdr>
                          <w:divsChild>
                            <w:div w:id="661812452">
                              <w:marLeft w:val="0"/>
                              <w:marRight w:val="0"/>
                              <w:marTop w:val="0"/>
                              <w:marBottom w:val="0"/>
                              <w:divBdr>
                                <w:top w:val="none" w:sz="0" w:space="0" w:color="auto"/>
                                <w:left w:val="single" w:sz="6" w:space="0" w:color="9DC8D9"/>
                                <w:bottom w:val="none" w:sz="0" w:space="0" w:color="auto"/>
                                <w:right w:val="single" w:sz="6" w:space="0" w:color="9DC8D9"/>
                              </w:divBdr>
                              <w:divsChild>
                                <w:div w:id="1565212604">
                                  <w:marLeft w:val="0"/>
                                  <w:marRight w:val="0"/>
                                  <w:marTop w:val="0"/>
                                  <w:marBottom w:val="0"/>
                                  <w:divBdr>
                                    <w:top w:val="none" w:sz="0" w:space="0" w:color="auto"/>
                                    <w:left w:val="none" w:sz="0" w:space="0" w:color="auto"/>
                                    <w:bottom w:val="none" w:sz="0" w:space="0" w:color="auto"/>
                                    <w:right w:val="none" w:sz="0" w:space="0" w:color="auto"/>
                                  </w:divBdr>
                                  <w:divsChild>
                                    <w:div w:id="1974750870">
                                      <w:marLeft w:val="0"/>
                                      <w:marRight w:val="0"/>
                                      <w:marTop w:val="0"/>
                                      <w:marBottom w:val="0"/>
                                      <w:divBdr>
                                        <w:top w:val="none" w:sz="0" w:space="0" w:color="auto"/>
                                        <w:left w:val="none" w:sz="0" w:space="0" w:color="auto"/>
                                        <w:bottom w:val="none" w:sz="0" w:space="0" w:color="auto"/>
                                        <w:right w:val="none" w:sz="0" w:space="0" w:color="auto"/>
                                      </w:divBdr>
                                      <w:divsChild>
                                        <w:div w:id="238557923">
                                          <w:marLeft w:val="0"/>
                                          <w:marRight w:val="0"/>
                                          <w:marTop w:val="0"/>
                                          <w:marBottom w:val="0"/>
                                          <w:divBdr>
                                            <w:top w:val="none" w:sz="0" w:space="0" w:color="auto"/>
                                            <w:left w:val="none" w:sz="0" w:space="0" w:color="auto"/>
                                            <w:bottom w:val="none" w:sz="0" w:space="0" w:color="auto"/>
                                            <w:right w:val="none" w:sz="0" w:space="0" w:color="auto"/>
                                          </w:divBdr>
                                          <w:divsChild>
                                            <w:div w:id="119417883">
                                              <w:marLeft w:val="0"/>
                                              <w:marRight w:val="0"/>
                                              <w:marTop w:val="0"/>
                                              <w:marBottom w:val="0"/>
                                              <w:divBdr>
                                                <w:top w:val="none" w:sz="0" w:space="0" w:color="auto"/>
                                                <w:left w:val="none" w:sz="0" w:space="0" w:color="auto"/>
                                                <w:bottom w:val="none" w:sz="0" w:space="0" w:color="auto"/>
                                                <w:right w:val="none" w:sz="0" w:space="0" w:color="auto"/>
                                              </w:divBdr>
                                              <w:divsChild>
                                                <w:div w:id="1810781827">
                                                  <w:marLeft w:val="0"/>
                                                  <w:marRight w:val="0"/>
                                                  <w:marTop w:val="0"/>
                                                  <w:marBottom w:val="0"/>
                                                  <w:divBdr>
                                                    <w:top w:val="none" w:sz="0" w:space="0" w:color="auto"/>
                                                    <w:left w:val="none" w:sz="0" w:space="0" w:color="auto"/>
                                                    <w:bottom w:val="none" w:sz="0" w:space="0" w:color="auto"/>
                                                    <w:right w:val="none" w:sz="0" w:space="0" w:color="auto"/>
                                                  </w:divBdr>
                                                  <w:divsChild>
                                                    <w:div w:id="1975864985">
                                                      <w:marLeft w:val="0"/>
                                                      <w:marRight w:val="0"/>
                                                      <w:marTop w:val="0"/>
                                                      <w:marBottom w:val="345"/>
                                                      <w:divBdr>
                                                        <w:top w:val="none" w:sz="0" w:space="0" w:color="auto"/>
                                                        <w:left w:val="none" w:sz="0" w:space="0" w:color="auto"/>
                                                        <w:bottom w:val="none" w:sz="0" w:space="0" w:color="auto"/>
                                                        <w:right w:val="none" w:sz="0" w:space="0" w:color="auto"/>
                                                      </w:divBdr>
                                                      <w:divsChild>
                                                        <w:div w:id="4156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10701087">
      <w:bodyDiv w:val="1"/>
      <w:marLeft w:val="0"/>
      <w:marRight w:val="0"/>
      <w:marTop w:val="0"/>
      <w:marBottom w:val="0"/>
      <w:divBdr>
        <w:top w:val="none" w:sz="0" w:space="0" w:color="auto"/>
        <w:left w:val="none" w:sz="0" w:space="0" w:color="auto"/>
        <w:bottom w:val="none" w:sz="0" w:space="0" w:color="auto"/>
        <w:right w:val="none" w:sz="0" w:space="0" w:color="auto"/>
      </w:divBdr>
    </w:div>
    <w:div w:id="915020927">
      <w:bodyDiv w:val="1"/>
      <w:marLeft w:val="0"/>
      <w:marRight w:val="0"/>
      <w:marTop w:val="0"/>
      <w:marBottom w:val="0"/>
      <w:divBdr>
        <w:top w:val="none" w:sz="0" w:space="0" w:color="auto"/>
        <w:left w:val="none" w:sz="0" w:space="0" w:color="auto"/>
        <w:bottom w:val="none" w:sz="0" w:space="0" w:color="auto"/>
        <w:right w:val="none" w:sz="0" w:space="0" w:color="auto"/>
      </w:divBdr>
    </w:div>
    <w:div w:id="921569452">
      <w:bodyDiv w:val="1"/>
      <w:marLeft w:val="0"/>
      <w:marRight w:val="0"/>
      <w:marTop w:val="0"/>
      <w:marBottom w:val="0"/>
      <w:divBdr>
        <w:top w:val="none" w:sz="0" w:space="0" w:color="auto"/>
        <w:left w:val="none" w:sz="0" w:space="0" w:color="auto"/>
        <w:bottom w:val="none" w:sz="0" w:space="0" w:color="auto"/>
        <w:right w:val="none" w:sz="0" w:space="0" w:color="auto"/>
      </w:divBdr>
    </w:div>
    <w:div w:id="930116248">
      <w:bodyDiv w:val="1"/>
      <w:marLeft w:val="0"/>
      <w:marRight w:val="0"/>
      <w:marTop w:val="0"/>
      <w:marBottom w:val="0"/>
      <w:divBdr>
        <w:top w:val="none" w:sz="0" w:space="0" w:color="auto"/>
        <w:left w:val="none" w:sz="0" w:space="0" w:color="auto"/>
        <w:bottom w:val="none" w:sz="0" w:space="0" w:color="auto"/>
        <w:right w:val="none" w:sz="0" w:space="0" w:color="auto"/>
      </w:divBdr>
    </w:div>
    <w:div w:id="944658624">
      <w:bodyDiv w:val="1"/>
      <w:marLeft w:val="0"/>
      <w:marRight w:val="0"/>
      <w:marTop w:val="0"/>
      <w:marBottom w:val="0"/>
      <w:divBdr>
        <w:top w:val="none" w:sz="0" w:space="0" w:color="auto"/>
        <w:left w:val="none" w:sz="0" w:space="0" w:color="auto"/>
        <w:bottom w:val="none" w:sz="0" w:space="0" w:color="auto"/>
        <w:right w:val="none" w:sz="0" w:space="0" w:color="auto"/>
      </w:divBdr>
    </w:div>
    <w:div w:id="952398204">
      <w:bodyDiv w:val="1"/>
      <w:marLeft w:val="0"/>
      <w:marRight w:val="0"/>
      <w:marTop w:val="0"/>
      <w:marBottom w:val="0"/>
      <w:divBdr>
        <w:top w:val="none" w:sz="0" w:space="0" w:color="auto"/>
        <w:left w:val="none" w:sz="0" w:space="0" w:color="auto"/>
        <w:bottom w:val="none" w:sz="0" w:space="0" w:color="auto"/>
        <w:right w:val="none" w:sz="0" w:space="0" w:color="auto"/>
      </w:divBdr>
    </w:div>
    <w:div w:id="953364137">
      <w:bodyDiv w:val="1"/>
      <w:marLeft w:val="0"/>
      <w:marRight w:val="0"/>
      <w:marTop w:val="0"/>
      <w:marBottom w:val="0"/>
      <w:divBdr>
        <w:top w:val="none" w:sz="0" w:space="0" w:color="auto"/>
        <w:left w:val="none" w:sz="0" w:space="0" w:color="auto"/>
        <w:bottom w:val="none" w:sz="0" w:space="0" w:color="auto"/>
        <w:right w:val="none" w:sz="0" w:space="0" w:color="auto"/>
      </w:divBdr>
      <w:divsChild>
        <w:div w:id="419496768">
          <w:marLeft w:val="75"/>
          <w:marRight w:val="75"/>
          <w:marTop w:val="0"/>
          <w:marBottom w:val="0"/>
          <w:divBdr>
            <w:top w:val="none" w:sz="0" w:space="0" w:color="auto"/>
            <w:left w:val="none" w:sz="0" w:space="0" w:color="auto"/>
            <w:bottom w:val="none" w:sz="0" w:space="0" w:color="auto"/>
            <w:right w:val="none" w:sz="0" w:space="0" w:color="auto"/>
          </w:divBdr>
          <w:divsChild>
            <w:div w:id="290211882">
              <w:marLeft w:val="3450"/>
              <w:marRight w:val="0"/>
              <w:marTop w:val="0"/>
              <w:marBottom w:val="0"/>
              <w:divBdr>
                <w:top w:val="none" w:sz="0" w:space="0" w:color="auto"/>
                <w:left w:val="none" w:sz="0" w:space="0" w:color="auto"/>
                <w:bottom w:val="none" w:sz="0" w:space="0" w:color="auto"/>
                <w:right w:val="none" w:sz="0" w:space="0" w:color="auto"/>
              </w:divBdr>
              <w:divsChild>
                <w:div w:id="825974901">
                  <w:marLeft w:val="0"/>
                  <w:marRight w:val="0"/>
                  <w:marTop w:val="0"/>
                  <w:marBottom w:val="0"/>
                  <w:divBdr>
                    <w:top w:val="single" w:sz="6" w:space="23" w:color="C2D9E8"/>
                    <w:left w:val="single" w:sz="6" w:space="0" w:color="C2D9E8"/>
                    <w:bottom w:val="single" w:sz="6" w:space="8" w:color="C2D9E8"/>
                    <w:right w:val="single" w:sz="6" w:space="0" w:color="C2D9E8"/>
                  </w:divBdr>
                  <w:divsChild>
                    <w:div w:id="819465275">
                      <w:marLeft w:val="0"/>
                      <w:marRight w:val="0"/>
                      <w:marTop w:val="0"/>
                      <w:marBottom w:val="0"/>
                      <w:divBdr>
                        <w:top w:val="none" w:sz="0" w:space="0" w:color="auto"/>
                        <w:left w:val="none" w:sz="0" w:space="0" w:color="auto"/>
                        <w:bottom w:val="none" w:sz="0" w:space="0" w:color="auto"/>
                        <w:right w:val="none" w:sz="0" w:space="0" w:color="auto"/>
                      </w:divBdr>
                      <w:divsChild>
                        <w:div w:id="1224945185">
                          <w:marLeft w:val="0"/>
                          <w:marRight w:val="0"/>
                          <w:marTop w:val="0"/>
                          <w:marBottom w:val="0"/>
                          <w:divBdr>
                            <w:top w:val="none" w:sz="0" w:space="0" w:color="auto"/>
                            <w:left w:val="none" w:sz="0" w:space="0" w:color="auto"/>
                            <w:bottom w:val="none" w:sz="0" w:space="0" w:color="auto"/>
                            <w:right w:val="none" w:sz="0" w:space="0" w:color="auto"/>
                          </w:divBdr>
                          <w:divsChild>
                            <w:div w:id="175728342">
                              <w:marLeft w:val="0"/>
                              <w:marRight w:val="0"/>
                              <w:marTop w:val="0"/>
                              <w:marBottom w:val="0"/>
                              <w:divBdr>
                                <w:top w:val="none" w:sz="0" w:space="0" w:color="auto"/>
                                <w:left w:val="none" w:sz="0" w:space="0" w:color="auto"/>
                                <w:bottom w:val="none" w:sz="0" w:space="0" w:color="auto"/>
                                <w:right w:val="none" w:sz="0" w:space="0" w:color="auto"/>
                              </w:divBdr>
                              <w:divsChild>
                                <w:div w:id="1860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2922790">
      <w:bodyDiv w:val="1"/>
      <w:marLeft w:val="0"/>
      <w:marRight w:val="0"/>
      <w:marTop w:val="0"/>
      <w:marBottom w:val="0"/>
      <w:divBdr>
        <w:top w:val="none" w:sz="0" w:space="0" w:color="auto"/>
        <w:left w:val="none" w:sz="0" w:space="0" w:color="auto"/>
        <w:bottom w:val="none" w:sz="0" w:space="0" w:color="auto"/>
        <w:right w:val="none" w:sz="0" w:space="0" w:color="auto"/>
      </w:divBdr>
    </w:div>
    <w:div w:id="974987561">
      <w:bodyDiv w:val="1"/>
      <w:marLeft w:val="0"/>
      <w:marRight w:val="0"/>
      <w:marTop w:val="0"/>
      <w:marBottom w:val="0"/>
      <w:divBdr>
        <w:top w:val="none" w:sz="0" w:space="0" w:color="auto"/>
        <w:left w:val="none" w:sz="0" w:space="0" w:color="auto"/>
        <w:bottom w:val="none" w:sz="0" w:space="0" w:color="auto"/>
        <w:right w:val="none" w:sz="0" w:space="0" w:color="auto"/>
      </w:divBdr>
    </w:div>
    <w:div w:id="977346997">
      <w:bodyDiv w:val="1"/>
      <w:marLeft w:val="0"/>
      <w:marRight w:val="0"/>
      <w:marTop w:val="0"/>
      <w:marBottom w:val="0"/>
      <w:divBdr>
        <w:top w:val="none" w:sz="0" w:space="0" w:color="auto"/>
        <w:left w:val="none" w:sz="0" w:space="0" w:color="auto"/>
        <w:bottom w:val="none" w:sz="0" w:space="0" w:color="auto"/>
        <w:right w:val="none" w:sz="0" w:space="0" w:color="auto"/>
      </w:divBdr>
      <w:divsChild>
        <w:div w:id="1734625172">
          <w:marLeft w:val="0"/>
          <w:marRight w:val="0"/>
          <w:marTop w:val="0"/>
          <w:marBottom w:val="0"/>
          <w:divBdr>
            <w:top w:val="none" w:sz="0" w:space="0" w:color="auto"/>
            <w:left w:val="none" w:sz="0" w:space="0" w:color="auto"/>
            <w:bottom w:val="none" w:sz="0" w:space="0" w:color="auto"/>
            <w:right w:val="none" w:sz="0" w:space="0" w:color="auto"/>
          </w:divBdr>
        </w:div>
        <w:div w:id="360786441">
          <w:marLeft w:val="0"/>
          <w:marRight w:val="0"/>
          <w:marTop w:val="0"/>
          <w:marBottom w:val="0"/>
          <w:divBdr>
            <w:top w:val="none" w:sz="0" w:space="0" w:color="auto"/>
            <w:left w:val="none" w:sz="0" w:space="0" w:color="auto"/>
            <w:bottom w:val="none" w:sz="0" w:space="0" w:color="auto"/>
            <w:right w:val="none" w:sz="0" w:space="0" w:color="auto"/>
          </w:divBdr>
        </w:div>
      </w:divsChild>
    </w:div>
    <w:div w:id="990141247">
      <w:bodyDiv w:val="1"/>
      <w:marLeft w:val="0"/>
      <w:marRight w:val="0"/>
      <w:marTop w:val="0"/>
      <w:marBottom w:val="0"/>
      <w:divBdr>
        <w:top w:val="none" w:sz="0" w:space="0" w:color="auto"/>
        <w:left w:val="none" w:sz="0" w:space="0" w:color="auto"/>
        <w:bottom w:val="none" w:sz="0" w:space="0" w:color="auto"/>
        <w:right w:val="none" w:sz="0" w:space="0" w:color="auto"/>
      </w:divBdr>
      <w:divsChild>
        <w:div w:id="485897320">
          <w:marLeft w:val="0"/>
          <w:marRight w:val="0"/>
          <w:marTop w:val="0"/>
          <w:marBottom w:val="225"/>
          <w:divBdr>
            <w:top w:val="none" w:sz="0" w:space="0" w:color="auto"/>
            <w:left w:val="none" w:sz="0" w:space="0" w:color="auto"/>
            <w:bottom w:val="none" w:sz="0" w:space="0" w:color="auto"/>
            <w:right w:val="none" w:sz="0" w:space="0" w:color="auto"/>
          </w:divBdr>
        </w:div>
        <w:div w:id="524944392">
          <w:marLeft w:val="0"/>
          <w:marRight w:val="0"/>
          <w:marTop w:val="0"/>
          <w:marBottom w:val="225"/>
          <w:divBdr>
            <w:top w:val="none" w:sz="0" w:space="0" w:color="auto"/>
            <w:left w:val="none" w:sz="0" w:space="0" w:color="auto"/>
            <w:bottom w:val="none" w:sz="0" w:space="0" w:color="auto"/>
            <w:right w:val="none" w:sz="0" w:space="0" w:color="auto"/>
          </w:divBdr>
        </w:div>
      </w:divsChild>
    </w:div>
    <w:div w:id="1039820363">
      <w:bodyDiv w:val="1"/>
      <w:marLeft w:val="0"/>
      <w:marRight w:val="0"/>
      <w:marTop w:val="0"/>
      <w:marBottom w:val="0"/>
      <w:divBdr>
        <w:top w:val="none" w:sz="0" w:space="0" w:color="auto"/>
        <w:left w:val="none" w:sz="0" w:space="0" w:color="auto"/>
        <w:bottom w:val="none" w:sz="0" w:space="0" w:color="auto"/>
        <w:right w:val="none" w:sz="0" w:space="0" w:color="auto"/>
      </w:divBdr>
    </w:div>
    <w:div w:id="1064253969">
      <w:bodyDiv w:val="1"/>
      <w:marLeft w:val="0"/>
      <w:marRight w:val="0"/>
      <w:marTop w:val="0"/>
      <w:marBottom w:val="0"/>
      <w:divBdr>
        <w:top w:val="none" w:sz="0" w:space="0" w:color="auto"/>
        <w:left w:val="none" w:sz="0" w:space="0" w:color="auto"/>
        <w:bottom w:val="none" w:sz="0" w:space="0" w:color="auto"/>
        <w:right w:val="none" w:sz="0" w:space="0" w:color="auto"/>
      </w:divBdr>
      <w:divsChild>
        <w:div w:id="2041347242">
          <w:marLeft w:val="375"/>
          <w:marRight w:val="375"/>
          <w:marTop w:val="0"/>
          <w:marBottom w:val="0"/>
          <w:divBdr>
            <w:top w:val="none" w:sz="0" w:space="0" w:color="auto"/>
            <w:left w:val="none" w:sz="0" w:space="0" w:color="auto"/>
            <w:bottom w:val="none" w:sz="0" w:space="0" w:color="auto"/>
            <w:right w:val="none" w:sz="0" w:space="0" w:color="auto"/>
          </w:divBdr>
          <w:divsChild>
            <w:div w:id="1836532327">
              <w:marLeft w:val="0"/>
              <w:marRight w:val="0"/>
              <w:marTop w:val="0"/>
              <w:marBottom w:val="0"/>
              <w:divBdr>
                <w:top w:val="none" w:sz="0" w:space="0" w:color="auto"/>
                <w:left w:val="none" w:sz="0" w:space="0" w:color="auto"/>
                <w:bottom w:val="none" w:sz="0" w:space="0" w:color="auto"/>
                <w:right w:val="none" w:sz="0" w:space="0" w:color="auto"/>
              </w:divBdr>
              <w:divsChild>
                <w:div w:id="180061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347133">
      <w:bodyDiv w:val="1"/>
      <w:marLeft w:val="0"/>
      <w:marRight w:val="0"/>
      <w:marTop w:val="0"/>
      <w:marBottom w:val="0"/>
      <w:divBdr>
        <w:top w:val="none" w:sz="0" w:space="0" w:color="auto"/>
        <w:left w:val="none" w:sz="0" w:space="0" w:color="auto"/>
        <w:bottom w:val="none" w:sz="0" w:space="0" w:color="auto"/>
        <w:right w:val="none" w:sz="0" w:space="0" w:color="auto"/>
      </w:divBdr>
    </w:div>
    <w:div w:id="1101560393">
      <w:bodyDiv w:val="1"/>
      <w:marLeft w:val="0"/>
      <w:marRight w:val="0"/>
      <w:marTop w:val="0"/>
      <w:marBottom w:val="0"/>
      <w:divBdr>
        <w:top w:val="none" w:sz="0" w:space="0" w:color="auto"/>
        <w:left w:val="none" w:sz="0" w:space="0" w:color="auto"/>
        <w:bottom w:val="none" w:sz="0" w:space="0" w:color="auto"/>
        <w:right w:val="none" w:sz="0" w:space="0" w:color="auto"/>
      </w:divBdr>
    </w:div>
    <w:div w:id="1105684955">
      <w:bodyDiv w:val="1"/>
      <w:marLeft w:val="0"/>
      <w:marRight w:val="0"/>
      <w:marTop w:val="0"/>
      <w:marBottom w:val="0"/>
      <w:divBdr>
        <w:top w:val="none" w:sz="0" w:space="0" w:color="auto"/>
        <w:left w:val="none" w:sz="0" w:space="0" w:color="auto"/>
        <w:bottom w:val="none" w:sz="0" w:space="0" w:color="auto"/>
        <w:right w:val="none" w:sz="0" w:space="0" w:color="auto"/>
      </w:divBdr>
    </w:div>
    <w:div w:id="1115443931">
      <w:bodyDiv w:val="1"/>
      <w:marLeft w:val="0"/>
      <w:marRight w:val="0"/>
      <w:marTop w:val="0"/>
      <w:marBottom w:val="0"/>
      <w:divBdr>
        <w:top w:val="none" w:sz="0" w:space="0" w:color="auto"/>
        <w:left w:val="none" w:sz="0" w:space="0" w:color="auto"/>
        <w:bottom w:val="none" w:sz="0" w:space="0" w:color="auto"/>
        <w:right w:val="none" w:sz="0" w:space="0" w:color="auto"/>
      </w:divBdr>
    </w:div>
    <w:div w:id="1115563729">
      <w:bodyDiv w:val="1"/>
      <w:marLeft w:val="0"/>
      <w:marRight w:val="0"/>
      <w:marTop w:val="0"/>
      <w:marBottom w:val="0"/>
      <w:divBdr>
        <w:top w:val="none" w:sz="0" w:space="0" w:color="auto"/>
        <w:left w:val="none" w:sz="0" w:space="0" w:color="auto"/>
        <w:bottom w:val="none" w:sz="0" w:space="0" w:color="auto"/>
        <w:right w:val="none" w:sz="0" w:space="0" w:color="auto"/>
      </w:divBdr>
    </w:div>
    <w:div w:id="1130243143">
      <w:bodyDiv w:val="1"/>
      <w:marLeft w:val="0"/>
      <w:marRight w:val="0"/>
      <w:marTop w:val="0"/>
      <w:marBottom w:val="0"/>
      <w:divBdr>
        <w:top w:val="none" w:sz="0" w:space="0" w:color="auto"/>
        <w:left w:val="none" w:sz="0" w:space="0" w:color="auto"/>
        <w:bottom w:val="none" w:sz="0" w:space="0" w:color="auto"/>
        <w:right w:val="none" w:sz="0" w:space="0" w:color="auto"/>
      </w:divBdr>
      <w:divsChild>
        <w:div w:id="1433236823">
          <w:marLeft w:val="0"/>
          <w:marRight w:val="0"/>
          <w:marTop w:val="100"/>
          <w:marBottom w:val="100"/>
          <w:divBdr>
            <w:top w:val="none" w:sz="0" w:space="0" w:color="auto"/>
            <w:left w:val="none" w:sz="0" w:space="0" w:color="auto"/>
            <w:bottom w:val="none" w:sz="0" w:space="0" w:color="auto"/>
            <w:right w:val="none" w:sz="0" w:space="0" w:color="auto"/>
          </w:divBdr>
          <w:divsChild>
            <w:div w:id="1237476721">
              <w:marLeft w:val="0"/>
              <w:marRight w:val="0"/>
              <w:marTop w:val="0"/>
              <w:marBottom w:val="0"/>
              <w:divBdr>
                <w:top w:val="single" w:sz="12" w:space="0" w:color="4273B3"/>
                <w:left w:val="none" w:sz="0" w:space="0" w:color="auto"/>
                <w:bottom w:val="single" w:sz="6" w:space="0" w:color="DBDBDB"/>
                <w:right w:val="none" w:sz="0" w:space="0" w:color="auto"/>
              </w:divBdr>
              <w:divsChild>
                <w:div w:id="562370311">
                  <w:marLeft w:val="0"/>
                  <w:marRight w:val="0"/>
                  <w:marTop w:val="0"/>
                  <w:marBottom w:val="0"/>
                  <w:divBdr>
                    <w:top w:val="none" w:sz="0" w:space="0" w:color="auto"/>
                    <w:left w:val="none" w:sz="0" w:space="0" w:color="auto"/>
                    <w:bottom w:val="none" w:sz="0" w:space="0" w:color="auto"/>
                    <w:right w:val="none" w:sz="0" w:space="0" w:color="auto"/>
                  </w:divBdr>
                </w:div>
                <w:div w:id="16779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236374">
      <w:bodyDiv w:val="1"/>
      <w:marLeft w:val="0"/>
      <w:marRight w:val="0"/>
      <w:marTop w:val="0"/>
      <w:marBottom w:val="0"/>
      <w:divBdr>
        <w:top w:val="none" w:sz="0" w:space="0" w:color="auto"/>
        <w:left w:val="none" w:sz="0" w:space="0" w:color="auto"/>
        <w:bottom w:val="none" w:sz="0" w:space="0" w:color="auto"/>
        <w:right w:val="none" w:sz="0" w:space="0" w:color="auto"/>
      </w:divBdr>
    </w:div>
    <w:div w:id="1149902392">
      <w:bodyDiv w:val="1"/>
      <w:marLeft w:val="0"/>
      <w:marRight w:val="0"/>
      <w:marTop w:val="0"/>
      <w:marBottom w:val="0"/>
      <w:divBdr>
        <w:top w:val="none" w:sz="0" w:space="0" w:color="auto"/>
        <w:left w:val="none" w:sz="0" w:space="0" w:color="auto"/>
        <w:bottom w:val="none" w:sz="0" w:space="0" w:color="auto"/>
        <w:right w:val="none" w:sz="0" w:space="0" w:color="auto"/>
      </w:divBdr>
    </w:div>
    <w:div w:id="1204635046">
      <w:bodyDiv w:val="1"/>
      <w:marLeft w:val="0"/>
      <w:marRight w:val="0"/>
      <w:marTop w:val="0"/>
      <w:marBottom w:val="0"/>
      <w:divBdr>
        <w:top w:val="none" w:sz="0" w:space="0" w:color="auto"/>
        <w:left w:val="none" w:sz="0" w:space="0" w:color="auto"/>
        <w:bottom w:val="none" w:sz="0" w:space="0" w:color="auto"/>
        <w:right w:val="none" w:sz="0" w:space="0" w:color="auto"/>
      </w:divBdr>
    </w:div>
    <w:div w:id="1225604383">
      <w:bodyDiv w:val="1"/>
      <w:marLeft w:val="0"/>
      <w:marRight w:val="0"/>
      <w:marTop w:val="100"/>
      <w:marBottom w:val="100"/>
      <w:divBdr>
        <w:top w:val="none" w:sz="0" w:space="0" w:color="auto"/>
        <w:left w:val="none" w:sz="0" w:space="0" w:color="auto"/>
        <w:bottom w:val="none" w:sz="0" w:space="0" w:color="auto"/>
        <w:right w:val="none" w:sz="0" w:space="0" w:color="auto"/>
      </w:divBdr>
      <w:divsChild>
        <w:div w:id="1816140517">
          <w:marLeft w:val="0"/>
          <w:marRight w:val="0"/>
          <w:marTop w:val="0"/>
          <w:marBottom w:val="0"/>
          <w:divBdr>
            <w:top w:val="none" w:sz="0" w:space="0" w:color="auto"/>
            <w:left w:val="none" w:sz="0" w:space="0" w:color="auto"/>
            <w:bottom w:val="none" w:sz="0" w:space="0" w:color="auto"/>
            <w:right w:val="none" w:sz="0" w:space="0" w:color="auto"/>
          </w:divBdr>
          <w:divsChild>
            <w:div w:id="585069309">
              <w:marLeft w:val="0"/>
              <w:marRight w:val="0"/>
              <w:marTop w:val="0"/>
              <w:marBottom w:val="0"/>
              <w:divBdr>
                <w:top w:val="none" w:sz="0" w:space="0" w:color="auto"/>
                <w:left w:val="none" w:sz="0" w:space="0" w:color="auto"/>
                <w:bottom w:val="none" w:sz="0" w:space="0" w:color="auto"/>
                <w:right w:val="none" w:sz="0" w:space="0" w:color="auto"/>
              </w:divBdr>
              <w:divsChild>
                <w:div w:id="1717394236">
                  <w:marLeft w:val="0"/>
                  <w:marRight w:val="0"/>
                  <w:marTop w:val="0"/>
                  <w:marBottom w:val="0"/>
                  <w:divBdr>
                    <w:top w:val="none" w:sz="0" w:space="0" w:color="auto"/>
                    <w:left w:val="none" w:sz="0" w:space="0" w:color="auto"/>
                    <w:bottom w:val="none" w:sz="0" w:space="0" w:color="auto"/>
                    <w:right w:val="none" w:sz="0" w:space="0" w:color="auto"/>
                  </w:divBdr>
                  <w:divsChild>
                    <w:div w:id="1934170603">
                      <w:marLeft w:val="0"/>
                      <w:marRight w:val="0"/>
                      <w:marTop w:val="0"/>
                      <w:marBottom w:val="0"/>
                      <w:divBdr>
                        <w:top w:val="none" w:sz="0" w:space="0" w:color="auto"/>
                        <w:left w:val="none" w:sz="0" w:space="0" w:color="auto"/>
                        <w:bottom w:val="none" w:sz="0" w:space="0" w:color="auto"/>
                        <w:right w:val="none" w:sz="0" w:space="0" w:color="auto"/>
                      </w:divBdr>
                      <w:divsChild>
                        <w:div w:id="795024112">
                          <w:marLeft w:val="0"/>
                          <w:marRight w:val="0"/>
                          <w:marTop w:val="0"/>
                          <w:marBottom w:val="0"/>
                          <w:divBdr>
                            <w:top w:val="none" w:sz="0" w:space="0" w:color="auto"/>
                            <w:left w:val="none" w:sz="0" w:space="0" w:color="auto"/>
                            <w:bottom w:val="none" w:sz="0" w:space="0" w:color="auto"/>
                            <w:right w:val="none" w:sz="0" w:space="0" w:color="auto"/>
                          </w:divBdr>
                          <w:divsChild>
                            <w:div w:id="1619875991">
                              <w:marLeft w:val="0"/>
                              <w:marRight w:val="0"/>
                              <w:marTop w:val="0"/>
                              <w:marBottom w:val="0"/>
                              <w:divBdr>
                                <w:top w:val="none" w:sz="0" w:space="0" w:color="auto"/>
                                <w:left w:val="none" w:sz="0" w:space="0" w:color="auto"/>
                                <w:bottom w:val="none" w:sz="0" w:space="0" w:color="auto"/>
                                <w:right w:val="none" w:sz="0" w:space="0" w:color="auto"/>
                              </w:divBdr>
                              <w:divsChild>
                                <w:div w:id="2128425716">
                                  <w:marLeft w:val="0"/>
                                  <w:marRight w:val="0"/>
                                  <w:marTop w:val="0"/>
                                  <w:marBottom w:val="0"/>
                                  <w:divBdr>
                                    <w:top w:val="none" w:sz="0" w:space="0" w:color="auto"/>
                                    <w:left w:val="none" w:sz="0" w:space="0" w:color="auto"/>
                                    <w:bottom w:val="none" w:sz="0" w:space="0" w:color="auto"/>
                                    <w:right w:val="none" w:sz="0" w:space="0" w:color="auto"/>
                                  </w:divBdr>
                                  <w:divsChild>
                                    <w:div w:id="86584456">
                                      <w:marLeft w:val="0"/>
                                      <w:marRight w:val="0"/>
                                      <w:marTop w:val="0"/>
                                      <w:marBottom w:val="0"/>
                                      <w:divBdr>
                                        <w:top w:val="none" w:sz="0" w:space="0" w:color="auto"/>
                                        <w:left w:val="none" w:sz="0" w:space="0" w:color="auto"/>
                                        <w:bottom w:val="none" w:sz="0" w:space="0" w:color="auto"/>
                                        <w:right w:val="none" w:sz="0" w:space="0" w:color="auto"/>
                                      </w:divBdr>
                                      <w:divsChild>
                                        <w:div w:id="774708997">
                                          <w:marLeft w:val="0"/>
                                          <w:marRight w:val="0"/>
                                          <w:marTop w:val="0"/>
                                          <w:marBottom w:val="0"/>
                                          <w:divBdr>
                                            <w:top w:val="none" w:sz="0" w:space="0" w:color="auto"/>
                                            <w:left w:val="none" w:sz="0" w:space="0" w:color="auto"/>
                                            <w:bottom w:val="none" w:sz="0" w:space="0" w:color="auto"/>
                                            <w:right w:val="none" w:sz="0" w:space="0" w:color="auto"/>
                                          </w:divBdr>
                                          <w:divsChild>
                                            <w:div w:id="677854200">
                                              <w:marLeft w:val="0"/>
                                              <w:marRight w:val="0"/>
                                              <w:marTop w:val="0"/>
                                              <w:marBottom w:val="0"/>
                                              <w:divBdr>
                                                <w:top w:val="none" w:sz="0" w:space="0" w:color="auto"/>
                                                <w:left w:val="none" w:sz="0" w:space="0" w:color="auto"/>
                                                <w:bottom w:val="none" w:sz="0" w:space="0" w:color="auto"/>
                                                <w:right w:val="none" w:sz="0" w:space="0" w:color="auto"/>
                                              </w:divBdr>
                                              <w:divsChild>
                                                <w:div w:id="860554785">
                                                  <w:marLeft w:val="0"/>
                                                  <w:marRight w:val="0"/>
                                                  <w:marTop w:val="0"/>
                                                  <w:marBottom w:val="0"/>
                                                  <w:divBdr>
                                                    <w:top w:val="none" w:sz="0" w:space="0" w:color="auto"/>
                                                    <w:left w:val="none" w:sz="0" w:space="0" w:color="auto"/>
                                                    <w:bottom w:val="none" w:sz="0" w:space="0" w:color="auto"/>
                                                    <w:right w:val="none" w:sz="0" w:space="0" w:color="auto"/>
                                                  </w:divBdr>
                                                  <w:divsChild>
                                                    <w:div w:id="511379948">
                                                      <w:marLeft w:val="0"/>
                                                      <w:marRight w:val="0"/>
                                                      <w:marTop w:val="0"/>
                                                      <w:marBottom w:val="0"/>
                                                      <w:divBdr>
                                                        <w:top w:val="none" w:sz="0" w:space="0" w:color="auto"/>
                                                        <w:left w:val="none" w:sz="0" w:space="0" w:color="auto"/>
                                                        <w:bottom w:val="none" w:sz="0" w:space="0" w:color="auto"/>
                                                        <w:right w:val="none" w:sz="0" w:space="0" w:color="auto"/>
                                                      </w:divBdr>
                                                      <w:divsChild>
                                                        <w:div w:id="1956015119">
                                                          <w:marLeft w:val="0"/>
                                                          <w:marRight w:val="0"/>
                                                          <w:marTop w:val="0"/>
                                                          <w:marBottom w:val="0"/>
                                                          <w:divBdr>
                                                            <w:top w:val="none" w:sz="0" w:space="0" w:color="auto"/>
                                                            <w:left w:val="none" w:sz="0" w:space="0" w:color="auto"/>
                                                            <w:bottom w:val="none" w:sz="0" w:space="0" w:color="auto"/>
                                                            <w:right w:val="none" w:sz="0" w:space="0" w:color="auto"/>
                                                          </w:divBdr>
                                                          <w:divsChild>
                                                            <w:div w:id="1304967649">
                                                              <w:marLeft w:val="0"/>
                                                              <w:marRight w:val="0"/>
                                                              <w:marTop w:val="0"/>
                                                              <w:marBottom w:val="0"/>
                                                              <w:divBdr>
                                                                <w:top w:val="none" w:sz="0" w:space="0" w:color="auto"/>
                                                                <w:left w:val="none" w:sz="0" w:space="0" w:color="auto"/>
                                                                <w:bottom w:val="none" w:sz="0" w:space="0" w:color="auto"/>
                                                                <w:right w:val="none" w:sz="0" w:space="0" w:color="auto"/>
                                                              </w:divBdr>
                                                              <w:divsChild>
                                                                <w:div w:id="132451177">
                                                                  <w:marLeft w:val="0"/>
                                                                  <w:marRight w:val="0"/>
                                                                  <w:marTop w:val="0"/>
                                                                  <w:marBottom w:val="0"/>
                                                                  <w:divBdr>
                                                                    <w:top w:val="none" w:sz="0" w:space="0" w:color="auto"/>
                                                                    <w:left w:val="none" w:sz="0" w:space="0" w:color="auto"/>
                                                                    <w:bottom w:val="none" w:sz="0" w:space="0" w:color="auto"/>
                                                                    <w:right w:val="none" w:sz="0" w:space="0" w:color="auto"/>
                                                                  </w:divBdr>
                                                                  <w:divsChild>
                                                                    <w:div w:id="464080495">
                                                                      <w:marLeft w:val="0"/>
                                                                      <w:marRight w:val="0"/>
                                                                      <w:marTop w:val="0"/>
                                                                      <w:marBottom w:val="0"/>
                                                                      <w:divBdr>
                                                                        <w:top w:val="none" w:sz="0" w:space="0" w:color="auto"/>
                                                                        <w:left w:val="none" w:sz="0" w:space="0" w:color="auto"/>
                                                                        <w:bottom w:val="none" w:sz="0" w:space="0" w:color="auto"/>
                                                                        <w:right w:val="none" w:sz="0" w:space="0" w:color="auto"/>
                                                                      </w:divBdr>
                                                                      <w:divsChild>
                                                                        <w:div w:id="561335629">
                                                                          <w:marLeft w:val="0"/>
                                                                          <w:marRight w:val="0"/>
                                                                          <w:marTop w:val="0"/>
                                                                          <w:marBottom w:val="0"/>
                                                                          <w:divBdr>
                                                                            <w:top w:val="none" w:sz="0" w:space="0" w:color="auto"/>
                                                                            <w:left w:val="none" w:sz="0" w:space="0" w:color="auto"/>
                                                                            <w:bottom w:val="none" w:sz="0" w:space="0" w:color="auto"/>
                                                                            <w:right w:val="none" w:sz="0" w:space="0" w:color="auto"/>
                                                                          </w:divBdr>
                                                                          <w:divsChild>
                                                                            <w:div w:id="5605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29993450">
      <w:bodyDiv w:val="1"/>
      <w:marLeft w:val="0"/>
      <w:marRight w:val="0"/>
      <w:marTop w:val="0"/>
      <w:marBottom w:val="0"/>
      <w:divBdr>
        <w:top w:val="none" w:sz="0" w:space="0" w:color="auto"/>
        <w:left w:val="none" w:sz="0" w:space="0" w:color="auto"/>
        <w:bottom w:val="none" w:sz="0" w:space="0" w:color="auto"/>
        <w:right w:val="none" w:sz="0" w:space="0" w:color="auto"/>
      </w:divBdr>
    </w:div>
    <w:div w:id="1230531771">
      <w:bodyDiv w:val="1"/>
      <w:marLeft w:val="0"/>
      <w:marRight w:val="0"/>
      <w:marTop w:val="0"/>
      <w:marBottom w:val="0"/>
      <w:divBdr>
        <w:top w:val="none" w:sz="0" w:space="0" w:color="auto"/>
        <w:left w:val="none" w:sz="0" w:space="0" w:color="auto"/>
        <w:bottom w:val="none" w:sz="0" w:space="0" w:color="auto"/>
        <w:right w:val="none" w:sz="0" w:space="0" w:color="auto"/>
      </w:divBdr>
      <w:divsChild>
        <w:div w:id="466168787">
          <w:marLeft w:val="375"/>
          <w:marRight w:val="375"/>
          <w:marTop w:val="0"/>
          <w:marBottom w:val="0"/>
          <w:divBdr>
            <w:top w:val="none" w:sz="0" w:space="0" w:color="auto"/>
            <w:left w:val="none" w:sz="0" w:space="0" w:color="auto"/>
            <w:bottom w:val="none" w:sz="0" w:space="0" w:color="auto"/>
            <w:right w:val="none" w:sz="0" w:space="0" w:color="auto"/>
          </w:divBdr>
          <w:divsChild>
            <w:div w:id="1495488449">
              <w:marLeft w:val="0"/>
              <w:marRight w:val="0"/>
              <w:marTop w:val="0"/>
              <w:marBottom w:val="0"/>
              <w:divBdr>
                <w:top w:val="none" w:sz="0" w:space="0" w:color="auto"/>
                <w:left w:val="none" w:sz="0" w:space="0" w:color="auto"/>
                <w:bottom w:val="none" w:sz="0" w:space="0" w:color="auto"/>
                <w:right w:val="none" w:sz="0" w:space="0" w:color="auto"/>
              </w:divBdr>
              <w:divsChild>
                <w:div w:id="1500999200">
                  <w:marLeft w:val="0"/>
                  <w:marRight w:val="0"/>
                  <w:marTop w:val="0"/>
                  <w:marBottom w:val="0"/>
                  <w:divBdr>
                    <w:top w:val="none" w:sz="0" w:space="0" w:color="auto"/>
                    <w:left w:val="none" w:sz="0" w:space="0" w:color="auto"/>
                    <w:bottom w:val="none" w:sz="0" w:space="0" w:color="auto"/>
                    <w:right w:val="none" w:sz="0" w:space="0" w:color="auto"/>
                  </w:divBdr>
                  <w:divsChild>
                    <w:div w:id="1782842958">
                      <w:marLeft w:val="75"/>
                      <w:marRight w:val="75"/>
                      <w:marTop w:val="0"/>
                      <w:marBottom w:val="150"/>
                      <w:divBdr>
                        <w:top w:val="single" w:sz="6" w:space="4" w:color="998B75"/>
                        <w:left w:val="single" w:sz="6" w:space="4" w:color="998B75"/>
                        <w:bottom w:val="single" w:sz="6" w:space="4" w:color="998B75"/>
                        <w:right w:val="single" w:sz="6" w:space="4" w:color="998B75"/>
                      </w:divBdr>
                    </w:div>
                  </w:divsChild>
                </w:div>
              </w:divsChild>
            </w:div>
          </w:divsChild>
        </w:div>
      </w:divsChild>
    </w:div>
    <w:div w:id="1273853720">
      <w:bodyDiv w:val="1"/>
      <w:marLeft w:val="0"/>
      <w:marRight w:val="0"/>
      <w:marTop w:val="0"/>
      <w:marBottom w:val="0"/>
      <w:divBdr>
        <w:top w:val="none" w:sz="0" w:space="0" w:color="auto"/>
        <w:left w:val="none" w:sz="0" w:space="0" w:color="auto"/>
        <w:bottom w:val="none" w:sz="0" w:space="0" w:color="auto"/>
        <w:right w:val="none" w:sz="0" w:space="0" w:color="auto"/>
      </w:divBdr>
    </w:div>
    <w:div w:id="1277298657">
      <w:bodyDiv w:val="1"/>
      <w:marLeft w:val="0"/>
      <w:marRight w:val="0"/>
      <w:marTop w:val="0"/>
      <w:marBottom w:val="0"/>
      <w:divBdr>
        <w:top w:val="none" w:sz="0" w:space="0" w:color="auto"/>
        <w:left w:val="none" w:sz="0" w:space="0" w:color="auto"/>
        <w:bottom w:val="none" w:sz="0" w:space="0" w:color="auto"/>
        <w:right w:val="none" w:sz="0" w:space="0" w:color="auto"/>
      </w:divBdr>
      <w:divsChild>
        <w:div w:id="2072000057">
          <w:marLeft w:val="0"/>
          <w:marRight w:val="0"/>
          <w:marTop w:val="0"/>
          <w:marBottom w:val="0"/>
          <w:divBdr>
            <w:top w:val="none" w:sz="0" w:space="0" w:color="auto"/>
            <w:left w:val="none" w:sz="0" w:space="0" w:color="auto"/>
            <w:bottom w:val="none" w:sz="0" w:space="0" w:color="auto"/>
            <w:right w:val="none" w:sz="0" w:space="0" w:color="auto"/>
          </w:divBdr>
          <w:divsChild>
            <w:div w:id="118495524">
              <w:marLeft w:val="0"/>
              <w:marRight w:val="0"/>
              <w:marTop w:val="0"/>
              <w:marBottom w:val="0"/>
              <w:divBdr>
                <w:top w:val="none" w:sz="0" w:space="0" w:color="auto"/>
                <w:left w:val="none" w:sz="0" w:space="0" w:color="auto"/>
                <w:bottom w:val="none" w:sz="0" w:space="0" w:color="auto"/>
                <w:right w:val="none" w:sz="0" w:space="0" w:color="auto"/>
              </w:divBdr>
              <w:divsChild>
                <w:div w:id="1626152575">
                  <w:marLeft w:val="0"/>
                  <w:marRight w:val="0"/>
                  <w:marTop w:val="0"/>
                  <w:marBottom w:val="0"/>
                  <w:divBdr>
                    <w:top w:val="none" w:sz="0" w:space="0" w:color="auto"/>
                    <w:left w:val="none" w:sz="0" w:space="0" w:color="auto"/>
                    <w:bottom w:val="none" w:sz="0" w:space="0" w:color="auto"/>
                    <w:right w:val="none" w:sz="0" w:space="0" w:color="auto"/>
                  </w:divBdr>
                  <w:divsChild>
                    <w:div w:id="1021279954">
                      <w:marLeft w:val="0"/>
                      <w:marRight w:val="0"/>
                      <w:marTop w:val="0"/>
                      <w:marBottom w:val="0"/>
                      <w:divBdr>
                        <w:top w:val="none" w:sz="0" w:space="0" w:color="auto"/>
                        <w:left w:val="none" w:sz="0" w:space="0" w:color="auto"/>
                        <w:bottom w:val="none" w:sz="0" w:space="0" w:color="auto"/>
                        <w:right w:val="none" w:sz="0" w:space="0" w:color="auto"/>
                      </w:divBdr>
                      <w:divsChild>
                        <w:div w:id="1775443638">
                          <w:marLeft w:val="0"/>
                          <w:marRight w:val="0"/>
                          <w:marTop w:val="0"/>
                          <w:marBottom w:val="0"/>
                          <w:divBdr>
                            <w:top w:val="none" w:sz="0" w:space="0" w:color="auto"/>
                            <w:left w:val="none" w:sz="0" w:space="0" w:color="auto"/>
                            <w:bottom w:val="none" w:sz="0" w:space="0" w:color="auto"/>
                            <w:right w:val="none" w:sz="0" w:space="0" w:color="auto"/>
                          </w:divBdr>
                          <w:divsChild>
                            <w:div w:id="122042351">
                              <w:marLeft w:val="0"/>
                              <w:marRight w:val="0"/>
                              <w:marTop w:val="0"/>
                              <w:marBottom w:val="0"/>
                              <w:divBdr>
                                <w:top w:val="none" w:sz="0" w:space="0" w:color="auto"/>
                                <w:left w:val="none" w:sz="0" w:space="0" w:color="auto"/>
                                <w:bottom w:val="none" w:sz="0" w:space="0" w:color="auto"/>
                                <w:right w:val="none" w:sz="0" w:space="0" w:color="auto"/>
                              </w:divBdr>
                              <w:divsChild>
                                <w:div w:id="1689673441">
                                  <w:marLeft w:val="0"/>
                                  <w:marRight w:val="0"/>
                                  <w:marTop w:val="0"/>
                                  <w:marBottom w:val="0"/>
                                  <w:divBdr>
                                    <w:top w:val="none" w:sz="0" w:space="0" w:color="auto"/>
                                    <w:left w:val="none" w:sz="0" w:space="0" w:color="auto"/>
                                    <w:bottom w:val="none" w:sz="0" w:space="0" w:color="auto"/>
                                    <w:right w:val="none" w:sz="0" w:space="0" w:color="auto"/>
                                  </w:divBdr>
                                  <w:divsChild>
                                    <w:div w:id="1601722290">
                                      <w:marLeft w:val="0"/>
                                      <w:marRight w:val="0"/>
                                      <w:marTop w:val="0"/>
                                      <w:marBottom w:val="75"/>
                                      <w:divBdr>
                                        <w:top w:val="single" w:sz="6" w:space="0" w:color="C3CED9"/>
                                        <w:left w:val="single" w:sz="6" w:space="0" w:color="C3CED9"/>
                                        <w:bottom w:val="single" w:sz="6" w:space="0" w:color="C3CED9"/>
                                        <w:right w:val="single" w:sz="6" w:space="0" w:color="C3CED9"/>
                                      </w:divBdr>
                                      <w:divsChild>
                                        <w:div w:id="17484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9922807">
      <w:bodyDiv w:val="1"/>
      <w:marLeft w:val="0"/>
      <w:marRight w:val="0"/>
      <w:marTop w:val="0"/>
      <w:marBottom w:val="0"/>
      <w:divBdr>
        <w:top w:val="none" w:sz="0" w:space="0" w:color="auto"/>
        <w:left w:val="none" w:sz="0" w:space="0" w:color="auto"/>
        <w:bottom w:val="none" w:sz="0" w:space="0" w:color="auto"/>
        <w:right w:val="none" w:sz="0" w:space="0" w:color="auto"/>
      </w:divBdr>
    </w:div>
    <w:div w:id="1307707783">
      <w:bodyDiv w:val="1"/>
      <w:marLeft w:val="0"/>
      <w:marRight w:val="0"/>
      <w:marTop w:val="0"/>
      <w:marBottom w:val="0"/>
      <w:divBdr>
        <w:top w:val="none" w:sz="0" w:space="0" w:color="auto"/>
        <w:left w:val="none" w:sz="0" w:space="0" w:color="auto"/>
        <w:bottom w:val="none" w:sz="0" w:space="0" w:color="auto"/>
        <w:right w:val="none" w:sz="0" w:space="0" w:color="auto"/>
      </w:divBdr>
      <w:divsChild>
        <w:div w:id="636766008">
          <w:marLeft w:val="0"/>
          <w:marRight w:val="0"/>
          <w:marTop w:val="0"/>
          <w:marBottom w:val="0"/>
          <w:divBdr>
            <w:top w:val="none" w:sz="0" w:space="0" w:color="auto"/>
            <w:left w:val="none" w:sz="0" w:space="0" w:color="auto"/>
            <w:bottom w:val="none" w:sz="0" w:space="0" w:color="auto"/>
            <w:right w:val="none" w:sz="0" w:space="0" w:color="auto"/>
          </w:divBdr>
          <w:divsChild>
            <w:div w:id="1486701160">
              <w:marLeft w:val="0"/>
              <w:marRight w:val="0"/>
              <w:marTop w:val="150"/>
              <w:marBottom w:val="150"/>
              <w:divBdr>
                <w:top w:val="none" w:sz="0" w:space="0" w:color="auto"/>
                <w:left w:val="none" w:sz="0" w:space="0" w:color="auto"/>
                <w:bottom w:val="none" w:sz="0" w:space="0" w:color="auto"/>
                <w:right w:val="none" w:sz="0" w:space="0" w:color="auto"/>
              </w:divBdr>
              <w:divsChild>
                <w:div w:id="702945047">
                  <w:marLeft w:val="-3150"/>
                  <w:marRight w:val="0"/>
                  <w:marTop w:val="0"/>
                  <w:marBottom w:val="0"/>
                  <w:divBdr>
                    <w:top w:val="none" w:sz="0" w:space="0" w:color="auto"/>
                    <w:left w:val="none" w:sz="0" w:space="0" w:color="auto"/>
                    <w:bottom w:val="none" w:sz="0" w:space="0" w:color="auto"/>
                    <w:right w:val="none" w:sz="0" w:space="0" w:color="auto"/>
                  </w:divBdr>
                  <w:divsChild>
                    <w:div w:id="457145047">
                      <w:marLeft w:val="3150"/>
                      <w:marRight w:val="0"/>
                      <w:marTop w:val="0"/>
                      <w:marBottom w:val="0"/>
                      <w:divBdr>
                        <w:top w:val="single" w:sz="6" w:space="1" w:color="000000"/>
                        <w:left w:val="single" w:sz="6" w:space="1" w:color="000000"/>
                        <w:bottom w:val="single" w:sz="6" w:space="1" w:color="000000"/>
                        <w:right w:val="single" w:sz="6" w:space="1" w:color="000000"/>
                      </w:divBdr>
                      <w:divsChild>
                        <w:div w:id="640234777">
                          <w:marLeft w:val="300"/>
                          <w:marRight w:val="300"/>
                          <w:marTop w:val="300"/>
                          <w:marBottom w:val="300"/>
                          <w:divBdr>
                            <w:top w:val="none" w:sz="0" w:space="0" w:color="auto"/>
                            <w:left w:val="none" w:sz="0" w:space="0" w:color="auto"/>
                            <w:bottom w:val="none" w:sz="0" w:space="0" w:color="auto"/>
                            <w:right w:val="none" w:sz="0" w:space="0" w:color="auto"/>
                          </w:divBdr>
                          <w:divsChild>
                            <w:div w:id="146099826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973445">
      <w:bodyDiv w:val="1"/>
      <w:marLeft w:val="0"/>
      <w:marRight w:val="0"/>
      <w:marTop w:val="0"/>
      <w:marBottom w:val="0"/>
      <w:divBdr>
        <w:top w:val="none" w:sz="0" w:space="0" w:color="auto"/>
        <w:left w:val="none" w:sz="0" w:space="0" w:color="auto"/>
        <w:bottom w:val="none" w:sz="0" w:space="0" w:color="auto"/>
        <w:right w:val="none" w:sz="0" w:space="0" w:color="auto"/>
      </w:divBdr>
    </w:div>
    <w:div w:id="1327243193">
      <w:bodyDiv w:val="1"/>
      <w:marLeft w:val="0"/>
      <w:marRight w:val="0"/>
      <w:marTop w:val="0"/>
      <w:marBottom w:val="0"/>
      <w:divBdr>
        <w:top w:val="none" w:sz="0" w:space="0" w:color="auto"/>
        <w:left w:val="none" w:sz="0" w:space="0" w:color="auto"/>
        <w:bottom w:val="none" w:sz="0" w:space="0" w:color="auto"/>
        <w:right w:val="none" w:sz="0" w:space="0" w:color="auto"/>
      </w:divBdr>
    </w:div>
    <w:div w:id="1328678048">
      <w:bodyDiv w:val="1"/>
      <w:marLeft w:val="0"/>
      <w:marRight w:val="0"/>
      <w:marTop w:val="0"/>
      <w:marBottom w:val="0"/>
      <w:divBdr>
        <w:top w:val="none" w:sz="0" w:space="0" w:color="auto"/>
        <w:left w:val="none" w:sz="0" w:space="0" w:color="auto"/>
        <w:bottom w:val="none" w:sz="0" w:space="0" w:color="auto"/>
        <w:right w:val="none" w:sz="0" w:space="0" w:color="auto"/>
      </w:divBdr>
      <w:divsChild>
        <w:div w:id="113640140">
          <w:marLeft w:val="375"/>
          <w:marRight w:val="375"/>
          <w:marTop w:val="0"/>
          <w:marBottom w:val="0"/>
          <w:divBdr>
            <w:top w:val="none" w:sz="0" w:space="0" w:color="auto"/>
            <w:left w:val="none" w:sz="0" w:space="0" w:color="auto"/>
            <w:bottom w:val="none" w:sz="0" w:space="0" w:color="auto"/>
            <w:right w:val="none" w:sz="0" w:space="0" w:color="auto"/>
          </w:divBdr>
          <w:divsChild>
            <w:div w:id="530919557">
              <w:marLeft w:val="0"/>
              <w:marRight w:val="0"/>
              <w:marTop w:val="0"/>
              <w:marBottom w:val="0"/>
              <w:divBdr>
                <w:top w:val="none" w:sz="0" w:space="0" w:color="auto"/>
                <w:left w:val="none" w:sz="0" w:space="0" w:color="auto"/>
                <w:bottom w:val="none" w:sz="0" w:space="0" w:color="auto"/>
                <w:right w:val="none" w:sz="0" w:space="0" w:color="auto"/>
              </w:divBdr>
              <w:divsChild>
                <w:div w:id="791435592">
                  <w:marLeft w:val="0"/>
                  <w:marRight w:val="0"/>
                  <w:marTop w:val="0"/>
                  <w:marBottom w:val="0"/>
                  <w:divBdr>
                    <w:top w:val="none" w:sz="0" w:space="0" w:color="auto"/>
                    <w:left w:val="none" w:sz="0" w:space="0" w:color="auto"/>
                    <w:bottom w:val="none" w:sz="0" w:space="0" w:color="auto"/>
                    <w:right w:val="none" w:sz="0" w:space="0" w:color="auto"/>
                  </w:divBdr>
                  <w:divsChild>
                    <w:div w:id="271132015">
                      <w:marLeft w:val="75"/>
                      <w:marRight w:val="75"/>
                      <w:marTop w:val="0"/>
                      <w:marBottom w:val="150"/>
                      <w:divBdr>
                        <w:top w:val="single" w:sz="6" w:space="4" w:color="998B75"/>
                        <w:left w:val="single" w:sz="6" w:space="4" w:color="998B75"/>
                        <w:bottom w:val="single" w:sz="6" w:space="4" w:color="998B75"/>
                        <w:right w:val="single" w:sz="6" w:space="4" w:color="998B75"/>
                      </w:divBdr>
                    </w:div>
                  </w:divsChild>
                </w:div>
              </w:divsChild>
            </w:div>
          </w:divsChild>
        </w:div>
      </w:divsChild>
    </w:div>
    <w:div w:id="1341278622">
      <w:bodyDiv w:val="1"/>
      <w:marLeft w:val="0"/>
      <w:marRight w:val="0"/>
      <w:marTop w:val="0"/>
      <w:marBottom w:val="0"/>
      <w:divBdr>
        <w:top w:val="none" w:sz="0" w:space="0" w:color="auto"/>
        <w:left w:val="none" w:sz="0" w:space="0" w:color="auto"/>
        <w:bottom w:val="none" w:sz="0" w:space="0" w:color="auto"/>
        <w:right w:val="none" w:sz="0" w:space="0" w:color="auto"/>
      </w:divBdr>
      <w:divsChild>
        <w:div w:id="1386834630">
          <w:marLeft w:val="0"/>
          <w:marRight w:val="0"/>
          <w:marTop w:val="0"/>
          <w:marBottom w:val="0"/>
          <w:divBdr>
            <w:top w:val="none" w:sz="0" w:space="0" w:color="auto"/>
            <w:left w:val="none" w:sz="0" w:space="0" w:color="auto"/>
            <w:bottom w:val="none" w:sz="0" w:space="0" w:color="auto"/>
            <w:right w:val="none" w:sz="0" w:space="0" w:color="auto"/>
          </w:divBdr>
          <w:divsChild>
            <w:div w:id="1594777922">
              <w:marLeft w:val="0"/>
              <w:marRight w:val="0"/>
              <w:marTop w:val="0"/>
              <w:marBottom w:val="0"/>
              <w:divBdr>
                <w:top w:val="single" w:sz="6" w:space="7" w:color="DDDDDD"/>
                <w:left w:val="single" w:sz="6" w:space="7" w:color="DDDDDD"/>
                <w:bottom w:val="single" w:sz="6" w:space="7" w:color="DDDDDD"/>
                <w:right w:val="single" w:sz="6" w:space="7" w:color="DDDDDD"/>
              </w:divBdr>
              <w:divsChild>
                <w:div w:id="409278888">
                  <w:marLeft w:val="0"/>
                  <w:marRight w:val="0"/>
                  <w:marTop w:val="0"/>
                  <w:marBottom w:val="0"/>
                  <w:divBdr>
                    <w:top w:val="single" w:sz="6" w:space="5" w:color="DDDDDD"/>
                    <w:left w:val="single" w:sz="6" w:space="5" w:color="DDDDDD"/>
                    <w:bottom w:val="single" w:sz="6" w:space="5" w:color="DDDDDD"/>
                    <w:right w:val="single" w:sz="6" w:space="5" w:color="DDDDDD"/>
                  </w:divBdr>
                  <w:divsChild>
                    <w:div w:id="79715805">
                      <w:marLeft w:val="0"/>
                      <w:marRight w:val="0"/>
                      <w:marTop w:val="0"/>
                      <w:marBottom w:val="0"/>
                      <w:divBdr>
                        <w:top w:val="none" w:sz="0" w:space="0" w:color="auto"/>
                        <w:left w:val="none" w:sz="0" w:space="0" w:color="auto"/>
                        <w:bottom w:val="none" w:sz="0" w:space="0" w:color="auto"/>
                        <w:right w:val="none" w:sz="0" w:space="0" w:color="auto"/>
                      </w:divBdr>
                      <w:divsChild>
                        <w:div w:id="602153439">
                          <w:marLeft w:val="300"/>
                          <w:marRight w:val="300"/>
                          <w:marTop w:val="300"/>
                          <w:marBottom w:val="300"/>
                          <w:divBdr>
                            <w:top w:val="none" w:sz="0" w:space="0" w:color="auto"/>
                            <w:left w:val="none" w:sz="0" w:space="0" w:color="auto"/>
                            <w:bottom w:val="none" w:sz="0" w:space="0" w:color="auto"/>
                            <w:right w:val="none" w:sz="0" w:space="0" w:color="auto"/>
                          </w:divBdr>
                          <w:divsChild>
                            <w:div w:id="233978968">
                              <w:marLeft w:val="0"/>
                              <w:marRight w:val="0"/>
                              <w:marTop w:val="300"/>
                              <w:marBottom w:val="0"/>
                              <w:divBdr>
                                <w:top w:val="none" w:sz="0" w:space="0" w:color="auto"/>
                                <w:left w:val="none" w:sz="0" w:space="0" w:color="auto"/>
                                <w:bottom w:val="none" w:sz="0" w:space="0" w:color="auto"/>
                                <w:right w:val="none" w:sz="0" w:space="0" w:color="auto"/>
                              </w:divBdr>
                              <w:divsChild>
                                <w:div w:id="1833645186">
                                  <w:marLeft w:val="0"/>
                                  <w:marRight w:val="0"/>
                                  <w:marTop w:val="0"/>
                                  <w:marBottom w:val="0"/>
                                  <w:divBdr>
                                    <w:top w:val="none" w:sz="0" w:space="0" w:color="auto"/>
                                    <w:left w:val="none" w:sz="0" w:space="0" w:color="auto"/>
                                    <w:bottom w:val="none" w:sz="0" w:space="0" w:color="auto"/>
                                    <w:right w:val="none" w:sz="0" w:space="0" w:color="auto"/>
                                  </w:divBdr>
                                </w:div>
                                <w:div w:id="2107537632">
                                  <w:marLeft w:val="0"/>
                                  <w:marRight w:val="0"/>
                                  <w:marTop w:val="0"/>
                                  <w:marBottom w:val="0"/>
                                  <w:divBdr>
                                    <w:top w:val="none" w:sz="0" w:space="0" w:color="auto"/>
                                    <w:left w:val="none" w:sz="0" w:space="0" w:color="auto"/>
                                    <w:bottom w:val="none" w:sz="0" w:space="0" w:color="auto"/>
                                    <w:right w:val="none" w:sz="0" w:space="0" w:color="auto"/>
                                  </w:divBdr>
                                </w:div>
                                <w:div w:id="1581254736">
                                  <w:marLeft w:val="0"/>
                                  <w:marRight w:val="0"/>
                                  <w:marTop w:val="0"/>
                                  <w:marBottom w:val="0"/>
                                  <w:divBdr>
                                    <w:top w:val="none" w:sz="0" w:space="0" w:color="auto"/>
                                    <w:left w:val="none" w:sz="0" w:space="0" w:color="auto"/>
                                    <w:bottom w:val="none" w:sz="0" w:space="0" w:color="auto"/>
                                    <w:right w:val="none" w:sz="0" w:space="0" w:color="auto"/>
                                  </w:divBdr>
                                </w:div>
                                <w:div w:id="192283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3384640">
      <w:bodyDiv w:val="1"/>
      <w:marLeft w:val="0"/>
      <w:marRight w:val="0"/>
      <w:marTop w:val="0"/>
      <w:marBottom w:val="0"/>
      <w:divBdr>
        <w:top w:val="none" w:sz="0" w:space="0" w:color="auto"/>
        <w:left w:val="none" w:sz="0" w:space="0" w:color="auto"/>
        <w:bottom w:val="none" w:sz="0" w:space="0" w:color="auto"/>
        <w:right w:val="none" w:sz="0" w:space="0" w:color="auto"/>
      </w:divBdr>
    </w:div>
    <w:div w:id="1386179396">
      <w:bodyDiv w:val="1"/>
      <w:marLeft w:val="0"/>
      <w:marRight w:val="0"/>
      <w:marTop w:val="0"/>
      <w:marBottom w:val="0"/>
      <w:divBdr>
        <w:top w:val="none" w:sz="0" w:space="0" w:color="auto"/>
        <w:left w:val="none" w:sz="0" w:space="0" w:color="auto"/>
        <w:bottom w:val="none" w:sz="0" w:space="0" w:color="auto"/>
        <w:right w:val="none" w:sz="0" w:space="0" w:color="auto"/>
      </w:divBdr>
    </w:div>
    <w:div w:id="1394158945">
      <w:bodyDiv w:val="1"/>
      <w:marLeft w:val="0"/>
      <w:marRight w:val="0"/>
      <w:marTop w:val="0"/>
      <w:marBottom w:val="0"/>
      <w:divBdr>
        <w:top w:val="none" w:sz="0" w:space="0" w:color="auto"/>
        <w:left w:val="none" w:sz="0" w:space="0" w:color="auto"/>
        <w:bottom w:val="none" w:sz="0" w:space="0" w:color="auto"/>
        <w:right w:val="none" w:sz="0" w:space="0" w:color="auto"/>
      </w:divBdr>
      <w:divsChild>
        <w:div w:id="1086609173">
          <w:marLeft w:val="0"/>
          <w:marRight w:val="0"/>
          <w:marTop w:val="0"/>
          <w:marBottom w:val="0"/>
          <w:divBdr>
            <w:top w:val="none" w:sz="0" w:space="0" w:color="auto"/>
            <w:left w:val="none" w:sz="0" w:space="0" w:color="auto"/>
            <w:bottom w:val="none" w:sz="0" w:space="0" w:color="auto"/>
            <w:right w:val="none" w:sz="0" w:space="0" w:color="auto"/>
          </w:divBdr>
          <w:divsChild>
            <w:div w:id="1649047378">
              <w:marLeft w:val="0"/>
              <w:marRight w:val="0"/>
              <w:marTop w:val="0"/>
              <w:marBottom w:val="0"/>
              <w:divBdr>
                <w:top w:val="single" w:sz="6" w:space="7" w:color="DDDDDD"/>
                <w:left w:val="single" w:sz="6" w:space="7" w:color="DDDDDD"/>
                <w:bottom w:val="single" w:sz="6" w:space="7" w:color="DDDDDD"/>
                <w:right w:val="single" w:sz="6" w:space="7" w:color="DDDDDD"/>
              </w:divBdr>
              <w:divsChild>
                <w:div w:id="183830631">
                  <w:marLeft w:val="0"/>
                  <w:marRight w:val="0"/>
                  <w:marTop w:val="0"/>
                  <w:marBottom w:val="0"/>
                  <w:divBdr>
                    <w:top w:val="single" w:sz="6" w:space="5" w:color="DDDDDD"/>
                    <w:left w:val="single" w:sz="6" w:space="5" w:color="DDDDDD"/>
                    <w:bottom w:val="single" w:sz="6" w:space="5" w:color="DDDDDD"/>
                    <w:right w:val="single" w:sz="6" w:space="5" w:color="DDDDDD"/>
                  </w:divBdr>
                  <w:divsChild>
                    <w:div w:id="1050761206">
                      <w:marLeft w:val="0"/>
                      <w:marRight w:val="0"/>
                      <w:marTop w:val="0"/>
                      <w:marBottom w:val="0"/>
                      <w:divBdr>
                        <w:top w:val="none" w:sz="0" w:space="0" w:color="auto"/>
                        <w:left w:val="none" w:sz="0" w:space="0" w:color="auto"/>
                        <w:bottom w:val="none" w:sz="0" w:space="0" w:color="auto"/>
                        <w:right w:val="none" w:sz="0" w:space="0" w:color="auto"/>
                      </w:divBdr>
                      <w:divsChild>
                        <w:div w:id="957834672">
                          <w:marLeft w:val="300"/>
                          <w:marRight w:val="300"/>
                          <w:marTop w:val="300"/>
                          <w:marBottom w:val="300"/>
                          <w:divBdr>
                            <w:top w:val="none" w:sz="0" w:space="0" w:color="auto"/>
                            <w:left w:val="none" w:sz="0" w:space="0" w:color="auto"/>
                            <w:bottom w:val="none" w:sz="0" w:space="0" w:color="auto"/>
                            <w:right w:val="none" w:sz="0" w:space="0" w:color="auto"/>
                          </w:divBdr>
                          <w:divsChild>
                            <w:div w:id="31333550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172286">
      <w:bodyDiv w:val="1"/>
      <w:marLeft w:val="0"/>
      <w:marRight w:val="0"/>
      <w:marTop w:val="0"/>
      <w:marBottom w:val="0"/>
      <w:divBdr>
        <w:top w:val="none" w:sz="0" w:space="0" w:color="auto"/>
        <w:left w:val="none" w:sz="0" w:space="0" w:color="auto"/>
        <w:bottom w:val="none" w:sz="0" w:space="0" w:color="auto"/>
        <w:right w:val="none" w:sz="0" w:space="0" w:color="auto"/>
      </w:divBdr>
    </w:div>
    <w:div w:id="1411659950">
      <w:bodyDiv w:val="1"/>
      <w:marLeft w:val="0"/>
      <w:marRight w:val="0"/>
      <w:marTop w:val="0"/>
      <w:marBottom w:val="0"/>
      <w:divBdr>
        <w:top w:val="none" w:sz="0" w:space="0" w:color="auto"/>
        <w:left w:val="none" w:sz="0" w:space="0" w:color="auto"/>
        <w:bottom w:val="none" w:sz="0" w:space="0" w:color="auto"/>
        <w:right w:val="none" w:sz="0" w:space="0" w:color="auto"/>
      </w:divBdr>
      <w:divsChild>
        <w:div w:id="2107340410">
          <w:marLeft w:val="0"/>
          <w:marRight w:val="0"/>
          <w:marTop w:val="0"/>
          <w:marBottom w:val="0"/>
          <w:divBdr>
            <w:top w:val="none" w:sz="0" w:space="0" w:color="auto"/>
            <w:left w:val="none" w:sz="0" w:space="0" w:color="auto"/>
            <w:bottom w:val="none" w:sz="0" w:space="0" w:color="auto"/>
            <w:right w:val="none" w:sz="0" w:space="0" w:color="auto"/>
          </w:divBdr>
          <w:divsChild>
            <w:div w:id="1714302562">
              <w:marLeft w:val="0"/>
              <w:marRight w:val="0"/>
              <w:marTop w:val="0"/>
              <w:marBottom w:val="0"/>
              <w:divBdr>
                <w:top w:val="none" w:sz="0" w:space="0" w:color="auto"/>
                <w:left w:val="none" w:sz="0" w:space="0" w:color="auto"/>
                <w:bottom w:val="none" w:sz="0" w:space="0" w:color="auto"/>
                <w:right w:val="none" w:sz="0" w:space="0" w:color="auto"/>
              </w:divBdr>
              <w:divsChild>
                <w:div w:id="618998352">
                  <w:marLeft w:val="0"/>
                  <w:marRight w:val="0"/>
                  <w:marTop w:val="0"/>
                  <w:marBottom w:val="0"/>
                  <w:divBdr>
                    <w:top w:val="none" w:sz="0" w:space="0" w:color="auto"/>
                    <w:left w:val="none" w:sz="0" w:space="0" w:color="auto"/>
                    <w:bottom w:val="none" w:sz="0" w:space="0" w:color="auto"/>
                    <w:right w:val="none" w:sz="0" w:space="0" w:color="auto"/>
                  </w:divBdr>
                  <w:divsChild>
                    <w:div w:id="817192310">
                      <w:marLeft w:val="0"/>
                      <w:marRight w:val="0"/>
                      <w:marTop w:val="0"/>
                      <w:marBottom w:val="0"/>
                      <w:divBdr>
                        <w:top w:val="none" w:sz="0" w:space="0" w:color="auto"/>
                        <w:left w:val="none" w:sz="0" w:space="0" w:color="auto"/>
                        <w:bottom w:val="none" w:sz="0" w:space="0" w:color="auto"/>
                        <w:right w:val="none" w:sz="0" w:space="0" w:color="auto"/>
                      </w:divBdr>
                      <w:divsChild>
                        <w:div w:id="1699118150">
                          <w:marLeft w:val="75"/>
                          <w:marRight w:val="75"/>
                          <w:marTop w:val="150"/>
                          <w:marBottom w:val="150"/>
                          <w:divBdr>
                            <w:top w:val="none" w:sz="0" w:space="0" w:color="auto"/>
                            <w:left w:val="none" w:sz="0" w:space="0" w:color="auto"/>
                            <w:bottom w:val="single" w:sz="6" w:space="0" w:color="9DC8D9"/>
                            <w:right w:val="none" w:sz="0" w:space="0" w:color="auto"/>
                          </w:divBdr>
                          <w:divsChild>
                            <w:div w:id="1915897240">
                              <w:marLeft w:val="0"/>
                              <w:marRight w:val="0"/>
                              <w:marTop w:val="0"/>
                              <w:marBottom w:val="0"/>
                              <w:divBdr>
                                <w:top w:val="none" w:sz="0" w:space="0" w:color="auto"/>
                                <w:left w:val="single" w:sz="6" w:space="0" w:color="9DC8D9"/>
                                <w:bottom w:val="none" w:sz="0" w:space="0" w:color="auto"/>
                                <w:right w:val="single" w:sz="6" w:space="0" w:color="9DC8D9"/>
                              </w:divBdr>
                              <w:divsChild>
                                <w:div w:id="1803616629">
                                  <w:marLeft w:val="0"/>
                                  <w:marRight w:val="0"/>
                                  <w:marTop w:val="0"/>
                                  <w:marBottom w:val="0"/>
                                  <w:divBdr>
                                    <w:top w:val="none" w:sz="0" w:space="0" w:color="auto"/>
                                    <w:left w:val="none" w:sz="0" w:space="0" w:color="auto"/>
                                    <w:bottom w:val="none" w:sz="0" w:space="0" w:color="auto"/>
                                    <w:right w:val="none" w:sz="0" w:space="0" w:color="auto"/>
                                  </w:divBdr>
                                  <w:divsChild>
                                    <w:div w:id="2056930595">
                                      <w:marLeft w:val="0"/>
                                      <w:marRight w:val="0"/>
                                      <w:marTop w:val="0"/>
                                      <w:marBottom w:val="0"/>
                                      <w:divBdr>
                                        <w:top w:val="none" w:sz="0" w:space="0" w:color="auto"/>
                                        <w:left w:val="none" w:sz="0" w:space="0" w:color="auto"/>
                                        <w:bottom w:val="none" w:sz="0" w:space="0" w:color="auto"/>
                                        <w:right w:val="none" w:sz="0" w:space="0" w:color="auto"/>
                                      </w:divBdr>
                                      <w:divsChild>
                                        <w:div w:id="450056311">
                                          <w:marLeft w:val="0"/>
                                          <w:marRight w:val="0"/>
                                          <w:marTop w:val="0"/>
                                          <w:marBottom w:val="0"/>
                                          <w:divBdr>
                                            <w:top w:val="none" w:sz="0" w:space="0" w:color="auto"/>
                                            <w:left w:val="none" w:sz="0" w:space="0" w:color="auto"/>
                                            <w:bottom w:val="none" w:sz="0" w:space="0" w:color="auto"/>
                                            <w:right w:val="none" w:sz="0" w:space="0" w:color="auto"/>
                                          </w:divBdr>
                                          <w:divsChild>
                                            <w:div w:id="1548756068">
                                              <w:marLeft w:val="0"/>
                                              <w:marRight w:val="0"/>
                                              <w:marTop w:val="0"/>
                                              <w:marBottom w:val="0"/>
                                              <w:divBdr>
                                                <w:top w:val="none" w:sz="0" w:space="0" w:color="auto"/>
                                                <w:left w:val="none" w:sz="0" w:space="0" w:color="auto"/>
                                                <w:bottom w:val="none" w:sz="0" w:space="0" w:color="auto"/>
                                                <w:right w:val="none" w:sz="0" w:space="0" w:color="auto"/>
                                              </w:divBdr>
                                              <w:divsChild>
                                                <w:div w:id="116026288">
                                                  <w:marLeft w:val="0"/>
                                                  <w:marRight w:val="0"/>
                                                  <w:marTop w:val="0"/>
                                                  <w:marBottom w:val="0"/>
                                                  <w:divBdr>
                                                    <w:top w:val="none" w:sz="0" w:space="0" w:color="auto"/>
                                                    <w:left w:val="none" w:sz="0" w:space="0" w:color="auto"/>
                                                    <w:bottom w:val="none" w:sz="0" w:space="0" w:color="auto"/>
                                                    <w:right w:val="none" w:sz="0" w:space="0" w:color="auto"/>
                                                  </w:divBdr>
                                                  <w:divsChild>
                                                    <w:div w:id="765230302">
                                                      <w:marLeft w:val="0"/>
                                                      <w:marRight w:val="0"/>
                                                      <w:marTop w:val="0"/>
                                                      <w:marBottom w:val="345"/>
                                                      <w:divBdr>
                                                        <w:top w:val="none" w:sz="0" w:space="0" w:color="auto"/>
                                                        <w:left w:val="none" w:sz="0" w:space="0" w:color="auto"/>
                                                        <w:bottom w:val="none" w:sz="0" w:space="0" w:color="auto"/>
                                                        <w:right w:val="none" w:sz="0" w:space="0" w:color="auto"/>
                                                      </w:divBdr>
                                                      <w:divsChild>
                                                        <w:div w:id="156232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15660419">
      <w:bodyDiv w:val="1"/>
      <w:marLeft w:val="0"/>
      <w:marRight w:val="0"/>
      <w:marTop w:val="0"/>
      <w:marBottom w:val="0"/>
      <w:divBdr>
        <w:top w:val="none" w:sz="0" w:space="0" w:color="auto"/>
        <w:left w:val="none" w:sz="0" w:space="0" w:color="auto"/>
        <w:bottom w:val="none" w:sz="0" w:space="0" w:color="auto"/>
        <w:right w:val="none" w:sz="0" w:space="0" w:color="auto"/>
      </w:divBdr>
    </w:div>
    <w:div w:id="1419980328">
      <w:bodyDiv w:val="1"/>
      <w:marLeft w:val="0"/>
      <w:marRight w:val="0"/>
      <w:marTop w:val="0"/>
      <w:marBottom w:val="0"/>
      <w:divBdr>
        <w:top w:val="none" w:sz="0" w:space="0" w:color="auto"/>
        <w:left w:val="none" w:sz="0" w:space="0" w:color="auto"/>
        <w:bottom w:val="none" w:sz="0" w:space="0" w:color="auto"/>
        <w:right w:val="none" w:sz="0" w:space="0" w:color="auto"/>
      </w:divBdr>
    </w:div>
    <w:div w:id="1425761122">
      <w:bodyDiv w:val="1"/>
      <w:marLeft w:val="0"/>
      <w:marRight w:val="0"/>
      <w:marTop w:val="0"/>
      <w:marBottom w:val="0"/>
      <w:divBdr>
        <w:top w:val="none" w:sz="0" w:space="0" w:color="auto"/>
        <w:left w:val="none" w:sz="0" w:space="0" w:color="auto"/>
        <w:bottom w:val="none" w:sz="0" w:space="0" w:color="auto"/>
        <w:right w:val="none" w:sz="0" w:space="0" w:color="auto"/>
      </w:divBdr>
      <w:divsChild>
        <w:div w:id="589969537">
          <w:marLeft w:val="0"/>
          <w:marRight w:val="0"/>
          <w:marTop w:val="0"/>
          <w:marBottom w:val="0"/>
          <w:divBdr>
            <w:top w:val="none" w:sz="0" w:space="0" w:color="auto"/>
            <w:left w:val="none" w:sz="0" w:space="0" w:color="auto"/>
            <w:bottom w:val="none" w:sz="0" w:space="0" w:color="auto"/>
            <w:right w:val="none" w:sz="0" w:space="0" w:color="auto"/>
          </w:divBdr>
          <w:divsChild>
            <w:div w:id="661662740">
              <w:marLeft w:val="0"/>
              <w:marRight w:val="0"/>
              <w:marTop w:val="0"/>
              <w:marBottom w:val="0"/>
              <w:divBdr>
                <w:top w:val="none" w:sz="0" w:space="0" w:color="auto"/>
                <w:left w:val="none" w:sz="0" w:space="0" w:color="auto"/>
                <w:bottom w:val="none" w:sz="0" w:space="0" w:color="auto"/>
                <w:right w:val="none" w:sz="0" w:space="0" w:color="auto"/>
              </w:divBdr>
              <w:divsChild>
                <w:div w:id="1263607527">
                  <w:marLeft w:val="0"/>
                  <w:marRight w:val="0"/>
                  <w:marTop w:val="0"/>
                  <w:marBottom w:val="0"/>
                  <w:divBdr>
                    <w:top w:val="none" w:sz="0" w:space="0" w:color="auto"/>
                    <w:left w:val="none" w:sz="0" w:space="0" w:color="auto"/>
                    <w:bottom w:val="none" w:sz="0" w:space="0" w:color="auto"/>
                    <w:right w:val="none" w:sz="0" w:space="0" w:color="auto"/>
                  </w:divBdr>
                  <w:divsChild>
                    <w:div w:id="2105296743">
                      <w:marLeft w:val="0"/>
                      <w:marRight w:val="0"/>
                      <w:marTop w:val="0"/>
                      <w:marBottom w:val="0"/>
                      <w:divBdr>
                        <w:top w:val="none" w:sz="0" w:space="0" w:color="auto"/>
                        <w:left w:val="none" w:sz="0" w:space="0" w:color="auto"/>
                        <w:bottom w:val="none" w:sz="0" w:space="0" w:color="auto"/>
                        <w:right w:val="none" w:sz="0" w:space="0" w:color="auto"/>
                      </w:divBdr>
                      <w:divsChild>
                        <w:div w:id="913784413">
                          <w:marLeft w:val="0"/>
                          <w:marRight w:val="0"/>
                          <w:marTop w:val="0"/>
                          <w:marBottom w:val="0"/>
                          <w:divBdr>
                            <w:top w:val="none" w:sz="0" w:space="0" w:color="auto"/>
                            <w:left w:val="none" w:sz="0" w:space="0" w:color="auto"/>
                            <w:bottom w:val="none" w:sz="0" w:space="0" w:color="auto"/>
                            <w:right w:val="none" w:sz="0" w:space="0" w:color="auto"/>
                          </w:divBdr>
                          <w:divsChild>
                            <w:div w:id="1291280349">
                              <w:marLeft w:val="0"/>
                              <w:marRight w:val="0"/>
                              <w:marTop w:val="0"/>
                              <w:marBottom w:val="0"/>
                              <w:divBdr>
                                <w:top w:val="none" w:sz="0" w:space="0" w:color="auto"/>
                                <w:left w:val="none" w:sz="0" w:space="0" w:color="auto"/>
                                <w:bottom w:val="none" w:sz="0" w:space="0" w:color="auto"/>
                                <w:right w:val="none" w:sz="0" w:space="0" w:color="auto"/>
                              </w:divBdr>
                              <w:divsChild>
                                <w:div w:id="1291283856">
                                  <w:marLeft w:val="0"/>
                                  <w:marRight w:val="0"/>
                                  <w:marTop w:val="0"/>
                                  <w:marBottom w:val="0"/>
                                  <w:divBdr>
                                    <w:top w:val="single" w:sz="6" w:space="0" w:color="FADEC4"/>
                                    <w:left w:val="single" w:sz="6" w:space="0" w:color="FADEC4"/>
                                    <w:bottom w:val="single" w:sz="6" w:space="0" w:color="FADEC4"/>
                                    <w:right w:val="single" w:sz="6" w:space="0" w:color="FADEC4"/>
                                  </w:divBdr>
                                  <w:divsChild>
                                    <w:div w:id="369958262">
                                      <w:marLeft w:val="0"/>
                                      <w:marRight w:val="0"/>
                                      <w:marTop w:val="0"/>
                                      <w:marBottom w:val="0"/>
                                      <w:divBdr>
                                        <w:top w:val="none" w:sz="0" w:space="0" w:color="auto"/>
                                        <w:left w:val="none" w:sz="0" w:space="0" w:color="auto"/>
                                        <w:bottom w:val="none" w:sz="0" w:space="0" w:color="auto"/>
                                        <w:right w:val="none" w:sz="0" w:space="0" w:color="auto"/>
                                      </w:divBdr>
                                      <w:divsChild>
                                        <w:div w:id="141134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5393740">
      <w:bodyDiv w:val="1"/>
      <w:marLeft w:val="0"/>
      <w:marRight w:val="0"/>
      <w:marTop w:val="0"/>
      <w:marBottom w:val="0"/>
      <w:divBdr>
        <w:top w:val="none" w:sz="0" w:space="0" w:color="auto"/>
        <w:left w:val="none" w:sz="0" w:space="0" w:color="auto"/>
        <w:bottom w:val="none" w:sz="0" w:space="0" w:color="auto"/>
        <w:right w:val="none" w:sz="0" w:space="0" w:color="auto"/>
      </w:divBdr>
    </w:div>
    <w:div w:id="1435905799">
      <w:bodyDiv w:val="1"/>
      <w:marLeft w:val="0"/>
      <w:marRight w:val="0"/>
      <w:marTop w:val="0"/>
      <w:marBottom w:val="0"/>
      <w:divBdr>
        <w:top w:val="none" w:sz="0" w:space="0" w:color="auto"/>
        <w:left w:val="none" w:sz="0" w:space="0" w:color="auto"/>
        <w:bottom w:val="none" w:sz="0" w:space="0" w:color="auto"/>
        <w:right w:val="none" w:sz="0" w:space="0" w:color="auto"/>
      </w:divBdr>
    </w:div>
    <w:div w:id="1436712690">
      <w:bodyDiv w:val="1"/>
      <w:marLeft w:val="0"/>
      <w:marRight w:val="0"/>
      <w:marTop w:val="0"/>
      <w:marBottom w:val="0"/>
      <w:divBdr>
        <w:top w:val="none" w:sz="0" w:space="0" w:color="auto"/>
        <w:left w:val="none" w:sz="0" w:space="0" w:color="auto"/>
        <w:bottom w:val="none" w:sz="0" w:space="0" w:color="auto"/>
        <w:right w:val="none" w:sz="0" w:space="0" w:color="auto"/>
      </w:divBdr>
    </w:div>
    <w:div w:id="1437947215">
      <w:bodyDiv w:val="1"/>
      <w:marLeft w:val="0"/>
      <w:marRight w:val="0"/>
      <w:marTop w:val="0"/>
      <w:marBottom w:val="0"/>
      <w:divBdr>
        <w:top w:val="none" w:sz="0" w:space="0" w:color="auto"/>
        <w:left w:val="none" w:sz="0" w:space="0" w:color="auto"/>
        <w:bottom w:val="none" w:sz="0" w:space="0" w:color="auto"/>
        <w:right w:val="none" w:sz="0" w:space="0" w:color="auto"/>
      </w:divBdr>
    </w:div>
    <w:div w:id="1455178516">
      <w:bodyDiv w:val="1"/>
      <w:marLeft w:val="0"/>
      <w:marRight w:val="0"/>
      <w:marTop w:val="0"/>
      <w:marBottom w:val="0"/>
      <w:divBdr>
        <w:top w:val="none" w:sz="0" w:space="0" w:color="auto"/>
        <w:left w:val="none" w:sz="0" w:space="0" w:color="auto"/>
        <w:bottom w:val="none" w:sz="0" w:space="0" w:color="auto"/>
        <w:right w:val="none" w:sz="0" w:space="0" w:color="auto"/>
      </w:divBdr>
    </w:div>
    <w:div w:id="1480414529">
      <w:bodyDiv w:val="1"/>
      <w:marLeft w:val="0"/>
      <w:marRight w:val="0"/>
      <w:marTop w:val="0"/>
      <w:marBottom w:val="0"/>
      <w:divBdr>
        <w:top w:val="none" w:sz="0" w:space="0" w:color="auto"/>
        <w:left w:val="none" w:sz="0" w:space="0" w:color="auto"/>
        <w:bottom w:val="none" w:sz="0" w:space="0" w:color="auto"/>
        <w:right w:val="none" w:sz="0" w:space="0" w:color="auto"/>
      </w:divBdr>
      <w:divsChild>
        <w:div w:id="2081562465">
          <w:marLeft w:val="0"/>
          <w:marRight w:val="0"/>
          <w:marTop w:val="0"/>
          <w:marBottom w:val="0"/>
          <w:divBdr>
            <w:top w:val="none" w:sz="0" w:space="0" w:color="auto"/>
            <w:left w:val="none" w:sz="0" w:space="0" w:color="auto"/>
            <w:bottom w:val="none" w:sz="0" w:space="0" w:color="auto"/>
            <w:right w:val="none" w:sz="0" w:space="0" w:color="auto"/>
          </w:divBdr>
          <w:divsChild>
            <w:div w:id="1593781665">
              <w:marLeft w:val="0"/>
              <w:marRight w:val="0"/>
              <w:marTop w:val="0"/>
              <w:marBottom w:val="0"/>
              <w:divBdr>
                <w:top w:val="single" w:sz="6" w:space="15" w:color="DDDDDD"/>
                <w:left w:val="single" w:sz="6" w:space="15" w:color="DDDDDD"/>
                <w:bottom w:val="single" w:sz="6" w:space="15" w:color="DDDDDD"/>
                <w:right w:val="single" w:sz="6" w:space="15" w:color="DDDDDD"/>
              </w:divBdr>
              <w:divsChild>
                <w:div w:id="150177591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481996493">
      <w:bodyDiv w:val="1"/>
      <w:marLeft w:val="0"/>
      <w:marRight w:val="0"/>
      <w:marTop w:val="0"/>
      <w:marBottom w:val="0"/>
      <w:divBdr>
        <w:top w:val="none" w:sz="0" w:space="0" w:color="auto"/>
        <w:left w:val="none" w:sz="0" w:space="0" w:color="auto"/>
        <w:bottom w:val="none" w:sz="0" w:space="0" w:color="auto"/>
        <w:right w:val="none" w:sz="0" w:space="0" w:color="auto"/>
      </w:divBdr>
      <w:divsChild>
        <w:div w:id="1810632644">
          <w:marLeft w:val="75"/>
          <w:marRight w:val="75"/>
          <w:marTop w:val="0"/>
          <w:marBottom w:val="0"/>
          <w:divBdr>
            <w:top w:val="none" w:sz="0" w:space="0" w:color="auto"/>
            <w:left w:val="none" w:sz="0" w:space="0" w:color="auto"/>
            <w:bottom w:val="none" w:sz="0" w:space="0" w:color="auto"/>
            <w:right w:val="none" w:sz="0" w:space="0" w:color="auto"/>
          </w:divBdr>
          <w:divsChild>
            <w:div w:id="292757629">
              <w:marLeft w:val="3450"/>
              <w:marRight w:val="0"/>
              <w:marTop w:val="0"/>
              <w:marBottom w:val="0"/>
              <w:divBdr>
                <w:top w:val="none" w:sz="0" w:space="0" w:color="auto"/>
                <w:left w:val="none" w:sz="0" w:space="0" w:color="auto"/>
                <w:bottom w:val="none" w:sz="0" w:space="0" w:color="auto"/>
                <w:right w:val="none" w:sz="0" w:space="0" w:color="auto"/>
              </w:divBdr>
              <w:divsChild>
                <w:div w:id="1775398910">
                  <w:marLeft w:val="0"/>
                  <w:marRight w:val="0"/>
                  <w:marTop w:val="0"/>
                  <w:marBottom w:val="0"/>
                  <w:divBdr>
                    <w:top w:val="single" w:sz="6" w:space="23" w:color="C2D9E8"/>
                    <w:left w:val="single" w:sz="6" w:space="0" w:color="C2D9E8"/>
                    <w:bottom w:val="single" w:sz="6" w:space="8" w:color="C2D9E8"/>
                    <w:right w:val="single" w:sz="6" w:space="0" w:color="C2D9E8"/>
                  </w:divBdr>
                  <w:divsChild>
                    <w:div w:id="812866779">
                      <w:marLeft w:val="0"/>
                      <w:marRight w:val="0"/>
                      <w:marTop w:val="0"/>
                      <w:marBottom w:val="0"/>
                      <w:divBdr>
                        <w:top w:val="none" w:sz="0" w:space="0" w:color="auto"/>
                        <w:left w:val="none" w:sz="0" w:space="0" w:color="auto"/>
                        <w:bottom w:val="none" w:sz="0" w:space="0" w:color="auto"/>
                        <w:right w:val="none" w:sz="0" w:space="0" w:color="auto"/>
                      </w:divBdr>
                      <w:divsChild>
                        <w:div w:id="1444572029">
                          <w:marLeft w:val="0"/>
                          <w:marRight w:val="0"/>
                          <w:marTop w:val="0"/>
                          <w:marBottom w:val="0"/>
                          <w:divBdr>
                            <w:top w:val="none" w:sz="0" w:space="0" w:color="auto"/>
                            <w:left w:val="none" w:sz="0" w:space="0" w:color="auto"/>
                            <w:bottom w:val="none" w:sz="0" w:space="0" w:color="auto"/>
                            <w:right w:val="none" w:sz="0" w:space="0" w:color="auto"/>
                          </w:divBdr>
                          <w:divsChild>
                            <w:div w:id="72052536">
                              <w:marLeft w:val="0"/>
                              <w:marRight w:val="0"/>
                              <w:marTop w:val="0"/>
                              <w:marBottom w:val="0"/>
                              <w:divBdr>
                                <w:top w:val="none" w:sz="0" w:space="0" w:color="auto"/>
                                <w:left w:val="none" w:sz="0" w:space="0" w:color="auto"/>
                                <w:bottom w:val="none" w:sz="0" w:space="0" w:color="auto"/>
                                <w:right w:val="none" w:sz="0" w:space="0" w:color="auto"/>
                              </w:divBdr>
                              <w:divsChild>
                                <w:div w:id="912932265">
                                  <w:marLeft w:val="0"/>
                                  <w:marRight w:val="0"/>
                                  <w:marTop w:val="0"/>
                                  <w:marBottom w:val="0"/>
                                  <w:divBdr>
                                    <w:top w:val="none" w:sz="0" w:space="0" w:color="auto"/>
                                    <w:left w:val="none" w:sz="0" w:space="0" w:color="auto"/>
                                    <w:bottom w:val="none" w:sz="0" w:space="0" w:color="auto"/>
                                    <w:right w:val="none" w:sz="0" w:space="0" w:color="auto"/>
                                  </w:divBdr>
                                  <w:divsChild>
                                    <w:div w:id="129691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9857358">
      <w:bodyDiv w:val="1"/>
      <w:marLeft w:val="0"/>
      <w:marRight w:val="0"/>
      <w:marTop w:val="0"/>
      <w:marBottom w:val="0"/>
      <w:divBdr>
        <w:top w:val="none" w:sz="0" w:space="0" w:color="auto"/>
        <w:left w:val="none" w:sz="0" w:space="0" w:color="auto"/>
        <w:bottom w:val="none" w:sz="0" w:space="0" w:color="auto"/>
        <w:right w:val="none" w:sz="0" w:space="0" w:color="auto"/>
      </w:divBdr>
      <w:divsChild>
        <w:div w:id="1444421743">
          <w:marLeft w:val="0"/>
          <w:marRight w:val="0"/>
          <w:marTop w:val="0"/>
          <w:marBottom w:val="0"/>
          <w:divBdr>
            <w:top w:val="none" w:sz="0" w:space="0" w:color="auto"/>
            <w:left w:val="none" w:sz="0" w:space="0" w:color="auto"/>
            <w:bottom w:val="none" w:sz="0" w:space="0" w:color="auto"/>
            <w:right w:val="none" w:sz="0" w:space="0" w:color="auto"/>
          </w:divBdr>
          <w:divsChild>
            <w:div w:id="1679428120">
              <w:marLeft w:val="0"/>
              <w:marRight w:val="0"/>
              <w:marTop w:val="0"/>
              <w:marBottom w:val="0"/>
              <w:divBdr>
                <w:top w:val="single" w:sz="6" w:space="7" w:color="DDDDDD"/>
                <w:left w:val="single" w:sz="6" w:space="7" w:color="DDDDDD"/>
                <w:bottom w:val="single" w:sz="6" w:space="7" w:color="DDDDDD"/>
                <w:right w:val="single" w:sz="6" w:space="7" w:color="DDDDDD"/>
              </w:divBdr>
              <w:divsChild>
                <w:div w:id="1370446513">
                  <w:marLeft w:val="0"/>
                  <w:marRight w:val="0"/>
                  <w:marTop w:val="0"/>
                  <w:marBottom w:val="0"/>
                  <w:divBdr>
                    <w:top w:val="single" w:sz="6" w:space="5" w:color="DDDDDD"/>
                    <w:left w:val="single" w:sz="6" w:space="5" w:color="DDDDDD"/>
                    <w:bottom w:val="single" w:sz="6" w:space="5" w:color="DDDDDD"/>
                    <w:right w:val="single" w:sz="6" w:space="5" w:color="DDDDDD"/>
                  </w:divBdr>
                  <w:divsChild>
                    <w:div w:id="662468185">
                      <w:marLeft w:val="0"/>
                      <w:marRight w:val="0"/>
                      <w:marTop w:val="0"/>
                      <w:marBottom w:val="0"/>
                      <w:divBdr>
                        <w:top w:val="none" w:sz="0" w:space="0" w:color="auto"/>
                        <w:left w:val="none" w:sz="0" w:space="0" w:color="auto"/>
                        <w:bottom w:val="none" w:sz="0" w:space="0" w:color="auto"/>
                        <w:right w:val="none" w:sz="0" w:space="0" w:color="auto"/>
                      </w:divBdr>
                      <w:divsChild>
                        <w:div w:id="211162231">
                          <w:marLeft w:val="300"/>
                          <w:marRight w:val="300"/>
                          <w:marTop w:val="300"/>
                          <w:marBottom w:val="300"/>
                          <w:divBdr>
                            <w:top w:val="none" w:sz="0" w:space="0" w:color="auto"/>
                            <w:left w:val="none" w:sz="0" w:space="0" w:color="auto"/>
                            <w:bottom w:val="none" w:sz="0" w:space="0" w:color="auto"/>
                            <w:right w:val="none" w:sz="0" w:space="0" w:color="auto"/>
                          </w:divBdr>
                          <w:divsChild>
                            <w:div w:id="97668341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3594389">
      <w:bodyDiv w:val="1"/>
      <w:marLeft w:val="0"/>
      <w:marRight w:val="0"/>
      <w:marTop w:val="0"/>
      <w:marBottom w:val="0"/>
      <w:divBdr>
        <w:top w:val="none" w:sz="0" w:space="0" w:color="auto"/>
        <w:left w:val="none" w:sz="0" w:space="0" w:color="auto"/>
        <w:bottom w:val="none" w:sz="0" w:space="0" w:color="auto"/>
        <w:right w:val="none" w:sz="0" w:space="0" w:color="auto"/>
      </w:divBdr>
      <w:divsChild>
        <w:div w:id="716785041">
          <w:marLeft w:val="0"/>
          <w:marRight w:val="0"/>
          <w:marTop w:val="0"/>
          <w:marBottom w:val="0"/>
          <w:divBdr>
            <w:top w:val="none" w:sz="0" w:space="0" w:color="auto"/>
            <w:left w:val="none" w:sz="0" w:space="0" w:color="auto"/>
            <w:bottom w:val="none" w:sz="0" w:space="0" w:color="auto"/>
            <w:right w:val="none" w:sz="0" w:space="0" w:color="auto"/>
          </w:divBdr>
          <w:divsChild>
            <w:div w:id="1029066959">
              <w:marLeft w:val="0"/>
              <w:marRight w:val="0"/>
              <w:marTop w:val="150"/>
              <w:marBottom w:val="150"/>
              <w:divBdr>
                <w:top w:val="none" w:sz="0" w:space="0" w:color="auto"/>
                <w:left w:val="none" w:sz="0" w:space="0" w:color="auto"/>
                <w:bottom w:val="none" w:sz="0" w:space="0" w:color="auto"/>
                <w:right w:val="none" w:sz="0" w:space="0" w:color="auto"/>
              </w:divBdr>
              <w:divsChild>
                <w:div w:id="775292249">
                  <w:marLeft w:val="-3150"/>
                  <w:marRight w:val="0"/>
                  <w:marTop w:val="0"/>
                  <w:marBottom w:val="0"/>
                  <w:divBdr>
                    <w:top w:val="none" w:sz="0" w:space="0" w:color="auto"/>
                    <w:left w:val="none" w:sz="0" w:space="0" w:color="auto"/>
                    <w:bottom w:val="none" w:sz="0" w:space="0" w:color="auto"/>
                    <w:right w:val="none" w:sz="0" w:space="0" w:color="auto"/>
                  </w:divBdr>
                  <w:divsChild>
                    <w:div w:id="1465350267">
                      <w:marLeft w:val="3150"/>
                      <w:marRight w:val="0"/>
                      <w:marTop w:val="0"/>
                      <w:marBottom w:val="0"/>
                      <w:divBdr>
                        <w:top w:val="single" w:sz="6" w:space="1" w:color="000000"/>
                        <w:left w:val="single" w:sz="6" w:space="1" w:color="000000"/>
                        <w:bottom w:val="single" w:sz="6" w:space="1" w:color="000000"/>
                        <w:right w:val="single" w:sz="6" w:space="1" w:color="000000"/>
                      </w:divBdr>
                      <w:divsChild>
                        <w:div w:id="160046668">
                          <w:marLeft w:val="300"/>
                          <w:marRight w:val="300"/>
                          <w:marTop w:val="300"/>
                          <w:marBottom w:val="300"/>
                          <w:divBdr>
                            <w:top w:val="none" w:sz="0" w:space="0" w:color="auto"/>
                            <w:left w:val="none" w:sz="0" w:space="0" w:color="auto"/>
                            <w:bottom w:val="none" w:sz="0" w:space="0" w:color="auto"/>
                            <w:right w:val="none" w:sz="0" w:space="0" w:color="auto"/>
                          </w:divBdr>
                          <w:divsChild>
                            <w:div w:id="1044255162">
                              <w:marLeft w:val="0"/>
                              <w:marRight w:val="0"/>
                              <w:marTop w:val="300"/>
                              <w:marBottom w:val="0"/>
                              <w:divBdr>
                                <w:top w:val="none" w:sz="0" w:space="0" w:color="auto"/>
                                <w:left w:val="none" w:sz="0" w:space="0" w:color="auto"/>
                                <w:bottom w:val="none" w:sz="0" w:space="0" w:color="auto"/>
                                <w:right w:val="none" w:sz="0" w:space="0" w:color="auto"/>
                              </w:divBdr>
                              <w:divsChild>
                                <w:div w:id="99676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2114561">
      <w:bodyDiv w:val="1"/>
      <w:marLeft w:val="0"/>
      <w:marRight w:val="0"/>
      <w:marTop w:val="0"/>
      <w:marBottom w:val="0"/>
      <w:divBdr>
        <w:top w:val="none" w:sz="0" w:space="0" w:color="auto"/>
        <w:left w:val="none" w:sz="0" w:space="0" w:color="auto"/>
        <w:bottom w:val="none" w:sz="0" w:space="0" w:color="auto"/>
        <w:right w:val="none" w:sz="0" w:space="0" w:color="auto"/>
      </w:divBdr>
    </w:div>
    <w:div w:id="1516577714">
      <w:bodyDiv w:val="1"/>
      <w:marLeft w:val="0"/>
      <w:marRight w:val="0"/>
      <w:marTop w:val="0"/>
      <w:marBottom w:val="0"/>
      <w:divBdr>
        <w:top w:val="none" w:sz="0" w:space="0" w:color="auto"/>
        <w:left w:val="none" w:sz="0" w:space="0" w:color="auto"/>
        <w:bottom w:val="none" w:sz="0" w:space="0" w:color="auto"/>
        <w:right w:val="none" w:sz="0" w:space="0" w:color="auto"/>
      </w:divBdr>
    </w:div>
    <w:div w:id="1541160394">
      <w:bodyDiv w:val="1"/>
      <w:marLeft w:val="0"/>
      <w:marRight w:val="0"/>
      <w:marTop w:val="0"/>
      <w:marBottom w:val="0"/>
      <w:divBdr>
        <w:top w:val="none" w:sz="0" w:space="0" w:color="auto"/>
        <w:left w:val="none" w:sz="0" w:space="0" w:color="auto"/>
        <w:bottom w:val="none" w:sz="0" w:space="0" w:color="auto"/>
        <w:right w:val="none" w:sz="0" w:space="0" w:color="auto"/>
      </w:divBdr>
    </w:div>
    <w:div w:id="1543052563">
      <w:bodyDiv w:val="1"/>
      <w:marLeft w:val="0"/>
      <w:marRight w:val="0"/>
      <w:marTop w:val="0"/>
      <w:marBottom w:val="0"/>
      <w:divBdr>
        <w:top w:val="none" w:sz="0" w:space="0" w:color="auto"/>
        <w:left w:val="none" w:sz="0" w:space="0" w:color="auto"/>
        <w:bottom w:val="none" w:sz="0" w:space="0" w:color="auto"/>
        <w:right w:val="none" w:sz="0" w:space="0" w:color="auto"/>
      </w:divBdr>
    </w:div>
    <w:div w:id="1553884282">
      <w:bodyDiv w:val="1"/>
      <w:marLeft w:val="300"/>
      <w:marRight w:val="300"/>
      <w:marTop w:val="0"/>
      <w:marBottom w:val="150"/>
      <w:divBdr>
        <w:top w:val="none" w:sz="0" w:space="0" w:color="auto"/>
        <w:left w:val="none" w:sz="0" w:space="0" w:color="auto"/>
        <w:bottom w:val="none" w:sz="0" w:space="0" w:color="auto"/>
        <w:right w:val="none" w:sz="0" w:space="0" w:color="auto"/>
      </w:divBdr>
      <w:divsChild>
        <w:div w:id="341124014">
          <w:marLeft w:val="0"/>
          <w:marRight w:val="0"/>
          <w:marTop w:val="0"/>
          <w:marBottom w:val="0"/>
          <w:divBdr>
            <w:top w:val="none" w:sz="0" w:space="0" w:color="auto"/>
            <w:left w:val="none" w:sz="0" w:space="0" w:color="auto"/>
            <w:bottom w:val="none" w:sz="0" w:space="0" w:color="auto"/>
            <w:right w:val="none" w:sz="0" w:space="0" w:color="auto"/>
          </w:divBdr>
          <w:divsChild>
            <w:div w:id="529487955">
              <w:marLeft w:val="0"/>
              <w:marRight w:val="0"/>
              <w:marTop w:val="0"/>
              <w:marBottom w:val="0"/>
              <w:divBdr>
                <w:top w:val="none" w:sz="0" w:space="0" w:color="auto"/>
                <w:left w:val="none" w:sz="0" w:space="0" w:color="auto"/>
                <w:bottom w:val="none" w:sz="0" w:space="0" w:color="auto"/>
                <w:right w:val="none" w:sz="0" w:space="0" w:color="auto"/>
              </w:divBdr>
              <w:divsChild>
                <w:div w:id="769394356">
                  <w:marLeft w:val="-3000"/>
                  <w:marRight w:val="0"/>
                  <w:marTop w:val="0"/>
                  <w:marBottom w:val="0"/>
                  <w:divBdr>
                    <w:top w:val="none" w:sz="0" w:space="0" w:color="auto"/>
                    <w:left w:val="none" w:sz="0" w:space="0" w:color="auto"/>
                    <w:bottom w:val="none" w:sz="0" w:space="0" w:color="auto"/>
                    <w:right w:val="none" w:sz="0" w:space="0" w:color="auto"/>
                  </w:divBdr>
                  <w:divsChild>
                    <w:div w:id="1692682870">
                      <w:marLeft w:val="2910"/>
                      <w:marRight w:val="0"/>
                      <w:marTop w:val="0"/>
                      <w:marBottom w:val="0"/>
                      <w:divBdr>
                        <w:top w:val="none" w:sz="0" w:space="0" w:color="auto"/>
                        <w:left w:val="single" w:sz="6" w:space="8" w:color="DDDDDD"/>
                        <w:bottom w:val="single" w:sz="6" w:space="8" w:color="DDDDDD"/>
                        <w:right w:val="none" w:sz="0" w:space="0" w:color="auto"/>
                      </w:divBdr>
                      <w:divsChild>
                        <w:div w:id="1703820518">
                          <w:marLeft w:val="0"/>
                          <w:marRight w:val="0"/>
                          <w:marTop w:val="0"/>
                          <w:marBottom w:val="420"/>
                          <w:divBdr>
                            <w:top w:val="single" w:sz="6" w:space="3" w:color="CCCCCC"/>
                            <w:left w:val="single" w:sz="6" w:space="3" w:color="CCCCCC"/>
                            <w:bottom w:val="single" w:sz="12" w:space="3" w:color="CCCCCC"/>
                            <w:right w:val="single" w:sz="12" w:space="3" w:color="CCCCCC"/>
                          </w:divBdr>
                          <w:divsChild>
                            <w:div w:id="1212964483">
                              <w:marLeft w:val="0"/>
                              <w:marRight w:val="0"/>
                              <w:marTop w:val="0"/>
                              <w:marBottom w:val="0"/>
                              <w:divBdr>
                                <w:top w:val="none" w:sz="0" w:space="0" w:color="auto"/>
                                <w:left w:val="none" w:sz="0" w:space="0" w:color="auto"/>
                                <w:bottom w:val="none" w:sz="0" w:space="0" w:color="auto"/>
                                <w:right w:val="none" w:sz="0" w:space="0" w:color="auto"/>
                              </w:divBdr>
                              <w:divsChild>
                                <w:div w:id="39046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2788647">
      <w:bodyDiv w:val="1"/>
      <w:marLeft w:val="0"/>
      <w:marRight w:val="0"/>
      <w:marTop w:val="0"/>
      <w:marBottom w:val="0"/>
      <w:divBdr>
        <w:top w:val="none" w:sz="0" w:space="0" w:color="auto"/>
        <w:left w:val="none" w:sz="0" w:space="0" w:color="auto"/>
        <w:bottom w:val="none" w:sz="0" w:space="0" w:color="auto"/>
        <w:right w:val="none" w:sz="0" w:space="0" w:color="auto"/>
      </w:divBdr>
    </w:div>
    <w:div w:id="1566598540">
      <w:bodyDiv w:val="1"/>
      <w:marLeft w:val="0"/>
      <w:marRight w:val="0"/>
      <w:marTop w:val="0"/>
      <w:marBottom w:val="0"/>
      <w:divBdr>
        <w:top w:val="none" w:sz="0" w:space="0" w:color="auto"/>
        <w:left w:val="none" w:sz="0" w:space="0" w:color="auto"/>
        <w:bottom w:val="none" w:sz="0" w:space="0" w:color="auto"/>
        <w:right w:val="none" w:sz="0" w:space="0" w:color="auto"/>
      </w:divBdr>
    </w:div>
    <w:div w:id="1571161052">
      <w:bodyDiv w:val="1"/>
      <w:marLeft w:val="0"/>
      <w:marRight w:val="0"/>
      <w:marTop w:val="0"/>
      <w:marBottom w:val="0"/>
      <w:divBdr>
        <w:top w:val="none" w:sz="0" w:space="0" w:color="auto"/>
        <w:left w:val="none" w:sz="0" w:space="0" w:color="auto"/>
        <w:bottom w:val="none" w:sz="0" w:space="0" w:color="auto"/>
        <w:right w:val="none" w:sz="0" w:space="0" w:color="auto"/>
      </w:divBdr>
      <w:divsChild>
        <w:div w:id="404495895">
          <w:marLeft w:val="0"/>
          <w:marRight w:val="0"/>
          <w:marTop w:val="0"/>
          <w:marBottom w:val="0"/>
          <w:divBdr>
            <w:top w:val="none" w:sz="0" w:space="0" w:color="auto"/>
            <w:left w:val="none" w:sz="0" w:space="0" w:color="auto"/>
            <w:bottom w:val="none" w:sz="0" w:space="0" w:color="auto"/>
            <w:right w:val="none" w:sz="0" w:space="0" w:color="auto"/>
          </w:divBdr>
          <w:divsChild>
            <w:div w:id="1265455434">
              <w:marLeft w:val="0"/>
              <w:marRight w:val="0"/>
              <w:marTop w:val="0"/>
              <w:marBottom w:val="0"/>
              <w:divBdr>
                <w:top w:val="none" w:sz="0" w:space="0" w:color="auto"/>
                <w:left w:val="none" w:sz="0" w:space="0" w:color="auto"/>
                <w:bottom w:val="none" w:sz="0" w:space="0" w:color="auto"/>
                <w:right w:val="none" w:sz="0" w:space="0" w:color="auto"/>
              </w:divBdr>
              <w:divsChild>
                <w:div w:id="123041365">
                  <w:marLeft w:val="0"/>
                  <w:marRight w:val="0"/>
                  <w:marTop w:val="0"/>
                  <w:marBottom w:val="0"/>
                  <w:divBdr>
                    <w:top w:val="none" w:sz="0" w:space="0" w:color="auto"/>
                    <w:left w:val="none" w:sz="0" w:space="0" w:color="auto"/>
                    <w:bottom w:val="none" w:sz="0" w:space="0" w:color="auto"/>
                    <w:right w:val="none" w:sz="0" w:space="0" w:color="auto"/>
                  </w:divBdr>
                  <w:divsChild>
                    <w:div w:id="374738922">
                      <w:marLeft w:val="0"/>
                      <w:marRight w:val="0"/>
                      <w:marTop w:val="0"/>
                      <w:marBottom w:val="0"/>
                      <w:divBdr>
                        <w:top w:val="none" w:sz="0" w:space="0" w:color="auto"/>
                        <w:left w:val="none" w:sz="0" w:space="0" w:color="auto"/>
                        <w:bottom w:val="none" w:sz="0" w:space="0" w:color="auto"/>
                        <w:right w:val="none" w:sz="0" w:space="0" w:color="auto"/>
                      </w:divBdr>
                      <w:divsChild>
                        <w:div w:id="793598219">
                          <w:marLeft w:val="75"/>
                          <w:marRight w:val="75"/>
                          <w:marTop w:val="150"/>
                          <w:marBottom w:val="150"/>
                          <w:divBdr>
                            <w:top w:val="none" w:sz="0" w:space="0" w:color="auto"/>
                            <w:left w:val="none" w:sz="0" w:space="0" w:color="auto"/>
                            <w:bottom w:val="single" w:sz="6" w:space="0" w:color="9DC8D9"/>
                            <w:right w:val="none" w:sz="0" w:space="0" w:color="auto"/>
                          </w:divBdr>
                          <w:divsChild>
                            <w:div w:id="755974440">
                              <w:marLeft w:val="0"/>
                              <w:marRight w:val="0"/>
                              <w:marTop w:val="0"/>
                              <w:marBottom w:val="0"/>
                              <w:divBdr>
                                <w:top w:val="none" w:sz="0" w:space="0" w:color="auto"/>
                                <w:left w:val="single" w:sz="6" w:space="0" w:color="9DC8D9"/>
                                <w:bottom w:val="none" w:sz="0" w:space="0" w:color="auto"/>
                                <w:right w:val="single" w:sz="6" w:space="0" w:color="9DC8D9"/>
                              </w:divBdr>
                              <w:divsChild>
                                <w:div w:id="867376641">
                                  <w:marLeft w:val="0"/>
                                  <w:marRight w:val="0"/>
                                  <w:marTop w:val="0"/>
                                  <w:marBottom w:val="0"/>
                                  <w:divBdr>
                                    <w:top w:val="none" w:sz="0" w:space="0" w:color="auto"/>
                                    <w:left w:val="none" w:sz="0" w:space="0" w:color="auto"/>
                                    <w:bottom w:val="none" w:sz="0" w:space="0" w:color="auto"/>
                                    <w:right w:val="none" w:sz="0" w:space="0" w:color="auto"/>
                                  </w:divBdr>
                                  <w:divsChild>
                                    <w:div w:id="781610490">
                                      <w:marLeft w:val="0"/>
                                      <w:marRight w:val="0"/>
                                      <w:marTop w:val="0"/>
                                      <w:marBottom w:val="0"/>
                                      <w:divBdr>
                                        <w:top w:val="none" w:sz="0" w:space="0" w:color="auto"/>
                                        <w:left w:val="none" w:sz="0" w:space="0" w:color="auto"/>
                                        <w:bottom w:val="none" w:sz="0" w:space="0" w:color="auto"/>
                                        <w:right w:val="none" w:sz="0" w:space="0" w:color="auto"/>
                                      </w:divBdr>
                                      <w:divsChild>
                                        <w:div w:id="1097604950">
                                          <w:marLeft w:val="0"/>
                                          <w:marRight w:val="0"/>
                                          <w:marTop w:val="0"/>
                                          <w:marBottom w:val="0"/>
                                          <w:divBdr>
                                            <w:top w:val="none" w:sz="0" w:space="0" w:color="auto"/>
                                            <w:left w:val="none" w:sz="0" w:space="0" w:color="auto"/>
                                            <w:bottom w:val="none" w:sz="0" w:space="0" w:color="auto"/>
                                            <w:right w:val="none" w:sz="0" w:space="0" w:color="auto"/>
                                          </w:divBdr>
                                          <w:divsChild>
                                            <w:div w:id="857698253">
                                              <w:marLeft w:val="0"/>
                                              <w:marRight w:val="0"/>
                                              <w:marTop w:val="0"/>
                                              <w:marBottom w:val="0"/>
                                              <w:divBdr>
                                                <w:top w:val="none" w:sz="0" w:space="0" w:color="auto"/>
                                                <w:left w:val="none" w:sz="0" w:space="0" w:color="auto"/>
                                                <w:bottom w:val="none" w:sz="0" w:space="0" w:color="auto"/>
                                                <w:right w:val="none" w:sz="0" w:space="0" w:color="auto"/>
                                              </w:divBdr>
                                              <w:divsChild>
                                                <w:div w:id="1096946804">
                                                  <w:marLeft w:val="0"/>
                                                  <w:marRight w:val="0"/>
                                                  <w:marTop w:val="0"/>
                                                  <w:marBottom w:val="0"/>
                                                  <w:divBdr>
                                                    <w:top w:val="none" w:sz="0" w:space="0" w:color="auto"/>
                                                    <w:left w:val="none" w:sz="0" w:space="0" w:color="auto"/>
                                                    <w:bottom w:val="none" w:sz="0" w:space="0" w:color="auto"/>
                                                    <w:right w:val="none" w:sz="0" w:space="0" w:color="auto"/>
                                                  </w:divBdr>
                                                  <w:divsChild>
                                                    <w:div w:id="147286622">
                                                      <w:marLeft w:val="0"/>
                                                      <w:marRight w:val="0"/>
                                                      <w:marTop w:val="0"/>
                                                      <w:marBottom w:val="345"/>
                                                      <w:divBdr>
                                                        <w:top w:val="none" w:sz="0" w:space="0" w:color="auto"/>
                                                        <w:left w:val="none" w:sz="0" w:space="0" w:color="auto"/>
                                                        <w:bottom w:val="none" w:sz="0" w:space="0" w:color="auto"/>
                                                        <w:right w:val="none" w:sz="0" w:space="0" w:color="auto"/>
                                                      </w:divBdr>
                                                      <w:divsChild>
                                                        <w:div w:id="122279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80864293">
      <w:bodyDiv w:val="1"/>
      <w:marLeft w:val="0"/>
      <w:marRight w:val="0"/>
      <w:marTop w:val="0"/>
      <w:marBottom w:val="0"/>
      <w:divBdr>
        <w:top w:val="none" w:sz="0" w:space="0" w:color="auto"/>
        <w:left w:val="none" w:sz="0" w:space="0" w:color="auto"/>
        <w:bottom w:val="none" w:sz="0" w:space="0" w:color="auto"/>
        <w:right w:val="none" w:sz="0" w:space="0" w:color="auto"/>
      </w:divBdr>
      <w:divsChild>
        <w:div w:id="657804399">
          <w:marLeft w:val="0"/>
          <w:marRight w:val="0"/>
          <w:marTop w:val="100"/>
          <w:marBottom w:val="100"/>
          <w:divBdr>
            <w:top w:val="none" w:sz="0" w:space="0" w:color="auto"/>
            <w:left w:val="none" w:sz="0" w:space="0" w:color="auto"/>
            <w:bottom w:val="none" w:sz="0" w:space="0" w:color="auto"/>
            <w:right w:val="none" w:sz="0" w:space="0" w:color="auto"/>
          </w:divBdr>
          <w:divsChild>
            <w:div w:id="1222597930">
              <w:marLeft w:val="0"/>
              <w:marRight w:val="0"/>
              <w:marTop w:val="0"/>
              <w:marBottom w:val="0"/>
              <w:divBdr>
                <w:top w:val="single" w:sz="12" w:space="0" w:color="4273B3"/>
                <w:left w:val="none" w:sz="0" w:space="0" w:color="auto"/>
                <w:bottom w:val="single" w:sz="6" w:space="0" w:color="DBDBDB"/>
                <w:right w:val="none" w:sz="0" w:space="0" w:color="auto"/>
              </w:divBdr>
              <w:divsChild>
                <w:div w:id="22439385">
                  <w:marLeft w:val="0"/>
                  <w:marRight w:val="0"/>
                  <w:marTop w:val="0"/>
                  <w:marBottom w:val="0"/>
                  <w:divBdr>
                    <w:top w:val="none" w:sz="0" w:space="0" w:color="auto"/>
                    <w:left w:val="none" w:sz="0" w:space="0" w:color="auto"/>
                    <w:bottom w:val="none" w:sz="0" w:space="0" w:color="auto"/>
                    <w:right w:val="none" w:sz="0" w:space="0" w:color="auto"/>
                  </w:divBdr>
                </w:div>
                <w:div w:id="1239095678">
                  <w:marLeft w:val="0"/>
                  <w:marRight w:val="0"/>
                  <w:marTop w:val="0"/>
                  <w:marBottom w:val="0"/>
                  <w:divBdr>
                    <w:top w:val="none" w:sz="0" w:space="0" w:color="auto"/>
                    <w:left w:val="none" w:sz="0" w:space="0" w:color="auto"/>
                    <w:bottom w:val="none" w:sz="0" w:space="0" w:color="auto"/>
                    <w:right w:val="none" w:sz="0" w:space="0" w:color="auto"/>
                  </w:divBdr>
                </w:div>
                <w:div w:id="199846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391019">
      <w:bodyDiv w:val="1"/>
      <w:marLeft w:val="0"/>
      <w:marRight w:val="0"/>
      <w:marTop w:val="0"/>
      <w:marBottom w:val="0"/>
      <w:divBdr>
        <w:top w:val="none" w:sz="0" w:space="0" w:color="auto"/>
        <w:left w:val="none" w:sz="0" w:space="0" w:color="auto"/>
        <w:bottom w:val="none" w:sz="0" w:space="0" w:color="auto"/>
        <w:right w:val="none" w:sz="0" w:space="0" w:color="auto"/>
      </w:divBdr>
    </w:div>
    <w:div w:id="1594584179">
      <w:bodyDiv w:val="1"/>
      <w:marLeft w:val="0"/>
      <w:marRight w:val="0"/>
      <w:marTop w:val="0"/>
      <w:marBottom w:val="0"/>
      <w:divBdr>
        <w:top w:val="none" w:sz="0" w:space="0" w:color="auto"/>
        <w:left w:val="none" w:sz="0" w:space="0" w:color="auto"/>
        <w:bottom w:val="none" w:sz="0" w:space="0" w:color="auto"/>
        <w:right w:val="none" w:sz="0" w:space="0" w:color="auto"/>
      </w:divBdr>
    </w:div>
    <w:div w:id="1596354125">
      <w:bodyDiv w:val="1"/>
      <w:marLeft w:val="0"/>
      <w:marRight w:val="0"/>
      <w:marTop w:val="0"/>
      <w:marBottom w:val="0"/>
      <w:divBdr>
        <w:top w:val="none" w:sz="0" w:space="0" w:color="auto"/>
        <w:left w:val="none" w:sz="0" w:space="0" w:color="auto"/>
        <w:bottom w:val="none" w:sz="0" w:space="0" w:color="auto"/>
        <w:right w:val="none" w:sz="0" w:space="0" w:color="auto"/>
      </w:divBdr>
    </w:div>
    <w:div w:id="1602835121">
      <w:bodyDiv w:val="1"/>
      <w:marLeft w:val="0"/>
      <w:marRight w:val="0"/>
      <w:marTop w:val="0"/>
      <w:marBottom w:val="0"/>
      <w:divBdr>
        <w:top w:val="none" w:sz="0" w:space="0" w:color="auto"/>
        <w:left w:val="none" w:sz="0" w:space="0" w:color="auto"/>
        <w:bottom w:val="none" w:sz="0" w:space="0" w:color="auto"/>
        <w:right w:val="none" w:sz="0" w:space="0" w:color="auto"/>
      </w:divBdr>
    </w:div>
    <w:div w:id="1616255983">
      <w:bodyDiv w:val="1"/>
      <w:marLeft w:val="0"/>
      <w:marRight w:val="0"/>
      <w:marTop w:val="0"/>
      <w:marBottom w:val="0"/>
      <w:divBdr>
        <w:top w:val="none" w:sz="0" w:space="0" w:color="auto"/>
        <w:left w:val="none" w:sz="0" w:space="0" w:color="auto"/>
        <w:bottom w:val="none" w:sz="0" w:space="0" w:color="auto"/>
        <w:right w:val="none" w:sz="0" w:space="0" w:color="auto"/>
      </w:divBdr>
    </w:div>
    <w:div w:id="1619681660">
      <w:bodyDiv w:val="1"/>
      <w:marLeft w:val="0"/>
      <w:marRight w:val="0"/>
      <w:marTop w:val="0"/>
      <w:marBottom w:val="0"/>
      <w:divBdr>
        <w:top w:val="none" w:sz="0" w:space="0" w:color="auto"/>
        <w:left w:val="none" w:sz="0" w:space="0" w:color="auto"/>
        <w:bottom w:val="none" w:sz="0" w:space="0" w:color="auto"/>
        <w:right w:val="none" w:sz="0" w:space="0" w:color="auto"/>
      </w:divBdr>
    </w:div>
    <w:div w:id="1634478861">
      <w:bodyDiv w:val="1"/>
      <w:marLeft w:val="0"/>
      <w:marRight w:val="0"/>
      <w:marTop w:val="0"/>
      <w:marBottom w:val="0"/>
      <w:divBdr>
        <w:top w:val="none" w:sz="0" w:space="0" w:color="auto"/>
        <w:left w:val="none" w:sz="0" w:space="0" w:color="auto"/>
        <w:bottom w:val="none" w:sz="0" w:space="0" w:color="auto"/>
        <w:right w:val="none" w:sz="0" w:space="0" w:color="auto"/>
      </w:divBdr>
      <w:divsChild>
        <w:div w:id="875507164">
          <w:marLeft w:val="0"/>
          <w:marRight w:val="0"/>
          <w:marTop w:val="0"/>
          <w:marBottom w:val="0"/>
          <w:divBdr>
            <w:top w:val="none" w:sz="0" w:space="0" w:color="auto"/>
            <w:left w:val="none" w:sz="0" w:space="0" w:color="auto"/>
            <w:bottom w:val="none" w:sz="0" w:space="0" w:color="auto"/>
            <w:right w:val="none" w:sz="0" w:space="0" w:color="auto"/>
          </w:divBdr>
          <w:divsChild>
            <w:div w:id="1209948141">
              <w:marLeft w:val="0"/>
              <w:marRight w:val="0"/>
              <w:marTop w:val="0"/>
              <w:marBottom w:val="0"/>
              <w:divBdr>
                <w:top w:val="single" w:sz="6" w:space="7" w:color="DDDDDD"/>
                <w:left w:val="single" w:sz="6" w:space="7" w:color="DDDDDD"/>
                <w:bottom w:val="single" w:sz="6" w:space="7" w:color="DDDDDD"/>
                <w:right w:val="single" w:sz="6" w:space="7" w:color="DDDDDD"/>
              </w:divBdr>
              <w:divsChild>
                <w:div w:id="1579318239">
                  <w:marLeft w:val="0"/>
                  <w:marRight w:val="0"/>
                  <w:marTop w:val="0"/>
                  <w:marBottom w:val="0"/>
                  <w:divBdr>
                    <w:top w:val="single" w:sz="6" w:space="5" w:color="DDDDDD"/>
                    <w:left w:val="single" w:sz="6" w:space="5" w:color="DDDDDD"/>
                    <w:bottom w:val="single" w:sz="6" w:space="5" w:color="DDDDDD"/>
                    <w:right w:val="single" w:sz="6" w:space="5" w:color="DDDDDD"/>
                  </w:divBdr>
                  <w:divsChild>
                    <w:div w:id="1370258670">
                      <w:marLeft w:val="0"/>
                      <w:marRight w:val="0"/>
                      <w:marTop w:val="0"/>
                      <w:marBottom w:val="0"/>
                      <w:divBdr>
                        <w:top w:val="none" w:sz="0" w:space="0" w:color="auto"/>
                        <w:left w:val="none" w:sz="0" w:space="0" w:color="auto"/>
                        <w:bottom w:val="none" w:sz="0" w:space="0" w:color="auto"/>
                        <w:right w:val="none" w:sz="0" w:space="0" w:color="auto"/>
                      </w:divBdr>
                      <w:divsChild>
                        <w:div w:id="868644484">
                          <w:marLeft w:val="300"/>
                          <w:marRight w:val="300"/>
                          <w:marTop w:val="300"/>
                          <w:marBottom w:val="300"/>
                          <w:divBdr>
                            <w:top w:val="none" w:sz="0" w:space="0" w:color="auto"/>
                            <w:left w:val="none" w:sz="0" w:space="0" w:color="auto"/>
                            <w:bottom w:val="none" w:sz="0" w:space="0" w:color="auto"/>
                            <w:right w:val="none" w:sz="0" w:space="0" w:color="auto"/>
                          </w:divBdr>
                          <w:divsChild>
                            <w:div w:id="69843737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4672447">
      <w:bodyDiv w:val="1"/>
      <w:marLeft w:val="0"/>
      <w:marRight w:val="0"/>
      <w:marTop w:val="0"/>
      <w:marBottom w:val="0"/>
      <w:divBdr>
        <w:top w:val="none" w:sz="0" w:space="0" w:color="auto"/>
        <w:left w:val="none" w:sz="0" w:space="0" w:color="auto"/>
        <w:bottom w:val="none" w:sz="0" w:space="0" w:color="auto"/>
        <w:right w:val="none" w:sz="0" w:space="0" w:color="auto"/>
      </w:divBdr>
    </w:div>
    <w:div w:id="1648239667">
      <w:bodyDiv w:val="1"/>
      <w:marLeft w:val="0"/>
      <w:marRight w:val="0"/>
      <w:marTop w:val="0"/>
      <w:marBottom w:val="0"/>
      <w:divBdr>
        <w:top w:val="none" w:sz="0" w:space="0" w:color="auto"/>
        <w:left w:val="none" w:sz="0" w:space="0" w:color="auto"/>
        <w:bottom w:val="none" w:sz="0" w:space="0" w:color="auto"/>
        <w:right w:val="none" w:sz="0" w:space="0" w:color="auto"/>
      </w:divBdr>
    </w:div>
    <w:div w:id="1648244957">
      <w:bodyDiv w:val="1"/>
      <w:marLeft w:val="0"/>
      <w:marRight w:val="0"/>
      <w:marTop w:val="0"/>
      <w:marBottom w:val="0"/>
      <w:divBdr>
        <w:top w:val="none" w:sz="0" w:space="0" w:color="auto"/>
        <w:left w:val="none" w:sz="0" w:space="0" w:color="auto"/>
        <w:bottom w:val="none" w:sz="0" w:space="0" w:color="auto"/>
        <w:right w:val="none" w:sz="0" w:space="0" w:color="auto"/>
      </w:divBdr>
    </w:div>
    <w:div w:id="1701130672">
      <w:bodyDiv w:val="1"/>
      <w:marLeft w:val="0"/>
      <w:marRight w:val="0"/>
      <w:marTop w:val="0"/>
      <w:marBottom w:val="0"/>
      <w:divBdr>
        <w:top w:val="none" w:sz="0" w:space="0" w:color="auto"/>
        <w:left w:val="none" w:sz="0" w:space="0" w:color="auto"/>
        <w:bottom w:val="none" w:sz="0" w:space="0" w:color="auto"/>
        <w:right w:val="none" w:sz="0" w:space="0" w:color="auto"/>
      </w:divBdr>
    </w:div>
    <w:div w:id="1706321550">
      <w:bodyDiv w:val="1"/>
      <w:marLeft w:val="0"/>
      <w:marRight w:val="0"/>
      <w:marTop w:val="0"/>
      <w:marBottom w:val="0"/>
      <w:divBdr>
        <w:top w:val="none" w:sz="0" w:space="0" w:color="auto"/>
        <w:left w:val="none" w:sz="0" w:space="0" w:color="auto"/>
        <w:bottom w:val="none" w:sz="0" w:space="0" w:color="auto"/>
        <w:right w:val="none" w:sz="0" w:space="0" w:color="auto"/>
      </w:divBdr>
      <w:divsChild>
        <w:div w:id="86488">
          <w:marLeft w:val="0"/>
          <w:marRight w:val="0"/>
          <w:marTop w:val="0"/>
          <w:marBottom w:val="0"/>
          <w:divBdr>
            <w:top w:val="none" w:sz="0" w:space="0" w:color="auto"/>
            <w:left w:val="none" w:sz="0" w:space="0" w:color="auto"/>
            <w:bottom w:val="none" w:sz="0" w:space="0" w:color="auto"/>
            <w:right w:val="none" w:sz="0" w:space="0" w:color="auto"/>
          </w:divBdr>
          <w:divsChild>
            <w:div w:id="891774159">
              <w:marLeft w:val="0"/>
              <w:marRight w:val="0"/>
              <w:marTop w:val="0"/>
              <w:marBottom w:val="0"/>
              <w:divBdr>
                <w:top w:val="single" w:sz="6" w:space="7" w:color="DDDDDD"/>
                <w:left w:val="single" w:sz="6" w:space="7" w:color="DDDDDD"/>
                <w:bottom w:val="single" w:sz="6" w:space="7" w:color="DDDDDD"/>
                <w:right w:val="single" w:sz="6" w:space="7" w:color="DDDDDD"/>
              </w:divBdr>
              <w:divsChild>
                <w:div w:id="1447887790">
                  <w:marLeft w:val="0"/>
                  <w:marRight w:val="0"/>
                  <w:marTop w:val="0"/>
                  <w:marBottom w:val="0"/>
                  <w:divBdr>
                    <w:top w:val="single" w:sz="6" w:space="5" w:color="DDDDDD"/>
                    <w:left w:val="single" w:sz="6" w:space="5" w:color="DDDDDD"/>
                    <w:bottom w:val="single" w:sz="6" w:space="5" w:color="DDDDDD"/>
                    <w:right w:val="single" w:sz="6" w:space="5" w:color="DDDDDD"/>
                  </w:divBdr>
                  <w:divsChild>
                    <w:div w:id="1081834744">
                      <w:marLeft w:val="0"/>
                      <w:marRight w:val="0"/>
                      <w:marTop w:val="0"/>
                      <w:marBottom w:val="0"/>
                      <w:divBdr>
                        <w:top w:val="none" w:sz="0" w:space="0" w:color="auto"/>
                        <w:left w:val="none" w:sz="0" w:space="0" w:color="auto"/>
                        <w:bottom w:val="none" w:sz="0" w:space="0" w:color="auto"/>
                        <w:right w:val="none" w:sz="0" w:space="0" w:color="auto"/>
                      </w:divBdr>
                      <w:divsChild>
                        <w:div w:id="615329520">
                          <w:marLeft w:val="300"/>
                          <w:marRight w:val="300"/>
                          <w:marTop w:val="300"/>
                          <w:marBottom w:val="300"/>
                          <w:divBdr>
                            <w:top w:val="none" w:sz="0" w:space="0" w:color="auto"/>
                            <w:left w:val="none" w:sz="0" w:space="0" w:color="auto"/>
                            <w:bottom w:val="none" w:sz="0" w:space="0" w:color="auto"/>
                            <w:right w:val="none" w:sz="0" w:space="0" w:color="auto"/>
                          </w:divBdr>
                          <w:divsChild>
                            <w:div w:id="101465357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781882">
      <w:bodyDiv w:val="1"/>
      <w:marLeft w:val="0"/>
      <w:marRight w:val="0"/>
      <w:marTop w:val="0"/>
      <w:marBottom w:val="0"/>
      <w:divBdr>
        <w:top w:val="none" w:sz="0" w:space="0" w:color="auto"/>
        <w:left w:val="none" w:sz="0" w:space="0" w:color="auto"/>
        <w:bottom w:val="none" w:sz="0" w:space="0" w:color="auto"/>
        <w:right w:val="none" w:sz="0" w:space="0" w:color="auto"/>
      </w:divBdr>
    </w:div>
    <w:div w:id="1738749681">
      <w:bodyDiv w:val="1"/>
      <w:marLeft w:val="0"/>
      <w:marRight w:val="0"/>
      <w:marTop w:val="0"/>
      <w:marBottom w:val="0"/>
      <w:divBdr>
        <w:top w:val="none" w:sz="0" w:space="0" w:color="auto"/>
        <w:left w:val="none" w:sz="0" w:space="0" w:color="auto"/>
        <w:bottom w:val="none" w:sz="0" w:space="0" w:color="auto"/>
        <w:right w:val="none" w:sz="0" w:space="0" w:color="auto"/>
      </w:divBdr>
    </w:div>
    <w:div w:id="1744134211">
      <w:bodyDiv w:val="1"/>
      <w:marLeft w:val="0"/>
      <w:marRight w:val="0"/>
      <w:marTop w:val="0"/>
      <w:marBottom w:val="0"/>
      <w:divBdr>
        <w:top w:val="none" w:sz="0" w:space="0" w:color="auto"/>
        <w:left w:val="none" w:sz="0" w:space="0" w:color="auto"/>
        <w:bottom w:val="none" w:sz="0" w:space="0" w:color="auto"/>
        <w:right w:val="none" w:sz="0" w:space="0" w:color="auto"/>
      </w:divBdr>
      <w:divsChild>
        <w:div w:id="349180198">
          <w:marLeft w:val="0"/>
          <w:marRight w:val="0"/>
          <w:marTop w:val="0"/>
          <w:marBottom w:val="0"/>
          <w:divBdr>
            <w:top w:val="none" w:sz="0" w:space="0" w:color="auto"/>
            <w:left w:val="none" w:sz="0" w:space="0" w:color="auto"/>
            <w:bottom w:val="none" w:sz="0" w:space="0" w:color="auto"/>
            <w:right w:val="none" w:sz="0" w:space="0" w:color="auto"/>
          </w:divBdr>
          <w:divsChild>
            <w:div w:id="158780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15781">
      <w:bodyDiv w:val="1"/>
      <w:marLeft w:val="0"/>
      <w:marRight w:val="0"/>
      <w:marTop w:val="0"/>
      <w:marBottom w:val="0"/>
      <w:divBdr>
        <w:top w:val="none" w:sz="0" w:space="0" w:color="auto"/>
        <w:left w:val="none" w:sz="0" w:space="0" w:color="auto"/>
        <w:bottom w:val="none" w:sz="0" w:space="0" w:color="auto"/>
        <w:right w:val="none" w:sz="0" w:space="0" w:color="auto"/>
      </w:divBdr>
    </w:div>
    <w:div w:id="1771389612">
      <w:bodyDiv w:val="1"/>
      <w:marLeft w:val="0"/>
      <w:marRight w:val="0"/>
      <w:marTop w:val="0"/>
      <w:marBottom w:val="0"/>
      <w:divBdr>
        <w:top w:val="none" w:sz="0" w:space="0" w:color="auto"/>
        <w:left w:val="none" w:sz="0" w:space="0" w:color="auto"/>
        <w:bottom w:val="none" w:sz="0" w:space="0" w:color="auto"/>
        <w:right w:val="none" w:sz="0" w:space="0" w:color="auto"/>
      </w:divBdr>
    </w:div>
    <w:div w:id="1776485111">
      <w:bodyDiv w:val="1"/>
      <w:marLeft w:val="0"/>
      <w:marRight w:val="0"/>
      <w:marTop w:val="0"/>
      <w:marBottom w:val="0"/>
      <w:divBdr>
        <w:top w:val="none" w:sz="0" w:space="0" w:color="auto"/>
        <w:left w:val="none" w:sz="0" w:space="0" w:color="auto"/>
        <w:bottom w:val="none" w:sz="0" w:space="0" w:color="auto"/>
        <w:right w:val="none" w:sz="0" w:space="0" w:color="auto"/>
      </w:divBdr>
      <w:divsChild>
        <w:div w:id="1833908117">
          <w:marLeft w:val="0"/>
          <w:marRight w:val="0"/>
          <w:marTop w:val="100"/>
          <w:marBottom w:val="100"/>
          <w:divBdr>
            <w:top w:val="none" w:sz="0" w:space="0" w:color="auto"/>
            <w:left w:val="none" w:sz="0" w:space="0" w:color="auto"/>
            <w:bottom w:val="none" w:sz="0" w:space="0" w:color="auto"/>
            <w:right w:val="none" w:sz="0" w:space="0" w:color="auto"/>
          </w:divBdr>
          <w:divsChild>
            <w:div w:id="706872383">
              <w:marLeft w:val="0"/>
              <w:marRight w:val="0"/>
              <w:marTop w:val="0"/>
              <w:marBottom w:val="0"/>
              <w:divBdr>
                <w:top w:val="single" w:sz="12" w:space="0" w:color="4273B3"/>
                <w:left w:val="none" w:sz="0" w:space="0" w:color="auto"/>
                <w:bottom w:val="single" w:sz="6" w:space="0" w:color="DBDBDB"/>
                <w:right w:val="none" w:sz="0" w:space="0" w:color="auto"/>
              </w:divBdr>
              <w:divsChild>
                <w:div w:id="144896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87309">
      <w:bodyDiv w:val="1"/>
      <w:marLeft w:val="0"/>
      <w:marRight w:val="0"/>
      <w:marTop w:val="0"/>
      <w:marBottom w:val="0"/>
      <w:divBdr>
        <w:top w:val="none" w:sz="0" w:space="0" w:color="auto"/>
        <w:left w:val="none" w:sz="0" w:space="0" w:color="auto"/>
        <w:bottom w:val="none" w:sz="0" w:space="0" w:color="auto"/>
        <w:right w:val="none" w:sz="0" w:space="0" w:color="auto"/>
      </w:divBdr>
    </w:div>
    <w:div w:id="1784417593">
      <w:bodyDiv w:val="1"/>
      <w:marLeft w:val="0"/>
      <w:marRight w:val="0"/>
      <w:marTop w:val="0"/>
      <w:marBottom w:val="0"/>
      <w:divBdr>
        <w:top w:val="none" w:sz="0" w:space="0" w:color="auto"/>
        <w:left w:val="none" w:sz="0" w:space="0" w:color="auto"/>
        <w:bottom w:val="none" w:sz="0" w:space="0" w:color="auto"/>
        <w:right w:val="none" w:sz="0" w:space="0" w:color="auto"/>
      </w:divBdr>
    </w:div>
    <w:div w:id="1785034934">
      <w:bodyDiv w:val="1"/>
      <w:marLeft w:val="0"/>
      <w:marRight w:val="0"/>
      <w:marTop w:val="0"/>
      <w:marBottom w:val="0"/>
      <w:divBdr>
        <w:top w:val="none" w:sz="0" w:space="0" w:color="auto"/>
        <w:left w:val="none" w:sz="0" w:space="0" w:color="auto"/>
        <w:bottom w:val="none" w:sz="0" w:space="0" w:color="auto"/>
        <w:right w:val="none" w:sz="0" w:space="0" w:color="auto"/>
      </w:divBdr>
    </w:div>
    <w:div w:id="1822307984">
      <w:bodyDiv w:val="1"/>
      <w:marLeft w:val="0"/>
      <w:marRight w:val="0"/>
      <w:marTop w:val="0"/>
      <w:marBottom w:val="0"/>
      <w:divBdr>
        <w:top w:val="none" w:sz="0" w:space="0" w:color="auto"/>
        <w:left w:val="none" w:sz="0" w:space="0" w:color="auto"/>
        <w:bottom w:val="none" w:sz="0" w:space="0" w:color="auto"/>
        <w:right w:val="none" w:sz="0" w:space="0" w:color="auto"/>
      </w:divBdr>
      <w:divsChild>
        <w:div w:id="1183281099">
          <w:marLeft w:val="0"/>
          <w:marRight w:val="0"/>
          <w:marTop w:val="0"/>
          <w:marBottom w:val="0"/>
          <w:divBdr>
            <w:top w:val="none" w:sz="0" w:space="0" w:color="auto"/>
            <w:left w:val="none" w:sz="0" w:space="0" w:color="auto"/>
            <w:bottom w:val="none" w:sz="0" w:space="0" w:color="auto"/>
            <w:right w:val="none" w:sz="0" w:space="0" w:color="auto"/>
          </w:divBdr>
          <w:divsChild>
            <w:div w:id="845747724">
              <w:marLeft w:val="0"/>
              <w:marRight w:val="0"/>
              <w:marTop w:val="150"/>
              <w:marBottom w:val="150"/>
              <w:divBdr>
                <w:top w:val="none" w:sz="0" w:space="0" w:color="auto"/>
                <w:left w:val="none" w:sz="0" w:space="0" w:color="auto"/>
                <w:bottom w:val="none" w:sz="0" w:space="0" w:color="auto"/>
                <w:right w:val="none" w:sz="0" w:space="0" w:color="auto"/>
              </w:divBdr>
              <w:divsChild>
                <w:div w:id="429199172">
                  <w:marLeft w:val="-3150"/>
                  <w:marRight w:val="0"/>
                  <w:marTop w:val="0"/>
                  <w:marBottom w:val="0"/>
                  <w:divBdr>
                    <w:top w:val="none" w:sz="0" w:space="0" w:color="auto"/>
                    <w:left w:val="none" w:sz="0" w:space="0" w:color="auto"/>
                    <w:bottom w:val="none" w:sz="0" w:space="0" w:color="auto"/>
                    <w:right w:val="none" w:sz="0" w:space="0" w:color="auto"/>
                  </w:divBdr>
                  <w:divsChild>
                    <w:div w:id="61761667">
                      <w:marLeft w:val="3150"/>
                      <w:marRight w:val="0"/>
                      <w:marTop w:val="0"/>
                      <w:marBottom w:val="0"/>
                      <w:divBdr>
                        <w:top w:val="single" w:sz="6" w:space="1" w:color="000000"/>
                        <w:left w:val="single" w:sz="6" w:space="1" w:color="000000"/>
                        <w:bottom w:val="single" w:sz="6" w:space="1" w:color="000000"/>
                        <w:right w:val="single" w:sz="6" w:space="1" w:color="000000"/>
                      </w:divBdr>
                      <w:divsChild>
                        <w:div w:id="2050061490">
                          <w:marLeft w:val="300"/>
                          <w:marRight w:val="300"/>
                          <w:marTop w:val="300"/>
                          <w:marBottom w:val="300"/>
                          <w:divBdr>
                            <w:top w:val="none" w:sz="0" w:space="0" w:color="auto"/>
                            <w:left w:val="none" w:sz="0" w:space="0" w:color="auto"/>
                            <w:bottom w:val="none" w:sz="0" w:space="0" w:color="auto"/>
                            <w:right w:val="none" w:sz="0" w:space="0" w:color="auto"/>
                          </w:divBdr>
                          <w:divsChild>
                            <w:div w:id="193779125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441176">
      <w:bodyDiv w:val="1"/>
      <w:marLeft w:val="0"/>
      <w:marRight w:val="0"/>
      <w:marTop w:val="0"/>
      <w:marBottom w:val="0"/>
      <w:divBdr>
        <w:top w:val="none" w:sz="0" w:space="0" w:color="auto"/>
        <w:left w:val="none" w:sz="0" w:space="0" w:color="auto"/>
        <w:bottom w:val="none" w:sz="0" w:space="0" w:color="auto"/>
        <w:right w:val="none" w:sz="0" w:space="0" w:color="auto"/>
      </w:divBdr>
      <w:divsChild>
        <w:div w:id="1830554234">
          <w:marLeft w:val="0"/>
          <w:marRight w:val="0"/>
          <w:marTop w:val="0"/>
          <w:marBottom w:val="0"/>
          <w:divBdr>
            <w:top w:val="none" w:sz="0" w:space="0" w:color="auto"/>
            <w:left w:val="none" w:sz="0" w:space="0" w:color="auto"/>
            <w:bottom w:val="none" w:sz="0" w:space="0" w:color="auto"/>
            <w:right w:val="none" w:sz="0" w:space="0" w:color="auto"/>
          </w:divBdr>
          <w:divsChild>
            <w:div w:id="1273972881">
              <w:marLeft w:val="0"/>
              <w:marRight w:val="0"/>
              <w:marTop w:val="0"/>
              <w:marBottom w:val="0"/>
              <w:divBdr>
                <w:top w:val="none" w:sz="0" w:space="0" w:color="auto"/>
                <w:left w:val="none" w:sz="0" w:space="0" w:color="auto"/>
                <w:bottom w:val="none" w:sz="0" w:space="0" w:color="auto"/>
                <w:right w:val="none" w:sz="0" w:space="0" w:color="auto"/>
              </w:divBdr>
              <w:divsChild>
                <w:div w:id="1281113368">
                  <w:marLeft w:val="0"/>
                  <w:marRight w:val="0"/>
                  <w:marTop w:val="0"/>
                  <w:marBottom w:val="0"/>
                  <w:divBdr>
                    <w:top w:val="none" w:sz="0" w:space="0" w:color="auto"/>
                    <w:left w:val="none" w:sz="0" w:space="0" w:color="auto"/>
                    <w:bottom w:val="none" w:sz="0" w:space="0" w:color="auto"/>
                    <w:right w:val="none" w:sz="0" w:space="0" w:color="auto"/>
                  </w:divBdr>
                  <w:divsChild>
                    <w:div w:id="572542440">
                      <w:marLeft w:val="0"/>
                      <w:marRight w:val="0"/>
                      <w:marTop w:val="0"/>
                      <w:marBottom w:val="0"/>
                      <w:divBdr>
                        <w:top w:val="none" w:sz="0" w:space="0" w:color="auto"/>
                        <w:left w:val="none" w:sz="0" w:space="0" w:color="auto"/>
                        <w:bottom w:val="none" w:sz="0" w:space="0" w:color="auto"/>
                        <w:right w:val="none" w:sz="0" w:space="0" w:color="auto"/>
                      </w:divBdr>
                      <w:divsChild>
                        <w:div w:id="1422412302">
                          <w:marLeft w:val="75"/>
                          <w:marRight w:val="75"/>
                          <w:marTop w:val="150"/>
                          <w:marBottom w:val="150"/>
                          <w:divBdr>
                            <w:top w:val="none" w:sz="0" w:space="0" w:color="auto"/>
                            <w:left w:val="none" w:sz="0" w:space="0" w:color="auto"/>
                            <w:bottom w:val="single" w:sz="6" w:space="0" w:color="9DC8D9"/>
                            <w:right w:val="none" w:sz="0" w:space="0" w:color="auto"/>
                          </w:divBdr>
                          <w:divsChild>
                            <w:div w:id="79303146">
                              <w:marLeft w:val="0"/>
                              <w:marRight w:val="0"/>
                              <w:marTop w:val="0"/>
                              <w:marBottom w:val="0"/>
                              <w:divBdr>
                                <w:top w:val="none" w:sz="0" w:space="0" w:color="auto"/>
                                <w:left w:val="single" w:sz="6" w:space="0" w:color="9DC8D9"/>
                                <w:bottom w:val="none" w:sz="0" w:space="0" w:color="auto"/>
                                <w:right w:val="single" w:sz="6" w:space="0" w:color="9DC8D9"/>
                              </w:divBdr>
                              <w:divsChild>
                                <w:div w:id="654527667">
                                  <w:marLeft w:val="0"/>
                                  <w:marRight w:val="0"/>
                                  <w:marTop w:val="0"/>
                                  <w:marBottom w:val="0"/>
                                  <w:divBdr>
                                    <w:top w:val="none" w:sz="0" w:space="0" w:color="auto"/>
                                    <w:left w:val="none" w:sz="0" w:space="0" w:color="auto"/>
                                    <w:bottom w:val="none" w:sz="0" w:space="0" w:color="auto"/>
                                    <w:right w:val="none" w:sz="0" w:space="0" w:color="auto"/>
                                  </w:divBdr>
                                  <w:divsChild>
                                    <w:div w:id="122431675">
                                      <w:marLeft w:val="0"/>
                                      <w:marRight w:val="0"/>
                                      <w:marTop w:val="0"/>
                                      <w:marBottom w:val="0"/>
                                      <w:divBdr>
                                        <w:top w:val="none" w:sz="0" w:space="0" w:color="auto"/>
                                        <w:left w:val="none" w:sz="0" w:space="0" w:color="auto"/>
                                        <w:bottom w:val="none" w:sz="0" w:space="0" w:color="auto"/>
                                        <w:right w:val="none" w:sz="0" w:space="0" w:color="auto"/>
                                      </w:divBdr>
                                      <w:divsChild>
                                        <w:div w:id="63066031">
                                          <w:marLeft w:val="0"/>
                                          <w:marRight w:val="0"/>
                                          <w:marTop w:val="0"/>
                                          <w:marBottom w:val="0"/>
                                          <w:divBdr>
                                            <w:top w:val="none" w:sz="0" w:space="0" w:color="auto"/>
                                            <w:left w:val="none" w:sz="0" w:space="0" w:color="auto"/>
                                            <w:bottom w:val="none" w:sz="0" w:space="0" w:color="auto"/>
                                            <w:right w:val="none" w:sz="0" w:space="0" w:color="auto"/>
                                          </w:divBdr>
                                          <w:divsChild>
                                            <w:div w:id="1869759596">
                                              <w:marLeft w:val="0"/>
                                              <w:marRight w:val="0"/>
                                              <w:marTop w:val="0"/>
                                              <w:marBottom w:val="0"/>
                                              <w:divBdr>
                                                <w:top w:val="none" w:sz="0" w:space="0" w:color="auto"/>
                                                <w:left w:val="none" w:sz="0" w:space="0" w:color="auto"/>
                                                <w:bottom w:val="none" w:sz="0" w:space="0" w:color="auto"/>
                                                <w:right w:val="none" w:sz="0" w:space="0" w:color="auto"/>
                                              </w:divBdr>
                                              <w:divsChild>
                                                <w:div w:id="546183046">
                                                  <w:marLeft w:val="0"/>
                                                  <w:marRight w:val="0"/>
                                                  <w:marTop w:val="0"/>
                                                  <w:marBottom w:val="0"/>
                                                  <w:divBdr>
                                                    <w:top w:val="none" w:sz="0" w:space="0" w:color="auto"/>
                                                    <w:left w:val="none" w:sz="0" w:space="0" w:color="auto"/>
                                                    <w:bottom w:val="none" w:sz="0" w:space="0" w:color="auto"/>
                                                    <w:right w:val="none" w:sz="0" w:space="0" w:color="auto"/>
                                                  </w:divBdr>
                                                  <w:divsChild>
                                                    <w:div w:id="1199318516">
                                                      <w:marLeft w:val="0"/>
                                                      <w:marRight w:val="0"/>
                                                      <w:marTop w:val="0"/>
                                                      <w:marBottom w:val="345"/>
                                                      <w:divBdr>
                                                        <w:top w:val="none" w:sz="0" w:space="0" w:color="auto"/>
                                                        <w:left w:val="none" w:sz="0" w:space="0" w:color="auto"/>
                                                        <w:bottom w:val="none" w:sz="0" w:space="0" w:color="auto"/>
                                                        <w:right w:val="none" w:sz="0" w:space="0" w:color="auto"/>
                                                      </w:divBdr>
                                                      <w:divsChild>
                                                        <w:div w:id="164804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46704840">
      <w:bodyDiv w:val="1"/>
      <w:marLeft w:val="0"/>
      <w:marRight w:val="0"/>
      <w:marTop w:val="0"/>
      <w:marBottom w:val="0"/>
      <w:divBdr>
        <w:top w:val="none" w:sz="0" w:space="0" w:color="auto"/>
        <w:left w:val="none" w:sz="0" w:space="0" w:color="auto"/>
        <w:bottom w:val="none" w:sz="0" w:space="0" w:color="auto"/>
        <w:right w:val="none" w:sz="0" w:space="0" w:color="auto"/>
      </w:divBdr>
    </w:div>
    <w:div w:id="1847599858">
      <w:bodyDiv w:val="1"/>
      <w:marLeft w:val="0"/>
      <w:marRight w:val="0"/>
      <w:marTop w:val="0"/>
      <w:marBottom w:val="0"/>
      <w:divBdr>
        <w:top w:val="none" w:sz="0" w:space="0" w:color="auto"/>
        <w:left w:val="none" w:sz="0" w:space="0" w:color="auto"/>
        <w:bottom w:val="none" w:sz="0" w:space="0" w:color="auto"/>
        <w:right w:val="none" w:sz="0" w:space="0" w:color="auto"/>
      </w:divBdr>
    </w:div>
    <w:div w:id="1858234637">
      <w:bodyDiv w:val="1"/>
      <w:marLeft w:val="45"/>
      <w:marRight w:val="45"/>
      <w:marTop w:val="45"/>
      <w:marBottom w:val="0"/>
      <w:divBdr>
        <w:top w:val="none" w:sz="0" w:space="0" w:color="auto"/>
        <w:left w:val="none" w:sz="0" w:space="0" w:color="auto"/>
        <w:bottom w:val="none" w:sz="0" w:space="0" w:color="auto"/>
        <w:right w:val="none" w:sz="0" w:space="0" w:color="auto"/>
      </w:divBdr>
      <w:divsChild>
        <w:div w:id="1951937416">
          <w:marLeft w:val="0"/>
          <w:marRight w:val="0"/>
          <w:marTop w:val="0"/>
          <w:marBottom w:val="0"/>
          <w:divBdr>
            <w:top w:val="none" w:sz="0" w:space="0" w:color="auto"/>
            <w:left w:val="none" w:sz="0" w:space="0" w:color="auto"/>
            <w:bottom w:val="none" w:sz="0" w:space="0" w:color="auto"/>
            <w:right w:val="none" w:sz="0" w:space="0" w:color="auto"/>
          </w:divBdr>
          <w:divsChild>
            <w:div w:id="33365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30996">
      <w:bodyDiv w:val="1"/>
      <w:marLeft w:val="0"/>
      <w:marRight w:val="0"/>
      <w:marTop w:val="0"/>
      <w:marBottom w:val="0"/>
      <w:divBdr>
        <w:top w:val="none" w:sz="0" w:space="0" w:color="auto"/>
        <w:left w:val="none" w:sz="0" w:space="0" w:color="auto"/>
        <w:bottom w:val="none" w:sz="0" w:space="0" w:color="auto"/>
        <w:right w:val="none" w:sz="0" w:space="0" w:color="auto"/>
      </w:divBdr>
    </w:div>
    <w:div w:id="1872183437">
      <w:bodyDiv w:val="1"/>
      <w:marLeft w:val="0"/>
      <w:marRight w:val="0"/>
      <w:marTop w:val="0"/>
      <w:marBottom w:val="0"/>
      <w:divBdr>
        <w:top w:val="none" w:sz="0" w:space="0" w:color="auto"/>
        <w:left w:val="none" w:sz="0" w:space="0" w:color="auto"/>
        <w:bottom w:val="none" w:sz="0" w:space="0" w:color="auto"/>
        <w:right w:val="none" w:sz="0" w:space="0" w:color="auto"/>
      </w:divBdr>
      <w:divsChild>
        <w:div w:id="271133835">
          <w:marLeft w:val="0"/>
          <w:marRight w:val="0"/>
          <w:marTop w:val="0"/>
          <w:marBottom w:val="0"/>
          <w:divBdr>
            <w:top w:val="none" w:sz="0" w:space="0" w:color="auto"/>
            <w:left w:val="none" w:sz="0" w:space="0" w:color="auto"/>
            <w:bottom w:val="none" w:sz="0" w:space="0" w:color="auto"/>
            <w:right w:val="none" w:sz="0" w:space="0" w:color="auto"/>
          </w:divBdr>
          <w:divsChild>
            <w:div w:id="1554081259">
              <w:marLeft w:val="0"/>
              <w:marRight w:val="0"/>
              <w:marTop w:val="0"/>
              <w:marBottom w:val="0"/>
              <w:divBdr>
                <w:top w:val="none" w:sz="0" w:space="0" w:color="auto"/>
                <w:left w:val="none" w:sz="0" w:space="0" w:color="auto"/>
                <w:bottom w:val="none" w:sz="0" w:space="0" w:color="auto"/>
                <w:right w:val="none" w:sz="0" w:space="0" w:color="auto"/>
              </w:divBdr>
              <w:divsChild>
                <w:div w:id="775104560">
                  <w:marLeft w:val="0"/>
                  <w:marRight w:val="0"/>
                  <w:marTop w:val="0"/>
                  <w:marBottom w:val="0"/>
                  <w:divBdr>
                    <w:top w:val="none" w:sz="0" w:space="0" w:color="auto"/>
                    <w:left w:val="none" w:sz="0" w:space="0" w:color="auto"/>
                    <w:bottom w:val="none" w:sz="0" w:space="0" w:color="auto"/>
                    <w:right w:val="none" w:sz="0" w:space="0" w:color="auto"/>
                  </w:divBdr>
                  <w:divsChild>
                    <w:div w:id="1859197321">
                      <w:marLeft w:val="0"/>
                      <w:marRight w:val="0"/>
                      <w:marTop w:val="0"/>
                      <w:marBottom w:val="0"/>
                      <w:divBdr>
                        <w:top w:val="none" w:sz="0" w:space="0" w:color="auto"/>
                        <w:left w:val="none" w:sz="0" w:space="0" w:color="auto"/>
                        <w:bottom w:val="none" w:sz="0" w:space="0" w:color="auto"/>
                        <w:right w:val="none" w:sz="0" w:space="0" w:color="auto"/>
                      </w:divBdr>
                      <w:divsChild>
                        <w:div w:id="1856230">
                          <w:marLeft w:val="75"/>
                          <w:marRight w:val="75"/>
                          <w:marTop w:val="150"/>
                          <w:marBottom w:val="150"/>
                          <w:divBdr>
                            <w:top w:val="single" w:sz="6" w:space="0" w:color="9FACB7"/>
                            <w:left w:val="single" w:sz="6" w:space="0" w:color="9FACB7"/>
                            <w:bottom w:val="single" w:sz="6" w:space="0" w:color="9FACB7"/>
                            <w:right w:val="single" w:sz="6" w:space="0" w:color="9FACB7"/>
                          </w:divBdr>
                          <w:divsChild>
                            <w:div w:id="1540167705">
                              <w:marLeft w:val="0"/>
                              <w:marRight w:val="0"/>
                              <w:marTop w:val="0"/>
                              <w:marBottom w:val="0"/>
                              <w:divBdr>
                                <w:top w:val="none" w:sz="0" w:space="0" w:color="auto"/>
                                <w:left w:val="none" w:sz="0" w:space="0" w:color="auto"/>
                                <w:bottom w:val="none" w:sz="0" w:space="0" w:color="auto"/>
                                <w:right w:val="none" w:sz="0" w:space="0" w:color="auto"/>
                              </w:divBdr>
                              <w:divsChild>
                                <w:div w:id="971056059">
                                  <w:marLeft w:val="0"/>
                                  <w:marRight w:val="0"/>
                                  <w:marTop w:val="0"/>
                                  <w:marBottom w:val="0"/>
                                  <w:divBdr>
                                    <w:top w:val="none" w:sz="0" w:space="0" w:color="auto"/>
                                    <w:left w:val="none" w:sz="0" w:space="0" w:color="auto"/>
                                    <w:bottom w:val="none" w:sz="0" w:space="0" w:color="auto"/>
                                    <w:right w:val="none" w:sz="0" w:space="0" w:color="auto"/>
                                  </w:divBdr>
                                  <w:divsChild>
                                    <w:div w:id="1770587808">
                                      <w:marLeft w:val="0"/>
                                      <w:marRight w:val="0"/>
                                      <w:marTop w:val="0"/>
                                      <w:marBottom w:val="0"/>
                                      <w:divBdr>
                                        <w:top w:val="none" w:sz="0" w:space="0" w:color="auto"/>
                                        <w:left w:val="none" w:sz="0" w:space="0" w:color="auto"/>
                                        <w:bottom w:val="none" w:sz="0" w:space="0" w:color="auto"/>
                                        <w:right w:val="none" w:sz="0" w:space="0" w:color="auto"/>
                                      </w:divBdr>
                                      <w:divsChild>
                                        <w:div w:id="1246259844">
                                          <w:marLeft w:val="0"/>
                                          <w:marRight w:val="0"/>
                                          <w:marTop w:val="0"/>
                                          <w:marBottom w:val="0"/>
                                          <w:divBdr>
                                            <w:top w:val="none" w:sz="0" w:space="0" w:color="auto"/>
                                            <w:left w:val="none" w:sz="0" w:space="0" w:color="auto"/>
                                            <w:bottom w:val="none" w:sz="0" w:space="0" w:color="auto"/>
                                            <w:right w:val="none" w:sz="0" w:space="0" w:color="auto"/>
                                          </w:divBdr>
                                          <w:divsChild>
                                            <w:div w:id="717974564">
                                              <w:marLeft w:val="0"/>
                                              <w:marRight w:val="0"/>
                                              <w:marTop w:val="0"/>
                                              <w:marBottom w:val="0"/>
                                              <w:divBdr>
                                                <w:top w:val="none" w:sz="0" w:space="0" w:color="auto"/>
                                                <w:left w:val="none" w:sz="0" w:space="0" w:color="auto"/>
                                                <w:bottom w:val="none" w:sz="0" w:space="0" w:color="auto"/>
                                                <w:right w:val="none" w:sz="0" w:space="0" w:color="auto"/>
                                              </w:divBdr>
                                              <w:divsChild>
                                                <w:div w:id="529611931">
                                                  <w:marLeft w:val="0"/>
                                                  <w:marRight w:val="0"/>
                                                  <w:marTop w:val="0"/>
                                                  <w:marBottom w:val="0"/>
                                                  <w:divBdr>
                                                    <w:top w:val="none" w:sz="0" w:space="0" w:color="auto"/>
                                                    <w:left w:val="none" w:sz="0" w:space="0" w:color="auto"/>
                                                    <w:bottom w:val="none" w:sz="0" w:space="0" w:color="auto"/>
                                                    <w:right w:val="none" w:sz="0" w:space="0" w:color="auto"/>
                                                  </w:divBdr>
                                                  <w:divsChild>
                                                    <w:div w:id="1294747410">
                                                      <w:marLeft w:val="0"/>
                                                      <w:marRight w:val="0"/>
                                                      <w:marTop w:val="0"/>
                                                      <w:marBottom w:val="345"/>
                                                      <w:divBdr>
                                                        <w:top w:val="none" w:sz="0" w:space="0" w:color="auto"/>
                                                        <w:left w:val="none" w:sz="0" w:space="0" w:color="auto"/>
                                                        <w:bottom w:val="none" w:sz="0" w:space="0" w:color="auto"/>
                                                        <w:right w:val="none" w:sz="0" w:space="0" w:color="auto"/>
                                                      </w:divBdr>
                                                      <w:divsChild>
                                                        <w:div w:id="143093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74609556">
      <w:bodyDiv w:val="1"/>
      <w:marLeft w:val="0"/>
      <w:marRight w:val="0"/>
      <w:marTop w:val="0"/>
      <w:marBottom w:val="0"/>
      <w:divBdr>
        <w:top w:val="none" w:sz="0" w:space="0" w:color="auto"/>
        <w:left w:val="none" w:sz="0" w:space="0" w:color="auto"/>
        <w:bottom w:val="none" w:sz="0" w:space="0" w:color="auto"/>
        <w:right w:val="none" w:sz="0" w:space="0" w:color="auto"/>
      </w:divBdr>
    </w:div>
    <w:div w:id="1876039647">
      <w:bodyDiv w:val="1"/>
      <w:marLeft w:val="0"/>
      <w:marRight w:val="0"/>
      <w:marTop w:val="0"/>
      <w:marBottom w:val="0"/>
      <w:divBdr>
        <w:top w:val="none" w:sz="0" w:space="0" w:color="auto"/>
        <w:left w:val="none" w:sz="0" w:space="0" w:color="auto"/>
        <w:bottom w:val="none" w:sz="0" w:space="0" w:color="auto"/>
        <w:right w:val="none" w:sz="0" w:space="0" w:color="auto"/>
      </w:divBdr>
      <w:divsChild>
        <w:div w:id="324238007">
          <w:marLeft w:val="0"/>
          <w:marRight w:val="0"/>
          <w:marTop w:val="0"/>
          <w:marBottom w:val="0"/>
          <w:divBdr>
            <w:top w:val="none" w:sz="0" w:space="0" w:color="auto"/>
            <w:left w:val="none" w:sz="0" w:space="0" w:color="auto"/>
            <w:bottom w:val="none" w:sz="0" w:space="0" w:color="auto"/>
            <w:right w:val="none" w:sz="0" w:space="0" w:color="auto"/>
          </w:divBdr>
        </w:div>
      </w:divsChild>
    </w:div>
    <w:div w:id="1881554557">
      <w:bodyDiv w:val="1"/>
      <w:marLeft w:val="0"/>
      <w:marRight w:val="0"/>
      <w:marTop w:val="0"/>
      <w:marBottom w:val="0"/>
      <w:divBdr>
        <w:top w:val="none" w:sz="0" w:space="0" w:color="auto"/>
        <w:left w:val="none" w:sz="0" w:space="0" w:color="auto"/>
        <w:bottom w:val="none" w:sz="0" w:space="0" w:color="auto"/>
        <w:right w:val="none" w:sz="0" w:space="0" w:color="auto"/>
      </w:divBdr>
    </w:div>
    <w:div w:id="1911846656">
      <w:bodyDiv w:val="1"/>
      <w:marLeft w:val="0"/>
      <w:marRight w:val="0"/>
      <w:marTop w:val="0"/>
      <w:marBottom w:val="0"/>
      <w:divBdr>
        <w:top w:val="none" w:sz="0" w:space="0" w:color="auto"/>
        <w:left w:val="none" w:sz="0" w:space="0" w:color="auto"/>
        <w:bottom w:val="none" w:sz="0" w:space="0" w:color="auto"/>
        <w:right w:val="none" w:sz="0" w:space="0" w:color="auto"/>
      </w:divBdr>
      <w:divsChild>
        <w:div w:id="296834747">
          <w:marLeft w:val="0"/>
          <w:marRight w:val="0"/>
          <w:marTop w:val="0"/>
          <w:marBottom w:val="0"/>
          <w:divBdr>
            <w:top w:val="none" w:sz="0" w:space="0" w:color="auto"/>
            <w:left w:val="none" w:sz="0" w:space="0" w:color="auto"/>
            <w:bottom w:val="none" w:sz="0" w:space="0" w:color="auto"/>
            <w:right w:val="none" w:sz="0" w:space="0" w:color="auto"/>
          </w:divBdr>
          <w:divsChild>
            <w:div w:id="1664046113">
              <w:marLeft w:val="0"/>
              <w:marRight w:val="0"/>
              <w:marTop w:val="0"/>
              <w:marBottom w:val="0"/>
              <w:divBdr>
                <w:top w:val="single" w:sz="6" w:space="7" w:color="DDDDDD"/>
                <w:left w:val="single" w:sz="6" w:space="7" w:color="DDDDDD"/>
                <w:bottom w:val="single" w:sz="6" w:space="7" w:color="DDDDDD"/>
                <w:right w:val="single" w:sz="6" w:space="7" w:color="DDDDDD"/>
              </w:divBdr>
              <w:divsChild>
                <w:div w:id="664667319">
                  <w:marLeft w:val="0"/>
                  <w:marRight w:val="0"/>
                  <w:marTop w:val="0"/>
                  <w:marBottom w:val="0"/>
                  <w:divBdr>
                    <w:top w:val="single" w:sz="6" w:space="5" w:color="DDDDDD"/>
                    <w:left w:val="single" w:sz="6" w:space="5" w:color="DDDDDD"/>
                    <w:bottom w:val="single" w:sz="6" w:space="5" w:color="DDDDDD"/>
                    <w:right w:val="single" w:sz="6" w:space="5" w:color="DDDDDD"/>
                  </w:divBdr>
                  <w:divsChild>
                    <w:div w:id="1975332191">
                      <w:marLeft w:val="0"/>
                      <w:marRight w:val="0"/>
                      <w:marTop w:val="0"/>
                      <w:marBottom w:val="0"/>
                      <w:divBdr>
                        <w:top w:val="none" w:sz="0" w:space="0" w:color="auto"/>
                        <w:left w:val="none" w:sz="0" w:space="0" w:color="auto"/>
                        <w:bottom w:val="none" w:sz="0" w:space="0" w:color="auto"/>
                        <w:right w:val="none" w:sz="0" w:space="0" w:color="auto"/>
                      </w:divBdr>
                      <w:divsChild>
                        <w:div w:id="2016882080">
                          <w:marLeft w:val="300"/>
                          <w:marRight w:val="300"/>
                          <w:marTop w:val="300"/>
                          <w:marBottom w:val="300"/>
                          <w:divBdr>
                            <w:top w:val="none" w:sz="0" w:space="0" w:color="auto"/>
                            <w:left w:val="none" w:sz="0" w:space="0" w:color="auto"/>
                            <w:bottom w:val="none" w:sz="0" w:space="0" w:color="auto"/>
                            <w:right w:val="none" w:sz="0" w:space="0" w:color="auto"/>
                          </w:divBdr>
                          <w:divsChild>
                            <w:div w:id="136355796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3829285">
      <w:bodyDiv w:val="1"/>
      <w:marLeft w:val="0"/>
      <w:marRight w:val="0"/>
      <w:marTop w:val="0"/>
      <w:marBottom w:val="0"/>
      <w:divBdr>
        <w:top w:val="none" w:sz="0" w:space="0" w:color="auto"/>
        <w:left w:val="none" w:sz="0" w:space="0" w:color="auto"/>
        <w:bottom w:val="none" w:sz="0" w:space="0" w:color="auto"/>
        <w:right w:val="none" w:sz="0" w:space="0" w:color="auto"/>
      </w:divBdr>
    </w:div>
    <w:div w:id="1925071550">
      <w:bodyDiv w:val="1"/>
      <w:marLeft w:val="0"/>
      <w:marRight w:val="0"/>
      <w:marTop w:val="0"/>
      <w:marBottom w:val="0"/>
      <w:divBdr>
        <w:top w:val="none" w:sz="0" w:space="0" w:color="auto"/>
        <w:left w:val="none" w:sz="0" w:space="0" w:color="auto"/>
        <w:bottom w:val="none" w:sz="0" w:space="0" w:color="auto"/>
        <w:right w:val="none" w:sz="0" w:space="0" w:color="auto"/>
      </w:divBdr>
      <w:divsChild>
        <w:div w:id="469791024">
          <w:marLeft w:val="0"/>
          <w:marRight w:val="0"/>
          <w:marTop w:val="0"/>
          <w:marBottom w:val="0"/>
          <w:divBdr>
            <w:top w:val="none" w:sz="0" w:space="0" w:color="auto"/>
            <w:left w:val="none" w:sz="0" w:space="0" w:color="auto"/>
            <w:bottom w:val="none" w:sz="0" w:space="0" w:color="auto"/>
            <w:right w:val="none" w:sz="0" w:space="0" w:color="auto"/>
          </w:divBdr>
          <w:divsChild>
            <w:div w:id="1977098376">
              <w:marLeft w:val="0"/>
              <w:marRight w:val="0"/>
              <w:marTop w:val="0"/>
              <w:marBottom w:val="0"/>
              <w:divBdr>
                <w:top w:val="none" w:sz="0" w:space="0" w:color="auto"/>
                <w:left w:val="none" w:sz="0" w:space="0" w:color="auto"/>
                <w:bottom w:val="none" w:sz="0" w:space="0" w:color="auto"/>
                <w:right w:val="none" w:sz="0" w:space="0" w:color="auto"/>
              </w:divBdr>
              <w:divsChild>
                <w:div w:id="1938514050">
                  <w:marLeft w:val="0"/>
                  <w:marRight w:val="0"/>
                  <w:marTop w:val="0"/>
                  <w:marBottom w:val="0"/>
                  <w:divBdr>
                    <w:top w:val="none" w:sz="0" w:space="0" w:color="auto"/>
                    <w:left w:val="none" w:sz="0" w:space="0" w:color="auto"/>
                    <w:bottom w:val="none" w:sz="0" w:space="0" w:color="auto"/>
                    <w:right w:val="none" w:sz="0" w:space="0" w:color="auto"/>
                  </w:divBdr>
                  <w:divsChild>
                    <w:div w:id="1510178758">
                      <w:marLeft w:val="0"/>
                      <w:marRight w:val="0"/>
                      <w:marTop w:val="0"/>
                      <w:marBottom w:val="0"/>
                      <w:divBdr>
                        <w:top w:val="none" w:sz="0" w:space="0" w:color="auto"/>
                        <w:left w:val="none" w:sz="0" w:space="0" w:color="auto"/>
                        <w:bottom w:val="none" w:sz="0" w:space="0" w:color="auto"/>
                        <w:right w:val="none" w:sz="0" w:space="0" w:color="auto"/>
                      </w:divBdr>
                      <w:divsChild>
                        <w:div w:id="678964373">
                          <w:marLeft w:val="75"/>
                          <w:marRight w:val="75"/>
                          <w:marTop w:val="150"/>
                          <w:marBottom w:val="150"/>
                          <w:divBdr>
                            <w:top w:val="none" w:sz="0" w:space="0" w:color="auto"/>
                            <w:left w:val="none" w:sz="0" w:space="0" w:color="auto"/>
                            <w:bottom w:val="none" w:sz="0" w:space="0" w:color="auto"/>
                            <w:right w:val="none" w:sz="0" w:space="0" w:color="auto"/>
                          </w:divBdr>
                          <w:divsChild>
                            <w:div w:id="872156499">
                              <w:marLeft w:val="0"/>
                              <w:marRight w:val="0"/>
                              <w:marTop w:val="0"/>
                              <w:marBottom w:val="0"/>
                              <w:divBdr>
                                <w:top w:val="none" w:sz="0" w:space="0" w:color="auto"/>
                                <w:left w:val="none" w:sz="0" w:space="0" w:color="auto"/>
                                <w:bottom w:val="none" w:sz="0" w:space="0" w:color="auto"/>
                                <w:right w:val="none" w:sz="0" w:space="0" w:color="auto"/>
                              </w:divBdr>
                              <w:divsChild>
                                <w:div w:id="220288871">
                                  <w:marLeft w:val="0"/>
                                  <w:marRight w:val="0"/>
                                  <w:marTop w:val="0"/>
                                  <w:marBottom w:val="0"/>
                                  <w:divBdr>
                                    <w:top w:val="none" w:sz="0" w:space="0" w:color="auto"/>
                                    <w:left w:val="none" w:sz="0" w:space="0" w:color="auto"/>
                                    <w:bottom w:val="none" w:sz="0" w:space="0" w:color="auto"/>
                                    <w:right w:val="none" w:sz="0" w:space="0" w:color="auto"/>
                                  </w:divBdr>
                                  <w:divsChild>
                                    <w:div w:id="2041466759">
                                      <w:marLeft w:val="0"/>
                                      <w:marRight w:val="0"/>
                                      <w:marTop w:val="0"/>
                                      <w:marBottom w:val="0"/>
                                      <w:divBdr>
                                        <w:top w:val="none" w:sz="0" w:space="0" w:color="auto"/>
                                        <w:left w:val="none" w:sz="0" w:space="0" w:color="auto"/>
                                        <w:bottom w:val="none" w:sz="0" w:space="0" w:color="auto"/>
                                        <w:right w:val="none" w:sz="0" w:space="0" w:color="auto"/>
                                      </w:divBdr>
                                      <w:divsChild>
                                        <w:div w:id="1345865579">
                                          <w:marLeft w:val="0"/>
                                          <w:marRight w:val="0"/>
                                          <w:marTop w:val="0"/>
                                          <w:marBottom w:val="0"/>
                                          <w:divBdr>
                                            <w:top w:val="none" w:sz="0" w:space="0" w:color="auto"/>
                                            <w:left w:val="none" w:sz="0" w:space="0" w:color="auto"/>
                                            <w:bottom w:val="none" w:sz="0" w:space="0" w:color="auto"/>
                                            <w:right w:val="none" w:sz="0" w:space="0" w:color="auto"/>
                                          </w:divBdr>
                                          <w:divsChild>
                                            <w:div w:id="1234243767">
                                              <w:marLeft w:val="0"/>
                                              <w:marRight w:val="0"/>
                                              <w:marTop w:val="0"/>
                                              <w:marBottom w:val="0"/>
                                              <w:divBdr>
                                                <w:top w:val="none" w:sz="0" w:space="0" w:color="auto"/>
                                                <w:left w:val="none" w:sz="0" w:space="0" w:color="auto"/>
                                                <w:bottom w:val="none" w:sz="0" w:space="0" w:color="auto"/>
                                                <w:right w:val="none" w:sz="0" w:space="0" w:color="auto"/>
                                              </w:divBdr>
                                              <w:divsChild>
                                                <w:div w:id="1380860985">
                                                  <w:marLeft w:val="0"/>
                                                  <w:marRight w:val="0"/>
                                                  <w:marTop w:val="0"/>
                                                  <w:marBottom w:val="0"/>
                                                  <w:divBdr>
                                                    <w:top w:val="none" w:sz="0" w:space="0" w:color="auto"/>
                                                    <w:left w:val="none" w:sz="0" w:space="0" w:color="auto"/>
                                                    <w:bottom w:val="none" w:sz="0" w:space="0" w:color="auto"/>
                                                    <w:right w:val="none" w:sz="0" w:space="0" w:color="auto"/>
                                                  </w:divBdr>
                                                  <w:divsChild>
                                                    <w:div w:id="728965972">
                                                      <w:marLeft w:val="0"/>
                                                      <w:marRight w:val="0"/>
                                                      <w:marTop w:val="0"/>
                                                      <w:marBottom w:val="345"/>
                                                      <w:divBdr>
                                                        <w:top w:val="none" w:sz="0" w:space="0" w:color="auto"/>
                                                        <w:left w:val="none" w:sz="0" w:space="0" w:color="auto"/>
                                                        <w:bottom w:val="none" w:sz="0" w:space="0" w:color="auto"/>
                                                        <w:right w:val="none" w:sz="0" w:space="0" w:color="auto"/>
                                                      </w:divBdr>
                                                      <w:divsChild>
                                                        <w:div w:id="1909878863">
                                                          <w:marLeft w:val="0"/>
                                                          <w:marRight w:val="0"/>
                                                          <w:marTop w:val="0"/>
                                                          <w:marBottom w:val="0"/>
                                                          <w:divBdr>
                                                            <w:top w:val="none" w:sz="0" w:space="0" w:color="auto"/>
                                                            <w:left w:val="none" w:sz="0" w:space="0" w:color="auto"/>
                                                            <w:bottom w:val="none" w:sz="0" w:space="0" w:color="auto"/>
                                                            <w:right w:val="none" w:sz="0" w:space="0" w:color="auto"/>
                                                          </w:divBdr>
                                                          <w:divsChild>
                                                            <w:div w:id="1261452608">
                                                              <w:marLeft w:val="0"/>
                                                              <w:marRight w:val="0"/>
                                                              <w:marTop w:val="0"/>
                                                              <w:marBottom w:val="0"/>
                                                              <w:divBdr>
                                                                <w:top w:val="none" w:sz="0" w:space="0" w:color="auto"/>
                                                                <w:left w:val="none" w:sz="0" w:space="0" w:color="auto"/>
                                                                <w:bottom w:val="none" w:sz="0" w:space="0" w:color="auto"/>
                                                                <w:right w:val="none" w:sz="0" w:space="0" w:color="auto"/>
                                                              </w:divBdr>
                                                            </w:div>
                                                            <w:div w:id="124514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28494968">
      <w:bodyDiv w:val="1"/>
      <w:marLeft w:val="0"/>
      <w:marRight w:val="0"/>
      <w:marTop w:val="0"/>
      <w:marBottom w:val="0"/>
      <w:divBdr>
        <w:top w:val="none" w:sz="0" w:space="0" w:color="auto"/>
        <w:left w:val="none" w:sz="0" w:space="0" w:color="auto"/>
        <w:bottom w:val="none" w:sz="0" w:space="0" w:color="auto"/>
        <w:right w:val="none" w:sz="0" w:space="0" w:color="auto"/>
      </w:divBdr>
      <w:divsChild>
        <w:div w:id="1630280806">
          <w:marLeft w:val="0"/>
          <w:marRight w:val="0"/>
          <w:marTop w:val="0"/>
          <w:marBottom w:val="0"/>
          <w:divBdr>
            <w:top w:val="none" w:sz="0" w:space="0" w:color="auto"/>
            <w:left w:val="none" w:sz="0" w:space="0" w:color="auto"/>
            <w:bottom w:val="none" w:sz="0" w:space="0" w:color="auto"/>
            <w:right w:val="none" w:sz="0" w:space="0" w:color="auto"/>
          </w:divBdr>
          <w:divsChild>
            <w:div w:id="758452091">
              <w:marLeft w:val="0"/>
              <w:marRight w:val="0"/>
              <w:marTop w:val="0"/>
              <w:marBottom w:val="0"/>
              <w:divBdr>
                <w:top w:val="none" w:sz="0" w:space="0" w:color="auto"/>
                <w:left w:val="none" w:sz="0" w:space="0" w:color="auto"/>
                <w:bottom w:val="none" w:sz="0" w:space="0" w:color="auto"/>
                <w:right w:val="none" w:sz="0" w:space="0" w:color="auto"/>
              </w:divBdr>
              <w:divsChild>
                <w:div w:id="948123159">
                  <w:marLeft w:val="0"/>
                  <w:marRight w:val="0"/>
                  <w:marTop w:val="0"/>
                  <w:marBottom w:val="0"/>
                  <w:divBdr>
                    <w:top w:val="none" w:sz="0" w:space="0" w:color="auto"/>
                    <w:left w:val="none" w:sz="0" w:space="0" w:color="auto"/>
                    <w:bottom w:val="none" w:sz="0" w:space="0" w:color="auto"/>
                    <w:right w:val="none" w:sz="0" w:space="0" w:color="auto"/>
                  </w:divBdr>
                  <w:divsChild>
                    <w:div w:id="48499254">
                      <w:marLeft w:val="0"/>
                      <w:marRight w:val="0"/>
                      <w:marTop w:val="0"/>
                      <w:marBottom w:val="0"/>
                      <w:divBdr>
                        <w:top w:val="none" w:sz="0" w:space="0" w:color="auto"/>
                        <w:left w:val="none" w:sz="0" w:space="0" w:color="auto"/>
                        <w:bottom w:val="none" w:sz="0" w:space="0" w:color="auto"/>
                        <w:right w:val="none" w:sz="0" w:space="0" w:color="auto"/>
                      </w:divBdr>
                      <w:divsChild>
                        <w:div w:id="90518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817464">
      <w:bodyDiv w:val="1"/>
      <w:marLeft w:val="0"/>
      <w:marRight w:val="0"/>
      <w:marTop w:val="0"/>
      <w:marBottom w:val="0"/>
      <w:divBdr>
        <w:top w:val="none" w:sz="0" w:space="0" w:color="auto"/>
        <w:left w:val="none" w:sz="0" w:space="0" w:color="auto"/>
        <w:bottom w:val="none" w:sz="0" w:space="0" w:color="auto"/>
        <w:right w:val="none" w:sz="0" w:space="0" w:color="auto"/>
      </w:divBdr>
    </w:div>
    <w:div w:id="1944998753">
      <w:bodyDiv w:val="1"/>
      <w:marLeft w:val="0"/>
      <w:marRight w:val="0"/>
      <w:marTop w:val="0"/>
      <w:marBottom w:val="0"/>
      <w:divBdr>
        <w:top w:val="none" w:sz="0" w:space="0" w:color="auto"/>
        <w:left w:val="none" w:sz="0" w:space="0" w:color="auto"/>
        <w:bottom w:val="none" w:sz="0" w:space="0" w:color="auto"/>
        <w:right w:val="none" w:sz="0" w:space="0" w:color="auto"/>
      </w:divBdr>
      <w:divsChild>
        <w:div w:id="1566256381">
          <w:marLeft w:val="0"/>
          <w:marRight w:val="0"/>
          <w:marTop w:val="0"/>
          <w:marBottom w:val="0"/>
          <w:divBdr>
            <w:top w:val="none" w:sz="0" w:space="0" w:color="auto"/>
            <w:left w:val="none" w:sz="0" w:space="0" w:color="auto"/>
            <w:bottom w:val="none" w:sz="0" w:space="0" w:color="auto"/>
            <w:right w:val="none" w:sz="0" w:space="0" w:color="auto"/>
          </w:divBdr>
          <w:divsChild>
            <w:div w:id="1049300208">
              <w:marLeft w:val="0"/>
              <w:marRight w:val="0"/>
              <w:marTop w:val="0"/>
              <w:marBottom w:val="0"/>
              <w:divBdr>
                <w:top w:val="none" w:sz="0" w:space="0" w:color="auto"/>
                <w:left w:val="none" w:sz="0" w:space="0" w:color="auto"/>
                <w:bottom w:val="none" w:sz="0" w:space="0" w:color="auto"/>
                <w:right w:val="none" w:sz="0" w:space="0" w:color="auto"/>
              </w:divBdr>
              <w:divsChild>
                <w:div w:id="157232873">
                  <w:marLeft w:val="0"/>
                  <w:marRight w:val="0"/>
                  <w:marTop w:val="0"/>
                  <w:marBottom w:val="0"/>
                  <w:divBdr>
                    <w:top w:val="none" w:sz="0" w:space="0" w:color="auto"/>
                    <w:left w:val="none" w:sz="0" w:space="0" w:color="auto"/>
                    <w:bottom w:val="none" w:sz="0" w:space="0" w:color="auto"/>
                    <w:right w:val="none" w:sz="0" w:space="0" w:color="auto"/>
                  </w:divBdr>
                  <w:divsChild>
                    <w:div w:id="181865403">
                      <w:marLeft w:val="0"/>
                      <w:marRight w:val="0"/>
                      <w:marTop w:val="0"/>
                      <w:marBottom w:val="0"/>
                      <w:divBdr>
                        <w:top w:val="none" w:sz="0" w:space="0" w:color="auto"/>
                        <w:left w:val="none" w:sz="0" w:space="0" w:color="auto"/>
                        <w:bottom w:val="none" w:sz="0" w:space="0" w:color="auto"/>
                        <w:right w:val="none" w:sz="0" w:space="0" w:color="auto"/>
                      </w:divBdr>
                      <w:divsChild>
                        <w:div w:id="1297876005">
                          <w:marLeft w:val="0"/>
                          <w:marRight w:val="0"/>
                          <w:marTop w:val="0"/>
                          <w:marBottom w:val="0"/>
                          <w:divBdr>
                            <w:top w:val="none" w:sz="0" w:space="0" w:color="auto"/>
                            <w:left w:val="none" w:sz="0" w:space="0" w:color="auto"/>
                            <w:bottom w:val="none" w:sz="0" w:space="0" w:color="auto"/>
                            <w:right w:val="none" w:sz="0" w:space="0" w:color="auto"/>
                          </w:divBdr>
                          <w:divsChild>
                            <w:div w:id="2959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1376923">
      <w:bodyDiv w:val="1"/>
      <w:marLeft w:val="0"/>
      <w:marRight w:val="0"/>
      <w:marTop w:val="0"/>
      <w:marBottom w:val="0"/>
      <w:divBdr>
        <w:top w:val="none" w:sz="0" w:space="0" w:color="auto"/>
        <w:left w:val="none" w:sz="0" w:space="0" w:color="auto"/>
        <w:bottom w:val="none" w:sz="0" w:space="0" w:color="auto"/>
        <w:right w:val="none" w:sz="0" w:space="0" w:color="auto"/>
      </w:divBdr>
    </w:div>
    <w:div w:id="1963075174">
      <w:bodyDiv w:val="1"/>
      <w:marLeft w:val="0"/>
      <w:marRight w:val="0"/>
      <w:marTop w:val="0"/>
      <w:marBottom w:val="0"/>
      <w:divBdr>
        <w:top w:val="none" w:sz="0" w:space="0" w:color="auto"/>
        <w:left w:val="none" w:sz="0" w:space="0" w:color="auto"/>
        <w:bottom w:val="none" w:sz="0" w:space="0" w:color="auto"/>
        <w:right w:val="none" w:sz="0" w:space="0" w:color="auto"/>
      </w:divBdr>
      <w:divsChild>
        <w:div w:id="2048526546">
          <w:marLeft w:val="75"/>
          <w:marRight w:val="75"/>
          <w:marTop w:val="0"/>
          <w:marBottom w:val="0"/>
          <w:divBdr>
            <w:top w:val="none" w:sz="0" w:space="0" w:color="auto"/>
            <w:left w:val="none" w:sz="0" w:space="0" w:color="auto"/>
            <w:bottom w:val="none" w:sz="0" w:space="0" w:color="auto"/>
            <w:right w:val="none" w:sz="0" w:space="0" w:color="auto"/>
          </w:divBdr>
          <w:divsChild>
            <w:div w:id="267273778">
              <w:marLeft w:val="3450"/>
              <w:marRight w:val="0"/>
              <w:marTop w:val="0"/>
              <w:marBottom w:val="0"/>
              <w:divBdr>
                <w:top w:val="none" w:sz="0" w:space="0" w:color="auto"/>
                <w:left w:val="none" w:sz="0" w:space="0" w:color="auto"/>
                <w:bottom w:val="none" w:sz="0" w:space="0" w:color="auto"/>
                <w:right w:val="none" w:sz="0" w:space="0" w:color="auto"/>
              </w:divBdr>
              <w:divsChild>
                <w:div w:id="95029406">
                  <w:marLeft w:val="0"/>
                  <w:marRight w:val="0"/>
                  <w:marTop w:val="0"/>
                  <w:marBottom w:val="0"/>
                  <w:divBdr>
                    <w:top w:val="single" w:sz="6" w:space="23" w:color="C2D9E8"/>
                    <w:left w:val="single" w:sz="6" w:space="0" w:color="C2D9E8"/>
                    <w:bottom w:val="single" w:sz="6" w:space="8" w:color="C2D9E8"/>
                    <w:right w:val="single" w:sz="6" w:space="0" w:color="C2D9E8"/>
                  </w:divBdr>
                  <w:divsChild>
                    <w:div w:id="655305521">
                      <w:marLeft w:val="0"/>
                      <w:marRight w:val="0"/>
                      <w:marTop w:val="0"/>
                      <w:marBottom w:val="0"/>
                      <w:divBdr>
                        <w:top w:val="none" w:sz="0" w:space="0" w:color="auto"/>
                        <w:left w:val="none" w:sz="0" w:space="0" w:color="auto"/>
                        <w:bottom w:val="none" w:sz="0" w:space="0" w:color="auto"/>
                        <w:right w:val="none" w:sz="0" w:space="0" w:color="auto"/>
                      </w:divBdr>
                      <w:divsChild>
                        <w:div w:id="1393843311">
                          <w:marLeft w:val="0"/>
                          <w:marRight w:val="0"/>
                          <w:marTop w:val="0"/>
                          <w:marBottom w:val="0"/>
                          <w:divBdr>
                            <w:top w:val="none" w:sz="0" w:space="0" w:color="auto"/>
                            <w:left w:val="none" w:sz="0" w:space="0" w:color="auto"/>
                            <w:bottom w:val="none" w:sz="0" w:space="0" w:color="auto"/>
                            <w:right w:val="none" w:sz="0" w:space="0" w:color="auto"/>
                          </w:divBdr>
                          <w:divsChild>
                            <w:div w:id="188490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3270743">
      <w:bodyDiv w:val="1"/>
      <w:marLeft w:val="0"/>
      <w:marRight w:val="0"/>
      <w:marTop w:val="0"/>
      <w:marBottom w:val="0"/>
      <w:divBdr>
        <w:top w:val="none" w:sz="0" w:space="0" w:color="auto"/>
        <w:left w:val="none" w:sz="0" w:space="0" w:color="auto"/>
        <w:bottom w:val="none" w:sz="0" w:space="0" w:color="auto"/>
        <w:right w:val="none" w:sz="0" w:space="0" w:color="auto"/>
      </w:divBdr>
    </w:div>
    <w:div w:id="1970546615">
      <w:bodyDiv w:val="1"/>
      <w:marLeft w:val="0"/>
      <w:marRight w:val="0"/>
      <w:marTop w:val="0"/>
      <w:marBottom w:val="0"/>
      <w:divBdr>
        <w:top w:val="none" w:sz="0" w:space="0" w:color="auto"/>
        <w:left w:val="none" w:sz="0" w:space="0" w:color="auto"/>
        <w:bottom w:val="none" w:sz="0" w:space="0" w:color="auto"/>
        <w:right w:val="none" w:sz="0" w:space="0" w:color="auto"/>
      </w:divBdr>
    </w:div>
    <w:div w:id="1989551445">
      <w:bodyDiv w:val="1"/>
      <w:marLeft w:val="0"/>
      <w:marRight w:val="0"/>
      <w:marTop w:val="0"/>
      <w:marBottom w:val="0"/>
      <w:divBdr>
        <w:top w:val="none" w:sz="0" w:space="0" w:color="auto"/>
        <w:left w:val="none" w:sz="0" w:space="0" w:color="auto"/>
        <w:bottom w:val="none" w:sz="0" w:space="0" w:color="auto"/>
        <w:right w:val="none" w:sz="0" w:space="0" w:color="auto"/>
      </w:divBdr>
      <w:divsChild>
        <w:div w:id="2088795805">
          <w:marLeft w:val="0"/>
          <w:marRight w:val="0"/>
          <w:marTop w:val="100"/>
          <w:marBottom w:val="100"/>
          <w:divBdr>
            <w:top w:val="none" w:sz="0" w:space="0" w:color="auto"/>
            <w:left w:val="none" w:sz="0" w:space="0" w:color="auto"/>
            <w:bottom w:val="none" w:sz="0" w:space="0" w:color="auto"/>
            <w:right w:val="none" w:sz="0" w:space="0" w:color="auto"/>
          </w:divBdr>
          <w:divsChild>
            <w:div w:id="480539059">
              <w:marLeft w:val="0"/>
              <w:marRight w:val="0"/>
              <w:marTop w:val="0"/>
              <w:marBottom w:val="0"/>
              <w:divBdr>
                <w:top w:val="single" w:sz="12" w:space="0" w:color="4273B3"/>
                <w:left w:val="none" w:sz="0" w:space="0" w:color="auto"/>
                <w:bottom w:val="single" w:sz="6" w:space="0" w:color="DBDBDB"/>
                <w:right w:val="none" w:sz="0" w:space="0" w:color="auto"/>
              </w:divBdr>
              <w:divsChild>
                <w:div w:id="75170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957721">
      <w:bodyDiv w:val="1"/>
      <w:marLeft w:val="0"/>
      <w:marRight w:val="0"/>
      <w:marTop w:val="0"/>
      <w:marBottom w:val="0"/>
      <w:divBdr>
        <w:top w:val="none" w:sz="0" w:space="0" w:color="auto"/>
        <w:left w:val="none" w:sz="0" w:space="0" w:color="auto"/>
        <w:bottom w:val="none" w:sz="0" w:space="0" w:color="auto"/>
        <w:right w:val="none" w:sz="0" w:space="0" w:color="auto"/>
      </w:divBdr>
      <w:divsChild>
        <w:div w:id="908924796">
          <w:marLeft w:val="0"/>
          <w:marRight w:val="0"/>
          <w:marTop w:val="0"/>
          <w:marBottom w:val="0"/>
          <w:divBdr>
            <w:top w:val="none" w:sz="0" w:space="0" w:color="auto"/>
            <w:left w:val="none" w:sz="0" w:space="0" w:color="auto"/>
            <w:bottom w:val="none" w:sz="0" w:space="0" w:color="auto"/>
            <w:right w:val="none" w:sz="0" w:space="0" w:color="auto"/>
          </w:divBdr>
          <w:divsChild>
            <w:div w:id="497428087">
              <w:marLeft w:val="0"/>
              <w:marRight w:val="0"/>
              <w:marTop w:val="0"/>
              <w:marBottom w:val="0"/>
              <w:divBdr>
                <w:top w:val="none" w:sz="0" w:space="0" w:color="auto"/>
                <w:left w:val="none" w:sz="0" w:space="0" w:color="auto"/>
                <w:bottom w:val="none" w:sz="0" w:space="0" w:color="auto"/>
                <w:right w:val="none" w:sz="0" w:space="0" w:color="auto"/>
              </w:divBdr>
              <w:divsChild>
                <w:div w:id="545533252">
                  <w:marLeft w:val="0"/>
                  <w:marRight w:val="0"/>
                  <w:marTop w:val="0"/>
                  <w:marBottom w:val="0"/>
                  <w:divBdr>
                    <w:top w:val="none" w:sz="0" w:space="0" w:color="auto"/>
                    <w:left w:val="none" w:sz="0" w:space="0" w:color="auto"/>
                    <w:bottom w:val="none" w:sz="0" w:space="0" w:color="auto"/>
                    <w:right w:val="none" w:sz="0" w:space="0" w:color="auto"/>
                  </w:divBdr>
                  <w:divsChild>
                    <w:div w:id="1512642989">
                      <w:marLeft w:val="0"/>
                      <w:marRight w:val="0"/>
                      <w:marTop w:val="0"/>
                      <w:marBottom w:val="0"/>
                      <w:divBdr>
                        <w:top w:val="none" w:sz="0" w:space="0" w:color="auto"/>
                        <w:left w:val="none" w:sz="0" w:space="0" w:color="auto"/>
                        <w:bottom w:val="none" w:sz="0" w:space="0" w:color="auto"/>
                        <w:right w:val="none" w:sz="0" w:space="0" w:color="auto"/>
                      </w:divBdr>
                      <w:divsChild>
                        <w:div w:id="451941813">
                          <w:marLeft w:val="0"/>
                          <w:marRight w:val="0"/>
                          <w:marTop w:val="0"/>
                          <w:marBottom w:val="0"/>
                          <w:divBdr>
                            <w:top w:val="none" w:sz="0" w:space="0" w:color="auto"/>
                            <w:left w:val="none" w:sz="0" w:space="0" w:color="auto"/>
                            <w:bottom w:val="none" w:sz="0" w:space="0" w:color="auto"/>
                            <w:right w:val="none" w:sz="0" w:space="0" w:color="auto"/>
                          </w:divBdr>
                          <w:divsChild>
                            <w:div w:id="31225551">
                              <w:marLeft w:val="0"/>
                              <w:marRight w:val="0"/>
                              <w:marTop w:val="0"/>
                              <w:marBottom w:val="0"/>
                              <w:divBdr>
                                <w:top w:val="none" w:sz="0" w:space="0" w:color="auto"/>
                                <w:left w:val="none" w:sz="0" w:space="0" w:color="auto"/>
                                <w:bottom w:val="none" w:sz="0" w:space="0" w:color="auto"/>
                                <w:right w:val="none" w:sz="0" w:space="0" w:color="auto"/>
                              </w:divBdr>
                              <w:divsChild>
                                <w:div w:id="1876111503">
                                  <w:marLeft w:val="0"/>
                                  <w:marRight w:val="0"/>
                                  <w:marTop w:val="0"/>
                                  <w:marBottom w:val="0"/>
                                  <w:divBdr>
                                    <w:top w:val="single" w:sz="6" w:space="0" w:color="FADEC4"/>
                                    <w:left w:val="single" w:sz="6" w:space="0" w:color="FADEC4"/>
                                    <w:bottom w:val="single" w:sz="6" w:space="0" w:color="FADEC4"/>
                                    <w:right w:val="single" w:sz="6" w:space="0" w:color="FADEC4"/>
                                  </w:divBdr>
                                  <w:divsChild>
                                    <w:div w:id="881669200">
                                      <w:marLeft w:val="0"/>
                                      <w:marRight w:val="0"/>
                                      <w:marTop w:val="0"/>
                                      <w:marBottom w:val="0"/>
                                      <w:divBdr>
                                        <w:top w:val="none" w:sz="0" w:space="0" w:color="auto"/>
                                        <w:left w:val="none" w:sz="0" w:space="0" w:color="auto"/>
                                        <w:bottom w:val="none" w:sz="0" w:space="0" w:color="auto"/>
                                        <w:right w:val="none" w:sz="0" w:space="0" w:color="auto"/>
                                      </w:divBdr>
                                      <w:divsChild>
                                        <w:div w:id="140537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2005668">
      <w:bodyDiv w:val="1"/>
      <w:marLeft w:val="0"/>
      <w:marRight w:val="0"/>
      <w:marTop w:val="0"/>
      <w:marBottom w:val="0"/>
      <w:divBdr>
        <w:top w:val="none" w:sz="0" w:space="0" w:color="auto"/>
        <w:left w:val="none" w:sz="0" w:space="0" w:color="auto"/>
        <w:bottom w:val="none" w:sz="0" w:space="0" w:color="auto"/>
        <w:right w:val="none" w:sz="0" w:space="0" w:color="auto"/>
      </w:divBdr>
      <w:divsChild>
        <w:div w:id="135877007">
          <w:marLeft w:val="0"/>
          <w:marRight w:val="0"/>
          <w:marTop w:val="0"/>
          <w:marBottom w:val="0"/>
          <w:divBdr>
            <w:top w:val="none" w:sz="0" w:space="0" w:color="auto"/>
            <w:left w:val="none" w:sz="0" w:space="0" w:color="auto"/>
            <w:bottom w:val="none" w:sz="0" w:space="0" w:color="auto"/>
            <w:right w:val="none" w:sz="0" w:space="0" w:color="auto"/>
          </w:divBdr>
          <w:divsChild>
            <w:div w:id="1457066556">
              <w:marLeft w:val="0"/>
              <w:marRight w:val="0"/>
              <w:marTop w:val="0"/>
              <w:marBottom w:val="0"/>
              <w:divBdr>
                <w:top w:val="single" w:sz="6" w:space="7" w:color="DDDDDD"/>
                <w:left w:val="single" w:sz="6" w:space="7" w:color="DDDDDD"/>
                <w:bottom w:val="single" w:sz="6" w:space="7" w:color="DDDDDD"/>
                <w:right w:val="single" w:sz="6" w:space="7" w:color="DDDDDD"/>
              </w:divBdr>
              <w:divsChild>
                <w:div w:id="345254397">
                  <w:marLeft w:val="0"/>
                  <w:marRight w:val="0"/>
                  <w:marTop w:val="0"/>
                  <w:marBottom w:val="0"/>
                  <w:divBdr>
                    <w:top w:val="single" w:sz="6" w:space="5" w:color="DDDDDD"/>
                    <w:left w:val="single" w:sz="6" w:space="5" w:color="DDDDDD"/>
                    <w:bottom w:val="single" w:sz="6" w:space="5" w:color="DDDDDD"/>
                    <w:right w:val="single" w:sz="6" w:space="5" w:color="DDDDDD"/>
                  </w:divBdr>
                  <w:divsChild>
                    <w:div w:id="319966921">
                      <w:marLeft w:val="0"/>
                      <w:marRight w:val="0"/>
                      <w:marTop w:val="0"/>
                      <w:marBottom w:val="0"/>
                      <w:divBdr>
                        <w:top w:val="none" w:sz="0" w:space="0" w:color="auto"/>
                        <w:left w:val="none" w:sz="0" w:space="0" w:color="auto"/>
                        <w:bottom w:val="none" w:sz="0" w:space="0" w:color="auto"/>
                        <w:right w:val="none" w:sz="0" w:space="0" w:color="auto"/>
                      </w:divBdr>
                      <w:divsChild>
                        <w:div w:id="1077941270">
                          <w:marLeft w:val="300"/>
                          <w:marRight w:val="300"/>
                          <w:marTop w:val="300"/>
                          <w:marBottom w:val="300"/>
                          <w:divBdr>
                            <w:top w:val="none" w:sz="0" w:space="0" w:color="auto"/>
                            <w:left w:val="none" w:sz="0" w:space="0" w:color="auto"/>
                            <w:bottom w:val="none" w:sz="0" w:space="0" w:color="auto"/>
                            <w:right w:val="none" w:sz="0" w:space="0" w:color="auto"/>
                          </w:divBdr>
                          <w:divsChild>
                            <w:div w:id="210745672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3992264">
      <w:bodyDiv w:val="1"/>
      <w:marLeft w:val="0"/>
      <w:marRight w:val="0"/>
      <w:marTop w:val="0"/>
      <w:marBottom w:val="0"/>
      <w:divBdr>
        <w:top w:val="none" w:sz="0" w:space="0" w:color="auto"/>
        <w:left w:val="none" w:sz="0" w:space="0" w:color="auto"/>
        <w:bottom w:val="none" w:sz="0" w:space="0" w:color="auto"/>
        <w:right w:val="none" w:sz="0" w:space="0" w:color="auto"/>
      </w:divBdr>
      <w:divsChild>
        <w:div w:id="169569140">
          <w:marLeft w:val="0"/>
          <w:marRight w:val="0"/>
          <w:marTop w:val="0"/>
          <w:marBottom w:val="0"/>
          <w:divBdr>
            <w:top w:val="none" w:sz="0" w:space="0" w:color="auto"/>
            <w:left w:val="none" w:sz="0" w:space="0" w:color="auto"/>
            <w:bottom w:val="none" w:sz="0" w:space="0" w:color="auto"/>
            <w:right w:val="none" w:sz="0" w:space="0" w:color="auto"/>
          </w:divBdr>
          <w:divsChild>
            <w:div w:id="1683820285">
              <w:marLeft w:val="0"/>
              <w:marRight w:val="0"/>
              <w:marTop w:val="0"/>
              <w:marBottom w:val="0"/>
              <w:divBdr>
                <w:top w:val="none" w:sz="0" w:space="0" w:color="auto"/>
                <w:left w:val="none" w:sz="0" w:space="0" w:color="auto"/>
                <w:bottom w:val="none" w:sz="0" w:space="0" w:color="auto"/>
                <w:right w:val="none" w:sz="0" w:space="0" w:color="auto"/>
              </w:divBdr>
              <w:divsChild>
                <w:div w:id="546457060">
                  <w:marLeft w:val="0"/>
                  <w:marRight w:val="0"/>
                  <w:marTop w:val="0"/>
                  <w:marBottom w:val="0"/>
                  <w:divBdr>
                    <w:top w:val="none" w:sz="0" w:space="0" w:color="auto"/>
                    <w:left w:val="none" w:sz="0" w:space="0" w:color="auto"/>
                    <w:bottom w:val="none" w:sz="0" w:space="0" w:color="auto"/>
                    <w:right w:val="none" w:sz="0" w:space="0" w:color="auto"/>
                  </w:divBdr>
                  <w:divsChild>
                    <w:div w:id="1855537140">
                      <w:marLeft w:val="150"/>
                      <w:marRight w:val="0"/>
                      <w:marTop w:val="0"/>
                      <w:marBottom w:val="0"/>
                      <w:divBdr>
                        <w:top w:val="none" w:sz="0" w:space="0" w:color="auto"/>
                        <w:left w:val="none" w:sz="0" w:space="0" w:color="auto"/>
                        <w:bottom w:val="none" w:sz="0" w:space="0" w:color="auto"/>
                        <w:right w:val="none" w:sz="0" w:space="0" w:color="auto"/>
                      </w:divBdr>
                      <w:divsChild>
                        <w:div w:id="2079597493">
                          <w:marLeft w:val="0"/>
                          <w:marRight w:val="0"/>
                          <w:marTop w:val="0"/>
                          <w:marBottom w:val="150"/>
                          <w:divBdr>
                            <w:top w:val="none" w:sz="0" w:space="0" w:color="auto"/>
                            <w:left w:val="none" w:sz="0" w:space="0" w:color="auto"/>
                            <w:bottom w:val="none" w:sz="0" w:space="0" w:color="auto"/>
                            <w:right w:val="none" w:sz="0" w:space="0" w:color="auto"/>
                          </w:divBdr>
                          <w:divsChild>
                            <w:div w:id="441992887">
                              <w:marLeft w:val="0"/>
                              <w:marRight w:val="0"/>
                              <w:marTop w:val="0"/>
                              <w:marBottom w:val="0"/>
                              <w:divBdr>
                                <w:top w:val="none" w:sz="0" w:space="0" w:color="auto"/>
                                <w:left w:val="none" w:sz="0" w:space="0" w:color="auto"/>
                                <w:bottom w:val="none" w:sz="0" w:space="0" w:color="auto"/>
                                <w:right w:val="none" w:sz="0" w:space="0" w:color="auto"/>
                              </w:divBdr>
                              <w:divsChild>
                                <w:div w:id="985160404">
                                  <w:marLeft w:val="0"/>
                                  <w:marRight w:val="0"/>
                                  <w:marTop w:val="0"/>
                                  <w:marBottom w:val="0"/>
                                  <w:divBdr>
                                    <w:top w:val="none" w:sz="0" w:space="0" w:color="auto"/>
                                    <w:left w:val="none" w:sz="0" w:space="0" w:color="auto"/>
                                    <w:bottom w:val="none" w:sz="0" w:space="0" w:color="auto"/>
                                    <w:right w:val="none" w:sz="0" w:space="0" w:color="auto"/>
                                  </w:divBdr>
                                  <w:divsChild>
                                    <w:div w:id="122179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8673218">
      <w:bodyDiv w:val="1"/>
      <w:marLeft w:val="0"/>
      <w:marRight w:val="0"/>
      <w:marTop w:val="0"/>
      <w:marBottom w:val="0"/>
      <w:divBdr>
        <w:top w:val="none" w:sz="0" w:space="0" w:color="auto"/>
        <w:left w:val="none" w:sz="0" w:space="0" w:color="auto"/>
        <w:bottom w:val="none" w:sz="0" w:space="0" w:color="auto"/>
        <w:right w:val="none" w:sz="0" w:space="0" w:color="auto"/>
      </w:divBdr>
    </w:div>
    <w:div w:id="2031880084">
      <w:bodyDiv w:val="1"/>
      <w:marLeft w:val="0"/>
      <w:marRight w:val="0"/>
      <w:marTop w:val="0"/>
      <w:marBottom w:val="0"/>
      <w:divBdr>
        <w:top w:val="none" w:sz="0" w:space="0" w:color="auto"/>
        <w:left w:val="none" w:sz="0" w:space="0" w:color="auto"/>
        <w:bottom w:val="none" w:sz="0" w:space="0" w:color="auto"/>
        <w:right w:val="none" w:sz="0" w:space="0" w:color="auto"/>
      </w:divBdr>
    </w:div>
    <w:div w:id="2031947683">
      <w:bodyDiv w:val="1"/>
      <w:marLeft w:val="0"/>
      <w:marRight w:val="0"/>
      <w:marTop w:val="0"/>
      <w:marBottom w:val="0"/>
      <w:divBdr>
        <w:top w:val="none" w:sz="0" w:space="0" w:color="auto"/>
        <w:left w:val="none" w:sz="0" w:space="0" w:color="auto"/>
        <w:bottom w:val="none" w:sz="0" w:space="0" w:color="auto"/>
        <w:right w:val="none" w:sz="0" w:space="0" w:color="auto"/>
      </w:divBdr>
      <w:divsChild>
        <w:div w:id="308944614">
          <w:marLeft w:val="0"/>
          <w:marRight w:val="0"/>
          <w:marTop w:val="0"/>
          <w:marBottom w:val="0"/>
          <w:divBdr>
            <w:top w:val="none" w:sz="0" w:space="0" w:color="auto"/>
            <w:left w:val="none" w:sz="0" w:space="0" w:color="auto"/>
            <w:bottom w:val="none" w:sz="0" w:space="0" w:color="auto"/>
            <w:right w:val="none" w:sz="0" w:space="0" w:color="auto"/>
          </w:divBdr>
          <w:divsChild>
            <w:div w:id="1539657297">
              <w:marLeft w:val="0"/>
              <w:marRight w:val="0"/>
              <w:marTop w:val="0"/>
              <w:marBottom w:val="0"/>
              <w:divBdr>
                <w:top w:val="none" w:sz="0" w:space="0" w:color="auto"/>
                <w:left w:val="none" w:sz="0" w:space="0" w:color="auto"/>
                <w:bottom w:val="none" w:sz="0" w:space="0" w:color="auto"/>
                <w:right w:val="none" w:sz="0" w:space="0" w:color="auto"/>
              </w:divBdr>
              <w:divsChild>
                <w:div w:id="355928033">
                  <w:marLeft w:val="0"/>
                  <w:marRight w:val="0"/>
                  <w:marTop w:val="0"/>
                  <w:marBottom w:val="0"/>
                  <w:divBdr>
                    <w:top w:val="none" w:sz="0" w:space="0" w:color="auto"/>
                    <w:left w:val="none" w:sz="0" w:space="0" w:color="auto"/>
                    <w:bottom w:val="none" w:sz="0" w:space="0" w:color="auto"/>
                    <w:right w:val="none" w:sz="0" w:space="0" w:color="auto"/>
                  </w:divBdr>
                  <w:divsChild>
                    <w:div w:id="1142579924">
                      <w:marLeft w:val="0"/>
                      <w:marRight w:val="0"/>
                      <w:marTop w:val="0"/>
                      <w:marBottom w:val="0"/>
                      <w:divBdr>
                        <w:top w:val="none" w:sz="0" w:space="0" w:color="auto"/>
                        <w:left w:val="none" w:sz="0" w:space="0" w:color="auto"/>
                        <w:bottom w:val="none" w:sz="0" w:space="0" w:color="auto"/>
                        <w:right w:val="none" w:sz="0" w:space="0" w:color="auto"/>
                      </w:divBdr>
                      <w:divsChild>
                        <w:div w:id="1943369441">
                          <w:marLeft w:val="75"/>
                          <w:marRight w:val="75"/>
                          <w:marTop w:val="150"/>
                          <w:marBottom w:val="150"/>
                          <w:divBdr>
                            <w:top w:val="none" w:sz="0" w:space="0" w:color="auto"/>
                            <w:left w:val="none" w:sz="0" w:space="0" w:color="auto"/>
                            <w:bottom w:val="single" w:sz="6" w:space="0" w:color="9DC8D9"/>
                            <w:right w:val="none" w:sz="0" w:space="0" w:color="auto"/>
                          </w:divBdr>
                          <w:divsChild>
                            <w:div w:id="1437209744">
                              <w:marLeft w:val="0"/>
                              <w:marRight w:val="0"/>
                              <w:marTop w:val="0"/>
                              <w:marBottom w:val="0"/>
                              <w:divBdr>
                                <w:top w:val="none" w:sz="0" w:space="0" w:color="auto"/>
                                <w:left w:val="single" w:sz="6" w:space="0" w:color="9DC8D9"/>
                                <w:bottom w:val="none" w:sz="0" w:space="0" w:color="auto"/>
                                <w:right w:val="single" w:sz="6" w:space="0" w:color="9DC8D9"/>
                              </w:divBdr>
                              <w:divsChild>
                                <w:div w:id="1058934914">
                                  <w:marLeft w:val="0"/>
                                  <w:marRight w:val="0"/>
                                  <w:marTop w:val="0"/>
                                  <w:marBottom w:val="0"/>
                                  <w:divBdr>
                                    <w:top w:val="none" w:sz="0" w:space="0" w:color="auto"/>
                                    <w:left w:val="none" w:sz="0" w:space="0" w:color="auto"/>
                                    <w:bottom w:val="none" w:sz="0" w:space="0" w:color="auto"/>
                                    <w:right w:val="none" w:sz="0" w:space="0" w:color="auto"/>
                                  </w:divBdr>
                                  <w:divsChild>
                                    <w:div w:id="44112115">
                                      <w:marLeft w:val="0"/>
                                      <w:marRight w:val="0"/>
                                      <w:marTop w:val="0"/>
                                      <w:marBottom w:val="0"/>
                                      <w:divBdr>
                                        <w:top w:val="none" w:sz="0" w:space="0" w:color="auto"/>
                                        <w:left w:val="none" w:sz="0" w:space="0" w:color="auto"/>
                                        <w:bottom w:val="none" w:sz="0" w:space="0" w:color="auto"/>
                                        <w:right w:val="none" w:sz="0" w:space="0" w:color="auto"/>
                                      </w:divBdr>
                                      <w:divsChild>
                                        <w:div w:id="1191796929">
                                          <w:marLeft w:val="0"/>
                                          <w:marRight w:val="0"/>
                                          <w:marTop w:val="0"/>
                                          <w:marBottom w:val="0"/>
                                          <w:divBdr>
                                            <w:top w:val="none" w:sz="0" w:space="0" w:color="auto"/>
                                            <w:left w:val="none" w:sz="0" w:space="0" w:color="auto"/>
                                            <w:bottom w:val="none" w:sz="0" w:space="0" w:color="auto"/>
                                            <w:right w:val="none" w:sz="0" w:space="0" w:color="auto"/>
                                          </w:divBdr>
                                          <w:divsChild>
                                            <w:div w:id="1707868715">
                                              <w:marLeft w:val="0"/>
                                              <w:marRight w:val="0"/>
                                              <w:marTop w:val="0"/>
                                              <w:marBottom w:val="0"/>
                                              <w:divBdr>
                                                <w:top w:val="none" w:sz="0" w:space="0" w:color="auto"/>
                                                <w:left w:val="none" w:sz="0" w:space="0" w:color="auto"/>
                                                <w:bottom w:val="none" w:sz="0" w:space="0" w:color="auto"/>
                                                <w:right w:val="none" w:sz="0" w:space="0" w:color="auto"/>
                                              </w:divBdr>
                                              <w:divsChild>
                                                <w:div w:id="1308318709">
                                                  <w:marLeft w:val="0"/>
                                                  <w:marRight w:val="0"/>
                                                  <w:marTop w:val="0"/>
                                                  <w:marBottom w:val="0"/>
                                                  <w:divBdr>
                                                    <w:top w:val="none" w:sz="0" w:space="0" w:color="auto"/>
                                                    <w:left w:val="none" w:sz="0" w:space="0" w:color="auto"/>
                                                    <w:bottom w:val="none" w:sz="0" w:space="0" w:color="auto"/>
                                                    <w:right w:val="none" w:sz="0" w:space="0" w:color="auto"/>
                                                  </w:divBdr>
                                                  <w:divsChild>
                                                    <w:div w:id="554510591">
                                                      <w:marLeft w:val="0"/>
                                                      <w:marRight w:val="0"/>
                                                      <w:marTop w:val="0"/>
                                                      <w:marBottom w:val="345"/>
                                                      <w:divBdr>
                                                        <w:top w:val="none" w:sz="0" w:space="0" w:color="auto"/>
                                                        <w:left w:val="none" w:sz="0" w:space="0" w:color="auto"/>
                                                        <w:bottom w:val="none" w:sz="0" w:space="0" w:color="auto"/>
                                                        <w:right w:val="none" w:sz="0" w:space="0" w:color="auto"/>
                                                      </w:divBdr>
                                                      <w:divsChild>
                                                        <w:div w:id="148350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3093995">
      <w:bodyDiv w:val="1"/>
      <w:marLeft w:val="0"/>
      <w:marRight w:val="0"/>
      <w:marTop w:val="0"/>
      <w:marBottom w:val="0"/>
      <w:divBdr>
        <w:top w:val="none" w:sz="0" w:space="0" w:color="auto"/>
        <w:left w:val="none" w:sz="0" w:space="0" w:color="auto"/>
        <w:bottom w:val="none" w:sz="0" w:space="0" w:color="auto"/>
        <w:right w:val="none" w:sz="0" w:space="0" w:color="auto"/>
      </w:divBdr>
    </w:div>
    <w:div w:id="2062055152">
      <w:bodyDiv w:val="1"/>
      <w:marLeft w:val="0"/>
      <w:marRight w:val="0"/>
      <w:marTop w:val="0"/>
      <w:marBottom w:val="0"/>
      <w:divBdr>
        <w:top w:val="none" w:sz="0" w:space="0" w:color="auto"/>
        <w:left w:val="none" w:sz="0" w:space="0" w:color="auto"/>
        <w:bottom w:val="none" w:sz="0" w:space="0" w:color="auto"/>
        <w:right w:val="none" w:sz="0" w:space="0" w:color="auto"/>
      </w:divBdr>
    </w:div>
    <w:div w:id="2068798785">
      <w:bodyDiv w:val="1"/>
      <w:marLeft w:val="0"/>
      <w:marRight w:val="0"/>
      <w:marTop w:val="0"/>
      <w:marBottom w:val="0"/>
      <w:divBdr>
        <w:top w:val="none" w:sz="0" w:space="0" w:color="auto"/>
        <w:left w:val="none" w:sz="0" w:space="0" w:color="auto"/>
        <w:bottom w:val="none" w:sz="0" w:space="0" w:color="auto"/>
        <w:right w:val="none" w:sz="0" w:space="0" w:color="auto"/>
      </w:divBdr>
    </w:div>
    <w:div w:id="2069568596">
      <w:bodyDiv w:val="1"/>
      <w:marLeft w:val="0"/>
      <w:marRight w:val="0"/>
      <w:marTop w:val="0"/>
      <w:marBottom w:val="0"/>
      <w:divBdr>
        <w:top w:val="none" w:sz="0" w:space="0" w:color="auto"/>
        <w:left w:val="none" w:sz="0" w:space="0" w:color="auto"/>
        <w:bottom w:val="none" w:sz="0" w:space="0" w:color="auto"/>
        <w:right w:val="none" w:sz="0" w:space="0" w:color="auto"/>
      </w:divBdr>
    </w:div>
    <w:div w:id="2121144635">
      <w:bodyDiv w:val="1"/>
      <w:marLeft w:val="0"/>
      <w:marRight w:val="0"/>
      <w:marTop w:val="0"/>
      <w:marBottom w:val="0"/>
      <w:divBdr>
        <w:top w:val="none" w:sz="0" w:space="0" w:color="auto"/>
        <w:left w:val="none" w:sz="0" w:space="0" w:color="auto"/>
        <w:bottom w:val="none" w:sz="0" w:space="0" w:color="auto"/>
        <w:right w:val="none" w:sz="0" w:space="0" w:color="auto"/>
      </w:divBdr>
    </w:div>
    <w:div w:id="2137407748">
      <w:bodyDiv w:val="1"/>
      <w:marLeft w:val="0"/>
      <w:marRight w:val="0"/>
      <w:marTop w:val="0"/>
      <w:marBottom w:val="0"/>
      <w:divBdr>
        <w:top w:val="none" w:sz="0" w:space="0" w:color="auto"/>
        <w:left w:val="none" w:sz="0" w:space="0" w:color="auto"/>
        <w:bottom w:val="none" w:sz="0" w:space="0" w:color="auto"/>
        <w:right w:val="none" w:sz="0" w:space="0" w:color="auto"/>
      </w:divBdr>
    </w:div>
    <w:div w:id="2139756885">
      <w:bodyDiv w:val="1"/>
      <w:marLeft w:val="0"/>
      <w:marRight w:val="0"/>
      <w:marTop w:val="0"/>
      <w:marBottom w:val="0"/>
      <w:divBdr>
        <w:top w:val="none" w:sz="0" w:space="0" w:color="auto"/>
        <w:left w:val="none" w:sz="0" w:space="0" w:color="auto"/>
        <w:bottom w:val="none" w:sz="0" w:space="0" w:color="auto"/>
        <w:right w:val="none" w:sz="0" w:space="0" w:color="auto"/>
      </w:divBdr>
      <w:divsChild>
        <w:div w:id="751702200">
          <w:marLeft w:val="0"/>
          <w:marRight w:val="0"/>
          <w:marTop w:val="0"/>
          <w:marBottom w:val="0"/>
          <w:divBdr>
            <w:top w:val="none" w:sz="0" w:space="0" w:color="auto"/>
            <w:left w:val="none" w:sz="0" w:space="0" w:color="auto"/>
            <w:bottom w:val="none" w:sz="0" w:space="0" w:color="auto"/>
            <w:right w:val="none" w:sz="0" w:space="0" w:color="auto"/>
          </w:divBdr>
          <w:divsChild>
            <w:div w:id="1460297622">
              <w:marLeft w:val="0"/>
              <w:marRight w:val="0"/>
              <w:marTop w:val="0"/>
              <w:marBottom w:val="0"/>
              <w:divBdr>
                <w:top w:val="single" w:sz="6" w:space="7" w:color="DDDDDD"/>
                <w:left w:val="single" w:sz="6" w:space="7" w:color="DDDDDD"/>
                <w:bottom w:val="single" w:sz="6" w:space="7" w:color="DDDDDD"/>
                <w:right w:val="single" w:sz="6" w:space="7" w:color="DDDDDD"/>
              </w:divBdr>
              <w:divsChild>
                <w:div w:id="814687787">
                  <w:marLeft w:val="0"/>
                  <w:marRight w:val="0"/>
                  <w:marTop w:val="0"/>
                  <w:marBottom w:val="0"/>
                  <w:divBdr>
                    <w:top w:val="single" w:sz="6" w:space="5" w:color="DDDDDD"/>
                    <w:left w:val="single" w:sz="6" w:space="5" w:color="DDDDDD"/>
                    <w:bottom w:val="single" w:sz="6" w:space="5" w:color="DDDDDD"/>
                    <w:right w:val="single" w:sz="6" w:space="5" w:color="DDDDDD"/>
                  </w:divBdr>
                  <w:divsChild>
                    <w:div w:id="1183320136">
                      <w:marLeft w:val="0"/>
                      <w:marRight w:val="0"/>
                      <w:marTop w:val="0"/>
                      <w:marBottom w:val="0"/>
                      <w:divBdr>
                        <w:top w:val="none" w:sz="0" w:space="0" w:color="auto"/>
                        <w:left w:val="none" w:sz="0" w:space="0" w:color="auto"/>
                        <w:bottom w:val="none" w:sz="0" w:space="0" w:color="auto"/>
                        <w:right w:val="none" w:sz="0" w:space="0" w:color="auto"/>
                      </w:divBdr>
                      <w:divsChild>
                        <w:div w:id="398208385">
                          <w:marLeft w:val="300"/>
                          <w:marRight w:val="300"/>
                          <w:marTop w:val="300"/>
                          <w:marBottom w:val="300"/>
                          <w:divBdr>
                            <w:top w:val="none" w:sz="0" w:space="0" w:color="auto"/>
                            <w:left w:val="none" w:sz="0" w:space="0" w:color="auto"/>
                            <w:bottom w:val="none" w:sz="0" w:space="0" w:color="auto"/>
                            <w:right w:val="none" w:sz="0" w:space="0" w:color="auto"/>
                          </w:divBdr>
                          <w:divsChild>
                            <w:div w:id="194992090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tmp"/><Relationship Id="rId671" Type="http://schemas.openxmlformats.org/officeDocument/2006/relationships/image" Target="media/image656.tmp"/><Relationship Id="rId769" Type="http://schemas.openxmlformats.org/officeDocument/2006/relationships/image" Target="media/image754.tmp"/><Relationship Id="rId21" Type="http://schemas.openxmlformats.org/officeDocument/2006/relationships/image" Target="media/image6.tmp"/><Relationship Id="rId324" Type="http://schemas.openxmlformats.org/officeDocument/2006/relationships/image" Target="media/image309.tmp"/><Relationship Id="rId531" Type="http://schemas.openxmlformats.org/officeDocument/2006/relationships/image" Target="media/image516.tmp"/><Relationship Id="rId629" Type="http://schemas.openxmlformats.org/officeDocument/2006/relationships/image" Target="media/image614.tmp"/><Relationship Id="rId170" Type="http://schemas.openxmlformats.org/officeDocument/2006/relationships/image" Target="media/image155.tmp"/><Relationship Id="rId836" Type="http://schemas.openxmlformats.org/officeDocument/2006/relationships/image" Target="media/image821.tmp"/><Relationship Id="rId268" Type="http://schemas.openxmlformats.org/officeDocument/2006/relationships/image" Target="media/image253.tmp"/><Relationship Id="rId475" Type="http://schemas.openxmlformats.org/officeDocument/2006/relationships/image" Target="media/image460.tmp"/><Relationship Id="rId682" Type="http://schemas.openxmlformats.org/officeDocument/2006/relationships/image" Target="media/image667.tmp"/><Relationship Id="rId32" Type="http://schemas.openxmlformats.org/officeDocument/2006/relationships/image" Target="media/image17.tmp"/><Relationship Id="rId128" Type="http://schemas.openxmlformats.org/officeDocument/2006/relationships/image" Target="media/image113.tmp"/><Relationship Id="rId335" Type="http://schemas.openxmlformats.org/officeDocument/2006/relationships/image" Target="media/image320.tmp"/><Relationship Id="rId542" Type="http://schemas.openxmlformats.org/officeDocument/2006/relationships/image" Target="media/image527.tmp"/><Relationship Id="rId181" Type="http://schemas.openxmlformats.org/officeDocument/2006/relationships/image" Target="media/image166.tmp"/><Relationship Id="rId402" Type="http://schemas.openxmlformats.org/officeDocument/2006/relationships/image" Target="media/image387.tmp"/><Relationship Id="rId847" Type="http://schemas.openxmlformats.org/officeDocument/2006/relationships/image" Target="media/image832.tmp"/><Relationship Id="rId279" Type="http://schemas.openxmlformats.org/officeDocument/2006/relationships/image" Target="media/image264.tmp"/><Relationship Id="rId486" Type="http://schemas.openxmlformats.org/officeDocument/2006/relationships/image" Target="media/image471.tmp"/><Relationship Id="rId693" Type="http://schemas.openxmlformats.org/officeDocument/2006/relationships/image" Target="media/image678.tmp"/><Relationship Id="rId707" Type="http://schemas.openxmlformats.org/officeDocument/2006/relationships/image" Target="media/image692.tmp"/><Relationship Id="rId43" Type="http://schemas.openxmlformats.org/officeDocument/2006/relationships/image" Target="media/image28.tmp"/><Relationship Id="rId139" Type="http://schemas.openxmlformats.org/officeDocument/2006/relationships/image" Target="media/image124.tmp"/><Relationship Id="rId346" Type="http://schemas.openxmlformats.org/officeDocument/2006/relationships/image" Target="media/image331.tmp"/><Relationship Id="rId553" Type="http://schemas.openxmlformats.org/officeDocument/2006/relationships/image" Target="media/image538.tmp"/><Relationship Id="rId760" Type="http://schemas.openxmlformats.org/officeDocument/2006/relationships/image" Target="media/image745.png"/><Relationship Id="rId192" Type="http://schemas.openxmlformats.org/officeDocument/2006/relationships/image" Target="media/image177.tmp"/><Relationship Id="rId206" Type="http://schemas.openxmlformats.org/officeDocument/2006/relationships/image" Target="media/image191.tmp"/><Relationship Id="rId413" Type="http://schemas.openxmlformats.org/officeDocument/2006/relationships/image" Target="media/image398.tmp"/><Relationship Id="rId858" Type="http://schemas.openxmlformats.org/officeDocument/2006/relationships/image" Target="media/image843.tmp"/><Relationship Id="rId497" Type="http://schemas.openxmlformats.org/officeDocument/2006/relationships/image" Target="media/image482.tmp"/><Relationship Id="rId620" Type="http://schemas.openxmlformats.org/officeDocument/2006/relationships/image" Target="media/image605.tmp"/><Relationship Id="rId718" Type="http://schemas.openxmlformats.org/officeDocument/2006/relationships/image" Target="media/image703.tmp"/><Relationship Id="rId357" Type="http://schemas.openxmlformats.org/officeDocument/2006/relationships/image" Target="media/image342.tmp"/><Relationship Id="rId54" Type="http://schemas.openxmlformats.org/officeDocument/2006/relationships/image" Target="media/image39.tmp"/><Relationship Id="rId217" Type="http://schemas.openxmlformats.org/officeDocument/2006/relationships/image" Target="media/image202.tmp"/><Relationship Id="rId564" Type="http://schemas.openxmlformats.org/officeDocument/2006/relationships/image" Target="media/image549.tmp"/><Relationship Id="rId771" Type="http://schemas.openxmlformats.org/officeDocument/2006/relationships/image" Target="media/image756.tmp"/><Relationship Id="rId869" Type="http://schemas.openxmlformats.org/officeDocument/2006/relationships/image" Target="media/image854.tmp"/><Relationship Id="rId424" Type="http://schemas.openxmlformats.org/officeDocument/2006/relationships/image" Target="media/image409.tmp"/><Relationship Id="rId631" Type="http://schemas.openxmlformats.org/officeDocument/2006/relationships/image" Target="media/image616.tmp"/><Relationship Id="rId729" Type="http://schemas.openxmlformats.org/officeDocument/2006/relationships/image" Target="media/image714.tmp"/><Relationship Id="rId270" Type="http://schemas.openxmlformats.org/officeDocument/2006/relationships/image" Target="media/image255.tmp"/><Relationship Id="rId65" Type="http://schemas.openxmlformats.org/officeDocument/2006/relationships/image" Target="media/image50.tmp"/><Relationship Id="rId130" Type="http://schemas.openxmlformats.org/officeDocument/2006/relationships/image" Target="media/image115.tmp"/><Relationship Id="rId368" Type="http://schemas.openxmlformats.org/officeDocument/2006/relationships/image" Target="media/image353.tmp"/><Relationship Id="rId575" Type="http://schemas.openxmlformats.org/officeDocument/2006/relationships/image" Target="media/image560.tmp"/><Relationship Id="rId782" Type="http://schemas.openxmlformats.org/officeDocument/2006/relationships/image" Target="media/image767.tmp"/><Relationship Id="rId228" Type="http://schemas.openxmlformats.org/officeDocument/2006/relationships/image" Target="media/image213.tmp"/><Relationship Id="rId435" Type="http://schemas.openxmlformats.org/officeDocument/2006/relationships/image" Target="media/image420.png"/><Relationship Id="rId642" Type="http://schemas.openxmlformats.org/officeDocument/2006/relationships/image" Target="media/image627.tmp"/><Relationship Id="rId281" Type="http://schemas.openxmlformats.org/officeDocument/2006/relationships/image" Target="media/image266.tmp"/><Relationship Id="rId502" Type="http://schemas.openxmlformats.org/officeDocument/2006/relationships/image" Target="media/image487.tmp"/><Relationship Id="rId76" Type="http://schemas.openxmlformats.org/officeDocument/2006/relationships/image" Target="media/image61.tmp"/><Relationship Id="rId141" Type="http://schemas.openxmlformats.org/officeDocument/2006/relationships/image" Target="media/image126.tmp"/><Relationship Id="rId379" Type="http://schemas.openxmlformats.org/officeDocument/2006/relationships/image" Target="media/image364.tmp"/><Relationship Id="rId586" Type="http://schemas.openxmlformats.org/officeDocument/2006/relationships/image" Target="media/image571.tmp"/><Relationship Id="rId793" Type="http://schemas.openxmlformats.org/officeDocument/2006/relationships/image" Target="media/image778.tmp"/><Relationship Id="rId807" Type="http://schemas.openxmlformats.org/officeDocument/2006/relationships/image" Target="media/image792.tmp"/><Relationship Id="rId7" Type="http://schemas.openxmlformats.org/officeDocument/2006/relationships/webSettings" Target="webSettings.xml"/><Relationship Id="rId239" Type="http://schemas.openxmlformats.org/officeDocument/2006/relationships/image" Target="media/image224.png"/><Relationship Id="rId446" Type="http://schemas.openxmlformats.org/officeDocument/2006/relationships/image" Target="media/image431.tmp"/><Relationship Id="rId653" Type="http://schemas.openxmlformats.org/officeDocument/2006/relationships/image" Target="media/image638.tmp"/><Relationship Id="rId292" Type="http://schemas.openxmlformats.org/officeDocument/2006/relationships/image" Target="media/image277.png"/><Relationship Id="rId306" Type="http://schemas.openxmlformats.org/officeDocument/2006/relationships/image" Target="media/image291.tmp"/><Relationship Id="rId860" Type="http://schemas.openxmlformats.org/officeDocument/2006/relationships/image" Target="media/image845.tmp"/><Relationship Id="rId87" Type="http://schemas.openxmlformats.org/officeDocument/2006/relationships/image" Target="media/image72.png"/><Relationship Id="rId513" Type="http://schemas.openxmlformats.org/officeDocument/2006/relationships/image" Target="media/image498.tmp"/><Relationship Id="rId597" Type="http://schemas.openxmlformats.org/officeDocument/2006/relationships/image" Target="media/image582.tmp"/><Relationship Id="rId720" Type="http://schemas.openxmlformats.org/officeDocument/2006/relationships/image" Target="media/image705.tmp"/><Relationship Id="rId818" Type="http://schemas.openxmlformats.org/officeDocument/2006/relationships/image" Target="media/image803.tmp"/><Relationship Id="rId152" Type="http://schemas.openxmlformats.org/officeDocument/2006/relationships/image" Target="media/image137.tmp"/><Relationship Id="rId457" Type="http://schemas.openxmlformats.org/officeDocument/2006/relationships/image" Target="media/image442.tmp"/><Relationship Id="rId664" Type="http://schemas.openxmlformats.org/officeDocument/2006/relationships/image" Target="media/image649.tmp"/><Relationship Id="rId871" Type="http://schemas.openxmlformats.org/officeDocument/2006/relationships/image" Target="media/image856.tmp"/><Relationship Id="rId14" Type="http://schemas.openxmlformats.org/officeDocument/2006/relationships/header" Target="header3.xml"/><Relationship Id="rId56" Type="http://schemas.openxmlformats.org/officeDocument/2006/relationships/image" Target="media/image41.tmp"/><Relationship Id="rId317" Type="http://schemas.openxmlformats.org/officeDocument/2006/relationships/image" Target="media/image302.tmp"/><Relationship Id="rId359" Type="http://schemas.openxmlformats.org/officeDocument/2006/relationships/image" Target="media/image344.tmp"/><Relationship Id="rId524" Type="http://schemas.openxmlformats.org/officeDocument/2006/relationships/image" Target="media/image509.tmp"/><Relationship Id="rId566" Type="http://schemas.openxmlformats.org/officeDocument/2006/relationships/image" Target="media/image551.tmp"/><Relationship Id="rId731" Type="http://schemas.openxmlformats.org/officeDocument/2006/relationships/image" Target="media/image716.tmp"/><Relationship Id="rId773" Type="http://schemas.openxmlformats.org/officeDocument/2006/relationships/image" Target="media/image758.tmp"/><Relationship Id="rId98" Type="http://schemas.openxmlformats.org/officeDocument/2006/relationships/image" Target="media/image83.tmp"/><Relationship Id="rId121" Type="http://schemas.openxmlformats.org/officeDocument/2006/relationships/image" Target="media/image106.tmp"/><Relationship Id="rId163" Type="http://schemas.openxmlformats.org/officeDocument/2006/relationships/image" Target="media/image148.tmp"/><Relationship Id="rId219" Type="http://schemas.openxmlformats.org/officeDocument/2006/relationships/image" Target="media/image204.tmp"/><Relationship Id="rId370" Type="http://schemas.openxmlformats.org/officeDocument/2006/relationships/image" Target="media/image355.png"/><Relationship Id="rId426" Type="http://schemas.openxmlformats.org/officeDocument/2006/relationships/image" Target="media/image411.tmp"/><Relationship Id="rId633" Type="http://schemas.openxmlformats.org/officeDocument/2006/relationships/image" Target="media/image618.tmp"/><Relationship Id="rId829" Type="http://schemas.openxmlformats.org/officeDocument/2006/relationships/image" Target="media/image814.tmp"/><Relationship Id="rId230" Type="http://schemas.openxmlformats.org/officeDocument/2006/relationships/image" Target="media/image215.tmp"/><Relationship Id="rId468" Type="http://schemas.openxmlformats.org/officeDocument/2006/relationships/image" Target="media/image453.tmp"/><Relationship Id="rId675" Type="http://schemas.openxmlformats.org/officeDocument/2006/relationships/image" Target="media/image660.tmp"/><Relationship Id="rId840" Type="http://schemas.openxmlformats.org/officeDocument/2006/relationships/image" Target="media/image825.tmp"/><Relationship Id="rId882" Type="http://schemas.openxmlformats.org/officeDocument/2006/relationships/image" Target="media/image867.tmp"/><Relationship Id="rId25" Type="http://schemas.openxmlformats.org/officeDocument/2006/relationships/image" Target="media/image10.tmp"/><Relationship Id="rId67" Type="http://schemas.openxmlformats.org/officeDocument/2006/relationships/image" Target="media/image52.tmp"/><Relationship Id="rId272" Type="http://schemas.openxmlformats.org/officeDocument/2006/relationships/image" Target="media/image257.tmp"/><Relationship Id="rId328" Type="http://schemas.openxmlformats.org/officeDocument/2006/relationships/image" Target="media/image313.tmp"/><Relationship Id="rId535" Type="http://schemas.openxmlformats.org/officeDocument/2006/relationships/image" Target="media/image520.tmp"/><Relationship Id="rId577" Type="http://schemas.openxmlformats.org/officeDocument/2006/relationships/image" Target="media/image562.tmp"/><Relationship Id="rId700" Type="http://schemas.openxmlformats.org/officeDocument/2006/relationships/image" Target="media/image685.tmp"/><Relationship Id="rId742" Type="http://schemas.openxmlformats.org/officeDocument/2006/relationships/image" Target="media/image727.tmp"/><Relationship Id="rId132" Type="http://schemas.openxmlformats.org/officeDocument/2006/relationships/image" Target="media/image117.tmp"/><Relationship Id="rId174" Type="http://schemas.openxmlformats.org/officeDocument/2006/relationships/image" Target="media/image159.tmp"/><Relationship Id="rId381" Type="http://schemas.openxmlformats.org/officeDocument/2006/relationships/image" Target="media/image366.tmp"/><Relationship Id="rId602" Type="http://schemas.openxmlformats.org/officeDocument/2006/relationships/image" Target="media/image587.png"/><Relationship Id="rId784" Type="http://schemas.openxmlformats.org/officeDocument/2006/relationships/image" Target="media/image769.tmp"/><Relationship Id="rId241" Type="http://schemas.openxmlformats.org/officeDocument/2006/relationships/image" Target="media/image226.tmp"/><Relationship Id="rId437" Type="http://schemas.openxmlformats.org/officeDocument/2006/relationships/image" Target="media/image422.tmp"/><Relationship Id="rId479" Type="http://schemas.openxmlformats.org/officeDocument/2006/relationships/image" Target="media/image464.tmp"/><Relationship Id="rId644" Type="http://schemas.openxmlformats.org/officeDocument/2006/relationships/image" Target="media/image629.tmp"/><Relationship Id="rId686" Type="http://schemas.openxmlformats.org/officeDocument/2006/relationships/image" Target="media/image671.tmp"/><Relationship Id="rId851" Type="http://schemas.openxmlformats.org/officeDocument/2006/relationships/image" Target="media/image836.tmp"/><Relationship Id="rId893" Type="http://schemas.openxmlformats.org/officeDocument/2006/relationships/image" Target="media/image878.tmp"/><Relationship Id="rId36" Type="http://schemas.openxmlformats.org/officeDocument/2006/relationships/image" Target="media/image21.tmp"/><Relationship Id="rId283" Type="http://schemas.openxmlformats.org/officeDocument/2006/relationships/image" Target="media/image268.tmp"/><Relationship Id="rId339" Type="http://schemas.openxmlformats.org/officeDocument/2006/relationships/image" Target="media/image324.tmp"/><Relationship Id="rId490" Type="http://schemas.openxmlformats.org/officeDocument/2006/relationships/image" Target="media/image475.tmp"/><Relationship Id="rId504" Type="http://schemas.openxmlformats.org/officeDocument/2006/relationships/image" Target="media/image489.tmp"/><Relationship Id="rId546" Type="http://schemas.openxmlformats.org/officeDocument/2006/relationships/image" Target="media/image531.tmp"/><Relationship Id="rId711" Type="http://schemas.openxmlformats.org/officeDocument/2006/relationships/image" Target="media/image696.png"/><Relationship Id="rId753" Type="http://schemas.openxmlformats.org/officeDocument/2006/relationships/image" Target="media/image738.tmp"/><Relationship Id="rId78" Type="http://schemas.openxmlformats.org/officeDocument/2006/relationships/image" Target="media/image63.tmp"/><Relationship Id="rId101" Type="http://schemas.openxmlformats.org/officeDocument/2006/relationships/image" Target="media/image86.tmp"/><Relationship Id="rId143" Type="http://schemas.openxmlformats.org/officeDocument/2006/relationships/image" Target="media/image128.tmp"/><Relationship Id="rId185" Type="http://schemas.openxmlformats.org/officeDocument/2006/relationships/image" Target="media/image170.tmp"/><Relationship Id="rId350" Type="http://schemas.openxmlformats.org/officeDocument/2006/relationships/image" Target="media/image335.tmp"/><Relationship Id="rId406" Type="http://schemas.openxmlformats.org/officeDocument/2006/relationships/image" Target="media/image391.png"/><Relationship Id="rId588" Type="http://schemas.openxmlformats.org/officeDocument/2006/relationships/image" Target="media/image573.tmp"/><Relationship Id="rId795" Type="http://schemas.openxmlformats.org/officeDocument/2006/relationships/image" Target="media/image780.tmp"/><Relationship Id="rId809" Type="http://schemas.openxmlformats.org/officeDocument/2006/relationships/image" Target="media/image794.tmp"/><Relationship Id="rId9" Type="http://schemas.openxmlformats.org/officeDocument/2006/relationships/endnotes" Target="endnotes.xml"/><Relationship Id="rId210" Type="http://schemas.openxmlformats.org/officeDocument/2006/relationships/image" Target="media/image195.tmp"/><Relationship Id="rId392" Type="http://schemas.openxmlformats.org/officeDocument/2006/relationships/image" Target="media/image377.tmp"/><Relationship Id="rId448" Type="http://schemas.openxmlformats.org/officeDocument/2006/relationships/image" Target="media/image433.tmp"/><Relationship Id="rId613" Type="http://schemas.openxmlformats.org/officeDocument/2006/relationships/image" Target="media/image598.tmp"/><Relationship Id="rId655" Type="http://schemas.openxmlformats.org/officeDocument/2006/relationships/image" Target="media/image640.tmp"/><Relationship Id="rId697" Type="http://schemas.openxmlformats.org/officeDocument/2006/relationships/image" Target="media/image682.tmp"/><Relationship Id="rId820" Type="http://schemas.openxmlformats.org/officeDocument/2006/relationships/image" Target="media/image805.tmp"/><Relationship Id="rId862" Type="http://schemas.openxmlformats.org/officeDocument/2006/relationships/image" Target="media/image847.tmp"/><Relationship Id="rId252" Type="http://schemas.openxmlformats.org/officeDocument/2006/relationships/image" Target="media/image237.tmp"/><Relationship Id="rId294" Type="http://schemas.openxmlformats.org/officeDocument/2006/relationships/image" Target="media/image279.tmp"/><Relationship Id="rId308" Type="http://schemas.openxmlformats.org/officeDocument/2006/relationships/image" Target="media/image293.png"/><Relationship Id="rId515" Type="http://schemas.openxmlformats.org/officeDocument/2006/relationships/image" Target="media/image500.tmp"/><Relationship Id="rId722" Type="http://schemas.openxmlformats.org/officeDocument/2006/relationships/image" Target="media/image707.tmp"/><Relationship Id="rId47" Type="http://schemas.openxmlformats.org/officeDocument/2006/relationships/image" Target="media/image32.tmp"/><Relationship Id="rId89" Type="http://schemas.openxmlformats.org/officeDocument/2006/relationships/image" Target="media/image74.png"/><Relationship Id="rId112" Type="http://schemas.openxmlformats.org/officeDocument/2006/relationships/image" Target="media/image97.tmp"/><Relationship Id="rId154" Type="http://schemas.openxmlformats.org/officeDocument/2006/relationships/image" Target="media/image139.tmp"/><Relationship Id="rId361" Type="http://schemas.openxmlformats.org/officeDocument/2006/relationships/image" Target="media/image346.tmp"/><Relationship Id="rId557" Type="http://schemas.openxmlformats.org/officeDocument/2006/relationships/image" Target="media/image542.tmp"/><Relationship Id="rId599" Type="http://schemas.openxmlformats.org/officeDocument/2006/relationships/image" Target="media/image584.tmp"/><Relationship Id="rId764" Type="http://schemas.openxmlformats.org/officeDocument/2006/relationships/image" Target="media/image749.tmp"/><Relationship Id="rId196" Type="http://schemas.openxmlformats.org/officeDocument/2006/relationships/image" Target="media/image181.tmp"/><Relationship Id="rId417" Type="http://schemas.openxmlformats.org/officeDocument/2006/relationships/image" Target="media/image402.tmp"/><Relationship Id="rId459" Type="http://schemas.openxmlformats.org/officeDocument/2006/relationships/image" Target="media/image444.tmp"/><Relationship Id="rId624" Type="http://schemas.openxmlformats.org/officeDocument/2006/relationships/image" Target="media/image609.tmp"/><Relationship Id="rId666" Type="http://schemas.openxmlformats.org/officeDocument/2006/relationships/image" Target="media/image651.tmp"/><Relationship Id="rId831" Type="http://schemas.openxmlformats.org/officeDocument/2006/relationships/image" Target="media/image816.tmp"/><Relationship Id="rId873" Type="http://schemas.openxmlformats.org/officeDocument/2006/relationships/image" Target="media/image858.tmp"/><Relationship Id="rId16" Type="http://schemas.openxmlformats.org/officeDocument/2006/relationships/image" Target="media/image1.tmp"/><Relationship Id="rId221" Type="http://schemas.openxmlformats.org/officeDocument/2006/relationships/image" Target="media/image206.tmp"/><Relationship Id="rId263" Type="http://schemas.openxmlformats.org/officeDocument/2006/relationships/image" Target="media/image248.tmp"/><Relationship Id="rId319" Type="http://schemas.openxmlformats.org/officeDocument/2006/relationships/image" Target="media/image304.tmp"/><Relationship Id="rId470" Type="http://schemas.openxmlformats.org/officeDocument/2006/relationships/image" Target="media/image455.tmp"/><Relationship Id="rId526" Type="http://schemas.openxmlformats.org/officeDocument/2006/relationships/image" Target="media/image511.tmp"/><Relationship Id="rId58" Type="http://schemas.openxmlformats.org/officeDocument/2006/relationships/image" Target="media/image43.tmp"/><Relationship Id="rId123" Type="http://schemas.openxmlformats.org/officeDocument/2006/relationships/image" Target="media/image108.png"/><Relationship Id="rId330" Type="http://schemas.openxmlformats.org/officeDocument/2006/relationships/image" Target="media/image315.tmp"/><Relationship Id="rId568" Type="http://schemas.openxmlformats.org/officeDocument/2006/relationships/image" Target="media/image553.tmp"/><Relationship Id="rId733" Type="http://schemas.openxmlformats.org/officeDocument/2006/relationships/image" Target="media/image718.tmp"/><Relationship Id="rId775" Type="http://schemas.openxmlformats.org/officeDocument/2006/relationships/image" Target="media/image760.tmp"/><Relationship Id="rId165" Type="http://schemas.openxmlformats.org/officeDocument/2006/relationships/image" Target="media/image150.tmp"/><Relationship Id="rId372" Type="http://schemas.openxmlformats.org/officeDocument/2006/relationships/image" Target="media/image357.tmp"/><Relationship Id="rId428" Type="http://schemas.openxmlformats.org/officeDocument/2006/relationships/image" Target="media/image413.jpeg"/><Relationship Id="rId635" Type="http://schemas.openxmlformats.org/officeDocument/2006/relationships/image" Target="media/image620.tmp"/><Relationship Id="rId677" Type="http://schemas.openxmlformats.org/officeDocument/2006/relationships/image" Target="media/image662.tmp"/><Relationship Id="rId800" Type="http://schemas.openxmlformats.org/officeDocument/2006/relationships/image" Target="media/image785.tmp"/><Relationship Id="rId842" Type="http://schemas.openxmlformats.org/officeDocument/2006/relationships/image" Target="media/image827.tmp"/><Relationship Id="rId232" Type="http://schemas.openxmlformats.org/officeDocument/2006/relationships/image" Target="media/image217.tmp"/><Relationship Id="rId274" Type="http://schemas.openxmlformats.org/officeDocument/2006/relationships/image" Target="media/image259.tmp"/><Relationship Id="rId481" Type="http://schemas.openxmlformats.org/officeDocument/2006/relationships/image" Target="media/image466.tmp"/><Relationship Id="rId702" Type="http://schemas.openxmlformats.org/officeDocument/2006/relationships/image" Target="media/image687.tmp"/><Relationship Id="rId884" Type="http://schemas.openxmlformats.org/officeDocument/2006/relationships/image" Target="media/image869.tmp"/><Relationship Id="rId27" Type="http://schemas.openxmlformats.org/officeDocument/2006/relationships/image" Target="media/image12.tmp"/><Relationship Id="rId69" Type="http://schemas.openxmlformats.org/officeDocument/2006/relationships/image" Target="media/image54.tmp"/><Relationship Id="rId134" Type="http://schemas.openxmlformats.org/officeDocument/2006/relationships/image" Target="media/image119.tmp"/><Relationship Id="rId537" Type="http://schemas.openxmlformats.org/officeDocument/2006/relationships/image" Target="media/image522.tmp"/><Relationship Id="rId579" Type="http://schemas.openxmlformats.org/officeDocument/2006/relationships/image" Target="media/image564.tmp"/><Relationship Id="rId744" Type="http://schemas.openxmlformats.org/officeDocument/2006/relationships/image" Target="media/image729.tmp"/><Relationship Id="rId786" Type="http://schemas.openxmlformats.org/officeDocument/2006/relationships/image" Target="media/image771.tmp"/><Relationship Id="rId80" Type="http://schemas.openxmlformats.org/officeDocument/2006/relationships/image" Target="media/image65.tmp"/><Relationship Id="rId176" Type="http://schemas.openxmlformats.org/officeDocument/2006/relationships/image" Target="media/image161.png"/><Relationship Id="rId341" Type="http://schemas.openxmlformats.org/officeDocument/2006/relationships/image" Target="media/image326.tmp"/><Relationship Id="rId383" Type="http://schemas.openxmlformats.org/officeDocument/2006/relationships/image" Target="media/image368.tmp"/><Relationship Id="rId439" Type="http://schemas.openxmlformats.org/officeDocument/2006/relationships/image" Target="media/image424.tmp"/><Relationship Id="rId590" Type="http://schemas.openxmlformats.org/officeDocument/2006/relationships/image" Target="media/image575.tmp"/><Relationship Id="rId604" Type="http://schemas.openxmlformats.org/officeDocument/2006/relationships/image" Target="media/image589.tmp"/><Relationship Id="rId646" Type="http://schemas.openxmlformats.org/officeDocument/2006/relationships/image" Target="media/image631.png"/><Relationship Id="rId811" Type="http://schemas.openxmlformats.org/officeDocument/2006/relationships/image" Target="media/image796.tmp"/><Relationship Id="rId201" Type="http://schemas.openxmlformats.org/officeDocument/2006/relationships/image" Target="media/image186.tmp"/><Relationship Id="rId243" Type="http://schemas.openxmlformats.org/officeDocument/2006/relationships/image" Target="media/image228.tmp"/><Relationship Id="rId285" Type="http://schemas.openxmlformats.org/officeDocument/2006/relationships/image" Target="media/image270.tmp"/><Relationship Id="rId450" Type="http://schemas.openxmlformats.org/officeDocument/2006/relationships/image" Target="media/image435.png"/><Relationship Id="rId506" Type="http://schemas.openxmlformats.org/officeDocument/2006/relationships/image" Target="media/image491.tmp"/><Relationship Id="rId688" Type="http://schemas.openxmlformats.org/officeDocument/2006/relationships/image" Target="media/image673.tmp"/><Relationship Id="rId853" Type="http://schemas.openxmlformats.org/officeDocument/2006/relationships/image" Target="media/image838.tmp"/><Relationship Id="rId895" Type="http://schemas.openxmlformats.org/officeDocument/2006/relationships/image" Target="media/image880.tmp"/><Relationship Id="rId38" Type="http://schemas.openxmlformats.org/officeDocument/2006/relationships/image" Target="media/image23.tmp"/><Relationship Id="rId103" Type="http://schemas.openxmlformats.org/officeDocument/2006/relationships/image" Target="media/image88.tmp"/><Relationship Id="rId310" Type="http://schemas.openxmlformats.org/officeDocument/2006/relationships/image" Target="media/image295.tmp"/><Relationship Id="rId492" Type="http://schemas.openxmlformats.org/officeDocument/2006/relationships/image" Target="media/image477.tmp"/><Relationship Id="rId548" Type="http://schemas.openxmlformats.org/officeDocument/2006/relationships/image" Target="media/image533.tmp"/><Relationship Id="rId713" Type="http://schemas.openxmlformats.org/officeDocument/2006/relationships/image" Target="media/image698.tmp"/><Relationship Id="rId755" Type="http://schemas.openxmlformats.org/officeDocument/2006/relationships/image" Target="media/image740.tmp"/><Relationship Id="rId797" Type="http://schemas.openxmlformats.org/officeDocument/2006/relationships/image" Target="media/image782.tmp"/><Relationship Id="rId91" Type="http://schemas.openxmlformats.org/officeDocument/2006/relationships/image" Target="media/image76.tmp"/><Relationship Id="rId145" Type="http://schemas.openxmlformats.org/officeDocument/2006/relationships/image" Target="media/image130.png"/><Relationship Id="rId187" Type="http://schemas.openxmlformats.org/officeDocument/2006/relationships/image" Target="media/image172.tmp"/><Relationship Id="rId352" Type="http://schemas.openxmlformats.org/officeDocument/2006/relationships/image" Target="media/image337.tmp"/><Relationship Id="rId394" Type="http://schemas.openxmlformats.org/officeDocument/2006/relationships/image" Target="media/image379.tmp"/><Relationship Id="rId408" Type="http://schemas.openxmlformats.org/officeDocument/2006/relationships/image" Target="media/image393.tmp"/><Relationship Id="rId615" Type="http://schemas.openxmlformats.org/officeDocument/2006/relationships/image" Target="media/image600.tmp"/><Relationship Id="rId822" Type="http://schemas.openxmlformats.org/officeDocument/2006/relationships/image" Target="media/image807.tmp"/><Relationship Id="rId212" Type="http://schemas.openxmlformats.org/officeDocument/2006/relationships/image" Target="media/image197.tmp"/><Relationship Id="rId254" Type="http://schemas.openxmlformats.org/officeDocument/2006/relationships/image" Target="media/image239.tmp"/><Relationship Id="rId657" Type="http://schemas.openxmlformats.org/officeDocument/2006/relationships/image" Target="media/image642.tmp"/><Relationship Id="rId699" Type="http://schemas.openxmlformats.org/officeDocument/2006/relationships/image" Target="media/image684.tmp"/><Relationship Id="rId864" Type="http://schemas.openxmlformats.org/officeDocument/2006/relationships/image" Target="media/image849.png"/><Relationship Id="rId49" Type="http://schemas.openxmlformats.org/officeDocument/2006/relationships/image" Target="media/image34.tmp"/><Relationship Id="rId114" Type="http://schemas.openxmlformats.org/officeDocument/2006/relationships/image" Target="media/image99.tmp"/><Relationship Id="rId296" Type="http://schemas.openxmlformats.org/officeDocument/2006/relationships/image" Target="media/image281.tmp"/><Relationship Id="rId461" Type="http://schemas.openxmlformats.org/officeDocument/2006/relationships/image" Target="media/image446.tmp"/><Relationship Id="rId517" Type="http://schemas.openxmlformats.org/officeDocument/2006/relationships/image" Target="media/image502.tmp"/><Relationship Id="rId559" Type="http://schemas.openxmlformats.org/officeDocument/2006/relationships/image" Target="media/image544.tmp"/><Relationship Id="rId724" Type="http://schemas.openxmlformats.org/officeDocument/2006/relationships/image" Target="media/image709.tmp"/><Relationship Id="rId766" Type="http://schemas.openxmlformats.org/officeDocument/2006/relationships/image" Target="media/image751.tmp"/><Relationship Id="rId60" Type="http://schemas.openxmlformats.org/officeDocument/2006/relationships/image" Target="media/image45.tmp"/><Relationship Id="rId156" Type="http://schemas.openxmlformats.org/officeDocument/2006/relationships/image" Target="media/image141.tmp"/><Relationship Id="rId198" Type="http://schemas.openxmlformats.org/officeDocument/2006/relationships/image" Target="media/image183.tmp"/><Relationship Id="rId321" Type="http://schemas.openxmlformats.org/officeDocument/2006/relationships/image" Target="media/image306.tmp"/><Relationship Id="rId363" Type="http://schemas.openxmlformats.org/officeDocument/2006/relationships/image" Target="media/image348.tmp"/><Relationship Id="rId419" Type="http://schemas.openxmlformats.org/officeDocument/2006/relationships/image" Target="media/image404.tmp"/><Relationship Id="rId570" Type="http://schemas.openxmlformats.org/officeDocument/2006/relationships/image" Target="media/image555.tmp"/><Relationship Id="rId626" Type="http://schemas.openxmlformats.org/officeDocument/2006/relationships/image" Target="media/image611.tmp"/><Relationship Id="rId223" Type="http://schemas.openxmlformats.org/officeDocument/2006/relationships/image" Target="media/image208.tmp"/><Relationship Id="rId430" Type="http://schemas.openxmlformats.org/officeDocument/2006/relationships/image" Target="media/image415.tmp"/><Relationship Id="rId668" Type="http://schemas.openxmlformats.org/officeDocument/2006/relationships/image" Target="media/image653.tmp"/><Relationship Id="rId833" Type="http://schemas.openxmlformats.org/officeDocument/2006/relationships/image" Target="media/image818.tmp"/><Relationship Id="rId875" Type="http://schemas.openxmlformats.org/officeDocument/2006/relationships/image" Target="media/image860.tmp"/><Relationship Id="rId18" Type="http://schemas.openxmlformats.org/officeDocument/2006/relationships/image" Target="media/image3.tmp"/><Relationship Id="rId265" Type="http://schemas.openxmlformats.org/officeDocument/2006/relationships/image" Target="media/image250.tmp"/><Relationship Id="rId472" Type="http://schemas.openxmlformats.org/officeDocument/2006/relationships/image" Target="media/image457.tmp"/><Relationship Id="rId528" Type="http://schemas.openxmlformats.org/officeDocument/2006/relationships/image" Target="media/image513.tmp"/><Relationship Id="rId735" Type="http://schemas.openxmlformats.org/officeDocument/2006/relationships/image" Target="media/image720.tmp"/><Relationship Id="rId900" Type="http://schemas.openxmlformats.org/officeDocument/2006/relationships/fontTable" Target="fontTable.xml"/><Relationship Id="rId125" Type="http://schemas.openxmlformats.org/officeDocument/2006/relationships/image" Target="media/image110.tmp"/><Relationship Id="rId167" Type="http://schemas.openxmlformats.org/officeDocument/2006/relationships/image" Target="media/image152.tmp"/><Relationship Id="rId332" Type="http://schemas.openxmlformats.org/officeDocument/2006/relationships/image" Target="media/image317.tmp"/><Relationship Id="rId374" Type="http://schemas.openxmlformats.org/officeDocument/2006/relationships/image" Target="media/image359.tmp"/><Relationship Id="rId581" Type="http://schemas.openxmlformats.org/officeDocument/2006/relationships/image" Target="media/image566.tmp"/><Relationship Id="rId777" Type="http://schemas.openxmlformats.org/officeDocument/2006/relationships/image" Target="media/image762.tmp"/><Relationship Id="rId71" Type="http://schemas.openxmlformats.org/officeDocument/2006/relationships/image" Target="media/image56.tmp"/><Relationship Id="rId234" Type="http://schemas.openxmlformats.org/officeDocument/2006/relationships/image" Target="media/image219.tmp"/><Relationship Id="rId637" Type="http://schemas.openxmlformats.org/officeDocument/2006/relationships/image" Target="media/image622.tmp"/><Relationship Id="rId679" Type="http://schemas.openxmlformats.org/officeDocument/2006/relationships/image" Target="media/image664.tmp"/><Relationship Id="rId802" Type="http://schemas.openxmlformats.org/officeDocument/2006/relationships/image" Target="media/image787.tmp"/><Relationship Id="rId844" Type="http://schemas.openxmlformats.org/officeDocument/2006/relationships/image" Target="media/image829.tmp"/><Relationship Id="rId886" Type="http://schemas.openxmlformats.org/officeDocument/2006/relationships/image" Target="media/image871.tmp"/><Relationship Id="rId2" Type="http://schemas.openxmlformats.org/officeDocument/2006/relationships/customXml" Target="../customXml/item2.xml"/><Relationship Id="rId29" Type="http://schemas.openxmlformats.org/officeDocument/2006/relationships/image" Target="media/image14.tmp"/><Relationship Id="rId276" Type="http://schemas.openxmlformats.org/officeDocument/2006/relationships/image" Target="media/image261.tmp"/><Relationship Id="rId441" Type="http://schemas.openxmlformats.org/officeDocument/2006/relationships/image" Target="media/image426.tmp"/><Relationship Id="rId483" Type="http://schemas.openxmlformats.org/officeDocument/2006/relationships/image" Target="media/image468.tmp"/><Relationship Id="rId539" Type="http://schemas.openxmlformats.org/officeDocument/2006/relationships/image" Target="media/image524.tmp"/><Relationship Id="rId690" Type="http://schemas.openxmlformats.org/officeDocument/2006/relationships/image" Target="media/image675.tmp"/><Relationship Id="rId704" Type="http://schemas.openxmlformats.org/officeDocument/2006/relationships/image" Target="media/image689.jpeg"/><Relationship Id="rId746" Type="http://schemas.openxmlformats.org/officeDocument/2006/relationships/image" Target="media/image731.tmp"/><Relationship Id="rId40" Type="http://schemas.openxmlformats.org/officeDocument/2006/relationships/image" Target="media/image25.tmp"/><Relationship Id="rId136" Type="http://schemas.openxmlformats.org/officeDocument/2006/relationships/image" Target="media/image121.tmp"/><Relationship Id="rId178" Type="http://schemas.openxmlformats.org/officeDocument/2006/relationships/image" Target="media/image163.tmp"/><Relationship Id="rId301" Type="http://schemas.openxmlformats.org/officeDocument/2006/relationships/image" Target="media/image286.tmp"/><Relationship Id="rId343" Type="http://schemas.openxmlformats.org/officeDocument/2006/relationships/image" Target="media/image328.tmp"/><Relationship Id="rId550" Type="http://schemas.openxmlformats.org/officeDocument/2006/relationships/image" Target="media/image535.tmp"/><Relationship Id="rId788" Type="http://schemas.openxmlformats.org/officeDocument/2006/relationships/image" Target="media/image773.tmp"/><Relationship Id="rId82" Type="http://schemas.openxmlformats.org/officeDocument/2006/relationships/image" Target="media/image67.tmp"/><Relationship Id="rId203" Type="http://schemas.openxmlformats.org/officeDocument/2006/relationships/image" Target="media/image188.tmp"/><Relationship Id="rId385" Type="http://schemas.openxmlformats.org/officeDocument/2006/relationships/image" Target="media/image370.tmp"/><Relationship Id="rId592" Type="http://schemas.openxmlformats.org/officeDocument/2006/relationships/image" Target="media/image577.tmp"/><Relationship Id="rId606" Type="http://schemas.openxmlformats.org/officeDocument/2006/relationships/image" Target="media/image591.tmp"/><Relationship Id="rId648" Type="http://schemas.openxmlformats.org/officeDocument/2006/relationships/image" Target="media/image633.png"/><Relationship Id="rId813" Type="http://schemas.openxmlformats.org/officeDocument/2006/relationships/image" Target="media/image798.tmp"/><Relationship Id="rId855" Type="http://schemas.openxmlformats.org/officeDocument/2006/relationships/image" Target="media/image840.tmp"/><Relationship Id="rId245" Type="http://schemas.openxmlformats.org/officeDocument/2006/relationships/image" Target="media/image230.tmp"/><Relationship Id="rId287" Type="http://schemas.openxmlformats.org/officeDocument/2006/relationships/image" Target="media/image272.tmp"/><Relationship Id="rId410" Type="http://schemas.openxmlformats.org/officeDocument/2006/relationships/image" Target="media/image395.png"/><Relationship Id="rId452" Type="http://schemas.openxmlformats.org/officeDocument/2006/relationships/image" Target="media/image437.tmp"/><Relationship Id="rId494" Type="http://schemas.openxmlformats.org/officeDocument/2006/relationships/image" Target="media/image479.tmp"/><Relationship Id="rId508" Type="http://schemas.openxmlformats.org/officeDocument/2006/relationships/image" Target="media/image493.tmp"/><Relationship Id="rId715" Type="http://schemas.openxmlformats.org/officeDocument/2006/relationships/image" Target="media/image700.tmp"/><Relationship Id="rId897" Type="http://schemas.openxmlformats.org/officeDocument/2006/relationships/image" Target="media/image882.tmp"/><Relationship Id="rId105" Type="http://schemas.openxmlformats.org/officeDocument/2006/relationships/image" Target="media/image90.tmp"/><Relationship Id="rId147" Type="http://schemas.openxmlformats.org/officeDocument/2006/relationships/image" Target="media/image132.tmp"/><Relationship Id="rId312" Type="http://schemas.openxmlformats.org/officeDocument/2006/relationships/image" Target="media/image297.tmp"/><Relationship Id="rId354" Type="http://schemas.openxmlformats.org/officeDocument/2006/relationships/image" Target="media/image339.tmp"/><Relationship Id="rId757" Type="http://schemas.openxmlformats.org/officeDocument/2006/relationships/image" Target="media/image742.tmp"/><Relationship Id="rId799" Type="http://schemas.openxmlformats.org/officeDocument/2006/relationships/image" Target="media/image784.tmp"/><Relationship Id="rId51" Type="http://schemas.openxmlformats.org/officeDocument/2006/relationships/image" Target="media/image36.tmp"/><Relationship Id="rId93" Type="http://schemas.openxmlformats.org/officeDocument/2006/relationships/image" Target="media/image78.tmp"/><Relationship Id="rId189" Type="http://schemas.openxmlformats.org/officeDocument/2006/relationships/image" Target="media/image174.tmp"/><Relationship Id="rId396" Type="http://schemas.openxmlformats.org/officeDocument/2006/relationships/image" Target="media/image381.tmp"/><Relationship Id="rId561" Type="http://schemas.openxmlformats.org/officeDocument/2006/relationships/image" Target="media/image546.tmp"/><Relationship Id="rId617" Type="http://schemas.openxmlformats.org/officeDocument/2006/relationships/image" Target="media/image602.tmp"/><Relationship Id="rId659" Type="http://schemas.openxmlformats.org/officeDocument/2006/relationships/image" Target="media/image644.tmp"/><Relationship Id="rId824" Type="http://schemas.openxmlformats.org/officeDocument/2006/relationships/image" Target="media/image809.tmp"/><Relationship Id="rId866" Type="http://schemas.openxmlformats.org/officeDocument/2006/relationships/image" Target="media/image851.tmp"/><Relationship Id="rId214" Type="http://schemas.openxmlformats.org/officeDocument/2006/relationships/image" Target="media/image199.tmp"/><Relationship Id="rId256" Type="http://schemas.openxmlformats.org/officeDocument/2006/relationships/image" Target="media/image241.tmp"/><Relationship Id="rId298" Type="http://schemas.openxmlformats.org/officeDocument/2006/relationships/image" Target="media/image283.tmp"/><Relationship Id="rId421" Type="http://schemas.openxmlformats.org/officeDocument/2006/relationships/image" Target="media/image406.tmp"/><Relationship Id="rId463" Type="http://schemas.openxmlformats.org/officeDocument/2006/relationships/image" Target="media/image448.tmp"/><Relationship Id="rId519" Type="http://schemas.openxmlformats.org/officeDocument/2006/relationships/image" Target="media/image504.tmp"/><Relationship Id="rId670" Type="http://schemas.openxmlformats.org/officeDocument/2006/relationships/image" Target="media/image655.tmp"/><Relationship Id="rId116" Type="http://schemas.openxmlformats.org/officeDocument/2006/relationships/image" Target="media/image101.png"/><Relationship Id="rId158" Type="http://schemas.openxmlformats.org/officeDocument/2006/relationships/image" Target="media/image143.tmp"/><Relationship Id="rId323" Type="http://schemas.openxmlformats.org/officeDocument/2006/relationships/image" Target="media/image308.tmp"/><Relationship Id="rId530" Type="http://schemas.openxmlformats.org/officeDocument/2006/relationships/image" Target="media/image515.png"/><Relationship Id="rId726" Type="http://schemas.openxmlformats.org/officeDocument/2006/relationships/image" Target="media/image711.tmp"/><Relationship Id="rId768" Type="http://schemas.openxmlformats.org/officeDocument/2006/relationships/image" Target="media/image753.tmp"/><Relationship Id="rId20" Type="http://schemas.openxmlformats.org/officeDocument/2006/relationships/image" Target="media/image5.tmp"/><Relationship Id="rId62" Type="http://schemas.openxmlformats.org/officeDocument/2006/relationships/image" Target="media/image47.tmp"/><Relationship Id="rId365" Type="http://schemas.openxmlformats.org/officeDocument/2006/relationships/image" Target="media/image350.tmp"/><Relationship Id="rId572" Type="http://schemas.openxmlformats.org/officeDocument/2006/relationships/image" Target="media/image557.tmp"/><Relationship Id="rId628" Type="http://schemas.openxmlformats.org/officeDocument/2006/relationships/image" Target="media/image613.tmp"/><Relationship Id="rId835" Type="http://schemas.openxmlformats.org/officeDocument/2006/relationships/image" Target="media/image820.tmp"/><Relationship Id="rId225" Type="http://schemas.openxmlformats.org/officeDocument/2006/relationships/image" Target="media/image210.tmp"/><Relationship Id="rId267" Type="http://schemas.openxmlformats.org/officeDocument/2006/relationships/image" Target="media/image252.tmp"/><Relationship Id="rId432" Type="http://schemas.openxmlformats.org/officeDocument/2006/relationships/image" Target="media/image417.tmp"/><Relationship Id="rId474" Type="http://schemas.openxmlformats.org/officeDocument/2006/relationships/image" Target="media/image459.tmp"/><Relationship Id="rId877" Type="http://schemas.openxmlformats.org/officeDocument/2006/relationships/image" Target="media/image862.tmp"/><Relationship Id="rId127" Type="http://schemas.openxmlformats.org/officeDocument/2006/relationships/image" Target="media/image112.tmp"/><Relationship Id="rId681" Type="http://schemas.openxmlformats.org/officeDocument/2006/relationships/image" Target="media/image666.tmp"/><Relationship Id="rId737" Type="http://schemas.openxmlformats.org/officeDocument/2006/relationships/image" Target="media/image722.tmp"/><Relationship Id="rId779" Type="http://schemas.openxmlformats.org/officeDocument/2006/relationships/image" Target="media/image764.tmp"/><Relationship Id="rId31" Type="http://schemas.openxmlformats.org/officeDocument/2006/relationships/image" Target="media/image16.png"/><Relationship Id="rId73" Type="http://schemas.openxmlformats.org/officeDocument/2006/relationships/image" Target="media/image58.tmp"/><Relationship Id="rId169" Type="http://schemas.openxmlformats.org/officeDocument/2006/relationships/image" Target="media/image154.png"/><Relationship Id="rId334" Type="http://schemas.openxmlformats.org/officeDocument/2006/relationships/image" Target="media/image319.tmp"/><Relationship Id="rId376" Type="http://schemas.openxmlformats.org/officeDocument/2006/relationships/image" Target="media/image361.tmp"/><Relationship Id="rId541" Type="http://schemas.openxmlformats.org/officeDocument/2006/relationships/image" Target="media/image526.tmp"/><Relationship Id="rId583" Type="http://schemas.openxmlformats.org/officeDocument/2006/relationships/image" Target="media/image568.tmp"/><Relationship Id="rId639" Type="http://schemas.openxmlformats.org/officeDocument/2006/relationships/image" Target="media/image624.tmp"/><Relationship Id="rId790" Type="http://schemas.openxmlformats.org/officeDocument/2006/relationships/image" Target="media/image775.tmp"/><Relationship Id="rId804" Type="http://schemas.openxmlformats.org/officeDocument/2006/relationships/image" Target="media/image789.tmp"/><Relationship Id="rId4" Type="http://schemas.openxmlformats.org/officeDocument/2006/relationships/styles" Target="styles.xml"/><Relationship Id="rId180" Type="http://schemas.openxmlformats.org/officeDocument/2006/relationships/image" Target="media/image165.tmp"/><Relationship Id="rId236" Type="http://schemas.openxmlformats.org/officeDocument/2006/relationships/image" Target="media/image221.tmp"/><Relationship Id="rId278" Type="http://schemas.openxmlformats.org/officeDocument/2006/relationships/image" Target="media/image263.tmp"/><Relationship Id="rId401" Type="http://schemas.openxmlformats.org/officeDocument/2006/relationships/image" Target="media/image386.tmp"/><Relationship Id="rId443" Type="http://schemas.openxmlformats.org/officeDocument/2006/relationships/image" Target="media/image428.png"/><Relationship Id="rId650" Type="http://schemas.openxmlformats.org/officeDocument/2006/relationships/image" Target="media/image635.tmp"/><Relationship Id="rId846" Type="http://schemas.openxmlformats.org/officeDocument/2006/relationships/image" Target="media/image831.tmp"/><Relationship Id="rId888" Type="http://schemas.openxmlformats.org/officeDocument/2006/relationships/image" Target="media/image873.tmp"/><Relationship Id="rId303" Type="http://schemas.openxmlformats.org/officeDocument/2006/relationships/image" Target="media/image288.tmp"/><Relationship Id="rId485" Type="http://schemas.openxmlformats.org/officeDocument/2006/relationships/image" Target="media/image470.tmp"/><Relationship Id="rId692" Type="http://schemas.openxmlformats.org/officeDocument/2006/relationships/image" Target="media/image677.tmp"/><Relationship Id="rId706" Type="http://schemas.openxmlformats.org/officeDocument/2006/relationships/image" Target="media/image691.tmp"/><Relationship Id="rId748" Type="http://schemas.openxmlformats.org/officeDocument/2006/relationships/image" Target="media/image733.tmp"/><Relationship Id="rId42" Type="http://schemas.openxmlformats.org/officeDocument/2006/relationships/image" Target="media/image27.tmp"/><Relationship Id="rId84" Type="http://schemas.openxmlformats.org/officeDocument/2006/relationships/image" Target="media/image69.tmp"/><Relationship Id="rId138" Type="http://schemas.openxmlformats.org/officeDocument/2006/relationships/image" Target="media/image123.tmp"/><Relationship Id="rId345" Type="http://schemas.openxmlformats.org/officeDocument/2006/relationships/image" Target="media/image330.tmp"/><Relationship Id="rId387" Type="http://schemas.openxmlformats.org/officeDocument/2006/relationships/image" Target="media/image372.png"/><Relationship Id="rId510" Type="http://schemas.openxmlformats.org/officeDocument/2006/relationships/image" Target="media/image495.tmp"/><Relationship Id="rId552" Type="http://schemas.openxmlformats.org/officeDocument/2006/relationships/image" Target="media/image537.tmp"/><Relationship Id="rId594" Type="http://schemas.openxmlformats.org/officeDocument/2006/relationships/image" Target="media/image579.tmp"/><Relationship Id="rId608" Type="http://schemas.openxmlformats.org/officeDocument/2006/relationships/image" Target="media/image593.png"/><Relationship Id="rId815" Type="http://schemas.openxmlformats.org/officeDocument/2006/relationships/image" Target="media/image800.png"/><Relationship Id="rId191" Type="http://schemas.openxmlformats.org/officeDocument/2006/relationships/image" Target="media/image176.tmp"/><Relationship Id="rId205" Type="http://schemas.openxmlformats.org/officeDocument/2006/relationships/image" Target="media/image190.tmp"/><Relationship Id="rId247" Type="http://schemas.openxmlformats.org/officeDocument/2006/relationships/image" Target="media/image232.tmp"/><Relationship Id="rId412" Type="http://schemas.openxmlformats.org/officeDocument/2006/relationships/image" Target="media/image397.tmp"/><Relationship Id="rId857" Type="http://schemas.openxmlformats.org/officeDocument/2006/relationships/image" Target="media/image842.tmp"/><Relationship Id="rId899" Type="http://schemas.openxmlformats.org/officeDocument/2006/relationships/footer" Target="footer4.xml"/><Relationship Id="rId107" Type="http://schemas.openxmlformats.org/officeDocument/2006/relationships/image" Target="media/image92.tmp"/><Relationship Id="rId289" Type="http://schemas.openxmlformats.org/officeDocument/2006/relationships/image" Target="media/image274.tmp"/><Relationship Id="rId454" Type="http://schemas.openxmlformats.org/officeDocument/2006/relationships/image" Target="media/image439.tmp"/><Relationship Id="rId496" Type="http://schemas.openxmlformats.org/officeDocument/2006/relationships/image" Target="media/image481.tmp"/><Relationship Id="rId661" Type="http://schemas.openxmlformats.org/officeDocument/2006/relationships/image" Target="media/image646.tmp"/><Relationship Id="rId717" Type="http://schemas.openxmlformats.org/officeDocument/2006/relationships/image" Target="media/image702.tmp"/><Relationship Id="rId759" Type="http://schemas.openxmlformats.org/officeDocument/2006/relationships/image" Target="media/image744.png"/><Relationship Id="rId11" Type="http://schemas.openxmlformats.org/officeDocument/2006/relationships/header" Target="header2.xml"/><Relationship Id="rId53" Type="http://schemas.openxmlformats.org/officeDocument/2006/relationships/image" Target="media/image38.png"/><Relationship Id="rId149" Type="http://schemas.openxmlformats.org/officeDocument/2006/relationships/image" Target="media/image134.tmp"/><Relationship Id="rId314" Type="http://schemas.openxmlformats.org/officeDocument/2006/relationships/image" Target="media/image299.tmp"/><Relationship Id="rId356" Type="http://schemas.openxmlformats.org/officeDocument/2006/relationships/image" Target="media/image341.tmp"/><Relationship Id="rId398" Type="http://schemas.openxmlformats.org/officeDocument/2006/relationships/image" Target="media/image383.tmp"/><Relationship Id="rId521" Type="http://schemas.openxmlformats.org/officeDocument/2006/relationships/image" Target="media/image506.tmp"/><Relationship Id="rId563" Type="http://schemas.openxmlformats.org/officeDocument/2006/relationships/image" Target="media/image548.tmp"/><Relationship Id="rId619" Type="http://schemas.openxmlformats.org/officeDocument/2006/relationships/image" Target="media/image604.tmp"/><Relationship Id="rId770" Type="http://schemas.openxmlformats.org/officeDocument/2006/relationships/image" Target="media/image755.tmp"/><Relationship Id="rId95" Type="http://schemas.openxmlformats.org/officeDocument/2006/relationships/image" Target="media/image80.tmp"/><Relationship Id="rId160" Type="http://schemas.openxmlformats.org/officeDocument/2006/relationships/image" Target="media/image145.tmp"/><Relationship Id="rId216" Type="http://schemas.openxmlformats.org/officeDocument/2006/relationships/image" Target="media/image201.tmp"/><Relationship Id="rId423" Type="http://schemas.openxmlformats.org/officeDocument/2006/relationships/image" Target="media/image408.tmp"/><Relationship Id="rId826" Type="http://schemas.openxmlformats.org/officeDocument/2006/relationships/image" Target="media/image811.tmp"/><Relationship Id="rId868" Type="http://schemas.openxmlformats.org/officeDocument/2006/relationships/image" Target="media/image853.tmp"/><Relationship Id="rId258" Type="http://schemas.openxmlformats.org/officeDocument/2006/relationships/image" Target="media/image243.png"/><Relationship Id="rId465" Type="http://schemas.openxmlformats.org/officeDocument/2006/relationships/image" Target="media/image450.tmp"/><Relationship Id="rId630" Type="http://schemas.openxmlformats.org/officeDocument/2006/relationships/image" Target="media/image615.png"/><Relationship Id="rId672" Type="http://schemas.openxmlformats.org/officeDocument/2006/relationships/image" Target="media/image657.tmp"/><Relationship Id="rId728" Type="http://schemas.openxmlformats.org/officeDocument/2006/relationships/image" Target="media/image713.tmp"/><Relationship Id="rId22" Type="http://schemas.openxmlformats.org/officeDocument/2006/relationships/image" Target="media/image7.tmp"/><Relationship Id="rId64" Type="http://schemas.openxmlformats.org/officeDocument/2006/relationships/image" Target="media/image49.tmp"/><Relationship Id="rId118" Type="http://schemas.openxmlformats.org/officeDocument/2006/relationships/image" Target="media/image103.tmp"/><Relationship Id="rId325" Type="http://schemas.openxmlformats.org/officeDocument/2006/relationships/image" Target="media/image310.png"/><Relationship Id="rId367" Type="http://schemas.openxmlformats.org/officeDocument/2006/relationships/image" Target="media/image352.tmp"/><Relationship Id="rId532" Type="http://schemas.openxmlformats.org/officeDocument/2006/relationships/image" Target="media/image517.tmp"/><Relationship Id="rId574" Type="http://schemas.openxmlformats.org/officeDocument/2006/relationships/image" Target="media/image559.tmp"/><Relationship Id="rId171" Type="http://schemas.openxmlformats.org/officeDocument/2006/relationships/image" Target="media/image156.tmp"/><Relationship Id="rId227" Type="http://schemas.openxmlformats.org/officeDocument/2006/relationships/image" Target="media/image212.tmp"/><Relationship Id="rId781" Type="http://schemas.openxmlformats.org/officeDocument/2006/relationships/image" Target="media/image766.tmp"/><Relationship Id="rId837" Type="http://schemas.openxmlformats.org/officeDocument/2006/relationships/image" Target="media/image822.tmp"/><Relationship Id="rId879" Type="http://schemas.openxmlformats.org/officeDocument/2006/relationships/image" Target="media/image864.tmp"/><Relationship Id="rId269" Type="http://schemas.openxmlformats.org/officeDocument/2006/relationships/image" Target="media/image254.tmp"/><Relationship Id="rId434" Type="http://schemas.openxmlformats.org/officeDocument/2006/relationships/image" Target="media/image419.png"/><Relationship Id="rId476" Type="http://schemas.openxmlformats.org/officeDocument/2006/relationships/image" Target="media/image461.tmp"/><Relationship Id="rId641" Type="http://schemas.openxmlformats.org/officeDocument/2006/relationships/image" Target="media/image626.tmp"/><Relationship Id="rId683" Type="http://schemas.openxmlformats.org/officeDocument/2006/relationships/image" Target="media/image668.tmp"/><Relationship Id="rId739" Type="http://schemas.openxmlformats.org/officeDocument/2006/relationships/image" Target="media/image724.tmp"/><Relationship Id="rId890" Type="http://schemas.openxmlformats.org/officeDocument/2006/relationships/image" Target="media/image875.tmp"/><Relationship Id="rId33" Type="http://schemas.openxmlformats.org/officeDocument/2006/relationships/image" Target="media/image18.tmp"/><Relationship Id="rId129" Type="http://schemas.openxmlformats.org/officeDocument/2006/relationships/image" Target="media/image114.tmp"/><Relationship Id="rId280" Type="http://schemas.openxmlformats.org/officeDocument/2006/relationships/image" Target="media/image265.png"/><Relationship Id="rId336" Type="http://schemas.openxmlformats.org/officeDocument/2006/relationships/image" Target="media/image321.tmp"/><Relationship Id="rId501" Type="http://schemas.openxmlformats.org/officeDocument/2006/relationships/image" Target="media/image486.tmp"/><Relationship Id="rId543" Type="http://schemas.openxmlformats.org/officeDocument/2006/relationships/image" Target="media/image528.tmp"/><Relationship Id="rId75" Type="http://schemas.openxmlformats.org/officeDocument/2006/relationships/image" Target="media/image60.tmp"/><Relationship Id="rId140" Type="http://schemas.openxmlformats.org/officeDocument/2006/relationships/image" Target="media/image125.tmp"/><Relationship Id="rId182" Type="http://schemas.openxmlformats.org/officeDocument/2006/relationships/image" Target="media/image167.tmp"/><Relationship Id="rId378" Type="http://schemas.openxmlformats.org/officeDocument/2006/relationships/image" Target="media/image363.tmp"/><Relationship Id="rId403" Type="http://schemas.openxmlformats.org/officeDocument/2006/relationships/image" Target="media/image388.tmp"/><Relationship Id="rId585" Type="http://schemas.openxmlformats.org/officeDocument/2006/relationships/image" Target="media/image570.tmp"/><Relationship Id="rId750" Type="http://schemas.openxmlformats.org/officeDocument/2006/relationships/image" Target="media/image735.tmp"/><Relationship Id="rId792" Type="http://schemas.openxmlformats.org/officeDocument/2006/relationships/image" Target="media/image777.tmp"/><Relationship Id="rId806" Type="http://schemas.openxmlformats.org/officeDocument/2006/relationships/image" Target="media/image791.tmp"/><Relationship Id="rId848" Type="http://schemas.openxmlformats.org/officeDocument/2006/relationships/image" Target="media/image833.tmp"/><Relationship Id="rId6" Type="http://schemas.openxmlformats.org/officeDocument/2006/relationships/settings" Target="settings.xml"/><Relationship Id="rId238" Type="http://schemas.openxmlformats.org/officeDocument/2006/relationships/image" Target="media/image223.tmp"/><Relationship Id="rId445" Type="http://schemas.openxmlformats.org/officeDocument/2006/relationships/image" Target="media/image430.tmp"/><Relationship Id="rId487" Type="http://schemas.openxmlformats.org/officeDocument/2006/relationships/image" Target="media/image472.tmp"/><Relationship Id="rId610" Type="http://schemas.openxmlformats.org/officeDocument/2006/relationships/image" Target="media/image595.png"/><Relationship Id="rId652" Type="http://schemas.openxmlformats.org/officeDocument/2006/relationships/image" Target="media/image637.tmp"/><Relationship Id="rId694" Type="http://schemas.openxmlformats.org/officeDocument/2006/relationships/image" Target="media/image679.tmp"/><Relationship Id="rId708" Type="http://schemas.openxmlformats.org/officeDocument/2006/relationships/image" Target="media/image693.tmp"/><Relationship Id="rId291" Type="http://schemas.openxmlformats.org/officeDocument/2006/relationships/image" Target="media/image276.tmp"/><Relationship Id="rId305" Type="http://schemas.openxmlformats.org/officeDocument/2006/relationships/image" Target="media/image290.tmp"/><Relationship Id="rId347" Type="http://schemas.openxmlformats.org/officeDocument/2006/relationships/image" Target="media/image332.tmp"/><Relationship Id="rId512" Type="http://schemas.openxmlformats.org/officeDocument/2006/relationships/image" Target="media/image497.tmp"/><Relationship Id="rId44" Type="http://schemas.openxmlformats.org/officeDocument/2006/relationships/image" Target="media/image29.tmp"/><Relationship Id="rId86" Type="http://schemas.openxmlformats.org/officeDocument/2006/relationships/image" Target="media/image71.tmp"/><Relationship Id="rId151" Type="http://schemas.openxmlformats.org/officeDocument/2006/relationships/image" Target="media/image136.tmp"/><Relationship Id="rId389" Type="http://schemas.openxmlformats.org/officeDocument/2006/relationships/image" Target="media/image374.tmp"/><Relationship Id="rId554" Type="http://schemas.openxmlformats.org/officeDocument/2006/relationships/image" Target="media/image539.tmp"/><Relationship Id="rId596" Type="http://schemas.openxmlformats.org/officeDocument/2006/relationships/image" Target="media/image581.tmp"/><Relationship Id="rId761" Type="http://schemas.openxmlformats.org/officeDocument/2006/relationships/image" Target="media/image746.tmp"/><Relationship Id="rId817" Type="http://schemas.openxmlformats.org/officeDocument/2006/relationships/image" Target="media/image802.tmp"/><Relationship Id="rId859" Type="http://schemas.openxmlformats.org/officeDocument/2006/relationships/image" Target="media/image844.tmp"/><Relationship Id="rId193" Type="http://schemas.openxmlformats.org/officeDocument/2006/relationships/image" Target="media/image178.tmp"/><Relationship Id="rId207" Type="http://schemas.openxmlformats.org/officeDocument/2006/relationships/image" Target="media/image192.tmp"/><Relationship Id="rId249" Type="http://schemas.openxmlformats.org/officeDocument/2006/relationships/image" Target="media/image234.tmp"/><Relationship Id="rId414" Type="http://schemas.openxmlformats.org/officeDocument/2006/relationships/image" Target="media/image399.tmp"/><Relationship Id="rId456" Type="http://schemas.openxmlformats.org/officeDocument/2006/relationships/image" Target="media/image441.tmp"/><Relationship Id="rId498" Type="http://schemas.openxmlformats.org/officeDocument/2006/relationships/image" Target="media/image483.tmp"/><Relationship Id="rId621" Type="http://schemas.openxmlformats.org/officeDocument/2006/relationships/image" Target="media/image606.tmp"/><Relationship Id="rId663" Type="http://schemas.openxmlformats.org/officeDocument/2006/relationships/image" Target="media/image648.tmp"/><Relationship Id="rId870" Type="http://schemas.openxmlformats.org/officeDocument/2006/relationships/image" Target="media/image855.tmp"/><Relationship Id="rId13" Type="http://schemas.openxmlformats.org/officeDocument/2006/relationships/footer" Target="footer2.xml"/><Relationship Id="rId109" Type="http://schemas.openxmlformats.org/officeDocument/2006/relationships/image" Target="media/image94.tmp"/><Relationship Id="rId260" Type="http://schemas.openxmlformats.org/officeDocument/2006/relationships/image" Target="media/image245.tmp"/><Relationship Id="rId316" Type="http://schemas.openxmlformats.org/officeDocument/2006/relationships/image" Target="media/image301.tmp"/><Relationship Id="rId523" Type="http://schemas.openxmlformats.org/officeDocument/2006/relationships/image" Target="media/image508.tmp"/><Relationship Id="rId719" Type="http://schemas.openxmlformats.org/officeDocument/2006/relationships/image" Target="media/image704.tmp"/><Relationship Id="rId55" Type="http://schemas.openxmlformats.org/officeDocument/2006/relationships/image" Target="media/image40.tmp"/><Relationship Id="rId97" Type="http://schemas.openxmlformats.org/officeDocument/2006/relationships/image" Target="media/image82.tmp"/><Relationship Id="rId120" Type="http://schemas.openxmlformats.org/officeDocument/2006/relationships/image" Target="media/image105.png"/><Relationship Id="rId358" Type="http://schemas.openxmlformats.org/officeDocument/2006/relationships/image" Target="media/image343.tmp"/><Relationship Id="rId565" Type="http://schemas.openxmlformats.org/officeDocument/2006/relationships/image" Target="media/image550.tmp"/><Relationship Id="rId730" Type="http://schemas.openxmlformats.org/officeDocument/2006/relationships/image" Target="media/image715.tmp"/><Relationship Id="rId772" Type="http://schemas.openxmlformats.org/officeDocument/2006/relationships/image" Target="media/image757.tmp"/><Relationship Id="rId828" Type="http://schemas.openxmlformats.org/officeDocument/2006/relationships/image" Target="media/image813.tmp"/><Relationship Id="rId162" Type="http://schemas.openxmlformats.org/officeDocument/2006/relationships/image" Target="media/image147.tmp"/><Relationship Id="rId218" Type="http://schemas.openxmlformats.org/officeDocument/2006/relationships/image" Target="media/image203.tmp"/><Relationship Id="rId425" Type="http://schemas.openxmlformats.org/officeDocument/2006/relationships/image" Target="media/image410.tmp"/><Relationship Id="rId467" Type="http://schemas.openxmlformats.org/officeDocument/2006/relationships/image" Target="media/image452.tmp"/><Relationship Id="rId632" Type="http://schemas.openxmlformats.org/officeDocument/2006/relationships/image" Target="media/image617.png"/><Relationship Id="rId271" Type="http://schemas.openxmlformats.org/officeDocument/2006/relationships/image" Target="media/image256.tmp"/><Relationship Id="rId674" Type="http://schemas.openxmlformats.org/officeDocument/2006/relationships/image" Target="media/image659.tmp"/><Relationship Id="rId881" Type="http://schemas.openxmlformats.org/officeDocument/2006/relationships/image" Target="media/image866.tmp"/><Relationship Id="rId24" Type="http://schemas.openxmlformats.org/officeDocument/2006/relationships/image" Target="media/image9.tmp"/><Relationship Id="rId66" Type="http://schemas.openxmlformats.org/officeDocument/2006/relationships/image" Target="media/image51.tmp"/><Relationship Id="rId131" Type="http://schemas.openxmlformats.org/officeDocument/2006/relationships/image" Target="media/image116.tmp"/><Relationship Id="rId327" Type="http://schemas.openxmlformats.org/officeDocument/2006/relationships/image" Target="media/image312.png"/><Relationship Id="rId369" Type="http://schemas.openxmlformats.org/officeDocument/2006/relationships/image" Target="media/image354.tmp"/><Relationship Id="rId534" Type="http://schemas.openxmlformats.org/officeDocument/2006/relationships/image" Target="media/image519.tmp"/><Relationship Id="rId576" Type="http://schemas.openxmlformats.org/officeDocument/2006/relationships/image" Target="media/image561.png"/><Relationship Id="rId741" Type="http://schemas.openxmlformats.org/officeDocument/2006/relationships/image" Target="media/image726.tmp"/><Relationship Id="rId783" Type="http://schemas.openxmlformats.org/officeDocument/2006/relationships/image" Target="media/image768.tmp"/><Relationship Id="rId839" Type="http://schemas.openxmlformats.org/officeDocument/2006/relationships/image" Target="media/image824.tmp"/><Relationship Id="rId173" Type="http://schemas.openxmlformats.org/officeDocument/2006/relationships/image" Target="media/image158.tmp"/><Relationship Id="rId229" Type="http://schemas.openxmlformats.org/officeDocument/2006/relationships/image" Target="media/image214.tmp"/><Relationship Id="rId380" Type="http://schemas.openxmlformats.org/officeDocument/2006/relationships/image" Target="media/image365.tmp"/><Relationship Id="rId436" Type="http://schemas.openxmlformats.org/officeDocument/2006/relationships/image" Target="media/image421.tmp"/><Relationship Id="rId601" Type="http://schemas.openxmlformats.org/officeDocument/2006/relationships/image" Target="media/image586.tmp"/><Relationship Id="rId643" Type="http://schemas.openxmlformats.org/officeDocument/2006/relationships/image" Target="media/image628.png"/><Relationship Id="rId240" Type="http://schemas.openxmlformats.org/officeDocument/2006/relationships/image" Target="media/image225.tmp"/><Relationship Id="rId478" Type="http://schemas.openxmlformats.org/officeDocument/2006/relationships/image" Target="media/image463.tmp"/><Relationship Id="rId685" Type="http://schemas.openxmlformats.org/officeDocument/2006/relationships/image" Target="media/image670.tmp"/><Relationship Id="rId850" Type="http://schemas.openxmlformats.org/officeDocument/2006/relationships/image" Target="media/image835.tmp"/><Relationship Id="rId892" Type="http://schemas.openxmlformats.org/officeDocument/2006/relationships/image" Target="media/image877.tmp"/><Relationship Id="rId35" Type="http://schemas.openxmlformats.org/officeDocument/2006/relationships/image" Target="media/image20.tmp"/><Relationship Id="rId77" Type="http://schemas.openxmlformats.org/officeDocument/2006/relationships/image" Target="media/image62.tmp"/><Relationship Id="rId100" Type="http://schemas.openxmlformats.org/officeDocument/2006/relationships/image" Target="media/image85.tmp"/><Relationship Id="rId282" Type="http://schemas.openxmlformats.org/officeDocument/2006/relationships/image" Target="media/image267.tmp"/><Relationship Id="rId338" Type="http://schemas.openxmlformats.org/officeDocument/2006/relationships/image" Target="media/image323.tmp"/><Relationship Id="rId503" Type="http://schemas.openxmlformats.org/officeDocument/2006/relationships/image" Target="media/image488.tmp"/><Relationship Id="rId545" Type="http://schemas.openxmlformats.org/officeDocument/2006/relationships/image" Target="media/image530.tmp"/><Relationship Id="rId587" Type="http://schemas.openxmlformats.org/officeDocument/2006/relationships/image" Target="media/image572.tmp"/><Relationship Id="rId710" Type="http://schemas.openxmlformats.org/officeDocument/2006/relationships/image" Target="media/image695.tmp"/><Relationship Id="rId752" Type="http://schemas.openxmlformats.org/officeDocument/2006/relationships/image" Target="media/image737.tmp"/><Relationship Id="rId808" Type="http://schemas.openxmlformats.org/officeDocument/2006/relationships/image" Target="media/image793.tmp"/><Relationship Id="rId8" Type="http://schemas.openxmlformats.org/officeDocument/2006/relationships/footnotes" Target="footnotes.xml"/><Relationship Id="rId142" Type="http://schemas.openxmlformats.org/officeDocument/2006/relationships/image" Target="media/image127.tmp"/><Relationship Id="rId184" Type="http://schemas.openxmlformats.org/officeDocument/2006/relationships/image" Target="media/image169.tmp"/><Relationship Id="rId391" Type="http://schemas.openxmlformats.org/officeDocument/2006/relationships/image" Target="media/image376.tmp"/><Relationship Id="rId405" Type="http://schemas.openxmlformats.org/officeDocument/2006/relationships/image" Target="media/image390.tmp"/><Relationship Id="rId447" Type="http://schemas.openxmlformats.org/officeDocument/2006/relationships/image" Target="media/image432.tmp"/><Relationship Id="rId612" Type="http://schemas.openxmlformats.org/officeDocument/2006/relationships/image" Target="media/image597.tmp"/><Relationship Id="rId794" Type="http://schemas.openxmlformats.org/officeDocument/2006/relationships/image" Target="media/image779.tmp"/><Relationship Id="rId251" Type="http://schemas.openxmlformats.org/officeDocument/2006/relationships/image" Target="media/image236.tmp"/><Relationship Id="rId489" Type="http://schemas.openxmlformats.org/officeDocument/2006/relationships/image" Target="media/image474.tmp"/><Relationship Id="rId654" Type="http://schemas.openxmlformats.org/officeDocument/2006/relationships/image" Target="media/image639.tmp"/><Relationship Id="rId696" Type="http://schemas.openxmlformats.org/officeDocument/2006/relationships/image" Target="media/image681.tmp"/><Relationship Id="rId861" Type="http://schemas.openxmlformats.org/officeDocument/2006/relationships/image" Target="media/image846.tmp"/><Relationship Id="rId46" Type="http://schemas.openxmlformats.org/officeDocument/2006/relationships/image" Target="media/image31.tmp"/><Relationship Id="rId293" Type="http://schemas.openxmlformats.org/officeDocument/2006/relationships/image" Target="media/image278.tmp"/><Relationship Id="rId307" Type="http://schemas.openxmlformats.org/officeDocument/2006/relationships/image" Target="media/image292.tmp"/><Relationship Id="rId349" Type="http://schemas.openxmlformats.org/officeDocument/2006/relationships/image" Target="media/image334.tmp"/><Relationship Id="rId514" Type="http://schemas.openxmlformats.org/officeDocument/2006/relationships/image" Target="media/image499.tmp"/><Relationship Id="rId556" Type="http://schemas.openxmlformats.org/officeDocument/2006/relationships/image" Target="media/image541.tmp"/><Relationship Id="rId721" Type="http://schemas.openxmlformats.org/officeDocument/2006/relationships/image" Target="media/image706.tmp"/><Relationship Id="rId763" Type="http://schemas.openxmlformats.org/officeDocument/2006/relationships/image" Target="media/image748.tmp"/><Relationship Id="rId88" Type="http://schemas.openxmlformats.org/officeDocument/2006/relationships/image" Target="media/image73.tmp"/><Relationship Id="rId111" Type="http://schemas.openxmlformats.org/officeDocument/2006/relationships/image" Target="media/image96.tmp"/><Relationship Id="rId153" Type="http://schemas.openxmlformats.org/officeDocument/2006/relationships/image" Target="media/image138.tmp"/><Relationship Id="rId195" Type="http://schemas.openxmlformats.org/officeDocument/2006/relationships/image" Target="media/image180.tmp"/><Relationship Id="rId209" Type="http://schemas.openxmlformats.org/officeDocument/2006/relationships/image" Target="media/image194.tmp"/><Relationship Id="rId360" Type="http://schemas.openxmlformats.org/officeDocument/2006/relationships/image" Target="media/image345.tmp"/><Relationship Id="rId416" Type="http://schemas.openxmlformats.org/officeDocument/2006/relationships/image" Target="media/image401.tmp"/><Relationship Id="rId598" Type="http://schemas.openxmlformats.org/officeDocument/2006/relationships/image" Target="media/image583.tmp"/><Relationship Id="rId819" Type="http://schemas.openxmlformats.org/officeDocument/2006/relationships/image" Target="media/image804.tmp"/><Relationship Id="rId220" Type="http://schemas.openxmlformats.org/officeDocument/2006/relationships/image" Target="media/image205.tmp"/><Relationship Id="rId458" Type="http://schemas.openxmlformats.org/officeDocument/2006/relationships/image" Target="media/image443.tmp"/><Relationship Id="rId623" Type="http://schemas.openxmlformats.org/officeDocument/2006/relationships/image" Target="media/image608.png"/><Relationship Id="rId665" Type="http://schemas.openxmlformats.org/officeDocument/2006/relationships/image" Target="media/image650.tmp"/><Relationship Id="rId830" Type="http://schemas.openxmlformats.org/officeDocument/2006/relationships/image" Target="media/image815.tmp"/><Relationship Id="rId872" Type="http://schemas.openxmlformats.org/officeDocument/2006/relationships/image" Target="media/image857.tmp"/><Relationship Id="rId15" Type="http://schemas.openxmlformats.org/officeDocument/2006/relationships/footer" Target="footer3.xml"/><Relationship Id="rId57" Type="http://schemas.openxmlformats.org/officeDocument/2006/relationships/image" Target="media/image42.tmp"/><Relationship Id="rId262" Type="http://schemas.openxmlformats.org/officeDocument/2006/relationships/image" Target="media/image247.tmp"/><Relationship Id="rId318" Type="http://schemas.openxmlformats.org/officeDocument/2006/relationships/image" Target="media/image303.tmp"/><Relationship Id="rId525" Type="http://schemas.openxmlformats.org/officeDocument/2006/relationships/image" Target="media/image510.tmp"/><Relationship Id="rId567" Type="http://schemas.openxmlformats.org/officeDocument/2006/relationships/image" Target="media/image552.tmp"/><Relationship Id="rId732" Type="http://schemas.openxmlformats.org/officeDocument/2006/relationships/image" Target="media/image717.tmp"/><Relationship Id="rId99" Type="http://schemas.openxmlformats.org/officeDocument/2006/relationships/image" Target="media/image84.tmp"/><Relationship Id="rId122" Type="http://schemas.openxmlformats.org/officeDocument/2006/relationships/image" Target="media/image107.tmp"/><Relationship Id="rId164" Type="http://schemas.openxmlformats.org/officeDocument/2006/relationships/image" Target="media/image149.png"/><Relationship Id="rId371" Type="http://schemas.openxmlformats.org/officeDocument/2006/relationships/image" Target="media/image356.tmp"/><Relationship Id="rId774" Type="http://schemas.openxmlformats.org/officeDocument/2006/relationships/image" Target="media/image759.tmp"/><Relationship Id="rId427" Type="http://schemas.openxmlformats.org/officeDocument/2006/relationships/image" Target="media/image412.tmp"/><Relationship Id="rId469" Type="http://schemas.openxmlformats.org/officeDocument/2006/relationships/image" Target="media/image454.tmp"/><Relationship Id="rId634" Type="http://schemas.openxmlformats.org/officeDocument/2006/relationships/image" Target="media/image619.tmp"/><Relationship Id="rId676" Type="http://schemas.openxmlformats.org/officeDocument/2006/relationships/image" Target="media/image661.tmp"/><Relationship Id="rId841" Type="http://schemas.openxmlformats.org/officeDocument/2006/relationships/image" Target="media/image826.tmp"/><Relationship Id="rId883" Type="http://schemas.openxmlformats.org/officeDocument/2006/relationships/image" Target="media/image868.tmp"/><Relationship Id="rId26" Type="http://schemas.openxmlformats.org/officeDocument/2006/relationships/image" Target="media/image11.tmp"/><Relationship Id="rId231" Type="http://schemas.openxmlformats.org/officeDocument/2006/relationships/image" Target="media/image216.tmp"/><Relationship Id="rId273" Type="http://schemas.openxmlformats.org/officeDocument/2006/relationships/image" Target="media/image258.tmp"/><Relationship Id="rId329" Type="http://schemas.openxmlformats.org/officeDocument/2006/relationships/image" Target="media/image314.tmp"/><Relationship Id="rId480" Type="http://schemas.openxmlformats.org/officeDocument/2006/relationships/image" Target="media/image465.tmp"/><Relationship Id="rId536" Type="http://schemas.openxmlformats.org/officeDocument/2006/relationships/image" Target="media/image521.tmp"/><Relationship Id="rId701" Type="http://schemas.openxmlformats.org/officeDocument/2006/relationships/image" Target="media/image686.tmp"/><Relationship Id="rId68" Type="http://schemas.openxmlformats.org/officeDocument/2006/relationships/image" Target="media/image53.tmp"/><Relationship Id="rId133" Type="http://schemas.openxmlformats.org/officeDocument/2006/relationships/image" Target="media/image118.png"/><Relationship Id="rId175" Type="http://schemas.openxmlformats.org/officeDocument/2006/relationships/image" Target="media/image160.png"/><Relationship Id="rId340" Type="http://schemas.openxmlformats.org/officeDocument/2006/relationships/image" Target="media/image325.tmp"/><Relationship Id="rId578" Type="http://schemas.openxmlformats.org/officeDocument/2006/relationships/image" Target="media/image563.tmp"/><Relationship Id="rId743" Type="http://schemas.openxmlformats.org/officeDocument/2006/relationships/image" Target="media/image728.tmp"/><Relationship Id="rId785" Type="http://schemas.openxmlformats.org/officeDocument/2006/relationships/image" Target="media/image770.tmp"/><Relationship Id="rId200" Type="http://schemas.openxmlformats.org/officeDocument/2006/relationships/image" Target="media/image185.tmp"/><Relationship Id="rId382" Type="http://schemas.openxmlformats.org/officeDocument/2006/relationships/image" Target="media/image367.tmp"/><Relationship Id="rId438" Type="http://schemas.openxmlformats.org/officeDocument/2006/relationships/image" Target="media/image423.tmp"/><Relationship Id="rId603" Type="http://schemas.openxmlformats.org/officeDocument/2006/relationships/image" Target="media/image588.tmp"/><Relationship Id="rId645" Type="http://schemas.openxmlformats.org/officeDocument/2006/relationships/image" Target="media/image630.tmp"/><Relationship Id="rId687" Type="http://schemas.openxmlformats.org/officeDocument/2006/relationships/image" Target="media/image672.tmp"/><Relationship Id="rId810" Type="http://schemas.openxmlformats.org/officeDocument/2006/relationships/image" Target="media/image795.tmp"/><Relationship Id="rId852" Type="http://schemas.openxmlformats.org/officeDocument/2006/relationships/image" Target="media/image837.tmp"/><Relationship Id="rId242" Type="http://schemas.openxmlformats.org/officeDocument/2006/relationships/image" Target="media/image227.tmp"/><Relationship Id="rId284" Type="http://schemas.openxmlformats.org/officeDocument/2006/relationships/image" Target="media/image269.tmp"/><Relationship Id="rId491" Type="http://schemas.openxmlformats.org/officeDocument/2006/relationships/image" Target="media/image476.tmp"/><Relationship Id="rId505" Type="http://schemas.openxmlformats.org/officeDocument/2006/relationships/image" Target="media/image490.tmp"/><Relationship Id="rId712" Type="http://schemas.openxmlformats.org/officeDocument/2006/relationships/image" Target="media/image697.tmp"/><Relationship Id="rId894" Type="http://schemas.openxmlformats.org/officeDocument/2006/relationships/image" Target="media/image879.tmp"/><Relationship Id="rId37" Type="http://schemas.openxmlformats.org/officeDocument/2006/relationships/image" Target="media/image22.tmp"/><Relationship Id="rId79" Type="http://schemas.openxmlformats.org/officeDocument/2006/relationships/image" Target="media/image64.tmp"/><Relationship Id="rId102" Type="http://schemas.openxmlformats.org/officeDocument/2006/relationships/image" Target="media/image87.tmp"/><Relationship Id="rId144" Type="http://schemas.openxmlformats.org/officeDocument/2006/relationships/image" Target="media/image129.tmp"/><Relationship Id="rId547" Type="http://schemas.openxmlformats.org/officeDocument/2006/relationships/image" Target="media/image532.tmp"/><Relationship Id="rId589" Type="http://schemas.openxmlformats.org/officeDocument/2006/relationships/image" Target="media/image574.tmp"/><Relationship Id="rId754" Type="http://schemas.openxmlformats.org/officeDocument/2006/relationships/image" Target="media/image739.tmp"/><Relationship Id="rId796" Type="http://schemas.openxmlformats.org/officeDocument/2006/relationships/image" Target="media/image781.tmp"/><Relationship Id="rId90" Type="http://schemas.openxmlformats.org/officeDocument/2006/relationships/image" Target="media/image75.tmp"/><Relationship Id="rId186" Type="http://schemas.openxmlformats.org/officeDocument/2006/relationships/image" Target="media/image171.tmp"/><Relationship Id="rId351" Type="http://schemas.openxmlformats.org/officeDocument/2006/relationships/image" Target="media/image336.tmp"/><Relationship Id="rId393" Type="http://schemas.openxmlformats.org/officeDocument/2006/relationships/image" Target="media/image378.tmp"/><Relationship Id="rId407" Type="http://schemas.openxmlformats.org/officeDocument/2006/relationships/image" Target="media/image392.tmp"/><Relationship Id="rId449" Type="http://schemas.openxmlformats.org/officeDocument/2006/relationships/image" Target="media/image434.png"/><Relationship Id="rId614" Type="http://schemas.openxmlformats.org/officeDocument/2006/relationships/image" Target="media/image599.png"/><Relationship Id="rId656" Type="http://schemas.openxmlformats.org/officeDocument/2006/relationships/image" Target="media/image641.tmp"/><Relationship Id="rId821" Type="http://schemas.openxmlformats.org/officeDocument/2006/relationships/image" Target="media/image806.tmp"/><Relationship Id="rId863" Type="http://schemas.openxmlformats.org/officeDocument/2006/relationships/image" Target="media/image848.tmp"/><Relationship Id="rId211" Type="http://schemas.openxmlformats.org/officeDocument/2006/relationships/image" Target="media/image196.tmp"/><Relationship Id="rId253" Type="http://schemas.openxmlformats.org/officeDocument/2006/relationships/image" Target="media/image238.tmp"/><Relationship Id="rId295" Type="http://schemas.openxmlformats.org/officeDocument/2006/relationships/image" Target="media/image280.tmp"/><Relationship Id="rId309" Type="http://schemas.openxmlformats.org/officeDocument/2006/relationships/image" Target="media/image294.png"/><Relationship Id="rId460" Type="http://schemas.openxmlformats.org/officeDocument/2006/relationships/image" Target="media/image445.tmp"/><Relationship Id="rId516" Type="http://schemas.openxmlformats.org/officeDocument/2006/relationships/image" Target="media/image501.tmp"/><Relationship Id="rId698" Type="http://schemas.openxmlformats.org/officeDocument/2006/relationships/image" Target="media/image683.tmp"/><Relationship Id="rId48" Type="http://schemas.openxmlformats.org/officeDocument/2006/relationships/image" Target="media/image33.tmp"/><Relationship Id="rId113" Type="http://schemas.openxmlformats.org/officeDocument/2006/relationships/image" Target="media/image98.tmp"/><Relationship Id="rId320" Type="http://schemas.openxmlformats.org/officeDocument/2006/relationships/image" Target="media/image305.tmp"/><Relationship Id="rId558" Type="http://schemas.openxmlformats.org/officeDocument/2006/relationships/image" Target="media/image543.tmp"/><Relationship Id="rId723" Type="http://schemas.openxmlformats.org/officeDocument/2006/relationships/image" Target="media/image708.tmp"/><Relationship Id="rId765" Type="http://schemas.openxmlformats.org/officeDocument/2006/relationships/image" Target="media/image750.tmp"/><Relationship Id="rId155" Type="http://schemas.openxmlformats.org/officeDocument/2006/relationships/image" Target="media/image140.tmp"/><Relationship Id="rId197" Type="http://schemas.openxmlformats.org/officeDocument/2006/relationships/image" Target="media/image182.tmp"/><Relationship Id="rId362" Type="http://schemas.openxmlformats.org/officeDocument/2006/relationships/image" Target="media/image347.tmp"/><Relationship Id="rId418" Type="http://schemas.openxmlformats.org/officeDocument/2006/relationships/image" Target="media/image403.tmp"/><Relationship Id="rId625" Type="http://schemas.openxmlformats.org/officeDocument/2006/relationships/image" Target="media/image610.tmp"/><Relationship Id="rId832" Type="http://schemas.openxmlformats.org/officeDocument/2006/relationships/image" Target="media/image817.tmp"/><Relationship Id="rId222" Type="http://schemas.openxmlformats.org/officeDocument/2006/relationships/image" Target="media/image207.tmp"/><Relationship Id="rId264" Type="http://schemas.openxmlformats.org/officeDocument/2006/relationships/image" Target="media/image249.tmp"/><Relationship Id="rId471" Type="http://schemas.openxmlformats.org/officeDocument/2006/relationships/image" Target="media/image456.tmp"/><Relationship Id="rId667" Type="http://schemas.openxmlformats.org/officeDocument/2006/relationships/image" Target="media/image652.tmp"/><Relationship Id="rId874" Type="http://schemas.openxmlformats.org/officeDocument/2006/relationships/image" Target="media/image859.tmp"/><Relationship Id="rId17" Type="http://schemas.openxmlformats.org/officeDocument/2006/relationships/image" Target="media/image2.tmp"/><Relationship Id="rId59" Type="http://schemas.openxmlformats.org/officeDocument/2006/relationships/image" Target="media/image44.tmp"/><Relationship Id="rId124" Type="http://schemas.openxmlformats.org/officeDocument/2006/relationships/image" Target="media/image109.tmp"/><Relationship Id="rId527" Type="http://schemas.openxmlformats.org/officeDocument/2006/relationships/image" Target="media/image512.tmp"/><Relationship Id="rId569" Type="http://schemas.openxmlformats.org/officeDocument/2006/relationships/image" Target="media/image554.png"/><Relationship Id="rId734" Type="http://schemas.openxmlformats.org/officeDocument/2006/relationships/image" Target="media/image719.tmp"/><Relationship Id="rId776" Type="http://schemas.openxmlformats.org/officeDocument/2006/relationships/image" Target="media/image761.tmp"/><Relationship Id="rId70" Type="http://schemas.openxmlformats.org/officeDocument/2006/relationships/image" Target="media/image55.tmp"/><Relationship Id="rId166" Type="http://schemas.openxmlformats.org/officeDocument/2006/relationships/image" Target="media/image151.tmp"/><Relationship Id="rId331" Type="http://schemas.openxmlformats.org/officeDocument/2006/relationships/image" Target="media/image316.tmp"/><Relationship Id="rId373" Type="http://schemas.openxmlformats.org/officeDocument/2006/relationships/image" Target="media/image358.tmp"/><Relationship Id="rId429" Type="http://schemas.openxmlformats.org/officeDocument/2006/relationships/image" Target="media/image414.tmp"/><Relationship Id="rId580" Type="http://schemas.openxmlformats.org/officeDocument/2006/relationships/image" Target="media/image565.tmp"/><Relationship Id="rId636" Type="http://schemas.openxmlformats.org/officeDocument/2006/relationships/image" Target="media/image621.tmp"/><Relationship Id="rId801" Type="http://schemas.openxmlformats.org/officeDocument/2006/relationships/image" Target="media/image786.tmp"/><Relationship Id="rId1" Type="http://schemas.openxmlformats.org/officeDocument/2006/relationships/customXml" Target="../customXml/item1.xml"/><Relationship Id="rId233" Type="http://schemas.openxmlformats.org/officeDocument/2006/relationships/image" Target="media/image218.tmp"/><Relationship Id="rId440" Type="http://schemas.openxmlformats.org/officeDocument/2006/relationships/image" Target="media/image425.tmp"/><Relationship Id="rId678" Type="http://schemas.openxmlformats.org/officeDocument/2006/relationships/image" Target="media/image663.tmp"/><Relationship Id="rId843" Type="http://schemas.openxmlformats.org/officeDocument/2006/relationships/image" Target="media/image828.tmp"/><Relationship Id="rId885" Type="http://schemas.openxmlformats.org/officeDocument/2006/relationships/image" Target="media/image870.tmp"/><Relationship Id="rId28" Type="http://schemas.openxmlformats.org/officeDocument/2006/relationships/image" Target="media/image13.png"/><Relationship Id="rId275" Type="http://schemas.openxmlformats.org/officeDocument/2006/relationships/image" Target="media/image260.tmp"/><Relationship Id="rId300" Type="http://schemas.openxmlformats.org/officeDocument/2006/relationships/image" Target="media/image285.tmp"/><Relationship Id="rId482" Type="http://schemas.openxmlformats.org/officeDocument/2006/relationships/image" Target="media/image467.tmp"/><Relationship Id="rId538" Type="http://schemas.openxmlformats.org/officeDocument/2006/relationships/image" Target="media/image523.tmp"/><Relationship Id="rId703" Type="http://schemas.openxmlformats.org/officeDocument/2006/relationships/image" Target="media/image688.tmp"/><Relationship Id="rId745" Type="http://schemas.openxmlformats.org/officeDocument/2006/relationships/image" Target="media/image730.tmp"/><Relationship Id="rId81" Type="http://schemas.openxmlformats.org/officeDocument/2006/relationships/image" Target="media/image66.tmp"/><Relationship Id="rId135" Type="http://schemas.openxmlformats.org/officeDocument/2006/relationships/image" Target="media/image120.tmp"/><Relationship Id="rId177" Type="http://schemas.openxmlformats.org/officeDocument/2006/relationships/image" Target="media/image162.tmp"/><Relationship Id="rId342" Type="http://schemas.openxmlformats.org/officeDocument/2006/relationships/image" Target="media/image327.tmp"/><Relationship Id="rId384" Type="http://schemas.openxmlformats.org/officeDocument/2006/relationships/image" Target="media/image369.tmp"/><Relationship Id="rId591" Type="http://schemas.openxmlformats.org/officeDocument/2006/relationships/image" Target="media/image576.tmp"/><Relationship Id="rId605" Type="http://schemas.openxmlformats.org/officeDocument/2006/relationships/image" Target="media/image590.tmp"/><Relationship Id="rId787" Type="http://schemas.openxmlformats.org/officeDocument/2006/relationships/image" Target="media/image772.tmp"/><Relationship Id="rId812" Type="http://schemas.openxmlformats.org/officeDocument/2006/relationships/image" Target="media/image797.tmp"/><Relationship Id="rId202" Type="http://schemas.openxmlformats.org/officeDocument/2006/relationships/image" Target="media/image187.tmp"/><Relationship Id="rId244" Type="http://schemas.openxmlformats.org/officeDocument/2006/relationships/image" Target="media/image229.tmp"/><Relationship Id="rId647" Type="http://schemas.openxmlformats.org/officeDocument/2006/relationships/image" Target="media/image632.tmp"/><Relationship Id="rId689" Type="http://schemas.openxmlformats.org/officeDocument/2006/relationships/image" Target="media/image674.tmp"/><Relationship Id="rId854" Type="http://schemas.openxmlformats.org/officeDocument/2006/relationships/image" Target="media/image839.tmp"/><Relationship Id="rId896" Type="http://schemas.openxmlformats.org/officeDocument/2006/relationships/image" Target="media/image881.tmp"/><Relationship Id="rId39" Type="http://schemas.openxmlformats.org/officeDocument/2006/relationships/image" Target="media/image24.tmp"/><Relationship Id="rId286" Type="http://schemas.openxmlformats.org/officeDocument/2006/relationships/image" Target="media/image271.tmp"/><Relationship Id="rId451" Type="http://schemas.openxmlformats.org/officeDocument/2006/relationships/image" Target="media/image436.tmp"/><Relationship Id="rId493" Type="http://schemas.openxmlformats.org/officeDocument/2006/relationships/image" Target="media/image478.tmp"/><Relationship Id="rId507" Type="http://schemas.openxmlformats.org/officeDocument/2006/relationships/image" Target="media/image492.tmp"/><Relationship Id="rId549" Type="http://schemas.openxmlformats.org/officeDocument/2006/relationships/image" Target="media/image534.tmp"/><Relationship Id="rId714" Type="http://schemas.openxmlformats.org/officeDocument/2006/relationships/image" Target="media/image699.tmp"/><Relationship Id="rId756" Type="http://schemas.openxmlformats.org/officeDocument/2006/relationships/image" Target="media/image741.tmp"/><Relationship Id="rId50" Type="http://schemas.openxmlformats.org/officeDocument/2006/relationships/image" Target="media/image35.tmp"/><Relationship Id="rId104" Type="http://schemas.openxmlformats.org/officeDocument/2006/relationships/image" Target="media/image89.png"/><Relationship Id="rId146" Type="http://schemas.openxmlformats.org/officeDocument/2006/relationships/image" Target="media/image131.tmp"/><Relationship Id="rId188" Type="http://schemas.openxmlformats.org/officeDocument/2006/relationships/image" Target="media/image173.tmp"/><Relationship Id="rId311" Type="http://schemas.openxmlformats.org/officeDocument/2006/relationships/image" Target="media/image296.tmp"/><Relationship Id="rId353" Type="http://schemas.openxmlformats.org/officeDocument/2006/relationships/image" Target="media/image338.tmp"/><Relationship Id="rId395" Type="http://schemas.openxmlformats.org/officeDocument/2006/relationships/image" Target="media/image380.tmp"/><Relationship Id="rId409" Type="http://schemas.openxmlformats.org/officeDocument/2006/relationships/image" Target="media/image394.tmp"/><Relationship Id="rId560" Type="http://schemas.openxmlformats.org/officeDocument/2006/relationships/image" Target="media/image545.tmp"/><Relationship Id="rId798" Type="http://schemas.openxmlformats.org/officeDocument/2006/relationships/image" Target="media/image783.tmp"/><Relationship Id="rId92" Type="http://schemas.openxmlformats.org/officeDocument/2006/relationships/image" Target="media/image77.tmp"/><Relationship Id="rId213" Type="http://schemas.openxmlformats.org/officeDocument/2006/relationships/image" Target="media/image198.tmp"/><Relationship Id="rId420" Type="http://schemas.openxmlformats.org/officeDocument/2006/relationships/image" Target="media/image405.tmp"/><Relationship Id="rId616" Type="http://schemas.openxmlformats.org/officeDocument/2006/relationships/image" Target="media/image601.tmp"/><Relationship Id="rId658" Type="http://schemas.openxmlformats.org/officeDocument/2006/relationships/image" Target="media/image643.tmp"/><Relationship Id="rId823" Type="http://schemas.openxmlformats.org/officeDocument/2006/relationships/image" Target="media/image808.tmp"/><Relationship Id="rId865" Type="http://schemas.openxmlformats.org/officeDocument/2006/relationships/image" Target="media/image850.tmp"/><Relationship Id="rId255" Type="http://schemas.openxmlformats.org/officeDocument/2006/relationships/image" Target="media/image240.png"/><Relationship Id="rId297" Type="http://schemas.openxmlformats.org/officeDocument/2006/relationships/image" Target="media/image282.tmp"/><Relationship Id="rId462" Type="http://schemas.openxmlformats.org/officeDocument/2006/relationships/image" Target="media/image447.tmp"/><Relationship Id="rId518" Type="http://schemas.openxmlformats.org/officeDocument/2006/relationships/image" Target="media/image503.tmp"/><Relationship Id="rId725" Type="http://schemas.openxmlformats.org/officeDocument/2006/relationships/image" Target="media/image710.tmp"/><Relationship Id="rId115" Type="http://schemas.openxmlformats.org/officeDocument/2006/relationships/image" Target="media/image100.tmp"/><Relationship Id="rId157" Type="http://schemas.openxmlformats.org/officeDocument/2006/relationships/image" Target="media/image142.tmp"/><Relationship Id="rId322" Type="http://schemas.openxmlformats.org/officeDocument/2006/relationships/image" Target="media/image307.tmp"/><Relationship Id="rId364" Type="http://schemas.openxmlformats.org/officeDocument/2006/relationships/image" Target="media/image349.tmp"/><Relationship Id="rId767" Type="http://schemas.openxmlformats.org/officeDocument/2006/relationships/image" Target="media/image752.tmp"/><Relationship Id="rId61" Type="http://schemas.openxmlformats.org/officeDocument/2006/relationships/image" Target="media/image46.tmp"/><Relationship Id="rId199" Type="http://schemas.openxmlformats.org/officeDocument/2006/relationships/image" Target="media/image184.tmp"/><Relationship Id="rId571" Type="http://schemas.openxmlformats.org/officeDocument/2006/relationships/image" Target="media/image556.tmp"/><Relationship Id="rId627" Type="http://schemas.openxmlformats.org/officeDocument/2006/relationships/image" Target="media/image612.tmp"/><Relationship Id="rId669" Type="http://schemas.openxmlformats.org/officeDocument/2006/relationships/image" Target="media/image654.tmp"/><Relationship Id="rId834" Type="http://schemas.openxmlformats.org/officeDocument/2006/relationships/image" Target="media/image819.tmp"/><Relationship Id="rId876" Type="http://schemas.openxmlformats.org/officeDocument/2006/relationships/image" Target="media/image861.tmp"/><Relationship Id="rId19" Type="http://schemas.openxmlformats.org/officeDocument/2006/relationships/image" Target="media/image4.tmp"/><Relationship Id="rId224" Type="http://schemas.openxmlformats.org/officeDocument/2006/relationships/image" Target="media/image209.tmp"/><Relationship Id="rId266" Type="http://schemas.openxmlformats.org/officeDocument/2006/relationships/image" Target="media/image251.tmp"/><Relationship Id="rId431" Type="http://schemas.openxmlformats.org/officeDocument/2006/relationships/image" Target="media/image416.tmp"/><Relationship Id="rId473" Type="http://schemas.openxmlformats.org/officeDocument/2006/relationships/image" Target="media/image458.tmp"/><Relationship Id="rId529" Type="http://schemas.openxmlformats.org/officeDocument/2006/relationships/image" Target="media/image514.tmp"/><Relationship Id="rId680" Type="http://schemas.openxmlformats.org/officeDocument/2006/relationships/image" Target="media/image665.tmp"/><Relationship Id="rId736" Type="http://schemas.openxmlformats.org/officeDocument/2006/relationships/image" Target="media/image721.tmp"/><Relationship Id="rId901" Type="http://schemas.openxmlformats.org/officeDocument/2006/relationships/theme" Target="theme/theme1.xml"/><Relationship Id="rId30" Type="http://schemas.openxmlformats.org/officeDocument/2006/relationships/image" Target="media/image15.tmp"/><Relationship Id="rId126" Type="http://schemas.openxmlformats.org/officeDocument/2006/relationships/image" Target="media/image111.tmp"/><Relationship Id="rId168" Type="http://schemas.openxmlformats.org/officeDocument/2006/relationships/image" Target="media/image153.tmp"/><Relationship Id="rId333" Type="http://schemas.openxmlformats.org/officeDocument/2006/relationships/image" Target="media/image318.tmp"/><Relationship Id="rId540" Type="http://schemas.openxmlformats.org/officeDocument/2006/relationships/image" Target="media/image525.tmp"/><Relationship Id="rId778" Type="http://schemas.openxmlformats.org/officeDocument/2006/relationships/image" Target="media/image763.tmp"/><Relationship Id="rId72" Type="http://schemas.openxmlformats.org/officeDocument/2006/relationships/image" Target="media/image57.tmp"/><Relationship Id="rId375" Type="http://schemas.openxmlformats.org/officeDocument/2006/relationships/image" Target="media/image360.tmp"/><Relationship Id="rId582" Type="http://schemas.openxmlformats.org/officeDocument/2006/relationships/image" Target="media/image567.tmp"/><Relationship Id="rId638" Type="http://schemas.openxmlformats.org/officeDocument/2006/relationships/image" Target="media/image623.tmp"/><Relationship Id="rId803" Type="http://schemas.openxmlformats.org/officeDocument/2006/relationships/image" Target="media/image788.tmp"/><Relationship Id="rId845" Type="http://schemas.openxmlformats.org/officeDocument/2006/relationships/image" Target="media/image830.tmp"/><Relationship Id="rId3" Type="http://schemas.openxmlformats.org/officeDocument/2006/relationships/numbering" Target="numbering.xml"/><Relationship Id="rId235" Type="http://schemas.openxmlformats.org/officeDocument/2006/relationships/image" Target="media/image220.tmp"/><Relationship Id="rId277" Type="http://schemas.openxmlformats.org/officeDocument/2006/relationships/image" Target="media/image262.tmp"/><Relationship Id="rId400" Type="http://schemas.openxmlformats.org/officeDocument/2006/relationships/image" Target="media/image385.tmp"/><Relationship Id="rId442" Type="http://schemas.openxmlformats.org/officeDocument/2006/relationships/image" Target="media/image427.tmp"/><Relationship Id="rId484" Type="http://schemas.openxmlformats.org/officeDocument/2006/relationships/image" Target="media/image469.tmp"/><Relationship Id="rId705" Type="http://schemas.openxmlformats.org/officeDocument/2006/relationships/image" Target="media/image690.jpeg"/><Relationship Id="rId887" Type="http://schemas.openxmlformats.org/officeDocument/2006/relationships/image" Target="media/image872.tmp"/><Relationship Id="rId137" Type="http://schemas.openxmlformats.org/officeDocument/2006/relationships/image" Target="media/image122.tmp"/><Relationship Id="rId302" Type="http://schemas.openxmlformats.org/officeDocument/2006/relationships/image" Target="media/image287.tmp"/><Relationship Id="rId344" Type="http://schemas.openxmlformats.org/officeDocument/2006/relationships/image" Target="media/image329.tmp"/><Relationship Id="rId691" Type="http://schemas.openxmlformats.org/officeDocument/2006/relationships/image" Target="media/image676.tmp"/><Relationship Id="rId747" Type="http://schemas.openxmlformats.org/officeDocument/2006/relationships/image" Target="media/image732.tmp"/><Relationship Id="rId789" Type="http://schemas.openxmlformats.org/officeDocument/2006/relationships/image" Target="media/image774.tmp"/><Relationship Id="rId41" Type="http://schemas.openxmlformats.org/officeDocument/2006/relationships/image" Target="media/image26.tmp"/><Relationship Id="rId83" Type="http://schemas.openxmlformats.org/officeDocument/2006/relationships/image" Target="media/image68.tmp"/><Relationship Id="rId179" Type="http://schemas.openxmlformats.org/officeDocument/2006/relationships/image" Target="media/image164.tmp"/><Relationship Id="rId386" Type="http://schemas.openxmlformats.org/officeDocument/2006/relationships/image" Target="media/image371.tmp"/><Relationship Id="rId551" Type="http://schemas.openxmlformats.org/officeDocument/2006/relationships/image" Target="media/image536.tmp"/><Relationship Id="rId593" Type="http://schemas.openxmlformats.org/officeDocument/2006/relationships/image" Target="media/image578.tmp"/><Relationship Id="rId607" Type="http://schemas.openxmlformats.org/officeDocument/2006/relationships/image" Target="media/image592.tmp"/><Relationship Id="rId649" Type="http://schemas.openxmlformats.org/officeDocument/2006/relationships/image" Target="media/image634.tmp"/><Relationship Id="rId814" Type="http://schemas.openxmlformats.org/officeDocument/2006/relationships/image" Target="media/image799.tmp"/><Relationship Id="rId856" Type="http://schemas.openxmlformats.org/officeDocument/2006/relationships/image" Target="media/image841.tmp"/><Relationship Id="rId190" Type="http://schemas.openxmlformats.org/officeDocument/2006/relationships/image" Target="media/image175.tmp"/><Relationship Id="rId204" Type="http://schemas.openxmlformats.org/officeDocument/2006/relationships/image" Target="media/image189.tmp"/><Relationship Id="rId246" Type="http://schemas.openxmlformats.org/officeDocument/2006/relationships/image" Target="media/image231.tmp"/><Relationship Id="rId288" Type="http://schemas.openxmlformats.org/officeDocument/2006/relationships/image" Target="media/image273.tmp"/><Relationship Id="rId411" Type="http://schemas.openxmlformats.org/officeDocument/2006/relationships/image" Target="media/image396.tmp"/><Relationship Id="rId453" Type="http://schemas.openxmlformats.org/officeDocument/2006/relationships/image" Target="media/image438.tmp"/><Relationship Id="rId509" Type="http://schemas.openxmlformats.org/officeDocument/2006/relationships/image" Target="media/image494.tmp"/><Relationship Id="rId660" Type="http://schemas.openxmlformats.org/officeDocument/2006/relationships/image" Target="media/image645.tmp"/><Relationship Id="rId898" Type="http://schemas.openxmlformats.org/officeDocument/2006/relationships/image" Target="media/image883.png"/><Relationship Id="rId106" Type="http://schemas.openxmlformats.org/officeDocument/2006/relationships/image" Target="media/image91.png"/><Relationship Id="rId313" Type="http://schemas.openxmlformats.org/officeDocument/2006/relationships/image" Target="media/image298.tmp"/><Relationship Id="rId495" Type="http://schemas.openxmlformats.org/officeDocument/2006/relationships/image" Target="media/image480.tmp"/><Relationship Id="rId716" Type="http://schemas.openxmlformats.org/officeDocument/2006/relationships/image" Target="media/image701.tmp"/><Relationship Id="rId758" Type="http://schemas.openxmlformats.org/officeDocument/2006/relationships/image" Target="media/image743.png"/><Relationship Id="rId10" Type="http://schemas.openxmlformats.org/officeDocument/2006/relationships/header" Target="header1.xml"/><Relationship Id="rId52" Type="http://schemas.openxmlformats.org/officeDocument/2006/relationships/image" Target="media/image37.tmp"/><Relationship Id="rId94" Type="http://schemas.openxmlformats.org/officeDocument/2006/relationships/image" Target="media/image79.tmp"/><Relationship Id="rId148" Type="http://schemas.openxmlformats.org/officeDocument/2006/relationships/image" Target="media/image133.tmp"/><Relationship Id="rId355" Type="http://schemas.openxmlformats.org/officeDocument/2006/relationships/image" Target="media/image340.tmp"/><Relationship Id="rId397" Type="http://schemas.openxmlformats.org/officeDocument/2006/relationships/image" Target="media/image382.tmp"/><Relationship Id="rId520" Type="http://schemas.openxmlformats.org/officeDocument/2006/relationships/image" Target="media/image505.tmp"/><Relationship Id="rId562" Type="http://schemas.openxmlformats.org/officeDocument/2006/relationships/image" Target="media/image547.tmp"/><Relationship Id="rId618" Type="http://schemas.openxmlformats.org/officeDocument/2006/relationships/image" Target="media/image603.tmp"/><Relationship Id="rId825" Type="http://schemas.openxmlformats.org/officeDocument/2006/relationships/image" Target="media/image810.tmp"/><Relationship Id="rId215" Type="http://schemas.openxmlformats.org/officeDocument/2006/relationships/image" Target="media/image200.tmp"/><Relationship Id="rId257" Type="http://schemas.openxmlformats.org/officeDocument/2006/relationships/image" Target="media/image242.tmp"/><Relationship Id="rId422" Type="http://schemas.openxmlformats.org/officeDocument/2006/relationships/image" Target="media/image407.tmp"/><Relationship Id="rId464" Type="http://schemas.openxmlformats.org/officeDocument/2006/relationships/image" Target="media/image449.tmp"/><Relationship Id="rId867" Type="http://schemas.openxmlformats.org/officeDocument/2006/relationships/image" Target="media/image852.tmp"/><Relationship Id="rId299" Type="http://schemas.openxmlformats.org/officeDocument/2006/relationships/image" Target="media/image284.tmp"/><Relationship Id="rId727" Type="http://schemas.openxmlformats.org/officeDocument/2006/relationships/image" Target="media/image712.tmp"/><Relationship Id="rId63" Type="http://schemas.openxmlformats.org/officeDocument/2006/relationships/image" Target="media/image48.tmp"/><Relationship Id="rId159" Type="http://schemas.openxmlformats.org/officeDocument/2006/relationships/image" Target="media/image144.tmp"/><Relationship Id="rId366" Type="http://schemas.openxmlformats.org/officeDocument/2006/relationships/image" Target="media/image351.tmp"/><Relationship Id="rId573" Type="http://schemas.openxmlformats.org/officeDocument/2006/relationships/image" Target="media/image558.tmp"/><Relationship Id="rId780" Type="http://schemas.openxmlformats.org/officeDocument/2006/relationships/image" Target="media/image765.tmp"/><Relationship Id="rId226" Type="http://schemas.openxmlformats.org/officeDocument/2006/relationships/image" Target="media/image211.tmp"/><Relationship Id="rId433" Type="http://schemas.openxmlformats.org/officeDocument/2006/relationships/image" Target="media/image418.jpeg"/><Relationship Id="rId878" Type="http://schemas.openxmlformats.org/officeDocument/2006/relationships/image" Target="media/image863.tmp"/><Relationship Id="rId640" Type="http://schemas.openxmlformats.org/officeDocument/2006/relationships/image" Target="media/image625.tmp"/><Relationship Id="rId738" Type="http://schemas.openxmlformats.org/officeDocument/2006/relationships/image" Target="media/image723.tmp"/><Relationship Id="rId74" Type="http://schemas.openxmlformats.org/officeDocument/2006/relationships/image" Target="media/image59.png"/><Relationship Id="rId377" Type="http://schemas.openxmlformats.org/officeDocument/2006/relationships/image" Target="media/image362.tmp"/><Relationship Id="rId500" Type="http://schemas.openxmlformats.org/officeDocument/2006/relationships/image" Target="media/image485.tmp"/><Relationship Id="rId584" Type="http://schemas.openxmlformats.org/officeDocument/2006/relationships/image" Target="media/image569.tmp"/><Relationship Id="rId805" Type="http://schemas.openxmlformats.org/officeDocument/2006/relationships/image" Target="media/image790.tmp"/><Relationship Id="rId5" Type="http://schemas.microsoft.com/office/2007/relationships/stylesWithEffects" Target="stylesWithEffects.xml"/><Relationship Id="rId237" Type="http://schemas.openxmlformats.org/officeDocument/2006/relationships/image" Target="media/image222.tmp"/><Relationship Id="rId791" Type="http://schemas.openxmlformats.org/officeDocument/2006/relationships/image" Target="media/image776.tmp"/><Relationship Id="rId889" Type="http://schemas.openxmlformats.org/officeDocument/2006/relationships/image" Target="media/image874.tmp"/><Relationship Id="rId444" Type="http://schemas.openxmlformats.org/officeDocument/2006/relationships/image" Target="media/image429.tmp"/><Relationship Id="rId651" Type="http://schemas.openxmlformats.org/officeDocument/2006/relationships/image" Target="media/image636.tmp"/><Relationship Id="rId749" Type="http://schemas.openxmlformats.org/officeDocument/2006/relationships/image" Target="media/image734.tmp"/><Relationship Id="rId290" Type="http://schemas.openxmlformats.org/officeDocument/2006/relationships/image" Target="media/image275.tmp"/><Relationship Id="rId304" Type="http://schemas.openxmlformats.org/officeDocument/2006/relationships/image" Target="media/image289.tmp"/><Relationship Id="rId388" Type="http://schemas.openxmlformats.org/officeDocument/2006/relationships/image" Target="media/image373.tmp"/><Relationship Id="rId511" Type="http://schemas.openxmlformats.org/officeDocument/2006/relationships/image" Target="media/image496.tmp"/><Relationship Id="rId609" Type="http://schemas.openxmlformats.org/officeDocument/2006/relationships/image" Target="media/image594.tmp"/><Relationship Id="rId85" Type="http://schemas.openxmlformats.org/officeDocument/2006/relationships/image" Target="media/image70.tmp"/><Relationship Id="rId150" Type="http://schemas.openxmlformats.org/officeDocument/2006/relationships/image" Target="media/image135.tmp"/><Relationship Id="rId595" Type="http://schemas.openxmlformats.org/officeDocument/2006/relationships/image" Target="media/image580.png"/><Relationship Id="rId816" Type="http://schemas.openxmlformats.org/officeDocument/2006/relationships/image" Target="media/image801.tmp"/><Relationship Id="rId248" Type="http://schemas.openxmlformats.org/officeDocument/2006/relationships/image" Target="media/image233.tmp"/><Relationship Id="rId455" Type="http://schemas.openxmlformats.org/officeDocument/2006/relationships/image" Target="media/image440.png"/><Relationship Id="rId662" Type="http://schemas.openxmlformats.org/officeDocument/2006/relationships/image" Target="media/image647.png"/><Relationship Id="rId12" Type="http://schemas.openxmlformats.org/officeDocument/2006/relationships/footer" Target="footer1.xml"/><Relationship Id="rId108" Type="http://schemas.openxmlformats.org/officeDocument/2006/relationships/image" Target="media/image93.tmp"/><Relationship Id="rId315" Type="http://schemas.openxmlformats.org/officeDocument/2006/relationships/image" Target="media/image300.tmp"/><Relationship Id="rId522" Type="http://schemas.openxmlformats.org/officeDocument/2006/relationships/image" Target="media/image507.tmp"/><Relationship Id="rId96" Type="http://schemas.openxmlformats.org/officeDocument/2006/relationships/image" Target="media/image81.tmp"/><Relationship Id="rId161" Type="http://schemas.openxmlformats.org/officeDocument/2006/relationships/image" Target="media/image146.tmp"/><Relationship Id="rId399" Type="http://schemas.openxmlformats.org/officeDocument/2006/relationships/image" Target="media/image384.tmp"/><Relationship Id="rId827" Type="http://schemas.openxmlformats.org/officeDocument/2006/relationships/image" Target="media/image812.tmp"/><Relationship Id="rId259" Type="http://schemas.openxmlformats.org/officeDocument/2006/relationships/image" Target="media/image244.tmp"/><Relationship Id="rId466" Type="http://schemas.openxmlformats.org/officeDocument/2006/relationships/image" Target="media/image451.tmp"/><Relationship Id="rId673" Type="http://schemas.openxmlformats.org/officeDocument/2006/relationships/image" Target="media/image658.tmp"/><Relationship Id="rId880" Type="http://schemas.openxmlformats.org/officeDocument/2006/relationships/image" Target="media/image865.tmp"/><Relationship Id="rId23" Type="http://schemas.openxmlformats.org/officeDocument/2006/relationships/image" Target="media/image8.png"/><Relationship Id="rId119" Type="http://schemas.openxmlformats.org/officeDocument/2006/relationships/image" Target="media/image104.png"/><Relationship Id="rId326" Type="http://schemas.openxmlformats.org/officeDocument/2006/relationships/image" Target="media/image311.tmp"/><Relationship Id="rId533" Type="http://schemas.openxmlformats.org/officeDocument/2006/relationships/image" Target="media/image518.tmp"/><Relationship Id="rId740" Type="http://schemas.openxmlformats.org/officeDocument/2006/relationships/image" Target="media/image725.tmp"/><Relationship Id="rId838" Type="http://schemas.openxmlformats.org/officeDocument/2006/relationships/image" Target="media/image823.tmp"/><Relationship Id="rId172" Type="http://schemas.openxmlformats.org/officeDocument/2006/relationships/image" Target="media/image157.tmp"/><Relationship Id="rId477" Type="http://schemas.openxmlformats.org/officeDocument/2006/relationships/image" Target="media/image462.tmp"/><Relationship Id="rId600" Type="http://schemas.openxmlformats.org/officeDocument/2006/relationships/image" Target="media/image585.tmp"/><Relationship Id="rId684" Type="http://schemas.openxmlformats.org/officeDocument/2006/relationships/image" Target="media/image669.tmp"/><Relationship Id="rId337" Type="http://schemas.openxmlformats.org/officeDocument/2006/relationships/image" Target="media/image322.tmp"/><Relationship Id="rId891" Type="http://schemas.openxmlformats.org/officeDocument/2006/relationships/image" Target="media/image876.tmp"/><Relationship Id="rId34" Type="http://schemas.openxmlformats.org/officeDocument/2006/relationships/image" Target="media/image19.tmp"/><Relationship Id="rId544" Type="http://schemas.openxmlformats.org/officeDocument/2006/relationships/image" Target="media/image529.tmp"/><Relationship Id="rId751" Type="http://schemas.openxmlformats.org/officeDocument/2006/relationships/image" Target="media/image736.tmp"/><Relationship Id="rId849" Type="http://schemas.openxmlformats.org/officeDocument/2006/relationships/image" Target="media/image834.tmp"/><Relationship Id="rId183" Type="http://schemas.openxmlformats.org/officeDocument/2006/relationships/image" Target="media/image168.tmp"/><Relationship Id="rId390" Type="http://schemas.openxmlformats.org/officeDocument/2006/relationships/image" Target="media/image375.tmp"/><Relationship Id="rId404" Type="http://schemas.openxmlformats.org/officeDocument/2006/relationships/image" Target="media/image389.tmp"/><Relationship Id="rId611" Type="http://schemas.openxmlformats.org/officeDocument/2006/relationships/image" Target="media/image596.tmp"/><Relationship Id="rId250" Type="http://schemas.openxmlformats.org/officeDocument/2006/relationships/image" Target="media/image235.tmp"/><Relationship Id="rId488" Type="http://schemas.openxmlformats.org/officeDocument/2006/relationships/image" Target="media/image473.tmp"/><Relationship Id="rId695" Type="http://schemas.openxmlformats.org/officeDocument/2006/relationships/image" Target="media/image680.tmp"/><Relationship Id="rId709" Type="http://schemas.openxmlformats.org/officeDocument/2006/relationships/image" Target="media/image694.tmp"/><Relationship Id="rId45" Type="http://schemas.openxmlformats.org/officeDocument/2006/relationships/image" Target="media/image30.tmp"/><Relationship Id="rId110" Type="http://schemas.openxmlformats.org/officeDocument/2006/relationships/image" Target="media/image95.tmp"/><Relationship Id="rId348" Type="http://schemas.openxmlformats.org/officeDocument/2006/relationships/image" Target="media/image333.tmp"/><Relationship Id="rId555" Type="http://schemas.openxmlformats.org/officeDocument/2006/relationships/image" Target="media/image540.tmp"/><Relationship Id="rId762" Type="http://schemas.openxmlformats.org/officeDocument/2006/relationships/image" Target="media/image747.tmp"/><Relationship Id="rId194" Type="http://schemas.openxmlformats.org/officeDocument/2006/relationships/image" Target="media/image179.tmp"/><Relationship Id="rId208" Type="http://schemas.openxmlformats.org/officeDocument/2006/relationships/image" Target="media/image193.tmp"/><Relationship Id="rId415" Type="http://schemas.openxmlformats.org/officeDocument/2006/relationships/image" Target="media/image400.png"/><Relationship Id="rId622" Type="http://schemas.openxmlformats.org/officeDocument/2006/relationships/image" Target="media/image607.tmp"/><Relationship Id="rId261" Type="http://schemas.openxmlformats.org/officeDocument/2006/relationships/image" Target="media/image246.tmp"/><Relationship Id="rId499" Type="http://schemas.openxmlformats.org/officeDocument/2006/relationships/image" Target="media/image484.tm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001\AppData\Roaming\Microsoft\Templates\&#27605;&#35774;&#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19050">
          <a:solidFill>
            <a:srgbClr val="FFFF00"/>
          </a:solidFill>
        </a:ln>
      </a:spPr>
      <a:bodyPr rtlCol="0" anchor="ctr"/>
      <a:lstStyle/>
      <a:style>
        <a:lnRef idx="1">
          <a:schemeClr val="accent1"/>
        </a:lnRef>
        <a:fillRef idx="0">
          <a:schemeClr val="accent1"/>
        </a:fillRef>
        <a:effectRef idx="0">
          <a:schemeClr val="accent1"/>
        </a:effectRef>
        <a:fontRef idx="minor">
          <a:schemeClr val="tx1"/>
        </a:fontRef>
      </a:style>
    </a:spDef>
    <a:lnDef>
      <a:spPr>
        <a:ln w="19050">
          <a:solidFill>
            <a:schemeClr val="tx1"/>
          </a:solidFill>
          <a:headEnd type="none" w="sm" len="lg"/>
          <a:tailEnd type="stealth" w="med" len="lg"/>
        </a:ln>
      </a:spPr>
      <a:bodyPr/>
      <a:lstStyle/>
      <a:style>
        <a:lnRef idx="1">
          <a:schemeClr val="accent1"/>
        </a:lnRef>
        <a:fillRef idx="0">
          <a:schemeClr val="accent1"/>
        </a:fillRef>
        <a:effectRef idx="0">
          <a:schemeClr val="accent1"/>
        </a:effectRef>
        <a:fontRef idx="minor">
          <a:schemeClr val="tx1"/>
        </a:fontRef>
      </a:style>
    </a:lnDef>
    <a:txDef>
      <a:spPr bwMode="auto">
        <a:noFill/>
        <a:ln w="9525">
          <a:noFill/>
          <a:miter lim="800000"/>
          <a:headEnd/>
          <a:tailEnd/>
        </a:ln>
      </a:spPr>
      <a:bodyPr rot="0" vert="horz" wrap="square" lIns="91440" tIns="0" rIns="91440" bIns="0" anchor="t" anchorCtr="0">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2012-08-12T00:00:00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E24C1F-CC63-4963-85EC-CFDE68653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毕设模板.dotx</Template>
  <TotalTime>55643</TotalTime>
  <Pages>336</Pages>
  <Words>14330</Words>
  <Characters>81684</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LINUX笔记</vt:lpstr>
    </vt:vector>
  </TitlesOfParts>
  <Company>Elvonzion.WX</Company>
  <LinksUpToDate>false</LinksUpToDate>
  <CharactersWithSpaces>95823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LINUX笔记</dc:title>
  <dc:subject/>
  <dc:creator>elvonzion@gmail.com</dc:creator>
  <cp:lastModifiedBy>Xi Wang(王熙)</cp:lastModifiedBy>
  <cp:revision>12018</cp:revision>
  <cp:lastPrinted>2013-11-08T04:58:00Z</cp:lastPrinted>
  <dcterms:created xsi:type="dcterms:W3CDTF">2013-09-23T19:25:00Z</dcterms:created>
  <dcterms:modified xsi:type="dcterms:W3CDTF">2014-06-16T12:01:00Z</dcterms:modified>
</cp:coreProperties>
</file>
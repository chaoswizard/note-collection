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theme="majorBidi"/>
          <w:caps/>
          <w:kern w:val="2"/>
          <w:sz w:val="24"/>
          <w:szCs w:val="24"/>
        </w:rPr>
        <w:id w:val="-1064094364"/>
        <w:docPartObj>
          <w:docPartGallery w:val="Cover Pages"/>
          <w:docPartUnique/>
        </w:docPartObj>
      </w:sdtPr>
      <w:sdtEndPr>
        <w:rPr>
          <w:rFonts w:eastAsia="微软雅黑"/>
          <w:caps w:val="0"/>
          <w:spacing w:val="566"/>
          <w:sz w:val="72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400"/>
          </w:tblGrid>
          <w:tr w:rsidR="00B46C68" w:rsidRPr="00257295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theme="majorBidi"/>
                  <w:caps/>
                  <w:kern w:val="2"/>
                  <w:sz w:val="24"/>
                  <w:szCs w:val="24"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  <w:sz w:val="22"/>
                  <w:szCs w:val="22"/>
                </w:rPr>
              </w:sdtEndPr>
              <w:sdtContent>
                <w:tc>
                  <w:tcPr>
                    <w:tcW w:w="5000" w:type="pct"/>
                  </w:tcPr>
                  <w:p w:rsidR="00B46C68" w:rsidRPr="00257295" w:rsidRDefault="00B46C68" w:rsidP="00B46C68">
                    <w:pPr>
                      <w:pStyle w:val="NoSpacing"/>
                      <w:ind w:firstLine="400"/>
                      <w:jc w:val="center"/>
                      <w:rPr>
                        <w:rFonts w:ascii="Times New Roman" w:eastAsiaTheme="majorEastAsia" w:hAnsi="Times New Roman" w:cstheme="majorBidi"/>
                        <w:caps/>
                      </w:rPr>
                    </w:pPr>
                    <w:r w:rsidRPr="00257295">
                      <w:rPr>
                        <w:rFonts w:ascii="Times New Roman" w:eastAsiaTheme="majorEastAsia" w:hAnsi="Times New Roman" w:cstheme="majorBidi" w:hint="eastAsia"/>
                        <w:caps/>
                      </w:rPr>
                      <w:t>Elvonzion.WX</w:t>
                    </w:r>
                  </w:p>
                </w:tc>
              </w:sdtContent>
            </w:sdt>
          </w:tr>
          <w:tr w:rsidR="00B46C68" w:rsidRPr="00257295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theme="majorBidi"/>
                  <w:sz w:val="80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B46C68" w:rsidRPr="00257295" w:rsidRDefault="00E5007A" w:rsidP="00E5007A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theme="majorBidi"/>
                        <w:sz w:val="80"/>
                        <w:szCs w:val="80"/>
                      </w:rPr>
                    </w:pPr>
                    <w:r>
                      <w:rPr>
                        <w:rFonts w:ascii="Times New Roman" w:eastAsiaTheme="majorEastAsia" w:hAnsi="Times New Roman" w:cstheme="majorBidi"/>
                        <w:sz w:val="80"/>
                        <w:szCs w:val="80"/>
                      </w:rPr>
                      <w:t>Android</w:t>
                    </w:r>
                  </w:p>
                </w:tc>
              </w:sdtContent>
            </w:sdt>
          </w:tr>
          <w:tr w:rsidR="00B46C68" w:rsidRPr="00257295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theme="majorBidi"/>
                  <w:sz w:val="44"/>
                  <w:szCs w:val="44"/>
                </w:rPr>
                <w:alias w:val="副标题"/>
                <w:id w:val="15524255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46C68" w:rsidRPr="00257295" w:rsidRDefault="00E5007A" w:rsidP="00E5007A">
                    <w:pPr>
                      <w:pStyle w:val="NoSpacing"/>
                      <w:ind w:firstLine="880"/>
                      <w:jc w:val="center"/>
                      <w:rPr>
                        <w:rFonts w:ascii="Times New Roman" w:eastAsiaTheme="majorEastAsia" w:hAnsi="Times New Roman" w:cstheme="majorBidi"/>
                        <w:sz w:val="44"/>
                        <w:szCs w:val="44"/>
                      </w:rPr>
                    </w:pPr>
                    <w:r>
                      <w:rPr>
                        <w:rFonts w:ascii="Times New Roman" w:eastAsiaTheme="majorEastAsia" w:hAnsi="Times New Roman" w:cstheme="majorBidi"/>
                        <w:sz w:val="44"/>
                        <w:szCs w:val="44"/>
                      </w:rPr>
                      <w:t xml:space="preserve">     </w:t>
                    </w:r>
                  </w:p>
                </w:tc>
              </w:sdtContent>
            </w:sdt>
          </w:tr>
          <w:tr w:rsidR="00B46C68" w:rsidRPr="00257295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46C68" w:rsidRPr="00257295" w:rsidRDefault="00B46C68">
                <w:pPr>
                  <w:pStyle w:val="NoSpacing"/>
                  <w:jc w:val="center"/>
                  <w:rPr>
                    <w:rFonts w:ascii="Times New Roman" w:hAnsi="Times New Roman"/>
                  </w:rPr>
                </w:pPr>
              </w:p>
            </w:tc>
          </w:tr>
          <w:tr w:rsidR="00B46C68" w:rsidRPr="00257295">
            <w:trPr>
              <w:trHeight w:val="360"/>
              <w:jc w:val="center"/>
            </w:trPr>
            <w:sdt>
              <w:sdtPr>
                <w:rPr>
                  <w:rFonts w:ascii="Times New Roman" w:hAnsi="Times New Roman"/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46C68" w:rsidRPr="00257295" w:rsidRDefault="00B46C68" w:rsidP="00B46C68">
                    <w:pPr>
                      <w:pStyle w:val="NoSpacing"/>
                      <w:ind w:firstLine="402"/>
                      <w:jc w:val="center"/>
                      <w:rPr>
                        <w:rFonts w:ascii="Times New Roman" w:hAnsi="Times New Roman"/>
                        <w:b/>
                        <w:bCs/>
                      </w:rPr>
                    </w:pPr>
                    <w:r w:rsidRPr="00257295">
                      <w:rPr>
                        <w:rFonts w:ascii="Times New Roman" w:hAnsi="Times New Roman" w:hint="eastAsia"/>
                        <w:b/>
                        <w:bCs/>
                      </w:rPr>
                      <w:t>elvonzion@gmail.com</w:t>
                    </w:r>
                  </w:p>
                </w:tc>
              </w:sdtContent>
            </w:sdt>
          </w:tr>
          <w:tr w:rsidR="00B46C68" w:rsidRPr="00257295">
            <w:trPr>
              <w:trHeight w:val="360"/>
              <w:jc w:val="center"/>
            </w:trPr>
            <w:sdt>
              <w:sdtPr>
                <w:rPr>
                  <w:rFonts w:ascii="Times New Roman" w:hAnsi="Times New Roman"/>
                  <w:b/>
                  <w:bCs/>
                </w:r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2-08-12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B46C68" w:rsidRPr="00257295" w:rsidRDefault="00B46C68" w:rsidP="00B46C68">
                    <w:pPr>
                      <w:pStyle w:val="NoSpacing"/>
                      <w:ind w:firstLine="402"/>
                      <w:jc w:val="center"/>
                      <w:rPr>
                        <w:rFonts w:ascii="Times New Roman" w:hAnsi="Times New Roman"/>
                        <w:b/>
                        <w:bCs/>
                      </w:rPr>
                    </w:pPr>
                    <w:r w:rsidRPr="00257295">
                      <w:rPr>
                        <w:rFonts w:ascii="Times New Roman" w:hAnsi="Times New Roman" w:hint="eastAsia"/>
                        <w:b/>
                        <w:bCs/>
                      </w:rPr>
                      <w:t>2012/8/12</w:t>
                    </w:r>
                  </w:p>
                </w:tc>
              </w:sdtContent>
            </w:sdt>
          </w:tr>
        </w:tbl>
        <w:p w:rsidR="00B46C68" w:rsidRPr="00257295" w:rsidRDefault="00B46C68" w:rsidP="00B46C68">
          <w:pPr>
            <w:ind w:firstLine="480"/>
          </w:pPr>
        </w:p>
        <w:p w:rsidR="00B46C68" w:rsidRPr="00257295" w:rsidRDefault="00B46C68" w:rsidP="00B46C68">
          <w:pPr>
            <w:ind w:firstLine="480"/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400"/>
          </w:tblGrid>
          <w:tr w:rsidR="00B46C68" w:rsidRPr="00257295">
            <w:sdt>
              <w:sdtPr>
                <w:rPr>
                  <w:rFonts w:ascii="Times New Roman" w:hAnsi="Times New Roman"/>
                </w:rPr>
                <w:alias w:val="摘要"/>
                <w:id w:val="8276291"/>
                <w:showingPlcHdr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:rsidR="00B46C68" w:rsidRPr="00257295" w:rsidRDefault="00B95019" w:rsidP="00B95019">
                    <w:pPr>
                      <w:pStyle w:val="NoSpacing"/>
                      <w:ind w:firstLine="40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</w:rPr>
                      <w:t xml:space="preserve">     </w:t>
                    </w:r>
                  </w:p>
                </w:tc>
              </w:sdtContent>
            </w:sdt>
          </w:tr>
        </w:tbl>
        <w:p w:rsidR="00B46C68" w:rsidRPr="00257295" w:rsidRDefault="00B46C68" w:rsidP="00B46C68">
          <w:pPr>
            <w:ind w:firstLine="480"/>
          </w:pPr>
        </w:p>
        <w:p w:rsidR="00B46C68" w:rsidRPr="00257295" w:rsidRDefault="00B46C68">
          <w:pPr>
            <w:widowControl/>
            <w:spacing w:line="240" w:lineRule="auto"/>
            <w:ind w:firstLineChars="0" w:firstLine="0"/>
            <w:jc w:val="left"/>
            <w:rPr>
              <w:rFonts w:eastAsia="微软雅黑" w:cstheme="majorBidi"/>
              <w:spacing w:val="566"/>
              <w:kern w:val="0"/>
              <w:sz w:val="72"/>
              <w:szCs w:val="72"/>
            </w:rPr>
          </w:pPr>
          <w:r w:rsidRPr="00257295">
            <w:rPr>
              <w:rFonts w:eastAsia="微软雅黑" w:cstheme="majorBidi"/>
              <w:spacing w:val="566"/>
              <w:kern w:val="0"/>
              <w:sz w:val="72"/>
              <w:szCs w:val="72"/>
            </w:rPr>
            <w:br w:type="page"/>
          </w:r>
        </w:p>
      </w:sdtContent>
    </w:sdt>
    <w:sdt>
      <w:sdtPr>
        <w:rPr>
          <w:lang w:val="zh-CN"/>
        </w:rPr>
        <w:id w:val="-9999692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E0006" w:rsidRPr="00257295" w:rsidRDefault="00845574" w:rsidP="00845574">
          <w:pPr>
            <w:tabs>
              <w:tab w:val="left" w:pos="1185"/>
              <w:tab w:val="center" w:pos="4832"/>
            </w:tabs>
            <w:ind w:firstLine="480"/>
            <w:jc w:val="left"/>
            <w:rPr>
              <w:rFonts w:eastAsia="微软雅黑"/>
              <w:b/>
              <w:sz w:val="32"/>
              <w:szCs w:val="32"/>
            </w:rPr>
          </w:pPr>
          <w:r w:rsidRPr="00257295">
            <w:rPr>
              <w:lang w:val="zh-CN"/>
            </w:rPr>
            <w:tab/>
          </w:r>
          <w:r w:rsidRPr="00257295">
            <w:rPr>
              <w:lang w:val="zh-CN"/>
            </w:rPr>
            <w:tab/>
          </w:r>
          <w:r w:rsidR="009E0006" w:rsidRPr="00257295">
            <w:rPr>
              <w:rFonts w:eastAsia="微软雅黑"/>
              <w:b/>
              <w:sz w:val="32"/>
              <w:szCs w:val="32"/>
              <w:lang w:val="zh-CN"/>
            </w:rPr>
            <w:t>目</w:t>
          </w:r>
          <w:r w:rsidR="00491EBF" w:rsidRPr="00257295">
            <w:rPr>
              <w:rFonts w:eastAsia="微软雅黑" w:hint="eastAsia"/>
              <w:b/>
              <w:sz w:val="32"/>
              <w:szCs w:val="32"/>
              <w:lang w:val="zh-CN"/>
            </w:rPr>
            <w:t xml:space="preserve"> </w:t>
          </w:r>
          <w:r w:rsidR="009E0006" w:rsidRPr="00257295">
            <w:rPr>
              <w:rFonts w:eastAsia="微软雅黑"/>
              <w:b/>
              <w:sz w:val="32"/>
              <w:szCs w:val="32"/>
              <w:lang w:val="zh-CN"/>
            </w:rPr>
            <w:t>录</w:t>
          </w:r>
        </w:p>
        <w:p w:rsidR="00A634EB" w:rsidRDefault="009E000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r w:rsidRPr="00257295">
            <w:fldChar w:fldCharType="begin"/>
          </w:r>
          <w:r w:rsidRPr="00257295">
            <w:instrText xml:space="preserve"> TOC \o "1-3" \h \z \u </w:instrText>
          </w:r>
          <w:r w:rsidRPr="00257295">
            <w:fldChar w:fldCharType="separate"/>
          </w:r>
          <w:bookmarkStart w:id="0" w:name="_GoBack"/>
          <w:bookmarkEnd w:id="0"/>
          <w:r w:rsidR="00A634EB" w:rsidRPr="00732833">
            <w:rPr>
              <w:rStyle w:val="Hyperlink"/>
              <w:noProof/>
            </w:rPr>
            <w:fldChar w:fldCharType="begin"/>
          </w:r>
          <w:r w:rsidR="00A634EB" w:rsidRPr="00732833">
            <w:rPr>
              <w:rStyle w:val="Hyperlink"/>
              <w:noProof/>
            </w:rPr>
            <w:instrText xml:space="preserve"> </w:instrText>
          </w:r>
          <w:r w:rsidR="00A634EB">
            <w:rPr>
              <w:noProof/>
            </w:rPr>
            <w:instrText>HYPERLINK \l "_Toc390804245"</w:instrText>
          </w:r>
          <w:r w:rsidR="00A634EB" w:rsidRPr="00732833">
            <w:rPr>
              <w:rStyle w:val="Hyperlink"/>
              <w:noProof/>
            </w:rPr>
            <w:instrText xml:space="preserve"> </w:instrText>
          </w:r>
          <w:r w:rsidR="00A634EB" w:rsidRPr="00732833">
            <w:rPr>
              <w:rStyle w:val="Hyperlink"/>
              <w:noProof/>
            </w:rPr>
          </w:r>
          <w:r w:rsidR="00A634EB" w:rsidRPr="00732833">
            <w:rPr>
              <w:rStyle w:val="Hyperlink"/>
              <w:noProof/>
            </w:rPr>
            <w:fldChar w:fldCharType="separate"/>
          </w:r>
          <w:r w:rsidR="00A634EB" w:rsidRPr="00732833">
            <w:rPr>
              <w:rStyle w:val="Hyperlink"/>
              <w:noProof/>
            </w:rPr>
            <w:t>1</w:t>
          </w:r>
          <w:r w:rsidR="00A634EB" w:rsidRPr="00732833">
            <w:rPr>
              <w:rStyle w:val="Hyperlink"/>
              <w:rFonts w:hint="eastAsia"/>
              <w:noProof/>
            </w:rPr>
            <w:t xml:space="preserve"> </w:t>
          </w:r>
          <w:r w:rsidR="00A634EB" w:rsidRPr="00732833">
            <w:rPr>
              <w:rStyle w:val="Hyperlink"/>
              <w:rFonts w:hint="eastAsia"/>
              <w:noProof/>
            </w:rPr>
            <w:t>系统结构</w:t>
          </w:r>
          <w:r w:rsidR="00A634EB">
            <w:rPr>
              <w:noProof/>
              <w:webHidden/>
            </w:rPr>
            <w:tab/>
          </w:r>
          <w:r w:rsidR="00A634EB">
            <w:rPr>
              <w:noProof/>
              <w:webHidden/>
            </w:rPr>
            <w:fldChar w:fldCharType="begin"/>
          </w:r>
          <w:r w:rsidR="00A634EB">
            <w:rPr>
              <w:noProof/>
              <w:webHidden/>
            </w:rPr>
            <w:instrText xml:space="preserve"> PAGEREF _Toc390804245 \h </w:instrText>
          </w:r>
          <w:r w:rsidR="00A634EB">
            <w:rPr>
              <w:noProof/>
              <w:webHidden/>
            </w:rPr>
          </w:r>
          <w:r w:rsidR="00A634EB">
            <w:rPr>
              <w:noProof/>
              <w:webHidden/>
            </w:rPr>
            <w:fldChar w:fldCharType="separate"/>
          </w:r>
          <w:r w:rsidR="00A634EB">
            <w:rPr>
              <w:noProof/>
              <w:webHidden/>
            </w:rPr>
            <w:t>1</w:t>
          </w:r>
          <w:r w:rsidR="00A634EB">
            <w:rPr>
              <w:noProof/>
              <w:webHidden/>
            </w:rPr>
            <w:fldChar w:fldCharType="end"/>
          </w:r>
          <w:r w:rsidR="00A634EB" w:rsidRPr="00732833">
            <w:rPr>
              <w:rStyle w:val="Hyperlink"/>
              <w:noProof/>
            </w:rPr>
            <w:fldChar w:fldCharType="end"/>
          </w:r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46" w:history="1">
            <w:r w:rsidRPr="00732833">
              <w:rPr>
                <w:rStyle w:val="Hyperlink"/>
                <w:noProof/>
              </w:rPr>
              <w:t>1.1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47" w:history="1">
            <w:r w:rsidRPr="00732833">
              <w:rPr>
                <w:rStyle w:val="Hyperlink"/>
                <w:rFonts w:cs="Arial"/>
                <w:noProof/>
              </w:rPr>
              <w:t>1.1.1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48" w:history="1">
            <w:r w:rsidRPr="00732833">
              <w:rPr>
                <w:rStyle w:val="Hyperlink"/>
                <w:noProof/>
              </w:rPr>
              <w:t>1.1.2 AOSP</w:t>
            </w:r>
            <w:r w:rsidRPr="00732833">
              <w:rPr>
                <w:rStyle w:val="Hyperlink"/>
                <w:rFonts w:hint="eastAsia"/>
                <w:noProof/>
              </w:rPr>
              <w:t>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49" w:history="1">
            <w:r w:rsidRPr="00732833">
              <w:rPr>
                <w:rStyle w:val="Hyperlink"/>
                <w:noProof/>
              </w:rPr>
              <w:t>1.2 build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0" w:history="1">
            <w:r w:rsidRPr="00732833">
              <w:rPr>
                <w:rStyle w:val="Hyperlink"/>
                <w:noProof/>
              </w:rPr>
              <w:t>1.2.1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构造规则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1" w:history="1">
            <w:r w:rsidRPr="00732833">
              <w:rPr>
                <w:rStyle w:val="Hyperlink"/>
                <w:noProof/>
              </w:rPr>
              <w:t>1.2.2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配置流程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2" w:history="1">
            <w:r w:rsidRPr="00732833">
              <w:rPr>
                <w:rStyle w:val="Hyperlink"/>
                <w:noProof/>
              </w:rPr>
              <w:t>1.2.3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编译配置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3" w:history="1">
            <w:r w:rsidRPr="00732833">
              <w:rPr>
                <w:rStyle w:val="Hyperlink"/>
                <w:noProof/>
              </w:rPr>
              <w:t>1.2.4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产品配置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4" w:history="1">
            <w:r w:rsidRPr="00732833">
              <w:rPr>
                <w:rStyle w:val="Hyperlink"/>
                <w:noProof/>
              </w:rPr>
              <w:t>1.2.5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模块配置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5" w:history="1">
            <w:r w:rsidRPr="00732833">
              <w:rPr>
                <w:rStyle w:val="Hyperlink"/>
                <w:noProof/>
              </w:rPr>
              <w:t>1.2.6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系统预构造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6" w:history="1">
            <w:r w:rsidRPr="00732833">
              <w:rPr>
                <w:rStyle w:val="Hyperlink"/>
                <w:noProof/>
              </w:rPr>
              <w:t>1.2.7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多模块构造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7" w:history="1">
            <w:r w:rsidRPr="00732833">
              <w:rPr>
                <w:rStyle w:val="Hyperlink"/>
                <w:noProof/>
              </w:rPr>
              <w:t>1.2.8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单模块构造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8" w:history="1">
            <w:r w:rsidRPr="00732833">
              <w:rPr>
                <w:rStyle w:val="Hyperlink"/>
                <w:noProof/>
              </w:rPr>
              <w:t>1.2.9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系统盘构造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59" w:history="1">
            <w:r w:rsidRPr="00732833">
              <w:rPr>
                <w:rStyle w:val="Hyperlink"/>
                <w:noProof/>
              </w:rPr>
              <w:t>1.2.10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0" w:history="1">
            <w:r w:rsidRPr="00732833">
              <w:rPr>
                <w:rStyle w:val="Hyperlink"/>
                <w:noProof/>
              </w:rPr>
              <w:t>1.2.11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通用规则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1" w:history="1">
            <w:r w:rsidRPr="00732833">
              <w:rPr>
                <w:rStyle w:val="Hyperlink"/>
                <w:noProof/>
              </w:rPr>
              <w:t>1.3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2" w:history="1">
            <w:r w:rsidRPr="00732833">
              <w:rPr>
                <w:rStyle w:val="Hyperlink"/>
                <w:noProof/>
              </w:rPr>
              <w:t>1.3.1 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3" w:history="1">
            <w:r w:rsidRPr="00732833">
              <w:rPr>
                <w:rStyle w:val="Hyperlink"/>
                <w:noProof/>
              </w:rPr>
              <w:t>1.4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运行结构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4" w:history="1">
            <w:r w:rsidRPr="00732833">
              <w:rPr>
                <w:rStyle w:val="Hyperlink"/>
                <w:noProof/>
              </w:rPr>
              <w:t>1.4.1 ServiceManger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5" w:history="1">
            <w:r w:rsidRPr="00732833">
              <w:rPr>
                <w:rStyle w:val="Hyperlink"/>
                <w:noProof/>
              </w:rPr>
              <w:t>1.4.2 goldfish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6" w:history="1">
            <w:r w:rsidRPr="00732833">
              <w:rPr>
                <w:rStyle w:val="Hyperlink"/>
                <w:noProof/>
              </w:rPr>
              <w:t>1.4.3 Dalvik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7" w:history="1">
            <w:r w:rsidRPr="00732833">
              <w:rPr>
                <w:rStyle w:val="Hyperlink"/>
                <w:noProof/>
              </w:rPr>
              <w:t>1.4.4 Ashmem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8" w:history="1">
            <w:r w:rsidRPr="00732833">
              <w:rPr>
                <w:rStyle w:val="Hyperlink"/>
                <w:noProof/>
              </w:rPr>
              <w:t>1.4.5 Binder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69" w:history="1">
            <w:r w:rsidRPr="00732833">
              <w:rPr>
                <w:rStyle w:val="Hyperlink"/>
                <w:noProof/>
              </w:rPr>
              <w:t>1.4.6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0" w:history="1">
            <w:r w:rsidRPr="00732833">
              <w:rPr>
                <w:rStyle w:val="Hyperlink"/>
                <w:noProof/>
              </w:rPr>
              <w:t>1.4.7 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1" w:history="1">
            <w:r w:rsidRPr="00732833">
              <w:rPr>
                <w:rStyle w:val="Hyperlink"/>
                <w:noProof/>
              </w:rPr>
              <w:t>1.5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系统构造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2" w:history="1">
            <w:r w:rsidRPr="00732833">
              <w:rPr>
                <w:rStyle w:val="Hyperlink"/>
                <w:noProof/>
              </w:rPr>
              <w:t>1.5.1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3" w:history="1">
            <w:r w:rsidRPr="00732833">
              <w:rPr>
                <w:rStyle w:val="Hyperlink"/>
                <w:noProof/>
              </w:rPr>
              <w:t>1.5.2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4" w:history="1">
            <w:r w:rsidRPr="00732833">
              <w:rPr>
                <w:rStyle w:val="Hyperlink"/>
                <w:noProof/>
              </w:rPr>
              <w:t>1.5.3 debug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5" w:history="1">
            <w:r w:rsidRPr="00732833">
              <w:rPr>
                <w:rStyle w:val="Hyperlink"/>
                <w:noProof/>
              </w:rPr>
              <w:t>1.5.4 toolbox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6" w:history="1">
            <w:r w:rsidRPr="00732833">
              <w:rPr>
                <w:rStyle w:val="Hyperlink"/>
                <w:noProof/>
              </w:rPr>
              <w:t>1.6 HAL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7" w:history="1">
            <w:r w:rsidRPr="00732833">
              <w:rPr>
                <w:rStyle w:val="Hyperlink"/>
                <w:noProof/>
              </w:rPr>
              <w:t>1.6.1 HAL</w:t>
            </w:r>
            <w:r w:rsidRPr="00732833">
              <w:rPr>
                <w:rStyle w:val="Hyperlink"/>
                <w:rFonts w:hint="eastAsia"/>
                <w:noProof/>
              </w:rPr>
              <w:t>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8" w:history="1">
            <w:r w:rsidRPr="00732833">
              <w:rPr>
                <w:rStyle w:val="Hyperlink"/>
                <w:noProof/>
              </w:rPr>
              <w:t>1.6.2 HAL</w:t>
            </w:r>
            <w:r w:rsidRPr="00732833">
              <w:rPr>
                <w:rStyle w:val="Hyperlink"/>
                <w:rFonts w:hint="eastAsia"/>
                <w:noProof/>
              </w:rPr>
              <w:t>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79" w:history="1">
            <w:r w:rsidRPr="00732833">
              <w:rPr>
                <w:rStyle w:val="Hyperlink"/>
                <w:noProof/>
              </w:rPr>
              <w:t>1.7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0" w:history="1">
            <w:r w:rsidRPr="00732833">
              <w:rPr>
                <w:rStyle w:val="Hyperlink"/>
                <w:noProof/>
              </w:rPr>
              <w:t>1.7.1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函数映射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1" w:history="1">
            <w:r w:rsidRPr="00732833">
              <w:rPr>
                <w:rStyle w:val="Hyperlink"/>
                <w:noProof/>
              </w:rPr>
              <w:t>1.7.2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变量类型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2" w:history="1">
            <w:r w:rsidRPr="00732833">
              <w:rPr>
                <w:rStyle w:val="Hyperlink"/>
                <w:noProof/>
              </w:rPr>
              <w:t>1.7.3 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3" w:history="1">
            <w:r w:rsidRPr="00732833">
              <w:rPr>
                <w:rStyle w:val="Hyperlink"/>
                <w:noProof/>
              </w:rPr>
              <w:t>1.7.4 JNI</w:t>
            </w:r>
            <w:r w:rsidRPr="00732833">
              <w:rPr>
                <w:rStyle w:val="Hyperlink"/>
                <w:rFonts w:hint="eastAsia"/>
                <w:noProof/>
              </w:rPr>
              <w:t>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4" w:history="1">
            <w:r w:rsidRPr="00732833">
              <w:rPr>
                <w:rStyle w:val="Hyperlink"/>
                <w:noProof/>
              </w:rPr>
              <w:t>1.7.5 JNI</w:t>
            </w:r>
            <w:r w:rsidRPr="00732833">
              <w:rPr>
                <w:rStyle w:val="Hyperlink"/>
                <w:rFonts w:hint="eastAsia"/>
                <w:noProof/>
              </w:rPr>
              <w:t>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0"/>
              <w:sz w:val="22"/>
              <w:szCs w:val="22"/>
            </w:rPr>
          </w:pPr>
          <w:hyperlink w:anchor="_Toc390804285" w:history="1">
            <w:r w:rsidRPr="00732833">
              <w:rPr>
                <w:rStyle w:val="Hyperlink"/>
                <w:noProof/>
              </w:rPr>
              <w:t>2 Android</w:t>
            </w:r>
            <w:r w:rsidRPr="00732833">
              <w:rPr>
                <w:rStyle w:val="Hyperlink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6" w:history="1">
            <w:r w:rsidRPr="00732833">
              <w:rPr>
                <w:rStyle w:val="Hyperlink"/>
                <w:noProof/>
              </w:rPr>
              <w:t>2.1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7" w:history="1">
            <w:r w:rsidRPr="00732833">
              <w:rPr>
                <w:rStyle w:val="Hyperlink"/>
                <w:noProof/>
              </w:rPr>
              <w:t>2.1.1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8" w:history="1">
            <w:r w:rsidRPr="00732833">
              <w:rPr>
                <w:rStyle w:val="Hyperlink"/>
                <w:noProof/>
              </w:rPr>
              <w:t>2.1.2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类结构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89" w:history="1">
            <w:r w:rsidRPr="00732833">
              <w:rPr>
                <w:rStyle w:val="Hyperlink"/>
                <w:noProof/>
              </w:rPr>
              <w:t>2.1.3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代码位置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0" w:history="1">
            <w:r w:rsidRPr="00732833">
              <w:rPr>
                <w:rStyle w:val="Hyperlink"/>
                <w:noProof/>
              </w:rPr>
              <w:t>2.1.4 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1" w:history="1">
            <w:r w:rsidRPr="00732833">
              <w:rPr>
                <w:rStyle w:val="Hyperlink"/>
                <w:noProof/>
              </w:rPr>
              <w:t>2.1.5 HAL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2" w:history="1">
            <w:r w:rsidRPr="00732833">
              <w:rPr>
                <w:rStyle w:val="Hyperlink"/>
                <w:noProof/>
              </w:rPr>
              <w:t>2.1.6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预览（</w:t>
            </w:r>
            <w:r w:rsidRPr="00732833">
              <w:rPr>
                <w:rStyle w:val="Hyperlink"/>
                <w:noProof/>
              </w:rPr>
              <w:t>ViewFinder/Preview</w:t>
            </w:r>
            <w:r w:rsidRPr="00732833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3" w:history="1">
            <w:r w:rsidRPr="00732833">
              <w:rPr>
                <w:rStyle w:val="Hyperlink"/>
                <w:noProof/>
              </w:rPr>
              <w:t>2.1.7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拍照</w:t>
            </w:r>
            <w:r w:rsidRPr="00732833">
              <w:rPr>
                <w:rStyle w:val="Hyperlink"/>
                <w:noProof/>
              </w:rPr>
              <w:t>(takePicture)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4" w:history="1">
            <w:r w:rsidRPr="00732833">
              <w:rPr>
                <w:rStyle w:val="Hyperlink"/>
                <w:noProof/>
              </w:rPr>
              <w:t>2.1.8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录像</w:t>
            </w:r>
            <w:r w:rsidRPr="00732833">
              <w:rPr>
                <w:rStyle w:val="Hyperlink"/>
                <w:noProof/>
              </w:rPr>
              <w:t>(Recording)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5" w:history="1">
            <w:r w:rsidRPr="00732833">
              <w:rPr>
                <w:rStyle w:val="Hyperlink"/>
                <w:noProof/>
              </w:rPr>
              <w:t>2.1.9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虚拟</w:t>
            </w:r>
            <w:r w:rsidRPr="00732833">
              <w:rPr>
                <w:rStyle w:val="Hyperlink"/>
                <w:noProof/>
              </w:rPr>
              <w:t xml:space="preserve">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6" w:history="1">
            <w:r w:rsidRPr="00732833">
              <w:rPr>
                <w:rStyle w:val="Hyperlink"/>
                <w:noProof/>
              </w:rPr>
              <w:t>2.1.10 usb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7" w:history="1">
            <w:r w:rsidRPr="00732833">
              <w:rPr>
                <w:rStyle w:val="Hyperlink"/>
                <w:noProof/>
              </w:rPr>
              <w:t>2.2 Surface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8" w:history="1">
            <w:r w:rsidRPr="00732833">
              <w:rPr>
                <w:rStyle w:val="Hyperlink"/>
                <w:noProof/>
              </w:rPr>
              <w:t>2.2.1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299" w:history="1">
            <w:r w:rsidRPr="00732833">
              <w:rPr>
                <w:rStyle w:val="Hyperlink"/>
                <w:noProof/>
              </w:rPr>
              <w:t>2.2.2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框架结构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0" w:history="1">
            <w:r w:rsidRPr="00732833">
              <w:rPr>
                <w:rStyle w:val="Hyperlink"/>
                <w:noProof/>
              </w:rPr>
              <w:t>2.2.3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图层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1" w:history="1">
            <w:r w:rsidRPr="00732833">
              <w:rPr>
                <w:rStyle w:val="Hyperlink"/>
                <w:noProof/>
              </w:rPr>
              <w:t>2.2.4</w:t>
            </w:r>
            <w:r w:rsidRPr="00732833">
              <w:rPr>
                <w:rStyle w:val="Hyperlink"/>
                <w:rFonts w:hint="eastAsia"/>
                <w:noProof/>
              </w:rPr>
              <w:t xml:space="preserve"> </w:t>
            </w:r>
            <w:r w:rsidRPr="00732833">
              <w:rPr>
                <w:rStyle w:val="Hyperlink"/>
                <w:rFonts w:hint="eastAsia"/>
                <w:noProof/>
              </w:rPr>
              <w:t>使用方式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2" w:history="1">
            <w:r w:rsidRPr="00732833">
              <w:rPr>
                <w:rStyle w:val="Hyperlink"/>
                <w:noProof/>
              </w:rPr>
              <w:t>2.2.5 Overlay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3" w:history="1">
            <w:r w:rsidRPr="00732833">
              <w:rPr>
                <w:rStyle w:val="Hyperlink"/>
                <w:noProof/>
              </w:rPr>
              <w:t>2.2.6 HAL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2"/>
            <w:tabs>
              <w:tab w:val="right" w:leader="dot" w:pos="9174"/>
            </w:tabs>
            <w:ind w:left="24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4" w:history="1">
            <w:r w:rsidRPr="00732833">
              <w:rPr>
                <w:rStyle w:val="Hyperlink"/>
                <w:noProof/>
              </w:rPr>
              <w:t>2.3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5" w:history="1">
            <w:r w:rsidRPr="00732833">
              <w:rPr>
                <w:rStyle w:val="Hyperlink"/>
                <w:noProof/>
              </w:rPr>
              <w:t>2.3.1 stagefright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4EB" w:rsidRDefault="00A634EB" w:rsidP="00A634EB">
          <w:pPr>
            <w:pStyle w:val="TOC3"/>
            <w:ind w:left="480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804306" w:history="1">
            <w:r w:rsidRPr="00732833">
              <w:rPr>
                <w:rStyle w:val="Hyperlink"/>
                <w:noProof/>
              </w:rPr>
              <w:t>2.3.2 meidaprofiles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_Toc390804306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006" w:rsidRPr="00257295" w:rsidRDefault="009E0006" w:rsidP="00B56786">
          <w:pPr>
            <w:ind w:firstLine="482"/>
          </w:pPr>
          <w:r w:rsidRPr="00257295">
            <w:rPr>
              <w:b/>
              <w:bCs/>
              <w:lang w:val="zh-CN"/>
            </w:rPr>
            <w:fldChar w:fldCharType="end"/>
          </w:r>
        </w:p>
      </w:sdtContent>
    </w:sdt>
    <w:p w:rsidR="0009761A" w:rsidRPr="00257295" w:rsidRDefault="0009761A" w:rsidP="00250DD0">
      <w:pPr>
        <w:pStyle w:val="Heading1"/>
        <w:numPr>
          <w:ilvl w:val="0"/>
          <w:numId w:val="0"/>
        </w:numPr>
        <w:spacing w:before="163" w:after="163"/>
        <w:ind w:left="432"/>
        <w:jc w:val="both"/>
        <w:sectPr w:rsidR="0009761A" w:rsidRPr="00257295" w:rsidSect="00B1393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2268" w:right="1304" w:bottom="1418" w:left="1418" w:header="851" w:footer="992" w:gutter="0"/>
          <w:pgNumType w:fmt="upperRoman" w:start="0"/>
          <w:cols w:space="425"/>
          <w:titlePg/>
          <w:docGrid w:type="lines" w:linePitch="326"/>
        </w:sectPr>
      </w:pPr>
    </w:p>
    <w:p w:rsidR="00A74A4E" w:rsidRDefault="009E0E56" w:rsidP="00E75EB0">
      <w:pPr>
        <w:pStyle w:val="Heading1"/>
        <w:spacing w:before="163" w:after="163"/>
      </w:pPr>
      <w:bookmarkStart w:id="1" w:name="_Toc390804245"/>
      <w:r>
        <w:rPr>
          <w:rFonts w:hint="eastAsia"/>
        </w:rPr>
        <w:lastRenderedPageBreak/>
        <w:t>系统结构</w:t>
      </w:r>
      <w:bookmarkEnd w:id="1"/>
    </w:p>
    <w:p w:rsidR="00D77863" w:rsidRPr="00D77863" w:rsidRDefault="00D77863" w:rsidP="00D77863">
      <w:pPr>
        <w:pStyle w:val="Heading2"/>
        <w:spacing w:before="326" w:after="163"/>
      </w:pPr>
      <w:bookmarkStart w:id="2" w:name="_Toc390804246"/>
      <w:r>
        <w:rPr>
          <w:rFonts w:hint="eastAsia"/>
        </w:rPr>
        <w:t>系统架构</w:t>
      </w:r>
      <w:bookmarkEnd w:id="2"/>
    </w:p>
    <w:p w:rsidR="00D77863" w:rsidRDefault="00D77863" w:rsidP="00D77863">
      <w:pPr>
        <w:pStyle w:val="Heading3"/>
        <w:spacing w:before="163" w:after="163" w:line="240" w:lineRule="auto"/>
        <w:rPr>
          <w:rFonts w:ascii="Arial" w:hAnsi="Arial" w:cs="Arial"/>
          <w:noProof/>
          <w:color w:val="333333"/>
          <w:sz w:val="21"/>
          <w:szCs w:val="21"/>
        </w:rPr>
      </w:pPr>
      <w:bookmarkStart w:id="3" w:name="_Toc390804247"/>
      <w:r>
        <w:rPr>
          <w:rFonts w:hint="eastAsia"/>
        </w:rPr>
        <w:t>系统架构</w:t>
      </w:r>
      <w:bookmarkEnd w:id="3"/>
    </w:p>
    <w:p w:rsidR="00D77863" w:rsidRPr="00B85128" w:rsidRDefault="00D77863" w:rsidP="00D77863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027C47B5" wp14:editId="74D7984F">
            <wp:extent cx="5597372" cy="3998794"/>
            <wp:effectExtent l="0" t="0" r="381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390" cy="400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63" w:rsidRPr="00623859" w:rsidRDefault="00D77863" w:rsidP="00D77863">
      <w:pPr>
        <w:pStyle w:val="ListParagraph"/>
        <w:numPr>
          <w:ilvl w:val="0"/>
          <w:numId w:val="5"/>
        </w:numPr>
        <w:ind w:firstLineChars="0"/>
      </w:pPr>
      <w:r>
        <w:t>HAL(</w:t>
      </w:r>
      <w:r w:rsidRPr="00B85128">
        <w:t>Hardware</w:t>
      </w:r>
      <w:r>
        <w:rPr>
          <w:rFonts w:ascii="Arial" w:hAnsi="Arial" w:cs="Arial"/>
          <w:color w:val="333333"/>
          <w:sz w:val="21"/>
          <w:szCs w:val="21"/>
        </w:rPr>
        <w:t xml:space="preserve"> Abstraction Layer)</w:t>
      </w:r>
    </w:p>
    <w:p w:rsidR="00D77863" w:rsidRDefault="00D77863" w:rsidP="00D77863">
      <w:pPr>
        <w:pStyle w:val="Heading3"/>
        <w:spacing w:before="163" w:after="163" w:line="240" w:lineRule="auto"/>
      </w:pPr>
      <w:bookmarkStart w:id="4" w:name="_Toc390804248"/>
      <w:r>
        <w:t>AOSP</w:t>
      </w:r>
      <w:r>
        <w:rPr>
          <w:rFonts w:hint="eastAsia"/>
        </w:rPr>
        <w:t>结构</w:t>
      </w:r>
      <w:bookmarkEnd w:id="4"/>
    </w:p>
    <w:p w:rsidR="00D77863" w:rsidRPr="000F5AC9" w:rsidRDefault="00D77863" w:rsidP="00D77863">
      <w:pPr>
        <w:ind w:left="420" w:firstLine="480"/>
      </w:pPr>
      <w:r w:rsidRPr="006E77C7">
        <w:t>The Android Open Source Project (AOSP) maintains a complete software stack to be ported by OEMs and other device implementors and run on their own hardware.</w:t>
      </w:r>
    </w:p>
    <w:tbl>
      <w:tblPr>
        <w:tblW w:w="7850" w:type="dxa"/>
        <w:tblInd w:w="720" w:type="dxa"/>
        <w:tblLook w:val="04A0" w:firstRow="1" w:lastRow="0" w:firstColumn="1" w:lastColumn="0" w:noHBand="0" w:noVBand="1"/>
      </w:tblPr>
      <w:tblGrid>
        <w:gridCol w:w="1270"/>
        <w:gridCol w:w="6580"/>
      </w:tblGrid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bionic 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 C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库以及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C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运行时支持源码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(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libc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,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libm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,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libdl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,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动态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linker)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bootable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启动引导相关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代码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build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系统编译规则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,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generic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等基础开发包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cts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Android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兼容性测试套件标准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dalvik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dalvik JAVA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虚拟机模块源码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development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应用程序开发相关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device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设备厂商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的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支持源码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lastRenderedPageBreak/>
              <w:t xml:space="preserve">external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外部开源模块源码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frameworks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核心框架（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java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及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C++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实现）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hardware 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硬件抽象层源码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libcore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核心库，支持</w:t>
            </w:r>
            <w:r w:rsidRPr="00346896">
              <w:rPr>
                <w:rFonts w:eastAsiaTheme="minorEastAsia"/>
                <w:kern w:val="0"/>
                <w:sz w:val="20"/>
                <w:szCs w:val="20"/>
              </w:rPr>
              <w:t>dalvik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ndk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本地代码的开发工具，用来包含应用程序的本地代码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out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存放编译产生的文件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packages 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应用程序包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prebuilt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预编译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sdk 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>sdk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及模拟器</w:t>
            </w:r>
          </w:p>
        </w:tc>
      </w:tr>
      <w:tr w:rsidR="00D77863" w:rsidRPr="00346896" w:rsidTr="00377E2E">
        <w:trPr>
          <w:trHeight w:val="315"/>
        </w:trPr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/>
                <w:kern w:val="0"/>
                <w:sz w:val="20"/>
                <w:szCs w:val="20"/>
              </w:rPr>
              <w:t xml:space="preserve">system </w:t>
            </w:r>
          </w:p>
        </w:tc>
        <w:tc>
          <w:tcPr>
            <w:tcW w:w="6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D77863" w:rsidRPr="00346896" w:rsidRDefault="00D7786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文件系统库，应用及组件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(C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实现</w:t>
            </w:r>
            <w:r w:rsidRPr="00346896">
              <w:rPr>
                <w:rFonts w:eastAsiaTheme="minorEastAsia" w:hint="eastAsia"/>
                <w:kern w:val="0"/>
                <w:sz w:val="20"/>
                <w:szCs w:val="20"/>
              </w:rPr>
              <w:t>)</w:t>
            </w:r>
          </w:p>
        </w:tc>
      </w:tr>
    </w:tbl>
    <w:p w:rsidR="00D77863" w:rsidRPr="00090273" w:rsidRDefault="00D77863" w:rsidP="00D77863">
      <w:pPr>
        <w:pStyle w:val="ListParagraph"/>
        <w:numPr>
          <w:ilvl w:val="0"/>
          <w:numId w:val="26"/>
        </w:numPr>
        <w:ind w:firstLineChars="0"/>
      </w:pPr>
      <w:r>
        <w:t>NDK</w:t>
      </w:r>
    </w:p>
    <w:p w:rsidR="00D77863" w:rsidRDefault="00D77863" w:rsidP="00D77863">
      <w:pPr>
        <w:ind w:left="840" w:firstLine="480"/>
      </w:pPr>
      <w:r>
        <w:rPr>
          <w:rFonts w:hint="eastAsia"/>
        </w:rPr>
        <w:t xml:space="preserve">Android NDK </w:t>
      </w:r>
      <w:r>
        <w:rPr>
          <w:rFonts w:hint="eastAsia"/>
        </w:rPr>
        <w:t>是在</w:t>
      </w:r>
      <w:r>
        <w:rPr>
          <w:rFonts w:hint="eastAsia"/>
        </w:rPr>
        <w:t>SDK</w:t>
      </w:r>
      <w:r>
        <w:rPr>
          <w:rFonts w:hint="eastAsia"/>
        </w:rPr>
        <w:t>前面又加上了“原生”二字，即</w:t>
      </w:r>
      <w:r>
        <w:rPr>
          <w:rFonts w:hint="eastAsia"/>
        </w:rPr>
        <w:t>Native Development Kit</w:t>
      </w:r>
      <w:r>
        <w:rPr>
          <w:rFonts w:hint="eastAsia"/>
        </w:rPr>
        <w:t>，因此又被</w:t>
      </w:r>
      <w:r>
        <w:rPr>
          <w:rFonts w:hint="eastAsia"/>
        </w:rPr>
        <w:t>Google</w:t>
      </w:r>
      <w:r>
        <w:rPr>
          <w:rFonts w:hint="eastAsia"/>
        </w:rPr>
        <w:t>称为“</w:t>
      </w:r>
      <w:r>
        <w:rPr>
          <w:rFonts w:hint="eastAsia"/>
        </w:rPr>
        <w:t>NDK</w:t>
      </w:r>
      <w:r>
        <w:rPr>
          <w:rFonts w:hint="eastAsia"/>
        </w:rPr>
        <w:t>”。</w:t>
      </w:r>
    </w:p>
    <w:p w:rsidR="00D77863" w:rsidRDefault="00D77863" w:rsidP="00D77863">
      <w:pPr>
        <w:ind w:left="840" w:firstLine="480"/>
      </w:pPr>
      <w:r>
        <w:rPr>
          <w:rFonts w:hint="eastAsia"/>
        </w:rPr>
        <w:t>在此之前，</w:t>
      </w:r>
      <w:r>
        <w:rPr>
          <w:rFonts w:hint="eastAsia"/>
        </w:rPr>
        <w:t>Android</w:t>
      </w:r>
      <w:r>
        <w:rPr>
          <w:rFonts w:hint="eastAsia"/>
        </w:rPr>
        <w:t>平台的第三方应用程序均是依靠基于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Dalvik</w:t>
      </w:r>
      <w:r>
        <w:rPr>
          <w:rFonts w:hint="eastAsia"/>
        </w:rPr>
        <w:t>特制虚拟机进行开发的。原生</w:t>
      </w:r>
      <w:r>
        <w:rPr>
          <w:rFonts w:hint="eastAsia"/>
        </w:rPr>
        <w:t>SDK</w:t>
      </w:r>
      <w:r>
        <w:rPr>
          <w:rFonts w:hint="eastAsia"/>
        </w:rPr>
        <w:t>的公布可以让开发者更加直接的接触</w:t>
      </w:r>
      <w:r>
        <w:rPr>
          <w:rFonts w:hint="eastAsia"/>
        </w:rPr>
        <w:t>Android</w:t>
      </w:r>
      <w:r>
        <w:rPr>
          <w:rFonts w:hint="eastAsia"/>
        </w:rPr>
        <w:t>系统资源，并使用传统的</w:t>
      </w:r>
      <w:r>
        <w:rPr>
          <w:rFonts w:hint="eastAsia"/>
        </w:rPr>
        <w:t>C</w:t>
      </w:r>
      <w:r>
        <w:rPr>
          <w:rFonts w:hint="eastAsia"/>
        </w:rPr>
        <w:t>或</w:t>
      </w:r>
      <w:r>
        <w:rPr>
          <w:rFonts w:hint="eastAsia"/>
        </w:rPr>
        <w:t>C++</w:t>
      </w:r>
      <w:r>
        <w:rPr>
          <w:rFonts w:hint="eastAsia"/>
        </w:rPr>
        <w:t>语言编写程序，并在程序封包文件（</w:t>
      </w:r>
      <w:r>
        <w:rPr>
          <w:rFonts w:hint="eastAsia"/>
        </w:rPr>
        <w:t>.apks</w:t>
      </w:r>
      <w:r>
        <w:rPr>
          <w:rFonts w:hint="eastAsia"/>
        </w:rPr>
        <w:t>）中直接嵌入原生库文件。</w:t>
      </w:r>
    </w:p>
    <w:p w:rsidR="00D77863" w:rsidRDefault="00D77863" w:rsidP="00D77863">
      <w:pPr>
        <w:ind w:left="840" w:firstLine="480"/>
      </w:pPr>
      <w:r>
        <w:rPr>
          <w:rFonts w:hint="eastAsia"/>
        </w:rPr>
        <w:t>不过，</w:t>
      </w:r>
      <w:r>
        <w:rPr>
          <w:rFonts w:hint="eastAsia"/>
        </w:rPr>
        <w:t>Google</w:t>
      </w:r>
      <w:r>
        <w:rPr>
          <w:rFonts w:hint="eastAsia"/>
        </w:rPr>
        <w:t>也表示，使用原生</w:t>
      </w:r>
      <w:r>
        <w:rPr>
          <w:rFonts w:hint="eastAsia"/>
        </w:rPr>
        <w:t>SDK</w:t>
      </w:r>
      <w:r>
        <w:rPr>
          <w:rFonts w:hint="eastAsia"/>
        </w:rPr>
        <w:t>编程相比</w:t>
      </w:r>
      <w:r>
        <w:rPr>
          <w:rFonts w:hint="eastAsia"/>
        </w:rPr>
        <w:t>Dalvik</w:t>
      </w:r>
      <w:r>
        <w:rPr>
          <w:rFonts w:hint="eastAsia"/>
        </w:rPr>
        <w:t>虚拟机也有一些劣势，比如程序更加复杂，兼容性难以保障，无法访问</w:t>
      </w:r>
      <w:r>
        <w:rPr>
          <w:rFonts w:hint="eastAsia"/>
        </w:rPr>
        <w:t>Framework API</w:t>
      </w:r>
      <w:r>
        <w:rPr>
          <w:rFonts w:hint="eastAsia"/>
        </w:rPr>
        <w:t>，</w:t>
      </w:r>
      <w:r>
        <w:rPr>
          <w:rFonts w:hint="eastAsia"/>
        </w:rPr>
        <w:t>Debug</w:t>
      </w:r>
      <w:r>
        <w:rPr>
          <w:rFonts w:hint="eastAsia"/>
        </w:rPr>
        <w:t>难度更大等。开发者需要自行斟酌使用。</w:t>
      </w:r>
    </w:p>
    <w:p w:rsidR="00D77863" w:rsidRDefault="00D77863" w:rsidP="00D77863">
      <w:pPr>
        <w:ind w:left="840" w:firstLine="480"/>
      </w:pPr>
      <w:r>
        <w:rPr>
          <w:rFonts w:hint="eastAsia"/>
        </w:rPr>
        <w:t>Android</w:t>
      </w:r>
      <w:r>
        <w:rPr>
          <w:rFonts w:hint="eastAsia"/>
        </w:rPr>
        <w:t>程序运行在</w:t>
      </w:r>
      <w:r>
        <w:rPr>
          <w:rFonts w:hint="eastAsia"/>
        </w:rPr>
        <w:t>Dalvik</w:t>
      </w:r>
      <w:r>
        <w:rPr>
          <w:rFonts w:hint="eastAsia"/>
        </w:rPr>
        <w:t>虚拟机中，</w:t>
      </w:r>
      <w:r>
        <w:rPr>
          <w:rFonts w:hint="eastAsia"/>
        </w:rPr>
        <w:t>NDK</w:t>
      </w:r>
      <w:r>
        <w:rPr>
          <w:rFonts w:hint="eastAsia"/>
        </w:rPr>
        <w:t>允许用户使用类似</w:t>
      </w:r>
      <w:r>
        <w:rPr>
          <w:rFonts w:hint="eastAsia"/>
        </w:rPr>
        <w:t>C / C++</w:t>
      </w:r>
      <w:r>
        <w:rPr>
          <w:rFonts w:hint="eastAsia"/>
        </w:rPr>
        <w:t>之类的原生代码语言执行部分程序。</w:t>
      </w:r>
    </w:p>
    <w:p w:rsidR="00D77863" w:rsidRDefault="00D77863" w:rsidP="00D77863">
      <w:pPr>
        <w:ind w:left="360" w:firstLine="480"/>
      </w:pPr>
      <w:r>
        <w:rPr>
          <w:rFonts w:hint="eastAsia"/>
        </w:rPr>
        <w:t>NDK</w:t>
      </w:r>
      <w:r>
        <w:rPr>
          <w:rFonts w:hint="eastAsia"/>
        </w:rPr>
        <w:t>包括了：</w:t>
      </w:r>
    </w:p>
    <w:p w:rsidR="00D77863" w:rsidRDefault="00D77863" w:rsidP="00D77863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C / C++</w:t>
      </w:r>
      <w:r>
        <w:rPr>
          <w:rFonts w:hint="eastAsia"/>
        </w:rPr>
        <w:t>生成原生代码库所需要的工具和</w:t>
      </w:r>
      <w:r>
        <w:rPr>
          <w:rFonts w:hint="eastAsia"/>
        </w:rPr>
        <w:t>build files</w:t>
      </w:r>
      <w:r>
        <w:rPr>
          <w:rFonts w:hint="eastAsia"/>
        </w:rPr>
        <w:t>。</w:t>
      </w:r>
    </w:p>
    <w:p w:rsidR="00D77863" w:rsidRDefault="00D77863" w:rsidP="00D77863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将一致的原生库嵌入可以在</w:t>
      </w:r>
      <w:r>
        <w:rPr>
          <w:rFonts w:hint="eastAsia"/>
        </w:rPr>
        <w:t>Android</w:t>
      </w:r>
      <w:r>
        <w:rPr>
          <w:rFonts w:hint="eastAsia"/>
        </w:rPr>
        <w:t>设备上部署的应用程序包文件（</w:t>
      </w:r>
      <w:r>
        <w:rPr>
          <w:rFonts w:hint="eastAsia"/>
        </w:rPr>
        <w:t xml:space="preserve">application packages files </w:t>
      </w:r>
      <w:r>
        <w:rPr>
          <w:rFonts w:hint="eastAsia"/>
        </w:rPr>
        <w:t>，即</w:t>
      </w:r>
      <w:r>
        <w:rPr>
          <w:rFonts w:hint="eastAsia"/>
        </w:rPr>
        <w:t>.apk</w:t>
      </w:r>
      <w:r>
        <w:rPr>
          <w:rFonts w:hint="eastAsia"/>
        </w:rPr>
        <w:t>文件）中。</w:t>
      </w:r>
    </w:p>
    <w:p w:rsidR="00D77863" w:rsidRDefault="00D77863" w:rsidP="00D77863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支持所有未来</w:t>
      </w:r>
      <w:r>
        <w:rPr>
          <w:rFonts w:hint="eastAsia"/>
        </w:rPr>
        <w:t>Android</w:t>
      </w:r>
      <w:r>
        <w:rPr>
          <w:rFonts w:hint="eastAsia"/>
        </w:rPr>
        <w:t>平台的一些列原生系统头文件和库</w:t>
      </w:r>
    </w:p>
    <w:p w:rsidR="00BA2A9D" w:rsidRDefault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CB4ACD" w:rsidRDefault="00CB4ACD" w:rsidP="00CB4ACD">
      <w:pPr>
        <w:pStyle w:val="Heading2"/>
        <w:spacing w:before="326" w:after="163"/>
      </w:pPr>
      <w:bookmarkStart w:id="5" w:name="_Toc390804249"/>
      <w:r>
        <w:lastRenderedPageBreak/>
        <w:t xml:space="preserve">build </w:t>
      </w:r>
      <w:r w:rsidR="00560E7D">
        <w:t>system</w:t>
      </w:r>
      <w:bookmarkEnd w:id="5"/>
    </w:p>
    <w:p w:rsidR="00906ABE" w:rsidRDefault="00906ABE" w:rsidP="00906ABE">
      <w:pPr>
        <w:pStyle w:val="Heading3"/>
        <w:spacing w:before="163" w:after="163" w:line="240" w:lineRule="auto"/>
      </w:pPr>
      <w:bookmarkStart w:id="6" w:name="_Toc390804250"/>
      <w:r>
        <w:rPr>
          <w:rFonts w:hint="eastAsia"/>
        </w:rPr>
        <w:t>构造</w:t>
      </w:r>
      <w:r w:rsidR="00937316">
        <w:rPr>
          <w:rFonts w:hint="eastAsia"/>
        </w:rPr>
        <w:t>规则</w:t>
      </w:r>
      <w:bookmarkEnd w:id="6"/>
    </w:p>
    <w:p w:rsidR="00D541ED" w:rsidRDefault="00D541ED" w:rsidP="00FC5627">
      <w:pPr>
        <w:pStyle w:val="ListParagraph"/>
        <w:numPr>
          <w:ilvl w:val="0"/>
          <w:numId w:val="87"/>
        </w:numPr>
        <w:ind w:firstLineChars="0"/>
      </w:pPr>
      <w:r>
        <w:rPr>
          <w:rFonts w:hint="eastAsia"/>
        </w:rPr>
        <w:t>构造</w:t>
      </w:r>
      <w:r w:rsidR="001508AC">
        <w:rPr>
          <w:rFonts w:hint="eastAsia"/>
        </w:rPr>
        <w:t>方法</w:t>
      </w:r>
    </w:p>
    <w:p w:rsidR="008252F9" w:rsidRDefault="008252F9" w:rsidP="008252F9">
      <w:pPr>
        <w:pStyle w:val="ListParagraph"/>
        <w:ind w:left="840" w:firstLineChars="0" w:firstLine="0"/>
      </w:pPr>
      <w:r>
        <w:t>android</w:t>
      </w:r>
      <w:r>
        <w:rPr>
          <w:rFonts w:hint="eastAsia"/>
        </w:rPr>
        <w:t>的构造系统的帮助文档可参考</w:t>
      </w:r>
      <w:r w:rsidRPr="00D523B1">
        <w:t>build/core/build-system.html</w:t>
      </w:r>
      <w:r>
        <w:rPr>
          <w:rFonts w:hint="eastAsia"/>
        </w:rPr>
        <w:t>。</w:t>
      </w:r>
    </w:p>
    <w:p w:rsidR="00D541ED" w:rsidRPr="0061093B" w:rsidRDefault="00D541ED" w:rsidP="00D541ED">
      <w:pPr>
        <w:spacing w:line="240" w:lineRule="auto"/>
        <w:ind w:left="420" w:firstLineChars="0" w:firstLine="420"/>
      </w:pPr>
      <w:r>
        <w:rPr>
          <w:noProof/>
        </w:rPr>
        <w:drawing>
          <wp:inline distT="0" distB="0" distL="0" distR="0" wp14:anchorId="04DDBB74" wp14:editId="496D110E">
            <wp:extent cx="5303136" cy="2130724"/>
            <wp:effectExtent l="0" t="0" r="0" b="3175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E1C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961" cy="21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ED" w:rsidRDefault="00D541ED" w:rsidP="005015EB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设置构造环境</w:t>
      </w:r>
      <w:r>
        <w:t>&lt;line 8&gt;</w:t>
      </w:r>
    </w:p>
    <w:p w:rsidR="00D541ED" w:rsidRDefault="00D541ED" w:rsidP="00D541ED">
      <w:pPr>
        <w:pStyle w:val="ListParagraph"/>
        <w:ind w:left="840" w:firstLineChars="0" w:firstLine="360"/>
      </w:pPr>
      <w:r>
        <w:rPr>
          <w:rFonts w:hint="eastAsia"/>
        </w:rPr>
        <w:t>source build/envsetup.sh</w:t>
      </w:r>
    </w:p>
    <w:p w:rsidR="00D541ED" w:rsidRDefault="00D541ED" w:rsidP="005015EB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选择构造的产品项</w:t>
      </w:r>
      <w:r>
        <w:t>&lt;9&gt;</w:t>
      </w:r>
    </w:p>
    <w:p w:rsidR="00D541ED" w:rsidRDefault="00D541ED" w:rsidP="00D541ED">
      <w:pPr>
        <w:pStyle w:val="ListParagraph"/>
        <w:ind w:left="840" w:firstLineChars="0" w:firstLine="360"/>
      </w:pPr>
      <w:r>
        <w:rPr>
          <w:rFonts w:hint="eastAsia"/>
        </w:rPr>
        <w:t>lunch</w:t>
      </w:r>
    </w:p>
    <w:p w:rsidR="00D541ED" w:rsidRDefault="00D541ED" w:rsidP="005015EB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执行构造</w:t>
      </w:r>
      <w:r>
        <w:t>&lt;</w:t>
      </w:r>
      <w:r w:rsidRPr="0082510E">
        <w:t xml:space="preserve"> </w:t>
      </w:r>
      <w:r>
        <w:t>line 10&gt;</w:t>
      </w:r>
    </w:p>
    <w:p w:rsidR="00D541ED" w:rsidRDefault="00D541ED" w:rsidP="00D541ED">
      <w:pPr>
        <w:pStyle w:val="ListParagraph"/>
        <w:ind w:left="840" w:firstLineChars="0" w:firstLine="360"/>
      </w:pPr>
      <w:r>
        <w:rPr>
          <w:rFonts w:hint="eastAsia"/>
        </w:rPr>
        <w:t>make</w:t>
      </w:r>
    </w:p>
    <w:p w:rsidR="00D541ED" w:rsidRDefault="00D541ED" w:rsidP="005015EB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版本信息写入</w:t>
      </w:r>
      <w:r>
        <w:t>&lt;</w:t>
      </w:r>
      <w:r w:rsidRPr="0082510E">
        <w:t xml:space="preserve"> </w:t>
      </w:r>
      <w:r>
        <w:t>line 15~21&gt;</w:t>
      </w:r>
    </w:p>
    <w:p w:rsidR="00D541ED" w:rsidRDefault="00D541ED" w:rsidP="00D541ED">
      <w:pPr>
        <w:pStyle w:val="ListParagraph"/>
        <w:ind w:left="1200" w:firstLineChars="0"/>
      </w:pPr>
      <w:r>
        <w:rPr>
          <w:rFonts w:hint="eastAsia"/>
        </w:rPr>
        <w:t>如果需要版本信息记录，可通过</w:t>
      </w:r>
      <w:r>
        <w:t>mount</w:t>
      </w:r>
      <w:r>
        <w:rPr>
          <w:rFonts w:hint="eastAsia"/>
        </w:rPr>
        <w:t>方式在生成的目标</w:t>
      </w:r>
      <w:r>
        <w:t>rootfs</w:t>
      </w:r>
      <w:r>
        <w:rPr>
          <w:rFonts w:hint="eastAsia"/>
        </w:rPr>
        <w:t>中写入版本信息。</w:t>
      </w:r>
    </w:p>
    <w:p w:rsidR="004D089E" w:rsidRDefault="00A702AA" w:rsidP="00FC5627">
      <w:pPr>
        <w:pStyle w:val="ListParagraph"/>
        <w:numPr>
          <w:ilvl w:val="0"/>
          <w:numId w:val="87"/>
        </w:numPr>
        <w:ind w:firstLineChars="0"/>
      </w:pPr>
      <w:r>
        <w:rPr>
          <w:rFonts w:hint="eastAsia"/>
        </w:rPr>
        <w:t>构造</w:t>
      </w:r>
      <w:r w:rsidR="008A4727">
        <w:rPr>
          <w:rFonts w:hint="eastAsia"/>
        </w:rPr>
        <w:t>运行</w:t>
      </w:r>
      <w:r>
        <w:rPr>
          <w:rFonts w:hint="eastAsia"/>
        </w:rPr>
        <w:t>结构</w:t>
      </w:r>
    </w:p>
    <w:p w:rsidR="00BA6E16" w:rsidRDefault="00BA6E16" w:rsidP="003E5D53">
      <w:pPr>
        <w:pStyle w:val="ListParagraph"/>
        <w:ind w:left="840" w:firstLineChars="0" w:firstLine="0"/>
      </w:pPr>
      <w:r>
        <w:rPr>
          <w:rFonts w:hint="eastAsia"/>
        </w:rPr>
        <w:t>直接执行</w:t>
      </w:r>
      <w:r>
        <w:t>make</w:t>
      </w:r>
      <w:r>
        <w:rPr>
          <w:rFonts w:hint="eastAsia"/>
        </w:rPr>
        <w:t>时，会解析默认</w:t>
      </w:r>
      <w:r>
        <w:t>Makfile</w:t>
      </w:r>
      <w:r>
        <w:rPr>
          <w:rFonts w:hint="eastAsia"/>
        </w:rPr>
        <w:t>。内容如下：</w:t>
      </w:r>
    </w:p>
    <w:p w:rsidR="00BA6E16" w:rsidRDefault="00BA6E16" w:rsidP="003E5D53">
      <w:pPr>
        <w:spacing w:line="240" w:lineRule="auto"/>
        <w:ind w:left="780" w:firstLineChars="0" w:firstLine="60"/>
      </w:pPr>
      <w:r>
        <w:rPr>
          <w:noProof/>
        </w:rPr>
        <w:drawing>
          <wp:inline distT="0" distB="0" distL="0" distR="0" wp14:anchorId="3FB57AD2" wp14:editId="3035AB9F">
            <wp:extent cx="2486025" cy="638175"/>
            <wp:effectExtent l="0" t="0" r="9525" b="9525"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16" w:rsidRDefault="00BA6E16" w:rsidP="003E5D53">
      <w:pPr>
        <w:pStyle w:val="ListParagraph"/>
        <w:ind w:left="840" w:firstLineChars="0" w:firstLine="0"/>
      </w:pPr>
      <w:r>
        <w:rPr>
          <w:rFonts w:hint="eastAsia"/>
        </w:rPr>
        <w:t>默认</w:t>
      </w:r>
      <w:r>
        <w:t>Makefile</w:t>
      </w:r>
      <w:r>
        <w:rPr>
          <w:rFonts w:hint="eastAsia"/>
        </w:rPr>
        <w:t>是直接加载</w:t>
      </w:r>
      <w:r>
        <w:t>main.mk</w:t>
      </w:r>
      <w:r>
        <w:rPr>
          <w:rFonts w:hint="eastAsia"/>
        </w:rPr>
        <w:t>实现对具体编译规则的引入，</w:t>
      </w:r>
      <w:r>
        <w:t xml:space="preserve"> </w:t>
      </w:r>
      <w:r w:rsidR="006F785A">
        <w:rPr>
          <w:rFonts w:hint="eastAsia"/>
        </w:rPr>
        <w:t>加载关系</w:t>
      </w:r>
      <w:r>
        <w:rPr>
          <w:rFonts w:hint="eastAsia"/>
        </w:rPr>
        <w:t>如下：</w:t>
      </w:r>
    </w:p>
    <w:p w:rsidR="002D2526" w:rsidRDefault="002D2526" w:rsidP="003E5D53">
      <w:pPr>
        <w:spacing w:line="240" w:lineRule="auto"/>
        <w:ind w:left="780" w:firstLineChars="0" w:firstLine="60"/>
      </w:pPr>
      <w:r>
        <w:rPr>
          <w:rFonts w:ascii="Arial" w:hAnsi="Arial" w:cs="Arial"/>
          <w:noProof/>
          <w:color w:val="362E2B"/>
          <w:sz w:val="21"/>
          <w:szCs w:val="21"/>
        </w:rPr>
        <w:lastRenderedPageBreak/>
        <w:drawing>
          <wp:inline distT="0" distB="0" distL="0" distR="0" wp14:anchorId="22BD63BA" wp14:editId="56A794AF">
            <wp:extent cx="4002657" cy="3756812"/>
            <wp:effectExtent l="0" t="0" r="0" b="0"/>
            <wp:docPr id="1825" name="Picture 1825" descr="http://hi.csdn.net/attachment/201107/19/0_1311081586v8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.csdn.net/attachment/201107/19/0_1311081586v8sE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28" cy="375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668" w:rsidRDefault="00D43BC0" w:rsidP="00FC5627">
      <w:pPr>
        <w:pStyle w:val="ListParagraph"/>
        <w:numPr>
          <w:ilvl w:val="0"/>
          <w:numId w:val="87"/>
        </w:numPr>
        <w:ind w:firstLineChars="0"/>
      </w:pPr>
      <w:r>
        <w:rPr>
          <w:rFonts w:hint="eastAsia"/>
        </w:rPr>
        <w:t>系统</w:t>
      </w:r>
      <w:r w:rsidR="003B50E3">
        <w:rPr>
          <w:rFonts w:hint="eastAsia"/>
        </w:rPr>
        <w:t>配置</w:t>
      </w:r>
      <w:r>
        <w:rPr>
          <w:rFonts w:hint="eastAsia"/>
        </w:rPr>
        <w:t>的</w:t>
      </w:r>
      <w:r w:rsidR="00B0609F">
        <w:rPr>
          <w:rFonts w:hint="eastAsia"/>
        </w:rPr>
        <w:t>构造</w:t>
      </w:r>
    </w:p>
    <w:p w:rsidR="00ED4065" w:rsidRDefault="00560885" w:rsidP="00560885">
      <w:pPr>
        <w:ind w:left="840" w:firstLineChars="0" w:firstLine="480"/>
      </w:pPr>
      <w:r>
        <w:rPr>
          <w:rFonts w:hint="eastAsia"/>
        </w:rPr>
        <w:t>系统</w:t>
      </w:r>
      <w:r w:rsidR="00F11506">
        <w:rPr>
          <w:rFonts w:hint="eastAsia"/>
        </w:rPr>
        <w:t>配置</w:t>
      </w:r>
      <w:r>
        <w:rPr>
          <w:rFonts w:hint="eastAsia"/>
        </w:rPr>
        <w:t>安装完成不同功能将配置规则定义在不同的</w:t>
      </w:r>
      <w:r>
        <w:t>Makeifle</w:t>
      </w:r>
      <w:r>
        <w:rPr>
          <w:rFonts w:hint="eastAsia"/>
        </w:rPr>
        <w:t>中</w:t>
      </w:r>
      <w:r w:rsidR="001B5446">
        <w:rPr>
          <w:rFonts w:hint="eastAsia"/>
        </w:rPr>
        <w:t>，各</w:t>
      </w:r>
      <w:r w:rsidR="001B5446">
        <w:t>makefile</w:t>
      </w:r>
      <w:r w:rsidR="001B5446">
        <w:rPr>
          <w:rFonts w:hint="eastAsia"/>
        </w:rPr>
        <w:t>实现的功能如下</w:t>
      </w:r>
      <w:r w:rsidR="00F11506">
        <w:rPr>
          <w:rFonts w:hint="eastAsia"/>
        </w:rPr>
        <w:t>。</w:t>
      </w:r>
    </w:p>
    <w:tbl>
      <w:tblPr>
        <w:tblW w:w="6138" w:type="dxa"/>
        <w:tblInd w:w="1008" w:type="dxa"/>
        <w:tblLook w:val="04A0" w:firstRow="1" w:lastRow="0" w:firstColumn="1" w:lastColumn="0" w:noHBand="0" w:noVBand="1"/>
      </w:tblPr>
      <w:tblGrid>
        <w:gridCol w:w="1944"/>
        <w:gridCol w:w="4194"/>
      </w:tblGrid>
      <w:tr w:rsidR="001B5446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1B5446" w:rsidRPr="00D773E7" w:rsidRDefault="001B5446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文件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1B5446" w:rsidRPr="00D773E7" w:rsidRDefault="001B5446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功能</w:t>
            </w:r>
          </w:p>
        </w:tc>
      </w:tr>
      <w:tr w:rsidR="001B5446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B5446" w:rsidRPr="002C22B2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help.mk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B5446" w:rsidRPr="002C22B2" w:rsidRDefault="001B5446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282850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282850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/>
                <w:kern w:val="0"/>
                <w:sz w:val="20"/>
                <w:szCs w:val="20"/>
              </w:rPr>
              <w:t>config.mk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D43BC0" w:rsidP="00D43BC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编译</w:t>
            </w:r>
            <w:r w:rsidR="00282850" w:rsidRPr="00D773E7">
              <w:rPr>
                <w:rFonts w:ascii="宋体" w:hAnsi="宋体" w:cs="宋体" w:hint="eastAsia"/>
                <w:kern w:val="0"/>
                <w:sz w:val="20"/>
                <w:szCs w:val="20"/>
              </w:rPr>
              <w:t>配置</w:t>
            </w:r>
            <w:r w:rsidR="00D743F4">
              <w:rPr>
                <w:rFonts w:ascii="宋体" w:hAnsi="宋体" w:cs="宋体"/>
                <w:kern w:val="0"/>
                <w:sz w:val="20"/>
                <w:szCs w:val="20"/>
              </w:rPr>
              <w:t>(</w:t>
            </w:r>
            <w:r w:rsidR="00D743F4">
              <w:rPr>
                <w:rFonts w:ascii="宋体" w:hAnsi="宋体" w:cs="宋体" w:hint="eastAsia"/>
                <w:kern w:val="0"/>
                <w:sz w:val="20"/>
                <w:szCs w:val="20"/>
              </w:rPr>
              <w:t>在</w:t>
            </w:r>
            <w:r w:rsidR="00D743F4">
              <w:rPr>
                <w:rFonts w:ascii="宋体" w:hAnsi="宋体" w:cs="宋体"/>
                <w:kern w:val="0"/>
                <w:sz w:val="20"/>
                <w:szCs w:val="20"/>
              </w:rPr>
              <w:t>main.mk</w:t>
            </w:r>
            <w:r w:rsidR="00D743F4">
              <w:rPr>
                <w:rFonts w:ascii="宋体" w:hAnsi="宋体" w:cs="宋体" w:hint="eastAsia"/>
                <w:kern w:val="0"/>
                <w:sz w:val="20"/>
                <w:szCs w:val="20"/>
              </w:rPr>
              <w:t>和</w:t>
            </w:r>
            <w:r w:rsidR="00D743F4">
              <w:rPr>
                <w:rFonts w:ascii="宋体" w:hAnsi="宋体" w:cs="宋体"/>
                <w:kern w:val="0"/>
                <w:sz w:val="20"/>
                <w:szCs w:val="20"/>
              </w:rPr>
              <w:t>envsetup.sh</w:t>
            </w:r>
            <w:r w:rsidR="00D743F4">
              <w:rPr>
                <w:rFonts w:ascii="宋体" w:hAnsi="宋体" w:cs="宋体" w:hint="eastAsia"/>
                <w:kern w:val="0"/>
                <w:sz w:val="20"/>
                <w:szCs w:val="20"/>
              </w:rPr>
              <w:t>中引用</w:t>
            </w:r>
            <w:r w:rsidR="00D743F4">
              <w:rPr>
                <w:rFonts w:ascii="宋体" w:hAnsi="宋体" w:cs="宋体"/>
                <w:kern w:val="0"/>
                <w:sz w:val="20"/>
                <w:szCs w:val="20"/>
              </w:rPr>
              <w:t>)</w:t>
            </w:r>
          </w:p>
        </w:tc>
      </w:tr>
      <w:tr w:rsidR="00282850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versions_checked.mk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D773E7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版本规则</w:t>
            </w:r>
          </w:p>
        </w:tc>
      </w:tr>
      <w:tr w:rsidR="00282850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definitions.mk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D773E7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通用变量，函数定义</w:t>
            </w:r>
          </w:p>
        </w:tc>
      </w:tr>
      <w:tr w:rsidR="00282850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dex_preopt.mk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82850" w:rsidRPr="002C22B2" w:rsidRDefault="00282850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160DF3" w:rsidRPr="002C22B2" w:rsidTr="00E57744">
        <w:trPr>
          <w:trHeight w:val="300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60DF3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pdk_config.mk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60DF3" w:rsidRPr="00D773E7" w:rsidRDefault="00160DF3" w:rsidP="002E04D6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PDK编译规则</w:t>
            </w:r>
          </w:p>
        </w:tc>
      </w:tr>
    </w:tbl>
    <w:p w:rsidR="001B5446" w:rsidRDefault="007B6760" w:rsidP="00E57744">
      <w:pPr>
        <w:ind w:left="360" w:firstLineChars="0" w:firstLine="480"/>
      </w:pPr>
      <w:r>
        <w:rPr>
          <w:rFonts w:hint="eastAsia"/>
        </w:rPr>
        <w:t>定义方式如下：</w:t>
      </w:r>
    </w:p>
    <w:p w:rsidR="00DA7668" w:rsidRDefault="00D819D3" w:rsidP="00E57744">
      <w:pPr>
        <w:spacing w:line="240" w:lineRule="auto"/>
        <w:ind w:left="420" w:firstLineChars="0" w:firstLine="420"/>
      </w:pPr>
      <w:r>
        <w:rPr>
          <w:noProof/>
        </w:rPr>
        <w:lastRenderedPageBreak/>
        <w:drawing>
          <wp:inline distT="0" distB="0" distL="0" distR="0" wp14:anchorId="128A4568" wp14:editId="5D956F63">
            <wp:extent cx="4459857" cy="5025082"/>
            <wp:effectExtent l="0" t="0" r="0" b="4445"/>
            <wp:docPr id="1871" name="Picture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0863" cy="50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E8" w:rsidRDefault="00FB1595" w:rsidP="00FC5627">
      <w:pPr>
        <w:pStyle w:val="ListParagraph"/>
        <w:numPr>
          <w:ilvl w:val="0"/>
          <w:numId w:val="87"/>
        </w:numPr>
        <w:ind w:firstLineChars="0"/>
      </w:pPr>
      <w:r>
        <w:rPr>
          <w:rFonts w:hint="eastAsia"/>
        </w:rPr>
        <w:t>构造</w:t>
      </w:r>
      <w:r w:rsidR="004A3C7F">
        <w:rPr>
          <w:rFonts w:hint="eastAsia"/>
        </w:rPr>
        <w:t>规则</w:t>
      </w:r>
      <w:r>
        <w:rPr>
          <w:rFonts w:hint="eastAsia"/>
        </w:rPr>
        <w:t>的</w:t>
      </w:r>
      <w:r w:rsidR="00806D05">
        <w:rPr>
          <w:rFonts w:hint="eastAsia"/>
        </w:rPr>
        <w:t>组成</w:t>
      </w:r>
    </w:p>
    <w:p w:rsidR="00D773E7" w:rsidRDefault="00B7020D" w:rsidP="003719FE">
      <w:pPr>
        <w:pStyle w:val="ListParagraph"/>
        <w:ind w:left="840" w:firstLineChars="0"/>
      </w:pPr>
      <w:r>
        <w:rPr>
          <w:rFonts w:hint="eastAsia"/>
        </w:rPr>
        <w:t>当</w:t>
      </w:r>
      <w:r>
        <w:t>make</w:t>
      </w:r>
      <w:r>
        <w:rPr>
          <w:rFonts w:hint="eastAsia"/>
        </w:rPr>
        <w:t>不同目标时，则会</w:t>
      </w:r>
      <w:r w:rsidR="006F058B">
        <w:rPr>
          <w:rFonts w:hint="eastAsia"/>
        </w:rPr>
        <w:t>使用该</w:t>
      </w:r>
      <w:r>
        <w:rPr>
          <w:rFonts w:hint="eastAsia"/>
        </w:rPr>
        <w:t>目标对应的规则</w:t>
      </w:r>
      <w:r w:rsidR="006F058B">
        <w:rPr>
          <w:rFonts w:hint="eastAsia"/>
        </w:rPr>
        <w:t>对目标进行</w:t>
      </w:r>
      <w:r>
        <w:rPr>
          <w:rFonts w:hint="eastAsia"/>
        </w:rPr>
        <w:t>构造。</w:t>
      </w:r>
      <w:r w:rsidR="00F11506">
        <w:rPr>
          <w:rFonts w:hint="eastAsia"/>
        </w:rPr>
        <w:t>通过对目标解析，</w:t>
      </w:r>
      <w:r w:rsidR="008570C4">
        <w:rPr>
          <w:rFonts w:hint="eastAsia"/>
        </w:rPr>
        <w:t>实现不同目的的构造</w:t>
      </w:r>
      <w:r w:rsidR="003719FE">
        <w:rPr>
          <w:rFonts w:hint="eastAsia"/>
        </w:rPr>
        <w:t>，</w:t>
      </w:r>
      <w:r w:rsidR="004E012C">
        <w:rPr>
          <w:rFonts w:hint="eastAsia"/>
        </w:rPr>
        <w:t>实现如下：</w:t>
      </w:r>
    </w:p>
    <w:p w:rsidR="00FD73E8" w:rsidRDefault="00E57744" w:rsidP="00E57744">
      <w:pPr>
        <w:spacing w:line="240" w:lineRule="auto"/>
        <w:ind w:left="420" w:firstLineChars="0" w:firstLine="420"/>
      </w:pPr>
      <w:r>
        <w:rPr>
          <w:noProof/>
        </w:rPr>
        <w:lastRenderedPageBreak/>
        <w:drawing>
          <wp:inline distT="0" distB="0" distL="0" distR="0" wp14:anchorId="48DF032E" wp14:editId="2E89C9DD">
            <wp:extent cx="4623758" cy="5964862"/>
            <wp:effectExtent l="0" t="0" r="5715" b="0"/>
            <wp:docPr id="1880" name="Picture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758" cy="59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FE" w:rsidRDefault="003719FE" w:rsidP="00E57744">
      <w:pPr>
        <w:spacing w:line="240" w:lineRule="auto"/>
        <w:ind w:left="420" w:firstLineChars="0" w:firstLine="420"/>
      </w:pPr>
      <w:r>
        <w:rPr>
          <w:rFonts w:hint="eastAsia"/>
        </w:rPr>
        <w:t>其中各目标或变量意义如下：</w:t>
      </w:r>
    </w:p>
    <w:tbl>
      <w:tblPr>
        <w:tblW w:w="4020" w:type="dxa"/>
        <w:tblInd w:w="1008" w:type="dxa"/>
        <w:tblLook w:val="04A0" w:firstRow="1" w:lastRow="0" w:firstColumn="1" w:lastColumn="0" w:noHBand="0" w:noVBand="1"/>
      </w:tblPr>
      <w:tblGrid>
        <w:gridCol w:w="1739"/>
        <w:gridCol w:w="2860"/>
      </w:tblGrid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3719FE" w:rsidRPr="00D773E7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目标</w:t>
            </w:r>
            <w:r w:rsidRPr="00D773E7">
              <w:rPr>
                <w:rFonts w:eastAsia="Times New Roman"/>
                <w:kern w:val="0"/>
                <w:sz w:val="20"/>
                <w:szCs w:val="20"/>
              </w:rPr>
              <w:t>/</w:t>
            </w: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变量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3719FE" w:rsidRPr="00D773E7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含义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C22B2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/>
                <w:kern w:val="0"/>
                <w:sz w:val="20"/>
                <w:szCs w:val="20"/>
              </w:rPr>
              <w:t>droid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90F59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默认构造目标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C22B2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droidcore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90F59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构造</w:t>
            </w:r>
            <w:r>
              <w:rPr>
                <w:rFonts w:eastAsia="Times New Roman"/>
                <w:kern w:val="0"/>
                <w:sz w:val="20"/>
                <w:szCs w:val="20"/>
              </w:rPr>
              <w:t>android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系统模块的目标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C22B2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dist_files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D773E7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C22B2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apps_only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90F59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构造应的用目标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files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构造</w:t>
            </w:r>
            <w:r>
              <w:rPr>
                <w:rFonts w:eastAsiaTheme="minorEastAsia"/>
                <w:kern w:val="0"/>
                <w:sz w:val="20"/>
                <w:szCs w:val="20"/>
              </w:rPr>
              <w:t>android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系统依赖的文件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C22B2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modules_to_install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F56C38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需要构造的模块文件列表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45F3D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systemimage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245F3D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系统镜像</w:t>
            </w:r>
          </w:p>
        </w:tc>
      </w:tr>
      <w:tr w:rsidR="003719FE" w:rsidRPr="002C22B2" w:rsidTr="00E5252F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Pr="00436F98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="Times New Roman"/>
                <w:kern w:val="0"/>
                <w:sz w:val="20"/>
                <w:szCs w:val="20"/>
              </w:rPr>
              <w:t>clean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719FE" w:rsidRDefault="003719FE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清除系统的目标规则</w:t>
            </w:r>
          </w:p>
        </w:tc>
      </w:tr>
    </w:tbl>
    <w:p w:rsidR="00796186" w:rsidRDefault="00796186" w:rsidP="00FC5627">
      <w:pPr>
        <w:pStyle w:val="ListParagraph"/>
        <w:numPr>
          <w:ilvl w:val="0"/>
          <w:numId w:val="87"/>
        </w:numPr>
        <w:ind w:firstLineChars="0"/>
      </w:pPr>
      <w:r>
        <w:lastRenderedPageBreak/>
        <w:t>NDK</w:t>
      </w:r>
      <w:r>
        <w:rPr>
          <w:rFonts w:hint="eastAsia"/>
        </w:rPr>
        <w:t>构造</w:t>
      </w:r>
    </w:p>
    <w:p w:rsidR="00796186" w:rsidRDefault="00796186" w:rsidP="00DD04FF">
      <w:pPr>
        <w:pStyle w:val="ListParagraph"/>
        <w:ind w:left="480" w:firstLineChars="0"/>
      </w:pPr>
      <w:r>
        <w:rPr>
          <w:rFonts w:hint="eastAsia"/>
        </w:rPr>
        <w:t>NDK</w:t>
      </w:r>
      <w:r>
        <w:rPr>
          <w:rFonts w:hint="eastAsia"/>
        </w:rPr>
        <w:t>的</w:t>
      </w:r>
      <w:r w:rsidR="00B049EC">
        <w:rPr>
          <w:rFonts w:hint="eastAsia"/>
        </w:rPr>
        <w:t>构造</w:t>
      </w:r>
      <w:r>
        <w:rPr>
          <w:rFonts w:hint="eastAsia"/>
        </w:rPr>
        <w:t>规则位于</w:t>
      </w:r>
      <w:r>
        <w:rPr>
          <w:rFonts w:hint="eastAsia"/>
        </w:rPr>
        <w:t>ndk/build</w:t>
      </w:r>
      <w:r w:rsidR="00B049EC">
        <w:rPr>
          <w:rFonts w:hint="eastAsia"/>
        </w:rPr>
        <w:t>目录下</w:t>
      </w:r>
      <w:r>
        <w:rPr>
          <w:rFonts w:hint="eastAsia"/>
        </w:rPr>
        <w:t>。</w:t>
      </w:r>
    </w:p>
    <w:p w:rsidR="00796186" w:rsidRDefault="00796186" w:rsidP="00DD04FF">
      <w:pPr>
        <w:pStyle w:val="ListParagraph"/>
        <w:ind w:left="480" w:firstLineChars="0"/>
      </w:pPr>
      <w:r>
        <w:rPr>
          <w:rFonts w:hint="eastAsia"/>
        </w:rPr>
        <w:t>cd ndk/build/tools</w:t>
      </w:r>
    </w:p>
    <w:p w:rsidR="00796186" w:rsidRDefault="00796186" w:rsidP="00DD04FF">
      <w:pPr>
        <w:pStyle w:val="ListParagraph"/>
        <w:ind w:left="480" w:firstLineChars="0"/>
      </w:pPr>
      <w:r>
        <w:rPr>
          <w:rFonts w:hint="eastAsia"/>
        </w:rPr>
        <w:t>export ANDROID_NDK_ROOT=</w:t>
      </w:r>
      <w:r>
        <w:t>NDK</w:t>
      </w:r>
      <w:r>
        <w:rPr>
          <w:rFonts w:hint="eastAsia"/>
        </w:rPr>
        <w:t>源码的目录</w:t>
      </w:r>
    </w:p>
    <w:p w:rsidR="00796186" w:rsidRDefault="00796186" w:rsidP="00DD04FF">
      <w:pPr>
        <w:pStyle w:val="ListParagraph"/>
        <w:ind w:left="480" w:firstLineChars="0"/>
      </w:pPr>
      <w:r>
        <w:rPr>
          <w:rFonts w:hint="eastAsia"/>
        </w:rPr>
        <w:t xml:space="preserve">./make-release </w:t>
      </w:r>
      <w:r w:rsidR="000300A0">
        <w:t>–</w:t>
      </w:r>
      <w:r>
        <w:rPr>
          <w:rFonts w:hint="eastAsia"/>
        </w:rPr>
        <w:t>help</w:t>
      </w:r>
    </w:p>
    <w:p w:rsidR="000300A0" w:rsidRDefault="000300A0" w:rsidP="00FC5627">
      <w:pPr>
        <w:pStyle w:val="ListParagraph"/>
        <w:numPr>
          <w:ilvl w:val="0"/>
          <w:numId w:val="87"/>
        </w:numPr>
        <w:ind w:firstLineChars="0"/>
      </w:pPr>
      <w:r>
        <w:rPr>
          <w:rFonts w:hint="eastAsia"/>
        </w:rPr>
        <w:t>构造</w:t>
      </w:r>
      <w:r w:rsidR="000D2BA5">
        <w:rPr>
          <w:rFonts w:hint="eastAsia"/>
        </w:rPr>
        <w:t>过程中用到的</w:t>
      </w:r>
      <w:r>
        <w:rPr>
          <w:rFonts w:hint="eastAsia"/>
        </w:rPr>
        <w:t>工具</w:t>
      </w:r>
    </w:p>
    <w:tbl>
      <w:tblPr>
        <w:tblW w:w="7110" w:type="dxa"/>
        <w:tblInd w:w="1008" w:type="dxa"/>
        <w:tblLook w:val="04A0" w:firstRow="1" w:lastRow="0" w:firstColumn="1" w:lastColumn="0" w:noHBand="0" w:noVBand="1"/>
      </w:tblPr>
      <w:tblGrid>
        <w:gridCol w:w="2820"/>
        <w:gridCol w:w="4290"/>
      </w:tblGrid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命令名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功能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acp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复制文件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adbs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查看crash问题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apicheck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检测API兼容性，合法性(framework/base/api/)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apriori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实现prelink(bionic/linker/README.TXT)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atree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按照xxx.atree文件的描述对文件进行操作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buildinfo.sh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创建xxx.prop文件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check_builds.sh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查看发布版本之间变化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check_prereq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用于设备ota升级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compare_fileslist.py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版本比较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dump-package-stats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查看jar/apk文件信息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event_log_tags.py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处理event-log-tags的内容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fileslist.py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列出指定目录下所有文件及大小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findleaves.py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在指定目录中查找指定文件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fixlinebreaks.sh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把windows中的换行改为linux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fs_config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列出指定文件(夹)的权限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fs_get_stats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获取文件的简单stats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kcm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key character map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mktarball.sh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打包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signapk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对jar包签名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soslim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用于编译</w:t>
            </w:r>
          </w:p>
        </w:tc>
      </w:tr>
      <w:tr w:rsidR="000300A0" w:rsidRPr="000300A0" w:rsidTr="000300A0">
        <w:trPr>
          <w:trHeight w:val="30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warn.py</w:t>
            </w:r>
          </w:p>
        </w:tc>
        <w:tc>
          <w:tcPr>
            <w:tcW w:w="4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300A0" w:rsidRPr="000300A0" w:rsidRDefault="000300A0" w:rsidP="000300A0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0300A0">
              <w:rPr>
                <w:rFonts w:eastAsia="Times New Roman"/>
                <w:kern w:val="0"/>
                <w:sz w:val="20"/>
                <w:szCs w:val="20"/>
              </w:rPr>
              <w:t>解析系统编译log</w:t>
            </w:r>
          </w:p>
        </w:tc>
      </w:tr>
    </w:tbl>
    <w:p w:rsidR="00E75543" w:rsidRDefault="00E75543" w:rsidP="00E75543">
      <w:pPr>
        <w:pStyle w:val="Heading3"/>
        <w:spacing w:before="163" w:after="163" w:line="240" w:lineRule="auto"/>
      </w:pPr>
      <w:bookmarkStart w:id="7" w:name="_Toc390804251"/>
      <w:r>
        <w:rPr>
          <w:rFonts w:hint="eastAsia"/>
        </w:rPr>
        <w:t>配置</w:t>
      </w:r>
      <w:r w:rsidR="00477511">
        <w:rPr>
          <w:rFonts w:hint="eastAsia"/>
        </w:rPr>
        <w:t>流程</w:t>
      </w:r>
      <w:bookmarkEnd w:id="7"/>
    </w:p>
    <w:p w:rsidR="00A31E8C" w:rsidRDefault="00FB1595" w:rsidP="00391376">
      <w:pPr>
        <w:pStyle w:val="ListParagraph"/>
        <w:ind w:left="480" w:firstLineChars="0"/>
      </w:pPr>
      <w:r>
        <w:rPr>
          <w:rFonts w:hint="eastAsia"/>
        </w:rPr>
        <w:t>系统配置</w:t>
      </w:r>
      <w:r w:rsidR="00A31E8C">
        <w:rPr>
          <w:rFonts w:hint="eastAsia"/>
        </w:rPr>
        <w:t>是通过使用</w:t>
      </w:r>
      <w:r w:rsidR="00A31E8C">
        <w:rPr>
          <w:rFonts w:hint="eastAsia"/>
        </w:rPr>
        <w:t>source</w:t>
      </w:r>
      <w:r w:rsidR="00A31E8C">
        <w:rPr>
          <w:rFonts w:hint="eastAsia"/>
        </w:rPr>
        <w:t>命令</w:t>
      </w:r>
      <w:r w:rsidR="001D1068">
        <w:rPr>
          <w:rFonts w:hint="eastAsia"/>
        </w:rPr>
        <w:t>运行</w:t>
      </w:r>
      <w:r w:rsidR="00A31E8C">
        <w:rPr>
          <w:rFonts w:hint="eastAsia"/>
        </w:rPr>
        <w:t xml:space="preserve"> build/envsetup.sh</w:t>
      </w:r>
      <w:r w:rsidR="00A31E8C">
        <w:rPr>
          <w:rFonts w:hint="eastAsia"/>
        </w:rPr>
        <w:t>实现。执行后，脚本中定义的函数将导入到当前环境，比如：</w:t>
      </w:r>
      <w:r w:rsidR="00A31E8C" w:rsidRPr="00424B6C">
        <w:t>hmm</w:t>
      </w:r>
      <w:r w:rsidR="00A31E8C">
        <w:rPr>
          <w:rFonts w:hint="eastAsia"/>
        </w:rPr>
        <w:t>，</w:t>
      </w:r>
      <w:r w:rsidR="00A31E8C" w:rsidRPr="00424B6C">
        <w:t>croot</w:t>
      </w:r>
      <w:r w:rsidR="00A31E8C">
        <w:rPr>
          <w:rFonts w:hint="eastAsia"/>
        </w:rPr>
        <w:t>，</w:t>
      </w:r>
      <w:r w:rsidR="00A31E8C" w:rsidRPr="00424B6C">
        <w:t>lunch</w:t>
      </w:r>
      <w:r w:rsidR="00A31E8C">
        <w:t>(</w:t>
      </w:r>
      <w:r w:rsidR="00A31E8C">
        <w:rPr>
          <w:rFonts w:hint="eastAsia"/>
        </w:rPr>
        <w:t>设置编译环境</w:t>
      </w:r>
      <w:r w:rsidR="00A31E8C">
        <w:t>)</w:t>
      </w:r>
      <w:r w:rsidR="00A31E8C">
        <w:rPr>
          <w:rFonts w:hint="eastAsia"/>
        </w:rPr>
        <w:t>，</w:t>
      </w:r>
      <w:r w:rsidR="00A31E8C" w:rsidRPr="00424B6C">
        <w:t>mm</w:t>
      </w:r>
      <w:r w:rsidR="00A31E8C">
        <w:t>(</w:t>
      </w:r>
      <w:r w:rsidR="00A31E8C">
        <w:rPr>
          <w:rFonts w:hint="eastAsia"/>
        </w:rPr>
        <w:t>在模块所在目录下编译</w:t>
      </w:r>
      <w:r w:rsidR="00A31E8C">
        <w:t>)</w:t>
      </w:r>
      <w:r w:rsidR="00A31E8C">
        <w:rPr>
          <w:rFonts w:hint="eastAsia"/>
        </w:rPr>
        <w:t>，</w:t>
      </w:r>
      <w:r w:rsidR="00A31E8C" w:rsidRPr="00424B6C">
        <w:t>mmm</w:t>
      </w:r>
      <w:r w:rsidR="00A31E8C">
        <w:t>(</w:t>
      </w:r>
      <w:r w:rsidR="00A31E8C">
        <w:rPr>
          <w:rFonts w:hint="eastAsia"/>
        </w:rPr>
        <w:t>使用模块所在路径作为参数进行编译</w:t>
      </w:r>
      <w:r w:rsidR="00A31E8C">
        <w:t>)</w:t>
      </w:r>
      <w:r w:rsidR="00A31E8C">
        <w:rPr>
          <w:rFonts w:hint="eastAsia"/>
        </w:rPr>
        <w:t>等。</w:t>
      </w:r>
      <w:r w:rsidR="00391376">
        <w:rPr>
          <w:rFonts w:hint="eastAsia"/>
        </w:rPr>
        <w:t>实现如下：</w:t>
      </w:r>
    </w:p>
    <w:p w:rsidR="00E75543" w:rsidRDefault="00A31E8C" w:rsidP="00FC5627">
      <w:pPr>
        <w:pStyle w:val="ListParagraph"/>
        <w:numPr>
          <w:ilvl w:val="0"/>
          <w:numId w:val="83"/>
        </w:numPr>
        <w:ind w:firstLineChars="0"/>
      </w:pPr>
      <w:r>
        <w:rPr>
          <w:rFonts w:hint="eastAsia"/>
        </w:rPr>
        <w:t>增加产品</w:t>
      </w:r>
      <w:r w:rsidR="00396418">
        <w:rPr>
          <w:rFonts w:hint="eastAsia"/>
        </w:rPr>
        <w:t>项</w:t>
      </w:r>
    </w:p>
    <w:p w:rsidR="00391376" w:rsidRDefault="00BF6C3B" w:rsidP="00391376">
      <w:pPr>
        <w:pStyle w:val="ListParagraph"/>
        <w:spacing w:line="240" w:lineRule="auto"/>
        <w:ind w:left="835" w:firstLineChars="0" w:firstLine="0"/>
      </w:pPr>
      <w:r>
        <w:rPr>
          <w:noProof/>
        </w:rPr>
        <w:lastRenderedPageBreak/>
        <w:drawing>
          <wp:inline distT="0" distB="0" distL="0" distR="0" wp14:anchorId="7711E811" wp14:editId="0500CAA4">
            <wp:extent cx="5197847" cy="2924355"/>
            <wp:effectExtent l="0" t="0" r="3175" b="0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991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15" cy="29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3B" w:rsidRDefault="00BF6C3B" w:rsidP="00FC5627">
      <w:pPr>
        <w:pStyle w:val="ListParagraph"/>
        <w:numPr>
          <w:ilvl w:val="0"/>
          <w:numId w:val="79"/>
        </w:numPr>
        <w:ind w:firstLineChars="0"/>
      </w:pPr>
      <w:r>
        <w:t>&lt;423~426&gt;</w:t>
      </w:r>
      <w:r>
        <w:rPr>
          <w:rFonts w:hint="eastAsia"/>
        </w:rPr>
        <w:t>增加系统默认的产品项</w:t>
      </w:r>
    </w:p>
    <w:p w:rsidR="00BF6C3B" w:rsidRDefault="005D404F" w:rsidP="00FC5627">
      <w:pPr>
        <w:pStyle w:val="ListParagraph"/>
        <w:numPr>
          <w:ilvl w:val="0"/>
          <w:numId w:val="79"/>
        </w:numPr>
        <w:ind w:firstLineChars="0"/>
      </w:pPr>
      <w:r>
        <w:t>&lt;1154</w:t>
      </w:r>
      <w:r w:rsidR="00BF6C3B">
        <w:rPr>
          <w:rFonts w:hint="eastAsia"/>
        </w:rPr>
        <w:t>~1158</w:t>
      </w:r>
      <w:r>
        <w:t>&gt;</w:t>
      </w:r>
      <w:r w:rsidR="00BF6C3B">
        <w:rPr>
          <w:rFonts w:hint="eastAsia"/>
        </w:rPr>
        <w:t>增加所有厂家的产品项</w:t>
      </w:r>
    </w:p>
    <w:p w:rsidR="00E75543" w:rsidRPr="009C46CA" w:rsidRDefault="00A31E8C" w:rsidP="00BF6C3B">
      <w:pPr>
        <w:pStyle w:val="ListParagraph"/>
        <w:ind w:left="1200" w:firstLineChars="0"/>
      </w:pPr>
      <w:r>
        <w:rPr>
          <w:rFonts w:hint="eastAsia"/>
        </w:rPr>
        <w:t>在默认目录</w:t>
      </w:r>
      <w:r w:rsidR="00E75543">
        <w:t>(vendor</w:t>
      </w:r>
      <w:r w:rsidR="00BF6C3B">
        <w:rPr>
          <w:rFonts w:hint="eastAsia"/>
        </w:rPr>
        <w:t>和</w:t>
      </w:r>
      <w:r w:rsidR="00E75543">
        <w:t>device)</w:t>
      </w:r>
      <w:r w:rsidR="00BF6C3B" w:rsidRPr="00BF6C3B">
        <w:rPr>
          <w:rFonts w:hint="eastAsia"/>
        </w:rPr>
        <w:t xml:space="preserve"> </w:t>
      </w:r>
      <w:r w:rsidR="00BF6C3B">
        <w:rPr>
          <w:rFonts w:hint="eastAsia"/>
        </w:rPr>
        <w:t>下</w:t>
      </w:r>
      <w:r w:rsidR="00E75543">
        <w:rPr>
          <w:rFonts w:hint="eastAsia"/>
        </w:rPr>
        <w:t>搜索</w:t>
      </w:r>
      <w:r w:rsidR="00BF6C3B">
        <w:rPr>
          <w:rFonts w:hint="eastAsia"/>
        </w:rPr>
        <w:t>所有厂家的设置脚本</w:t>
      </w:r>
      <w:r w:rsidR="00E75543">
        <w:t>vendorsetup.sh</w:t>
      </w:r>
      <w:r>
        <w:rPr>
          <w:rFonts w:hint="eastAsia"/>
        </w:rPr>
        <w:t>，</w:t>
      </w:r>
      <w:r w:rsidR="00E75543">
        <w:rPr>
          <w:rFonts w:hint="eastAsia"/>
        </w:rPr>
        <w:t>并</w:t>
      </w:r>
      <w:r>
        <w:rPr>
          <w:rFonts w:hint="eastAsia"/>
        </w:rPr>
        <w:t>使用</w:t>
      </w:r>
      <w:r>
        <w:t>source</w:t>
      </w:r>
      <w:r>
        <w:rPr>
          <w:rFonts w:hint="eastAsia"/>
        </w:rPr>
        <w:t>命令</w:t>
      </w:r>
      <w:r>
        <w:t>(</w:t>
      </w:r>
      <w:r>
        <w:rPr>
          <w:rFonts w:hint="eastAsia"/>
        </w:rPr>
        <w:t>缩写为“</w:t>
      </w:r>
      <w:r>
        <w:t>.</w:t>
      </w:r>
      <w:r>
        <w:rPr>
          <w:rFonts w:hint="eastAsia"/>
        </w:rPr>
        <w:t>”符号</w:t>
      </w:r>
      <w:r>
        <w:t>)</w:t>
      </w:r>
      <w:r w:rsidR="00E75543">
        <w:rPr>
          <w:rFonts w:hint="eastAsia"/>
        </w:rPr>
        <w:t>执行</w:t>
      </w:r>
      <w:r w:rsidR="00D47465">
        <w:rPr>
          <w:rFonts w:hint="eastAsia"/>
        </w:rPr>
        <w:t>。</w:t>
      </w:r>
      <w:r w:rsidR="00BF6C3B">
        <w:rPr>
          <w:rFonts w:hint="eastAsia"/>
        </w:rPr>
        <w:t>通过调用</w:t>
      </w:r>
      <w:r w:rsidR="00BF6C3B" w:rsidRPr="00CA7C38">
        <w:rPr>
          <w:rFonts w:hint="eastAsia"/>
        </w:rPr>
        <w:t>add_lunch_combo</w:t>
      </w:r>
      <w:r w:rsidR="00BF6C3B">
        <w:rPr>
          <w:rFonts w:hint="eastAsia"/>
        </w:rPr>
        <w:t>方法添加不同厂家的不同产品。如下增加了</w:t>
      </w:r>
      <w:r w:rsidR="00BF6C3B">
        <w:rPr>
          <w:rFonts w:hint="eastAsia"/>
        </w:rPr>
        <w:t>2</w:t>
      </w:r>
      <w:r w:rsidR="00BF6C3B">
        <w:rPr>
          <w:rFonts w:hint="eastAsia"/>
        </w:rPr>
        <w:t>各产品项：</w:t>
      </w:r>
    </w:p>
    <w:p w:rsidR="00E75543" w:rsidRDefault="00E75543" w:rsidP="00E75543">
      <w:pPr>
        <w:pStyle w:val="ListParagraph"/>
        <w:spacing w:line="240" w:lineRule="auto"/>
        <w:ind w:left="1195" w:firstLineChars="0" w:firstLine="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0A6AAFCD" wp14:editId="39E7041F">
            <wp:extent cx="2896004" cy="504896"/>
            <wp:effectExtent l="0" t="0" r="0" b="9525"/>
            <wp:docPr id="1836" name="Picture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56D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3B" w:rsidRDefault="00BF6C3B" w:rsidP="00FC5627">
      <w:pPr>
        <w:pStyle w:val="ListParagraph"/>
        <w:numPr>
          <w:ilvl w:val="0"/>
          <w:numId w:val="79"/>
        </w:numPr>
        <w:ind w:firstLineChars="0"/>
        <w:rPr>
          <w:noProof/>
        </w:rPr>
      </w:pPr>
      <w:r>
        <w:rPr>
          <w:rFonts w:hint="eastAsia"/>
        </w:rPr>
        <w:t>产品项的格式</w:t>
      </w:r>
    </w:p>
    <w:p w:rsidR="00E75543" w:rsidRPr="00BF6C3B" w:rsidRDefault="00BF6C3B" w:rsidP="00E75543">
      <w:pPr>
        <w:pStyle w:val="ListParagraph"/>
        <w:ind w:left="1195" w:firstLineChars="0"/>
      </w:pPr>
      <w:r>
        <w:rPr>
          <w:rFonts w:hint="eastAsia"/>
        </w:rPr>
        <w:t>产品项的描述</w:t>
      </w:r>
      <w:r w:rsidR="00E75543">
        <w:rPr>
          <w:rFonts w:hint="eastAsia"/>
        </w:rPr>
        <w:t>格式为</w:t>
      </w:r>
      <w:r w:rsidR="00E75543">
        <w:t>xxx-yyy</w:t>
      </w:r>
      <w:r w:rsidR="00E75543">
        <w:rPr>
          <w:rFonts w:hint="eastAsia"/>
        </w:rPr>
        <w:t>，</w:t>
      </w:r>
      <w:r>
        <w:rPr>
          <w:rFonts w:hint="eastAsia"/>
        </w:rPr>
        <w:t>其中</w:t>
      </w:r>
      <w:r w:rsidR="00E75543">
        <w:t>xxx</w:t>
      </w:r>
      <w:r w:rsidR="00E75543">
        <w:rPr>
          <w:rFonts w:hint="eastAsia"/>
        </w:rPr>
        <w:t>表示</w:t>
      </w:r>
      <w:r w:rsidR="001F3C2E">
        <w:rPr>
          <w:rFonts w:hint="eastAsia"/>
        </w:rPr>
        <w:t>产品</w:t>
      </w:r>
      <w:r w:rsidR="00E75543">
        <w:rPr>
          <w:rFonts w:hint="eastAsia"/>
        </w:rPr>
        <w:t>名称</w:t>
      </w:r>
      <w:r w:rsidR="006F32F3">
        <w:t>(product)</w:t>
      </w:r>
      <w:r w:rsidR="00E75543">
        <w:rPr>
          <w:rFonts w:hint="eastAsia"/>
        </w:rPr>
        <w:t>，</w:t>
      </w:r>
      <w:r w:rsidR="00E75543">
        <w:t>yyy</w:t>
      </w:r>
      <w:r w:rsidR="00E75543">
        <w:rPr>
          <w:rFonts w:hint="eastAsia"/>
        </w:rPr>
        <w:t>表示产品类型</w:t>
      </w:r>
      <w:r w:rsidR="006F32F3">
        <w:t>(</w:t>
      </w:r>
      <w:r w:rsidR="006F32F3" w:rsidRPr="00FA5261">
        <w:t>variant</w:t>
      </w:r>
      <w:r w:rsidR="006F32F3">
        <w:t>)</w:t>
      </w:r>
      <w:r w:rsidR="00E75543">
        <w:rPr>
          <w:rFonts w:hint="eastAsia"/>
        </w:rPr>
        <w:t>。</w:t>
      </w:r>
      <w:r>
        <w:rPr>
          <w:rFonts w:hint="eastAsia"/>
        </w:rPr>
        <w:t>比如：</w:t>
      </w:r>
      <w:r>
        <w:t>full-eng</w:t>
      </w:r>
      <w:r>
        <w:rPr>
          <w:rFonts w:hint="eastAsia"/>
        </w:rPr>
        <w:t>表示</w:t>
      </w:r>
      <w:r w:rsidR="005F2207">
        <w:rPr>
          <w:rFonts w:hint="eastAsia"/>
        </w:rPr>
        <w:t>产品</w:t>
      </w:r>
      <w:r w:rsidR="004D0116">
        <w:rPr>
          <w:rFonts w:hint="eastAsia"/>
        </w:rPr>
        <w:t>名称为</w:t>
      </w:r>
      <w:r w:rsidR="004D0116">
        <w:t>full</w:t>
      </w:r>
      <w:r w:rsidR="004D0116">
        <w:rPr>
          <w:rFonts w:hint="eastAsia"/>
        </w:rPr>
        <w:t>，版本为</w:t>
      </w:r>
      <w:r w:rsidR="004D0116">
        <w:t>eng</w:t>
      </w:r>
      <w:r w:rsidR="004D0116">
        <w:rPr>
          <w:rFonts w:hint="eastAsia"/>
        </w:rPr>
        <w:t>。</w:t>
      </w:r>
    </w:p>
    <w:p w:rsidR="00E75543" w:rsidRDefault="0063720B" w:rsidP="0063720B">
      <w:pPr>
        <w:ind w:left="1195" w:firstLineChars="0" w:firstLine="420"/>
      </w:pPr>
      <w:r>
        <w:rPr>
          <w:rFonts w:hint="eastAsia"/>
        </w:rPr>
        <w:t>产品名称可自由定义，</w:t>
      </w:r>
      <w:r w:rsidR="00597BB1">
        <w:rPr>
          <w:rFonts w:hint="eastAsia"/>
        </w:rPr>
        <w:t>产品</w:t>
      </w:r>
      <w:r w:rsidR="00EC0457">
        <w:rPr>
          <w:rFonts w:hint="eastAsia"/>
        </w:rPr>
        <w:t>类型</w:t>
      </w:r>
      <w:r w:rsidR="00DA30D2">
        <w:rPr>
          <w:rFonts w:hint="eastAsia"/>
        </w:rPr>
        <w:t>定义如下</w:t>
      </w:r>
      <w:r w:rsidR="00E75543">
        <w:rPr>
          <w:rFonts w:hint="eastAsia"/>
        </w:rPr>
        <w:t>：</w:t>
      </w:r>
    </w:p>
    <w:tbl>
      <w:tblPr>
        <w:tblW w:w="4020" w:type="dxa"/>
        <w:tblInd w:w="1440" w:type="dxa"/>
        <w:tblLook w:val="04A0" w:firstRow="1" w:lastRow="0" w:firstColumn="1" w:lastColumn="0" w:noHBand="0" w:noVBand="1"/>
      </w:tblPr>
      <w:tblGrid>
        <w:gridCol w:w="1160"/>
        <w:gridCol w:w="2860"/>
      </w:tblGrid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75543" w:rsidRPr="00D773E7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/>
                <w:kern w:val="0"/>
                <w:sz w:val="20"/>
                <w:szCs w:val="20"/>
              </w:rPr>
              <w:t>variant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75543" w:rsidRPr="00D773E7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含义</w:t>
            </w:r>
          </w:p>
        </w:tc>
      </w:tr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906ABE">
              <w:rPr>
                <w:rFonts w:eastAsia="Times New Roman"/>
                <w:kern w:val="0"/>
                <w:sz w:val="20"/>
                <w:szCs w:val="20"/>
              </w:rPr>
              <w:t>eng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工程机</w:t>
            </w:r>
          </w:p>
        </w:tc>
      </w:tr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906ABE">
              <w:rPr>
                <w:rFonts w:eastAsia="Times New Roman"/>
                <w:kern w:val="0"/>
                <w:sz w:val="20"/>
                <w:szCs w:val="20"/>
              </w:rPr>
              <w:t>user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最终用户机</w:t>
            </w:r>
          </w:p>
        </w:tc>
      </w:tr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906ABE">
              <w:rPr>
                <w:rFonts w:eastAsia="Times New Roman"/>
                <w:kern w:val="0"/>
                <w:sz w:val="20"/>
                <w:szCs w:val="20"/>
              </w:rPr>
              <w:t>userdebug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调试测试机</w:t>
            </w:r>
          </w:p>
        </w:tc>
      </w:tr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906ABE">
              <w:rPr>
                <w:rFonts w:eastAsia="Times New Roman"/>
                <w:kern w:val="0"/>
                <w:sz w:val="20"/>
                <w:szCs w:val="20"/>
              </w:rPr>
              <w:t>tests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测试机</w:t>
            </w:r>
          </w:p>
        </w:tc>
      </w:tr>
      <w:tr w:rsidR="00E75543" w:rsidRPr="002C22B2" w:rsidTr="00560E7D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906ABE">
              <w:rPr>
                <w:rFonts w:eastAsia="Times New Roman"/>
                <w:kern w:val="0"/>
                <w:sz w:val="20"/>
                <w:szCs w:val="20"/>
              </w:rPr>
              <w:t>optional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75543" w:rsidRPr="002C22B2" w:rsidRDefault="00E75543" w:rsidP="00560E7D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773E7">
              <w:rPr>
                <w:rFonts w:eastAsia="Times New Roman" w:hint="eastAsia"/>
                <w:kern w:val="0"/>
                <w:sz w:val="20"/>
                <w:szCs w:val="20"/>
              </w:rPr>
              <w:t>所有版本</w:t>
            </w:r>
          </w:p>
        </w:tc>
      </w:tr>
    </w:tbl>
    <w:p w:rsidR="00E75543" w:rsidRPr="00906ABE" w:rsidRDefault="004B7BCD" w:rsidP="00FC5627">
      <w:pPr>
        <w:pStyle w:val="ListParagraph"/>
        <w:numPr>
          <w:ilvl w:val="0"/>
          <w:numId w:val="83"/>
        </w:numPr>
        <w:ind w:firstLineChars="0"/>
      </w:pPr>
      <w:r>
        <w:rPr>
          <w:rFonts w:hint="eastAsia"/>
        </w:rPr>
        <w:t>选择</w:t>
      </w:r>
      <w:r w:rsidR="00612A8B">
        <w:rPr>
          <w:rFonts w:hint="eastAsia"/>
        </w:rPr>
        <w:t>构造</w:t>
      </w:r>
      <w:r w:rsidR="00DF5004">
        <w:rPr>
          <w:rFonts w:hint="eastAsia"/>
        </w:rPr>
        <w:t>的</w:t>
      </w:r>
      <w:r w:rsidR="003A4183">
        <w:rPr>
          <w:rFonts w:hint="eastAsia"/>
        </w:rPr>
        <w:t>产品</w:t>
      </w:r>
      <w:r w:rsidR="00D735CE">
        <w:rPr>
          <w:rFonts w:hint="eastAsia"/>
        </w:rPr>
        <w:t>项</w:t>
      </w:r>
    </w:p>
    <w:p w:rsidR="00E75543" w:rsidRDefault="00036077" w:rsidP="00036077">
      <w:pPr>
        <w:pStyle w:val="ListParagraph"/>
        <w:ind w:left="840" w:firstLineChars="0"/>
      </w:pPr>
      <w:r>
        <w:rPr>
          <w:rFonts w:hint="eastAsia"/>
        </w:rPr>
        <w:t>使用</w:t>
      </w:r>
      <w:r w:rsidR="00E75543">
        <w:t>lunch</w:t>
      </w:r>
      <w:r>
        <w:rPr>
          <w:rFonts w:hint="eastAsia"/>
        </w:rPr>
        <w:t>方法可实现</w:t>
      </w:r>
      <w:r w:rsidR="00E75543">
        <w:rPr>
          <w:rFonts w:hint="eastAsia"/>
        </w:rPr>
        <w:t>从</w:t>
      </w:r>
      <w:r w:rsidR="00080B20">
        <w:rPr>
          <w:rFonts w:hint="eastAsia"/>
        </w:rPr>
        <w:t>已添加的</w:t>
      </w:r>
      <w:r w:rsidR="00DF5004">
        <w:rPr>
          <w:rFonts w:hint="eastAsia"/>
        </w:rPr>
        <w:t>产品</w:t>
      </w:r>
      <w:r w:rsidR="00080B20">
        <w:rPr>
          <w:rFonts w:hint="eastAsia"/>
        </w:rPr>
        <w:t>项</w:t>
      </w:r>
      <w:r w:rsidR="00E75543">
        <w:rPr>
          <w:rFonts w:hint="eastAsia"/>
        </w:rPr>
        <w:t>中</w:t>
      </w:r>
      <w:r w:rsidR="00E75543">
        <w:t>(</w:t>
      </w:r>
      <w:r w:rsidR="00E75543">
        <w:rPr>
          <w:rFonts w:hint="eastAsia"/>
        </w:rPr>
        <w:t>通过</w:t>
      </w:r>
      <w:r w:rsidR="00E75543" w:rsidRPr="00CA7C38">
        <w:rPr>
          <w:rFonts w:hint="eastAsia"/>
        </w:rPr>
        <w:t>add_lunch_combo</w:t>
      </w:r>
      <w:r w:rsidR="00E75543">
        <w:rPr>
          <w:rFonts w:hint="eastAsia"/>
        </w:rPr>
        <w:t>增加</w:t>
      </w:r>
      <w:r w:rsidR="00E75543">
        <w:t>)</w:t>
      </w:r>
      <w:r w:rsidR="00A07980">
        <w:rPr>
          <w:rFonts w:hint="eastAsia"/>
        </w:rPr>
        <w:t>选择某一个作为</w:t>
      </w:r>
      <w:r w:rsidR="00E75543">
        <w:rPr>
          <w:rFonts w:hint="eastAsia"/>
        </w:rPr>
        <w:t>当前</w:t>
      </w:r>
      <w:r w:rsidR="00A07980">
        <w:rPr>
          <w:rFonts w:hint="eastAsia"/>
        </w:rPr>
        <w:t>构造</w:t>
      </w:r>
      <w:r w:rsidR="00080B20">
        <w:rPr>
          <w:rFonts w:hint="eastAsia"/>
        </w:rPr>
        <w:t>的产品</w:t>
      </w:r>
      <w:r w:rsidR="00E75543">
        <w:rPr>
          <w:rFonts w:hint="eastAsia"/>
        </w:rPr>
        <w:t>。</w:t>
      </w:r>
      <w:r w:rsidR="00A07980">
        <w:rPr>
          <w:rFonts w:hint="eastAsia"/>
        </w:rPr>
        <w:t>并进行相应的配置，实现</w:t>
      </w:r>
      <w:r w:rsidR="00E75543">
        <w:rPr>
          <w:rFonts w:hint="eastAsia"/>
        </w:rPr>
        <w:t>如下：</w:t>
      </w:r>
    </w:p>
    <w:p w:rsidR="00E75543" w:rsidRDefault="00E75543" w:rsidP="006B4EFC">
      <w:pPr>
        <w:spacing w:line="240" w:lineRule="auto"/>
        <w:ind w:left="420" w:firstLineChars="175" w:firstLine="420"/>
      </w:pPr>
      <w:r>
        <w:rPr>
          <w:noProof/>
        </w:rPr>
        <w:lastRenderedPageBreak/>
        <w:drawing>
          <wp:inline distT="0" distB="0" distL="0" distR="0" wp14:anchorId="6E95D906" wp14:editId="05B3AB20">
            <wp:extent cx="4008215" cy="3898900"/>
            <wp:effectExtent l="0" t="0" r="0" b="6350"/>
            <wp:docPr id="1841" name="Picture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ACB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945" cy="39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FC" w:rsidRDefault="002C7803" w:rsidP="00FC5627">
      <w:pPr>
        <w:pStyle w:val="ListParagraph"/>
        <w:numPr>
          <w:ilvl w:val="0"/>
          <w:numId w:val="84"/>
        </w:numPr>
        <w:ind w:firstLineChars="0"/>
      </w:pPr>
      <w:r>
        <w:rPr>
          <w:rFonts w:hint="eastAsia"/>
        </w:rPr>
        <w:t>获取</w:t>
      </w:r>
      <w:r w:rsidR="006B4EFC">
        <w:rPr>
          <w:rFonts w:hint="eastAsia"/>
        </w:rPr>
        <w:t>产品项</w:t>
      </w:r>
      <w:r>
        <w:rPr>
          <w:rFonts w:hint="eastAsia"/>
        </w:rPr>
        <w:t>的</w:t>
      </w:r>
      <w:r w:rsidR="006B4EFC">
        <w:rPr>
          <w:rFonts w:hint="eastAsia"/>
        </w:rPr>
        <w:t>名称</w:t>
      </w:r>
      <w:r>
        <w:rPr>
          <w:rFonts w:hint="eastAsia"/>
        </w:rPr>
        <w:t>和版本</w:t>
      </w:r>
    </w:p>
    <w:p w:rsidR="00E75543" w:rsidRDefault="00E75543" w:rsidP="003E6B04">
      <w:pPr>
        <w:pStyle w:val="ListParagraph"/>
        <w:ind w:left="1200" w:firstLineChars="0"/>
      </w:pPr>
      <w:r>
        <w:rPr>
          <w:rFonts w:hint="eastAsia"/>
        </w:rPr>
        <w:t>其中</w:t>
      </w:r>
      <w:r>
        <w:t>&lt;484&gt;</w:t>
      </w:r>
      <w:r>
        <w:rPr>
          <w:rFonts w:hint="eastAsia"/>
        </w:rPr>
        <w:t>行用于将脚本传入的参数</w:t>
      </w:r>
      <w:r>
        <w:t>selection</w:t>
      </w:r>
      <w:r>
        <w:rPr>
          <w:rFonts w:hint="eastAsia"/>
        </w:rPr>
        <w:t>进行解析，比如为</w:t>
      </w:r>
      <w:r>
        <w:t>nt72668-eng</w:t>
      </w:r>
      <w:r>
        <w:rPr>
          <w:rFonts w:hint="eastAsia"/>
        </w:rPr>
        <w:t>时，则</w:t>
      </w:r>
      <w:r>
        <w:t>product</w:t>
      </w:r>
      <w:r>
        <w:rPr>
          <w:rFonts w:hint="eastAsia"/>
        </w:rPr>
        <w:t>为</w:t>
      </w:r>
      <w:r>
        <w:t>nt72668</w:t>
      </w:r>
      <w:r>
        <w:rPr>
          <w:rFonts w:hint="eastAsia"/>
        </w:rPr>
        <w:t>，</w:t>
      </w:r>
      <w:r>
        <w:t>variant</w:t>
      </w:r>
      <w:r>
        <w:rPr>
          <w:rFonts w:hint="eastAsia"/>
        </w:rPr>
        <w:t>为</w:t>
      </w:r>
      <w:r>
        <w:t>eng.</w:t>
      </w:r>
    </w:p>
    <w:p w:rsidR="00E75543" w:rsidRDefault="00E75543" w:rsidP="003E6B04">
      <w:pPr>
        <w:ind w:left="1200" w:firstLineChars="0" w:firstLine="420"/>
      </w:pPr>
      <w:r>
        <w:rPr>
          <w:rFonts w:hint="eastAsia"/>
        </w:rPr>
        <w:t>最后</w:t>
      </w:r>
      <w:r w:rsidRPr="00495AB0">
        <w:rPr>
          <w:rFonts w:hint="eastAsia"/>
        </w:rPr>
        <w:t>导出</w:t>
      </w:r>
      <w:r>
        <w:rPr>
          <w:rFonts w:hint="eastAsia"/>
        </w:rPr>
        <w:t>产品编译配置：</w:t>
      </w:r>
    </w:p>
    <w:p w:rsidR="00E75543" w:rsidRDefault="00E75543" w:rsidP="003E6B04">
      <w:pPr>
        <w:pStyle w:val="ListParagraph"/>
        <w:ind w:left="1680" w:firstLineChars="0" w:firstLine="0"/>
      </w:pPr>
      <w:r>
        <w:t>TARGET_PRODUCT=xxx</w:t>
      </w:r>
    </w:p>
    <w:p w:rsidR="00E75543" w:rsidRDefault="00E75543" w:rsidP="003E6B04">
      <w:pPr>
        <w:pStyle w:val="ListParagraph"/>
        <w:ind w:left="1680" w:firstLineChars="0" w:firstLine="0"/>
      </w:pPr>
      <w:r>
        <w:t>TARGET_BUILD_VARIANT=yyy</w:t>
      </w:r>
    </w:p>
    <w:p w:rsidR="00E75543" w:rsidRDefault="00E75543" w:rsidP="003E6B04">
      <w:pPr>
        <w:pStyle w:val="ListParagraph"/>
        <w:ind w:left="1680" w:firstLineChars="0" w:firstLine="0"/>
      </w:pPr>
      <w:r>
        <w:t>TARGET_SIMULATOR=false</w:t>
      </w:r>
    </w:p>
    <w:p w:rsidR="00E75543" w:rsidRDefault="00E75543" w:rsidP="003E6B04">
      <w:pPr>
        <w:pStyle w:val="ListParagraph"/>
        <w:ind w:left="1680" w:firstLineChars="0" w:firstLine="0"/>
      </w:pPr>
      <w:r>
        <w:t>TARGET_BUILD_TYPE=release</w:t>
      </w:r>
    </w:p>
    <w:p w:rsidR="00B94CCE" w:rsidRDefault="00B94CCE" w:rsidP="00E75543">
      <w:pPr>
        <w:pStyle w:val="ListParagraph"/>
        <w:ind w:left="1320" w:firstLineChars="0" w:firstLine="0"/>
      </w:pPr>
      <w:r>
        <w:rPr>
          <w:rFonts w:hint="eastAsia"/>
        </w:rPr>
        <w:t>其中：</w:t>
      </w:r>
    </w:p>
    <w:p w:rsidR="00B94CCE" w:rsidRDefault="00B94CCE" w:rsidP="00B94CCE">
      <w:pPr>
        <w:ind w:left="1260" w:firstLineChars="0" w:firstLine="420"/>
      </w:pPr>
      <w:r>
        <w:rPr>
          <w:rFonts w:hint="eastAsia"/>
        </w:rPr>
        <w:t>当模块</w:t>
      </w:r>
      <w:r>
        <w:t>makefile</w:t>
      </w:r>
      <w:r>
        <w:rPr>
          <w:rFonts w:hint="eastAsia"/>
        </w:rPr>
        <w:t>中</w:t>
      </w:r>
      <w:r w:rsidRPr="008A047B">
        <w:t>LOCAL_MODULE_TAGS</w:t>
      </w:r>
      <w:r>
        <w:rPr>
          <w:rFonts w:hint="eastAsia"/>
        </w:rPr>
        <w:t>的定义与当前选择的产品版本</w:t>
      </w:r>
      <w:r>
        <w:t>TARGET_BUILD_VARIANT</w:t>
      </w:r>
      <w:r>
        <w:rPr>
          <w:rFonts w:hint="eastAsia"/>
        </w:rPr>
        <w:t>相同时该模块才进行构造，否则不进行构造，一般该值指定为</w:t>
      </w:r>
      <w:r>
        <w:t>optional(</w:t>
      </w:r>
      <w:r>
        <w:rPr>
          <w:rFonts w:hint="eastAsia"/>
        </w:rPr>
        <w:t>表示任何版本</w:t>
      </w:r>
      <w:r>
        <w:t>)</w:t>
      </w:r>
      <w:r>
        <w:rPr>
          <w:rFonts w:hint="eastAsia"/>
        </w:rPr>
        <w:t>，如下：</w:t>
      </w:r>
    </w:p>
    <w:p w:rsidR="00B94CCE" w:rsidRDefault="00B94CCE" w:rsidP="00B94CCE">
      <w:pPr>
        <w:spacing w:line="240" w:lineRule="auto"/>
        <w:ind w:left="900" w:firstLineChars="0" w:firstLine="360"/>
      </w:pPr>
      <w:r>
        <w:rPr>
          <w:rFonts w:hint="eastAsia"/>
          <w:noProof/>
        </w:rPr>
        <w:drawing>
          <wp:inline distT="0" distB="0" distL="0" distR="0" wp14:anchorId="58B8AC7C" wp14:editId="3FBE0449">
            <wp:extent cx="3620005" cy="314369"/>
            <wp:effectExtent l="0" t="0" r="0" b="9525"/>
            <wp:docPr id="1838" name="Picture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FD0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43" w:rsidRDefault="0088301C" w:rsidP="00FC5627">
      <w:pPr>
        <w:pStyle w:val="ListParagraph"/>
        <w:numPr>
          <w:ilvl w:val="0"/>
          <w:numId w:val="84"/>
        </w:numPr>
        <w:ind w:firstLineChars="0"/>
      </w:pPr>
      <w:r>
        <w:rPr>
          <w:rFonts w:hint="eastAsia"/>
        </w:rPr>
        <w:t>获取</w:t>
      </w:r>
      <w:r w:rsidR="00383385">
        <w:rPr>
          <w:rFonts w:hint="eastAsia"/>
        </w:rPr>
        <w:t>产品项的</w:t>
      </w:r>
      <w:r w:rsidR="00E75543">
        <w:rPr>
          <w:rFonts w:hint="eastAsia"/>
        </w:rPr>
        <w:t>的设备类型</w:t>
      </w:r>
    </w:p>
    <w:p w:rsidR="00E75543" w:rsidRDefault="00E75543" w:rsidP="00EA1531">
      <w:pPr>
        <w:pStyle w:val="ListParagraph"/>
        <w:ind w:left="1200" w:firstLineChars="0"/>
      </w:pPr>
      <w:r>
        <w:t>lunch</w:t>
      </w:r>
      <w:r>
        <w:rPr>
          <w:rFonts w:hint="eastAsia"/>
        </w:rPr>
        <w:t>中调用</w:t>
      </w:r>
      <w:r>
        <w:t>check_product</w:t>
      </w:r>
      <w:r>
        <w:rPr>
          <w:rFonts w:hint="eastAsia"/>
        </w:rPr>
        <w:t>方法实现对</w:t>
      </w:r>
      <w:r w:rsidR="0088301C">
        <w:rPr>
          <w:rFonts w:hint="eastAsia"/>
        </w:rPr>
        <w:t>当前选择的</w:t>
      </w:r>
      <w:r>
        <w:rPr>
          <w:rFonts w:hint="eastAsia"/>
        </w:rPr>
        <w:t>产品类型进行相关环境变量的设置，从而获取</w:t>
      </w:r>
      <w:r>
        <w:t>TARGET_DEVICE</w:t>
      </w:r>
      <w:r>
        <w:rPr>
          <w:rFonts w:hint="eastAsia"/>
        </w:rPr>
        <w:t>变量的值。</w:t>
      </w:r>
    </w:p>
    <w:p w:rsidR="00E75543" w:rsidRDefault="00E75543" w:rsidP="00FB1595">
      <w:pPr>
        <w:pStyle w:val="ListParagraph"/>
        <w:ind w:left="1260" w:firstLineChars="0" w:firstLine="360"/>
      </w:pPr>
      <w:r>
        <w:rPr>
          <w:rFonts w:hint="eastAsia"/>
        </w:rPr>
        <w:lastRenderedPageBreak/>
        <w:t>通过</w:t>
      </w:r>
      <w:r>
        <w:t>make</w:t>
      </w:r>
      <w:r>
        <w:rPr>
          <w:rFonts w:hint="eastAsia"/>
        </w:rPr>
        <w:t xml:space="preserve">  </w:t>
      </w:r>
      <w:r>
        <w:t>build/core/config.mk</w:t>
      </w:r>
      <w:r w:rsidR="00FB1595">
        <w:rPr>
          <w:rFonts w:hint="eastAsia"/>
        </w:rPr>
        <w:t>实现系统配置</w:t>
      </w:r>
      <w:r w:rsidR="001C21A3">
        <w:rPr>
          <w:rFonts w:hint="eastAsia"/>
        </w:rPr>
        <w:t>的载入</w:t>
      </w:r>
      <w:r w:rsidR="00FB1595">
        <w:rPr>
          <w:rFonts w:hint="eastAsia"/>
        </w:rPr>
        <w:t>，并通过</w:t>
      </w:r>
      <w:r w:rsidR="00FB6332">
        <w:rPr>
          <w:rFonts w:hint="eastAsia"/>
        </w:rPr>
        <w:t>构造</w:t>
      </w:r>
      <w:r>
        <w:t>dump-%</w:t>
      </w:r>
      <w:r>
        <w:rPr>
          <w:rFonts w:hint="eastAsia"/>
        </w:rPr>
        <w:t>目标实现</w:t>
      </w:r>
      <w:r w:rsidR="00FB1595">
        <w:rPr>
          <w:rFonts w:hint="eastAsia"/>
        </w:rPr>
        <w:t>对系统配置的获取</w:t>
      </w:r>
      <w:r>
        <w:rPr>
          <w:rFonts w:hint="eastAsia"/>
        </w:rPr>
        <w:t>，方法如下：</w:t>
      </w:r>
    </w:p>
    <w:p w:rsidR="00E75543" w:rsidRDefault="00E75543" w:rsidP="00FB1595">
      <w:pPr>
        <w:spacing w:line="240" w:lineRule="auto"/>
        <w:ind w:left="715" w:firstLineChars="0" w:firstLine="480"/>
      </w:pPr>
      <w:r>
        <w:rPr>
          <w:rFonts w:hint="eastAsia"/>
          <w:noProof/>
        </w:rPr>
        <w:drawing>
          <wp:inline distT="0" distB="0" distL="0" distR="0" wp14:anchorId="77B74C4B" wp14:editId="4DF6C90A">
            <wp:extent cx="5041127" cy="2342719"/>
            <wp:effectExtent l="0" t="0" r="7620" b="635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27E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84" cy="23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CE" w:rsidRDefault="002E3ECE" w:rsidP="002E3ECE">
      <w:pPr>
        <w:spacing w:line="240" w:lineRule="auto"/>
        <w:ind w:left="715" w:firstLineChars="0" w:firstLine="480"/>
      </w:pPr>
      <w:r>
        <w:t>&lt;58&gt;</w:t>
      </w:r>
      <w:r>
        <w:rPr>
          <w:rFonts w:hint="eastAsia"/>
        </w:rPr>
        <w:t>设置</w:t>
      </w:r>
      <w:r>
        <w:t>TARGET_PRODUCT</w:t>
      </w:r>
      <w:r>
        <w:rPr>
          <w:rFonts w:hint="eastAsia"/>
        </w:rPr>
        <w:t>为当前选择的产品项名称。</w:t>
      </w:r>
    </w:p>
    <w:p w:rsidR="00E75543" w:rsidRDefault="00E75543" w:rsidP="00E75543">
      <w:pPr>
        <w:pStyle w:val="ListParagraph"/>
        <w:spacing w:line="240" w:lineRule="auto"/>
        <w:ind w:left="1195" w:firstLineChars="0" w:firstLine="0"/>
      </w:pPr>
      <w:r>
        <w:t>&lt;63&gt;</w:t>
      </w:r>
      <w:r>
        <w:rPr>
          <w:rFonts w:hint="eastAsia"/>
        </w:rPr>
        <w:t>调用</w:t>
      </w:r>
      <w:r>
        <w:t>get_build_var</w:t>
      </w:r>
      <w:r w:rsidR="00964EF1">
        <w:rPr>
          <w:rFonts w:hint="eastAsia"/>
        </w:rPr>
        <w:t>获取当前产品项对应的</w:t>
      </w:r>
      <w:r>
        <w:t>TARGET_DEVICE</w:t>
      </w:r>
      <w:r w:rsidR="00964EF1">
        <w:rPr>
          <w:rFonts w:hint="eastAsia"/>
        </w:rPr>
        <w:t>的值，</w:t>
      </w:r>
      <w:r w:rsidR="00964EF1">
        <w:t>&lt;41&gt;</w:t>
      </w:r>
      <w:r w:rsidR="00964EF1" w:rsidRPr="00964EF1">
        <w:rPr>
          <w:rFonts w:hint="eastAsia"/>
        </w:rPr>
        <w:t>get_build_var</w:t>
      </w:r>
      <w:r w:rsidR="00964EF1" w:rsidRPr="00964EF1">
        <w:rPr>
          <w:rFonts w:hint="eastAsia"/>
        </w:rPr>
        <w:t>通过</w:t>
      </w:r>
      <w:r w:rsidR="00964EF1" w:rsidRPr="00964EF1">
        <w:rPr>
          <w:rFonts w:hint="eastAsia"/>
        </w:rPr>
        <w:t>make dumpvar-XXX</w:t>
      </w:r>
      <w:r w:rsidR="00964EF1" w:rsidRPr="00964EF1">
        <w:rPr>
          <w:rFonts w:hint="eastAsia"/>
        </w:rPr>
        <w:t>获取</w:t>
      </w:r>
      <w:r w:rsidR="00964EF1" w:rsidRPr="00964EF1">
        <w:rPr>
          <w:rFonts w:hint="eastAsia"/>
        </w:rPr>
        <w:t>XXX</w:t>
      </w:r>
      <w:r w:rsidR="00964EF1" w:rsidRPr="00964EF1">
        <w:rPr>
          <w:rFonts w:hint="eastAsia"/>
        </w:rPr>
        <w:t>变量的值</w:t>
      </w:r>
      <w:r>
        <w:rPr>
          <w:rFonts w:hint="eastAsia"/>
        </w:rPr>
        <w:t>。</w:t>
      </w:r>
    </w:p>
    <w:p w:rsidR="00E75543" w:rsidRDefault="00450169" w:rsidP="00FC5627">
      <w:pPr>
        <w:pStyle w:val="ListParagraph"/>
        <w:numPr>
          <w:ilvl w:val="0"/>
          <w:numId w:val="84"/>
        </w:numPr>
        <w:ind w:firstLineChars="0"/>
      </w:pPr>
      <w:r>
        <w:rPr>
          <w:rFonts w:hint="eastAsia"/>
        </w:rPr>
        <w:t>检测</w:t>
      </w:r>
      <w:r w:rsidR="00E75543">
        <w:rPr>
          <w:rFonts w:hint="eastAsia"/>
        </w:rPr>
        <w:t>版本类型</w:t>
      </w:r>
      <w:r>
        <w:rPr>
          <w:rFonts w:hint="eastAsia"/>
        </w:rPr>
        <w:t>合法性</w:t>
      </w:r>
    </w:p>
    <w:p w:rsidR="00E75543" w:rsidRDefault="00E75543" w:rsidP="002559A7">
      <w:pPr>
        <w:pStyle w:val="ListParagraph"/>
        <w:ind w:left="1200" w:firstLineChars="0"/>
      </w:pPr>
      <w:r>
        <w:t>lunch</w:t>
      </w:r>
      <w:r>
        <w:rPr>
          <w:rFonts w:hint="eastAsia"/>
        </w:rPr>
        <w:t>中调用</w:t>
      </w:r>
      <w:r w:rsidRPr="00645283">
        <w:t>check_variant</w:t>
      </w:r>
      <w:r>
        <w:rPr>
          <w:rFonts w:hint="eastAsia"/>
        </w:rPr>
        <w:t>方法实现对选中的产品版本进行合法性检测，实现如下，即检测版本类型是否在可选类型</w:t>
      </w:r>
      <w:r>
        <w:t>user ,userdebug,eng</w:t>
      </w:r>
      <w:r>
        <w:rPr>
          <w:rFonts w:hint="eastAsia"/>
        </w:rPr>
        <w:t>中。</w:t>
      </w:r>
    </w:p>
    <w:p w:rsidR="00E75543" w:rsidRDefault="00E75543" w:rsidP="002559A7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0F8B5EC6" wp14:editId="70BF991C">
            <wp:extent cx="3494472" cy="2055571"/>
            <wp:effectExtent l="0" t="0" r="0" b="1905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7791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605" cy="20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43" w:rsidRDefault="00C15963" w:rsidP="00FC5627">
      <w:pPr>
        <w:pStyle w:val="ListParagraph"/>
        <w:numPr>
          <w:ilvl w:val="0"/>
          <w:numId w:val="83"/>
        </w:numPr>
        <w:ind w:firstLineChars="0"/>
      </w:pPr>
      <w:r>
        <w:rPr>
          <w:rFonts w:hint="eastAsia"/>
        </w:rPr>
        <w:t>配置</w:t>
      </w:r>
      <w:r w:rsidR="00075FD1">
        <w:rPr>
          <w:rFonts w:hint="eastAsia"/>
        </w:rPr>
        <w:t>系统</w:t>
      </w:r>
      <w:r w:rsidR="00E75543">
        <w:rPr>
          <w:rFonts w:hint="eastAsia"/>
        </w:rPr>
        <w:t>环境</w:t>
      </w:r>
    </w:p>
    <w:p w:rsidR="00E75543" w:rsidRDefault="00450169" w:rsidP="001F1AE0">
      <w:pPr>
        <w:ind w:left="775" w:firstLineChars="0" w:firstLine="420"/>
      </w:pPr>
      <w:r>
        <w:rPr>
          <w:rFonts w:hint="eastAsia"/>
        </w:rPr>
        <w:t>当产品项对应的产品</w:t>
      </w:r>
      <w:r w:rsidR="00D07621">
        <w:rPr>
          <w:rFonts w:hint="eastAsia"/>
        </w:rPr>
        <w:t>类型确定，则</w:t>
      </w:r>
      <w:r w:rsidR="00E75543">
        <w:rPr>
          <w:rFonts w:hint="eastAsia"/>
        </w:rPr>
        <w:t>调用</w:t>
      </w:r>
      <w:r w:rsidR="00E75543">
        <w:t>set_stuff_for_environment</w:t>
      </w:r>
      <w:r w:rsidR="00E75543">
        <w:rPr>
          <w:rFonts w:hint="eastAsia"/>
        </w:rPr>
        <w:t>方法</w:t>
      </w:r>
      <w:r w:rsidR="00D07621">
        <w:rPr>
          <w:rFonts w:hint="eastAsia"/>
        </w:rPr>
        <w:t>实现对</w:t>
      </w:r>
      <w:r w:rsidR="00075FD1">
        <w:rPr>
          <w:rFonts w:hint="eastAsia"/>
        </w:rPr>
        <w:t>系统</w:t>
      </w:r>
      <w:r w:rsidR="00D07621">
        <w:rPr>
          <w:rFonts w:hint="eastAsia"/>
        </w:rPr>
        <w:t>运行</w:t>
      </w:r>
      <w:r w:rsidR="00E75543">
        <w:rPr>
          <w:rFonts w:hint="eastAsia"/>
        </w:rPr>
        <w:t>环境</w:t>
      </w:r>
      <w:r w:rsidR="00D07621">
        <w:rPr>
          <w:rFonts w:hint="eastAsia"/>
        </w:rPr>
        <w:t>的</w:t>
      </w:r>
      <w:r w:rsidR="00E75543">
        <w:rPr>
          <w:rFonts w:hint="eastAsia"/>
        </w:rPr>
        <w:t>配置。</w:t>
      </w:r>
    </w:p>
    <w:p w:rsidR="00E75543" w:rsidRDefault="00E75543" w:rsidP="00A25C9C">
      <w:pPr>
        <w:spacing w:line="240" w:lineRule="auto"/>
        <w:ind w:left="295" w:firstLineChars="0" w:firstLine="480"/>
      </w:pPr>
      <w:r>
        <w:rPr>
          <w:noProof/>
        </w:rPr>
        <w:lastRenderedPageBreak/>
        <w:drawing>
          <wp:inline distT="0" distB="0" distL="0" distR="0" wp14:anchorId="0161B672" wp14:editId="1CA0DCDA">
            <wp:extent cx="3296110" cy="1562318"/>
            <wp:effectExtent l="0" t="0" r="0" b="0"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DB7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43" w:rsidRDefault="00E75543" w:rsidP="00FC5627">
      <w:pPr>
        <w:pStyle w:val="ListParagraph"/>
        <w:numPr>
          <w:ilvl w:val="0"/>
          <w:numId w:val="85"/>
        </w:numPr>
        <w:ind w:firstLineChars="0"/>
      </w:pPr>
      <w:r>
        <w:rPr>
          <w:rFonts w:hint="eastAsia"/>
        </w:rPr>
        <w:t>设置命令行调用跟踪命令</w:t>
      </w:r>
    </w:p>
    <w:p w:rsidR="00E75543" w:rsidRDefault="00E75543" w:rsidP="0056056F">
      <w:pPr>
        <w:pStyle w:val="ListParagraph"/>
        <w:spacing w:line="240" w:lineRule="auto"/>
        <w:ind w:left="1260" w:firstLineChars="0"/>
      </w:pPr>
      <w:r>
        <w:rPr>
          <w:rFonts w:hint="eastAsia"/>
        </w:rPr>
        <w:t>通过</w:t>
      </w:r>
      <w:r>
        <w:t>settitle</w:t>
      </w:r>
      <w:r>
        <w:rPr>
          <w:rFonts w:hint="eastAsia"/>
        </w:rPr>
        <w:t>实现对</w:t>
      </w:r>
      <w:r>
        <w:t>PROMPT_COMMAND</w:t>
      </w:r>
      <w:r>
        <w:rPr>
          <w:rFonts w:hint="eastAsia"/>
        </w:rPr>
        <w:t>变量设置实现对命令调用的跟踪</w:t>
      </w:r>
      <w:r w:rsidR="0056056F">
        <w:rPr>
          <w:rFonts w:hint="eastAsia"/>
        </w:rPr>
        <w:t>，则在</w:t>
      </w:r>
      <w:r w:rsidR="0056056F">
        <w:t>shell</w:t>
      </w:r>
      <w:r w:rsidR="0056056F">
        <w:rPr>
          <w:rFonts w:hint="eastAsia"/>
        </w:rPr>
        <w:t>中调用命令时同时会伴随此命令的调用</w:t>
      </w:r>
      <w:r>
        <w:rPr>
          <w:rFonts w:hint="eastAsia"/>
        </w:rPr>
        <w:t>。</w:t>
      </w:r>
      <w:r w:rsidR="00AB27A4">
        <w:rPr>
          <w:rFonts w:hint="eastAsia"/>
        </w:rPr>
        <w:t>这里设置的跟踪命令如下：</w:t>
      </w:r>
    </w:p>
    <w:p w:rsidR="00E75543" w:rsidRDefault="00AB27A4" w:rsidP="00E75543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t>1</w:t>
      </w:r>
      <w:r w:rsidR="00E75543">
        <w:rPr>
          <w:noProof/>
        </w:rPr>
        <w:drawing>
          <wp:inline distT="0" distB="0" distL="0" distR="0" wp14:anchorId="62455BD4" wp14:editId="19E0C80B">
            <wp:extent cx="4787076" cy="2018581"/>
            <wp:effectExtent l="0" t="0" r="0" b="1270"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A62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02" cy="202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43" w:rsidRDefault="00E75543" w:rsidP="00FC5627">
      <w:pPr>
        <w:pStyle w:val="ListParagraph"/>
        <w:numPr>
          <w:ilvl w:val="0"/>
          <w:numId w:val="85"/>
        </w:numPr>
        <w:ind w:firstLineChars="0"/>
      </w:pPr>
      <w:r>
        <w:rPr>
          <w:rFonts w:hint="eastAsia"/>
        </w:rPr>
        <w:t>设置</w:t>
      </w:r>
      <w:r>
        <w:t>Java</w:t>
      </w:r>
      <w:r>
        <w:rPr>
          <w:rFonts w:hint="eastAsia"/>
        </w:rPr>
        <w:t xml:space="preserve"> </w:t>
      </w:r>
      <w:r>
        <w:t>vm</w:t>
      </w:r>
      <w:r>
        <w:rPr>
          <w:rFonts w:hint="eastAsia"/>
        </w:rPr>
        <w:t>的目录</w:t>
      </w:r>
    </w:p>
    <w:p w:rsidR="00E75543" w:rsidRDefault="00E75543" w:rsidP="00E75543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5F671F11" wp14:editId="121FBD8C">
            <wp:extent cx="5011947" cy="1716656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C31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309" cy="1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43" w:rsidRDefault="00E75543" w:rsidP="00FC5627">
      <w:pPr>
        <w:pStyle w:val="ListParagraph"/>
        <w:numPr>
          <w:ilvl w:val="0"/>
          <w:numId w:val="85"/>
        </w:numPr>
        <w:ind w:firstLineChars="0"/>
      </w:pPr>
      <w:r>
        <w:rPr>
          <w:rFonts w:hint="eastAsia"/>
        </w:rPr>
        <w:t>设置编译工具目录</w:t>
      </w:r>
    </w:p>
    <w:p w:rsidR="0051450E" w:rsidRDefault="0051450E" w:rsidP="0051450E">
      <w:pPr>
        <w:pStyle w:val="ListParagraph"/>
        <w:ind w:left="1200" w:firstLineChars="0" w:firstLine="0"/>
      </w:pPr>
      <w:r>
        <w:rPr>
          <w:rFonts w:hint="eastAsia"/>
        </w:rPr>
        <w:t>主要定义了交叉编译工具的路径，以及</w:t>
      </w:r>
      <w:r>
        <w:t>java vm</w:t>
      </w:r>
      <w:r>
        <w:rPr>
          <w:rFonts w:hint="eastAsia"/>
        </w:rPr>
        <w:t>的路径，如下：</w:t>
      </w:r>
    </w:p>
    <w:p w:rsidR="00E75543" w:rsidRDefault="00E75543" w:rsidP="00E75543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lastRenderedPageBreak/>
        <w:drawing>
          <wp:inline distT="0" distB="0" distL="0" distR="0" wp14:anchorId="66B76CB0" wp14:editId="25D18B0F">
            <wp:extent cx="4895390" cy="5003597"/>
            <wp:effectExtent l="0" t="0" r="635" b="6985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46D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438" cy="500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11" w:rsidRDefault="00B92F66" w:rsidP="00477511">
      <w:pPr>
        <w:pStyle w:val="Heading3"/>
        <w:spacing w:before="163" w:after="163" w:line="240" w:lineRule="auto"/>
      </w:pPr>
      <w:bookmarkStart w:id="8" w:name="_Toc390804252"/>
      <w:r>
        <w:rPr>
          <w:rFonts w:hint="eastAsia"/>
        </w:rPr>
        <w:t>编译</w:t>
      </w:r>
      <w:r w:rsidR="004540FC">
        <w:rPr>
          <w:rFonts w:hint="eastAsia"/>
        </w:rPr>
        <w:t>配置</w:t>
      </w:r>
      <w:bookmarkEnd w:id="8"/>
    </w:p>
    <w:p w:rsidR="00A24109" w:rsidRDefault="00A953EC" w:rsidP="000651A6">
      <w:pPr>
        <w:ind w:left="420" w:firstLineChars="0" w:firstLine="420"/>
      </w:pPr>
      <w:r>
        <w:rPr>
          <w:rFonts w:hint="eastAsia"/>
        </w:rPr>
        <w:t>编译</w:t>
      </w:r>
      <w:r w:rsidR="000D3ECF">
        <w:rPr>
          <w:rFonts w:hint="eastAsia"/>
        </w:rPr>
        <w:t>配置</w:t>
      </w:r>
      <w:r w:rsidR="008026BF">
        <w:rPr>
          <w:rFonts w:hint="eastAsia"/>
        </w:rPr>
        <w:t>规则</w:t>
      </w:r>
      <w:r w:rsidR="00573DB4">
        <w:rPr>
          <w:rFonts w:hint="eastAsia"/>
        </w:rPr>
        <w:t>定义在</w:t>
      </w:r>
      <w:r w:rsidR="00573DB4">
        <w:t>config.mk</w:t>
      </w:r>
      <w:r w:rsidR="00573DB4">
        <w:rPr>
          <w:rFonts w:hint="eastAsia"/>
        </w:rPr>
        <w:t>文件中</w:t>
      </w:r>
      <w:r w:rsidR="00A24109">
        <w:rPr>
          <w:rFonts w:hint="eastAsia"/>
        </w:rPr>
        <w:t>，</w:t>
      </w:r>
      <w:r w:rsidR="001F1669">
        <w:rPr>
          <w:rFonts w:hint="eastAsia"/>
        </w:rPr>
        <w:t>该文件</w:t>
      </w:r>
      <w:r w:rsidR="005B06E5" w:rsidRPr="005B06E5">
        <w:rPr>
          <w:rFonts w:hint="eastAsia"/>
        </w:rPr>
        <w:t>在</w:t>
      </w:r>
      <w:r w:rsidR="005B06E5" w:rsidRPr="005B06E5">
        <w:rPr>
          <w:rFonts w:hint="eastAsia"/>
        </w:rPr>
        <w:t>main.mk</w:t>
      </w:r>
      <w:r w:rsidR="005B06E5" w:rsidRPr="005B06E5">
        <w:rPr>
          <w:rFonts w:hint="eastAsia"/>
        </w:rPr>
        <w:t>和</w:t>
      </w:r>
      <w:r w:rsidR="005B06E5" w:rsidRPr="005B06E5">
        <w:rPr>
          <w:rFonts w:hint="eastAsia"/>
        </w:rPr>
        <w:t>envsetup.sh</w:t>
      </w:r>
      <w:r w:rsidR="001F1669">
        <w:rPr>
          <w:rFonts w:hint="eastAsia"/>
        </w:rPr>
        <w:t>都有引用</w:t>
      </w:r>
      <w:r w:rsidR="005B06E5">
        <w:rPr>
          <w:rFonts w:hint="eastAsia"/>
        </w:rPr>
        <w:t>，</w:t>
      </w:r>
      <w:r w:rsidR="006E00CE">
        <w:rPr>
          <w:rFonts w:hint="eastAsia"/>
        </w:rPr>
        <w:t>用于</w:t>
      </w:r>
      <w:r w:rsidR="005B06E5">
        <w:rPr>
          <w:rFonts w:hint="eastAsia"/>
        </w:rPr>
        <w:t>获取系统的编译配置</w:t>
      </w:r>
      <w:r w:rsidR="00573DB4">
        <w:rPr>
          <w:rFonts w:hint="eastAsia"/>
        </w:rPr>
        <w:t>。</w:t>
      </w:r>
      <w:r w:rsidR="000651A6">
        <w:rPr>
          <w:rFonts w:hint="eastAsia"/>
        </w:rPr>
        <w:t>其</w:t>
      </w:r>
      <w:r w:rsidR="00023BAC">
        <w:rPr>
          <w:rFonts w:hint="eastAsia"/>
        </w:rPr>
        <w:t>实现</w:t>
      </w:r>
      <w:r w:rsidR="000651A6">
        <w:rPr>
          <w:rFonts w:hint="eastAsia"/>
        </w:rPr>
        <w:t>的</w:t>
      </w:r>
      <w:r w:rsidR="00A24109">
        <w:rPr>
          <w:rFonts w:hint="eastAsia"/>
        </w:rPr>
        <w:t>配置</w:t>
      </w:r>
      <w:r w:rsidR="000651A6">
        <w:rPr>
          <w:rFonts w:hint="eastAsia"/>
        </w:rPr>
        <w:t>如下</w:t>
      </w:r>
      <w:r w:rsidR="00A24109">
        <w:rPr>
          <w:rFonts w:hint="eastAsia"/>
        </w:rPr>
        <w:t>：</w:t>
      </w:r>
    </w:p>
    <w:p w:rsidR="008C496E" w:rsidRDefault="008C496E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编译</w:t>
      </w:r>
      <w:r w:rsidR="006655E9">
        <w:rPr>
          <w:rFonts w:hint="eastAsia"/>
        </w:rPr>
        <w:t>环境</w:t>
      </w:r>
      <w:r>
        <w:rPr>
          <w:rFonts w:hint="eastAsia"/>
        </w:rPr>
        <w:t>配置</w:t>
      </w:r>
    </w:p>
    <w:p w:rsidR="008C496E" w:rsidRDefault="008C496E" w:rsidP="008C496E">
      <w:pPr>
        <w:pStyle w:val="ListParagraph"/>
        <w:ind w:left="840" w:firstLineChars="0" w:firstLine="0"/>
      </w:pPr>
      <w:r>
        <w:rPr>
          <w:rFonts w:hint="eastAsia"/>
        </w:rPr>
        <w:t>在</w:t>
      </w:r>
      <w:r>
        <w:t>config.mk</w:t>
      </w:r>
      <w:r>
        <w:rPr>
          <w:rFonts w:hint="eastAsia"/>
        </w:rPr>
        <w:t>文件加载</w:t>
      </w:r>
      <w:r w:rsidR="00E27881">
        <w:rPr>
          <w:rFonts w:hint="eastAsia"/>
        </w:rPr>
        <w:t>了</w:t>
      </w:r>
      <w:r>
        <w:t>envsetup.mk</w:t>
      </w:r>
      <w:r>
        <w:rPr>
          <w:rFonts w:hint="eastAsia"/>
        </w:rPr>
        <w:t>，该</w:t>
      </w:r>
      <w:r>
        <w:t>makefile</w:t>
      </w:r>
      <w:r>
        <w:rPr>
          <w:rFonts w:hint="eastAsia"/>
        </w:rPr>
        <w:t>定义了编译环境的处理规则。</w:t>
      </w:r>
    </w:p>
    <w:p w:rsidR="008C496E" w:rsidRDefault="008C496E" w:rsidP="008C496E">
      <w:pPr>
        <w:spacing w:line="240" w:lineRule="auto"/>
        <w:ind w:left="420" w:firstLineChars="0" w:firstLine="420"/>
      </w:pPr>
      <w:r>
        <w:rPr>
          <w:noProof/>
        </w:rPr>
        <w:drawing>
          <wp:inline distT="0" distB="0" distL="0" distR="0" wp14:anchorId="72D0803C" wp14:editId="43D46A11">
            <wp:extent cx="3398807" cy="1023201"/>
            <wp:effectExtent l="0" t="0" r="0" b="5715"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8226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723" cy="10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5015EB">
      <w:pPr>
        <w:pStyle w:val="ListParagraph"/>
        <w:numPr>
          <w:ilvl w:val="0"/>
          <w:numId w:val="69"/>
        </w:numPr>
        <w:ind w:firstLineChars="0"/>
      </w:pPr>
      <w:r>
        <w:t xml:space="preserve">HOST </w:t>
      </w:r>
      <w:r w:rsidR="009240AE">
        <w:rPr>
          <w:rFonts w:hint="eastAsia"/>
        </w:rPr>
        <w:t>编译环境配置</w:t>
      </w:r>
    </w:p>
    <w:p w:rsidR="008C496E" w:rsidRDefault="008C496E" w:rsidP="008C496E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lastRenderedPageBreak/>
        <w:drawing>
          <wp:inline distT="0" distB="0" distL="0" distR="0" wp14:anchorId="46F5FA26" wp14:editId="658A53D3">
            <wp:extent cx="3286664" cy="2216786"/>
            <wp:effectExtent l="0" t="0" r="9525" b="0"/>
            <wp:docPr id="1808" name="Picture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568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123" cy="22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A7" w:rsidRDefault="00304DA7" w:rsidP="00304DA7">
      <w:pPr>
        <w:pStyle w:val="ListParagraph"/>
        <w:numPr>
          <w:ilvl w:val="0"/>
          <w:numId w:val="69"/>
        </w:numPr>
        <w:ind w:firstLineChars="0"/>
      </w:pPr>
      <w:r>
        <w:rPr>
          <w:rFonts w:hint="eastAsia"/>
        </w:rPr>
        <w:t>产品配置</w:t>
      </w:r>
      <w:r>
        <w:t xml:space="preserve"> (</w:t>
      </w:r>
      <w:r>
        <w:rPr>
          <w:rFonts w:hint="eastAsia"/>
        </w:rPr>
        <w:t>详见产品配置章节</w:t>
      </w:r>
      <w:r>
        <w:t>)</w:t>
      </w:r>
    </w:p>
    <w:p w:rsidR="00304DA7" w:rsidRDefault="00304DA7" w:rsidP="00304DA7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06BEC58F" wp14:editId="5FADB4BF">
            <wp:extent cx="3562710" cy="618215"/>
            <wp:effectExtent l="0" t="0" r="0" b="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337" cy="619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1620" w:rsidRDefault="00221620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编译目录配置</w:t>
      </w:r>
    </w:p>
    <w:p w:rsidR="008C496E" w:rsidRDefault="00A827CF" w:rsidP="00221620">
      <w:pPr>
        <w:spacing w:line="240" w:lineRule="auto"/>
        <w:ind w:left="420" w:firstLineChars="0" w:firstLine="420"/>
      </w:pPr>
      <w:r>
        <w:rPr>
          <w:rFonts w:hint="eastAsia"/>
          <w:noProof/>
        </w:rPr>
        <w:drawing>
          <wp:inline distT="0" distB="0" distL="0" distR="0" wp14:anchorId="25FBED43" wp14:editId="4CC9F011">
            <wp:extent cx="4373592" cy="2418729"/>
            <wp:effectExtent l="0" t="0" r="8255" b="635"/>
            <wp:docPr id="1869" name="Picture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A08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164" cy="24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20" w:rsidRDefault="00221620" w:rsidP="00FC5627">
      <w:pPr>
        <w:pStyle w:val="ListParagraph"/>
        <w:numPr>
          <w:ilvl w:val="0"/>
          <w:numId w:val="93"/>
        </w:numPr>
        <w:ind w:firstLineChars="0"/>
      </w:pPr>
      <w:r>
        <w:rPr>
          <w:rFonts w:hint="eastAsia"/>
        </w:rPr>
        <w:t>目标设备的编译输出目录配置</w:t>
      </w:r>
    </w:p>
    <w:tbl>
      <w:tblPr>
        <w:tblW w:w="7948" w:type="dxa"/>
        <w:tblInd w:w="1296" w:type="dxa"/>
        <w:tblLook w:val="04A0" w:firstRow="1" w:lastRow="0" w:firstColumn="1" w:lastColumn="0" w:noHBand="0" w:noVBand="1"/>
      </w:tblPr>
      <w:tblGrid>
        <w:gridCol w:w="1454"/>
        <w:gridCol w:w="2450"/>
        <w:gridCol w:w="2839"/>
        <w:gridCol w:w="1205"/>
      </w:tblGrid>
      <w:tr w:rsidR="00221620" w:rsidRPr="00221620" w:rsidTr="00541269">
        <w:trPr>
          <w:trHeight w:val="300"/>
        </w:trPr>
        <w:tc>
          <w:tcPr>
            <w:tcW w:w="794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221620" w:rsidRPr="00221620" w:rsidRDefault="003F68A7" w:rsidP="006432BD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hint="eastAsia"/>
              </w:rPr>
              <w:t>目标设备编译输出</w:t>
            </w:r>
            <w:r w:rsidR="001714CF">
              <w:rPr>
                <w:rFonts w:hint="eastAsia"/>
              </w:rPr>
              <w:t>：</w:t>
            </w:r>
            <w:r w:rsidR="001714CF" w:rsidRPr="006432BD">
              <w:rPr>
                <w:rFonts w:eastAsiaTheme="minorEastAsia" w:hint="eastAsia"/>
                <w:b/>
                <w:kern w:val="0"/>
                <w:sz w:val="20"/>
                <w:szCs w:val="20"/>
              </w:rPr>
              <w:t>一级目录</w:t>
            </w:r>
            <w:r w:rsidR="006432BD">
              <w:rPr>
                <w:rFonts w:eastAsiaTheme="minorEastAsia" w:hint="eastAsia"/>
                <w:b/>
                <w:kern w:val="0"/>
                <w:sz w:val="20"/>
                <w:szCs w:val="20"/>
              </w:rPr>
              <w:t xml:space="preserve">    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out/target/product/xxxx</w:t>
            </w:r>
          </w:p>
        </w:tc>
      </w:tr>
      <w:tr w:rsidR="00987FE2" w:rsidRPr="00221620" w:rsidTr="00541269">
        <w:trPr>
          <w:trHeight w:val="300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987FE2" w:rsidRPr="006432BD" w:rsidRDefault="00987FE2" w:rsidP="00EE3B51">
            <w:pPr>
              <w:widowControl/>
              <w:spacing w:line="240" w:lineRule="auto"/>
              <w:ind w:firstLineChars="0" w:firstLine="0"/>
              <w:jc w:val="center"/>
              <w:rPr>
                <w:rFonts w:eastAsiaTheme="minorEastAsia"/>
                <w:b/>
                <w:kern w:val="0"/>
                <w:sz w:val="20"/>
                <w:szCs w:val="20"/>
              </w:rPr>
            </w:pPr>
            <w:r w:rsidRPr="006432BD">
              <w:rPr>
                <w:rFonts w:eastAsiaTheme="minorEastAsia" w:hint="eastAsia"/>
                <w:b/>
                <w:kern w:val="0"/>
                <w:sz w:val="20"/>
                <w:szCs w:val="20"/>
              </w:rPr>
              <w:t>二级目录</w:t>
            </w:r>
          </w:p>
        </w:tc>
        <w:tc>
          <w:tcPr>
            <w:tcW w:w="4044" w:type="dxa"/>
            <w:gridSpan w:val="2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bottom"/>
          </w:tcPr>
          <w:p w:rsidR="00987FE2" w:rsidRPr="006432BD" w:rsidRDefault="00987FE2" w:rsidP="00987FE2">
            <w:pPr>
              <w:widowControl/>
              <w:spacing w:line="240" w:lineRule="auto"/>
              <w:ind w:firstLineChars="0" w:firstLine="0"/>
              <w:jc w:val="center"/>
              <w:rPr>
                <w:rFonts w:eastAsiaTheme="minorEastAsia"/>
                <w:b/>
                <w:kern w:val="0"/>
                <w:sz w:val="20"/>
                <w:szCs w:val="20"/>
              </w:rPr>
            </w:pPr>
            <w:r w:rsidRPr="006432BD">
              <w:rPr>
                <w:rFonts w:eastAsiaTheme="minorEastAsia" w:hint="eastAsia"/>
                <w:b/>
                <w:kern w:val="0"/>
                <w:sz w:val="20"/>
                <w:szCs w:val="20"/>
              </w:rPr>
              <w:t>三级目录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/system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3F2714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TARGET_OUT</w:t>
            </w: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EXECUTABLES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/bin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/system/vendor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TARGET_OUT_VENDOR</w:t>
            </w: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OPTIONAL_EXECUTABLES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/xbin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/data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TARGET_OUT_DATA</w:t>
            </w: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SHARED_LIBRARIES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/lib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JAVA_LIBRARIES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/framework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APPS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/app</w:t>
            </w:r>
          </w:p>
        </w:tc>
      </w:tr>
      <w:tr w:rsidR="00405513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ETC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/etc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/root</w:t>
            </w:r>
          </w:p>
        </w:tc>
        <w:tc>
          <w:tcPr>
            <w:tcW w:w="2450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TARGET_ROOT_OUT</w:t>
            </w:r>
          </w:p>
        </w:tc>
        <w:tc>
          <w:tcPr>
            <w:tcW w:w="2839" w:type="dxa"/>
            <w:tcBorders>
              <w:top w:val="thinThickSmallGap" w:sz="24" w:space="0" w:color="auto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BIN</w:t>
            </w:r>
          </w:p>
        </w:tc>
        <w:tc>
          <w:tcPr>
            <w:tcW w:w="1205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/bin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SBIN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/sbin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ETC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/etc</w:t>
            </w:r>
          </w:p>
        </w:tc>
      </w:tr>
      <w:tr w:rsidR="00405513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USR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thinThickSmallGap" w:sz="2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/usr</w:t>
            </w:r>
          </w:p>
        </w:tc>
      </w:tr>
      <w:tr w:rsidR="00405513" w:rsidRPr="00221620" w:rsidTr="00541269">
        <w:trPr>
          <w:trHeight w:val="300"/>
        </w:trPr>
        <w:tc>
          <w:tcPr>
            <w:tcW w:w="1454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/sysloader</w:t>
            </w:r>
          </w:p>
        </w:tc>
        <w:tc>
          <w:tcPr>
            <w:tcW w:w="2450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TARGET_SYSLOADER</w:t>
            </w:r>
          </w:p>
        </w:tc>
        <w:tc>
          <w:tcPr>
            <w:tcW w:w="2839" w:type="dxa"/>
            <w:tcBorders>
              <w:top w:val="thinThickSmallGap" w:sz="24" w:space="0" w:color="auto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OUT</w:t>
            </w:r>
          </w:p>
        </w:tc>
        <w:tc>
          <w:tcPr>
            <w:tcW w:w="1205" w:type="dxa"/>
            <w:tcBorders>
              <w:top w:val="thinThickSmallGap" w:sz="2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/installer</w:t>
            </w: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TARGET_INSTALLER</w:t>
            </w: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ROOT_OUT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/root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SYSTEM_OUT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/root/system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DATA_OUT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/data</w:t>
            </w:r>
          </w:p>
        </w:tc>
      </w:tr>
      <w:tr w:rsidR="00221620" w:rsidRPr="00221620" w:rsidTr="00541269">
        <w:trPr>
          <w:trHeight w:val="300"/>
        </w:trPr>
        <w:tc>
          <w:tcPr>
            <w:tcW w:w="1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2839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3F2714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221620" w:rsidRPr="00221620">
              <w:rPr>
                <w:rFonts w:eastAsiaTheme="minorEastAsia"/>
                <w:kern w:val="0"/>
                <w:sz w:val="20"/>
                <w:szCs w:val="20"/>
              </w:rPr>
              <w:t>OUT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21620" w:rsidRPr="00221620" w:rsidRDefault="00221620" w:rsidP="0022162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21620">
              <w:rPr>
                <w:rFonts w:eastAsiaTheme="minorEastAsia"/>
                <w:kern w:val="0"/>
                <w:sz w:val="20"/>
                <w:szCs w:val="20"/>
              </w:rPr>
              <w:t>/</w:t>
            </w:r>
          </w:p>
        </w:tc>
      </w:tr>
    </w:tbl>
    <w:p w:rsidR="00221620" w:rsidRDefault="00593AF3" w:rsidP="00FC5627">
      <w:pPr>
        <w:pStyle w:val="ListParagraph"/>
        <w:numPr>
          <w:ilvl w:val="0"/>
          <w:numId w:val="93"/>
        </w:numPr>
        <w:ind w:firstLineChars="0"/>
      </w:pPr>
      <w:r>
        <w:rPr>
          <w:rFonts w:hint="eastAsia"/>
        </w:rPr>
        <w:t>主机端编译输出目录配置</w:t>
      </w:r>
    </w:p>
    <w:tbl>
      <w:tblPr>
        <w:tblW w:w="7248" w:type="dxa"/>
        <w:tblInd w:w="1296" w:type="dxa"/>
        <w:tblLook w:val="04A0" w:firstRow="1" w:lastRow="0" w:firstColumn="1" w:lastColumn="0" w:noHBand="0" w:noVBand="1"/>
      </w:tblPr>
      <w:tblGrid>
        <w:gridCol w:w="1680"/>
        <w:gridCol w:w="1272"/>
        <w:gridCol w:w="3016"/>
        <w:gridCol w:w="1280"/>
      </w:tblGrid>
      <w:tr w:rsidR="00EE3B51" w:rsidRPr="00EE3B51" w:rsidTr="00DA4876">
        <w:trPr>
          <w:trHeight w:val="300"/>
        </w:trPr>
        <w:tc>
          <w:tcPr>
            <w:tcW w:w="724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EE3B51" w:rsidRPr="00EE3B51" w:rsidRDefault="003F68A7" w:rsidP="001E1340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hint="eastAsia"/>
              </w:rPr>
              <w:t>主机设备编译输出：</w:t>
            </w:r>
            <w:r w:rsidR="001E1340" w:rsidRPr="001E1340">
              <w:rPr>
                <w:rFonts w:eastAsiaTheme="minorEastAsia" w:hint="eastAsia"/>
                <w:b/>
                <w:kern w:val="0"/>
                <w:sz w:val="20"/>
                <w:szCs w:val="20"/>
              </w:rPr>
              <w:t>一级目录</w:t>
            </w:r>
            <w:r w:rsidR="001E1340">
              <w:rPr>
                <w:rFonts w:eastAsiaTheme="minorEastAsia"/>
                <w:kern w:val="0"/>
                <w:sz w:val="20"/>
                <w:szCs w:val="20"/>
              </w:rPr>
              <w:t xml:space="preserve">  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out/host</w:t>
            </w:r>
            <w:r w:rsidR="001E1340">
              <w:rPr>
                <w:rFonts w:eastAsiaTheme="minorEastAsia"/>
                <w:kern w:val="0"/>
                <w:sz w:val="20"/>
                <w:szCs w:val="20"/>
              </w:rPr>
              <w:t xml:space="preserve"> </w:t>
            </w:r>
          </w:p>
        </w:tc>
      </w:tr>
      <w:tr w:rsidR="00DA4876" w:rsidRPr="00EE3B51" w:rsidTr="00541269">
        <w:trPr>
          <w:trHeight w:val="300"/>
        </w:trPr>
        <w:tc>
          <w:tcPr>
            <w:tcW w:w="29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BFBFBF" w:themeFill="background1" w:themeFillShade="BF"/>
            <w:noWrap/>
            <w:vAlign w:val="bottom"/>
          </w:tcPr>
          <w:p w:rsidR="00DA4876" w:rsidRPr="001E1340" w:rsidRDefault="00DA4876" w:rsidP="00EE3B51">
            <w:pPr>
              <w:widowControl/>
              <w:spacing w:line="240" w:lineRule="auto"/>
              <w:ind w:firstLineChars="0" w:firstLine="0"/>
              <w:jc w:val="center"/>
              <w:rPr>
                <w:rFonts w:eastAsiaTheme="minorEastAsia"/>
                <w:b/>
                <w:kern w:val="0"/>
                <w:sz w:val="20"/>
                <w:szCs w:val="20"/>
              </w:rPr>
            </w:pPr>
            <w:r w:rsidRPr="001E1340">
              <w:rPr>
                <w:rFonts w:eastAsiaTheme="minorEastAsia" w:hint="eastAsia"/>
                <w:b/>
                <w:kern w:val="0"/>
                <w:sz w:val="20"/>
                <w:szCs w:val="20"/>
              </w:rPr>
              <w:t>二级目录</w:t>
            </w:r>
          </w:p>
        </w:tc>
        <w:tc>
          <w:tcPr>
            <w:tcW w:w="4296" w:type="dxa"/>
            <w:gridSpan w:val="2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bottom"/>
          </w:tcPr>
          <w:p w:rsidR="00DA4876" w:rsidRPr="001E1340" w:rsidRDefault="00DA4876" w:rsidP="00DA4876">
            <w:pPr>
              <w:widowControl/>
              <w:spacing w:line="240" w:lineRule="auto"/>
              <w:ind w:firstLineChars="0" w:firstLine="0"/>
              <w:jc w:val="center"/>
              <w:rPr>
                <w:rFonts w:eastAsiaTheme="minorEastAsia"/>
                <w:b/>
                <w:kern w:val="0"/>
                <w:sz w:val="20"/>
                <w:szCs w:val="20"/>
              </w:rPr>
            </w:pPr>
            <w:r w:rsidRPr="001E1340">
              <w:rPr>
                <w:rFonts w:eastAsiaTheme="minorEastAsia" w:hint="eastAsia"/>
                <w:b/>
                <w:kern w:val="0"/>
                <w:sz w:val="20"/>
                <w:szCs w:val="20"/>
              </w:rPr>
              <w:t>三级目录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/linux-x86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B47BE2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HOST_OUT</w:t>
            </w: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EXECUTABLES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/bin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3F68A7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/linux-mips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SHARED_LIBRARIES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/lib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3F68A7" w:rsidP="003F68A7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kern w:val="0"/>
                <w:sz w:val="20"/>
                <w:szCs w:val="20"/>
              </w:rPr>
            </w:pPr>
            <w:r w:rsidRPr="003F68A7">
              <w:rPr>
                <w:rFonts w:eastAsiaTheme="minorEastAsia"/>
                <w:b/>
                <w:kern w:val="0"/>
                <w:sz w:val="20"/>
                <w:szCs w:val="20"/>
              </w:rPr>
              <w:t>…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JAVA_LIBRARIES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/framework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SDK_ADDON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/sdk_addon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INTERMEDIATES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/obj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HEADERS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/obj/include</w:t>
            </w:r>
          </w:p>
        </w:tc>
      </w:tr>
      <w:tr w:rsidR="00EE3B51" w:rsidRPr="00EE3B51" w:rsidTr="00541269">
        <w:trPr>
          <w:trHeight w:val="300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4" w:space="0" w:color="auto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3016" w:type="dxa"/>
            <w:tcBorders>
              <w:top w:val="single" w:sz="4" w:space="0" w:color="000000"/>
              <w:left w:val="doub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B47BE2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="00EE3B51" w:rsidRPr="00EE3B51">
              <w:rPr>
                <w:rFonts w:eastAsiaTheme="minorEastAsia"/>
                <w:kern w:val="0"/>
                <w:sz w:val="20"/>
                <w:szCs w:val="20"/>
              </w:rPr>
              <w:t>INTERMEDIATE_LIBRARIES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E3B51" w:rsidRPr="00EE3B51" w:rsidRDefault="00EE3B51" w:rsidP="00EE3B5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3B51">
              <w:rPr>
                <w:rFonts w:eastAsiaTheme="minorEastAsia"/>
                <w:kern w:val="0"/>
                <w:sz w:val="20"/>
                <w:szCs w:val="20"/>
              </w:rPr>
              <w:t>/obj/lib</w:t>
            </w:r>
          </w:p>
        </w:tc>
      </w:tr>
    </w:tbl>
    <w:p w:rsidR="00AD45F0" w:rsidRDefault="00AD45F0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基础模块</w:t>
      </w:r>
      <w:r w:rsidR="00457A02">
        <w:rPr>
          <w:rFonts w:hint="eastAsia"/>
        </w:rPr>
        <w:t>配置</w:t>
      </w:r>
    </w:p>
    <w:p w:rsidR="00AD45F0" w:rsidRDefault="00AD45F0" w:rsidP="00AD45F0">
      <w:pPr>
        <w:pStyle w:val="ListParagraph"/>
        <w:ind w:left="840" w:firstLineChars="0" w:firstLine="0"/>
      </w:pPr>
      <w:r>
        <w:rPr>
          <w:rFonts w:hint="eastAsia"/>
        </w:rPr>
        <w:t>各模块在构造时可能会引用基础模块中一些源码，常用的基础模块如下：</w:t>
      </w:r>
    </w:p>
    <w:p w:rsidR="00AD45F0" w:rsidRDefault="00AD45F0" w:rsidP="00AD45F0">
      <w:pPr>
        <w:spacing w:line="240" w:lineRule="auto"/>
        <w:ind w:left="420" w:firstLineChars="175" w:firstLine="420"/>
      </w:pPr>
      <w:r>
        <w:rPr>
          <w:noProof/>
        </w:rPr>
        <w:drawing>
          <wp:inline distT="0" distB="0" distL="0" distR="0" wp14:anchorId="7A0B9603" wp14:editId="2986E920">
            <wp:extent cx="4942266" cy="1399430"/>
            <wp:effectExtent l="0" t="0" r="0" b="0"/>
            <wp:docPr id="1832" name="Picture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E215.tmp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49974" cy="140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96E" w:rsidRDefault="008C496E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编译工具</w:t>
      </w:r>
      <w:r w:rsidR="00B162E6">
        <w:rPr>
          <w:rFonts w:hint="eastAsia"/>
        </w:rPr>
        <w:t>配置</w:t>
      </w:r>
    </w:p>
    <w:p w:rsidR="008C496E" w:rsidRDefault="008C496E" w:rsidP="0047086F">
      <w:pPr>
        <w:pStyle w:val="ListParagraph"/>
        <w:ind w:left="840" w:firstLineChars="0"/>
      </w:pPr>
      <w:r>
        <w:rPr>
          <w:rFonts w:hint="eastAsia"/>
        </w:rPr>
        <w:t>编译工具分为</w:t>
      </w:r>
      <w:r>
        <w:t>HOST</w:t>
      </w:r>
      <w:r>
        <w:rPr>
          <w:rFonts w:hint="eastAsia"/>
        </w:rPr>
        <w:t>以及</w:t>
      </w:r>
      <w:r>
        <w:t>TARGET</w:t>
      </w:r>
      <w:r>
        <w:rPr>
          <w:rFonts w:hint="eastAsia"/>
        </w:rPr>
        <w:t>两大类</w:t>
      </w:r>
      <w:r w:rsidR="0047086F">
        <w:rPr>
          <w:rFonts w:hint="eastAsia"/>
        </w:rPr>
        <w:t>。在配置</w:t>
      </w:r>
      <w:r w:rsidR="009240AE">
        <w:t>TARGET</w:t>
      </w:r>
      <w:r w:rsidR="0047086F">
        <w:rPr>
          <w:rFonts w:hint="eastAsia"/>
        </w:rPr>
        <w:t>的编译工具前</w:t>
      </w:r>
      <w:r w:rsidR="009240AE">
        <w:rPr>
          <w:rFonts w:hint="eastAsia"/>
        </w:rPr>
        <w:t>需要保证当前产品的板级配置</w:t>
      </w:r>
      <w:r w:rsidR="0047086F">
        <w:t>(</w:t>
      </w:r>
      <w:r w:rsidR="0047086F">
        <w:rPr>
          <w:rFonts w:hint="eastAsia"/>
        </w:rPr>
        <w:t>详见产品配置章节</w:t>
      </w:r>
      <w:r w:rsidR="0047086F">
        <w:t>)</w:t>
      </w:r>
      <w:r w:rsidR="009240AE">
        <w:rPr>
          <w:rFonts w:hint="eastAsia"/>
        </w:rPr>
        <w:t>已经确定</w:t>
      </w:r>
      <w:r>
        <w:rPr>
          <w:rFonts w:hint="eastAsia"/>
        </w:rPr>
        <w:t>。</w:t>
      </w:r>
    </w:p>
    <w:p w:rsidR="008C496E" w:rsidRDefault="008C496E" w:rsidP="008C496E">
      <w:pPr>
        <w:spacing w:line="240" w:lineRule="auto"/>
        <w:ind w:left="420" w:firstLineChars="0" w:firstLine="420"/>
      </w:pPr>
      <w:r>
        <w:rPr>
          <w:noProof/>
        </w:rPr>
        <w:drawing>
          <wp:inline distT="0" distB="0" distL="0" distR="0" wp14:anchorId="37AA4A2A" wp14:editId="1AEC096C">
            <wp:extent cx="3781953" cy="1552792"/>
            <wp:effectExtent l="0" t="0" r="0" b="9525"/>
            <wp:docPr id="1839" name="Picture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B44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FC5627">
      <w:pPr>
        <w:pStyle w:val="ListParagraph"/>
        <w:numPr>
          <w:ilvl w:val="0"/>
          <w:numId w:val="73"/>
        </w:numPr>
        <w:ind w:firstLineChars="0"/>
      </w:pPr>
      <w:r>
        <w:rPr>
          <w:rFonts w:hint="eastAsia"/>
        </w:rPr>
        <w:lastRenderedPageBreak/>
        <w:t>编译工具配置文件</w:t>
      </w:r>
      <w:r>
        <w:t>(</w:t>
      </w:r>
      <w:r>
        <w:rPr>
          <w:rFonts w:hint="eastAsia"/>
        </w:rPr>
        <w:t>通用</w:t>
      </w:r>
      <w:r>
        <w:t>)</w:t>
      </w:r>
    </w:p>
    <w:p w:rsidR="008C496E" w:rsidRDefault="008C496E" w:rsidP="008C496E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6C3237BE" wp14:editId="5D91671D">
            <wp:extent cx="4586631" cy="1690274"/>
            <wp:effectExtent l="0" t="0" r="4445" b="5715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7E4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71" cy="16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FC5627">
      <w:pPr>
        <w:pStyle w:val="ListParagraph"/>
        <w:numPr>
          <w:ilvl w:val="0"/>
          <w:numId w:val="73"/>
        </w:numPr>
        <w:ind w:firstLineChars="0"/>
      </w:pPr>
      <w:r>
        <w:rPr>
          <w:rFonts w:hint="eastAsia"/>
        </w:rPr>
        <w:t>不同平台类型的编译选项</w:t>
      </w:r>
      <w:r>
        <w:t>(</w:t>
      </w:r>
      <w:r>
        <w:rPr>
          <w:rFonts w:hint="eastAsia"/>
        </w:rPr>
        <w:t>以</w:t>
      </w:r>
      <w:r>
        <w:t>ARM</w:t>
      </w:r>
      <w:r>
        <w:rPr>
          <w:rFonts w:hint="eastAsia"/>
        </w:rPr>
        <w:t>平台为例</w:t>
      </w:r>
      <w:r>
        <w:t>)</w:t>
      </w:r>
    </w:p>
    <w:p w:rsidR="008C496E" w:rsidRDefault="008C496E" w:rsidP="008C496E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2E2D9D60" wp14:editId="26FB3D8C">
            <wp:extent cx="4848045" cy="1147313"/>
            <wp:effectExtent l="0" t="0" r="0" b="0"/>
            <wp:docPr id="1842" name="Picture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965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84" cy="115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8C496E">
      <w:pPr>
        <w:pStyle w:val="ListParagraph"/>
        <w:ind w:left="1200" w:firstLineChars="0" w:firstLine="0"/>
      </w:pPr>
      <w:r>
        <w:rPr>
          <w:rFonts w:hint="eastAsia"/>
        </w:rPr>
        <w:t>其中获取</w:t>
      </w:r>
      <w:r>
        <w:t>android</w:t>
      </w:r>
      <w:r>
        <w:rPr>
          <w:rFonts w:hint="eastAsia"/>
        </w:rPr>
        <w:t>配置头文件</w:t>
      </w:r>
      <w:r>
        <w:t>AndroidConfig.h</w:t>
      </w:r>
      <w:r>
        <w:rPr>
          <w:rFonts w:hint="eastAsia"/>
        </w:rPr>
        <w:t>：</w:t>
      </w:r>
    </w:p>
    <w:p w:rsidR="008C496E" w:rsidRDefault="008C496E" w:rsidP="008C496E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0F74FD41" wp14:editId="16244E7A">
            <wp:extent cx="4191585" cy="781159"/>
            <wp:effectExtent l="0" t="0" r="0" b="0"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3919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FC5627">
      <w:pPr>
        <w:pStyle w:val="ListParagraph"/>
        <w:numPr>
          <w:ilvl w:val="0"/>
          <w:numId w:val="73"/>
        </w:numPr>
        <w:ind w:firstLineChars="0"/>
      </w:pPr>
      <w:r>
        <w:rPr>
          <w:rFonts w:hint="eastAsia"/>
        </w:rPr>
        <w:t>不同架构的编译选项</w:t>
      </w:r>
      <w:r>
        <w:t>(</w:t>
      </w:r>
      <w:r>
        <w:rPr>
          <w:rFonts w:hint="eastAsia"/>
        </w:rPr>
        <w:t>以</w:t>
      </w:r>
      <w:r>
        <w:t>armv7</w:t>
      </w:r>
      <w:r>
        <w:rPr>
          <w:rFonts w:hint="eastAsia"/>
        </w:rPr>
        <w:t>架构为例</w:t>
      </w:r>
      <w:r>
        <w:t>)</w:t>
      </w:r>
    </w:p>
    <w:p w:rsidR="008C496E" w:rsidRDefault="008C496E" w:rsidP="008C496E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09E36A14" wp14:editId="746926E0">
            <wp:extent cx="3072384" cy="157626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F07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5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6E" w:rsidRDefault="008C496E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通用工具</w:t>
      </w:r>
      <w:r w:rsidR="00B162E6">
        <w:rPr>
          <w:rFonts w:hint="eastAsia"/>
        </w:rPr>
        <w:t>配置</w:t>
      </w:r>
    </w:p>
    <w:p w:rsidR="00DC6FD5" w:rsidRDefault="00DC6FD5" w:rsidP="00154630">
      <w:pPr>
        <w:ind w:left="480" w:firstLineChars="0" w:firstLine="360"/>
      </w:pPr>
      <w:r>
        <w:rPr>
          <w:rFonts w:hint="eastAsia"/>
        </w:rPr>
        <w:t>通用工具属于</w:t>
      </w:r>
      <w:r>
        <w:t>HOST</w:t>
      </w:r>
      <w:r>
        <w:rPr>
          <w:rFonts w:hint="eastAsia"/>
        </w:rPr>
        <w:t>端在构造</w:t>
      </w:r>
      <w:r w:rsidR="006E3CEF">
        <w:rPr>
          <w:rFonts w:hint="eastAsia"/>
        </w:rPr>
        <w:t>相关模块</w:t>
      </w:r>
      <w:r>
        <w:rPr>
          <w:rFonts w:hint="eastAsia"/>
        </w:rPr>
        <w:t>时使用的工具，在系统构造前首先会构造他们，其路径配置如下</w:t>
      </w:r>
      <w:r w:rsidR="000E7FA8">
        <w:rPr>
          <w:rFonts w:hint="eastAsia"/>
        </w:rPr>
        <w:t>：</w:t>
      </w:r>
    </w:p>
    <w:p w:rsidR="008C496E" w:rsidRDefault="008C496E" w:rsidP="008C496E">
      <w:pPr>
        <w:spacing w:line="240" w:lineRule="auto"/>
        <w:ind w:left="360" w:firstLineChars="0"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0566A0" wp14:editId="473EB65B">
            <wp:extent cx="4767623" cy="2755898"/>
            <wp:effectExtent l="0" t="0" r="0" b="6985"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FC7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09" cy="275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EF" w:rsidRDefault="006E3CEF" w:rsidP="008C496E">
      <w:pPr>
        <w:spacing w:line="240" w:lineRule="auto"/>
        <w:ind w:left="360" w:firstLineChars="0" w:firstLine="480"/>
        <w:rPr>
          <w:rFonts w:hint="eastAsia"/>
        </w:rPr>
      </w:pPr>
      <w:r>
        <w:rPr>
          <w:rFonts w:hint="eastAsia"/>
        </w:rPr>
        <w:t>其中：</w:t>
      </w:r>
    </w:p>
    <w:p w:rsidR="007A2652" w:rsidRDefault="006E3CEF" w:rsidP="008C496E">
      <w:pPr>
        <w:spacing w:line="240" w:lineRule="auto"/>
        <w:ind w:left="360" w:firstLineChars="0" w:firstLine="480"/>
        <w:rPr>
          <w:rFonts w:hint="eastAsia"/>
        </w:rPr>
      </w:pPr>
      <w:r>
        <w:t>MKBOOTFS</w:t>
      </w:r>
      <w:r>
        <w:rPr>
          <w:rFonts w:hint="eastAsia"/>
        </w:rPr>
        <w:t>用于</w:t>
      </w:r>
      <w:r w:rsidR="007A2652">
        <w:rPr>
          <w:rFonts w:hint="eastAsia"/>
        </w:rPr>
        <w:t>记录</w:t>
      </w:r>
      <w:r>
        <w:rPr>
          <w:rFonts w:hint="eastAsia"/>
        </w:rPr>
        <w:t>根文件系统</w:t>
      </w:r>
      <w:r w:rsidR="007A2652">
        <w:rPr>
          <w:rFonts w:hint="eastAsia"/>
        </w:rPr>
        <w:t>的文件列表；</w:t>
      </w:r>
    </w:p>
    <w:p w:rsidR="006E3CEF" w:rsidRDefault="00326CA2" w:rsidP="008C496E">
      <w:pPr>
        <w:spacing w:line="240" w:lineRule="auto"/>
        <w:ind w:left="360" w:firstLineChars="0" w:firstLine="480"/>
        <w:rPr>
          <w:rFonts w:hint="eastAsia"/>
        </w:rPr>
      </w:pPr>
      <w:r>
        <w:t>MKIMAGE</w:t>
      </w:r>
      <w:r w:rsidR="007A2652">
        <w:rPr>
          <w:rFonts w:hint="eastAsia"/>
        </w:rPr>
        <w:t>用于将</w:t>
      </w:r>
      <w:r w:rsidR="00643996">
        <w:rPr>
          <w:rFonts w:hint="eastAsia"/>
        </w:rPr>
        <w:t>根文件系统的文件列表</w:t>
      </w:r>
      <w:r w:rsidR="00643996">
        <w:rPr>
          <w:rFonts w:hint="eastAsia"/>
        </w:rPr>
        <w:t>转化为</w:t>
      </w:r>
      <w:r w:rsidR="006E3CEF">
        <w:t>ramdisk</w:t>
      </w:r>
      <w:r w:rsidR="006E3CEF">
        <w:rPr>
          <w:rFonts w:hint="eastAsia"/>
        </w:rPr>
        <w:t>。</w:t>
      </w:r>
    </w:p>
    <w:p w:rsidR="00964EF1" w:rsidRDefault="00E179DB" w:rsidP="00FC5627">
      <w:pPr>
        <w:pStyle w:val="ListParagraph"/>
        <w:numPr>
          <w:ilvl w:val="0"/>
          <w:numId w:val="86"/>
        </w:numPr>
        <w:ind w:firstLineChars="0"/>
      </w:pPr>
      <w:r>
        <w:rPr>
          <w:rFonts w:hint="eastAsia"/>
        </w:rPr>
        <w:t>打印</w:t>
      </w:r>
      <w:r w:rsidR="00964EF1">
        <w:rPr>
          <w:rFonts w:hint="eastAsia"/>
        </w:rPr>
        <w:t>配置</w:t>
      </w:r>
      <w:r w:rsidR="00CD0118">
        <w:rPr>
          <w:rFonts w:hint="eastAsia"/>
        </w:rPr>
        <w:t>项的值</w:t>
      </w:r>
    </w:p>
    <w:p w:rsidR="00477511" w:rsidRDefault="000A69B4" w:rsidP="00CD0118">
      <w:pPr>
        <w:pStyle w:val="ListParagraph"/>
        <w:ind w:left="840" w:firstLineChars="0"/>
      </w:pPr>
      <w:r>
        <w:rPr>
          <w:rFonts w:hint="eastAsia"/>
        </w:rPr>
        <w:t>当编译配置后，可</w:t>
      </w:r>
      <w:r w:rsidR="00CD0118">
        <w:rPr>
          <w:rFonts w:hint="eastAsia"/>
        </w:rPr>
        <w:t>通过</w:t>
      </w:r>
      <w:r w:rsidR="00CD0118">
        <w:t>dump-%</w:t>
      </w:r>
      <w:r w:rsidR="00477511">
        <w:rPr>
          <w:rFonts w:hint="eastAsia"/>
        </w:rPr>
        <w:t>规则</w:t>
      </w:r>
      <w:r w:rsidR="00CD0118">
        <w:rPr>
          <w:rFonts w:hint="eastAsia"/>
        </w:rPr>
        <w:t>可获取对应配置的值，该规则</w:t>
      </w:r>
      <w:r w:rsidR="00477511">
        <w:rPr>
          <w:rFonts w:hint="eastAsia"/>
        </w:rPr>
        <w:t>定义在</w:t>
      </w:r>
      <w:r w:rsidR="00477511">
        <w:t>dumpvar.mk</w:t>
      </w:r>
      <w:r w:rsidR="00477511">
        <w:rPr>
          <w:rFonts w:hint="eastAsia"/>
        </w:rPr>
        <w:t>文件，通过在</w:t>
      </w:r>
      <w:r w:rsidR="00477511">
        <w:t>config.mk</w:t>
      </w:r>
      <w:r w:rsidR="00477511">
        <w:rPr>
          <w:rFonts w:hint="eastAsia"/>
        </w:rPr>
        <w:t>中</w:t>
      </w:r>
      <w:r w:rsidR="00477511">
        <w:t>include</w:t>
      </w:r>
      <w:r w:rsidR="00477511">
        <w:rPr>
          <w:rFonts w:hint="eastAsia"/>
        </w:rPr>
        <w:t>该文件实现。</w:t>
      </w:r>
    </w:p>
    <w:p w:rsidR="00477511" w:rsidRDefault="00477511" w:rsidP="00CD0118">
      <w:pPr>
        <w:spacing w:line="240" w:lineRule="auto"/>
        <w:ind w:left="360" w:firstLineChars="0" w:firstLine="480"/>
      </w:pPr>
      <w:r>
        <w:rPr>
          <w:rFonts w:hint="eastAsia"/>
          <w:noProof/>
        </w:rPr>
        <w:drawing>
          <wp:inline distT="0" distB="0" distL="0" distR="0" wp14:anchorId="4BE69DAC" wp14:editId="693BA1E7">
            <wp:extent cx="3000794" cy="342948"/>
            <wp:effectExtent l="0" t="0" r="0" b="0"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F51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11" w:rsidRDefault="00477511" w:rsidP="00477511">
      <w:pPr>
        <w:pStyle w:val="ListParagraph"/>
        <w:spacing w:line="240" w:lineRule="auto"/>
        <w:ind w:left="775" w:firstLineChars="0" w:firstLine="0"/>
      </w:pPr>
      <w:r>
        <w:rPr>
          <w:rFonts w:hint="eastAsia"/>
        </w:rPr>
        <w:tab/>
      </w:r>
      <w:r>
        <w:t>dumpvar-</w:t>
      </w:r>
      <w:r>
        <w:rPr>
          <w:rFonts w:hint="eastAsia"/>
        </w:rPr>
        <w:t>XXX</w:t>
      </w:r>
      <w:r>
        <w:rPr>
          <w:rFonts w:hint="eastAsia"/>
        </w:rPr>
        <w:t>规则定义如下：</w:t>
      </w:r>
    </w:p>
    <w:p w:rsidR="00477511" w:rsidRDefault="00477511" w:rsidP="00CD0118">
      <w:pPr>
        <w:pStyle w:val="ListParagraph"/>
        <w:spacing w:line="240" w:lineRule="auto"/>
        <w:ind w:left="775" w:firstLineChars="0" w:firstLine="65"/>
      </w:pPr>
      <w:r>
        <w:rPr>
          <w:rFonts w:hint="eastAsia"/>
          <w:noProof/>
        </w:rPr>
        <w:lastRenderedPageBreak/>
        <w:drawing>
          <wp:inline distT="0" distB="0" distL="0" distR="0" wp14:anchorId="2FBF13A1" wp14:editId="5060D2DE">
            <wp:extent cx="4945711" cy="3472337"/>
            <wp:effectExtent l="0" t="0" r="7620" b="0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33E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10" cy="34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82" w:rsidRDefault="00477511" w:rsidP="00477511">
      <w:pPr>
        <w:pStyle w:val="ListParagraph"/>
        <w:spacing w:line="240" w:lineRule="auto"/>
        <w:ind w:left="840" w:firstLineChars="0"/>
      </w:pPr>
      <w:r>
        <w:rPr>
          <w:rFonts w:hint="eastAsia"/>
        </w:rPr>
        <w:t>执行后打印</w:t>
      </w:r>
      <w:r>
        <w:t>DUMPVAR_VALUE</w:t>
      </w:r>
      <w:r w:rsidR="009A0559">
        <w:rPr>
          <w:rFonts w:hint="eastAsia"/>
        </w:rPr>
        <w:t>变量</w:t>
      </w:r>
      <w:r>
        <w:rPr>
          <w:rFonts w:hint="eastAsia"/>
        </w:rPr>
        <w:t>，</w:t>
      </w:r>
      <w:r w:rsidR="009A0559">
        <w:rPr>
          <w:rFonts w:hint="eastAsia"/>
        </w:rPr>
        <w:t>即</w:t>
      </w:r>
      <w:r w:rsidR="00C85D82">
        <w:rPr>
          <w:rFonts w:hint="eastAsia"/>
        </w:rPr>
        <w:t>目标名对应的变量值。</w:t>
      </w:r>
    </w:p>
    <w:p w:rsidR="00477511" w:rsidRDefault="00477511" w:rsidP="00477511">
      <w:pPr>
        <w:pStyle w:val="ListParagraph"/>
        <w:spacing w:line="240" w:lineRule="auto"/>
        <w:ind w:left="840" w:firstLineChars="0"/>
      </w:pPr>
      <w:r>
        <w:rPr>
          <w:rFonts w:hint="eastAsia"/>
        </w:rPr>
        <w:t>比如：对于</w:t>
      </w:r>
      <w:r>
        <w:t>dumpvar-TARGET_DEVICE</w:t>
      </w:r>
      <w:r>
        <w:rPr>
          <w:rFonts w:hint="eastAsia"/>
        </w:rPr>
        <w:t>则输出</w:t>
      </w:r>
      <w:r>
        <w:t>TARGET_DEVICE</w:t>
      </w:r>
      <w:r>
        <w:rPr>
          <w:rFonts w:hint="eastAsia"/>
        </w:rPr>
        <w:t>对应的值。</w:t>
      </w:r>
    </w:p>
    <w:p w:rsidR="00203C5D" w:rsidRDefault="00203C5D" w:rsidP="00203C5D">
      <w:pPr>
        <w:pStyle w:val="Heading3"/>
        <w:spacing w:before="163" w:after="163" w:line="240" w:lineRule="auto"/>
      </w:pPr>
      <w:bookmarkStart w:id="9" w:name="_Toc390804253"/>
      <w:r>
        <w:rPr>
          <w:rFonts w:hint="eastAsia"/>
        </w:rPr>
        <w:t>产品配置</w:t>
      </w:r>
      <w:bookmarkEnd w:id="9"/>
    </w:p>
    <w:p w:rsidR="006655E9" w:rsidRDefault="00851D4F" w:rsidP="00851D4F">
      <w:pPr>
        <w:ind w:left="418" w:firstLineChars="174" w:firstLine="418"/>
      </w:pPr>
      <w:r>
        <w:rPr>
          <w:rFonts w:hint="eastAsia"/>
        </w:rPr>
        <w:t>产品模块是针对特定产品的模块，在进行编译配置前需要先完成产品配置，产品配置的流程如下</w:t>
      </w:r>
      <w:r w:rsidR="006655E9">
        <w:rPr>
          <w:rFonts w:hint="eastAsia"/>
        </w:rPr>
        <w:t>：</w:t>
      </w:r>
    </w:p>
    <w:p w:rsidR="00F00043" w:rsidRDefault="00187910" w:rsidP="00F00043">
      <w:pPr>
        <w:spacing w:line="240" w:lineRule="auto"/>
        <w:ind w:left="418" w:firstLineChars="175" w:firstLine="420"/>
      </w:pPr>
      <w:r>
        <w:rPr>
          <w:noProof/>
        </w:rPr>
        <w:lastRenderedPageBreak/>
        <w:drawing>
          <wp:inline distT="0" distB="0" distL="0" distR="0">
            <wp:extent cx="4433977" cy="5020718"/>
            <wp:effectExtent l="0" t="0" r="5080" b="8890"/>
            <wp:docPr id="17478" name="Picture 17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D44AFC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276" cy="50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4F" w:rsidRDefault="00851D4F" w:rsidP="00851D4F">
      <w:pPr>
        <w:spacing w:line="240" w:lineRule="auto"/>
        <w:ind w:left="420" w:firstLineChars="175" w:firstLine="420"/>
      </w:pPr>
      <w:r>
        <w:rPr>
          <w:rFonts w:hint="eastAsia"/>
        </w:rPr>
        <w:t>产品配置规则定义在</w:t>
      </w:r>
      <w:r>
        <w:t>product_config.mk</w:t>
      </w:r>
      <w:r>
        <w:rPr>
          <w:rFonts w:hint="eastAsia"/>
        </w:rPr>
        <w:t>中，通过将该文件加载到编译环境配置</w:t>
      </w:r>
      <w:r>
        <w:t>envsetup.mk</w:t>
      </w:r>
      <w:r>
        <w:rPr>
          <w:rFonts w:hint="eastAsia"/>
        </w:rPr>
        <w:t>中实现对产品的置的获取，其在编译配置的位置如下</w:t>
      </w:r>
      <w:r w:rsidR="000B2B42">
        <w:rPr>
          <w:rFonts w:hint="eastAsia"/>
        </w:rPr>
        <w:t>：</w:t>
      </w:r>
    </w:p>
    <w:p w:rsidR="00851D4F" w:rsidRDefault="00851D4F" w:rsidP="00F00043">
      <w:pPr>
        <w:spacing w:line="240" w:lineRule="auto"/>
        <w:ind w:left="418" w:firstLineChars="175" w:firstLine="420"/>
      </w:pPr>
      <w:r w:rsidRPr="001D4AD9">
        <w:rPr>
          <w:noProof/>
        </w:rPr>
        <w:drawing>
          <wp:inline distT="0" distB="0" distL="0" distR="0" wp14:anchorId="3FA2ACFE" wp14:editId="5ED35B19">
            <wp:extent cx="4951562" cy="1431693"/>
            <wp:effectExtent l="0" t="0" r="1905" b="0"/>
            <wp:docPr id="15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4"/>
                    <a:stretch/>
                  </pic:blipFill>
                  <pic:spPr bwMode="auto">
                    <a:xfrm>
                      <a:off x="0" y="0"/>
                      <a:ext cx="4964185" cy="143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D4F" w:rsidRDefault="00851D4F" w:rsidP="00851D4F">
      <w:pPr>
        <w:ind w:firstLineChars="174" w:firstLine="418"/>
      </w:pPr>
      <w:r>
        <w:rPr>
          <w:rFonts w:hint="eastAsia"/>
        </w:rPr>
        <w:t>实现步骤如下：</w:t>
      </w:r>
    </w:p>
    <w:p w:rsidR="00203C5D" w:rsidRDefault="00203C5D" w:rsidP="00203C5D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载入</w:t>
      </w:r>
      <w:r w:rsidR="0004167D">
        <w:rPr>
          <w:rFonts w:hint="eastAsia"/>
        </w:rPr>
        <w:t>所有</w:t>
      </w:r>
      <w:r>
        <w:rPr>
          <w:rFonts w:hint="eastAsia"/>
        </w:rPr>
        <w:t>产品配置文件</w:t>
      </w:r>
    </w:p>
    <w:p w:rsidR="00F84368" w:rsidRDefault="0004167D" w:rsidP="0004167D">
      <w:pPr>
        <w:pStyle w:val="ListParagraph"/>
        <w:ind w:left="840" w:firstLineChars="0"/>
      </w:pPr>
      <w:r>
        <w:rPr>
          <w:rFonts w:hint="eastAsia"/>
        </w:rPr>
        <w:t>所有产品的</w:t>
      </w:r>
      <w:r w:rsidR="00E575F9">
        <w:rPr>
          <w:rFonts w:hint="eastAsia"/>
        </w:rPr>
        <w:t>默认</w:t>
      </w:r>
      <w:r>
        <w:rPr>
          <w:rFonts w:hint="eastAsia"/>
        </w:rPr>
        <w:t>配置文件</w:t>
      </w:r>
      <w:r w:rsidR="00E575F9">
        <w:rPr>
          <w:rFonts w:hint="eastAsia"/>
        </w:rPr>
        <w:t>均</w:t>
      </w:r>
      <w:r>
        <w:rPr>
          <w:rFonts w:hint="eastAsia"/>
        </w:rPr>
        <w:t>为</w:t>
      </w:r>
      <w:r>
        <w:t>AndroidProducts.mk</w:t>
      </w:r>
      <w:r>
        <w:rPr>
          <w:rFonts w:hint="eastAsia"/>
        </w:rPr>
        <w:t>，</w:t>
      </w:r>
      <w:r w:rsidR="00E575F9">
        <w:rPr>
          <w:rFonts w:hint="eastAsia"/>
        </w:rPr>
        <w:t>通过</w:t>
      </w:r>
      <w:r>
        <w:rPr>
          <w:rFonts w:hint="eastAsia"/>
        </w:rPr>
        <w:t>将所有</w:t>
      </w:r>
      <w:r w:rsidR="00F84368">
        <w:rPr>
          <w:rFonts w:hint="eastAsia"/>
        </w:rPr>
        <w:t>产品</w:t>
      </w:r>
      <w:r>
        <w:rPr>
          <w:rFonts w:hint="eastAsia"/>
        </w:rPr>
        <w:t>的</w:t>
      </w:r>
      <w:r w:rsidR="00F84368">
        <w:rPr>
          <w:rFonts w:hint="eastAsia"/>
        </w:rPr>
        <w:t>配置</w:t>
      </w:r>
      <w:r>
        <w:rPr>
          <w:rFonts w:hint="eastAsia"/>
        </w:rPr>
        <w:t>文件加载，</w:t>
      </w:r>
      <w:r w:rsidR="006156C8">
        <w:rPr>
          <w:rFonts w:hint="eastAsia"/>
        </w:rPr>
        <w:t>从而得到将所有产品的配置信息。</w:t>
      </w:r>
      <w:r w:rsidR="00F84368">
        <w:rPr>
          <w:rFonts w:hint="eastAsia"/>
        </w:rPr>
        <w:t>实现如下</w:t>
      </w:r>
      <w:r w:rsidR="006156C8">
        <w:rPr>
          <w:rFonts w:hint="eastAsia"/>
        </w:rPr>
        <w:t>：</w:t>
      </w:r>
    </w:p>
    <w:p w:rsidR="00B97F37" w:rsidRDefault="00B97F37" w:rsidP="00B97F37">
      <w:pPr>
        <w:pStyle w:val="ListParagraph"/>
        <w:spacing w:line="240" w:lineRule="auto"/>
        <w:ind w:left="835" w:firstLineChars="0" w:firstLine="0"/>
      </w:pPr>
      <w:r>
        <w:rPr>
          <w:noProof/>
        </w:rPr>
        <w:lastRenderedPageBreak/>
        <w:drawing>
          <wp:inline distT="0" distB="0" distL="0" distR="0" wp14:anchorId="43CECB1B" wp14:editId="6F52B20F">
            <wp:extent cx="5158325" cy="2903178"/>
            <wp:effectExtent l="0" t="0" r="4445" b="0"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E2F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693" cy="29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D" w:rsidRDefault="00F84368" w:rsidP="00203C5D">
      <w:pPr>
        <w:pStyle w:val="ListParagraph"/>
        <w:numPr>
          <w:ilvl w:val="0"/>
          <w:numId w:val="70"/>
        </w:numPr>
        <w:ind w:firstLineChars="0"/>
      </w:pPr>
      <w:r>
        <w:rPr>
          <w:rFonts w:hint="eastAsia"/>
        </w:rPr>
        <w:t>载入产品</w:t>
      </w:r>
      <w:r w:rsidR="00203C5D">
        <w:rPr>
          <w:rFonts w:hint="eastAsia"/>
        </w:rPr>
        <w:t>配置</w:t>
      </w:r>
      <w:r>
        <w:rPr>
          <w:rFonts w:hint="eastAsia"/>
        </w:rPr>
        <w:t>的通用规则</w:t>
      </w:r>
    </w:p>
    <w:p w:rsidR="00203C5D" w:rsidRDefault="00203C5D" w:rsidP="00203C5D">
      <w:pPr>
        <w:pStyle w:val="ListParagraph"/>
        <w:ind w:left="1620" w:firstLineChars="0" w:firstLine="60"/>
      </w:pPr>
      <w:r>
        <w:t>&lt;179~181&gt;</w:t>
      </w:r>
      <w:r w:rsidR="004B6EFF">
        <w:rPr>
          <w:rFonts w:hint="eastAsia"/>
        </w:rPr>
        <w:t>将定义了产品</w:t>
      </w:r>
      <w:r w:rsidR="00C22D82">
        <w:rPr>
          <w:rFonts w:hint="eastAsia"/>
        </w:rPr>
        <w:t>配置</w:t>
      </w:r>
      <w:r>
        <w:rPr>
          <w:rFonts w:hint="eastAsia"/>
        </w:rPr>
        <w:t>规则的</w:t>
      </w:r>
      <w:r>
        <w:t>makefile</w:t>
      </w:r>
      <w:r>
        <w:rPr>
          <w:rFonts w:hint="eastAsia"/>
        </w:rPr>
        <w:t>包含到</w:t>
      </w:r>
      <w:r>
        <w:t>product_config.mk</w:t>
      </w:r>
      <w:r>
        <w:rPr>
          <w:rFonts w:hint="eastAsia"/>
        </w:rPr>
        <w:t>。</w:t>
      </w:r>
    </w:p>
    <w:p w:rsidR="00203C5D" w:rsidRDefault="00203C5D" w:rsidP="00203C5D">
      <w:pPr>
        <w:pStyle w:val="ListParagraph"/>
        <w:numPr>
          <w:ilvl w:val="0"/>
          <w:numId w:val="70"/>
        </w:numPr>
        <w:ind w:firstLineChars="0"/>
      </w:pPr>
      <w:r>
        <w:rPr>
          <w:rFonts w:hint="eastAsia"/>
        </w:rPr>
        <w:t>获取</w:t>
      </w:r>
      <w:r w:rsidR="00C95CC3">
        <w:rPr>
          <w:rFonts w:hint="eastAsia"/>
        </w:rPr>
        <w:t>所有</w:t>
      </w:r>
      <w:r w:rsidR="00403D72">
        <w:rPr>
          <w:rFonts w:hint="eastAsia"/>
        </w:rPr>
        <w:t>产品</w:t>
      </w:r>
      <w:r>
        <w:rPr>
          <w:rFonts w:hint="eastAsia"/>
        </w:rPr>
        <w:t>的配置文件</w:t>
      </w:r>
    </w:p>
    <w:p w:rsidR="00203C5D" w:rsidRDefault="00C92F4C" w:rsidP="0004167D">
      <w:pPr>
        <w:pStyle w:val="ListParagraph"/>
        <w:ind w:left="1260" w:firstLineChars="0"/>
      </w:pPr>
      <w:r>
        <w:t>&lt;190&gt;</w:t>
      </w:r>
      <w:r w:rsidR="00203C5D">
        <w:t>get-product-makefiles</w:t>
      </w:r>
      <w:r w:rsidR="00203C5D">
        <w:rPr>
          <w:rFonts w:hint="eastAsia"/>
        </w:rPr>
        <w:t>用于获取默认的</w:t>
      </w:r>
      <w:r w:rsidR="00203C5D">
        <w:t>product</w:t>
      </w:r>
      <w:r w:rsidR="00203C5D">
        <w:rPr>
          <w:rFonts w:hint="eastAsia"/>
        </w:rPr>
        <w:t>配置文件</w:t>
      </w:r>
      <w:r w:rsidR="00203C5D">
        <w:t>AndroidProducts.mk</w:t>
      </w:r>
      <w:r w:rsidR="00203C5D">
        <w:rPr>
          <w:rFonts w:hint="eastAsia"/>
        </w:rPr>
        <w:t>并将其加载</w:t>
      </w:r>
      <w:r w:rsidR="00E952AB">
        <w:rPr>
          <w:rFonts w:hint="eastAsia"/>
        </w:rPr>
        <w:t>，其实现位于</w:t>
      </w:r>
      <w:r w:rsidR="00E952AB">
        <w:t>product.mk</w:t>
      </w:r>
      <w:r w:rsidR="00E952AB">
        <w:rPr>
          <w:rFonts w:hint="eastAsia"/>
        </w:rPr>
        <w:t>文件中，如下：</w:t>
      </w:r>
    </w:p>
    <w:p w:rsidR="00203C5D" w:rsidRDefault="00203C5D" w:rsidP="00F52B66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5285CED4" wp14:editId="725C6BB6">
            <wp:extent cx="4901350" cy="2721254"/>
            <wp:effectExtent l="0" t="0" r="0" b="3175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5BE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809" cy="272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D" w:rsidRDefault="00203C5D" w:rsidP="00203C5D">
      <w:pPr>
        <w:pStyle w:val="ListParagraph"/>
        <w:ind w:left="1200" w:firstLineChars="0"/>
      </w:pPr>
      <w:r>
        <w:t>&lt;3</w:t>
      </w:r>
      <w:r>
        <w:rPr>
          <w:rFonts w:hint="eastAsia"/>
        </w:rPr>
        <w:t>1</w:t>
      </w:r>
      <w:r>
        <w:t>~3</w:t>
      </w:r>
      <w:r>
        <w:rPr>
          <w:rFonts w:hint="eastAsia"/>
        </w:rPr>
        <w:t>2</w:t>
      </w:r>
      <w:r>
        <w:t>&gt;</w:t>
      </w:r>
      <w:r>
        <w:rPr>
          <w:rFonts w:hint="eastAsia"/>
        </w:rPr>
        <w:t>：查找</w:t>
      </w:r>
      <w:r w:rsidR="00CA2410">
        <w:rPr>
          <w:rFonts w:hint="eastAsia"/>
        </w:rPr>
        <w:t>所有</w:t>
      </w:r>
      <w:r>
        <w:rPr>
          <w:rFonts w:hint="eastAsia"/>
        </w:rPr>
        <w:t>默认的</w:t>
      </w:r>
      <w:r>
        <w:t>product</w:t>
      </w:r>
      <w:r>
        <w:rPr>
          <w:rFonts w:hint="eastAsia"/>
        </w:rPr>
        <w:t>配置文件，</w:t>
      </w:r>
      <w:r w:rsidR="00CA2410">
        <w:rPr>
          <w:rFonts w:hint="eastAsia"/>
        </w:rPr>
        <w:t>通过搜索</w:t>
      </w:r>
      <w:r>
        <w:t>verdor</w:t>
      </w:r>
      <w:r w:rsidR="00CA2410">
        <w:rPr>
          <w:rFonts w:hint="eastAsia"/>
        </w:rPr>
        <w:t>，</w:t>
      </w:r>
      <w:r>
        <w:t>device</w:t>
      </w:r>
      <w:r w:rsidR="00CA2410">
        <w:rPr>
          <w:rFonts w:hint="eastAsia"/>
        </w:rPr>
        <w:t>，以及</w:t>
      </w:r>
      <w:r w:rsidR="00CA2410">
        <w:t>build/target</w:t>
      </w:r>
      <w:r w:rsidR="00CA2410">
        <w:rPr>
          <w:rFonts w:hint="eastAsia"/>
        </w:rPr>
        <w:t>目录，得到所有名为</w:t>
      </w:r>
      <w:r w:rsidR="00CA2410">
        <w:t>AndroidProducts.mk</w:t>
      </w:r>
      <w:r w:rsidR="00CA2410">
        <w:rPr>
          <w:rFonts w:hint="eastAsia"/>
        </w:rPr>
        <w:t>的文件</w:t>
      </w:r>
      <w:r>
        <w:rPr>
          <w:rFonts w:hint="eastAsia"/>
        </w:rPr>
        <w:t>。</w:t>
      </w:r>
    </w:p>
    <w:p w:rsidR="00203C5D" w:rsidRDefault="00F770C1" w:rsidP="00203C5D">
      <w:pPr>
        <w:pStyle w:val="ListParagraph"/>
        <w:ind w:left="1200" w:firstLineChars="0"/>
      </w:pPr>
      <w:r>
        <w:t>&lt;4</w:t>
      </w:r>
      <w:r w:rsidR="00A529E4">
        <w:t>2~51</w:t>
      </w:r>
      <w:r w:rsidR="00203C5D">
        <w:t>&gt;</w:t>
      </w:r>
      <w:r w:rsidR="00203C5D">
        <w:rPr>
          <w:rFonts w:hint="eastAsia"/>
        </w:rPr>
        <w:t>：</w:t>
      </w:r>
      <w:r w:rsidR="00A529E4">
        <w:rPr>
          <w:rFonts w:hint="eastAsia"/>
        </w:rPr>
        <w:t>加载所有</w:t>
      </w:r>
      <w:r w:rsidR="00203C5D">
        <w:t>AndroidProducts.mk</w:t>
      </w:r>
      <w:r w:rsidR="00203C5D">
        <w:rPr>
          <w:rFonts w:hint="eastAsia"/>
        </w:rPr>
        <w:t>，其中在加载</w:t>
      </w:r>
      <w:r>
        <w:rPr>
          <w:rFonts w:hint="eastAsia"/>
        </w:rPr>
        <w:t>该文件前需要</w:t>
      </w:r>
      <w:r w:rsidR="00203C5D">
        <w:rPr>
          <w:rFonts w:hint="eastAsia"/>
        </w:rPr>
        <w:t>对列表变量</w:t>
      </w:r>
      <w:r w:rsidR="00203C5D">
        <w:t>PRODUCT_MAKEFILES</w:t>
      </w:r>
      <w:r w:rsidR="00203C5D">
        <w:rPr>
          <w:rFonts w:hint="eastAsia"/>
        </w:rPr>
        <w:t>清空，</w:t>
      </w:r>
      <w:r w:rsidR="00286E25">
        <w:rPr>
          <w:rFonts w:hint="eastAsia"/>
        </w:rPr>
        <w:t>该</w:t>
      </w:r>
      <w:r w:rsidR="00890747">
        <w:rPr>
          <w:rFonts w:hint="eastAsia"/>
        </w:rPr>
        <w:t>变量</w:t>
      </w:r>
      <w:r w:rsidR="00286E25">
        <w:rPr>
          <w:rFonts w:hint="eastAsia"/>
        </w:rPr>
        <w:t>用于记录</w:t>
      </w:r>
      <w:r w:rsidR="00890747">
        <w:rPr>
          <w:rFonts w:hint="eastAsia"/>
        </w:rPr>
        <w:t>定义了</w:t>
      </w:r>
      <w:r w:rsidR="00286E25">
        <w:rPr>
          <w:rFonts w:hint="eastAsia"/>
        </w:rPr>
        <w:t>产品</w:t>
      </w:r>
      <w:r w:rsidR="00890747">
        <w:rPr>
          <w:rFonts w:hint="eastAsia"/>
        </w:rPr>
        <w:t>配置</w:t>
      </w:r>
      <w:r w:rsidR="00286E25">
        <w:rPr>
          <w:rFonts w:hint="eastAsia"/>
        </w:rPr>
        <w:t>的</w:t>
      </w:r>
      <w:r w:rsidR="00286E25">
        <w:lastRenderedPageBreak/>
        <w:t>Makefile</w:t>
      </w:r>
      <w:r w:rsidR="009D115D">
        <w:rPr>
          <w:rFonts w:hint="eastAsia"/>
        </w:rPr>
        <w:t>文件列表</w:t>
      </w:r>
      <w:r w:rsidR="00286E25">
        <w:rPr>
          <w:rFonts w:hint="eastAsia"/>
        </w:rPr>
        <w:t>，</w:t>
      </w:r>
      <w:r w:rsidR="00890747">
        <w:rPr>
          <w:rFonts w:hint="eastAsia"/>
        </w:rPr>
        <w:t>具体定义</w:t>
      </w:r>
      <w:r w:rsidR="00286E25">
        <w:rPr>
          <w:rFonts w:hint="eastAsia"/>
        </w:rPr>
        <w:t>在</w:t>
      </w:r>
      <w:r w:rsidR="00286E25">
        <w:t>AndroidProducts.mk</w:t>
      </w:r>
      <w:r w:rsidR="00286E25">
        <w:rPr>
          <w:rFonts w:hint="eastAsia"/>
        </w:rPr>
        <w:t>中</w:t>
      </w:r>
      <w:r w:rsidR="00890747">
        <w:rPr>
          <w:rFonts w:hint="eastAsia"/>
        </w:rPr>
        <w:t>实现</w:t>
      </w:r>
      <w:r w:rsidR="00203C5D">
        <w:rPr>
          <w:rFonts w:hint="eastAsia"/>
        </w:rPr>
        <w:t>。</w:t>
      </w:r>
    </w:p>
    <w:p w:rsidR="00203C5D" w:rsidRDefault="00EF2FB5" w:rsidP="00203C5D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配置</w:t>
      </w:r>
      <w:r w:rsidR="003431FA">
        <w:rPr>
          <w:rFonts w:hint="eastAsia"/>
        </w:rPr>
        <w:t>特定</w:t>
      </w:r>
      <w:r w:rsidR="00203C5D">
        <w:rPr>
          <w:rFonts w:hint="eastAsia"/>
        </w:rPr>
        <w:t>产品</w:t>
      </w:r>
      <w:r w:rsidR="003431FA">
        <w:rPr>
          <w:rFonts w:hint="eastAsia"/>
        </w:rPr>
        <w:t>的</w:t>
      </w:r>
      <w:r w:rsidR="00203C5D">
        <w:rPr>
          <w:rFonts w:hint="eastAsia"/>
        </w:rPr>
        <w:t>参数</w:t>
      </w:r>
    </w:p>
    <w:p w:rsidR="004B6EFF" w:rsidRDefault="00C22D82" w:rsidP="004B6EFF">
      <w:pPr>
        <w:pStyle w:val="ListParagraph"/>
        <w:ind w:left="840" w:firstLineChars="0"/>
      </w:pPr>
      <w:r>
        <w:rPr>
          <w:rFonts w:hint="eastAsia"/>
        </w:rPr>
        <w:t>每个</w:t>
      </w:r>
      <w:r w:rsidR="004B6EFF">
        <w:rPr>
          <w:rFonts w:hint="eastAsia"/>
        </w:rPr>
        <w:t>产品</w:t>
      </w:r>
      <w:r>
        <w:rPr>
          <w:rFonts w:hint="eastAsia"/>
        </w:rPr>
        <w:t>需要将其配置信息定义到存在于</w:t>
      </w:r>
      <w:r>
        <w:t>PRODUCT_MAKEFILES</w:t>
      </w:r>
      <w:r>
        <w:rPr>
          <w:rFonts w:hint="eastAsia"/>
        </w:rPr>
        <w:t>变量中的</w:t>
      </w:r>
      <w:r>
        <w:t>makefile</w:t>
      </w:r>
      <w:r>
        <w:rPr>
          <w:rFonts w:hint="eastAsia"/>
        </w:rPr>
        <w:t>。从而</w:t>
      </w:r>
      <w:r w:rsidR="004B6EFF">
        <w:rPr>
          <w:rFonts w:hint="eastAsia"/>
        </w:rPr>
        <w:t>实现配置定义的规则导入实现。其加载到默认的产品配置文件实现对其所在模块的配置。</w:t>
      </w:r>
    </w:p>
    <w:p w:rsidR="009D115D" w:rsidRDefault="009D115D" w:rsidP="00FC5627">
      <w:pPr>
        <w:pStyle w:val="ListParagraph"/>
        <w:numPr>
          <w:ilvl w:val="0"/>
          <w:numId w:val="88"/>
        </w:numPr>
        <w:ind w:firstLineChars="0"/>
      </w:pPr>
      <w:r>
        <w:rPr>
          <w:rFonts w:hint="eastAsia"/>
        </w:rPr>
        <w:t>设置产品配置文件</w:t>
      </w:r>
    </w:p>
    <w:p w:rsidR="009D115D" w:rsidRDefault="009D115D" w:rsidP="009D115D">
      <w:pPr>
        <w:pStyle w:val="ListParagraph"/>
        <w:ind w:left="1260" w:firstLineChars="0"/>
      </w:pPr>
      <w:r>
        <w:rPr>
          <w:rFonts w:hint="eastAsia"/>
        </w:rPr>
        <w:t>在默认配置的</w:t>
      </w:r>
      <w:r>
        <w:t>product</w:t>
      </w:r>
      <w:r>
        <w:rPr>
          <w:rFonts w:hint="eastAsia"/>
        </w:rPr>
        <w:t>配置文件中将</w:t>
      </w:r>
      <w:r w:rsidR="001D6F6D">
        <w:rPr>
          <w:rFonts w:hint="eastAsia"/>
        </w:rPr>
        <w:t>定义</w:t>
      </w:r>
      <w:r>
        <w:rPr>
          <w:rFonts w:hint="eastAsia"/>
        </w:rPr>
        <w:t>产品配置</w:t>
      </w:r>
      <w:r w:rsidR="001D6F6D">
        <w:rPr>
          <w:rFonts w:hint="eastAsia"/>
        </w:rPr>
        <w:t>的</w:t>
      </w:r>
      <w:r>
        <w:rPr>
          <w:rFonts w:hint="eastAsia"/>
        </w:rPr>
        <w:t>文件加入</w:t>
      </w:r>
      <w:r>
        <w:t>PRODUCT_MAKEFILES</w:t>
      </w:r>
      <w:r>
        <w:rPr>
          <w:rFonts w:hint="eastAsia"/>
        </w:rPr>
        <w:t>文件列表中</w:t>
      </w:r>
      <w:r w:rsidR="001D6F6D">
        <w:rPr>
          <w:rFonts w:hint="eastAsia"/>
        </w:rPr>
        <w:t>，如下：</w:t>
      </w:r>
    </w:p>
    <w:p w:rsidR="009D115D" w:rsidRDefault="009D115D" w:rsidP="009D115D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5E9D1702" wp14:editId="4B888529">
            <wp:extent cx="3172268" cy="495369"/>
            <wp:effectExtent l="0" t="0" r="9525" b="0"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C4E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87" w:rsidRDefault="000D5130" w:rsidP="00FC5627">
      <w:pPr>
        <w:pStyle w:val="ListParagraph"/>
        <w:numPr>
          <w:ilvl w:val="0"/>
          <w:numId w:val="88"/>
        </w:numPr>
        <w:ind w:firstLineChars="0"/>
      </w:pPr>
      <w:r>
        <w:rPr>
          <w:rFonts w:hint="eastAsia"/>
        </w:rPr>
        <w:t>需要定义的产品</w:t>
      </w:r>
      <w:r w:rsidR="00551387">
        <w:rPr>
          <w:rFonts w:hint="eastAsia"/>
        </w:rPr>
        <w:t>配置</w:t>
      </w:r>
      <w:r>
        <w:rPr>
          <w:rFonts w:hint="eastAsia"/>
        </w:rPr>
        <w:t>项</w:t>
      </w:r>
    </w:p>
    <w:p w:rsidR="00551387" w:rsidRDefault="00551387" w:rsidP="00551387">
      <w:pPr>
        <w:ind w:left="1195" w:firstLineChars="0" w:firstLine="480"/>
      </w:pPr>
      <w:r>
        <w:rPr>
          <w:rFonts w:hint="eastAsia"/>
        </w:rPr>
        <w:t>不同产品在实现</w:t>
      </w:r>
      <w:r w:rsidR="000D5130">
        <w:rPr>
          <w:rFonts w:hint="eastAsia"/>
        </w:rPr>
        <w:t>各自产品配置</w:t>
      </w:r>
      <w:r>
        <w:rPr>
          <w:rFonts w:hint="eastAsia"/>
        </w:rPr>
        <w:t>时，需要对一系列描述产品的</w:t>
      </w:r>
      <w:r w:rsidR="000D5130">
        <w:rPr>
          <w:rFonts w:hint="eastAsia"/>
        </w:rPr>
        <w:t>配置项</w:t>
      </w:r>
      <w:r>
        <w:rPr>
          <w:rFonts w:hint="eastAsia"/>
        </w:rPr>
        <w:t>进行</w:t>
      </w:r>
      <w:r w:rsidR="000D5130">
        <w:rPr>
          <w:rFonts w:hint="eastAsia"/>
        </w:rPr>
        <w:t>设置</w:t>
      </w:r>
      <w:r w:rsidR="001946E7">
        <w:rPr>
          <w:rFonts w:hint="eastAsia"/>
        </w:rPr>
        <w:t>，</w:t>
      </w:r>
      <w:r w:rsidR="004413DC">
        <w:rPr>
          <w:rFonts w:hint="eastAsia"/>
        </w:rPr>
        <w:t>每个配置项对应一个变量，</w:t>
      </w:r>
      <w:r w:rsidR="001946E7">
        <w:rPr>
          <w:rFonts w:hint="eastAsia"/>
        </w:rPr>
        <w:t>这些</w:t>
      </w:r>
      <w:r w:rsidR="004413DC">
        <w:rPr>
          <w:rFonts w:hint="eastAsia"/>
        </w:rPr>
        <w:t>变量的</w:t>
      </w:r>
      <w:r w:rsidR="001946E7">
        <w:rPr>
          <w:rFonts w:hint="eastAsia"/>
        </w:rPr>
        <w:t>定义</w:t>
      </w:r>
      <w:r w:rsidR="004413DC">
        <w:rPr>
          <w:rFonts w:hint="eastAsia"/>
        </w:rPr>
        <w:t>必需</w:t>
      </w:r>
      <w:r w:rsidR="001946E7">
        <w:rPr>
          <w:rFonts w:hint="eastAsia"/>
        </w:rPr>
        <w:t>在</w:t>
      </w:r>
      <w:r w:rsidR="001946E7">
        <w:t>PRODUCT_MAKEFILES</w:t>
      </w:r>
      <w:r w:rsidR="001946E7">
        <w:rPr>
          <w:rFonts w:hint="eastAsia"/>
        </w:rPr>
        <w:t>文件中。</w:t>
      </w:r>
      <w:r w:rsidR="000D5130">
        <w:rPr>
          <w:rFonts w:hint="eastAsia"/>
        </w:rPr>
        <w:t>标准配置项对应的变量名</w:t>
      </w:r>
      <w:r w:rsidR="001946E7">
        <w:rPr>
          <w:rFonts w:hint="eastAsia"/>
        </w:rPr>
        <w:t>列表如下：</w:t>
      </w:r>
    </w:p>
    <w:p w:rsidR="000D5130" w:rsidRPr="000D5130" w:rsidRDefault="000D5130" w:rsidP="000D5130">
      <w:pPr>
        <w:pStyle w:val="ListParagraph"/>
        <w:ind w:left="1049" w:firstLineChars="0" w:firstLine="146"/>
      </w:pPr>
      <w:r>
        <w:rPr>
          <w:rFonts w:hint="eastAsia"/>
        </w:rPr>
        <w:t>产品相关的配置项：</w:t>
      </w:r>
    </w:p>
    <w:p w:rsidR="00551387" w:rsidRDefault="00551387" w:rsidP="00551387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4F696324" wp14:editId="190D2F7A">
            <wp:extent cx="3426264" cy="152687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3EDD.tmp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8212" cy="152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130" w:rsidRDefault="000D5130" w:rsidP="000D5130">
      <w:pPr>
        <w:pStyle w:val="ListParagraph"/>
        <w:ind w:left="1049" w:firstLineChars="0" w:firstLine="146"/>
      </w:pPr>
      <w:r>
        <w:rPr>
          <w:rFonts w:hint="eastAsia"/>
        </w:rPr>
        <w:t>设备相关的配置项：</w:t>
      </w:r>
    </w:p>
    <w:p w:rsidR="000D5130" w:rsidRDefault="000D5130" w:rsidP="000D5130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29E3152B" wp14:editId="07AFCECB">
            <wp:extent cx="2133898" cy="847843"/>
            <wp:effectExtent l="0" t="0" r="0" b="9525"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B7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D" w:rsidRDefault="000B2C2A" w:rsidP="00FC5627">
      <w:pPr>
        <w:pStyle w:val="ListParagraph"/>
        <w:numPr>
          <w:ilvl w:val="0"/>
          <w:numId w:val="88"/>
        </w:numPr>
        <w:ind w:firstLineChars="0"/>
      </w:pPr>
      <w:r>
        <w:rPr>
          <w:rFonts w:hint="eastAsia"/>
        </w:rPr>
        <w:t>定义产品</w:t>
      </w:r>
      <w:r w:rsidR="00034D43">
        <w:rPr>
          <w:rFonts w:hint="eastAsia"/>
        </w:rPr>
        <w:t>配置</w:t>
      </w:r>
      <w:r w:rsidR="004413DC">
        <w:rPr>
          <w:rFonts w:hint="eastAsia"/>
        </w:rPr>
        <w:t>项</w:t>
      </w:r>
    </w:p>
    <w:p w:rsidR="00203C5D" w:rsidRDefault="0003134E" w:rsidP="00203C5D">
      <w:pPr>
        <w:pStyle w:val="ListParagraph"/>
        <w:ind w:left="1200" w:firstLineChars="0" w:firstLine="0"/>
      </w:pPr>
      <w:r>
        <w:t>PRODUCT_MAKEFILES</w:t>
      </w:r>
      <w:r w:rsidR="00FD5D08">
        <w:rPr>
          <w:rFonts w:hint="eastAsia"/>
        </w:rPr>
        <w:t>中</w:t>
      </w:r>
      <w:r w:rsidR="00194CAA">
        <w:rPr>
          <w:rFonts w:hint="eastAsia"/>
        </w:rPr>
        <w:t>一般</w:t>
      </w:r>
      <w:r w:rsidR="00CC2155">
        <w:rPr>
          <w:rFonts w:hint="eastAsia"/>
        </w:rPr>
        <w:t>需要定义的</w:t>
      </w:r>
      <w:r>
        <w:rPr>
          <w:rFonts w:hint="eastAsia"/>
        </w:rPr>
        <w:t>最小</w:t>
      </w:r>
      <w:r w:rsidR="00203C5D">
        <w:rPr>
          <w:rFonts w:hint="eastAsia"/>
        </w:rPr>
        <w:t>配置</w:t>
      </w:r>
      <w:r w:rsidR="00CC2155">
        <w:rPr>
          <w:rFonts w:hint="eastAsia"/>
        </w:rPr>
        <w:t>项如下：</w:t>
      </w:r>
    </w:p>
    <w:p w:rsidR="00203C5D" w:rsidRDefault="00203C5D" w:rsidP="00203C5D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7E9CEFC0" wp14:editId="65A686D1">
            <wp:extent cx="4637837" cy="1014527"/>
            <wp:effectExtent l="0" t="0" r="0" b="0"/>
            <wp:docPr id="1846" name="Picture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53E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66" cy="10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D" w:rsidRDefault="0033215E" w:rsidP="00FC5627">
      <w:pPr>
        <w:pStyle w:val="ListParagraph"/>
        <w:numPr>
          <w:ilvl w:val="0"/>
          <w:numId w:val="88"/>
        </w:numPr>
        <w:ind w:firstLineChars="0"/>
      </w:pPr>
      <w:r>
        <w:rPr>
          <w:rFonts w:hint="eastAsia"/>
        </w:rPr>
        <w:t>配置</w:t>
      </w:r>
      <w:r w:rsidR="00F4197E">
        <w:rPr>
          <w:rFonts w:hint="eastAsia"/>
        </w:rPr>
        <w:t>项</w:t>
      </w:r>
      <w:r w:rsidR="00203C5D">
        <w:rPr>
          <w:rFonts w:hint="eastAsia"/>
        </w:rPr>
        <w:t>继承赋值</w:t>
      </w:r>
    </w:p>
    <w:p w:rsidR="00203C5D" w:rsidRDefault="00F4197E" w:rsidP="00203C5D">
      <w:pPr>
        <w:ind w:left="1260" w:firstLineChars="0" w:firstLine="420"/>
      </w:pPr>
      <w:r>
        <w:rPr>
          <w:rFonts w:hint="eastAsia"/>
        </w:rPr>
        <w:t>除过直接</w:t>
      </w:r>
      <w:r w:rsidR="0033215E">
        <w:rPr>
          <w:rFonts w:hint="eastAsia"/>
        </w:rPr>
        <w:t>在</w:t>
      </w:r>
      <w:r>
        <w:t>PRODUCT_MAKEFILES</w:t>
      </w:r>
      <w:r>
        <w:rPr>
          <w:rFonts w:hint="eastAsia"/>
        </w:rPr>
        <w:t>中定义配置外，也可以</w:t>
      </w:r>
      <w:r w:rsidR="00203C5D">
        <w:rPr>
          <w:rFonts w:hint="eastAsia"/>
        </w:rPr>
        <w:t>通过调用</w:t>
      </w:r>
      <w:r w:rsidR="00203C5D">
        <w:t>inherit-product</w:t>
      </w:r>
      <w:r w:rsidR="00203C5D">
        <w:rPr>
          <w:rFonts w:hint="eastAsia"/>
        </w:rPr>
        <w:t>方法</w:t>
      </w:r>
      <w:r>
        <w:rPr>
          <w:rFonts w:hint="eastAsia"/>
        </w:rPr>
        <w:t>增加定义在</w:t>
      </w:r>
      <w:r w:rsidR="0033215E">
        <w:rPr>
          <w:rFonts w:hint="eastAsia"/>
        </w:rPr>
        <w:t>其他</w:t>
      </w:r>
      <w:r>
        <w:rPr>
          <w:rFonts w:hint="eastAsia"/>
        </w:rPr>
        <w:t>文件的</w:t>
      </w:r>
      <w:r w:rsidR="0033215E">
        <w:rPr>
          <w:rFonts w:hint="eastAsia"/>
        </w:rPr>
        <w:t>产品</w:t>
      </w:r>
      <w:r w:rsidR="00203C5D">
        <w:rPr>
          <w:rFonts w:hint="eastAsia"/>
        </w:rPr>
        <w:t>配置</w:t>
      </w:r>
      <w:r>
        <w:rPr>
          <w:rFonts w:hint="eastAsia"/>
        </w:rPr>
        <w:t>项。</w:t>
      </w:r>
      <w:r w:rsidR="0033215E">
        <w:rPr>
          <w:rFonts w:hint="eastAsia"/>
        </w:rPr>
        <w:t>其</w:t>
      </w:r>
      <w:r>
        <w:rPr>
          <w:rFonts w:hint="eastAsia"/>
        </w:rPr>
        <w:t>配置项的值</w:t>
      </w:r>
      <w:r w:rsidR="00203C5D">
        <w:rPr>
          <w:rFonts w:hint="eastAsia"/>
        </w:rPr>
        <w:t>形如“变量值</w:t>
      </w:r>
      <w:r w:rsidR="00203C5D">
        <w:rPr>
          <w:rFonts w:hint="eastAsia"/>
        </w:rPr>
        <w:t xml:space="preserve"> </w:t>
      </w:r>
      <w:r w:rsidR="00203C5D">
        <w:t>@inherit:</w:t>
      </w:r>
      <w:r w:rsidR="00203C5D">
        <w:rPr>
          <w:rFonts w:hint="eastAsia"/>
        </w:rPr>
        <w:t>文件”的继承赋值格式。</w:t>
      </w:r>
    </w:p>
    <w:p w:rsidR="00203C5D" w:rsidRDefault="00203C5D" w:rsidP="00203C5D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408EF9AF" wp14:editId="480D8EC8">
            <wp:extent cx="4648849" cy="514422"/>
            <wp:effectExtent l="0" t="0" r="0" b="0"/>
            <wp:docPr id="1845" name="Picture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286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0F" w:rsidRDefault="0089660F" w:rsidP="0089660F">
      <w:pPr>
        <w:pStyle w:val="ListParagraph"/>
        <w:ind w:left="1260" w:firstLineChars="0"/>
      </w:pPr>
      <w:r>
        <w:rPr>
          <w:rFonts w:hint="eastAsia"/>
        </w:rPr>
        <w:t>继承</w:t>
      </w:r>
      <w:r w:rsidR="00FD5D08">
        <w:rPr>
          <w:rFonts w:hint="eastAsia"/>
        </w:rPr>
        <w:t>变量的实现如下：</w:t>
      </w:r>
    </w:p>
    <w:p w:rsidR="0089660F" w:rsidRDefault="0089660F" w:rsidP="0089660F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4B2B7130" wp14:editId="5CA212CE">
            <wp:extent cx="4937747" cy="2209190"/>
            <wp:effectExtent l="0" t="0" r="0" b="635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83C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3" cy="220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0F" w:rsidRDefault="0089660F" w:rsidP="0089660F">
      <w:pPr>
        <w:pStyle w:val="ListParagraph"/>
        <w:spacing w:line="240" w:lineRule="auto"/>
        <w:ind w:left="1195" w:firstLineChars="0" w:firstLine="0"/>
      </w:pPr>
      <w:r>
        <w:t>&lt;121~122&gt;</w:t>
      </w:r>
      <w:r>
        <w:rPr>
          <w:rFonts w:hint="eastAsia"/>
        </w:rPr>
        <w:t>将变量的值增加继承标识：变量名</w:t>
      </w:r>
      <w:r>
        <w:t>:= $(</w:t>
      </w:r>
      <w:r w:rsidRPr="00693155">
        <w:rPr>
          <w:rFonts w:hint="eastAsia"/>
          <w:b/>
          <w:color w:val="00B050"/>
        </w:rPr>
        <w:t>变量对应的值</w:t>
      </w:r>
      <w:r>
        <w:rPr>
          <w:rFonts w:hint="eastAsia"/>
        </w:rPr>
        <w:t xml:space="preserve"> </w:t>
      </w:r>
      <w:r>
        <w:t>@inherit:</w:t>
      </w:r>
      <w:r>
        <w:rPr>
          <w:rFonts w:hint="eastAsia"/>
        </w:rPr>
        <w:t>变量所在文件路径</w:t>
      </w:r>
      <w:r>
        <w:t>)</w:t>
      </w:r>
      <w:r>
        <w:rPr>
          <w:rFonts w:hint="eastAsia"/>
        </w:rPr>
        <w:t>，如果所在文件不存在变量定义，则对应值部分为空，只剩</w:t>
      </w:r>
      <w:r>
        <w:t>@inherit:</w:t>
      </w:r>
      <w:r>
        <w:rPr>
          <w:rFonts w:hint="eastAsia"/>
        </w:rPr>
        <w:t>变量所在文件。</w:t>
      </w:r>
    </w:p>
    <w:p w:rsidR="0089660F" w:rsidRDefault="0089660F" w:rsidP="0089660F">
      <w:pPr>
        <w:pStyle w:val="ListParagraph"/>
        <w:spacing w:line="240" w:lineRule="auto"/>
        <w:ind w:left="1195" w:firstLineChars="0" w:firstLine="0"/>
      </w:pPr>
      <w:r>
        <w:t>&lt;123~126&gt;</w:t>
      </w:r>
      <w:r>
        <w:rPr>
          <w:rFonts w:hint="eastAsia"/>
        </w:rPr>
        <w:t>更新变量列表</w:t>
      </w:r>
      <w:r>
        <w:t>inherit_var</w:t>
      </w:r>
      <w:r>
        <w:rPr>
          <w:rFonts w:hint="eastAsia"/>
        </w:rPr>
        <w:t>，每次调用将增加一个列表项，其值为</w:t>
      </w:r>
      <w:r w:rsidRPr="00EF24C5">
        <w:rPr>
          <w:color w:val="FF0000"/>
        </w:rPr>
        <w:t>PRODUCTS.</w:t>
      </w:r>
      <w:r w:rsidRPr="00EF24C5">
        <w:rPr>
          <w:rFonts w:hint="eastAsia"/>
          <w:color w:val="FF0000"/>
        </w:rPr>
        <w:t>文件</w:t>
      </w:r>
      <w:r w:rsidRPr="00462AFE">
        <w:rPr>
          <w:rFonts w:hint="eastAsia"/>
          <w:color w:val="FF0000"/>
        </w:rPr>
        <w:t>路径</w:t>
      </w:r>
      <w:r w:rsidRPr="00EF24C5">
        <w:rPr>
          <w:color w:val="FF0000"/>
        </w:rPr>
        <w:t>.INHERITS_FROM</w:t>
      </w:r>
      <w:r>
        <w:rPr>
          <w:rFonts w:hint="eastAsia"/>
        </w:rPr>
        <w:t>。</w:t>
      </w:r>
    </w:p>
    <w:p w:rsidR="0089660F" w:rsidRDefault="0089660F" w:rsidP="0089660F">
      <w:pPr>
        <w:pStyle w:val="ListParagraph"/>
        <w:spacing w:line="240" w:lineRule="auto"/>
        <w:ind w:left="1195" w:firstLineChars="0" w:firstLine="0"/>
      </w:pPr>
      <w:r>
        <w:t>&lt;127&gt;</w:t>
      </w:r>
      <w:r>
        <w:rPr>
          <w:rFonts w:hint="eastAsia"/>
        </w:rPr>
        <w:t>更新文件列表</w:t>
      </w:r>
      <w:r>
        <w:t>ALL_PRODUCTS</w:t>
      </w:r>
      <w:r>
        <w:rPr>
          <w:rFonts w:hint="eastAsia"/>
        </w:rPr>
        <w:t>，每次调用将增加一个列表项，其值为</w:t>
      </w:r>
      <w:r w:rsidRPr="00462AFE">
        <w:rPr>
          <w:rFonts w:hint="eastAsia"/>
          <w:color w:val="FF0000"/>
        </w:rPr>
        <w:t>文件路径</w:t>
      </w:r>
      <w:r>
        <w:rPr>
          <w:rFonts w:hint="eastAsia"/>
        </w:rPr>
        <w:t>。</w:t>
      </w:r>
    </w:p>
    <w:p w:rsidR="00203C5D" w:rsidRDefault="00060990" w:rsidP="00203C5D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创建</w:t>
      </w:r>
      <w:r w:rsidR="001356CA">
        <w:rPr>
          <w:rFonts w:hint="eastAsia"/>
        </w:rPr>
        <w:t>所有</w:t>
      </w:r>
      <w:r w:rsidR="005F6BFD">
        <w:rPr>
          <w:rFonts w:hint="eastAsia"/>
        </w:rPr>
        <w:t>产品</w:t>
      </w:r>
      <w:r w:rsidR="001356CA">
        <w:rPr>
          <w:rFonts w:hint="eastAsia"/>
        </w:rPr>
        <w:t>的</w:t>
      </w:r>
      <w:r w:rsidR="00A275D3">
        <w:rPr>
          <w:rFonts w:hint="eastAsia"/>
        </w:rPr>
        <w:t>配置</w:t>
      </w:r>
      <w:r w:rsidR="001356CA">
        <w:rPr>
          <w:rFonts w:hint="eastAsia"/>
        </w:rPr>
        <w:t>信息</w:t>
      </w:r>
    </w:p>
    <w:p w:rsidR="001356CA" w:rsidRDefault="001356CA" w:rsidP="001356CA">
      <w:pPr>
        <w:pStyle w:val="ListParagraph"/>
        <w:ind w:left="840" w:firstLineChars="0" w:firstLine="360"/>
      </w:pPr>
      <w:r>
        <w:rPr>
          <w:rFonts w:hint="eastAsia"/>
        </w:rPr>
        <w:t>通过对所有产品的配置文件进行解析，将配置信息按照不同产品项进行分类，并创建</w:t>
      </w:r>
      <w:r w:rsidR="002769E6">
        <w:rPr>
          <w:rFonts w:hint="eastAsia"/>
        </w:rPr>
        <w:t>新变量，用于全局范围内对</w:t>
      </w:r>
      <w:r w:rsidR="00456C58">
        <w:rPr>
          <w:rFonts w:hint="eastAsia"/>
        </w:rPr>
        <w:t>不同产品</w:t>
      </w:r>
      <w:r>
        <w:rPr>
          <w:rFonts w:hint="eastAsia"/>
        </w:rPr>
        <w:t>的配置</w:t>
      </w:r>
      <w:r w:rsidR="00E05185">
        <w:rPr>
          <w:rFonts w:hint="eastAsia"/>
        </w:rPr>
        <w:t>项</w:t>
      </w:r>
      <w:r w:rsidR="002769E6">
        <w:rPr>
          <w:rFonts w:hint="eastAsia"/>
        </w:rPr>
        <w:t>进行引用</w:t>
      </w:r>
      <w:r>
        <w:rPr>
          <w:rFonts w:hint="eastAsia"/>
        </w:rPr>
        <w:t>。</w:t>
      </w:r>
    </w:p>
    <w:p w:rsidR="007C4F6B" w:rsidRDefault="007C4F6B" w:rsidP="00FC5627">
      <w:pPr>
        <w:pStyle w:val="ListParagraph"/>
        <w:numPr>
          <w:ilvl w:val="0"/>
          <w:numId w:val="92"/>
        </w:numPr>
        <w:ind w:firstLineChars="0"/>
      </w:pPr>
      <w:r>
        <w:rPr>
          <w:rFonts w:hint="eastAsia"/>
        </w:rPr>
        <w:t>产品配置项信息收集</w:t>
      </w:r>
    </w:p>
    <w:p w:rsidR="0000211F" w:rsidRDefault="00203C5D" w:rsidP="007C4F6B">
      <w:pPr>
        <w:pStyle w:val="ListParagraph"/>
        <w:ind w:left="1200" w:firstLineChars="0"/>
      </w:pPr>
      <w:r>
        <w:rPr>
          <w:rFonts w:hint="eastAsia"/>
        </w:rPr>
        <w:t>在</w:t>
      </w:r>
      <w:r>
        <w:t>product_config.mk</w:t>
      </w:r>
      <w:r>
        <w:rPr>
          <w:rFonts w:hint="eastAsia"/>
        </w:rPr>
        <w:t>中调用</w:t>
      </w:r>
      <w:r>
        <w:t>import-products</w:t>
      </w:r>
      <w:r>
        <w:rPr>
          <w:rFonts w:hint="eastAsia"/>
        </w:rPr>
        <w:t>方法创建</w:t>
      </w:r>
      <w:r>
        <w:t>PRODUCTS</w:t>
      </w:r>
      <w:r>
        <w:rPr>
          <w:rFonts w:hint="eastAsia"/>
        </w:rPr>
        <w:t>列表和</w:t>
      </w:r>
      <w:r w:rsidR="005F6BFD">
        <w:rPr>
          <w:rFonts w:hint="eastAsia"/>
        </w:rPr>
        <w:t>一系列</w:t>
      </w:r>
      <w:r w:rsidR="00DC17C3">
        <w:rPr>
          <w:rFonts w:hint="eastAsia"/>
        </w:rPr>
        <w:t>形如</w:t>
      </w:r>
      <w:r w:rsidR="005F6BFD">
        <w:rPr>
          <w:rFonts w:hint="eastAsia"/>
        </w:rPr>
        <w:t>“</w:t>
      </w:r>
      <w:r w:rsidR="005F6BFD">
        <w:t>PRODUCTS.</w:t>
      </w:r>
      <w:r w:rsidR="00DC17C3">
        <w:rPr>
          <w:rFonts w:hint="eastAsia"/>
        </w:rPr>
        <w:t>配置</w:t>
      </w:r>
      <w:r w:rsidR="005F6BFD">
        <w:rPr>
          <w:rFonts w:hint="eastAsia"/>
        </w:rPr>
        <w:t>文件路径</w:t>
      </w:r>
      <w:r w:rsidR="005F6BFD">
        <w:t>.</w:t>
      </w:r>
      <w:r w:rsidR="00DC17C3">
        <w:rPr>
          <w:rFonts w:hint="eastAsia"/>
        </w:rPr>
        <w:t>参数名</w:t>
      </w:r>
      <w:r w:rsidR="005F6BFD">
        <w:rPr>
          <w:rFonts w:hint="eastAsia"/>
        </w:rPr>
        <w:t>”的</w:t>
      </w:r>
      <w:r>
        <w:rPr>
          <w:rFonts w:hint="eastAsia"/>
        </w:rPr>
        <w:t>配置变量</w:t>
      </w:r>
      <w:r w:rsidR="005F6BFD">
        <w:rPr>
          <w:rFonts w:hint="eastAsia"/>
        </w:rPr>
        <w:t>。</w:t>
      </w:r>
      <w:r w:rsidR="0000211F">
        <w:rPr>
          <w:rFonts w:hint="eastAsia"/>
        </w:rPr>
        <w:t>实现如下：</w:t>
      </w:r>
    </w:p>
    <w:p w:rsidR="0000211F" w:rsidRDefault="0000211F" w:rsidP="007C4F6B">
      <w:pPr>
        <w:pStyle w:val="ListParagraph"/>
        <w:spacing w:line="240" w:lineRule="auto"/>
        <w:ind w:left="1195" w:firstLineChars="0" w:firstLine="5"/>
      </w:pPr>
      <w:r>
        <w:rPr>
          <w:noProof/>
        </w:rPr>
        <w:lastRenderedPageBreak/>
        <w:drawing>
          <wp:inline distT="0" distB="0" distL="0" distR="0" wp14:anchorId="50B856E8" wp14:editId="4AEAD59A">
            <wp:extent cx="4520794" cy="1193220"/>
            <wp:effectExtent l="0" t="0" r="0" b="6985"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C7FA3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880" cy="11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1F" w:rsidRDefault="0000211F" w:rsidP="007C4F6B">
      <w:pPr>
        <w:pStyle w:val="ListParagraph"/>
        <w:ind w:left="1195" w:firstLineChars="0"/>
      </w:pPr>
      <w:r>
        <w:t>&lt;143&gt;$1</w:t>
      </w:r>
      <w:r>
        <w:rPr>
          <w:rFonts w:hint="eastAsia"/>
        </w:rPr>
        <w:t>为待解析的配置文件，</w:t>
      </w:r>
      <w:r>
        <w:t xml:space="preserve"> _product_var-list</w:t>
      </w:r>
      <w:r>
        <w:rPr>
          <w:rFonts w:hint="eastAsia"/>
        </w:rPr>
        <w:t>为需要提取的变量名列表</w:t>
      </w:r>
      <w:r>
        <w:t>(import-nodes</w:t>
      </w:r>
      <w:r>
        <w:rPr>
          <w:rFonts w:hint="eastAsia"/>
        </w:rPr>
        <w:t>的实现参考</w:t>
      </w:r>
      <w:r w:rsidR="00D913A4">
        <w:rPr>
          <w:rFonts w:hint="eastAsia"/>
        </w:rPr>
        <w:t>配置规则</w:t>
      </w:r>
      <w:r>
        <w:rPr>
          <w:rFonts w:hint="eastAsia"/>
        </w:rPr>
        <w:t>章节</w:t>
      </w:r>
      <w:r>
        <w:t>)</w:t>
      </w:r>
      <w:r>
        <w:rPr>
          <w:rFonts w:hint="eastAsia"/>
        </w:rPr>
        <w:t>。</w:t>
      </w:r>
    </w:p>
    <w:p w:rsidR="0000211F" w:rsidRDefault="005F6BFD" w:rsidP="007C4F6B">
      <w:pPr>
        <w:pStyle w:val="ListParagraph"/>
        <w:ind w:left="1195" w:firstLineChars="0"/>
      </w:pPr>
      <w:r>
        <w:t>PRODUCTS</w:t>
      </w:r>
      <w:r>
        <w:rPr>
          <w:rFonts w:hint="eastAsia"/>
        </w:rPr>
        <w:t>列表</w:t>
      </w:r>
      <w:r w:rsidR="00DC17C3">
        <w:rPr>
          <w:rFonts w:hint="eastAsia"/>
        </w:rPr>
        <w:t>用于</w:t>
      </w:r>
      <w:r w:rsidR="00BC2550">
        <w:rPr>
          <w:rFonts w:hint="eastAsia"/>
        </w:rPr>
        <w:t>记录</w:t>
      </w:r>
      <w:r>
        <w:rPr>
          <w:rFonts w:hint="eastAsia"/>
        </w:rPr>
        <w:t>所有产品</w:t>
      </w:r>
      <w:r w:rsidR="00BC2550">
        <w:rPr>
          <w:rFonts w:hint="eastAsia"/>
        </w:rPr>
        <w:t>的</w:t>
      </w:r>
      <w:r w:rsidR="00701C6F">
        <w:rPr>
          <w:rFonts w:hint="eastAsia"/>
        </w:rPr>
        <w:t>配置</w:t>
      </w:r>
      <w:r w:rsidR="00DC17C3">
        <w:rPr>
          <w:rFonts w:hint="eastAsia"/>
        </w:rPr>
        <w:t>定义</w:t>
      </w:r>
      <w:r>
        <w:rPr>
          <w:rFonts w:hint="eastAsia"/>
        </w:rPr>
        <w:t>文件</w:t>
      </w:r>
      <w:r w:rsidR="00BC2550">
        <w:t>(</w:t>
      </w:r>
      <w:r w:rsidR="00BC2550">
        <w:rPr>
          <w:rFonts w:hint="eastAsia"/>
        </w:rPr>
        <w:t>即</w:t>
      </w:r>
      <w:r w:rsidR="00BC2550">
        <w:t>PRODUCT_MAKEFILES)</w:t>
      </w:r>
      <w:r w:rsidR="0000211F">
        <w:t>.</w:t>
      </w:r>
    </w:p>
    <w:p w:rsidR="0000211F" w:rsidRDefault="00203C5D" w:rsidP="007C4F6B">
      <w:pPr>
        <w:pStyle w:val="ListParagraph"/>
        <w:ind w:left="1195" w:firstLineChars="0"/>
      </w:pPr>
      <w:r>
        <w:rPr>
          <w:rFonts w:hint="eastAsia"/>
        </w:rPr>
        <w:t>配置变量</w:t>
      </w:r>
      <w:r w:rsidR="005F6BFD">
        <w:rPr>
          <w:rFonts w:hint="eastAsia"/>
        </w:rPr>
        <w:t>则</w:t>
      </w:r>
      <w:r w:rsidR="00BC2550">
        <w:rPr>
          <w:rFonts w:hint="eastAsia"/>
        </w:rPr>
        <w:t>用于记录不同</w:t>
      </w:r>
      <w:r w:rsidR="00DC17C3">
        <w:rPr>
          <w:rFonts w:hint="eastAsia"/>
        </w:rPr>
        <w:t>产品</w:t>
      </w:r>
      <w:r w:rsidR="00BC2550">
        <w:rPr>
          <w:rFonts w:hint="eastAsia"/>
        </w:rPr>
        <w:t>的</w:t>
      </w:r>
      <w:r w:rsidR="00DC17C3">
        <w:rPr>
          <w:rFonts w:hint="eastAsia"/>
        </w:rPr>
        <w:t>配置</w:t>
      </w:r>
      <w:r w:rsidR="00DF2062">
        <w:rPr>
          <w:rFonts w:hint="eastAsia"/>
        </w:rPr>
        <w:t>。实现了将</w:t>
      </w:r>
      <w:r w:rsidR="00712EB4">
        <w:rPr>
          <w:rFonts w:hint="eastAsia"/>
        </w:rPr>
        <w:t>不同产品的配置</w:t>
      </w:r>
      <w:r w:rsidR="005F6BFD">
        <w:rPr>
          <w:rFonts w:hint="eastAsia"/>
        </w:rPr>
        <w:t>按照</w:t>
      </w:r>
      <w:r w:rsidR="00712EB4">
        <w:rPr>
          <w:rFonts w:hint="eastAsia"/>
        </w:rPr>
        <w:t>其定义所在文件</w:t>
      </w:r>
      <w:r w:rsidR="00DF2062">
        <w:rPr>
          <w:rFonts w:hint="eastAsia"/>
        </w:rPr>
        <w:t>进行</w:t>
      </w:r>
      <w:r w:rsidR="005F6BFD">
        <w:rPr>
          <w:rFonts w:hint="eastAsia"/>
        </w:rPr>
        <w:t>分类</w:t>
      </w:r>
      <w:r>
        <w:rPr>
          <w:rFonts w:hint="eastAsia"/>
        </w:rPr>
        <w:t>。</w:t>
      </w:r>
    </w:p>
    <w:p w:rsidR="0033721E" w:rsidRDefault="00FD24D6" w:rsidP="00FC5627">
      <w:pPr>
        <w:pStyle w:val="ListParagraph"/>
        <w:numPr>
          <w:ilvl w:val="0"/>
          <w:numId w:val="92"/>
        </w:numPr>
        <w:ind w:firstLineChars="0"/>
      </w:pPr>
      <w:r>
        <w:rPr>
          <w:rFonts w:hint="eastAsia"/>
        </w:rPr>
        <w:t>创建</w:t>
      </w:r>
      <w:r w:rsidR="004C078B">
        <w:rPr>
          <w:rFonts w:hint="eastAsia"/>
        </w:rPr>
        <w:t>特定产品</w:t>
      </w:r>
      <w:r>
        <w:rPr>
          <w:rFonts w:hint="eastAsia"/>
        </w:rPr>
        <w:t>配置项变量的方法</w:t>
      </w:r>
    </w:p>
    <w:p w:rsidR="0033721E" w:rsidRDefault="0033721E" w:rsidP="00874BAC">
      <w:pPr>
        <w:pStyle w:val="ListParagraph"/>
        <w:ind w:left="1195" w:firstLineChars="0"/>
      </w:pPr>
      <w:r>
        <w:rPr>
          <w:rFonts w:hint="eastAsia"/>
        </w:rPr>
        <w:t>通过参数中传入的</w:t>
      </w:r>
      <w:r>
        <w:t>node</w:t>
      </w:r>
      <w:r>
        <w:rPr>
          <w:rFonts w:hint="eastAsia"/>
        </w:rPr>
        <w:t>列表名</w:t>
      </w:r>
      <w:r>
        <w:t>($1)</w:t>
      </w:r>
      <w:r>
        <w:rPr>
          <w:rFonts w:hint="eastAsia"/>
        </w:rPr>
        <w:t>，待解析的</w:t>
      </w:r>
      <w:r w:rsidR="004C078B">
        <w:rPr>
          <w:rFonts w:hint="eastAsia"/>
        </w:rPr>
        <w:t>产品</w:t>
      </w:r>
      <w:r>
        <w:rPr>
          <w:rFonts w:hint="eastAsia"/>
        </w:rPr>
        <w:t>配置文件</w:t>
      </w:r>
      <w:r>
        <w:t>($2)</w:t>
      </w:r>
      <w:r>
        <w:rPr>
          <w:rFonts w:hint="eastAsia"/>
        </w:rPr>
        <w:t>，变量名列表</w:t>
      </w:r>
      <w:r>
        <w:t>($3)</w:t>
      </w:r>
      <w:r>
        <w:rPr>
          <w:rFonts w:hint="eastAsia"/>
        </w:rPr>
        <w:t>，实现变量列表</w:t>
      </w:r>
      <w:r>
        <w:t>(</w:t>
      </w:r>
      <w:r>
        <w:rPr>
          <w:rFonts w:hint="eastAsia"/>
        </w:rPr>
        <w:t>“</w:t>
      </w:r>
      <w:r w:rsidRPr="0038767C">
        <w:rPr>
          <w:rFonts w:hint="eastAsia"/>
        </w:rPr>
        <w:t>列表</w:t>
      </w:r>
      <w:r>
        <w:rPr>
          <w:rFonts w:hint="eastAsia"/>
        </w:rPr>
        <w:t>名</w:t>
      </w:r>
      <w:r>
        <w:t>.</w:t>
      </w:r>
      <w:r>
        <w:rPr>
          <w:rFonts w:hint="eastAsia"/>
        </w:rPr>
        <w:t>变量名”</w:t>
      </w:r>
      <w:r>
        <w:t>)</w:t>
      </w:r>
      <w:r>
        <w:rPr>
          <w:rFonts w:hint="eastAsia"/>
        </w:rPr>
        <w:t>，和配置文件列表</w:t>
      </w:r>
      <w:r>
        <w:t>(</w:t>
      </w:r>
      <w:r>
        <w:rPr>
          <w:rFonts w:hint="eastAsia"/>
        </w:rPr>
        <w:t>“</w:t>
      </w:r>
      <w:r w:rsidRPr="0038767C">
        <w:rPr>
          <w:rFonts w:hint="eastAsia"/>
        </w:rPr>
        <w:t>列表</w:t>
      </w:r>
      <w:r>
        <w:rPr>
          <w:rFonts w:hint="eastAsia"/>
        </w:rPr>
        <w:t>名”</w:t>
      </w:r>
      <w:r>
        <w:t>)</w:t>
      </w:r>
      <w:r>
        <w:rPr>
          <w:rFonts w:hint="eastAsia"/>
        </w:rPr>
        <w:t>的创建：</w:t>
      </w:r>
    </w:p>
    <w:p w:rsidR="0033721E" w:rsidRDefault="0033721E" w:rsidP="004C078B">
      <w:pPr>
        <w:spacing w:line="240" w:lineRule="auto"/>
        <w:ind w:left="780" w:firstLineChars="175" w:firstLine="420"/>
      </w:pPr>
      <w:r>
        <w:rPr>
          <w:rFonts w:hint="eastAsia"/>
          <w:noProof/>
        </w:rPr>
        <w:drawing>
          <wp:inline distT="0" distB="0" distL="0" distR="0" wp14:anchorId="2E114E30" wp14:editId="68F147B9">
            <wp:extent cx="4923130" cy="2350065"/>
            <wp:effectExtent l="0" t="0" r="0" b="0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B42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502" cy="23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1E" w:rsidRDefault="0033721E" w:rsidP="007F4EAB">
      <w:pPr>
        <w:pStyle w:val="ListParagraph"/>
        <w:ind w:left="1260" w:firstLineChars="0" w:firstLine="0"/>
      </w:pPr>
      <w:r>
        <w:t xml:space="preserve">&lt;244&gt;_node_import_context := 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.[[</w:t>
      </w:r>
      <w:r w:rsidRPr="00C723E0">
        <w:rPr>
          <w:rFonts w:hint="eastAsia"/>
          <w:b/>
          <w:color w:val="00B0F0"/>
        </w:rPr>
        <w:t>文件</w:t>
      </w:r>
      <w:r w:rsidRPr="00C723E0">
        <w:rPr>
          <w:b/>
          <w:color w:val="00B0F0"/>
        </w:rPr>
        <w:t>]]</w:t>
      </w:r>
    </w:p>
    <w:p w:rsidR="0033721E" w:rsidRDefault="0033721E" w:rsidP="007F4EAB">
      <w:pPr>
        <w:pStyle w:val="ListParagraph"/>
        <w:ind w:left="1260" w:firstLineChars="0" w:firstLine="0"/>
      </w:pPr>
      <w:r>
        <w:t>&lt;247&gt;</w:t>
      </w:r>
      <w:r>
        <w:rPr>
          <w:rFonts w:hint="eastAsia"/>
        </w:rPr>
        <w:t>清空</w:t>
      </w:r>
      <w:r>
        <w:t>_include_stack(</w:t>
      </w:r>
      <w:r>
        <w:rPr>
          <w:rFonts w:hint="eastAsia"/>
        </w:rPr>
        <w:t>用于记录</w:t>
      </w:r>
      <w:r>
        <w:t>import_node</w:t>
      </w:r>
      <w:r>
        <w:rPr>
          <w:rFonts w:hint="eastAsia"/>
        </w:rPr>
        <w:t>正在处理的文件</w:t>
      </w:r>
      <w:r>
        <w:t>)</w:t>
      </w:r>
    </w:p>
    <w:p w:rsidR="0033721E" w:rsidRDefault="0033721E" w:rsidP="007F4EAB">
      <w:pPr>
        <w:pStyle w:val="ListParagraph"/>
        <w:ind w:left="1260" w:firstLineChars="0" w:firstLine="0"/>
      </w:pPr>
      <w:r>
        <w:t>&lt;24</w:t>
      </w:r>
      <w:r>
        <w:rPr>
          <w:rFonts w:hint="eastAsia"/>
        </w:rPr>
        <w:t>8</w:t>
      </w:r>
      <w:r>
        <w:t>&gt;</w:t>
      </w:r>
      <w:r>
        <w:rPr>
          <w:rFonts w:hint="eastAsia"/>
        </w:rPr>
        <w:t>导入</w:t>
      </w:r>
      <w:r>
        <w:t>node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0B597E92" wp14:editId="03594BE8">
            <wp:extent cx="4498848" cy="2686592"/>
            <wp:effectExtent l="0" t="0" r="0" b="0"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900F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542" cy="268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1E" w:rsidRDefault="0033721E" w:rsidP="0033721E">
      <w:pPr>
        <w:spacing w:line="240" w:lineRule="auto"/>
        <w:ind w:left="1260" w:firstLineChars="0" w:firstLine="420"/>
      </w:pPr>
      <w:r>
        <w:rPr>
          <w:rFonts w:hint="eastAsia"/>
        </w:rPr>
        <w:t>对导入</w:t>
      </w:r>
      <w:r>
        <w:t>node</w:t>
      </w:r>
      <w:r>
        <w:rPr>
          <w:rFonts w:hint="eastAsia"/>
        </w:rPr>
        <w:t>的文件创建一个名为“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.[[</w:t>
      </w:r>
      <w:r w:rsidRPr="00C723E0">
        <w:rPr>
          <w:rFonts w:hint="eastAsia"/>
          <w:b/>
          <w:color w:val="00B0F0"/>
        </w:rPr>
        <w:t>文件</w:t>
      </w:r>
      <w:r w:rsidRPr="00C723E0">
        <w:rPr>
          <w:b/>
          <w:color w:val="00B0F0"/>
        </w:rPr>
        <w:t>]]</w:t>
      </w:r>
      <w:r>
        <w:t>.</w:t>
      </w:r>
      <w:r w:rsidRPr="005F64AC">
        <w:rPr>
          <w:rFonts w:hint="eastAsia"/>
          <w:b/>
          <w:color w:val="FF0000"/>
        </w:rPr>
        <w:t>文件</w:t>
      </w:r>
      <w:r>
        <w:t>.</w:t>
      </w:r>
      <w:r w:rsidRPr="00C723E0">
        <w:rPr>
          <w:color w:val="FF0000"/>
        </w:rPr>
        <w:t>seen</w:t>
      </w:r>
      <w:r>
        <w:rPr>
          <w:rFonts w:hint="eastAsia"/>
        </w:rPr>
        <w:t>”变量并设置为</w:t>
      </w:r>
      <w:r>
        <w:t>true</w:t>
      </w:r>
      <w:r>
        <w:rPr>
          <w:rFonts w:hint="eastAsia"/>
        </w:rPr>
        <w:t>，如果该文件没有进行过导入，则执行</w:t>
      </w:r>
      <w:r>
        <w:t>_import_node</w:t>
      </w:r>
      <w:r>
        <w:rPr>
          <w:rFonts w:hint="eastAsia"/>
        </w:rPr>
        <w:t>，参数为：</w:t>
      </w:r>
      <w:r>
        <w:rPr>
          <w:b/>
        </w:rPr>
        <w:t>_nic.</w:t>
      </w:r>
      <w:r>
        <w:rPr>
          <w:b/>
        </w:rPr>
        <w:t>列表名</w:t>
      </w:r>
      <w:r w:rsidRPr="00806AC6">
        <w:rPr>
          <w:b/>
        </w:rPr>
        <w:t>.[[</w:t>
      </w:r>
      <w:r w:rsidRPr="00806AC6">
        <w:rPr>
          <w:rFonts w:hint="eastAsia"/>
          <w:b/>
        </w:rPr>
        <w:t>文件</w:t>
      </w:r>
      <w:r w:rsidRPr="00806AC6">
        <w:rPr>
          <w:b/>
        </w:rPr>
        <w:t>]]</w:t>
      </w:r>
      <w:r w:rsidRPr="00806AC6">
        <w:rPr>
          <w:rFonts w:hint="eastAsia"/>
          <w:b/>
        </w:rPr>
        <w:t>,</w:t>
      </w:r>
      <w:r>
        <w:rPr>
          <w:rFonts w:hint="eastAsia"/>
          <w:b/>
          <w:color w:val="00B0F0"/>
        </w:rPr>
        <w:t xml:space="preserve"> </w:t>
      </w:r>
      <w:r w:rsidRPr="008C27C6">
        <w:rPr>
          <w:rFonts w:hint="eastAsia"/>
          <w:b/>
        </w:rPr>
        <w:t>文件</w:t>
      </w:r>
      <w:r>
        <w:rPr>
          <w:rFonts w:hint="eastAsia"/>
          <w:b/>
        </w:rPr>
        <w:t xml:space="preserve">, </w:t>
      </w:r>
      <w:r>
        <w:rPr>
          <w:rFonts w:hint="eastAsia"/>
          <w:b/>
        </w:rPr>
        <w:t>变量列表</w:t>
      </w:r>
      <w:r>
        <w:rPr>
          <w:rFonts w:hint="eastAsia"/>
        </w:rPr>
        <w:t>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&lt;228&gt;</w:t>
      </w:r>
      <w:r>
        <w:rPr>
          <w:rFonts w:hint="eastAsia"/>
        </w:rPr>
        <w:t>递归查找</w:t>
      </w:r>
      <w:r>
        <w:t>node</w:t>
      </w:r>
      <w:r>
        <w:rPr>
          <w:rFonts w:hint="eastAsia"/>
        </w:rPr>
        <w:t>并导入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13C1C4D9" wp14:editId="0BA969D7">
            <wp:extent cx="4494362" cy="3645110"/>
            <wp:effectExtent l="0" t="0" r="1905" b="0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9040.tmp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02135" cy="365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&lt;186&gt;</w:t>
      </w:r>
      <w:r>
        <w:rPr>
          <w:rFonts w:hint="eastAsia"/>
        </w:rPr>
        <w:t>将文件（</w:t>
      </w:r>
      <w:r>
        <w:t>makefile</w:t>
      </w:r>
      <w:r>
        <w:rPr>
          <w:rFonts w:hint="eastAsia"/>
        </w:rPr>
        <w:t>文件）放到</w:t>
      </w:r>
      <w:r>
        <w:t>_include_stack</w:t>
      </w:r>
      <w:r>
        <w:rPr>
          <w:rFonts w:hint="eastAsia"/>
        </w:rPr>
        <w:t>列表</w:t>
      </w:r>
      <w:r>
        <w:t>(</w:t>
      </w:r>
      <w:r>
        <w:rPr>
          <w:rFonts w:hint="eastAsia"/>
        </w:rPr>
        <w:t>记录该函数递归调用</w:t>
      </w:r>
      <w:r>
        <w:t>)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&lt;187&gt;</w:t>
      </w:r>
      <w:r>
        <w:rPr>
          <w:rFonts w:hint="eastAsia"/>
        </w:rPr>
        <w:t>将变量的值置为空，即</w:t>
      </w:r>
      <w:r>
        <w:rPr>
          <w:rFonts w:hint="eastAsia"/>
        </w:rPr>
        <w:t>:</w:t>
      </w:r>
      <w:r>
        <w:rPr>
          <w:rFonts w:hint="eastAsia"/>
        </w:rPr>
        <w:t>“变量</w:t>
      </w:r>
      <w:r>
        <w:rPr>
          <w:rFonts w:hint="eastAsia"/>
        </w:rPr>
        <w:t xml:space="preserve"> </w:t>
      </w:r>
      <w:r>
        <w:t>:=</w:t>
      </w:r>
      <w:r w:rsidRPr="008C79B9">
        <w:rPr>
          <w:rFonts w:hint="eastAsia"/>
        </w:rPr>
        <w:t xml:space="preserve"> </w:t>
      </w:r>
      <w:r>
        <w:rPr>
          <w:rFonts w:hint="eastAsia"/>
        </w:rPr>
        <w:t>”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&lt;188&gt;</w:t>
      </w:r>
      <w:r>
        <w:rPr>
          <w:rFonts w:hint="eastAsia"/>
        </w:rPr>
        <w:t>获取文件路径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&lt;189&gt;</w:t>
      </w:r>
      <w:r>
        <w:rPr>
          <w:rFonts w:hint="eastAsia"/>
        </w:rPr>
        <w:t>清除</w:t>
      </w:r>
      <w:r>
        <w:t>make</w:t>
      </w:r>
      <w:r>
        <w:rPr>
          <w:rFonts w:hint="eastAsia"/>
        </w:rPr>
        <w:t>记录的</w:t>
      </w:r>
      <w:r>
        <w:t>makefile</w:t>
      </w:r>
      <w:r>
        <w:rPr>
          <w:rFonts w:hint="eastAsia"/>
        </w:rPr>
        <w:t>路径</w:t>
      </w:r>
    </w:p>
    <w:p w:rsidR="0033721E" w:rsidRPr="00C723E0" w:rsidRDefault="0033721E" w:rsidP="0033721E">
      <w:pPr>
        <w:pStyle w:val="ListParagraph"/>
        <w:spacing w:line="240" w:lineRule="auto"/>
        <w:ind w:left="1195" w:firstLineChars="0" w:firstLine="0"/>
        <w:rPr>
          <w:b/>
          <w:color w:val="FF0000"/>
        </w:rPr>
      </w:pPr>
      <w:r w:rsidRPr="00C723E0">
        <w:rPr>
          <w:b/>
          <w:color w:val="FF0000"/>
        </w:rPr>
        <w:t>&lt;190&gt;</w:t>
      </w:r>
      <w:r w:rsidRPr="00C723E0">
        <w:rPr>
          <w:rFonts w:hint="eastAsia"/>
          <w:b/>
          <w:color w:val="FF0000"/>
        </w:rPr>
        <w:t>载入文件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 w:rsidRPr="0052767F">
        <w:lastRenderedPageBreak/>
        <w:t>&lt;191&gt;</w:t>
      </w:r>
      <w:r>
        <w:rPr>
          <w:rFonts w:hint="eastAsia"/>
        </w:rPr>
        <w:t>获取该文件中</w:t>
      </w:r>
      <w:r>
        <w:t>include</w:t>
      </w:r>
      <w:r>
        <w:rPr>
          <w:rFonts w:hint="eastAsia"/>
        </w:rPr>
        <w:t>的其他</w:t>
      </w:r>
      <w:r>
        <w:t>makefile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  <w:rPr>
          <w:b/>
          <w:color w:val="00B0F0"/>
        </w:rPr>
      </w:pPr>
      <w:r>
        <w:t>&lt;194&gt;</w:t>
      </w:r>
      <w:r>
        <w:rPr>
          <w:rFonts w:hint="eastAsia"/>
        </w:rPr>
        <w:t>创建临时变量并赋值：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.[[</w:t>
      </w:r>
      <w:r w:rsidRPr="00C723E0">
        <w:rPr>
          <w:rFonts w:hint="eastAsia"/>
          <w:b/>
          <w:color w:val="00B0F0"/>
        </w:rPr>
        <w:t>文件</w:t>
      </w:r>
      <w:r w:rsidRPr="00C723E0">
        <w:rPr>
          <w:b/>
          <w:color w:val="00B0F0"/>
        </w:rPr>
        <w:t>]]</w:t>
      </w:r>
      <w:r w:rsidRPr="003536ED">
        <w:rPr>
          <w:b/>
        </w:rPr>
        <w:t>.</w:t>
      </w:r>
      <w:r w:rsidRPr="003536ED">
        <w:rPr>
          <w:rFonts w:hint="eastAsia"/>
          <w:b/>
        </w:rPr>
        <w:t>文件</w:t>
      </w:r>
      <w:r>
        <w:rPr>
          <w:b/>
        </w:rPr>
        <w:t>.</w:t>
      </w:r>
      <w:r w:rsidRPr="003536ED">
        <w:rPr>
          <w:rFonts w:hint="eastAsia"/>
          <w:b/>
          <w:color w:val="FF0000"/>
        </w:rPr>
        <w:t>变量</w:t>
      </w:r>
      <w:r>
        <w:rPr>
          <w:b/>
        </w:rPr>
        <w:t>:=</w:t>
      </w:r>
      <w:r>
        <w:rPr>
          <w:rFonts w:hint="eastAsia"/>
          <w:b/>
        </w:rPr>
        <w:t xml:space="preserve"> </w:t>
      </w:r>
      <w:r w:rsidRPr="00A65EC3">
        <w:rPr>
          <w:rFonts w:hint="eastAsia"/>
          <w:b/>
          <w:color w:val="00B050"/>
        </w:rPr>
        <w:t>变量对应的值</w:t>
      </w:r>
      <w:r>
        <w:rPr>
          <w:rFonts w:hint="eastAsia"/>
        </w:rPr>
        <w:t>，其中</w:t>
      </w:r>
      <w:r w:rsidRPr="00A65EC3">
        <w:rPr>
          <w:rFonts w:hint="eastAsia"/>
          <w:b/>
          <w:color w:val="00B050"/>
        </w:rPr>
        <w:t>变量的值</w:t>
      </w:r>
      <w:r>
        <w:rPr>
          <w:rFonts w:hint="eastAsia"/>
        </w:rPr>
        <w:t>定义在对应配置文件中。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&lt;19</w:t>
      </w:r>
      <w:r>
        <w:rPr>
          <w:rFonts w:hint="eastAsia"/>
        </w:rPr>
        <w:t>7</w:t>
      </w:r>
      <w:r>
        <w:t>&gt;</w:t>
      </w:r>
      <w:r>
        <w:rPr>
          <w:rFonts w:hint="eastAsia"/>
        </w:rPr>
        <w:t>如果</w:t>
      </w:r>
      <w:r w:rsidRPr="008C27C6">
        <w:t>&lt;</w:t>
      </w:r>
      <w:r w:rsidRPr="008C27C6">
        <w:rPr>
          <w:rFonts w:hint="eastAsia"/>
          <w:b/>
        </w:rPr>
        <w:t>194</w:t>
      </w:r>
      <w:r w:rsidRPr="008C27C6">
        <w:rPr>
          <w:b/>
        </w:rPr>
        <w:t>&gt;</w:t>
      </w:r>
      <w:r w:rsidRPr="008C27C6">
        <w:rPr>
          <w:rFonts w:hint="eastAsia"/>
        </w:rPr>
        <w:t>新建变量</w:t>
      </w:r>
      <w:r w:rsidRPr="008C27C6">
        <w:rPr>
          <w:rFonts w:hint="eastAsia"/>
          <w:b/>
          <w:color w:val="00B050"/>
        </w:rPr>
        <w:t>对应的值</w:t>
      </w:r>
      <w:r>
        <w:rPr>
          <w:rFonts w:hint="eastAsia"/>
        </w:rPr>
        <w:t>包含以“</w:t>
      </w:r>
      <w:r>
        <w:t>@inherit:</w:t>
      </w:r>
      <w:r>
        <w:rPr>
          <w:rFonts w:hint="eastAsia"/>
        </w:rPr>
        <w:t>”为前缀的字符串</w:t>
      </w:r>
      <w:r>
        <w:t>(</w:t>
      </w:r>
      <w:r>
        <w:rPr>
          <w:rFonts w:hint="eastAsia"/>
        </w:rPr>
        <w:t>该前缀后为</w:t>
      </w:r>
      <w:r>
        <w:t>makefile</w:t>
      </w:r>
      <w:r>
        <w:rPr>
          <w:rFonts w:hint="eastAsia"/>
        </w:rPr>
        <w:t>文件路径</w:t>
      </w:r>
      <w:r>
        <w:t>)</w:t>
      </w:r>
      <w:r>
        <w:rPr>
          <w:rFonts w:hint="eastAsia"/>
        </w:rPr>
        <w:t>，则将</w:t>
      </w:r>
      <w:r w:rsidRPr="008C27C6">
        <w:rPr>
          <w:rFonts w:hint="eastAsia"/>
          <w:b/>
          <w:color w:val="00B050"/>
        </w:rPr>
        <w:t>对应的值</w:t>
      </w:r>
      <w:r>
        <w:rPr>
          <w:rFonts w:hint="eastAsia"/>
        </w:rPr>
        <w:t>去掉前缀以及之后的文件路径，只将值放入</w:t>
      </w:r>
      <w:r>
        <w:rPr>
          <w:rFonts w:hint="eastAsia"/>
        </w:rPr>
        <w:t xml:space="preserve"> 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8C27C6">
        <w:rPr>
          <w:b/>
          <w:color w:val="00B0F0"/>
        </w:rPr>
        <w:t>.[[</w:t>
      </w:r>
      <w:r w:rsidRPr="008C27C6">
        <w:rPr>
          <w:rFonts w:hint="eastAsia"/>
          <w:b/>
          <w:color w:val="00B0F0"/>
        </w:rPr>
        <w:t>文件</w:t>
      </w:r>
      <w:r w:rsidRPr="008C27C6">
        <w:rPr>
          <w:b/>
          <w:color w:val="00B0F0"/>
        </w:rPr>
        <w:t>]]</w:t>
      </w:r>
      <w:r w:rsidRPr="003536ED">
        <w:rPr>
          <w:b/>
        </w:rPr>
        <w:t xml:space="preserve"> .</w:t>
      </w:r>
      <w:r w:rsidRPr="003536ED">
        <w:rPr>
          <w:rFonts w:hint="eastAsia"/>
          <w:b/>
        </w:rPr>
        <w:t>文件</w:t>
      </w:r>
      <w:r>
        <w:rPr>
          <w:b/>
        </w:rPr>
        <w:t>.</w:t>
      </w:r>
      <w:r w:rsidRPr="008C27C6">
        <w:rPr>
          <w:b/>
          <w:color w:val="FF0000"/>
        </w:rPr>
        <w:t>inherited</w:t>
      </w:r>
      <w:r>
        <w:rPr>
          <w:rFonts w:hint="eastAsia"/>
        </w:rPr>
        <w:t>列表，即通过</w:t>
      </w:r>
      <w:r>
        <w:t>inherit-product</w:t>
      </w:r>
      <w:r>
        <w:rPr>
          <w:rFonts w:hint="eastAsia"/>
        </w:rPr>
        <w:t>方法更新的某</w:t>
      </w:r>
      <w:r>
        <w:t>mk</w:t>
      </w:r>
      <w:r>
        <w:rPr>
          <w:rFonts w:hint="eastAsia"/>
        </w:rPr>
        <w:t>文件中变量对应的值。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  <w:rPr>
          <w:b/>
        </w:rPr>
      </w:pPr>
      <w:r w:rsidRPr="006A64EA">
        <w:rPr>
          <w:b/>
        </w:rPr>
        <w:t>&lt;199&gt;</w:t>
      </w:r>
      <w:r w:rsidRPr="006A64EA">
        <w:rPr>
          <w:rFonts w:hint="eastAsia"/>
          <w:b/>
        </w:rPr>
        <w:t>递归执行</w:t>
      </w:r>
      <w:r w:rsidRPr="006A64EA">
        <w:rPr>
          <w:b/>
        </w:rPr>
        <w:t>_import-nodes-inner</w:t>
      </w:r>
      <w:r w:rsidRPr="006A64EA">
        <w:rPr>
          <w:rFonts w:hint="eastAsia"/>
          <w:b/>
        </w:rPr>
        <w:t>直到</w:t>
      </w:r>
      <w:r w:rsidRPr="007F2453">
        <w:t>&lt;224&gt;</w:t>
      </w:r>
      <w:r w:rsidRPr="007F2453">
        <w:rPr>
          <w:rFonts w:hint="eastAsia"/>
        </w:rPr>
        <w:t>条件成立</w:t>
      </w:r>
      <w:r>
        <w:rPr>
          <w:rFonts w:hint="eastAsia"/>
        </w:rPr>
        <w:t>，即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.[[</w:t>
      </w:r>
      <w:r w:rsidRPr="00C723E0">
        <w:rPr>
          <w:rFonts w:hint="eastAsia"/>
          <w:b/>
          <w:color w:val="00B0F0"/>
        </w:rPr>
        <w:t>文件</w:t>
      </w:r>
      <w:r w:rsidRPr="00C723E0">
        <w:rPr>
          <w:b/>
          <w:color w:val="00B0F0"/>
        </w:rPr>
        <w:t>]]</w:t>
      </w:r>
      <w:r>
        <w:t>.</w:t>
      </w:r>
      <w:r w:rsidRPr="005F64AC">
        <w:rPr>
          <w:rFonts w:hint="eastAsia"/>
          <w:b/>
          <w:color w:val="FF0000"/>
        </w:rPr>
        <w:t>文件</w:t>
      </w:r>
      <w:r>
        <w:t>.</w:t>
      </w:r>
      <w:r w:rsidRPr="00C723E0">
        <w:rPr>
          <w:color w:val="FF0000"/>
        </w:rPr>
        <w:t>seen</w:t>
      </w:r>
      <w:r w:rsidRPr="007F2453">
        <w:rPr>
          <w:rFonts w:hint="eastAsia"/>
        </w:rPr>
        <w:t>为真</w:t>
      </w:r>
      <w:r>
        <w:rPr>
          <w:rFonts w:hint="eastAsia"/>
        </w:rPr>
        <w:t>则停止递归</w:t>
      </w:r>
      <w:r w:rsidRPr="006A64EA">
        <w:rPr>
          <w:rFonts w:hint="eastAsia"/>
          <w:b/>
        </w:rPr>
        <w:t>。</w:t>
      </w:r>
    </w:p>
    <w:p w:rsidR="0033721E" w:rsidRDefault="0033721E" w:rsidP="0033721E">
      <w:pPr>
        <w:pStyle w:val="ListParagraph"/>
        <w:ind w:left="1200" w:firstLineChars="0" w:firstLine="0"/>
      </w:pPr>
      <w:r>
        <w:t>&lt;201&gt;</w:t>
      </w:r>
      <w:r>
        <w:rPr>
          <w:rFonts w:hint="eastAsia"/>
        </w:rPr>
        <w:t>展开</w:t>
      </w:r>
      <w:r>
        <w:t>node</w:t>
      </w:r>
      <w:r>
        <w:rPr>
          <w:rFonts w:hint="eastAsia"/>
        </w:rPr>
        <w:t>并去除重复</w:t>
      </w:r>
      <w:r>
        <w:t>inherit</w:t>
      </w:r>
      <w:r>
        <w:rPr>
          <w:rFonts w:hint="eastAsia"/>
        </w:rPr>
        <w:t>的变量。通过双循环进行消除重复。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7D4E08A3" wp14:editId="35AE4383">
            <wp:extent cx="4652468" cy="4553178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74E1C9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287" cy="455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  <w:rPr>
          <w:b/>
          <w:color w:val="FF0000"/>
        </w:rPr>
      </w:pPr>
      <w:r>
        <w:t>&lt;150&gt;_eiv_tv</w:t>
      </w:r>
      <w:r>
        <w:rPr>
          <w:rFonts w:hint="eastAsia"/>
        </w:rPr>
        <w:t>变量名初始化为</w:t>
      </w:r>
      <w:r>
        <w:t xml:space="preserve"> </w:t>
      </w:r>
      <w:r w:rsidRPr="00DE4FA1">
        <w:rPr>
          <w:b/>
          <w:color w:val="00B0F0"/>
        </w:rPr>
        <w:t>_nic.</w:t>
      </w:r>
      <w:r w:rsidRPr="00DE4FA1">
        <w:rPr>
          <w:b/>
          <w:color w:val="00B0F0"/>
        </w:rPr>
        <w:t>列表名</w:t>
      </w:r>
      <w:r w:rsidRPr="00DE4FA1">
        <w:rPr>
          <w:b/>
          <w:color w:val="00B0F0"/>
        </w:rPr>
        <w:t>.[[</w:t>
      </w:r>
      <w:r w:rsidRPr="00DE4FA1">
        <w:rPr>
          <w:rFonts w:hint="eastAsia"/>
          <w:b/>
          <w:color w:val="00B0F0"/>
        </w:rPr>
        <w:t>文件</w:t>
      </w:r>
      <w:r w:rsidRPr="00DE4FA1">
        <w:rPr>
          <w:b/>
          <w:color w:val="00B0F0"/>
        </w:rPr>
        <w:t>]] .</w:t>
      </w:r>
      <w:r w:rsidRPr="00DE4FA1">
        <w:rPr>
          <w:rFonts w:hint="eastAsia"/>
          <w:b/>
        </w:rPr>
        <w:t>文件</w:t>
      </w:r>
      <w:r w:rsidRPr="00DE4FA1">
        <w:rPr>
          <w:b/>
        </w:rPr>
        <w:t>.</w:t>
      </w:r>
      <w:r w:rsidRPr="00411008">
        <w:rPr>
          <w:rFonts w:hint="eastAsia"/>
          <w:color w:val="FF0000"/>
        </w:rPr>
        <w:t>变量</w:t>
      </w:r>
      <w:r w:rsidRPr="008A1628">
        <w:rPr>
          <w:rFonts w:hint="eastAsia"/>
        </w:rPr>
        <w:t>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&lt;152&gt;_eiv_i:=</w:t>
      </w:r>
      <w:hyperlink r:id="rId60" w:history="1">
        <w:r w:rsidRPr="00A20B72">
          <w:t xml:space="preserve"> </w:t>
        </w:r>
        <w:r>
          <w:t>_eiv_tv</w:t>
        </w:r>
        <w:r>
          <w:rPr>
            <w:rFonts w:hint="eastAsia"/>
          </w:rPr>
          <w:t>某个变量名对应值中的</w:t>
        </w:r>
        <w:r w:rsidRPr="00411008">
          <w:rPr>
            <w:rFonts w:hint="eastAsia"/>
          </w:rPr>
          <w:t>“</w:t>
        </w:r>
        <w:r w:rsidRPr="00411008">
          <w:t>@inherit</w:t>
        </w:r>
      </w:hyperlink>
      <w:r w:rsidRPr="00316298">
        <w:t>:</w:t>
      </w:r>
      <w:r w:rsidRPr="00411008">
        <w:rPr>
          <w:rFonts w:hint="eastAsia"/>
        </w:rPr>
        <w:t>”后的</w:t>
      </w:r>
      <w:r>
        <w:rPr>
          <w:rFonts w:hint="eastAsia"/>
        </w:rPr>
        <w:t>文件</w:t>
      </w:r>
      <w:r w:rsidRPr="00411008">
        <w:rPr>
          <w:rFonts w:hint="eastAsia"/>
        </w:rPr>
        <w:t>路径</w:t>
      </w:r>
      <w:r>
        <w:rPr>
          <w:rFonts w:hint="eastAsia"/>
        </w:rPr>
        <w:t>列表，即某个变量名的继承变量在多个配置文件中</w:t>
      </w:r>
      <w:r w:rsidRPr="00411008">
        <w:rPr>
          <w:rFonts w:hint="eastAsia"/>
        </w:rPr>
        <w:t>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 w:rsidRPr="00B206ED">
        <w:t>&lt;</w:t>
      </w:r>
      <w:r>
        <w:t>157~173</w:t>
      </w:r>
      <w:r w:rsidRPr="00B206ED">
        <w:t>&gt;</w:t>
      </w:r>
      <w:r>
        <w:t xml:space="preserve"> </w:t>
      </w:r>
      <w:r>
        <w:rPr>
          <w:rFonts w:hint="eastAsia"/>
        </w:rPr>
        <w:t>查询所有配置文件</w:t>
      </w:r>
      <w:r w:rsidRPr="003D1CFD">
        <w:rPr>
          <w:rFonts w:hint="eastAsia"/>
        </w:rPr>
        <w:t>，</w:t>
      </w:r>
      <w:r>
        <w:rPr>
          <w:rFonts w:hint="eastAsia"/>
        </w:rPr>
        <w:t>去除</w:t>
      </w:r>
      <w:r>
        <w:t>@inherit</w:t>
      </w:r>
      <w:r>
        <w:rPr>
          <w:rFonts w:hint="eastAsia"/>
        </w:rPr>
        <w:t>变量名中对应值相同的变量名</w:t>
      </w:r>
      <w:r w:rsidRPr="00EC1D90">
        <w:rPr>
          <w:rFonts w:hint="eastAsia"/>
        </w:rPr>
        <w:t>。</w:t>
      </w:r>
      <w:r>
        <w:rPr>
          <w:rFonts w:hint="eastAsia"/>
        </w:rPr>
        <w:t>即如果两个继承变量对应的值相同，则只保留一个。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&lt;159&gt;</w:t>
      </w:r>
      <w:r>
        <w:rPr>
          <w:rFonts w:hint="eastAsia"/>
        </w:rPr>
        <w:t>使用</w:t>
      </w:r>
      <w:r>
        <w:t>uniq-word</w:t>
      </w:r>
      <w:r>
        <w:rPr>
          <w:rFonts w:hint="eastAsia"/>
        </w:rPr>
        <w:t>方法将</w:t>
      </w:r>
      <w:r>
        <w:t>_eiv_tv</w:t>
      </w:r>
      <w:r>
        <w:rPr>
          <w:rFonts w:hint="eastAsia"/>
        </w:rPr>
        <w:t>变量现有的值</w:t>
      </w:r>
      <w:r>
        <w:t>(</w:t>
      </w:r>
      <w:r>
        <w:rPr>
          <w:rFonts w:hint="eastAsia"/>
        </w:rPr>
        <w:t>第一个参数</w:t>
      </w:r>
      <w:r>
        <w:t>)</w:t>
      </w:r>
      <w:r w:rsidRPr="00DD50E9">
        <w:rPr>
          <w:rFonts w:hint="eastAsia"/>
        </w:rPr>
        <w:t xml:space="preserve"> </w:t>
      </w:r>
      <w:r>
        <w:rPr>
          <w:rFonts w:hint="eastAsia"/>
        </w:rPr>
        <w:t>逐个在所有含有继承变量的配置文件</w:t>
      </w:r>
      <w:r>
        <w:t>(</w:t>
      </w:r>
      <w:r>
        <w:rPr>
          <w:rFonts w:hint="eastAsia"/>
        </w:rPr>
        <w:t>第二个参数</w:t>
      </w:r>
      <w:r>
        <w:t>)</w:t>
      </w:r>
      <w:r>
        <w:rPr>
          <w:rFonts w:hint="eastAsia"/>
        </w:rPr>
        <w:t>中进行比较，如果配置文件中该变量没</w:t>
      </w:r>
      <w:r>
        <w:rPr>
          <w:rFonts w:hint="eastAsia"/>
        </w:rPr>
        <w:lastRenderedPageBreak/>
        <w:t>有定义或者定义为空</w:t>
      </w:r>
      <w:r>
        <w:t>(</w:t>
      </w:r>
      <w:r>
        <w:rPr>
          <w:rFonts w:hint="eastAsia"/>
        </w:rPr>
        <w:t>相同个数为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，则使用</w:t>
      </w:r>
      <w:r>
        <w:t>_eiv_tv</w:t>
      </w:r>
      <w:r>
        <w:rPr>
          <w:rFonts w:hint="eastAsia"/>
        </w:rPr>
        <w:t>变量中现有的值。如果配置文件中该变量已经定义为非空</w:t>
      </w:r>
      <w:r>
        <w:t>(</w:t>
      </w:r>
      <w:r>
        <w:rPr>
          <w:rFonts w:hint="eastAsia"/>
        </w:rPr>
        <w:t>即文件相同，值也相同</w:t>
      </w:r>
      <w:r>
        <w:t>)</w:t>
      </w:r>
      <w:r>
        <w:rPr>
          <w:rFonts w:hint="eastAsia"/>
        </w:rPr>
        <w:t>，则将值合并起来。</w:t>
      </w:r>
    </w:p>
    <w:p w:rsidR="0033721E" w:rsidRDefault="0033721E" w:rsidP="0033721E">
      <w:pPr>
        <w:pStyle w:val="ListParagraph"/>
        <w:spacing w:line="240" w:lineRule="auto"/>
        <w:ind w:left="1195" w:firstLineChars="0" w:firstLine="0"/>
      </w:pPr>
      <w:r>
        <w:t>&lt;162&gt;</w:t>
      </w:r>
      <w:r>
        <w:rPr>
          <w:rFonts w:hint="eastAsia"/>
        </w:rPr>
        <w:t>将当前</w:t>
      </w:r>
      <w:r>
        <w:t>_eiv_tv</w:t>
      </w:r>
      <w:r>
        <w:rPr>
          <w:rFonts w:hint="eastAsia"/>
        </w:rPr>
        <w:t>变量值替换为</w:t>
      </w:r>
      <w:r>
        <w:t>uniq-word</w:t>
      </w:r>
      <w:r>
        <w:rPr>
          <w:rFonts w:hint="eastAsia"/>
        </w:rPr>
        <w:t>处理后的值。</w:t>
      </w:r>
    </w:p>
    <w:p w:rsidR="0033721E" w:rsidRDefault="0033721E" w:rsidP="0033721E">
      <w:pPr>
        <w:pStyle w:val="ListParagraph"/>
        <w:ind w:left="1200" w:firstLineChars="0" w:firstLine="0"/>
      </w:pPr>
      <w:r>
        <w:t>&lt;249&gt;</w:t>
      </w:r>
      <w:r>
        <w:rPr>
          <w:rFonts w:hint="eastAsia"/>
        </w:rPr>
        <w:t>修改变量名前缀</w:t>
      </w:r>
    </w:p>
    <w:p w:rsidR="0033721E" w:rsidRPr="00EC1D90" w:rsidRDefault="0033721E" w:rsidP="0033721E">
      <w:pPr>
        <w:pStyle w:val="ListParagraph"/>
        <w:ind w:left="1200" w:firstLineChars="0" w:firstLine="0"/>
      </w:pPr>
      <w:r>
        <w:rPr>
          <w:rFonts w:hint="eastAsia"/>
        </w:rPr>
        <w:t>将临时变量的前缀</w:t>
      </w:r>
      <w:r>
        <w:rPr>
          <w:b/>
          <w:color w:val="00B0F0"/>
        </w:rPr>
        <w:t>_nic.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.[[</w:t>
      </w:r>
      <w:r w:rsidRPr="00C723E0">
        <w:rPr>
          <w:rFonts w:hint="eastAsia"/>
          <w:b/>
          <w:color w:val="00B0F0"/>
        </w:rPr>
        <w:t>文件</w:t>
      </w:r>
      <w:r w:rsidRPr="00C723E0">
        <w:rPr>
          <w:b/>
          <w:color w:val="00B0F0"/>
        </w:rPr>
        <w:t>]]</w:t>
      </w:r>
      <w:r w:rsidRPr="00DE4FA1">
        <w:rPr>
          <w:b/>
          <w:color w:val="00B0F0"/>
        </w:rPr>
        <w:t>.</w:t>
      </w:r>
      <w:r w:rsidRPr="00DE4FA1">
        <w:rPr>
          <w:rFonts w:hint="eastAsia"/>
          <w:b/>
        </w:rPr>
        <w:t>文件</w:t>
      </w:r>
      <w:r w:rsidRPr="00EC1D90">
        <w:rPr>
          <w:rFonts w:hint="eastAsia"/>
        </w:rPr>
        <w:t>替换</w:t>
      </w:r>
      <w:r>
        <w:rPr>
          <w:rFonts w:hint="eastAsia"/>
        </w:rPr>
        <w:t>为</w:t>
      </w:r>
      <w:r>
        <w:rPr>
          <w:b/>
          <w:color w:val="00B0F0"/>
        </w:rPr>
        <w:t>列表名</w:t>
      </w:r>
      <w:r w:rsidRPr="00C723E0">
        <w:rPr>
          <w:b/>
          <w:color w:val="00B0F0"/>
        </w:rPr>
        <w:t>.</w:t>
      </w:r>
      <w:r w:rsidRPr="00DE4FA1">
        <w:rPr>
          <w:rFonts w:hint="eastAsia"/>
          <w:b/>
        </w:rPr>
        <w:t>文件</w:t>
      </w:r>
      <w:r w:rsidRPr="00111600">
        <w:rPr>
          <w:rFonts w:hint="eastAsia"/>
        </w:rPr>
        <w:t>，</w:t>
      </w:r>
      <w:r>
        <w:rPr>
          <w:rFonts w:hint="eastAsia"/>
        </w:rPr>
        <w:t>即创建类似“</w:t>
      </w:r>
      <w:r>
        <w:rPr>
          <w:b/>
          <w:color w:val="00B0F0"/>
        </w:rPr>
        <w:t>列表名</w:t>
      </w:r>
      <w:r>
        <w:t>.</w:t>
      </w:r>
      <w:r w:rsidRPr="00DE4FA1">
        <w:rPr>
          <w:rFonts w:hint="eastAsia"/>
          <w:b/>
        </w:rPr>
        <w:t>文件</w:t>
      </w:r>
      <w:r>
        <w:t>.</w:t>
      </w:r>
      <w:r w:rsidRPr="00DE4FA1">
        <w:rPr>
          <w:rFonts w:hint="eastAsia"/>
          <w:color w:val="FF0000"/>
        </w:rPr>
        <w:t>变量</w:t>
      </w:r>
      <w:r>
        <w:rPr>
          <w:rFonts w:hint="eastAsia"/>
        </w:rPr>
        <w:t>”的新变量。</w:t>
      </w:r>
    </w:p>
    <w:p w:rsidR="0033721E" w:rsidRDefault="0033721E" w:rsidP="0033721E">
      <w:pPr>
        <w:pStyle w:val="ListParagraph"/>
        <w:ind w:left="1200" w:firstLineChars="0" w:firstLine="0"/>
      </w:pPr>
      <w:r>
        <w:t>&lt;251&gt;</w:t>
      </w:r>
      <w:r>
        <w:rPr>
          <w:rFonts w:hint="eastAsia"/>
        </w:rPr>
        <w:t>将解析的文件放入</w:t>
      </w:r>
      <w:r w:rsidRPr="00640746">
        <w:rPr>
          <w:rFonts w:hint="eastAsia"/>
        </w:rPr>
        <w:t>列表</w:t>
      </w:r>
      <w:r>
        <w:rPr>
          <w:rFonts w:hint="eastAsia"/>
        </w:rPr>
        <w:t>变量中，列表变量为</w:t>
      </w:r>
      <w:r>
        <w:rPr>
          <w:b/>
          <w:color w:val="00B0F0"/>
        </w:rPr>
        <w:t>列表名</w:t>
      </w:r>
      <w:r w:rsidRPr="00EF6E8C">
        <w:rPr>
          <w:rFonts w:hint="eastAsia"/>
        </w:rPr>
        <w:t>，比如</w:t>
      </w:r>
      <w:r>
        <w:t>PRODUCTS</w:t>
      </w:r>
      <w:r>
        <w:rPr>
          <w:rFonts w:hint="eastAsia"/>
        </w:rPr>
        <w:t>。</w:t>
      </w:r>
    </w:p>
    <w:p w:rsidR="00203C5D" w:rsidRDefault="00274F6F" w:rsidP="0000211F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获取</w:t>
      </w:r>
      <w:r w:rsidR="005A5875">
        <w:rPr>
          <w:rFonts w:hint="eastAsia"/>
        </w:rPr>
        <w:t>当前</w:t>
      </w:r>
      <w:r w:rsidR="00523B55">
        <w:rPr>
          <w:rFonts w:hint="eastAsia"/>
        </w:rPr>
        <w:t>产品</w:t>
      </w:r>
      <w:r w:rsidR="00C40ADF">
        <w:rPr>
          <w:rFonts w:hint="eastAsia"/>
        </w:rPr>
        <w:t>的</w:t>
      </w:r>
      <w:r w:rsidR="00203C5D">
        <w:rPr>
          <w:rFonts w:hint="eastAsia"/>
        </w:rPr>
        <w:t>配置</w:t>
      </w:r>
      <w:r w:rsidR="00C40ADF">
        <w:rPr>
          <w:rFonts w:hint="eastAsia"/>
        </w:rPr>
        <w:t>信息</w:t>
      </w:r>
    </w:p>
    <w:p w:rsidR="00203C5D" w:rsidRDefault="00203C5D" w:rsidP="00E47DAE">
      <w:pPr>
        <w:spacing w:line="240" w:lineRule="auto"/>
        <w:ind w:left="1200" w:firstLineChars="0" w:firstLine="0"/>
      </w:pPr>
      <w:r>
        <w:rPr>
          <w:rFonts w:hint="eastAsia"/>
        </w:rPr>
        <w:t>当</w:t>
      </w:r>
      <w:r w:rsidR="00712EB4">
        <w:rPr>
          <w:rFonts w:hint="eastAsia"/>
        </w:rPr>
        <w:t>所有产品的</w:t>
      </w:r>
      <w:r>
        <w:rPr>
          <w:rFonts w:hint="eastAsia"/>
        </w:rPr>
        <w:t>配置变量创建后，</w:t>
      </w:r>
      <w:r w:rsidR="00827915">
        <w:rPr>
          <w:rFonts w:hint="eastAsia"/>
        </w:rPr>
        <w:t>则</w:t>
      </w:r>
      <w:r>
        <w:rPr>
          <w:rFonts w:hint="eastAsia"/>
        </w:rPr>
        <w:t>使用</w:t>
      </w:r>
      <w:r>
        <w:t>resolve-short-product-name</w:t>
      </w:r>
      <w:r>
        <w:rPr>
          <w:rFonts w:hint="eastAsia"/>
        </w:rPr>
        <w:t>方法</w:t>
      </w:r>
      <w:r w:rsidR="00712EB4">
        <w:rPr>
          <w:rFonts w:hint="eastAsia"/>
        </w:rPr>
        <w:t>获取指定产品</w:t>
      </w:r>
      <w:r w:rsidR="004678D7">
        <w:rPr>
          <w:rFonts w:hint="eastAsia"/>
        </w:rPr>
        <w:t>名所对应的</w:t>
      </w:r>
      <w:r>
        <w:rPr>
          <w:rFonts w:hint="eastAsia"/>
        </w:rPr>
        <w:t>配置文件</w:t>
      </w:r>
      <w:r w:rsidR="00827915">
        <w:rPr>
          <w:rFonts w:hint="eastAsia"/>
        </w:rPr>
        <w:t>，并记录在</w:t>
      </w:r>
      <w:r w:rsidR="00827915">
        <w:t>INTERNAL_PRODUCT</w:t>
      </w:r>
      <w:r w:rsidR="00827915">
        <w:rPr>
          <w:rFonts w:hint="eastAsia"/>
        </w:rPr>
        <w:t>变量中</w:t>
      </w:r>
      <w:r w:rsidR="004678D7">
        <w:rPr>
          <w:rFonts w:hint="eastAsia"/>
        </w:rPr>
        <w:t>，然后通过配置文件</w:t>
      </w:r>
      <w:r>
        <w:rPr>
          <w:rFonts w:hint="eastAsia"/>
        </w:rPr>
        <w:t>可获取</w:t>
      </w:r>
      <w:r w:rsidR="004678D7">
        <w:rPr>
          <w:rFonts w:hint="eastAsia"/>
        </w:rPr>
        <w:t>指定产品的</w:t>
      </w:r>
      <w:r>
        <w:rPr>
          <w:rFonts w:hint="eastAsia"/>
        </w:rPr>
        <w:t>其他</w:t>
      </w:r>
      <w:r w:rsidR="004678D7">
        <w:rPr>
          <w:rFonts w:hint="eastAsia"/>
        </w:rPr>
        <w:t>配置信息</w:t>
      </w:r>
      <w:r>
        <w:rPr>
          <w:rFonts w:hint="eastAsia"/>
        </w:rPr>
        <w:t>。</w:t>
      </w:r>
    </w:p>
    <w:p w:rsidR="00714CC2" w:rsidRDefault="0078312C" w:rsidP="00FC5627">
      <w:pPr>
        <w:pStyle w:val="ListParagraph"/>
        <w:numPr>
          <w:ilvl w:val="0"/>
          <w:numId w:val="91"/>
        </w:numPr>
        <w:ind w:firstLineChars="0"/>
      </w:pPr>
      <w:r>
        <w:rPr>
          <w:rFonts w:hint="eastAsia"/>
        </w:rPr>
        <w:t>型</w:t>
      </w:r>
      <w:r w:rsidR="00714CC2">
        <w:rPr>
          <w:rFonts w:hint="eastAsia"/>
        </w:rPr>
        <w:t>获取</w:t>
      </w:r>
      <w:r>
        <w:rPr>
          <w:rFonts w:hint="eastAsia"/>
        </w:rPr>
        <w:t>对应</w:t>
      </w:r>
      <w:r w:rsidR="00714CC2">
        <w:t>Product</w:t>
      </w:r>
      <w:r>
        <w:rPr>
          <w:rFonts w:hint="eastAsia"/>
        </w:rPr>
        <w:t>的</w:t>
      </w:r>
      <w:r w:rsidR="00714CC2">
        <w:rPr>
          <w:rFonts w:hint="eastAsia"/>
        </w:rPr>
        <w:t>配置文件</w:t>
      </w:r>
    </w:p>
    <w:p w:rsidR="00714CC2" w:rsidRDefault="00714CC2" w:rsidP="00714CC2">
      <w:pPr>
        <w:pStyle w:val="ListParagraph"/>
        <w:ind w:left="1200" w:firstLineChars="0" w:firstLine="0"/>
      </w:pPr>
      <w:r>
        <w:rPr>
          <w:rFonts w:hint="eastAsia"/>
        </w:rPr>
        <w:t>通过传入</w:t>
      </w:r>
      <w:r>
        <w:t>product</w:t>
      </w:r>
      <w:r>
        <w:rPr>
          <w:rFonts w:hint="eastAsia"/>
        </w:rPr>
        <w:t>的名称从而获取其配置文件的路径。</w:t>
      </w:r>
    </w:p>
    <w:p w:rsidR="00714CC2" w:rsidRDefault="00714CC2" w:rsidP="00714CC2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7960BA73" wp14:editId="0EDDC105">
            <wp:extent cx="4747565" cy="3131097"/>
            <wp:effectExtent l="0" t="0" r="0" b="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89DF8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657" cy="31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D6C" w:rsidRDefault="00623D6C" w:rsidP="00FC5627">
      <w:pPr>
        <w:pStyle w:val="ListParagraph"/>
        <w:numPr>
          <w:ilvl w:val="0"/>
          <w:numId w:val="91"/>
        </w:numPr>
        <w:ind w:firstLineChars="0"/>
      </w:pPr>
      <w:r>
        <w:rPr>
          <w:rFonts w:hint="eastAsia"/>
        </w:rPr>
        <w:t>获取当前构造的产品其对应的设备类型</w:t>
      </w:r>
    </w:p>
    <w:p w:rsidR="00623D6C" w:rsidRDefault="00623D6C" w:rsidP="00623D6C">
      <w:pPr>
        <w:spacing w:line="240" w:lineRule="auto"/>
        <w:ind w:left="720" w:firstLine="480"/>
      </w:pPr>
      <w:r>
        <w:rPr>
          <w:rFonts w:hint="eastAsia"/>
          <w:noProof/>
        </w:rPr>
        <w:drawing>
          <wp:inline distT="0" distB="0" distL="0" distR="0" wp14:anchorId="6C429E60" wp14:editId="52C2C69B">
            <wp:extent cx="4901184" cy="568204"/>
            <wp:effectExtent l="0" t="0" r="0" b="381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FF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360" cy="5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D6C" w:rsidRDefault="00623D6C" w:rsidP="00623D6C">
      <w:pPr>
        <w:spacing w:line="240" w:lineRule="auto"/>
        <w:ind w:left="1200" w:firstLine="480"/>
      </w:pPr>
      <w:r>
        <w:t>&lt;242&gt;</w:t>
      </w:r>
      <w:r>
        <w:rPr>
          <w:rFonts w:hint="eastAsia"/>
        </w:rPr>
        <w:t>通过</w:t>
      </w:r>
      <w:r>
        <w:t>Product</w:t>
      </w:r>
      <w:r>
        <w:rPr>
          <w:rFonts w:hint="eastAsia"/>
        </w:rPr>
        <w:t>的配置信息</w:t>
      </w:r>
      <w:r>
        <w:t>TARGET_PRODUCT(</w:t>
      </w:r>
      <w:r>
        <w:rPr>
          <w:rFonts w:hint="eastAsia"/>
        </w:rPr>
        <w:t>在</w:t>
      </w:r>
      <w:r>
        <w:t>lunch</w:t>
      </w:r>
      <w:r>
        <w:rPr>
          <w:rFonts w:hint="eastAsia"/>
        </w:rPr>
        <w:t>时选择确定的</w:t>
      </w:r>
      <w:r>
        <w:t>)</w:t>
      </w:r>
      <w:r>
        <w:rPr>
          <w:rFonts w:hint="eastAsia"/>
        </w:rPr>
        <w:t>的值得到该产品所在配置文件路径。</w:t>
      </w:r>
    </w:p>
    <w:p w:rsidR="00623D6C" w:rsidRDefault="00623D6C" w:rsidP="00623D6C">
      <w:pPr>
        <w:spacing w:line="240" w:lineRule="auto"/>
        <w:ind w:left="1200" w:firstLine="480"/>
      </w:pPr>
      <w:r>
        <w:t>&lt;251&gt;</w:t>
      </w:r>
      <w:r>
        <w:rPr>
          <w:rFonts w:hint="eastAsia"/>
        </w:rPr>
        <w:t>通过配置文件路径获取到指定产品的其他配置</w:t>
      </w:r>
      <w:r>
        <w:t>(</w:t>
      </w:r>
      <w:r>
        <w:rPr>
          <w:rFonts w:hint="eastAsia"/>
        </w:rPr>
        <w:t>此处为</w:t>
      </w:r>
      <w:r>
        <w:t>device</w:t>
      </w:r>
      <w:r>
        <w:rPr>
          <w:rFonts w:hint="eastAsia"/>
        </w:rPr>
        <w:t>配置</w:t>
      </w:r>
      <w:r>
        <w:t>)</w:t>
      </w:r>
      <w:r>
        <w:rPr>
          <w:rFonts w:hint="eastAsia"/>
        </w:rPr>
        <w:t>。</w:t>
      </w:r>
    </w:p>
    <w:p w:rsidR="00781C55" w:rsidRDefault="00781C55" w:rsidP="00781C55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对当前产品进行板级配置</w:t>
      </w:r>
    </w:p>
    <w:p w:rsidR="00781C55" w:rsidRDefault="00781C55" w:rsidP="00781C55">
      <w:pPr>
        <w:pStyle w:val="ListParagraph"/>
        <w:ind w:left="840" w:firstLineChars="0" w:firstLine="360"/>
      </w:pPr>
      <w:r>
        <w:rPr>
          <w:rFonts w:hint="eastAsia"/>
        </w:rPr>
        <w:lastRenderedPageBreak/>
        <w:t>在获取到当前构造的产品配置后，则通过当前产品的</w:t>
      </w:r>
      <w:r>
        <w:t>TARGET_DEVICE</w:t>
      </w:r>
      <w:r>
        <w:rPr>
          <w:rFonts w:hint="eastAsia"/>
        </w:rPr>
        <w:t>配置完成对应的板级配置。</w:t>
      </w:r>
    </w:p>
    <w:p w:rsidR="00781C55" w:rsidRDefault="00781C55" w:rsidP="00781C55">
      <w:pPr>
        <w:pStyle w:val="ListParagraph"/>
        <w:numPr>
          <w:ilvl w:val="0"/>
          <w:numId w:val="68"/>
        </w:numPr>
        <w:ind w:firstLineChars="0"/>
      </w:pPr>
      <w:r>
        <w:rPr>
          <w:rFonts w:hint="eastAsia"/>
        </w:rPr>
        <w:t>加载板级配置</w:t>
      </w:r>
    </w:p>
    <w:p w:rsidR="00781C55" w:rsidRDefault="00781C55" w:rsidP="00781C55">
      <w:pPr>
        <w:pStyle w:val="ListParagraph"/>
        <w:ind w:left="1260" w:firstLineChars="0"/>
      </w:pPr>
      <w:r>
        <w:rPr>
          <w:rFonts w:hint="eastAsia"/>
        </w:rPr>
        <w:t>默认的板级配置文件为</w:t>
      </w:r>
      <w:r>
        <w:t>BoardConfig.mk</w:t>
      </w:r>
      <w:r>
        <w:rPr>
          <w:rFonts w:hint="eastAsia"/>
        </w:rPr>
        <w:t>，其位于</w:t>
      </w:r>
      <w:r>
        <w:t>device</w:t>
      </w:r>
      <w:r>
        <w:rPr>
          <w:rFonts w:hint="eastAsia"/>
        </w:rPr>
        <w:t>或</w:t>
      </w:r>
      <w:r>
        <w:t>vender</w:t>
      </w:r>
      <w:r>
        <w:rPr>
          <w:rFonts w:hint="eastAsia"/>
        </w:rPr>
        <w:t>目录下以并当前</w:t>
      </w:r>
      <w:r>
        <w:t>PRODUCT_DEVICE</w:t>
      </w:r>
      <w:r>
        <w:rPr>
          <w:rFonts w:hint="eastAsia"/>
        </w:rPr>
        <w:t>的值命名的子目录下。</w:t>
      </w:r>
    </w:p>
    <w:p w:rsidR="00781C55" w:rsidRDefault="00781C55" w:rsidP="00781C55">
      <w:pPr>
        <w:spacing w:line="240" w:lineRule="auto"/>
        <w:ind w:left="720" w:firstLine="480"/>
      </w:pPr>
      <w:r>
        <w:rPr>
          <w:noProof/>
        </w:rPr>
        <w:drawing>
          <wp:inline distT="0" distB="0" distL="0" distR="0" wp14:anchorId="1549FA5C" wp14:editId="52164AED">
            <wp:extent cx="4659465" cy="1447965"/>
            <wp:effectExtent l="0" t="0" r="8255" b="0"/>
            <wp:docPr id="1826" name="Picture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72DB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45" cy="145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55" w:rsidRDefault="00781C55" w:rsidP="00781C55">
      <w:pPr>
        <w:pStyle w:val="ListParagraph"/>
        <w:numPr>
          <w:ilvl w:val="0"/>
          <w:numId w:val="68"/>
        </w:numPr>
        <w:ind w:firstLineChars="0"/>
      </w:pPr>
      <w:r>
        <w:rPr>
          <w:rFonts w:hint="eastAsia"/>
        </w:rPr>
        <w:t>板级配置的实现</w:t>
      </w:r>
    </w:p>
    <w:p w:rsidR="00781C55" w:rsidRPr="00FC0B1F" w:rsidRDefault="00781C55" w:rsidP="00781C55">
      <w:pPr>
        <w:pStyle w:val="ListParagraph"/>
        <w:ind w:left="1200" w:firstLineChars="0" w:firstLine="0"/>
      </w:pPr>
      <w:r>
        <w:rPr>
          <w:rFonts w:hint="eastAsia"/>
        </w:rPr>
        <w:t>板级配置主要配置一些用于决定当前编译工具的信息，如下：</w:t>
      </w:r>
    </w:p>
    <w:p w:rsidR="00781C55" w:rsidRDefault="00781C55" w:rsidP="00781C55">
      <w:pPr>
        <w:spacing w:line="240" w:lineRule="auto"/>
        <w:ind w:left="780" w:firstLineChars="175" w:firstLine="420"/>
      </w:pPr>
      <w:r>
        <w:rPr>
          <w:rFonts w:hint="eastAsia"/>
          <w:noProof/>
        </w:rPr>
        <w:drawing>
          <wp:inline distT="0" distB="0" distL="0" distR="0" wp14:anchorId="3C454615" wp14:editId="489E6141">
            <wp:extent cx="2950234" cy="1239100"/>
            <wp:effectExtent l="0" t="0" r="2540" b="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E06C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00" cy="12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41" w:rsidRDefault="00B23E41" w:rsidP="00B23E41">
      <w:pPr>
        <w:pStyle w:val="Heading3"/>
        <w:spacing w:before="163" w:after="163" w:line="240" w:lineRule="auto"/>
      </w:pPr>
      <w:bookmarkStart w:id="10" w:name="_Toc390804254"/>
      <w:r>
        <w:rPr>
          <w:rFonts w:hint="eastAsia"/>
        </w:rPr>
        <w:t>模块配置</w:t>
      </w:r>
      <w:bookmarkEnd w:id="10"/>
    </w:p>
    <w:p w:rsidR="00B23E41" w:rsidRDefault="00B23E41" w:rsidP="000748B7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t>模块</w:t>
      </w:r>
      <w:r w:rsidR="00D35A3F">
        <w:rPr>
          <w:rFonts w:hint="eastAsia"/>
        </w:rPr>
        <w:t>定义</w:t>
      </w:r>
    </w:p>
    <w:p w:rsidR="00B23E41" w:rsidRDefault="00B23E41" w:rsidP="00B23E41">
      <w:pPr>
        <w:ind w:left="835" w:firstLineChars="0" w:firstLine="360"/>
      </w:pPr>
      <w:r>
        <w:rPr>
          <w:rFonts w:hint="eastAsia"/>
        </w:rPr>
        <w:t>每个</w:t>
      </w:r>
      <w:r>
        <w:t>module</w:t>
      </w:r>
      <w:r>
        <w:rPr>
          <w:rFonts w:hint="eastAsia"/>
        </w:rPr>
        <w:t>的定义以</w:t>
      </w:r>
      <w:r>
        <w:t>include $(CLEAR_VARS)</w:t>
      </w:r>
      <w:r>
        <w:rPr>
          <w:rFonts w:hint="eastAsia"/>
        </w:rPr>
        <w:t>开始，以</w:t>
      </w:r>
      <w:r>
        <w:t>include(BUILD_XXX)</w:t>
      </w:r>
      <w:r>
        <w:rPr>
          <w:rFonts w:hint="eastAsia"/>
        </w:rPr>
        <w:t xml:space="preserve"> </w:t>
      </w:r>
      <w:r>
        <w:rPr>
          <w:rFonts w:hint="eastAsia"/>
        </w:rPr>
        <w:t>结束</w:t>
      </w:r>
      <w:r>
        <w:t>(XXX</w:t>
      </w:r>
      <w:r>
        <w:rPr>
          <w:rFonts w:hint="eastAsia"/>
        </w:rPr>
        <w:t>由模块类型确定</w:t>
      </w:r>
      <w:r>
        <w:t>)</w:t>
      </w:r>
      <w:r>
        <w:rPr>
          <w:rFonts w:hint="eastAsia"/>
        </w:rPr>
        <w:t>。其中一个</w:t>
      </w:r>
      <w:r>
        <w:t>makefile</w:t>
      </w:r>
      <w:r>
        <w:rPr>
          <w:rFonts w:hint="eastAsia"/>
        </w:rPr>
        <w:t>中可以定义多个模块。</w:t>
      </w:r>
    </w:p>
    <w:p w:rsidR="00B23E41" w:rsidRDefault="00B23E41" w:rsidP="00B23E41">
      <w:pPr>
        <w:pStyle w:val="ListParagraph"/>
        <w:spacing w:line="240" w:lineRule="auto"/>
        <w:ind w:left="835" w:firstLineChars="0" w:firstLine="0"/>
      </w:pPr>
      <w:r>
        <w:rPr>
          <w:noProof/>
        </w:rPr>
        <w:lastRenderedPageBreak/>
        <w:drawing>
          <wp:inline distT="0" distB="0" distL="0" distR="0" wp14:anchorId="7F05DB58" wp14:editId="1EBCABEB">
            <wp:extent cx="4314825" cy="4962525"/>
            <wp:effectExtent l="0" t="0" r="9525" b="9525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41" w:rsidRDefault="00B23E41" w:rsidP="00B23E41">
      <w:pPr>
        <w:pStyle w:val="ListParagraph"/>
        <w:spacing w:line="240" w:lineRule="auto"/>
        <w:ind w:left="835" w:firstLineChars="0" w:firstLine="0"/>
      </w:pPr>
      <w:r>
        <w:rPr>
          <w:rFonts w:hint="eastAsia"/>
        </w:rPr>
        <w:t>相关配置如下：</w:t>
      </w:r>
    </w:p>
    <w:tbl>
      <w:tblPr>
        <w:tblW w:w="7748" w:type="dxa"/>
        <w:tblInd w:w="1008" w:type="dxa"/>
        <w:tblLook w:val="04A0" w:firstRow="1" w:lastRow="0" w:firstColumn="1" w:lastColumn="0" w:noHBand="0" w:noVBand="1"/>
      </w:tblPr>
      <w:tblGrid>
        <w:gridCol w:w="3583"/>
        <w:gridCol w:w="4165"/>
      </w:tblGrid>
      <w:tr w:rsidR="00B23E41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B23E41" w:rsidRPr="00882130" w:rsidRDefault="00B23E41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需要配置的变量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B23E41" w:rsidRPr="00CA4750" w:rsidRDefault="00B23E41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 w:hint="eastAsia"/>
                <w:kern w:val="0"/>
                <w:sz w:val="20"/>
                <w:szCs w:val="20"/>
              </w:rPr>
              <w:t>含义</w:t>
            </w:r>
          </w:p>
        </w:tc>
      </w:tr>
      <w:tr w:rsidR="00B23E41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B23E41" w:rsidRPr="002C22B2" w:rsidRDefault="00B23E41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LOCAL_PATH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B23E41" w:rsidRPr="002C22B2" w:rsidRDefault="00B23E41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模块路径</w:t>
            </w:r>
            <w:r w:rsidRPr="00CA4750">
              <w:rPr>
                <w:rFonts w:eastAsia="Times New Roman"/>
                <w:kern w:val="0"/>
                <w:sz w:val="20"/>
                <w:szCs w:val="20"/>
              </w:rPr>
              <w:t>(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必需</w:t>
            </w: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定义在</w:t>
            </w:r>
            <w:r w:rsidRPr="00CA4750">
              <w:rPr>
                <w:rFonts w:eastAsia="Times New Roman"/>
                <w:kern w:val="0"/>
                <w:sz w:val="20"/>
                <w:szCs w:val="20"/>
              </w:rPr>
              <w:t xml:space="preserve">CLEAR_VARS </w:t>
            </w: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之前</w:t>
            </w:r>
            <w:r w:rsidRPr="00CA4750">
              <w:rPr>
                <w:rFonts w:eastAsia="Times New Roman"/>
                <w:kern w:val="0"/>
                <w:sz w:val="20"/>
                <w:szCs w:val="20"/>
              </w:rPr>
              <w:t>)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F84FDB" w:rsidRDefault="00234A60" w:rsidP="00DC09B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F84FDB">
              <w:rPr>
                <w:rFonts w:eastAsiaTheme="minorEastAsia"/>
                <w:kern w:val="0"/>
                <w:sz w:val="20"/>
                <w:szCs w:val="20"/>
              </w:rPr>
              <w:t>LOCAL_UNINSTALLABLE_MODULE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Default="00234A60" w:rsidP="00DC09B1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模块不需要安装</w:t>
            </w:r>
            <w:r>
              <w:rPr>
                <w:rFonts w:eastAsiaTheme="minorEastAsia"/>
                <w:kern w:val="0"/>
                <w:sz w:val="20"/>
                <w:szCs w:val="20"/>
              </w:rPr>
              <w:t>(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不定义则表示需要安装</w:t>
            </w:r>
            <w:r>
              <w:rPr>
                <w:rFonts w:eastAsiaTheme="minorEastAsia"/>
                <w:kern w:val="0"/>
                <w:sz w:val="20"/>
                <w:szCs w:val="20"/>
              </w:rPr>
              <w:t>)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A13F9C">
              <w:rPr>
                <w:rFonts w:eastAsia="Times New Roman"/>
                <w:kern w:val="0"/>
                <w:sz w:val="20"/>
                <w:szCs w:val="20"/>
              </w:rPr>
              <w:t>LOCAL_MODULE_PATH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模块安装路径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LOCAL_MODULE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模块名称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LOCAL_MODULE_TAGS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02BCD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模块的版本类型</w:t>
            </w:r>
            <w:r>
              <w:rPr>
                <w:rFonts w:eastAsia="Times New Roman"/>
                <w:kern w:val="0"/>
                <w:sz w:val="20"/>
                <w:szCs w:val="20"/>
              </w:rPr>
              <w:t>(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即</w:t>
            </w:r>
            <w:r>
              <w:rPr>
                <w:rFonts w:eastAsiaTheme="minorEastAsia"/>
                <w:kern w:val="0"/>
                <w:sz w:val="20"/>
                <w:szCs w:val="20"/>
              </w:rPr>
              <w:t>lunch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选择的</w:t>
            </w:r>
            <w:r>
              <w:rPr>
                <w:rFonts w:eastAsiaTheme="minorEastAsia"/>
                <w:kern w:val="0"/>
                <w:sz w:val="20"/>
                <w:szCs w:val="20"/>
              </w:rPr>
              <w:t>variant</w:t>
            </w:r>
            <w:r>
              <w:rPr>
                <w:rFonts w:eastAsia="Times New Roman"/>
                <w:kern w:val="0"/>
                <w:sz w:val="20"/>
                <w:szCs w:val="20"/>
              </w:rPr>
              <w:t>)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LOCAL_SRC_FILES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模块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需要加入编译的</w:t>
            </w: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源码文件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5618B2">
              <w:rPr>
                <w:rFonts w:eastAsia="Times New Roman"/>
                <w:kern w:val="0"/>
                <w:sz w:val="20"/>
                <w:szCs w:val="20"/>
              </w:rPr>
              <w:t>LOCAL_GENERATED_SOURCES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5618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模块配置中自动生成的文件</w:t>
            </w:r>
            <w:r>
              <w:rPr>
                <w:rFonts w:eastAsiaTheme="minorEastAsia"/>
                <w:kern w:val="0"/>
                <w:sz w:val="20"/>
                <w:szCs w:val="20"/>
              </w:rPr>
              <w:t>(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动态创建的文件</w:t>
            </w:r>
            <w:r>
              <w:rPr>
                <w:rFonts w:eastAsiaTheme="minorEastAsia"/>
                <w:kern w:val="0"/>
                <w:sz w:val="20"/>
                <w:szCs w:val="20"/>
              </w:rPr>
              <w:t>)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LOCAL_C_INCLUDES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编译时默认头文件路径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LOCAL_CFLAGS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编译时加入的</w:t>
            </w:r>
            <w:r w:rsidRPr="00CA4750">
              <w:rPr>
                <w:rFonts w:eastAsia="Times New Roman"/>
                <w:kern w:val="0"/>
                <w:sz w:val="20"/>
                <w:szCs w:val="20"/>
              </w:rPr>
              <w:t>cflag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eastAsia="Times New Roman"/>
                <w:kern w:val="0"/>
                <w:sz w:val="20"/>
                <w:szCs w:val="20"/>
              </w:rPr>
              <w:t>LOCAL_LDLIBS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2C22B2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A4750">
              <w:rPr>
                <w:rFonts w:ascii="宋体" w:hAnsi="宋体" w:cs="宋体" w:hint="eastAsia"/>
                <w:kern w:val="0"/>
                <w:sz w:val="20"/>
                <w:szCs w:val="20"/>
              </w:rPr>
              <w:t>模块依赖的库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CA475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41926">
              <w:rPr>
                <w:rFonts w:eastAsia="Times New Roman"/>
                <w:kern w:val="0"/>
                <w:sz w:val="20"/>
                <w:szCs w:val="20"/>
              </w:rPr>
              <w:t>LOCAL_COPY_HEADERS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D41926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模块源码目录下需要复制的头</w:t>
            </w:r>
            <w:r w:rsidRPr="00701A13">
              <w:rPr>
                <w:rFonts w:eastAsiaTheme="minorEastAsia" w:hint="eastAsia"/>
                <w:b/>
                <w:kern w:val="0"/>
                <w:sz w:val="20"/>
                <w:szCs w:val="20"/>
              </w:rPr>
              <w:t>文件</w:t>
            </w:r>
          </w:p>
        </w:tc>
      </w:tr>
      <w:tr w:rsidR="00234A60" w:rsidRPr="002C22B2" w:rsidTr="00234A60">
        <w:trPr>
          <w:trHeight w:val="300"/>
        </w:trPr>
        <w:tc>
          <w:tcPr>
            <w:tcW w:w="3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Pr="00D41926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D41926">
              <w:rPr>
                <w:rFonts w:eastAsia="Times New Roman"/>
                <w:kern w:val="0"/>
                <w:sz w:val="20"/>
                <w:szCs w:val="20"/>
              </w:rPr>
              <w:t>LOCAL_COPY_HEADERS_TO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234A60" w:rsidRDefault="00234A60" w:rsidP="00E5252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模块编译目录下存放头文件的</w:t>
            </w:r>
            <w:r w:rsidRPr="00701A13">
              <w:rPr>
                <w:rFonts w:eastAsiaTheme="minorEastAsia" w:hint="eastAsia"/>
                <w:b/>
                <w:kern w:val="0"/>
                <w:sz w:val="20"/>
                <w:szCs w:val="20"/>
              </w:rPr>
              <w:t>子目录</w:t>
            </w:r>
          </w:p>
        </w:tc>
      </w:tr>
    </w:tbl>
    <w:p w:rsidR="0042287E" w:rsidRDefault="0042287E" w:rsidP="000748B7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lastRenderedPageBreak/>
        <w:t>不同类型模块的编译规则</w:t>
      </w:r>
    </w:p>
    <w:p w:rsidR="0042287E" w:rsidRDefault="0042287E" w:rsidP="0042287E">
      <w:pPr>
        <w:pStyle w:val="ListParagraph"/>
        <w:ind w:left="840" w:firstLineChars="0"/>
      </w:pPr>
      <w:r>
        <w:rPr>
          <w:rFonts w:hint="eastAsia"/>
        </w:rPr>
        <w:t>针对不同类型的模块将构造规则定义在不同的</w:t>
      </w:r>
      <w:r>
        <w:t>makefile</w:t>
      </w:r>
      <w:r>
        <w:rPr>
          <w:rFonts w:hint="eastAsia"/>
        </w:rPr>
        <w:t>文件中，各具体的模块通过</w:t>
      </w:r>
      <w:r>
        <w:t>include</w:t>
      </w:r>
      <w:r>
        <w:rPr>
          <w:rFonts w:hint="eastAsia"/>
        </w:rPr>
        <w:t>方式将其对应类型的规则载入从而实现本模块的编译，如下：</w:t>
      </w:r>
    </w:p>
    <w:p w:rsidR="0042287E" w:rsidRDefault="0042287E" w:rsidP="0042287E">
      <w:pPr>
        <w:spacing w:line="240" w:lineRule="auto"/>
        <w:ind w:left="360" w:firstLineChars="0" w:firstLine="480"/>
      </w:pPr>
      <w:r>
        <w:rPr>
          <w:rFonts w:hint="eastAsia"/>
          <w:noProof/>
        </w:rPr>
        <w:drawing>
          <wp:inline distT="0" distB="0" distL="0" distR="0" wp14:anchorId="471C0E0B" wp14:editId="1A539444">
            <wp:extent cx="4996282" cy="2568863"/>
            <wp:effectExtent l="0" t="0" r="0" b="3175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44F2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675" cy="256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7E" w:rsidRDefault="0042287E" w:rsidP="00FC5627">
      <w:pPr>
        <w:pStyle w:val="ListParagraph"/>
        <w:numPr>
          <w:ilvl w:val="0"/>
          <w:numId w:val="74"/>
        </w:numPr>
        <w:ind w:firstLineChars="0"/>
      </w:pPr>
      <w:r>
        <w:rPr>
          <w:rFonts w:hint="eastAsia"/>
        </w:rPr>
        <w:t>模块构造规则分类</w:t>
      </w:r>
    </w:p>
    <w:p w:rsidR="0042287E" w:rsidRDefault="0042287E" w:rsidP="0042287E">
      <w:pPr>
        <w:pStyle w:val="ListParagraph"/>
        <w:ind w:left="1260" w:firstLineChars="0"/>
      </w:pPr>
      <w:r>
        <w:rPr>
          <w:rFonts w:hint="eastAsia"/>
        </w:rPr>
        <w:t>模块配置规则分散定义在不同</w:t>
      </w:r>
      <w:r>
        <w:t>makefile</w:t>
      </w:r>
      <w:r>
        <w:rPr>
          <w:rFonts w:hint="eastAsia"/>
        </w:rPr>
        <w:t>中，各模块的</w:t>
      </w:r>
      <w:r>
        <w:t>Makeifle</w:t>
      </w:r>
      <w:r>
        <w:rPr>
          <w:rFonts w:hint="eastAsia"/>
        </w:rPr>
        <w:t>通过将其依赖的规则加入自己的规则中实现具体模块的编译，如下</w:t>
      </w:r>
      <w:r>
        <w:t>(</w:t>
      </w:r>
      <w:r>
        <w:rPr>
          <w:rFonts w:hint="eastAsia"/>
        </w:rPr>
        <w:t>依赖方向</w:t>
      </w:r>
      <w:r>
        <w:sym w:font="Wingdings" w:char="F0E0"/>
      </w:r>
      <w:r>
        <w:t>)</w:t>
      </w:r>
      <w:r>
        <w:rPr>
          <w:rFonts w:hint="eastAsia"/>
        </w:rPr>
        <w:t>：</w:t>
      </w:r>
    </w:p>
    <w:tbl>
      <w:tblPr>
        <w:tblW w:w="6765" w:type="dxa"/>
        <w:tblInd w:w="1440" w:type="dxa"/>
        <w:tblLook w:val="04A0" w:firstRow="1" w:lastRow="0" w:firstColumn="1" w:lastColumn="0" w:noHBand="0" w:noVBand="1"/>
      </w:tblPr>
      <w:tblGrid>
        <w:gridCol w:w="2300"/>
        <w:gridCol w:w="1858"/>
        <w:gridCol w:w="1257"/>
        <w:gridCol w:w="1350"/>
      </w:tblGrid>
      <w:tr w:rsidR="0042287E" w:rsidRPr="00E53D88" w:rsidTr="0023479B">
        <w:trPr>
          <w:trHeight w:val="300"/>
        </w:trPr>
        <w:tc>
          <w:tcPr>
            <w:tcW w:w="4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</w:tcPr>
          <w:p w:rsidR="0042287E" w:rsidRPr="00E53D8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模块类型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</w:tcPr>
          <w:p w:rsidR="0042287E" w:rsidRPr="00E53D8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C/</w:t>
            </w:r>
            <w:r w:rsidRPr="00E53D88">
              <w:rPr>
                <w:rFonts w:eastAsiaTheme="minorEastAsia"/>
                <w:kern w:val="0"/>
                <w:sz w:val="20"/>
                <w:szCs w:val="20"/>
              </w:rPr>
              <w:t xml:space="preserve"> </w:t>
            </w:r>
            <w:r>
              <w:rPr>
                <w:rFonts w:eastAsiaTheme="minorEastAsia"/>
                <w:kern w:val="0"/>
                <w:sz w:val="20"/>
                <w:szCs w:val="20"/>
              </w:rPr>
              <w:t>J</w:t>
            </w:r>
            <w:r w:rsidRPr="00E53D88">
              <w:rPr>
                <w:rFonts w:eastAsiaTheme="minorEastAsia"/>
                <w:kern w:val="0"/>
                <w:sz w:val="20"/>
                <w:szCs w:val="20"/>
              </w:rPr>
              <w:t>ava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语言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</w:tcPr>
          <w:p w:rsidR="0042287E" w:rsidRPr="00E53D8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基础规则</w:t>
            </w:r>
          </w:p>
        </w:tc>
      </w:tr>
      <w:tr w:rsidR="0042287E" w:rsidRPr="002559A8" w:rsidTr="0023479B">
        <w:trPr>
          <w:trHeight w:val="300"/>
        </w:trPr>
        <w:tc>
          <w:tcPr>
            <w:tcW w:w="4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host_executable.mk</w:t>
            </w:r>
          </w:p>
        </w:tc>
        <w:tc>
          <w:tcPr>
            <w:tcW w:w="125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D050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binary.mk</w:t>
            </w:r>
          </w:p>
        </w:tc>
        <w:tc>
          <w:tcPr>
            <w:tcW w:w="13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base_rule.mk</w:t>
            </w:r>
          </w:p>
        </w:tc>
      </w:tr>
      <w:tr w:rsidR="0042287E" w:rsidRPr="002559A8" w:rsidTr="0023479B">
        <w:trPr>
          <w:trHeight w:val="300"/>
        </w:trPr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executable.mk</w:t>
            </w:r>
          </w:p>
        </w:tc>
        <w:tc>
          <w:tcPr>
            <w:tcW w:w="185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8DB3E2" w:themeFill="text2" w:themeFillTint="66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dynamic_binary.mk</w:t>
            </w:r>
          </w:p>
        </w:tc>
        <w:tc>
          <w:tcPr>
            <w:tcW w:w="1257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D050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</w:tr>
      <w:tr w:rsidR="0042287E" w:rsidRPr="002559A8" w:rsidTr="0023479B">
        <w:trPr>
          <w:trHeight w:val="300"/>
        </w:trPr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shared_library.mk</w:t>
            </w:r>
          </w:p>
        </w:tc>
        <w:tc>
          <w:tcPr>
            <w:tcW w:w="18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 w:themeFill="text2" w:themeFillTint="66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D050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</w:tr>
      <w:tr w:rsidR="0042287E" w:rsidRPr="002559A8" w:rsidTr="0023479B">
        <w:trPr>
          <w:trHeight w:val="300"/>
        </w:trPr>
        <w:tc>
          <w:tcPr>
            <w:tcW w:w="4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static_library.mk</w:t>
            </w:r>
          </w:p>
        </w:tc>
        <w:tc>
          <w:tcPr>
            <w:tcW w:w="125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</w:tr>
      <w:tr w:rsidR="0042287E" w:rsidRPr="002559A8" w:rsidTr="0023479B">
        <w:trPr>
          <w:trHeight w:val="300"/>
        </w:trPr>
        <w:tc>
          <w:tcPr>
            <w:tcW w:w="4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package.mk</w:t>
            </w:r>
          </w:p>
        </w:tc>
        <w:tc>
          <w:tcPr>
            <w:tcW w:w="125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CDDC" w:themeFill="accent5" w:themeFillTint="99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java.mk</w:t>
            </w:r>
          </w:p>
        </w:tc>
        <w:tc>
          <w:tcPr>
            <w:tcW w:w="1350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</w:tr>
      <w:tr w:rsidR="0042287E" w:rsidRPr="002559A8" w:rsidTr="0023479B">
        <w:trPr>
          <w:trHeight w:val="300"/>
        </w:trPr>
        <w:tc>
          <w:tcPr>
            <w:tcW w:w="4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2559A8">
              <w:rPr>
                <w:rFonts w:eastAsiaTheme="minorEastAsia"/>
                <w:kern w:val="0"/>
                <w:sz w:val="20"/>
                <w:szCs w:val="20"/>
              </w:rPr>
              <w:t>java_library.mk</w:t>
            </w:r>
          </w:p>
        </w:tc>
        <w:tc>
          <w:tcPr>
            <w:tcW w:w="125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CDDC" w:themeFill="accent5" w:themeFillTint="99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42287E" w:rsidRPr="002559A8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</w:tc>
      </w:tr>
    </w:tbl>
    <w:p w:rsidR="0042287E" w:rsidRDefault="0042287E" w:rsidP="00FC5627">
      <w:pPr>
        <w:pStyle w:val="ListParagraph"/>
        <w:numPr>
          <w:ilvl w:val="0"/>
          <w:numId w:val="74"/>
        </w:numPr>
        <w:ind w:firstLineChars="0"/>
      </w:pPr>
      <w:r>
        <w:rPr>
          <w:rFonts w:hint="eastAsia"/>
        </w:rPr>
        <w:t>各构造规则适用的模块类型</w:t>
      </w:r>
    </w:p>
    <w:tbl>
      <w:tblPr>
        <w:tblW w:w="7304" w:type="dxa"/>
        <w:tblInd w:w="1440" w:type="dxa"/>
        <w:tblLook w:val="04A0" w:firstRow="1" w:lastRow="0" w:firstColumn="1" w:lastColumn="0" w:noHBand="0" w:noVBand="1"/>
      </w:tblPr>
      <w:tblGrid>
        <w:gridCol w:w="3139"/>
        <w:gridCol w:w="4165"/>
      </w:tblGrid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42287E" w:rsidRPr="0088213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Makefile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文件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功能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CLEAR_VAR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清除配置，每个模块定义开始必须加载该规则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</w:t>
            </w:r>
            <w:r w:rsidRPr="00550D35">
              <w:rPr>
                <w:rFonts w:eastAsiaTheme="minorEastAsia"/>
                <w:color w:val="FF0000"/>
                <w:kern w:val="0"/>
                <w:sz w:val="20"/>
                <w:szCs w:val="20"/>
              </w:rPr>
              <w:t>HOST</w:t>
            </w:r>
            <w:r w:rsidRPr="00EE2280">
              <w:rPr>
                <w:rFonts w:eastAsiaTheme="minorEastAsia"/>
                <w:kern w:val="0"/>
                <w:sz w:val="20"/>
                <w:szCs w:val="20"/>
              </w:rPr>
              <w:t>_XXX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</w:t>
            </w: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 xml:space="preserve">host 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上运行的模块，没有则表示</w:t>
            </w:r>
            <w:r>
              <w:rPr>
                <w:rFonts w:eastAsiaTheme="minorEastAsia"/>
                <w:kern w:val="0"/>
                <w:sz w:val="20"/>
                <w:szCs w:val="20"/>
              </w:rPr>
              <w:t>target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BUILD_XXX_</w:t>
            </w:r>
            <w:r w:rsidRPr="00550D35">
              <w:rPr>
                <w:rFonts w:eastAsiaTheme="minorEastAsia"/>
                <w:color w:val="FF0000"/>
                <w:kern w:val="0"/>
                <w:sz w:val="20"/>
                <w:szCs w:val="20"/>
              </w:rPr>
              <w:t>STATIC_LIBRARY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编译静态库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模块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BUILD_XXX_</w:t>
            </w:r>
            <w:r w:rsidRPr="00550D35">
              <w:rPr>
                <w:rFonts w:eastAsiaTheme="minorEastAsia"/>
                <w:color w:val="FF0000"/>
                <w:kern w:val="0"/>
                <w:sz w:val="20"/>
                <w:szCs w:val="20"/>
              </w:rPr>
              <w:t>SHARED_LIBARY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编译共享库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模块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BUILD_XXX_</w:t>
            </w:r>
            <w:r w:rsidRPr="00550D35">
              <w:rPr>
                <w:rFonts w:eastAsiaTheme="minorEastAsia"/>
                <w:color w:val="FF0000"/>
                <w:kern w:val="0"/>
                <w:sz w:val="20"/>
                <w:szCs w:val="20"/>
              </w:rPr>
              <w:t>EXECUTABLE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编译可执行文件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模块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BUILD_XXX_</w:t>
            </w:r>
            <w:r w:rsidRPr="00550D35">
              <w:rPr>
                <w:rFonts w:eastAsiaTheme="minorEastAsia"/>
                <w:color w:val="FF0000"/>
                <w:kern w:val="0"/>
                <w:sz w:val="20"/>
                <w:szCs w:val="20"/>
              </w:rPr>
              <w:t>JAVA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</w:t>
            </w:r>
            <w:r w:rsidRPr="00EE2280">
              <w:rPr>
                <w:rFonts w:eastAsiaTheme="minorEastAsia"/>
                <w:kern w:val="0"/>
                <w:sz w:val="20"/>
                <w:szCs w:val="20"/>
              </w:rPr>
              <w:t>java</w:t>
            </w: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指令类型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模块</w:t>
            </w:r>
          </w:p>
        </w:tc>
      </w:tr>
      <w:tr w:rsidR="0042287E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/>
                <w:kern w:val="0"/>
                <w:sz w:val="20"/>
                <w:szCs w:val="20"/>
              </w:rPr>
              <w:t>BUILD_PACKAGE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42287E" w:rsidRPr="00EE2280" w:rsidRDefault="0042287E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EE2280">
              <w:rPr>
                <w:rFonts w:eastAsiaTheme="minorEastAsia" w:hint="eastAsia"/>
                <w:kern w:val="0"/>
                <w:sz w:val="20"/>
                <w:szCs w:val="20"/>
              </w:rPr>
              <w:t>编译</w:t>
            </w:r>
            <w:r w:rsidRPr="00EE2280">
              <w:rPr>
                <w:rFonts w:eastAsiaTheme="minorEastAsia"/>
                <w:kern w:val="0"/>
                <w:sz w:val="20"/>
                <w:szCs w:val="20"/>
              </w:rPr>
              <w:t>apk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模块</w:t>
            </w:r>
          </w:p>
        </w:tc>
      </w:tr>
      <w:tr w:rsidR="001269EC" w:rsidRPr="002C22B2" w:rsidTr="0023479B">
        <w:trPr>
          <w:trHeight w:val="300"/>
        </w:trPr>
        <w:tc>
          <w:tcPr>
            <w:tcW w:w="3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269EC" w:rsidRPr="00EE2280" w:rsidRDefault="001269EC" w:rsidP="000651A8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BUILD_</w:t>
            </w:r>
            <w:r w:rsidR="000651A8">
              <w:rPr>
                <w:rFonts w:eastAsiaTheme="minorEastAsia"/>
                <w:kern w:val="0"/>
                <w:sz w:val="20"/>
                <w:szCs w:val="20"/>
              </w:rPr>
              <w:t>XXX</w:t>
            </w:r>
            <w:r>
              <w:rPr>
                <w:rFonts w:eastAsiaTheme="minorEastAsia"/>
                <w:kern w:val="0"/>
                <w:sz w:val="20"/>
                <w:szCs w:val="20"/>
              </w:rPr>
              <w:t>_</w:t>
            </w:r>
            <w:r w:rsidRPr="00066A28">
              <w:rPr>
                <w:rFonts w:eastAsiaTheme="minorEastAsia"/>
                <w:color w:val="FF0000"/>
                <w:kern w:val="0"/>
                <w:sz w:val="20"/>
                <w:szCs w:val="20"/>
              </w:rPr>
              <w:t>PREBUILT</w:t>
            </w:r>
          </w:p>
        </w:tc>
        <w:tc>
          <w:tcPr>
            <w:tcW w:w="4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1269EC" w:rsidRPr="00EE2280" w:rsidRDefault="001269EC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预编译规则</w:t>
            </w:r>
          </w:p>
        </w:tc>
      </w:tr>
    </w:tbl>
    <w:p w:rsidR="00CD2F9A" w:rsidRDefault="00CD2F9A" w:rsidP="000748B7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t>模块编译中间结果输出目录</w:t>
      </w:r>
    </w:p>
    <w:p w:rsidR="00CD2F9A" w:rsidRDefault="00CD2F9A" w:rsidP="00966A37">
      <w:pPr>
        <w:pStyle w:val="ListParagraph"/>
        <w:ind w:left="840" w:firstLineChars="0" w:firstLine="360"/>
      </w:pPr>
      <w:r>
        <w:rPr>
          <w:rFonts w:hint="eastAsia"/>
        </w:rPr>
        <w:lastRenderedPageBreak/>
        <w:t>通过模块类型，模块名，</w:t>
      </w:r>
      <w:r>
        <w:t>host/target</w:t>
      </w:r>
      <w:r>
        <w:rPr>
          <w:rFonts w:hint="eastAsia"/>
        </w:rPr>
        <w:t>类型，是否为</w:t>
      </w:r>
      <w:r>
        <w:t>commm</w:t>
      </w:r>
      <w:r>
        <w:rPr>
          <w:rFonts w:hint="eastAsia"/>
        </w:rPr>
        <w:t>模块最终确定输出目录。</w:t>
      </w:r>
    </w:p>
    <w:tbl>
      <w:tblPr>
        <w:tblStyle w:val="TableGrid"/>
        <w:tblW w:w="4414" w:type="pct"/>
        <w:tblInd w:w="1008" w:type="dxa"/>
        <w:tblLayout w:type="fixed"/>
        <w:tblLook w:val="04A0" w:firstRow="1" w:lastRow="0" w:firstColumn="1" w:lastColumn="0" w:noHBand="0" w:noVBand="1"/>
      </w:tblPr>
      <w:tblGrid>
        <w:gridCol w:w="383"/>
        <w:gridCol w:w="987"/>
        <w:gridCol w:w="2790"/>
        <w:gridCol w:w="1889"/>
        <w:gridCol w:w="2249"/>
      </w:tblGrid>
      <w:tr w:rsidR="00CD2F9A" w:rsidTr="00CD2F9A">
        <w:trPr>
          <w:trHeight w:val="300"/>
        </w:trPr>
        <w:tc>
          <w:tcPr>
            <w:tcW w:w="231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2275" w:type="pct"/>
            <w:gridSpan w:val="2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一级目录</w:t>
            </w:r>
          </w:p>
        </w:tc>
        <w:tc>
          <w:tcPr>
            <w:tcW w:w="1138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二级目录</w:t>
            </w:r>
          </w:p>
        </w:tc>
        <w:tc>
          <w:tcPr>
            <w:tcW w:w="1356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三级目录</w:t>
            </w:r>
          </w:p>
        </w:tc>
      </w:tr>
      <w:tr w:rsidR="00CD2F9A" w:rsidRPr="005B715D" w:rsidTr="00CD2F9A">
        <w:trPr>
          <w:cantSplit/>
          <w:trHeight w:val="647"/>
        </w:trPr>
        <w:tc>
          <w:tcPr>
            <w:tcW w:w="231" w:type="pct"/>
            <w:noWrap/>
            <w:textDirection w:val="tbRlV"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left="113" w:right="113" w:firstLineChars="0" w:firstLine="0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参数</w:t>
            </w:r>
          </w:p>
        </w:tc>
        <w:tc>
          <w:tcPr>
            <w:tcW w:w="595" w:type="pct"/>
            <w:noWrap/>
            <w:vAlign w:val="center"/>
            <w:hideMark/>
          </w:tcPr>
          <w:p w:rsidR="00CD2F9A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是否</w:t>
            </w:r>
          </w:p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/>
                <w:kern w:val="0"/>
                <w:sz w:val="20"/>
                <w:szCs w:val="20"/>
              </w:rPr>
              <w:t>HOST</w:t>
            </w:r>
          </w:p>
        </w:tc>
        <w:tc>
          <w:tcPr>
            <w:tcW w:w="1681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是否通用模块</w:t>
            </w:r>
          </w:p>
        </w:tc>
        <w:tc>
          <w:tcPr>
            <w:tcW w:w="1138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模块类型</w:t>
            </w:r>
          </w:p>
        </w:tc>
        <w:tc>
          <w:tcPr>
            <w:tcW w:w="1356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模块名</w:t>
            </w:r>
          </w:p>
        </w:tc>
      </w:tr>
      <w:tr w:rsidR="00CD2F9A" w:rsidRPr="005B715D" w:rsidTr="00CD2F9A">
        <w:trPr>
          <w:trHeight w:val="300"/>
        </w:trPr>
        <w:tc>
          <w:tcPr>
            <w:tcW w:w="231" w:type="pct"/>
            <w:vMerge w:val="restart"/>
            <w:noWrap/>
            <w:textDirection w:val="tbRlV"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left="113" w:right="113" w:firstLineChars="0" w:firstLine="0"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目录名</w:t>
            </w:r>
          </w:p>
        </w:tc>
        <w:tc>
          <w:tcPr>
            <w:tcW w:w="595" w:type="pct"/>
            <w:vMerge w:val="restar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HOST_</w:t>
            </w:r>
          </w:p>
        </w:tc>
        <w:tc>
          <w:tcPr>
            <w:tcW w:w="1681" w:type="pct"/>
            <w:vMerge w:val="restar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OUT_COMMON_INTERMEDIATES</w:t>
            </w:r>
          </w:p>
        </w:tc>
        <w:tc>
          <w:tcPr>
            <w:tcW w:w="1138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SHARED_LIBRARIES</w:t>
            </w:r>
          </w:p>
        </w:tc>
        <w:tc>
          <w:tcPr>
            <w:tcW w:w="1356" w:type="pct"/>
            <w:vMerge w:val="restar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 w:hint="eastAsia"/>
                <w:kern w:val="0"/>
                <w:sz w:val="20"/>
                <w:szCs w:val="20"/>
              </w:rPr>
              <w:t>模块名</w:t>
            </w: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_intermediates</w:t>
            </w:r>
          </w:p>
        </w:tc>
      </w:tr>
      <w:tr w:rsidR="00CD2F9A" w:rsidRPr="005B715D" w:rsidTr="00CD2F9A">
        <w:trPr>
          <w:trHeight w:val="300"/>
        </w:trPr>
        <w:tc>
          <w:tcPr>
            <w:tcW w:w="231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595" w:type="pct"/>
            <w:vMerge/>
            <w:noWrap/>
            <w:vAlign w:val="center"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681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8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STATIC_LIBRARIES</w:t>
            </w:r>
          </w:p>
        </w:tc>
        <w:tc>
          <w:tcPr>
            <w:tcW w:w="1356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CD2F9A" w:rsidRPr="005B715D" w:rsidTr="00CD2F9A">
        <w:trPr>
          <w:trHeight w:val="300"/>
        </w:trPr>
        <w:tc>
          <w:tcPr>
            <w:tcW w:w="231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595" w:type="pct"/>
            <w:vMerge w:val="restar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TARGET_</w:t>
            </w:r>
          </w:p>
        </w:tc>
        <w:tc>
          <w:tcPr>
            <w:tcW w:w="1681" w:type="pct"/>
            <w:vMerge w:val="restar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OUT_INTERMEDIATES</w:t>
            </w:r>
          </w:p>
        </w:tc>
        <w:tc>
          <w:tcPr>
            <w:tcW w:w="1138" w:type="pct"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EXECUTABLES</w:t>
            </w:r>
          </w:p>
        </w:tc>
        <w:tc>
          <w:tcPr>
            <w:tcW w:w="1356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CD2F9A" w:rsidRPr="005B715D" w:rsidTr="00CD2F9A">
        <w:trPr>
          <w:trHeight w:val="300"/>
        </w:trPr>
        <w:tc>
          <w:tcPr>
            <w:tcW w:w="231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595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681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8" w:type="pct"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5B715D">
              <w:rPr>
                <w:rFonts w:ascii="宋体" w:hAnsi="宋体" w:cs="宋体"/>
                <w:kern w:val="0"/>
                <w:sz w:val="20"/>
                <w:szCs w:val="20"/>
              </w:rPr>
              <w:t>JAVA_LIBRARIES</w:t>
            </w:r>
          </w:p>
        </w:tc>
        <w:tc>
          <w:tcPr>
            <w:tcW w:w="1356" w:type="pct"/>
            <w:vMerge/>
            <w:noWrap/>
            <w:vAlign w:val="center"/>
            <w:hideMark/>
          </w:tcPr>
          <w:p w:rsidR="00CD2F9A" w:rsidRPr="005B715D" w:rsidRDefault="00CD2F9A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</w:tbl>
    <w:p w:rsidR="00CD2F9A" w:rsidRPr="007C4EC7" w:rsidRDefault="008705E1" w:rsidP="00966A37">
      <w:pPr>
        <w:pStyle w:val="ListParagraph"/>
        <w:ind w:left="840" w:firstLineChars="0" w:firstLine="360"/>
      </w:pPr>
      <w:r>
        <w:rPr>
          <w:rFonts w:hint="eastAsia"/>
        </w:rPr>
        <w:t>使</w:t>
      </w:r>
      <w:r w:rsidR="00CD2F9A">
        <w:rPr>
          <w:rFonts w:hint="eastAsia"/>
        </w:rPr>
        <w:t>用</w:t>
      </w:r>
      <w:r w:rsidR="00CD2F9A">
        <w:t>local-intermediates-dir</w:t>
      </w:r>
      <w:r w:rsidR="00CD2F9A">
        <w:rPr>
          <w:rFonts w:hint="eastAsia"/>
        </w:rPr>
        <w:t>方法可获取当前模块中间结果的输出目录，该方法会自动获取模块的</w:t>
      </w:r>
      <w:r w:rsidR="004E789E">
        <w:rPr>
          <w:rFonts w:hint="eastAsia"/>
        </w:rPr>
        <w:t>本地</w:t>
      </w:r>
      <w:r w:rsidR="00CD2F9A">
        <w:rPr>
          <w:rFonts w:hint="eastAsia"/>
        </w:rPr>
        <w:t>配置来确定输出目录。具体</w:t>
      </w:r>
      <w:r w:rsidR="00CD2F9A" w:rsidRPr="00975E3B">
        <w:rPr>
          <w:rFonts w:hint="eastAsia"/>
        </w:rPr>
        <w:t>如下：</w:t>
      </w:r>
    </w:p>
    <w:p w:rsidR="00CD2F9A" w:rsidRDefault="00CD2F9A" w:rsidP="00BE474E">
      <w:pPr>
        <w:spacing w:line="240" w:lineRule="auto"/>
        <w:ind w:left="420" w:firstLineChars="175" w:firstLine="420"/>
      </w:pPr>
      <w:r>
        <w:rPr>
          <w:noProof/>
        </w:rPr>
        <w:drawing>
          <wp:inline distT="0" distB="0" distL="0" distR="0" wp14:anchorId="136BA722" wp14:editId="23F78032">
            <wp:extent cx="4579316" cy="3577092"/>
            <wp:effectExtent l="0" t="0" r="0" b="4445"/>
            <wp:docPr id="1840" name="Picture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28C7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593" cy="35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9A" w:rsidRDefault="00CD2F9A" w:rsidP="00BE474E">
      <w:pPr>
        <w:pStyle w:val="ListParagraph"/>
        <w:ind w:left="780" w:firstLineChars="0" w:firstLine="360"/>
      </w:pPr>
      <w:r>
        <w:t>&lt;422&gt;</w:t>
      </w:r>
      <w:r>
        <w:rPr>
          <w:rFonts w:hint="eastAsia"/>
        </w:rPr>
        <w:t>如果通用模块列表中包含名为“</w:t>
      </w:r>
      <w:r>
        <w:t>HOST-</w:t>
      </w:r>
      <w:r>
        <w:rPr>
          <w:rFonts w:hint="eastAsia"/>
        </w:rPr>
        <w:t>模块名</w:t>
      </w:r>
      <w:r>
        <w:t xml:space="preserve"> (TARGET-</w:t>
      </w:r>
      <w:r>
        <w:rPr>
          <w:rFonts w:hint="eastAsia"/>
        </w:rPr>
        <w:t>模块名</w:t>
      </w:r>
      <w:r>
        <w:t>)</w:t>
      </w:r>
      <w:r w:rsidRPr="004244A0">
        <w:rPr>
          <w:rFonts w:hint="eastAsia"/>
        </w:rPr>
        <w:t xml:space="preserve"> </w:t>
      </w:r>
      <w:r>
        <w:rPr>
          <w:rFonts w:hint="eastAsia"/>
        </w:rPr>
        <w:t>”的文件，或者参数指定输出为通用模块，则使用通用模块的路径。即：如果传入了一个参数则一定为通用模块，如果无参数传入且通用模块列表中也没有则表示输出到非通用模块。</w:t>
      </w:r>
    </w:p>
    <w:p w:rsidR="00CD2F9A" w:rsidRDefault="00CD2F9A" w:rsidP="000748B7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t>通用模块列表</w:t>
      </w:r>
    </w:p>
    <w:p w:rsidR="00CD2F9A" w:rsidRDefault="00CD2F9A" w:rsidP="005064A4">
      <w:pPr>
        <w:spacing w:line="240" w:lineRule="auto"/>
        <w:ind w:left="420" w:firstLineChars="175" w:firstLine="420"/>
      </w:pPr>
      <w:r>
        <w:rPr>
          <w:rFonts w:hint="eastAsia"/>
          <w:noProof/>
        </w:rPr>
        <w:drawing>
          <wp:inline distT="0" distB="0" distL="0" distR="0" wp14:anchorId="68FDC485" wp14:editId="6A6911A8">
            <wp:extent cx="5046453" cy="301880"/>
            <wp:effectExtent l="0" t="0" r="1905" b="3175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FE80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832" cy="3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D0" w:rsidRDefault="00DB3ED0" w:rsidP="00DB3ED0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t>模块</w:t>
      </w:r>
      <w:r w:rsidR="00F85256">
        <w:rPr>
          <w:rFonts w:hint="eastAsia"/>
        </w:rPr>
        <w:t>安装</w:t>
      </w:r>
      <w:r>
        <w:rPr>
          <w:rFonts w:hint="eastAsia"/>
        </w:rPr>
        <w:t>路径</w:t>
      </w:r>
    </w:p>
    <w:p w:rsidR="0023479B" w:rsidRDefault="00756B3B" w:rsidP="00FC5627">
      <w:pPr>
        <w:pStyle w:val="ListParagraph"/>
        <w:numPr>
          <w:ilvl w:val="0"/>
          <w:numId w:val="96"/>
        </w:numPr>
        <w:ind w:firstLineChars="0"/>
      </w:pPr>
      <w:r>
        <w:rPr>
          <w:rFonts w:hint="eastAsia"/>
        </w:rPr>
        <w:lastRenderedPageBreak/>
        <w:t>获取指定版本的模块</w:t>
      </w:r>
    </w:p>
    <w:p w:rsidR="0023479B" w:rsidRDefault="00924360" w:rsidP="00DB3ED0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5BD75716" wp14:editId="6F34C6E6">
            <wp:extent cx="4580626" cy="2032875"/>
            <wp:effectExtent l="0" t="0" r="0" b="5715"/>
            <wp:docPr id="15360" name="Picture 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B60D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256" cy="203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15" w:rsidRDefault="006F5E15" w:rsidP="00FC5627">
      <w:pPr>
        <w:pStyle w:val="ListParagraph"/>
        <w:numPr>
          <w:ilvl w:val="0"/>
          <w:numId w:val="96"/>
        </w:numPr>
        <w:ind w:firstLineChars="0"/>
      </w:pPr>
      <w:r>
        <w:rPr>
          <w:rFonts w:hint="eastAsia"/>
        </w:rPr>
        <w:t>获取模块对应的配置文件</w:t>
      </w:r>
    </w:p>
    <w:p w:rsidR="006F5E15" w:rsidRDefault="006F5E15" w:rsidP="006F5E15">
      <w:pPr>
        <w:ind w:left="720" w:firstLineChars="0" w:firstLine="480"/>
      </w:pPr>
      <w:r>
        <w:rPr>
          <w:rFonts w:hint="eastAsia"/>
        </w:rPr>
        <w:t>通过模块名获取对应的模块文件。</w:t>
      </w:r>
    </w:p>
    <w:p w:rsidR="006F5E15" w:rsidRDefault="006F5E15" w:rsidP="00DB3ED0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56BF5293" wp14:editId="04CFB656">
            <wp:extent cx="4768850" cy="1530768"/>
            <wp:effectExtent l="0" t="0" r="0" b="0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8E7F1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928" cy="15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06" w:rsidRDefault="00306106" w:rsidP="00FC5627">
      <w:pPr>
        <w:pStyle w:val="ListParagraph"/>
        <w:numPr>
          <w:ilvl w:val="0"/>
          <w:numId w:val="96"/>
        </w:numPr>
        <w:ind w:firstLineChars="0"/>
      </w:pPr>
      <w:r>
        <w:rPr>
          <w:rFonts w:hint="eastAsia"/>
        </w:rPr>
        <w:t>预处理模块安装</w:t>
      </w:r>
    </w:p>
    <w:p w:rsidR="00306106" w:rsidRDefault="00306106" w:rsidP="00306106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2F92A80E" wp14:editId="2845FE60">
            <wp:extent cx="2353004" cy="781159"/>
            <wp:effectExtent l="0" t="0" r="9525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BA6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DB3ED0">
      <w:pPr>
        <w:pStyle w:val="ListParagraph"/>
        <w:numPr>
          <w:ilvl w:val="0"/>
          <w:numId w:val="71"/>
        </w:numPr>
        <w:ind w:firstLineChars="0"/>
      </w:pPr>
      <w:r>
        <w:rPr>
          <w:rFonts w:hint="eastAsia"/>
        </w:rPr>
        <w:t>模块编译命令</w:t>
      </w:r>
    </w:p>
    <w:p w:rsidR="006B0A9F" w:rsidRDefault="006B0A9F" w:rsidP="00FC5627">
      <w:pPr>
        <w:pStyle w:val="ListParagraph"/>
        <w:numPr>
          <w:ilvl w:val="0"/>
          <w:numId w:val="94"/>
        </w:numPr>
        <w:ind w:firstLineChars="0"/>
      </w:pPr>
      <w:r>
        <w:t>c</w:t>
      </w:r>
      <w:r>
        <w:rPr>
          <w:rFonts w:hint="eastAsia"/>
        </w:rPr>
        <w:t>源码编译为</w:t>
      </w:r>
      <w:r>
        <w:t>obj</w:t>
      </w:r>
    </w:p>
    <w:p w:rsidR="006B0A9F" w:rsidRDefault="006B0A9F" w:rsidP="006B0A9F">
      <w:pPr>
        <w:pStyle w:val="ListParagraph"/>
        <w:ind w:left="840" w:firstLineChars="0" w:firstLine="360"/>
      </w:pPr>
      <w:r>
        <w:rPr>
          <w:rFonts w:hint="eastAsia"/>
        </w:rPr>
        <w:t>使用</w:t>
      </w:r>
      <w:r>
        <w:t>transform-host-c-to-o</w:t>
      </w:r>
      <w:r>
        <w:rPr>
          <w:rFonts w:hint="eastAsia"/>
        </w:rPr>
        <w:t>用于将模块编译为对应平台的</w:t>
      </w:r>
      <w:r>
        <w:t>object</w:t>
      </w:r>
      <w:r>
        <w:rPr>
          <w:rFonts w:hint="eastAsia"/>
        </w:rPr>
        <w:t>文件。</w:t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203C61D3" wp14:editId="478190ED">
            <wp:extent cx="2876952" cy="762106"/>
            <wp:effectExtent l="0" t="0" r="0" b="0"/>
            <wp:docPr id="1862" name="Picture 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83AA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6B0A9F">
      <w:pPr>
        <w:pStyle w:val="ListParagraph"/>
        <w:ind w:left="1200" w:firstLineChars="0" w:firstLine="0"/>
      </w:pPr>
      <w:r>
        <w:rPr>
          <w:rFonts w:hint="eastAsia"/>
        </w:rPr>
        <w:t>编译源文件</w:t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rPr>
          <w:noProof/>
        </w:rPr>
        <w:lastRenderedPageBreak/>
        <w:drawing>
          <wp:inline distT="0" distB="0" distL="0" distR="0" wp14:anchorId="50A1B38E" wp14:editId="66723828">
            <wp:extent cx="3781953" cy="1543265"/>
            <wp:effectExtent l="0" t="0" r="9525" b="0"/>
            <wp:docPr id="1860" name="Picture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41B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6B0A9F">
      <w:pPr>
        <w:pStyle w:val="ListParagraph"/>
        <w:spacing w:line="240" w:lineRule="auto"/>
        <w:ind w:left="1190" w:firstLineChars="0" w:firstLine="5"/>
      </w:pPr>
      <w:r>
        <w:rPr>
          <w:noProof/>
        </w:rPr>
        <w:drawing>
          <wp:inline distT="0" distB="0" distL="0" distR="0" wp14:anchorId="46E1541C" wp14:editId="4D64A07F">
            <wp:extent cx="4071067" cy="3322183"/>
            <wp:effectExtent l="0" t="0" r="5715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B5EF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31" cy="33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t>&lt;1010&gt;</w:t>
      </w:r>
      <w:r>
        <w:rPr>
          <w:rFonts w:hint="eastAsia"/>
        </w:rPr>
        <w:t>通过模块配置的编译器来创建</w:t>
      </w:r>
      <w:r>
        <w:t>object</w:t>
      </w:r>
      <w:r>
        <w:rPr>
          <w:rFonts w:hint="eastAsia"/>
        </w:rPr>
        <w:t>。</w:t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t>&lt;1025&gt;-MD –MF</w:t>
      </w:r>
      <w:r>
        <w:t>表示</w:t>
      </w:r>
      <w:r>
        <w:rPr>
          <w:rFonts w:hint="eastAsia"/>
        </w:rPr>
        <w:t>同时</w:t>
      </w:r>
      <w:r>
        <w:t>输出依赖关系文件到</w:t>
      </w:r>
      <w:r>
        <w:t>$@</w:t>
      </w:r>
      <w:r>
        <w:t>同名的</w:t>
      </w:r>
      <w:r>
        <w:t>.d</w:t>
      </w:r>
      <w:r>
        <w:rPr>
          <w:rFonts w:hint="eastAsia"/>
        </w:rPr>
        <w:t>文件。</w:t>
      </w:r>
    </w:p>
    <w:p w:rsidR="006B0A9F" w:rsidRPr="0099773C" w:rsidRDefault="006B0A9F" w:rsidP="006B0A9F">
      <w:pPr>
        <w:pStyle w:val="ListParagraph"/>
        <w:ind w:left="1200" w:firstLineChars="0" w:firstLine="0"/>
      </w:pPr>
      <w:r>
        <w:rPr>
          <w:rFonts w:hint="eastAsia"/>
        </w:rPr>
        <w:t>创建依赖文件</w:t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286DF850" wp14:editId="1DDBD62D">
            <wp:extent cx="5010850" cy="2429214"/>
            <wp:effectExtent l="0" t="0" r="0" b="9525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C2D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6B0A9F">
      <w:pPr>
        <w:pStyle w:val="ListParagraph"/>
        <w:spacing w:line="240" w:lineRule="auto"/>
        <w:ind w:left="1190" w:firstLineChars="0" w:firstLine="5"/>
      </w:pPr>
      <w:r>
        <w:lastRenderedPageBreak/>
        <w:t>&lt;7</w:t>
      </w:r>
      <w:r>
        <w:rPr>
          <w:rFonts w:hint="eastAsia"/>
        </w:rPr>
        <w:t>63</w:t>
      </w:r>
      <w:r>
        <w:t>&gt;</w:t>
      </w:r>
      <w:r>
        <w:rPr>
          <w:rFonts w:hint="eastAsia"/>
        </w:rPr>
        <w:t>将每个</w:t>
      </w:r>
      <w:r>
        <w:t>object</w:t>
      </w:r>
      <w:r>
        <w:rPr>
          <w:rFonts w:hint="eastAsia"/>
        </w:rPr>
        <w:t>文件编译生成的依赖</w:t>
      </w:r>
      <w:r>
        <w:t>.d</w:t>
      </w:r>
      <w:r>
        <w:rPr>
          <w:rFonts w:hint="eastAsia"/>
        </w:rPr>
        <w:t>复制一份为</w:t>
      </w:r>
      <w:r>
        <w:t>.P</w:t>
      </w:r>
      <w:r>
        <w:rPr>
          <w:rFonts w:hint="eastAsia"/>
        </w:rPr>
        <w:t>。</w:t>
      </w:r>
    </w:p>
    <w:p w:rsidR="006B0A9F" w:rsidRDefault="006B0A9F" w:rsidP="006B0A9F">
      <w:pPr>
        <w:pStyle w:val="ListParagraph"/>
        <w:spacing w:line="240" w:lineRule="auto"/>
        <w:ind w:left="1185" w:firstLineChars="0" w:firstLine="5"/>
      </w:pPr>
      <w:r>
        <w:t>&lt;764&gt;</w:t>
      </w:r>
      <w:r>
        <w:rPr>
          <w:rFonts w:hint="eastAsia"/>
        </w:rPr>
        <w:t>将</w:t>
      </w:r>
      <w:r>
        <w:t>.d</w:t>
      </w:r>
      <w:r>
        <w:rPr>
          <w:rFonts w:hint="eastAsia"/>
        </w:rPr>
        <w:t>文件具有某些特征的行删除，附加到</w:t>
      </w:r>
      <w:r>
        <w:t>.P</w:t>
      </w:r>
      <w:r>
        <w:rPr>
          <w:rFonts w:hint="eastAsia"/>
        </w:rPr>
        <w:t>文件之后。</w:t>
      </w:r>
    </w:p>
    <w:p w:rsidR="006B0A9F" w:rsidRDefault="006B0A9F" w:rsidP="006B0A9F">
      <w:pPr>
        <w:pStyle w:val="ListParagraph"/>
        <w:spacing w:line="240" w:lineRule="auto"/>
        <w:ind w:left="1680" w:firstLineChars="0" w:firstLine="5"/>
      </w:pPr>
      <w:r>
        <w:rPr>
          <w:rFonts w:hint="eastAsia"/>
        </w:rPr>
        <w:t>清除“</w:t>
      </w:r>
      <w:r>
        <w:t>#</w:t>
      </w:r>
      <w:r>
        <w:rPr>
          <w:rFonts w:hint="eastAsia"/>
        </w:rPr>
        <w:t>”开始的字串，即删除“</w:t>
      </w:r>
      <w:r>
        <w:t>#test</w:t>
      </w:r>
      <w:r>
        <w:rPr>
          <w:rFonts w:hint="eastAsia"/>
        </w:rPr>
        <w:t>”之类的字串；</w:t>
      </w:r>
    </w:p>
    <w:p w:rsidR="006B0A9F" w:rsidRDefault="006B0A9F" w:rsidP="006B0A9F">
      <w:pPr>
        <w:pStyle w:val="ListParagraph"/>
        <w:spacing w:line="240" w:lineRule="auto"/>
        <w:ind w:left="1675" w:firstLineChars="0" w:firstLine="5"/>
      </w:pPr>
      <w:r>
        <w:rPr>
          <w:rFonts w:hint="eastAsia"/>
        </w:rPr>
        <w:t>清除非“</w:t>
      </w:r>
      <w:r>
        <w:t>:</w:t>
      </w:r>
      <w:r>
        <w:rPr>
          <w:rFonts w:hint="eastAsia"/>
        </w:rPr>
        <w:t>”起始，后跟“</w:t>
      </w:r>
      <w:r>
        <w:t>:</w:t>
      </w:r>
      <w:r>
        <w:rPr>
          <w:rFonts w:hint="eastAsia"/>
        </w:rPr>
        <w:t>”和任意空格的文本，即删除</w:t>
      </w:r>
      <w:r>
        <w:t>“test::  ”</w:t>
      </w:r>
      <w:r>
        <w:rPr>
          <w:rFonts w:hint="eastAsia"/>
        </w:rPr>
        <w:t>之类的字串；</w:t>
      </w:r>
    </w:p>
    <w:p w:rsidR="006B0A9F" w:rsidRDefault="006B0A9F" w:rsidP="006B0A9F">
      <w:pPr>
        <w:pStyle w:val="ListParagraph"/>
        <w:spacing w:line="240" w:lineRule="auto"/>
        <w:ind w:left="1670" w:firstLineChars="0" w:firstLine="5"/>
      </w:pPr>
      <w:r>
        <w:rPr>
          <w:rFonts w:hint="eastAsia"/>
        </w:rPr>
        <w:t>清除行尾为任意空格后为“</w:t>
      </w:r>
      <w:r>
        <w:t>$</w:t>
      </w:r>
      <w:r>
        <w:rPr>
          <w:rFonts w:hint="eastAsia"/>
        </w:rPr>
        <w:t>”结束的字串；</w:t>
      </w:r>
    </w:p>
    <w:p w:rsidR="006B0A9F" w:rsidRDefault="006B0A9F" w:rsidP="006B0A9F">
      <w:pPr>
        <w:pStyle w:val="ListParagraph"/>
        <w:spacing w:line="240" w:lineRule="auto"/>
        <w:ind w:left="1755" w:firstLineChars="0" w:firstLine="5"/>
      </w:pPr>
      <w:r>
        <w:rPr>
          <w:rFonts w:hint="eastAsia"/>
        </w:rPr>
        <w:t>删除空行；</w:t>
      </w:r>
    </w:p>
    <w:p w:rsidR="006B0A9F" w:rsidRPr="009A26D9" w:rsidRDefault="006B0A9F" w:rsidP="006B0A9F">
      <w:pPr>
        <w:pStyle w:val="ListParagraph"/>
        <w:spacing w:line="240" w:lineRule="auto"/>
        <w:ind w:left="1755" w:firstLineChars="0" w:firstLine="5"/>
      </w:pPr>
      <w:r>
        <w:rPr>
          <w:rFonts w:hint="eastAsia"/>
        </w:rPr>
        <w:t>在行末加入“</w:t>
      </w:r>
      <w:r>
        <w:t>:</w:t>
      </w:r>
      <w:r>
        <w:rPr>
          <w:rFonts w:hint="eastAsia"/>
        </w:rPr>
        <w:t>”</w:t>
      </w:r>
    </w:p>
    <w:p w:rsidR="006B0A9F" w:rsidRDefault="006B0A9F" w:rsidP="006B0A9F">
      <w:pPr>
        <w:pStyle w:val="ListParagraph"/>
        <w:spacing w:line="240" w:lineRule="auto"/>
        <w:ind w:left="1195" w:firstLineChars="0" w:firstLine="60"/>
      </w:pPr>
      <w:r>
        <w:t>&lt;766&gt;</w:t>
      </w:r>
      <w:r>
        <w:rPr>
          <w:rFonts w:hint="eastAsia"/>
        </w:rPr>
        <w:t>删除</w:t>
      </w:r>
      <w:r>
        <w:t>.d</w:t>
      </w:r>
      <w:r>
        <w:rPr>
          <w:rFonts w:hint="eastAsia"/>
        </w:rPr>
        <w:t>文件。</w:t>
      </w:r>
    </w:p>
    <w:p w:rsidR="006B0A9F" w:rsidRDefault="006B0A9F" w:rsidP="00FC5627">
      <w:pPr>
        <w:pStyle w:val="ListParagraph"/>
        <w:numPr>
          <w:ilvl w:val="0"/>
          <w:numId w:val="94"/>
        </w:numPr>
        <w:ind w:firstLineChars="0"/>
      </w:pPr>
      <w:r>
        <w:t>obj</w:t>
      </w:r>
      <w:r>
        <w:rPr>
          <w:rFonts w:hint="eastAsia"/>
        </w:rPr>
        <w:t>链接为共享库</w:t>
      </w:r>
    </w:p>
    <w:p w:rsidR="006B0A9F" w:rsidRDefault="006B0A9F" w:rsidP="006B0A9F">
      <w:pPr>
        <w:pStyle w:val="ListParagraph"/>
        <w:ind w:left="1200" w:firstLineChars="0"/>
      </w:pPr>
      <w:r>
        <w:rPr>
          <w:rFonts w:hint="eastAsia"/>
        </w:rPr>
        <w:t>使用</w:t>
      </w:r>
      <w:r w:rsidRPr="00A00472">
        <w:t>transform-o-to-shared-lib</w:t>
      </w:r>
      <w:r>
        <w:rPr>
          <w:rFonts w:hint="eastAsia"/>
        </w:rPr>
        <w:t>用于将模块编译的中间</w:t>
      </w:r>
      <w:r>
        <w:t>object</w:t>
      </w:r>
      <w:r>
        <w:rPr>
          <w:rFonts w:hint="eastAsia"/>
        </w:rPr>
        <w:t>文件链接为共享库库。</w:t>
      </w:r>
    </w:p>
    <w:p w:rsidR="006B0A9F" w:rsidRDefault="006B0A9F" w:rsidP="006B0A9F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15B45045" wp14:editId="41782B54">
            <wp:extent cx="4839419" cy="3095246"/>
            <wp:effectExtent l="0" t="0" r="0" b="0"/>
            <wp:docPr id="1863" name="Picture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E05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75" cy="30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9F" w:rsidRDefault="006B0A9F" w:rsidP="006B0A9F">
      <w:pPr>
        <w:pStyle w:val="ListParagraph"/>
        <w:spacing w:line="240" w:lineRule="auto"/>
        <w:ind w:left="1190" w:firstLineChars="0" w:firstLine="5"/>
      </w:pPr>
      <w:r>
        <w:t>&lt;1213&gt;</w:t>
      </w:r>
      <w:r>
        <w:rPr>
          <w:rFonts w:hint="eastAsia"/>
        </w:rPr>
        <w:t>指定进行编译连接时其依赖的库所在目录。</w:t>
      </w:r>
    </w:p>
    <w:p w:rsidR="006B0A9F" w:rsidRDefault="006B0A9F" w:rsidP="006B0A9F">
      <w:pPr>
        <w:pStyle w:val="ListParagraph"/>
        <w:spacing w:line="240" w:lineRule="auto"/>
        <w:ind w:left="1190" w:firstLineChars="0" w:firstLine="5"/>
      </w:pPr>
      <w:r>
        <w:t>&lt;1214&gt;</w:t>
      </w:r>
      <w:r>
        <w:rPr>
          <w:rFonts w:hint="eastAsia"/>
        </w:rPr>
        <w:t>指定运行时</w:t>
      </w:r>
      <w:r>
        <w:t>load</w:t>
      </w:r>
      <w:r>
        <w:rPr>
          <w:rFonts w:hint="eastAsia"/>
        </w:rPr>
        <w:t>查找依赖库所在模块。</w:t>
      </w:r>
    </w:p>
    <w:p w:rsidR="006B0A9F" w:rsidRPr="002D562F" w:rsidRDefault="006B0A9F" w:rsidP="006B0A9F">
      <w:pPr>
        <w:pStyle w:val="ListParagraph"/>
        <w:spacing w:line="240" w:lineRule="auto"/>
        <w:ind w:left="1190" w:firstLineChars="0" w:firstLine="5"/>
      </w:pPr>
      <w:r>
        <w:t>&lt;1223&gt;normalize-target-libraries</w:t>
      </w:r>
      <w:r>
        <w:rPr>
          <w:rFonts w:hint="eastAsia"/>
        </w:rPr>
        <w:t>用于指定链接库的参数</w:t>
      </w:r>
      <w:r>
        <w:t>-lxxx</w:t>
      </w:r>
      <w:r>
        <w:rPr>
          <w:rFonts w:hint="eastAsia"/>
        </w:rPr>
        <w:t>，实现如下：</w:t>
      </w:r>
    </w:p>
    <w:p w:rsidR="006B0A9F" w:rsidRDefault="006B0A9F" w:rsidP="006B0A9F">
      <w:pPr>
        <w:pStyle w:val="ListParagraph"/>
        <w:spacing w:line="240" w:lineRule="auto"/>
        <w:ind w:left="1185" w:firstLineChars="0" w:firstLine="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22FB33" wp14:editId="6B0BAA84">
            <wp:extent cx="4978993" cy="672861"/>
            <wp:effectExtent l="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A59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958" cy="67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43" w:rsidRDefault="007F3B43" w:rsidP="007F3B43">
      <w:pPr>
        <w:pStyle w:val="Heading3"/>
        <w:spacing w:before="163" w:after="163" w:line="240" w:lineRule="auto"/>
        <w:rPr>
          <w:rFonts w:hint="eastAsia"/>
        </w:rPr>
      </w:pPr>
      <w:bookmarkStart w:id="11" w:name="_Toc390804255"/>
      <w:r>
        <w:rPr>
          <w:rFonts w:hint="eastAsia"/>
        </w:rPr>
        <w:t>系统预构造</w:t>
      </w:r>
      <w:bookmarkEnd w:id="11"/>
    </w:p>
    <w:p w:rsidR="007F3B43" w:rsidRDefault="007F3B43" w:rsidP="00922C9F">
      <w:pPr>
        <w:pStyle w:val="ListParagraph"/>
        <w:numPr>
          <w:ilvl w:val="0"/>
          <w:numId w:val="109"/>
        </w:numPr>
        <w:ind w:firstLineChars="0"/>
      </w:pPr>
      <w:r>
        <w:rPr>
          <w:rFonts w:hint="eastAsia"/>
        </w:rPr>
        <w:t>预</w:t>
      </w:r>
      <w:r w:rsidR="0017320E">
        <w:rPr>
          <w:rFonts w:hint="eastAsia"/>
        </w:rPr>
        <w:t>构造模块的</w:t>
      </w:r>
      <w:r w:rsidR="0017320E">
        <w:t>makefile</w:t>
      </w:r>
    </w:p>
    <w:p w:rsidR="007F3B43" w:rsidRDefault="007F3B43" w:rsidP="007F3B43">
      <w:pPr>
        <w:pStyle w:val="ListParagraph"/>
        <w:ind w:left="1200" w:firstLineChars="0" w:firstLine="60"/>
      </w:pPr>
      <w:r>
        <w:rPr>
          <w:rFonts w:hint="eastAsia"/>
        </w:rPr>
        <w:t>针对是否</w:t>
      </w:r>
      <w:r>
        <w:t>host</w:t>
      </w:r>
      <w:r>
        <w:rPr>
          <w:rFonts w:hint="eastAsia"/>
        </w:rPr>
        <w:t>，预编译模块使用的规则如下：</w:t>
      </w:r>
    </w:p>
    <w:tbl>
      <w:tblPr>
        <w:tblW w:w="5778" w:type="dxa"/>
        <w:tblInd w:w="1008" w:type="dxa"/>
        <w:tblLook w:val="04A0" w:firstRow="1" w:lastRow="0" w:firstColumn="1" w:lastColumn="0" w:noHBand="0" w:noVBand="1"/>
      </w:tblPr>
      <w:tblGrid>
        <w:gridCol w:w="3528"/>
        <w:gridCol w:w="2250"/>
      </w:tblGrid>
      <w:tr w:rsidR="007F3B43" w:rsidRPr="00EE2280" w:rsidTr="0017320E">
        <w:trPr>
          <w:trHeight w:val="30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</w:tcPr>
          <w:p w:rsidR="007F3B43" w:rsidRPr="00882130" w:rsidRDefault="007F3B4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lastRenderedPageBreak/>
              <w:t>host</w:t>
            </w:r>
            <w:r w:rsidRPr="00534B87">
              <w:rPr>
                <w:rFonts w:eastAsiaTheme="minorEastAsia" w:hint="eastAsia"/>
                <w:kern w:val="0"/>
                <w:sz w:val="20"/>
                <w:szCs w:val="20"/>
              </w:rPr>
              <w:t>预编译规则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center"/>
          </w:tcPr>
          <w:p w:rsidR="007F3B43" w:rsidRPr="00EE2280" w:rsidRDefault="007F3B4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t>target</w:t>
            </w:r>
            <w:r w:rsidRPr="00534B87">
              <w:rPr>
                <w:rFonts w:eastAsiaTheme="minorEastAsia" w:hint="eastAsia"/>
                <w:kern w:val="0"/>
                <w:sz w:val="20"/>
                <w:szCs w:val="20"/>
              </w:rPr>
              <w:t>预编译规则</w:t>
            </w:r>
          </w:p>
        </w:tc>
      </w:tr>
      <w:tr w:rsidR="007F3B43" w:rsidRPr="00EE2280" w:rsidTr="0017320E">
        <w:trPr>
          <w:trHeight w:val="30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F3B43" w:rsidRPr="00EE2280" w:rsidRDefault="007F3B4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t>host_prebuilt.mk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</w:tcPr>
          <w:p w:rsidR="007F3B43" w:rsidRPr="00EE2280" w:rsidRDefault="007F3B4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t>prebuilt.mk</w:t>
            </w:r>
          </w:p>
        </w:tc>
      </w:tr>
      <w:tr w:rsidR="007F3B43" w:rsidRPr="00EE2280" w:rsidTr="0017320E">
        <w:trPr>
          <w:trHeight w:val="30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F3B43" w:rsidRPr="00534B87" w:rsidRDefault="007F3B43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t>multi_prebuilt.mk(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按类型分派</w:t>
            </w:r>
            <w:r w:rsidRPr="00534B87">
              <w:rPr>
                <w:rFonts w:eastAsiaTheme="minorEastAsia"/>
                <w:kern w:val="0"/>
                <w:sz w:val="20"/>
                <w:szCs w:val="20"/>
              </w:rPr>
              <w:t>)</w:t>
            </w:r>
          </w:p>
        </w:tc>
        <w:tc>
          <w:tcPr>
            <w:tcW w:w="22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</w:tcPr>
          <w:p w:rsidR="007F3B43" w:rsidRPr="003E1814" w:rsidRDefault="007F3B43" w:rsidP="00377E2E">
            <w:pPr>
              <w:widowControl/>
              <w:spacing w:line="240" w:lineRule="auto"/>
              <w:ind w:firstLineChars="0" w:firstLine="0"/>
              <w:jc w:val="left"/>
            </w:pPr>
          </w:p>
        </w:tc>
      </w:tr>
      <w:tr w:rsidR="007F3B43" w:rsidRPr="00EE2280" w:rsidTr="0017320E">
        <w:trPr>
          <w:trHeight w:val="30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</w:tcPr>
          <w:p w:rsidR="007F3B43" w:rsidRDefault="007F3B43" w:rsidP="00377E2E">
            <w:pPr>
              <w:widowControl/>
              <w:spacing w:line="240" w:lineRule="auto"/>
              <w:ind w:firstLineChars="0" w:firstLine="0"/>
              <w:jc w:val="left"/>
            </w:pPr>
            <w:r w:rsidRPr="00534B87">
              <w:rPr>
                <w:rFonts w:eastAsiaTheme="minorEastAsia"/>
                <w:kern w:val="0"/>
                <w:sz w:val="20"/>
                <w:szCs w:val="20"/>
              </w:rPr>
              <w:t>prebuilt.mk</w:t>
            </w:r>
          </w:p>
        </w:tc>
        <w:tc>
          <w:tcPr>
            <w:tcW w:w="22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</w:tcPr>
          <w:p w:rsidR="007F3B43" w:rsidRPr="003E1814" w:rsidRDefault="007F3B43" w:rsidP="00377E2E">
            <w:pPr>
              <w:widowControl/>
              <w:spacing w:line="240" w:lineRule="auto"/>
              <w:ind w:firstLineChars="0" w:firstLine="0"/>
              <w:jc w:val="left"/>
            </w:pPr>
          </w:p>
        </w:tc>
      </w:tr>
    </w:tbl>
    <w:p w:rsidR="007F3B43" w:rsidRDefault="0085022D" w:rsidP="00FC5627">
      <w:pPr>
        <w:pStyle w:val="ListParagraph"/>
        <w:numPr>
          <w:ilvl w:val="0"/>
          <w:numId w:val="99"/>
        </w:numPr>
        <w:ind w:firstLineChars="0"/>
      </w:pPr>
      <w:r>
        <w:t>host</w:t>
      </w:r>
      <w:r>
        <w:rPr>
          <w:rFonts w:hint="eastAsia"/>
        </w:rPr>
        <w:t>模块规则</w:t>
      </w:r>
    </w:p>
    <w:p w:rsidR="007F3B43" w:rsidRDefault="007F3B43" w:rsidP="0085022D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4117AFF8" wp14:editId="44C684A6">
            <wp:extent cx="2686425" cy="504896"/>
            <wp:effectExtent l="0" t="0" r="0" b="9525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46B5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5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2D" w:rsidRPr="0085022D" w:rsidRDefault="0085022D" w:rsidP="00FC5627">
      <w:pPr>
        <w:pStyle w:val="ListParagraph"/>
        <w:numPr>
          <w:ilvl w:val="0"/>
          <w:numId w:val="99"/>
        </w:numPr>
        <w:ind w:firstLineChars="0"/>
      </w:pPr>
      <w:r w:rsidRPr="0085022D">
        <w:rPr>
          <w:rFonts w:hint="eastAsia"/>
        </w:rPr>
        <w:t>增加多种类型的预构造模块</w:t>
      </w:r>
    </w:p>
    <w:p w:rsidR="0085022D" w:rsidRDefault="0085022D" w:rsidP="0085022D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0EDBC00E" wp14:editId="1F639435">
            <wp:extent cx="4804913" cy="3490677"/>
            <wp:effectExtent l="0" t="0" r="0" b="0"/>
            <wp:docPr id="15372" name="Picture 1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503D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33" cy="34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35" w:rsidRDefault="00C66935" w:rsidP="0085022D">
      <w:pPr>
        <w:pStyle w:val="ListParagraph"/>
        <w:spacing w:line="240" w:lineRule="auto"/>
        <w:ind w:left="1195" w:firstLineChars="0" w:firstLine="5"/>
      </w:pPr>
      <w:r>
        <w:rPr>
          <w:rFonts w:hint="eastAsia"/>
        </w:rPr>
        <w:t>比如</w:t>
      </w:r>
      <w:r w:rsidR="00D941D3">
        <w:rPr>
          <w:rFonts w:hint="eastAsia"/>
        </w:rPr>
        <w:t>：</w:t>
      </w:r>
      <w:r>
        <w:rPr>
          <w:rFonts w:hint="eastAsia"/>
        </w:rPr>
        <w:t>增加静态连接库的实现：</w:t>
      </w:r>
    </w:p>
    <w:p w:rsidR="00C66935" w:rsidRDefault="00C66935" w:rsidP="0085022D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4A3974CB" wp14:editId="19426AC9">
            <wp:extent cx="4867955" cy="1991003"/>
            <wp:effectExtent l="0" t="0" r="8890" b="9525"/>
            <wp:docPr id="15373" name="Picture 1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885E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43" w:rsidRDefault="00D941D3" w:rsidP="00922C9F">
      <w:pPr>
        <w:pStyle w:val="ListParagraph"/>
        <w:numPr>
          <w:ilvl w:val="0"/>
          <w:numId w:val="109"/>
        </w:numPr>
        <w:ind w:firstLineChars="0"/>
      </w:pPr>
      <w:r>
        <w:rPr>
          <w:rFonts w:hint="eastAsia"/>
        </w:rPr>
        <w:t>安装</w:t>
      </w:r>
      <w:r w:rsidR="007F3B43">
        <w:rPr>
          <w:rFonts w:hint="eastAsia"/>
        </w:rPr>
        <w:t>预构造文件</w:t>
      </w:r>
    </w:p>
    <w:p w:rsidR="007F3B43" w:rsidRDefault="007F3B43" w:rsidP="007F3B43">
      <w:pPr>
        <w:ind w:left="840" w:firstLineChars="0" w:firstLine="0"/>
      </w:pPr>
      <w:r>
        <w:rPr>
          <w:rFonts w:hint="eastAsia"/>
        </w:rPr>
        <w:t>有些文件已经存在于当前源码中，则可以直接安装，其增加方法如下：</w:t>
      </w:r>
    </w:p>
    <w:p w:rsidR="007F3B43" w:rsidRDefault="007F3B43" w:rsidP="00FC5627">
      <w:pPr>
        <w:pStyle w:val="ListParagraph"/>
        <w:numPr>
          <w:ilvl w:val="0"/>
          <w:numId w:val="102"/>
        </w:numPr>
        <w:ind w:firstLineChars="0"/>
      </w:pPr>
      <w:r>
        <w:rPr>
          <w:rFonts w:hint="eastAsia"/>
        </w:rPr>
        <w:lastRenderedPageBreak/>
        <w:t>增加</w:t>
      </w:r>
      <w:r w:rsidR="00BA4E0D">
        <w:rPr>
          <w:rFonts w:hint="eastAsia"/>
        </w:rPr>
        <w:t>预</w:t>
      </w:r>
      <w:r>
        <w:rPr>
          <w:rFonts w:hint="eastAsia"/>
        </w:rPr>
        <w:t>构造文件</w:t>
      </w:r>
      <w:r w:rsidR="00BA4E0D">
        <w:rPr>
          <w:rFonts w:hint="eastAsia"/>
        </w:rPr>
        <w:t>的方法</w:t>
      </w:r>
    </w:p>
    <w:p w:rsidR="007F3B43" w:rsidRDefault="007F3B43" w:rsidP="007F3B43">
      <w:pPr>
        <w:pStyle w:val="ListParagraph"/>
        <w:ind w:left="1200" w:firstLineChars="0" w:firstLine="0"/>
      </w:pPr>
      <w:r>
        <w:rPr>
          <w:rFonts w:hint="eastAsia"/>
        </w:rPr>
        <w:t>模块调用</w:t>
      </w:r>
      <w:r>
        <w:t>add-prebuilt-files</w:t>
      </w:r>
      <w:r>
        <w:rPr>
          <w:rFonts w:hint="eastAsia"/>
        </w:rPr>
        <w:t>则可将传入的文件安装到对应类型的目录。比如：</w:t>
      </w:r>
    </w:p>
    <w:p w:rsidR="007F3B43" w:rsidRDefault="007F3B43" w:rsidP="007F3B43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24076F19" wp14:editId="4C3DCFE6">
            <wp:extent cx="4239217" cy="819264"/>
            <wp:effectExtent l="0" t="0" r="9525" b="0"/>
            <wp:docPr id="15367" name="Picture 1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8203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43" w:rsidRDefault="007F3B43" w:rsidP="007F3B43">
      <w:pPr>
        <w:pStyle w:val="ListParagraph"/>
        <w:spacing w:line="240" w:lineRule="auto"/>
        <w:ind w:left="1195" w:firstLineChars="0" w:firstLine="5"/>
      </w:pPr>
      <w:r>
        <w:t>&lt;4&gt;</w:t>
      </w:r>
      <w:r>
        <w:rPr>
          <w:rFonts w:hint="eastAsia"/>
        </w:rPr>
        <w:t>将</w:t>
      </w:r>
      <w:r>
        <w:rPr>
          <w:rFonts w:hint="eastAsia"/>
        </w:rPr>
        <w:t>01</w:t>
      </w:r>
      <w:r>
        <w:t>_Vendor_ti_omx.cfg</w:t>
      </w:r>
      <w:r>
        <w:rPr>
          <w:rFonts w:hint="eastAsia"/>
        </w:rPr>
        <w:t>文件安装到</w:t>
      </w:r>
      <w:r>
        <w:t>ETC</w:t>
      </w:r>
      <w:r>
        <w:rPr>
          <w:rFonts w:hint="eastAsia"/>
        </w:rPr>
        <w:t>类型对应的目录下。</w:t>
      </w:r>
    </w:p>
    <w:p w:rsidR="007F3B43" w:rsidRDefault="00FB4C1A" w:rsidP="00FC5627">
      <w:pPr>
        <w:pStyle w:val="ListParagraph"/>
        <w:numPr>
          <w:ilvl w:val="0"/>
          <w:numId w:val="102"/>
        </w:numPr>
        <w:ind w:firstLineChars="0"/>
      </w:pPr>
      <w:r>
        <w:rPr>
          <w:rFonts w:hint="eastAsia"/>
        </w:rPr>
        <w:t>增加预构造文件</w:t>
      </w:r>
      <w:r w:rsidR="004D3D72">
        <w:rPr>
          <w:rFonts w:hint="eastAsia"/>
        </w:rPr>
        <w:t>的</w:t>
      </w:r>
      <w:r w:rsidR="007F3B43">
        <w:rPr>
          <w:rFonts w:hint="eastAsia"/>
        </w:rPr>
        <w:t>规则</w:t>
      </w:r>
    </w:p>
    <w:p w:rsidR="007F3B43" w:rsidRDefault="007F3B43" w:rsidP="007F3B43">
      <w:pPr>
        <w:spacing w:line="240" w:lineRule="auto"/>
        <w:ind w:left="780" w:firstLineChars="175" w:firstLine="420"/>
      </w:pPr>
      <w:r>
        <w:rPr>
          <w:rFonts w:hint="eastAsia"/>
          <w:noProof/>
        </w:rPr>
        <w:drawing>
          <wp:inline distT="0" distB="0" distL="0" distR="0" wp14:anchorId="7A5D7EC5" wp14:editId="6FD5520F">
            <wp:extent cx="4166559" cy="3226007"/>
            <wp:effectExtent l="0" t="0" r="5715" b="0"/>
            <wp:docPr id="15361" name="Picture 1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9BF7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155" cy="32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43" w:rsidRDefault="007F3B43" w:rsidP="007F3B43">
      <w:pPr>
        <w:spacing w:line="240" w:lineRule="auto"/>
        <w:ind w:left="780" w:firstLineChars="175" w:firstLine="420"/>
      </w:pPr>
      <w:r>
        <w:t>&lt;396&gt;</w:t>
      </w:r>
      <w:r>
        <w:rPr>
          <w:rFonts w:hint="eastAsia"/>
        </w:rPr>
        <w:t>将</w:t>
      </w:r>
      <w:r>
        <w:t>$2</w:t>
      </w:r>
      <w:r>
        <w:rPr>
          <w:rFonts w:hint="eastAsia"/>
        </w:rPr>
        <w:t>中的文件安装到</w:t>
      </w:r>
      <w:r>
        <w:t>$1</w:t>
      </w:r>
      <w:r>
        <w:rPr>
          <w:rFonts w:hint="eastAsia"/>
        </w:rPr>
        <w:t>对应的目录。</w:t>
      </w:r>
    </w:p>
    <w:p w:rsidR="00393A55" w:rsidRDefault="00393A55" w:rsidP="00FC5627">
      <w:pPr>
        <w:pStyle w:val="ListParagraph"/>
        <w:numPr>
          <w:ilvl w:val="0"/>
          <w:numId w:val="102"/>
        </w:numPr>
        <w:ind w:firstLineChars="0"/>
      </w:pPr>
      <w:r>
        <w:rPr>
          <w:rFonts w:hint="eastAsia"/>
        </w:rPr>
        <w:t>安装规则的实现</w:t>
      </w:r>
    </w:p>
    <w:p w:rsidR="00393A55" w:rsidRDefault="00393A55" w:rsidP="00393A55">
      <w:pPr>
        <w:spacing w:line="240" w:lineRule="auto"/>
        <w:ind w:left="780" w:firstLineChars="175" w:firstLine="420"/>
      </w:pPr>
      <w:r>
        <w:rPr>
          <w:noProof/>
        </w:rPr>
        <w:lastRenderedPageBreak/>
        <w:drawing>
          <wp:inline distT="0" distB="0" distL="0" distR="0" wp14:anchorId="65BA0B73" wp14:editId="2D561A50">
            <wp:extent cx="4856671" cy="3473307"/>
            <wp:effectExtent l="0" t="0" r="1270" b="0"/>
            <wp:docPr id="15371" name="Picture 1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6671" cy="34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C4" w:rsidRDefault="008D7BC4" w:rsidP="00922C9F">
      <w:pPr>
        <w:pStyle w:val="ListParagraph"/>
        <w:numPr>
          <w:ilvl w:val="0"/>
          <w:numId w:val="109"/>
        </w:numPr>
        <w:ind w:firstLineChars="0"/>
      </w:pPr>
      <w:r>
        <w:rPr>
          <w:rFonts w:hint="eastAsia"/>
        </w:rPr>
        <w:t>安装预构造模块</w:t>
      </w:r>
    </w:p>
    <w:p w:rsidR="008D7BC4" w:rsidRDefault="008D7BC4" w:rsidP="008D7BC4">
      <w:pPr>
        <w:ind w:left="360" w:firstLineChars="0" w:firstLine="480"/>
      </w:pPr>
      <w:r>
        <w:rPr>
          <w:rFonts w:hint="eastAsia"/>
        </w:rPr>
        <w:t>在构造系统前部分模块需要提前构造，然后进行安装，其安装方法如下：</w:t>
      </w:r>
    </w:p>
    <w:p w:rsidR="008D7BC4" w:rsidRDefault="008D7BC4" w:rsidP="00FC5627">
      <w:pPr>
        <w:pStyle w:val="ListParagraph"/>
        <w:numPr>
          <w:ilvl w:val="0"/>
          <w:numId w:val="72"/>
        </w:numPr>
        <w:ind w:firstLineChars="0"/>
      </w:pPr>
      <w:r>
        <w:rPr>
          <w:rFonts w:hint="eastAsia"/>
        </w:rPr>
        <w:t>增加预构造模块</w:t>
      </w:r>
    </w:p>
    <w:p w:rsidR="008D7BC4" w:rsidRDefault="008D7BC4" w:rsidP="008D7BC4">
      <w:pPr>
        <w:pStyle w:val="ListParagraph"/>
        <w:ind w:left="1200" w:firstLineChars="0" w:firstLine="0"/>
      </w:pPr>
      <w:r>
        <w:rPr>
          <w:rFonts w:hint="eastAsia"/>
        </w:rPr>
        <w:t>对于需要优先构造的模块，可通过将其加入</w:t>
      </w:r>
      <w:r w:rsidRPr="009A6B93">
        <w:t>ALL_PREBUILT</w:t>
      </w:r>
      <w:r>
        <w:rPr>
          <w:rFonts w:hint="eastAsia"/>
        </w:rPr>
        <w:t>列表实现。</w:t>
      </w:r>
    </w:p>
    <w:p w:rsidR="008D7BC4" w:rsidRDefault="008D7BC4" w:rsidP="008D7BC4">
      <w:pPr>
        <w:pStyle w:val="ListParagraph"/>
        <w:spacing w:line="240" w:lineRule="auto"/>
        <w:ind w:left="835" w:firstLineChars="0" w:firstLine="418"/>
      </w:pPr>
      <w:r>
        <w:rPr>
          <w:rFonts w:hint="eastAsia"/>
          <w:noProof/>
        </w:rPr>
        <w:drawing>
          <wp:inline distT="0" distB="0" distL="0" distR="0" wp14:anchorId="5B3C393D" wp14:editId="306CD29F">
            <wp:extent cx="3502324" cy="1035392"/>
            <wp:effectExtent l="0" t="0" r="3175" b="0"/>
            <wp:docPr id="1876" name="Picture 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6911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238" cy="10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C4" w:rsidRDefault="008D7BC4" w:rsidP="00FC5627">
      <w:pPr>
        <w:pStyle w:val="ListParagraph"/>
        <w:numPr>
          <w:ilvl w:val="0"/>
          <w:numId w:val="72"/>
        </w:numPr>
        <w:ind w:firstLineChars="0"/>
      </w:pPr>
      <w:r>
        <w:rPr>
          <w:rFonts w:hint="eastAsia"/>
        </w:rPr>
        <w:t>安装规则</w:t>
      </w:r>
      <w:r w:rsidR="00DC2DAA">
        <w:rPr>
          <w:rFonts w:hint="eastAsia"/>
        </w:rPr>
        <w:t>的实现</w:t>
      </w:r>
    </w:p>
    <w:p w:rsidR="008D7BC4" w:rsidRDefault="008D7BC4" w:rsidP="008D7BC4">
      <w:pPr>
        <w:pStyle w:val="ListParagraph"/>
        <w:ind w:left="1260" w:firstLineChars="0"/>
      </w:pPr>
      <w:r>
        <w:rPr>
          <w:rFonts w:hint="eastAsia"/>
        </w:rPr>
        <w:t>需要由模块自身的</w:t>
      </w:r>
      <w:r>
        <w:t>makefile</w:t>
      </w:r>
      <w:r>
        <w:rPr>
          <w:rFonts w:hint="eastAsia"/>
        </w:rPr>
        <w:t>实现，通过调用</w:t>
      </w:r>
      <w:r>
        <w:t>transform-prebuilt-to-target</w:t>
      </w:r>
      <w:r>
        <w:rPr>
          <w:rFonts w:hint="eastAsia"/>
        </w:rPr>
        <w:t>实现复制到目标目录。</w:t>
      </w:r>
    </w:p>
    <w:p w:rsidR="008D7BC4" w:rsidRDefault="008D7BC4" w:rsidP="008D7BC4">
      <w:pPr>
        <w:pStyle w:val="ListParagraph"/>
        <w:spacing w:line="240" w:lineRule="auto"/>
        <w:ind w:left="842" w:firstLineChars="0" w:firstLine="418"/>
      </w:pPr>
      <w:r>
        <w:rPr>
          <w:noProof/>
        </w:rPr>
        <w:drawing>
          <wp:inline distT="0" distB="0" distL="0" distR="0" wp14:anchorId="59D8E218" wp14:editId="7066A5BB">
            <wp:extent cx="4001059" cy="714475"/>
            <wp:effectExtent l="0" t="0" r="0" b="9525"/>
            <wp:docPr id="1875" name="Picture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4DE8C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1C" w:rsidRDefault="00D0171C" w:rsidP="00D0171C">
      <w:pPr>
        <w:pStyle w:val="Heading3"/>
        <w:spacing w:before="163" w:after="163" w:line="240" w:lineRule="auto"/>
      </w:pPr>
      <w:bookmarkStart w:id="12" w:name="_Toc390804256"/>
      <w:r>
        <w:rPr>
          <w:rFonts w:hint="eastAsia"/>
        </w:rPr>
        <w:t>多模块构造</w:t>
      </w:r>
      <w:bookmarkEnd w:id="12"/>
    </w:p>
    <w:p w:rsidR="00404B60" w:rsidRDefault="00404B60" w:rsidP="00404B60">
      <w:pPr>
        <w:ind w:left="720" w:firstLineChars="0" w:firstLine="480"/>
      </w:pPr>
      <w:r>
        <w:rPr>
          <w:rFonts w:hint="eastAsia"/>
        </w:rPr>
        <w:t>多模块构造时，各</w:t>
      </w:r>
      <w:r>
        <w:t>makefile</w:t>
      </w:r>
      <w:r>
        <w:rPr>
          <w:rFonts w:hint="eastAsia"/>
        </w:rPr>
        <w:t>通过</w:t>
      </w:r>
      <w:r>
        <w:t>include</w:t>
      </w:r>
      <w:r>
        <w:rPr>
          <w:rFonts w:hint="eastAsia"/>
        </w:rPr>
        <w:t>方式加载到一起，其</w:t>
      </w:r>
      <w:r w:rsidR="00D30382">
        <w:rPr>
          <w:rFonts w:hint="eastAsia"/>
        </w:rPr>
        <w:t>运行</w:t>
      </w:r>
      <w:r>
        <w:rPr>
          <w:rFonts w:hint="eastAsia"/>
        </w:rPr>
        <w:t>结构如下：</w:t>
      </w:r>
    </w:p>
    <w:p w:rsidR="00404B60" w:rsidRPr="00404B60" w:rsidRDefault="00073A60" w:rsidP="00117D7D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 wp14:anchorId="2CF0F02B" wp14:editId="323A7791">
            <wp:extent cx="4715165" cy="3252971"/>
            <wp:effectExtent l="0" t="0" r="0" b="5080"/>
            <wp:docPr id="17475" name="Picture 17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0B8BF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67" cy="325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6" w:rsidRPr="00233838" w:rsidRDefault="00473F16" w:rsidP="00233838">
      <w:pPr>
        <w:spacing w:line="240" w:lineRule="auto"/>
        <w:ind w:firstLine="480"/>
      </w:pPr>
      <w:r>
        <w:rPr>
          <w:rFonts w:hint="eastAsia"/>
        </w:rPr>
        <w:t>构造步骤如下：</w:t>
      </w:r>
    </w:p>
    <w:p w:rsidR="00D0171C" w:rsidRDefault="00D0171C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加载各模块的构造规则</w:t>
      </w:r>
    </w:p>
    <w:p w:rsidR="00D0171C" w:rsidRDefault="00D0171C" w:rsidP="00D0171C">
      <w:pPr>
        <w:pStyle w:val="ListParagraph"/>
        <w:ind w:left="840" w:firstLineChars="0" w:firstLine="360"/>
      </w:pPr>
      <w:r>
        <w:rPr>
          <w:rFonts w:hint="eastAsia"/>
        </w:rPr>
        <w:t>模块的构造规则以及配置规则定义在其自身的配置文件</w:t>
      </w:r>
      <w:r>
        <w:t>(Android.mk)</w:t>
      </w:r>
      <w:r>
        <w:rPr>
          <w:rFonts w:hint="eastAsia"/>
        </w:rPr>
        <w:t>中，当执行</w:t>
      </w:r>
      <w:r>
        <w:t>make</w:t>
      </w:r>
      <w:r>
        <w:rPr>
          <w:rFonts w:hint="eastAsia"/>
        </w:rPr>
        <w:t>时，需要先加载各模块的</w:t>
      </w:r>
      <w:r>
        <w:t>makefile</w:t>
      </w:r>
      <w:r>
        <w:rPr>
          <w:rFonts w:hint="eastAsia"/>
        </w:rPr>
        <w:t>，步骤如下：</w:t>
      </w:r>
    </w:p>
    <w:p w:rsidR="00D0171C" w:rsidRDefault="00D0171C" w:rsidP="00FC5627">
      <w:pPr>
        <w:pStyle w:val="ListParagraph"/>
        <w:numPr>
          <w:ilvl w:val="0"/>
          <w:numId w:val="80"/>
        </w:numPr>
        <w:ind w:firstLineChars="0"/>
      </w:pPr>
      <w:r>
        <w:rPr>
          <w:rFonts w:hint="eastAsia"/>
        </w:rPr>
        <w:t>获取各模块所在目录</w:t>
      </w:r>
    </w:p>
    <w:p w:rsidR="00D0171C" w:rsidRDefault="00D0171C" w:rsidP="00D0171C">
      <w:pPr>
        <w:pStyle w:val="ListParagraph"/>
        <w:ind w:left="1200" w:firstLineChars="0" w:firstLine="0"/>
      </w:pPr>
      <w:r>
        <w:rPr>
          <w:rFonts w:hint="eastAsia"/>
        </w:rPr>
        <w:t>将需要编译的模块路径加入</w:t>
      </w:r>
      <w:r>
        <w:t>subdir</w:t>
      </w:r>
      <w:r>
        <w:rPr>
          <w:rFonts w:hint="eastAsia"/>
        </w:rPr>
        <w:t>列表变量中，如下：</w:t>
      </w:r>
    </w:p>
    <w:p w:rsidR="00D0171C" w:rsidRDefault="00D0171C" w:rsidP="00D0171C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0809B645" wp14:editId="77A21834">
            <wp:extent cx="4152900" cy="3495675"/>
            <wp:effectExtent l="0" t="0" r="0" b="9525"/>
            <wp:docPr id="1800" name="Picture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1C" w:rsidRDefault="00D0171C" w:rsidP="00D0171C">
      <w:pPr>
        <w:pStyle w:val="ListParagraph"/>
        <w:spacing w:line="240" w:lineRule="auto"/>
        <w:ind w:left="1195" w:firstLineChars="0" w:firstLine="5"/>
      </w:pPr>
      <w:r>
        <w:lastRenderedPageBreak/>
        <w:t>&lt;454&gt;SDK</w:t>
      </w:r>
      <w:r>
        <w:rPr>
          <w:rFonts w:hint="eastAsia"/>
        </w:rPr>
        <w:t>模块的路径配置定义在</w:t>
      </w:r>
      <w:r>
        <w:t>sdk/</w:t>
      </w:r>
      <w:r>
        <w:rPr>
          <w:rFonts w:hint="eastAsia"/>
        </w:rPr>
        <w:t>目录下，比如：</w:t>
      </w:r>
    </w:p>
    <w:p w:rsidR="00D0171C" w:rsidRDefault="00D0171C" w:rsidP="00D0171C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20878A5D" wp14:editId="0AD3D4D9">
            <wp:extent cx="2587925" cy="1293963"/>
            <wp:effectExtent l="0" t="0" r="3175" b="1905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B8703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637" cy="1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1C" w:rsidRDefault="00D0171C" w:rsidP="00FC5627">
      <w:pPr>
        <w:pStyle w:val="ListParagraph"/>
        <w:numPr>
          <w:ilvl w:val="0"/>
          <w:numId w:val="80"/>
        </w:numPr>
        <w:ind w:firstLineChars="0"/>
      </w:pPr>
      <w:r>
        <w:rPr>
          <w:rFonts w:hint="eastAsia"/>
        </w:rPr>
        <w:t>加载各模块的</w:t>
      </w:r>
      <w:r>
        <w:t>Makefile</w:t>
      </w:r>
    </w:p>
    <w:p w:rsidR="00D0171C" w:rsidRDefault="00D0171C" w:rsidP="00D0171C">
      <w:pPr>
        <w:pStyle w:val="ListParagraph"/>
        <w:ind w:left="1200" w:firstLineChars="0" w:firstLine="0"/>
      </w:pPr>
      <w:r>
        <w:rPr>
          <w:rFonts w:hint="eastAsia"/>
        </w:rPr>
        <w:t>当配置了</w:t>
      </w:r>
      <w:r>
        <w:t>subdirs</w:t>
      </w:r>
      <w:r>
        <w:rPr>
          <w:rFonts w:hint="eastAsia"/>
        </w:rPr>
        <w:t>后，则加载目录下的</w:t>
      </w:r>
      <w:r>
        <w:t>Makefile</w:t>
      </w:r>
      <w:r>
        <w:rPr>
          <w:rFonts w:hint="eastAsia"/>
        </w:rPr>
        <w:t>。</w:t>
      </w:r>
    </w:p>
    <w:p w:rsidR="00D0171C" w:rsidRDefault="00D0171C" w:rsidP="00D0171C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7B99521C" wp14:editId="43EFEEBD">
            <wp:extent cx="4485736" cy="2463520"/>
            <wp:effectExtent l="0" t="0" r="0" b="0"/>
            <wp:docPr id="1877" name="Picture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4509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1C" w:rsidRDefault="00D0171C" w:rsidP="00D0171C">
      <w:pPr>
        <w:pStyle w:val="ListParagraph"/>
        <w:spacing w:line="240" w:lineRule="auto"/>
        <w:ind w:left="1195" w:firstLineChars="0" w:firstLine="5"/>
      </w:pPr>
      <w:r>
        <w:t>&lt;503&gt;</w:t>
      </w:r>
      <w:r>
        <w:rPr>
          <w:rFonts w:hint="eastAsia"/>
        </w:rPr>
        <w:t>加载从</w:t>
      </w:r>
      <w:r>
        <w:t>mm</w:t>
      </w:r>
      <w:r>
        <w:rPr>
          <w:rFonts w:hint="eastAsia"/>
        </w:rPr>
        <w:t>，</w:t>
      </w:r>
      <w:r>
        <w:t>mmm</w:t>
      </w:r>
      <w:r>
        <w:rPr>
          <w:rFonts w:hint="eastAsia"/>
        </w:rPr>
        <w:t>命令传入的</w:t>
      </w:r>
      <w:r>
        <w:t>ONE_SHOT_MAKEFILES</w:t>
      </w:r>
      <w:r>
        <w:rPr>
          <w:rFonts w:hint="eastAsia"/>
        </w:rPr>
        <w:t>。</w:t>
      </w:r>
    </w:p>
    <w:p w:rsidR="00D0171C" w:rsidRDefault="00D0171C" w:rsidP="00D0171C">
      <w:pPr>
        <w:pStyle w:val="ListParagraph"/>
        <w:ind w:left="1200" w:firstLineChars="0" w:firstLine="0"/>
      </w:pPr>
      <w:r>
        <w:t>&lt;524~527&gt;</w:t>
      </w:r>
      <w:r>
        <w:rPr>
          <w:rFonts w:hint="eastAsia"/>
        </w:rPr>
        <w:t>从</w:t>
      </w:r>
      <w:r>
        <w:t>subdir</w:t>
      </w:r>
      <w:r>
        <w:rPr>
          <w:rFonts w:hint="eastAsia"/>
        </w:rPr>
        <w:t>加载</w:t>
      </w:r>
      <w:r>
        <w:t>Android.mk</w:t>
      </w:r>
      <w:r>
        <w:rPr>
          <w:rFonts w:hint="eastAsia"/>
        </w:rPr>
        <w:t>文件</w:t>
      </w:r>
      <w:r>
        <w:t>(</w:t>
      </w:r>
      <w:r>
        <w:rPr>
          <w:rFonts w:hint="eastAsia"/>
        </w:rPr>
        <w:t>详见模块构造规则定义章节</w:t>
      </w:r>
      <w:r>
        <w:t>)</w:t>
      </w:r>
      <w:r>
        <w:rPr>
          <w:rFonts w:hint="eastAsia"/>
        </w:rPr>
        <w:t>。</w:t>
      </w:r>
    </w:p>
    <w:p w:rsidR="00D0171C" w:rsidRDefault="00D0171C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添加指定产品模块</w:t>
      </w:r>
    </w:p>
    <w:p w:rsidR="00930073" w:rsidRDefault="00D0171C" w:rsidP="00930073">
      <w:pPr>
        <w:ind w:left="360" w:firstLineChars="0" w:firstLine="480"/>
      </w:pPr>
      <w:r>
        <w:rPr>
          <w:rFonts w:hint="eastAsia"/>
        </w:rPr>
        <w:t>当进行全编译时，</w:t>
      </w:r>
      <w:r w:rsidR="00930073">
        <w:rPr>
          <w:rFonts w:hint="eastAsia"/>
        </w:rPr>
        <w:t>会</w:t>
      </w:r>
      <w:r w:rsidR="00E33E45">
        <w:rPr>
          <w:rFonts w:hint="eastAsia"/>
        </w:rPr>
        <w:t>重新</w:t>
      </w:r>
      <w:r w:rsidR="00930073">
        <w:rPr>
          <w:rFonts w:hint="eastAsia"/>
        </w:rPr>
        <w:t>构造</w:t>
      </w:r>
      <w:r w:rsidR="00E33E45">
        <w:rPr>
          <w:rFonts w:hint="eastAsia"/>
        </w:rPr>
        <w:t>系统特有</w:t>
      </w:r>
      <w:r w:rsidR="00930073">
        <w:rPr>
          <w:rFonts w:hint="eastAsia"/>
        </w:rPr>
        <w:t>的产品模块。</w:t>
      </w:r>
    </w:p>
    <w:p w:rsidR="00930073" w:rsidRDefault="00930073" w:rsidP="00FC5627">
      <w:pPr>
        <w:pStyle w:val="ListParagraph"/>
        <w:numPr>
          <w:ilvl w:val="0"/>
          <w:numId w:val="90"/>
        </w:numPr>
        <w:ind w:firstLineChars="0"/>
      </w:pPr>
      <w:r>
        <w:rPr>
          <w:rFonts w:hint="eastAsia"/>
        </w:rPr>
        <w:t>产品模块的获取</w:t>
      </w:r>
    </w:p>
    <w:p w:rsidR="00D0171C" w:rsidRDefault="004C50C5" w:rsidP="00930073">
      <w:pPr>
        <w:pStyle w:val="ListParagraph"/>
        <w:ind w:left="1020" w:firstLineChars="0" w:firstLine="360"/>
      </w:pPr>
      <w:r>
        <w:rPr>
          <w:rFonts w:hint="eastAsia"/>
        </w:rPr>
        <w:t>通过从产品配置中获取到</w:t>
      </w:r>
      <w:r>
        <w:t>INTERNAL_PRODUCT</w:t>
      </w:r>
      <w:r>
        <w:rPr>
          <w:rFonts w:hint="eastAsia"/>
        </w:rPr>
        <w:t>值从所有产品的注册信息中获取到当前产品的模块列表</w:t>
      </w:r>
      <w:r w:rsidR="00D0171C">
        <w:rPr>
          <w:rFonts w:hint="eastAsia"/>
        </w:rPr>
        <w:t>。</w:t>
      </w:r>
    </w:p>
    <w:p w:rsidR="00D0171C" w:rsidRDefault="00D0171C" w:rsidP="00D0171C">
      <w:pPr>
        <w:spacing w:line="240" w:lineRule="auto"/>
        <w:ind w:left="600" w:firstLineChars="175" w:firstLine="420"/>
      </w:pPr>
      <w:r>
        <w:rPr>
          <w:noProof/>
        </w:rPr>
        <w:drawing>
          <wp:inline distT="0" distB="0" distL="0" distR="0" wp14:anchorId="66A69828" wp14:editId="20282C05">
            <wp:extent cx="4865298" cy="1435797"/>
            <wp:effectExtent l="0" t="0" r="0" b="0"/>
            <wp:docPr id="1878" name="Picture 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0856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71" cy="144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46" w:rsidRDefault="00473446" w:rsidP="00473446">
      <w:pPr>
        <w:spacing w:line="240" w:lineRule="auto"/>
        <w:ind w:left="1080" w:firstLineChars="175" w:firstLine="420"/>
      </w:pPr>
      <w:r>
        <w:t>&lt;613&gt;</w:t>
      </w:r>
      <w:r>
        <w:rPr>
          <w:rFonts w:hint="eastAsia"/>
        </w:rPr>
        <w:t>从产品模块列表中获取当前产品特有的模块。</w:t>
      </w:r>
    </w:p>
    <w:p w:rsidR="00D0171C" w:rsidRDefault="00D0171C" w:rsidP="00D0171C">
      <w:pPr>
        <w:pStyle w:val="ListParagraph"/>
        <w:spacing w:line="240" w:lineRule="auto"/>
        <w:ind w:left="1080" w:firstLineChars="0"/>
      </w:pPr>
      <w:r>
        <w:t>&lt;618&gt;</w:t>
      </w:r>
      <w:r w:rsidR="00473446">
        <w:rPr>
          <w:rFonts w:hint="eastAsia"/>
        </w:rPr>
        <w:t>筛选出产品模块中</w:t>
      </w:r>
      <w:r w:rsidR="00473446" w:rsidRPr="00473446">
        <w:rPr>
          <w:rFonts w:hint="eastAsia"/>
          <w:b/>
        </w:rPr>
        <w:t>仅需要构造</w:t>
      </w:r>
      <w:r w:rsidR="00473446">
        <w:rPr>
          <w:rFonts w:hint="eastAsia"/>
        </w:rPr>
        <w:t>的模块，并加入</w:t>
      </w:r>
      <w:r w:rsidR="00473446">
        <w:t>product_FILES</w:t>
      </w:r>
      <w:r w:rsidR="00473446">
        <w:rPr>
          <w:rFonts w:hint="eastAsia"/>
        </w:rPr>
        <w:t>。其中</w:t>
      </w:r>
      <w:r w:rsidR="00473446">
        <w:rPr>
          <w:rFonts w:hint="eastAsia"/>
        </w:rPr>
        <w:lastRenderedPageBreak/>
        <w:t>需要构造的模块记录在</w:t>
      </w:r>
      <w:r w:rsidRPr="00AC2C6C">
        <w:t>ALL_MODULES.$(</w:t>
      </w:r>
      <w:r>
        <w:rPr>
          <w:rFonts w:hint="eastAsia"/>
        </w:rPr>
        <w:t>模块</w:t>
      </w:r>
      <w:r>
        <w:t>ID</w:t>
      </w:r>
      <w:r w:rsidRPr="00AC2C6C">
        <w:t>).</w:t>
      </w:r>
      <w:r w:rsidRPr="00AA719A">
        <w:rPr>
          <w:b/>
        </w:rPr>
        <w:t>INSTALLED</w:t>
      </w:r>
      <w:r>
        <w:rPr>
          <w:rFonts w:hint="eastAsia"/>
        </w:rPr>
        <w:t>列表中。</w:t>
      </w:r>
    </w:p>
    <w:p w:rsidR="00930073" w:rsidRDefault="00930073" w:rsidP="00FC5627">
      <w:pPr>
        <w:pStyle w:val="ListParagraph"/>
        <w:numPr>
          <w:ilvl w:val="0"/>
          <w:numId w:val="90"/>
        </w:numPr>
        <w:ind w:firstLineChars="0"/>
      </w:pPr>
      <w:r>
        <w:rPr>
          <w:rFonts w:hint="eastAsia"/>
        </w:rPr>
        <w:t>增加产品模块的方法</w:t>
      </w:r>
    </w:p>
    <w:p w:rsidR="00930073" w:rsidRDefault="0079645C" w:rsidP="003845DF">
      <w:pPr>
        <w:spacing w:line="240" w:lineRule="auto"/>
        <w:ind w:left="1080" w:firstLineChars="175" w:firstLine="420"/>
      </w:pPr>
      <w:r>
        <w:rPr>
          <w:rFonts w:hint="eastAsia"/>
        </w:rPr>
        <w:t>对于特定产品的模块</w:t>
      </w:r>
      <w:r w:rsidR="00930073">
        <w:rPr>
          <w:rFonts w:hint="eastAsia"/>
        </w:rPr>
        <w:t>需要将模块</w:t>
      </w:r>
      <w:r w:rsidR="00930073">
        <w:t>ID</w:t>
      </w:r>
      <w:r w:rsidR="0036424C">
        <w:rPr>
          <w:rFonts w:hint="eastAsia"/>
        </w:rPr>
        <w:t>或模文件名添加</w:t>
      </w:r>
      <w:r w:rsidR="00930073">
        <w:rPr>
          <w:rFonts w:hint="eastAsia"/>
        </w:rPr>
        <w:t>到</w:t>
      </w:r>
      <w:r w:rsidR="00930073">
        <w:t>PRODUCT_PACKAGES</w:t>
      </w:r>
      <w:r w:rsidR="00930073">
        <w:rPr>
          <w:rFonts w:hint="eastAsia"/>
        </w:rPr>
        <w:t>列表</w:t>
      </w:r>
      <w:r w:rsidR="0036424C">
        <w:rPr>
          <w:rFonts w:hint="eastAsia"/>
        </w:rPr>
        <w:t>，</w:t>
      </w:r>
      <w:r w:rsidR="00930073">
        <w:rPr>
          <w:rFonts w:hint="eastAsia"/>
        </w:rPr>
        <w:t>如下：</w:t>
      </w:r>
    </w:p>
    <w:p w:rsidR="00930073" w:rsidRDefault="00930073" w:rsidP="00930073">
      <w:pPr>
        <w:spacing w:line="240" w:lineRule="auto"/>
        <w:ind w:left="780" w:firstLineChars="175" w:firstLine="420"/>
      </w:pPr>
      <w:r>
        <w:rPr>
          <w:noProof/>
        </w:rPr>
        <w:drawing>
          <wp:inline distT="0" distB="0" distL="0" distR="0" wp14:anchorId="402D8E76" wp14:editId="2EBF2C1F">
            <wp:extent cx="3077005" cy="1066949"/>
            <wp:effectExtent l="0" t="0" r="9525" b="0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B822C6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5C" w:rsidRDefault="0079645C" w:rsidP="00930073">
      <w:pPr>
        <w:spacing w:line="240" w:lineRule="auto"/>
        <w:ind w:left="780" w:firstLineChars="175" w:firstLine="420"/>
      </w:pPr>
      <w:r>
        <w:t>&lt;42~44&gt;</w:t>
      </w:r>
      <w:r>
        <w:rPr>
          <w:rFonts w:hint="eastAsia"/>
        </w:rPr>
        <w:t>这几个文件属于直接安装，但不需构造的模块</w:t>
      </w:r>
      <w:r w:rsidR="00923F3B">
        <w:rPr>
          <w:rFonts w:hint="eastAsia"/>
        </w:rPr>
        <w:t>，</w:t>
      </w:r>
      <w:r>
        <w:rPr>
          <w:rFonts w:hint="eastAsia"/>
        </w:rPr>
        <w:t>。</w:t>
      </w:r>
    </w:p>
    <w:p w:rsidR="0079645C" w:rsidRDefault="0079645C" w:rsidP="00930073">
      <w:pPr>
        <w:spacing w:line="240" w:lineRule="auto"/>
        <w:ind w:left="780" w:firstLineChars="175" w:firstLine="420"/>
      </w:pPr>
      <w:r>
        <w:t>&lt;50&gt;</w:t>
      </w:r>
      <w:r>
        <w:rPr>
          <w:rFonts w:hint="eastAsia"/>
        </w:rPr>
        <w:t>需要</w:t>
      </w:r>
      <w:r w:rsidR="006E7977">
        <w:rPr>
          <w:rFonts w:hint="eastAsia"/>
        </w:rPr>
        <w:t>构造</w:t>
      </w:r>
      <w:r>
        <w:rPr>
          <w:rFonts w:hint="eastAsia"/>
        </w:rPr>
        <w:t>的模块</w:t>
      </w:r>
      <w:r w:rsidR="006E7977">
        <w:rPr>
          <w:rFonts w:hint="eastAsia"/>
        </w:rPr>
        <w:t>ID</w:t>
      </w:r>
      <w:r w:rsidR="006E7977">
        <w:rPr>
          <w:rFonts w:hint="eastAsia"/>
        </w:rPr>
        <w:t>，其信息在模块注册时会记录在</w:t>
      </w:r>
      <w:r w:rsidR="00AA719A" w:rsidRPr="00AA719A">
        <w:rPr>
          <w:b/>
        </w:rPr>
        <w:t>INSTALLED</w:t>
      </w:r>
      <w:r w:rsidR="006E7977">
        <w:rPr>
          <w:rFonts w:hint="eastAsia"/>
        </w:rPr>
        <w:t>列表</w:t>
      </w:r>
      <w:r>
        <w:rPr>
          <w:rFonts w:hint="eastAsia"/>
        </w:rPr>
        <w:t>。</w:t>
      </w:r>
    </w:p>
    <w:p w:rsidR="00DB50EA" w:rsidRDefault="00DB50EA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获取</w:t>
      </w:r>
      <w:r w:rsidR="001B5577">
        <w:rPr>
          <w:rFonts w:hint="eastAsia"/>
        </w:rPr>
        <w:t>所有</w:t>
      </w:r>
      <w:r>
        <w:rPr>
          <w:rFonts w:hint="eastAsia"/>
        </w:rPr>
        <w:t>需要构造的模块</w:t>
      </w:r>
    </w:p>
    <w:p w:rsidR="00DB50EA" w:rsidRDefault="00DB50EA" w:rsidP="00DB50EA">
      <w:pPr>
        <w:pStyle w:val="ListParagraph"/>
        <w:ind w:left="1200" w:firstLineChars="0" w:firstLine="0"/>
      </w:pPr>
      <w:r>
        <w:rPr>
          <w:rFonts w:hint="eastAsia"/>
        </w:rPr>
        <w:t>当构造模块时，则</w:t>
      </w:r>
      <w:r w:rsidR="00D6748F">
        <w:rPr>
          <w:rFonts w:hint="eastAsia"/>
        </w:rPr>
        <w:t>将与</w:t>
      </w:r>
      <w:r>
        <w:rPr>
          <w:rFonts w:hint="eastAsia"/>
        </w:rPr>
        <w:t>当前构造的版本相同的模块加入构造列表，如下：</w:t>
      </w:r>
    </w:p>
    <w:p w:rsidR="00DB50EA" w:rsidRDefault="00DB50EA" w:rsidP="00DB50EA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770C6046" wp14:editId="30D6546B">
            <wp:extent cx="4753639" cy="1086002"/>
            <wp:effectExtent l="0" t="0" r="0" b="0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C102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45" w:rsidRDefault="00021B45" w:rsidP="00DB50EA">
      <w:pPr>
        <w:pStyle w:val="ListParagraph"/>
        <w:spacing w:line="240" w:lineRule="auto"/>
        <w:ind w:left="1195" w:firstLineChars="0" w:firstLine="0"/>
      </w:pPr>
      <w:r>
        <w:t>&lt;654&gt;</w:t>
      </w:r>
      <w:r>
        <w:rPr>
          <w:rFonts w:hint="eastAsia"/>
        </w:rPr>
        <w:t>将从</w:t>
      </w:r>
      <w:r w:rsidR="00CD1505" w:rsidRPr="00CD1505">
        <w:t>ALL_MODULE_TAGS.$(tag</w:t>
      </w:r>
      <w:r w:rsidR="00CD1505">
        <w:t>)</w:t>
      </w:r>
      <w:r w:rsidR="00CD1505">
        <w:rPr>
          <w:rFonts w:hint="eastAsia"/>
        </w:rPr>
        <w:t>列表中筛选出</w:t>
      </w:r>
      <w:r w:rsidR="00246FDB">
        <w:rPr>
          <w:rFonts w:hint="eastAsia"/>
        </w:rPr>
        <w:t>指定</w:t>
      </w:r>
      <w:r w:rsidR="00CD1505">
        <w:rPr>
          <w:rFonts w:hint="eastAsia"/>
        </w:rPr>
        <w:t>版本的模块。</w:t>
      </w:r>
    </w:p>
    <w:p w:rsidR="008E7C60" w:rsidRDefault="008E7C60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加载单模块构造规则</w:t>
      </w:r>
    </w:p>
    <w:p w:rsidR="008E7C60" w:rsidRDefault="007415DF" w:rsidP="008E7C60">
      <w:pPr>
        <w:pStyle w:val="ListParagraph"/>
        <w:ind w:left="840" w:firstLineChars="0"/>
      </w:pPr>
      <w:r>
        <w:rPr>
          <w:rFonts w:hint="eastAsia"/>
        </w:rPr>
        <w:t>单个</w:t>
      </w:r>
      <w:r w:rsidR="008E7C60">
        <w:rPr>
          <w:rFonts w:hint="eastAsia"/>
        </w:rPr>
        <w:t>模块的构造规则定义在</w:t>
      </w:r>
      <w:r>
        <w:rPr>
          <w:rFonts w:hint="eastAsia"/>
        </w:rPr>
        <w:t>其</w:t>
      </w:r>
      <w:r w:rsidR="008E7C60">
        <w:rPr>
          <w:rFonts w:hint="eastAsia"/>
        </w:rPr>
        <w:t>自身</w:t>
      </w:r>
      <w:r>
        <w:rPr>
          <w:rFonts w:hint="eastAsia"/>
        </w:rPr>
        <w:t>的</w:t>
      </w:r>
      <w:r w:rsidR="008E7C60">
        <w:rPr>
          <w:rFonts w:hint="eastAsia"/>
        </w:rPr>
        <w:t>配置文件，当构造</w:t>
      </w:r>
      <w:r w:rsidR="008E7C60" w:rsidRPr="007B6760">
        <w:t>modules_to_install</w:t>
      </w:r>
      <w:r w:rsidR="008E7C60">
        <w:rPr>
          <w:rFonts w:hint="eastAsia"/>
        </w:rPr>
        <w:t>中各个模块时，则会使用对应的规则进行构造，。</w:t>
      </w:r>
    </w:p>
    <w:p w:rsidR="008E7C60" w:rsidRDefault="008E7C60" w:rsidP="008E7C60">
      <w:pPr>
        <w:spacing w:line="240" w:lineRule="auto"/>
        <w:ind w:left="360" w:firstLineChars="0" w:firstLine="480"/>
      </w:pPr>
      <w:r>
        <w:rPr>
          <w:noProof/>
        </w:rPr>
        <w:drawing>
          <wp:inline distT="0" distB="0" distL="0" distR="0" wp14:anchorId="2971516F" wp14:editId="7B4DCA84">
            <wp:extent cx="5072332" cy="487018"/>
            <wp:effectExtent l="0" t="0" r="0" b="8890"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E10E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82" cy="48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60" w:rsidRPr="003264A0" w:rsidRDefault="008E7C60" w:rsidP="008E7C60">
      <w:pPr>
        <w:pStyle w:val="ListParagraph"/>
        <w:ind w:left="840" w:firstLineChars="0"/>
      </w:pPr>
      <w:r>
        <w:rPr>
          <w:rFonts w:hint="eastAsia"/>
        </w:rPr>
        <w:t>各模块分属于不同构造层次，上层模块在构造前需要先构造其依赖的底层的块，层次关系如下</w:t>
      </w:r>
      <w:r>
        <w:t>(</w:t>
      </w:r>
      <w:r>
        <w:rPr>
          <w:rFonts w:hint="eastAsia"/>
        </w:rPr>
        <w:t>低层模块</w:t>
      </w:r>
      <w:r>
        <w:sym w:font="Wingdings" w:char="F0E0"/>
      </w:r>
      <w:r>
        <w:rPr>
          <w:rFonts w:hint="eastAsia"/>
        </w:rPr>
        <w:t>上层模块</w:t>
      </w:r>
      <w:r>
        <w:t>)</w:t>
      </w:r>
      <w:r>
        <w:rPr>
          <w:rFonts w:hint="eastAsia"/>
        </w:rPr>
        <w:t>：</w:t>
      </w:r>
    </w:p>
    <w:p w:rsidR="008E7C60" w:rsidRDefault="008E7C60" w:rsidP="008E7C60">
      <w:pPr>
        <w:pStyle w:val="ListParagraph"/>
        <w:ind w:left="840" w:firstLineChars="0"/>
      </w:pPr>
      <w:r>
        <w:t>Arch(arm,x86) </w:t>
      </w:r>
      <w:r>
        <w:sym w:font="Wingdings" w:char="F0E0"/>
      </w:r>
      <w:r>
        <w:t xml:space="preserve"> </w:t>
      </w:r>
      <w:r w:rsidRPr="003264A0">
        <w:t>Board</w:t>
      </w:r>
      <w:r>
        <w:t>(ti,samsung)</w:t>
      </w:r>
      <w:r w:rsidRPr="003264A0">
        <w:t> </w:t>
      </w:r>
      <w:r>
        <w:sym w:font="Wingdings" w:char="F0E0"/>
      </w:r>
      <w:r w:rsidRPr="003264A0">
        <w:t>  Device  </w:t>
      </w:r>
      <w:r>
        <w:sym w:font="Wingdings" w:char="F0E0"/>
      </w:r>
      <w:r w:rsidRPr="003264A0">
        <w:t> Product   </w:t>
      </w:r>
    </w:p>
    <w:p w:rsidR="00D0171C" w:rsidRDefault="00D0171C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加载系统构造规则</w:t>
      </w:r>
    </w:p>
    <w:p w:rsidR="00D0171C" w:rsidRDefault="00D0171C" w:rsidP="00D0171C">
      <w:pPr>
        <w:ind w:left="840" w:firstLine="480"/>
      </w:pPr>
      <w:r>
        <w:rPr>
          <w:rFonts w:hint="eastAsia"/>
        </w:rPr>
        <w:t>当所有存在</w:t>
      </w:r>
      <w:r w:rsidRPr="007B6760">
        <w:t>modules_to_install</w:t>
      </w:r>
      <w:r>
        <w:rPr>
          <w:rFonts w:hint="eastAsia"/>
        </w:rPr>
        <w:t>中的模块构造后，则进行最终的系统构造，其规则定义在</w:t>
      </w:r>
      <w:r>
        <w:t>Makefile</w:t>
      </w:r>
      <w:r>
        <w:rPr>
          <w:rFonts w:hint="eastAsia"/>
        </w:rPr>
        <w:t>中。如下：</w:t>
      </w:r>
    </w:p>
    <w:p w:rsidR="00D0171C" w:rsidRDefault="00D0171C" w:rsidP="00D0171C">
      <w:pPr>
        <w:spacing w:line="240" w:lineRule="auto"/>
        <w:ind w:left="360" w:firstLine="480"/>
      </w:pPr>
      <w:r>
        <w:rPr>
          <w:rFonts w:hint="eastAsia"/>
          <w:noProof/>
        </w:rPr>
        <w:lastRenderedPageBreak/>
        <w:drawing>
          <wp:inline distT="0" distB="0" distL="0" distR="0" wp14:anchorId="725F16D2" wp14:editId="44FB73A5">
            <wp:extent cx="4994694" cy="1939359"/>
            <wp:effectExtent l="0" t="0" r="0" b="3810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0671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21" cy="19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1C" w:rsidRDefault="00D0171C" w:rsidP="00D0171C">
      <w:pPr>
        <w:spacing w:line="240" w:lineRule="auto"/>
        <w:ind w:left="720" w:firstLine="480"/>
      </w:pPr>
      <w:r>
        <w:t>&lt;707&gt;</w:t>
      </w:r>
      <w:r w:rsidRPr="00207023">
        <w:t>ALL_DEFAULT_INSTALLED_MODULES</w:t>
      </w:r>
      <w:r>
        <w:rPr>
          <w:rFonts w:hint="eastAsia"/>
        </w:rPr>
        <w:t>为已构造完成的模块列表，该列表在系统构造时用于构造最终的系统</w:t>
      </w:r>
      <w:r>
        <w:t>(</w:t>
      </w:r>
      <w:r>
        <w:rPr>
          <w:rFonts w:hint="eastAsia"/>
        </w:rPr>
        <w:t>详见系统构造</w:t>
      </w:r>
      <w:r>
        <w:t>)</w:t>
      </w:r>
      <w:r>
        <w:rPr>
          <w:rFonts w:hint="eastAsia"/>
        </w:rPr>
        <w:t>。</w:t>
      </w:r>
    </w:p>
    <w:p w:rsidR="00841DDF" w:rsidRDefault="00841DDF" w:rsidP="00FC5627">
      <w:pPr>
        <w:pStyle w:val="ListParagraph"/>
        <w:numPr>
          <w:ilvl w:val="0"/>
          <w:numId w:val="101"/>
        </w:numPr>
        <w:ind w:firstLineChars="0"/>
      </w:pPr>
      <w:r>
        <w:rPr>
          <w:rFonts w:hint="eastAsia"/>
        </w:rPr>
        <w:t>加载其他模块构造规则</w:t>
      </w:r>
    </w:p>
    <w:p w:rsidR="00841DDF" w:rsidRDefault="00841DDF" w:rsidP="00841DDF">
      <w:pPr>
        <w:pStyle w:val="ListParagraph"/>
        <w:ind w:left="1260" w:firstLineChars="0" w:firstLine="0"/>
      </w:pPr>
      <w:r>
        <w:rPr>
          <w:rFonts w:hint="eastAsia"/>
        </w:rPr>
        <w:t>当所有模块构造后，会构造系统的辅助模块，比如</w:t>
      </w:r>
      <w:r>
        <w:t>cts</w:t>
      </w:r>
      <w:r>
        <w:rPr>
          <w:rFonts w:hint="eastAsia"/>
        </w:rPr>
        <w:t>，</w:t>
      </w:r>
      <w:r>
        <w:t>api</w:t>
      </w:r>
      <w:r>
        <w:rPr>
          <w:rFonts w:hint="eastAsia"/>
        </w:rPr>
        <w:t>兼容性检测等。</w:t>
      </w:r>
    </w:p>
    <w:p w:rsidR="00841DDF" w:rsidRDefault="00841DDF" w:rsidP="00841DDF">
      <w:pPr>
        <w:spacing w:line="240" w:lineRule="auto"/>
        <w:ind w:left="360" w:firstLine="480"/>
      </w:pPr>
      <w:r>
        <w:rPr>
          <w:rFonts w:hint="eastAsia"/>
          <w:noProof/>
        </w:rPr>
        <w:drawing>
          <wp:inline distT="0" distB="0" distL="0" distR="0" wp14:anchorId="7D90566E" wp14:editId="2550C3D5">
            <wp:extent cx="4572000" cy="818617"/>
            <wp:effectExtent l="0" t="0" r="0" b="635"/>
            <wp:docPr id="15374" name="Picture 1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8DA85.tmp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5615" cy="81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DDF" w:rsidRDefault="00841DDF" w:rsidP="00841DDF">
      <w:pPr>
        <w:spacing w:line="240" w:lineRule="auto"/>
        <w:ind w:left="360" w:firstLine="480"/>
      </w:pPr>
      <w:r>
        <w:t>makfiel</w:t>
      </w:r>
      <w:r>
        <w:rPr>
          <w:rFonts w:hint="eastAsia"/>
        </w:rPr>
        <w:t>的功能：</w:t>
      </w:r>
    </w:p>
    <w:tbl>
      <w:tblPr>
        <w:tblW w:w="7200" w:type="dxa"/>
        <w:tblInd w:w="1008" w:type="dxa"/>
        <w:tblLook w:val="04A0" w:firstRow="1" w:lastRow="0" w:firstColumn="1" w:lastColumn="0" w:noHBand="0" w:noVBand="1"/>
      </w:tblPr>
      <w:tblGrid>
        <w:gridCol w:w="1330"/>
        <w:gridCol w:w="5870"/>
      </w:tblGrid>
      <w:tr w:rsidR="00841DDF" w:rsidRPr="00841DDF" w:rsidTr="00261D28">
        <w:trPr>
          <w:trHeight w:val="300"/>
        </w:trPr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makefile</w:t>
            </w:r>
          </w:p>
        </w:tc>
        <w:tc>
          <w:tcPr>
            <w:tcW w:w="5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功能</w:t>
            </w:r>
          </w:p>
        </w:tc>
      </w:tr>
      <w:tr w:rsidR="00841DDF" w:rsidRPr="00841DDF" w:rsidTr="00261D28">
        <w:trPr>
          <w:trHeight w:val="300"/>
        </w:trPr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>apicheck.mk</w:t>
            </w:r>
          </w:p>
        </w:tc>
        <w:tc>
          <w:tcPr>
            <w:tcW w:w="5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>判断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api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是否符合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AOSP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的规范</w:t>
            </w:r>
          </w:p>
        </w:tc>
      </w:tr>
      <w:tr w:rsidR="00841DDF" w:rsidRPr="00841DDF" w:rsidTr="00261D28">
        <w:trPr>
          <w:trHeight w:val="300"/>
        </w:trPr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 xml:space="preserve">cts.mk </w:t>
            </w:r>
          </w:p>
        </w:tc>
        <w:tc>
          <w:tcPr>
            <w:tcW w:w="5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>构造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cts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测试命令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(make cts)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，编译的命令位于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HOST_OUT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目录</w:t>
            </w:r>
          </w:p>
        </w:tc>
      </w:tr>
      <w:tr w:rsidR="00841DDF" w:rsidRPr="00841DDF" w:rsidTr="00261D28">
        <w:trPr>
          <w:trHeight w:val="300"/>
        </w:trPr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>ide.mk</w:t>
            </w:r>
          </w:p>
        </w:tc>
        <w:tc>
          <w:tcPr>
            <w:tcW w:w="5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:rsidR="00841DDF" w:rsidRPr="00841DDF" w:rsidRDefault="00841DDF" w:rsidP="00841DDF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841DDF">
              <w:rPr>
                <w:rFonts w:eastAsiaTheme="minorEastAsia"/>
                <w:kern w:val="0"/>
                <w:sz w:val="20"/>
                <w:szCs w:val="20"/>
              </w:rPr>
              <w:t>IDE</w:t>
            </w:r>
            <w:r w:rsidRPr="00841DDF">
              <w:rPr>
                <w:rFonts w:eastAsiaTheme="minorEastAsia"/>
                <w:kern w:val="0"/>
                <w:sz w:val="20"/>
                <w:szCs w:val="20"/>
              </w:rPr>
              <w:t>开发环境</w:t>
            </w:r>
          </w:p>
        </w:tc>
      </w:tr>
    </w:tbl>
    <w:p w:rsidR="00557E1B" w:rsidRDefault="00557E1B" w:rsidP="00557E1B">
      <w:pPr>
        <w:pStyle w:val="Heading3"/>
        <w:spacing w:before="163" w:after="163" w:line="240" w:lineRule="auto"/>
      </w:pPr>
      <w:bookmarkStart w:id="13" w:name="_Toc390804257"/>
      <w:r>
        <w:rPr>
          <w:rFonts w:hint="eastAsia"/>
        </w:rPr>
        <w:t>单模块构造</w:t>
      </w:r>
      <w:bookmarkEnd w:id="13"/>
    </w:p>
    <w:p w:rsidR="00557E1B" w:rsidRDefault="00557E1B" w:rsidP="00FC5627">
      <w:pPr>
        <w:pStyle w:val="ListParagraph"/>
        <w:numPr>
          <w:ilvl w:val="0"/>
          <w:numId w:val="89"/>
        </w:numPr>
        <w:ind w:firstLineChars="0"/>
      </w:pPr>
      <w:r>
        <w:rPr>
          <w:rFonts w:hint="eastAsia"/>
        </w:rPr>
        <w:t>设置模块输出文件路径</w:t>
      </w:r>
    </w:p>
    <w:p w:rsidR="00557E1B" w:rsidRDefault="00557E1B" w:rsidP="00557E1B">
      <w:pPr>
        <w:pStyle w:val="ListParagraph"/>
        <w:ind w:left="840" w:firstLineChars="0" w:firstLine="360"/>
      </w:pPr>
      <w:r>
        <w:rPr>
          <w:rFonts w:hint="eastAsia"/>
        </w:rPr>
        <w:t>模块文件名由输出路径和文件名组成，文件又由</w:t>
      </w:r>
      <w:r>
        <w:t>STEM</w:t>
      </w:r>
      <w:r>
        <w:rPr>
          <w:rFonts w:hint="eastAsia"/>
        </w:rPr>
        <w:t>和</w:t>
      </w:r>
      <w:r>
        <w:t>SUFFIX</w:t>
      </w:r>
      <w:r>
        <w:rPr>
          <w:rFonts w:hint="eastAsia"/>
        </w:rPr>
        <w:t>组合而成。以共享库的规则为例，如下：</w:t>
      </w:r>
    </w:p>
    <w:p w:rsidR="00557E1B" w:rsidRDefault="00557E1B" w:rsidP="00FC5627">
      <w:pPr>
        <w:pStyle w:val="ListParagraph"/>
        <w:numPr>
          <w:ilvl w:val="0"/>
          <w:numId w:val="75"/>
        </w:numPr>
        <w:ind w:firstLineChars="0"/>
      </w:pPr>
      <w:r>
        <w:rPr>
          <w:rFonts w:hint="eastAsia"/>
        </w:rPr>
        <w:t>设置模块文件的类型和后缀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如果模块配置中没有定义后缀</w:t>
      </w:r>
      <w:r>
        <w:t>LOCAL_MODULE_SUFFIX</w:t>
      </w:r>
      <w:r>
        <w:rPr>
          <w:rFonts w:hint="eastAsia"/>
        </w:rPr>
        <w:t>，则使用默认后缀</w:t>
      </w:r>
      <w:r>
        <w:t>(</w:t>
      </w:r>
      <w:r>
        <w:rPr>
          <w:rFonts w:hint="eastAsia"/>
        </w:rPr>
        <w:t>与</w:t>
      </w:r>
      <w:r>
        <w:t>TARGET_SHLIB_SUFFIX</w:t>
      </w:r>
      <w:r>
        <w:rPr>
          <w:rFonts w:hint="eastAsia"/>
        </w:rPr>
        <w:t>配置相同</w:t>
      </w:r>
      <w:r>
        <w:t>)</w:t>
      </w:r>
      <w:r>
        <w:rPr>
          <w:rFonts w:hint="eastAsia"/>
        </w:rPr>
        <w:t>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26757E40" wp14:editId="047915C0">
            <wp:extent cx="3791479" cy="1409897"/>
            <wp:effectExtent l="0" t="0" r="0" b="0"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AD84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lastRenderedPageBreak/>
        <w:t>后面部分定义在</w:t>
      </w:r>
      <w:r>
        <w:t>dynamic_binary.mk</w:t>
      </w:r>
      <w:r>
        <w:rPr>
          <w:rFonts w:hint="eastAsia"/>
        </w:rPr>
        <w:t>中。</w:t>
      </w:r>
    </w:p>
    <w:p w:rsidR="00557E1B" w:rsidRDefault="00557E1B" w:rsidP="00FC5627">
      <w:pPr>
        <w:pStyle w:val="ListParagraph"/>
        <w:numPr>
          <w:ilvl w:val="0"/>
          <w:numId w:val="75"/>
        </w:numPr>
        <w:ind w:firstLineChars="0"/>
      </w:pPr>
      <w:r>
        <w:rPr>
          <w:rFonts w:hint="eastAsia"/>
        </w:rPr>
        <w:t>设置模块文件名</w:t>
      </w:r>
      <w:r w:rsidR="002B3205">
        <w:t>(</w:t>
      </w:r>
      <w:r w:rsidR="002B3205">
        <w:rPr>
          <w:rFonts w:hint="eastAsia"/>
        </w:rPr>
        <w:t>不含路径</w:t>
      </w:r>
      <w:r w:rsidR="002B3205">
        <w:t>)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如果模块配置中没有定义模块对应的文件名</w:t>
      </w:r>
      <w:r>
        <w:t>(</w:t>
      </w:r>
      <w:r>
        <w:rPr>
          <w:rFonts w:hint="eastAsia"/>
        </w:rPr>
        <w:t>不带后缀</w:t>
      </w:r>
      <w:r>
        <w:t>)LOCAL_MODULE_STEM</w:t>
      </w:r>
      <w:r>
        <w:rPr>
          <w:rFonts w:hint="eastAsia"/>
        </w:rPr>
        <w:t>，则使用默认文件名（与模块名相同）。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模块的文件名</w:t>
      </w:r>
      <w:r>
        <w:t>(</w:t>
      </w:r>
      <w:r>
        <w:rPr>
          <w:rFonts w:hint="eastAsia"/>
        </w:rPr>
        <w:t>带后缀全名</w:t>
      </w:r>
      <w:r>
        <w:t>)</w:t>
      </w:r>
      <w:r w:rsidRPr="0012271E">
        <w:t xml:space="preserve"> </w:t>
      </w:r>
      <w:r>
        <w:t>LOCAL_INSTALLED_MODULE_STEM</w:t>
      </w:r>
      <w:r>
        <w:rPr>
          <w:rFonts w:hint="eastAsia"/>
        </w:rPr>
        <w:t>最终由</w:t>
      </w:r>
      <w:r>
        <w:t>STEM</w:t>
      </w:r>
      <w:r>
        <w:rPr>
          <w:rFonts w:hint="eastAsia"/>
        </w:rPr>
        <w:t>和</w:t>
      </w:r>
      <w:r>
        <w:t>SUFFIX</w:t>
      </w:r>
      <w:r>
        <w:rPr>
          <w:rFonts w:hint="eastAsia"/>
        </w:rPr>
        <w:t>组合。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34441894" wp14:editId="336FB797">
            <wp:extent cx="4777220" cy="1389888"/>
            <wp:effectExtent l="0" t="0" r="4445" b="127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49966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68" cy="13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5"/>
        </w:numPr>
        <w:ind w:firstLineChars="0"/>
      </w:pPr>
      <w:r>
        <w:rPr>
          <w:rFonts w:hint="eastAsia"/>
        </w:rPr>
        <w:t>设置模块中间生成文件的输出目录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使用</w:t>
      </w:r>
      <w:r w:rsidRPr="000C0765">
        <w:t>local-intermediates-dir</w:t>
      </w:r>
      <w:r>
        <w:rPr>
          <w:rFonts w:hint="eastAsia"/>
        </w:rPr>
        <w:t>方法获取模块的输出路径，并在该目录下建立子目录</w:t>
      </w:r>
      <w:r>
        <w:t>LINKED(</w:t>
      </w:r>
      <w:r>
        <w:rPr>
          <w:rFonts w:hint="eastAsia"/>
        </w:rPr>
        <w:t>链接名与</w:t>
      </w:r>
      <w:r>
        <w:t>STEM</w:t>
      </w:r>
      <w:r>
        <w:rPr>
          <w:rFonts w:hint="eastAsia"/>
        </w:rPr>
        <w:t>相同</w:t>
      </w:r>
      <w:r>
        <w:t>)</w:t>
      </w:r>
      <w:r>
        <w:rPr>
          <w:rFonts w:hint="eastAsia"/>
        </w:rPr>
        <w:t>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5FE2DCD1" wp14:editId="1D3E2A46">
            <wp:extent cx="5080958" cy="1586167"/>
            <wp:effectExtent l="0" t="0" r="5715" b="0"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9A85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795" cy="1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t>&lt;47&gt;</w:t>
      </w:r>
      <w:r>
        <w:rPr>
          <w:rFonts w:hint="eastAsia"/>
        </w:rPr>
        <w:t>更新共享库列表。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t>&lt;54&gt;</w:t>
      </w:r>
      <w:r>
        <w:rPr>
          <w:rFonts w:hint="eastAsia"/>
        </w:rPr>
        <w:t>初始化</w:t>
      </w:r>
      <w:r>
        <w:t>LOCAL_INTERMEDIATE_TARGETS</w:t>
      </w:r>
      <w:r>
        <w:rPr>
          <w:rFonts w:hint="eastAsia"/>
        </w:rPr>
        <w:t>为模块链接名，其构造规则定义在</w:t>
      </w:r>
      <w:r>
        <w:t>binary.mk</w:t>
      </w:r>
      <w:r>
        <w:rPr>
          <w:rFonts w:hint="eastAsia"/>
        </w:rPr>
        <w:t>中。</w:t>
      </w:r>
    </w:p>
    <w:p w:rsidR="00557E1B" w:rsidRDefault="00557E1B" w:rsidP="00FC5627">
      <w:pPr>
        <w:pStyle w:val="ListParagraph"/>
        <w:numPr>
          <w:ilvl w:val="0"/>
          <w:numId w:val="89"/>
        </w:numPr>
        <w:ind w:firstLineChars="0"/>
      </w:pPr>
      <w:r>
        <w:rPr>
          <w:rFonts w:hint="eastAsia"/>
        </w:rPr>
        <w:t>创建模块信息</w:t>
      </w:r>
    </w:p>
    <w:p w:rsidR="00557E1B" w:rsidRDefault="00557E1B" w:rsidP="00557E1B">
      <w:pPr>
        <w:spacing w:line="240" w:lineRule="auto"/>
        <w:ind w:left="360" w:firstLineChars="0" w:firstLine="480"/>
      </w:pPr>
      <w:r>
        <w:rPr>
          <w:noProof/>
        </w:rPr>
        <w:drawing>
          <wp:inline distT="0" distB="0" distL="0" distR="0" wp14:anchorId="74E88BEE" wp14:editId="184D14C3">
            <wp:extent cx="4921857" cy="1278292"/>
            <wp:effectExtent l="0" t="0" r="0" b="0"/>
            <wp:docPr id="1866" name="Pictur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65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70" cy="127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8"/>
        </w:numPr>
        <w:ind w:firstLineChars="0"/>
      </w:pPr>
      <w:r>
        <w:rPr>
          <w:rFonts w:hint="eastAsia"/>
        </w:rPr>
        <w:t>模块唯一性检测</w:t>
      </w:r>
    </w:p>
    <w:p w:rsidR="00557E1B" w:rsidRDefault="00557E1B" w:rsidP="00557E1B">
      <w:pPr>
        <w:pStyle w:val="ListParagraph"/>
        <w:ind w:left="1195" w:firstLineChars="0"/>
      </w:pPr>
      <w:r>
        <w:rPr>
          <w:rFonts w:hint="eastAsia"/>
        </w:rPr>
        <w:t>通过将每个模块的配置信息组合，并将该组合定义为一个新的变量，当发</w:t>
      </w:r>
      <w:r>
        <w:rPr>
          <w:rFonts w:hint="eastAsia"/>
        </w:rPr>
        <w:lastRenderedPageBreak/>
        <w:t>现该变量重复定义时说明模块也被重复定义。</w:t>
      </w:r>
    </w:p>
    <w:p w:rsidR="00557E1B" w:rsidRDefault="00557E1B" w:rsidP="00557E1B">
      <w:pPr>
        <w:pStyle w:val="ListParagraph"/>
        <w:ind w:left="1195" w:firstLineChars="0"/>
      </w:pPr>
      <w:r>
        <w:rPr>
          <w:rFonts w:hint="eastAsia"/>
        </w:rPr>
        <w:t>该变量名为</w:t>
      </w:r>
      <w:r>
        <w:t>&lt;</w:t>
      </w:r>
      <w:r>
        <w:rPr>
          <w:rFonts w:hint="eastAsia"/>
        </w:rPr>
        <w:t>模块运行端类型</w:t>
      </w:r>
      <w:r>
        <w:t>&gt;.&lt;</w:t>
      </w:r>
      <w:r>
        <w:rPr>
          <w:rFonts w:hint="eastAsia"/>
        </w:rPr>
        <w:t>模块文件类型</w:t>
      </w:r>
      <w:r>
        <w:t>&gt;.&lt;</w:t>
      </w:r>
      <w:r>
        <w:rPr>
          <w:rFonts w:hint="eastAsia"/>
        </w:rPr>
        <w:t>模块</w:t>
      </w:r>
      <w:r>
        <w:t>ID&gt;</w:t>
      </w:r>
      <w:r>
        <w:rPr>
          <w:rFonts w:hint="eastAsia"/>
        </w:rPr>
        <w:t>，实现如下：</w:t>
      </w:r>
    </w:p>
    <w:p w:rsidR="00557E1B" w:rsidRDefault="00557E1B" w:rsidP="00557E1B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60223483" wp14:editId="1B455DDC">
            <wp:extent cx="4925683" cy="983635"/>
            <wp:effectExtent l="0" t="0" r="8890" b="6985"/>
            <wp:docPr id="1884" name="Picture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B83FA1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87" cy="98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8"/>
        </w:numPr>
        <w:ind w:firstLineChars="0"/>
      </w:pPr>
      <w:r>
        <w:rPr>
          <w:rFonts w:hint="eastAsia"/>
        </w:rPr>
        <w:t>设置模块编译后的</w:t>
      </w:r>
      <w:r w:rsidR="00A13F9C">
        <w:rPr>
          <w:rFonts w:hint="eastAsia"/>
        </w:rPr>
        <w:t>路径</w:t>
      </w:r>
      <w:r w:rsidR="00E02A3B">
        <w:t>(</w:t>
      </w:r>
      <w:r w:rsidR="00C55871">
        <w:t>intermediate directory</w:t>
      </w:r>
      <w:r w:rsidR="00E02A3B">
        <w:t>)</w:t>
      </w:r>
    </w:p>
    <w:p w:rsidR="005A6274" w:rsidRDefault="005A6274" w:rsidP="005A6274">
      <w:pPr>
        <w:pStyle w:val="ListParagraph"/>
        <w:ind w:left="1200" w:firstLineChars="0" w:firstLine="0"/>
      </w:pPr>
      <w:r>
        <w:rPr>
          <w:rFonts w:hint="eastAsia"/>
        </w:rPr>
        <w:t>模块编译路径和安装路径一般不一样，编译后的路径一般会复制到安装路径。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4F2E7359" wp14:editId="440C008A">
            <wp:extent cx="4615132" cy="1032393"/>
            <wp:effectExtent l="0" t="0" r="0" b="0"/>
            <wp:docPr id="1868" name="Picture 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4535.tmp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1451" cy="103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8"/>
        </w:numPr>
        <w:ind w:firstLineChars="0"/>
      </w:pPr>
      <w:r>
        <w:rPr>
          <w:rFonts w:hint="eastAsia"/>
        </w:rPr>
        <w:t>注册</w:t>
      </w:r>
      <w:r w:rsidR="00C23BF2">
        <w:rPr>
          <w:rFonts w:hint="eastAsia"/>
        </w:rPr>
        <w:t>模块</w:t>
      </w:r>
      <w:r>
        <w:rPr>
          <w:rFonts w:hint="eastAsia"/>
        </w:rPr>
        <w:t>信息</w:t>
      </w:r>
    </w:p>
    <w:p w:rsidR="007B2DDB" w:rsidRDefault="007B2DDB" w:rsidP="007B2DDB">
      <w:pPr>
        <w:pStyle w:val="ListParagraph"/>
        <w:ind w:left="1200" w:firstLineChars="0" w:firstLine="0"/>
      </w:pPr>
      <w:r>
        <w:rPr>
          <w:rFonts w:hint="eastAsia"/>
        </w:rPr>
        <w:t>通过创建以</w:t>
      </w:r>
      <w:r>
        <w:t>LOCAL_MODULE</w:t>
      </w:r>
      <w:r>
        <w:rPr>
          <w:rFonts w:hint="eastAsia"/>
        </w:rPr>
        <w:t>为索引的变量实现。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1B7D747E" wp14:editId="36EACEC1">
            <wp:extent cx="4770407" cy="2526952"/>
            <wp:effectExtent l="0" t="0" r="0" b="6985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E2B.tmp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90"/>
                    <a:stretch/>
                  </pic:blipFill>
                  <pic:spPr bwMode="auto">
                    <a:xfrm>
                      <a:off x="0" y="0"/>
                      <a:ext cx="4774273" cy="25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spacing w:line="240" w:lineRule="auto"/>
        <w:ind w:left="1615" w:firstLineChars="0" w:firstLine="65"/>
      </w:pPr>
      <w:r>
        <w:t>ALL_MODULES</w:t>
      </w:r>
      <w:r>
        <w:rPr>
          <w:rFonts w:hint="eastAsia"/>
        </w:rPr>
        <w:t>是记录所有模块</w:t>
      </w:r>
      <w:r>
        <w:t>ID</w:t>
      </w:r>
      <w:r>
        <w:rPr>
          <w:rFonts w:hint="eastAsia"/>
        </w:rPr>
        <w:t>的列表。</w:t>
      </w:r>
    </w:p>
    <w:p w:rsidR="00557E1B" w:rsidRDefault="00557E1B" w:rsidP="00557E1B">
      <w:pPr>
        <w:pStyle w:val="ListParagraph"/>
        <w:spacing w:line="240" w:lineRule="auto"/>
        <w:ind w:left="1260" w:firstLineChars="0" w:firstLine="355"/>
      </w:pPr>
      <w:r>
        <w:rPr>
          <w:rFonts w:hint="eastAsia"/>
        </w:rPr>
        <w:t>以</w:t>
      </w:r>
      <w:r>
        <w:t>ALL_MODULES.$LOCAL_MODULE</w:t>
      </w:r>
      <w:r>
        <w:rPr>
          <w:rFonts w:hint="eastAsia"/>
        </w:rPr>
        <w:t>为前缀的变量用于记录该模块的信息，各信息的功能如下。</w:t>
      </w:r>
    </w:p>
    <w:tbl>
      <w:tblPr>
        <w:tblW w:w="7304" w:type="dxa"/>
        <w:tblInd w:w="1440" w:type="dxa"/>
        <w:tblLook w:val="04A0" w:firstRow="1" w:lastRow="0" w:firstColumn="1" w:lastColumn="0" w:noHBand="0" w:noVBand="1"/>
      </w:tblPr>
      <w:tblGrid>
        <w:gridCol w:w="1638"/>
        <w:gridCol w:w="5666"/>
      </w:tblGrid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57E1B" w:rsidRPr="0088213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模块信息名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功能</w:t>
            </w:r>
          </w:p>
        </w:tc>
      </w:tr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CLASS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文件类型</w:t>
            </w:r>
          </w:p>
        </w:tc>
      </w:tr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100534">
              <w:rPr>
                <w:rFonts w:eastAsiaTheme="minorEastAsia"/>
                <w:kern w:val="0"/>
                <w:sz w:val="20"/>
                <w:szCs w:val="20"/>
              </w:rPr>
              <w:t>PATH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源码所在的目录</w:t>
            </w:r>
          </w:p>
        </w:tc>
      </w:tr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100534">
              <w:rPr>
                <w:rFonts w:eastAsiaTheme="minorEastAsia"/>
                <w:kern w:val="0"/>
                <w:sz w:val="20"/>
                <w:szCs w:val="20"/>
              </w:rPr>
              <w:t>TAGS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编译类型</w:t>
            </w:r>
          </w:p>
        </w:tc>
      </w:tr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/>
                <w:kern w:val="0"/>
                <w:sz w:val="20"/>
                <w:szCs w:val="20"/>
              </w:rPr>
              <w:t>BUILT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E02A3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编译后</w:t>
            </w:r>
            <w:r w:rsidR="006E3868">
              <w:rPr>
                <w:rFonts w:eastAsiaTheme="minorEastAsia" w:hint="eastAsia"/>
                <w:kern w:val="0"/>
                <w:sz w:val="20"/>
                <w:szCs w:val="20"/>
              </w:rPr>
              <w:t>路径</w:t>
            </w:r>
            <w:r w:rsidR="00E02A3B">
              <w:rPr>
                <w:rFonts w:eastAsiaTheme="minorEastAsia" w:hint="eastAsia"/>
                <w:kern w:val="0"/>
                <w:sz w:val="20"/>
                <w:szCs w:val="20"/>
              </w:rPr>
              <w:t>，即</w:t>
            </w:r>
            <w:r w:rsidR="00DF58AE">
              <w:t>intermediate directory</w:t>
            </w:r>
          </w:p>
        </w:tc>
      </w:tr>
      <w:tr w:rsidR="00557E1B" w:rsidRPr="002C22B2" w:rsidTr="0023479B">
        <w:trPr>
          <w:trHeight w:val="300"/>
        </w:trPr>
        <w:tc>
          <w:tcPr>
            <w:tcW w:w="1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557E1B" w:rsidP="0023479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100534">
              <w:rPr>
                <w:rFonts w:eastAsiaTheme="minorEastAsia"/>
                <w:kern w:val="0"/>
                <w:sz w:val="20"/>
                <w:szCs w:val="20"/>
              </w:rPr>
              <w:t>INSTALLED</w:t>
            </w:r>
          </w:p>
        </w:tc>
        <w:tc>
          <w:tcPr>
            <w:tcW w:w="5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557E1B" w:rsidRPr="00EE2280" w:rsidRDefault="00E02A3B" w:rsidP="00E02A3B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安装</w:t>
            </w:r>
            <w:r w:rsidR="00557E1B">
              <w:rPr>
                <w:rFonts w:eastAsiaTheme="minorEastAsia" w:hint="eastAsia"/>
                <w:kern w:val="0"/>
                <w:sz w:val="20"/>
                <w:szCs w:val="20"/>
              </w:rPr>
              <w:t>路径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，即复制</w:t>
            </w:r>
            <w:r>
              <w:rPr>
                <w:rFonts w:eastAsiaTheme="minorEastAsia"/>
                <w:kern w:val="0"/>
                <w:sz w:val="20"/>
                <w:szCs w:val="20"/>
              </w:rPr>
              <w:t>BUILT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的路径</w:t>
            </w:r>
          </w:p>
        </w:tc>
      </w:tr>
    </w:tbl>
    <w:p w:rsidR="00557E1B" w:rsidRDefault="00CC53A7" w:rsidP="00FC5627">
      <w:pPr>
        <w:pStyle w:val="ListParagraph"/>
        <w:numPr>
          <w:ilvl w:val="0"/>
          <w:numId w:val="78"/>
        </w:numPr>
        <w:ind w:firstLineChars="0"/>
      </w:pPr>
      <w:r>
        <w:rPr>
          <w:rFonts w:hint="eastAsia"/>
        </w:rPr>
        <w:lastRenderedPageBreak/>
        <w:t>创建</w:t>
      </w:r>
      <w:r w:rsidR="00AB0467">
        <w:rPr>
          <w:rFonts w:hint="eastAsia"/>
        </w:rPr>
        <w:t>模块的</w:t>
      </w:r>
      <w:r w:rsidR="00826138">
        <w:rPr>
          <w:rFonts w:hint="eastAsia"/>
        </w:rPr>
        <w:t>安装信息</w:t>
      </w:r>
      <w:r w:rsidR="00DC5D99">
        <w:t>(final path)</w:t>
      </w:r>
    </w:p>
    <w:p w:rsidR="00FE6740" w:rsidRDefault="00FE6740" w:rsidP="00FE6740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690A98CE" wp14:editId="5694F6BE">
            <wp:extent cx="5005500" cy="905774"/>
            <wp:effectExtent l="0" t="0" r="5080" b="8890"/>
            <wp:docPr id="1886" name="Picture 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60CA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76" cy="9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C4" w:rsidRDefault="009C31C4" w:rsidP="00FE6740">
      <w:pPr>
        <w:pStyle w:val="ListParagraph"/>
        <w:spacing w:line="240" w:lineRule="auto"/>
        <w:ind w:left="1195" w:firstLineChars="0" w:firstLine="0"/>
      </w:pPr>
      <w:r>
        <w:t>&lt;165&gt;</w:t>
      </w:r>
      <w:r>
        <w:rPr>
          <w:rFonts w:hint="eastAsia"/>
        </w:rPr>
        <w:t>如果模块需要安装，则创建</w:t>
      </w:r>
      <w:r>
        <w:t>LOCAL_INSTALLED_MODULE</w:t>
      </w:r>
      <w:r>
        <w:rPr>
          <w:rFonts w:hint="eastAsia"/>
        </w:rPr>
        <w:t>变量。</w:t>
      </w:r>
    </w:p>
    <w:p w:rsidR="009C31C4" w:rsidRDefault="009C31C4" w:rsidP="00FE6740">
      <w:pPr>
        <w:pStyle w:val="ListParagraph"/>
        <w:spacing w:line="240" w:lineRule="auto"/>
        <w:ind w:left="1195" w:firstLineChars="0" w:firstLine="0"/>
      </w:pPr>
      <w:r>
        <w:t>&lt;586&gt;</w:t>
      </w:r>
      <w:r w:rsidR="00DC5D99">
        <w:rPr>
          <w:rFonts w:hint="eastAsia"/>
        </w:rPr>
        <w:t>更新</w:t>
      </w:r>
      <w:r w:rsidR="0014399D">
        <w:rPr>
          <w:rFonts w:hint="eastAsia"/>
        </w:rPr>
        <w:t>用于记录所有</w:t>
      </w:r>
      <w:r w:rsidR="00DC5D99">
        <w:rPr>
          <w:rFonts w:hint="eastAsia"/>
        </w:rPr>
        <w:t>安装模块</w:t>
      </w:r>
      <w:r w:rsidR="0014399D">
        <w:rPr>
          <w:rFonts w:hint="eastAsia"/>
        </w:rPr>
        <w:t>ID</w:t>
      </w:r>
      <w:r w:rsidR="0014399D">
        <w:rPr>
          <w:rFonts w:hint="eastAsia"/>
        </w:rPr>
        <w:t>的</w:t>
      </w:r>
      <w:r w:rsidR="00DC5D99">
        <w:rPr>
          <w:rFonts w:hint="eastAsia"/>
        </w:rPr>
        <w:t>列表。</w:t>
      </w:r>
    </w:p>
    <w:p w:rsidR="00B1653C" w:rsidRDefault="00B1653C" w:rsidP="00FE6740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其中</w:t>
      </w:r>
      <w:r>
        <w:t>LOCAL_MODULE_PATH</w:t>
      </w:r>
      <w:r>
        <w:rPr>
          <w:rFonts w:hint="eastAsia"/>
        </w:rPr>
        <w:t>为模块安装的目录，比如：</w:t>
      </w:r>
    </w:p>
    <w:p w:rsidR="003A67ED" w:rsidRDefault="003A67ED" w:rsidP="00FE6740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对于目标设备的模块：</w:t>
      </w:r>
    </w:p>
    <w:p w:rsidR="00B1653C" w:rsidRDefault="001366E6" w:rsidP="00FE6740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2BCAC40C" wp14:editId="1CCFBEDA">
            <wp:extent cx="4925113" cy="447738"/>
            <wp:effectExtent l="0" t="0" r="0" b="9525"/>
            <wp:docPr id="1830" name="Picture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950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4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12" w:rsidRDefault="00A15012" w:rsidP="00FE6740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则模块最终会复制到根文件系统的</w:t>
      </w:r>
      <w:r>
        <w:t>system/lib/hw</w:t>
      </w:r>
      <w:r>
        <w:rPr>
          <w:rFonts w:hint="eastAsia"/>
        </w:rPr>
        <w:t>目录下。</w:t>
      </w:r>
    </w:p>
    <w:p w:rsidR="003A67ED" w:rsidRDefault="003A67ED" w:rsidP="00FE6740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对于主机端的模块：</w:t>
      </w:r>
    </w:p>
    <w:p w:rsidR="00000FA4" w:rsidRDefault="00D22013" w:rsidP="00FC5627">
      <w:pPr>
        <w:pStyle w:val="ListParagraph"/>
        <w:numPr>
          <w:ilvl w:val="0"/>
          <w:numId w:val="78"/>
        </w:numPr>
        <w:ind w:firstLineChars="0"/>
      </w:pPr>
      <w:r>
        <w:rPr>
          <w:rFonts w:hint="eastAsia"/>
        </w:rPr>
        <w:t>模块</w:t>
      </w:r>
      <w:r w:rsidR="00000FA4">
        <w:rPr>
          <w:rFonts w:hint="eastAsia"/>
        </w:rPr>
        <w:t>版本分类</w:t>
      </w:r>
    </w:p>
    <w:p w:rsidR="00D22013" w:rsidRDefault="00D22013" w:rsidP="00D22013">
      <w:pPr>
        <w:pStyle w:val="ListParagraph"/>
        <w:ind w:left="1260" w:firstLineChars="0"/>
      </w:pPr>
      <w:r>
        <w:rPr>
          <w:rFonts w:hint="eastAsia"/>
        </w:rPr>
        <w:t>通过模块配置的</w:t>
      </w:r>
      <w:r>
        <w:t>tag</w:t>
      </w:r>
      <w:r>
        <w:rPr>
          <w:rFonts w:hint="eastAsia"/>
        </w:rPr>
        <w:t>将其分类到不同模块列表，以便于</w:t>
      </w:r>
      <w:r w:rsidR="006419EA">
        <w:rPr>
          <w:rFonts w:hint="eastAsia"/>
        </w:rPr>
        <w:t>在多模块</w:t>
      </w:r>
      <w:r>
        <w:rPr>
          <w:rFonts w:hint="eastAsia"/>
        </w:rPr>
        <w:t>构造</w:t>
      </w:r>
      <w:r w:rsidR="006419EA">
        <w:rPr>
          <w:rFonts w:hint="eastAsia"/>
        </w:rPr>
        <w:t>时筛选出指定版本的模块</w:t>
      </w:r>
      <w:r>
        <w:rPr>
          <w:rFonts w:hint="eastAsia"/>
        </w:rPr>
        <w:t>。</w:t>
      </w:r>
    </w:p>
    <w:p w:rsidR="00557E1B" w:rsidRDefault="00DB066F" w:rsidP="00000FA4">
      <w:pPr>
        <w:spacing w:line="240" w:lineRule="auto"/>
        <w:ind w:left="1070" w:firstLineChars="0" w:firstLine="125"/>
      </w:pPr>
      <w:r>
        <w:rPr>
          <w:noProof/>
        </w:rPr>
        <w:drawing>
          <wp:inline distT="0" distB="0" distL="0" distR="0" wp14:anchorId="68D97767" wp14:editId="79C68BD2">
            <wp:extent cx="4908430" cy="1989435"/>
            <wp:effectExtent l="0" t="0" r="6985" b="0"/>
            <wp:docPr id="1887" name="Picture 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969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69" cy="1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t>&lt;599&gt;</w:t>
      </w:r>
      <w:r w:rsidR="00837A0A">
        <w:rPr>
          <w:rFonts w:hint="eastAsia"/>
        </w:rPr>
        <w:t>创建以</w:t>
      </w:r>
      <w:r w:rsidR="00837A0A">
        <w:t>tag</w:t>
      </w:r>
      <w:r w:rsidR="00837A0A">
        <w:rPr>
          <w:rFonts w:hint="eastAsia"/>
        </w:rPr>
        <w:t>分类的模块</w:t>
      </w:r>
      <w:r w:rsidR="00C7581A">
        <w:rPr>
          <w:rFonts w:hint="eastAsia"/>
        </w:rPr>
        <w:t>安装名称</w:t>
      </w:r>
      <w:r w:rsidR="00837A0A">
        <w:rPr>
          <w:rFonts w:hint="eastAsia"/>
        </w:rPr>
        <w:t>列表，并加入当前</w:t>
      </w:r>
      <w:r>
        <w:rPr>
          <w:rFonts w:hint="eastAsia"/>
        </w:rPr>
        <w:t>模块的</w:t>
      </w:r>
      <w:r w:rsidR="00837A0A" w:rsidRPr="00837A0A">
        <w:rPr>
          <w:rFonts w:hint="eastAsia"/>
          <w:b/>
        </w:rPr>
        <w:t>安装名称</w:t>
      </w:r>
      <w:r>
        <w:rPr>
          <w:rFonts w:hint="eastAsia"/>
        </w:rPr>
        <w:t>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t>&lt;605&gt;</w:t>
      </w:r>
      <w:r w:rsidR="00C7581A">
        <w:rPr>
          <w:rFonts w:hint="eastAsia"/>
        </w:rPr>
        <w:t>创建以</w:t>
      </w:r>
      <w:r w:rsidR="00C7581A">
        <w:t>tag</w:t>
      </w:r>
      <w:r w:rsidR="00C7581A">
        <w:rPr>
          <w:rFonts w:hint="eastAsia"/>
        </w:rPr>
        <w:t>分类的模块</w:t>
      </w:r>
      <w:r w:rsidR="00C7581A">
        <w:rPr>
          <w:rFonts w:hint="eastAsia"/>
        </w:rPr>
        <w:t>ID</w:t>
      </w:r>
      <w:r w:rsidR="00C7581A">
        <w:rPr>
          <w:rFonts w:hint="eastAsia"/>
        </w:rPr>
        <w:t>表，并加入当前模块的</w:t>
      </w:r>
      <w:r w:rsidR="00C7581A">
        <w:t>ID</w:t>
      </w:r>
      <w:r w:rsidR="00C7581A">
        <w:rPr>
          <w:rFonts w:hint="eastAsia"/>
        </w:rPr>
        <w:t>。</w:t>
      </w:r>
    </w:p>
    <w:p w:rsidR="00557E1B" w:rsidRDefault="00557E1B" w:rsidP="00FC5627">
      <w:pPr>
        <w:pStyle w:val="ListParagraph"/>
        <w:numPr>
          <w:ilvl w:val="0"/>
          <w:numId w:val="89"/>
        </w:numPr>
        <w:ind w:firstLineChars="0"/>
      </w:pPr>
      <w:r>
        <w:rPr>
          <w:rFonts w:hint="eastAsia"/>
        </w:rPr>
        <w:t>配置模块编译参数</w:t>
      </w:r>
    </w:p>
    <w:p w:rsidR="00557E1B" w:rsidRDefault="00557E1B" w:rsidP="00557E1B">
      <w:pPr>
        <w:pStyle w:val="ListParagraph"/>
        <w:ind w:left="840" w:firstLineChars="0"/>
      </w:pPr>
      <w:r>
        <w:rPr>
          <w:rFonts w:hint="eastAsia"/>
        </w:rPr>
        <w:t>定义</w:t>
      </w:r>
      <w:r>
        <w:t>PRIVATE_</w:t>
      </w:r>
      <w:r>
        <w:rPr>
          <w:rFonts w:hint="eastAsia"/>
        </w:rPr>
        <w:t>前缀的模式变量，设置模块编译需要的工具，以及参数，保证这些配置只在构造本地模块时有效。</w:t>
      </w:r>
    </w:p>
    <w:p w:rsidR="00557E1B" w:rsidRDefault="00557E1B" w:rsidP="00557E1B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0EEFC96" wp14:editId="7B5CE5B9">
            <wp:extent cx="5210355" cy="2104845"/>
            <wp:effectExtent l="0" t="0" r="0" b="0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9904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06" cy="21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89"/>
        </w:numPr>
        <w:ind w:firstLineChars="0"/>
      </w:pPr>
      <w:r>
        <w:rPr>
          <w:rFonts w:hint="eastAsia"/>
        </w:rPr>
        <w:t>编译规则定义</w:t>
      </w:r>
    </w:p>
    <w:p w:rsidR="008F0F3B" w:rsidRDefault="008F0F3B" w:rsidP="008F0F3B">
      <w:pPr>
        <w:ind w:left="840" w:firstLineChars="0" w:firstLine="420"/>
      </w:pPr>
      <w:r>
        <w:rPr>
          <w:rFonts w:hint="eastAsia"/>
        </w:rPr>
        <w:t>在</w:t>
      </w:r>
      <w:r w:rsidR="0024286E">
        <w:rPr>
          <w:rFonts w:hint="eastAsia"/>
        </w:rPr>
        <w:t>系统</w:t>
      </w:r>
      <w:r>
        <w:rPr>
          <w:rFonts w:hint="eastAsia"/>
        </w:rPr>
        <w:t>构造时，其</w:t>
      </w:r>
      <w:r w:rsidRPr="00207023">
        <w:t>ALL_DEFAULT_INSTALLED_MODULES</w:t>
      </w:r>
      <w:r>
        <w:rPr>
          <w:rFonts w:hint="eastAsia"/>
        </w:rPr>
        <w:t>中包含的模块的编译规则如下：</w:t>
      </w:r>
    </w:p>
    <w:p w:rsidR="008F0F3B" w:rsidRDefault="008F0F3B" w:rsidP="008F0F3B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35E5E53E" wp14:editId="4F9838E4">
            <wp:extent cx="4710022" cy="867189"/>
            <wp:effectExtent l="0" t="0" r="0" b="9525"/>
            <wp:docPr id="15362" name="Picture 1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8A454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435" cy="8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6E" w:rsidRDefault="0024286E" w:rsidP="0024286E">
      <w:pPr>
        <w:pStyle w:val="ListParagraph"/>
        <w:spacing w:line="240" w:lineRule="auto"/>
        <w:ind w:left="840" w:firstLineChars="0" w:firstLine="360"/>
      </w:pPr>
      <w:r>
        <w:rPr>
          <w:rFonts w:hint="eastAsia"/>
        </w:rPr>
        <w:t>在系统构造时，其依赖</w:t>
      </w:r>
      <w:r w:rsidR="004C3172">
        <w:rPr>
          <w:rFonts w:hint="eastAsia"/>
        </w:rPr>
        <w:t>的</w:t>
      </w:r>
      <w:r>
        <w:t>LOCAL_BUILT_MODULE</w:t>
      </w:r>
      <w:r>
        <w:rPr>
          <w:rFonts w:hint="eastAsia"/>
        </w:rPr>
        <w:t>需要先完成构造，构造步骤如下。</w:t>
      </w:r>
    </w:p>
    <w:p w:rsidR="00557E1B" w:rsidRDefault="00557E1B" w:rsidP="00FC5627">
      <w:pPr>
        <w:pStyle w:val="ListParagraph"/>
        <w:numPr>
          <w:ilvl w:val="0"/>
          <w:numId w:val="77"/>
        </w:numPr>
        <w:ind w:firstLineChars="0"/>
      </w:pPr>
      <w:r>
        <w:rPr>
          <w:rFonts w:hint="eastAsia"/>
        </w:rPr>
        <w:t>源文件构造</w:t>
      </w:r>
      <w:r>
        <w:t>object</w:t>
      </w:r>
      <w:r>
        <w:rPr>
          <w:rFonts w:hint="eastAsia"/>
        </w:rPr>
        <w:t>规则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从模块配置的源码文件列表中获取其对应的</w:t>
      </w:r>
      <w:r>
        <w:t>obj</w:t>
      </w:r>
      <w:r>
        <w:rPr>
          <w:rFonts w:hint="eastAsia"/>
        </w:rPr>
        <w:t>文件，不同源文件构造</w:t>
      </w:r>
      <w:r>
        <w:t>obj</w:t>
      </w:r>
      <w:r>
        <w:rPr>
          <w:rFonts w:hint="eastAsia"/>
        </w:rPr>
        <w:t>的规则不同，其中</w:t>
      </w:r>
      <w:r>
        <w:t>c</w:t>
      </w:r>
      <w:r>
        <w:rPr>
          <w:rFonts w:hint="eastAsia"/>
        </w:rPr>
        <w:t>语言产生的</w:t>
      </w:r>
      <w:r>
        <w:t>.o</w:t>
      </w:r>
      <w:r>
        <w:rPr>
          <w:rFonts w:hint="eastAsia"/>
        </w:rPr>
        <w:t>规则如下。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DCB539A" wp14:editId="1C530D72">
            <wp:extent cx="4952490" cy="3088256"/>
            <wp:effectExtent l="0" t="0" r="635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F2CC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427" cy="31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ind w:left="1260" w:firstLineChars="0"/>
      </w:pPr>
      <w:r>
        <w:t>&lt;438&gt;LOCAL_SRC_FILES</w:t>
      </w:r>
      <w:r>
        <w:rPr>
          <w:rFonts w:hint="eastAsia"/>
        </w:rPr>
        <w:t>表示源文件在模块目录下已经存在定义。</w:t>
      </w:r>
    </w:p>
    <w:p w:rsidR="00557E1B" w:rsidRDefault="00557E1B" w:rsidP="00557E1B">
      <w:pPr>
        <w:pStyle w:val="ListParagraph"/>
        <w:ind w:left="1260" w:firstLineChars="0"/>
      </w:pPr>
      <w:r>
        <w:t>&lt;45</w:t>
      </w:r>
      <w:r>
        <w:rPr>
          <w:rFonts w:hint="eastAsia"/>
        </w:rPr>
        <w:t>4</w:t>
      </w:r>
      <w:r>
        <w:t>&gt;</w:t>
      </w:r>
      <w:r>
        <w:rPr>
          <w:rFonts w:hint="eastAsia"/>
        </w:rPr>
        <w:t>编译工具调用，该工具通过调用</w:t>
      </w:r>
      <w:r>
        <w:t>PRIVATE_CC</w:t>
      </w:r>
      <w:r>
        <w:rPr>
          <w:rFonts w:hint="eastAsia"/>
        </w:rPr>
        <w:t>实现</w:t>
      </w:r>
      <w:r>
        <w:t>obj</w:t>
      </w:r>
      <w:r>
        <w:rPr>
          <w:rFonts w:hint="eastAsia"/>
        </w:rPr>
        <w:t>和依赖文件的生产。</w:t>
      </w:r>
    </w:p>
    <w:p w:rsidR="00557E1B" w:rsidRDefault="00557E1B" w:rsidP="00FC5627">
      <w:pPr>
        <w:pStyle w:val="ListParagraph"/>
        <w:numPr>
          <w:ilvl w:val="0"/>
          <w:numId w:val="77"/>
        </w:numPr>
        <w:ind w:firstLineChars="0"/>
      </w:pPr>
      <w:r>
        <w:rPr>
          <w:rFonts w:hint="eastAsia"/>
        </w:rPr>
        <w:t>自动生成的源文件构造</w:t>
      </w:r>
      <w:r>
        <w:t>object</w:t>
      </w:r>
      <w:r>
        <w:rPr>
          <w:rFonts w:hint="eastAsia"/>
        </w:rPr>
        <w:t>规则</w:t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如果源文件是在</w:t>
      </w:r>
      <w:r w:rsidRPr="00DF7258">
        <w:t>LOCAL_GENERATED_SOURCES</w:t>
      </w:r>
      <w:r>
        <w:rPr>
          <w:rFonts w:hint="eastAsia"/>
        </w:rPr>
        <w:t>中定义的，则表示源文件是在编译模块时自动生成的。自动生成的文件构造需要在源文件编译后，再编译到模块中，如下：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3937815E" wp14:editId="216ABA68">
            <wp:extent cx="4960485" cy="2398143"/>
            <wp:effectExtent l="0" t="0" r="0" b="2540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8117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71" cy="24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7"/>
        </w:numPr>
        <w:ind w:firstLineChars="0"/>
      </w:pPr>
      <w:r>
        <w:rPr>
          <w:rFonts w:hint="eastAsia"/>
        </w:rPr>
        <w:t>获取编译过程中的</w:t>
      </w:r>
      <w:r>
        <w:t>obj</w:t>
      </w:r>
      <w:r>
        <w:rPr>
          <w:rFonts w:hint="eastAsia"/>
        </w:rPr>
        <w:t>文件</w:t>
      </w:r>
    </w:p>
    <w:p w:rsidR="00557E1B" w:rsidRDefault="00557E1B" w:rsidP="00557E1B">
      <w:pPr>
        <w:ind w:left="710" w:firstLineChars="0" w:firstLine="480"/>
      </w:pPr>
      <w:r>
        <w:t>all_objects</w:t>
      </w:r>
      <w:r>
        <w:rPr>
          <w:rFonts w:hint="eastAsia"/>
        </w:rPr>
        <w:t>中存放当前模块在编译所有的</w:t>
      </w:r>
      <w:r>
        <w:t>obj</w:t>
      </w:r>
      <w:r>
        <w:rPr>
          <w:rFonts w:hint="eastAsia"/>
        </w:rPr>
        <w:t>文件。</w:t>
      </w:r>
    </w:p>
    <w:p w:rsidR="00557E1B" w:rsidRDefault="00557E1B" w:rsidP="00557E1B">
      <w:pPr>
        <w:pStyle w:val="ListParagraph"/>
        <w:spacing w:line="240" w:lineRule="auto"/>
        <w:ind w:left="1190" w:firstLineChars="0" w:firstLine="5"/>
      </w:pPr>
      <w:r>
        <w:rPr>
          <w:noProof/>
        </w:rPr>
        <w:lastRenderedPageBreak/>
        <w:drawing>
          <wp:inline distT="0" distB="0" distL="0" distR="0" wp14:anchorId="167DF7A8" wp14:editId="7992B3A1">
            <wp:extent cx="5047838" cy="1837426"/>
            <wp:effectExtent l="0" t="0" r="635" b="0"/>
            <wp:docPr id="1856" name="Picture 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7F5E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12" cy="1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ind w:left="1260" w:firstLineChars="0"/>
      </w:pPr>
      <w:r>
        <w:rPr>
          <w:rFonts w:hint="eastAsia"/>
        </w:rPr>
        <w:t>其中，</w:t>
      </w:r>
      <w:r>
        <w:t>gen_xxx_objects</w:t>
      </w:r>
      <w:r>
        <w:rPr>
          <w:rFonts w:hint="eastAsia"/>
        </w:rPr>
        <w:t>前缀的</w:t>
      </w:r>
      <w:r>
        <w:t>object</w:t>
      </w:r>
      <w:r>
        <w:rPr>
          <w:rFonts w:hint="eastAsia"/>
        </w:rPr>
        <w:t>表示源文件与</w:t>
      </w:r>
      <w:r>
        <w:t>xxx_objects</w:t>
      </w:r>
      <w:r>
        <w:rPr>
          <w:rFonts w:hint="eastAsia"/>
        </w:rPr>
        <w:t>源文件类型相同，但是自动生成的。</w:t>
      </w:r>
    </w:p>
    <w:p w:rsidR="00557E1B" w:rsidRDefault="008266EF" w:rsidP="00FC5627">
      <w:pPr>
        <w:pStyle w:val="ListParagraph"/>
        <w:numPr>
          <w:ilvl w:val="0"/>
          <w:numId w:val="77"/>
        </w:numPr>
        <w:ind w:firstLineChars="0"/>
      </w:pPr>
      <w:r>
        <w:rPr>
          <w:rFonts w:hint="eastAsia"/>
        </w:rPr>
        <w:t>复制</w:t>
      </w:r>
      <w:r w:rsidR="00557E1B">
        <w:rPr>
          <w:rFonts w:hint="eastAsia"/>
        </w:rPr>
        <w:t>模块的头文件</w:t>
      </w:r>
    </w:p>
    <w:p w:rsidR="00557E1B" w:rsidRDefault="00557E1B" w:rsidP="00557E1B">
      <w:pPr>
        <w:ind w:left="1190" w:firstLineChars="0" w:firstLine="480"/>
      </w:pPr>
      <w:r>
        <w:rPr>
          <w:rFonts w:hint="eastAsia"/>
        </w:rPr>
        <w:t>在模块构造时，如果模块的某些头文件在构造其他模块时需要被引用，则可将这些头文件定义到</w:t>
      </w:r>
      <w:r w:rsidRPr="00F07D65">
        <w:t>LOCAL_COPY_HEADERS</w:t>
      </w:r>
      <w:r>
        <w:rPr>
          <w:rFonts w:hint="eastAsia"/>
        </w:rPr>
        <w:t>列表中。这些文将件</w:t>
      </w:r>
      <w:r w:rsidR="008266EF">
        <w:rPr>
          <w:rFonts w:hint="eastAsia"/>
        </w:rPr>
        <w:t>复制</w:t>
      </w:r>
      <w:r>
        <w:rPr>
          <w:rFonts w:hint="eastAsia"/>
        </w:rPr>
        <w:t>到安装目录的头文件目录</w:t>
      </w:r>
      <w:r>
        <w:t>(TARGET_OUT_HEADERS)</w:t>
      </w:r>
      <w:r>
        <w:rPr>
          <w:rFonts w:hint="eastAsia"/>
        </w:rPr>
        <w:t>下的</w:t>
      </w:r>
      <w:r w:rsidRPr="00F07D65">
        <w:t>LOCAL_COPY_HEADERS_TO</w:t>
      </w:r>
      <w:r>
        <w:rPr>
          <w:rFonts w:hint="eastAsia"/>
        </w:rPr>
        <w:t>子目录。</w:t>
      </w:r>
    </w:p>
    <w:p w:rsidR="00557E1B" w:rsidRDefault="00557E1B" w:rsidP="00557E1B">
      <w:pPr>
        <w:pStyle w:val="ListParagraph"/>
        <w:spacing w:line="240" w:lineRule="auto"/>
        <w:ind w:left="1190" w:firstLineChars="0" w:firstLine="70"/>
      </w:pPr>
      <w:r>
        <w:rPr>
          <w:rFonts w:hint="eastAsia"/>
          <w:noProof/>
        </w:rPr>
        <w:drawing>
          <wp:inline distT="0" distB="0" distL="0" distR="0" wp14:anchorId="0C023242" wp14:editId="4B4ED0BD">
            <wp:extent cx="4544060" cy="876422"/>
            <wp:effectExtent l="0" t="0" r="8890" b="0"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FB8C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ind w:left="1090" w:firstLineChars="0" w:firstLine="100"/>
      </w:pPr>
      <w:r>
        <w:rPr>
          <w:rFonts w:hint="eastAsia"/>
        </w:rPr>
        <w:t>实现如下：</w:t>
      </w:r>
    </w:p>
    <w:p w:rsidR="00557E1B" w:rsidRDefault="00557E1B" w:rsidP="00557E1B">
      <w:pPr>
        <w:pStyle w:val="ListParagraph"/>
        <w:spacing w:line="240" w:lineRule="auto"/>
        <w:ind w:left="955" w:firstLineChars="0" w:firstLine="235"/>
      </w:pPr>
      <w:r>
        <w:rPr>
          <w:rFonts w:hint="eastAsia"/>
          <w:noProof/>
        </w:rPr>
        <w:drawing>
          <wp:inline distT="0" distB="0" distL="0" distR="0" wp14:anchorId="29AAB66F" wp14:editId="152576A6">
            <wp:extent cx="5227608" cy="2018581"/>
            <wp:effectExtent l="0" t="0" r="0" b="127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CAE85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1" cy="20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spacing w:line="240" w:lineRule="auto"/>
        <w:ind w:left="955" w:firstLineChars="0" w:firstLine="235"/>
      </w:pPr>
      <w:r>
        <w:rPr>
          <w:rFonts w:hint="eastAsia"/>
        </w:rPr>
        <w:t>增加</w:t>
      </w:r>
      <w:r w:rsidR="008266EF">
        <w:rPr>
          <w:rFonts w:hint="eastAsia"/>
        </w:rPr>
        <w:t>复制</w:t>
      </w:r>
      <w:r>
        <w:rPr>
          <w:rFonts w:hint="eastAsia"/>
        </w:rPr>
        <w:t>头文件的方法：</w:t>
      </w:r>
    </w:p>
    <w:p w:rsidR="00557E1B" w:rsidRDefault="00557E1B" w:rsidP="00557E1B">
      <w:pPr>
        <w:pStyle w:val="ListParagraph"/>
        <w:spacing w:line="240" w:lineRule="auto"/>
        <w:ind w:left="955" w:firstLineChars="0" w:firstLine="235"/>
      </w:pPr>
      <w:r>
        <w:rPr>
          <w:noProof/>
        </w:rPr>
        <w:drawing>
          <wp:inline distT="0" distB="0" distL="0" distR="0" wp14:anchorId="59458C3B" wp14:editId="5C2189AD">
            <wp:extent cx="3915322" cy="657317"/>
            <wp:effectExtent l="0" t="0" r="0" b="9525"/>
            <wp:docPr id="1881" name="Picture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06D1C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FC5627">
      <w:pPr>
        <w:pStyle w:val="ListParagraph"/>
        <w:numPr>
          <w:ilvl w:val="0"/>
          <w:numId w:val="77"/>
        </w:numPr>
        <w:ind w:firstLineChars="0"/>
      </w:pPr>
      <w:r>
        <w:rPr>
          <w:rFonts w:hint="eastAsia"/>
        </w:rPr>
        <w:t>模块构造规则</w:t>
      </w:r>
    </w:p>
    <w:p w:rsidR="00557E1B" w:rsidRDefault="00557E1B" w:rsidP="00557E1B">
      <w:pPr>
        <w:ind w:left="715" w:firstLineChars="0" w:firstLine="480"/>
      </w:pPr>
      <w:r>
        <w:rPr>
          <w:rFonts w:hint="eastAsia"/>
        </w:rPr>
        <w:lastRenderedPageBreak/>
        <w:t>当模块的源文件对应的</w:t>
      </w:r>
      <w:r>
        <w:t>object</w:t>
      </w:r>
      <w:r>
        <w:rPr>
          <w:rFonts w:hint="eastAsia"/>
        </w:rPr>
        <w:t>构造完成后，则生成最终的模块文件。</w:t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0DAB8E50" wp14:editId="097F4C16">
            <wp:extent cx="4838827" cy="2863970"/>
            <wp:effectExtent l="0" t="0" r="0" b="0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4F711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51" cy="286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B" w:rsidRDefault="00557E1B" w:rsidP="00557E1B">
      <w:pPr>
        <w:pStyle w:val="ListParagraph"/>
        <w:spacing w:line="240" w:lineRule="auto"/>
        <w:ind w:left="1195" w:firstLineChars="0" w:firstLine="0"/>
      </w:pPr>
      <w:r>
        <w:t xml:space="preserve">&lt;70&gt; </w:t>
      </w:r>
      <w:r>
        <w:rPr>
          <w:rFonts w:hint="eastAsia"/>
        </w:rPr>
        <w:t>使用</w:t>
      </w:r>
      <w:r w:rsidRPr="00291835">
        <w:t>transform-o-to-shared-lib</w:t>
      </w:r>
      <w:r>
        <w:rPr>
          <w:rFonts w:hint="eastAsia"/>
        </w:rPr>
        <w:t>将</w:t>
      </w:r>
      <w:r>
        <w:t>obj</w:t>
      </w:r>
      <w:r>
        <w:rPr>
          <w:rFonts w:hint="eastAsia"/>
        </w:rPr>
        <w:t>链接为一个模块。</w:t>
      </w:r>
    </w:p>
    <w:p w:rsidR="00922C9F" w:rsidRDefault="00922C9F" w:rsidP="00922C9F">
      <w:pPr>
        <w:pStyle w:val="Heading3"/>
        <w:spacing w:before="163" w:after="163" w:line="240" w:lineRule="auto"/>
        <w:rPr>
          <w:rFonts w:hint="eastAsia"/>
        </w:rPr>
      </w:pPr>
      <w:bookmarkStart w:id="14" w:name="_Toc390804258"/>
      <w:r>
        <w:rPr>
          <w:rFonts w:hint="eastAsia"/>
        </w:rPr>
        <w:t>系统盘构造</w:t>
      </w:r>
      <w:bookmarkEnd w:id="14"/>
    </w:p>
    <w:p w:rsidR="00922C9F" w:rsidRDefault="00922C9F" w:rsidP="00922C9F">
      <w:pPr>
        <w:pStyle w:val="ListParagraph"/>
        <w:numPr>
          <w:ilvl w:val="0"/>
          <w:numId w:val="103"/>
        </w:numPr>
        <w:ind w:firstLineChars="0"/>
        <w:rPr>
          <w:rFonts w:hint="eastAsia"/>
        </w:rPr>
      </w:pPr>
      <w:r>
        <w:t>root</w:t>
      </w:r>
      <w:r>
        <w:rPr>
          <w:rFonts w:hint="eastAsia"/>
        </w:rPr>
        <w:t>文件系统构造</w:t>
      </w:r>
    </w:p>
    <w:p w:rsidR="00922C9F" w:rsidRDefault="00922C9F" w:rsidP="00A75DBF">
      <w:pPr>
        <w:ind w:left="420" w:firstLineChars="0" w:firstLine="420"/>
        <w:rPr>
          <w:rFonts w:hint="eastAsia"/>
        </w:rPr>
      </w:pPr>
      <w:r>
        <w:t>root</w:t>
      </w:r>
      <w:r>
        <w:rPr>
          <w:rFonts w:hint="eastAsia"/>
        </w:rPr>
        <w:t>文件系统给系统提供基础的</w:t>
      </w:r>
      <w:r>
        <w:t>linux</w:t>
      </w:r>
      <w:r>
        <w:rPr>
          <w:rFonts w:hint="eastAsia"/>
        </w:rPr>
        <w:t>的根文件系统。</w:t>
      </w:r>
      <w:r w:rsidR="00BB263D">
        <w:rPr>
          <w:rFonts w:hint="eastAsia"/>
        </w:rPr>
        <w:t>其实际对应于编译输出目录下的</w:t>
      </w:r>
      <w:r w:rsidR="00BB263D">
        <w:t>root</w:t>
      </w:r>
      <w:r w:rsidR="00BB263D">
        <w:rPr>
          <w:rFonts w:hint="eastAsia"/>
        </w:rPr>
        <w:t>文件夹。</w:t>
      </w:r>
    </w:p>
    <w:p w:rsidR="00922C9F" w:rsidRDefault="00922C9F" w:rsidP="001C1503">
      <w:pPr>
        <w:spacing w:line="240" w:lineRule="auto"/>
        <w:ind w:left="360" w:firstLineChars="0"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B0CFD2" wp14:editId="382172B2">
            <wp:extent cx="4121624" cy="3596318"/>
            <wp:effectExtent l="0" t="0" r="0" b="4445"/>
            <wp:docPr id="17472" name="Picture 17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CF78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945" cy="36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9F" w:rsidRDefault="00922C9F" w:rsidP="00922C9F">
      <w:pPr>
        <w:pStyle w:val="ListParagraph"/>
        <w:numPr>
          <w:ilvl w:val="0"/>
          <w:numId w:val="103"/>
        </w:numPr>
        <w:ind w:firstLineChars="0"/>
        <w:rPr>
          <w:rFonts w:hint="eastAsia"/>
        </w:rPr>
      </w:pPr>
      <w:r>
        <w:lastRenderedPageBreak/>
        <w:t>ramdisk</w:t>
      </w:r>
      <w:r>
        <w:rPr>
          <w:rFonts w:hint="eastAsia"/>
        </w:rPr>
        <w:t>构造</w:t>
      </w:r>
    </w:p>
    <w:p w:rsidR="0015053D" w:rsidRDefault="0015053D" w:rsidP="0015053D">
      <w:pPr>
        <w:pStyle w:val="ListParagraph"/>
        <w:ind w:left="840" w:firstLineChars="0" w:firstLine="0"/>
        <w:rPr>
          <w:rFonts w:hint="eastAsia"/>
        </w:rPr>
      </w:pPr>
      <w:r>
        <w:t>root</w:t>
      </w:r>
      <w:r>
        <w:rPr>
          <w:rFonts w:hint="eastAsia"/>
        </w:rPr>
        <w:t>文件系统会制作为</w:t>
      </w:r>
      <w:r>
        <w:t>ramdisk</w:t>
      </w:r>
      <w:r w:rsidR="00BB263D">
        <w:rPr>
          <w:rFonts w:hint="eastAsia"/>
        </w:rPr>
        <w:t>。</w:t>
      </w:r>
    </w:p>
    <w:p w:rsidR="00922C9F" w:rsidRDefault="00922C9F" w:rsidP="006E3CEF">
      <w:pPr>
        <w:spacing w:line="240" w:lineRule="auto"/>
        <w:ind w:left="360" w:firstLineChars="0" w:firstLine="480"/>
      </w:pPr>
      <w:r>
        <w:rPr>
          <w:rFonts w:hint="eastAsia"/>
          <w:noProof/>
        </w:rPr>
        <w:drawing>
          <wp:inline distT="0" distB="0" distL="0" distR="0" wp14:anchorId="523AF51D" wp14:editId="3ADA346C">
            <wp:extent cx="5261212" cy="1916241"/>
            <wp:effectExtent l="0" t="0" r="0" b="8255"/>
            <wp:docPr id="17479" name="Picture 17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C4153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27" cy="191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A1" w:rsidRDefault="00FE2BA1" w:rsidP="006E3CEF">
      <w:pPr>
        <w:spacing w:line="240" w:lineRule="auto"/>
        <w:ind w:left="360" w:firstLineChars="0" w:firstLine="480"/>
        <w:rPr>
          <w:rFonts w:hint="eastAsia"/>
        </w:rPr>
      </w:pPr>
      <w:r>
        <w:rPr>
          <w:rFonts w:hint="eastAsia"/>
        </w:rPr>
        <w:t>其中：</w:t>
      </w:r>
    </w:p>
    <w:p w:rsidR="00FE2BA1" w:rsidRDefault="00FE2BA1" w:rsidP="006E3CEF">
      <w:pPr>
        <w:spacing w:line="240" w:lineRule="auto"/>
        <w:ind w:left="360" w:firstLineChars="0" w:firstLine="480"/>
        <w:rPr>
          <w:rFonts w:hint="eastAsia"/>
        </w:rPr>
      </w:pPr>
      <w:r>
        <w:t>&lt;365,371&gt;</w:t>
      </w:r>
      <w:r>
        <w:rPr>
          <w:rFonts w:hint="eastAsia"/>
        </w:rPr>
        <w:t>用于创建</w:t>
      </w:r>
      <w:r>
        <w:t>root</w:t>
      </w:r>
      <w:r>
        <w:rPr>
          <w:rFonts w:hint="eastAsia"/>
        </w:rPr>
        <w:t>目录下的文件路径列表。</w:t>
      </w:r>
    </w:p>
    <w:p w:rsidR="00FE2BA1" w:rsidRPr="00FE2BA1" w:rsidRDefault="00FE2BA1" w:rsidP="006E3CEF">
      <w:pPr>
        <w:spacing w:line="240" w:lineRule="auto"/>
        <w:ind w:left="360" w:firstLineChars="0" w:firstLine="480"/>
      </w:pPr>
      <w:r>
        <w:t>&lt;372&gt;</w:t>
      </w:r>
      <w:r>
        <w:rPr>
          <w:rFonts w:hint="eastAsia"/>
        </w:rPr>
        <w:t>用于将对应的文件路径列表制作为</w:t>
      </w:r>
      <w:r>
        <w:t>ramdisk.</w:t>
      </w:r>
    </w:p>
    <w:p w:rsidR="003E7950" w:rsidRDefault="003E7950" w:rsidP="003E7950">
      <w:pPr>
        <w:pStyle w:val="Heading3"/>
        <w:spacing w:before="163" w:after="163" w:line="240" w:lineRule="auto"/>
        <w:rPr>
          <w:rFonts w:hint="eastAsia"/>
        </w:rPr>
      </w:pPr>
      <w:bookmarkStart w:id="15" w:name="_Toc390804259"/>
      <w:r>
        <w:rPr>
          <w:rFonts w:hint="eastAsia"/>
        </w:rPr>
        <w:t>系统</w:t>
      </w:r>
      <w:r w:rsidR="00BD7C75">
        <w:rPr>
          <w:rFonts w:hint="eastAsia"/>
        </w:rPr>
        <w:t>安装</w:t>
      </w:r>
      <w:bookmarkEnd w:id="15"/>
    </w:p>
    <w:p w:rsidR="003E7950" w:rsidRDefault="003E7950" w:rsidP="008D4021">
      <w:pPr>
        <w:pStyle w:val="ListParagraph"/>
        <w:numPr>
          <w:ilvl w:val="0"/>
          <w:numId w:val="107"/>
        </w:numPr>
        <w:ind w:firstLineChars="0"/>
      </w:pPr>
      <w:r>
        <w:rPr>
          <w:rFonts w:hint="eastAsia"/>
        </w:rPr>
        <w:t>安装</w:t>
      </w:r>
      <w:r w:rsidR="002E7EDC">
        <w:rPr>
          <w:rFonts w:hint="eastAsia"/>
        </w:rPr>
        <w:t>已</w:t>
      </w:r>
      <w:r w:rsidR="009A72BE">
        <w:rPr>
          <w:rFonts w:hint="eastAsia"/>
        </w:rPr>
        <w:t>构造的</w:t>
      </w:r>
      <w:r>
        <w:rPr>
          <w:rFonts w:hint="eastAsia"/>
        </w:rPr>
        <w:t>模块</w:t>
      </w:r>
    </w:p>
    <w:p w:rsidR="003E7950" w:rsidRDefault="003E7950" w:rsidP="003E7950">
      <w:pPr>
        <w:pStyle w:val="ListParagraph"/>
        <w:ind w:left="840" w:firstLineChars="0"/>
      </w:pPr>
      <w:r>
        <w:rPr>
          <w:rFonts w:hint="eastAsia"/>
        </w:rPr>
        <w:t>当各模块编译完后，则开始构造</w:t>
      </w:r>
      <w:r>
        <w:t>INSTALLED_MODULE</w:t>
      </w:r>
      <w:r>
        <w:rPr>
          <w:rFonts w:hint="eastAsia"/>
        </w:rPr>
        <w:t>，通过将编译后的模块复制到配置的目录下完成安装，复制方法如下：</w:t>
      </w:r>
    </w:p>
    <w:p w:rsidR="003E7950" w:rsidRDefault="003E7950" w:rsidP="003E7950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1E61E1A7" wp14:editId="2C1A8E26">
            <wp:extent cx="4502989" cy="1904069"/>
            <wp:effectExtent l="0" t="0" r="0" b="1270"/>
            <wp:docPr id="15363" name="Picture 1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12A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48" cy="19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50" w:rsidRDefault="003E7950" w:rsidP="003E7950">
      <w:pPr>
        <w:pStyle w:val="ListParagraph"/>
        <w:spacing w:line="240" w:lineRule="auto"/>
        <w:ind w:left="835" w:firstLineChars="0" w:firstLine="0"/>
      </w:pPr>
      <w:r>
        <w:t>&lt;501&gt; BUILT_MODULE</w:t>
      </w:r>
      <w:r>
        <w:rPr>
          <w:rFonts w:hint="eastAsia"/>
        </w:rPr>
        <w:t>为模块编译完成后的结果，</w:t>
      </w:r>
      <w:r>
        <w:t>INSTALLED_MODULE</w:t>
      </w:r>
      <w:r>
        <w:rPr>
          <w:rFonts w:hint="eastAsia"/>
        </w:rPr>
        <w:t>为需要安装的模块。</w:t>
      </w:r>
    </w:p>
    <w:p w:rsidR="003E7950" w:rsidRDefault="003E7950" w:rsidP="003E7950">
      <w:pPr>
        <w:pStyle w:val="ListParagraph"/>
        <w:spacing w:line="240" w:lineRule="auto"/>
        <w:ind w:left="835" w:firstLineChars="0" w:firstLine="0"/>
      </w:pPr>
      <w:r>
        <w:t>&lt;503&gt;</w:t>
      </w:r>
      <w:r>
        <w:rPr>
          <w:rFonts w:hint="eastAsia"/>
        </w:rPr>
        <w:t>直接复制第一</w:t>
      </w:r>
      <w:r w:rsidR="00F95449">
        <w:rPr>
          <w:rFonts w:hint="eastAsia"/>
        </w:rPr>
        <w:t>个</w:t>
      </w:r>
      <w:r>
        <w:rPr>
          <w:rFonts w:hint="eastAsia"/>
        </w:rPr>
        <w:t>依赖到目标</w:t>
      </w:r>
      <w:r w:rsidR="00F95449">
        <w:rPr>
          <w:rFonts w:hint="eastAsia"/>
        </w:rPr>
        <w:t>位置</w:t>
      </w:r>
      <w:r>
        <w:rPr>
          <w:rFonts w:hint="eastAsia"/>
        </w:rPr>
        <w:t>。</w:t>
      </w:r>
    </w:p>
    <w:p w:rsidR="003E7950" w:rsidRDefault="003E7950" w:rsidP="003E7950">
      <w:pPr>
        <w:pStyle w:val="ListParagraph"/>
        <w:spacing w:line="240" w:lineRule="auto"/>
        <w:ind w:left="835" w:firstLineChars="0" w:firstLine="0"/>
      </w:pPr>
      <w:r>
        <w:t>&lt;523&gt;</w:t>
      </w:r>
      <w:r>
        <w:rPr>
          <w:rFonts w:hint="eastAsia"/>
        </w:rPr>
        <w:t>更新主机端的安装模块列表。</w:t>
      </w:r>
    </w:p>
    <w:p w:rsidR="003E7950" w:rsidRDefault="003E7950" w:rsidP="008D4021">
      <w:pPr>
        <w:pStyle w:val="ListParagraph"/>
        <w:numPr>
          <w:ilvl w:val="0"/>
          <w:numId w:val="107"/>
        </w:numPr>
        <w:ind w:firstLineChars="0"/>
      </w:pPr>
      <w:r>
        <w:rPr>
          <w:rFonts w:hint="eastAsia"/>
        </w:rPr>
        <w:t>安装</w:t>
      </w:r>
      <w:r w:rsidR="00353F85">
        <w:rPr>
          <w:rFonts w:hint="eastAsia"/>
        </w:rPr>
        <w:t>产品</w:t>
      </w:r>
      <w:r>
        <w:rPr>
          <w:rFonts w:hint="eastAsia"/>
        </w:rPr>
        <w:t>模块的依赖文件</w:t>
      </w:r>
    </w:p>
    <w:p w:rsidR="003E7950" w:rsidRDefault="003E7950" w:rsidP="003E7950">
      <w:pPr>
        <w:pStyle w:val="ListParagraph"/>
        <w:ind w:left="840" w:firstLineChars="0" w:firstLine="360"/>
      </w:pPr>
      <w:r>
        <w:rPr>
          <w:rFonts w:hint="eastAsia"/>
        </w:rPr>
        <w:t>部分模块运行时需要一些依赖文件，这些文件一般放在模块对应的目录下，当构造模块时可将其复制到根文件系统目录下。</w:t>
      </w:r>
    </w:p>
    <w:p w:rsidR="003E7950" w:rsidRDefault="003E7950" w:rsidP="00FC5627">
      <w:pPr>
        <w:pStyle w:val="ListParagraph"/>
        <w:numPr>
          <w:ilvl w:val="0"/>
          <w:numId w:val="82"/>
        </w:numPr>
        <w:ind w:firstLineChars="0"/>
      </w:pPr>
      <w:r>
        <w:rPr>
          <w:rFonts w:hint="eastAsia"/>
        </w:rPr>
        <w:t>增加复制文件的方法</w:t>
      </w:r>
    </w:p>
    <w:p w:rsidR="003E7950" w:rsidRDefault="003E7950" w:rsidP="003E7950">
      <w:pPr>
        <w:pStyle w:val="ListParagraph"/>
        <w:ind w:left="1260" w:firstLineChars="0"/>
      </w:pPr>
      <w:r>
        <w:rPr>
          <w:rFonts w:hint="eastAsia"/>
        </w:rPr>
        <w:lastRenderedPageBreak/>
        <w:t>通过将文件增加到</w:t>
      </w:r>
      <w:r>
        <w:t>PRODUCT_COPY_FILES</w:t>
      </w:r>
      <w:r>
        <w:rPr>
          <w:rFonts w:hint="eastAsia"/>
        </w:rPr>
        <w:t>列表中即可实现，格式为“源文件：目标路径”，如下：</w:t>
      </w:r>
    </w:p>
    <w:p w:rsidR="003E7950" w:rsidRDefault="003E7950" w:rsidP="003E7950">
      <w:pPr>
        <w:spacing w:line="240" w:lineRule="auto"/>
        <w:ind w:left="780" w:firstLineChars="175" w:firstLine="420"/>
      </w:pPr>
      <w:r>
        <w:rPr>
          <w:rFonts w:hint="eastAsia"/>
          <w:noProof/>
        </w:rPr>
        <w:drawing>
          <wp:inline distT="0" distB="0" distL="0" distR="0" wp14:anchorId="34686ECA" wp14:editId="256F0F4E">
            <wp:extent cx="5096079" cy="698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BE05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58" cy="7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50" w:rsidRDefault="003E7950" w:rsidP="00FC5627">
      <w:pPr>
        <w:pStyle w:val="ListParagraph"/>
        <w:numPr>
          <w:ilvl w:val="0"/>
          <w:numId w:val="82"/>
        </w:numPr>
        <w:ind w:firstLineChars="0"/>
      </w:pPr>
      <w:r>
        <w:rPr>
          <w:rFonts w:hint="eastAsia"/>
        </w:rPr>
        <w:t>复制规则</w:t>
      </w:r>
    </w:p>
    <w:p w:rsidR="003E7950" w:rsidRDefault="003E7950" w:rsidP="003E7950">
      <w:pPr>
        <w:spacing w:line="240" w:lineRule="auto"/>
        <w:ind w:left="780" w:firstLineChars="175" w:firstLine="420"/>
      </w:pPr>
      <w:r>
        <w:rPr>
          <w:noProof/>
        </w:rPr>
        <w:drawing>
          <wp:inline distT="0" distB="0" distL="0" distR="0" wp14:anchorId="30AAE799" wp14:editId="27839E44">
            <wp:extent cx="4641011" cy="2398833"/>
            <wp:effectExtent l="0" t="0" r="762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7E2A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848" cy="241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50" w:rsidRDefault="003E7950" w:rsidP="003E7950">
      <w:pPr>
        <w:spacing w:line="240" w:lineRule="auto"/>
        <w:ind w:left="780" w:firstLineChars="175" w:firstLine="420"/>
      </w:pPr>
      <w:r>
        <w:t>&lt;28&gt;</w:t>
      </w:r>
      <w:r>
        <w:rPr>
          <w:rFonts w:hint="eastAsia"/>
        </w:rPr>
        <w:t>去除</w:t>
      </w:r>
      <w:r>
        <w:t>PRODUCT_COPY_FILES</w:t>
      </w:r>
      <w:r>
        <w:rPr>
          <w:rFonts w:hint="eastAsia"/>
        </w:rPr>
        <w:t>列表中重复项。</w:t>
      </w:r>
    </w:p>
    <w:p w:rsidR="003E7950" w:rsidRDefault="003E7950" w:rsidP="003E7950">
      <w:pPr>
        <w:spacing w:line="240" w:lineRule="auto"/>
        <w:ind w:left="780" w:firstLineChars="175" w:firstLine="420"/>
      </w:pPr>
      <w:r>
        <w:t>&lt;32&gt;</w:t>
      </w:r>
      <w:r>
        <w:rPr>
          <w:rFonts w:hint="eastAsia"/>
        </w:rPr>
        <w:t>复制</w:t>
      </w:r>
      <w:r>
        <w:t>PRODUCT_COPY_FILES</w:t>
      </w:r>
      <w:r>
        <w:rPr>
          <w:rFonts w:hint="eastAsia"/>
        </w:rPr>
        <w:t>列表中文件。</w:t>
      </w:r>
    </w:p>
    <w:p w:rsidR="003E7950" w:rsidRDefault="003E7950" w:rsidP="008D4021">
      <w:pPr>
        <w:pStyle w:val="ListParagraph"/>
        <w:numPr>
          <w:ilvl w:val="0"/>
          <w:numId w:val="107"/>
        </w:numPr>
        <w:ind w:firstLineChars="0"/>
      </w:pPr>
      <w:r>
        <w:rPr>
          <w:rFonts w:hint="eastAsia"/>
        </w:rPr>
        <w:t>安装内核</w:t>
      </w:r>
    </w:p>
    <w:p w:rsidR="003E7950" w:rsidRDefault="003E7950" w:rsidP="003E7950">
      <w:pPr>
        <w:pStyle w:val="ListParagraph"/>
        <w:ind w:left="840" w:firstLineChars="0"/>
      </w:pPr>
      <w:r>
        <w:rPr>
          <w:rFonts w:hint="eastAsia"/>
        </w:rPr>
        <w:t>因为内核的构造是独立于</w:t>
      </w:r>
      <w:r>
        <w:t>android</w:t>
      </w:r>
      <w:r>
        <w:rPr>
          <w:rFonts w:hint="eastAsia"/>
        </w:rPr>
        <w:t>的，其安装的方法与安装模块依赖文件的方法相同，如下：</w:t>
      </w:r>
    </w:p>
    <w:p w:rsidR="003E7950" w:rsidRDefault="003E7950" w:rsidP="003E7950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0C201EB0" wp14:editId="47460507">
            <wp:extent cx="3419953" cy="1428950"/>
            <wp:effectExtent l="0" t="0" r="0" b="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B87ED5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3" cy="14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28" w:rsidRDefault="00B5781C" w:rsidP="008D4021">
      <w:pPr>
        <w:pStyle w:val="ListParagraph"/>
        <w:numPr>
          <w:ilvl w:val="0"/>
          <w:numId w:val="107"/>
        </w:numPr>
        <w:ind w:firstLineChars="0"/>
      </w:pPr>
      <w:r>
        <w:rPr>
          <w:rFonts w:hint="eastAsia"/>
        </w:rPr>
        <w:t>构造</w:t>
      </w:r>
      <w:r w:rsidR="002E4028">
        <w:rPr>
          <w:rFonts w:hint="eastAsia"/>
        </w:rPr>
        <w:t>系统镜像</w:t>
      </w:r>
    </w:p>
    <w:p w:rsidR="002E4028" w:rsidRDefault="002E4028" w:rsidP="002E4028">
      <w:pPr>
        <w:pStyle w:val="ListParagraph"/>
        <w:ind w:left="840" w:firstLineChars="0"/>
      </w:pPr>
      <w:r>
        <w:rPr>
          <w:rFonts w:hint="eastAsia"/>
        </w:rPr>
        <w:t>当所有模块编译完后，则会将安装好的模块制作为系统镜像用于目标设备的烧录或升级。</w:t>
      </w:r>
    </w:p>
    <w:p w:rsidR="002E4028" w:rsidRDefault="0079210B" w:rsidP="002E4028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BD82DDD" wp14:editId="2F646D60">
            <wp:extent cx="5303461" cy="3778370"/>
            <wp:effectExtent l="0" t="0" r="0" b="0"/>
            <wp:docPr id="15369" name="Picture 1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1FB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76" cy="37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28" w:rsidRDefault="00BF5A99" w:rsidP="00E74D93">
      <w:pPr>
        <w:ind w:left="355" w:firstLineChars="0" w:firstLine="480"/>
      </w:pPr>
      <w:r>
        <w:rPr>
          <w:rFonts w:hint="eastAsia"/>
        </w:rPr>
        <w:t>需要构造的依赖模块</w:t>
      </w:r>
    </w:p>
    <w:p w:rsidR="002E4028" w:rsidRDefault="002E4028" w:rsidP="002E4028">
      <w:pPr>
        <w:spacing w:line="240" w:lineRule="auto"/>
        <w:ind w:left="780" w:firstLineChars="0" w:firstLine="480"/>
      </w:pPr>
      <w:r>
        <w:t>systemimage</w:t>
      </w:r>
      <w:r>
        <w:sym w:font="Wingdings" w:char="F0E0"/>
      </w:r>
      <w:r w:rsidRPr="00F832EE">
        <w:t>BUILT_SYSTEMIMAGE</w:t>
      </w:r>
      <w:r>
        <w:t>&lt;780</w:t>
      </w:r>
      <w:r w:rsidR="002F7820">
        <w:rPr>
          <w:rFonts w:hint="eastAsia"/>
        </w:rPr>
        <w:t>：系统镜像</w:t>
      </w:r>
      <w:r>
        <w:t>&gt;</w:t>
      </w:r>
    </w:p>
    <w:p w:rsidR="002E4028" w:rsidRDefault="002E4028" w:rsidP="002E4028">
      <w:pPr>
        <w:pStyle w:val="ListParagraph"/>
        <w:spacing w:line="240" w:lineRule="auto"/>
        <w:ind w:left="2100" w:firstLineChars="0"/>
      </w:pPr>
      <w:r>
        <w:sym w:font="Wingdings" w:char="F0E0"/>
      </w:r>
      <w:r w:rsidRPr="00F832EE">
        <w:t xml:space="preserve"> FULL_SYSTEMIMAGE_DEPS</w:t>
      </w:r>
      <w:r>
        <w:t>&lt;737</w:t>
      </w:r>
      <w:r w:rsidR="002F7820">
        <w:rPr>
          <w:rFonts w:hint="eastAsia"/>
        </w:rPr>
        <w:t>：镜像依赖的文件</w:t>
      </w:r>
      <w:r>
        <w:t>&gt;</w:t>
      </w:r>
    </w:p>
    <w:p w:rsidR="002E4028" w:rsidRDefault="002E4028" w:rsidP="002E4028">
      <w:pPr>
        <w:pStyle w:val="ListParagraph"/>
        <w:spacing w:line="240" w:lineRule="auto"/>
        <w:ind w:left="2100" w:firstLineChars="0"/>
      </w:pPr>
      <w:r>
        <w:sym w:font="Wingdings" w:char="F0E0"/>
      </w:r>
      <w:r w:rsidRPr="008D2DEC">
        <w:t xml:space="preserve"> </w:t>
      </w:r>
      <w:r>
        <w:t>I</w:t>
      </w:r>
      <w:r w:rsidRPr="008D2DEC">
        <w:t>NTERNAL_SYSTEMIMAGE_FILES</w:t>
      </w:r>
      <w:r>
        <w:t>&lt;721</w:t>
      </w:r>
      <w:r w:rsidR="002F7820">
        <w:rPr>
          <w:rFonts w:hint="eastAsia"/>
        </w:rPr>
        <w:t>：列表</w:t>
      </w:r>
      <w:r>
        <w:t>&gt;</w:t>
      </w:r>
    </w:p>
    <w:p w:rsidR="002E4028" w:rsidRDefault="002E4028" w:rsidP="002E4028">
      <w:pPr>
        <w:pStyle w:val="ListParagraph"/>
        <w:spacing w:line="240" w:lineRule="auto"/>
        <w:ind w:left="2100" w:firstLineChars="0"/>
      </w:pPr>
      <w:r>
        <w:sym w:font="Wingdings" w:char="F0E0"/>
      </w:r>
      <w:r w:rsidRPr="008D2DEC">
        <w:t>ALL_DEFAULT_INSTALLED_MODULES</w:t>
      </w:r>
      <w:r>
        <w:rPr>
          <w:rFonts w:hint="eastAsia"/>
        </w:rPr>
        <w:t>(</w:t>
      </w:r>
      <w:r>
        <w:t>725:</w:t>
      </w:r>
      <w:r>
        <w:rPr>
          <w:rFonts w:hint="eastAsia"/>
        </w:rPr>
        <w:t>模块文件</w:t>
      </w:r>
      <w:r>
        <w:rPr>
          <w:rFonts w:hint="eastAsia"/>
        </w:rPr>
        <w:t>)</w:t>
      </w:r>
    </w:p>
    <w:p w:rsidR="002E4028" w:rsidRDefault="002E4028" w:rsidP="00B5781C">
      <w:pPr>
        <w:ind w:left="765" w:firstLineChars="0" w:firstLine="355"/>
      </w:pPr>
      <w:r>
        <w:rPr>
          <w:rFonts w:hint="eastAsia"/>
        </w:rPr>
        <w:t>系统镜像</w:t>
      </w:r>
      <w:r w:rsidR="00407926">
        <w:rPr>
          <w:rFonts w:hint="eastAsia"/>
        </w:rPr>
        <w:t>是将系统依赖的所有文件制作为文件系统镜像，制作方法如下：</w:t>
      </w:r>
    </w:p>
    <w:p w:rsidR="002E4028" w:rsidRDefault="002E4028" w:rsidP="00DC09B1">
      <w:pPr>
        <w:spacing w:line="240" w:lineRule="auto"/>
        <w:ind w:left="360" w:firstLineChars="0" w:firstLine="480"/>
      </w:pPr>
      <w:r>
        <w:rPr>
          <w:rFonts w:hint="eastAsia"/>
          <w:noProof/>
        </w:rPr>
        <w:drawing>
          <wp:inline distT="0" distB="0" distL="0" distR="0" wp14:anchorId="3AC4B98B" wp14:editId="280ECFC8">
            <wp:extent cx="4735902" cy="1629015"/>
            <wp:effectExtent l="0" t="0" r="7620" b="9525"/>
            <wp:docPr id="15364" name="Picture 1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3FCF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976" cy="163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B1" w:rsidRDefault="00976437" w:rsidP="00FC5627">
      <w:pPr>
        <w:pStyle w:val="ListParagraph"/>
        <w:numPr>
          <w:ilvl w:val="0"/>
          <w:numId w:val="95"/>
        </w:numPr>
        <w:ind w:firstLineChars="0"/>
      </w:pPr>
      <w:r>
        <w:rPr>
          <w:rFonts w:hint="eastAsia"/>
        </w:rPr>
        <w:t>创建镜像</w:t>
      </w:r>
      <w:r w:rsidR="00DC09B1">
        <w:rPr>
          <w:rFonts w:hint="eastAsia"/>
        </w:rPr>
        <w:t>配置文件</w:t>
      </w:r>
      <w:r w:rsidR="00B5781C">
        <w:t>&lt;768&gt;</w:t>
      </w:r>
    </w:p>
    <w:p w:rsidR="00976437" w:rsidRDefault="00976437" w:rsidP="00976437">
      <w:pPr>
        <w:pStyle w:val="ListParagraph"/>
        <w:ind w:left="1200" w:firstLineChars="0" w:firstLine="0"/>
      </w:pPr>
      <w:r>
        <w:rPr>
          <w:rFonts w:hint="eastAsia"/>
        </w:rPr>
        <w:t>将制作镜像的参数写入</w:t>
      </w:r>
      <w:r w:rsidRPr="00976437">
        <w:t>system_image_info.txt</w:t>
      </w:r>
      <w:r>
        <w:rPr>
          <w:rFonts w:hint="eastAsia"/>
        </w:rPr>
        <w:t>文件。具体实现如下：</w:t>
      </w:r>
    </w:p>
    <w:p w:rsidR="00DC09B1" w:rsidRPr="00DC09B1" w:rsidRDefault="00DC09B1" w:rsidP="002E4028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45EDAB" wp14:editId="24BB93F0">
            <wp:extent cx="4511615" cy="1587260"/>
            <wp:effectExtent l="0" t="0" r="3810" b="0"/>
            <wp:docPr id="15365" name="Picture 1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B399.tmp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14376" cy="158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025" w:rsidRDefault="00091025" w:rsidP="00FC5627">
      <w:pPr>
        <w:pStyle w:val="ListParagraph"/>
        <w:numPr>
          <w:ilvl w:val="0"/>
          <w:numId w:val="95"/>
        </w:numPr>
        <w:ind w:firstLineChars="0"/>
      </w:pPr>
      <w:r>
        <w:rPr>
          <w:rFonts w:hint="eastAsia"/>
        </w:rPr>
        <w:t>制作镜像的实现</w:t>
      </w:r>
      <w:r w:rsidR="000F2AB6">
        <w:t>&lt;770&gt;</w:t>
      </w:r>
    </w:p>
    <w:p w:rsidR="00091025" w:rsidRDefault="00976437" w:rsidP="00976437">
      <w:pPr>
        <w:pStyle w:val="ListParagraph"/>
        <w:ind w:left="1260" w:firstLineChars="0"/>
      </w:pPr>
      <w:r>
        <w:rPr>
          <w:rFonts w:hint="eastAsia"/>
        </w:rPr>
        <w:t>调用</w:t>
      </w:r>
      <w:r>
        <w:t>build_image.py</w:t>
      </w:r>
      <w:r>
        <w:rPr>
          <w:rFonts w:hint="eastAsia"/>
        </w:rPr>
        <w:t>将</w:t>
      </w:r>
      <w:r>
        <w:t>TARGET_OUT</w:t>
      </w:r>
      <w:r w:rsidR="00F95A27">
        <w:t>(</w:t>
      </w:r>
      <w:r w:rsidR="00F95A27">
        <w:rPr>
          <w:rFonts w:hint="eastAsia"/>
        </w:rPr>
        <w:t>即</w:t>
      </w:r>
      <w:r w:rsidR="00F95A27">
        <w:t>system</w:t>
      </w:r>
      <w:r w:rsidR="00F95A27">
        <w:rPr>
          <w:rFonts w:hint="eastAsia"/>
        </w:rPr>
        <w:t>目录</w:t>
      </w:r>
      <w:r w:rsidR="00F95A27">
        <w:t>)</w:t>
      </w:r>
      <w:r w:rsidR="006C53EF">
        <w:rPr>
          <w:rFonts w:hint="eastAsia"/>
        </w:rPr>
        <w:t>作为</w:t>
      </w:r>
      <w:r>
        <w:rPr>
          <w:rFonts w:hint="eastAsia"/>
        </w:rPr>
        <w:t>镜像文件的源目录，</w:t>
      </w:r>
      <w:r w:rsidR="006C53EF">
        <w:rPr>
          <w:rFonts w:hint="eastAsia"/>
        </w:rPr>
        <w:t>将</w:t>
      </w:r>
      <w:r w:rsidR="006C53EF" w:rsidRPr="00976437">
        <w:t>system_image_info.txt</w:t>
      </w:r>
      <w:r w:rsidR="006C53EF">
        <w:rPr>
          <w:rFonts w:hint="eastAsia"/>
        </w:rPr>
        <w:t>作为</w:t>
      </w:r>
      <w:r w:rsidR="00091025">
        <w:rPr>
          <w:rFonts w:hint="eastAsia"/>
        </w:rPr>
        <w:t>镜像</w:t>
      </w:r>
      <w:r w:rsidR="00AC0160">
        <w:rPr>
          <w:rFonts w:hint="eastAsia"/>
        </w:rPr>
        <w:t>参数文件</w:t>
      </w:r>
      <w:r w:rsidR="0083428D">
        <w:rPr>
          <w:rFonts w:hint="eastAsia"/>
        </w:rPr>
        <w:t>,</w:t>
      </w:r>
      <w:r w:rsidR="00B53395">
        <w:rPr>
          <w:rFonts w:hint="eastAsia"/>
        </w:rPr>
        <w:t>实现镜像</w:t>
      </w:r>
      <w:r w:rsidR="0083428D">
        <w:rPr>
          <w:rFonts w:hint="eastAsia"/>
        </w:rPr>
        <w:t>文件</w:t>
      </w:r>
      <w:r w:rsidR="0083428D" w:rsidRPr="00F832EE">
        <w:t>BUILT_SYSTEMIMAGE</w:t>
      </w:r>
      <w:r w:rsidR="0083428D">
        <w:rPr>
          <w:rFonts w:hint="eastAsia"/>
        </w:rPr>
        <w:t>的</w:t>
      </w:r>
      <w:r w:rsidR="00B53395">
        <w:rPr>
          <w:rFonts w:hint="eastAsia"/>
        </w:rPr>
        <w:t>制作</w:t>
      </w:r>
      <w:r w:rsidR="00091025">
        <w:rPr>
          <w:rFonts w:hint="eastAsia"/>
        </w:rPr>
        <w:t>，</w:t>
      </w:r>
      <w:r w:rsidR="00B53395">
        <w:rPr>
          <w:rFonts w:hint="eastAsia"/>
        </w:rPr>
        <w:t>如下：</w:t>
      </w:r>
      <w:r w:rsidR="00091025">
        <w:rPr>
          <w:rFonts w:hint="eastAsia"/>
        </w:rPr>
        <w:t xml:space="preserve"> </w:t>
      </w:r>
    </w:p>
    <w:p w:rsidR="00091025" w:rsidRDefault="00CC2690" w:rsidP="00091025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4B27175C" wp14:editId="35B7EE9A">
            <wp:extent cx="4511615" cy="3141106"/>
            <wp:effectExtent l="0" t="0" r="3810" b="2540"/>
            <wp:docPr id="15368" name="Picture 1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72A5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852" cy="31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5" w:rsidRDefault="00CC2690" w:rsidP="00B53395">
      <w:pPr>
        <w:ind w:left="715" w:firstLineChars="0" w:firstLine="480"/>
      </w:pPr>
      <w:r>
        <w:t>&lt;55~67&gt;</w:t>
      </w:r>
      <w:r w:rsidR="00B53395">
        <w:rPr>
          <w:rFonts w:hint="eastAsia"/>
        </w:rPr>
        <w:t>根据</w:t>
      </w:r>
      <w:r>
        <w:rPr>
          <w:rFonts w:hint="eastAsia"/>
        </w:rPr>
        <w:t>镜像类型</w:t>
      </w:r>
      <w:r w:rsidR="00B53395">
        <w:rPr>
          <w:rFonts w:hint="eastAsia"/>
        </w:rPr>
        <w:t>使用</w:t>
      </w:r>
      <w:r w:rsidR="00B53395">
        <w:t>mkuserimg.sh</w:t>
      </w:r>
      <w:r w:rsidR="00B53395">
        <w:rPr>
          <w:rFonts w:hint="eastAsia"/>
        </w:rPr>
        <w:t>或</w:t>
      </w:r>
      <w:r w:rsidR="00B53395">
        <w:t>mkyaffs2img</w:t>
      </w:r>
      <w:r w:rsidR="00B53395">
        <w:rPr>
          <w:rFonts w:hint="eastAsia"/>
        </w:rPr>
        <w:t>程序完成镜像制作。</w:t>
      </w:r>
      <w:r w:rsidR="00B53395">
        <w:rPr>
          <w:rFonts w:hint="eastAsia"/>
        </w:rPr>
        <w:t xml:space="preserve"> </w:t>
      </w:r>
    </w:p>
    <w:p w:rsidR="00091025" w:rsidRDefault="00091025" w:rsidP="00FC5627">
      <w:pPr>
        <w:pStyle w:val="ListParagraph"/>
        <w:numPr>
          <w:ilvl w:val="0"/>
          <w:numId w:val="95"/>
        </w:numPr>
        <w:ind w:firstLineChars="0"/>
      </w:pPr>
      <w:r>
        <w:rPr>
          <w:rFonts w:hint="eastAsia"/>
        </w:rPr>
        <w:t>安装系统映像</w:t>
      </w:r>
      <w:r w:rsidR="008D522A">
        <w:rPr>
          <w:rFonts w:hint="eastAsia"/>
        </w:rPr>
        <w:t>导入</w:t>
      </w:r>
      <w:r>
        <w:t>&lt;80</w:t>
      </w:r>
      <w:r w:rsidR="003B2E7A">
        <w:rPr>
          <w:rFonts w:hint="eastAsia"/>
        </w:rPr>
        <w:t>4</w:t>
      </w:r>
      <w:r>
        <w:t>&gt;</w:t>
      </w:r>
    </w:p>
    <w:p w:rsidR="00091025" w:rsidRDefault="0079210B" w:rsidP="00091025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将制作好的</w:t>
      </w:r>
      <w:r w:rsidRPr="00F832EE">
        <w:t>BUILT_SYSTEMIMAGE</w:t>
      </w:r>
      <w:r w:rsidR="006974FC">
        <w:rPr>
          <w:rFonts w:hint="eastAsia"/>
        </w:rPr>
        <w:t>复制</w:t>
      </w:r>
      <w:r>
        <w:rPr>
          <w:rFonts w:hint="eastAsia"/>
        </w:rPr>
        <w:t>到</w:t>
      </w:r>
      <w:r w:rsidR="006974FC" w:rsidRPr="006974FC">
        <w:t>INSTALLED_SYSTEMIMAGE</w:t>
      </w:r>
      <w:r w:rsidR="006974FC">
        <w:rPr>
          <w:rFonts w:hint="eastAsia"/>
        </w:rPr>
        <w:t>。</w:t>
      </w:r>
    </w:p>
    <w:p w:rsidR="00DD18C2" w:rsidRDefault="00DD18C2" w:rsidP="00FC5627">
      <w:pPr>
        <w:pStyle w:val="ListParagraph"/>
        <w:numPr>
          <w:ilvl w:val="0"/>
          <w:numId w:val="95"/>
        </w:numPr>
        <w:ind w:firstLineChars="0"/>
      </w:pPr>
      <w:r>
        <w:rPr>
          <w:rFonts w:hint="eastAsia"/>
        </w:rPr>
        <w:t>镜像</w:t>
      </w:r>
      <w:r w:rsidR="003B2E7A">
        <w:rPr>
          <w:rFonts w:hint="eastAsia"/>
        </w:rPr>
        <w:t>导入</w:t>
      </w:r>
      <w:r w:rsidR="003B2E7A">
        <w:t>&lt;807&gt;</w:t>
      </w:r>
    </w:p>
    <w:p w:rsidR="00DD18C2" w:rsidRDefault="000118A5" w:rsidP="003B2E7A">
      <w:pPr>
        <w:pStyle w:val="ListParagraph"/>
        <w:spacing w:line="240" w:lineRule="auto"/>
        <w:ind w:left="1260" w:firstLineChars="0" w:firstLine="65"/>
      </w:pPr>
      <w:r>
        <w:rPr>
          <w:rFonts w:hint="eastAsia"/>
        </w:rPr>
        <w:t>将</w:t>
      </w:r>
      <w:r w:rsidRPr="006974FC">
        <w:t>INSTALLED_SYSTEMIMAGE</w:t>
      </w:r>
      <w:r>
        <w:rPr>
          <w:rFonts w:hint="eastAsia"/>
        </w:rPr>
        <w:t>导入</w:t>
      </w:r>
      <w:r w:rsidR="00DD18C2" w:rsidRPr="00DD18C2">
        <w:t>INSTALLED_SYSTEMIMAGE_EXT4</w:t>
      </w:r>
      <w:r w:rsidR="003B2E7A">
        <w:rPr>
          <w:rFonts w:hint="eastAsia"/>
        </w:rPr>
        <w:t>中</w:t>
      </w:r>
      <w:r w:rsidR="00D5699C">
        <w:rPr>
          <w:rFonts w:hint="eastAsia"/>
        </w:rPr>
        <w:t>，实现</w:t>
      </w:r>
      <w:r w:rsidR="00D5699C">
        <w:t>system.img</w:t>
      </w:r>
      <w:r w:rsidR="00D5699C">
        <w:rPr>
          <w:rFonts w:hint="eastAsia"/>
        </w:rPr>
        <w:t>写入</w:t>
      </w:r>
      <w:r w:rsidR="00D5699C">
        <w:t>system_ext4.img</w:t>
      </w:r>
      <w:r w:rsidR="00D5699C">
        <w:rPr>
          <w:rFonts w:hint="eastAsia"/>
        </w:rPr>
        <w:t>。</w:t>
      </w:r>
    </w:p>
    <w:p w:rsidR="009A6873" w:rsidRDefault="00526417" w:rsidP="009A6873">
      <w:pPr>
        <w:pStyle w:val="Heading3"/>
        <w:spacing w:before="163" w:after="163" w:line="240" w:lineRule="auto"/>
      </w:pPr>
      <w:bookmarkStart w:id="16" w:name="_Toc390804260"/>
      <w:r>
        <w:rPr>
          <w:rFonts w:hint="eastAsia"/>
        </w:rPr>
        <w:t>通用</w:t>
      </w:r>
      <w:r w:rsidR="009A6873">
        <w:rPr>
          <w:rFonts w:hint="eastAsia"/>
        </w:rPr>
        <w:t>规则</w:t>
      </w:r>
      <w:bookmarkEnd w:id="16"/>
    </w:p>
    <w:p w:rsidR="00CB4ACD" w:rsidRDefault="00C20F31" w:rsidP="00FC5627">
      <w:pPr>
        <w:pStyle w:val="ListParagraph"/>
        <w:numPr>
          <w:ilvl w:val="0"/>
          <w:numId w:val="97"/>
        </w:numPr>
        <w:ind w:firstLineChars="0"/>
      </w:pPr>
      <w:r>
        <w:rPr>
          <w:rFonts w:hint="eastAsia"/>
        </w:rPr>
        <w:t>文件处理</w:t>
      </w:r>
    </w:p>
    <w:p w:rsidR="00334608" w:rsidRPr="00A90613" w:rsidRDefault="00334608" w:rsidP="00FC5627">
      <w:pPr>
        <w:pStyle w:val="ListParagraph"/>
        <w:numPr>
          <w:ilvl w:val="0"/>
          <w:numId w:val="98"/>
        </w:numPr>
        <w:ind w:firstLineChars="0"/>
      </w:pPr>
      <w:r>
        <w:rPr>
          <w:rFonts w:hint="eastAsia"/>
        </w:rPr>
        <w:t>常用路径</w:t>
      </w:r>
    </w:p>
    <w:p w:rsidR="00CB4ACD" w:rsidRDefault="00CB4ACD" w:rsidP="00334608">
      <w:pPr>
        <w:spacing w:line="240" w:lineRule="auto"/>
        <w:ind w:left="780" w:firstLineChars="175" w:firstLine="420"/>
      </w:pPr>
      <w:r>
        <w:rPr>
          <w:noProof/>
        </w:rPr>
        <w:lastRenderedPageBreak/>
        <w:drawing>
          <wp:inline distT="0" distB="0" distL="0" distR="0" wp14:anchorId="6C495D0A" wp14:editId="55833354">
            <wp:extent cx="4806950" cy="1136495"/>
            <wp:effectExtent l="0" t="0" r="0" b="6985"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81221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002" cy="11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E4" w:rsidRDefault="00F31FE4" w:rsidP="00FC5627">
      <w:pPr>
        <w:pStyle w:val="ListParagraph"/>
        <w:numPr>
          <w:ilvl w:val="0"/>
          <w:numId w:val="98"/>
        </w:numPr>
        <w:ind w:firstLineChars="0"/>
      </w:pPr>
      <w:r>
        <w:rPr>
          <w:rFonts w:hint="eastAsia"/>
        </w:rPr>
        <w:t>文件</w:t>
      </w:r>
      <w:r w:rsidR="00293451">
        <w:rPr>
          <w:rFonts w:hint="eastAsia"/>
        </w:rPr>
        <w:t>复制</w:t>
      </w:r>
      <w:r w:rsidR="00293451">
        <w:t>(</w:t>
      </w:r>
      <w:r w:rsidR="00293451">
        <w:rPr>
          <w:rFonts w:hint="eastAsia"/>
        </w:rPr>
        <w:t>将</w:t>
      </w:r>
      <w:r w:rsidR="00293451">
        <w:t>$&lt;</w:t>
      </w:r>
      <w:r w:rsidR="00293451">
        <w:rPr>
          <w:rFonts w:hint="eastAsia"/>
        </w:rPr>
        <w:t>复制到</w:t>
      </w:r>
      <w:r w:rsidR="00293451">
        <w:t>$@</w:t>
      </w:r>
      <w:r w:rsidR="00293451">
        <w:rPr>
          <w:rFonts w:hint="eastAsia"/>
        </w:rPr>
        <w:t>目录下</w:t>
      </w:r>
      <w:r w:rsidR="00B52478">
        <w:rPr>
          <w:rFonts w:hint="eastAsia"/>
        </w:rPr>
        <w:t>，即将第一个依赖</w:t>
      </w:r>
      <w:r w:rsidR="00301E20">
        <w:rPr>
          <w:rFonts w:hint="eastAsia"/>
        </w:rPr>
        <w:t>复制</w:t>
      </w:r>
      <w:r w:rsidR="00B52478">
        <w:rPr>
          <w:rFonts w:hint="eastAsia"/>
        </w:rPr>
        <w:t>到目标</w:t>
      </w:r>
      <w:r w:rsidR="00293451">
        <w:t>)</w:t>
      </w:r>
    </w:p>
    <w:p w:rsidR="00F31FE4" w:rsidRDefault="00F31FE4" w:rsidP="00F31FE4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25551088" wp14:editId="4B680447">
            <wp:extent cx="2311879" cy="773625"/>
            <wp:effectExtent l="0" t="0" r="0" b="7620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09334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85" cy="77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09" w:rsidRDefault="00893E09" w:rsidP="00893E09">
      <w:pPr>
        <w:pStyle w:val="ListParagraph"/>
        <w:numPr>
          <w:ilvl w:val="0"/>
          <w:numId w:val="98"/>
        </w:numPr>
        <w:ind w:firstLineChars="0"/>
      </w:pPr>
      <w:r>
        <w:rPr>
          <w:rFonts w:hint="eastAsia"/>
        </w:rPr>
        <w:t>使用用户工具复制</w:t>
      </w:r>
    </w:p>
    <w:p w:rsidR="00893E09" w:rsidRDefault="00893E09" w:rsidP="00893E09">
      <w:pPr>
        <w:pStyle w:val="ListParagraph"/>
        <w:ind w:left="1200" w:firstLineChars="0" w:firstLine="0"/>
      </w:pPr>
      <w:r>
        <w:rPr>
          <w:rFonts w:hint="eastAsia"/>
        </w:rPr>
        <w:t>在执行前需要配置用户工具。</w:t>
      </w:r>
    </w:p>
    <w:p w:rsidR="00893E09" w:rsidRDefault="00893E09" w:rsidP="00F31FE4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>
            <wp:extent cx="4172533" cy="971686"/>
            <wp:effectExtent l="0" t="0" r="0" b="0"/>
            <wp:docPr id="17477" name="Picture 17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4C3D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9E" w:rsidRDefault="00AD4F9E" w:rsidP="00FC5627">
      <w:pPr>
        <w:pStyle w:val="ListParagraph"/>
        <w:numPr>
          <w:ilvl w:val="0"/>
          <w:numId w:val="97"/>
        </w:numPr>
        <w:ind w:firstLineChars="0"/>
      </w:pPr>
      <w:r>
        <w:rPr>
          <w:rFonts w:hint="eastAsia"/>
        </w:rPr>
        <w:t>字符串处理</w:t>
      </w:r>
    </w:p>
    <w:p w:rsidR="00AD4F9E" w:rsidRDefault="00AD4F9E" w:rsidP="005015EB">
      <w:pPr>
        <w:pStyle w:val="ListParagraph"/>
        <w:numPr>
          <w:ilvl w:val="0"/>
          <w:numId w:val="66"/>
        </w:numPr>
        <w:ind w:firstLineChars="0"/>
      </w:pPr>
      <w:r>
        <w:rPr>
          <w:rFonts w:hint="eastAsia"/>
        </w:rPr>
        <w:t>赋值语句去空格</w:t>
      </w:r>
    </w:p>
    <w:p w:rsidR="00AD4F9E" w:rsidRDefault="00AD4F9E" w:rsidP="00AD4F9E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7078ED95" wp14:editId="6A3F6C81">
            <wp:extent cx="4085111" cy="1899876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3663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642" cy="19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2B" w:rsidRDefault="00130F2B" w:rsidP="005015EB">
      <w:pPr>
        <w:pStyle w:val="ListParagraph"/>
        <w:numPr>
          <w:ilvl w:val="0"/>
          <w:numId w:val="66"/>
        </w:numPr>
        <w:ind w:firstLineChars="0"/>
      </w:pPr>
      <w:r>
        <w:t>colon</w:t>
      </w:r>
      <w:r>
        <w:rPr>
          <w:rFonts w:hint="eastAsia"/>
        </w:rPr>
        <w:t>字符串分割</w:t>
      </w:r>
    </w:p>
    <w:p w:rsidR="00130F2B" w:rsidRDefault="00130F2B" w:rsidP="00130F2B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E3288FA" wp14:editId="13BD98D1">
            <wp:extent cx="2794407" cy="1984194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9FEC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459" cy="198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AB" w:rsidRDefault="007046AB" w:rsidP="00FC5627">
      <w:pPr>
        <w:pStyle w:val="ListParagraph"/>
        <w:numPr>
          <w:ilvl w:val="0"/>
          <w:numId w:val="97"/>
        </w:numPr>
        <w:ind w:firstLineChars="0"/>
      </w:pPr>
      <w:r>
        <w:rPr>
          <w:rFonts w:hint="eastAsia"/>
        </w:rPr>
        <w:t>杂项</w:t>
      </w:r>
    </w:p>
    <w:p w:rsidR="007046AB" w:rsidRDefault="007046AB" w:rsidP="00FC5627">
      <w:pPr>
        <w:pStyle w:val="ListParagraph"/>
        <w:numPr>
          <w:ilvl w:val="0"/>
          <w:numId w:val="76"/>
        </w:numPr>
        <w:ind w:firstLineChars="0"/>
      </w:pPr>
      <w:r>
        <w:rPr>
          <w:rFonts w:hint="eastAsia"/>
        </w:rPr>
        <w:t>命令输出控制</w:t>
      </w:r>
    </w:p>
    <w:p w:rsidR="007046AB" w:rsidRPr="00A66DB2" w:rsidRDefault="007046AB" w:rsidP="007046AB">
      <w:pPr>
        <w:spacing w:line="240" w:lineRule="auto"/>
        <w:ind w:left="720" w:firstLine="480"/>
      </w:pPr>
      <w:r>
        <w:rPr>
          <w:noProof/>
        </w:rPr>
        <w:drawing>
          <wp:inline distT="0" distB="0" distL="0" distR="0" wp14:anchorId="6B9C5407" wp14:editId="67508308">
            <wp:extent cx="2787091" cy="2054095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54A2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049" cy="20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81" w:rsidRDefault="00186681" w:rsidP="00FC5627">
      <w:pPr>
        <w:pStyle w:val="ListParagraph"/>
        <w:numPr>
          <w:ilvl w:val="0"/>
          <w:numId w:val="97"/>
        </w:numPr>
        <w:ind w:firstLineChars="0"/>
      </w:pPr>
      <w:r>
        <w:t>node</w:t>
      </w:r>
      <w:r>
        <w:rPr>
          <w:rFonts w:hint="eastAsia"/>
        </w:rPr>
        <w:t>处理规则</w:t>
      </w:r>
    </w:p>
    <w:p w:rsidR="00186681" w:rsidRDefault="00186681" w:rsidP="005015EB">
      <w:pPr>
        <w:pStyle w:val="ListParagraph"/>
        <w:numPr>
          <w:ilvl w:val="0"/>
          <w:numId w:val="56"/>
        </w:numPr>
        <w:ind w:firstLineChars="0"/>
      </w:pPr>
      <w:r>
        <w:t>inherit</w:t>
      </w:r>
      <w:r>
        <w:rPr>
          <w:rFonts w:hint="eastAsia"/>
        </w:rPr>
        <w:t>定义</w:t>
      </w:r>
    </w:p>
    <w:p w:rsidR="00186681" w:rsidRDefault="00186681" w:rsidP="00186681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16BFB8BA" wp14:editId="541E83D9">
            <wp:extent cx="3218688" cy="1940543"/>
            <wp:effectExtent l="0" t="0" r="1270" b="3175"/>
            <wp:docPr id="1844" name="Picture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1634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157" cy="19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81" w:rsidRDefault="00186681" w:rsidP="00186681">
      <w:pPr>
        <w:pStyle w:val="ListParagraph"/>
        <w:spacing w:line="240" w:lineRule="auto"/>
        <w:ind w:left="1260" w:firstLineChars="0"/>
      </w:pPr>
      <w:r>
        <w:rPr>
          <w:rFonts w:hint="eastAsia"/>
        </w:rPr>
        <w:t>如果</w:t>
      </w:r>
      <w:r>
        <w:t>$(1).</w:t>
      </w:r>
      <w:r>
        <w:rPr>
          <w:rFonts w:hint="eastAsia"/>
        </w:rPr>
        <w:t>加在</w:t>
      </w:r>
      <w:r>
        <w:t>$(2)</w:t>
      </w:r>
      <w:r>
        <w:rPr>
          <w:rFonts w:hint="eastAsia"/>
        </w:rPr>
        <w:t>某个变量名后，其对应新变量的值如果前缀为“</w:t>
      </w:r>
      <w:r>
        <w:t>@inherit:</w:t>
      </w:r>
      <w:r>
        <w:rPr>
          <w:rFonts w:hint="eastAsia"/>
        </w:rPr>
        <w:t>”，则去掉新变量对应值的前缀并返回。</w:t>
      </w:r>
    </w:p>
    <w:p w:rsidR="00186681" w:rsidRDefault="00186681" w:rsidP="005015EB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去除重复</w:t>
      </w:r>
    </w:p>
    <w:p w:rsidR="00186681" w:rsidRDefault="00186681" w:rsidP="00186681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31B4F23A" wp14:editId="05BD5F1C">
            <wp:extent cx="4381500" cy="1511388"/>
            <wp:effectExtent l="0" t="0" r="0" b="0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746C2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81" w:rsidRDefault="00186681" w:rsidP="00186681">
      <w:pPr>
        <w:pStyle w:val="ListParagraph"/>
        <w:spacing w:line="240" w:lineRule="auto"/>
        <w:ind w:left="1260" w:firstLineChars="0" w:firstLine="0"/>
      </w:pPr>
      <w:r>
        <w:t>&lt;99&gt;</w:t>
      </w:r>
      <w:r>
        <w:rPr>
          <w:rFonts w:hint="eastAsia"/>
        </w:rPr>
        <w:t>获取</w:t>
      </w:r>
      <w:r>
        <w:t>$(1)</w:t>
      </w:r>
      <w:r>
        <w:rPr>
          <w:rFonts w:hint="eastAsia"/>
        </w:rPr>
        <w:t>与</w:t>
      </w:r>
      <w:r>
        <w:t>$(2)</w:t>
      </w:r>
      <w:r>
        <w:rPr>
          <w:rFonts w:hint="eastAsia"/>
        </w:rPr>
        <w:t>的相同的部分</w:t>
      </w:r>
      <w:r>
        <w:t>,</w:t>
      </w:r>
      <w:r>
        <w:rPr>
          <w:rFonts w:hint="eastAsia"/>
        </w:rPr>
        <w:t>计算相同部分单词</w:t>
      </w:r>
      <w:r>
        <w:t>(</w:t>
      </w:r>
      <w:r>
        <w:rPr>
          <w:rFonts w:hint="eastAsia"/>
        </w:rPr>
        <w:t>空格分开</w:t>
      </w:r>
      <w:r>
        <w:t>)</w:t>
      </w:r>
      <w:r>
        <w:rPr>
          <w:rFonts w:hint="eastAsia"/>
        </w:rPr>
        <w:t>的个数，如果只有一个相同或者没有任何相同</w:t>
      </w:r>
      <w:r>
        <w:t>(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则仅保留</w:t>
      </w:r>
      <w:r>
        <w:t>$(1)</w:t>
      </w:r>
      <w:r>
        <w:rPr>
          <w:rFonts w:hint="eastAsia"/>
        </w:rPr>
        <w:t>。如果相同单词个数</w:t>
      </w:r>
      <w:r>
        <w:t>&gt;=2</w:t>
      </w:r>
      <w:r>
        <w:rPr>
          <w:rFonts w:hint="eastAsia"/>
        </w:rPr>
        <w:t>，则继续。</w:t>
      </w:r>
      <w:r>
        <w:t>(</w:t>
      </w:r>
      <w:r>
        <w:rPr>
          <w:rFonts w:hint="eastAsia"/>
        </w:rPr>
        <w:t>假设</w:t>
      </w:r>
      <w:r>
        <w:t>$1</w:t>
      </w:r>
      <w:r>
        <w:rPr>
          <w:rFonts w:hint="eastAsia"/>
        </w:rPr>
        <w:t>为</w:t>
      </w:r>
      <w:r>
        <w:t>value file,</w:t>
      </w:r>
      <w:r w:rsidRPr="002D4DDE">
        <w:t xml:space="preserve"> </w:t>
      </w:r>
      <w:r>
        <w:t>$2</w:t>
      </w:r>
      <w:r>
        <w:rPr>
          <w:rFonts w:hint="eastAsia"/>
        </w:rPr>
        <w:t>为</w:t>
      </w:r>
      <w:r>
        <w:t>value file)</w:t>
      </w:r>
      <w:r>
        <w:rPr>
          <w:rFonts w:hint="eastAsia"/>
        </w:rPr>
        <w:t>。</w:t>
      </w:r>
    </w:p>
    <w:p w:rsidR="00186681" w:rsidRDefault="00186681" w:rsidP="00186681">
      <w:pPr>
        <w:pStyle w:val="ListParagraph"/>
        <w:spacing w:line="240" w:lineRule="auto"/>
        <w:ind w:left="1260" w:firstLineChars="0" w:firstLine="0"/>
      </w:pPr>
      <w:r>
        <w:t>&lt;100&gt;</w:t>
      </w:r>
      <w:r>
        <w:rPr>
          <w:rFonts w:hint="eastAsia"/>
        </w:rPr>
        <w:t>将</w:t>
      </w:r>
      <w:r>
        <w:t>$(1)</w:t>
      </w:r>
      <w:r>
        <w:rPr>
          <w:rFonts w:hint="eastAsia"/>
        </w:rPr>
        <w:t>各单词之间的空白分隔改为</w:t>
      </w:r>
      <w:r>
        <w:t>|||</w:t>
      </w:r>
      <w:r w:rsidRPr="000E2E13">
        <w:t xml:space="preserve"> </w:t>
      </w:r>
      <w:r>
        <w:t>value |||</w:t>
      </w:r>
      <w:r w:rsidRPr="000E2E13">
        <w:t xml:space="preserve"> </w:t>
      </w:r>
      <w:r>
        <w:t>file |||</w:t>
      </w:r>
      <w:r>
        <w:rPr>
          <w:rFonts w:hint="eastAsia"/>
        </w:rPr>
        <w:t>。</w:t>
      </w:r>
    </w:p>
    <w:p w:rsidR="00186681" w:rsidRDefault="00186681" w:rsidP="00186681">
      <w:pPr>
        <w:pStyle w:val="ListParagraph"/>
        <w:spacing w:line="240" w:lineRule="auto"/>
        <w:ind w:left="1260" w:firstLineChars="0" w:firstLine="0"/>
      </w:pPr>
      <w:r>
        <w:t>&lt;101&gt;</w:t>
      </w:r>
      <w:r>
        <w:rPr>
          <w:rFonts w:hint="eastAsia"/>
        </w:rPr>
        <w:t>将和</w:t>
      </w:r>
      <w:r>
        <w:t>$(2) (</w:t>
      </w:r>
      <w:r>
        <w:rPr>
          <w:rFonts w:hint="eastAsia"/>
        </w:rPr>
        <w:t>即</w:t>
      </w:r>
      <w:r>
        <w:t>|||</w:t>
      </w:r>
      <w:r w:rsidRPr="000E2E13">
        <w:t xml:space="preserve"> </w:t>
      </w:r>
      <w:r>
        <w:t>value  file |||)</w:t>
      </w:r>
      <w:r>
        <w:rPr>
          <w:rFonts w:hint="eastAsia"/>
        </w:rPr>
        <w:t>中相同的部分替换为空格。</w:t>
      </w:r>
    </w:p>
    <w:p w:rsidR="00186681" w:rsidRDefault="00186681" w:rsidP="00186681">
      <w:pPr>
        <w:pStyle w:val="ListParagraph"/>
        <w:spacing w:line="240" w:lineRule="auto"/>
        <w:ind w:left="1260" w:firstLineChars="0" w:firstLine="0"/>
      </w:pPr>
      <w:r>
        <w:t>&lt;102&gt;</w:t>
      </w:r>
      <w:r>
        <w:rPr>
          <w:rFonts w:hint="eastAsia"/>
        </w:rPr>
        <w:t>提取替换后的第一个单词和</w:t>
      </w:r>
      <w:r>
        <w:t>$(2)</w:t>
      </w:r>
      <w:r>
        <w:rPr>
          <w:rFonts w:hint="eastAsia"/>
        </w:rPr>
        <w:t>和第二个之后单词。</w:t>
      </w:r>
    </w:p>
    <w:p w:rsidR="00186681" w:rsidRDefault="00186681" w:rsidP="00186681">
      <w:pPr>
        <w:pStyle w:val="ListParagraph"/>
        <w:spacing w:line="240" w:lineRule="auto"/>
        <w:ind w:left="1260" w:firstLineChars="0" w:firstLine="0"/>
      </w:pPr>
      <w:r>
        <w:t>&lt;103&gt;</w:t>
      </w:r>
      <w:r>
        <w:rPr>
          <w:rFonts w:hint="eastAsia"/>
        </w:rPr>
        <w:t>去掉</w:t>
      </w:r>
      <w:r>
        <w:t>|||</w:t>
      </w:r>
      <w:r>
        <w:rPr>
          <w:rFonts w:hint="eastAsia"/>
        </w:rPr>
        <w:t>。</w:t>
      </w:r>
      <w:r>
        <w:t>(</w:t>
      </w:r>
      <w:r>
        <w:rPr>
          <w:rFonts w:hint="eastAsia"/>
        </w:rPr>
        <w:t>最后还是重复的</w:t>
      </w:r>
      <w:r>
        <w:rPr>
          <w:rFonts w:hint="eastAsia"/>
        </w:rPr>
        <w:t xml:space="preserve"> </w:t>
      </w:r>
      <w:r>
        <w:t>file value file value</w:t>
      </w:r>
      <w:r>
        <w:rPr>
          <w:rFonts w:hint="eastAsia"/>
        </w:rPr>
        <w:t>，？？？</w:t>
      </w:r>
      <w:r>
        <w:t>)</w:t>
      </w:r>
    </w:p>
    <w:p w:rsidR="00186681" w:rsidRDefault="008266EF" w:rsidP="005015EB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复制</w:t>
      </w:r>
      <w:r w:rsidR="00186681">
        <w:rPr>
          <w:rFonts w:hint="eastAsia"/>
        </w:rPr>
        <w:t>变量</w:t>
      </w:r>
    </w:p>
    <w:p w:rsidR="00186681" w:rsidRDefault="00186681" w:rsidP="00186681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4CF665F3" wp14:editId="23B1FEA2">
            <wp:extent cx="4694252" cy="2655417"/>
            <wp:effectExtent l="0" t="0" r="0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88465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30" cy="26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81" w:rsidRDefault="00186681" w:rsidP="00186681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创建新变量：前缀</w:t>
      </w:r>
      <w:r>
        <w:t>.</w:t>
      </w:r>
      <w:r>
        <w:rPr>
          <w:rFonts w:hint="eastAsia"/>
        </w:rPr>
        <w:t>变量</w:t>
      </w:r>
      <w:r>
        <w:rPr>
          <w:rFonts w:hint="eastAsia"/>
        </w:rPr>
        <w:t xml:space="preserve"> </w:t>
      </w:r>
      <w:r>
        <w:t xml:space="preserve">:= </w:t>
      </w:r>
      <w:r>
        <w:rPr>
          <w:rFonts w:hint="eastAsia"/>
        </w:rPr>
        <w:t>变量对应的值</w:t>
      </w:r>
    </w:p>
    <w:p w:rsidR="00186681" w:rsidRDefault="00186681" w:rsidP="005015EB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移动变量</w:t>
      </w:r>
    </w:p>
    <w:p w:rsidR="00186681" w:rsidRDefault="00186681" w:rsidP="00186681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7E826124" wp14:editId="6AD5AF8A">
            <wp:extent cx="4352544" cy="3600254"/>
            <wp:effectExtent l="0" t="0" r="0" b="635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82A84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537" cy="36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81" w:rsidRDefault="00186681" w:rsidP="00186681">
      <w:pPr>
        <w:pStyle w:val="ListParagraph"/>
        <w:spacing w:line="240" w:lineRule="auto"/>
        <w:ind w:left="1195" w:firstLineChars="0" w:firstLine="0"/>
      </w:pPr>
      <w:r>
        <w:rPr>
          <w:rFonts w:hint="eastAsia"/>
        </w:rPr>
        <w:t>创建新变量：新前缀</w:t>
      </w:r>
      <w:r>
        <w:t>.</w:t>
      </w:r>
      <w:r>
        <w:rPr>
          <w:rFonts w:hint="eastAsia"/>
        </w:rPr>
        <w:t>变量</w:t>
      </w:r>
      <w:r>
        <w:t xml:space="preserve"> := </w:t>
      </w:r>
      <w:r>
        <w:rPr>
          <w:rFonts w:hint="eastAsia"/>
        </w:rPr>
        <w:t>旧前缀</w:t>
      </w:r>
      <w:r>
        <w:t>.</w:t>
      </w:r>
      <w:r>
        <w:rPr>
          <w:rFonts w:hint="eastAsia"/>
        </w:rPr>
        <w:t>变量</w:t>
      </w:r>
      <w:r>
        <w:rPr>
          <w:rFonts w:hint="eastAsia"/>
        </w:rPr>
        <w:t xml:space="preserve"> </w:t>
      </w:r>
      <w:r>
        <w:rPr>
          <w:rFonts w:hint="eastAsia"/>
        </w:rPr>
        <w:t>对应的值，并清除旧前缀</w:t>
      </w:r>
      <w:r>
        <w:t>.</w:t>
      </w:r>
      <w:r>
        <w:rPr>
          <w:rFonts w:hint="eastAsia"/>
        </w:rPr>
        <w:t>变量。</w:t>
      </w:r>
    </w:p>
    <w:p w:rsidR="00AE09A0" w:rsidRDefault="00AE09A0" w:rsidP="00FC5627">
      <w:pPr>
        <w:pStyle w:val="ListParagraph"/>
        <w:numPr>
          <w:ilvl w:val="0"/>
          <w:numId w:val="97"/>
        </w:numPr>
        <w:ind w:firstLineChars="0"/>
      </w:pPr>
      <w:r>
        <w:rPr>
          <w:rFonts w:hint="eastAsia"/>
        </w:rPr>
        <w:t>镜像制作</w:t>
      </w:r>
    </w:p>
    <w:p w:rsidR="00AE09A0" w:rsidRDefault="00AE09A0" w:rsidP="00FC5627">
      <w:pPr>
        <w:pStyle w:val="ListParagraph"/>
        <w:numPr>
          <w:ilvl w:val="0"/>
          <w:numId w:val="81"/>
        </w:numPr>
        <w:ind w:firstLineChars="0"/>
      </w:pPr>
      <w:r>
        <w:rPr>
          <w:rFonts w:hint="eastAsia"/>
        </w:rPr>
        <w:t>镜像导入</w:t>
      </w:r>
    </w:p>
    <w:p w:rsidR="007473E0" w:rsidRDefault="007473E0" w:rsidP="007473E0">
      <w:pPr>
        <w:pStyle w:val="ListParagraph"/>
        <w:ind w:left="1200" w:firstLineChars="0" w:firstLine="0"/>
      </w:pPr>
      <w:r>
        <w:rPr>
          <w:rFonts w:hint="eastAsia"/>
        </w:rPr>
        <w:t>通过</w:t>
      </w:r>
      <w:r>
        <w:t>simg2img</w:t>
      </w:r>
      <w:r>
        <w:rPr>
          <w:rFonts w:hint="eastAsia"/>
        </w:rPr>
        <w:t>可将镜像写入目标设备中。</w:t>
      </w:r>
    </w:p>
    <w:p w:rsidR="00AE09A0" w:rsidRDefault="00AE09A0" w:rsidP="00AE09A0">
      <w:pPr>
        <w:pStyle w:val="ListParagraph"/>
        <w:ind w:left="1200" w:firstLineChars="0" w:firstLine="0"/>
      </w:pPr>
      <w:r>
        <w:rPr>
          <w:rFonts w:hint="eastAsia"/>
        </w:rPr>
        <w:t>使用方法：</w:t>
      </w:r>
    </w:p>
    <w:p w:rsidR="00AE09A0" w:rsidRDefault="00AE09A0" w:rsidP="00AE09A0">
      <w:pPr>
        <w:pStyle w:val="ListParagraph"/>
        <w:spacing w:line="240" w:lineRule="auto"/>
        <w:ind w:left="1200" w:firstLineChars="0" w:firstLine="0"/>
      </w:pPr>
      <w:r>
        <w:t>mkdir sys</w:t>
      </w:r>
    </w:p>
    <w:p w:rsidR="00AE09A0" w:rsidRDefault="00AE09A0" w:rsidP="00AE09A0">
      <w:pPr>
        <w:pStyle w:val="ListParagraph"/>
        <w:spacing w:line="240" w:lineRule="auto"/>
        <w:ind w:left="1200" w:firstLineChars="0" w:firstLine="0"/>
      </w:pPr>
      <w:r>
        <w:t>/simg2img system.img sys.raw</w:t>
      </w:r>
    </w:p>
    <w:p w:rsidR="00AE09A0" w:rsidRDefault="00AE09A0" w:rsidP="00AE09A0">
      <w:pPr>
        <w:pStyle w:val="ListParagraph"/>
        <w:spacing w:line="240" w:lineRule="auto"/>
        <w:ind w:left="1200" w:firstLineChars="0" w:firstLine="0"/>
      </w:pPr>
      <w:r>
        <w:t>sudo mount -t ext4 -o loop sys.raw sys/</w:t>
      </w:r>
    </w:p>
    <w:p w:rsidR="00AE09A0" w:rsidRDefault="00AE09A0" w:rsidP="00AE09A0">
      <w:pPr>
        <w:pStyle w:val="ListParagraph"/>
        <w:spacing w:line="240" w:lineRule="auto"/>
        <w:ind w:left="1200" w:firstLineChars="0" w:firstLine="0"/>
      </w:pPr>
    </w:p>
    <w:p w:rsidR="00AE09A0" w:rsidRDefault="00AE09A0" w:rsidP="00AE09A0">
      <w:pPr>
        <w:pStyle w:val="ListParagraph"/>
        <w:spacing w:line="240" w:lineRule="auto"/>
        <w:ind w:left="1200" w:firstLineChars="0" w:firstLine="0"/>
      </w:pPr>
      <w:r>
        <w:t>Then you have all your system partition mouned in 'sys' and you can modify whatever you want in 'sys'. For example de-odex apks and framework jars.</w:t>
      </w:r>
    </w:p>
    <w:p w:rsidR="006E77C7" w:rsidRDefault="006E77C7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BA2A9D" w:rsidRPr="00A679A8" w:rsidRDefault="00BA2A9D" w:rsidP="00BA2A9D">
      <w:pPr>
        <w:pStyle w:val="Heading2"/>
        <w:spacing w:before="326" w:after="163"/>
      </w:pPr>
      <w:bookmarkStart w:id="17" w:name="_Toc381709501"/>
      <w:bookmarkStart w:id="18" w:name="_Toc390804261"/>
      <w:r>
        <w:rPr>
          <w:rFonts w:hint="eastAsia"/>
        </w:rPr>
        <w:lastRenderedPageBreak/>
        <w:t>系统结构</w:t>
      </w:r>
      <w:bookmarkEnd w:id="18"/>
    </w:p>
    <w:p w:rsidR="00BA2A9D" w:rsidRDefault="00BA2A9D" w:rsidP="00BA2A9D">
      <w:pPr>
        <w:pStyle w:val="Heading3"/>
        <w:spacing w:before="163" w:after="163"/>
      </w:pPr>
      <w:bookmarkStart w:id="19" w:name="_Toc390804262"/>
      <w:r>
        <w:t>sp</w:t>
      </w:r>
      <w:bookmarkEnd w:id="19"/>
    </w:p>
    <w:p w:rsidR="00BA2A9D" w:rsidRPr="003B430F" w:rsidRDefault="00BA2A9D" w:rsidP="00BA2A9D">
      <w:pPr>
        <w:pStyle w:val="ListParagraph"/>
        <w:spacing w:line="240" w:lineRule="auto"/>
        <w:ind w:left="480" w:firstLineChars="0" w:firstLine="360"/>
      </w:pPr>
      <w:r w:rsidRPr="003B430F">
        <w:rPr>
          <w:rFonts w:hint="eastAsia"/>
        </w:rPr>
        <w:t>指针</w:t>
      </w:r>
      <w:r>
        <w:rPr>
          <w:rFonts w:hint="eastAsia"/>
        </w:rPr>
        <w:t>类是对</w:t>
      </w:r>
      <w:r w:rsidRPr="003B430F">
        <w:rPr>
          <w:rFonts w:hint="eastAsia"/>
        </w:rPr>
        <w:t>一个普通指针</w:t>
      </w:r>
      <w:r>
        <w:rPr>
          <w:rFonts w:hint="eastAsia"/>
        </w:rPr>
        <w:t>的封装</w:t>
      </w:r>
      <w:r w:rsidRPr="003B430F">
        <w:rPr>
          <w:rFonts w:hint="eastAsia"/>
        </w:rPr>
        <w:t>，</w:t>
      </w:r>
      <w:r>
        <w:rPr>
          <w:rFonts w:hint="eastAsia"/>
        </w:rPr>
        <w:t>通过</w:t>
      </w:r>
      <w:r w:rsidRPr="003B430F">
        <w:rPr>
          <w:rFonts w:hint="eastAsia"/>
        </w:rPr>
        <w:t>RefBase</w:t>
      </w:r>
      <w:r w:rsidRPr="003B430F">
        <w:rPr>
          <w:rFonts w:hint="eastAsia"/>
        </w:rPr>
        <w:t>类维护该指针的引用计数，当引用为零时则自动释放该指针指向的内存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指针类分为</w:t>
      </w:r>
      <w:r>
        <w:t xml:space="preserve"> sp(strong pointer), wp(weak point)</w:t>
      </w:r>
      <w:r>
        <w:rPr>
          <w:rFonts w:hint="eastAsia"/>
        </w:rPr>
        <w:t>，</w:t>
      </w:r>
      <w:r w:rsidRPr="003B430F">
        <w:t>sp</w:t>
      </w:r>
      <w:r w:rsidRPr="003B430F">
        <w:t>和</w:t>
      </w:r>
      <w:r w:rsidRPr="003B430F">
        <w:t>wp</w:t>
      </w:r>
      <w:r w:rsidRPr="003B430F">
        <w:t>都是一个模板</w:t>
      </w:r>
      <w:r w:rsidRPr="003B430F">
        <w:rPr>
          <w:rFonts w:hint="eastAsia"/>
        </w:rPr>
        <w:t>类</w:t>
      </w:r>
      <w:r>
        <w:rPr>
          <w:rFonts w:hint="eastAsia"/>
        </w:rPr>
        <w:t>，</w:t>
      </w:r>
      <w:r w:rsidRPr="003B430F">
        <w:rPr>
          <w:rFonts w:hint="eastAsia"/>
        </w:rPr>
        <w:t>使用</w:t>
      </w:r>
      <w:r w:rsidRPr="003B430F">
        <w:rPr>
          <w:rFonts w:hint="eastAsia"/>
        </w:rPr>
        <w:t>sp&lt;T&gt;</w:t>
      </w:r>
      <w:r w:rsidRPr="003B430F">
        <w:rPr>
          <w:rFonts w:hint="eastAsia"/>
        </w:rPr>
        <w:t>或者</w:t>
      </w:r>
      <w:r w:rsidRPr="003B430F">
        <w:rPr>
          <w:rFonts w:hint="eastAsia"/>
        </w:rPr>
        <w:t xml:space="preserve">wp&lt;T&gt;, </w:t>
      </w:r>
      <w:r w:rsidRPr="003B430F">
        <w:rPr>
          <w:rFonts w:hint="eastAsia"/>
        </w:rPr>
        <w:t>类</w:t>
      </w:r>
      <w:r w:rsidRPr="003B430F">
        <w:rPr>
          <w:rFonts w:hint="eastAsia"/>
        </w:rPr>
        <w:t>T</w:t>
      </w:r>
      <w:r>
        <w:rPr>
          <w:rFonts w:hint="eastAsia"/>
        </w:rPr>
        <w:t>必需满足：</w:t>
      </w:r>
    </w:p>
    <w:p w:rsidR="00BA2A9D" w:rsidRDefault="00BA2A9D" w:rsidP="00BA2A9D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该类是虚基类</w:t>
      </w:r>
      <w:r>
        <w:rPr>
          <w:rFonts w:hint="eastAsia"/>
        </w:rPr>
        <w:t>RefBase</w:t>
      </w:r>
      <w:r>
        <w:rPr>
          <w:rFonts w:hint="eastAsia"/>
        </w:rPr>
        <w:t>的子类或间接子类</w:t>
      </w:r>
    </w:p>
    <w:p w:rsidR="00BA2A9D" w:rsidRDefault="00BA2A9D" w:rsidP="00BA2A9D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该类必须定义虚析构函数。如</w:t>
      </w:r>
      <w:r>
        <w:rPr>
          <w:rFonts w:hint="eastAsia"/>
        </w:rPr>
        <w:t>virtual ~MyClass();</w:t>
      </w:r>
    </w:p>
    <w:p w:rsidR="00BA2A9D" w:rsidRDefault="00BA2A9D" w:rsidP="00BA2A9D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源码位置：</w:t>
      </w:r>
    </w:p>
    <w:p w:rsidR="00BA2A9D" w:rsidRDefault="00BA2A9D" w:rsidP="00BA2A9D">
      <w:pPr>
        <w:ind w:left="420" w:firstLine="480"/>
      </w:pPr>
      <w:r>
        <w:t>frameworks/base/include/utils/RefBase.h</w:t>
      </w:r>
    </w:p>
    <w:p w:rsidR="00BA2A9D" w:rsidRDefault="00BA2A9D" w:rsidP="00BA2A9D">
      <w:pPr>
        <w:ind w:left="420" w:firstLine="480"/>
      </w:pPr>
      <w:r>
        <w:t>frameworks/base/libs/utils/RefBase.cpp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145BB7DF" wp14:editId="1DA99080">
            <wp:extent cx="4148920" cy="3300096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4DD4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618" cy="33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wp&lt;T&gt;</w:t>
      </w:r>
      <w:r>
        <w:rPr>
          <w:rFonts w:hint="eastAsia"/>
        </w:rPr>
        <w:t>类型不能直接对类型</w:t>
      </w:r>
      <w:r>
        <w:rPr>
          <w:rFonts w:hint="eastAsia"/>
        </w:rPr>
        <w:t>T</w:t>
      </w:r>
      <w:r>
        <w:rPr>
          <w:rFonts w:hint="eastAsia"/>
        </w:rPr>
        <w:t>进行操作，要想对</w:t>
      </w:r>
      <w:r>
        <w:rPr>
          <w:rFonts w:hint="eastAsia"/>
        </w:rPr>
        <w:t>T</w:t>
      </w:r>
      <w:r>
        <w:rPr>
          <w:rFonts w:hint="eastAsia"/>
        </w:rPr>
        <w:t>进行某种操作，必需把</w:t>
      </w:r>
      <w:r>
        <w:rPr>
          <w:rFonts w:hint="eastAsia"/>
        </w:rPr>
        <w:t>wp</w:t>
      </w:r>
      <w:r>
        <w:rPr>
          <w:rFonts w:hint="eastAsia"/>
        </w:rPr>
        <w:t>升级为</w:t>
      </w:r>
      <w:r>
        <w:rPr>
          <w:rFonts w:hint="eastAsia"/>
        </w:rPr>
        <w:t>sp</w:t>
      </w:r>
      <w:r>
        <w:rPr>
          <w:rFonts w:hint="eastAsia"/>
        </w:rPr>
        <w:t>指针，使用</w:t>
      </w:r>
      <w:r>
        <w:rPr>
          <w:rFonts w:hint="eastAsia"/>
        </w:rPr>
        <w:t>promote()</w:t>
      </w:r>
      <w:r>
        <w:rPr>
          <w:rFonts w:hint="eastAsia"/>
        </w:rPr>
        <w:t>来实现升级：</w:t>
      </w:r>
    </w:p>
    <w:p w:rsidR="00BA2A9D" w:rsidRDefault="00BA2A9D" w:rsidP="00BA2A9D">
      <w:pPr>
        <w:ind w:left="420" w:firstLine="480"/>
      </w:pPr>
      <w:r>
        <w:t xml:space="preserve">        wp&lt;T&gt; weakp= new T();</w:t>
      </w:r>
    </w:p>
    <w:p w:rsidR="00BA2A9D" w:rsidRDefault="00BA2A9D" w:rsidP="00BA2A9D">
      <w:pPr>
        <w:ind w:left="420" w:firstLine="480"/>
      </w:pPr>
      <w:r>
        <w:t xml:space="preserve">        sp&lt;T&gt; t = weakp.promote();</w:t>
      </w:r>
    </w:p>
    <w:p w:rsidR="00BA2A9D" w:rsidRDefault="00BA2A9D" w:rsidP="00BA2A9D">
      <w:pPr>
        <w:pStyle w:val="ListParagraph"/>
        <w:numPr>
          <w:ilvl w:val="0"/>
          <w:numId w:val="14"/>
        </w:numPr>
        <w:ind w:firstLineChars="0"/>
      </w:pPr>
      <w:r w:rsidRPr="00971C1B">
        <w:rPr>
          <w:rFonts w:hint="eastAsia"/>
        </w:rPr>
        <w:t>wp</w:t>
      </w:r>
      <w:r w:rsidRPr="00971C1B">
        <w:rPr>
          <w:rFonts w:hint="eastAsia"/>
        </w:rPr>
        <w:t>可能会在弱引用计数不为</w:t>
      </w:r>
      <w:r w:rsidRPr="00971C1B">
        <w:rPr>
          <w:rFonts w:hint="eastAsia"/>
        </w:rPr>
        <w:t>0</w:t>
      </w:r>
      <w:r w:rsidRPr="00971C1B">
        <w:rPr>
          <w:rFonts w:hint="eastAsia"/>
        </w:rPr>
        <w:t>的情况下被销毁</w:t>
      </w:r>
      <w:r>
        <w:rPr>
          <w:rFonts w:hint="eastAsia"/>
        </w:rPr>
        <w:t>，如果</w:t>
      </w:r>
      <w:r>
        <w:t>T</w:t>
      </w:r>
      <w:r>
        <w:rPr>
          <w:rFonts w:hint="eastAsia"/>
        </w:rPr>
        <w:t>使用</w:t>
      </w:r>
      <w:r w:rsidRPr="00BD27A6">
        <w:t xml:space="preserve">extendObjectLifetime(OBJECT_LIFETIME_WEAK) </w:t>
      </w:r>
      <w:r>
        <w:rPr>
          <w:rFonts w:hint="eastAsia"/>
        </w:rPr>
        <w:t>改变生命周期，则</w:t>
      </w:r>
      <w:r w:rsidRPr="00521D26">
        <w:rPr>
          <w:rFonts w:hint="eastAsia"/>
        </w:rPr>
        <w:t>只有当强引用和弱引用的计数都为</w:t>
      </w:r>
      <w:r w:rsidRPr="00521D26">
        <w:rPr>
          <w:rFonts w:hint="eastAsia"/>
        </w:rPr>
        <w:t>0</w:t>
      </w:r>
      <w:r w:rsidRPr="00521D26">
        <w:rPr>
          <w:rFonts w:hint="eastAsia"/>
        </w:rPr>
        <w:t>时，</w:t>
      </w:r>
      <w:r>
        <w:rPr>
          <w:rFonts w:hint="eastAsia"/>
        </w:rPr>
        <w:t>T</w:t>
      </w:r>
      <w:r w:rsidRPr="00521D26">
        <w:rPr>
          <w:rFonts w:hint="eastAsia"/>
        </w:rPr>
        <w:t>对象才会被销毁</w:t>
      </w:r>
      <w:r>
        <w:rPr>
          <w:rFonts w:hint="eastAsia"/>
        </w:rPr>
        <w:t>。</w:t>
      </w:r>
    </w:p>
    <w:p w:rsidR="008C4CC2" w:rsidRPr="00A679A8" w:rsidRDefault="008C4CC2" w:rsidP="008C4CC2">
      <w:pPr>
        <w:pStyle w:val="Heading2"/>
        <w:spacing w:before="326" w:after="163"/>
      </w:pPr>
      <w:bookmarkStart w:id="20" w:name="_Toc390804263"/>
      <w:r>
        <w:rPr>
          <w:rFonts w:hint="eastAsia"/>
        </w:rPr>
        <w:lastRenderedPageBreak/>
        <w:t>运行结构</w:t>
      </w:r>
      <w:bookmarkEnd w:id="20"/>
    </w:p>
    <w:p w:rsidR="00BA2A9D" w:rsidRDefault="00BA2A9D" w:rsidP="00BA2A9D">
      <w:pPr>
        <w:pStyle w:val="Heading3"/>
        <w:spacing w:before="163" w:after="163"/>
      </w:pPr>
      <w:bookmarkStart w:id="21" w:name="_Toc390804264"/>
      <w:r>
        <w:t>ServiceManger</w:t>
      </w:r>
      <w:bookmarkEnd w:id="21"/>
    </w:p>
    <w:p w:rsidR="00BA2A9D" w:rsidRPr="00994F0B" w:rsidRDefault="00BA2A9D" w:rsidP="00BA2A9D">
      <w:pPr>
        <w:ind w:firstLine="480"/>
      </w:pPr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BA2A9D" w:rsidRDefault="00BA2A9D" w:rsidP="00BA2A9D">
      <w:pPr>
        <w:pStyle w:val="Heading3"/>
        <w:spacing w:before="163" w:after="163"/>
      </w:pPr>
      <w:bookmarkStart w:id="22" w:name="_Toc390804265"/>
      <w:r>
        <w:lastRenderedPageBreak/>
        <w:t>goldfish</w:t>
      </w:r>
      <w:bookmarkEnd w:id="22"/>
    </w:p>
    <w:p w:rsidR="00BA2A9D" w:rsidRDefault="00BA2A9D" w:rsidP="00BA2A9D">
      <w:pPr>
        <w:ind w:left="420" w:firstLine="480"/>
      </w:pPr>
      <w:r>
        <w:rPr>
          <w:rFonts w:hint="eastAsia"/>
        </w:rPr>
        <w:t>Goldfish</w:t>
      </w:r>
      <w:r>
        <w:rPr>
          <w:rFonts w:hint="eastAsia"/>
        </w:rPr>
        <w:t>是一个虚拟</w:t>
      </w:r>
      <w:r>
        <w:rPr>
          <w:rFonts w:hint="eastAsia"/>
        </w:rPr>
        <w:t>cpu</w:t>
      </w:r>
      <w:r>
        <w:rPr>
          <w:rFonts w:hint="eastAsia"/>
        </w:rPr>
        <w:t>，是一种</w:t>
      </w:r>
      <w:r>
        <w:rPr>
          <w:rFonts w:hint="eastAsia"/>
        </w:rPr>
        <w:t>ARM</w:t>
      </w:r>
      <w:r>
        <w:rPr>
          <w:rFonts w:hint="eastAsia"/>
        </w:rPr>
        <w:t>处理器。</w:t>
      </w:r>
      <w:r>
        <w:rPr>
          <w:rFonts w:hint="eastAsia"/>
        </w:rPr>
        <w:t>Android</w:t>
      </w:r>
      <w:r>
        <w:rPr>
          <w:rFonts w:hint="eastAsia"/>
        </w:rPr>
        <w:t>模拟器通过运行它来运行</w:t>
      </w:r>
      <w:r>
        <w:rPr>
          <w:rFonts w:hint="eastAsia"/>
        </w:rPr>
        <w:t>arm926t</w:t>
      </w:r>
      <w:r>
        <w:rPr>
          <w:rFonts w:hint="eastAsia"/>
        </w:rPr>
        <w:t>指令集（</w:t>
      </w:r>
      <w:r>
        <w:rPr>
          <w:rFonts w:hint="eastAsia"/>
        </w:rPr>
        <w:t>arm926t</w:t>
      </w:r>
      <w:r>
        <w:rPr>
          <w:rFonts w:hint="eastAsia"/>
        </w:rPr>
        <w:t>属于</w:t>
      </w:r>
      <w:r>
        <w:rPr>
          <w:rFonts w:hint="eastAsia"/>
        </w:rPr>
        <w:t>armv5</w:t>
      </w:r>
      <w:r>
        <w:rPr>
          <w:rFonts w:hint="eastAsia"/>
        </w:rPr>
        <w:t>构架）。</w:t>
      </w:r>
    </w:p>
    <w:p w:rsidR="00BA2A9D" w:rsidRPr="000450FA" w:rsidRDefault="00BA2A9D" w:rsidP="00BA2A9D">
      <w:pPr>
        <w:ind w:left="420" w:firstLine="480"/>
      </w:pPr>
      <w:r>
        <w:rPr>
          <w:rFonts w:hint="eastAsia"/>
        </w:rPr>
        <w:t>它的核心内容存放在：</w:t>
      </w:r>
      <w:r>
        <w:rPr>
          <w:rFonts w:hint="eastAsia"/>
        </w:rPr>
        <w:t>arch/arm/mach-goldfish</w:t>
      </w:r>
      <w:r>
        <w:t>,</w:t>
      </w:r>
      <w:r>
        <w:rPr>
          <w:rFonts w:hint="eastAsia"/>
        </w:rPr>
        <w:t>默认编译配置文件为：</w:t>
      </w:r>
      <w:r w:rsidRPr="000752F3">
        <w:t xml:space="preserve"> goldfish_defconfig</w:t>
      </w:r>
      <w:r>
        <w:rPr>
          <w:rFonts w:hint="eastAsia"/>
        </w:rPr>
        <w:t>，</w:t>
      </w:r>
      <w:r w:rsidRPr="000752F3">
        <w:rPr>
          <w:rFonts w:hint="eastAsia"/>
        </w:rPr>
        <w:t>编译生成的</w:t>
      </w:r>
      <w:r w:rsidRPr="000752F3">
        <w:rPr>
          <w:rFonts w:hint="eastAsia"/>
        </w:rPr>
        <w:t>linux</w:t>
      </w:r>
      <w:r w:rsidRPr="000752F3">
        <w:rPr>
          <w:rFonts w:hint="eastAsia"/>
        </w:rPr>
        <w:t>内核镜像在</w:t>
      </w:r>
      <w:r w:rsidRPr="000752F3">
        <w:rPr>
          <w:rFonts w:hint="eastAsia"/>
        </w:rPr>
        <w:t>android</w:t>
      </w:r>
      <w:r w:rsidRPr="000752F3">
        <w:rPr>
          <w:rFonts w:hint="eastAsia"/>
        </w:rPr>
        <w:t>的模拟器</w:t>
      </w:r>
      <w:r>
        <w:t>(qemu)</w:t>
      </w:r>
      <w:r w:rsidRPr="000752F3">
        <w:rPr>
          <w:rFonts w:hint="eastAsia"/>
        </w:rPr>
        <w:t>中使用。</w:t>
      </w:r>
      <w:r w:rsidRPr="006018A0">
        <w:rPr>
          <w:rFonts w:hint="eastAsia"/>
        </w:rPr>
        <w:t>启动模拟器时，</w:t>
      </w:r>
      <w:r w:rsidRPr="006018A0">
        <w:rPr>
          <w:rFonts w:hint="eastAsia"/>
        </w:rPr>
        <w:t>Linux Kernel</w:t>
      </w:r>
      <w:r w:rsidRPr="006018A0">
        <w:rPr>
          <w:rFonts w:hint="eastAsia"/>
        </w:rPr>
        <w:t>镜像默认使用：</w:t>
      </w:r>
      <w:r w:rsidRPr="006018A0">
        <w:rPr>
          <w:rFonts w:hint="eastAsia"/>
        </w:rPr>
        <w:t>prebuilt/android-arm/kernel</w:t>
      </w:r>
      <w:r w:rsidRPr="006018A0">
        <w:rPr>
          <w:rFonts w:hint="eastAsia"/>
        </w:rPr>
        <w:t>目录下的</w:t>
      </w:r>
      <w:r w:rsidRPr="006018A0">
        <w:rPr>
          <w:rFonts w:hint="eastAsia"/>
        </w:rPr>
        <w:t>kernel-qemu</w:t>
      </w:r>
      <w:r w:rsidRPr="006018A0">
        <w:rPr>
          <w:rFonts w:hint="eastAsia"/>
        </w:rPr>
        <w:t>文件。</w:t>
      </w:r>
    </w:p>
    <w:p w:rsidR="00BA2A9D" w:rsidRDefault="00BA2A9D" w:rsidP="00BA2A9D">
      <w:pPr>
        <w:pStyle w:val="Heading3"/>
        <w:spacing w:before="163" w:after="163"/>
      </w:pPr>
      <w:bookmarkStart w:id="23" w:name="_Toc381709492"/>
      <w:bookmarkStart w:id="24" w:name="_Toc390804266"/>
      <w:r w:rsidRPr="005E361D">
        <w:t>Dalvik</w:t>
      </w:r>
      <w:bookmarkEnd w:id="23"/>
      <w:bookmarkEnd w:id="24"/>
    </w:p>
    <w:p w:rsidR="00BA2A9D" w:rsidRDefault="00BA2A9D" w:rsidP="00BA2A9D">
      <w:pPr>
        <w:pStyle w:val="Heading3"/>
        <w:spacing w:before="163" w:after="163"/>
      </w:pPr>
      <w:bookmarkStart w:id="25" w:name="_Toc381709493"/>
      <w:bookmarkStart w:id="26" w:name="_Toc390804267"/>
      <w:r w:rsidRPr="007B2ABA">
        <w:t>Ashmem</w:t>
      </w:r>
      <w:bookmarkEnd w:id="25"/>
      <w:bookmarkEnd w:id="26"/>
    </w:p>
    <w:p w:rsidR="00BA2A9D" w:rsidRPr="007B2ABA" w:rsidRDefault="00BA2A9D" w:rsidP="00BA2A9D">
      <w:pPr>
        <w:pStyle w:val="ListParagraph"/>
        <w:ind w:left="420" w:firstLineChars="0"/>
      </w:pPr>
      <w:r w:rsidRPr="007B2ABA">
        <w:t>Ashmem</w:t>
      </w:r>
      <w:r w:rsidRPr="007B2ABA">
        <w:rPr>
          <w:rFonts w:hint="eastAsia"/>
        </w:rPr>
        <w:t>的含义为：</w:t>
      </w:r>
      <w:r w:rsidRPr="007B2ABA">
        <w:t xml:space="preserve">Anonymous Shared Memory </w:t>
      </w:r>
      <w:r w:rsidRPr="007B2ABA">
        <w:rPr>
          <w:rFonts w:hint="eastAsia"/>
        </w:rPr>
        <w:t>匿名共享内存，通过内核的机制，为用户空间程序提供分配内存的机制。</w:t>
      </w:r>
    </w:p>
    <w:p w:rsidR="00BA2A9D" w:rsidRDefault="00BA2A9D" w:rsidP="00BA2A9D">
      <w:pPr>
        <w:pStyle w:val="ListParagraph"/>
        <w:numPr>
          <w:ilvl w:val="0"/>
          <w:numId w:val="17"/>
        </w:numPr>
        <w:ind w:firstLineChars="0"/>
      </w:pPr>
      <w:r w:rsidRPr="007B2ABA">
        <w:t>Ashmem</w:t>
      </w:r>
      <w:r w:rsidRPr="007B2ABA">
        <w:rPr>
          <w:rFonts w:hint="eastAsia"/>
        </w:rPr>
        <w:t>设备节点名称</w:t>
      </w:r>
      <w:r>
        <w:rPr>
          <w:rFonts w:hint="eastAsia"/>
        </w:rPr>
        <w:t>为</w:t>
      </w:r>
      <w:r w:rsidRPr="007B2ABA">
        <w:t>/dev/ashmem</w:t>
      </w:r>
      <w:r>
        <w:rPr>
          <w:rFonts w:hint="eastAsia"/>
        </w:rPr>
        <w:t>，</w:t>
      </w:r>
      <w:r w:rsidRPr="007B2ABA">
        <w:rPr>
          <w:rFonts w:hint="eastAsia"/>
        </w:rPr>
        <w:t>主设备号为</w:t>
      </w:r>
      <w:r w:rsidRPr="007B2ABA">
        <w:t>10</w:t>
      </w:r>
      <w:r w:rsidRPr="007B2ABA">
        <w:rPr>
          <w:rFonts w:hint="eastAsia"/>
        </w:rPr>
        <w:t>（</w:t>
      </w:r>
      <w:r w:rsidRPr="007B2ABA">
        <w:t>Misc Driver</w:t>
      </w:r>
      <w:r w:rsidRPr="007B2ABA">
        <w:rPr>
          <w:rFonts w:hint="eastAsia"/>
        </w:rPr>
        <w:t>）</w:t>
      </w:r>
      <w:r>
        <w:rPr>
          <w:rFonts w:hint="eastAsia"/>
        </w:rPr>
        <w:t>，</w:t>
      </w:r>
      <w:r w:rsidRPr="007B2ABA">
        <w:rPr>
          <w:rFonts w:hint="eastAsia"/>
        </w:rPr>
        <w:t>次设备号动态生成</w:t>
      </w:r>
      <w:r>
        <w:rPr>
          <w:rFonts w:hint="eastAsia"/>
        </w:rPr>
        <w:t>。</w:t>
      </w:r>
    </w:p>
    <w:p w:rsidR="00BA2A9D" w:rsidRPr="00C43120" w:rsidRDefault="00BA2A9D" w:rsidP="00BA2A9D">
      <w:pPr>
        <w:pStyle w:val="ListParagraph"/>
        <w:numPr>
          <w:ilvl w:val="0"/>
          <w:numId w:val="17"/>
        </w:numPr>
        <w:ind w:firstLineChars="0"/>
      </w:pPr>
      <w:r w:rsidRPr="00C43120">
        <w:t>Ashmem</w:t>
      </w:r>
      <w:r w:rsidRPr="00C43120">
        <w:rPr>
          <w:rFonts w:hint="eastAsia"/>
        </w:rPr>
        <w:t>的代码路径：</w:t>
      </w:r>
    </w:p>
    <w:p w:rsidR="00BA2A9D" w:rsidRPr="00C43120" w:rsidRDefault="00BA2A9D" w:rsidP="00BA2A9D">
      <w:pPr>
        <w:pStyle w:val="ListParagraph"/>
        <w:ind w:left="420" w:firstLineChars="0"/>
      </w:pPr>
      <w:r w:rsidRPr="00C43120">
        <w:t>kernel/include/linux/ashmem.h</w:t>
      </w:r>
    </w:p>
    <w:p w:rsidR="00BA2A9D" w:rsidRPr="00C43120" w:rsidRDefault="00BA2A9D" w:rsidP="00BA2A9D">
      <w:pPr>
        <w:pStyle w:val="ListParagraph"/>
        <w:ind w:left="420" w:firstLineChars="0"/>
      </w:pPr>
      <w:r w:rsidRPr="00C43120">
        <w:t>kernel/mm/ashmem.c</w:t>
      </w:r>
    </w:p>
    <w:p w:rsidR="00BA2A9D" w:rsidRPr="00C43120" w:rsidRDefault="00BA2A9D" w:rsidP="00BA2A9D">
      <w:pPr>
        <w:pStyle w:val="ListParagraph"/>
        <w:numPr>
          <w:ilvl w:val="0"/>
          <w:numId w:val="17"/>
        </w:numPr>
        <w:ind w:firstLineChars="0"/>
      </w:pPr>
      <w:r w:rsidRPr="00C43120">
        <w:rPr>
          <w:rFonts w:hint="eastAsia"/>
        </w:rPr>
        <w:t>在用户空间</w:t>
      </w:r>
      <w:r w:rsidRPr="00C43120">
        <w:t>C libutil</w:t>
      </w:r>
      <w:r w:rsidRPr="00C43120">
        <w:rPr>
          <w:rFonts w:hint="eastAsia"/>
        </w:rPr>
        <w:t>库对</w:t>
      </w:r>
      <w:r w:rsidRPr="00C43120">
        <w:t>Asheme</w:t>
      </w:r>
      <w:r w:rsidRPr="00C43120">
        <w:rPr>
          <w:rFonts w:hint="eastAsia"/>
        </w:rPr>
        <w:t>封装并提供接口：</w:t>
      </w:r>
    </w:p>
    <w:p w:rsidR="00BA2A9D" w:rsidRPr="00C43120" w:rsidRDefault="00BA2A9D" w:rsidP="00BA2A9D">
      <w:pPr>
        <w:pStyle w:val="ListParagraph"/>
        <w:ind w:left="420" w:firstLineChars="0"/>
      </w:pPr>
      <w:r w:rsidRPr="00C43120">
        <w:t>system/core/include/cutils/ashmem.h</w:t>
      </w:r>
    </w:p>
    <w:p w:rsidR="00BA2A9D" w:rsidRPr="00C43120" w:rsidRDefault="00BA2A9D" w:rsidP="00BA2A9D">
      <w:pPr>
        <w:pStyle w:val="ListParagraph"/>
        <w:ind w:left="420" w:firstLineChars="0"/>
      </w:pPr>
      <w:r w:rsidRPr="00C43120">
        <w:t>system/core/libcutils/ashmem-dev.c</w:t>
      </w:r>
    </w:p>
    <w:p w:rsidR="00BA2A9D" w:rsidRDefault="00BA2A9D" w:rsidP="00BA2A9D">
      <w:pPr>
        <w:pStyle w:val="ListParagraph"/>
        <w:ind w:left="420" w:firstLineChars="0"/>
      </w:pPr>
      <w:r w:rsidRPr="00C43120">
        <w:t>system/core/libcutils/ashmem-host.c</w:t>
      </w:r>
    </w:p>
    <w:p w:rsidR="00BA2A9D" w:rsidRDefault="00BA2A9D" w:rsidP="00BA2A9D">
      <w:pPr>
        <w:pStyle w:val="ListParagraph"/>
        <w:ind w:left="420" w:firstLineChars="0"/>
      </w:pPr>
      <w:r>
        <w:br w:type="page"/>
      </w:r>
    </w:p>
    <w:p w:rsidR="00BA2A9D" w:rsidRDefault="00F20BBF" w:rsidP="00BA2A9D">
      <w:pPr>
        <w:pStyle w:val="Heading3"/>
        <w:spacing w:before="163" w:after="163"/>
      </w:pPr>
      <w:hyperlink r:id="rId136" w:history="1">
        <w:bookmarkStart w:id="27" w:name="_Toc381709494"/>
        <w:bookmarkStart w:id="28" w:name="_Toc390804268"/>
        <w:r w:rsidR="00BA2A9D" w:rsidRPr="00052B1A">
          <w:rPr>
            <w:rFonts w:hint="eastAsia"/>
          </w:rPr>
          <w:t>Binder</w:t>
        </w:r>
        <w:bookmarkEnd w:id="27"/>
        <w:bookmarkEnd w:id="28"/>
      </w:hyperlink>
    </w:p>
    <w:p w:rsidR="00BA2A9D" w:rsidRDefault="00BA2A9D" w:rsidP="00BA2A9D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内核驱动</w:t>
      </w:r>
    </w:p>
    <w:p w:rsidR="00BA2A9D" w:rsidRPr="004328D3" w:rsidRDefault="00BA2A9D" w:rsidP="00BA2A9D">
      <w:pPr>
        <w:pStyle w:val="ListParagraph"/>
        <w:ind w:left="420" w:firstLineChars="0"/>
      </w:pPr>
      <w:r w:rsidRPr="004328D3">
        <w:t>Android</w:t>
      </w:r>
      <w:r w:rsidRPr="004328D3">
        <w:rPr>
          <w:rFonts w:hint="eastAsia"/>
        </w:rPr>
        <w:t>的</w:t>
      </w:r>
      <w:r w:rsidRPr="004328D3">
        <w:t>Binder</w:t>
      </w:r>
      <w:r w:rsidRPr="004328D3">
        <w:rPr>
          <w:rFonts w:hint="eastAsia"/>
        </w:rPr>
        <w:t>驱动程序为用户层程序提供了</w:t>
      </w:r>
      <w:r w:rsidRPr="004328D3">
        <w:t>IPC</w:t>
      </w:r>
      <w:r w:rsidRPr="004328D3">
        <w:rPr>
          <w:rFonts w:hint="eastAsia"/>
        </w:rPr>
        <w:t>（进程间通信）的支持，</w:t>
      </w:r>
      <w:r w:rsidRPr="004328D3">
        <w:t>Android</w:t>
      </w:r>
      <w:r w:rsidRPr="004328D3">
        <w:rPr>
          <w:rFonts w:hint="eastAsia"/>
        </w:rPr>
        <w:t>整个系统的运行依赖</w:t>
      </w:r>
      <w:r w:rsidRPr="004328D3">
        <w:t>Binder</w:t>
      </w:r>
      <w:r w:rsidRPr="004328D3">
        <w:rPr>
          <w:rFonts w:hint="eastAsia"/>
        </w:rPr>
        <w:t>驱动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numPr>
          <w:ilvl w:val="0"/>
          <w:numId w:val="38"/>
        </w:numPr>
        <w:ind w:firstLineChars="0"/>
      </w:pPr>
      <w:r w:rsidRPr="004328D3">
        <w:t>Binder</w:t>
      </w:r>
      <w:r w:rsidRPr="004328D3">
        <w:rPr>
          <w:rFonts w:hint="eastAsia"/>
        </w:rPr>
        <w:t>设备节点名称为</w:t>
      </w:r>
      <w:r w:rsidRPr="004328D3">
        <w:t>/dev/binder</w:t>
      </w:r>
      <w:r>
        <w:rPr>
          <w:rFonts w:hint="eastAsia"/>
        </w:rPr>
        <w:t>，</w:t>
      </w:r>
      <w:r w:rsidRPr="004328D3">
        <w:rPr>
          <w:rFonts w:hint="eastAsia"/>
        </w:rPr>
        <w:t>主设备号为</w:t>
      </w:r>
      <w:r w:rsidRPr="004328D3">
        <w:t>10</w:t>
      </w:r>
      <w:r w:rsidRPr="004328D3">
        <w:rPr>
          <w:rFonts w:hint="eastAsia"/>
        </w:rPr>
        <w:t>（</w:t>
      </w:r>
      <w:r w:rsidRPr="004328D3">
        <w:t>Misc Driver</w:t>
      </w:r>
      <w:r w:rsidRPr="004328D3">
        <w:rPr>
          <w:rFonts w:hint="eastAsia"/>
        </w:rPr>
        <w:t>）</w:t>
      </w:r>
      <w:r>
        <w:rPr>
          <w:rFonts w:hint="eastAsia"/>
        </w:rPr>
        <w:t>，</w:t>
      </w:r>
      <w:r w:rsidRPr="004328D3">
        <w:rPr>
          <w:rFonts w:hint="eastAsia"/>
        </w:rPr>
        <w:t>次设备号动态生成</w:t>
      </w:r>
      <w:r>
        <w:rPr>
          <w:rFonts w:hint="eastAsia"/>
        </w:rPr>
        <w:t>。</w:t>
      </w:r>
    </w:p>
    <w:p w:rsidR="00BA2A9D" w:rsidRPr="00556188" w:rsidRDefault="00BA2A9D" w:rsidP="00BA2A9D">
      <w:pPr>
        <w:pStyle w:val="ListParagraph"/>
        <w:numPr>
          <w:ilvl w:val="0"/>
          <w:numId w:val="38"/>
        </w:numPr>
        <w:ind w:firstLineChars="0"/>
      </w:pPr>
      <w:r w:rsidRPr="00556188">
        <w:t>binder</w:t>
      </w:r>
      <w:r w:rsidRPr="00556188">
        <w:rPr>
          <w:rFonts w:hint="eastAsia"/>
        </w:rPr>
        <w:t>的代码路径：</w:t>
      </w:r>
    </w:p>
    <w:p w:rsidR="00BA2A9D" w:rsidRPr="00556188" w:rsidRDefault="00BA2A9D" w:rsidP="00BA2A9D">
      <w:pPr>
        <w:pStyle w:val="ListParagraph"/>
        <w:ind w:left="840" w:firstLineChars="0"/>
      </w:pPr>
      <w:r w:rsidRPr="00556188">
        <w:t>kernel/include/linux/binder.h</w:t>
      </w:r>
    </w:p>
    <w:p w:rsidR="00BA2A9D" w:rsidRDefault="00BA2A9D" w:rsidP="00BA2A9D">
      <w:pPr>
        <w:pStyle w:val="ListParagraph"/>
        <w:ind w:left="840" w:firstLineChars="0"/>
      </w:pPr>
      <w:r w:rsidRPr="00556188">
        <w:t>kernel/drivers/misc/binder.c</w:t>
      </w:r>
    </w:p>
    <w:p w:rsidR="00BA2A9D" w:rsidRPr="00556188" w:rsidRDefault="00BA2A9D" w:rsidP="00BA2A9D">
      <w:pPr>
        <w:pStyle w:val="ListParagraph"/>
        <w:numPr>
          <w:ilvl w:val="0"/>
          <w:numId w:val="38"/>
        </w:numPr>
        <w:ind w:firstLineChars="0"/>
      </w:pPr>
      <w:r w:rsidRPr="00556188">
        <w:rPr>
          <w:rFonts w:hint="eastAsia"/>
        </w:rPr>
        <w:t>在用户空间</w:t>
      </w:r>
      <w:r w:rsidRPr="00556188">
        <w:t>libutil</w:t>
      </w:r>
      <w:r w:rsidRPr="00556188">
        <w:rPr>
          <w:rFonts w:hint="eastAsia"/>
        </w:rPr>
        <w:t>工具库和</w:t>
      </w:r>
      <w:r w:rsidRPr="00556188">
        <w:t>ServiceManager</w:t>
      </w:r>
      <w:r w:rsidRPr="00556188">
        <w:rPr>
          <w:rFonts w:hint="eastAsia"/>
        </w:rPr>
        <w:t>守护进程调用</w:t>
      </w:r>
      <w:r w:rsidRPr="00556188">
        <w:t>Binder</w:t>
      </w:r>
      <w:r w:rsidRPr="00556188">
        <w:rPr>
          <w:rFonts w:hint="eastAsia"/>
        </w:rPr>
        <w:t>接口提供对整个系统的支持：</w:t>
      </w:r>
    </w:p>
    <w:p w:rsidR="00BA2A9D" w:rsidRPr="00556188" w:rsidRDefault="00BA2A9D" w:rsidP="00BA2A9D">
      <w:pPr>
        <w:pStyle w:val="ListParagraph"/>
        <w:ind w:left="840" w:firstLineChars="0"/>
      </w:pPr>
      <w:r w:rsidRPr="00556188">
        <w:t>frameworks/base/cmds/servicemanager/</w:t>
      </w:r>
    </w:p>
    <w:p w:rsidR="00BA2A9D" w:rsidRPr="00556188" w:rsidRDefault="00BA2A9D" w:rsidP="00BA2A9D">
      <w:pPr>
        <w:pStyle w:val="ListParagraph"/>
        <w:ind w:left="840" w:firstLineChars="0"/>
      </w:pPr>
      <w:r w:rsidRPr="00556188">
        <w:t>frameworks/base/include/utils/</w:t>
      </w:r>
    </w:p>
    <w:p w:rsidR="00BA2A9D" w:rsidRDefault="00BA2A9D" w:rsidP="00BA2A9D">
      <w:pPr>
        <w:pStyle w:val="ListParagraph"/>
        <w:ind w:left="840" w:firstLineChars="0"/>
      </w:pPr>
      <w:r w:rsidRPr="00556188">
        <w:t>frameworks/base/libs/utils/</w:t>
      </w:r>
    </w:p>
    <w:p w:rsidR="00BA2A9D" w:rsidRDefault="00BA2A9D" w:rsidP="00BA2A9D">
      <w:pPr>
        <w:pStyle w:val="ListParagraph"/>
        <w:numPr>
          <w:ilvl w:val="0"/>
          <w:numId w:val="13"/>
        </w:numPr>
        <w:ind w:firstLineChars="0"/>
      </w:pPr>
      <w:r>
        <w:t>BinderService</w:t>
      </w:r>
    </w:p>
    <w:p w:rsidR="00BA2A9D" w:rsidRDefault="00BA2A9D" w:rsidP="00BA2A9D">
      <w:pPr>
        <w:pStyle w:val="ListParagraph"/>
        <w:ind w:left="840" w:firstLineChars="0" w:firstLine="0"/>
      </w:pPr>
      <w:r>
        <w:rPr>
          <w:rFonts w:hint="eastAsia"/>
        </w:rPr>
        <w:t>模板类，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通过继承</w:t>
      </w:r>
      <w:r>
        <w:t>BinderService</w:t>
      </w:r>
      <w:r>
        <w:rPr>
          <w:rFonts w:hint="eastAsia"/>
        </w:rPr>
        <w:t>实现和</w:t>
      </w:r>
      <w:r>
        <w:t>cli</w:t>
      </w:r>
      <w:r>
        <w:rPr>
          <w:rFonts w:hint="eastAsia"/>
        </w:rPr>
        <w:t>ent</w:t>
      </w:r>
      <w:r>
        <w:rPr>
          <w:rFonts w:hint="eastAsia"/>
        </w:rPr>
        <w:t>的交互。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0D19319B" wp14:editId="1A90B624">
            <wp:extent cx="5369268" cy="2640787"/>
            <wp:effectExtent l="0" t="0" r="3175" b="7620"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1AB3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13" cy="264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ind w:left="420" w:firstLineChars="0"/>
      </w:pPr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BA2A9D" w:rsidRDefault="00BA2A9D" w:rsidP="00BA2A9D">
      <w:pPr>
        <w:pStyle w:val="Heading3"/>
        <w:spacing w:before="163" w:after="163"/>
      </w:pPr>
      <w:bookmarkStart w:id="29" w:name="_Toc381709495"/>
      <w:bookmarkStart w:id="30" w:name="_Toc390804269"/>
      <w:r w:rsidRPr="007D094F">
        <w:lastRenderedPageBreak/>
        <w:t>Logger</w:t>
      </w:r>
      <w:bookmarkEnd w:id="29"/>
      <w:bookmarkEnd w:id="30"/>
    </w:p>
    <w:p w:rsidR="00BA2A9D" w:rsidRPr="007D094F" w:rsidRDefault="00BA2A9D" w:rsidP="00BA2A9D">
      <w:pPr>
        <w:pStyle w:val="ListParagraph"/>
        <w:ind w:left="420" w:firstLineChars="0"/>
      </w:pPr>
      <w:r w:rsidRPr="007D094F">
        <w:t>Android</w:t>
      </w:r>
      <w:r w:rsidRPr="007D094F">
        <w:rPr>
          <w:rFonts w:hint="eastAsia"/>
        </w:rPr>
        <w:t>的</w:t>
      </w:r>
      <w:r w:rsidRPr="007D094F">
        <w:t>Logger</w:t>
      </w:r>
      <w:r w:rsidRPr="007D094F">
        <w:rPr>
          <w:rFonts w:hint="eastAsia"/>
        </w:rPr>
        <w:t>驱动程序为用户层程序提供</w:t>
      </w:r>
      <w:r w:rsidRPr="007D094F">
        <w:t>Log</w:t>
      </w:r>
      <w:r w:rsidRPr="007D094F">
        <w:rPr>
          <w:rFonts w:hint="eastAsia"/>
        </w:rPr>
        <w:t>的支持，这个驱动作为</w:t>
      </w:r>
    </w:p>
    <w:p w:rsidR="00BA2A9D" w:rsidRPr="007D094F" w:rsidRDefault="00BA2A9D" w:rsidP="00BA2A9D">
      <w:pPr>
        <w:pStyle w:val="ListParagraph"/>
        <w:ind w:firstLineChars="0"/>
      </w:pPr>
      <w:r w:rsidRPr="007D094F">
        <w:rPr>
          <w:rFonts w:hint="eastAsia"/>
        </w:rPr>
        <w:t>一个工具来使用。</w:t>
      </w:r>
    </w:p>
    <w:p w:rsidR="00BA2A9D" w:rsidRPr="007D094F" w:rsidRDefault="00BA2A9D" w:rsidP="00FC1686">
      <w:pPr>
        <w:pStyle w:val="ListParagraph"/>
        <w:numPr>
          <w:ilvl w:val="0"/>
          <w:numId w:val="105"/>
        </w:numPr>
        <w:ind w:firstLineChars="0"/>
      </w:pPr>
      <w:r w:rsidRPr="007D094F">
        <w:t>Logger</w:t>
      </w:r>
      <w:r w:rsidRPr="007D094F">
        <w:rPr>
          <w:rFonts w:hint="eastAsia"/>
        </w:rPr>
        <w:t>有三个设备节点：</w:t>
      </w:r>
    </w:p>
    <w:p w:rsidR="00BA2A9D" w:rsidRPr="007D094F" w:rsidRDefault="00BA2A9D" w:rsidP="00BA2A9D">
      <w:pPr>
        <w:pStyle w:val="ListParagraph"/>
        <w:ind w:left="420" w:firstLineChars="0"/>
      </w:pPr>
      <w:r w:rsidRPr="007D094F">
        <w:t>/dev/log/main</w:t>
      </w:r>
    </w:p>
    <w:p w:rsidR="00BA2A9D" w:rsidRPr="007D094F" w:rsidRDefault="00BA2A9D" w:rsidP="00BA2A9D">
      <w:pPr>
        <w:pStyle w:val="ListParagraph"/>
        <w:ind w:left="420" w:firstLineChars="0"/>
      </w:pPr>
      <w:r w:rsidRPr="007D094F">
        <w:t>/dev/log/event</w:t>
      </w:r>
    </w:p>
    <w:p w:rsidR="00BA2A9D" w:rsidRPr="007D094F" w:rsidRDefault="00BA2A9D" w:rsidP="00BA2A9D">
      <w:pPr>
        <w:pStyle w:val="ListParagraph"/>
        <w:ind w:left="420" w:firstLineChars="0"/>
      </w:pPr>
      <w:r w:rsidRPr="007D094F">
        <w:t>/dev/log/radio</w:t>
      </w:r>
    </w:p>
    <w:p w:rsidR="00BA2A9D" w:rsidRPr="007D094F" w:rsidRDefault="00BA2A9D" w:rsidP="00BA2A9D">
      <w:pPr>
        <w:pStyle w:val="ListParagraph"/>
        <w:ind w:left="420" w:firstLineChars="0"/>
      </w:pPr>
      <w:r w:rsidRPr="007D094F">
        <w:rPr>
          <w:rFonts w:hint="eastAsia"/>
        </w:rPr>
        <w:t>主设备号为</w:t>
      </w:r>
      <w:r w:rsidRPr="007D094F">
        <w:t>10</w:t>
      </w:r>
      <w:r w:rsidRPr="007D094F">
        <w:rPr>
          <w:rFonts w:hint="eastAsia"/>
        </w:rPr>
        <w:t>（</w:t>
      </w:r>
      <w:r w:rsidRPr="007D094F">
        <w:t>Misc Driver</w:t>
      </w:r>
      <w:r w:rsidRPr="007D094F">
        <w:rPr>
          <w:rFonts w:hint="eastAsia"/>
        </w:rPr>
        <w:t>）</w:t>
      </w:r>
    </w:p>
    <w:p w:rsidR="00BA2A9D" w:rsidRDefault="00BA2A9D" w:rsidP="00BA2A9D">
      <w:pPr>
        <w:pStyle w:val="ListParagraph"/>
        <w:ind w:left="420" w:firstLineChars="0"/>
      </w:pPr>
      <w:r w:rsidRPr="007D094F">
        <w:rPr>
          <w:rFonts w:hint="eastAsia"/>
        </w:rPr>
        <w:t>次设备号动态生成</w:t>
      </w:r>
    </w:p>
    <w:p w:rsidR="00BA2A9D" w:rsidRPr="00EA53A0" w:rsidRDefault="00BA2A9D" w:rsidP="00FC1686">
      <w:pPr>
        <w:pStyle w:val="ListParagraph"/>
        <w:numPr>
          <w:ilvl w:val="0"/>
          <w:numId w:val="105"/>
        </w:numPr>
        <w:ind w:firstLineChars="0"/>
      </w:pPr>
      <w:r w:rsidRPr="00EA53A0">
        <w:t>Logger</w:t>
      </w:r>
      <w:r w:rsidRPr="00EA53A0">
        <w:rPr>
          <w:rFonts w:hint="eastAsia"/>
        </w:rPr>
        <w:t>驱动的代码路径：</w:t>
      </w:r>
    </w:p>
    <w:p w:rsidR="00BA2A9D" w:rsidRPr="00EA53A0" w:rsidRDefault="00BA2A9D" w:rsidP="00BA2A9D">
      <w:pPr>
        <w:pStyle w:val="ListParagraph"/>
        <w:ind w:left="420" w:firstLineChars="0"/>
      </w:pPr>
      <w:r w:rsidRPr="00EA53A0">
        <w:t>kernel/include/linux/logger.h</w:t>
      </w:r>
    </w:p>
    <w:p w:rsidR="00BA2A9D" w:rsidRPr="00EA53A0" w:rsidRDefault="00BA2A9D" w:rsidP="00BA2A9D">
      <w:pPr>
        <w:pStyle w:val="ListParagraph"/>
        <w:ind w:left="420" w:firstLineChars="0"/>
      </w:pPr>
      <w:r w:rsidRPr="00EA53A0">
        <w:t>kernel/drivers/misc/logger.c</w:t>
      </w:r>
    </w:p>
    <w:p w:rsidR="00BA2A9D" w:rsidRPr="00EA53A0" w:rsidRDefault="00BA2A9D" w:rsidP="00FC1686">
      <w:pPr>
        <w:pStyle w:val="ListParagraph"/>
        <w:numPr>
          <w:ilvl w:val="0"/>
          <w:numId w:val="105"/>
        </w:numPr>
        <w:ind w:firstLineChars="0"/>
      </w:pPr>
      <w:r w:rsidRPr="00EA53A0">
        <w:rPr>
          <w:rFonts w:hint="eastAsia"/>
        </w:rPr>
        <w:t>在用户空间</w:t>
      </w:r>
      <w:r w:rsidRPr="00EA53A0">
        <w:t>logcat</w:t>
      </w:r>
      <w:r w:rsidRPr="00EA53A0">
        <w:rPr>
          <w:rFonts w:hint="eastAsia"/>
        </w:rPr>
        <w:t>程序调用</w:t>
      </w:r>
      <w:r w:rsidRPr="00EA53A0">
        <w:t>Logger</w:t>
      </w:r>
      <w:r w:rsidRPr="00EA53A0">
        <w:rPr>
          <w:rFonts w:hint="eastAsia"/>
        </w:rPr>
        <w:t>驱动：</w:t>
      </w:r>
    </w:p>
    <w:p w:rsidR="00BA2A9D" w:rsidRDefault="00BA2A9D" w:rsidP="00BA2A9D">
      <w:pPr>
        <w:pStyle w:val="ListParagraph"/>
        <w:ind w:left="420" w:firstLineChars="0"/>
      </w:pPr>
      <w:r w:rsidRPr="00EA53A0">
        <w:t>system/core/logcat/</w:t>
      </w:r>
    </w:p>
    <w:p w:rsidR="00BA2A9D" w:rsidRPr="00F87377" w:rsidRDefault="00BA2A9D" w:rsidP="00BA2A9D">
      <w:pPr>
        <w:ind w:firstLine="480"/>
      </w:pPr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BA2A9D" w:rsidRDefault="00BA2A9D" w:rsidP="00BA2A9D">
      <w:pPr>
        <w:pStyle w:val="Heading3"/>
        <w:spacing w:before="163" w:after="163"/>
      </w:pPr>
      <w:bookmarkStart w:id="31" w:name="_Toc381709496"/>
      <w:bookmarkStart w:id="32" w:name="_Toc390804270"/>
      <w:r w:rsidRPr="00052B1A">
        <w:lastRenderedPageBreak/>
        <w:t>Launcher</w:t>
      </w:r>
      <w:bookmarkEnd w:id="31"/>
      <w:bookmarkEnd w:id="32"/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D0405C" w:rsidRPr="009A3B5B" w:rsidRDefault="00D0405C" w:rsidP="00D0405C">
      <w:pPr>
        <w:pStyle w:val="Heading2"/>
        <w:spacing w:before="326" w:after="163"/>
      </w:pPr>
      <w:bookmarkStart w:id="33" w:name="_Toc390804271"/>
      <w:r>
        <w:rPr>
          <w:rFonts w:hint="eastAsia"/>
        </w:rPr>
        <w:lastRenderedPageBreak/>
        <w:t>系统构造</w:t>
      </w:r>
      <w:bookmarkEnd w:id="33"/>
    </w:p>
    <w:p w:rsidR="00D0405C" w:rsidRDefault="00D0405C" w:rsidP="00D0405C">
      <w:pPr>
        <w:pStyle w:val="Heading3"/>
        <w:spacing w:before="163" w:after="163"/>
      </w:pPr>
      <w:bookmarkStart w:id="34" w:name="_Toc381709500"/>
      <w:bookmarkStart w:id="35" w:name="_Toc390804272"/>
      <w:r w:rsidRPr="00956637">
        <w:rPr>
          <w:rFonts w:hint="eastAsia"/>
        </w:rPr>
        <w:t>init</w:t>
      </w:r>
      <w:bookmarkEnd w:id="34"/>
      <w:bookmarkEnd w:id="35"/>
    </w:p>
    <w:p w:rsidR="00D0405C" w:rsidRDefault="00D0405C" w:rsidP="00D0405C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1689DBDE" wp14:editId="41C4864D">
            <wp:extent cx="3429479" cy="1991003"/>
            <wp:effectExtent l="0" t="0" r="0" b="9525"/>
            <wp:docPr id="1854" name="Picture 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3881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ind w:firstLineChars="0" w:firstLine="480"/>
      </w:pPr>
      <w:r>
        <w:t>init.rc</w:t>
      </w:r>
      <w:r>
        <w:rPr>
          <w:rFonts w:hint="eastAsia"/>
        </w:rPr>
        <w:t>主要定义了两种类型的事件。</w:t>
      </w:r>
    </w:p>
    <w:p w:rsidR="00D0405C" w:rsidRDefault="00D0405C" w:rsidP="00D0405C">
      <w:pPr>
        <w:pStyle w:val="ListParagraph"/>
        <w:numPr>
          <w:ilvl w:val="0"/>
          <w:numId w:val="39"/>
        </w:numPr>
        <w:ind w:firstLineChars="0"/>
      </w:pPr>
      <w:r>
        <w:t>services</w:t>
      </w:r>
    </w:p>
    <w:p w:rsidR="00D0405C" w:rsidRDefault="00D0405C" w:rsidP="00D0405C">
      <w:pPr>
        <w:ind w:left="420" w:firstLineChars="175" w:firstLine="420"/>
      </w:pPr>
      <w:r w:rsidRPr="00CE31B7">
        <w:rPr>
          <w:rFonts w:hint="eastAsia"/>
        </w:rPr>
        <w:t>服务是指那些需要在系统初始化时就启动或退出时自动重启的程序</w:t>
      </w:r>
      <w:r w:rsidRPr="00CE31B7">
        <w:rPr>
          <w:rFonts w:hint="eastAsia"/>
        </w:rPr>
        <w:t>.</w:t>
      </w:r>
    </w:p>
    <w:p w:rsidR="00D0405C" w:rsidRDefault="00D0405C" w:rsidP="00D0405C">
      <w:pPr>
        <w:pStyle w:val="ListParagraph"/>
        <w:numPr>
          <w:ilvl w:val="0"/>
          <w:numId w:val="40"/>
        </w:numPr>
        <w:ind w:firstLineChars="0"/>
      </w:pPr>
      <w:r>
        <w:rPr>
          <w:rFonts w:hint="eastAsia"/>
        </w:rPr>
        <w:t>语法：</w:t>
      </w:r>
    </w:p>
    <w:p w:rsidR="00D0405C" w:rsidRDefault="00D0405C" w:rsidP="00D0405C">
      <w:pPr>
        <w:ind w:left="1200" w:firstLine="480"/>
      </w:pPr>
      <w:r>
        <w:t xml:space="preserve">service &lt;name&gt; &lt;pathname&gt; [ &lt;argument&gt; ]*  </w:t>
      </w:r>
    </w:p>
    <w:p w:rsidR="00D0405C" w:rsidRDefault="00D0405C" w:rsidP="00D0405C">
      <w:pPr>
        <w:ind w:left="1680" w:firstLine="480"/>
      </w:pPr>
      <w:r>
        <w:t xml:space="preserve">&lt;option&gt;  </w:t>
      </w:r>
    </w:p>
    <w:p w:rsidR="00D0405C" w:rsidRDefault="00D0405C" w:rsidP="00D0405C">
      <w:pPr>
        <w:ind w:left="1680" w:firstLine="480"/>
      </w:pPr>
      <w:r>
        <w:t xml:space="preserve">&lt;option&gt;  </w:t>
      </w:r>
    </w:p>
    <w:p w:rsidR="00D0405C" w:rsidRDefault="00D0405C" w:rsidP="00D0405C">
      <w:pPr>
        <w:ind w:left="1680" w:firstLine="480"/>
      </w:pPr>
      <w:r>
        <w:t>...</w:t>
      </w:r>
    </w:p>
    <w:p w:rsidR="00D0405C" w:rsidRPr="00765B14" w:rsidRDefault="00D0405C" w:rsidP="00D0405C">
      <w:pPr>
        <w:pStyle w:val="ListParagraph"/>
        <w:numPr>
          <w:ilvl w:val="0"/>
          <w:numId w:val="40"/>
        </w:numPr>
        <w:ind w:firstLineChars="0"/>
      </w:pPr>
      <w:r>
        <w:t>options</w:t>
      </w:r>
    </w:p>
    <w:p w:rsidR="00D0405C" w:rsidRDefault="00D0405C" w:rsidP="00D0405C">
      <w:pPr>
        <w:ind w:left="840" w:firstLineChars="175" w:firstLine="420"/>
      </w:pPr>
      <w:r w:rsidRPr="008A5767">
        <w:rPr>
          <w:rFonts w:hint="eastAsia"/>
        </w:rPr>
        <w:t>选项是用来修改服务的。它们影响如何及何时运行这个服务</w:t>
      </w:r>
      <w:r w:rsidRPr="008A5767">
        <w:rPr>
          <w:rFonts w:hint="eastAsia"/>
        </w:rPr>
        <w:t>.</w:t>
      </w:r>
    </w:p>
    <w:tbl>
      <w:tblPr>
        <w:tblStyle w:val="TableGrid"/>
        <w:tblW w:w="7514" w:type="dxa"/>
        <w:tblInd w:w="1440" w:type="dxa"/>
        <w:tblLook w:val="04A0" w:firstRow="1" w:lastRow="0" w:firstColumn="1" w:lastColumn="0" w:noHBand="0" w:noVBand="1"/>
      </w:tblPr>
      <w:tblGrid>
        <w:gridCol w:w="2829"/>
        <w:gridCol w:w="4685"/>
      </w:tblGrid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 w:hint="eastAsia"/>
                <w:kern w:val="0"/>
                <w:sz w:val="20"/>
                <w:szCs w:val="20"/>
              </w:rPr>
              <w:t>选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项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描述</w:t>
            </w:r>
          </w:p>
        </w:tc>
      </w:tr>
      <w:tr w:rsidR="00D0405C" w:rsidRPr="00960D5F" w:rsidTr="00377E2E">
        <w:trPr>
          <w:trHeight w:val="31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critical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据设备相关的关键服务，如果在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4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分钟内，此服务重复启动了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4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次，那么设备将会重启进入还原模式。</w:t>
            </w:r>
          </w:p>
        </w:tc>
      </w:tr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disabled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服务不会自动运行，必须显式地通过服务器来启动。</w:t>
            </w:r>
          </w:p>
        </w:tc>
      </w:tr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setenv &lt;name&gt; &lt;value&gt;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设置环境变量</w:t>
            </w:r>
          </w:p>
        </w:tc>
      </w:tr>
      <w:tr w:rsidR="00D0405C" w:rsidRPr="00960D5F" w:rsidTr="00377E2E">
        <w:trPr>
          <w:trHeight w:val="647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socket &lt;name&gt; &lt;type&gt; &lt;perm&gt; [ &lt;user&gt; [ &lt;group&gt; ] ]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在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/dev/socket/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下创建一个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unix domain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的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socket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，并传递创建的文件描述符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fd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给服务进程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type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必须为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dgram/stream/seqpacket.</w:t>
            </w:r>
          </w:p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用户名和组名默认为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0</w:t>
            </w:r>
          </w:p>
        </w:tc>
      </w:tr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user &lt;username&gt;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在执行此服务之前先切换用户名。当前默认为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root.</w:t>
            </w:r>
          </w:p>
        </w:tc>
      </w:tr>
      <w:tr w:rsidR="00D0405C" w:rsidRPr="00960D5F" w:rsidTr="00377E2E">
        <w:trPr>
          <w:trHeight w:val="31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group &lt;groupname&gt; [ &lt;groupname&gt; ]*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类似于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user,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切换组名</w:t>
            </w:r>
          </w:p>
        </w:tc>
      </w:tr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oneshot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当此服务退出时不会自动重启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</w:tc>
      </w:tr>
      <w:tr w:rsidR="00D0405C" w:rsidRPr="00960D5F" w:rsidTr="00377E2E">
        <w:trPr>
          <w:trHeight w:val="32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lastRenderedPageBreak/>
              <w:t>class &lt;name&gt;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给服务指定一个类属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,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这样方便操作多个服务同时启动或停止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默认情况下为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default.</w:t>
            </w:r>
          </w:p>
        </w:tc>
      </w:tr>
      <w:tr w:rsidR="00D0405C" w:rsidRPr="00960D5F" w:rsidTr="00377E2E">
        <w:trPr>
          <w:trHeight w:val="318"/>
        </w:trPr>
        <w:tc>
          <w:tcPr>
            <w:tcW w:w="2813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onrestart</w:t>
            </w:r>
          </w:p>
        </w:tc>
        <w:tc>
          <w:tcPr>
            <w:tcW w:w="465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当服务重启时执行一条指令，</w:t>
            </w:r>
          </w:p>
        </w:tc>
      </w:tr>
    </w:tbl>
    <w:p w:rsidR="00D0405C" w:rsidRDefault="00D0405C" w:rsidP="00D0405C">
      <w:pPr>
        <w:pStyle w:val="ListParagraph"/>
        <w:numPr>
          <w:ilvl w:val="0"/>
          <w:numId w:val="39"/>
        </w:numPr>
        <w:ind w:firstLineChars="0"/>
      </w:pPr>
      <w:r>
        <w:t>action</w:t>
      </w:r>
    </w:p>
    <w:p w:rsidR="00D0405C" w:rsidRDefault="00D0405C" w:rsidP="00D0405C">
      <w:pPr>
        <w:ind w:left="840" w:firstLine="480"/>
      </w:pPr>
      <w:r w:rsidRPr="0013587C">
        <w:rPr>
          <w:rFonts w:hint="eastAsia"/>
        </w:rPr>
        <w:t>动作表示了一组命令</w:t>
      </w:r>
      <w:r w:rsidRPr="0013587C">
        <w:rPr>
          <w:rFonts w:hint="eastAsia"/>
        </w:rPr>
        <w:t>(commands)</w:t>
      </w:r>
      <w:r w:rsidRPr="0013587C">
        <w:rPr>
          <w:rFonts w:hint="eastAsia"/>
        </w:rPr>
        <w:t>组成</w:t>
      </w:r>
      <w:r w:rsidRPr="0013587C">
        <w:rPr>
          <w:rFonts w:hint="eastAsia"/>
        </w:rPr>
        <w:t>.</w:t>
      </w:r>
      <w:r w:rsidRPr="0013587C">
        <w:rPr>
          <w:rFonts w:hint="eastAsia"/>
        </w:rPr>
        <w:t>动作包含一个触发器，决定了何时执行这个动作。当触发器的条件满足时，这个动作会被加入到已被执行的队列尾。如果此动作在队列中已经存在，那么它将不会执行</w:t>
      </w:r>
      <w:r w:rsidRPr="0013587C">
        <w:rPr>
          <w:rFonts w:hint="eastAsia"/>
        </w:rPr>
        <w:t>.</w:t>
      </w:r>
    </w:p>
    <w:p w:rsidR="00D0405C" w:rsidRDefault="00D0405C" w:rsidP="00D0405C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语法：</w:t>
      </w:r>
    </w:p>
    <w:p w:rsidR="00D0405C" w:rsidRDefault="00D0405C" w:rsidP="00D0405C">
      <w:pPr>
        <w:ind w:left="1260" w:firstLine="480"/>
      </w:pPr>
      <w:r>
        <w:t xml:space="preserve">on &lt;trigger&gt;  </w:t>
      </w:r>
    </w:p>
    <w:p w:rsidR="00D0405C" w:rsidRDefault="00D0405C" w:rsidP="00D0405C">
      <w:pPr>
        <w:ind w:left="1740" w:firstLine="480"/>
      </w:pPr>
      <w:r>
        <w:t xml:space="preserve">&lt;command&gt;  </w:t>
      </w:r>
    </w:p>
    <w:p w:rsidR="00D0405C" w:rsidRDefault="00D0405C" w:rsidP="00D0405C">
      <w:pPr>
        <w:ind w:left="1740" w:firstLine="480"/>
      </w:pPr>
      <w:r>
        <w:t xml:space="preserve">&lt;command&gt;  </w:t>
      </w:r>
    </w:p>
    <w:p w:rsidR="00D0405C" w:rsidRPr="0013587C" w:rsidRDefault="00D0405C" w:rsidP="00D0405C">
      <w:pPr>
        <w:ind w:left="1740" w:firstLine="480"/>
      </w:pPr>
      <w:r>
        <w:t xml:space="preserve">   …</w:t>
      </w:r>
    </w:p>
    <w:p w:rsidR="00D0405C" w:rsidRDefault="00D0405C" w:rsidP="00D0405C">
      <w:pPr>
        <w:pStyle w:val="ListParagraph"/>
        <w:numPr>
          <w:ilvl w:val="0"/>
          <w:numId w:val="41"/>
        </w:numPr>
        <w:ind w:firstLineChars="0"/>
      </w:pPr>
      <w:r w:rsidRPr="006D4A5A">
        <w:t>trigger</w:t>
      </w:r>
    </w:p>
    <w:p w:rsidR="00D0405C" w:rsidRDefault="00D0405C" w:rsidP="00D0405C">
      <w:pPr>
        <w:ind w:left="780" w:firstLine="480"/>
      </w:pPr>
      <w:r w:rsidRPr="006D4A5A">
        <w:rPr>
          <w:rFonts w:hint="eastAsia"/>
        </w:rPr>
        <w:t>触发器用来描述一个触发条件，当这个触发条件满足时可以执行动作</w:t>
      </w:r>
      <w:r w:rsidRPr="006D4A5A">
        <w:rPr>
          <w:rFonts w:hint="eastAsia"/>
        </w:rPr>
        <w:t>.</w:t>
      </w:r>
    </w:p>
    <w:tbl>
      <w:tblPr>
        <w:tblStyle w:val="TableGrid"/>
        <w:tblW w:w="7328" w:type="dxa"/>
        <w:tblInd w:w="1440" w:type="dxa"/>
        <w:tblLook w:val="04A0" w:firstRow="1" w:lastRow="0" w:firstColumn="1" w:lastColumn="0" w:noHBand="0" w:noVBand="1"/>
      </w:tblPr>
      <w:tblGrid>
        <w:gridCol w:w="2141"/>
        <w:gridCol w:w="5187"/>
      </w:tblGrid>
      <w:tr w:rsidR="00D0405C" w:rsidRPr="00283FFD" w:rsidTr="00377E2E">
        <w:trPr>
          <w:trHeight w:val="322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 w:hint="eastAsia"/>
                <w:kern w:val="0"/>
                <w:sz w:val="20"/>
                <w:szCs w:val="20"/>
              </w:rPr>
              <w:t>触发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器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描述</w:t>
            </w:r>
          </w:p>
        </w:tc>
      </w:tr>
      <w:tr w:rsidR="00D0405C" w:rsidRPr="00283FFD" w:rsidTr="00377E2E">
        <w:trPr>
          <w:trHeight w:val="322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boot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init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程序执行，并载入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/init.conf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文件时触发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</w:tc>
      </w:tr>
      <w:tr w:rsidR="00D0405C" w:rsidRPr="00283FFD" w:rsidTr="00377E2E">
        <w:trPr>
          <w:trHeight w:val="311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&lt;name&gt;=&lt;value&gt;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当属性名对应的值设置为指定值时触发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</w:tc>
      </w:tr>
      <w:tr w:rsidR="00D0405C" w:rsidRPr="00283FFD" w:rsidTr="00377E2E">
        <w:trPr>
          <w:trHeight w:val="322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device-added-&lt;path&gt;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当添加设备时触发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</w:tc>
      </w:tr>
      <w:tr w:rsidR="00D0405C" w:rsidRPr="00283FFD" w:rsidTr="00377E2E">
        <w:trPr>
          <w:trHeight w:val="311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device-removed-&lt;path&gt;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当设备移除时触发</w:t>
            </w:r>
            <w:r w:rsidRPr="00415789">
              <w:rPr>
                <w:rFonts w:eastAsiaTheme="minorEastAsia"/>
                <w:kern w:val="0"/>
                <w:sz w:val="20"/>
                <w:szCs w:val="20"/>
              </w:rPr>
              <w:t>.</w:t>
            </w:r>
          </w:p>
        </w:tc>
      </w:tr>
      <w:tr w:rsidR="00D0405C" w:rsidRPr="00283FFD" w:rsidTr="00377E2E">
        <w:trPr>
          <w:trHeight w:val="322"/>
        </w:trPr>
        <w:tc>
          <w:tcPr>
            <w:tcW w:w="1799" w:type="dxa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service-exited-&lt;name&gt;</w:t>
            </w:r>
          </w:p>
        </w:tc>
        <w:tc>
          <w:tcPr>
            <w:tcW w:w="0" w:type="auto"/>
            <w:hideMark/>
          </w:tcPr>
          <w:p w:rsidR="00D0405C" w:rsidRPr="00415789" w:rsidRDefault="00D0405C" w:rsidP="00377E2E">
            <w:pPr>
              <w:widowControl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  <w:r w:rsidRPr="00415789">
              <w:rPr>
                <w:rFonts w:eastAsiaTheme="minorEastAsia"/>
                <w:kern w:val="0"/>
                <w:sz w:val="20"/>
                <w:szCs w:val="20"/>
              </w:rPr>
              <w:t>当指定的服务退出时触发</w:t>
            </w:r>
          </w:p>
        </w:tc>
      </w:tr>
    </w:tbl>
    <w:p w:rsidR="00D0405C" w:rsidRDefault="00D0405C" w:rsidP="00D0405C">
      <w:pPr>
        <w:pStyle w:val="ListParagraph"/>
        <w:numPr>
          <w:ilvl w:val="0"/>
          <w:numId w:val="41"/>
        </w:numPr>
        <w:ind w:firstLineChars="0"/>
      </w:pPr>
      <w:r>
        <w:t>command</w:t>
      </w:r>
    </w:p>
    <w:p w:rsidR="00D0405C" w:rsidRDefault="00D0405C" w:rsidP="00D0405C">
      <w:pPr>
        <w:pStyle w:val="ListParagraph"/>
        <w:ind w:left="1200" w:firstLineChars="0" w:firstLine="0"/>
      </w:pPr>
      <w:r>
        <w:rPr>
          <w:rFonts w:hint="eastAsia"/>
        </w:rPr>
        <w:t>表示可执行程序。</w:t>
      </w:r>
    </w:p>
    <w:p w:rsidR="00D0405C" w:rsidRDefault="00D0405C" w:rsidP="00D0405C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D0405C" w:rsidRDefault="00F20BBF" w:rsidP="00D0405C">
      <w:pPr>
        <w:pStyle w:val="Heading3"/>
        <w:spacing w:before="163" w:after="163" w:line="240" w:lineRule="auto"/>
      </w:pPr>
      <w:hyperlink r:id="rId139" w:history="1">
        <w:bookmarkStart w:id="36" w:name="_Toc390804273"/>
        <w:r w:rsidR="00D0405C">
          <w:t>p</w:t>
        </w:r>
        <w:r w:rsidR="00D0405C" w:rsidRPr="00815D66">
          <w:rPr>
            <w:rFonts w:hint="eastAsia"/>
          </w:rPr>
          <w:t>roperty</w:t>
        </w:r>
        <w:bookmarkEnd w:id="36"/>
        <w:r w:rsidR="00D0405C" w:rsidRPr="00815D66">
          <w:rPr>
            <w:rFonts w:hint="eastAsia"/>
          </w:rPr>
          <w:t xml:space="preserve"> </w:t>
        </w:r>
      </w:hyperlink>
    </w:p>
    <w:p w:rsidR="00D0405C" w:rsidRDefault="00D0405C" w:rsidP="00D0405C">
      <w:pPr>
        <w:ind w:left="420" w:firstLine="480"/>
      </w:pPr>
      <w:r>
        <w:rPr>
          <w:rFonts w:hint="eastAsia"/>
        </w:rPr>
        <w:t>属性系统作为</w:t>
      </w:r>
      <w:r>
        <w:rPr>
          <w:rFonts w:hint="eastAsia"/>
        </w:rPr>
        <w:t>android</w:t>
      </w:r>
      <w:r>
        <w:rPr>
          <w:rFonts w:hint="eastAsia"/>
        </w:rPr>
        <w:t>的一个服务运行，用于管理系统配置和状态。所有这些配置和状态都是属性。每个属性是一个键值对（</w:t>
      </w:r>
      <w:r>
        <w:rPr>
          <w:rFonts w:hint="eastAsia"/>
        </w:rPr>
        <w:t>key/value pair</w:t>
      </w:r>
      <w:r>
        <w:rPr>
          <w:rFonts w:hint="eastAsia"/>
        </w:rPr>
        <w:t>），其类型都是字符串。</w:t>
      </w:r>
    </w:p>
    <w:p w:rsidR="00D0405C" w:rsidRDefault="00D0405C" w:rsidP="00D0405C">
      <w:pPr>
        <w:ind w:left="420" w:firstLine="480"/>
      </w:pPr>
      <w:r>
        <w:rPr>
          <w:rFonts w:hint="eastAsia"/>
        </w:rPr>
        <w:t>从功能上看，属性与</w:t>
      </w:r>
      <w:r>
        <w:rPr>
          <w:rFonts w:hint="eastAsia"/>
        </w:rPr>
        <w:t>windows</w:t>
      </w:r>
      <w:r>
        <w:rPr>
          <w:rFonts w:hint="eastAsia"/>
        </w:rPr>
        <w:t>系统的注册表非常相似。许多</w:t>
      </w:r>
      <w:r>
        <w:rPr>
          <w:rFonts w:hint="eastAsia"/>
        </w:rPr>
        <w:t>android</w:t>
      </w:r>
      <w:r>
        <w:rPr>
          <w:rFonts w:hint="eastAsia"/>
        </w:rPr>
        <w:t>应用程序和库直接或者间接地依赖此特性，以决定它们的运行时行为。例如，</w:t>
      </w:r>
      <w:r>
        <w:rPr>
          <w:rFonts w:hint="eastAsia"/>
        </w:rPr>
        <w:t>adbd</w:t>
      </w:r>
      <w:r>
        <w:rPr>
          <w:rFonts w:hint="eastAsia"/>
        </w:rPr>
        <w:t>进程查询属性服务已确认当前是否运行在模拟器环境中。另一个例子是</w:t>
      </w:r>
      <w:r>
        <w:rPr>
          <w:rFonts w:hint="eastAsia"/>
        </w:rPr>
        <w:t>java.io.File.pathSpearator</w:t>
      </w:r>
      <w:r>
        <w:rPr>
          <w:rFonts w:hint="eastAsia"/>
        </w:rPr>
        <w:t>，其返回存储于属性服务中的值。</w:t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属性文件路径</w:t>
      </w:r>
    </w:p>
    <w:p w:rsidR="00D0405C" w:rsidRDefault="00D0405C" w:rsidP="00D0405C">
      <w:pPr>
        <w:ind w:left="420" w:firstLine="480"/>
      </w:pPr>
      <w:r w:rsidRPr="0061364C">
        <w:t>Android</w:t>
      </w:r>
      <w:r w:rsidRPr="0061364C">
        <w:t>编译时收集的各种</w:t>
      </w:r>
      <w:r w:rsidRPr="0061364C">
        <w:t>property</w:t>
      </w:r>
      <w:r>
        <w:rPr>
          <w:rFonts w:hint="eastAsia"/>
        </w:rPr>
        <w:t>记录在</w:t>
      </w:r>
      <w:r w:rsidRPr="0061364C">
        <w:t>build.prop</w:t>
      </w:r>
      <w:r>
        <w:rPr>
          <w:rFonts w:hint="eastAsia"/>
        </w:rPr>
        <w:t>文件</w:t>
      </w:r>
      <w:r w:rsidRPr="0077141C">
        <w:rPr>
          <w:rFonts w:hint="eastAsia"/>
        </w:rPr>
        <w:t>。</w:t>
      </w:r>
    </w:p>
    <w:p w:rsidR="00D0405C" w:rsidRPr="0061364C" w:rsidRDefault="00D0405C" w:rsidP="00D0405C">
      <w:pPr>
        <w:ind w:left="420" w:firstLine="480"/>
      </w:pPr>
      <w:r>
        <w:rPr>
          <w:rFonts w:hint="eastAsia"/>
        </w:rPr>
        <w:t>文件路径：</w:t>
      </w:r>
      <w:r w:rsidRPr="0077141C">
        <w:t>out/target/product/&lt;board&gt;/system/</w:t>
      </w:r>
    </w:p>
    <w:p w:rsidR="00D0405C" w:rsidRDefault="00D0405C" w:rsidP="00D0405C">
      <w:pPr>
        <w:spacing w:line="240" w:lineRule="auto"/>
        <w:ind w:left="420" w:firstLine="480"/>
      </w:pPr>
      <w:r>
        <w:rPr>
          <w:noProof/>
        </w:rPr>
        <w:drawing>
          <wp:inline distT="0" distB="0" distL="0" distR="0" wp14:anchorId="2B6109B9" wp14:editId="44BEB834">
            <wp:extent cx="4871923" cy="287684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0C691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661" cy="287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属性前缀</w:t>
      </w:r>
    </w:p>
    <w:p w:rsidR="00D0405C" w:rsidRDefault="00D0405C" w:rsidP="00D0405C">
      <w:pPr>
        <w:pStyle w:val="ListParagraph"/>
        <w:ind w:left="840" w:firstLineChars="0"/>
      </w:pPr>
      <w:r w:rsidRPr="008505DD">
        <w:rPr>
          <w:rFonts w:hint="eastAsia"/>
        </w:rPr>
        <w:t>前缀必须用</w:t>
      </w:r>
      <w:r w:rsidRPr="008505DD">
        <w:rPr>
          <w:rFonts w:hint="eastAsia"/>
        </w:rPr>
        <w:t>system\core\init\property_service.c</w:t>
      </w:r>
      <w:r w:rsidRPr="008505DD">
        <w:rPr>
          <w:rFonts w:hint="eastAsia"/>
        </w:rPr>
        <w:t>中定义的前缀</w:t>
      </w:r>
      <w:r w:rsidRPr="008505DD">
        <w:rPr>
          <w:rFonts w:hint="eastAsia"/>
        </w:rPr>
        <w:t xml:space="preserve"> </w:t>
      </w:r>
      <w:r w:rsidRPr="008505DD">
        <w:rPr>
          <w:rFonts w:hint="eastAsia"/>
        </w:rPr>
        <w:t>，进行系统属性设置的程序也必须有相应的进程权限</w:t>
      </w:r>
      <w:r>
        <w:rPr>
          <w:rFonts w:hint="eastAsia"/>
        </w:rPr>
        <w:t>。</w:t>
      </w:r>
    </w:p>
    <w:p w:rsidR="00D0405C" w:rsidRDefault="00D0405C" w:rsidP="00D0405C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ro.</w:t>
      </w:r>
      <w:r>
        <w:rPr>
          <w:rFonts w:hint="eastAsia"/>
        </w:rPr>
        <w:t>”开头，为只读属性。</w:t>
      </w:r>
    </w:p>
    <w:p w:rsidR="00D0405C" w:rsidRDefault="00D0405C" w:rsidP="00D0405C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persist.</w:t>
      </w:r>
      <w:r>
        <w:rPr>
          <w:rFonts w:hint="eastAsia"/>
        </w:rPr>
        <w:t>”开头，当设置这个属性时，其值也将写入</w:t>
      </w:r>
      <w:r>
        <w:rPr>
          <w:rFonts w:hint="eastAsia"/>
        </w:rPr>
        <w:t>/data/property</w:t>
      </w:r>
      <w:r>
        <w:rPr>
          <w:rFonts w:hint="eastAsia"/>
        </w:rPr>
        <w:t>。</w:t>
      </w:r>
    </w:p>
    <w:p w:rsidR="00D0405C" w:rsidRDefault="00D0405C" w:rsidP="00D0405C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net.</w:t>
      </w:r>
      <w:r>
        <w:rPr>
          <w:rFonts w:hint="eastAsia"/>
        </w:rPr>
        <w:t>”开头，当设置这个属性时，“</w:t>
      </w:r>
      <w:r>
        <w:rPr>
          <w:rFonts w:hint="eastAsia"/>
        </w:rPr>
        <w:t>net.change</w:t>
      </w:r>
      <w:r>
        <w:rPr>
          <w:rFonts w:hint="eastAsia"/>
        </w:rPr>
        <w:t>”属性将会自动设置，以加入到最后修改的属性名。</w:t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属性系统结构</w:t>
      </w:r>
    </w:p>
    <w:p w:rsidR="00D0405C" w:rsidRDefault="00D0405C" w:rsidP="00D0405C">
      <w:pPr>
        <w:spacing w:line="240" w:lineRule="auto"/>
        <w:ind w:left="360" w:firstLine="480"/>
      </w:pPr>
      <w:r>
        <w:rPr>
          <w:rFonts w:ascii="mceinline" w:hAnsi="mceinline"/>
          <w:noProof/>
          <w:color w:val="333333"/>
        </w:rPr>
        <w:lastRenderedPageBreak/>
        <w:drawing>
          <wp:inline distT="0" distB="0" distL="0" distR="0" wp14:anchorId="63AD6CFE" wp14:editId="0F3B3EC4">
            <wp:extent cx="3687288" cy="3022270"/>
            <wp:effectExtent l="0" t="0" r="8890" b="6985"/>
            <wp:docPr id="1796" name="Picture 1796" descr="http://hi.csdn.net/attachment/201101/13/0_1294928137Q29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hi.csdn.net/attachment/201101/13/0_1294928137Q29r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0137" cy="30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23"/>
        </w:numPr>
        <w:ind w:firstLineChars="0"/>
      </w:pPr>
      <w:r>
        <w:t>shared memory</w:t>
      </w:r>
      <w:r>
        <w:rPr>
          <w:rFonts w:hint="eastAsia"/>
        </w:rPr>
        <w:t>是所有属性记录的存储所在。</w:t>
      </w:r>
    </w:p>
    <w:p w:rsidR="00D0405C" w:rsidRDefault="00D0405C" w:rsidP="00D0405C">
      <w:pPr>
        <w:pStyle w:val="ListParagraph"/>
        <w:numPr>
          <w:ilvl w:val="0"/>
          <w:numId w:val="23"/>
        </w:numPr>
        <w:ind w:firstLineChars="0"/>
      </w:pPr>
      <w:r>
        <w:t>service</w:t>
      </w:r>
      <w:r>
        <w:rPr>
          <w:rFonts w:hint="eastAsia"/>
        </w:rPr>
        <w:t>进程负责从永久文件中加载属性记录并将它们保存在共享内存中。</w:t>
      </w:r>
      <w:r>
        <w:rPr>
          <w:rFonts w:hint="eastAsia"/>
        </w:rPr>
        <w:t>setter</w:t>
      </w:r>
      <w:r>
        <w:rPr>
          <w:rFonts w:hint="eastAsia"/>
        </w:rPr>
        <w:t>进程将共享内存加载到其自身的虚拟地址空间，但其不能直接写该内存。当</w:t>
      </w:r>
      <w:r>
        <w:rPr>
          <w:rFonts w:hint="eastAsia"/>
        </w:rPr>
        <w:t>setter</w:t>
      </w:r>
      <w:r>
        <w:rPr>
          <w:rFonts w:hint="eastAsia"/>
        </w:rPr>
        <w:t>试图增加或者更新一个属性时，它将该属性通过</w:t>
      </w:r>
      <w:r>
        <w:rPr>
          <w:rFonts w:hint="eastAsia"/>
        </w:rPr>
        <w:t>unix domain socket</w:t>
      </w:r>
      <w:r>
        <w:rPr>
          <w:rFonts w:hint="eastAsia"/>
        </w:rPr>
        <w:t>发送至</w:t>
      </w:r>
      <w:r>
        <w:t>service</w:t>
      </w:r>
      <w:r>
        <w:rPr>
          <w:rFonts w:hint="eastAsia"/>
        </w:rPr>
        <w:t>而实现属性写入共享内存和永久文件中。</w:t>
      </w:r>
    </w:p>
    <w:p w:rsidR="00D0405C" w:rsidRDefault="00D0405C" w:rsidP="00D0405C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consumer</w:t>
      </w:r>
      <w:r>
        <w:rPr>
          <w:rFonts w:hint="eastAsia"/>
        </w:rPr>
        <w:t>进程将共享内存加载到其自身的虚拟地址空间并直接访问这些属性。</w:t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构造流程</w:t>
      </w:r>
    </w:p>
    <w:p w:rsidR="00D0405C" w:rsidRDefault="00D0405C" w:rsidP="00D0405C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系统</w:t>
      </w:r>
      <w:r>
        <w:t xml:space="preserve"> prop</w:t>
      </w:r>
      <w:r>
        <w:rPr>
          <w:rFonts w:hint="eastAsia"/>
        </w:rPr>
        <w:t>文件定义</w:t>
      </w:r>
    </w:p>
    <w:p w:rsidR="00D0405C" w:rsidRDefault="00D0405C" w:rsidP="00D0405C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6EE3ADA8" wp14:editId="2F89F8AC">
            <wp:extent cx="3538847" cy="116311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CF73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17" cy="11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默认</w:t>
      </w:r>
      <w:r>
        <w:t>prop</w:t>
      </w:r>
      <w:r>
        <w:rPr>
          <w:rFonts w:hint="eastAsia"/>
        </w:rPr>
        <w:t>文件创建</w:t>
      </w:r>
    </w:p>
    <w:p w:rsidR="00D0405C" w:rsidRDefault="00D0405C" w:rsidP="00D0405C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drawing>
          <wp:inline distT="0" distB="0" distL="0" distR="0" wp14:anchorId="5B15B506" wp14:editId="6ACE9F83">
            <wp:extent cx="4750130" cy="16080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6E66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990" cy="16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编译</w:t>
      </w:r>
      <w:r>
        <w:t>prop</w:t>
      </w:r>
      <w:r>
        <w:rPr>
          <w:rFonts w:hint="eastAsia"/>
        </w:rPr>
        <w:t>文件创建</w:t>
      </w:r>
    </w:p>
    <w:p w:rsidR="00D0405C" w:rsidRDefault="00D0405C" w:rsidP="00D0405C">
      <w:pPr>
        <w:pStyle w:val="ListParagraph"/>
        <w:spacing w:line="240" w:lineRule="auto"/>
        <w:ind w:left="1195" w:firstLineChars="0" w:firstLine="5"/>
      </w:pPr>
      <w:r>
        <w:rPr>
          <w:noProof/>
        </w:rPr>
        <w:drawing>
          <wp:inline distT="0" distB="0" distL="0" distR="0" wp14:anchorId="13CA59DB" wp14:editId="54E5E460">
            <wp:extent cx="4564752" cy="2428504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8962D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578" cy="24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spacing w:line="240" w:lineRule="auto"/>
        <w:ind w:left="835" w:firstLineChars="0" w:firstLine="0"/>
      </w:pPr>
      <w:r>
        <w:tab/>
      </w:r>
      <w:r>
        <w:tab/>
      </w:r>
      <w:r>
        <w:rPr>
          <w:rFonts w:hint="eastAsia"/>
        </w:rPr>
        <w:t>构造</w:t>
      </w:r>
      <w:r>
        <w:t>buildinfo.sh</w:t>
      </w:r>
      <w:r>
        <w:rPr>
          <w:rFonts w:hint="eastAsia"/>
        </w:rPr>
        <w:t>的定义：</w:t>
      </w:r>
    </w:p>
    <w:p w:rsidR="00D0405C" w:rsidRDefault="00D0405C" w:rsidP="00D0405C">
      <w:pPr>
        <w:pStyle w:val="ListParagraph"/>
        <w:spacing w:line="240" w:lineRule="auto"/>
        <w:ind w:left="1190" w:firstLineChars="0" w:firstLine="5"/>
      </w:pPr>
      <w:r>
        <w:rPr>
          <w:rFonts w:hint="eastAsia"/>
          <w:noProof/>
        </w:rPr>
        <w:drawing>
          <wp:inline distT="0" distB="0" distL="0" distR="0" wp14:anchorId="12770B19" wp14:editId="7BF177D9">
            <wp:extent cx="4857293" cy="1625083"/>
            <wp:effectExtent l="0" t="0" r="635" b="0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85212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024" cy="16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初始化流程</w:t>
      </w:r>
    </w:p>
    <w:p w:rsidR="00D0405C" w:rsidRDefault="00D0405C" w:rsidP="00D0405C">
      <w:pPr>
        <w:pStyle w:val="ListParagraph"/>
        <w:numPr>
          <w:ilvl w:val="0"/>
          <w:numId w:val="55"/>
        </w:numPr>
        <w:ind w:firstLineChars="0"/>
      </w:pPr>
      <w:r>
        <w:rPr>
          <w:rFonts w:hint="eastAsia"/>
        </w:rPr>
        <w:t>创建共享内存区</w:t>
      </w:r>
    </w:p>
    <w:p w:rsidR="00D0405C" w:rsidRDefault="00D0405C" w:rsidP="00D0405C">
      <w:pPr>
        <w:pStyle w:val="ListParagraph"/>
        <w:ind w:left="1260" w:firstLineChars="0"/>
      </w:pPr>
      <w:r w:rsidRPr="0043090B">
        <w:rPr>
          <w:rFonts w:hint="eastAsia"/>
        </w:rPr>
        <w:t>init</w:t>
      </w:r>
      <w:r w:rsidRPr="0043090B">
        <w:rPr>
          <w:rFonts w:hint="eastAsia"/>
        </w:rPr>
        <w:t>进程首先创建一个</w:t>
      </w:r>
      <w:r>
        <w:t>shared memory</w:t>
      </w:r>
      <w:r>
        <w:rPr>
          <w:rFonts w:hint="eastAsia"/>
        </w:rPr>
        <w:t>区域</w:t>
      </w:r>
      <w:r w:rsidRPr="0043090B">
        <w:rPr>
          <w:rFonts w:hint="eastAsia"/>
        </w:rPr>
        <w:t>，并保存一个指向该区域的描述符</w:t>
      </w:r>
      <w:r w:rsidRPr="0043090B">
        <w:rPr>
          <w:rFonts w:hint="eastAsia"/>
        </w:rPr>
        <w:t>fd</w:t>
      </w:r>
      <w:r w:rsidRPr="0043090B">
        <w:rPr>
          <w:rFonts w:hint="eastAsia"/>
        </w:rPr>
        <w:t>。</w:t>
      </w:r>
      <w:r w:rsidRPr="0043090B">
        <w:rPr>
          <w:rFonts w:hint="eastAsia"/>
        </w:rPr>
        <w:t>init</w:t>
      </w:r>
      <w:r w:rsidRPr="0043090B">
        <w:rPr>
          <w:rFonts w:hint="eastAsia"/>
        </w:rPr>
        <w:t>进程将该区域通过使用了</w:t>
      </w:r>
      <w:r w:rsidRPr="0043090B">
        <w:rPr>
          <w:rFonts w:hint="eastAsia"/>
        </w:rPr>
        <w:t>MAP_SHARED</w:t>
      </w:r>
      <w:r w:rsidRPr="0043090B">
        <w:rPr>
          <w:rFonts w:hint="eastAsia"/>
        </w:rPr>
        <w:t>标志的</w:t>
      </w:r>
      <w:r w:rsidRPr="0043090B">
        <w:rPr>
          <w:rFonts w:hint="eastAsia"/>
        </w:rPr>
        <w:t>mmap</w:t>
      </w:r>
      <w:r w:rsidRPr="0043090B">
        <w:rPr>
          <w:rFonts w:hint="eastAsia"/>
        </w:rPr>
        <w:t>映射至它自身的虚拟地址空间，这样，任何该区域对于所有进程都是可见的。</w:t>
      </w:r>
      <w:r w:rsidRPr="0043090B">
        <w:rPr>
          <w:rFonts w:hint="eastAsia"/>
        </w:rPr>
        <w:t>fd</w:t>
      </w:r>
      <w:r w:rsidRPr="0043090B">
        <w:rPr>
          <w:rFonts w:hint="eastAsia"/>
        </w:rPr>
        <w:t>和区域大小被存储在一个名为</w:t>
      </w:r>
      <w:r w:rsidRPr="0043090B">
        <w:rPr>
          <w:rFonts w:hint="eastAsia"/>
        </w:rPr>
        <w:t>ANDROID_PROPERTY_WORKSPACE</w:t>
      </w:r>
      <w:r w:rsidRPr="0043090B">
        <w:rPr>
          <w:rFonts w:hint="eastAsia"/>
        </w:rPr>
        <w:t>的变量中。任何其他进程，比如</w:t>
      </w:r>
      <w:r w:rsidRPr="0043090B">
        <w:rPr>
          <w:rFonts w:hint="eastAsia"/>
        </w:rPr>
        <w:t>consumer</w:t>
      </w:r>
      <w:r w:rsidRPr="0043090B">
        <w:rPr>
          <w:rFonts w:hint="eastAsia"/>
        </w:rPr>
        <w:t>和</w:t>
      </w:r>
      <w:r w:rsidRPr="0043090B">
        <w:rPr>
          <w:rFonts w:hint="eastAsia"/>
        </w:rPr>
        <w:t>setter</w:t>
      </w:r>
      <w:r w:rsidRPr="0043090B">
        <w:rPr>
          <w:rFonts w:hint="eastAsia"/>
        </w:rPr>
        <w:t>将使用这个变量来获得</w:t>
      </w:r>
      <w:r w:rsidRPr="0043090B">
        <w:rPr>
          <w:rFonts w:hint="eastAsia"/>
        </w:rPr>
        <w:t>fd</w:t>
      </w:r>
      <w:r w:rsidRPr="0043090B">
        <w:rPr>
          <w:rFonts w:hint="eastAsia"/>
        </w:rPr>
        <w:t>和尺寸，这样它们就能</w:t>
      </w:r>
      <w:r w:rsidRPr="0043090B">
        <w:rPr>
          <w:rFonts w:hint="eastAsia"/>
        </w:rPr>
        <w:t>mmap</w:t>
      </w:r>
      <w:r w:rsidRPr="0043090B">
        <w:rPr>
          <w:rFonts w:hint="eastAsia"/>
        </w:rPr>
        <w:t>这个区域到它们自身的虚拟地址空间中。该共享内存区域如下图所示。</w:t>
      </w:r>
    </w:p>
    <w:p w:rsidR="00D0405C" w:rsidRDefault="00D0405C" w:rsidP="00D0405C">
      <w:pPr>
        <w:spacing w:line="240" w:lineRule="auto"/>
        <w:ind w:left="720" w:firstLine="480"/>
      </w:pPr>
      <w:r>
        <w:rPr>
          <w:rFonts w:ascii="mceinline" w:hAnsi="mceinline"/>
          <w:noProof/>
          <w:color w:val="333333"/>
        </w:rPr>
        <w:lastRenderedPageBreak/>
        <w:drawing>
          <wp:inline distT="0" distB="0" distL="0" distR="0" wp14:anchorId="798FC1C1" wp14:editId="1B09081F">
            <wp:extent cx="4220871" cy="2942814"/>
            <wp:effectExtent l="0" t="0" r="8255" b="0"/>
            <wp:docPr id="1797" name="Picture 1797" descr="http://hi.csdn.net/attachment/201101/13/0_12949281482cT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hi.csdn.net/attachment/201101/13/0_12949281482cTc.gif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47" cy="294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5C" w:rsidRDefault="00D0405C" w:rsidP="00D0405C">
      <w:pPr>
        <w:pStyle w:val="ListParagraph"/>
        <w:numPr>
          <w:ilvl w:val="0"/>
          <w:numId w:val="55"/>
        </w:numPr>
        <w:ind w:firstLineChars="0"/>
      </w:pPr>
      <w:r>
        <w:rPr>
          <w:rFonts w:hint="eastAsia"/>
        </w:rPr>
        <w:t>加载属性文件</w:t>
      </w:r>
    </w:p>
    <w:p w:rsidR="00D0405C" w:rsidRDefault="00D0405C" w:rsidP="00D0405C">
      <w:pPr>
        <w:pStyle w:val="ListParagraph"/>
        <w:ind w:left="1680" w:firstLineChars="0" w:firstLine="0"/>
      </w:pPr>
      <w:r>
        <w:rPr>
          <w:rFonts w:hint="eastAsia"/>
        </w:rPr>
        <w:t>init</w:t>
      </w:r>
      <w:r>
        <w:rPr>
          <w:rFonts w:hint="eastAsia"/>
        </w:rPr>
        <w:t>进程将从下列文件加载属性：</w:t>
      </w:r>
    </w:p>
    <w:p w:rsidR="00D0405C" w:rsidRDefault="00D0405C" w:rsidP="00D0405C">
      <w:pPr>
        <w:pStyle w:val="ListParagraph"/>
        <w:ind w:left="1680" w:firstLineChars="0" w:firstLine="0"/>
      </w:pPr>
      <w:r>
        <w:t>/default.prop</w:t>
      </w:r>
    </w:p>
    <w:p w:rsidR="00D0405C" w:rsidRDefault="00D0405C" w:rsidP="00D0405C">
      <w:pPr>
        <w:pStyle w:val="ListParagraph"/>
        <w:ind w:left="1680" w:firstLineChars="0" w:firstLine="0"/>
      </w:pPr>
      <w:r>
        <w:t>/system/build.prop</w:t>
      </w:r>
    </w:p>
    <w:p w:rsidR="00D0405C" w:rsidRDefault="00D0405C" w:rsidP="00D0405C">
      <w:pPr>
        <w:pStyle w:val="ListParagraph"/>
        <w:ind w:left="1680" w:firstLineChars="0" w:firstLine="0"/>
      </w:pPr>
      <w:r>
        <w:t>/system/default.prop</w:t>
      </w:r>
    </w:p>
    <w:p w:rsidR="00D0405C" w:rsidRDefault="00D0405C" w:rsidP="00D0405C">
      <w:pPr>
        <w:pStyle w:val="ListParagraph"/>
        <w:ind w:left="1680" w:firstLineChars="0" w:firstLine="0"/>
      </w:pPr>
      <w:r>
        <w:t>/data/local.prop</w:t>
      </w:r>
    </w:p>
    <w:p w:rsidR="00D0405C" w:rsidRDefault="00D0405C" w:rsidP="00D0405C">
      <w:pPr>
        <w:pStyle w:val="ListParagraph"/>
        <w:numPr>
          <w:ilvl w:val="0"/>
          <w:numId w:val="55"/>
        </w:numPr>
        <w:ind w:firstLineChars="0"/>
      </w:pPr>
      <w:r>
        <w:rPr>
          <w:rFonts w:hint="eastAsia"/>
        </w:rPr>
        <w:t>启动</w:t>
      </w:r>
      <w:r>
        <w:t>property  service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创建</w:t>
      </w:r>
      <w:r>
        <w:rPr>
          <w:rFonts w:hint="eastAsia"/>
        </w:rPr>
        <w:t>unix domain socket</w:t>
      </w:r>
      <w:r>
        <w:rPr>
          <w:rFonts w:hint="eastAsia"/>
        </w:rPr>
        <w:t>：</w:t>
      </w:r>
      <w:r>
        <w:rPr>
          <w:rFonts w:hint="eastAsia"/>
        </w:rPr>
        <w:t>/dev/socket/property_service</w:t>
      </w:r>
      <w:r>
        <w:rPr>
          <w:rFonts w:hint="eastAsia"/>
        </w:rPr>
        <w:t>，调用</w:t>
      </w:r>
      <w:r>
        <w:rPr>
          <w:rFonts w:hint="eastAsia"/>
        </w:rPr>
        <w:t>poll</w:t>
      </w:r>
      <w:r>
        <w:rPr>
          <w:rFonts w:hint="eastAsia"/>
        </w:rPr>
        <w:t>来等待该</w:t>
      </w:r>
      <w:r>
        <w:rPr>
          <w:rFonts w:hint="eastAsia"/>
        </w:rPr>
        <w:t>socket</w:t>
      </w:r>
      <w:r>
        <w:rPr>
          <w:rFonts w:hint="eastAsia"/>
        </w:rPr>
        <w:t>上的连接事件。</w:t>
      </w:r>
    </w:p>
    <w:p w:rsidR="00D0405C" w:rsidRDefault="00D0405C" w:rsidP="00D0405C">
      <w:pPr>
        <w:pStyle w:val="ListParagraph"/>
        <w:numPr>
          <w:ilvl w:val="0"/>
          <w:numId w:val="55"/>
        </w:numPr>
        <w:ind w:firstLineChars="0"/>
      </w:pPr>
      <w:r>
        <w:rPr>
          <w:rFonts w:hint="eastAsia"/>
        </w:rPr>
        <w:t>更新</w:t>
      </w:r>
      <w:r>
        <w:t>property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当初始化</w:t>
      </w:r>
      <w:r>
        <w:rPr>
          <w:rFonts w:hint="eastAsia"/>
        </w:rPr>
        <w:t>libc</w:t>
      </w:r>
      <w:r>
        <w:rPr>
          <w:rFonts w:hint="eastAsia"/>
        </w:rPr>
        <w:t>（</w:t>
      </w:r>
      <w:r>
        <w:rPr>
          <w:rFonts w:hint="eastAsia"/>
        </w:rPr>
        <w:t xml:space="preserve">bionic/libc/bionic/libc_common.c __libc_init_common </w:t>
      </w:r>
      <w:r>
        <w:rPr>
          <w:rFonts w:hint="eastAsia"/>
        </w:rPr>
        <w:t>函数），将从环境变量中返回</w:t>
      </w:r>
      <w:r>
        <w:rPr>
          <w:rFonts w:hint="eastAsia"/>
        </w:rPr>
        <w:t>fd</w:t>
      </w:r>
      <w:r>
        <w:rPr>
          <w:rFonts w:hint="eastAsia"/>
        </w:rPr>
        <w:t>和尺寸，并映射共享内存到其自身的地址空间（</w:t>
      </w:r>
      <w:r>
        <w:rPr>
          <w:rFonts w:hint="eastAsia"/>
        </w:rPr>
        <w:t xml:space="preserve">bionic/libc/bionic/system_properties.c __system_properties_init </w:t>
      </w:r>
      <w:r>
        <w:rPr>
          <w:rFonts w:hint="eastAsia"/>
        </w:rPr>
        <w:t>函数）。之后通过</w:t>
      </w:r>
      <w:r>
        <w:rPr>
          <w:rFonts w:hint="eastAsia"/>
        </w:rPr>
        <w:t>libcutils</w:t>
      </w:r>
      <w:r>
        <w:rPr>
          <w:rFonts w:hint="eastAsia"/>
        </w:rPr>
        <w:t>可以像读取普通内存那样为</w:t>
      </w:r>
      <w:r>
        <w:rPr>
          <w:rFonts w:hint="eastAsia"/>
        </w:rPr>
        <w:t>consumer</w:t>
      </w:r>
      <w:r>
        <w:rPr>
          <w:rFonts w:hint="eastAsia"/>
        </w:rPr>
        <w:t>读取属性。</w:t>
      </w:r>
      <w:r>
        <w:rPr>
          <w:rFonts w:hint="eastAsia"/>
        </w:rPr>
        <w:t xml:space="preserve"> </w:t>
      </w:r>
    </w:p>
    <w:p w:rsidR="00D0405C" w:rsidRDefault="00D0405C" w:rsidP="00D0405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访问方式</w:t>
      </w:r>
    </w:p>
    <w:p w:rsidR="00D0405C" w:rsidRDefault="00D0405C" w:rsidP="00D0405C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native code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当编写本地应用程序时，可以使用</w:t>
      </w:r>
      <w:r>
        <w:rPr>
          <w:rFonts w:hint="eastAsia"/>
        </w:rPr>
        <w:t>property_get</w:t>
      </w:r>
      <w:r>
        <w:rPr>
          <w:rFonts w:hint="eastAsia"/>
        </w:rPr>
        <w:t>和</w:t>
      </w:r>
      <w:r>
        <w:rPr>
          <w:rFonts w:hint="eastAsia"/>
        </w:rPr>
        <w:t xml:space="preserve">property_set </w:t>
      </w:r>
      <w:r>
        <w:rPr>
          <w:rFonts w:hint="eastAsia"/>
        </w:rPr>
        <w:t>这两个</w:t>
      </w:r>
      <w:r>
        <w:rPr>
          <w:rFonts w:hint="eastAsia"/>
        </w:rPr>
        <w:t>API</w:t>
      </w:r>
      <w:r>
        <w:rPr>
          <w:rFonts w:hint="eastAsia"/>
        </w:rPr>
        <w:t>来读取</w:t>
      </w:r>
      <w:r>
        <w:rPr>
          <w:rFonts w:hint="eastAsia"/>
        </w:rPr>
        <w:t>/</w:t>
      </w:r>
      <w:r>
        <w:rPr>
          <w:rFonts w:hint="eastAsia"/>
        </w:rPr>
        <w:t>设置属性。要使用它们，我们需要</w:t>
      </w:r>
      <w:r>
        <w:rPr>
          <w:rFonts w:hint="eastAsia"/>
        </w:rPr>
        <w:t>include cutils/properties.h</w:t>
      </w:r>
      <w:r>
        <w:rPr>
          <w:rFonts w:hint="eastAsia"/>
        </w:rPr>
        <w:t>，并链接</w:t>
      </w:r>
      <w:r>
        <w:rPr>
          <w:rFonts w:hint="eastAsia"/>
        </w:rPr>
        <w:t>libcutils</w:t>
      </w:r>
      <w:r>
        <w:rPr>
          <w:rFonts w:hint="eastAsia"/>
        </w:rPr>
        <w:t>库。</w:t>
      </w:r>
    </w:p>
    <w:p w:rsidR="00D0405C" w:rsidRDefault="00D0405C" w:rsidP="00D0405C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java code</w:t>
      </w:r>
    </w:p>
    <w:p w:rsidR="00D0405C" w:rsidRDefault="00D0405C" w:rsidP="00D0405C">
      <w:pPr>
        <w:spacing w:line="240" w:lineRule="auto"/>
        <w:ind w:left="1200" w:firstLineChars="0" w:firstLine="420"/>
      </w:pP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包（</w:t>
      </w:r>
      <w:r>
        <w:rPr>
          <w:rFonts w:hint="eastAsia"/>
        </w:rPr>
        <w:t>java.lang.System</w:t>
      </w:r>
      <w:r>
        <w:rPr>
          <w:rFonts w:hint="eastAsia"/>
        </w:rPr>
        <w:t>）中提供有</w:t>
      </w:r>
      <w:r>
        <w:rPr>
          <w:rFonts w:hint="eastAsia"/>
        </w:rPr>
        <w:t>System.getProperty</w:t>
      </w:r>
      <w:r>
        <w:rPr>
          <w:rFonts w:hint="eastAsia"/>
        </w:rPr>
        <w:t>和</w:t>
      </w:r>
      <w:r>
        <w:rPr>
          <w:rFonts w:hint="eastAsia"/>
        </w:rPr>
        <w:t>System.setProperty</w:t>
      </w:r>
      <w:r>
        <w:rPr>
          <w:rFonts w:hint="eastAsia"/>
        </w:rPr>
        <w:t>方法。但值得注意的是，尽管这两个</w:t>
      </w:r>
      <w:r>
        <w:rPr>
          <w:rFonts w:hint="eastAsia"/>
        </w:rPr>
        <w:t>API</w:t>
      </w:r>
      <w:r>
        <w:rPr>
          <w:rFonts w:hint="eastAsia"/>
        </w:rPr>
        <w:t>在语义上等同</w:t>
      </w:r>
      <w:r>
        <w:rPr>
          <w:rFonts w:hint="eastAsia"/>
        </w:rPr>
        <w:lastRenderedPageBreak/>
        <w:t>native</w:t>
      </w:r>
      <w:r>
        <w:rPr>
          <w:rFonts w:hint="eastAsia"/>
        </w:rPr>
        <w:t>函数，但其将数据存储于完全不同的位置。实际上，</w:t>
      </w:r>
      <w:r>
        <w:rPr>
          <w:rFonts w:hint="eastAsia"/>
        </w:rPr>
        <w:t>dalvik VM</w:t>
      </w:r>
      <w:r>
        <w:rPr>
          <w:rFonts w:hint="eastAsia"/>
        </w:rPr>
        <w:t>使用一个哈希表来存储这些属性。所以，用这两个</w:t>
      </w:r>
      <w:r>
        <w:rPr>
          <w:rFonts w:hint="eastAsia"/>
        </w:rPr>
        <w:t>API</w:t>
      </w:r>
      <w:r>
        <w:rPr>
          <w:rFonts w:hint="eastAsia"/>
        </w:rPr>
        <w:t>存储的属性各自独立的，</w:t>
      </w:r>
      <w:r>
        <w:t>java</w:t>
      </w:r>
      <w:r>
        <w:rPr>
          <w:rFonts w:hint="eastAsia"/>
        </w:rPr>
        <w:t>不能存取</w:t>
      </w:r>
      <w:r>
        <w:rPr>
          <w:rFonts w:hint="eastAsia"/>
        </w:rPr>
        <w:t>native</w:t>
      </w:r>
      <w:r>
        <w:rPr>
          <w:rFonts w:hint="eastAsia"/>
        </w:rPr>
        <w:t>属性，反之亦然。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然而</w:t>
      </w:r>
      <w:r>
        <w:rPr>
          <w:rFonts w:hint="eastAsia"/>
        </w:rPr>
        <w:t>Android</w:t>
      </w:r>
      <w:r>
        <w:rPr>
          <w:rFonts w:hint="eastAsia"/>
        </w:rPr>
        <w:t>有一个内部隐藏类（</w:t>
      </w:r>
      <w:r>
        <w:rPr>
          <w:rFonts w:hint="eastAsia"/>
        </w:rPr>
        <w:t>@hide</w:t>
      </w:r>
      <w:r>
        <w:rPr>
          <w:rFonts w:hint="eastAsia"/>
        </w:rPr>
        <w:t>，对</w:t>
      </w:r>
      <w:r>
        <w:rPr>
          <w:rFonts w:hint="eastAsia"/>
        </w:rPr>
        <w:t>SDK</w:t>
      </w:r>
      <w:r>
        <w:rPr>
          <w:rFonts w:hint="eastAsia"/>
        </w:rPr>
        <w:t>不可见）</w:t>
      </w:r>
      <w:r>
        <w:rPr>
          <w:rFonts w:hint="eastAsia"/>
        </w:rPr>
        <w:t>android.os.SystemProperties</w:t>
      </w:r>
      <w:r>
        <w:rPr>
          <w:rFonts w:hint="eastAsia"/>
        </w:rPr>
        <w:t>来操纵</w:t>
      </w:r>
      <w:r>
        <w:rPr>
          <w:rFonts w:hint="eastAsia"/>
        </w:rPr>
        <w:t>native</w:t>
      </w:r>
      <w:r>
        <w:rPr>
          <w:rFonts w:hint="eastAsia"/>
        </w:rPr>
        <w:t>属性。其通过</w:t>
      </w:r>
      <w:r>
        <w:rPr>
          <w:rFonts w:hint="eastAsia"/>
        </w:rPr>
        <w:t>jni</w:t>
      </w:r>
      <w:r>
        <w:rPr>
          <w:rFonts w:hint="eastAsia"/>
        </w:rPr>
        <w:t>来存取</w:t>
      </w:r>
      <w:r>
        <w:rPr>
          <w:rFonts w:hint="eastAsia"/>
        </w:rPr>
        <w:t>native</w:t>
      </w:r>
      <w:r>
        <w:rPr>
          <w:rFonts w:hint="eastAsia"/>
        </w:rPr>
        <w:t>属性库。</w:t>
      </w:r>
    </w:p>
    <w:p w:rsidR="00D0405C" w:rsidRDefault="00D0405C" w:rsidP="00D0405C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shell</w:t>
      </w:r>
      <w:r>
        <w:rPr>
          <w:rFonts w:hint="eastAsia"/>
        </w:rPr>
        <w:t>脚本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Android</w:t>
      </w:r>
      <w:r>
        <w:rPr>
          <w:rFonts w:hint="eastAsia"/>
        </w:rPr>
        <w:t>提供</w:t>
      </w:r>
      <w:r>
        <w:rPr>
          <w:rFonts w:hint="eastAsia"/>
        </w:rPr>
        <w:t>getprop</w:t>
      </w:r>
      <w:r>
        <w:rPr>
          <w:rFonts w:hint="eastAsia"/>
        </w:rPr>
        <w:t>和</w:t>
      </w:r>
      <w:r>
        <w:rPr>
          <w:rFonts w:hint="eastAsia"/>
        </w:rPr>
        <w:t>setprop</w:t>
      </w:r>
      <w:r>
        <w:rPr>
          <w:rFonts w:hint="eastAsia"/>
        </w:rPr>
        <w:t>命令行工具来获取和更新属性。其依赖</w:t>
      </w:r>
      <w:r>
        <w:rPr>
          <w:rFonts w:hint="eastAsia"/>
        </w:rPr>
        <w:t>libcutils</w:t>
      </w:r>
      <w:r>
        <w:rPr>
          <w:rFonts w:hint="eastAsia"/>
        </w:rPr>
        <w:t>实现。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getprop &lt;</w:t>
      </w:r>
      <w:r>
        <w:rPr>
          <w:rFonts w:hint="eastAsia"/>
        </w:rPr>
        <w:t>属性名</w:t>
      </w:r>
      <w:r>
        <w:rPr>
          <w:rFonts w:hint="eastAsia"/>
        </w:rPr>
        <w:t>&gt;</w:t>
      </w:r>
    </w:p>
    <w:p w:rsidR="00D0405C" w:rsidRDefault="00D0405C" w:rsidP="00D0405C">
      <w:pPr>
        <w:spacing w:line="240" w:lineRule="auto"/>
        <w:ind w:left="1200" w:firstLine="480"/>
      </w:pPr>
      <w:r>
        <w:rPr>
          <w:rFonts w:hint="eastAsia"/>
        </w:rPr>
        <w:t>setprop &lt;</w:t>
      </w:r>
      <w:r>
        <w:rPr>
          <w:rFonts w:hint="eastAsia"/>
        </w:rPr>
        <w:t>属性名</w:t>
      </w:r>
      <w:r>
        <w:rPr>
          <w:rFonts w:hint="eastAsia"/>
        </w:rPr>
        <w:t>&gt;&lt;&lt;</w:t>
      </w:r>
      <w:r>
        <w:rPr>
          <w:rFonts w:hint="eastAsia"/>
        </w:rPr>
        <w:t>属性值</w:t>
      </w:r>
      <w:r>
        <w:rPr>
          <w:rFonts w:hint="eastAsia"/>
        </w:rPr>
        <w:t xml:space="preserve">&gt; </w:t>
      </w:r>
    </w:p>
    <w:p w:rsidR="00D0405C" w:rsidRDefault="00D0405C" w:rsidP="00D0405C">
      <w:pPr>
        <w:pStyle w:val="Heading3"/>
        <w:spacing w:before="163" w:after="163"/>
      </w:pPr>
      <w:bookmarkStart w:id="37" w:name="_Toc390804274"/>
      <w:r>
        <w:t>debug</w:t>
      </w:r>
      <w:bookmarkEnd w:id="37"/>
    </w:p>
    <w:p w:rsidR="00D0405C" w:rsidRDefault="00D0405C" w:rsidP="00D0405C">
      <w:pPr>
        <w:pStyle w:val="ListParagraph"/>
        <w:numPr>
          <w:ilvl w:val="0"/>
          <w:numId w:val="50"/>
        </w:numPr>
        <w:ind w:firstLineChars="0"/>
      </w:pPr>
      <w:r>
        <w:rPr>
          <w:rFonts w:hint="eastAsia"/>
        </w:rPr>
        <w:t>打开调试信息</w:t>
      </w:r>
    </w:p>
    <w:p w:rsidR="00D0405C" w:rsidRDefault="00D0405C" w:rsidP="00D0405C">
      <w:pPr>
        <w:ind w:left="420" w:firstLine="480"/>
      </w:pPr>
      <w:r w:rsidRPr="000C58ED">
        <w:rPr>
          <w:rFonts w:hint="eastAsia"/>
        </w:rPr>
        <w:t>#undef</w:t>
      </w:r>
      <w:r>
        <w:rPr>
          <w:rFonts w:hint="eastAsia"/>
        </w:rPr>
        <w:t xml:space="preserve"> </w:t>
      </w:r>
      <w:r w:rsidRPr="000C58ED">
        <w:rPr>
          <w:rFonts w:hint="eastAsia"/>
        </w:rPr>
        <w:t xml:space="preserve"> NDEBUG       //</w:t>
      </w:r>
      <w:r w:rsidRPr="000C58ED">
        <w:rPr>
          <w:rFonts w:hint="eastAsia"/>
        </w:rPr>
        <w:t>打开</w:t>
      </w:r>
      <w:r w:rsidRPr="000C58ED">
        <w:rPr>
          <w:rFonts w:hint="eastAsia"/>
        </w:rPr>
        <w:t>LOGV/LOGI/LOGD</w:t>
      </w:r>
    </w:p>
    <w:p w:rsidR="00D0405C" w:rsidRDefault="00D0405C" w:rsidP="00D0405C">
      <w:pPr>
        <w:ind w:left="420" w:firstLine="480"/>
      </w:pPr>
      <w:r w:rsidRPr="000C58ED">
        <w:rPr>
          <w:rFonts w:hint="eastAsia"/>
        </w:rPr>
        <w:t>#define LOG_NDEBUG   0  //</w:t>
      </w:r>
      <w:r w:rsidRPr="000C58ED">
        <w:rPr>
          <w:rFonts w:hint="eastAsia"/>
        </w:rPr>
        <w:t>打开</w:t>
      </w:r>
      <w:r w:rsidRPr="000C58ED">
        <w:rPr>
          <w:rFonts w:hint="eastAsia"/>
        </w:rPr>
        <w:t>LOGV</w:t>
      </w:r>
    </w:p>
    <w:p w:rsidR="00D0405C" w:rsidRDefault="00D0405C" w:rsidP="00D0405C">
      <w:pPr>
        <w:ind w:left="420" w:firstLine="480"/>
      </w:pPr>
      <w:r w:rsidRPr="000C58ED">
        <w:rPr>
          <w:rFonts w:hint="eastAsia"/>
        </w:rPr>
        <w:t>#define LOG_NIDEBUG  0  //</w:t>
      </w:r>
      <w:r w:rsidRPr="000C58ED">
        <w:rPr>
          <w:rFonts w:hint="eastAsia"/>
        </w:rPr>
        <w:t>打开</w:t>
      </w:r>
      <w:r w:rsidRPr="000C58ED">
        <w:rPr>
          <w:rFonts w:hint="eastAsia"/>
        </w:rPr>
        <w:t>LOGI</w:t>
      </w:r>
    </w:p>
    <w:p w:rsidR="00D0405C" w:rsidRDefault="00D0405C" w:rsidP="00D0405C">
      <w:pPr>
        <w:ind w:left="420" w:firstLine="480"/>
      </w:pPr>
      <w:r w:rsidRPr="000C58ED">
        <w:rPr>
          <w:rFonts w:hint="eastAsia"/>
        </w:rPr>
        <w:t>#define LOG_NDDEBUG</w:t>
      </w:r>
      <w:r>
        <w:rPr>
          <w:rFonts w:hint="eastAsia"/>
        </w:rPr>
        <w:t xml:space="preserve"> </w:t>
      </w:r>
      <w:r w:rsidRPr="000C58ED">
        <w:rPr>
          <w:rFonts w:hint="eastAsia"/>
        </w:rPr>
        <w:t xml:space="preserve"> 0</w:t>
      </w:r>
      <w:r>
        <w:rPr>
          <w:rFonts w:hint="eastAsia"/>
        </w:rPr>
        <w:t xml:space="preserve"> </w:t>
      </w:r>
      <w:r w:rsidRPr="000C58ED">
        <w:rPr>
          <w:rFonts w:hint="eastAsia"/>
        </w:rPr>
        <w:t xml:space="preserve"> //</w:t>
      </w:r>
      <w:r w:rsidRPr="000C58ED">
        <w:rPr>
          <w:rFonts w:hint="eastAsia"/>
        </w:rPr>
        <w:t>打开</w:t>
      </w:r>
      <w:r w:rsidRPr="000C58ED">
        <w:rPr>
          <w:rFonts w:hint="eastAsia"/>
        </w:rPr>
        <w:t>LOGD</w:t>
      </w:r>
    </w:p>
    <w:p w:rsidR="00D0405C" w:rsidRDefault="00D0405C" w:rsidP="00D0405C">
      <w:pPr>
        <w:pStyle w:val="ListParagraph"/>
        <w:numPr>
          <w:ilvl w:val="0"/>
          <w:numId w:val="50"/>
        </w:numPr>
        <w:ind w:firstLineChars="0"/>
      </w:pPr>
      <w:r>
        <w:rPr>
          <w:rFonts w:hint="eastAsia"/>
        </w:rPr>
        <w:t>查看调试信息</w:t>
      </w:r>
    </w:p>
    <w:p w:rsidR="00D0405C" w:rsidRDefault="00D0405C" w:rsidP="00D0405C">
      <w:pPr>
        <w:ind w:left="840" w:firstLine="480"/>
      </w:pPr>
      <w:r>
        <w:rPr>
          <w:rFonts w:hint="eastAsia"/>
        </w:rPr>
        <w:t>需要打印时调用即可，即可输出类名、函数名和位于的行数。其他信息可以依葫芦画瓢，方便查找。</w:t>
      </w:r>
    </w:p>
    <w:p w:rsidR="00D0405C" w:rsidRDefault="00D0405C" w:rsidP="00D0405C">
      <w:pPr>
        <w:ind w:left="780" w:firstLine="480"/>
      </w:pPr>
      <w:r>
        <w:rPr>
          <w:rFonts w:hint="eastAsia"/>
        </w:rPr>
        <w:t>在使用串口调试的时候可以用</w:t>
      </w:r>
      <w:r>
        <w:rPr>
          <w:rFonts w:hint="eastAsia"/>
        </w:rPr>
        <w:t>logcat</w:t>
      </w:r>
      <w:r>
        <w:rPr>
          <w:rFonts w:hint="eastAsia"/>
        </w:rPr>
        <w:t>来查看。</w:t>
      </w:r>
    </w:p>
    <w:p w:rsidR="00D0405C" w:rsidRDefault="00D0405C" w:rsidP="00D0405C">
      <w:pPr>
        <w:ind w:left="1260" w:firstLineChars="0" w:firstLine="60"/>
      </w:pPr>
      <w:r>
        <w:rPr>
          <w:rFonts w:hint="eastAsia"/>
        </w:rPr>
        <w:t xml:space="preserve">-s </w:t>
      </w:r>
      <w:r>
        <w:rPr>
          <w:rFonts w:hint="eastAsia"/>
        </w:rPr>
        <w:t>设置过滤器，例如指定</w:t>
      </w:r>
      <w:r>
        <w:rPr>
          <w:rFonts w:hint="eastAsia"/>
        </w:rPr>
        <w:t xml:space="preserve"> '*:s'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-f &lt;filename&gt;   </w:t>
      </w:r>
      <w:r>
        <w:rPr>
          <w:rFonts w:hint="eastAsia"/>
        </w:rPr>
        <w:t>输出到文件，默认情况是标准输出。</w:t>
      </w:r>
    </w:p>
    <w:p w:rsidR="00D0405C" w:rsidRDefault="00D0405C" w:rsidP="00D0405C">
      <w:pPr>
        <w:ind w:left="840" w:firstLine="480"/>
      </w:pPr>
      <w:r>
        <w:t>-r [&lt;kbytes&gt;]   Rotate log every kbytes. (16 if unspecified). Requires -f</w:t>
      </w:r>
    </w:p>
    <w:p w:rsidR="00D0405C" w:rsidRDefault="00D0405C" w:rsidP="00D0405C">
      <w:pPr>
        <w:ind w:left="840" w:firstLine="480"/>
      </w:pPr>
      <w:r>
        <w:t>-n &lt;count&gt;      Sets max number of rotated logs to &lt;count&gt;, default 4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-v &lt;format&gt;     </w:t>
      </w:r>
      <w:r>
        <w:rPr>
          <w:rFonts w:hint="eastAsia"/>
        </w:rPr>
        <w:t>设置</w:t>
      </w:r>
      <w:r>
        <w:rPr>
          <w:rFonts w:hint="eastAsia"/>
        </w:rPr>
        <w:t>log</w:t>
      </w:r>
      <w:r>
        <w:rPr>
          <w:rFonts w:hint="eastAsia"/>
        </w:rPr>
        <w:t>的打印格式</w:t>
      </w:r>
      <w:r>
        <w:rPr>
          <w:rFonts w:hint="eastAsia"/>
        </w:rPr>
        <w:t xml:space="preserve">,  &lt;format&gt; </w:t>
      </w:r>
      <w:r>
        <w:rPr>
          <w:rFonts w:hint="eastAsia"/>
        </w:rPr>
        <w:t>是下面的一种</w:t>
      </w:r>
      <w:r>
        <w:rPr>
          <w:rFonts w:hint="eastAsia"/>
        </w:rPr>
        <w:t>:</w:t>
      </w:r>
    </w:p>
    <w:p w:rsidR="00D0405C" w:rsidRDefault="00D0405C" w:rsidP="00D0405C">
      <w:pPr>
        <w:ind w:left="840" w:firstLine="480"/>
      </w:pPr>
      <w:r>
        <w:t xml:space="preserve">               brief process tag thread raw time threadtime long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-c           </w:t>
      </w:r>
      <w:r>
        <w:rPr>
          <w:rFonts w:hint="eastAsia"/>
        </w:rPr>
        <w:t>清除所有</w:t>
      </w:r>
      <w:r>
        <w:rPr>
          <w:rFonts w:hint="eastAsia"/>
        </w:rPr>
        <w:t>log</w:t>
      </w:r>
      <w:r>
        <w:rPr>
          <w:rFonts w:hint="eastAsia"/>
        </w:rPr>
        <w:t>并退出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-d           </w:t>
      </w:r>
      <w:r>
        <w:rPr>
          <w:rFonts w:hint="eastAsia"/>
        </w:rPr>
        <w:t>得到所有</w:t>
      </w:r>
      <w:r>
        <w:rPr>
          <w:rFonts w:hint="eastAsia"/>
        </w:rPr>
        <w:t>log</w:t>
      </w:r>
      <w:r>
        <w:rPr>
          <w:rFonts w:hint="eastAsia"/>
        </w:rPr>
        <w:t>并退出</w:t>
      </w:r>
      <w:r>
        <w:rPr>
          <w:rFonts w:hint="eastAsia"/>
        </w:rPr>
        <w:t xml:space="preserve"> (</w:t>
      </w:r>
      <w:r>
        <w:rPr>
          <w:rFonts w:hint="eastAsia"/>
        </w:rPr>
        <w:t>不阻塞</w:t>
      </w:r>
      <w:r>
        <w:rPr>
          <w:rFonts w:hint="eastAsia"/>
        </w:rPr>
        <w:t>)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-g           </w:t>
      </w:r>
      <w:r>
        <w:rPr>
          <w:rFonts w:hint="eastAsia"/>
        </w:rPr>
        <w:t>得到环形缓冲区的大小并退出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-b &lt;buffer&gt;     </w:t>
      </w:r>
      <w:r>
        <w:rPr>
          <w:rFonts w:hint="eastAsia"/>
        </w:rPr>
        <w:t>请求不同的环形缓冲区</w:t>
      </w:r>
      <w:r>
        <w:rPr>
          <w:rFonts w:hint="eastAsia"/>
        </w:rPr>
        <w:t xml:space="preserve">    ('main' (</w:t>
      </w:r>
      <w:r>
        <w:rPr>
          <w:rFonts w:hint="eastAsia"/>
        </w:rPr>
        <w:t>默认</w:t>
      </w:r>
      <w:r>
        <w:rPr>
          <w:rFonts w:hint="eastAsia"/>
        </w:rPr>
        <w:t>), 'radio', 'events')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-B                   </w:t>
      </w:r>
      <w:r>
        <w:rPr>
          <w:rFonts w:hint="eastAsia"/>
        </w:rPr>
        <w:t>输出</w:t>
      </w:r>
      <w:r>
        <w:rPr>
          <w:rFonts w:hint="eastAsia"/>
        </w:rPr>
        <w:t>log</w:t>
      </w:r>
      <w:r>
        <w:rPr>
          <w:rFonts w:hint="eastAsia"/>
        </w:rPr>
        <w:t>到二进制中。</w:t>
      </w:r>
    </w:p>
    <w:p w:rsidR="00D0405C" w:rsidRPr="00DE49E5" w:rsidRDefault="00D0405C" w:rsidP="00D0405C">
      <w:pPr>
        <w:ind w:left="840" w:firstLine="480"/>
      </w:pPr>
      <w:r w:rsidRPr="00DE49E5">
        <w:rPr>
          <w:rFonts w:hint="eastAsia"/>
        </w:rPr>
        <w:t>过滤器表达式的格式是</w:t>
      </w:r>
      <w:r w:rsidRPr="00DE49E5">
        <w:rPr>
          <w:rFonts w:hint="eastAsia"/>
        </w:rPr>
        <w:t xml:space="preserve">tag:priority ... </w:t>
      </w:r>
      <w:r w:rsidRPr="00DE49E5">
        <w:rPr>
          <w:rFonts w:hint="eastAsia"/>
        </w:rPr>
        <w:t>，其中</w:t>
      </w:r>
      <w:r w:rsidRPr="00DE49E5">
        <w:rPr>
          <w:rFonts w:hint="eastAsia"/>
        </w:rPr>
        <w:t>tag</w:t>
      </w:r>
      <w:r w:rsidRPr="00DE49E5">
        <w:rPr>
          <w:rFonts w:hint="eastAsia"/>
        </w:rPr>
        <w:t>是标记，</w:t>
      </w:r>
      <w:r w:rsidRPr="00DE49E5">
        <w:rPr>
          <w:rFonts w:hint="eastAsia"/>
        </w:rPr>
        <w:t xml:space="preserve"> priority</w:t>
      </w:r>
      <w:r w:rsidRPr="00DE49E5">
        <w:rPr>
          <w:rFonts w:hint="eastAsia"/>
        </w:rPr>
        <w:t>是最小的</w:t>
      </w:r>
      <w:r w:rsidRPr="00DE49E5">
        <w:rPr>
          <w:rFonts w:hint="eastAsia"/>
        </w:rPr>
        <w:lastRenderedPageBreak/>
        <w:t>优先级，</w:t>
      </w:r>
      <w:r w:rsidRPr="00DE49E5">
        <w:rPr>
          <w:rFonts w:hint="eastAsia"/>
        </w:rPr>
        <w:t xml:space="preserve"> </w:t>
      </w:r>
      <w:r w:rsidRPr="00DE49E5">
        <w:rPr>
          <w:rFonts w:hint="eastAsia"/>
        </w:rPr>
        <w:t>该标记标识的所有大于等于指定优先级的消息被写入日志。也可以在一个过滤器表达式中提供多个这样的过滤，它们之间用空格隔开。</w:t>
      </w:r>
    </w:p>
    <w:p w:rsidR="00D0405C" w:rsidRDefault="00D0405C" w:rsidP="00D0405C">
      <w:pPr>
        <w:ind w:left="780" w:firstLine="480"/>
      </w:pPr>
      <w:r>
        <w:rPr>
          <w:rFonts w:hint="eastAsia"/>
        </w:rPr>
        <w:t>优先级标识符</w:t>
      </w:r>
      <w:r>
        <w:t>(</w:t>
      </w:r>
      <w:r>
        <w:rPr>
          <w:rFonts w:hint="eastAsia"/>
        </w:rPr>
        <w:t>小</w:t>
      </w:r>
      <w:r>
        <w:sym w:font="Wingdings" w:char="F0E0"/>
      </w:r>
      <w:r>
        <w:rPr>
          <w:rFonts w:hint="eastAsia"/>
        </w:rPr>
        <w:t>大</w:t>
      </w:r>
      <w:r>
        <w:t>)</w:t>
      </w:r>
      <w:r>
        <w:rPr>
          <w:rFonts w:hint="eastAsia"/>
        </w:rPr>
        <w:t>：</w:t>
      </w:r>
    </w:p>
    <w:p w:rsidR="00D0405C" w:rsidRDefault="00D0405C" w:rsidP="00D0405C">
      <w:pPr>
        <w:ind w:left="840" w:firstLineChars="175" w:firstLine="420"/>
      </w:pPr>
      <w:r>
        <w:t>V(Verbose),D(Debug),I(Info),W(Warn),E(Error),F( Fatal),S(Silent)</w:t>
      </w:r>
    </w:p>
    <w:p w:rsidR="00D0405C" w:rsidRDefault="00D0405C" w:rsidP="00D0405C">
      <w:pPr>
        <w:pStyle w:val="ListParagraph"/>
        <w:numPr>
          <w:ilvl w:val="0"/>
          <w:numId w:val="50"/>
        </w:numPr>
        <w:ind w:firstLineChars="0"/>
      </w:pPr>
      <w:r>
        <w:rPr>
          <w:rFonts w:hint="eastAsia"/>
        </w:rPr>
        <w:t>依赖文件</w:t>
      </w:r>
    </w:p>
    <w:p w:rsidR="00D0405C" w:rsidRDefault="00D0405C" w:rsidP="00D0405C">
      <w:pPr>
        <w:ind w:left="840" w:firstLine="480"/>
      </w:pPr>
      <w:r>
        <w:rPr>
          <w:rFonts w:hint="eastAsia"/>
        </w:rPr>
        <w:t>使用时</w:t>
      </w:r>
      <w:r>
        <w:rPr>
          <w:rFonts w:hint="eastAsia"/>
        </w:rPr>
        <w:t>andorid.mk</w:t>
      </w:r>
      <w:r>
        <w:rPr>
          <w:rFonts w:hint="eastAsia"/>
        </w:rPr>
        <w:t>中需要加入</w:t>
      </w:r>
    </w:p>
    <w:p w:rsidR="00D0405C" w:rsidRDefault="00D0405C" w:rsidP="00D0405C">
      <w:pPr>
        <w:ind w:left="840" w:firstLine="480"/>
      </w:pPr>
      <w:r>
        <w:rPr>
          <w:rFonts w:hint="eastAsia"/>
        </w:rPr>
        <w:t>LOCAL_SHARED_LIBRARIES += \</w:t>
      </w:r>
    </w:p>
    <w:p w:rsidR="00D0405C" w:rsidRDefault="00D0405C" w:rsidP="00D0405C">
      <w:pPr>
        <w:ind w:left="840" w:firstLine="480"/>
      </w:pPr>
      <w:r>
        <w:rPr>
          <w:rFonts w:hint="eastAsia"/>
        </w:rPr>
        <w:t>libcutils libutils</w:t>
      </w:r>
    </w:p>
    <w:p w:rsidR="00D0405C" w:rsidRDefault="00D0405C" w:rsidP="00D0405C">
      <w:pPr>
        <w:ind w:left="840" w:firstLine="480"/>
      </w:pPr>
      <w:r>
        <w:rPr>
          <w:rFonts w:hint="eastAsia"/>
        </w:rPr>
        <w:t xml:space="preserve">LOCAL_LDLIBS += -llog </w:t>
      </w:r>
    </w:p>
    <w:p w:rsidR="00D0405C" w:rsidRDefault="00D0405C" w:rsidP="00D0405C">
      <w:pPr>
        <w:ind w:left="840" w:firstLine="480"/>
      </w:pPr>
      <w:r>
        <w:rPr>
          <w:rFonts w:hint="eastAsia"/>
        </w:rPr>
        <w:t>源文件中需要引用</w:t>
      </w:r>
      <w:r>
        <w:rPr>
          <w:rFonts w:hint="eastAsia"/>
        </w:rPr>
        <w:t>#include "utils/Log.h"</w:t>
      </w:r>
    </w:p>
    <w:p w:rsidR="00D0405C" w:rsidRDefault="00D0405C" w:rsidP="00D0405C">
      <w:pPr>
        <w:pStyle w:val="ListParagraph"/>
        <w:numPr>
          <w:ilvl w:val="0"/>
          <w:numId w:val="50"/>
        </w:numPr>
        <w:ind w:firstLineChars="0"/>
      </w:pPr>
      <w:r>
        <w:t>printf</w:t>
      </w:r>
      <w:r>
        <w:rPr>
          <w:rFonts w:hint="eastAsia"/>
        </w:rPr>
        <w:t>打印</w:t>
      </w:r>
    </w:p>
    <w:p w:rsidR="00D0405C" w:rsidRDefault="00D0405C" w:rsidP="00D0405C">
      <w:pPr>
        <w:ind w:left="840" w:firstLine="480"/>
      </w:pPr>
      <w:r w:rsidRPr="001E306D">
        <w:rPr>
          <w:rFonts w:hint="eastAsia"/>
        </w:rPr>
        <w:t>将可执行文件的路径作为</w:t>
      </w:r>
      <w:r w:rsidRPr="001E306D">
        <w:rPr>
          <w:rFonts w:hint="eastAsia"/>
        </w:rPr>
        <w:t>logwrapper</w:t>
      </w:r>
      <w:r w:rsidRPr="001E306D">
        <w:rPr>
          <w:rFonts w:hint="eastAsia"/>
        </w:rPr>
        <w:t>的参数，在</w:t>
      </w:r>
      <w:r w:rsidRPr="001E306D">
        <w:rPr>
          <w:rFonts w:hint="eastAsia"/>
        </w:rPr>
        <w:t>init.rc</w:t>
      </w:r>
      <w:r w:rsidRPr="001E306D">
        <w:rPr>
          <w:rFonts w:hint="eastAsia"/>
        </w:rPr>
        <w:t>中这样写：</w:t>
      </w:r>
    </w:p>
    <w:p w:rsidR="00D0405C" w:rsidRDefault="00D0405C" w:rsidP="00D0405C">
      <w:pPr>
        <w:ind w:left="840" w:firstLine="480"/>
      </w:pPr>
      <w:r w:rsidRPr="001E306D">
        <w:rPr>
          <w:rFonts w:hint="eastAsia"/>
        </w:rPr>
        <w:t xml:space="preserve"> service adbd /system/bin/logwrapper /sbin/adbd</w:t>
      </w:r>
    </w:p>
    <w:p w:rsidR="00C941CF" w:rsidRDefault="00C941CF" w:rsidP="00C941CF">
      <w:pPr>
        <w:pStyle w:val="Heading3"/>
        <w:spacing w:before="163" w:after="163"/>
      </w:pPr>
      <w:bookmarkStart w:id="38" w:name="_Toc390804275"/>
      <w:r>
        <w:t>toolbox</w:t>
      </w:r>
      <w:bookmarkEnd w:id="38"/>
    </w:p>
    <w:p w:rsidR="00E5163B" w:rsidRDefault="00E5163B" w:rsidP="00E5163B">
      <w:pPr>
        <w:ind w:firstLine="480"/>
      </w:pPr>
      <w:r>
        <w:t>toolbox</w:t>
      </w:r>
      <w:r>
        <w:rPr>
          <w:rFonts w:hint="eastAsia"/>
        </w:rPr>
        <w:t>为</w:t>
      </w:r>
      <w:r>
        <w:t>Android</w:t>
      </w:r>
      <w:r>
        <w:rPr>
          <w:rFonts w:hint="eastAsia"/>
        </w:rPr>
        <w:t>系统上使用的</w:t>
      </w:r>
      <w:r>
        <w:t>linux</w:t>
      </w:r>
      <w:r>
        <w:rPr>
          <w:rFonts w:hint="eastAsia"/>
        </w:rPr>
        <w:t>命令工具，类似于</w:t>
      </w:r>
      <w:r>
        <w:t>busybox</w:t>
      </w:r>
      <w:r>
        <w:rPr>
          <w:rFonts w:hint="eastAsia"/>
        </w:rPr>
        <w:t>。</w:t>
      </w:r>
    </w:p>
    <w:p w:rsidR="009B3837" w:rsidRDefault="009B3837" w:rsidP="009B3837">
      <w:pPr>
        <w:pStyle w:val="ListParagraph"/>
        <w:numPr>
          <w:ilvl w:val="0"/>
          <w:numId w:val="106"/>
        </w:numPr>
        <w:ind w:firstLineChars="0"/>
      </w:pPr>
      <w:r>
        <w:rPr>
          <w:rFonts w:hint="eastAsia"/>
        </w:rPr>
        <w:t>工具定义</w:t>
      </w:r>
    </w:p>
    <w:p w:rsidR="009B3837" w:rsidRDefault="009B3837" w:rsidP="009B3837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>
            <wp:extent cx="3934374" cy="2591162"/>
            <wp:effectExtent l="0" t="0" r="0" b="0"/>
            <wp:docPr id="17476" name="Picture 17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4CD6D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2E8" w:rsidRDefault="003712E8" w:rsidP="003712E8">
      <w:pPr>
        <w:pStyle w:val="ListParagraph"/>
        <w:numPr>
          <w:ilvl w:val="0"/>
          <w:numId w:val="106"/>
        </w:numPr>
        <w:ind w:firstLineChars="0"/>
      </w:pPr>
      <w:r>
        <w:rPr>
          <w:rFonts w:hint="eastAsia"/>
        </w:rPr>
        <w:t>头文件</w:t>
      </w:r>
      <w:r w:rsidR="009B3837">
        <w:rPr>
          <w:rFonts w:hint="eastAsia"/>
        </w:rPr>
        <w:t>构造</w:t>
      </w:r>
      <w:r>
        <w:rPr>
          <w:rFonts w:hint="eastAsia"/>
        </w:rPr>
        <w:t>规则</w:t>
      </w:r>
    </w:p>
    <w:p w:rsidR="000551ED" w:rsidRPr="00E5163B" w:rsidRDefault="000551ED" w:rsidP="000551ED">
      <w:pPr>
        <w:pStyle w:val="ListParagraph"/>
        <w:ind w:left="840" w:firstLineChars="0" w:firstLine="0"/>
      </w:pPr>
      <w:r>
        <w:t>tool.h</w:t>
      </w:r>
      <w:r>
        <w:rPr>
          <w:rFonts w:hint="eastAsia"/>
        </w:rPr>
        <w:t>文件是根据</w:t>
      </w:r>
      <w:r>
        <w:t>makefile</w:t>
      </w:r>
      <w:r>
        <w:rPr>
          <w:rFonts w:hint="eastAsia"/>
        </w:rPr>
        <w:t>配置自动生成的，其构造规则如下：</w:t>
      </w:r>
    </w:p>
    <w:p w:rsidR="00C941CF" w:rsidRDefault="00D95742" w:rsidP="003712E8">
      <w:pPr>
        <w:spacing w:line="240" w:lineRule="auto"/>
        <w:ind w:left="360" w:firstLine="480"/>
      </w:pPr>
      <w:r>
        <w:rPr>
          <w:noProof/>
        </w:rPr>
        <w:lastRenderedPageBreak/>
        <w:drawing>
          <wp:inline distT="0" distB="0" distL="0" distR="0">
            <wp:extent cx="5177491" cy="2372265"/>
            <wp:effectExtent l="0" t="0" r="4445" b="9525"/>
            <wp:docPr id="17473" name="Picture 17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494F6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471" cy="23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CC" w:rsidRDefault="00CF14CC" w:rsidP="003712E8">
      <w:pPr>
        <w:spacing w:line="240" w:lineRule="auto"/>
        <w:ind w:left="360" w:firstLine="480"/>
      </w:pPr>
      <w:r>
        <w:t>&lt;118&gt;</w:t>
      </w:r>
      <w:r w:rsidR="004F418F">
        <w:rPr>
          <w:rFonts w:hint="eastAsia"/>
        </w:rPr>
        <w:t>最终调用</w:t>
      </w:r>
      <w:r w:rsidR="004F418F">
        <w:t>&lt;115&gt;</w:t>
      </w:r>
      <w:r w:rsidR="004F418F">
        <w:rPr>
          <w:rFonts w:hint="eastAsia"/>
        </w:rPr>
        <w:t>定义的工具创建</w:t>
      </w:r>
      <w:r w:rsidR="004F418F">
        <w:t>tool.h.</w:t>
      </w:r>
    </w:p>
    <w:p w:rsidR="00B540A1" w:rsidRDefault="00B540A1" w:rsidP="00B540A1">
      <w:pPr>
        <w:pStyle w:val="ListParagraph"/>
        <w:numPr>
          <w:ilvl w:val="0"/>
          <w:numId w:val="106"/>
        </w:numPr>
        <w:ind w:firstLineChars="0"/>
      </w:pPr>
      <w:r>
        <w:rPr>
          <w:rFonts w:hint="eastAsia"/>
        </w:rPr>
        <w:t>安装规则</w:t>
      </w:r>
    </w:p>
    <w:p w:rsidR="00737B98" w:rsidRDefault="00737B98" w:rsidP="00737B98">
      <w:pPr>
        <w:pStyle w:val="ListParagraph"/>
        <w:ind w:left="840" w:firstLineChars="0" w:firstLine="0"/>
      </w:pPr>
      <w:r>
        <w:rPr>
          <w:rFonts w:hint="eastAsia"/>
        </w:rPr>
        <w:t>安装的方法是根据工具名创建软连接，方法如下：</w:t>
      </w:r>
    </w:p>
    <w:p w:rsidR="00B540A1" w:rsidRPr="00C941CF" w:rsidRDefault="00B540A1" w:rsidP="00B540A1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>
            <wp:extent cx="4779034" cy="1944605"/>
            <wp:effectExtent l="0" t="0" r="2540" b="0"/>
            <wp:docPr id="17474" name="Picture 1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4D1B0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289" cy="19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CF" w:rsidRDefault="00C941CF" w:rsidP="00D0405C">
      <w:pPr>
        <w:ind w:left="840" w:firstLine="480"/>
      </w:pPr>
    </w:p>
    <w:p w:rsidR="00D0405C" w:rsidRDefault="00D0405C" w:rsidP="00D0405C">
      <w:pPr>
        <w:ind w:left="840" w:firstLineChars="175" w:firstLine="420"/>
      </w:pPr>
    </w:p>
    <w:p w:rsidR="00D0405C" w:rsidRDefault="00D0405C" w:rsidP="00D0405C">
      <w:pPr>
        <w:widowControl/>
        <w:spacing w:line="240" w:lineRule="auto"/>
        <w:ind w:firstLineChars="0" w:firstLine="0"/>
        <w:jc w:val="left"/>
        <w:rPr>
          <w:rFonts w:eastAsia="黑体"/>
          <w:b/>
          <w:bCs/>
          <w:kern w:val="44"/>
          <w:sz w:val="30"/>
          <w:szCs w:val="30"/>
        </w:rPr>
      </w:pPr>
      <w:r>
        <w:br w:type="page"/>
      </w:r>
    </w:p>
    <w:p w:rsidR="00BA2A9D" w:rsidRPr="00A007A6" w:rsidRDefault="00BA2A9D" w:rsidP="00BA2A9D">
      <w:pPr>
        <w:pStyle w:val="Heading2"/>
        <w:spacing w:before="326" w:after="163"/>
      </w:pPr>
      <w:bookmarkStart w:id="39" w:name="_Toc390804276"/>
      <w:r>
        <w:lastRenderedPageBreak/>
        <w:t>HAL</w:t>
      </w:r>
      <w:bookmarkEnd w:id="39"/>
    </w:p>
    <w:p w:rsidR="00BA2A9D" w:rsidRDefault="00BA2A9D" w:rsidP="00BA2A9D">
      <w:pPr>
        <w:pStyle w:val="Heading3"/>
        <w:spacing w:before="163" w:after="163"/>
      </w:pPr>
      <w:bookmarkStart w:id="40" w:name="_Toc390804277"/>
      <w:r>
        <w:rPr>
          <w:rFonts w:hint="eastAsia"/>
        </w:rPr>
        <w:t>HAL</w:t>
      </w:r>
      <w:r>
        <w:rPr>
          <w:rFonts w:hint="eastAsia"/>
        </w:rPr>
        <w:t>加载</w:t>
      </w:r>
      <w:bookmarkEnd w:id="40"/>
    </w:p>
    <w:p w:rsidR="00BA2A9D" w:rsidRDefault="00BA2A9D" w:rsidP="00BA2A9D">
      <w:pPr>
        <w:pStyle w:val="ListParagraph"/>
        <w:numPr>
          <w:ilvl w:val="0"/>
          <w:numId w:val="44"/>
        </w:numPr>
        <w:ind w:firstLineChars="0"/>
      </w:pPr>
      <w:r>
        <w:rPr>
          <w:rFonts w:hint="eastAsia"/>
        </w:rPr>
        <w:t>加载的时机</w:t>
      </w:r>
    </w:p>
    <w:p w:rsidR="00BA2A9D" w:rsidRDefault="00BA2A9D" w:rsidP="00BA2A9D">
      <w:pPr>
        <w:pStyle w:val="ListParagraph"/>
        <w:ind w:left="840" w:firstLineChars="0" w:firstLine="0"/>
      </w:pPr>
      <w:r>
        <w:rPr>
          <w:rFonts w:hint="eastAsia"/>
        </w:rPr>
        <w:t>一般通过在模块第一次引用时调用</w:t>
      </w:r>
      <w:r>
        <w:t>get_module</w:t>
      </w:r>
      <w:r>
        <w:rPr>
          <w:rFonts w:hint="eastAsia"/>
        </w:rPr>
        <w:t>载入。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44893C3E" wp14:editId="5FD8EC17">
            <wp:extent cx="4703674" cy="1709604"/>
            <wp:effectExtent l="0" t="0" r="190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B7A5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23" cy="171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1FE618D5" wp14:editId="59535B20">
            <wp:extent cx="3825850" cy="78296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A86B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673" cy="7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44"/>
        </w:numPr>
        <w:ind w:firstLineChars="0"/>
      </w:pPr>
      <w:r>
        <w:t>hw_get_module</w:t>
      </w:r>
      <w:r>
        <w:rPr>
          <w:rFonts w:hint="eastAsia"/>
        </w:rPr>
        <w:t>实现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6DDBB9DB" wp14:editId="21760198">
            <wp:extent cx="5259629" cy="81334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ECBC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798" cy="8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727E196" wp14:editId="60060843">
            <wp:extent cx="4317242" cy="486460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8E68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05" cy="48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</w:rPr>
        <w:t>查询顺序：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6277EB33" wp14:editId="2D86DCD8">
            <wp:extent cx="3942893" cy="1232701"/>
            <wp:effectExtent l="0" t="0" r="63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03174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053" cy="12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44"/>
        </w:numPr>
        <w:ind w:firstLineChars="0"/>
      </w:pPr>
      <w:r>
        <w:t>load</w:t>
      </w:r>
      <w:r>
        <w:rPr>
          <w:rFonts w:hint="eastAsia"/>
        </w:rPr>
        <w:t>的实现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  <w:rPr>
          <w:b/>
          <w:bCs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29D311BA" wp14:editId="215BDC72">
            <wp:extent cx="4067251" cy="2566142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A2D3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0" cy="25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Pr="00E24EE8" w:rsidRDefault="00BA2A9D" w:rsidP="00BA2A9D">
      <w:pPr>
        <w:pStyle w:val="Heading3"/>
        <w:spacing w:before="163" w:after="163"/>
      </w:pPr>
      <w:bookmarkStart w:id="41" w:name="_Toc390804278"/>
      <w:r w:rsidRPr="00E24EE8">
        <w:rPr>
          <w:rFonts w:hint="eastAsia"/>
        </w:rPr>
        <w:t>HAL</w:t>
      </w:r>
      <w:r w:rsidRPr="00E24EE8">
        <w:rPr>
          <w:rFonts w:hint="eastAsia"/>
        </w:rPr>
        <w:t>构造</w:t>
      </w:r>
      <w:bookmarkEnd w:id="41"/>
    </w:p>
    <w:p w:rsidR="00BA2A9D" w:rsidRDefault="00BA2A9D" w:rsidP="00BA2A9D">
      <w:pPr>
        <w:pStyle w:val="ListParagraph"/>
        <w:numPr>
          <w:ilvl w:val="0"/>
          <w:numId w:val="45"/>
        </w:numPr>
        <w:ind w:firstLineChars="0"/>
      </w:pPr>
      <w:r w:rsidRPr="00E24EE8">
        <w:rPr>
          <w:rFonts w:hint="eastAsia"/>
        </w:rPr>
        <w:t>HAL moudle</w:t>
      </w:r>
      <w:r>
        <w:rPr>
          <w:rFonts w:hint="eastAsia"/>
        </w:rPr>
        <w:t>信息定义</w:t>
      </w:r>
    </w:p>
    <w:p w:rsidR="00BA2A9D" w:rsidRDefault="00BA2A9D" w:rsidP="00BA2A9D">
      <w:pPr>
        <w:pStyle w:val="ListParagraph"/>
        <w:ind w:left="840" w:firstLineChars="0"/>
      </w:pPr>
      <w:r>
        <w:rPr>
          <w:rFonts w:hint="eastAsia"/>
        </w:rPr>
        <w:t>每个</w:t>
      </w:r>
      <w:r>
        <w:t>hardware module</w:t>
      </w:r>
      <w:r>
        <w:rPr>
          <w:rFonts w:hint="eastAsia"/>
        </w:rPr>
        <w:t>必需有一个</w:t>
      </w:r>
      <w:r>
        <w:t>HAL_MODULE_INFO_SYM</w:t>
      </w:r>
      <w:r>
        <w:rPr>
          <w:rFonts w:hint="eastAsia"/>
        </w:rPr>
        <w:t>的变量，并且必需以</w:t>
      </w:r>
      <w:r>
        <w:t>hw_module_t</w:t>
      </w:r>
      <w:r>
        <w:rPr>
          <w:rFonts w:hint="eastAsia"/>
        </w:rPr>
        <w:t>作为该变量的开始</w:t>
      </w:r>
      <w:r>
        <w:t>(</w:t>
      </w:r>
      <w:r>
        <w:rPr>
          <w:rFonts w:hint="eastAsia"/>
        </w:rPr>
        <w:t>类似</w:t>
      </w:r>
      <w:r>
        <w:t>LKM</w:t>
      </w:r>
      <w:r>
        <w:rPr>
          <w:rFonts w:hint="eastAsia"/>
        </w:rPr>
        <w:t>的</w:t>
      </w:r>
      <w:r>
        <w:t>modinfo)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numPr>
          <w:ilvl w:val="0"/>
          <w:numId w:val="51"/>
        </w:numPr>
        <w:ind w:firstLineChars="0"/>
      </w:pPr>
      <w:r>
        <w:t>HAL</w:t>
      </w:r>
      <w:r>
        <w:rPr>
          <w:rFonts w:hint="eastAsia"/>
        </w:rPr>
        <w:t>模块信息</w:t>
      </w:r>
    </w:p>
    <w:p w:rsidR="00BA2A9D" w:rsidRDefault="00BA2A9D" w:rsidP="00BA2A9D">
      <w:pPr>
        <w:pStyle w:val="ListParagraph"/>
        <w:spacing w:line="240" w:lineRule="auto"/>
        <w:ind w:left="1195" w:firstLineChars="0" w:firstLine="5"/>
      </w:pPr>
      <w:r>
        <w:rPr>
          <w:rFonts w:hint="eastAsia"/>
          <w:noProof/>
        </w:rPr>
        <w:drawing>
          <wp:inline distT="0" distB="0" distL="0" distR="0" wp14:anchorId="5C24CD04" wp14:editId="0AD9F6DC">
            <wp:extent cx="4967021" cy="3634406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BA11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60" cy="36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1190" w:firstLineChars="0" w:firstLine="5"/>
      </w:pPr>
      <w:r>
        <w:rPr>
          <w:rFonts w:hint="eastAsia"/>
        </w:rPr>
        <w:t>定义示例</w:t>
      </w:r>
      <w:r>
        <w:t>(camera hal)</w:t>
      </w:r>
      <w:r>
        <w:rPr>
          <w:rFonts w:hint="eastAsia"/>
        </w:rPr>
        <w:t>：</w:t>
      </w:r>
    </w:p>
    <w:p w:rsidR="00BA2A9D" w:rsidRDefault="00BA2A9D" w:rsidP="00BA2A9D">
      <w:pPr>
        <w:pStyle w:val="ListParagraph"/>
        <w:spacing w:line="240" w:lineRule="auto"/>
        <w:ind w:left="770" w:firstLineChars="0"/>
      </w:pPr>
      <w:r>
        <w:rPr>
          <w:rFonts w:hint="eastAsia"/>
          <w:noProof/>
        </w:rPr>
        <w:lastRenderedPageBreak/>
        <w:drawing>
          <wp:inline distT="0" distB="0" distL="0" distR="0" wp14:anchorId="66E018AE" wp14:editId="3E1FC558">
            <wp:extent cx="3334216" cy="8002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23E8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770" w:firstLineChars="0"/>
      </w:pPr>
      <w:r>
        <w:rPr>
          <w:rFonts w:hint="eastAsia"/>
          <w:noProof/>
        </w:rPr>
        <w:drawing>
          <wp:inline distT="0" distB="0" distL="0" distR="0" wp14:anchorId="63E29DA7" wp14:editId="07C703F6">
            <wp:extent cx="4086796" cy="8002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D5AB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51"/>
        </w:numPr>
        <w:ind w:firstLineChars="0"/>
      </w:pPr>
      <w:r>
        <w:rPr>
          <w:rFonts w:hint="eastAsia"/>
        </w:rPr>
        <w:t>变量名称定义</w:t>
      </w:r>
    </w:p>
    <w:p w:rsidR="00BA2A9D" w:rsidRDefault="00BA2A9D" w:rsidP="00BA2A9D">
      <w:pPr>
        <w:pStyle w:val="ListParagraph"/>
        <w:spacing w:line="240" w:lineRule="auto"/>
        <w:ind w:left="835" w:firstLineChars="0" w:firstLine="418"/>
      </w:pPr>
      <w:r>
        <w:rPr>
          <w:noProof/>
        </w:rPr>
        <w:drawing>
          <wp:inline distT="0" distB="0" distL="0" distR="0" wp14:anchorId="78EFA43E" wp14:editId="1C7CE15A">
            <wp:extent cx="4251367" cy="1641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85C67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770" cy="16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3" w:firstLineChars="0"/>
      </w:pPr>
      <w:r>
        <w:rPr>
          <w:rFonts w:hint="eastAsia"/>
        </w:rPr>
        <w:t>比如查看</w:t>
      </w:r>
      <w:r>
        <w:t>hal</w:t>
      </w:r>
      <w:r>
        <w:rPr>
          <w:rFonts w:hint="eastAsia"/>
        </w:rPr>
        <w:t>的</w:t>
      </w:r>
      <w:r>
        <w:t>so</w:t>
      </w:r>
      <w:r>
        <w:rPr>
          <w:rFonts w:hint="eastAsia"/>
        </w:rPr>
        <w:t>文件：</w:t>
      </w:r>
    </w:p>
    <w:p w:rsidR="00BA2A9D" w:rsidRDefault="00BA2A9D" w:rsidP="00BA2A9D">
      <w:pPr>
        <w:pStyle w:val="ListParagraph"/>
        <w:spacing w:line="240" w:lineRule="auto"/>
        <w:ind w:left="833" w:firstLineChars="0"/>
      </w:pPr>
      <w:r>
        <w:rPr>
          <w:noProof/>
        </w:rPr>
        <w:drawing>
          <wp:inline distT="0" distB="0" distL="0" distR="0" wp14:anchorId="7DDDF2DD" wp14:editId="46BAF8D4">
            <wp:extent cx="4601688" cy="14350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8D15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854" cy="14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Pr="00E24EE8" w:rsidRDefault="00BA2A9D" w:rsidP="00BA2A9D">
      <w:pPr>
        <w:pStyle w:val="ListParagraph"/>
        <w:numPr>
          <w:ilvl w:val="0"/>
          <w:numId w:val="45"/>
        </w:numPr>
        <w:ind w:firstLineChars="0"/>
      </w:pPr>
      <w:r>
        <w:rPr>
          <w:rFonts w:hint="eastAsia"/>
        </w:rPr>
        <w:t>模块方法定义</w:t>
      </w:r>
    </w:p>
    <w:p w:rsidR="00BA2A9D" w:rsidRDefault="00BA2A9D" w:rsidP="00BA2A9D">
      <w:pPr>
        <w:pStyle w:val="ListParagraph"/>
        <w:ind w:left="840" w:firstLineChars="0"/>
      </w:pPr>
      <w:r>
        <w:rPr>
          <w:rFonts w:hint="eastAsia"/>
        </w:rPr>
        <w:t>模块方法为</w:t>
      </w:r>
      <w:r>
        <w:t>HAL_MODULE_INFO_SYM</w:t>
      </w:r>
      <w:r>
        <w:rPr>
          <w:rFonts w:hint="eastAsia"/>
        </w:rPr>
        <w:t>的</w:t>
      </w:r>
      <w:r>
        <w:t>hw_module_t</w:t>
      </w:r>
      <w:r>
        <w:rPr>
          <w:rFonts w:hint="eastAsia"/>
        </w:rPr>
        <w:t>的一个成员，用于存放模块的通用操作方法</w:t>
      </w:r>
      <w:r>
        <w:t>(</w:t>
      </w:r>
      <w:r>
        <w:rPr>
          <w:rFonts w:hint="eastAsia"/>
        </w:rPr>
        <w:t>目前只有打开模块的方法</w:t>
      </w:r>
      <w:r>
        <w:t>)</w:t>
      </w:r>
      <w:r>
        <w:rPr>
          <w:rFonts w:hint="eastAsia"/>
        </w:rPr>
        <w:t>。定义为</w:t>
      </w:r>
      <w:r>
        <w:t>struct hw_module_methods_t(</w:t>
      </w:r>
      <w:r>
        <w:rPr>
          <w:rFonts w:hint="eastAsia"/>
        </w:rPr>
        <w:t>类似</w:t>
      </w:r>
      <w:r>
        <w:t>LKM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t>modinfo</w:t>
      </w:r>
      <w:r>
        <w:rPr>
          <w:rFonts w:hint="eastAsia"/>
        </w:rPr>
        <w:t>中</w:t>
      </w:r>
      <w:r>
        <w:t>init/cleanup)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spacing w:line="240" w:lineRule="auto"/>
        <w:ind w:left="420" w:firstLineChars="0"/>
      </w:pPr>
      <w:r>
        <w:rPr>
          <w:rFonts w:hint="eastAsia"/>
          <w:noProof/>
        </w:rPr>
        <w:drawing>
          <wp:inline distT="0" distB="0" distL="0" distR="0" wp14:anchorId="0DE8B044" wp14:editId="32BECC9D">
            <wp:extent cx="4359860" cy="975853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46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815" cy="9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</w:rPr>
        <w:t>定义示例</w:t>
      </w:r>
      <w:r>
        <w:t>(camera hal)</w:t>
      </w:r>
      <w:r>
        <w:rPr>
          <w:rFonts w:hint="eastAsia"/>
        </w:rPr>
        <w:t>：</w:t>
      </w:r>
    </w:p>
    <w:p w:rsidR="00BA2A9D" w:rsidRDefault="00BA2A9D" w:rsidP="00BA2A9D">
      <w:pPr>
        <w:spacing w:line="240" w:lineRule="auto"/>
        <w:ind w:left="355" w:firstLineChars="0" w:firstLine="480"/>
      </w:pPr>
      <w:r>
        <w:rPr>
          <w:noProof/>
        </w:rPr>
        <w:lastRenderedPageBreak/>
        <w:drawing>
          <wp:inline distT="0" distB="0" distL="0" distR="0" wp14:anchorId="5CBC6771" wp14:editId="42D95409">
            <wp:extent cx="3723437" cy="17236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6BF3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142" cy="172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45"/>
        </w:numPr>
        <w:ind w:firstLineChars="0"/>
      </w:pPr>
      <w:r>
        <w:rPr>
          <w:rFonts w:hint="eastAsia"/>
        </w:rPr>
        <w:t>设备描述信息</w:t>
      </w:r>
    </w:p>
    <w:p w:rsidR="00BA2A9D" w:rsidRDefault="00BA2A9D" w:rsidP="00BA2A9D">
      <w:pPr>
        <w:pStyle w:val="ListParagraph"/>
        <w:ind w:left="840" w:firstLineChars="0"/>
      </w:pPr>
      <w:r>
        <w:rPr>
          <w:rFonts w:hint="eastAsia"/>
        </w:rPr>
        <w:t>设备描述信息存储了对应</w:t>
      </w:r>
      <w:r>
        <w:t>hardware</w:t>
      </w:r>
      <w:r>
        <w:rPr>
          <w:rFonts w:hint="eastAsia"/>
        </w:rPr>
        <w:t>的接口方法，在</w:t>
      </w:r>
      <w:r>
        <w:t>hal</w:t>
      </w:r>
      <w:r>
        <w:rPr>
          <w:rFonts w:hint="eastAsia"/>
        </w:rPr>
        <w:t>加载时动态生成，由</w:t>
      </w:r>
      <w:r>
        <w:t>hal</w:t>
      </w:r>
      <w:r>
        <w:rPr>
          <w:rFonts w:hint="eastAsia"/>
        </w:rPr>
        <w:t>的代码实现初始化</w:t>
      </w:r>
      <w:r>
        <w:t>(</w:t>
      </w:r>
      <w:r>
        <w:rPr>
          <w:rFonts w:hint="eastAsia"/>
        </w:rPr>
        <w:t>类似</w:t>
      </w:r>
      <w:r>
        <w:t>LKM</w:t>
      </w:r>
      <w:r>
        <w:rPr>
          <w:rFonts w:hint="eastAsia"/>
        </w:rPr>
        <w:t>的</w:t>
      </w:r>
      <w:r>
        <w:t>private</w:t>
      </w:r>
      <w:r>
        <w:rPr>
          <w:rFonts w:hint="eastAsia"/>
        </w:rPr>
        <w:t>指针</w:t>
      </w:r>
      <w:r>
        <w:t>)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ind w:left="840" w:firstLineChars="0"/>
      </w:pPr>
      <w:r>
        <w:rPr>
          <w:rFonts w:hint="eastAsia"/>
        </w:rPr>
        <w:t>每个具体的设备描述信息必需以</w:t>
      </w:r>
      <w:r w:rsidRPr="00E24EE8">
        <w:t>struct hw_device_t</w:t>
      </w:r>
      <w:r>
        <w:rPr>
          <w:rFonts w:hint="eastAsia"/>
        </w:rPr>
        <w:t>成员开始：</w:t>
      </w:r>
    </w:p>
    <w:p w:rsidR="00BA2A9D" w:rsidRDefault="00BA2A9D" w:rsidP="00BA2A9D">
      <w:pPr>
        <w:pStyle w:val="ListParagraph"/>
        <w:spacing w:line="240" w:lineRule="auto"/>
        <w:ind w:left="418" w:firstLineChars="0" w:firstLine="418"/>
      </w:pPr>
      <w:r>
        <w:rPr>
          <w:rFonts w:hint="eastAsia"/>
          <w:noProof/>
        </w:rPr>
        <w:drawing>
          <wp:inline distT="0" distB="0" distL="0" distR="0" wp14:anchorId="2679AC05" wp14:editId="24C911FC">
            <wp:extent cx="4601261" cy="316936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96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560" cy="31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</w:rPr>
        <w:t>定义示例</w:t>
      </w:r>
      <w:r>
        <w:t>(camera hal)</w:t>
      </w:r>
      <w:r>
        <w:rPr>
          <w:rFonts w:hint="eastAsia"/>
        </w:rPr>
        <w:t>：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0C3C60A" wp14:editId="01915124">
            <wp:extent cx="4323283" cy="2165522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FC92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482" cy="21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</w:rPr>
        <w:t>初始化示例</w:t>
      </w:r>
      <w:r>
        <w:t>(camera hal)</w:t>
      </w:r>
      <w:r>
        <w:rPr>
          <w:rFonts w:hint="eastAsia"/>
        </w:rPr>
        <w:t>：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3EE28DF2" wp14:editId="146C5BC7">
            <wp:extent cx="4564049" cy="36576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9CD6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740" cy="36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Pr="00E24EE8" w:rsidRDefault="00BA2A9D" w:rsidP="00BA2A9D">
      <w:pPr>
        <w:pStyle w:val="ListParagraph"/>
        <w:ind w:left="420" w:firstLineChars="0"/>
      </w:pPr>
    </w:p>
    <w:p w:rsidR="00BA2A9D" w:rsidRDefault="00BA2A9D" w:rsidP="00BA2A9D">
      <w:pPr>
        <w:pStyle w:val="ListParagraph"/>
        <w:spacing w:line="240" w:lineRule="auto"/>
        <w:ind w:left="835" w:firstLineChars="0" w:firstLine="0"/>
        <w:rPr>
          <w:b/>
          <w:bCs/>
          <w:sz w:val="28"/>
          <w:szCs w:val="28"/>
        </w:rPr>
      </w:pPr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BA2A9D" w:rsidRDefault="00BA2A9D" w:rsidP="00BA2A9D">
      <w:pPr>
        <w:pStyle w:val="Heading2"/>
        <w:spacing w:before="326" w:after="163"/>
      </w:pPr>
      <w:bookmarkStart w:id="42" w:name="_Toc381709499"/>
      <w:bookmarkStart w:id="43" w:name="_Toc381709498"/>
      <w:bookmarkStart w:id="44" w:name="_Toc390804279"/>
      <w:r>
        <w:lastRenderedPageBreak/>
        <w:t>JNI</w:t>
      </w:r>
      <w:bookmarkEnd w:id="42"/>
      <w:bookmarkEnd w:id="44"/>
    </w:p>
    <w:p w:rsidR="00BA2A9D" w:rsidRDefault="00BA2A9D" w:rsidP="00BA2A9D">
      <w:pPr>
        <w:pStyle w:val="Heading3"/>
        <w:spacing w:before="163" w:after="163"/>
      </w:pPr>
      <w:bookmarkStart w:id="45" w:name="_Toc390804280"/>
      <w:r>
        <w:rPr>
          <w:rFonts w:hint="eastAsia"/>
        </w:rPr>
        <w:t>函数映射</w:t>
      </w:r>
      <w:bookmarkEnd w:id="45"/>
    </w:p>
    <w:p w:rsidR="00BA2A9D" w:rsidRDefault="00BA2A9D" w:rsidP="00BA2A9D">
      <w:pPr>
        <w:spacing w:line="240" w:lineRule="auto"/>
        <w:ind w:firstLineChars="0" w:firstLine="420"/>
      </w:pPr>
      <w:r>
        <w:rPr>
          <w:rFonts w:hint="eastAsia"/>
          <w:noProof/>
        </w:rPr>
        <w:drawing>
          <wp:inline distT="0" distB="0" distL="0" distR="0" wp14:anchorId="1C099E96" wp14:editId="3815AA4C">
            <wp:extent cx="3781953" cy="914528"/>
            <wp:effectExtent l="0" t="0" r="0" b="0"/>
            <wp:docPr id="1848" name="Picture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E868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中函数的名字。</w:t>
      </w:r>
    </w:p>
    <w:p w:rsidR="00BA2A9D" w:rsidRDefault="00BA2A9D" w:rsidP="00BA2A9D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signature</w:t>
      </w:r>
      <w:r>
        <w:rPr>
          <w:rFonts w:hint="eastAsia"/>
        </w:rPr>
        <w:t>：描述函数的参数和返回值的字符串。字符串的格式：“</w:t>
      </w:r>
      <w:r>
        <w:t>(T)T</w:t>
      </w:r>
      <w:r>
        <w:rPr>
          <w:rFonts w:hint="eastAsia"/>
        </w:rPr>
        <w:t>”，其中</w:t>
      </w:r>
      <w:r>
        <w:t>T</w:t>
      </w:r>
      <w:r>
        <w:rPr>
          <w:rFonts w:hint="eastAsia"/>
        </w:rPr>
        <w:t>表示类型标识符。</w:t>
      </w:r>
    </w:p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括号内部的</w:t>
      </w:r>
      <w:r>
        <w:t>T</w:t>
      </w:r>
      <w:r>
        <w:rPr>
          <w:rFonts w:hint="eastAsia"/>
        </w:rPr>
        <w:t>表示函数参数类型，最后一个</w:t>
      </w:r>
      <w:r>
        <w:rPr>
          <w:rFonts w:hint="eastAsia"/>
        </w:rPr>
        <w:t>T</w:t>
      </w:r>
      <w:r>
        <w:rPr>
          <w:rFonts w:hint="eastAsia"/>
        </w:rPr>
        <w:t>表示函数返回类型。</w:t>
      </w:r>
    </w:p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t>T</w:t>
      </w:r>
      <w:r>
        <w:rPr>
          <w:rFonts w:hint="eastAsia"/>
        </w:rPr>
        <w:t>标识符意义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268"/>
        <w:gridCol w:w="2040"/>
      </w:tblGrid>
      <w:tr w:rsidR="00BA2A9D" w:rsidTr="00377E2E">
        <w:tc>
          <w:tcPr>
            <w:tcW w:w="2268" w:type="dxa"/>
            <w:vAlign w:val="bottom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标识</w:t>
            </w:r>
            <w:r w:rsidRPr="004E5DEF">
              <w:rPr>
                <w:rFonts w:hint="eastAsia"/>
              </w:rPr>
              <w:t>符</w:t>
            </w:r>
          </w:p>
        </w:tc>
        <w:tc>
          <w:tcPr>
            <w:tcW w:w="2040" w:type="dxa"/>
            <w:vAlign w:val="bottom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rPr>
                <w:rFonts w:hint="eastAsia"/>
              </w:rPr>
              <w:t>类型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V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void  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Z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jboolean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I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jint   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 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jlong 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D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jdouble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F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jfloat 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B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jbyte 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C 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jchar        </w:t>
            </w:r>
          </w:p>
        </w:tc>
      </w:tr>
      <w:tr w:rsidR="00BA2A9D" w:rsidTr="00377E2E">
        <w:tc>
          <w:tcPr>
            <w:tcW w:w="2268" w:type="dxa"/>
            <w:vAlign w:val="bottom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S</w:t>
            </w:r>
          </w:p>
        </w:tc>
        <w:tc>
          <w:tcPr>
            <w:tcW w:w="2040" w:type="dxa"/>
            <w:vAlign w:val="bottom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jshort      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[I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jintArray 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 xml:space="preserve">Ljava/lang/String; 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String jstring</w:t>
            </w:r>
          </w:p>
        </w:tc>
      </w:tr>
      <w:tr w:rsidR="00BA2A9D" w:rsidTr="00377E2E">
        <w:tc>
          <w:tcPr>
            <w:tcW w:w="2268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 xml:space="preserve">Ljava/net/Socket; </w:t>
            </w:r>
          </w:p>
        </w:tc>
        <w:tc>
          <w:tcPr>
            <w:tcW w:w="2040" w:type="dxa"/>
            <w:vAlign w:val="center"/>
          </w:tcPr>
          <w:p w:rsidR="00BA2A9D" w:rsidRPr="004E5DEF" w:rsidRDefault="00BA2A9D" w:rsidP="00377E2E">
            <w:pPr>
              <w:ind w:firstLineChars="0" w:firstLine="0"/>
              <w:jc w:val="left"/>
            </w:pPr>
            <w:r w:rsidRPr="004E5DEF">
              <w:t>Socket jobject</w:t>
            </w:r>
          </w:p>
        </w:tc>
      </w:tr>
    </w:tbl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对象类型：以</w:t>
      </w:r>
      <w:r>
        <w:rPr>
          <w:rFonts w:hint="eastAsia"/>
        </w:rPr>
        <w:t>"L"</w:t>
      </w:r>
      <w:r>
        <w:rPr>
          <w:rFonts w:hint="eastAsia"/>
        </w:rPr>
        <w:t>开头，以</w:t>
      </w:r>
      <w:r>
        <w:rPr>
          <w:rFonts w:hint="eastAsia"/>
        </w:rPr>
        <w:t>";"</w:t>
      </w:r>
      <w:r>
        <w:rPr>
          <w:rFonts w:hint="eastAsia"/>
        </w:rPr>
        <w:t>结尾，各层次之间用</w:t>
      </w:r>
      <w:r>
        <w:rPr>
          <w:rFonts w:hint="eastAsia"/>
        </w:rPr>
        <w:t xml:space="preserve">"/" </w:t>
      </w:r>
      <w:r>
        <w:rPr>
          <w:rFonts w:hint="eastAsia"/>
        </w:rPr>
        <w:t>隔开，如果对象</w:t>
      </w:r>
      <w:r w:rsidRPr="00D9208B">
        <w:rPr>
          <w:rFonts w:hint="eastAsia"/>
        </w:rPr>
        <w:t>位于一个嵌入类，则用</w:t>
      </w:r>
      <w:r>
        <w:rPr>
          <w:rFonts w:hint="eastAsia"/>
        </w:rPr>
        <w:t>"</w:t>
      </w:r>
      <w:r w:rsidRPr="00D9208B">
        <w:rPr>
          <w:rFonts w:hint="eastAsia"/>
        </w:rPr>
        <w:t>$</w:t>
      </w:r>
      <w:r>
        <w:rPr>
          <w:rFonts w:hint="eastAsia"/>
        </w:rPr>
        <w:t>"</w:t>
      </w:r>
      <w:r w:rsidRPr="00D9208B">
        <w:rPr>
          <w:rFonts w:hint="eastAsia"/>
        </w:rPr>
        <w:t>作为分隔符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数组类型：以</w:t>
      </w:r>
      <w:r>
        <w:rPr>
          <w:rFonts w:hint="eastAsia"/>
        </w:rPr>
        <w:t>"["</w:t>
      </w:r>
      <w:r>
        <w:rPr>
          <w:rFonts w:hint="eastAsia"/>
        </w:rPr>
        <w:t>开始，</w:t>
      </w:r>
      <w:r>
        <w:rPr>
          <w:rFonts w:hint="eastAsia"/>
        </w:rPr>
        <w:t>"["</w:t>
      </w:r>
      <w:r>
        <w:rPr>
          <w:rFonts w:hint="eastAsia"/>
        </w:rPr>
        <w:t>的重复个数表示数组维数，如</w:t>
      </w:r>
      <w:r>
        <w:rPr>
          <w:rFonts w:hint="eastAsia"/>
        </w:rPr>
        <w:t>"[[[D"</w:t>
      </w:r>
      <w:r>
        <w:rPr>
          <w:rFonts w:hint="eastAsia"/>
        </w:rPr>
        <w:t>表示“</w:t>
      </w:r>
      <w:r>
        <w:rPr>
          <w:rFonts w:hint="eastAsia"/>
        </w:rPr>
        <w:t>double[][][]</w:t>
      </w:r>
      <w:r>
        <w:rPr>
          <w:rFonts w:hint="eastAsia"/>
        </w:rPr>
        <w:t>”。</w:t>
      </w:r>
    </w:p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对于没有参数的函数，则省略括号内部的</w:t>
      </w:r>
      <w:r>
        <w:rPr>
          <w:rFonts w:hint="eastAsia"/>
        </w:rPr>
        <w:t>T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多个参数按照从左到右的顺序依次描述。</w:t>
      </w:r>
    </w:p>
    <w:p w:rsidR="00BA2A9D" w:rsidRDefault="00BA2A9D" w:rsidP="00BA2A9D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fnPtr</w:t>
      </w:r>
      <w:r>
        <w:rPr>
          <w:rFonts w:hint="eastAsia"/>
        </w:rPr>
        <w:t>：是函数指针，指向</w:t>
      </w:r>
      <w:r>
        <w:rPr>
          <w:rFonts w:hint="eastAsia"/>
        </w:rPr>
        <w:t>C</w:t>
      </w:r>
      <w:r>
        <w:rPr>
          <w:rFonts w:hint="eastAsia"/>
        </w:rPr>
        <w:t>函数。</w:t>
      </w:r>
    </w:p>
    <w:p w:rsidR="00BA2A9D" w:rsidRDefault="00BA2A9D" w:rsidP="00BA2A9D">
      <w:pPr>
        <w:pStyle w:val="ListParagraph"/>
        <w:spacing w:line="240" w:lineRule="auto"/>
        <w:ind w:left="835" w:firstLineChars="0" w:firstLine="418"/>
      </w:pPr>
    </w:p>
    <w:p w:rsidR="00BA2A9D" w:rsidRDefault="00BA2A9D" w:rsidP="00BA2A9D">
      <w:pPr>
        <w:pStyle w:val="ListParagraph"/>
        <w:numPr>
          <w:ilvl w:val="0"/>
          <w:numId w:val="16"/>
        </w:numPr>
        <w:ind w:firstLineChars="0"/>
      </w:pPr>
      <w:r>
        <w:lastRenderedPageBreak/>
        <w:t>JNI</w:t>
      </w:r>
      <w:r>
        <w:rPr>
          <w:rFonts w:hint="eastAsia"/>
        </w:rPr>
        <w:t>调用用方式</w:t>
      </w:r>
    </w:p>
    <w:p w:rsidR="00BA2A9D" w:rsidRDefault="00BA2A9D" w:rsidP="00BA2A9D">
      <w:pPr>
        <w:pStyle w:val="ListParagraph"/>
        <w:numPr>
          <w:ilvl w:val="0"/>
          <w:numId w:val="33"/>
        </w:numPr>
        <w:ind w:firstLineChars="0"/>
      </w:pPr>
      <w:r w:rsidRPr="00A9232B">
        <w:rPr>
          <w:rFonts w:hint="eastAsia"/>
        </w:rPr>
        <w:t>调用</w:t>
      </w:r>
      <w:r>
        <w:t>JAVA</w:t>
      </w:r>
      <w:r w:rsidRPr="00A9232B">
        <w:rPr>
          <w:rFonts w:hint="eastAsia"/>
        </w:rPr>
        <w:t>类</w:t>
      </w:r>
      <w:r>
        <w:rPr>
          <w:rFonts w:hint="eastAsia"/>
        </w:rPr>
        <w:t>；</w:t>
      </w:r>
    </w:p>
    <w:p w:rsidR="00BA2A9D" w:rsidRDefault="00BA2A9D" w:rsidP="00BA2A9D">
      <w:pPr>
        <w:pStyle w:val="ListParagraph"/>
        <w:ind w:left="1260" w:firstLineChars="0" w:firstLine="0"/>
      </w:pPr>
      <w:r>
        <w:rPr>
          <w:rFonts w:hint="eastAsia"/>
        </w:rPr>
        <w:t>比如：</w:t>
      </w:r>
      <w:r w:rsidRPr="009E3B2B">
        <w:rPr>
          <w:rFonts w:hint="eastAsia"/>
        </w:rPr>
        <w:t>获得一个</w:t>
      </w:r>
      <w:r w:rsidRPr="009E3B2B">
        <w:rPr>
          <w:rFonts w:hint="eastAsia"/>
        </w:rPr>
        <w:t xml:space="preserve"> android.hardware.camera</w:t>
      </w:r>
      <w:r w:rsidRPr="009E3B2B">
        <w:rPr>
          <w:rFonts w:hint="eastAsia"/>
        </w:rPr>
        <w:t>类的实例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spacing w:line="240" w:lineRule="auto"/>
        <w:ind w:left="1267" w:firstLineChars="0" w:firstLine="0"/>
      </w:pPr>
      <w:r>
        <w:rPr>
          <w:rFonts w:hint="eastAsia"/>
          <w:noProof/>
        </w:rPr>
        <w:drawing>
          <wp:inline distT="0" distB="0" distL="0" distR="0" wp14:anchorId="3232FC3A" wp14:editId="69031602">
            <wp:extent cx="3323230" cy="6336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9CAE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566" cy="6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33"/>
        </w:numPr>
        <w:ind w:firstLineChars="0"/>
      </w:pPr>
      <w:r w:rsidRPr="00A9232B">
        <w:rPr>
          <w:rFonts w:hint="eastAsia"/>
        </w:rPr>
        <w:t>直接调用</w:t>
      </w:r>
      <w:r w:rsidRPr="00A9232B">
        <w:rPr>
          <w:rFonts w:hint="eastAsia"/>
        </w:rPr>
        <w:t>native</w:t>
      </w:r>
      <w:r w:rsidRPr="00A9232B">
        <w:rPr>
          <w:rFonts w:hint="eastAsia"/>
        </w:rPr>
        <w:t>代码</w:t>
      </w:r>
      <w:r>
        <w:rPr>
          <w:rFonts w:hint="eastAsia"/>
        </w:rPr>
        <w:t>。</w:t>
      </w:r>
    </w:p>
    <w:p w:rsidR="00BA2A9D" w:rsidRDefault="00BA2A9D" w:rsidP="00BA2A9D">
      <w:pPr>
        <w:ind w:left="780" w:firstLineChars="175" w:firstLine="420"/>
      </w:pPr>
      <w:r>
        <w:rPr>
          <w:rFonts w:hint="eastAsia"/>
        </w:rPr>
        <w:t>比如：调用</w:t>
      </w:r>
      <w:r w:rsidRPr="0046348F">
        <w:t>android_hardware_camera.cpp</w:t>
      </w:r>
      <w:r>
        <w:rPr>
          <w:rFonts w:hint="eastAsia"/>
        </w:rPr>
        <w:t>的代码。</w:t>
      </w:r>
    </w:p>
    <w:p w:rsidR="00BA2A9D" w:rsidRDefault="00BA2A9D" w:rsidP="00BA2A9D">
      <w:pPr>
        <w:spacing w:line="240" w:lineRule="auto"/>
        <w:ind w:left="780" w:firstLineChars="175" w:firstLine="420"/>
      </w:pPr>
      <w:r>
        <w:rPr>
          <w:rFonts w:hint="eastAsia"/>
          <w:noProof/>
        </w:rPr>
        <w:drawing>
          <wp:inline distT="0" distB="0" distL="0" distR="0" wp14:anchorId="36703BDF" wp14:editId="0AB59821">
            <wp:extent cx="4667535" cy="227685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1C4A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684" cy="2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Heading3"/>
        <w:spacing w:before="163" w:after="163"/>
      </w:pPr>
      <w:bookmarkStart w:id="46" w:name="_Toc390804281"/>
      <w:r>
        <w:rPr>
          <w:rFonts w:hint="eastAsia"/>
        </w:rPr>
        <w:t>变量类型</w:t>
      </w:r>
      <w:bookmarkEnd w:id="46"/>
    </w:p>
    <w:p w:rsidR="00BA2A9D" w:rsidRDefault="00BA2A9D" w:rsidP="00BA2A9D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不透明类型</w:t>
      </w:r>
    </w:p>
    <w:p w:rsidR="00BA2A9D" w:rsidRDefault="00BA2A9D" w:rsidP="00BA2A9D">
      <w:pPr>
        <w:pStyle w:val="ListParagraph"/>
        <w:ind w:left="840" w:firstLineChars="0" w:firstLine="0"/>
      </w:pPr>
      <w:r>
        <w:t>struct _jobject;</w:t>
      </w:r>
      <w:r>
        <w:br/>
        <w:t>typedef struct _jobject *jobject;</w:t>
      </w:r>
      <w:r>
        <w:br/>
        <w:t>struct _jfieldID;</w:t>
      </w:r>
      <w:r>
        <w:br/>
        <w:t>typedef struct _jfieldID *jfieldID;</w:t>
      </w:r>
      <w:r>
        <w:br/>
        <w:t>struct _jmethodID;</w:t>
      </w:r>
      <w:r>
        <w:br/>
        <w:t>typedef struct _jmethodID *jmethodID;</w:t>
      </w:r>
      <w:r>
        <w:br/>
      </w:r>
      <w:r>
        <w:br/>
        <w:t>So, the types are defined as pointers to opaque (undefined) structs, in order to get better compile-time type checking</w:t>
      </w:r>
    </w:p>
    <w:p w:rsidR="00BA2A9D" w:rsidRDefault="00BA2A9D" w:rsidP="00BA2A9D">
      <w:pPr>
        <w:pStyle w:val="Heading3"/>
        <w:spacing w:before="163" w:after="163"/>
      </w:pPr>
      <w:bookmarkStart w:id="47" w:name="_Toc390804282"/>
      <w:r>
        <w:t>ENV</w:t>
      </w:r>
      <w:bookmarkEnd w:id="47"/>
    </w:p>
    <w:p w:rsidR="00BA2A9D" w:rsidRDefault="00BA2A9D" w:rsidP="00BA2A9D">
      <w:pPr>
        <w:spacing w:line="240" w:lineRule="auto"/>
        <w:ind w:firstLineChars="175" w:firstLine="420"/>
      </w:pPr>
      <w:r w:rsidRPr="00AF0099">
        <w:rPr>
          <w:rFonts w:hint="eastAsia"/>
        </w:rPr>
        <w:t>C++</w:t>
      </w:r>
      <w:r>
        <w:rPr>
          <w:rFonts w:hint="eastAsia"/>
        </w:rPr>
        <w:t>为类</w:t>
      </w:r>
      <w:r w:rsidRPr="00AF0099">
        <w:rPr>
          <w:rFonts w:hint="eastAsia"/>
        </w:rPr>
        <w:t>,</w:t>
      </w:r>
      <w:r w:rsidRPr="00AF0099">
        <w:rPr>
          <w:rFonts w:hint="eastAsia"/>
        </w:rPr>
        <w:t>使用的是</w:t>
      </w:r>
      <w:r w:rsidRPr="00AF0099">
        <w:rPr>
          <w:rFonts w:hint="eastAsia"/>
        </w:rPr>
        <w:t>env, C</w:t>
      </w:r>
      <w:r>
        <w:rPr>
          <w:rFonts w:hint="eastAsia"/>
        </w:rPr>
        <w:t>为指针</w:t>
      </w:r>
      <w:r w:rsidRPr="00AF0099">
        <w:rPr>
          <w:rFonts w:hint="eastAsia"/>
        </w:rPr>
        <w:t>,</w:t>
      </w:r>
      <w:r w:rsidRPr="00AF0099">
        <w:rPr>
          <w:rFonts w:hint="eastAsia"/>
        </w:rPr>
        <w:t>使用的是</w:t>
      </w:r>
      <w:r w:rsidRPr="00AF0099">
        <w:rPr>
          <w:rFonts w:hint="eastAsia"/>
        </w:rPr>
        <w:t>(*env)</w:t>
      </w:r>
      <w:r w:rsidRPr="00AF0099">
        <w:rPr>
          <w:rFonts w:hint="eastAsia"/>
        </w:rPr>
        <w:t>，</w:t>
      </w:r>
    </w:p>
    <w:p w:rsidR="00BA2A9D" w:rsidRPr="00E8512E" w:rsidRDefault="00BA2A9D" w:rsidP="00BA2A9D">
      <w:pPr>
        <w:pStyle w:val="Heading3"/>
        <w:spacing w:before="163" w:after="163"/>
      </w:pPr>
      <w:bookmarkStart w:id="48" w:name="_Toc390804283"/>
      <w:r>
        <w:t>JNI</w:t>
      </w:r>
      <w:r>
        <w:rPr>
          <w:rFonts w:hint="eastAsia"/>
        </w:rPr>
        <w:t>编译</w:t>
      </w:r>
      <w:bookmarkEnd w:id="48"/>
    </w:p>
    <w:p w:rsidR="00BA2A9D" w:rsidRDefault="00BA2A9D" w:rsidP="00BA2A9D">
      <w:pPr>
        <w:pStyle w:val="ListParagraph"/>
        <w:numPr>
          <w:ilvl w:val="0"/>
          <w:numId w:val="34"/>
        </w:numPr>
        <w:ind w:firstLineChars="0"/>
      </w:pPr>
      <w:r>
        <w:t>JNI</w:t>
      </w:r>
      <w:r>
        <w:rPr>
          <w:rFonts w:hint="eastAsia"/>
        </w:rPr>
        <w:t>代码位置</w:t>
      </w:r>
    </w:p>
    <w:p w:rsidR="00BA2A9D" w:rsidRDefault="00BA2A9D" w:rsidP="00BA2A9D">
      <w:pPr>
        <w:pStyle w:val="ListParagraph"/>
        <w:ind w:left="840" w:firstLineChars="0"/>
      </w:pPr>
      <w:r w:rsidRPr="004C59E2">
        <w:rPr>
          <w:rFonts w:hint="eastAsia"/>
        </w:rPr>
        <w:t>framework/base/core/jni/</w:t>
      </w:r>
      <w:r w:rsidRPr="004C59E2">
        <w:rPr>
          <w:rFonts w:hint="eastAsia"/>
        </w:rPr>
        <w:t>文件夹下的文件都被编译进</w:t>
      </w:r>
      <w:r w:rsidRPr="004C59E2">
        <w:rPr>
          <w:rFonts w:hint="eastAsia"/>
        </w:rPr>
        <w:t xml:space="preserve"> libandroid_runtime.so</w:t>
      </w:r>
      <w:r w:rsidRPr="004C59E2">
        <w:rPr>
          <w:rFonts w:hint="eastAsia"/>
        </w:rPr>
        <w:t>公共库中。</w:t>
      </w:r>
    </w:p>
    <w:p w:rsidR="00BA2A9D" w:rsidRDefault="00BA2A9D" w:rsidP="00BA2A9D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动态库位置</w:t>
      </w:r>
    </w:p>
    <w:p w:rsidR="00BA2A9D" w:rsidRDefault="00BA2A9D" w:rsidP="00BA2A9D">
      <w:pPr>
        <w:pStyle w:val="ListParagraph"/>
        <w:ind w:left="840" w:firstLineChars="0"/>
      </w:pPr>
      <w:r>
        <w:rPr>
          <w:rFonts w:hint="eastAsia"/>
        </w:rPr>
        <w:t>显式的动态库通过</w:t>
      </w:r>
      <w:r>
        <w:rPr>
          <w:rFonts w:hint="eastAsia"/>
        </w:rPr>
        <w:t>hw_get_module -&gt; dlopen</w:t>
      </w:r>
      <w:r>
        <w:rPr>
          <w:rFonts w:hint="eastAsia"/>
        </w:rPr>
        <w:t>打开，库文件必须放在文件系统的</w:t>
      </w:r>
      <w:r>
        <w:rPr>
          <w:rFonts w:hint="eastAsia"/>
        </w:rPr>
        <w:t xml:space="preserve"> system/lib/hw/</w:t>
      </w:r>
      <w:r>
        <w:rPr>
          <w:rFonts w:hint="eastAsia"/>
        </w:rPr>
        <w:t>下。</w:t>
      </w:r>
    </w:p>
    <w:p w:rsidR="00BA2A9D" w:rsidRDefault="00BA2A9D" w:rsidP="00BA2A9D">
      <w:pPr>
        <w:pStyle w:val="Heading3"/>
        <w:spacing w:before="163" w:after="163"/>
      </w:pPr>
      <w:bookmarkStart w:id="49" w:name="_Toc390804284"/>
      <w:r>
        <w:lastRenderedPageBreak/>
        <w:t>JNI</w:t>
      </w:r>
      <w:r>
        <w:rPr>
          <w:rFonts w:hint="eastAsia"/>
        </w:rPr>
        <w:t>构造</w:t>
      </w:r>
      <w:bookmarkEnd w:id="49"/>
    </w:p>
    <w:p w:rsidR="00BA2A9D" w:rsidRDefault="00BA2A9D" w:rsidP="00BA2A9D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>定义</w:t>
      </w:r>
    </w:p>
    <w:p w:rsidR="00BA2A9D" w:rsidRDefault="00BA2A9D" w:rsidP="00BA2A9D">
      <w:pPr>
        <w:pStyle w:val="ListParagraph"/>
        <w:ind w:left="840" w:firstLineChars="0" w:firstLine="0"/>
      </w:pPr>
      <w:r>
        <w:rPr>
          <w:rFonts w:hint="eastAsia"/>
        </w:rPr>
        <w:t>定义</w:t>
      </w:r>
      <w:r>
        <w:t>JNI</w:t>
      </w:r>
      <w:r>
        <w:rPr>
          <w:rFonts w:hint="eastAsia"/>
        </w:rPr>
        <w:t>的实现代码完成</w:t>
      </w:r>
      <w:r>
        <w:t>java</w:t>
      </w:r>
      <w:r>
        <w:rPr>
          <w:rFonts w:hint="eastAsia"/>
        </w:rPr>
        <w:t>和</w:t>
      </w:r>
      <w:r>
        <w:t>c</w:t>
      </w:r>
      <w:r>
        <w:rPr>
          <w:rFonts w:hint="eastAsia"/>
        </w:rPr>
        <w:t>之间的交互。</w:t>
      </w:r>
    </w:p>
    <w:p w:rsidR="00BA2A9D" w:rsidRPr="008C1FD8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7399F3B7" wp14:editId="7427A97D">
            <wp:extent cx="5091379" cy="102559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D6A6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162" cy="10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>注册</w:t>
      </w:r>
    </w:p>
    <w:p w:rsidR="00BA2A9D" w:rsidRDefault="00BA2A9D" w:rsidP="00BA2A9D">
      <w:pPr>
        <w:pStyle w:val="ListParagraph"/>
        <w:ind w:left="840" w:firstLineChars="0" w:firstLine="0"/>
      </w:pPr>
      <w:r>
        <w:rPr>
          <w:rFonts w:hint="eastAsia"/>
        </w:rPr>
        <w:t>统一调用</w:t>
      </w:r>
      <w:r>
        <w:t>JNI</w:t>
      </w:r>
      <w:r>
        <w:rPr>
          <w:rFonts w:hint="eastAsia"/>
        </w:rPr>
        <w:t>的注册接口。</w:t>
      </w:r>
    </w:p>
    <w:p w:rsidR="00BA2A9D" w:rsidRDefault="00BA2A9D" w:rsidP="00BA2A9D">
      <w:pPr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309E23E9" wp14:editId="3DD47318">
            <wp:extent cx="5258534" cy="361047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3028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spacing w:line="240" w:lineRule="auto"/>
        <w:ind w:left="360" w:firstLine="480"/>
      </w:pPr>
      <w:r>
        <w:rPr>
          <w:rFonts w:hint="eastAsia"/>
        </w:rPr>
        <w:t>调用各</w:t>
      </w:r>
      <w:r>
        <w:t>HAL</w:t>
      </w:r>
      <w:r>
        <w:rPr>
          <w:rFonts w:hint="eastAsia"/>
        </w:rPr>
        <w:t>模块实现的</w:t>
      </w:r>
      <w:r>
        <w:t>JNI</w:t>
      </w:r>
      <w:r>
        <w:rPr>
          <w:rFonts w:hint="eastAsia"/>
        </w:rPr>
        <w:t>注册函数。</w:t>
      </w:r>
    </w:p>
    <w:p w:rsidR="00BA2A9D" w:rsidRDefault="00BA2A9D" w:rsidP="00BA2A9D">
      <w:pPr>
        <w:spacing w:line="240" w:lineRule="auto"/>
        <w:ind w:left="360" w:firstLine="480"/>
      </w:pPr>
      <w:r>
        <w:rPr>
          <w:rFonts w:hint="eastAsia"/>
          <w:noProof/>
        </w:rPr>
        <w:drawing>
          <wp:inline distT="0" distB="0" distL="0" distR="0" wp14:anchorId="1A502435" wp14:editId="0F89B97B">
            <wp:extent cx="5259629" cy="14368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C098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095" cy="143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>启动</w:t>
      </w:r>
    </w:p>
    <w:p w:rsidR="00BA2A9D" w:rsidRDefault="00BA2A9D" w:rsidP="00BA2A9D">
      <w:pPr>
        <w:pStyle w:val="ListParagraph"/>
        <w:ind w:left="840" w:firstLineChars="0" w:firstLine="0"/>
      </w:pPr>
      <w:r>
        <w:t>VM</w:t>
      </w:r>
      <w:r>
        <w:rPr>
          <w:rFonts w:hint="eastAsia"/>
        </w:rPr>
        <w:t>启动时，在当前的</w:t>
      </w:r>
      <w:r>
        <w:t>VM</w:t>
      </w:r>
      <w:r>
        <w:rPr>
          <w:rFonts w:hint="eastAsia"/>
        </w:rPr>
        <w:t>中注册</w:t>
      </w:r>
      <w:r>
        <w:t>JNI</w:t>
      </w:r>
      <w:r>
        <w:rPr>
          <w:rFonts w:hint="eastAsia"/>
        </w:rPr>
        <w:t>。</w:t>
      </w:r>
    </w:p>
    <w:p w:rsidR="00BA2A9D" w:rsidRDefault="00BA2A9D" w:rsidP="00BA2A9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19D6E50" wp14:editId="7F9DC99A">
            <wp:extent cx="5025543" cy="3785026"/>
            <wp:effectExtent l="0" t="0" r="381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47D0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944" cy="37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9D" w:rsidRDefault="00BA2A9D" w:rsidP="00BA2A9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8644AD" w:rsidRPr="00F22B55" w:rsidRDefault="008644AD" w:rsidP="008644AD">
      <w:pPr>
        <w:pStyle w:val="Heading1"/>
        <w:spacing w:before="163" w:after="163"/>
        <w:rPr>
          <w:sz w:val="28"/>
          <w:szCs w:val="28"/>
        </w:rPr>
      </w:pPr>
      <w:bookmarkStart w:id="50" w:name="_Toc390804285"/>
      <w:bookmarkEnd w:id="43"/>
      <w:r>
        <w:lastRenderedPageBreak/>
        <w:t>Android</w:t>
      </w:r>
      <w:r>
        <w:rPr>
          <w:rFonts w:hint="eastAsia"/>
        </w:rPr>
        <w:t>模块</w:t>
      </w:r>
      <w:bookmarkEnd w:id="50"/>
    </w:p>
    <w:p w:rsidR="00A74A4E" w:rsidRDefault="00A74A4E" w:rsidP="00ED1C67">
      <w:pPr>
        <w:pStyle w:val="Heading2"/>
        <w:spacing w:before="326" w:after="163"/>
      </w:pPr>
      <w:bookmarkStart w:id="51" w:name="_Toc390804286"/>
      <w:r>
        <w:t>camera</w:t>
      </w:r>
      <w:bookmarkEnd w:id="17"/>
      <w:bookmarkEnd w:id="51"/>
    </w:p>
    <w:p w:rsidR="00A74A4E" w:rsidRDefault="00A74A4E" w:rsidP="00A74A4E">
      <w:pPr>
        <w:ind w:firstLine="480"/>
      </w:pPr>
      <w:r>
        <w:rPr>
          <w:rFonts w:hint="eastAsia"/>
        </w:rPr>
        <w:t>Camera</w:t>
      </w:r>
      <w:r>
        <w:rPr>
          <w:rFonts w:hint="eastAsia"/>
        </w:rPr>
        <w:t>是</w:t>
      </w:r>
      <w:r>
        <w:t>Andriod</w:t>
      </w:r>
      <w:r>
        <w:rPr>
          <w:rFonts w:hint="eastAsia"/>
        </w:rPr>
        <w:t>的</w:t>
      </w:r>
      <w:r w:rsidRPr="005E1361">
        <w:rPr>
          <w:rFonts w:hint="eastAsia"/>
        </w:rPr>
        <w:t>视频输入</w:t>
      </w:r>
      <w:r>
        <w:rPr>
          <w:rFonts w:hint="eastAsia"/>
        </w:rPr>
        <w:t>系统，包含取景器（</w:t>
      </w:r>
      <w:r>
        <w:rPr>
          <w:rFonts w:hint="eastAsia"/>
        </w:rPr>
        <w:t>viewfinder</w:t>
      </w:r>
      <w:r>
        <w:rPr>
          <w:rFonts w:hint="eastAsia"/>
        </w:rPr>
        <w:t>）、录像（</w:t>
      </w:r>
      <w:r>
        <w:rPr>
          <w:rFonts w:hint="eastAsia"/>
        </w:rPr>
        <w:t>Recording</w:t>
      </w:r>
      <w:r>
        <w:rPr>
          <w:rFonts w:hint="eastAsia"/>
        </w:rPr>
        <w:t>）和拍照的功能。</w:t>
      </w:r>
      <w:r>
        <w:rPr>
          <w:rFonts w:hint="eastAsia"/>
        </w:rPr>
        <w:t>Camera</w:t>
      </w:r>
      <w:r>
        <w:rPr>
          <w:rFonts w:hint="eastAsia"/>
        </w:rPr>
        <w:t>部分框架部分包含在</w:t>
      </w:r>
      <w:r>
        <w:rPr>
          <w:rFonts w:hint="eastAsia"/>
        </w:rPr>
        <w:t>ui</w:t>
      </w:r>
      <w:r>
        <w:rPr>
          <w:rFonts w:hint="eastAsia"/>
        </w:rPr>
        <w:t>库中，中间层的实现是</w:t>
      </w:r>
      <w:r>
        <w:rPr>
          <w:rFonts w:hint="eastAsia"/>
        </w:rPr>
        <w:t>CameraService</w:t>
      </w:r>
      <w:r>
        <w:rPr>
          <w:rFonts w:hint="eastAsia"/>
        </w:rPr>
        <w:t>，通过调用下层的</w:t>
      </w:r>
      <w:r>
        <w:rPr>
          <w:rFonts w:hint="eastAsia"/>
        </w:rPr>
        <w:t>Camera</w:t>
      </w:r>
      <w:r>
        <w:t xml:space="preserve"> HAL</w:t>
      </w:r>
      <w:r>
        <w:rPr>
          <w:rFonts w:hint="eastAsia"/>
        </w:rPr>
        <w:t>来实现功能。</w:t>
      </w:r>
    </w:p>
    <w:p w:rsidR="00E25232" w:rsidRDefault="00E25232" w:rsidP="00E25232">
      <w:pPr>
        <w:ind w:firstLine="480"/>
      </w:pPr>
      <w:r>
        <w:rPr>
          <w:rFonts w:hint="eastAsia"/>
        </w:rPr>
        <w:t>Android2.3.4</w:t>
      </w:r>
      <w:r>
        <w:rPr>
          <w:rFonts w:hint="eastAsia"/>
        </w:rPr>
        <w:t>中</w:t>
      </w:r>
      <w:r>
        <w:rPr>
          <w:rFonts w:hint="eastAsia"/>
        </w:rPr>
        <w:t>CameraHardwareInterface</w:t>
      </w:r>
      <w:r>
        <w:rPr>
          <w:rFonts w:hint="eastAsia"/>
        </w:rPr>
        <w:t>是一个纯虚基类</w:t>
      </w:r>
      <w:r>
        <w:rPr>
          <w:rFonts w:hint="eastAsia"/>
        </w:rPr>
        <w:t>,</w:t>
      </w:r>
      <w:r>
        <w:rPr>
          <w:rFonts w:hint="eastAsia"/>
        </w:rPr>
        <w:t>实际的</w:t>
      </w:r>
      <w:r>
        <w:rPr>
          <w:rFonts w:hint="eastAsia"/>
        </w:rPr>
        <w:t>Camera HAL</w:t>
      </w:r>
      <w:r>
        <w:rPr>
          <w:rFonts w:hint="eastAsia"/>
        </w:rPr>
        <w:t>层只需要实现</w:t>
      </w:r>
      <w:r>
        <w:rPr>
          <w:rFonts w:hint="eastAsia"/>
        </w:rPr>
        <w:t>CameraHardwareInterface</w:t>
      </w:r>
      <w:r>
        <w:rPr>
          <w:rFonts w:hint="eastAsia"/>
        </w:rPr>
        <w:t>中定义的所有的接口即可</w:t>
      </w:r>
      <w:r>
        <w:rPr>
          <w:rFonts w:hint="eastAsia"/>
        </w:rPr>
        <w:t>.</w:t>
      </w:r>
    </w:p>
    <w:p w:rsidR="00E25232" w:rsidRDefault="00E25232" w:rsidP="00E2523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Android2.3.4</w:t>
      </w:r>
      <w:r>
        <w:rPr>
          <w:rFonts w:hint="eastAsia"/>
        </w:rPr>
        <w:t>中</w:t>
      </w:r>
      <w:r>
        <w:rPr>
          <w:rFonts w:hint="eastAsia"/>
        </w:rPr>
        <w:t>CameraService</w:t>
      </w:r>
      <w:r>
        <w:rPr>
          <w:rFonts w:hint="eastAsia"/>
        </w:rPr>
        <w:t>的</w:t>
      </w:r>
      <w:r>
        <w:rPr>
          <w:rFonts w:hint="eastAsia"/>
        </w:rPr>
        <w:t>Android.mk</w:t>
      </w:r>
      <w:r>
        <w:rPr>
          <w:rFonts w:hint="eastAsia"/>
        </w:rPr>
        <w:t>中有如下</w:t>
      </w:r>
      <w:r>
        <w:rPr>
          <w:rFonts w:hint="eastAsia"/>
        </w:rPr>
        <w:t>:</w:t>
      </w:r>
    </w:p>
    <w:p w:rsidR="00EE395E" w:rsidRDefault="00EE395E" w:rsidP="00EE395E">
      <w:pPr>
        <w:ind w:firstLine="480"/>
      </w:pPr>
      <w:r>
        <w:t>ifeq ($(USE_CAMERA_STUB), true)</w:t>
      </w:r>
    </w:p>
    <w:p w:rsidR="00EE395E" w:rsidRDefault="00EE395E" w:rsidP="00EE395E">
      <w:pPr>
        <w:ind w:firstLine="480"/>
      </w:pPr>
      <w:r>
        <w:t xml:space="preserve">LOCAL_STATIC_LIBRARIES += libcamerastub </w:t>
      </w:r>
    </w:p>
    <w:p w:rsidR="00EE395E" w:rsidRDefault="00EE395E" w:rsidP="00EE395E">
      <w:pPr>
        <w:ind w:firstLine="480"/>
      </w:pPr>
      <w:r>
        <w:t>else</w:t>
      </w:r>
    </w:p>
    <w:p w:rsidR="00EE395E" w:rsidRDefault="00EE395E" w:rsidP="00EE395E">
      <w:pPr>
        <w:ind w:firstLine="480"/>
      </w:pPr>
      <w:r>
        <w:t>LOCAL_SHARED_LIBRARIES += libcamera</w:t>
      </w:r>
    </w:p>
    <w:p w:rsidR="00E25232" w:rsidRDefault="00EE395E" w:rsidP="00EE395E">
      <w:pPr>
        <w:ind w:firstLine="480"/>
      </w:pPr>
      <w:r>
        <w:t>endif</w:t>
      </w:r>
    </w:p>
    <w:p w:rsidR="00E25232" w:rsidRPr="006F2F9D" w:rsidRDefault="00E25232" w:rsidP="00E25232">
      <w:pPr>
        <w:ind w:firstLine="480"/>
      </w:pPr>
      <w:r w:rsidRPr="00E25232">
        <w:rPr>
          <w:rFonts w:hint="eastAsia"/>
        </w:rPr>
        <w:t>在</w:t>
      </w:r>
      <w:r w:rsidRPr="00E25232">
        <w:rPr>
          <w:rFonts w:hint="eastAsia"/>
        </w:rPr>
        <w:t>Android4.0</w:t>
      </w:r>
      <w:r w:rsidRPr="00E25232">
        <w:rPr>
          <w:rFonts w:hint="eastAsia"/>
        </w:rPr>
        <w:t>中</w:t>
      </w:r>
      <w:r w:rsidRPr="00E25232">
        <w:rPr>
          <w:rFonts w:hint="eastAsia"/>
        </w:rPr>
        <w:t>, CameraHardwareInterface</w:t>
      </w:r>
      <w:r w:rsidRPr="00E25232">
        <w:rPr>
          <w:rFonts w:hint="eastAsia"/>
        </w:rPr>
        <w:t>不再是一个简单的纯虚接口类</w:t>
      </w:r>
      <w:r w:rsidRPr="00E25232">
        <w:rPr>
          <w:rFonts w:hint="eastAsia"/>
        </w:rPr>
        <w:t xml:space="preserve">, </w:t>
      </w:r>
      <w:r w:rsidRPr="00E25232">
        <w:rPr>
          <w:rFonts w:hint="eastAsia"/>
        </w:rPr>
        <w:t>而是将所有的接口实现都转接到了</w:t>
      </w:r>
      <w:r w:rsidRPr="00E25232">
        <w:rPr>
          <w:rFonts w:hint="eastAsia"/>
        </w:rPr>
        <w:t>camera_device_t</w:t>
      </w:r>
      <w:r w:rsidRPr="00E25232">
        <w:rPr>
          <w:rFonts w:hint="eastAsia"/>
        </w:rPr>
        <w:t>对象中</w:t>
      </w:r>
      <w:r w:rsidRPr="00E25232">
        <w:rPr>
          <w:rFonts w:hint="eastAsia"/>
        </w:rPr>
        <w:t>.</w:t>
      </w:r>
    </w:p>
    <w:p w:rsidR="00A74A4E" w:rsidRPr="00777B35" w:rsidRDefault="00CB3E9B" w:rsidP="00A74A4E">
      <w:pPr>
        <w:pStyle w:val="Heading3"/>
        <w:spacing w:before="163" w:after="163"/>
      </w:pPr>
      <w:bookmarkStart w:id="52" w:name="_Toc390804287"/>
      <w:r>
        <w:lastRenderedPageBreak/>
        <w:t>framework</w:t>
      </w:r>
      <w:bookmarkEnd w:id="52"/>
    </w:p>
    <w:p w:rsidR="00A74A4E" w:rsidRDefault="00C85EBE" w:rsidP="00A74A4E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1AD33D73" wp14:editId="34E92A17">
            <wp:extent cx="4740250" cy="5213552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C7450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47" cy="52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237F97">
      <w:pPr>
        <w:pStyle w:val="ListParagraph"/>
        <w:numPr>
          <w:ilvl w:val="0"/>
          <w:numId w:val="4"/>
        </w:numPr>
        <w:ind w:firstLineChars="0"/>
      </w:pPr>
      <w:r>
        <w:t>app</w:t>
      </w:r>
    </w:p>
    <w:p w:rsidR="00A74A4E" w:rsidRDefault="00A74A4E" w:rsidP="00A74A4E">
      <w:pPr>
        <w:pStyle w:val="ListParagraph"/>
        <w:ind w:left="840" w:firstLineChars="0"/>
      </w:pPr>
      <w:r>
        <w:rPr>
          <w:rFonts w:hint="eastAsia"/>
        </w:rPr>
        <w:t>通过调用</w:t>
      </w:r>
      <w:r>
        <w:rPr>
          <w:rFonts w:hint="eastAsia"/>
        </w:rPr>
        <w:t>Frame</w:t>
      </w:r>
      <w:r>
        <w:t>w</w:t>
      </w:r>
      <w:r>
        <w:rPr>
          <w:rFonts w:hint="eastAsia"/>
        </w:rPr>
        <w:t>ork</w:t>
      </w:r>
      <w:r>
        <w:rPr>
          <w:rFonts w:hint="eastAsia"/>
        </w:rPr>
        <w:t>层的</w:t>
      </w:r>
      <w:r>
        <w:rPr>
          <w:rFonts w:hint="eastAsia"/>
        </w:rPr>
        <w:t>android.hardware.camera</w:t>
      </w:r>
      <w:r>
        <w:rPr>
          <w:rFonts w:hint="eastAsia"/>
        </w:rPr>
        <w:t>类来实现具体的功能由</w:t>
      </w:r>
      <w:r>
        <w:rPr>
          <w:rFonts w:hint="eastAsia"/>
        </w:rPr>
        <w:t xml:space="preserve">JAVA </w:t>
      </w:r>
      <w:r>
        <w:rPr>
          <w:rFonts w:hint="eastAsia"/>
        </w:rPr>
        <w:t>代码实现，最终打包成</w:t>
      </w:r>
      <w:r>
        <w:rPr>
          <w:rFonts w:hint="eastAsia"/>
        </w:rPr>
        <w:t>APK</w:t>
      </w:r>
      <w:r w:rsidR="005F1A97">
        <w:rPr>
          <w:rFonts w:hint="eastAsia"/>
        </w:rPr>
        <w:t>。</w:t>
      </w:r>
      <w:r w:rsidR="005F1A97" w:rsidRPr="005F1A97">
        <w:rPr>
          <w:rFonts w:hint="eastAsia"/>
        </w:rPr>
        <w:t>原生</w:t>
      </w:r>
      <w:r w:rsidR="005F1A97" w:rsidRPr="005F1A97">
        <w:rPr>
          <w:rFonts w:hint="eastAsia"/>
        </w:rPr>
        <w:t>Camera</w:t>
      </w:r>
      <w:r w:rsidR="005F1A97" w:rsidRPr="005F1A97">
        <w:rPr>
          <w:rFonts w:hint="eastAsia"/>
        </w:rPr>
        <w:t>应用代码在</w:t>
      </w:r>
      <w:r w:rsidR="005F1A97" w:rsidRPr="005F1A97">
        <w:rPr>
          <w:rFonts w:hint="eastAsia"/>
        </w:rPr>
        <w:t>Camera.java(packages\apps\camera\src\com\android\camera</w:t>
      </w:r>
      <w:r>
        <w:rPr>
          <w:rFonts w:hint="eastAsia"/>
        </w:rPr>
        <w:t>。</w:t>
      </w:r>
    </w:p>
    <w:p w:rsidR="00A74A4E" w:rsidRDefault="00A74A4E" w:rsidP="00237F97">
      <w:pPr>
        <w:pStyle w:val="ListParagraph"/>
        <w:numPr>
          <w:ilvl w:val="0"/>
          <w:numId w:val="4"/>
        </w:numPr>
        <w:ind w:firstLineChars="0"/>
      </w:pPr>
      <w:r>
        <w:t>f</w:t>
      </w:r>
      <w:r>
        <w:rPr>
          <w:rFonts w:hint="eastAsia"/>
        </w:rPr>
        <w:t>rame</w:t>
      </w:r>
      <w:r>
        <w:t>w</w:t>
      </w:r>
      <w:r>
        <w:rPr>
          <w:rFonts w:hint="eastAsia"/>
        </w:rPr>
        <w:t>ork</w:t>
      </w:r>
    </w:p>
    <w:p w:rsidR="00A74A4E" w:rsidRDefault="00A74A4E" w:rsidP="00A74A4E">
      <w:pPr>
        <w:ind w:left="840" w:firstLineChars="0" w:firstLine="420"/>
      </w:pPr>
      <w:r>
        <w:rPr>
          <w:rFonts w:hint="eastAsia"/>
        </w:rPr>
        <w:t>提供</w:t>
      </w:r>
      <w:r>
        <w:rPr>
          <w:rFonts w:hint="eastAsia"/>
        </w:rPr>
        <w:t>android.hardware.camera</w:t>
      </w:r>
      <w:r>
        <w:rPr>
          <w:rFonts w:hint="eastAsia"/>
        </w:rPr>
        <w:t>类给</w:t>
      </w:r>
      <w:r>
        <w:t>app</w:t>
      </w:r>
      <w:r>
        <w:rPr>
          <w:rFonts w:hint="eastAsia"/>
        </w:rPr>
        <w:t>使用。由</w:t>
      </w:r>
      <w:r>
        <w:rPr>
          <w:rFonts w:hint="eastAsia"/>
        </w:rPr>
        <w:t>JAVA</w:t>
      </w:r>
      <w:r>
        <w:rPr>
          <w:rFonts w:hint="eastAsia"/>
        </w:rPr>
        <w:t>代码实现，通过</w:t>
      </w:r>
      <w:r>
        <w:rPr>
          <w:rFonts w:hint="eastAsia"/>
        </w:rPr>
        <w:t>JN</w:t>
      </w:r>
      <w:r>
        <w:t>I</w:t>
      </w:r>
      <w:r>
        <w:rPr>
          <w:rFonts w:hint="eastAsia"/>
        </w:rPr>
        <w:t>机制调用</w:t>
      </w:r>
      <w:r>
        <w:rPr>
          <w:rFonts w:hint="eastAsia"/>
        </w:rPr>
        <w:t>native</w:t>
      </w:r>
      <w:r>
        <w:rPr>
          <w:rFonts w:hint="eastAsia"/>
        </w:rPr>
        <w:t>代码实现的具体功能。</w:t>
      </w:r>
    </w:p>
    <w:p w:rsidR="00A74A4E" w:rsidRDefault="00A74A4E" w:rsidP="005015EB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源码：</w:t>
      </w:r>
      <w:r>
        <w:t>frameworks/base/core/java/android/hardware/Camera.java</w:t>
      </w:r>
      <w:r>
        <w:rPr>
          <w:rFonts w:hint="eastAsia"/>
        </w:rPr>
        <w:t>。</w:t>
      </w:r>
    </w:p>
    <w:p w:rsidR="001076CE" w:rsidRPr="00AD5BA2" w:rsidRDefault="001076CE" w:rsidP="001076CE">
      <w:pPr>
        <w:spacing w:line="240" w:lineRule="auto"/>
        <w:ind w:left="720" w:firstLineChars="0" w:firstLine="480"/>
      </w:pPr>
      <w:r>
        <w:rPr>
          <w:noProof/>
        </w:rPr>
        <w:lastRenderedPageBreak/>
        <w:drawing>
          <wp:inline distT="0" distB="0" distL="0" distR="0" wp14:anchorId="70007F82" wp14:editId="5E287F2F">
            <wp:extent cx="4905071" cy="5518205"/>
            <wp:effectExtent l="0" t="0" r="0" b="6350"/>
            <wp:docPr id="1847" name="Picture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45397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045" cy="55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5015EB">
      <w:pPr>
        <w:pStyle w:val="ListParagraph"/>
        <w:numPr>
          <w:ilvl w:val="0"/>
          <w:numId w:val="30"/>
        </w:numPr>
        <w:ind w:firstLineChars="0"/>
      </w:pPr>
      <w:r>
        <w:t>app</w:t>
      </w:r>
      <w:r w:rsidR="00E50849">
        <w:rPr>
          <w:rFonts w:hint="eastAsia"/>
        </w:rPr>
        <w:t>参数传递</w:t>
      </w:r>
    </w:p>
    <w:p w:rsidR="00A74A4E" w:rsidRDefault="00A74A4E" w:rsidP="00560870">
      <w:pPr>
        <w:ind w:left="1260" w:firstLineChars="0" w:firstLine="420"/>
      </w:pPr>
      <w:r w:rsidRPr="0088147B">
        <w:rPr>
          <w:rFonts w:hint="eastAsia"/>
        </w:rPr>
        <w:t>参数</w:t>
      </w:r>
      <w:r>
        <w:rPr>
          <w:rFonts w:hint="eastAsia"/>
        </w:rPr>
        <w:t>以</w:t>
      </w:r>
      <w:r w:rsidRPr="0088147B">
        <w:rPr>
          <w:rFonts w:hint="eastAsia"/>
        </w:rPr>
        <w:t>map</w:t>
      </w:r>
      <w:r w:rsidRPr="0088147B">
        <w:rPr>
          <w:rFonts w:hint="eastAsia"/>
        </w:rPr>
        <w:t>的方式组织存储，</w:t>
      </w:r>
      <w:r w:rsidR="00D84497">
        <w:rPr>
          <w:rFonts w:hint="eastAsia"/>
        </w:rPr>
        <w:t>使用</w:t>
      </w:r>
      <w:r w:rsidRPr="0088147B">
        <w:rPr>
          <w:rFonts w:hint="eastAsia"/>
        </w:rPr>
        <w:t>Parameters</w:t>
      </w:r>
      <w:r w:rsidRPr="0088147B">
        <w:rPr>
          <w:rFonts w:hint="eastAsia"/>
        </w:rPr>
        <w:t>类中形如“</w:t>
      </w:r>
      <w:r w:rsidRPr="0088147B">
        <w:rPr>
          <w:rFonts w:hint="eastAsia"/>
        </w:rPr>
        <w:t>preview-size=640X480;preview-format=yuv422sp;</w:t>
      </w:r>
      <w:r w:rsidRPr="0088147B">
        <w:rPr>
          <w:rFonts w:hint="eastAsia"/>
        </w:rPr>
        <w:t>”格式</w:t>
      </w:r>
      <w:r>
        <w:rPr>
          <w:rFonts w:hint="eastAsia"/>
        </w:rPr>
        <w:t>的</w:t>
      </w:r>
      <w:r w:rsidRPr="0088147B">
        <w:rPr>
          <w:rFonts w:hint="eastAsia"/>
        </w:rPr>
        <w:t>字符串传到</w:t>
      </w:r>
      <w:r w:rsidRPr="0088147B">
        <w:rPr>
          <w:rFonts w:hint="eastAsia"/>
        </w:rPr>
        <w:t>service</w:t>
      </w:r>
      <w:r w:rsidRPr="0088147B">
        <w:rPr>
          <w:rFonts w:hint="eastAsia"/>
        </w:rPr>
        <w:t>端。</w:t>
      </w:r>
    </w:p>
    <w:p w:rsidR="00A74A4E" w:rsidRDefault="00A74A4E" w:rsidP="00237F97">
      <w:pPr>
        <w:pStyle w:val="ListParagraph"/>
        <w:numPr>
          <w:ilvl w:val="0"/>
          <w:numId w:val="4"/>
        </w:numPr>
        <w:ind w:firstLineChars="0"/>
      </w:pPr>
      <w:r>
        <w:t>JNI</w:t>
      </w:r>
    </w:p>
    <w:p w:rsidR="00A74A4E" w:rsidRDefault="00A74A4E" w:rsidP="00A74A4E">
      <w:pPr>
        <w:ind w:left="840" w:firstLineChars="0" w:firstLine="420"/>
      </w:pPr>
      <w:r>
        <w:rPr>
          <w:rFonts w:hint="eastAsia"/>
        </w:rPr>
        <w:t>实现</w:t>
      </w:r>
      <w:r>
        <w:t>f</w:t>
      </w:r>
      <w:r>
        <w:rPr>
          <w:rFonts w:hint="eastAsia"/>
        </w:rPr>
        <w:t>rame</w:t>
      </w:r>
      <w:r>
        <w:t>w</w:t>
      </w:r>
      <w:r>
        <w:rPr>
          <w:rFonts w:hint="eastAsia"/>
        </w:rPr>
        <w:t>ork</w:t>
      </w:r>
      <w:r w:rsidR="0096636D">
        <w:rPr>
          <w:rFonts w:hint="eastAsia"/>
        </w:rPr>
        <w:t>中</w:t>
      </w:r>
      <w:r>
        <w:t>JAVA</w:t>
      </w:r>
      <w:r>
        <w:rPr>
          <w:rFonts w:hint="eastAsia"/>
        </w:rPr>
        <w:t>类</w:t>
      </w:r>
      <w:r>
        <w:rPr>
          <w:rFonts w:hint="eastAsia"/>
        </w:rPr>
        <w:t>android.hardware.Camera</w:t>
      </w:r>
      <w:r w:rsidR="0096636D">
        <w:rPr>
          <w:rFonts w:hint="eastAsia"/>
        </w:rPr>
        <w:t>的本地代码调用</w:t>
      </w:r>
      <w:r>
        <w:rPr>
          <w:rFonts w:hint="eastAsia"/>
        </w:rPr>
        <w:t>。</w:t>
      </w:r>
    </w:p>
    <w:p w:rsidR="00A74A4E" w:rsidRDefault="00A74A4E" w:rsidP="005015EB">
      <w:pPr>
        <w:pStyle w:val="ListParagraph"/>
        <w:numPr>
          <w:ilvl w:val="0"/>
          <w:numId w:val="31"/>
        </w:numPr>
        <w:ind w:firstLineChars="0"/>
      </w:pPr>
      <w:r>
        <w:rPr>
          <w:rFonts w:hint="eastAsia"/>
        </w:rPr>
        <w:t>源码：</w:t>
      </w:r>
      <w:r>
        <w:t xml:space="preserve"> frameworks/base/core/jni/android_hardware_Camera.cpp</w:t>
      </w:r>
      <w:r>
        <w:rPr>
          <w:rFonts w:hint="eastAsia"/>
        </w:rPr>
        <w:t>。</w:t>
      </w:r>
    </w:p>
    <w:p w:rsidR="0096636D" w:rsidRDefault="0066484A" w:rsidP="000B3E2B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52A409B6" wp14:editId="7A156A93">
            <wp:extent cx="4937760" cy="4130213"/>
            <wp:effectExtent l="0" t="0" r="0" b="381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3D0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732" cy="41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5015EB">
      <w:pPr>
        <w:pStyle w:val="ListParagraph"/>
        <w:numPr>
          <w:ilvl w:val="0"/>
          <w:numId w:val="31"/>
        </w:numPr>
        <w:ind w:firstLineChars="0"/>
      </w:pPr>
      <w:r>
        <w:rPr>
          <w:rFonts w:hint="eastAsia"/>
        </w:rPr>
        <w:t>通过</w:t>
      </w:r>
      <w:r w:rsidRPr="00672ED7">
        <w:t>register_android_hardware_Camera(JNIEnv *env)</w:t>
      </w:r>
      <w:r w:rsidRPr="00672ED7">
        <w:rPr>
          <w:rFonts w:hint="eastAsia"/>
        </w:rPr>
        <w:t>函数</w:t>
      </w:r>
      <w:r w:rsidR="004147A7">
        <w:t>(cpp)</w:t>
      </w:r>
      <w:r w:rsidRPr="00672ED7">
        <w:rPr>
          <w:rFonts w:hint="eastAsia"/>
        </w:rPr>
        <w:t>将</w:t>
      </w:r>
      <w:r w:rsidRPr="00672ED7">
        <w:t>native</w:t>
      </w:r>
      <w:r w:rsidRPr="00672ED7">
        <w:rPr>
          <w:rFonts w:hint="eastAsia"/>
        </w:rPr>
        <w:t>函数注册到虚拟机中，以供</w:t>
      </w:r>
      <w:r>
        <w:t>f</w:t>
      </w:r>
      <w:r w:rsidRPr="00672ED7">
        <w:t>rame</w:t>
      </w:r>
      <w:r>
        <w:t>w</w:t>
      </w:r>
      <w:r w:rsidRPr="00672ED7">
        <w:t>ork</w:t>
      </w:r>
      <w:r w:rsidRPr="00672ED7">
        <w:rPr>
          <w:rFonts w:hint="eastAsia"/>
        </w:rPr>
        <w:t>层的</w:t>
      </w:r>
      <w:r w:rsidRPr="00672ED7">
        <w:t xml:space="preserve">JAVA </w:t>
      </w:r>
      <w:r w:rsidRPr="00672ED7">
        <w:rPr>
          <w:rFonts w:hint="eastAsia"/>
        </w:rPr>
        <w:t>代码调用。</w:t>
      </w:r>
    </w:p>
    <w:p w:rsidR="00753B61" w:rsidRDefault="001B2CFA" w:rsidP="005015EB">
      <w:pPr>
        <w:pStyle w:val="ListParagraph"/>
        <w:numPr>
          <w:ilvl w:val="0"/>
          <w:numId w:val="31"/>
        </w:numPr>
        <w:ind w:firstLineChars="0"/>
      </w:pPr>
      <w:r>
        <w:rPr>
          <w:rFonts w:hint="eastAsia"/>
        </w:rPr>
        <w:t>通过</w:t>
      </w:r>
      <w:r w:rsidR="00EB0E9A">
        <w:t>native_setup/</w:t>
      </w:r>
      <w:r>
        <w:t>native_release</w:t>
      </w:r>
      <w:r w:rsidR="0015174F">
        <w:rPr>
          <w:rFonts w:hint="eastAsia"/>
        </w:rPr>
        <w:t>函数</w:t>
      </w:r>
      <w:r w:rsidR="0015174F">
        <w:t>(java)</w:t>
      </w:r>
      <w:r w:rsidR="00EB0E9A">
        <w:rPr>
          <w:rFonts w:hint="eastAsia"/>
        </w:rPr>
        <w:t>打开</w:t>
      </w:r>
      <w:r w:rsidR="00EB0E9A">
        <w:t>/</w:t>
      </w:r>
      <w:r w:rsidR="00EB0E9A">
        <w:rPr>
          <w:rFonts w:hint="eastAsia"/>
        </w:rPr>
        <w:t>关闭</w:t>
      </w:r>
      <w:r w:rsidR="00EB0E9A">
        <w:t>camera</w:t>
      </w:r>
      <w:r w:rsidR="00EB0E9A">
        <w:rPr>
          <w:rFonts w:hint="eastAsia"/>
        </w:rPr>
        <w:t>。</w:t>
      </w:r>
    </w:p>
    <w:p w:rsidR="001B2CFA" w:rsidRDefault="00EB0E9A" w:rsidP="00EB0E9A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22A672FA" wp14:editId="6695B81C">
            <wp:extent cx="4932256" cy="1717482"/>
            <wp:effectExtent l="0" t="0" r="1905" b="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38D6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11" cy="17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5015EB">
      <w:pPr>
        <w:pStyle w:val="ListParagraph"/>
        <w:numPr>
          <w:ilvl w:val="0"/>
          <w:numId w:val="31"/>
        </w:numPr>
        <w:ind w:firstLineChars="0"/>
      </w:pPr>
      <w:r w:rsidRPr="00672ED7">
        <w:t>native</w:t>
      </w:r>
      <w:r w:rsidRPr="00672ED7">
        <w:rPr>
          <w:rFonts w:hint="eastAsia"/>
        </w:rPr>
        <w:t>函数通过调用</w:t>
      </w:r>
      <w:r w:rsidRPr="00672ED7">
        <w:t>libcamera_client.so</w:t>
      </w:r>
      <w:r w:rsidRPr="00672ED7">
        <w:rPr>
          <w:rFonts w:hint="eastAsia"/>
        </w:rPr>
        <w:t>中的</w:t>
      </w:r>
      <w:r w:rsidRPr="00F34C7B">
        <w:rPr>
          <w:b/>
        </w:rPr>
        <w:t>Camera</w:t>
      </w:r>
      <w:r w:rsidRPr="00672ED7">
        <w:rPr>
          <w:rFonts w:hint="eastAsia"/>
        </w:rPr>
        <w:t>类实现具体的功能。</w:t>
      </w:r>
    </w:p>
    <w:p w:rsidR="00A74A4E" w:rsidRDefault="00A74A4E" w:rsidP="00237F97">
      <w:pPr>
        <w:pStyle w:val="ListParagraph"/>
        <w:numPr>
          <w:ilvl w:val="0"/>
          <w:numId w:val="4"/>
        </w:numPr>
        <w:ind w:firstLineChars="0"/>
      </w:pPr>
      <w:r>
        <w:t>client</w:t>
      </w:r>
    </w:p>
    <w:p w:rsidR="00A74A4E" w:rsidRDefault="00A74A4E" w:rsidP="00C07575">
      <w:pPr>
        <w:ind w:left="480" w:firstLineChars="0" w:firstLine="420"/>
      </w:pPr>
      <w:r>
        <w:t>client</w:t>
      </w:r>
      <w:r>
        <w:rPr>
          <w:rFonts w:hint="eastAsia"/>
        </w:rPr>
        <w:t>相关的类</w:t>
      </w:r>
      <w:r w:rsidRPr="00495004">
        <w:rPr>
          <w:rFonts w:hint="eastAsia"/>
        </w:rPr>
        <w:t>源码位置：</w:t>
      </w:r>
      <w:r>
        <w:rPr>
          <w:rFonts w:hint="eastAsia"/>
        </w:rPr>
        <w:t>frameworks/</w:t>
      </w:r>
      <w:r w:rsidR="00E529EB">
        <w:t>av</w:t>
      </w:r>
      <w:r>
        <w:rPr>
          <w:rFonts w:hint="eastAsia"/>
        </w:rPr>
        <w:t>/camera/</w:t>
      </w:r>
      <w:r>
        <w:t>,</w:t>
      </w:r>
      <w:r>
        <w:rPr>
          <w:rFonts w:hint="eastAsia"/>
        </w:rPr>
        <w:t>各类实现文件如下：</w:t>
      </w:r>
    </w:p>
    <w:p w:rsidR="00A74A4E" w:rsidRDefault="00A74A4E" w:rsidP="00C07575">
      <w:pPr>
        <w:ind w:left="480" w:firstLineChars="0" w:firstLine="420"/>
      </w:pPr>
      <w:r w:rsidRPr="00F34C7B">
        <w:rPr>
          <w:b/>
        </w:rPr>
        <w:t>Camera</w:t>
      </w:r>
      <w:r w:rsidR="00D25ADE" w:rsidRPr="00D25ADE">
        <w:rPr>
          <w:rFonts w:hint="eastAsia"/>
        </w:rPr>
        <w:t>类</w:t>
      </w:r>
      <w:r>
        <w:t>--&gt;Camera.cpp,Camera.h</w:t>
      </w:r>
    </w:p>
    <w:p w:rsidR="00A74A4E" w:rsidRDefault="00A74A4E" w:rsidP="00C07575">
      <w:pPr>
        <w:ind w:left="480" w:firstLineChars="0" w:firstLine="420"/>
      </w:pPr>
      <w:r>
        <w:t>CameraParameters</w:t>
      </w:r>
      <w:r w:rsidR="00D25ADE" w:rsidRPr="00D25ADE">
        <w:rPr>
          <w:rFonts w:hint="eastAsia"/>
        </w:rPr>
        <w:t>类</w:t>
      </w:r>
      <w:r>
        <w:t>--&gt;CameraParameters.cpp,CameraParameters.h</w:t>
      </w:r>
    </w:p>
    <w:p w:rsidR="00A74A4E" w:rsidRDefault="00A74A4E" w:rsidP="00C07575">
      <w:pPr>
        <w:ind w:left="480" w:firstLineChars="0" w:firstLine="420"/>
      </w:pPr>
      <w:r>
        <w:t>Icamera</w:t>
      </w:r>
      <w:r w:rsidR="00D25ADE" w:rsidRPr="00D25ADE">
        <w:rPr>
          <w:rFonts w:hint="eastAsia"/>
        </w:rPr>
        <w:t>类</w:t>
      </w:r>
      <w:r>
        <w:t>--&gt;ICamera.cpp,ICamera.h</w:t>
      </w:r>
    </w:p>
    <w:p w:rsidR="00A74A4E" w:rsidRDefault="00A74A4E" w:rsidP="00C07575">
      <w:pPr>
        <w:ind w:left="480" w:firstLineChars="0" w:firstLine="420"/>
      </w:pPr>
      <w:r>
        <w:lastRenderedPageBreak/>
        <w:t>IcameraClient</w:t>
      </w:r>
      <w:r w:rsidR="00D25ADE" w:rsidRPr="00D25ADE">
        <w:rPr>
          <w:rFonts w:hint="eastAsia"/>
        </w:rPr>
        <w:t>类</w:t>
      </w:r>
      <w:r>
        <w:t>--&gt;ICameraClient.cpp,ICameraClient.h</w:t>
      </w:r>
    </w:p>
    <w:p w:rsidR="00A74A4E" w:rsidRDefault="00A74A4E" w:rsidP="00C07575">
      <w:pPr>
        <w:ind w:left="480" w:firstLineChars="0" w:firstLine="420"/>
      </w:pPr>
      <w:r>
        <w:t>IcameraService</w:t>
      </w:r>
      <w:r w:rsidR="00D25ADE" w:rsidRPr="00D25ADE">
        <w:rPr>
          <w:rFonts w:hint="eastAsia"/>
        </w:rPr>
        <w:t>类</w:t>
      </w:r>
      <w:r>
        <w:t>--&gt;ICameraService.cpp,ICameraService.h</w:t>
      </w:r>
    </w:p>
    <w:p w:rsidR="00A74A4E" w:rsidRDefault="00A74A4E" w:rsidP="005015EB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>Icamera</w:t>
      </w:r>
      <w:r>
        <w:rPr>
          <w:rFonts w:hint="eastAsia"/>
        </w:rPr>
        <w:t>、</w:t>
      </w:r>
      <w:r>
        <w:rPr>
          <w:rFonts w:hint="eastAsia"/>
        </w:rPr>
        <w:t>IcameraClient</w:t>
      </w:r>
      <w:r>
        <w:rPr>
          <w:rFonts w:hint="eastAsia"/>
        </w:rPr>
        <w:t>、</w:t>
      </w:r>
      <w:r>
        <w:rPr>
          <w:rFonts w:hint="eastAsia"/>
        </w:rPr>
        <w:t>IcameraService</w:t>
      </w:r>
      <w:r>
        <w:rPr>
          <w:rFonts w:hint="eastAsia"/>
        </w:rPr>
        <w:t>三个类是按照</w:t>
      </w:r>
      <w:r>
        <w:rPr>
          <w:rFonts w:hint="eastAsia"/>
        </w:rPr>
        <w:t>Binder IPC</w:t>
      </w:r>
      <w:r>
        <w:rPr>
          <w:rFonts w:hint="eastAsia"/>
        </w:rPr>
        <w:t>通信要求的框架实现的，用来与</w:t>
      </w:r>
      <w:r>
        <w:rPr>
          <w:rFonts w:hint="eastAsia"/>
        </w:rPr>
        <w:t>service</w:t>
      </w:r>
      <w:r>
        <w:rPr>
          <w:rFonts w:hint="eastAsia"/>
        </w:rPr>
        <w:t>端交互来实现具体功能。</w:t>
      </w:r>
    </w:p>
    <w:p w:rsidR="00A74A4E" w:rsidRDefault="00A74A4E" w:rsidP="005015EB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 xml:space="preserve">CameraParameters </w:t>
      </w:r>
      <w:r>
        <w:rPr>
          <w:rFonts w:hint="eastAsia"/>
        </w:rPr>
        <w:t>接收</w:t>
      </w:r>
      <w:r>
        <w:rPr>
          <w:rFonts w:hint="eastAsia"/>
        </w:rPr>
        <w:t>android.hardware.camera::Parameters</w:t>
      </w:r>
      <w:r>
        <w:rPr>
          <w:rFonts w:hint="eastAsia"/>
        </w:rPr>
        <w:t>类为参数，解析与格式化所有的参数设置。</w:t>
      </w:r>
    </w:p>
    <w:p w:rsidR="00A74A4E" w:rsidRDefault="00A74A4E" w:rsidP="005015EB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>Camera</w:t>
      </w:r>
      <w:r>
        <w:rPr>
          <w:rFonts w:hint="eastAsia"/>
        </w:rPr>
        <w:t>继承自</w:t>
      </w:r>
      <w:r>
        <w:rPr>
          <w:rFonts w:hint="eastAsia"/>
        </w:rPr>
        <w:t>BnCameraClient</w:t>
      </w:r>
      <w:r w:rsidR="003F58B2">
        <w:sym w:font="Wingdings" w:char="F0E0"/>
      </w:r>
      <w:r>
        <w:rPr>
          <w:rFonts w:hint="eastAsia"/>
        </w:rPr>
        <w:t>ICameraClient</w:t>
      </w:r>
      <w:r>
        <w:rPr>
          <w:rFonts w:hint="eastAsia"/>
        </w:rPr>
        <w:t>。</w:t>
      </w:r>
    </w:p>
    <w:p w:rsidR="003F421A" w:rsidRDefault="003F421A" w:rsidP="003F421A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18C4FB77" wp14:editId="57EFD048">
            <wp:extent cx="4730644" cy="3578087"/>
            <wp:effectExtent l="0" t="0" r="0" b="3810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66BB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471" cy="358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237F97">
      <w:pPr>
        <w:pStyle w:val="ListParagraph"/>
        <w:numPr>
          <w:ilvl w:val="0"/>
          <w:numId w:val="4"/>
        </w:numPr>
        <w:ind w:firstLineChars="0"/>
      </w:pPr>
      <w:r w:rsidRPr="00033567">
        <w:t>service</w:t>
      </w:r>
    </w:p>
    <w:p w:rsidR="00A74A4E" w:rsidRDefault="00A74A4E" w:rsidP="00A74A4E">
      <w:pPr>
        <w:ind w:left="840" w:firstLineChars="0" w:firstLine="420"/>
      </w:pPr>
      <w:r w:rsidRPr="00033567">
        <w:t>service</w:t>
      </w:r>
      <w:r>
        <w:rPr>
          <w:rFonts w:hint="eastAsia"/>
        </w:rPr>
        <w:t>相关的类</w:t>
      </w:r>
      <w:r w:rsidRPr="00495004">
        <w:rPr>
          <w:rFonts w:hint="eastAsia"/>
        </w:rPr>
        <w:t>源码位置：</w:t>
      </w:r>
      <w:r w:rsidRPr="00063B05">
        <w:t>frameworks/</w:t>
      </w:r>
      <w:r w:rsidR="00885567">
        <w:t>av/services</w:t>
      </w:r>
      <w:r w:rsidRPr="00063B05">
        <w:t>/camera/libcameraservice</w:t>
      </w:r>
      <w:r>
        <w:rPr>
          <w:rFonts w:hint="eastAsia"/>
        </w:rPr>
        <w:t>，编译入</w:t>
      </w:r>
      <w:r w:rsidRPr="00272EC1">
        <w:t>libcameraservice.so</w:t>
      </w:r>
      <w:r>
        <w:t>,</w:t>
      </w:r>
      <w:r>
        <w:rPr>
          <w:rFonts w:hint="eastAsia"/>
        </w:rPr>
        <w:t>如下：</w:t>
      </w:r>
    </w:p>
    <w:p w:rsidR="00A74A4E" w:rsidRDefault="00A74A4E" w:rsidP="005015EB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CameraService</w:t>
      </w:r>
      <w:r>
        <w:rPr>
          <w:rFonts w:hint="eastAsia"/>
        </w:rPr>
        <w:t>类，继承自</w:t>
      </w:r>
      <w:r>
        <w:rPr>
          <w:rFonts w:hint="eastAsia"/>
        </w:rPr>
        <w:t>BnCameraService</w:t>
      </w:r>
      <w:r w:rsidR="003F421A">
        <w:sym w:font="Wingdings" w:char="F0E0"/>
      </w:r>
      <w:r>
        <w:rPr>
          <w:rFonts w:hint="eastAsia"/>
        </w:rPr>
        <w:t>ICameraService</w:t>
      </w:r>
      <w:r>
        <w:rPr>
          <w:rFonts w:hint="eastAsia"/>
        </w:rPr>
        <w:t>。</w:t>
      </w:r>
    </w:p>
    <w:p w:rsidR="00A421A2" w:rsidRDefault="00A421A2" w:rsidP="00A421A2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26164202" wp14:editId="3EEF1720">
            <wp:extent cx="4810539" cy="3383612"/>
            <wp:effectExtent l="0" t="0" r="0" b="7620"/>
            <wp:docPr id="1850" name="Picture 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3B3A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018" cy="33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5015EB">
      <w:pPr>
        <w:pStyle w:val="ListParagraph"/>
        <w:numPr>
          <w:ilvl w:val="0"/>
          <w:numId w:val="37"/>
        </w:numPr>
        <w:ind w:firstLineChars="0"/>
      </w:pPr>
      <w:r>
        <w:t>CameraService::Client</w:t>
      </w:r>
      <w:r>
        <w:rPr>
          <w:rFonts w:hint="eastAsia"/>
        </w:rPr>
        <w:t>类，继承自</w:t>
      </w:r>
      <w:r>
        <w:t>BnCamera</w:t>
      </w:r>
      <w:r w:rsidR="003F421A">
        <w:sym w:font="Wingdings" w:char="F0E0"/>
      </w:r>
      <w:r>
        <w:t>ICamera</w:t>
      </w:r>
      <w:r>
        <w:rPr>
          <w:rFonts w:hint="eastAsia"/>
        </w:rPr>
        <w:t>，通过调用</w:t>
      </w:r>
      <w:r>
        <w:rPr>
          <w:rFonts w:hint="eastAsia"/>
        </w:rPr>
        <w:t>HAL</w:t>
      </w:r>
      <w:r>
        <w:rPr>
          <w:rFonts w:hint="eastAsia"/>
        </w:rPr>
        <w:t>层来实现具体的功能。</w:t>
      </w:r>
    </w:p>
    <w:p w:rsidR="00A16492" w:rsidRDefault="00A74A4E" w:rsidP="005015EB">
      <w:pPr>
        <w:pStyle w:val="ListParagraph"/>
        <w:numPr>
          <w:ilvl w:val="0"/>
          <w:numId w:val="37"/>
        </w:numPr>
        <w:ind w:firstLineChars="0"/>
      </w:pPr>
      <w:r w:rsidRPr="00956637">
        <w:rPr>
          <w:rFonts w:hint="eastAsia"/>
        </w:rPr>
        <w:t>Service</w:t>
      </w:r>
      <w:r w:rsidR="00381088">
        <w:rPr>
          <w:rFonts w:hint="eastAsia"/>
        </w:rPr>
        <w:t>启动</w:t>
      </w:r>
    </w:p>
    <w:p w:rsidR="00A74A4E" w:rsidRDefault="00A74A4E" w:rsidP="00381088">
      <w:pPr>
        <w:pStyle w:val="ListParagraph"/>
        <w:ind w:left="1260" w:firstLineChars="0"/>
      </w:pPr>
      <w:r w:rsidRPr="00956637">
        <w:rPr>
          <w:rFonts w:hint="eastAsia"/>
        </w:rPr>
        <w:t>在</w:t>
      </w:r>
      <w:r w:rsidRPr="00956637">
        <w:rPr>
          <w:rFonts w:hint="eastAsia"/>
        </w:rPr>
        <w:t>init.rc</w:t>
      </w:r>
      <w:r w:rsidRPr="00956637">
        <w:rPr>
          <w:rFonts w:hint="eastAsia"/>
        </w:rPr>
        <w:t>中有如下代码</w:t>
      </w:r>
      <w:r w:rsidR="00B313ED">
        <w:rPr>
          <w:rFonts w:hint="eastAsia"/>
        </w:rPr>
        <w:t>用于</w:t>
      </w:r>
      <w:r w:rsidRPr="00956637">
        <w:rPr>
          <w:rFonts w:hint="eastAsia"/>
        </w:rPr>
        <w:t>执行</w:t>
      </w:r>
      <w:r w:rsidRPr="00956637">
        <w:rPr>
          <w:rFonts w:hint="eastAsia"/>
        </w:rPr>
        <w:t>/system/bin/mediaserver</w:t>
      </w:r>
      <w:r w:rsidRPr="00956637">
        <w:rPr>
          <w:rFonts w:hint="eastAsia"/>
        </w:rPr>
        <w:t>，启动多媒体服务进程。</w:t>
      </w:r>
    </w:p>
    <w:p w:rsidR="00A74A4E" w:rsidRDefault="00A421A2" w:rsidP="00381088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7556FCA4" wp14:editId="25270D80">
            <wp:extent cx="4627660" cy="840651"/>
            <wp:effectExtent l="0" t="0" r="1905" b="0"/>
            <wp:docPr id="1851" name="Picture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5782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4" cy="84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F040A1" w:rsidP="00381088">
      <w:pPr>
        <w:ind w:left="715" w:firstLineChars="0" w:firstLine="480"/>
      </w:pPr>
      <w:r>
        <w:t>m</w:t>
      </w:r>
      <w:r w:rsidR="00A74A4E" w:rsidRPr="007320A7">
        <w:rPr>
          <w:rFonts w:hint="eastAsia"/>
        </w:rPr>
        <w:t>ediaserver</w:t>
      </w:r>
      <w:r w:rsidR="00A74A4E" w:rsidRPr="007320A7">
        <w:rPr>
          <w:rFonts w:hint="eastAsia"/>
        </w:rPr>
        <w:t>的</w:t>
      </w:r>
      <w:r>
        <w:rPr>
          <w:rFonts w:hint="eastAsia"/>
        </w:rPr>
        <w:t>实现</w:t>
      </w:r>
      <w:r w:rsidR="00381088">
        <w:rPr>
          <w:rFonts w:hint="eastAsia"/>
        </w:rPr>
        <w:t>中创建了</w:t>
      </w:r>
      <w:r w:rsidR="00381088">
        <w:t>CameraService</w:t>
      </w:r>
      <w:r w:rsidR="00381088">
        <w:rPr>
          <w:rFonts w:hint="eastAsia"/>
        </w:rPr>
        <w:t>实例，名称为“</w:t>
      </w:r>
      <w:r w:rsidR="00381088">
        <w:t>media.camera</w:t>
      </w:r>
      <w:r w:rsidR="00381088">
        <w:rPr>
          <w:rFonts w:hint="eastAsia"/>
        </w:rPr>
        <w:t>”</w:t>
      </w:r>
      <w:r w:rsidR="00B313ED">
        <w:rPr>
          <w:rFonts w:hint="eastAsia"/>
        </w:rPr>
        <w:t>。</w:t>
      </w:r>
    </w:p>
    <w:p w:rsidR="00A74A4E" w:rsidRDefault="00C76A65" w:rsidP="00381088">
      <w:pPr>
        <w:pStyle w:val="ListParagraph"/>
        <w:spacing w:line="240" w:lineRule="auto"/>
        <w:ind w:left="1195" w:firstLineChars="0" w:firstLine="0"/>
      </w:pPr>
      <w:r>
        <w:rPr>
          <w:noProof/>
        </w:rPr>
        <w:drawing>
          <wp:inline distT="0" distB="0" distL="0" distR="0" wp14:anchorId="663DACF5" wp14:editId="67211B74">
            <wp:extent cx="4079020" cy="1972859"/>
            <wp:effectExtent l="0" t="0" r="0" b="8890"/>
            <wp:docPr id="1852" name="Picture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F68F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30" cy="19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33" w:rsidRDefault="00501D33" w:rsidP="00501D33">
      <w:pPr>
        <w:pStyle w:val="Heading3"/>
        <w:spacing w:before="163" w:after="163"/>
      </w:pPr>
      <w:bookmarkStart w:id="53" w:name="_Toc381709503"/>
      <w:bookmarkStart w:id="54" w:name="_Toc381709504"/>
      <w:bookmarkStart w:id="55" w:name="_Toc390804288"/>
      <w:r>
        <w:rPr>
          <w:rFonts w:hint="eastAsia"/>
        </w:rPr>
        <w:lastRenderedPageBreak/>
        <w:t>类结构</w:t>
      </w:r>
      <w:bookmarkEnd w:id="53"/>
      <w:bookmarkEnd w:id="55"/>
    </w:p>
    <w:p w:rsidR="00501D33" w:rsidRDefault="00501D33" w:rsidP="00501D33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7C2712EB" wp14:editId="020DC327">
            <wp:extent cx="5186477" cy="47488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DC9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15" cy="47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E7" w:rsidRDefault="005E0AE7" w:rsidP="005E0AE7">
      <w:pPr>
        <w:pStyle w:val="Heading3"/>
        <w:spacing w:before="163" w:after="163"/>
      </w:pPr>
      <w:bookmarkStart w:id="56" w:name="_Toc390804289"/>
      <w:r>
        <w:rPr>
          <w:rFonts w:hint="eastAsia"/>
        </w:rPr>
        <w:t>代码位置</w:t>
      </w:r>
      <w:bookmarkEnd w:id="56"/>
    </w:p>
    <w:p w:rsidR="005E0AE7" w:rsidRDefault="005E0AE7" w:rsidP="005015EB">
      <w:pPr>
        <w:pStyle w:val="ListParagraph"/>
        <w:numPr>
          <w:ilvl w:val="0"/>
          <w:numId w:val="47"/>
        </w:numPr>
        <w:ind w:firstLineChars="0"/>
      </w:pPr>
      <w:r>
        <w:t>Android 4.0 (ICS)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t xml:space="preserve">Android Framework </w:t>
      </w:r>
    </w:p>
    <w:p w:rsidR="005E0AE7" w:rsidRDefault="005E0AE7" w:rsidP="005E0AE7">
      <w:pPr>
        <w:ind w:left="720" w:firstLine="480"/>
      </w:pPr>
      <w:r>
        <w:t>Java: framwworks/base/core/java/android/hardware</w:t>
      </w:r>
    </w:p>
    <w:p w:rsidR="005E0AE7" w:rsidRDefault="005E0AE7" w:rsidP="005E0AE7">
      <w:pPr>
        <w:ind w:left="720" w:firstLine="480"/>
      </w:pPr>
      <w:r>
        <w:t>JNI: frameworks/base/core/jni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t xml:space="preserve">Camera Service </w:t>
      </w:r>
    </w:p>
    <w:p w:rsidR="005E0AE7" w:rsidRDefault="005E0AE7" w:rsidP="005E0AE7">
      <w:pPr>
        <w:ind w:left="720" w:firstLine="480"/>
      </w:pPr>
      <w:r>
        <w:t>frameworks/base/services/camera/libcameraservice/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t xml:space="preserve">IBinder Interfaces </w:t>
      </w:r>
    </w:p>
    <w:p w:rsidR="005E0AE7" w:rsidRDefault="005E0AE7" w:rsidP="005E0AE7">
      <w:pPr>
        <w:ind w:left="840" w:firstLine="480"/>
      </w:pPr>
      <w:r>
        <w:t>frameworks/base/include/camera/ICamera.h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t xml:space="preserve">IBinder Implementation </w:t>
      </w:r>
    </w:p>
    <w:p w:rsidR="005E0AE7" w:rsidRDefault="005E0AE7" w:rsidP="005E0AE7">
      <w:pPr>
        <w:ind w:left="780" w:firstLine="480"/>
      </w:pPr>
      <w:r>
        <w:t>frameworks/base/libs/camera/ICamera.cpp etc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lastRenderedPageBreak/>
        <w:t xml:space="preserve">Camera HAL Interface </w:t>
      </w:r>
    </w:p>
    <w:p w:rsidR="005E0AE7" w:rsidRDefault="005E0AE7" w:rsidP="005406FC">
      <w:pPr>
        <w:ind w:left="720" w:firstLine="480"/>
      </w:pPr>
      <w:r>
        <w:t>frameworks/base/services/camera/libcameraservice/CameraHardwareInterface.h</w:t>
      </w:r>
    </w:p>
    <w:p w:rsidR="005E0AE7" w:rsidRDefault="005E0AE7" w:rsidP="005015EB">
      <w:pPr>
        <w:pStyle w:val="ListParagraph"/>
        <w:numPr>
          <w:ilvl w:val="0"/>
          <w:numId w:val="48"/>
        </w:numPr>
        <w:ind w:firstLineChars="0"/>
      </w:pPr>
      <w:r>
        <w:t xml:space="preserve">Camera HAL </w:t>
      </w:r>
    </w:p>
    <w:p w:rsidR="005E0AE7" w:rsidRDefault="005E0AE7" w:rsidP="005406FC">
      <w:pPr>
        <w:ind w:left="720" w:firstLine="480"/>
      </w:pPr>
      <w:r>
        <w:t>hardware/&lt;vendor&gt;/camera</w:t>
      </w:r>
    </w:p>
    <w:p w:rsidR="005E0AE7" w:rsidRDefault="005E0AE7" w:rsidP="005015EB">
      <w:pPr>
        <w:pStyle w:val="ListParagraph"/>
        <w:numPr>
          <w:ilvl w:val="0"/>
          <w:numId w:val="47"/>
        </w:numPr>
        <w:ind w:firstLineChars="0"/>
      </w:pPr>
      <w:r>
        <w:t>Android 4.2 (Jelly Bean)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Android Framework </w:t>
      </w:r>
    </w:p>
    <w:p w:rsidR="005E0AE7" w:rsidRDefault="005E0AE7" w:rsidP="005406FC">
      <w:pPr>
        <w:ind w:left="720" w:firstLine="480"/>
      </w:pPr>
      <w:r>
        <w:t>Java: frameworks/base/core/java/android/hardware</w:t>
      </w:r>
    </w:p>
    <w:p w:rsidR="005E0AE7" w:rsidRDefault="005E0AE7" w:rsidP="005406FC">
      <w:pPr>
        <w:ind w:left="720" w:firstLine="480"/>
      </w:pPr>
      <w:r>
        <w:t>JNI: frameworks/base/core/jni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Camera Service </w:t>
      </w:r>
    </w:p>
    <w:p w:rsidR="005E0AE7" w:rsidRDefault="005E0AE7" w:rsidP="005406FC">
      <w:pPr>
        <w:ind w:left="720" w:firstLine="480"/>
      </w:pPr>
      <w:r>
        <w:t>frameworks/av/services/camera/libcameraservice/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IBinder Interfaces </w:t>
      </w:r>
    </w:p>
    <w:p w:rsidR="005E0AE7" w:rsidRDefault="005E0AE7" w:rsidP="005406FC">
      <w:pPr>
        <w:ind w:left="720" w:firstLine="480"/>
      </w:pPr>
      <w:r>
        <w:t>frameworks/av/include/camera/ICamera.h etc.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IBinder Implementation </w:t>
      </w:r>
    </w:p>
    <w:p w:rsidR="005E0AE7" w:rsidRDefault="005E0AE7" w:rsidP="005406FC">
      <w:pPr>
        <w:ind w:left="720" w:firstLine="480"/>
      </w:pPr>
      <w:r>
        <w:t>frameworks/av/camera/ICamera.cpp etc.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Camera HAL Interface </w:t>
      </w:r>
    </w:p>
    <w:p w:rsidR="005E0AE7" w:rsidRDefault="005E0AE7" w:rsidP="005406FC">
      <w:pPr>
        <w:ind w:left="720" w:firstLine="480"/>
      </w:pPr>
      <w:r>
        <w:t>frameworks/av/services/camera/libcameraservice/CameraHardwareInterface.h</w:t>
      </w:r>
    </w:p>
    <w:p w:rsidR="005E0AE7" w:rsidRDefault="005E0AE7" w:rsidP="005015EB">
      <w:pPr>
        <w:pStyle w:val="ListParagraph"/>
        <w:numPr>
          <w:ilvl w:val="0"/>
          <w:numId w:val="49"/>
        </w:numPr>
        <w:ind w:firstLineChars="0"/>
      </w:pPr>
      <w:r>
        <w:t xml:space="preserve">Camera HAL </w:t>
      </w:r>
    </w:p>
    <w:p w:rsidR="005E0AE7" w:rsidRDefault="005E0AE7" w:rsidP="005406FC">
      <w:pPr>
        <w:ind w:left="720" w:firstLine="480"/>
      </w:pPr>
      <w:r>
        <w:t>hardware/&lt;vendor&gt;/camera</w:t>
      </w:r>
    </w:p>
    <w:p w:rsidR="00DE6E9E" w:rsidRDefault="00DE6E9E" w:rsidP="00DE6E9E">
      <w:pPr>
        <w:pStyle w:val="Heading3"/>
        <w:spacing w:before="163" w:after="163"/>
      </w:pPr>
      <w:bookmarkStart w:id="57" w:name="_Toc390804290"/>
      <w:r>
        <w:t>callback</w:t>
      </w:r>
      <w:bookmarkEnd w:id="57"/>
    </w:p>
    <w:p w:rsidR="00DE6E9E" w:rsidRDefault="00DE6E9E" w:rsidP="005015EB">
      <w:pPr>
        <w:pStyle w:val="ListParagraph"/>
        <w:numPr>
          <w:ilvl w:val="0"/>
          <w:numId w:val="46"/>
        </w:numPr>
        <w:ind w:firstLineChars="0"/>
      </w:pPr>
      <w:r>
        <w:t>camera_notify_callback</w:t>
      </w:r>
    </w:p>
    <w:p w:rsidR="00DE6E9E" w:rsidRDefault="00DE6E9E" w:rsidP="005C6789">
      <w:pPr>
        <w:ind w:left="840" w:firstLine="480"/>
      </w:pPr>
      <w:r>
        <w:rPr>
          <w:rFonts w:hint="eastAsia"/>
        </w:rPr>
        <w:t>用来传递一些消息</w:t>
      </w:r>
      <w:r>
        <w:rPr>
          <w:rFonts w:hint="eastAsia"/>
        </w:rPr>
        <w:t xml:space="preserve">: </w:t>
      </w:r>
      <w:r>
        <w:rPr>
          <w:rFonts w:hint="eastAsia"/>
        </w:rPr>
        <w:t>如快门消息，自动对焦完成消息，出错消息，拍照编码结束等</w:t>
      </w:r>
      <w:r w:rsidR="005C6789">
        <w:t xml:space="preserve">, </w:t>
      </w:r>
      <w:r>
        <w:rPr>
          <w:rFonts w:hint="eastAsia"/>
        </w:rPr>
        <w:t>参数</w:t>
      </w:r>
      <w:r>
        <w:rPr>
          <w:rFonts w:hint="eastAsia"/>
        </w:rPr>
        <w:t>@msg_type</w:t>
      </w:r>
      <w:r>
        <w:rPr>
          <w:rFonts w:hint="eastAsia"/>
        </w:rPr>
        <w:t>可以是：</w:t>
      </w:r>
    </w:p>
    <w:p w:rsidR="00DE6E9E" w:rsidRDefault="00DE6E9E" w:rsidP="005C6789">
      <w:pPr>
        <w:ind w:left="840" w:firstLine="480"/>
      </w:pPr>
      <w:r>
        <w:t>CAMERA_MSG_ERROR</w:t>
      </w:r>
    </w:p>
    <w:p w:rsidR="00DE6E9E" w:rsidRDefault="00DE6E9E" w:rsidP="005C6789">
      <w:pPr>
        <w:ind w:left="840" w:firstLine="480"/>
      </w:pPr>
      <w:r>
        <w:t>CAMERA_MSG_SHUTTER</w:t>
      </w:r>
    </w:p>
    <w:p w:rsidR="00DE6E9E" w:rsidRDefault="00DE6E9E" w:rsidP="005C6789">
      <w:pPr>
        <w:ind w:left="840" w:firstLine="480"/>
      </w:pPr>
      <w:r>
        <w:t>CAMERA_MSG_FOCUS</w:t>
      </w:r>
    </w:p>
    <w:p w:rsidR="00DE6E9E" w:rsidRDefault="00DE6E9E" w:rsidP="005C6789">
      <w:pPr>
        <w:ind w:left="840" w:firstLine="480"/>
      </w:pPr>
      <w:r>
        <w:t>CAMERA_MSG_ZOOM</w:t>
      </w:r>
    </w:p>
    <w:p w:rsidR="00DE6E9E" w:rsidRDefault="00DE6E9E" w:rsidP="005C6789">
      <w:pPr>
        <w:ind w:left="840" w:firstLine="480"/>
      </w:pPr>
      <w:r>
        <w:t>CAMERA_MSG_FOCUS_MOVE</w:t>
      </w:r>
    </w:p>
    <w:p w:rsidR="00DE6E9E" w:rsidRDefault="00DE6E9E" w:rsidP="005015EB">
      <w:pPr>
        <w:pStyle w:val="ListParagraph"/>
        <w:numPr>
          <w:ilvl w:val="0"/>
          <w:numId w:val="46"/>
        </w:numPr>
        <w:ind w:firstLineChars="0"/>
      </w:pPr>
      <w:r>
        <w:t xml:space="preserve">camera_data_callback </w:t>
      </w:r>
    </w:p>
    <w:p w:rsidR="00DE6E9E" w:rsidRDefault="00DE6E9E" w:rsidP="00DE6E9E">
      <w:pPr>
        <w:ind w:left="420" w:firstLine="480"/>
      </w:pPr>
      <w:r>
        <w:rPr>
          <w:rFonts w:hint="eastAsia"/>
        </w:rPr>
        <w:t>该函数用于从</w:t>
      </w:r>
      <w:r>
        <w:rPr>
          <w:rFonts w:hint="eastAsia"/>
        </w:rPr>
        <w:t>camera HAL</w:t>
      </w:r>
      <w:r>
        <w:rPr>
          <w:rFonts w:hint="eastAsia"/>
        </w:rPr>
        <w:t>返回数据，返回的数据可以是：</w:t>
      </w:r>
    </w:p>
    <w:p w:rsidR="00DE6E9E" w:rsidRDefault="00DE6E9E" w:rsidP="00DE6E9E">
      <w:pPr>
        <w:ind w:left="840" w:firstLine="480"/>
      </w:pPr>
      <w:r>
        <w:rPr>
          <w:rFonts w:hint="eastAsia"/>
        </w:rPr>
        <w:t>preview</w:t>
      </w:r>
      <w:r>
        <w:rPr>
          <w:rFonts w:hint="eastAsia"/>
        </w:rPr>
        <w:t>的数据帧，</w:t>
      </w:r>
    </w:p>
    <w:p w:rsidR="00DE6E9E" w:rsidRDefault="00DE6E9E" w:rsidP="00DE6E9E">
      <w:pPr>
        <w:ind w:left="840" w:firstLine="480"/>
      </w:pPr>
      <w:r>
        <w:rPr>
          <w:rFonts w:hint="eastAsia"/>
        </w:rPr>
        <w:t>preview</w:t>
      </w:r>
      <w:r>
        <w:rPr>
          <w:rFonts w:hint="eastAsia"/>
        </w:rPr>
        <w:t>的元数据，</w:t>
      </w:r>
    </w:p>
    <w:p w:rsidR="002A25B3" w:rsidRDefault="00DE6E9E" w:rsidP="00DE6E9E">
      <w:pPr>
        <w:ind w:left="840" w:firstLine="480"/>
      </w:pPr>
      <w:r>
        <w:rPr>
          <w:rFonts w:hint="eastAsia"/>
        </w:rPr>
        <w:lastRenderedPageBreak/>
        <w:t>以及压缩为</w:t>
      </w:r>
      <w:r>
        <w:rPr>
          <w:rFonts w:hint="eastAsia"/>
        </w:rPr>
        <w:t>jpeg</w:t>
      </w:r>
      <w:r>
        <w:rPr>
          <w:rFonts w:hint="eastAsia"/>
        </w:rPr>
        <w:t>格式的帧数据</w:t>
      </w:r>
    </w:p>
    <w:p w:rsidR="00DE6E9E" w:rsidRDefault="00DE6E9E" w:rsidP="00DE6E9E">
      <w:pPr>
        <w:ind w:left="840" w:firstLine="480"/>
      </w:pPr>
      <w:r>
        <w:rPr>
          <w:rFonts w:hint="eastAsia"/>
        </w:rPr>
        <w:t>参数</w:t>
      </w:r>
      <w:r>
        <w:rPr>
          <w:rFonts w:hint="eastAsia"/>
        </w:rPr>
        <w:t>@msg_type</w:t>
      </w:r>
      <w:r>
        <w:rPr>
          <w:rFonts w:hint="eastAsia"/>
        </w:rPr>
        <w:t>可以是：</w:t>
      </w:r>
    </w:p>
    <w:p w:rsidR="00DE6E9E" w:rsidRDefault="00DE6E9E" w:rsidP="002A25B3">
      <w:pPr>
        <w:ind w:left="1260" w:firstLine="480"/>
      </w:pPr>
      <w:r>
        <w:t>CAMERA_MSG_PREVIEW_FRAME</w:t>
      </w:r>
    </w:p>
    <w:p w:rsidR="00DE6E9E" w:rsidRDefault="00DE6E9E" w:rsidP="002A25B3">
      <w:pPr>
        <w:ind w:left="1260" w:firstLine="480"/>
      </w:pPr>
      <w:r>
        <w:t>CAMERA_MSG_PREVIEW_METADATA</w:t>
      </w:r>
    </w:p>
    <w:p w:rsidR="00DE6E9E" w:rsidRDefault="00DE6E9E" w:rsidP="002A25B3">
      <w:pPr>
        <w:ind w:left="1260" w:firstLine="480"/>
      </w:pPr>
      <w:r>
        <w:t>CAMERA_MSG_COMPRESSED_IMAGE</w:t>
      </w:r>
    </w:p>
    <w:p w:rsidR="00DE6E9E" w:rsidRDefault="00DE6E9E" w:rsidP="002A25B3">
      <w:pPr>
        <w:ind w:left="1260" w:firstLine="480"/>
      </w:pPr>
      <w:r>
        <w:t>CAMERA_MSG_RAW_IMAGE</w:t>
      </w:r>
    </w:p>
    <w:p w:rsidR="00DE6E9E" w:rsidRDefault="00DE6E9E" w:rsidP="002A25B3">
      <w:pPr>
        <w:ind w:left="1260" w:firstLine="480"/>
      </w:pPr>
      <w:r>
        <w:t>CAMERA_MSG_RAW_IMAGE_NOTIFY</w:t>
      </w:r>
    </w:p>
    <w:p w:rsidR="00DE6E9E" w:rsidRDefault="00DE6E9E" w:rsidP="002A25B3">
      <w:pPr>
        <w:ind w:left="1260" w:firstLine="480"/>
      </w:pPr>
      <w:r>
        <w:t>CAMERA_MSG_POSTVIEW_FRAME</w:t>
      </w:r>
    </w:p>
    <w:p w:rsidR="00DE6E9E" w:rsidRDefault="00DE6E9E" w:rsidP="00DE6E9E">
      <w:pPr>
        <w:ind w:left="840" w:firstLine="480"/>
      </w:pPr>
      <w:r>
        <w:rPr>
          <w:rFonts w:hint="eastAsia"/>
        </w:rPr>
        <w:t>参数</w:t>
      </w:r>
      <w:r>
        <w:rPr>
          <w:rFonts w:hint="eastAsia"/>
        </w:rPr>
        <w:t xml:space="preserve">@data </w:t>
      </w:r>
      <w:r>
        <w:rPr>
          <w:rFonts w:hint="eastAsia"/>
        </w:rPr>
        <w:t>用来返回图像数据</w:t>
      </w:r>
    </w:p>
    <w:p w:rsidR="00DE6E9E" w:rsidRDefault="00DE6E9E" w:rsidP="00DE6E9E">
      <w:pPr>
        <w:ind w:left="840" w:firstLine="480"/>
      </w:pPr>
      <w:r>
        <w:rPr>
          <w:rFonts w:hint="eastAsia"/>
        </w:rPr>
        <w:t>参数</w:t>
      </w:r>
      <w:r>
        <w:rPr>
          <w:rFonts w:hint="eastAsia"/>
        </w:rPr>
        <w:t xml:space="preserve">@metadata </w:t>
      </w:r>
      <w:r>
        <w:rPr>
          <w:rFonts w:hint="eastAsia"/>
        </w:rPr>
        <w:t>用来返回图像的元数据</w:t>
      </w:r>
    </w:p>
    <w:p w:rsidR="00DE6E9E" w:rsidRDefault="00DE6E9E" w:rsidP="005015EB">
      <w:pPr>
        <w:pStyle w:val="ListParagraph"/>
        <w:numPr>
          <w:ilvl w:val="0"/>
          <w:numId w:val="46"/>
        </w:numPr>
        <w:ind w:firstLineChars="0"/>
      </w:pPr>
      <w:r>
        <w:t>camera_data_timestamp_callback</w:t>
      </w:r>
    </w:p>
    <w:p w:rsidR="00DE6E9E" w:rsidRDefault="00DE6E9E" w:rsidP="00BF14E9">
      <w:pPr>
        <w:ind w:left="840" w:firstLine="480"/>
      </w:pPr>
      <w:r>
        <w:rPr>
          <w:rFonts w:hint="eastAsia"/>
        </w:rPr>
        <w:t>该回调函数用来从</w:t>
      </w:r>
      <w:r>
        <w:rPr>
          <w:rFonts w:hint="eastAsia"/>
        </w:rPr>
        <w:t>Camera HAL</w:t>
      </w:r>
      <w:r>
        <w:rPr>
          <w:rFonts w:hint="eastAsia"/>
        </w:rPr>
        <w:t>返回帧数据以及对应的时间戳，这个</w:t>
      </w:r>
      <w:r>
        <w:rPr>
          <w:rFonts w:hint="eastAsia"/>
        </w:rPr>
        <w:t>callback</w:t>
      </w:r>
      <w:r>
        <w:rPr>
          <w:rFonts w:hint="eastAsia"/>
        </w:rPr>
        <w:t>用于录像的场景。</w:t>
      </w:r>
    </w:p>
    <w:p w:rsidR="00DE6E9E" w:rsidRDefault="00DE6E9E" w:rsidP="005B2A52">
      <w:pPr>
        <w:ind w:left="840" w:firstLine="480"/>
      </w:pPr>
      <w:r>
        <w:rPr>
          <w:rFonts w:hint="eastAsia"/>
        </w:rPr>
        <w:t>@timestamp</w:t>
      </w:r>
      <w:r>
        <w:rPr>
          <w:rFonts w:hint="eastAsia"/>
        </w:rPr>
        <w:t>：生成帧数据的时间戳</w:t>
      </w:r>
    </w:p>
    <w:p w:rsidR="00DE6E9E" w:rsidRDefault="00DE6E9E" w:rsidP="005B2A52">
      <w:pPr>
        <w:ind w:left="840" w:firstLine="480"/>
      </w:pPr>
      <w:r>
        <w:rPr>
          <w:rFonts w:hint="eastAsia"/>
        </w:rPr>
        <w:t xml:space="preserve">@msg_type:  </w:t>
      </w:r>
      <w:r>
        <w:rPr>
          <w:rFonts w:hint="eastAsia"/>
        </w:rPr>
        <w:t>取值为</w:t>
      </w:r>
      <w:r>
        <w:rPr>
          <w:rFonts w:hint="eastAsia"/>
        </w:rPr>
        <w:t>CAMERA_MSG_VIDEO_FRAME</w:t>
      </w:r>
    </w:p>
    <w:p w:rsidR="00DE6E9E" w:rsidRPr="00DE6E9E" w:rsidRDefault="00DE6E9E" w:rsidP="005B2A52">
      <w:pPr>
        <w:ind w:left="840" w:firstLine="480"/>
      </w:pPr>
      <w:r>
        <w:rPr>
          <w:rFonts w:hint="eastAsia"/>
        </w:rPr>
        <w:t>@data</w:t>
      </w:r>
      <w:r>
        <w:rPr>
          <w:rFonts w:hint="eastAsia"/>
        </w:rPr>
        <w:t>：用来返回帧数</w:t>
      </w:r>
    </w:p>
    <w:p w:rsidR="00A74A4E" w:rsidRDefault="00A74A4E" w:rsidP="00A74A4E">
      <w:pPr>
        <w:pStyle w:val="Heading3"/>
        <w:spacing w:before="163" w:after="163"/>
      </w:pPr>
      <w:bookmarkStart w:id="58" w:name="_Toc390804291"/>
      <w:r w:rsidRPr="009E1759">
        <w:t>HAL</w:t>
      </w:r>
      <w:bookmarkEnd w:id="54"/>
      <w:bookmarkEnd w:id="58"/>
    </w:p>
    <w:p w:rsidR="00A74A4E" w:rsidRDefault="00A74A4E" w:rsidP="00A74A4E">
      <w:pPr>
        <w:pStyle w:val="ListParagraph"/>
        <w:ind w:left="420" w:firstLineChars="0"/>
      </w:pPr>
      <w:r w:rsidRPr="001579F7">
        <w:t>Android</w:t>
      </w:r>
      <w:r w:rsidRPr="001579F7">
        <w:rPr>
          <w:rFonts w:hint="eastAsia"/>
        </w:rPr>
        <w:t>通过</w:t>
      </w:r>
      <w:r w:rsidRPr="001579F7">
        <w:t>HAL</w:t>
      </w:r>
      <w:r w:rsidRPr="001579F7">
        <w:rPr>
          <w:rFonts w:hint="eastAsia"/>
        </w:rPr>
        <w:t>层来保证底层硬件（驱动）改变</w:t>
      </w:r>
      <w:r>
        <w:rPr>
          <w:rFonts w:hint="eastAsia"/>
        </w:rPr>
        <w:t>时</w:t>
      </w:r>
      <w:r w:rsidRPr="001579F7">
        <w:rPr>
          <w:rFonts w:hint="eastAsia"/>
        </w:rPr>
        <w:t>，只需修改对应的</w:t>
      </w:r>
      <w:r w:rsidRPr="001579F7">
        <w:t>HAL</w:t>
      </w:r>
      <w:r w:rsidRPr="001579F7">
        <w:rPr>
          <w:rFonts w:hint="eastAsia"/>
        </w:rPr>
        <w:t>层代码，</w:t>
      </w:r>
      <w:r>
        <w:t>f</w:t>
      </w:r>
      <w:r w:rsidRPr="001579F7">
        <w:t>rameWork</w:t>
      </w:r>
      <w:r w:rsidRPr="001579F7">
        <w:rPr>
          <w:rFonts w:hint="eastAsia"/>
        </w:rPr>
        <w:t>层与</w:t>
      </w:r>
      <w:r>
        <w:t>app</w:t>
      </w:r>
      <w:r w:rsidRPr="001579F7">
        <w:rPr>
          <w:rFonts w:hint="eastAsia"/>
        </w:rPr>
        <w:t>的都不用改变。</w:t>
      </w:r>
    </w:p>
    <w:p w:rsidR="00A74A4E" w:rsidRDefault="00A74A4E" w:rsidP="006A72EA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HAL</w:t>
      </w:r>
      <w:r>
        <w:rPr>
          <w:rFonts w:hint="eastAsia"/>
        </w:rPr>
        <w:t>一般编译为一个动态库</w:t>
      </w:r>
      <w:r>
        <w:rPr>
          <w:rFonts w:hint="eastAsia"/>
        </w:rPr>
        <w:t>libcamera.so</w:t>
      </w:r>
      <w:r>
        <w:rPr>
          <w:rFonts w:hint="eastAsia"/>
        </w:rPr>
        <w:t>（动态库名字可以改，只需要与</w:t>
      </w:r>
      <w:r>
        <w:rPr>
          <w:rFonts w:hint="eastAsia"/>
        </w:rPr>
        <w:t>Android.mk</w:t>
      </w:r>
      <w:r>
        <w:rPr>
          <w:rFonts w:hint="eastAsia"/>
        </w:rPr>
        <w:t>一致即可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A74A4E" w:rsidRDefault="00A74A4E" w:rsidP="006A72EA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HAL</w:t>
      </w:r>
      <w:r>
        <w:rPr>
          <w:rFonts w:hint="eastAsia"/>
        </w:rPr>
        <w:t>通过被</w:t>
      </w:r>
      <w:r>
        <w:rPr>
          <w:rFonts w:hint="eastAsia"/>
        </w:rPr>
        <w:t>Libcameraservice.so::CameraService::Client</w:t>
      </w:r>
      <w:r>
        <w:rPr>
          <w:rFonts w:hint="eastAsia"/>
        </w:rPr>
        <w:t>调用而实现具体</w:t>
      </w:r>
      <w:r>
        <w:t>camera</w:t>
      </w:r>
      <w:r>
        <w:rPr>
          <w:rFonts w:hint="eastAsia"/>
        </w:rPr>
        <w:t>功能，</w:t>
      </w:r>
      <w:r>
        <w:t>HAL</w:t>
      </w:r>
      <w:r>
        <w:rPr>
          <w:rFonts w:hint="eastAsia"/>
        </w:rPr>
        <w:t>需要实现</w:t>
      </w:r>
      <w:r>
        <w:t>HAL</w:t>
      </w:r>
      <w:r>
        <w:rPr>
          <w:rFonts w:hint="eastAsia"/>
        </w:rPr>
        <w:t>接口类，该类的定义文件如下：</w:t>
      </w:r>
    </w:p>
    <w:p w:rsidR="00A74A4E" w:rsidRDefault="00A74A4E" w:rsidP="00A74A4E">
      <w:pPr>
        <w:pStyle w:val="ListParagraph"/>
        <w:spacing w:line="240" w:lineRule="auto"/>
        <w:ind w:left="1253" w:firstLineChars="0" w:firstLine="0"/>
      </w:pPr>
      <w:r>
        <w:t>frameworks/base/include/camera/CameraHardwareInterface</w:t>
      </w:r>
      <w:r w:rsidR="0071172F">
        <w:t>.h</w:t>
      </w:r>
      <w:r>
        <w:rPr>
          <w:noProof/>
        </w:rPr>
        <w:lastRenderedPageBreak/>
        <w:drawing>
          <wp:inline distT="0" distB="0" distL="0" distR="0" wp14:anchorId="6504535B" wp14:editId="71FEBFFF">
            <wp:extent cx="4889092" cy="3556623"/>
            <wp:effectExtent l="0" t="0" r="698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212E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25" cy="35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9E" w:rsidRDefault="00A74A4E" w:rsidP="006A72EA">
      <w:pPr>
        <w:pStyle w:val="ListParagraph"/>
        <w:numPr>
          <w:ilvl w:val="0"/>
          <w:numId w:val="11"/>
        </w:numPr>
        <w:ind w:firstLineChars="0"/>
      </w:pPr>
      <w:r w:rsidRPr="001579F7">
        <w:t>HAL</w:t>
      </w:r>
      <w:r w:rsidR="00D4619E">
        <w:rPr>
          <w:rFonts w:hint="eastAsia"/>
        </w:rPr>
        <w:t>对设备的访问</w:t>
      </w:r>
    </w:p>
    <w:p w:rsidR="00A74A4E" w:rsidRDefault="00A74A4E" w:rsidP="00D4619E">
      <w:pPr>
        <w:pStyle w:val="ListParagraph"/>
        <w:ind w:left="840" w:firstLineChars="0"/>
      </w:pPr>
      <w:r w:rsidRPr="001579F7">
        <w:rPr>
          <w:rFonts w:hint="eastAsia"/>
        </w:rPr>
        <w:t>打开对应的设备文件</w:t>
      </w:r>
      <w:r w:rsidRPr="00445569">
        <w:rPr>
          <w:rFonts w:hint="eastAsia"/>
        </w:rPr>
        <w:t>（如</w:t>
      </w:r>
      <w:r w:rsidRPr="00445569">
        <w:rPr>
          <w:rFonts w:hint="eastAsia"/>
        </w:rPr>
        <w:t>/dev/video0</w:t>
      </w:r>
      <w:r w:rsidRPr="00445569">
        <w:rPr>
          <w:rFonts w:hint="eastAsia"/>
        </w:rPr>
        <w:t>）</w:t>
      </w:r>
      <w:r w:rsidRPr="001579F7">
        <w:rPr>
          <w:rFonts w:hint="eastAsia"/>
        </w:rPr>
        <w:t>，并通过</w:t>
      </w:r>
      <w:r w:rsidRPr="001579F7">
        <w:t>ioctrl</w:t>
      </w:r>
      <w:r w:rsidRPr="001579F7">
        <w:rPr>
          <w:rFonts w:hint="eastAsia"/>
        </w:rPr>
        <w:t>访问</w:t>
      </w:r>
      <w:r w:rsidRPr="001579F7">
        <w:t>camera driver</w:t>
      </w:r>
      <w:r w:rsidRPr="001579F7">
        <w:rPr>
          <w:rFonts w:hint="eastAsia"/>
        </w:rPr>
        <w:t>。</w:t>
      </w:r>
      <w:r w:rsidRPr="001520E3">
        <w:rPr>
          <w:rFonts w:hint="eastAsia"/>
        </w:rPr>
        <w:t>一般通过</w:t>
      </w:r>
      <w:r w:rsidRPr="001520E3">
        <w:t>V4L2 command</w:t>
      </w:r>
      <w:r w:rsidRPr="001520E3">
        <w:rPr>
          <w:rFonts w:hint="eastAsia"/>
        </w:rPr>
        <w:t>从</w:t>
      </w:r>
      <w:r w:rsidRPr="001520E3">
        <w:t>linux kernel</w:t>
      </w:r>
      <w:r w:rsidRPr="001520E3">
        <w:rPr>
          <w:rFonts w:hint="eastAsia"/>
        </w:rPr>
        <w:t>中的</w:t>
      </w:r>
      <w:r w:rsidRPr="001520E3">
        <w:t>camera driver</w:t>
      </w:r>
      <w:r w:rsidRPr="001520E3">
        <w:rPr>
          <w:rFonts w:hint="eastAsia"/>
        </w:rPr>
        <w:t>得到视频数据。</w:t>
      </w:r>
      <w:r w:rsidRPr="001579F7">
        <w:rPr>
          <w:rFonts w:hint="eastAsia"/>
        </w:rPr>
        <w:t>然后交给</w:t>
      </w:r>
      <w:r w:rsidRPr="001579F7">
        <w:t>surface(overlay)</w:t>
      </w:r>
      <w:r w:rsidRPr="001579F7">
        <w:rPr>
          <w:rFonts w:hint="eastAsia"/>
        </w:rPr>
        <w:t>显示或者保存为文件。</w:t>
      </w:r>
    </w:p>
    <w:p w:rsidR="00A74A4E" w:rsidRDefault="00A74A4E" w:rsidP="005015EB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如果使用映射内核内存的方式（</w:t>
      </w:r>
      <w:r>
        <w:rPr>
          <w:rFonts w:hint="eastAsia"/>
        </w:rPr>
        <w:t>V4L2_MEMORY_MMAP</w:t>
      </w:r>
      <w:r>
        <w:rPr>
          <w:rFonts w:hint="eastAsia"/>
        </w:rPr>
        <w:t>），构建预览的内存</w:t>
      </w:r>
      <w:r>
        <w:rPr>
          <w:rFonts w:hint="eastAsia"/>
        </w:rPr>
        <w:t>MemoryHeapBase</w:t>
      </w:r>
      <w:r>
        <w:rPr>
          <w:rFonts w:hint="eastAsia"/>
        </w:rPr>
        <w:t>需要从</w:t>
      </w:r>
      <w:r>
        <w:rPr>
          <w:rFonts w:hint="eastAsia"/>
        </w:rPr>
        <w:t>V4L2</w:t>
      </w:r>
      <w:r>
        <w:rPr>
          <w:rFonts w:hint="eastAsia"/>
        </w:rPr>
        <w:t>驱动程序中得到内存指针；如果使用用户空间内存的方式（</w:t>
      </w:r>
      <w:r>
        <w:rPr>
          <w:rFonts w:hint="eastAsia"/>
        </w:rPr>
        <w:t>V4L2_MEMORY_USERPTR</w:t>
      </w:r>
      <w:r>
        <w:rPr>
          <w:rFonts w:hint="eastAsia"/>
        </w:rPr>
        <w:t>），</w:t>
      </w:r>
      <w:r>
        <w:rPr>
          <w:rFonts w:hint="eastAsia"/>
        </w:rPr>
        <w:t>MemoryHeapBase</w:t>
      </w:r>
      <w:r>
        <w:rPr>
          <w:rFonts w:hint="eastAsia"/>
        </w:rPr>
        <w:t>中开辟的内存是在用户空间建立的；</w:t>
      </w:r>
    </w:p>
    <w:p w:rsidR="00A74A4E" w:rsidRDefault="00A74A4E" w:rsidP="005015EB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在预览的线程中，使用</w:t>
      </w:r>
      <w:r>
        <w:t>VIDIOC_DQBUF</w:t>
      </w:r>
      <w:r>
        <w:rPr>
          <w:rFonts w:hint="eastAsia"/>
        </w:rPr>
        <w:t>调用阻塞等待视频帧的到来，处理完成后使用</w:t>
      </w:r>
      <w:r>
        <w:rPr>
          <w:rFonts w:hint="eastAsia"/>
        </w:rPr>
        <w:t>VIDIOC_QBUF</w:t>
      </w:r>
      <w:r>
        <w:rPr>
          <w:rFonts w:hint="eastAsia"/>
        </w:rPr>
        <w:t>调用将帧内存再次压入队列，等待下一帧的到来。</w:t>
      </w:r>
    </w:p>
    <w:p w:rsidR="004E20AC" w:rsidRDefault="004E20AC" w:rsidP="005015EB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由于</w:t>
      </w:r>
      <w:r>
        <w:rPr>
          <w:rFonts w:hint="eastAsia"/>
        </w:rPr>
        <w:t xml:space="preserve">video0 </w:t>
      </w:r>
      <w:r>
        <w:rPr>
          <w:rFonts w:hint="eastAsia"/>
        </w:rPr>
        <w:t>权限不够会造成</w:t>
      </w:r>
      <w:r>
        <w:rPr>
          <w:rFonts w:hint="eastAsia"/>
        </w:rPr>
        <w:t xml:space="preserve">open </w:t>
      </w:r>
      <w:r>
        <w:rPr>
          <w:rFonts w:hint="eastAsia"/>
        </w:rPr>
        <w:t>打开设备文件</w:t>
      </w:r>
      <w:r>
        <w:rPr>
          <w:rFonts w:hint="eastAsia"/>
        </w:rPr>
        <w:t>/dev/video0</w:t>
      </w:r>
      <w:r>
        <w:rPr>
          <w:rFonts w:hint="eastAsia"/>
        </w:rPr>
        <w:t>失败，因此需要在</w:t>
      </w:r>
      <w:r>
        <w:rPr>
          <w:rFonts w:hint="eastAsia"/>
        </w:rPr>
        <w:t>Android</w:t>
      </w:r>
      <w:r>
        <w:rPr>
          <w:rFonts w:hint="eastAsia"/>
        </w:rPr>
        <w:t>源代码</w:t>
      </w:r>
      <w:r>
        <w:rPr>
          <w:rFonts w:hint="eastAsia"/>
        </w:rPr>
        <w:t>/system/core/init/device.c</w:t>
      </w:r>
      <w:r>
        <w:rPr>
          <w:rFonts w:hint="eastAsia"/>
        </w:rPr>
        <w:t>中修改权限为</w:t>
      </w:r>
      <w:r>
        <w:rPr>
          <w:rFonts w:hint="eastAsia"/>
        </w:rPr>
        <w:t>660</w:t>
      </w:r>
      <w:r w:rsidR="00BF6478">
        <w:rPr>
          <w:rFonts w:hint="eastAsia"/>
        </w:rPr>
        <w:t>。</w:t>
      </w:r>
    </w:p>
    <w:p w:rsidR="00BF072F" w:rsidRDefault="00BF072F" w:rsidP="006A72EA">
      <w:pPr>
        <w:pStyle w:val="ListParagraph"/>
        <w:numPr>
          <w:ilvl w:val="0"/>
          <w:numId w:val="11"/>
        </w:numPr>
        <w:ind w:firstLineChars="0"/>
      </w:pPr>
      <w:r>
        <w:t>HAL</w:t>
      </w:r>
      <w:r>
        <w:rPr>
          <w:rFonts w:hint="eastAsia"/>
        </w:rPr>
        <w:t>需要</w:t>
      </w:r>
      <w:r w:rsidR="008F7194">
        <w:rPr>
          <w:rFonts w:hint="eastAsia"/>
        </w:rPr>
        <w:t>响应</w:t>
      </w:r>
      <w:r>
        <w:rPr>
          <w:rFonts w:hint="eastAsia"/>
        </w:rPr>
        <w:t>的消息</w:t>
      </w:r>
    </w:p>
    <w:p w:rsidR="00BF072F" w:rsidRDefault="00BF072F" w:rsidP="00BF072F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51886BB" wp14:editId="28F59FC2">
            <wp:extent cx="4905955" cy="1592732"/>
            <wp:effectExtent l="0" t="0" r="952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4CC57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869" cy="15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pStyle w:val="Heading3"/>
        <w:spacing w:before="163" w:after="163"/>
      </w:pPr>
      <w:bookmarkStart w:id="59" w:name="_Toc381709506"/>
      <w:bookmarkStart w:id="60" w:name="_Toc390804292"/>
      <w:r>
        <w:rPr>
          <w:rFonts w:hint="eastAsia"/>
        </w:rPr>
        <w:t>预览（</w:t>
      </w:r>
      <w:r>
        <w:rPr>
          <w:rFonts w:hint="eastAsia"/>
        </w:rPr>
        <w:t>ViewFinder</w:t>
      </w:r>
      <w:r>
        <w:t>/</w:t>
      </w:r>
      <w:r>
        <w:rPr>
          <w:rFonts w:hint="eastAsia"/>
        </w:rPr>
        <w:t>Preview</w:t>
      </w:r>
      <w:r>
        <w:rPr>
          <w:rFonts w:hint="eastAsia"/>
        </w:rPr>
        <w:t>）</w:t>
      </w:r>
      <w:bookmarkEnd w:id="59"/>
      <w:bookmarkEnd w:id="60"/>
    </w:p>
    <w:p w:rsidR="003400C3" w:rsidRDefault="003400C3" w:rsidP="003400C3">
      <w:pPr>
        <w:ind w:firstLine="480"/>
      </w:pPr>
      <w:r>
        <w:rPr>
          <w:rFonts w:hint="eastAsia"/>
        </w:rPr>
        <w:t>应用程序</w:t>
      </w:r>
      <w:r>
        <w:rPr>
          <w:rFonts w:hint="eastAsia"/>
        </w:rPr>
        <w:t xml:space="preserve">Camera </w:t>
      </w:r>
      <w:r>
        <w:rPr>
          <w:rFonts w:hint="eastAsia"/>
        </w:rPr>
        <w:t>调用</w:t>
      </w:r>
      <w:r>
        <w:rPr>
          <w:rFonts w:hint="eastAsia"/>
        </w:rPr>
        <w:t xml:space="preserve">startpreview </w:t>
      </w:r>
      <w:r>
        <w:rPr>
          <w:rFonts w:hint="eastAsia"/>
        </w:rPr>
        <w:t>接口，利用底层的</w:t>
      </w:r>
      <w:r>
        <w:rPr>
          <w:rFonts w:hint="eastAsia"/>
        </w:rPr>
        <w:t xml:space="preserve">Binder </w:t>
      </w:r>
      <w:r>
        <w:rPr>
          <w:rFonts w:hint="eastAsia"/>
        </w:rPr>
        <w:t>机制，通过客户端</w:t>
      </w:r>
      <w:r>
        <w:rPr>
          <w:rFonts w:hint="eastAsia"/>
        </w:rPr>
        <w:t xml:space="preserve">CameraClient </w:t>
      </w:r>
      <w:r>
        <w:rPr>
          <w:rFonts w:hint="eastAsia"/>
        </w:rPr>
        <w:t>通知服务</w:t>
      </w:r>
      <w:r>
        <w:rPr>
          <w:rFonts w:hint="eastAsia"/>
        </w:rPr>
        <w:t xml:space="preserve"> </w:t>
      </w:r>
      <w:r>
        <w:rPr>
          <w:rFonts w:hint="eastAsia"/>
        </w:rPr>
        <w:t>端</w:t>
      </w:r>
      <w:r>
        <w:rPr>
          <w:rFonts w:hint="eastAsia"/>
        </w:rPr>
        <w:t>CameraService</w:t>
      </w:r>
      <w:r>
        <w:rPr>
          <w:rFonts w:hint="eastAsia"/>
        </w:rPr>
        <w:t>，服务端通过内部类调用硬件抽象层中提供的功能，完成具体的操作。</w:t>
      </w:r>
    </w:p>
    <w:p w:rsidR="003400C3" w:rsidRDefault="003400C3" w:rsidP="003400C3">
      <w:pPr>
        <w:ind w:firstLine="480"/>
      </w:pPr>
      <w:r>
        <w:rPr>
          <w:rFonts w:hint="eastAsia"/>
        </w:rPr>
        <w:t>硬件抽象层的</w:t>
      </w:r>
      <w:r>
        <w:rPr>
          <w:rFonts w:hint="eastAsia"/>
        </w:rPr>
        <w:t xml:space="preserve">CameraHardware </w:t>
      </w:r>
      <w:r>
        <w:rPr>
          <w:rFonts w:hint="eastAsia"/>
        </w:rPr>
        <w:t>创建</w:t>
      </w:r>
      <w:r>
        <w:rPr>
          <w:rFonts w:hint="eastAsia"/>
        </w:rPr>
        <w:t xml:space="preserve">previewthread </w:t>
      </w:r>
      <w:r>
        <w:rPr>
          <w:rFonts w:hint="eastAsia"/>
        </w:rPr>
        <w:t>线程和</w:t>
      </w:r>
      <w:r>
        <w:rPr>
          <w:rFonts w:hint="eastAsia"/>
        </w:rPr>
        <w:t xml:space="preserve">Loop </w:t>
      </w:r>
      <w:r>
        <w:rPr>
          <w:rFonts w:hint="eastAsia"/>
        </w:rPr>
        <w:t>线程，</w:t>
      </w:r>
      <w:r>
        <w:rPr>
          <w:rFonts w:hint="eastAsia"/>
        </w:rPr>
        <w:t xml:space="preserve"> </w:t>
      </w:r>
      <w:r>
        <w:rPr>
          <w:rFonts w:hint="eastAsia"/>
        </w:rPr>
        <w:t>前者通过</w:t>
      </w:r>
      <w:r>
        <w:rPr>
          <w:rFonts w:hint="eastAsia"/>
        </w:rPr>
        <w:t xml:space="preserve">GrabPreveiwFrame </w:t>
      </w:r>
      <w:r>
        <w:rPr>
          <w:rFonts w:hint="eastAsia"/>
        </w:rPr>
        <w:t>接口取得</w:t>
      </w:r>
      <w:r>
        <w:rPr>
          <w:rFonts w:hint="eastAsia"/>
        </w:rPr>
        <w:t xml:space="preserve">V4L2Camera </w:t>
      </w:r>
      <w:r>
        <w:rPr>
          <w:rFonts w:hint="eastAsia"/>
        </w:rPr>
        <w:t>采集摄像头的一帧数据，放入指定缓冲区，并通过</w:t>
      </w:r>
      <w:r>
        <w:rPr>
          <w:rFonts w:hint="eastAsia"/>
        </w:rPr>
        <w:t xml:space="preserve">convert </w:t>
      </w:r>
      <w:r>
        <w:rPr>
          <w:rFonts w:hint="eastAsia"/>
        </w:rPr>
        <w:t>将数据转换为</w:t>
      </w:r>
      <w:r>
        <w:rPr>
          <w:rFonts w:hint="eastAsia"/>
        </w:rPr>
        <w:t xml:space="preserve">RGB565 </w:t>
      </w:r>
      <w:r>
        <w:rPr>
          <w:rFonts w:hint="eastAsia"/>
        </w:rPr>
        <w:t>，之后向服务端发送取景消息</w:t>
      </w:r>
    </w:p>
    <w:p w:rsidR="003400C3" w:rsidRPr="003400C3" w:rsidRDefault="003400C3" w:rsidP="003400C3">
      <w:pPr>
        <w:ind w:firstLine="480"/>
      </w:pPr>
      <w:r>
        <w:rPr>
          <w:rFonts w:hint="eastAsia"/>
        </w:rPr>
        <w:t>CAMERA_MSG_PREVIEW_FRAME</w:t>
      </w:r>
      <w:r>
        <w:rPr>
          <w:rFonts w:hint="eastAsia"/>
        </w:rPr>
        <w:t>，从而实现了底层数据到缓冲区</w:t>
      </w:r>
      <w:r>
        <w:rPr>
          <w:rFonts w:hint="eastAsia"/>
        </w:rPr>
        <w:t xml:space="preserve">ISurface </w:t>
      </w:r>
      <w:r>
        <w:rPr>
          <w:rFonts w:hint="eastAsia"/>
        </w:rPr>
        <w:t>的映射；后者将硬件设备采集的数据通过</w:t>
      </w:r>
      <w:r>
        <w:rPr>
          <w:rFonts w:hint="eastAsia"/>
        </w:rPr>
        <w:t>postBuffer</w:t>
      </w:r>
      <w:r>
        <w:rPr>
          <w:rFonts w:hint="eastAsia"/>
        </w:rPr>
        <w:t>不断的传递给显示缓冲区</w:t>
      </w:r>
      <w:r>
        <w:rPr>
          <w:rFonts w:hint="eastAsia"/>
        </w:rPr>
        <w:t>framebuffer</w:t>
      </w:r>
      <w:r>
        <w:rPr>
          <w:rFonts w:hint="eastAsia"/>
        </w:rPr>
        <w:t>，完成取景显示。</w:t>
      </w:r>
    </w:p>
    <w:p w:rsidR="00A74A4E" w:rsidRDefault="00A74A4E" w:rsidP="006A72E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数据流</w:t>
      </w:r>
    </w:p>
    <w:p w:rsidR="00A74A4E" w:rsidRDefault="00A74A4E" w:rsidP="00A74A4E">
      <w:pPr>
        <w:pStyle w:val="ListParagraph"/>
        <w:spacing w:line="240" w:lineRule="auto"/>
        <w:ind w:left="840" w:firstLineChars="0"/>
      </w:pPr>
      <w:r w:rsidRPr="0017669E">
        <w:rPr>
          <w:rFonts w:hint="eastAsia"/>
        </w:rPr>
        <w:t>真正的</w:t>
      </w:r>
      <w:r w:rsidRPr="0017669E">
        <w:rPr>
          <w:rFonts w:hint="eastAsia"/>
        </w:rPr>
        <w:t xml:space="preserve">preview </w:t>
      </w:r>
      <w:r w:rsidRPr="0017669E">
        <w:rPr>
          <w:rFonts w:hint="eastAsia"/>
        </w:rPr>
        <w:t>数据不会通过</w:t>
      </w:r>
      <w:r w:rsidRPr="0017669E">
        <w:rPr>
          <w:rFonts w:hint="eastAsia"/>
        </w:rPr>
        <w:t>Binder IPC</w:t>
      </w:r>
      <w:r w:rsidRPr="0017669E">
        <w:rPr>
          <w:rFonts w:hint="eastAsia"/>
        </w:rPr>
        <w:t>机制从</w:t>
      </w:r>
      <w:r w:rsidRPr="0017669E">
        <w:rPr>
          <w:rFonts w:hint="eastAsia"/>
        </w:rPr>
        <w:t>service</w:t>
      </w:r>
      <w:r w:rsidRPr="0017669E">
        <w:rPr>
          <w:rFonts w:hint="eastAsia"/>
        </w:rPr>
        <w:t>端复制到</w:t>
      </w:r>
      <w:r w:rsidRPr="0017669E">
        <w:rPr>
          <w:rFonts w:hint="eastAsia"/>
        </w:rPr>
        <w:t>client</w:t>
      </w:r>
      <w:r w:rsidRPr="0017669E">
        <w:rPr>
          <w:rFonts w:hint="eastAsia"/>
        </w:rPr>
        <w:t>端，但会通过回调函数与消息的机制将</w:t>
      </w:r>
      <w:r w:rsidRPr="0017669E">
        <w:rPr>
          <w:rFonts w:hint="eastAsia"/>
        </w:rPr>
        <w:t xml:space="preserve">preview </w:t>
      </w:r>
      <w:r w:rsidRPr="0017669E">
        <w:rPr>
          <w:rFonts w:hint="eastAsia"/>
        </w:rPr>
        <w:t>数据的</w:t>
      </w:r>
      <w:r w:rsidRPr="0017669E">
        <w:rPr>
          <w:rFonts w:hint="eastAsia"/>
        </w:rPr>
        <w:t>buffer</w:t>
      </w:r>
      <w:r w:rsidRPr="0017669E">
        <w:rPr>
          <w:rFonts w:hint="eastAsia"/>
        </w:rPr>
        <w:t>地址传到</w:t>
      </w:r>
      <w:r w:rsidRPr="0017669E">
        <w:rPr>
          <w:rFonts w:hint="eastAsia"/>
        </w:rPr>
        <w:t>client</w:t>
      </w:r>
      <w:r w:rsidRPr="0017669E">
        <w:rPr>
          <w:rFonts w:hint="eastAsia"/>
        </w:rPr>
        <w:t>端，最终可在</w:t>
      </w:r>
      <w:r w:rsidRPr="0017669E">
        <w:rPr>
          <w:rFonts w:hint="eastAsia"/>
        </w:rPr>
        <w:t>JAVA AP</w:t>
      </w:r>
      <w:r w:rsidRPr="0017669E">
        <w:rPr>
          <w:rFonts w:hint="eastAsia"/>
        </w:rPr>
        <w:t>中操作处理这个</w:t>
      </w:r>
      <w:r w:rsidRPr="0017669E">
        <w:rPr>
          <w:rFonts w:hint="eastAsia"/>
        </w:rPr>
        <w:t>preview</w:t>
      </w:r>
      <w:r w:rsidRPr="0017669E">
        <w:rPr>
          <w:rFonts w:hint="eastAsia"/>
        </w:rPr>
        <w:t>数据。</w:t>
      </w:r>
      <w:r>
        <w:rPr>
          <w:rFonts w:hint="eastAsia"/>
        </w:rPr>
        <w:t>实现有</w:t>
      </w:r>
      <w:r>
        <w:rPr>
          <w:rFonts w:hint="eastAsia"/>
        </w:rPr>
        <w:t>3</w:t>
      </w:r>
      <w:r>
        <w:rPr>
          <w:rFonts w:hint="eastAsia"/>
        </w:rPr>
        <w:t>种方式：</w:t>
      </w:r>
    </w:p>
    <w:p w:rsidR="002C3F03" w:rsidRDefault="002C3F03" w:rsidP="005015EB">
      <w:pPr>
        <w:pStyle w:val="ListParagraph"/>
        <w:numPr>
          <w:ilvl w:val="0"/>
          <w:numId w:val="58"/>
        </w:numPr>
        <w:ind w:firstLineChars="0"/>
      </w:pPr>
      <w:r>
        <w:rPr>
          <w:rFonts w:hint="eastAsia"/>
        </w:rPr>
        <w:t>Camera</w:t>
      </w:r>
      <w:r>
        <w:rPr>
          <w:rFonts w:hint="eastAsia"/>
        </w:rPr>
        <w:t>类通过</w:t>
      </w:r>
      <w:r>
        <w:rPr>
          <w:rFonts w:hint="eastAsia"/>
        </w:rPr>
        <w:t>Callback</w:t>
      </w:r>
      <w:r>
        <w:rPr>
          <w:rFonts w:hint="eastAsia"/>
        </w:rPr>
        <w:t>送给上层，由上层处理。</w:t>
      </w:r>
    </w:p>
    <w:p w:rsidR="00A74A4E" w:rsidRDefault="00A74A4E" w:rsidP="005015EB">
      <w:pPr>
        <w:pStyle w:val="ListParagraph"/>
        <w:numPr>
          <w:ilvl w:val="0"/>
          <w:numId w:val="5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CameraHAL</w:t>
      </w:r>
      <w:r>
        <w:rPr>
          <w:rFonts w:hint="eastAsia"/>
        </w:rPr>
        <w:t>中，直接送给</w:t>
      </w:r>
      <w:r>
        <w:rPr>
          <w:rFonts w:hint="eastAsia"/>
        </w:rPr>
        <w:t>Overlay</w:t>
      </w:r>
      <w:r>
        <w:rPr>
          <w:rFonts w:hint="eastAsia"/>
        </w:rPr>
        <w:t>。</w:t>
      </w:r>
    </w:p>
    <w:p w:rsidR="00A74A4E" w:rsidRDefault="00A74A4E" w:rsidP="005015EB">
      <w:pPr>
        <w:pStyle w:val="ListParagraph"/>
        <w:numPr>
          <w:ilvl w:val="0"/>
          <w:numId w:val="5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CameraService</w:t>
      </w:r>
      <w:r>
        <w:rPr>
          <w:rFonts w:hint="eastAsia"/>
        </w:rPr>
        <w:t>中，调用</w:t>
      </w:r>
      <w:r>
        <w:rPr>
          <w:rFonts w:hint="eastAsia"/>
        </w:rPr>
        <w:t>ISurface</w:t>
      </w:r>
      <w:r>
        <w:rPr>
          <w:rFonts w:hint="eastAsia"/>
        </w:rPr>
        <w:t>的</w:t>
      </w:r>
      <w:r>
        <w:rPr>
          <w:rFonts w:hint="eastAsia"/>
        </w:rPr>
        <w:t>postBuffer</w:t>
      </w:r>
      <w:r>
        <w:rPr>
          <w:rFonts w:hint="eastAsia"/>
        </w:rPr>
        <w:t>接口，送出数据。</w:t>
      </w:r>
    </w:p>
    <w:p w:rsidR="00A74A4E" w:rsidRDefault="00A74A4E" w:rsidP="00A74A4E">
      <w:pPr>
        <w:pStyle w:val="ListParagraph"/>
        <w:spacing w:line="240" w:lineRule="auto"/>
        <w:ind w:left="835" w:firstLineChars="0" w:firstLine="0"/>
      </w:pPr>
      <w:r>
        <w:rPr>
          <w:noProof/>
        </w:rPr>
        <w:lastRenderedPageBreak/>
        <w:drawing>
          <wp:inline distT="0" distB="0" distL="0" distR="0" wp14:anchorId="71FE9790" wp14:editId="4F095118">
            <wp:extent cx="4566285" cy="4316730"/>
            <wp:effectExtent l="0" t="0" r="571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pStyle w:val="ListParagraph"/>
        <w:ind w:left="840" w:firstLineChars="0"/>
      </w:pPr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照相机</w:t>
      </w:r>
      <w:r>
        <w:rPr>
          <w:rFonts w:hint="eastAsia"/>
        </w:rPr>
        <w:t>/</w:t>
      </w:r>
      <w:r>
        <w:rPr>
          <w:rFonts w:hint="eastAsia"/>
        </w:rPr>
        <w:t>摄像机应用程序中，使用的是</w:t>
      </w:r>
      <w:r>
        <w:t>b</w:t>
      </w:r>
      <w:r>
        <w:rPr>
          <w:rFonts w:hint="eastAsia"/>
        </w:rPr>
        <w:t>和</w:t>
      </w:r>
      <w:r>
        <w:t>c</w:t>
      </w:r>
      <w:r>
        <w:rPr>
          <w:rFonts w:hint="eastAsia"/>
        </w:rPr>
        <w:t>这两种方法，具体由</w:t>
      </w:r>
      <w:r>
        <w:rPr>
          <w:rFonts w:hint="eastAsia"/>
        </w:rPr>
        <w:t>CameraService</w:t>
      </w:r>
      <w:r>
        <w:rPr>
          <w:rFonts w:hint="eastAsia"/>
        </w:rPr>
        <w:t>读取</w:t>
      </w:r>
      <w:r>
        <w:rPr>
          <w:rFonts w:hint="eastAsia"/>
        </w:rPr>
        <w:t>CameraHAL</w:t>
      </w:r>
      <w:r>
        <w:rPr>
          <w:rFonts w:hint="eastAsia"/>
        </w:rPr>
        <w:t>的</w:t>
      </w:r>
      <w:r>
        <w:rPr>
          <w:rFonts w:hint="eastAsia"/>
        </w:rPr>
        <w:t xml:space="preserve">useOverlay </w:t>
      </w:r>
      <w:r>
        <w:rPr>
          <w:rFonts w:hint="eastAsia"/>
        </w:rPr>
        <w:t>接口来实现。</w:t>
      </w:r>
    </w:p>
    <w:p w:rsidR="00A74A4E" w:rsidRDefault="00A74A4E" w:rsidP="006A72E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系统运行</w:t>
      </w:r>
    </w:p>
    <w:p w:rsidR="00A74A4E" w:rsidRDefault="00A74A4E" w:rsidP="00A74A4E">
      <w:pPr>
        <w:spacing w:line="240" w:lineRule="auto"/>
        <w:ind w:firstLine="480"/>
      </w:pPr>
    </w:p>
    <w:p w:rsidR="00A74A4E" w:rsidRDefault="00A74A4E" w:rsidP="00560870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 wp14:anchorId="3378E135" wp14:editId="3F647FC7">
            <wp:extent cx="5274310" cy="4098380"/>
            <wp:effectExtent l="19050" t="0" r="2540" b="0"/>
            <wp:docPr id="45" name="图片 4" descr="http://source.android.com/porting/images/cameraP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ource.android.com/porting/images/cameraPreview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pStyle w:val="Default"/>
        <w:ind w:left="240" w:firstLine="480"/>
      </w:pPr>
    </w:p>
    <w:p w:rsidR="00A74A4E" w:rsidRDefault="00A74A4E" w:rsidP="005015EB">
      <w:pPr>
        <w:pStyle w:val="ListParagraph"/>
        <w:numPr>
          <w:ilvl w:val="0"/>
          <w:numId w:val="59"/>
        </w:numPr>
        <w:ind w:firstLineChars="0"/>
      </w:pPr>
      <w:r w:rsidRPr="00397B42">
        <w:rPr>
          <w:rFonts w:hint="eastAsia"/>
        </w:rPr>
        <w:t>打开内核设备文件。</w:t>
      </w:r>
    </w:p>
    <w:p w:rsidR="00A74A4E" w:rsidRPr="00397B42" w:rsidRDefault="00A74A4E" w:rsidP="00CE4E91">
      <w:pPr>
        <w:pStyle w:val="ListParagraph"/>
        <w:ind w:left="1260" w:firstLineChars="0"/>
      </w:pPr>
      <w:r w:rsidRPr="00397B42">
        <w:t>CameraHardwareInterface.h</w:t>
      </w:r>
      <w:r w:rsidRPr="00397B42">
        <w:rPr>
          <w:rFonts w:hint="eastAsia"/>
        </w:rPr>
        <w:t>中定义的</w:t>
      </w:r>
      <w:r w:rsidRPr="00397B42">
        <w:t xml:space="preserve"> openCameraHardware()</w:t>
      </w:r>
      <w:r w:rsidRPr="00397B42">
        <w:rPr>
          <w:rFonts w:hint="eastAsia"/>
        </w:rPr>
        <w:t>打开</w:t>
      </w:r>
      <w:r w:rsidRPr="00397B42">
        <w:t>linux kernel</w:t>
      </w:r>
      <w:r w:rsidRPr="00397B42">
        <w:rPr>
          <w:rFonts w:hint="eastAsia"/>
        </w:rPr>
        <w:t>中的</w:t>
      </w:r>
      <w:r w:rsidRPr="00397B42">
        <w:t>camera driver</w:t>
      </w:r>
      <w:r w:rsidRPr="00397B42">
        <w:rPr>
          <w:rFonts w:hint="eastAsia"/>
        </w:rPr>
        <w:t>的设备文件（如</w:t>
      </w:r>
      <w:r w:rsidRPr="00397B42">
        <w:t>/dev/video0</w:t>
      </w:r>
      <w:r w:rsidRPr="00397B42">
        <w:rPr>
          <w:rFonts w:hint="eastAsia"/>
        </w:rPr>
        <w:t>），创建初始化一些相关的类的实例。</w:t>
      </w:r>
      <w:r w:rsidRPr="00397B42">
        <w:t xml:space="preserve"> </w:t>
      </w:r>
    </w:p>
    <w:p w:rsidR="00A74A4E" w:rsidRDefault="00A74A4E" w:rsidP="005015EB">
      <w:pPr>
        <w:pStyle w:val="ListParagraph"/>
        <w:numPr>
          <w:ilvl w:val="0"/>
          <w:numId w:val="59"/>
        </w:numPr>
        <w:ind w:firstLineChars="0"/>
      </w:pPr>
      <w:r w:rsidRPr="00397B42">
        <w:rPr>
          <w:rFonts w:hint="eastAsia"/>
        </w:rPr>
        <w:t>设置摄像头的工作参数。</w:t>
      </w:r>
    </w:p>
    <w:p w:rsidR="00A74A4E" w:rsidRPr="00397B42" w:rsidRDefault="00A74A4E" w:rsidP="00CE4E91">
      <w:pPr>
        <w:pStyle w:val="ListParagraph"/>
        <w:ind w:left="1260" w:firstLineChars="0"/>
      </w:pPr>
      <w:r w:rsidRPr="00397B42">
        <w:t>CameraHardwareInterface.h</w:t>
      </w:r>
      <w:r w:rsidRPr="00397B42">
        <w:rPr>
          <w:rFonts w:hint="eastAsia"/>
        </w:rPr>
        <w:t>中定义的</w:t>
      </w:r>
      <w:r w:rsidRPr="00397B42">
        <w:t xml:space="preserve"> setParameters()</w:t>
      </w:r>
      <w:r w:rsidRPr="00397B42">
        <w:rPr>
          <w:rFonts w:hint="eastAsia"/>
        </w:rPr>
        <w:t>函数，在这一步可以通过参数告诉</w:t>
      </w:r>
      <w:r w:rsidRPr="00397B42">
        <w:t>camera HAL</w:t>
      </w:r>
      <w:r w:rsidRPr="00397B42">
        <w:rPr>
          <w:rFonts w:hint="eastAsia"/>
        </w:rPr>
        <w:t>使用哪一个硬件摄像头，以及它工作的参数（</w:t>
      </w:r>
      <w:r w:rsidRPr="00397B42">
        <w:t>size</w:t>
      </w:r>
      <w:r w:rsidRPr="00397B42">
        <w:rPr>
          <w:rFonts w:hint="eastAsia"/>
        </w:rPr>
        <w:t>，</w:t>
      </w:r>
      <w:r w:rsidRPr="00397B42">
        <w:t>format</w:t>
      </w:r>
      <w:r w:rsidRPr="00397B42">
        <w:rPr>
          <w:rFonts w:hint="eastAsia"/>
        </w:rPr>
        <w:t>等），并在</w:t>
      </w:r>
      <w:r w:rsidRPr="00397B42">
        <w:t>HAL</w:t>
      </w:r>
      <w:r w:rsidRPr="00397B42">
        <w:rPr>
          <w:rFonts w:hint="eastAsia"/>
        </w:rPr>
        <w:t>层分配存储</w:t>
      </w:r>
      <w:r w:rsidRPr="00397B42">
        <w:t>preview</w:t>
      </w:r>
      <w:r w:rsidRPr="00397B42">
        <w:rPr>
          <w:rFonts w:hint="eastAsia"/>
        </w:rPr>
        <w:t>数据的</w:t>
      </w:r>
      <w:r w:rsidRPr="00397B42">
        <w:t>buffers</w:t>
      </w:r>
      <w:r w:rsidRPr="00397B42">
        <w:rPr>
          <w:rFonts w:hint="eastAsia"/>
        </w:rPr>
        <w:t>（如果</w:t>
      </w:r>
      <w:r w:rsidRPr="00397B42">
        <w:t>buffers</w:t>
      </w:r>
      <w:r w:rsidRPr="00397B42">
        <w:rPr>
          <w:rFonts w:hint="eastAsia"/>
        </w:rPr>
        <w:t>是在</w:t>
      </w:r>
      <w:r w:rsidRPr="00397B42">
        <w:t>linux kernel</w:t>
      </w:r>
      <w:r w:rsidRPr="00397B42">
        <w:rPr>
          <w:rFonts w:hint="eastAsia"/>
        </w:rPr>
        <w:t>中的</w:t>
      </w:r>
      <w:r w:rsidRPr="00397B42">
        <w:t>camera driver</w:t>
      </w:r>
      <w:r w:rsidRPr="00397B42">
        <w:rPr>
          <w:rFonts w:hint="eastAsia"/>
        </w:rPr>
        <w:t>中分配的，在这一步也会拿到这些</w:t>
      </w:r>
      <w:r w:rsidRPr="00397B42">
        <w:t>buffers mmap</w:t>
      </w:r>
      <w:r w:rsidRPr="00397B42">
        <w:rPr>
          <w:rFonts w:hint="eastAsia"/>
        </w:rPr>
        <w:t>后的地址指针）。</w:t>
      </w:r>
      <w:r w:rsidRPr="00397B42">
        <w:t xml:space="preserve"> </w:t>
      </w:r>
    </w:p>
    <w:p w:rsidR="00A74A4E" w:rsidRDefault="00A74A4E" w:rsidP="005015EB">
      <w:pPr>
        <w:pStyle w:val="ListParagraph"/>
        <w:numPr>
          <w:ilvl w:val="0"/>
          <w:numId w:val="59"/>
        </w:numPr>
        <w:ind w:firstLineChars="0"/>
      </w:pPr>
      <w:r w:rsidRPr="00397B42">
        <w:rPr>
          <w:rFonts w:hint="eastAsia"/>
        </w:rPr>
        <w:t>设置显示目标。</w:t>
      </w:r>
    </w:p>
    <w:p w:rsidR="00A74A4E" w:rsidRPr="00397B42" w:rsidRDefault="00A74A4E" w:rsidP="00CE4E91">
      <w:pPr>
        <w:pStyle w:val="ListParagraph"/>
        <w:ind w:left="1260" w:firstLineChars="0"/>
      </w:pPr>
      <w:r w:rsidRPr="00397B42">
        <w:rPr>
          <w:rFonts w:hint="eastAsia"/>
        </w:rPr>
        <w:t>需在</w:t>
      </w:r>
      <w:r w:rsidRPr="00397B42">
        <w:t>JAVA APP</w:t>
      </w:r>
      <w:r w:rsidRPr="00397B42">
        <w:rPr>
          <w:rFonts w:hint="eastAsia"/>
        </w:rPr>
        <w:t>中创建一个</w:t>
      </w:r>
      <w:r w:rsidRPr="00397B42">
        <w:t>surface</w:t>
      </w:r>
      <w:r w:rsidRPr="00397B42">
        <w:rPr>
          <w:rFonts w:hint="eastAsia"/>
        </w:rPr>
        <w:t>然后传递到</w:t>
      </w:r>
      <w:r w:rsidRPr="00397B42">
        <w:t>CameraService</w:t>
      </w:r>
      <w:r w:rsidRPr="00397B42">
        <w:rPr>
          <w:rFonts w:hint="eastAsia"/>
        </w:rPr>
        <w:t>中。会调用到</w:t>
      </w:r>
      <w:r w:rsidRPr="00397B42">
        <w:t>libcameraservice.so</w:t>
      </w:r>
      <w:r w:rsidRPr="00397B42">
        <w:rPr>
          <w:rFonts w:hint="eastAsia"/>
        </w:rPr>
        <w:t>中的</w:t>
      </w:r>
      <w:r w:rsidRPr="00397B42">
        <w:t>setPreviewDisplay(const sp&lt;ISurface&gt;&amp; surface)</w:t>
      </w:r>
      <w:r w:rsidRPr="00397B42">
        <w:rPr>
          <w:rFonts w:hint="eastAsia"/>
        </w:rPr>
        <w:t>函数中。在这里分两种情况考虑：一种是不使用</w:t>
      </w:r>
      <w:r w:rsidRPr="00397B42">
        <w:t>overlay</w:t>
      </w:r>
      <w:r w:rsidRPr="00397B42">
        <w:rPr>
          <w:rFonts w:hint="eastAsia"/>
        </w:rPr>
        <w:t>；一种是使用</w:t>
      </w:r>
      <w:r w:rsidRPr="00397B42">
        <w:t>overlay</w:t>
      </w:r>
      <w:r w:rsidRPr="00397B42">
        <w:rPr>
          <w:rFonts w:hint="eastAsia"/>
        </w:rPr>
        <w:t>显示。如果不使用</w:t>
      </w:r>
      <w:r w:rsidRPr="00397B42">
        <w:t>overlay</w:t>
      </w:r>
      <w:r w:rsidRPr="00397B42">
        <w:rPr>
          <w:rFonts w:hint="eastAsia"/>
        </w:rPr>
        <w:t>那设置显示目标最后就在</w:t>
      </w:r>
      <w:r w:rsidRPr="00397B42">
        <w:t>libcameraservice.so</w:t>
      </w:r>
      <w:r w:rsidRPr="00397B42">
        <w:rPr>
          <w:rFonts w:hint="eastAsia"/>
        </w:rPr>
        <w:t>中，</w:t>
      </w:r>
      <w:r w:rsidRPr="00397B42">
        <w:rPr>
          <w:rFonts w:hint="eastAsia"/>
        </w:rPr>
        <w:lastRenderedPageBreak/>
        <w:t>不会进</w:t>
      </w:r>
      <w:r w:rsidRPr="00397B42">
        <w:t>Camera HAL</w:t>
      </w:r>
      <w:r w:rsidRPr="00397B42">
        <w:rPr>
          <w:rFonts w:hint="eastAsia"/>
        </w:rPr>
        <w:t>动态库。并将上一步拿到的</w:t>
      </w:r>
      <w:r w:rsidRPr="00397B42">
        <w:t>preview</w:t>
      </w:r>
      <w:r w:rsidRPr="00397B42">
        <w:rPr>
          <w:rFonts w:hint="eastAsia"/>
        </w:rPr>
        <w:t>数据</w:t>
      </w:r>
      <w:r w:rsidRPr="00397B42">
        <w:t>buffers</w:t>
      </w:r>
      <w:r w:rsidRPr="00397B42">
        <w:rPr>
          <w:rFonts w:hint="eastAsia"/>
        </w:rPr>
        <w:t>地址注册到</w:t>
      </w:r>
      <w:r w:rsidRPr="00397B42">
        <w:t>surface</w:t>
      </w:r>
      <w:r w:rsidRPr="00397B42">
        <w:rPr>
          <w:rFonts w:hint="eastAsia"/>
        </w:rPr>
        <w:t>中。</w:t>
      </w:r>
      <w:r w:rsidRPr="00397B42">
        <w:t xml:space="preserve"> </w:t>
      </w:r>
      <w:r w:rsidRPr="00397B42">
        <w:rPr>
          <w:rFonts w:hint="eastAsia"/>
        </w:rPr>
        <w:t>如果使用</w:t>
      </w:r>
      <w:r w:rsidRPr="00397B42">
        <w:t>overlay</w:t>
      </w:r>
      <w:r w:rsidRPr="00397B42">
        <w:rPr>
          <w:rFonts w:hint="eastAsia"/>
        </w:rPr>
        <w:t>那在</w:t>
      </w:r>
      <w:r w:rsidRPr="00397B42">
        <w:t>libcameraservice.so</w:t>
      </w:r>
      <w:r w:rsidRPr="00397B42">
        <w:rPr>
          <w:rFonts w:hint="eastAsia"/>
        </w:rPr>
        <w:t>中会通过传进来的</w:t>
      </w:r>
      <w:r w:rsidRPr="00397B42">
        <w:t>Isurface</w:t>
      </w:r>
      <w:r w:rsidRPr="00397B42">
        <w:rPr>
          <w:rFonts w:hint="eastAsia"/>
        </w:rPr>
        <w:t>创建</w:t>
      </w:r>
      <w:r w:rsidRPr="00397B42">
        <w:t>Overlay</w:t>
      </w:r>
      <w:r w:rsidRPr="00397B42">
        <w:rPr>
          <w:rFonts w:hint="eastAsia"/>
        </w:rPr>
        <w:t>类的实例，然后调用</w:t>
      </w:r>
      <w:r w:rsidRPr="00397B42">
        <w:t>CameraHardwareInterface.h</w:t>
      </w:r>
      <w:r w:rsidRPr="00397B42">
        <w:rPr>
          <w:rFonts w:hint="eastAsia"/>
        </w:rPr>
        <w:t>中定义的</w:t>
      </w:r>
      <w:r w:rsidRPr="00397B42">
        <w:t xml:space="preserve"> setOverlay()</w:t>
      </w:r>
      <w:r w:rsidRPr="00397B42">
        <w:rPr>
          <w:rFonts w:hint="eastAsia"/>
        </w:rPr>
        <w:t>设置到</w:t>
      </w:r>
      <w:r w:rsidRPr="00397B42">
        <w:t>Camera HAL</w:t>
      </w:r>
      <w:r w:rsidRPr="00397B42">
        <w:rPr>
          <w:rFonts w:hint="eastAsia"/>
        </w:rPr>
        <w:t>动态库中。</w:t>
      </w:r>
      <w:r w:rsidRPr="00397B42">
        <w:t xml:space="preserve"> </w:t>
      </w:r>
    </w:p>
    <w:p w:rsidR="00A74A4E" w:rsidRDefault="00A74A4E" w:rsidP="005015EB">
      <w:pPr>
        <w:pStyle w:val="ListParagraph"/>
        <w:numPr>
          <w:ilvl w:val="0"/>
          <w:numId w:val="59"/>
        </w:numPr>
        <w:ind w:firstLineChars="0"/>
      </w:pPr>
      <w:r w:rsidRPr="00397B42">
        <w:rPr>
          <w:rFonts w:hint="eastAsia"/>
        </w:rPr>
        <w:t>开始</w:t>
      </w:r>
      <w:r w:rsidRPr="00397B42">
        <w:t>preview</w:t>
      </w:r>
      <w:r w:rsidRPr="00397B42">
        <w:rPr>
          <w:rFonts w:hint="eastAsia"/>
        </w:rPr>
        <w:t>工作。</w:t>
      </w:r>
    </w:p>
    <w:p w:rsidR="00A74A4E" w:rsidRPr="00397B42" w:rsidRDefault="00A74A4E" w:rsidP="00CE4E91">
      <w:pPr>
        <w:pStyle w:val="ListParagraph"/>
        <w:ind w:left="1200" w:firstLineChars="0"/>
      </w:pPr>
      <w:r w:rsidRPr="00397B42">
        <w:rPr>
          <w:rFonts w:hint="eastAsia"/>
        </w:rPr>
        <w:t>最终调用到</w:t>
      </w:r>
      <w:r w:rsidRPr="00397B42">
        <w:t>CameraHardwareInterface.h</w:t>
      </w:r>
      <w:r w:rsidRPr="00397B42">
        <w:rPr>
          <w:rFonts w:hint="eastAsia"/>
        </w:rPr>
        <w:t>中定义的</w:t>
      </w:r>
      <w:r w:rsidRPr="00397B42">
        <w:t xml:space="preserve"> startPreview()</w:t>
      </w:r>
      <w:r w:rsidRPr="00397B42">
        <w:rPr>
          <w:rFonts w:hint="eastAsia"/>
        </w:rPr>
        <w:t>函数。如果不使用</w:t>
      </w:r>
      <w:r w:rsidRPr="00397B42">
        <w:t>overlay</w:t>
      </w:r>
      <w:r w:rsidRPr="00397B42">
        <w:rPr>
          <w:rFonts w:hint="eastAsia"/>
        </w:rPr>
        <w:t>，</w:t>
      </w:r>
      <w:r w:rsidRPr="00397B42">
        <w:t>Camera HAL</w:t>
      </w:r>
      <w:r w:rsidRPr="00397B42">
        <w:rPr>
          <w:rFonts w:hint="eastAsia"/>
        </w:rPr>
        <w:t>得到</w:t>
      </w:r>
      <w:r w:rsidRPr="00397B42">
        <w:t>linux kernel</w:t>
      </w:r>
      <w:r w:rsidRPr="00397B42">
        <w:rPr>
          <w:rFonts w:hint="eastAsia"/>
        </w:rPr>
        <w:t>中的</w:t>
      </w:r>
      <w:r w:rsidRPr="00397B42">
        <w:t>preview</w:t>
      </w:r>
      <w:r w:rsidRPr="00397B42">
        <w:rPr>
          <w:rFonts w:hint="eastAsia"/>
        </w:rPr>
        <w:t>数据后回调通知到</w:t>
      </w:r>
      <w:r w:rsidRPr="00397B42">
        <w:t>libcameraservice.so</w:t>
      </w:r>
      <w:r w:rsidRPr="00397B42">
        <w:rPr>
          <w:rFonts w:hint="eastAsia"/>
        </w:rPr>
        <w:t>中。在</w:t>
      </w:r>
      <w:r w:rsidRPr="00397B42">
        <w:t>libcameraservice.so</w:t>
      </w:r>
      <w:r w:rsidRPr="00397B42">
        <w:rPr>
          <w:rFonts w:hint="eastAsia"/>
        </w:rPr>
        <w:t>中会使用上一步的</w:t>
      </w:r>
      <w:r w:rsidRPr="00397B42">
        <w:t>surface</w:t>
      </w:r>
      <w:r w:rsidRPr="00397B42">
        <w:rPr>
          <w:rFonts w:hint="eastAsia"/>
        </w:rPr>
        <w:t>进行显示。如果使用</w:t>
      </w:r>
      <w:r w:rsidRPr="00397B42">
        <w:t>overlay</w:t>
      </w:r>
      <w:r w:rsidRPr="00397B42">
        <w:rPr>
          <w:rFonts w:hint="eastAsia"/>
        </w:rPr>
        <w:t>，</w:t>
      </w:r>
      <w:r w:rsidRPr="00397B42">
        <w:t>Camera HAL</w:t>
      </w:r>
      <w:r w:rsidRPr="00397B42">
        <w:rPr>
          <w:rFonts w:hint="eastAsia"/>
        </w:rPr>
        <w:t>得到</w:t>
      </w:r>
      <w:r w:rsidRPr="00397B42">
        <w:t>linux kernel</w:t>
      </w:r>
      <w:r w:rsidRPr="00397B42">
        <w:rPr>
          <w:rFonts w:hint="eastAsia"/>
        </w:rPr>
        <w:t>中的</w:t>
      </w:r>
      <w:r w:rsidRPr="00397B42">
        <w:t>preview</w:t>
      </w:r>
      <w:r w:rsidRPr="00397B42">
        <w:rPr>
          <w:rFonts w:hint="eastAsia"/>
        </w:rPr>
        <w:t>数据后直接交给</w:t>
      </w:r>
      <w:r w:rsidRPr="00397B42">
        <w:t>Overlay</w:t>
      </w:r>
      <w:r w:rsidRPr="00397B42">
        <w:rPr>
          <w:rFonts w:hint="eastAsia"/>
        </w:rPr>
        <w:t>对象，然后有</w:t>
      </w:r>
      <w:r w:rsidRPr="00397B42">
        <w:t>Overlay HAL</w:t>
      </w:r>
      <w:r w:rsidRPr="00397B42">
        <w:rPr>
          <w:rFonts w:hint="eastAsia"/>
        </w:rPr>
        <w:t>去显示。</w:t>
      </w:r>
      <w:r w:rsidRPr="00397B42">
        <w:t xml:space="preserve"> </w:t>
      </w:r>
    </w:p>
    <w:p w:rsidR="00A74A4E" w:rsidRDefault="00A74A4E" w:rsidP="00A74A4E">
      <w:pPr>
        <w:pStyle w:val="Heading3"/>
        <w:spacing w:before="163" w:after="163"/>
      </w:pPr>
      <w:bookmarkStart w:id="61" w:name="_Toc381709507"/>
      <w:bookmarkStart w:id="62" w:name="_Toc390804293"/>
      <w:r>
        <w:rPr>
          <w:rFonts w:hint="eastAsia"/>
        </w:rPr>
        <w:t>拍照</w:t>
      </w:r>
      <w:r>
        <w:t>(takePicture)</w:t>
      </w:r>
      <w:bookmarkEnd w:id="61"/>
      <w:bookmarkEnd w:id="62"/>
    </w:p>
    <w:p w:rsidR="00A74A4E" w:rsidRDefault="00A74A4E" w:rsidP="006A72EA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数据流</w:t>
      </w:r>
    </w:p>
    <w:p w:rsidR="00A74A4E" w:rsidRDefault="00A74A4E" w:rsidP="00A74A4E">
      <w:pPr>
        <w:spacing w:line="240" w:lineRule="auto"/>
        <w:ind w:firstLine="480"/>
      </w:pPr>
      <w:r>
        <w:rPr>
          <w:rFonts w:hint="eastAsia"/>
          <w:noProof/>
        </w:rPr>
        <w:drawing>
          <wp:inline distT="0" distB="0" distL="0" distR="0" wp14:anchorId="0D86C0C0" wp14:editId="059D35DC">
            <wp:extent cx="4601845" cy="436435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4E" w:rsidRDefault="00A74A4E" w:rsidP="00237F97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系统运行</w:t>
      </w:r>
    </w:p>
    <w:p w:rsidR="00A74A4E" w:rsidRDefault="00A74A4E" w:rsidP="00A74A4E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 wp14:anchorId="7B27DD8F" wp14:editId="436BB055">
            <wp:extent cx="5274310" cy="4601142"/>
            <wp:effectExtent l="19050" t="0" r="2540" b="0"/>
            <wp:docPr id="47" name="图片 7" descr="http://source.android.com/porting/images/cameraTake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source.android.com/porting/images/cameraTakePicture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CB3" w:rsidRDefault="00640CB3" w:rsidP="00640CB3">
      <w:pPr>
        <w:spacing w:line="240" w:lineRule="auto"/>
        <w:ind w:firstLine="480"/>
      </w:pPr>
      <w:r>
        <w:rPr>
          <w:rFonts w:hint="eastAsia"/>
        </w:rPr>
        <w:t>在取景模式下，通过</w:t>
      </w:r>
      <w:r>
        <w:rPr>
          <w:rFonts w:hint="eastAsia"/>
        </w:rPr>
        <w:t xml:space="preserve">ClickShutterButton </w:t>
      </w:r>
      <w:r>
        <w:rPr>
          <w:rFonts w:hint="eastAsia"/>
        </w:rPr>
        <w:t>接口，照相机从取景模式进入拍照模式。在拍照模式下，</w:t>
      </w:r>
      <w:r>
        <w:rPr>
          <w:rFonts w:hint="eastAsia"/>
        </w:rPr>
        <w:t xml:space="preserve"> </w:t>
      </w:r>
      <w:r>
        <w:rPr>
          <w:rFonts w:hint="eastAsia"/>
        </w:rPr>
        <w:t>应用程序通过发送</w:t>
      </w:r>
      <w:r>
        <w:rPr>
          <w:rFonts w:hint="eastAsia"/>
        </w:rPr>
        <w:t xml:space="preserve">focus </w:t>
      </w:r>
      <w:r>
        <w:rPr>
          <w:rFonts w:hint="eastAsia"/>
        </w:rPr>
        <w:t>请求给硬件抽象层中的</w:t>
      </w:r>
      <w:r>
        <w:rPr>
          <w:rFonts w:hint="eastAsia"/>
        </w:rPr>
        <w:t xml:space="preserve">CameraHardware </w:t>
      </w:r>
      <w:r>
        <w:rPr>
          <w:rFonts w:hint="eastAsia"/>
        </w:rPr>
        <w:t>，</w:t>
      </w:r>
    </w:p>
    <w:p w:rsidR="00640CB3" w:rsidRDefault="00640CB3" w:rsidP="00640CB3">
      <w:pPr>
        <w:spacing w:line="240" w:lineRule="auto"/>
        <w:ind w:firstLine="480"/>
      </w:pPr>
      <w:r>
        <w:rPr>
          <w:rFonts w:hint="eastAsia"/>
        </w:rPr>
        <w:t xml:space="preserve">CameraHardware </w:t>
      </w:r>
      <w:r>
        <w:rPr>
          <w:rFonts w:hint="eastAsia"/>
        </w:rPr>
        <w:t>将完成</w:t>
      </w:r>
      <w:r>
        <w:rPr>
          <w:rFonts w:hint="eastAsia"/>
        </w:rPr>
        <w:t xml:space="preserve">focus </w:t>
      </w:r>
      <w:r>
        <w:rPr>
          <w:rFonts w:hint="eastAsia"/>
        </w:rPr>
        <w:t>请求的具体操作，并通过</w:t>
      </w:r>
      <w:r>
        <w:rPr>
          <w:rFonts w:hint="eastAsia"/>
        </w:rPr>
        <w:t xml:space="preserve">notify </w:t>
      </w:r>
      <w:r>
        <w:rPr>
          <w:rFonts w:hint="eastAsia"/>
        </w:rPr>
        <w:t>回调函数返回消息</w:t>
      </w:r>
    </w:p>
    <w:p w:rsidR="00DE235F" w:rsidRDefault="00640CB3" w:rsidP="00640CB3">
      <w:pPr>
        <w:spacing w:line="240" w:lineRule="auto"/>
        <w:ind w:firstLine="480"/>
      </w:pPr>
      <w:r>
        <w:rPr>
          <w:rFonts w:hint="eastAsia"/>
        </w:rPr>
        <w:t>CAMERA_MSG_FOCUS</w:t>
      </w:r>
      <w:r>
        <w:rPr>
          <w:rFonts w:hint="eastAsia"/>
        </w:rPr>
        <w:t>。之后上层通过</w:t>
      </w:r>
      <w:r>
        <w:rPr>
          <w:rFonts w:hint="eastAsia"/>
        </w:rPr>
        <w:t xml:space="preserve">takepicture </w:t>
      </w:r>
      <w:r>
        <w:rPr>
          <w:rFonts w:hint="eastAsia"/>
        </w:rPr>
        <w:t>接口启动硬件抽象层中的</w:t>
      </w:r>
      <w:r>
        <w:rPr>
          <w:rFonts w:hint="eastAsia"/>
        </w:rPr>
        <w:t>captureThread</w:t>
      </w:r>
      <w:r>
        <w:rPr>
          <w:rFonts w:hint="eastAsia"/>
        </w:rPr>
        <w:t>线程，线程启动之后将通过</w:t>
      </w:r>
      <w:r>
        <w:rPr>
          <w:rFonts w:hint="eastAsia"/>
        </w:rPr>
        <w:t xml:space="preserve">notify </w:t>
      </w:r>
      <w:r>
        <w:rPr>
          <w:rFonts w:hint="eastAsia"/>
        </w:rPr>
        <w:t>回调函数向服务端</w:t>
      </w:r>
      <w:r>
        <w:rPr>
          <w:rFonts w:hint="eastAsia"/>
        </w:rPr>
        <w:t xml:space="preserve">CameraService </w:t>
      </w:r>
      <w:r>
        <w:rPr>
          <w:rFonts w:hint="eastAsia"/>
        </w:rPr>
        <w:t>发送消息</w:t>
      </w:r>
      <w:r>
        <w:rPr>
          <w:rFonts w:hint="eastAsia"/>
        </w:rPr>
        <w:t>CAMERA_MSG_SHUTTER</w:t>
      </w:r>
      <w:r>
        <w:rPr>
          <w:rFonts w:hint="eastAsia"/>
        </w:rPr>
        <w:t>，此时进入真正的拍照模式。</w:t>
      </w:r>
    </w:p>
    <w:p w:rsidR="00DE235F" w:rsidRDefault="00640CB3" w:rsidP="00640CB3">
      <w:pPr>
        <w:spacing w:line="240" w:lineRule="auto"/>
        <w:ind w:firstLine="480"/>
      </w:pPr>
      <w:r>
        <w:rPr>
          <w:rFonts w:hint="eastAsia"/>
        </w:rPr>
        <w:t>接下来</w:t>
      </w:r>
      <w:r>
        <w:rPr>
          <w:rFonts w:hint="eastAsia"/>
        </w:rPr>
        <w:t xml:space="preserve">CameraHardware </w:t>
      </w:r>
      <w:r>
        <w:rPr>
          <w:rFonts w:hint="eastAsia"/>
        </w:rPr>
        <w:t>将调用底层的</w:t>
      </w:r>
      <w:r>
        <w:rPr>
          <w:rFonts w:hint="eastAsia"/>
        </w:rPr>
        <w:t xml:space="preserve">GrabRawFrame </w:t>
      </w:r>
      <w:r>
        <w:rPr>
          <w:rFonts w:hint="eastAsia"/>
        </w:rPr>
        <w:t>获取图像照片，首先将原始数据转化为与显示缓冲区一致的数据格式，通过回调函数</w:t>
      </w:r>
      <w:r>
        <w:rPr>
          <w:rFonts w:hint="eastAsia"/>
        </w:rPr>
        <w:t xml:space="preserve">notify </w:t>
      </w:r>
      <w:r>
        <w:rPr>
          <w:rFonts w:hint="eastAsia"/>
        </w:rPr>
        <w:t>向服务端</w:t>
      </w:r>
      <w:r>
        <w:rPr>
          <w:rFonts w:hint="eastAsia"/>
        </w:rPr>
        <w:t xml:space="preserve">CameraService </w:t>
      </w:r>
      <w:r>
        <w:rPr>
          <w:rFonts w:hint="eastAsia"/>
        </w:rPr>
        <w:t>发送消息</w:t>
      </w:r>
      <w:r>
        <w:rPr>
          <w:rFonts w:hint="eastAsia"/>
        </w:rPr>
        <w:t>CAMERA_MSG_RAW_IMAGE</w:t>
      </w:r>
      <w:r>
        <w:rPr>
          <w:rFonts w:hint="eastAsia"/>
        </w:rPr>
        <w:t>，服务端收到消息后调用</w:t>
      </w:r>
      <w:r>
        <w:rPr>
          <w:rFonts w:hint="eastAsia"/>
        </w:rPr>
        <w:t>RawPicture</w:t>
      </w:r>
      <w:r>
        <w:rPr>
          <w:rFonts w:hint="eastAsia"/>
        </w:rPr>
        <w:t>，然后由</w:t>
      </w:r>
      <w:r>
        <w:rPr>
          <w:rFonts w:hint="eastAsia"/>
        </w:rPr>
        <w:t xml:space="preserve">SurfaceFlinger </w:t>
      </w:r>
      <w:r>
        <w:rPr>
          <w:rFonts w:hint="eastAsia"/>
        </w:rPr>
        <w:t>完成照片的显示。</w:t>
      </w:r>
    </w:p>
    <w:p w:rsidR="00640CB3" w:rsidRPr="009648EA" w:rsidRDefault="00640CB3" w:rsidP="00640CB3">
      <w:pPr>
        <w:spacing w:line="240" w:lineRule="auto"/>
        <w:ind w:firstLine="480"/>
      </w:pPr>
      <w:r>
        <w:rPr>
          <w:rFonts w:hint="eastAsia"/>
        </w:rPr>
        <w:t>随后，底层将调用</w:t>
      </w:r>
      <w:r>
        <w:rPr>
          <w:rFonts w:hint="eastAsia"/>
        </w:rPr>
        <w:t>GrabJpegFrame</w:t>
      </w:r>
      <w:r>
        <w:rPr>
          <w:rFonts w:hint="eastAsia"/>
        </w:rPr>
        <w:t>返回</w:t>
      </w:r>
      <w:r>
        <w:rPr>
          <w:rFonts w:hint="eastAsia"/>
        </w:rPr>
        <w:t>Jpeg</w:t>
      </w:r>
      <w:r>
        <w:rPr>
          <w:rFonts w:hint="eastAsia"/>
        </w:rPr>
        <w:t>格式的照片，通过回调函数</w:t>
      </w:r>
      <w:r>
        <w:rPr>
          <w:rFonts w:hint="eastAsia"/>
        </w:rPr>
        <w:t>notify</w:t>
      </w:r>
      <w:r>
        <w:rPr>
          <w:rFonts w:hint="eastAsia"/>
        </w:rPr>
        <w:t>向服务端</w:t>
      </w:r>
      <w:r>
        <w:rPr>
          <w:rFonts w:hint="eastAsia"/>
        </w:rPr>
        <w:t>CameraService</w:t>
      </w:r>
      <w:r>
        <w:rPr>
          <w:rFonts w:hint="eastAsia"/>
        </w:rPr>
        <w:t>发送消息</w:t>
      </w:r>
      <w:r>
        <w:rPr>
          <w:rFonts w:hint="eastAsia"/>
        </w:rPr>
        <w:t>CAMERA_MSG_COMPRESSED_IMAGE</w:t>
      </w:r>
      <w:r>
        <w:rPr>
          <w:rFonts w:hint="eastAsia"/>
        </w:rPr>
        <w:t>，服务端收到消息后调用</w:t>
      </w:r>
      <w:r>
        <w:rPr>
          <w:rFonts w:hint="eastAsia"/>
        </w:rPr>
        <w:t xml:space="preserve">handleCompressedPicture </w:t>
      </w:r>
      <w:r>
        <w:rPr>
          <w:rFonts w:hint="eastAsia"/>
        </w:rPr>
        <w:t>将消息和照片数据内容都发送给客户端、</w:t>
      </w:r>
      <w:r>
        <w:rPr>
          <w:rFonts w:hint="eastAsia"/>
        </w:rPr>
        <w:t>JNI</w:t>
      </w:r>
      <w:r>
        <w:rPr>
          <w:rFonts w:hint="eastAsia"/>
        </w:rPr>
        <w:t>、上层应用程序，从而实现照片的存储。</w:t>
      </w:r>
    </w:p>
    <w:p w:rsidR="00A74A4E" w:rsidRDefault="00A74A4E" w:rsidP="00A74A4E">
      <w:pPr>
        <w:pStyle w:val="Heading3"/>
        <w:spacing w:before="163" w:after="163"/>
      </w:pPr>
      <w:bookmarkStart w:id="63" w:name="_Toc381709508"/>
      <w:bookmarkStart w:id="64" w:name="_Toc390804294"/>
      <w:r>
        <w:rPr>
          <w:rFonts w:hint="eastAsia"/>
        </w:rPr>
        <w:lastRenderedPageBreak/>
        <w:t>录像</w:t>
      </w:r>
      <w:r>
        <w:t>(Recording)</w:t>
      </w:r>
      <w:bookmarkEnd w:id="63"/>
      <w:bookmarkEnd w:id="64"/>
    </w:p>
    <w:p w:rsidR="00A74A4E" w:rsidRDefault="00A74A4E" w:rsidP="006A72EA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数据流</w:t>
      </w:r>
    </w:p>
    <w:p w:rsidR="00A74A4E" w:rsidRDefault="00A74A4E" w:rsidP="00A74A4E">
      <w:pPr>
        <w:pStyle w:val="ListParagraph"/>
        <w:spacing w:line="240" w:lineRule="auto"/>
        <w:ind w:left="835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58909D" wp14:editId="01B08173">
            <wp:extent cx="4619625" cy="3960495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691CCD" w:rsidRDefault="00691CCD" w:rsidP="00691CCD">
      <w:pPr>
        <w:pStyle w:val="Heading3"/>
        <w:spacing w:before="163" w:after="163"/>
        <w:rPr>
          <w:b w:val="0"/>
          <w:bCs w:val="0"/>
          <w:sz w:val="28"/>
          <w:szCs w:val="28"/>
        </w:rPr>
      </w:pPr>
      <w:bookmarkStart w:id="65" w:name="_Toc381709505"/>
      <w:bookmarkStart w:id="66" w:name="_Toc381709509"/>
      <w:bookmarkStart w:id="67" w:name="_Toc390804295"/>
      <w:r w:rsidRPr="009F6EA2">
        <w:rPr>
          <w:rFonts w:hint="eastAsia"/>
          <w:sz w:val="28"/>
          <w:szCs w:val="28"/>
        </w:rPr>
        <w:lastRenderedPageBreak/>
        <w:t>虚拟</w:t>
      </w:r>
      <w:r w:rsidRPr="009F6EA2">
        <w:rPr>
          <w:rFonts w:hint="eastAsia"/>
          <w:sz w:val="28"/>
          <w:szCs w:val="28"/>
        </w:rPr>
        <w:t xml:space="preserve"> camera</w:t>
      </w:r>
      <w:bookmarkEnd w:id="65"/>
      <w:bookmarkEnd w:id="67"/>
    </w:p>
    <w:p w:rsidR="00691CCD" w:rsidRPr="001520E3" w:rsidRDefault="00691CCD" w:rsidP="00691CCD">
      <w:pPr>
        <w:ind w:firstLineChars="0" w:firstLine="480"/>
      </w:pPr>
      <w:r w:rsidRPr="001520E3">
        <w:rPr>
          <w:rFonts w:hint="eastAsia"/>
        </w:rPr>
        <w:t>如果没有</w:t>
      </w:r>
      <w:r w:rsidRPr="001520E3">
        <w:t>camera</w:t>
      </w:r>
      <w:r w:rsidRPr="001520E3">
        <w:rPr>
          <w:rFonts w:hint="eastAsia"/>
        </w:rPr>
        <w:t>硬件，不实现真正的</w:t>
      </w:r>
      <w:r w:rsidRPr="001520E3">
        <w:t>Camera HAL</w:t>
      </w:r>
      <w:r w:rsidRPr="001520E3">
        <w:rPr>
          <w:rFonts w:hint="eastAsia"/>
        </w:rPr>
        <w:t>动态库，可以使用</w:t>
      </w:r>
      <w:r w:rsidRPr="001520E3">
        <w:t>Fake Camera</w:t>
      </w:r>
      <w:r w:rsidRPr="001520E3">
        <w:rPr>
          <w:rFonts w:hint="eastAsia"/>
        </w:rPr>
        <w:t>。</w:t>
      </w:r>
    </w:p>
    <w:p w:rsidR="00691CCD" w:rsidRPr="001520E3" w:rsidRDefault="00691CCD" w:rsidP="006A72EA">
      <w:pPr>
        <w:pStyle w:val="ListParagraph"/>
        <w:numPr>
          <w:ilvl w:val="0"/>
          <w:numId w:val="18"/>
        </w:numPr>
        <w:ind w:firstLineChars="0"/>
      </w:pPr>
      <w:r w:rsidRPr="009F6EA2">
        <w:rPr>
          <w:rFonts w:hint="eastAsia"/>
        </w:rPr>
        <w:t>源码位置</w:t>
      </w:r>
      <w:r w:rsidRPr="001520E3">
        <w:rPr>
          <w:rFonts w:hint="eastAsia"/>
        </w:rPr>
        <w:t>：</w:t>
      </w:r>
      <w:r w:rsidRPr="001520E3">
        <w:t xml:space="preserve"> </w:t>
      </w:r>
    </w:p>
    <w:p w:rsidR="00691CCD" w:rsidRPr="001520E3" w:rsidRDefault="00691CCD" w:rsidP="00691CCD">
      <w:pPr>
        <w:pStyle w:val="ListParagraph"/>
        <w:ind w:left="840" w:firstLineChars="0" w:firstLine="0"/>
      </w:pPr>
      <w:r w:rsidRPr="001520E3">
        <w:t xml:space="preserve">frameworks/base/camera/libcameraservice/FakeCamera.cpp </w:t>
      </w:r>
    </w:p>
    <w:p w:rsidR="00691CCD" w:rsidRPr="001520E3" w:rsidRDefault="00691CCD" w:rsidP="00691CCD">
      <w:pPr>
        <w:pStyle w:val="ListParagraph"/>
        <w:ind w:left="840" w:firstLineChars="0" w:firstLine="0"/>
      </w:pPr>
      <w:r w:rsidRPr="001520E3">
        <w:t xml:space="preserve">frameworks/base/camera/libcameraservice/CameraHardwareStub.cpp </w:t>
      </w:r>
    </w:p>
    <w:p w:rsidR="00691CCD" w:rsidRPr="009F6EA2" w:rsidRDefault="00691CCD" w:rsidP="006A72EA">
      <w:pPr>
        <w:pStyle w:val="ListParagraph"/>
        <w:numPr>
          <w:ilvl w:val="0"/>
          <w:numId w:val="18"/>
        </w:numPr>
        <w:ind w:firstLineChars="0"/>
      </w:pPr>
      <w:r w:rsidRPr="009F6EA2">
        <w:t>FakeCamera.cpp</w:t>
      </w:r>
      <w:r w:rsidRPr="009F6EA2">
        <w:rPr>
          <w:rFonts w:hint="eastAsia"/>
        </w:rPr>
        <w:t>文件提供虚拟的</w:t>
      </w:r>
      <w:r w:rsidRPr="009F6EA2">
        <w:t>preview</w:t>
      </w:r>
      <w:r w:rsidRPr="009F6EA2">
        <w:rPr>
          <w:rFonts w:hint="eastAsia"/>
        </w:rPr>
        <w:t>数据。</w:t>
      </w:r>
    </w:p>
    <w:p w:rsidR="00691CCD" w:rsidRPr="006A7083" w:rsidRDefault="00691CCD" w:rsidP="006A72EA">
      <w:pPr>
        <w:pStyle w:val="ListParagraph"/>
        <w:numPr>
          <w:ilvl w:val="0"/>
          <w:numId w:val="18"/>
        </w:numPr>
        <w:ind w:firstLineChars="0"/>
      </w:pPr>
      <w:r w:rsidRPr="009F6EA2">
        <w:t>CameraHardwareStub</w:t>
      </w:r>
      <w:r w:rsidRPr="001520E3">
        <w:t>.cpp</w:t>
      </w:r>
      <w:r w:rsidRPr="001520E3">
        <w:rPr>
          <w:rFonts w:hint="eastAsia"/>
        </w:rPr>
        <w:t>文件中实现了</w:t>
      </w:r>
      <w:r w:rsidRPr="001520E3">
        <w:t>camera HAL</w:t>
      </w:r>
      <w:r w:rsidRPr="001520E3">
        <w:rPr>
          <w:rFonts w:hint="eastAsia"/>
        </w:rPr>
        <w:t>的功能。当宏</w:t>
      </w:r>
      <w:r w:rsidRPr="001520E3">
        <w:t>USE_CAMERA_STUB</w:t>
      </w:r>
      <w:r w:rsidRPr="001520E3">
        <w:rPr>
          <w:rFonts w:hint="eastAsia"/>
        </w:rPr>
        <w:t>为</w:t>
      </w:r>
      <w:r w:rsidRPr="001520E3">
        <w:t>true</w:t>
      </w:r>
      <w:r w:rsidRPr="001520E3">
        <w:rPr>
          <w:rFonts w:hint="eastAsia"/>
        </w:rPr>
        <w:t>时可以使用这个虚拟的</w:t>
      </w:r>
      <w:r w:rsidRPr="001520E3">
        <w:t>camera</w:t>
      </w:r>
      <w:r w:rsidRPr="001520E3">
        <w:rPr>
          <w:rFonts w:hint="eastAsia"/>
        </w:rPr>
        <w:t>。</w:t>
      </w:r>
    </w:p>
    <w:p w:rsidR="00691CCD" w:rsidRDefault="00691CCD" w:rsidP="00691CCD">
      <w:pPr>
        <w:pStyle w:val="ListParagraph"/>
        <w:spacing w:line="240" w:lineRule="auto"/>
        <w:ind w:left="835" w:firstLineChars="0" w:firstLine="0"/>
      </w:pPr>
      <w:r>
        <w:rPr>
          <w:noProof/>
        </w:rPr>
        <w:drawing>
          <wp:inline distT="0" distB="0" distL="0" distR="0" wp14:anchorId="6B62C4E8" wp14:editId="4728F7F6">
            <wp:extent cx="5449494" cy="1408063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F453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282" cy="14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CD" w:rsidRDefault="00691CCD" w:rsidP="00691CCD">
      <w:pPr>
        <w:pStyle w:val="Heading3"/>
        <w:spacing w:before="163" w:after="163"/>
        <w:rPr>
          <w:sz w:val="28"/>
          <w:szCs w:val="28"/>
        </w:rPr>
      </w:pPr>
      <w:bookmarkStart w:id="68" w:name="_Toc390804296"/>
      <w:r w:rsidRPr="00691CCD">
        <w:rPr>
          <w:sz w:val="28"/>
          <w:szCs w:val="28"/>
        </w:rPr>
        <w:t>usb camera</w:t>
      </w:r>
      <w:bookmarkEnd w:id="68"/>
    </w:p>
    <w:p w:rsidR="00BA5B4C" w:rsidRDefault="00191DA7" w:rsidP="006A72EA">
      <w:pPr>
        <w:pStyle w:val="ListParagraph"/>
        <w:numPr>
          <w:ilvl w:val="0"/>
          <w:numId w:val="24"/>
        </w:numPr>
        <w:ind w:firstLineChars="0"/>
      </w:pPr>
      <w:r>
        <w:t xml:space="preserve">uvc </w:t>
      </w:r>
      <w:r w:rsidR="008710E6">
        <w:rPr>
          <w:rFonts w:hint="eastAsia"/>
        </w:rPr>
        <w:t>内核模块</w:t>
      </w:r>
    </w:p>
    <w:p w:rsidR="00191DA7" w:rsidRDefault="006B5700" w:rsidP="00F303C5">
      <w:pPr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09BD76B5" wp14:editId="447FA52B">
            <wp:extent cx="5461000" cy="376395"/>
            <wp:effectExtent l="0" t="0" r="0" b="5080"/>
            <wp:docPr id="1814" name="Picture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523A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005" cy="3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C" w:rsidRDefault="006B5700" w:rsidP="00F303C5">
      <w:pPr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6FF02AED" wp14:editId="6BABAACD">
            <wp:extent cx="5480050" cy="769737"/>
            <wp:effectExtent l="0" t="0" r="6350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EC87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438" cy="7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C" w:rsidRPr="00F00152" w:rsidRDefault="00BA5B4C" w:rsidP="006A72EA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插入</w:t>
      </w:r>
      <w:r>
        <w:t>USB</w:t>
      </w:r>
      <w:r>
        <w:rPr>
          <w:rFonts w:hint="eastAsia"/>
        </w:rPr>
        <w:t>摄像头</w:t>
      </w:r>
    </w:p>
    <w:p w:rsidR="00691CCD" w:rsidRDefault="00565F19" w:rsidP="00F303C5">
      <w:pPr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33C4591C" wp14:editId="0E9B4A89">
            <wp:extent cx="5480050" cy="1053167"/>
            <wp:effectExtent l="0" t="0" r="635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8D84.tmp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618" cy="10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FC" w:rsidRDefault="007850FC" w:rsidP="00B61488">
      <w:pPr>
        <w:spacing w:line="240" w:lineRule="auto"/>
        <w:ind w:left="420" w:firstLine="420"/>
      </w:pPr>
      <w:r>
        <w:rPr>
          <w:kern w:val="0"/>
          <w:sz w:val="21"/>
          <w:szCs w:val="21"/>
        </w:rPr>
        <w:t xml:space="preserve">Vendor ID </w:t>
      </w:r>
      <w:r>
        <w:rPr>
          <w:rFonts w:ascii="宋体" w:cs="宋体" w:hint="eastAsia"/>
          <w:kern w:val="0"/>
          <w:sz w:val="21"/>
          <w:szCs w:val="21"/>
        </w:rPr>
        <w:t>为</w:t>
      </w:r>
      <w:r>
        <w:rPr>
          <w:kern w:val="0"/>
          <w:sz w:val="21"/>
          <w:szCs w:val="21"/>
        </w:rPr>
        <w:t>1e4e</w:t>
      </w:r>
      <w:r>
        <w:rPr>
          <w:rFonts w:ascii="宋体" w:cs="宋体" w:hint="eastAsia"/>
          <w:kern w:val="0"/>
          <w:sz w:val="21"/>
          <w:szCs w:val="21"/>
        </w:rPr>
        <w:t>，</w:t>
      </w:r>
      <w:r>
        <w:rPr>
          <w:kern w:val="0"/>
          <w:sz w:val="21"/>
          <w:szCs w:val="21"/>
        </w:rPr>
        <w:t xml:space="preserve">Product ID </w:t>
      </w:r>
      <w:r>
        <w:rPr>
          <w:rFonts w:ascii="宋体" w:cs="宋体" w:hint="eastAsia"/>
          <w:kern w:val="0"/>
          <w:sz w:val="21"/>
          <w:szCs w:val="21"/>
        </w:rPr>
        <w:t>为</w:t>
      </w:r>
      <w:r>
        <w:rPr>
          <w:kern w:val="0"/>
          <w:sz w:val="21"/>
          <w:szCs w:val="21"/>
        </w:rPr>
        <w:t>0110</w:t>
      </w:r>
      <w:r w:rsidR="00565F19">
        <w:rPr>
          <w:kern w:val="0"/>
          <w:sz w:val="21"/>
          <w:szCs w:val="21"/>
        </w:rPr>
        <w:t>.</w:t>
      </w:r>
    </w:p>
    <w:p w:rsidR="00C91840" w:rsidRDefault="00C91840" w:rsidP="00C91840">
      <w:pPr>
        <w:spacing w:line="240" w:lineRule="auto"/>
        <w:ind w:firstLine="480"/>
      </w:pPr>
    </w:p>
    <w:p w:rsidR="00C91840" w:rsidRDefault="006B5700" w:rsidP="00C91840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 wp14:anchorId="7687288E" wp14:editId="3A2BD808">
            <wp:extent cx="2486372" cy="1124107"/>
            <wp:effectExtent l="0" t="0" r="9525" b="0"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4B2B.tmp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0B" w:rsidRDefault="00CB0E0B" w:rsidP="00C91840">
      <w:pPr>
        <w:spacing w:line="240" w:lineRule="auto"/>
        <w:ind w:firstLine="480"/>
      </w:pPr>
    </w:p>
    <w:p w:rsidR="00CB0E0B" w:rsidRDefault="006B5700" w:rsidP="00C91840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3F0B7BE7" wp14:editId="369D3452">
            <wp:extent cx="5831840" cy="633095"/>
            <wp:effectExtent l="0" t="0" r="0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C70F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11" w:rsidRDefault="004F067E" w:rsidP="00C91840">
      <w:pPr>
        <w:spacing w:line="240" w:lineRule="auto"/>
        <w:ind w:firstLine="480"/>
      </w:pPr>
      <w:r>
        <w:t>usb</w:t>
      </w:r>
      <w:r w:rsidR="001E1A14">
        <w:t xml:space="preserve"> bus</w:t>
      </w:r>
    </w:p>
    <w:p w:rsidR="00991611" w:rsidRDefault="006B5700" w:rsidP="00C91840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47ECFABE" wp14:editId="695C1367">
            <wp:extent cx="5320049" cy="3676650"/>
            <wp:effectExtent l="0" t="0" r="0" b="0"/>
            <wp:docPr id="1818" name="Picture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CB7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367" cy="367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7E" w:rsidRDefault="001E1A14" w:rsidP="00C91840">
      <w:pPr>
        <w:spacing w:line="240" w:lineRule="auto"/>
        <w:ind w:firstLine="480"/>
      </w:pPr>
      <w:r>
        <w:t>usb camera</w:t>
      </w:r>
    </w:p>
    <w:p w:rsidR="00052170" w:rsidRDefault="006B5700" w:rsidP="00C91840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 wp14:anchorId="0C614218" wp14:editId="0A3146DF">
            <wp:extent cx="5831840" cy="2193290"/>
            <wp:effectExtent l="0" t="0" r="0" b="0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DD4F.tmp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7E" w:rsidRDefault="006B5700" w:rsidP="00C91840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1F789CAD" wp14:editId="711F4D25">
            <wp:extent cx="5831840" cy="1722120"/>
            <wp:effectExtent l="0" t="0" r="0" b="0"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CC6F32.tmp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65" w:rsidRPr="00691CCD" w:rsidRDefault="00881E65" w:rsidP="00C91840">
      <w:pPr>
        <w:spacing w:line="240" w:lineRule="auto"/>
        <w:ind w:firstLine="480"/>
      </w:pPr>
    </w:p>
    <w:p w:rsidR="00691CCD" w:rsidRDefault="00691CC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5677FD" w:rsidRDefault="005677FD" w:rsidP="005677FD">
      <w:pPr>
        <w:pStyle w:val="Heading2"/>
        <w:spacing w:before="326" w:after="163"/>
      </w:pPr>
      <w:bookmarkStart w:id="69" w:name="_Toc381709511"/>
      <w:bookmarkStart w:id="70" w:name="_Toc381709513"/>
      <w:bookmarkStart w:id="71" w:name="_Toc390804297"/>
      <w:bookmarkEnd w:id="66"/>
      <w:r w:rsidRPr="006D28B1">
        <w:lastRenderedPageBreak/>
        <w:t>Surface</w:t>
      </w:r>
      <w:bookmarkEnd w:id="69"/>
      <w:bookmarkEnd w:id="71"/>
    </w:p>
    <w:p w:rsidR="00D378C9" w:rsidRDefault="00D378C9" w:rsidP="00D378C9">
      <w:pPr>
        <w:pStyle w:val="Heading3"/>
        <w:spacing w:before="163" w:after="163"/>
      </w:pPr>
      <w:bookmarkStart w:id="72" w:name="_Toc390804298"/>
      <w:r>
        <w:rPr>
          <w:rFonts w:hint="eastAsia"/>
        </w:rPr>
        <w:t>功能</w:t>
      </w:r>
      <w:bookmarkEnd w:id="72"/>
    </w:p>
    <w:p w:rsidR="00D378C9" w:rsidRDefault="00D378C9" w:rsidP="00D378C9">
      <w:pPr>
        <w:ind w:left="420" w:firstLine="480"/>
      </w:pPr>
      <w:r w:rsidRPr="0058450F">
        <w:rPr>
          <w:rFonts w:hint="eastAsia"/>
        </w:rPr>
        <w:t>每个应用程序可能对应着一个或者多个图形界面，而每个界面就称之为一个</w:t>
      </w:r>
      <w:r>
        <w:t>s</w:t>
      </w:r>
      <w:r w:rsidRPr="0058450F">
        <w:rPr>
          <w:rFonts w:hint="eastAsia"/>
        </w:rPr>
        <w:t xml:space="preserve">urface </w:t>
      </w:r>
      <w:r w:rsidRPr="0058450F">
        <w:rPr>
          <w:rFonts w:hint="eastAsia"/>
        </w:rPr>
        <w:t>，或者说是</w:t>
      </w:r>
      <w:r w:rsidRPr="0058450F">
        <w:rPr>
          <w:rFonts w:hint="eastAsia"/>
        </w:rPr>
        <w:t>window</w:t>
      </w:r>
      <w:r>
        <w:rPr>
          <w:rFonts w:hint="eastAsia"/>
        </w:rPr>
        <w:t>。</w:t>
      </w:r>
    </w:p>
    <w:p w:rsidR="00D378C9" w:rsidRDefault="00D378C9" w:rsidP="006A72EA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信息记录</w:t>
      </w:r>
    </w:p>
    <w:p w:rsidR="00D378C9" w:rsidRDefault="003B6CAE" w:rsidP="003B6CAE">
      <w:pPr>
        <w:ind w:left="780" w:firstLine="480"/>
      </w:pPr>
      <w:r>
        <w:rPr>
          <w:rFonts w:hint="eastAsia"/>
        </w:rPr>
        <w:t>通过</w:t>
      </w:r>
      <w:r w:rsidR="00D378C9">
        <w:rPr>
          <w:rFonts w:hint="eastAsia"/>
        </w:rPr>
        <w:t>Surface</w:t>
      </w:r>
      <w:r>
        <w:rPr>
          <w:rFonts w:hint="eastAsia"/>
        </w:rPr>
        <w:t>记录应用程序界面的位置，大小，以及</w:t>
      </w:r>
      <w:r w:rsidR="00D378C9">
        <w:rPr>
          <w:rFonts w:hint="eastAsia"/>
        </w:rPr>
        <w:t>存储显示内容的</w:t>
      </w:r>
      <w:r w:rsidR="00D378C9">
        <w:rPr>
          <w:rFonts w:hint="eastAsia"/>
        </w:rPr>
        <w:t>buffer</w:t>
      </w:r>
      <w:r w:rsidR="00D378C9">
        <w:rPr>
          <w:rFonts w:hint="eastAsia"/>
        </w:rPr>
        <w:t>。</w:t>
      </w:r>
    </w:p>
    <w:p w:rsidR="00D378C9" w:rsidRDefault="00D378C9" w:rsidP="006A72EA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图层合并</w:t>
      </w:r>
    </w:p>
    <w:p w:rsidR="00D378C9" w:rsidRDefault="00BD7888" w:rsidP="005015EB">
      <w:pPr>
        <w:pStyle w:val="ListParagraph"/>
        <w:numPr>
          <w:ilvl w:val="0"/>
          <w:numId w:val="54"/>
        </w:numPr>
        <w:ind w:firstLineChars="0"/>
      </w:pPr>
      <w:r>
        <w:rPr>
          <w:rFonts w:hint="eastAsia"/>
        </w:rPr>
        <w:t>SurfaceFlinger</w:t>
      </w:r>
      <w:r>
        <w:t>(</w:t>
      </w:r>
      <w:r w:rsidR="00D378C9">
        <w:rPr>
          <w:rFonts w:hint="eastAsia"/>
        </w:rPr>
        <w:t>软件方式</w:t>
      </w:r>
      <w:r>
        <w:t>)</w:t>
      </w:r>
    </w:p>
    <w:p w:rsidR="003B6CAE" w:rsidRDefault="003B6CAE" w:rsidP="008C3414">
      <w:pPr>
        <w:ind w:left="720" w:firstLine="480"/>
      </w:pPr>
      <w:r>
        <w:rPr>
          <w:rFonts w:hint="eastAsia"/>
        </w:rPr>
        <w:t>通过</w:t>
      </w:r>
      <w:r w:rsidR="00D378C9">
        <w:rPr>
          <w:rFonts w:hint="eastAsia"/>
        </w:rPr>
        <w:t>把各个</w:t>
      </w:r>
      <w:r w:rsidR="00D378C9">
        <w:rPr>
          <w:rFonts w:hint="eastAsia"/>
        </w:rPr>
        <w:t xml:space="preserve">surface </w:t>
      </w:r>
      <w:r w:rsidR="00D378C9">
        <w:rPr>
          <w:rFonts w:hint="eastAsia"/>
        </w:rPr>
        <w:t>组合</w:t>
      </w:r>
      <w:r w:rsidR="00D378C9">
        <w:rPr>
          <w:rFonts w:hint="eastAsia"/>
        </w:rPr>
        <w:t xml:space="preserve">(compose/merge) </w:t>
      </w:r>
      <w:r w:rsidR="00D378C9">
        <w:rPr>
          <w:rFonts w:hint="eastAsia"/>
        </w:rPr>
        <w:t>成一个</w:t>
      </w:r>
      <w:r w:rsidR="00D378C9">
        <w:rPr>
          <w:rFonts w:hint="eastAsia"/>
        </w:rPr>
        <w:t xml:space="preserve">main Surface </w:t>
      </w:r>
      <w:r w:rsidR="00D378C9">
        <w:rPr>
          <w:rFonts w:hint="eastAsia"/>
        </w:rPr>
        <w:t>，最后将</w:t>
      </w:r>
      <w:r w:rsidR="00D378C9">
        <w:rPr>
          <w:rFonts w:hint="eastAsia"/>
        </w:rPr>
        <w:t xml:space="preserve">Main Surface </w:t>
      </w:r>
      <w:r w:rsidR="00D378C9">
        <w:rPr>
          <w:rFonts w:hint="eastAsia"/>
        </w:rPr>
        <w:t>的内容发送给</w:t>
      </w:r>
      <w:r w:rsidR="00D378C9">
        <w:rPr>
          <w:rFonts w:hint="eastAsia"/>
        </w:rPr>
        <w:t xml:space="preserve">FB/V4l2 Output </w:t>
      </w:r>
      <w:r w:rsidR="00D378C9">
        <w:rPr>
          <w:rFonts w:hint="eastAsia"/>
        </w:rPr>
        <w:t>，从而实现图形图层叠加，以及透明效果。</w:t>
      </w:r>
    </w:p>
    <w:p w:rsidR="00D378C9" w:rsidRDefault="00BD7888" w:rsidP="005015EB">
      <w:pPr>
        <w:pStyle w:val="ListParagraph"/>
        <w:numPr>
          <w:ilvl w:val="0"/>
          <w:numId w:val="54"/>
        </w:numPr>
        <w:ind w:firstLineChars="0"/>
      </w:pPr>
      <w:r>
        <w:rPr>
          <w:rFonts w:hint="eastAsia"/>
        </w:rPr>
        <w:t>Overlay</w:t>
      </w:r>
      <w:r>
        <w:t>(</w:t>
      </w:r>
      <w:r w:rsidR="00D378C9">
        <w:rPr>
          <w:rFonts w:hint="eastAsia"/>
        </w:rPr>
        <w:t>硬件方式</w:t>
      </w:r>
      <w:r>
        <w:t>)</w:t>
      </w:r>
    </w:p>
    <w:p w:rsidR="00BD7888" w:rsidRPr="00BD7888" w:rsidRDefault="00BD7888" w:rsidP="00BD7888">
      <w:pPr>
        <w:ind w:left="720" w:firstLine="480"/>
      </w:pPr>
      <w:r w:rsidRPr="00BD7888">
        <w:rPr>
          <w:rFonts w:hint="eastAsia"/>
        </w:rPr>
        <w:t>将硬件</w:t>
      </w:r>
      <w:r w:rsidR="0073058D">
        <w:rPr>
          <w:rFonts w:hint="eastAsia"/>
        </w:rPr>
        <w:t>要求</w:t>
      </w:r>
      <w:r w:rsidRPr="00BD7888">
        <w:rPr>
          <w:rFonts w:hint="eastAsia"/>
        </w:rPr>
        <w:t>格式</w:t>
      </w:r>
      <w:r w:rsidR="0073058D">
        <w:rPr>
          <w:rFonts w:hint="eastAsia"/>
        </w:rPr>
        <w:t>的</w:t>
      </w:r>
      <w:r w:rsidRPr="00BD7888">
        <w:rPr>
          <w:rFonts w:hint="eastAsia"/>
        </w:rPr>
        <w:t>数据和控制信息送到这个</w:t>
      </w:r>
      <w:r w:rsidRPr="00BD7888">
        <w:rPr>
          <w:rFonts w:hint="eastAsia"/>
        </w:rPr>
        <w:t>Overlay FrameBuffer</w:t>
      </w:r>
      <w:r w:rsidRPr="00BD7888">
        <w:rPr>
          <w:rFonts w:hint="eastAsia"/>
        </w:rPr>
        <w:t>，由硬件驱动来负责</w:t>
      </w:r>
      <w:r w:rsidR="00F218FB">
        <w:rPr>
          <w:rFonts w:hint="eastAsia"/>
        </w:rPr>
        <w:t>合并</w:t>
      </w:r>
      <w:r w:rsidRPr="00BD7888">
        <w:rPr>
          <w:rFonts w:hint="eastAsia"/>
        </w:rPr>
        <w:t>Overlay buffer</w:t>
      </w:r>
      <w:r w:rsidRPr="00BD7888">
        <w:rPr>
          <w:rFonts w:hint="eastAsia"/>
        </w:rPr>
        <w:t>和主屏</w:t>
      </w:r>
      <w:r w:rsidRPr="00BD7888">
        <w:rPr>
          <w:rFonts w:hint="eastAsia"/>
        </w:rPr>
        <w:t>buffer</w:t>
      </w:r>
      <w:r w:rsidRPr="00BD7888">
        <w:rPr>
          <w:rFonts w:hint="eastAsia"/>
        </w:rPr>
        <w:t>中的内容。</w:t>
      </w:r>
      <w:r w:rsidRPr="00BD7888">
        <w:rPr>
          <w:rFonts w:hint="eastAsia"/>
        </w:rPr>
        <w:t xml:space="preserve"> </w:t>
      </w:r>
    </w:p>
    <w:p w:rsidR="005677FD" w:rsidRDefault="005677FD" w:rsidP="005677FD">
      <w:pPr>
        <w:pStyle w:val="Heading3"/>
        <w:spacing w:before="163" w:after="163"/>
      </w:pPr>
      <w:bookmarkStart w:id="73" w:name="_Toc381709510"/>
      <w:bookmarkStart w:id="74" w:name="_Toc390804299"/>
      <w:r>
        <w:rPr>
          <w:rFonts w:hint="eastAsia"/>
        </w:rPr>
        <w:t>框架结构</w:t>
      </w:r>
      <w:bookmarkEnd w:id="73"/>
      <w:bookmarkEnd w:id="74"/>
    </w:p>
    <w:p w:rsidR="005677FD" w:rsidRDefault="005677FD" w:rsidP="005677FD">
      <w:pPr>
        <w:spacing w:line="240" w:lineRule="auto"/>
        <w:ind w:firstLine="56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DF7C67" wp14:editId="10B44DEB">
            <wp:extent cx="5354760" cy="331640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FDF8.tmp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799" cy="33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6A72EA">
      <w:pPr>
        <w:pStyle w:val="ListParagraph"/>
        <w:numPr>
          <w:ilvl w:val="0"/>
          <w:numId w:val="8"/>
        </w:numPr>
        <w:ind w:firstLineChars="0"/>
      </w:pPr>
      <w:r w:rsidRPr="00792DD7">
        <w:rPr>
          <w:rFonts w:hint="eastAsia"/>
        </w:rPr>
        <w:t>overlay</w:t>
      </w:r>
      <w:r w:rsidRPr="00792DD7">
        <w:rPr>
          <w:rFonts w:hint="eastAsia"/>
        </w:rPr>
        <w:t>没有</w:t>
      </w:r>
      <w:r w:rsidRPr="00792DD7">
        <w:rPr>
          <w:rFonts w:hint="eastAsia"/>
        </w:rPr>
        <w:t xml:space="preserve"> java </w:t>
      </w:r>
      <w:r w:rsidRPr="00792DD7">
        <w:rPr>
          <w:rFonts w:hint="eastAsia"/>
        </w:rPr>
        <w:t>层的</w:t>
      </w:r>
      <w:r w:rsidRPr="00792DD7">
        <w:rPr>
          <w:rFonts w:hint="eastAsia"/>
        </w:rPr>
        <w:t xml:space="preserve"> code</w:t>
      </w:r>
      <w:r>
        <w:t>(</w:t>
      </w:r>
      <w:r>
        <w:rPr>
          <w:rFonts w:hint="eastAsia"/>
        </w:rPr>
        <w:t>即</w:t>
      </w:r>
      <w:r w:rsidRPr="008C05DC">
        <w:rPr>
          <w:rFonts w:hint="eastAsia"/>
        </w:rPr>
        <w:t>没有</w:t>
      </w:r>
      <w:r w:rsidRPr="008C05DC">
        <w:rPr>
          <w:rFonts w:hint="eastAsia"/>
        </w:rPr>
        <w:t>JNI</w:t>
      </w:r>
      <w:r w:rsidRPr="008C05DC">
        <w:rPr>
          <w:rFonts w:hint="eastAsia"/>
        </w:rPr>
        <w:t>调用</w:t>
      </w:r>
      <w:r>
        <w:t>)</w:t>
      </w:r>
      <w:r w:rsidRPr="00792DD7">
        <w:rPr>
          <w:rFonts w:hint="eastAsia"/>
        </w:rPr>
        <w:t>。一般在</w:t>
      </w:r>
      <w:r w:rsidRPr="00792DD7">
        <w:rPr>
          <w:rFonts w:hint="eastAsia"/>
        </w:rPr>
        <w:t>native</w:t>
      </w:r>
      <w:r>
        <w:rPr>
          <w:rFonts w:hint="eastAsia"/>
        </w:rPr>
        <w:t>代码</w:t>
      </w:r>
      <w:r w:rsidRPr="00792DD7">
        <w:rPr>
          <w:rFonts w:hint="eastAsia"/>
        </w:rPr>
        <w:t>中使用。</w:t>
      </w:r>
    </w:p>
    <w:p w:rsidR="005677FD" w:rsidRPr="00792DD7" w:rsidRDefault="005677FD" w:rsidP="006A72EA">
      <w:pPr>
        <w:pStyle w:val="ListParagraph"/>
        <w:numPr>
          <w:ilvl w:val="0"/>
          <w:numId w:val="8"/>
        </w:numPr>
        <w:ind w:firstLineChars="0"/>
      </w:pPr>
      <w:r w:rsidRPr="002137FD">
        <w:rPr>
          <w:rFonts w:hint="eastAsia"/>
        </w:rPr>
        <w:t>源码</w:t>
      </w:r>
      <w:r>
        <w:rPr>
          <w:rFonts w:hint="eastAsia"/>
        </w:rPr>
        <w:t>位置</w:t>
      </w:r>
      <w:r w:rsidRPr="002137FD">
        <w:rPr>
          <w:rFonts w:hint="eastAsia"/>
        </w:rPr>
        <w:t>：</w:t>
      </w:r>
      <w:r w:rsidRPr="002137FD">
        <w:rPr>
          <w:rFonts w:hint="eastAsia"/>
        </w:rPr>
        <w:t xml:space="preserve">frameworks/base/libs/ui/ </w:t>
      </w:r>
      <w:r w:rsidRPr="002137FD">
        <w:rPr>
          <w:rFonts w:hint="eastAsia"/>
        </w:rPr>
        <w:t>，编译到</w:t>
      </w:r>
      <w:r w:rsidRPr="002137FD">
        <w:rPr>
          <w:rFonts w:hint="eastAsia"/>
        </w:rPr>
        <w:t>libui.so</w:t>
      </w:r>
      <w:r w:rsidRPr="002137FD">
        <w:rPr>
          <w:rFonts w:hint="eastAsia"/>
        </w:rPr>
        <w:t>中</w:t>
      </w:r>
      <w:r>
        <w:rPr>
          <w:rFonts w:hint="eastAsia"/>
        </w:rPr>
        <w:t>，各类实现文件如下。</w:t>
      </w:r>
    </w:p>
    <w:p w:rsidR="005677FD" w:rsidRDefault="005677FD" w:rsidP="005015EB">
      <w:pPr>
        <w:pStyle w:val="ListParagraph"/>
        <w:numPr>
          <w:ilvl w:val="0"/>
          <w:numId w:val="60"/>
        </w:numPr>
        <w:ind w:firstLineChars="0"/>
      </w:pPr>
      <w:r w:rsidRPr="005E7475">
        <w:t>Overlay</w:t>
      </w:r>
      <w:r>
        <w:rPr>
          <w:rFonts w:hint="eastAsia"/>
        </w:rPr>
        <w:t>，</w:t>
      </w:r>
      <w:r w:rsidRPr="005E7475">
        <w:t>OverlayRef</w:t>
      </w:r>
      <w:r>
        <w:t>--&gt;</w:t>
      </w:r>
      <w:r w:rsidRPr="005E7475">
        <w:t>Overlay.cpp</w:t>
      </w:r>
      <w:r>
        <w:t>,</w:t>
      </w:r>
      <w:r w:rsidRPr="005E7475">
        <w:t>Overlay.h</w:t>
      </w:r>
      <w:r w:rsidRPr="005E7475">
        <w:rPr>
          <w:rFonts w:hint="eastAsia"/>
        </w:rPr>
        <w:t>：提供给外部程序调用的</w:t>
      </w:r>
      <w:r w:rsidRPr="005E7475">
        <w:t>Overlay</w:t>
      </w:r>
      <w:r w:rsidRPr="005E7475">
        <w:rPr>
          <w:rFonts w:hint="eastAsia"/>
        </w:rPr>
        <w:lastRenderedPageBreak/>
        <w:t>接口与</w:t>
      </w:r>
      <w:r w:rsidRPr="005E7475">
        <w:t>API</w:t>
      </w:r>
      <w:r w:rsidRPr="005E7475">
        <w:rPr>
          <w:rFonts w:hint="eastAsia"/>
        </w:rPr>
        <w:t>。通过</w:t>
      </w:r>
      <w:r w:rsidRPr="005E7475">
        <w:t>binder</w:t>
      </w:r>
      <w:r w:rsidRPr="005E7475">
        <w:rPr>
          <w:rFonts w:hint="eastAsia"/>
        </w:rPr>
        <w:t>与</w:t>
      </w:r>
      <w:r w:rsidRPr="005E7475">
        <w:t>surfaceFlinger service</w:t>
      </w:r>
      <w:r>
        <w:rPr>
          <w:rFonts w:hint="eastAsia"/>
        </w:rPr>
        <w:t>实现</w:t>
      </w:r>
      <w:r w:rsidRPr="005E7475">
        <w:rPr>
          <w:rFonts w:hint="eastAsia"/>
        </w:rPr>
        <w:t>通信，最终</w:t>
      </w:r>
      <w:r>
        <w:rPr>
          <w:rFonts w:hint="eastAsia"/>
        </w:rPr>
        <w:t>通过</w:t>
      </w:r>
      <w:r w:rsidRPr="005E7475">
        <w:rPr>
          <w:rFonts w:hint="eastAsia"/>
        </w:rPr>
        <w:t>调用</w:t>
      </w:r>
      <w:r w:rsidRPr="005E7475">
        <w:t>HAL</w:t>
      </w:r>
      <w:r>
        <w:rPr>
          <w:rFonts w:hint="eastAsia"/>
        </w:rPr>
        <w:t>实现具体功能</w:t>
      </w:r>
      <w:r w:rsidRPr="005E7475">
        <w:rPr>
          <w:rFonts w:hint="eastAsia"/>
        </w:rPr>
        <w:t>。</w:t>
      </w:r>
    </w:p>
    <w:p w:rsidR="005677FD" w:rsidRDefault="005677FD" w:rsidP="00D82C3C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701DE352" wp14:editId="45A6AE69">
            <wp:extent cx="4504682" cy="19261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AB2B.tmp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854" cy="19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D82C3C">
      <w:pPr>
        <w:spacing w:line="240" w:lineRule="auto"/>
        <w:ind w:left="1200" w:firstLineChars="0" w:firstLine="480"/>
      </w:pPr>
      <w:r>
        <w:rPr>
          <w:rFonts w:hint="eastAsia"/>
        </w:rPr>
        <w:t>Overlay</w:t>
      </w:r>
      <w:r>
        <w:rPr>
          <w:rFonts w:hint="eastAsia"/>
        </w:rPr>
        <w:t>中的几个接口用于视频数据的输出，可以用队列，也可以直接使用地址。</w:t>
      </w:r>
    </w:p>
    <w:p w:rsidR="005677FD" w:rsidRPr="005E7475" w:rsidRDefault="005677FD" w:rsidP="005015EB">
      <w:pPr>
        <w:pStyle w:val="ListParagraph"/>
        <w:numPr>
          <w:ilvl w:val="0"/>
          <w:numId w:val="60"/>
        </w:numPr>
        <w:ind w:firstLineChars="0"/>
      </w:pPr>
      <w:r w:rsidRPr="00905088">
        <w:t>IOverlay</w:t>
      </w:r>
      <w:r>
        <w:t>--&gt;</w:t>
      </w:r>
      <w:r w:rsidRPr="005E7475">
        <w:t>IO</w:t>
      </w:r>
      <w:r>
        <w:t>v</w:t>
      </w:r>
      <w:r w:rsidRPr="005E7475">
        <w:t>erlay.cpp</w:t>
      </w:r>
      <w:r>
        <w:t>,</w:t>
      </w:r>
      <w:r w:rsidRPr="00803B3C">
        <w:t xml:space="preserve"> </w:t>
      </w:r>
      <w:r>
        <w:t>IOverlay.h</w:t>
      </w:r>
      <w:r w:rsidRPr="005E7475">
        <w:rPr>
          <w:rFonts w:hint="eastAsia"/>
        </w:rPr>
        <w:t>：定义</w:t>
      </w:r>
      <w:r w:rsidRPr="005E7475">
        <w:t>binder</w:t>
      </w:r>
      <w:r w:rsidRPr="005E7475">
        <w:rPr>
          <w:rFonts w:hint="eastAsia"/>
        </w:rPr>
        <w:t>所需的类，其中</w:t>
      </w:r>
      <w:r w:rsidRPr="005E7475">
        <w:t>LayerBuffer::OverlaySource::OverlayChannel</w:t>
      </w:r>
      <w:r w:rsidRPr="005E7475">
        <w:rPr>
          <w:rFonts w:hint="eastAsia"/>
        </w:rPr>
        <w:t>继承自</w:t>
      </w:r>
      <w:r w:rsidRPr="005E7475">
        <w:t>BnOverlay</w:t>
      </w:r>
      <w:r w:rsidRPr="001519CD">
        <w:rPr>
          <w:rFonts w:hint="eastAsia"/>
          <w:b/>
          <w:bCs/>
          <w:sz w:val="28"/>
          <w:szCs w:val="28"/>
        </w:rPr>
        <w:t>。</w:t>
      </w:r>
    </w:p>
    <w:p w:rsidR="005677FD" w:rsidRDefault="005677FD" w:rsidP="006A72EA">
      <w:pPr>
        <w:pStyle w:val="ListParagraph"/>
        <w:numPr>
          <w:ilvl w:val="0"/>
          <w:numId w:val="8"/>
        </w:numPr>
        <w:ind w:firstLineChars="0"/>
      </w:pPr>
      <w:r w:rsidRPr="00665AE7">
        <w:rPr>
          <w:rFonts w:hint="eastAsia"/>
        </w:rPr>
        <w:t>与</w:t>
      </w:r>
      <w:r w:rsidRPr="00665AE7">
        <w:t>camera</w:t>
      </w:r>
      <w:r w:rsidRPr="00665AE7">
        <w:rPr>
          <w:rFonts w:hint="eastAsia"/>
        </w:rPr>
        <w:t>的关系</w:t>
      </w:r>
    </w:p>
    <w:p w:rsidR="005677FD" w:rsidRDefault="005677FD" w:rsidP="005677F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267DC218" wp14:editId="418BE54A">
            <wp:extent cx="4726500" cy="348414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AA7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396" cy="34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5677FD">
      <w:pPr>
        <w:pStyle w:val="Heading3"/>
        <w:spacing w:before="163" w:after="163"/>
      </w:pPr>
      <w:bookmarkStart w:id="75" w:name="_Toc390804300"/>
      <w:r>
        <w:rPr>
          <w:rFonts w:hint="eastAsia"/>
        </w:rPr>
        <w:lastRenderedPageBreak/>
        <w:t>图层</w:t>
      </w:r>
      <w:bookmarkEnd w:id="75"/>
    </w:p>
    <w:p w:rsidR="00B47765" w:rsidRPr="00B47765" w:rsidRDefault="00B47765" w:rsidP="00B47765">
      <w:pPr>
        <w:spacing w:line="240" w:lineRule="auto"/>
        <w:ind w:firstLineChars="0" w:firstLine="475"/>
      </w:pPr>
      <w:r>
        <w:rPr>
          <w:rFonts w:hint="eastAsia"/>
          <w:noProof/>
        </w:rPr>
        <w:drawing>
          <wp:inline distT="0" distB="0" distL="0" distR="0" wp14:anchorId="2EE8282B" wp14:editId="1B59BCC2">
            <wp:extent cx="4251366" cy="3490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8CC11B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36" cy="34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Pr="00AF0AB4" w:rsidRDefault="005677FD" w:rsidP="005015EB">
      <w:pPr>
        <w:pStyle w:val="ListParagraph"/>
        <w:numPr>
          <w:ilvl w:val="0"/>
          <w:numId w:val="52"/>
        </w:numPr>
        <w:ind w:firstLineChars="0"/>
      </w:pPr>
      <w:r w:rsidRPr="005677FD">
        <w:t>Layer</w:t>
      </w:r>
      <w:r w:rsidRPr="00AF0AB4">
        <w:t>的分</w:t>
      </w:r>
      <w:r w:rsidRPr="00AF0AB4">
        <w:rPr>
          <w:rFonts w:hint="eastAsia"/>
        </w:rPr>
        <w:t>类</w:t>
      </w:r>
    </w:p>
    <w:p w:rsidR="005677FD" w:rsidRPr="00AF0AB4" w:rsidRDefault="005677FD" w:rsidP="00AF0AB4">
      <w:pPr>
        <w:ind w:left="480" w:firstLineChars="0" w:firstLine="360"/>
        <w:rPr>
          <w:rFonts w:ascii="Arial" w:hAnsi="Arial" w:cs="Arial"/>
          <w:color w:val="333333"/>
          <w:sz w:val="21"/>
          <w:szCs w:val="21"/>
        </w:rPr>
      </w:pPr>
      <w:r w:rsidRPr="00AF0AB4">
        <w:t>目前，</w:t>
      </w:r>
      <w:r w:rsidRPr="00AF0AB4">
        <w:t>android</w:t>
      </w:r>
      <w:r w:rsidRPr="00AF0AB4">
        <w:t>中有</w:t>
      </w:r>
      <w:r w:rsidRPr="00AF0AB4">
        <w:t>4</w:t>
      </w:r>
      <w:r w:rsidRPr="00AF0AB4">
        <w:t>中</w:t>
      </w:r>
      <w:r w:rsidRPr="00AF0AB4">
        <w:t>Layer</w:t>
      </w:r>
      <w:r w:rsidRPr="00AF0AB4">
        <w:t>类型，如上图所示。</w:t>
      </w:r>
      <w:r w:rsidRPr="00AF0AB4">
        <w:rPr>
          <w:rFonts w:ascii="Arial" w:hAnsi="Arial" w:cs="Arial"/>
          <w:color w:val="333333"/>
          <w:sz w:val="20"/>
          <w:szCs w:val="20"/>
        </w:rPr>
        <w:t xml:space="preserve">  </w:t>
      </w:r>
    </w:p>
    <w:p w:rsidR="005677FD" w:rsidRPr="00AF0AB4" w:rsidRDefault="005677FD" w:rsidP="005015EB">
      <w:pPr>
        <w:pStyle w:val="ListParagraph"/>
        <w:numPr>
          <w:ilvl w:val="0"/>
          <w:numId w:val="53"/>
        </w:numPr>
        <w:ind w:firstLineChars="0"/>
      </w:pPr>
      <w:r w:rsidRPr="00AF0AB4">
        <w:t xml:space="preserve">Layer, </w:t>
      </w:r>
      <w:r w:rsidRPr="00AF0AB4">
        <w:t>普通的</w:t>
      </w:r>
      <w:r w:rsidRPr="00AF0AB4">
        <w:t>Layer</w:t>
      </w:r>
      <w:r w:rsidRPr="00AF0AB4">
        <w:t>，它为每个</w:t>
      </w:r>
      <w:r w:rsidRPr="00AF0AB4">
        <w:t>Client</w:t>
      </w:r>
      <w:r w:rsidRPr="00AF0AB4">
        <w:t>端请求的</w:t>
      </w:r>
      <w:r w:rsidRPr="00AF0AB4">
        <w:t>Surface</w:t>
      </w:r>
      <w:r w:rsidRPr="00AF0AB4">
        <w:t>创建显示</w:t>
      </w:r>
      <w:r w:rsidRPr="00AF0AB4">
        <w:t>Buffer</w:t>
      </w:r>
      <w:r w:rsidRPr="00AF0AB4">
        <w:rPr>
          <w:rFonts w:hint="eastAsia"/>
        </w:rPr>
        <w:t>。</w:t>
      </w:r>
    </w:p>
    <w:p w:rsidR="005677FD" w:rsidRPr="00AF0AB4" w:rsidRDefault="005677FD" w:rsidP="005015EB">
      <w:pPr>
        <w:pStyle w:val="ListParagraph"/>
        <w:numPr>
          <w:ilvl w:val="0"/>
          <w:numId w:val="53"/>
        </w:numPr>
        <w:ind w:firstLineChars="0"/>
      </w:pPr>
      <w:r w:rsidRPr="00AF0AB4">
        <w:t>LayerBuffer</w:t>
      </w:r>
      <w:r w:rsidRPr="00AF0AB4">
        <w:t>，这种</w:t>
      </w:r>
      <w:r w:rsidRPr="00AF0AB4">
        <w:t>Layer</w:t>
      </w:r>
      <w:r w:rsidRPr="00AF0AB4">
        <w:t>它并不会创建显示</w:t>
      </w:r>
      <w:r w:rsidRPr="00AF0AB4">
        <w:t>Buffer</w:t>
      </w:r>
      <w:r w:rsidRPr="00AF0AB4">
        <w:t>，它只是使用已有的</w:t>
      </w:r>
      <w:r w:rsidRPr="00AF0AB4">
        <w:t>Buffer</w:t>
      </w:r>
      <w:r w:rsidRPr="00AF0AB4">
        <w:t>作为显示</w:t>
      </w:r>
      <w:r w:rsidRPr="00AF0AB4">
        <w:t>Buffer</w:t>
      </w:r>
      <w:r w:rsidRPr="00AF0AB4">
        <w:t>，如</w:t>
      </w:r>
      <w:r w:rsidRPr="00AF0AB4">
        <w:t>Camera</w:t>
      </w:r>
      <w:r w:rsidRPr="00AF0AB4">
        <w:t>的</w:t>
      </w:r>
      <w:r w:rsidRPr="00AF0AB4">
        <w:t>preview</w:t>
      </w:r>
      <w:r w:rsidRPr="00AF0AB4">
        <w:rPr>
          <w:rFonts w:hint="eastAsia"/>
        </w:rPr>
        <w:t>；</w:t>
      </w:r>
    </w:p>
    <w:p w:rsidR="005677FD" w:rsidRPr="00AF0AB4" w:rsidRDefault="005677FD" w:rsidP="005015EB">
      <w:pPr>
        <w:pStyle w:val="ListParagraph"/>
        <w:numPr>
          <w:ilvl w:val="0"/>
          <w:numId w:val="53"/>
        </w:numPr>
        <w:ind w:firstLineChars="0"/>
      </w:pPr>
      <w:r w:rsidRPr="00AF0AB4">
        <w:t>LayerBlur</w:t>
      </w:r>
      <w:r w:rsidRPr="00AF0AB4">
        <w:t>，这种</w:t>
      </w:r>
      <w:r w:rsidRPr="00AF0AB4">
        <w:t>Layer</w:t>
      </w:r>
      <w:r w:rsidRPr="00AF0AB4">
        <w:t>也不会创建显示</w:t>
      </w:r>
      <w:r w:rsidRPr="00AF0AB4">
        <w:t>Buffer</w:t>
      </w:r>
      <w:r w:rsidRPr="00AF0AB4">
        <w:t>，它只是将通过这个</w:t>
      </w:r>
      <w:r w:rsidRPr="00AF0AB4">
        <w:t>Layer</w:t>
      </w:r>
      <w:r w:rsidRPr="00AF0AB4">
        <w:t>将原来</w:t>
      </w:r>
      <w:r w:rsidRPr="00AF0AB4">
        <w:t>FrameBuffer</w:t>
      </w:r>
      <w:r w:rsidRPr="00AF0AB4">
        <w:t>上的数据进行模糊处理</w:t>
      </w:r>
      <w:r w:rsidRPr="00AF0AB4">
        <w:rPr>
          <w:rFonts w:hint="eastAsia"/>
        </w:rPr>
        <w:t>；</w:t>
      </w:r>
    </w:p>
    <w:p w:rsidR="005677FD" w:rsidRPr="00AF0AB4" w:rsidRDefault="005677FD" w:rsidP="005015EB">
      <w:pPr>
        <w:pStyle w:val="ListParagraph"/>
        <w:numPr>
          <w:ilvl w:val="0"/>
          <w:numId w:val="53"/>
        </w:numPr>
        <w:ind w:firstLineChars="0"/>
      </w:pPr>
      <w:r w:rsidRPr="00AF0AB4">
        <w:t>LayerDim</w:t>
      </w:r>
      <w:r w:rsidRPr="00AF0AB4">
        <w:t>，这种</w:t>
      </w:r>
      <w:r w:rsidRPr="00AF0AB4">
        <w:t>Layer</w:t>
      </w:r>
      <w:r w:rsidRPr="00AF0AB4">
        <w:t>也不会创建显示</w:t>
      </w:r>
      <w:r w:rsidRPr="00AF0AB4">
        <w:t>Buffer</w:t>
      </w:r>
      <w:r w:rsidRPr="00AF0AB4">
        <w:t>，它只是将通过这个</w:t>
      </w:r>
      <w:r w:rsidRPr="00AF0AB4">
        <w:t>Layer</w:t>
      </w:r>
      <w:r w:rsidRPr="00AF0AB4">
        <w:t>将原来</w:t>
      </w:r>
      <w:r w:rsidRPr="00AF0AB4">
        <w:t>FrameBuffer</w:t>
      </w:r>
      <w:r w:rsidRPr="00AF0AB4">
        <w:t>上的数据进行暗淡处理</w:t>
      </w:r>
      <w:r w:rsidRPr="00AF0AB4">
        <w:rPr>
          <w:rFonts w:hint="eastAsia"/>
        </w:rPr>
        <w:t>；</w:t>
      </w:r>
    </w:p>
    <w:p w:rsidR="00A74A4E" w:rsidRPr="00F40CD7" w:rsidRDefault="00A74A4E" w:rsidP="00A74A4E">
      <w:pPr>
        <w:pStyle w:val="Heading3"/>
        <w:spacing w:before="163" w:after="163"/>
      </w:pPr>
      <w:bookmarkStart w:id="76" w:name="_Toc390804301"/>
      <w:r w:rsidRPr="00CE0B13">
        <w:rPr>
          <w:rFonts w:hint="eastAsia"/>
        </w:rPr>
        <w:t>使用方式</w:t>
      </w:r>
      <w:bookmarkEnd w:id="70"/>
      <w:bookmarkEnd w:id="76"/>
    </w:p>
    <w:p w:rsidR="00A74A4E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创建</w:t>
      </w:r>
      <w:r w:rsidRPr="00FB5BA9">
        <w:t>surfaceflinger</w:t>
      </w:r>
      <w:r w:rsidRPr="00FB5BA9">
        <w:rPr>
          <w:rFonts w:hint="eastAsia"/>
        </w:rPr>
        <w:t>的客户端</w:t>
      </w:r>
      <w:r w:rsidRPr="00FB5BA9">
        <w:t xml:space="preserve"> </w:t>
      </w:r>
    </w:p>
    <w:p w:rsidR="00A74A4E" w:rsidRPr="00FB5BA9" w:rsidRDefault="00A74A4E" w:rsidP="00A74A4E">
      <w:pPr>
        <w:pStyle w:val="ListParagraph"/>
        <w:spacing w:line="240" w:lineRule="auto"/>
        <w:ind w:left="360" w:firstLine="480"/>
      </w:pPr>
      <w:r>
        <w:rPr>
          <w:rFonts w:hint="eastAsia"/>
          <w:noProof/>
        </w:rPr>
        <w:drawing>
          <wp:inline distT="0" distB="0" distL="0" distR="0" wp14:anchorId="5CAB2EB9" wp14:editId="2E2C5DA7">
            <wp:extent cx="5064633" cy="17951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9EE5.tm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37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创建推模式</w:t>
      </w:r>
      <w:r w:rsidRPr="00FB5BA9">
        <w:rPr>
          <w:rFonts w:hint="eastAsia"/>
        </w:rPr>
        <w:t>surface</w:t>
      </w:r>
    </w:p>
    <w:p w:rsidR="00A74A4E" w:rsidRDefault="00A74A4E" w:rsidP="00A74A4E">
      <w:pPr>
        <w:pStyle w:val="ListParagraph"/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77119F77" wp14:editId="7A1F833A">
            <wp:extent cx="5065664" cy="32709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EB50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607" cy="3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获得</w:t>
      </w:r>
      <w:r w:rsidRPr="00FB5BA9">
        <w:t>surface</w:t>
      </w:r>
      <w:r w:rsidRPr="00FB5BA9">
        <w:rPr>
          <w:rFonts w:hint="eastAsia"/>
        </w:rPr>
        <w:t>接口</w:t>
      </w:r>
      <w:r w:rsidRPr="00FB5BA9">
        <w:t xml:space="preserve"> </w:t>
      </w:r>
    </w:p>
    <w:p w:rsidR="00A74A4E" w:rsidRDefault="00A74A4E" w:rsidP="00A74A4E">
      <w:pPr>
        <w:pStyle w:val="ListParagraph"/>
        <w:spacing w:line="240" w:lineRule="auto"/>
        <w:ind w:left="360" w:firstLine="480"/>
      </w:pPr>
      <w:r>
        <w:rPr>
          <w:noProof/>
        </w:rPr>
        <w:lastRenderedPageBreak/>
        <w:drawing>
          <wp:inline distT="0" distB="0" distL="0" distR="0" wp14:anchorId="25FA3099" wp14:editId="0A27200C">
            <wp:extent cx="4499072" cy="20020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4E19.tmp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246" cy="2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获得</w:t>
      </w:r>
      <w:r w:rsidRPr="00FB5BA9">
        <w:t>overlay</w:t>
      </w:r>
      <w:r w:rsidRPr="00FB5BA9">
        <w:rPr>
          <w:rFonts w:hint="eastAsia"/>
        </w:rPr>
        <w:t>设备</w:t>
      </w:r>
      <w:r w:rsidRPr="00FB5BA9">
        <w:t xml:space="preserve"> </w:t>
      </w:r>
    </w:p>
    <w:p w:rsidR="00A74A4E" w:rsidRDefault="00A74A4E" w:rsidP="00A74A4E">
      <w:pPr>
        <w:pStyle w:val="ListParagraph"/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1A052442" wp14:editId="524CBEC8">
            <wp:extent cx="5267617" cy="14483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8DA9.tmp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79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widowControl/>
        <w:spacing w:line="240" w:lineRule="auto"/>
        <w:ind w:left="840" w:firstLineChars="0" w:firstLine="0"/>
        <w:jc w:val="left"/>
      </w:pPr>
      <w:r w:rsidRPr="00A74B9A">
        <w:rPr>
          <w:rFonts w:hint="eastAsia"/>
        </w:rPr>
        <w:t>这里会通过调用</w:t>
      </w:r>
      <w:r w:rsidRPr="00A74B9A">
        <w:t>overlay hal</w:t>
      </w:r>
      <w:r w:rsidRPr="00A74B9A">
        <w:rPr>
          <w:rFonts w:hint="eastAsia"/>
        </w:rPr>
        <w:t>层的</w:t>
      </w:r>
      <w:r w:rsidRPr="00A74B9A">
        <w:t>createoverlay()</w:t>
      </w:r>
      <w:r w:rsidRPr="00A74B9A">
        <w:rPr>
          <w:rFonts w:hint="eastAsia"/>
        </w:rPr>
        <w:t>打开对应的设备文件。</w:t>
      </w:r>
    </w:p>
    <w:p w:rsidR="00A74A4E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创建</w:t>
      </w:r>
      <w:r w:rsidRPr="00FB5BA9">
        <w:t>overlay</w:t>
      </w:r>
      <w:r w:rsidRPr="00FB5BA9">
        <w:rPr>
          <w:rFonts w:hint="eastAsia"/>
        </w:rPr>
        <w:t>对象</w:t>
      </w:r>
      <w:r w:rsidRPr="00FB5BA9">
        <w:t xml:space="preserve"> </w:t>
      </w:r>
    </w:p>
    <w:p w:rsidR="00A74A4E" w:rsidRDefault="00A74A4E" w:rsidP="00A74A4E">
      <w:pPr>
        <w:pStyle w:val="ListParagraph"/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653FF172" wp14:editId="611E86BE">
            <wp:extent cx="3708088" cy="170385"/>
            <wp:effectExtent l="0" t="0" r="0" b="1270"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4CB4.tmp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583" cy="1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Pr="00FB5BA9" w:rsidRDefault="00A74A4E" w:rsidP="006A72EA">
      <w:pPr>
        <w:pStyle w:val="ListParagraph"/>
        <w:numPr>
          <w:ilvl w:val="0"/>
          <w:numId w:val="12"/>
        </w:numPr>
        <w:ind w:firstLineChars="0"/>
      </w:pPr>
      <w:r w:rsidRPr="00FB5BA9">
        <w:rPr>
          <w:rFonts w:hint="eastAsia"/>
        </w:rPr>
        <w:t>使用</w:t>
      </w:r>
      <w:r w:rsidRPr="00FB5BA9">
        <w:t xml:space="preserve">overlay API </w:t>
      </w:r>
    </w:p>
    <w:p w:rsidR="00A74A4E" w:rsidRDefault="00A74A4E" w:rsidP="00A74A4E">
      <w:pPr>
        <w:pStyle w:val="ListParagraph"/>
        <w:spacing w:line="240" w:lineRule="auto"/>
        <w:ind w:left="360" w:firstLine="480"/>
      </w:pPr>
      <w:r>
        <w:rPr>
          <w:noProof/>
        </w:rPr>
        <w:drawing>
          <wp:inline distT="0" distB="0" distL="0" distR="0" wp14:anchorId="6B24092D" wp14:editId="6081019A">
            <wp:extent cx="5267617" cy="369085"/>
            <wp:effectExtent l="0" t="0" r="0" b="0"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A1F6.tmp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78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4E" w:rsidRDefault="00A74A4E" w:rsidP="00A74A4E">
      <w:pPr>
        <w:widowControl/>
        <w:spacing w:line="240" w:lineRule="auto"/>
        <w:ind w:left="840" w:firstLineChars="0" w:firstLine="0"/>
        <w:jc w:val="left"/>
        <w:rPr>
          <w:b/>
          <w:bCs/>
          <w:sz w:val="28"/>
          <w:szCs w:val="28"/>
        </w:rPr>
      </w:pPr>
      <w:r w:rsidRPr="00A74B9A">
        <w:rPr>
          <w:rFonts w:hint="eastAsia"/>
        </w:rPr>
        <w:t>address</w:t>
      </w:r>
      <w:r w:rsidRPr="00A74B9A">
        <w:rPr>
          <w:rFonts w:hint="eastAsia"/>
        </w:rPr>
        <w:t>指针就是</w:t>
      </w:r>
      <w:r w:rsidRPr="00A74B9A">
        <w:rPr>
          <w:rFonts w:hint="eastAsia"/>
        </w:rPr>
        <w:t>mmap</w:t>
      </w:r>
      <w:r w:rsidRPr="00A74B9A">
        <w:rPr>
          <w:rFonts w:hint="eastAsia"/>
        </w:rPr>
        <w:t>后的</w:t>
      </w:r>
      <w:r w:rsidRPr="00A74B9A">
        <w:rPr>
          <w:rFonts w:hint="eastAsia"/>
        </w:rPr>
        <w:t xml:space="preserve">overlay buffer </w:t>
      </w:r>
      <w:r w:rsidRPr="00A74B9A">
        <w:rPr>
          <w:rFonts w:hint="eastAsia"/>
        </w:rPr>
        <w:t>指针，只需将数据填充到这个</w:t>
      </w:r>
      <w:r w:rsidRPr="00A74B9A">
        <w:rPr>
          <w:rFonts w:hint="eastAsia"/>
        </w:rPr>
        <w:t xml:space="preserve"> address </w:t>
      </w:r>
      <w:r w:rsidRPr="00A74B9A">
        <w:rPr>
          <w:rFonts w:hint="eastAsia"/>
        </w:rPr>
        <w:t>指针就可以看到画面了。</w:t>
      </w:r>
      <w:r>
        <w:br w:type="page"/>
      </w:r>
    </w:p>
    <w:p w:rsidR="005677FD" w:rsidRDefault="005677FD" w:rsidP="005677FD">
      <w:pPr>
        <w:pStyle w:val="Heading3"/>
        <w:spacing w:before="163" w:after="163"/>
      </w:pPr>
      <w:bookmarkStart w:id="77" w:name="_Toc390804302"/>
      <w:r>
        <w:lastRenderedPageBreak/>
        <w:t>Overlay</w:t>
      </w:r>
      <w:bookmarkEnd w:id="77"/>
    </w:p>
    <w:p w:rsidR="00C15F5B" w:rsidRDefault="00C15F5B" w:rsidP="00C15F5B">
      <w:pPr>
        <w:ind w:left="420" w:firstLine="480"/>
      </w:pPr>
      <w:r>
        <w:rPr>
          <w:rFonts w:hint="eastAsia"/>
        </w:rPr>
        <w:t>Overlay</w:t>
      </w:r>
      <w:r>
        <w:rPr>
          <w:rFonts w:hint="eastAsia"/>
        </w:rPr>
        <w:t>是</w:t>
      </w:r>
      <w:r>
        <w:t>Andriod</w:t>
      </w:r>
      <w:r>
        <w:rPr>
          <w:rFonts w:hint="eastAsia"/>
        </w:rPr>
        <w:t>的视频输出系统，其含义是叠加在主显示层上的另外一个显示层，这个叠加的显示层通常</w:t>
      </w:r>
      <w:r w:rsidRPr="00792DD7">
        <w:rPr>
          <w:rFonts w:hint="eastAsia"/>
        </w:rPr>
        <w:t>用在</w:t>
      </w:r>
      <w:r>
        <w:rPr>
          <w:rFonts w:hint="eastAsia"/>
        </w:rPr>
        <w:t>摄像头预览</w:t>
      </w:r>
      <w:r w:rsidRPr="00792DD7">
        <w:rPr>
          <w:rFonts w:hint="eastAsia"/>
        </w:rPr>
        <w:t>，视频播放等需要高帧率的地方，还有可能</w:t>
      </w:r>
      <w:r w:rsidRPr="00792DD7">
        <w:rPr>
          <w:rFonts w:hint="eastAsia"/>
        </w:rPr>
        <w:t xml:space="preserve"> UI </w:t>
      </w:r>
      <w:r w:rsidRPr="00792DD7">
        <w:rPr>
          <w:rFonts w:hint="eastAsia"/>
        </w:rPr>
        <w:t>界面设计的需求，如</w:t>
      </w:r>
      <w:r w:rsidRPr="00792DD7">
        <w:rPr>
          <w:rFonts w:hint="eastAsia"/>
        </w:rPr>
        <w:t xml:space="preserve"> map </w:t>
      </w:r>
      <w:r w:rsidRPr="00792DD7">
        <w:rPr>
          <w:rFonts w:hint="eastAsia"/>
        </w:rPr>
        <w:t>地图查看软件需两层显示信息。</w:t>
      </w:r>
    </w:p>
    <w:p w:rsidR="005677FD" w:rsidRDefault="005677FD" w:rsidP="006A72EA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Surface</w:t>
      </w:r>
      <w:r>
        <w:rPr>
          <w:rFonts w:hint="eastAsia"/>
        </w:rPr>
        <w:t>系统用于统一管理使用</w:t>
      </w:r>
      <w:r>
        <w:t>O</w:t>
      </w:r>
      <w:r>
        <w:rPr>
          <w:rFonts w:hint="eastAsia"/>
        </w:rPr>
        <w:t>verlay</w:t>
      </w:r>
      <w:r>
        <w:rPr>
          <w:rFonts w:hint="eastAsia"/>
        </w:rPr>
        <w:t>系统或者不使用</w:t>
      </w:r>
      <w:r>
        <w:rPr>
          <w:rFonts w:hint="eastAsia"/>
        </w:rPr>
        <w:t>Overlay</w:t>
      </w:r>
      <w:r>
        <w:rPr>
          <w:rFonts w:hint="eastAsia"/>
        </w:rPr>
        <w:t>系统的情况。所以</w:t>
      </w:r>
      <w:r>
        <w:t xml:space="preserve">Overlay </w:t>
      </w:r>
      <w:r>
        <w:rPr>
          <w:rFonts w:hint="eastAsia"/>
        </w:rPr>
        <w:t>的</w:t>
      </w:r>
      <w:r>
        <w:rPr>
          <w:rFonts w:hint="eastAsia"/>
        </w:rPr>
        <w:t>service</w:t>
      </w:r>
      <w:r>
        <w:rPr>
          <w:rFonts w:hint="eastAsia"/>
        </w:rPr>
        <w:t>部分包含在</w:t>
      </w:r>
      <w:r>
        <w:rPr>
          <w:rFonts w:hint="eastAsia"/>
        </w:rPr>
        <w:t>SurfaceFlinger service</w:t>
      </w:r>
      <w:r>
        <w:rPr>
          <w:rFonts w:hint="eastAsia"/>
        </w:rPr>
        <w:t>中，主要的类</w:t>
      </w:r>
      <w:r>
        <w:rPr>
          <w:rFonts w:hint="eastAsia"/>
        </w:rPr>
        <w:t>LayerBuffer</w:t>
      </w:r>
      <w:r>
        <w:rPr>
          <w:rFonts w:hint="eastAsia"/>
        </w:rPr>
        <w:t>。</w:t>
      </w:r>
    </w:p>
    <w:p w:rsidR="005677FD" w:rsidRDefault="005677FD" w:rsidP="005677FD">
      <w:pPr>
        <w:pStyle w:val="ListParagraph"/>
        <w:ind w:left="840" w:firstLineChars="0" w:firstLine="0"/>
      </w:pPr>
      <w:r>
        <w:rPr>
          <w:rFonts w:hint="eastAsia"/>
        </w:rPr>
        <w:t>源码位置：</w:t>
      </w:r>
      <w:r>
        <w:rPr>
          <w:rFonts w:hint="eastAsia"/>
        </w:rPr>
        <w:t>frameworks/base/libs/surfaceflinger/</w:t>
      </w:r>
    </w:p>
    <w:p w:rsidR="005677FD" w:rsidRDefault="005677FD" w:rsidP="006A72EA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Overlay</w:t>
      </w:r>
      <w:r>
        <w:rPr>
          <w:rFonts w:hint="eastAsia"/>
        </w:rPr>
        <w:t>系统需要通过</w:t>
      </w:r>
      <w:r>
        <w:rPr>
          <w:rFonts w:hint="eastAsia"/>
        </w:rPr>
        <w:t>ISurface</w:t>
      </w:r>
      <w:r>
        <w:rPr>
          <w:rFonts w:hint="eastAsia"/>
        </w:rPr>
        <w:t>接口，</w:t>
      </w:r>
      <w:r>
        <w:rPr>
          <w:rFonts w:hint="eastAsia"/>
        </w:rPr>
        <w:t>Overlay</w:t>
      </w:r>
      <w:r>
        <w:rPr>
          <w:rFonts w:hint="eastAsia"/>
        </w:rPr>
        <w:t>的使用与</w:t>
      </w:r>
      <w:r>
        <w:rPr>
          <w:rFonts w:hint="eastAsia"/>
        </w:rPr>
        <w:t>ISurface</w:t>
      </w:r>
      <w:r>
        <w:rPr>
          <w:rFonts w:hint="eastAsia"/>
        </w:rPr>
        <w:t>中的</w:t>
      </w:r>
    </w:p>
    <w:p w:rsidR="005677FD" w:rsidRDefault="005677FD" w:rsidP="005677FD">
      <w:pPr>
        <w:pStyle w:val="ListParagraph"/>
        <w:ind w:left="840" w:firstLineChars="0" w:firstLine="0"/>
      </w:pPr>
      <w:r>
        <w:rPr>
          <w:rFonts w:hint="eastAsia"/>
        </w:rPr>
        <w:t>registerBuffers</w:t>
      </w:r>
      <w:r>
        <w:rPr>
          <w:rFonts w:hint="eastAsia"/>
        </w:rPr>
        <w:t>，</w:t>
      </w:r>
      <w:r>
        <w:rPr>
          <w:rFonts w:hint="eastAsia"/>
        </w:rPr>
        <w:t>postBuffer</w:t>
      </w:r>
      <w:r>
        <w:rPr>
          <w:rFonts w:hint="eastAsia"/>
        </w:rPr>
        <w:t>，</w:t>
      </w:r>
      <w:r>
        <w:rPr>
          <w:rFonts w:hint="eastAsia"/>
        </w:rPr>
        <w:t>unregisterBuffers</w:t>
      </w:r>
      <w:r>
        <w:rPr>
          <w:rFonts w:hint="eastAsia"/>
        </w:rPr>
        <w:t>几个接口是并立。</w:t>
      </w:r>
    </w:p>
    <w:p w:rsidR="005677FD" w:rsidRDefault="005677FD" w:rsidP="005677F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drawing>
          <wp:inline distT="0" distB="0" distL="0" distR="0" wp14:anchorId="50274D55" wp14:editId="0ECE8E4C">
            <wp:extent cx="4838093" cy="1581968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2403.tmp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95" cy="15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6A72EA">
      <w:pPr>
        <w:pStyle w:val="ListParagraph"/>
        <w:numPr>
          <w:ilvl w:val="0"/>
          <w:numId w:val="10"/>
        </w:numPr>
        <w:ind w:firstLineChars="0"/>
      </w:pPr>
      <w:r>
        <w:t>Overlay</w:t>
      </w:r>
      <w:r>
        <w:rPr>
          <w:rFonts w:hint="eastAsia"/>
        </w:rPr>
        <w:t>初始化</w:t>
      </w:r>
    </w:p>
    <w:p w:rsidR="005677FD" w:rsidRDefault="005677FD" w:rsidP="005015EB">
      <w:pPr>
        <w:pStyle w:val="ListParagraph"/>
        <w:numPr>
          <w:ilvl w:val="0"/>
          <w:numId w:val="61"/>
        </w:numPr>
        <w:ind w:firstLineChars="0"/>
      </w:pPr>
      <w:r>
        <w:rPr>
          <w:rFonts w:hint="eastAsia"/>
        </w:rPr>
        <w:t xml:space="preserve">android </w:t>
      </w:r>
      <w:r>
        <w:rPr>
          <w:rFonts w:hint="eastAsia"/>
        </w:rPr>
        <w:t>启动的时候会启动</w:t>
      </w:r>
      <w:r>
        <w:rPr>
          <w:rFonts w:hint="eastAsia"/>
        </w:rPr>
        <w:t>SurfaceFlinger service</w:t>
      </w:r>
      <w:r>
        <w:rPr>
          <w:rFonts w:hint="eastAsia"/>
        </w:rPr>
        <w:t>，</w:t>
      </w:r>
      <w:r>
        <w:rPr>
          <w:rFonts w:hint="eastAsia"/>
        </w:rPr>
        <w:t>SurfaceFlinger</w:t>
      </w:r>
      <w:r>
        <w:rPr>
          <w:rFonts w:hint="eastAsia"/>
        </w:rPr>
        <w:t>启动时会实例化一个</w:t>
      </w:r>
      <w:r>
        <w:rPr>
          <w:rFonts w:hint="eastAsia"/>
        </w:rPr>
        <w:t xml:space="preserve"> DisplayHardware</w:t>
      </w:r>
      <w:r>
        <w:rPr>
          <w:rFonts w:hint="eastAsia"/>
        </w:rPr>
        <w:t>：</w:t>
      </w:r>
    </w:p>
    <w:p w:rsidR="005677FD" w:rsidRDefault="005677FD" w:rsidP="00DC065C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2535B9FA" wp14:editId="192C606C">
            <wp:extent cx="4773953" cy="1907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7A20.tmp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817" cy="19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5015EB">
      <w:pPr>
        <w:pStyle w:val="ListParagraph"/>
        <w:numPr>
          <w:ilvl w:val="0"/>
          <w:numId w:val="61"/>
        </w:numPr>
        <w:ind w:firstLineChars="0"/>
      </w:pPr>
      <w:r w:rsidRPr="00C378C8">
        <w:rPr>
          <w:rFonts w:hint="eastAsia"/>
        </w:rPr>
        <w:t xml:space="preserve">DisplayHardware </w:t>
      </w:r>
      <w:r w:rsidRPr="00C378C8">
        <w:rPr>
          <w:rFonts w:hint="eastAsia"/>
        </w:rPr>
        <w:t>构造函数调用函数</w:t>
      </w:r>
      <w:r w:rsidRPr="00C378C8">
        <w:rPr>
          <w:rFonts w:hint="eastAsia"/>
        </w:rPr>
        <w:t>init</w:t>
      </w:r>
      <w:r w:rsidRPr="00C378C8">
        <w:rPr>
          <w:rFonts w:hint="eastAsia"/>
        </w:rPr>
        <w:t>：</w:t>
      </w:r>
    </w:p>
    <w:p w:rsidR="005677FD" w:rsidRDefault="005677FD" w:rsidP="00E027F6">
      <w:pPr>
        <w:spacing w:line="240" w:lineRule="auto"/>
        <w:ind w:left="780" w:firstLineChars="0" w:firstLine="480"/>
      </w:pPr>
      <w:r>
        <w:rPr>
          <w:rFonts w:hint="eastAsia"/>
          <w:noProof/>
        </w:rPr>
        <w:drawing>
          <wp:inline distT="0" distB="0" distL="0" distR="0" wp14:anchorId="567BD657" wp14:editId="67DAAFE7">
            <wp:extent cx="4773953" cy="872244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1892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60" cy="8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5015EB">
      <w:pPr>
        <w:pStyle w:val="ListParagraph"/>
        <w:numPr>
          <w:ilvl w:val="0"/>
          <w:numId w:val="61"/>
        </w:numPr>
        <w:ind w:firstLineChars="0"/>
      </w:pPr>
      <w:r w:rsidRPr="00C378C8">
        <w:rPr>
          <w:rFonts w:hint="eastAsia"/>
        </w:rPr>
        <w:t xml:space="preserve">Init </w:t>
      </w:r>
      <w:r w:rsidRPr="00C378C8">
        <w:rPr>
          <w:rFonts w:hint="eastAsia"/>
        </w:rPr>
        <w:t>函数中</w:t>
      </w:r>
      <w:r w:rsidRPr="005753F2">
        <w:rPr>
          <w:rFonts w:hint="eastAsia"/>
        </w:rPr>
        <w:t>获得</w:t>
      </w:r>
      <w:r w:rsidRPr="005753F2">
        <w:rPr>
          <w:rFonts w:hint="eastAsia"/>
        </w:rPr>
        <w:t>overlay</w:t>
      </w:r>
      <w:r w:rsidRPr="005753F2">
        <w:rPr>
          <w:rFonts w:hint="eastAsia"/>
        </w:rPr>
        <w:t>的</w:t>
      </w:r>
      <w:r w:rsidRPr="005753F2">
        <w:rPr>
          <w:rFonts w:hint="eastAsia"/>
        </w:rPr>
        <w:t>module</w:t>
      </w:r>
      <w:r w:rsidRPr="005753F2">
        <w:rPr>
          <w:rFonts w:hint="eastAsia"/>
        </w:rPr>
        <w:t>参数，调用</w:t>
      </w:r>
      <w:r w:rsidRPr="005753F2">
        <w:rPr>
          <w:rFonts w:hint="eastAsia"/>
        </w:rPr>
        <w:t>overlay_control_open</w:t>
      </w:r>
      <w:r w:rsidRPr="005753F2">
        <w:rPr>
          <w:rFonts w:hint="eastAsia"/>
        </w:rPr>
        <w:t>获取控制设备结构</w:t>
      </w:r>
      <w:r w:rsidRPr="005753F2">
        <w:rPr>
          <w:rFonts w:hint="eastAsia"/>
        </w:rPr>
        <w:t>mOverlayEngine</w:t>
      </w:r>
      <w:r w:rsidRPr="005753F2">
        <w:rPr>
          <w:rFonts w:hint="eastAsia"/>
        </w:rPr>
        <w:t>。拥有了控制设备结构体就可以创建数据设备结构体</w:t>
      </w:r>
      <w:r w:rsidRPr="005753F2">
        <w:rPr>
          <w:rFonts w:hint="eastAsia"/>
        </w:rPr>
        <w:t xml:space="preserve"> </w:t>
      </w:r>
      <w:r w:rsidRPr="005753F2">
        <w:rPr>
          <w:rFonts w:hint="eastAsia"/>
        </w:rPr>
        <w:t>，并具体控制使用</w:t>
      </w:r>
      <w:r w:rsidRPr="005753F2">
        <w:rPr>
          <w:rFonts w:hint="eastAsia"/>
        </w:rPr>
        <w:t xml:space="preserve"> overlay </w:t>
      </w:r>
      <w:r w:rsidRPr="005753F2">
        <w:rPr>
          <w:rFonts w:hint="eastAsia"/>
        </w:rPr>
        <w:t>了</w:t>
      </w:r>
      <w:r w:rsidRPr="00C378C8">
        <w:rPr>
          <w:rFonts w:hint="eastAsia"/>
        </w:rPr>
        <w:t>：</w:t>
      </w:r>
    </w:p>
    <w:p w:rsidR="005677FD" w:rsidRDefault="005677FD" w:rsidP="00E027F6">
      <w:pPr>
        <w:spacing w:line="240" w:lineRule="auto"/>
        <w:ind w:left="720" w:firstLineChars="0" w:firstLine="480"/>
      </w:pPr>
      <w:r>
        <w:rPr>
          <w:rFonts w:hint="eastAsia"/>
          <w:noProof/>
        </w:rPr>
        <w:drawing>
          <wp:inline distT="0" distB="0" distL="0" distR="0" wp14:anchorId="4B9B2B20" wp14:editId="1AD24E48">
            <wp:extent cx="4891759" cy="497485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CFA1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73" cy="4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5677FD">
      <w:pPr>
        <w:pStyle w:val="Heading3"/>
        <w:spacing w:before="163" w:after="163"/>
      </w:pPr>
      <w:bookmarkStart w:id="78" w:name="_Toc381709512"/>
      <w:bookmarkStart w:id="79" w:name="_Toc390804303"/>
      <w:r>
        <w:rPr>
          <w:rFonts w:hint="eastAsia"/>
        </w:rPr>
        <w:lastRenderedPageBreak/>
        <w:t>HAL</w:t>
      </w:r>
      <w:bookmarkEnd w:id="78"/>
      <w:bookmarkEnd w:id="79"/>
    </w:p>
    <w:p w:rsidR="005677FD" w:rsidRDefault="005677FD" w:rsidP="006A72EA">
      <w:pPr>
        <w:pStyle w:val="ListParagraph"/>
        <w:numPr>
          <w:ilvl w:val="0"/>
          <w:numId w:val="9"/>
        </w:numPr>
        <w:spacing w:line="240" w:lineRule="auto"/>
        <w:ind w:left="835" w:firstLineChars="0"/>
      </w:pPr>
      <w:r>
        <w:rPr>
          <w:rFonts w:hint="eastAsia"/>
        </w:rPr>
        <w:t>接口定义</w:t>
      </w:r>
    </w:p>
    <w:p w:rsidR="005677FD" w:rsidRDefault="005677FD" w:rsidP="005677FD">
      <w:pPr>
        <w:ind w:left="840" w:firstLineChars="0" w:firstLine="420"/>
      </w:pPr>
      <w:r>
        <w:t>HAL</w:t>
      </w:r>
      <w:r>
        <w:rPr>
          <w:rFonts w:hint="eastAsia"/>
        </w:rPr>
        <w:t>接口定义位置：</w:t>
      </w:r>
      <w:r>
        <w:rPr>
          <w:rFonts w:hint="eastAsia"/>
        </w:rPr>
        <w:t>hardware/libhardware/include/hardware/overlay.h</w:t>
      </w:r>
      <w:r>
        <w:rPr>
          <w:rFonts w:hint="eastAsia"/>
        </w:rPr>
        <w:t>。主要定义了两个类：</w:t>
      </w:r>
      <w:r>
        <w:rPr>
          <w:rFonts w:hint="eastAsia"/>
        </w:rPr>
        <w:t>overlay_control_device_t</w:t>
      </w:r>
      <w:r>
        <w:rPr>
          <w:rFonts w:hint="eastAsia"/>
        </w:rPr>
        <w:t>和</w:t>
      </w:r>
      <w:r>
        <w:rPr>
          <w:rFonts w:hint="eastAsia"/>
        </w:rPr>
        <w:t>overlay_data_device_t</w:t>
      </w:r>
      <w:r>
        <w:rPr>
          <w:rFonts w:hint="eastAsia"/>
        </w:rPr>
        <w:t>，它们继承了</w:t>
      </w:r>
      <w:r>
        <w:rPr>
          <w:rFonts w:hint="eastAsia"/>
        </w:rPr>
        <w:t>hw_device_t</w:t>
      </w:r>
      <w:r>
        <w:rPr>
          <w:rFonts w:hint="eastAsia"/>
        </w:rPr>
        <w:t>和</w:t>
      </w:r>
      <w:r>
        <w:rPr>
          <w:rFonts w:hint="eastAsia"/>
        </w:rPr>
        <w:t>common</w:t>
      </w:r>
      <w:r>
        <w:rPr>
          <w:rFonts w:hint="eastAsia"/>
        </w:rPr>
        <w:t>，通过这两个类实现</w:t>
      </w:r>
      <w:r>
        <w:rPr>
          <w:rFonts w:hint="eastAsia"/>
        </w:rPr>
        <w:t>Overlay</w:t>
      </w:r>
      <w:r>
        <w:rPr>
          <w:rFonts w:hint="eastAsia"/>
        </w:rPr>
        <w:t>的硬件抽象层。</w:t>
      </w:r>
    </w:p>
    <w:p w:rsidR="005677FD" w:rsidRDefault="005677FD" w:rsidP="006A72EA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实现</w:t>
      </w:r>
    </w:p>
    <w:p w:rsidR="005677FD" w:rsidRDefault="005677FD" w:rsidP="005677FD">
      <w:pPr>
        <w:pStyle w:val="ListParagraph"/>
        <w:ind w:left="840" w:firstLineChars="0"/>
      </w:pPr>
      <w:r>
        <w:rPr>
          <w:rFonts w:hint="eastAsia"/>
        </w:rPr>
        <w:t>实现一个</w:t>
      </w:r>
      <w:r>
        <w:rPr>
          <w:rFonts w:hint="eastAsia"/>
        </w:rPr>
        <w:t>Overlay HAL</w:t>
      </w:r>
      <w:r>
        <w:rPr>
          <w:rFonts w:hint="eastAsia"/>
        </w:rPr>
        <w:t>使用的是</w:t>
      </w:r>
      <w:r>
        <w:rPr>
          <w:rFonts w:hint="eastAsia"/>
        </w:rPr>
        <w:t>Android</w:t>
      </w:r>
      <w:r>
        <w:rPr>
          <w:rFonts w:hint="eastAsia"/>
        </w:rPr>
        <w:t>硬件模块的标准方法，通过类</w:t>
      </w:r>
      <w:r>
        <w:rPr>
          <w:rFonts w:hint="eastAsia"/>
        </w:rPr>
        <w:t>overlay_module_t</w:t>
      </w:r>
      <w:r>
        <w:rPr>
          <w:rFonts w:hint="eastAsia"/>
        </w:rPr>
        <w:t>来完成。</w:t>
      </w:r>
    </w:p>
    <w:p w:rsidR="005677FD" w:rsidRDefault="005677FD" w:rsidP="005677FD">
      <w:pPr>
        <w:ind w:left="1200" w:firstLineChars="0" w:firstLine="60"/>
      </w:pPr>
      <w:r>
        <w:t>android</w:t>
      </w:r>
      <w:r>
        <w:rPr>
          <w:rFonts w:hint="eastAsia"/>
        </w:rPr>
        <w:t>中</w:t>
      </w:r>
      <w:r>
        <w:t>HAL</w:t>
      </w:r>
      <w:r w:rsidRPr="00393B45">
        <w:rPr>
          <w:rFonts w:hint="eastAsia"/>
        </w:rPr>
        <w:t>实现示例</w:t>
      </w:r>
      <w:r>
        <w:rPr>
          <w:rFonts w:hint="eastAsia"/>
        </w:rPr>
        <w:t>：</w:t>
      </w:r>
      <w:r>
        <w:t>hardware/libhardware/modules/overlay/overlay.cpp</w:t>
      </w:r>
      <w:r>
        <w:rPr>
          <w:rFonts w:hint="eastAsia"/>
        </w:rPr>
        <w:t>。</w:t>
      </w:r>
    </w:p>
    <w:p w:rsidR="005677FD" w:rsidRDefault="005677FD" w:rsidP="005677FD">
      <w:pPr>
        <w:spacing w:line="240" w:lineRule="auto"/>
        <w:ind w:left="1195" w:firstLineChars="0" w:firstLine="58"/>
      </w:pPr>
      <w:r>
        <w:rPr>
          <w:noProof/>
        </w:rPr>
        <w:drawing>
          <wp:inline distT="0" distB="0" distL="0" distR="0" wp14:anchorId="1111E9F7" wp14:editId="774958FB">
            <wp:extent cx="4906370" cy="2292382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653C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255" cy="22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Pr="008B4368" w:rsidRDefault="005677FD" w:rsidP="006A72EA">
      <w:pPr>
        <w:pStyle w:val="ListParagraph"/>
        <w:numPr>
          <w:ilvl w:val="0"/>
          <w:numId w:val="9"/>
        </w:numPr>
        <w:ind w:firstLineChars="0"/>
      </w:pPr>
      <w:r>
        <w:t>HAL</w:t>
      </w:r>
      <w:r>
        <w:rPr>
          <w:rFonts w:hint="eastAsia"/>
        </w:rPr>
        <w:t xml:space="preserve"> </w:t>
      </w:r>
      <w:r>
        <w:rPr>
          <w:rFonts w:hint="eastAsia"/>
        </w:rPr>
        <w:t>层生成的动态库在</w:t>
      </w:r>
      <w:r>
        <w:rPr>
          <w:rFonts w:hint="eastAsia"/>
        </w:rPr>
        <w:t>SurfaceFlinger</w:t>
      </w:r>
      <w:r>
        <w:rPr>
          <w:rFonts w:hint="eastAsia"/>
        </w:rPr>
        <w:t>中采用显式的动态方式打开</w:t>
      </w:r>
      <w:r>
        <w:rPr>
          <w:rFonts w:hint="eastAsia"/>
        </w:rPr>
        <w:t>(hw_get_module -&gt; dlopen)</w:t>
      </w:r>
      <w:r>
        <w:rPr>
          <w:rFonts w:hint="eastAsia"/>
        </w:rPr>
        <w:t>，所以这个库文件必须放在文件系统的</w:t>
      </w:r>
      <w:r>
        <w:rPr>
          <w:rFonts w:hint="eastAsia"/>
        </w:rPr>
        <w:t xml:space="preserve"> system/lib/hw/</w:t>
      </w:r>
      <w:r>
        <w:rPr>
          <w:rFonts w:hint="eastAsia"/>
        </w:rPr>
        <w:t>下。</w:t>
      </w:r>
    </w:p>
    <w:p w:rsidR="005677FD" w:rsidRDefault="005677FD" w:rsidP="006A72EA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驱动类型</w:t>
      </w:r>
    </w:p>
    <w:p w:rsidR="005677FD" w:rsidRDefault="005677FD" w:rsidP="005677FD">
      <w:pPr>
        <w:pStyle w:val="ListParagraph"/>
        <w:ind w:left="840" w:firstLineChars="0" w:firstLine="360"/>
      </w:pPr>
      <w:r>
        <w:rPr>
          <w:rFonts w:hint="eastAsia"/>
        </w:rPr>
        <w:t>Overlay</w:t>
      </w:r>
      <w:r>
        <w:rPr>
          <w:rFonts w:hint="eastAsia"/>
        </w:rPr>
        <w:t>硬件抽象层需要基于一个视频显示的驱动来实现。</w:t>
      </w:r>
      <w:r>
        <w:rPr>
          <w:rFonts w:hint="eastAsia"/>
        </w:rPr>
        <w:t>Overlay</w:t>
      </w:r>
      <w:r>
        <w:rPr>
          <w:rFonts w:hint="eastAsia"/>
        </w:rPr>
        <w:t>的硬件抽象层通常基于两类驱动：</w:t>
      </w:r>
    </w:p>
    <w:p w:rsidR="005677FD" w:rsidRDefault="005677FD" w:rsidP="005015EB">
      <w:pPr>
        <w:pStyle w:val="ListParagraph"/>
        <w:numPr>
          <w:ilvl w:val="0"/>
          <w:numId w:val="62"/>
        </w:numPr>
        <w:ind w:firstLineChars="0"/>
      </w:pPr>
      <w:r>
        <w:t>framerbuffer</w:t>
      </w:r>
      <w:r>
        <w:rPr>
          <w:rFonts w:hint="eastAsia"/>
        </w:rPr>
        <w:t>驱动程序。基于</w:t>
      </w:r>
      <w:r>
        <w:rPr>
          <w:rFonts w:hint="eastAsia"/>
        </w:rPr>
        <w:t>framerbuffer</w:t>
      </w:r>
      <w:r>
        <w:rPr>
          <w:rFonts w:hint="eastAsia"/>
        </w:rPr>
        <w:t>驱动程序的实现，通常实现获得内存地址的接口即可。</w:t>
      </w:r>
    </w:p>
    <w:p w:rsidR="005677FD" w:rsidRDefault="005677FD" w:rsidP="005015EB">
      <w:pPr>
        <w:pStyle w:val="ListParagraph"/>
        <w:numPr>
          <w:ilvl w:val="0"/>
          <w:numId w:val="62"/>
        </w:numPr>
        <w:ind w:firstLineChars="0"/>
      </w:pPr>
      <w:r>
        <w:t>Video for Linux 2</w:t>
      </w:r>
      <w:r>
        <w:rPr>
          <w:rFonts w:hint="eastAsia"/>
        </w:rPr>
        <w:t>中的视频输出驱动。基于</w:t>
      </w:r>
      <w:r>
        <w:rPr>
          <w:rFonts w:hint="eastAsia"/>
        </w:rPr>
        <w:t>v4l2</w:t>
      </w:r>
      <w:r>
        <w:rPr>
          <w:rFonts w:hint="eastAsia"/>
        </w:rPr>
        <w:t>的实现可以提供流方式的接口，获得更好的性能，其中又分成使用内核内存和使用用户空间内存两种方式。</w:t>
      </w:r>
    </w:p>
    <w:p w:rsidR="005677FD" w:rsidRDefault="005677FD" w:rsidP="006A72EA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Android</w:t>
      </w:r>
      <w:r>
        <w:rPr>
          <w:rFonts w:hint="eastAsia"/>
        </w:rPr>
        <w:t>系统不会主动使用</w:t>
      </w:r>
      <w:r>
        <w:rPr>
          <w:rFonts w:hint="eastAsia"/>
        </w:rPr>
        <w:t>Overlay</w:t>
      </w:r>
      <w:r>
        <w:rPr>
          <w:rFonts w:hint="eastAsia"/>
        </w:rPr>
        <w:t>，因此如果移植了</w:t>
      </w:r>
      <w:r>
        <w:rPr>
          <w:rFonts w:hint="eastAsia"/>
        </w:rPr>
        <w:t>Overlay</w:t>
      </w:r>
      <w:r>
        <w:rPr>
          <w:rFonts w:hint="eastAsia"/>
        </w:rPr>
        <w:t>的</w:t>
      </w:r>
      <w:r>
        <w:t>HAL</w:t>
      </w:r>
      <w:r>
        <w:rPr>
          <w:rFonts w:hint="eastAsia"/>
        </w:rPr>
        <w:t>。还需要增加使用</w:t>
      </w:r>
      <w:r>
        <w:rPr>
          <w:rFonts w:hint="eastAsia"/>
        </w:rPr>
        <w:t>Overlay</w:t>
      </w:r>
      <w:r>
        <w:rPr>
          <w:rFonts w:hint="eastAsia"/>
        </w:rPr>
        <w:t>的部分。</w:t>
      </w:r>
      <w:r w:rsidRPr="008E0CB6">
        <w:rPr>
          <w:rFonts w:hint="eastAsia"/>
        </w:rPr>
        <w:t>不使用</w:t>
      </w:r>
      <w:r w:rsidRPr="008E0CB6">
        <w:t>Overlay</w:t>
      </w:r>
      <w:r w:rsidRPr="008E0CB6">
        <w:rPr>
          <w:rFonts w:hint="eastAsia"/>
        </w:rPr>
        <w:t>和使用</w:t>
      </w:r>
      <w:r w:rsidRPr="008E0CB6">
        <w:t>Overlay</w:t>
      </w:r>
      <w:r w:rsidRPr="008E0CB6">
        <w:rPr>
          <w:rFonts w:hint="eastAsia"/>
        </w:rPr>
        <w:t>的对比</w:t>
      </w:r>
      <w:r>
        <w:rPr>
          <w:rFonts w:hint="eastAsia"/>
        </w:rPr>
        <w:t>：</w:t>
      </w:r>
    </w:p>
    <w:p w:rsidR="005677FD" w:rsidRDefault="005677FD" w:rsidP="005677FD">
      <w:pPr>
        <w:pStyle w:val="ListParagraph"/>
        <w:spacing w:line="240" w:lineRule="auto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3E7947C" wp14:editId="76384A43">
            <wp:extent cx="5174605" cy="2454332"/>
            <wp:effectExtent l="0" t="0" r="762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E55F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391" cy="24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6A72EA">
      <w:pPr>
        <w:pStyle w:val="ListParagraph"/>
        <w:numPr>
          <w:ilvl w:val="0"/>
          <w:numId w:val="9"/>
        </w:numPr>
        <w:ind w:firstLineChars="0"/>
      </w:pPr>
      <w:r w:rsidRPr="00CD39FF">
        <w:rPr>
          <w:rFonts w:hint="eastAsia"/>
        </w:rPr>
        <w:t>多层</w:t>
      </w:r>
      <w:r w:rsidRPr="00CD39FF">
        <w:t xml:space="preserve"> overlay</w:t>
      </w:r>
    </w:p>
    <w:p w:rsidR="005677FD" w:rsidRDefault="005677FD" w:rsidP="005015EB">
      <w:pPr>
        <w:pStyle w:val="ListParagraph"/>
        <w:numPr>
          <w:ilvl w:val="0"/>
          <w:numId w:val="63"/>
        </w:numPr>
        <w:ind w:firstLineChars="0"/>
      </w:pPr>
      <w:r w:rsidRPr="00492E2A">
        <w:rPr>
          <w:rFonts w:hint="eastAsia"/>
        </w:rPr>
        <w:t xml:space="preserve">overlay hal </w:t>
      </w:r>
      <w:r w:rsidRPr="00492E2A">
        <w:rPr>
          <w:rFonts w:hint="eastAsia"/>
        </w:rPr>
        <w:t>的</w:t>
      </w:r>
      <w:r w:rsidRPr="00492E2A">
        <w:rPr>
          <w:rFonts w:hint="eastAsia"/>
        </w:rPr>
        <w:t xml:space="preserve"> overlay_control_device_t </w:t>
      </w:r>
      <w:r w:rsidRPr="00492E2A">
        <w:rPr>
          <w:rFonts w:hint="eastAsia"/>
        </w:rPr>
        <w:t>中添加</w:t>
      </w:r>
      <w:r w:rsidRPr="00492E2A">
        <w:rPr>
          <w:rFonts w:hint="eastAsia"/>
        </w:rPr>
        <w:t xml:space="preserve"> overlay1 </w:t>
      </w:r>
      <w:r w:rsidRPr="00492E2A">
        <w:rPr>
          <w:rFonts w:hint="eastAsia"/>
        </w:rPr>
        <w:t>与</w:t>
      </w:r>
      <w:r w:rsidRPr="00492E2A">
        <w:rPr>
          <w:rFonts w:hint="eastAsia"/>
        </w:rPr>
        <w:t xml:space="preserve"> overlay2 </w:t>
      </w:r>
      <w:r w:rsidRPr="00492E2A">
        <w:rPr>
          <w:rFonts w:hint="eastAsia"/>
        </w:rPr>
        <w:t>的结构</w:t>
      </w:r>
      <w:r>
        <w:t>(</w:t>
      </w:r>
      <w:r>
        <w:rPr>
          <w:rFonts w:hint="eastAsia"/>
        </w:rPr>
        <w:t>假设</w:t>
      </w:r>
      <w:r w:rsidRPr="00492E2A">
        <w:rPr>
          <w:rFonts w:hint="eastAsia"/>
        </w:rPr>
        <w:t>需要同时支持</w:t>
      </w:r>
      <w:r w:rsidRPr="00492E2A">
        <w:rPr>
          <w:rFonts w:hint="eastAsia"/>
        </w:rPr>
        <w:t xml:space="preserve"> overlay1 </w:t>
      </w:r>
      <w:r w:rsidRPr="00492E2A">
        <w:rPr>
          <w:rFonts w:hint="eastAsia"/>
        </w:rPr>
        <w:t>与</w:t>
      </w:r>
      <w:r w:rsidRPr="00492E2A">
        <w:rPr>
          <w:rFonts w:hint="eastAsia"/>
        </w:rPr>
        <w:t xml:space="preserve"> overlay2</w:t>
      </w:r>
      <w:r>
        <w:t>)</w:t>
      </w:r>
      <w:r>
        <w:rPr>
          <w:rFonts w:hint="eastAsia"/>
        </w:rPr>
        <w:t>。其中</w:t>
      </w:r>
      <w:r w:rsidRPr="00503CE5">
        <w:rPr>
          <w:rFonts w:hint="eastAsia"/>
        </w:rPr>
        <w:t>每个</w:t>
      </w:r>
      <w:r w:rsidRPr="00503CE5">
        <w:rPr>
          <w:rFonts w:hint="eastAsia"/>
        </w:rPr>
        <w:t>overlay_t</w:t>
      </w:r>
      <w:r w:rsidRPr="00503CE5">
        <w:rPr>
          <w:rFonts w:hint="eastAsia"/>
        </w:rPr>
        <w:t>代表一层</w:t>
      </w:r>
      <w:r w:rsidRPr="00503CE5">
        <w:rPr>
          <w:rFonts w:hint="eastAsia"/>
        </w:rPr>
        <w:t>overlay</w:t>
      </w:r>
      <w:r w:rsidRPr="00503CE5">
        <w:rPr>
          <w:rFonts w:hint="eastAsia"/>
        </w:rPr>
        <w:t>，每层</w:t>
      </w:r>
      <w:r w:rsidRPr="00503CE5">
        <w:rPr>
          <w:rFonts w:hint="eastAsia"/>
        </w:rPr>
        <w:t>ovelay</w:t>
      </w:r>
      <w:r w:rsidRPr="00503CE5">
        <w:rPr>
          <w:rFonts w:hint="eastAsia"/>
        </w:rPr>
        <w:t>有自己的</w:t>
      </w:r>
      <w:r w:rsidRPr="00503CE5">
        <w:rPr>
          <w:rFonts w:hint="eastAsia"/>
        </w:rPr>
        <w:t>handle</w:t>
      </w:r>
      <w:r w:rsidRPr="00503CE5">
        <w:rPr>
          <w:rFonts w:hint="eastAsia"/>
        </w:rPr>
        <w:t>。</w:t>
      </w:r>
    </w:p>
    <w:p w:rsidR="005677FD" w:rsidRDefault="005677FD" w:rsidP="00C33DF8">
      <w:pPr>
        <w:spacing w:line="240" w:lineRule="auto"/>
        <w:ind w:left="720" w:firstLineChars="0" w:firstLine="480"/>
      </w:pPr>
      <w:r>
        <w:rPr>
          <w:noProof/>
        </w:rPr>
        <w:drawing>
          <wp:inline distT="0" distB="0" distL="0" distR="0" wp14:anchorId="6885D7C9" wp14:editId="71B42623">
            <wp:extent cx="4785173" cy="114366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5CC3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84" cy="114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C33DF8">
      <w:pPr>
        <w:widowControl/>
        <w:spacing w:line="240" w:lineRule="auto"/>
        <w:ind w:left="780" w:firstLineChars="0" w:firstLine="420"/>
        <w:jc w:val="left"/>
      </w:pPr>
      <w:r w:rsidRPr="00F40CD7">
        <w:rPr>
          <w:rFonts w:hint="eastAsia"/>
        </w:rPr>
        <w:t>在构造</w:t>
      </w:r>
      <w:r w:rsidRPr="00F40CD7">
        <w:rPr>
          <w:rFonts w:hint="eastAsia"/>
        </w:rPr>
        <w:t>OverlayRef</w:t>
      </w:r>
      <w:r w:rsidRPr="00F40CD7">
        <w:rPr>
          <w:rFonts w:hint="eastAsia"/>
        </w:rPr>
        <w:t>之前需指明使用哪一层</w:t>
      </w:r>
      <w:r w:rsidRPr="00F40CD7">
        <w:rPr>
          <w:rFonts w:hint="eastAsia"/>
        </w:rPr>
        <w:t>overlay</w:t>
      </w:r>
      <w:r w:rsidRPr="00F40CD7">
        <w:rPr>
          <w:rFonts w:hint="eastAsia"/>
        </w:rPr>
        <w:t>：</w:t>
      </w:r>
    </w:p>
    <w:p w:rsidR="005677FD" w:rsidRDefault="005677FD" w:rsidP="00C33DF8">
      <w:pPr>
        <w:widowControl/>
        <w:spacing w:line="240" w:lineRule="auto"/>
        <w:ind w:left="780" w:firstLineChars="0" w:firstLine="420"/>
        <w:jc w:val="lef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28110A" wp14:editId="47227E14">
            <wp:extent cx="4745904" cy="1402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8DB3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916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D" w:rsidRDefault="005677FD" w:rsidP="00C33DF8">
      <w:pPr>
        <w:widowControl/>
        <w:spacing w:line="240" w:lineRule="auto"/>
        <w:ind w:left="780" w:firstLineChars="0" w:firstLine="420"/>
        <w:jc w:val="left"/>
      </w:pPr>
      <w:r w:rsidRPr="00F40CD7">
        <w:rPr>
          <w:rFonts w:hint="eastAsia"/>
        </w:rPr>
        <w:t>可以使用</w:t>
      </w:r>
      <w:r w:rsidRPr="00F40CD7">
        <w:rPr>
          <w:rFonts w:hint="eastAsia"/>
        </w:rPr>
        <w:t>overlay_control_device_t::setParameter()</w:t>
      </w:r>
      <w:r w:rsidRPr="00F40CD7">
        <w:rPr>
          <w:rFonts w:hint="eastAsia"/>
        </w:rPr>
        <w:t>来指定</w:t>
      </w:r>
      <w:r w:rsidRPr="00F40CD7">
        <w:rPr>
          <w:rFonts w:hint="eastAsia"/>
        </w:rPr>
        <w:t>Hal</w:t>
      </w:r>
      <w:r w:rsidRPr="00F40CD7">
        <w:rPr>
          <w:rFonts w:hint="eastAsia"/>
        </w:rPr>
        <w:t>层具体实现。</w:t>
      </w:r>
    </w:p>
    <w:p w:rsidR="005677FD" w:rsidRPr="00CE0B13" w:rsidRDefault="005677FD" w:rsidP="005015EB">
      <w:pPr>
        <w:pStyle w:val="ListParagraph"/>
        <w:numPr>
          <w:ilvl w:val="0"/>
          <w:numId w:val="63"/>
        </w:numPr>
        <w:ind w:firstLineChars="0"/>
      </w:pPr>
      <w:r w:rsidRPr="00F40CD7">
        <w:rPr>
          <w:rFonts w:hint="eastAsia"/>
        </w:rPr>
        <w:t>通过</w:t>
      </w:r>
      <w:r>
        <w:rPr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Overlay object </w:t>
      </w:r>
      <w:r>
        <w:rPr>
          <w:rFonts w:hAnsi="Calibri" w:hint="eastAsia"/>
          <w:sz w:val="21"/>
          <w:szCs w:val="21"/>
        </w:rPr>
        <w:t>来拿到</w:t>
      </w:r>
      <w:r>
        <w:rPr>
          <w:rFonts w:hAnsi="Calibri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overlay1 </w:t>
      </w:r>
      <w:r>
        <w:rPr>
          <w:rFonts w:hAnsi="Calibri" w:hint="eastAsia"/>
          <w:sz w:val="21"/>
          <w:szCs w:val="21"/>
        </w:rPr>
        <w:t>与</w:t>
      </w:r>
      <w:r>
        <w:rPr>
          <w:rFonts w:hAnsi="Calibri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overlay2 </w:t>
      </w:r>
      <w:r>
        <w:rPr>
          <w:rFonts w:hAnsi="Calibri" w:hint="eastAsia"/>
          <w:sz w:val="21"/>
          <w:szCs w:val="21"/>
        </w:rPr>
        <w:t>的</w:t>
      </w:r>
      <w:r>
        <w:rPr>
          <w:rFonts w:hAnsi="Calibri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buffer </w:t>
      </w:r>
      <w:r>
        <w:rPr>
          <w:rFonts w:hAnsi="Calibri" w:hint="eastAsia"/>
          <w:sz w:val="21"/>
          <w:szCs w:val="21"/>
        </w:rPr>
        <w:t>指针。</w:t>
      </w:r>
    </w:p>
    <w:p w:rsidR="005677FD" w:rsidRDefault="005677FD" w:rsidP="005677FD">
      <w:pPr>
        <w:widowControl/>
        <w:spacing w:line="240" w:lineRule="auto"/>
        <w:ind w:firstLineChars="0" w:firstLine="0"/>
        <w:jc w:val="left"/>
        <w:rPr>
          <w:b/>
          <w:bCs/>
          <w:sz w:val="28"/>
          <w:szCs w:val="28"/>
        </w:rPr>
      </w:pPr>
      <w:r>
        <w:br w:type="page"/>
      </w:r>
    </w:p>
    <w:p w:rsidR="00A74A4E" w:rsidRDefault="000904AC" w:rsidP="00ED1C67">
      <w:pPr>
        <w:pStyle w:val="Heading2"/>
        <w:spacing w:before="326" w:after="163"/>
      </w:pPr>
      <w:bookmarkStart w:id="80" w:name="_Toc390804304"/>
      <w:r>
        <w:lastRenderedPageBreak/>
        <w:t>media</w:t>
      </w:r>
      <w:bookmarkEnd w:id="80"/>
    </w:p>
    <w:p w:rsidR="00A74A4E" w:rsidRPr="00654F6D" w:rsidRDefault="00A74A4E" w:rsidP="00A74A4E">
      <w:pPr>
        <w:spacing w:line="240" w:lineRule="auto"/>
        <w:ind w:firstLine="420"/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114BB01E" wp14:editId="1FB02320">
            <wp:extent cx="5831840" cy="3399617"/>
            <wp:effectExtent l="0" t="0" r="0" b="0"/>
            <wp:docPr id="1779" name="Picture 1779" descr="http://source.android.com/devices/images/me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source.android.com/devices/images/media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39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4E" w:rsidRPr="001F699C" w:rsidRDefault="00A74A4E" w:rsidP="00A74A4E">
      <w:pPr>
        <w:pStyle w:val="Heading3"/>
        <w:spacing w:before="163" w:after="163"/>
      </w:pPr>
      <w:bookmarkStart w:id="81" w:name="_Toc381709515"/>
      <w:bookmarkStart w:id="82" w:name="_Toc390804305"/>
      <w:r w:rsidRPr="00471F43">
        <w:t>stagefright</w:t>
      </w:r>
      <w:bookmarkEnd w:id="81"/>
      <w:bookmarkEnd w:id="82"/>
    </w:p>
    <w:p w:rsidR="00A74A4E" w:rsidRDefault="00A74A4E" w:rsidP="00A74A4E">
      <w:pPr>
        <w:pStyle w:val="ListParagraph"/>
        <w:spacing w:line="240" w:lineRule="auto"/>
        <w:ind w:left="835" w:firstLineChars="0" w:firstLine="0"/>
      </w:pPr>
      <w:r>
        <w:rPr>
          <w:rFonts w:ascii="Arial" w:hAnsi="Arial" w:cs="Arial"/>
          <w:noProof/>
          <w:color w:val="333333"/>
          <w:sz w:val="18"/>
          <w:szCs w:val="18"/>
        </w:rPr>
        <w:drawing>
          <wp:inline distT="0" distB="0" distL="0" distR="0" wp14:anchorId="43404D41" wp14:editId="14E08D29">
            <wp:extent cx="4761865" cy="1769110"/>
            <wp:effectExtent l="0" t="0" r="635" b="2540"/>
            <wp:docPr id="1780" name="Picture 1780" descr="http://blogimg.chinaunix.net/blog/upfile2/101207143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img.chinaunix.net/blog/upfile2/10120714343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A9" w:rsidRDefault="00E31AA9" w:rsidP="00E31AA9">
      <w:pPr>
        <w:pStyle w:val="Heading3"/>
        <w:spacing w:before="163" w:after="163"/>
      </w:pPr>
      <w:bookmarkStart w:id="83" w:name="_Toc390804306"/>
      <w:r>
        <w:t>meidaprofiles</w:t>
      </w:r>
      <w:bookmarkEnd w:id="83"/>
    </w:p>
    <w:p w:rsidR="00D40906" w:rsidRPr="00D40906" w:rsidRDefault="00D40906" w:rsidP="00D40906">
      <w:pPr>
        <w:ind w:firstLine="480"/>
      </w:pPr>
      <w:r w:rsidRPr="00D40906">
        <w:rPr>
          <w:rFonts w:hint="eastAsia"/>
        </w:rPr>
        <w:t>MediaProfiles</w:t>
      </w:r>
      <w:r w:rsidRPr="00D40906">
        <w:rPr>
          <w:rFonts w:hint="eastAsia"/>
        </w:rPr>
        <w:t>类主要用于</w:t>
      </w:r>
      <w:r>
        <w:t>Recorder</w:t>
      </w:r>
      <w:r w:rsidRPr="00D40906">
        <w:rPr>
          <w:rFonts w:hint="eastAsia"/>
        </w:rPr>
        <w:t>和</w:t>
      </w:r>
      <w:r w:rsidRPr="00D40906">
        <w:rPr>
          <w:rFonts w:hint="eastAsia"/>
        </w:rPr>
        <w:t>Video Editor</w:t>
      </w:r>
      <w:r w:rsidRPr="00D40906">
        <w:rPr>
          <w:rFonts w:hint="eastAsia"/>
        </w:rPr>
        <w:t>，包括设置视频的分辨率，</w:t>
      </w:r>
      <w:r w:rsidRPr="00D40906">
        <w:rPr>
          <w:rFonts w:hint="eastAsia"/>
        </w:rPr>
        <w:t>Audio</w:t>
      </w:r>
      <w:r w:rsidRPr="00D40906">
        <w:rPr>
          <w:rFonts w:hint="eastAsia"/>
        </w:rPr>
        <w:t>和</w:t>
      </w:r>
      <w:r w:rsidRPr="00D40906">
        <w:rPr>
          <w:rFonts w:hint="eastAsia"/>
        </w:rPr>
        <w:t>Video</w:t>
      </w:r>
      <w:r w:rsidRPr="00D40906">
        <w:rPr>
          <w:rFonts w:hint="eastAsia"/>
        </w:rPr>
        <w:t>的编解码参数等。</w:t>
      </w:r>
    </w:p>
    <w:p w:rsidR="00D40906" w:rsidRDefault="00D40906" w:rsidP="004F70BB">
      <w:pPr>
        <w:widowControl/>
        <w:spacing w:line="240" w:lineRule="auto"/>
        <w:ind w:firstLineChars="0" w:firstLine="420"/>
        <w:jc w:val="left"/>
      </w:pPr>
      <w:r>
        <w:rPr>
          <w:rFonts w:hint="eastAsia"/>
        </w:rPr>
        <w:t>目前只有在</w:t>
      </w:r>
      <w:r>
        <w:rPr>
          <w:rFonts w:hint="eastAsia"/>
        </w:rPr>
        <w:t>StagefrightRecorder</w:t>
      </w:r>
      <w:r>
        <w:rPr>
          <w:rFonts w:hint="eastAsia"/>
        </w:rPr>
        <w:t>中用到了</w:t>
      </w:r>
      <w:r>
        <w:rPr>
          <w:rFonts w:hint="eastAsia"/>
        </w:rPr>
        <w:t>MediaProfiles</w:t>
      </w:r>
      <w:r>
        <w:rPr>
          <w:rFonts w:hint="eastAsia"/>
        </w:rPr>
        <w:t>，用于初始化录像参数。调用流程如下：</w:t>
      </w:r>
    </w:p>
    <w:p w:rsidR="002D0C84" w:rsidRDefault="002D0C84" w:rsidP="005015EB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获取配置</w:t>
      </w:r>
    </w:p>
    <w:p w:rsidR="002D0C84" w:rsidRDefault="00E80D29" w:rsidP="005015EB">
      <w:pPr>
        <w:pStyle w:val="ListParagraph"/>
        <w:numPr>
          <w:ilvl w:val="0"/>
          <w:numId w:val="64"/>
        </w:numPr>
        <w:ind w:firstLineChars="0"/>
      </w:pPr>
      <w:r>
        <w:rPr>
          <w:rFonts w:hint="eastAsia"/>
        </w:rPr>
        <w:t>构造</w:t>
      </w:r>
      <w:r w:rsidR="008C6867">
        <w:t>MeidaProfile</w:t>
      </w:r>
    </w:p>
    <w:p w:rsidR="00E80D29" w:rsidRDefault="00395E31" w:rsidP="00395E31">
      <w:pPr>
        <w:pStyle w:val="ListParagraph"/>
        <w:spacing w:line="240" w:lineRule="auto"/>
        <w:ind w:left="1195" w:firstLineChars="0" w:firstLine="0"/>
      </w:pPr>
      <w:r>
        <w:rPr>
          <w:noProof/>
        </w:rPr>
        <w:lastRenderedPageBreak/>
        <w:drawing>
          <wp:inline distT="0" distB="0" distL="0" distR="0" wp14:anchorId="05940982" wp14:editId="1B3D68C4">
            <wp:extent cx="4633799" cy="3211372"/>
            <wp:effectExtent l="0" t="0" r="0" b="8255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D964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170" cy="32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CD" w:rsidRDefault="002D0C84" w:rsidP="005015EB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应用</w:t>
      </w:r>
      <w:r w:rsidR="00445ECD">
        <w:rPr>
          <w:rFonts w:hint="eastAsia"/>
        </w:rPr>
        <w:t>配置</w:t>
      </w:r>
    </w:p>
    <w:p w:rsidR="006424EA" w:rsidRDefault="004F70BB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t>启动</w:t>
      </w:r>
      <w:r>
        <w:t>Recorder</w:t>
      </w:r>
    </w:p>
    <w:p w:rsidR="00D40906" w:rsidRDefault="00D40906" w:rsidP="00445ECD">
      <w:pPr>
        <w:widowControl/>
        <w:spacing w:line="240" w:lineRule="auto"/>
        <w:ind w:left="780" w:firstLineChars="0" w:firstLine="420"/>
        <w:jc w:val="left"/>
      </w:pPr>
      <w:r>
        <w:rPr>
          <w:rFonts w:hint="eastAsia"/>
          <w:noProof/>
        </w:rPr>
        <w:drawing>
          <wp:inline distT="0" distB="0" distL="0" distR="0" wp14:anchorId="1DE8E4F2" wp14:editId="0AA3E52B">
            <wp:extent cx="4542739" cy="2617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980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67" cy="26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06" w:rsidRDefault="004F70BB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t>配置</w:t>
      </w:r>
      <w:r>
        <w:t>Recorder</w:t>
      </w:r>
    </w:p>
    <w:p w:rsidR="006424EA" w:rsidRDefault="006424EA" w:rsidP="00445ECD">
      <w:pPr>
        <w:widowControl/>
        <w:spacing w:line="240" w:lineRule="auto"/>
        <w:ind w:left="780" w:firstLineChars="0" w:firstLine="420"/>
        <w:jc w:val="left"/>
      </w:pPr>
      <w:r>
        <w:rPr>
          <w:noProof/>
        </w:rPr>
        <w:drawing>
          <wp:inline distT="0" distB="0" distL="0" distR="0" wp14:anchorId="4C9B6083" wp14:editId="7FD25CC6">
            <wp:extent cx="5058481" cy="140037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3207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EA" w:rsidRDefault="004F70BB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lastRenderedPageBreak/>
        <w:t>设置</w:t>
      </w:r>
      <w:r w:rsidR="00EC54F1">
        <w:rPr>
          <w:rFonts w:hint="eastAsia"/>
        </w:rPr>
        <w:t>媒体使用的源</w:t>
      </w:r>
    </w:p>
    <w:p w:rsidR="006424EA" w:rsidRDefault="006424EA" w:rsidP="00445ECD">
      <w:pPr>
        <w:widowControl/>
        <w:spacing w:line="240" w:lineRule="auto"/>
        <w:ind w:left="780" w:firstLineChars="0" w:firstLine="420"/>
        <w:jc w:val="left"/>
      </w:pPr>
      <w:r>
        <w:rPr>
          <w:noProof/>
        </w:rPr>
        <w:drawing>
          <wp:inline distT="0" distB="0" distL="0" distR="0" wp14:anchorId="443E1A4E" wp14:editId="1D83FE46">
            <wp:extent cx="5001323" cy="2762636"/>
            <wp:effectExtent l="0" t="0" r="0" b="0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E9E2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EA" w:rsidRDefault="006424EA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t>设置视频源</w:t>
      </w:r>
    </w:p>
    <w:p w:rsidR="004F70BB" w:rsidRDefault="004F70BB" w:rsidP="00445ECD">
      <w:pPr>
        <w:widowControl/>
        <w:spacing w:line="240" w:lineRule="auto"/>
        <w:ind w:left="780" w:firstLineChars="0" w:firstLine="420"/>
        <w:jc w:val="left"/>
      </w:pPr>
      <w:r>
        <w:rPr>
          <w:rFonts w:hint="eastAsia"/>
          <w:noProof/>
        </w:rPr>
        <w:drawing>
          <wp:inline distT="0" distB="0" distL="0" distR="0" wp14:anchorId="6BBE9865" wp14:editId="09E95A26">
            <wp:extent cx="5029902" cy="1552792"/>
            <wp:effectExtent l="0" t="0" r="0" b="9525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ABAB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06" w:rsidRDefault="004F70BB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t>使用</w:t>
      </w:r>
      <w:r>
        <w:t>Camera</w:t>
      </w:r>
      <w:r>
        <w:rPr>
          <w:rFonts w:hint="eastAsia"/>
        </w:rPr>
        <w:t>作为视频源</w:t>
      </w:r>
    </w:p>
    <w:p w:rsidR="00D40906" w:rsidRDefault="004F70BB" w:rsidP="00445ECD">
      <w:pPr>
        <w:widowControl/>
        <w:spacing w:line="240" w:lineRule="auto"/>
        <w:ind w:left="780" w:firstLineChars="0" w:firstLine="420"/>
        <w:jc w:val="left"/>
      </w:pPr>
      <w:r>
        <w:rPr>
          <w:noProof/>
        </w:rPr>
        <w:drawing>
          <wp:inline distT="0" distB="0" distL="0" distR="0" wp14:anchorId="5834163B" wp14:editId="6145B8A3">
            <wp:extent cx="5249008" cy="1562318"/>
            <wp:effectExtent l="0" t="0" r="8890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408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D4" w:rsidRDefault="00205FD4" w:rsidP="005015EB">
      <w:pPr>
        <w:pStyle w:val="ListParagraph"/>
        <w:numPr>
          <w:ilvl w:val="0"/>
          <w:numId w:val="65"/>
        </w:numPr>
        <w:ind w:firstLineChars="0"/>
      </w:pPr>
      <w:r>
        <w:rPr>
          <w:rFonts w:hint="eastAsia"/>
        </w:rPr>
        <w:t>读取配置</w:t>
      </w:r>
    </w:p>
    <w:p w:rsidR="00205FD4" w:rsidRDefault="00205FD4" w:rsidP="00205FD4">
      <w:pPr>
        <w:pStyle w:val="ListParagraph"/>
        <w:spacing w:line="240" w:lineRule="auto"/>
        <w:ind w:left="119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AC931EF" wp14:editId="238D8D2B">
            <wp:extent cx="5186477" cy="2102391"/>
            <wp:effectExtent l="0" t="0" r="0" b="0"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4B021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76" cy="210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D9" w:rsidRDefault="00FB3CD9" w:rsidP="00EC54F1">
      <w:pPr>
        <w:widowControl/>
        <w:spacing w:line="240" w:lineRule="auto"/>
        <w:ind w:left="420" w:firstLineChars="0" w:firstLine="420"/>
        <w:jc w:val="left"/>
      </w:pPr>
    </w:p>
    <w:p w:rsidR="00A74A4E" w:rsidRDefault="00A74A4E" w:rsidP="00A74A4E">
      <w:pPr>
        <w:widowControl/>
        <w:spacing w:line="240" w:lineRule="auto"/>
        <w:ind w:firstLineChars="0" w:firstLine="0"/>
        <w:jc w:val="left"/>
        <w:rPr>
          <w:rFonts w:eastAsia="黑体"/>
          <w:b/>
          <w:bCs/>
          <w:kern w:val="44"/>
          <w:sz w:val="30"/>
          <w:szCs w:val="30"/>
        </w:rPr>
      </w:pPr>
      <w:r>
        <w:br w:type="page"/>
      </w:r>
    </w:p>
    <w:sectPr w:rsidR="00A74A4E" w:rsidSect="00B13930">
      <w:footerReference w:type="default" r:id="rId225"/>
      <w:pgSz w:w="11906" w:h="16838"/>
      <w:pgMar w:top="2268" w:right="1304" w:bottom="1418" w:left="1418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0BBF" w:rsidRDefault="00F20BBF" w:rsidP="00461A2B">
      <w:pPr>
        <w:ind w:firstLine="480"/>
      </w:pPr>
      <w:r>
        <w:separator/>
      </w:r>
    </w:p>
  </w:endnote>
  <w:endnote w:type="continuationSeparator" w:id="0">
    <w:p w:rsidR="00F20BBF" w:rsidRDefault="00F20BBF" w:rsidP="00461A2B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华文楷体">
    <w:altName w:val="Arial Unicode MS"/>
    <w:charset w:val="86"/>
    <w:family w:val="auto"/>
    <w:pitch w:val="variable"/>
    <w:sig w:usb0="00000000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ceinline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Default="0012340D" w:rsidP="00AD63D7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Default="00F20BBF" w:rsidP="009430DE">
    <w:pPr>
      <w:pStyle w:val="Footer"/>
      <w:ind w:firstLine="360"/>
      <w:jc w:val="center"/>
    </w:pPr>
    <w:sdt>
      <w:sdtPr>
        <w:id w:val="638855628"/>
        <w:docPartObj>
          <w:docPartGallery w:val="Page Numbers (Bottom of Page)"/>
          <w:docPartUnique/>
        </w:docPartObj>
      </w:sdtPr>
      <w:sdtEndPr/>
      <w:sdtContent>
        <w:r w:rsidR="0012340D">
          <w:fldChar w:fldCharType="begin"/>
        </w:r>
        <w:r w:rsidR="0012340D">
          <w:instrText>PAGE   \* MERGEFORMAT</w:instrText>
        </w:r>
        <w:r w:rsidR="0012340D">
          <w:fldChar w:fldCharType="separate"/>
        </w:r>
        <w:r w:rsidR="00A634EB" w:rsidRPr="00A634EB">
          <w:rPr>
            <w:noProof/>
            <w:lang w:val="zh-CN"/>
          </w:rPr>
          <w:t>I</w:t>
        </w:r>
        <w:r w:rsidR="0012340D">
          <w:fldChar w:fldCharType="end"/>
        </w:r>
      </w:sdtContent>
    </w:sdt>
  </w:p>
  <w:p w:rsidR="0012340D" w:rsidRPr="00BD1B04" w:rsidRDefault="0012340D" w:rsidP="009430D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26014036"/>
      <w:docPartObj>
        <w:docPartGallery w:val="Page Numbers (Bottom of Page)"/>
        <w:docPartUnique/>
      </w:docPartObj>
    </w:sdtPr>
    <w:sdtEndPr/>
    <w:sdtContent>
      <w:p w:rsidR="0012340D" w:rsidRDefault="0012340D" w:rsidP="009430DE">
        <w:pPr>
          <w:pStyle w:val="Footer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34EB" w:rsidRPr="00A634EB">
          <w:rPr>
            <w:noProof/>
            <w:lang w:val="zh-CN"/>
          </w:rPr>
          <w:t xml:space="preserve"> </w:t>
        </w:r>
        <w:r>
          <w:fldChar w:fldCharType="end"/>
        </w:r>
      </w:p>
    </w:sdtContent>
  </w:sdt>
  <w:p w:rsidR="0012340D" w:rsidRDefault="0012340D" w:rsidP="009430DE">
    <w:pPr>
      <w:pStyle w:val="Footer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Default="00F20BBF" w:rsidP="009430DE">
    <w:pPr>
      <w:pStyle w:val="Footer"/>
      <w:ind w:firstLine="360"/>
      <w:jc w:val="center"/>
    </w:pPr>
    <w:sdt>
      <w:sdtPr>
        <w:id w:val="1644776609"/>
        <w:docPartObj>
          <w:docPartGallery w:val="Page Numbers (Bottom of Page)"/>
          <w:docPartUnique/>
        </w:docPartObj>
      </w:sdtPr>
      <w:sdtEndPr/>
      <w:sdtContent>
        <w:r w:rsidR="0012340D">
          <w:fldChar w:fldCharType="begin"/>
        </w:r>
        <w:r w:rsidR="0012340D">
          <w:instrText>PAGE   \* MERGEFORMAT</w:instrText>
        </w:r>
        <w:r w:rsidR="0012340D">
          <w:fldChar w:fldCharType="separate"/>
        </w:r>
        <w:r w:rsidR="00A634EB" w:rsidRPr="00A634EB">
          <w:rPr>
            <w:noProof/>
            <w:lang w:val="zh-CN"/>
          </w:rPr>
          <w:t>110</w:t>
        </w:r>
        <w:r w:rsidR="0012340D">
          <w:fldChar w:fldCharType="end"/>
        </w:r>
      </w:sdtContent>
    </w:sdt>
  </w:p>
  <w:p w:rsidR="0012340D" w:rsidRPr="00BD1B04" w:rsidRDefault="0012340D" w:rsidP="009430D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0BBF" w:rsidRDefault="00F20BBF" w:rsidP="00880AD7">
      <w:pPr>
        <w:ind w:firstLine="480"/>
      </w:pPr>
      <w:r>
        <w:separator/>
      </w:r>
    </w:p>
  </w:footnote>
  <w:footnote w:type="continuationSeparator" w:id="0">
    <w:p w:rsidR="00F20BBF" w:rsidRDefault="00F20BBF" w:rsidP="00461A2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Default="0012340D" w:rsidP="00AD63D7">
    <w:pPr>
      <w:pStyle w:val="Header"/>
      <w:ind w:firstLine="360"/>
    </w:pPr>
    <w:r w:rsidRPr="00467D69">
      <w:rPr>
        <w:rFonts w:hint="eastAsia"/>
      </w:rPr>
      <w:t>elvonzion@gmail.com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Default="0012340D" w:rsidP="00AD63D7">
    <w:pPr>
      <w:pStyle w:val="Header"/>
      <w:ind w:firstLine="360"/>
    </w:pPr>
    <w:r>
      <w:t xml:space="preserve">Android </w:t>
    </w:r>
    <w:r w:rsidRPr="00467D69">
      <w:rPr>
        <w:rFonts w:hint="eastAsia"/>
      </w:rPr>
      <w:t>elvonzion@gmail.com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40D" w:rsidRPr="00467D69" w:rsidRDefault="0012340D" w:rsidP="00467D69">
    <w:pPr>
      <w:ind w:firstLine="4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2B04"/>
    <w:multiLevelType w:val="multilevel"/>
    <w:tmpl w:val="E0500718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ascii="Times New Roman" w:eastAsia="黑体" w:hAnsi="Times New Roman" w:hint="default"/>
        <w:b/>
        <w:i w:val="0"/>
        <w:sz w:val="30"/>
        <w:szCs w:val="3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ascii="Times New Roman" w:eastAsia="宋体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0E571B3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">
    <w:nsid w:val="01024B0C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">
    <w:nsid w:val="015D6DC8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">
    <w:nsid w:val="02BD4CB1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">
    <w:nsid w:val="04957ED7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6">
    <w:nsid w:val="05042D56"/>
    <w:multiLevelType w:val="hybridMultilevel"/>
    <w:tmpl w:val="880E1C50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">
    <w:nsid w:val="05217F10"/>
    <w:multiLevelType w:val="hybridMultilevel"/>
    <w:tmpl w:val="5600AA88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">
    <w:nsid w:val="057C16F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">
    <w:nsid w:val="072701C4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>
    <w:nsid w:val="07877782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1">
    <w:nsid w:val="0E464596"/>
    <w:multiLevelType w:val="hybridMultilevel"/>
    <w:tmpl w:val="B3125646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2">
    <w:nsid w:val="0F1A7B76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3">
    <w:nsid w:val="12032518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4">
    <w:nsid w:val="1387582A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5">
    <w:nsid w:val="13AD0036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6">
    <w:nsid w:val="15B74B81"/>
    <w:multiLevelType w:val="hybridMultilevel"/>
    <w:tmpl w:val="D3A2A606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7">
    <w:nsid w:val="162D7EDD"/>
    <w:multiLevelType w:val="hybridMultilevel"/>
    <w:tmpl w:val="E586DD7C"/>
    <w:lvl w:ilvl="0" w:tplc="EB3CFAD2">
      <w:start w:val="1"/>
      <w:numFmt w:val="decimal"/>
      <w:pStyle w:val="a"/>
      <w:lvlText w:val="[%1]"/>
      <w:lvlJc w:val="left"/>
      <w:pPr>
        <w:tabs>
          <w:tab w:val="num" w:pos="454"/>
        </w:tabs>
        <w:ind w:left="454" w:hanging="454"/>
      </w:pPr>
      <w:rPr>
        <w:rFonts w:ascii="Times New Roman" w:eastAsia="宋体" w:hAnsi="Times New Roman" w:hint="default"/>
        <w:b w:val="0"/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867548B"/>
    <w:multiLevelType w:val="hybridMultilevel"/>
    <w:tmpl w:val="ABAEB5A0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9">
    <w:nsid w:val="187044D9"/>
    <w:multiLevelType w:val="hybridMultilevel"/>
    <w:tmpl w:val="C30E983A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0">
    <w:nsid w:val="1996550B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19DB2CC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2">
    <w:nsid w:val="1B5A0ACB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>
    <w:nsid w:val="1BE72D20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4">
    <w:nsid w:val="1CAB7D5A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5">
    <w:nsid w:val="213D5514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6">
    <w:nsid w:val="2196428C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7">
    <w:nsid w:val="226A0195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8">
    <w:nsid w:val="22710343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9">
    <w:nsid w:val="23ED01BC"/>
    <w:multiLevelType w:val="hybridMultilevel"/>
    <w:tmpl w:val="6C62560C"/>
    <w:lvl w:ilvl="0" w:tplc="D6A4CBA2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0">
    <w:nsid w:val="23EE0942"/>
    <w:multiLevelType w:val="hybridMultilevel"/>
    <w:tmpl w:val="C4464E2A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>
    <w:nsid w:val="246E5BE3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2">
    <w:nsid w:val="25FF55CD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3">
    <w:nsid w:val="2DF303AD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4">
    <w:nsid w:val="2EDF51B1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5">
    <w:nsid w:val="2F6D19F4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6">
    <w:nsid w:val="32D60952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7">
    <w:nsid w:val="354007D3"/>
    <w:multiLevelType w:val="hybridMultilevel"/>
    <w:tmpl w:val="C4464E2A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8">
    <w:nsid w:val="355A79DA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9">
    <w:nsid w:val="36CE40DB"/>
    <w:multiLevelType w:val="hybridMultilevel"/>
    <w:tmpl w:val="91CA607C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0">
    <w:nsid w:val="36E36D9E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1">
    <w:nsid w:val="38170C36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2">
    <w:nsid w:val="38403ACC"/>
    <w:multiLevelType w:val="hybridMultilevel"/>
    <w:tmpl w:val="BCA489B6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3">
    <w:nsid w:val="394375C6"/>
    <w:multiLevelType w:val="hybridMultilevel"/>
    <w:tmpl w:val="2000E7E0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4">
    <w:nsid w:val="3F7D5AAC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5">
    <w:nsid w:val="3FAB5167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6">
    <w:nsid w:val="406658B4"/>
    <w:multiLevelType w:val="hybridMultilevel"/>
    <w:tmpl w:val="EAEC20C6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47">
    <w:nsid w:val="417F580B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8">
    <w:nsid w:val="43861B70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9">
    <w:nsid w:val="46AF7C45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0">
    <w:nsid w:val="46BF47B9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1">
    <w:nsid w:val="47D45CCA"/>
    <w:multiLevelType w:val="hybridMultilevel"/>
    <w:tmpl w:val="5600AA88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2">
    <w:nsid w:val="49200959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3">
    <w:nsid w:val="495F7E09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4">
    <w:nsid w:val="4AAD1A73"/>
    <w:multiLevelType w:val="hybridMultilevel"/>
    <w:tmpl w:val="17E2BC9E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5">
    <w:nsid w:val="4B97239D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6">
    <w:nsid w:val="4DEE704A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7">
    <w:nsid w:val="50853DAE"/>
    <w:multiLevelType w:val="hybridMultilevel"/>
    <w:tmpl w:val="B0EAB1C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8">
    <w:nsid w:val="51F869F5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9">
    <w:nsid w:val="52C80D7A"/>
    <w:multiLevelType w:val="hybridMultilevel"/>
    <w:tmpl w:val="A7529F14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0">
    <w:nsid w:val="52F00E7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61">
    <w:nsid w:val="5405070B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2">
    <w:nsid w:val="553D497A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63">
    <w:nsid w:val="558F0CC5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4">
    <w:nsid w:val="5695528F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65">
    <w:nsid w:val="57AB732E"/>
    <w:multiLevelType w:val="hybridMultilevel"/>
    <w:tmpl w:val="89424C3C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6">
    <w:nsid w:val="57C153F5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7">
    <w:nsid w:val="5956702F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8">
    <w:nsid w:val="59B52B94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9">
    <w:nsid w:val="5A2E6FF9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0">
    <w:nsid w:val="5BCE4632"/>
    <w:multiLevelType w:val="hybridMultilevel"/>
    <w:tmpl w:val="B3125646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1">
    <w:nsid w:val="5BF22C60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2">
    <w:nsid w:val="5C2F430B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3">
    <w:nsid w:val="5C4D4109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4">
    <w:nsid w:val="5C794C8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5">
    <w:nsid w:val="5CD2314A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6">
    <w:nsid w:val="5DC63D63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7">
    <w:nsid w:val="5DDF7E5A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8">
    <w:nsid w:val="5E1338C5"/>
    <w:multiLevelType w:val="hybridMultilevel"/>
    <w:tmpl w:val="FAB22A9E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9">
    <w:nsid w:val="5E936B03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0">
    <w:nsid w:val="604F0B09"/>
    <w:multiLevelType w:val="hybridMultilevel"/>
    <w:tmpl w:val="45E4C65C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1">
    <w:nsid w:val="62A77118"/>
    <w:multiLevelType w:val="hybridMultilevel"/>
    <w:tmpl w:val="17E2BC9E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2">
    <w:nsid w:val="65774CF9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3">
    <w:nsid w:val="658B459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4">
    <w:nsid w:val="681C37AC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5">
    <w:nsid w:val="6845744B"/>
    <w:multiLevelType w:val="hybridMultilevel"/>
    <w:tmpl w:val="C4464E2A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6">
    <w:nsid w:val="68817376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7">
    <w:nsid w:val="68973D26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8">
    <w:nsid w:val="68A67B7C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9">
    <w:nsid w:val="6B352051"/>
    <w:multiLevelType w:val="hybridMultilevel"/>
    <w:tmpl w:val="CDD4E3C0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0">
    <w:nsid w:val="6C2474F7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1">
    <w:nsid w:val="6DED7E03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2">
    <w:nsid w:val="6EE94034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3">
    <w:nsid w:val="6EF45C5D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4">
    <w:nsid w:val="72F02D78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5">
    <w:nsid w:val="734610D3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6">
    <w:nsid w:val="75812AA9"/>
    <w:multiLevelType w:val="hybridMultilevel"/>
    <w:tmpl w:val="B3125646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7">
    <w:nsid w:val="75B45722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8">
    <w:nsid w:val="76753FA4"/>
    <w:multiLevelType w:val="hybridMultilevel"/>
    <w:tmpl w:val="BA249CDA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9">
    <w:nsid w:val="77BB2566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00">
    <w:nsid w:val="787E42D6"/>
    <w:multiLevelType w:val="hybridMultilevel"/>
    <w:tmpl w:val="D3B095FE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01">
    <w:nsid w:val="78BF13C5"/>
    <w:multiLevelType w:val="hybridMultilevel"/>
    <w:tmpl w:val="F1C23852"/>
    <w:lvl w:ilvl="0" w:tplc="6A189A6E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02">
    <w:nsid w:val="78C32FCA"/>
    <w:multiLevelType w:val="hybridMultilevel"/>
    <w:tmpl w:val="FAA2D8BA"/>
    <w:lvl w:ilvl="0" w:tplc="CDC454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3">
    <w:nsid w:val="7A6B2157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4">
    <w:nsid w:val="7D7F4314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5">
    <w:nsid w:val="7F15195A"/>
    <w:multiLevelType w:val="hybridMultilevel"/>
    <w:tmpl w:val="95E61B9C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6">
    <w:nsid w:val="7FE66715"/>
    <w:multiLevelType w:val="hybridMultilevel"/>
    <w:tmpl w:val="EAEC20C6"/>
    <w:lvl w:ilvl="0" w:tplc="72FCAC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17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6"/>
  </w:num>
  <w:num w:numId="4">
    <w:abstractNumId w:val="23"/>
  </w:num>
  <w:num w:numId="5">
    <w:abstractNumId w:val="105"/>
  </w:num>
  <w:num w:numId="6">
    <w:abstractNumId w:val="49"/>
  </w:num>
  <w:num w:numId="7">
    <w:abstractNumId w:val="68"/>
  </w:num>
  <w:num w:numId="8">
    <w:abstractNumId w:val="15"/>
  </w:num>
  <w:num w:numId="9">
    <w:abstractNumId w:val="26"/>
  </w:num>
  <w:num w:numId="10">
    <w:abstractNumId w:val="53"/>
  </w:num>
  <w:num w:numId="11">
    <w:abstractNumId w:val="87"/>
  </w:num>
  <w:num w:numId="12">
    <w:abstractNumId w:val="2"/>
  </w:num>
  <w:num w:numId="13">
    <w:abstractNumId w:val="67"/>
  </w:num>
  <w:num w:numId="14">
    <w:abstractNumId w:val="91"/>
  </w:num>
  <w:num w:numId="15">
    <w:abstractNumId w:val="29"/>
  </w:num>
  <w:num w:numId="16">
    <w:abstractNumId w:val="22"/>
  </w:num>
  <w:num w:numId="17">
    <w:abstractNumId w:val="84"/>
  </w:num>
  <w:num w:numId="18">
    <w:abstractNumId w:val="46"/>
  </w:num>
  <w:num w:numId="19">
    <w:abstractNumId w:val="61"/>
  </w:num>
  <w:num w:numId="20">
    <w:abstractNumId w:val="83"/>
  </w:num>
  <w:num w:numId="21">
    <w:abstractNumId w:val="40"/>
  </w:num>
  <w:num w:numId="22">
    <w:abstractNumId w:val="8"/>
  </w:num>
  <w:num w:numId="23">
    <w:abstractNumId w:val="62"/>
  </w:num>
  <w:num w:numId="24">
    <w:abstractNumId w:val="106"/>
  </w:num>
  <w:num w:numId="25">
    <w:abstractNumId w:val="50"/>
  </w:num>
  <w:num w:numId="26">
    <w:abstractNumId w:val="78"/>
  </w:num>
  <w:num w:numId="27">
    <w:abstractNumId w:val="88"/>
  </w:num>
  <w:num w:numId="28">
    <w:abstractNumId w:val="14"/>
  </w:num>
  <w:num w:numId="29">
    <w:abstractNumId w:val="59"/>
  </w:num>
  <w:num w:numId="30">
    <w:abstractNumId w:val="95"/>
  </w:num>
  <w:num w:numId="31">
    <w:abstractNumId w:val="4"/>
  </w:num>
  <w:num w:numId="32">
    <w:abstractNumId w:val="86"/>
  </w:num>
  <w:num w:numId="33">
    <w:abstractNumId w:val="82"/>
  </w:num>
  <w:num w:numId="34">
    <w:abstractNumId w:val="94"/>
  </w:num>
  <w:num w:numId="35">
    <w:abstractNumId w:val="20"/>
  </w:num>
  <w:num w:numId="36">
    <w:abstractNumId w:val="93"/>
  </w:num>
  <w:num w:numId="37">
    <w:abstractNumId w:val="60"/>
  </w:num>
  <w:num w:numId="38">
    <w:abstractNumId w:val="74"/>
  </w:num>
  <w:num w:numId="39">
    <w:abstractNumId w:val="63"/>
  </w:num>
  <w:num w:numId="40">
    <w:abstractNumId w:val="47"/>
  </w:num>
  <w:num w:numId="41">
    <w:abstractNumId w:val="56"/>
  </w:num>
  <w:num w:numId="42">
    <w:abstractNumId w:val="25"/>
  </w:num>
  <w:num w:numId="43">
    <w:abstractNumId w:val="75"/>
  </w:num>
  <w:num w:numId="44">
    <w:abstractNumId w:val="104"/>
  </w:num>
  <w:num w:numId="45">
    <w:abstractNumId w:val="71"/>
  </w:num>
  <w:num w:numId="46">
    <w:abstractNumId w:val="44"/>
  </w:num>
  <w:num w:numId="47">
    <w:abstractNumId w:val="38"/>
  </w:num>
  <w:num w:numId="48">
    <w:abstractNumId w:val="31"/>
  </w:num>
  <w:num w:numId="49">
    <w:abstractNumId w:val="76"/>
  </w:num>
  <w:num w:numId="50">
    <w:abstractNumId w:val="9"/>
  </w:num>
  <w:num w:numId="51">
    <w:abstractNumId w:val="48"/>
  </w:num>
  <w:num w:numId="52">
    <w:abstractNumId w:val="103"/>
  </w:num>
  <w:num w:numId="53">
    <w:abstractNumId w:val="27"/>
  </w:num>
  <w:num w:numId="54">
    <w:abstractNumId w:val="90"/>
  </w:num>
  <w:num w:numId="55">
    <w:abstractNumId w:val="3"/>
  </w:num>
  <w:num w:numId="56">
    <w:abstractNumId w:val="12"/>
  </w:num>
  <w:num w:numId="57">
    <w:abstractNumId w:val="28"/>
  </w:num>
  <w:num w:numId="58">
    <w:abstractNumId w:val="69"/>
  </w:num>
  <w:num w:numId="59">
    <w:abstractNumId w:val="45"/>
  </w:num>
  <w:num w:numId="60">
    <w:abstractNumId w:val="41"/>
  </w:num>
  <w:num w:numId="61">
    <w:abstractNumId w:val="35"/>
  </w:num>
  <w:num w:numId="62">
    <w:abstractNumId w:val="58"/>
  </w:num>
  <w:num w:numId="63">
    <w:abstractNumId w:val="52"/>
  </w:num>
  <w:num w:numId="64">
    <w:abstractNumId w:val="1"/>
  </w:num>
  <w:num w:numId="65">
    <w:abstractNumId w:val="10"/>
  </w:num>
  <w:num w:numId="66">
    <w:abstractNumId w:val="33"/>
  </w:num>
  <w:num w:numId="67">
    <w:abstractNumId w:val="97"/>
  </w:num>
  <w:num w:numId="68">
    <w:abstractNumId w:val="101"/>
  </w:num>
  <w:num w:numId="69">
    <w:abstractNumId w:val="34"/>
  </w:num>
  <w:num w:numId="70">
    <w:abstractNumId w:val="57"/>
  </w:num>
  <w:num w:numId="71">
    <w:abstractNumId w:val="65"/>
  </w:num>
  <w:num w:numId="72">
    <w:abstractNumId w:val="99"/>
  </w:num>
  <w:num w:numId="73">
    <w:abstractNumId w:val="77"/>
  </w:num>
  <w:num w:numId="74">
    <w:abstractNumId w:val="100"/>
  </w:num>
  <w:num w:numId="75">
    <w:abstractNumId w:val="21"/>
  </w:num>
  <w:num w:numId="76">
    <w:abstractNumId w:val="98"/>
  </w:num>
  <w:num w:numId="77">
    <w:abstractNumId w:val="55"/>
  </w:num>
  <w:num w:numId="78">
    <w:abstractNumId w:val="16"/>
  </w:num>
  <w:num w:numId="79">
    <w:abstractNumId w:val="73"/>
  </w:num>
  <w:num w:numId="80">
    <w:abstractNumId w:val="81"/>
  </w:num>
  <w:num w:numId="81">
    <w:abstractNumId w:val="92"/>
  </w:num>
  <w:num w:numId="82">
    <w:abstractNumId w:val="5"/>
  </w:num>
  <w:num w:numId="83">
    <w:abstractNumId w:val="42"/>
  </w:num>
  <w:num w:numId="84">
    <w:abstractNumId w:val="79"/>
  </w:num>
  <w:num w:numId="85">
    <w:abstractNumId w:val="64"/>
  </w:num>
  <w:num w:numId="86">
    <w:abstractNumId w:val="19"/>
  </w:num>
  <w:num w:numId="87">
    <w:abstractNumId w:val="6"/>
  </w:num>
  <w:num w:numId="88">
    <w:abstractNumId w:val="11"/>
  </w:num>
  <w:num w:numId="89">
    <w:abstractNumId w:val="43"/>
  </w:num>
  <w:num w:numId="90">
    <w:abstractNumId w:val="54"/>
  </w:num>
  <w:num w:numId="91">
    <w:abstractNumId w:val="96"/>
  </w:num>
  <w:num w:numId="92">
    <w:abstractNumId w:val="70"/>
  </w:num>
  <w:num w:numId="93">
    <w:abstractNumId w:val="32"/>
  </w:num>
  <w:num w:numId="94">
    <w:abstractNumId w:val="13"/>
  </w:num>
  <w:num w:numId="95">
    <w:abstractNumId w:val="24"/>
  </w:num>
  <w:num w:numId="96">
    <w:abstractNumId w:val="7"/>
  </w:num>
  <w:num w:numId="97">
    <w:abstractNumId w:val="102"/>
  </w:num>
  <w:num w:numId="98">
    <w:abstractNumId w:val="51"/>
  </w:num>
  <w:num w:numId="99">
    <w:abstractNumId w:val="18"/>
  </w:num>
  <w:num w:numId="100">
    <w:abstractNumId w:val="39"/>
  </w:num>
  <w:num w:numId="101">
    <w:abstractNumId w:val="89"/>
  </w:num>
  <w:num w:numId="102">
    <w:abstractNumId w:val="80"/>
  </w:num>
  <w:num w:numId="103">
    <w:abstractNumId w:val="30"/>
  </w:num>
  <w:num w:numId="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>
    <w:abstractNumId w:val="36"/>
  </w:num>
  <w:num w:numId="106">
    <w:abstractNumId w:val="72"/>
  </w:num>
  <w:num w:numId="107">
    <w:abstractNumId w:val="37"/>
  </w:num>
  <w:num w:numId="10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>
    <w:abstractNumId w:val="85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/>
  <w:bordersDoNotSurroundFooter/>
  <w:hideSpellingErrors/>
  <w:hideGrammaticalErrors/>
  <w:attachedTemplate r:id="rId1"/>
  <w:linkStyles/>
  <w:stylePaneFormatFilter w:val="3401" w:allStyles="1" w:customStyles="0" w:latentStyles="0" w:stylesInUse="0" w:headingStyles="0" w:numberingStyles="0" w:tableStyles="0" w:directFormattingOnRuns="0" w:directFormattingOnParagraphs="0" w:directFormattingOnNumbering="1" w:directFormattingOnTables="0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6036"/>
    <w:rsid w:val="00000189"/>
    <w:rsid w:val="0000026C"/>
    <w:rsid w:val="00000270"/>
    <w:rsid w:val="000003C9"/>
    <w:rsid w:val="0000055F"/>
    <w:rsid w:val="000006CA"/>
    <w:rsid w:val="00000754"/>
    <w:rsid w:val="00000F5B"/>
    <w:rsid w:val="00000FA4"/>
    <w:rsid w:val="00000FCF"/>
    <w:rsid w:val="0000152B"/>
    <w:rsid w:val="000019CA"/>
    <w:rsid w:val="000019FE"/>
    <w:rsid w:val="00001E20"/>
    <w:rsid w:val="0000211F"/>
    <w:rsid w:val="0000228C"/>
    <w:rsid w:val="00002407"/>
    <w:rsid w:val="000025FF"/>
    <w:rsid w:val="00002667"/>
    <w:rsid w:val="00002681"/>
    <w:rsid w:val="0000268C"/>
    <w:rsid w:val="00002B55"/>
    <w:rsid w:val="00002B9C"/>
    <w:rsid w:val="000031F9"/>
    <w:rsid w:val="00003303"/>
    <w:rsid w:val="00003363"/>
    <w:rsid w:val="00003672"/>
    <w:rsid w:val="0000371C"/>
    <w:rsid w:val="000039B5"/>
    <w:rsid w:val="00003A9F"/>
    <w:rsid w:val="00003E50"/>
    <w:rsid w:val="00003F26"/>
    <w:rsid w:val="00004240"/>
    <w:rsid w:val="000042D2"/>
    <w:rsid w:val="00004370"/>
    <w:rsid w:val="00004531"/>
    <w:rsid w:val="00004772"/>
    <w:rsid w:val="00004839"/>
    <w:rsid w:val="00004C90"/>
    <w:rsid w:val="00004F68"/>
    <w:rsid w:val="00004F84"/>
    <w:rsid w:val="00005566"/>
    <w:rsid w:val="000057FE"/>
    <w:rsid w:val="00005CCC"/>
    <w:rsid w:val="00005D1E"/>
    <w:rsid w:val="00005F24"/>
    <w:rsid w:val="00005FBE"/>
    <w:rsid w:val="0000616C"/>
    <w:rsid w:val="00006387"/>
    <w:rsid w:val="00006546"/>
    <w:rsid w:val="00006D15"/>
    <w:rsid w:val="00006FCC"/>
    <w:rsid w:val="0000713F"/>
    <w:rsid w:val="0000731F"/>
    <w:rsid w:val="0000776B"/>
    <w:rsid w:val="00007772"/>
    <w:rsid w:val="000077D0"/>
    <w:rsid w:val="00007869"/>
    <w:rsid w:val="000079B2"/>
    <w:rsid w:val="00007E59"/>
    <w:rsid w:val="0001033C"/>
    <w:rsid w:val="000103EC"/>
    <w:rsid w:val="00010DD0"/>
    <w:rsid w:val="00010F31"/>
    <w:rsid w:val="000112EF"/>
    <w:rsid w:val="00011364"/>
    <w:rsid w:val="000114E2"/>
    <w:rsid w:val="000118A5"/>
    <w:rsid w:val="000119BF"/>
    <w:rsid w:val="00011E15"/>
    <w:rsid w:val="00011E9A"/>
    <w:rsid w:val="00011FB8"/>
    <w:rsid w:val="000123C3"/>
    <w:rsid w:val="000124CA"/>
    <w:rsid w:val="00012938"/>
    <w:rsid w:val="00012C0F"/>
    <w:rsid w:val="00012FE6"/>
    <w:rsid w:val="000130A2"/>
    <w:rsid w:val="000132AF"/>
    <w:rsid w:val="00013422"/>
    <w:rsid w:val="000135EC"/>
    <w:rsid w:val="000137EE"/>
    <w:rsid w:val="00013810"/>
    <w:rsid w:val="00013873"/>
    <w:rsid w:val="0001391F"/>
    <w:rsid w:val="00013B34"/>
    <w:rsid w:val="00013E10"/>
    <w:rsid w:val="00013E12"/>
    <w:rsid w:val="00013EFE"/>
    <w:rsid w:val="00013F2F"/>
    <w:rsid w:val="0001415D"/>
    <w:rsid w:val="000141AA"/>
    <w:rsid w:val="000143F8"/>
    <w:rsid w:val="0001449A"/>
    <w:rsid w:val="0001459B"/>
    <w:rsid w:val="00014876"/>
    <w:rsid w:val="00014CAD"/>
    <w:rsid w:val="00014D8B"/>
    <w:rsid w:val="0001513C"/>
    <w:rsid w:val="00015A62"/>
    <w:rsid w:val="00015BAB"/>
    <w:rsid w:val="00015D80"/>
    <w:rsid w:val="00015F61"/>
    <w:rsid w:val="00016043"/>
    <w:rsid w:val="000163D7"/>
    <w:rsid w:val="00016542"/>
    <w:rsid w:val="00016674"/>
    <w:rsid w:val="000168C1"/>
    <w:rsid w:val="000169FF"/>
    <w:rsid w:val="00016B88"/>
    <w:rsid w:val="00016E12"/>
    <w:rsid w:val="00016EDB"/>
    <w:rsid w:val="00017197"/>
    <w:rsid w:val="0001780C"/>
    <w:rsid w:val="00017859"/>
    <w:rsid w:val="00017A49"/>
    <w:rsid w:val="00017B41"/>
    <w:rsid w:val="00017EE1"/>
    <w:rsid w:val="00017F97"/>
    <w:rsid w:val="0002007D"/>
    <w:rsid w:val="00020319"/>
    <w:rsid w:val="00020384"/>
    <w:rsid w:val="00020609"/>
    <w:rsid w:val="000207B2"/>
    <w:rsid w:val="00020A01"/>
    <w:rsid w:val="00020B44"/>
    <w:rsid w:val="00020B5C"/>
    <w:rsid w:val="00020C56"/>
    <w:rsid w:val="00020D2F"/>
    <w:rsid w:val="00020E39"/>
    <w:rsid w:val="00021089"/>
    <w:rsid w:val="00021116"/>
    <w:rsid w:val="0002143B"/>
    <w:rsid w:val="000215A8"/>
    <w:rsid w:val="000216ED"/>
    <w:rsid w:val="00021AC4"/>
    <w:rsid w:val="00021B45"/>
    <w:rsid w:val="00021D83"/>
    <w:rsid w:val="00021DC0"/>
    <w:rsid w:val="0002202F"/>
    <w:rsid w:val="00022224"/>
    <w:rsid w:val="00022307"/>
    <w:rsid w:val="0002241B"/>
    <w:rsid w:val="0002273B"/>
    <w:rsid w:val="000228D3"/>
    <w:rsid w:val="00022983"/>
    <w:rsid w:val="00022C22"/>
    <w:rsid w:val="00022C2F"/>
    <w:rsid w:val="00022E0E"/>
    <w:rsid w:val="00022E16"/>
    <w:rsid w:val="00023008"/>
    <w:rsid w:val="000234B0"/>
    <w:rsid w:val="0002365A"/>
    <w:rsid w:val="0002378A"/>
    <w:rsid w:val="00023933"/>
    <w:rsid w:val="00023BAC"/>
    <w:rsid w:val="00023C06"/>
    <w:rsid w:val="00023CC1"/>
    <w:rsid w:val="00023E21"/>
    <w:rsid w:val="00023FA6"/>
    <w:rsid w:val="00024710"/>
    <w:rsid w:val="000247F5"/>
    <w:rsid w:val="000247FD"/>
    <w:rsid w:val="00024802"/>
    <w:rsid w:val="00024D60"/>
    <w:rsid w:val="00024DDA"/>
    <w:rsid w:val="00024E5D"/>
    <w:rsid w:val="00024FB1"/>
    <w:rsid w:val="00025145"/>
    <w:rsid w:val="000252FD"/>
    <w:rsid w:val="000254D4"/>
    <w:rsid w:val="00025625"/>
    <w:rsid w:val="00025626"/>
    <w:rsid w:val="000257A1"/>
    <w:rsid w:val="00025848"/>
    <w:rsid w:val="000259BF"/>
    <w:rsid w:val="00025A20"/>
    <w:rsid w:val="00025A4B"/>
    <w:rsid w:val="00025AB1"/>
    <w:rsid w:val="00025BD2"/>
    <w:rsid w:val="00025D38"/>
    <w:rsid w:val="00026001"/>
    <w:rsid w:val="000267EA"/>
    <w:rsid w:val="00026B78"/>
    <w:rsid w:val="00026D2A"/>
    <w:rsid w:val="00026DD2"/>
    <w:rsid w:val="00026E17"/>
    <w:rsid w:val="00026EFF"/>
    <w:rsid w:val="0002708E"/>
    <w:rsid w:val="000271F4"/>
    <w:rsid w:val="0002738A"/>
    <w:rsid w:val="000274B5"/>
    <w:rsid w:val="000274D2"/>
    <w:rsid w:val="000274FA"/>
    <w:rsid w:val="00027504"/>
    <w:rsid w:val="000277D0"/>
    <w:rsid w:val="0002796F"/>
    <w:rsid w:val="000279DC"/>
    <w:rsid w:val="00027AC6"/>
    <w:rsid w:val="00027B2F"/>
    <w:rsid w:val="00027BBC"/>
    <w:rsid w:val="00027FF1"/>
    <w:rsid w:val="0003008E"/>
    <w:rsid w:val="000300A0"/>
    <w:rsid w:val="00030409"/>
    <w:rsid w:val="00030494"/>
    <w:rsid w:val="0003049B"/>
    <w:rsid w:val="000306BE"/>
    <w:rsid w:val="0003079C"/>
    <w:rsid w:val="000307BC"/>
    <w:rsid w:val="0003080E"/>
    <w:rsid w:val="000308B6"/>
    <w:rsid w:val="0003095C"/>
    <w:rsid w:val="000309ED"/>
    <w:rsid w:val="00030CB4"/>
    <w:rsid w:val="00030E19"/>
    <w:rsid w:val="00030EB0"/>
    <w:rsid w:val="00031244"/>
    <w:rsid w:val="000312F9"/>
    <w:rsid w:val="0003134E"/>
    <w:rsid w:val="00031482"/>
    <w:rsid w:val="000315BD"/>
    <w:rsid w:val="000318C4"/>
    <w:rsid w:val="00031B75"/>
    <w:rsid w:val="00031CAF"/>
    <w:rsid w:val="0003248D"/>
    <w:rsid w:val="000324B9"/>
    <w:rsid w:val="000324DE"/>
    <w:rsid w:val="000324F8"/>
    <w:rsid w:val="0003269F"/>
    <w:rsid w:val="00032B61"/>
    <w:rsid w:val="00032D57"/>
    <w:rsid w:val="00032DEC"/>
    <w:rsid w:val="00032F15"/>
    <w:rsid w:val="00032F45"/>
    <w:rsid w:val="000330A5"/>
    <w:rsid w:val="00033638"/>
    <w:rsid w:val="000338A3"/>
    <w:rsid w:val="00034099"/>
    <w:rsid w:val="0003448D"/>
    <w:rsid w:val="000345F9"/>
    <w:rsid w:val="000346CC"/>
    <w:rsid w:val="00034877"/>
    <w:rsid w:val="000348D4"/>
    <w:rsid w:val="00034D36"/>
    <w:rsid w:val="00034D43"/>
    <w:rsid w:val="00034D94"/>
    <w:rsid w:val="00034F51"/>
    <w:rsid w:val="00035073"/>
    <w:rsid w:val="0003545C"/>
    <w:rsid w:val="00035629"/>
    <w:rsid w:val="00035B36"/>
    <w:rsid w:val="00035D86"/>
    <w:rsid w:val="00036077"/>
    <w:rsid w:val="000360C4"/>
    <w:rsid w:val="00036129"/>
    <w:rsid w:val="000362D0"/>
    <w:rsid w:val="000364C5"/>
    <w:rsid w:val="00036729"/>
    <w:rsid w:val="00036C43"/>
    <w:rsid w:val="00036D9F"/>
    <w:rsid w:val="00036E1C"/>
    <w:rsid w:val="00037344"/>
    <w:rsid w:val="00037483"/>
    <w:rsid w:val="0003749E"/>
    <w:rsid w:val="000374D3"/>
    <w:rsid w:val="00037577"/>
    <w:rsid w:val="00037670"/>
    <w:rsid w:val="00037C81"/>
    <w:rsid w:val="00040218"/>
    <w:rsid w:val="000402F5"/>
    <w:rsid w:val="00040846"/>
    <w:rsid w:val="00040A74"/>
    <w:rsid w:val="00040AA8"/>
    <w:rsid w:val="00040DCE"/>
    <w:rsid w:val="00040E5B"/>
    <w:rsid w:val="00040E90"/>
    <w:rsid w:val="00041095"/>
    <w:rsid w:val="000410D8"/>
    <w:rsid w:val="00041109"/>
    <w:rsid w:val="000412AB"/>
    <w:rsid w:val="000414B7"/>
    <w:rsid w:val="0004167D"/>
    <w:rsid w:val="00041CA4"/>
    <w:rsid w:val="00041D29"/>
    <w:rsid w:val="00041DEB"/>
    <w:rsid w:val="00041EBE"/>
    <w:rsid w:val="00041F40"/>
    <w:rsid w:val="00041F8A"/>
    <w:rsid w:val="00041FF2"/>
    <w:rsid w:val="000420A3"/>
    <w:rsid w:val="00042153"/>
    <w:rsid w:val="00042172"/>
    <w:rsid w:val="000421E8"/>
    <w:rsid w:val="000422DE"/>
    <w:rsid w:val="0004246E"/>
    <w:rsid w:val="00042675"/>
    <w:rsid w:val="0004268D"/>
    <w:rsid w:val="000426C3"/>
    <w:rsid w:val="0004287C"/>
    <w:rsid w:val="00042B18"/>
    <w:rsid w:val="00042D2C"/>
    <w:rsid w:val="00042D5A"/>
    <w:rsid w:val="00042EF9"/>
    <w:rsid w:val="00042F7D"/>
    <w:rsid w:val="00042FD9"/>
    <w:rsid w:val="00043241"/>
    <w:rsid w:val="00043766"/>
    <w:rsid w:val="000437A8"/>
    <w:rsid w:val="0004395E"/>
    <w:rsid w:val="00043B5F"/>
    <w:rsid w:val="00043D50"/>
    <w:rsid w:val="00043F14"/>
    <w:rsid w:val="00043FB1"/>
    <w:rsid w:val="000442AE"/>
    <w:rsid w:val="000443E0"/>
    <w:rsid w:val="000445C4"/>
    <w:rsid w:val="0004477C"/>
    <w:rsid w:val="000447CA"/>
    <w:rsid w:val="00044CAD"/>
    <w:rsid w:val="00044D05"/>
    <w:rsid w:val="00044D66"/>
    <w:rsid w:val="00044FB6"/>
    <w:rsid w:val="000450A6"/>
    <w:rsid w:val="000450FA"/>
    <w:rsid w:val="00045313"/>
    <w:rsid w:val="000454E2"/>
    <w:rsid w:val="0004561A"/>
    <w:rsid w:val="00045742"/>
    <w:rsid w:val="00045B4E"/>
    <w:rsid w:val="00045CF6"/>
    <w:rsid w:val="00045D1A"/>
    <w:rsid w:val="00045DDF"/>
    <w:rsid w:val="00045F6E"/>
    <w:rsid w:val="00046093"/>
    <w:rsid w:val="0004614A"/>
    <w:rsid w:val="000464A1"/>
    <w:rsid w:val="00046637"/>
    <w:rsid w:val="000466DA"/>
    <w:rsid w:val="000467CC"/>
    <w:rsid w:val="00046816"/>
    <w:rsid w:val="000468C3"/>
    <w:rsid w:val="0004695C"/>
    <w:rsid w:val="0004698F"/>
    <w:rsid w:val="000469AC"/>
    <w:rsid w:val="00046A03"/>
    <w:rsid w:val="00046B78"/>
    <w:rsid w:val="00046BAD"/>
    <w:rsid w:val="00046D65"/>
    <w:rsid w:val="0004707E"/>
    <w:rsid w:val="000470B3"/>
    <w:rsid w:val="00047812"/>
    <w:rsid w:val="00047B59"/>
    <w:rsid w:val="00047D5D"/>
    <w:rsid w:val="00047EC2"/>
    <w:rsid w:val="00047F77"/>
    <w:rsid w:val="00047FED"/>
    <w:rsid w:val="00050001"/>
    <w:rsid w:val="000501B7"/>
    <w:rsid w:val="0005031D"/>
    <w:rsid w:val="000504F2"/>
    <w:rsid w:val="00050660"/>
    <w:rsid w:val="00050781"/>
    <w:rsid w:val="00050ACC"/>
    <w:rsid w:val="00050D39"/>
    <w:rsid w:val="000512E2"/>
    <w:rsid w:val="00051399"/>
    <w:rsid w:val="00051483"/>
    <w:rsid w:val="00051586"/>
    <w:rsid w:val="0005163B"/>
    <w:rsid w:val="000516DE"/>
    <w:rsid w:val="0005192A"/>
    <w:rsid w:val="00051B8D"/>
    <w:rsid w:val="00051C25"/>
    <w:rsid w:val="00052170"/>
    <w:rsid w:val="00052185"/>
    <w:rsid w:val="00052364"/>
    <w:rsid w:val="00052505"/>
    <w:rsid w:val="00052547"/>
    <w:rsid w:val="0005263A"/>
    <w:rsid w:val="000526B1"/>
    <w:rsid w:val="000528EA"/>
    <w:rsid w:val="00052B4C"/>
    <w:rsid w:val="00052BCB"/>
    <w:rsid w:val="00052D96"/>
    <w:rsid w:val="0005313F"/>
    <w:rsid w:val="00053159"/>
    <w:rsid w:val="0005341B"/>
    <w:rsid w:val="00053615"/>
    <w:rsid w:val="000538A4"/>
    <w:rsid w:val="00053BB8"/>
    <w:rsid w:val="00053C0E"/>
    <w:rsid w:val="00053C25"/>
    <w:rsid w:val="00053E19"/>
    <w:rsid w:val="0005401A"/>
    <w:rsid w:val="00054301"/>
    <w:rsid w:val="000544E2"/>
    <w:rsid w:val="00054832"/>
    <w:rsid w:val="00054979"/>
    <w:rsid w:val="0005498A"/>
    <w:rsid w:val="00054A21"/>
    <w:rsid w:val="00054B1C"/>
    <w:rsid w:val="00054B3A"/>
    <w:rsid w:val="00054B6F"/>
    <w:rsid w:val="00054CED"/>
    <w:rsid w:val="00054FE6"/>
    <w:rsid w:val="000551ED"/>
    <w:rsid w:val="00055251"/>
    <w:rsid w:val="00055532"/>
    <w:rsid w:val="00055707"/>
    <w:rsid w:val="00055A94"/>
    <w:rsid w:val="00056412"/>
    <w:rsid w:val="00056437"/>
    <w:rsid w:val="000564F3"/>
    <w:rsid w:val="000567A5"/>
    <w:rsid w:val="00056B66"/>
    <w:rsid w:val="00056C7F"/>
    <w:rsid w:val="00056CB2"/>
    <w:rsid w:val="00056CD1"/>
    <w:rsid w:val="00056D3B"/>
    <w:rsid w:val="000571D1"/>
    <w:rsid w:val="000574AF"/>
    <w:rsid w:val="00057510"/>
    <w:rsid w:val="00057584"/>
    <w:rsid w:val="000576E2"/>
    <w:rsid w:val="00057797"/>
    <w:rsid w:val="000577C8"/>
    <w:rsid w:val="00057E62"/>
    <w:rsid w:val="00057F54"/>
    <w:rsid w:val="0006000A"/>
    <w:rsid w:val="000600CC"/>
    <w:rsid w:val="0006025B"/>
    <w:rsid w:val="000603C2"/>
    <w:rsid w:val="0006050C"/>
    <w:rsid w:val="0006060E"/>
    <w:rsid w:val="00060699"/>
    <w:rsid w:val="00060815"/>
    <w:rsid w:val="00060880"/>
    <w:rsid w:val="00060990"/>
    <w:rsid w:val="00060CBE"/>
    <w:rsid w:val="00060D2A"/>
    <w:rsid w:val="00060D3D"/>
    <w:rsid w:val="00060D8B"/>
    <w:rsid w:val="00060FDB"/>
    <w:rsid w:val="00061092"/>
    <w:rsid w:val="0006113A"/>
    <w:rsid w:val="0006155D"/>
    <w:rsid w:val="00061605"/>
    <w:rsid w:val="00061790"/>
    <w:rsid w:val="00061ABB"/>
    <w:rsid w:val="00061C74"/>
    <w:rsid w:val="00061CD2"/>
    <w:rsid w:val="00061E5F"/>
    <w:rsid w:val="00061EBF"/>
    <w:rsid w:val="00062063"/>
    <w:rsid w:val="00062464"/>
    <w:rsid w:val="000624E7"/>
    <w:rsid w:val="0006253D"/>
    <w:rsid w:val="00062889"/>
    <w:rsid w:val="00062EF5"/>
    <w:rsid w:val="00062FF9"/>
    <w:rsid w:val="000630C4"/>
    <w:rsid w:val="00063773"/>
    <w:rsid w:val="00063A69"/>
    <w:rsid w:val="00063D09"/>
    <w:rsid w:val="00063FBD"/>
    <w:rsid w:val="00064076"/>
    <w:rsid w:val="000641AE"/>
    <w:rsid w:val="00064408"/>
    <w:rsid w:val="000644C7"/>
    <w:rsid w:val="000649CE"/>
    <w:rsid w:val="00064ADA"/>
    <w:rsid w:val="00064B84"/>
    <w:rsid w:val="00064C14"/>
    <w:rsid w:val="00064C1E"/>
    <w:rsid w:val="00064DD9"/>
    <w:rsid w:val="00065087"/>
    <w:rsid w:val="0006512F"/>
    <w:rsid w:val="0006517D"/>
    <w:rsid w:val="000651A6"/>
    <w:rsid w:val="000651A8"/>
    <w:rsid w:val="00065421"/>
    <w:rsid w:val="0006568E"/>
    <w:rsid w:val="000658B9"/>
    <w:rsid w:val="00065A63"/>
    <w:rsid w:val="00065AC9"/>
    <w:rsid w:val="00065AE2"/>
    <w:rsid w:val="00065BDF"/>
    <w:rsid w:val="00065CC0"/>
    <w:rsid w:val="00066061"/>
    <w:rsid w:val="000661FB"/>
    <w:rsid w:val="0006634B"/>
    <w:rsid w:val="00066581"/>
    <w:rsid w:val="000665B6"/>
    <w:rsid w:val="00066718"/>
    <w:rsid w:val="00066A28"/>
    <w:rsid w:val="00066AC1"/>
    <w:rsid w:val="00066D65"/>
    <w:rsid w:val="00066D8C"/>
    <w:rsid w:val="000671EA"/>
    <w:rsid w:val="000673AC"/>
    <w:rsid w:val="0006778E"/>
    <w:rsid w:val="000677C5"/>
    <w:rsid w:val="00067C09"/>
    <w:rsid w:val="00067CD5"/>
    <w:rsid w:val="00067FEE"/>
    <w:rsid w:val="00070218"/>
    <w:rsid w:val="0007096E"/>
    <w:rsid w:val="000709AF"/>
    <w:rsid w:val="00070B24"/>
    <w:rsid w:val="00070D4B"/>
    <w:rsid w:val="00070DB0"/>
    <w:rsid w:val="00070EBA"/>
    <w:rsid w:val="00071230"/>
    <w:rsid w:val="00071259"/>
    <w:rsid w:val="000712E1"/>
    <w:rsid w:val="000715E2"/>
    <w:rsid w:val="00071B7B"/>
    <w:rsid w:val="00071CB6"/>
    <w:rsid w:val="00071E11"/>
    <w:rsid w:val="00071EBD"/>
    <w:rsid w:val="00071ED6"/>
    <w:rsid w:val="00072369"/>
    <w:rsid w:val="000723CC"/>
    <w:rsid w:val="0007276C"/>
    <w:rsid w:val="00072B47"/>
    <w:rsid w:val="00072B5C"/>
    <w:rsid w:val="00072B7F"/>
    <w:rsid w:val="00072D1C"/>
    <w:rsid w:val="00072D9E"/>
    <w:rsid w:val="0007316B"/>
    <w:rsid w:val="0007316F"/>
    <w:rsid w:val="00073336"/>
    <w:rsid w:val="00073436"/>
    <w:rsid w:val="00073663"/>
    <w:rsid w:val="000736DF"/>
    <w:rsid w:val="00073A60"/>
    <w:rsid w:val="00073AAC"/>
    <w:rsid w:val="00073C7D"/>
    <w:rsid w:val="00073D72"/>
    <w:rsid w:val="000740CF"/>
    <w:rsid w:val="00074306"/>
    <w:rsid w:val="000743D9"/>
    <w:rsid w:val="000744B1"/>
    <w:rsid w:val="000745C7"/>
    <w:rsid w:val="00074663"/>
    <w:rsid w:val="0007488B"/>
    <w:rsid w:val="000748B7"/>
    <w:rsid w:val="00074B1F"/>
    <w:rsid w:val="00074B74"/>
    <w:rsid w:val="00074C80"/>
    <w:rsid w:val="00074CBE"/>
    <w:rsid w:val="00074DEE"/>
    <w:rsid w:val="00074EF2"/>
    <w:rsid w:val="00074F2C"/>
    <w:rsid w:val="00074F3A"/>
    <w:rsid w:val="000750F3"/>
    <w:rsid w:val="00075125"/>
    <w:rsid w:val="000752F3"/>
    <w:rsid w:val="0007530E"/>
    <w:rsid w:val="0007542B"/>
    <w:rsid w:val="000755D6"/>
    <w:rsid w:val="00075752"/>
    <w:rsid w:val="000757E5"/>
    <w:rsid w:val="00075946"/>
    <w:rsid w:val="000759E4"/>
    <w:rsid w:val="00075E48"/>
    <w:rsid w:val="00075F8A"/>
    <w:rsid w:val="00075FD1"/>
    <w:rsid w:val="00076216"/>
    <w:rsid w:val="000763EC"/>
    <w:rsid w:val="0007660B"/>
    <w:rsid w:val="0007664B"/>
    <w:rsid w:val="0007692B"/>
    <w:rsid w:val="00076B74"/>
    <w:rsid w:val="00076DF8"/>
    <w:rsid w:val="00076F01"/>
    <w:rsid w:val="00077304"/>
    <w:rsid w:val="00077334"/>
    <w:rsid w:val="000774CA"/>
    <w:rsid w:val="000774EA"/>
    <w:rsid w:val="000774F2"/>
    <w:rsid w:val="0007795E"/>
    <w:rsid w:val="00077C42"/>
    <w:rsid w:val="00077CE3"/>
    <w:rsid w:val="00077E40"/>
    <w:rsid w:val="00077ED3"/>
    <w:rsid w:val="000800D5"/>
    <w:rsid w:val="00080395"/>
    <w:rsid w:val="000808D6"/>
    <w:rsid w:val="00080A1F"/>
    <w:rsid w:val="00080A5E"/>
    <w:rsid w:val="00080B20"/>
    <w:rsid w:val="00080D25"/>
    <w:rsid w:val="00080E16"/>
    <w:rsid w:val="00080F62"/>
    <w:rsid w:val="00081310"/>
    <w:rsid w:val="000813AE"/>
    <w:rsid w:val="000813C7"/>
    <w:rsid w:val="0008147B"/>
    <w:rsid w:val="000814C4"/>
    <w:rsid w:val="0008187F"/>
    <w:rsid w:val="00081AAD"/>
    <w:rsid w:val="00081C71"/>
    <w:rsid w:val="00081DC6"/>
    <w:rsid w:val="00081E83"/>
    <w:rsid w:val="000824A4"/>
    <w:rsid w:val="000824AA"/>
    <w:rsid w:val="000824B4"/>
    <w:rsid w:val="0008255C"/>
    <w:rsid w:val="0008259F"/>
    <w:rsid w:val="00082729"/>
    <w:rsid w:val="000828B9"/>
    <w:rsid w:val="00082943"/>
    <w:rsid w:val="00082945"/>
    <w:rsid w:val="00082AA5"/>
    <w:rsid w:val="00082B32"/>
    <w:rsid w:val="00082B50"/>
    <w:rsid w:val="00082C24"/>
    <w:rsid w:val="00082DCD"/>
    <w:rsid w:val="000832C3"/>
    <w:rsid w:val="000832E4"/>
    <w:rsid w:val="00083483"/>
    <w:rsid w:val="00083605"/>
    <w:rsid w:val="0008365A"/>
    <w:rsid w:val="000839B1"/>
    <w:rsid w:val="00083D3C"/>
    <w:rsid w:val="00083D48"/>
    <w:rsid w:val="00083FDE"/>
    <w:rsid w:val="00084211"/>
    <w:rsid w:val="00084335"/>
    <w:rsid w:val="000845F7"/>
    <w:rsid w:val="0008477E"/>
    <w:rsid w:val="00084874"/>
    <w:rsid w:val="000848BF"/>
    <w:rsid w:val="0008495E"/>
    <w:rsid w:val="00084A9A"/>
    <w:rsid w:val="00084C98"/>
    <w:rsid w:val="00084D65"/>
    <w:rsid w:val="0008507F"/>
    <w:rsid w:val="00085085"/>
    <w:rsid w:val="000850B5"/>
    <w:rsid w:val="000850D0"/>
    <w:rsid w:val="000852C3"/>
    <w:rsid w:val="0008531A"/>
    <w:rsid w:val="0008553D"/>
    <w:rsid w:val="00085615"/>
    <w:rsid w:val="00085889"/>
    <w:rsid w:val="000858D4"/>
    <w:rsid w:val="00085AE4"/>
    <w:rsid w:val="00086112"/>
    <w:rsid w:val="0008625E"/>
    <w:rsid w:val="00086350"/>
    <w:rsid w:val="000864FB"/>
    <w:rsid w:val="0008650D"/>
    <w:rsid w:val="0008676C"/>
    <w:rsid w:val="00086AAB"/>
    <w:rsid w:val="00086CF8"/>
    <w:rsid w:val="00086D31"/>
    <w:rsid w:val="00086E97"/>
    <w:rsid w:val="00087195"/>
    <w:rsid w:val="000872D2"/>
    <w:rsid w:val="0008739D"/>
    <w:rsid w:val="00087456"/>
    <w:rsid w:val="00087555"/>
    <w:rsid w:val="0008787D"/>
    <w:rsid w:val="000879FE"/>
    <w:rsid w:val="00087D8D"/>
    <w:rsid w:val="00090085"/>
    <w:rsid w:val="00090124"/>
    <w:rsid w:val="0009015E"/>
    <w:rsid w:val="000901F3"/>
    <w:rsid w:val="00090273"/>
    <w:rsid w:val="0009028F"/>
    <w:rsid w:val="00090373"/>
    <w:rsid w:val="00090392"/>
    <w:rsid w:val="000904AC"/>
    <w:rsid w:val="000905EE"/>
    <w:rsid w:val="00090621"/>
    <w:rsid w:val="0009078D"/>
    <w:rsid w:val="0009092A"/>
    <w:rsid w:val="000909E0"/>
    <w:rsid w:val="000909ED"/>
    <w:rsid w:val="00090B20"/>
    <w:rsid w:val="00090C38"/>
    <w:rsid w:val="00090DE7"/>
    <w:rsid w:val="00091025"/>
    <w:rsid w:val="000910A2"/>
    <w:rsid w:val="0009114F"/>
    <w:rsid w:val="00091244"/>
    <w:rsid w:val="000912D6"/>
    <w:rsid w:val="000915A9"/>
    <w:rsid w:val="000916EE"/>
    <w:rsid w:val="00091704"/>
    <w:rsid w:val="00091714"/>
    <w:rsid w:val="0009179E"/>
    <w:rsid w:val="00091CFC"/>
    <w:rsid w:val="00091D0A"/>
    <w:rsid w:val="00091DE6"/>
    <w:rsid w:val="00091EDC"/>
    <w:rsid w:val="000920C7"/>
    <w:rsid w:val="000921AA"/>
    <w:rsid w:val="00092298"/>
    <w:rsid w:val="00092363"/>
    <w:rsid w:val="000923A9"/>
    <w:rsid w:val="0009242A"/>
    <w:rsid w:val="00092855"/>
    <w:rsid w:val="0009285A"/>
    <w:rsid w:val="00092892"/>
    <w:rsid w:val="00092987"/>
    <w:rsid w:val="00092A27"/>
    <w:rsid w:val="00092A2A"/>
    <w:rsid w:val="00092E1F"/>
    <w:rsid w:val="00092EE5"/>
    <w:rsid w:val="00093295"/>
    <w:rsid w:val="00093304"/>
    <w:rsid w:val="00093321"/>
    <w:rsid w:val="00093AC7"/>
    <w:rsid w:val="00093C98"/>
    <w:rsid w:val="00093D5B"/>
    <w:rsid w:val="00093F5A"/>
    <w:rsid w:val="0009427A"/>
    <w:rsid w:val="0009439E"/>
    <w:rsid w:val="0009444B"/>
    <w:rsid w:val="00094588"/>
    <w:rsid w:val="000949D6"/>
    <w:rsid w:val="00095285"/>
    <w:rsid w:val="000953B7"/>
    <w:rsid w:val="00095400"/>
    <w:rsid w:val="00095571"/>
    <w:rsid w:val="000956A6"/>
    <w:rsid w:val="0009588D"/>
    <w:rsid w:val="00095968"/>
    <w:rsid w:val="00095ACB"/>
    <w:rsid w:val="00095B98"/>
    <w:rsid w:val="00095F93"/>
    <w:rsid w:val="000960D4"/>
    <w:rsid w:val="000960FB"/>
    <w:rsid w:val="0009622A"/>
    <w:rsid w:val="000962C5"/>
    <w:rsid w:val="0009648D"/>
    <w:rsid w:val="00096502"/>
    <w:rsid w:val="000967A1"/>
    <w:rsid w:val="0009691B"/>
    <w:rsid w:val="00096E44"/>
    <w:rsid w:val="00097237"/>
    <w:rsid w:val="000974AA"/>
    <w:rsid w:val="000974FA"/>
    <w:rsid w:val="000975CB"/>
    <w:rsid w:val="0009761A"/>
    <w:rsid w:val="000977E2"/>
    <w:rsid w:val="00097C41"/>
    <w:rsid w:val="00097D70"/>
    <w:rsid w:val="000A0176"/>
    <w:rsid w:val="000A022C"/>
    <w:rsid w:val="000A0353"/>
    <w:rsid w:val="000A0642"/>
    <w:rsid w:val="000A0808"/>
    <w:rsid w:val="000A0921"/>
    <w:rsid w:val="000A0A11"/>
    <w:rsid w:val="000A0AA2"/>
    <w:rsid w:val="000A0BFD"/>
    <w:rsid w:val="000A0DF7"/>
    <w:rsid w:val="000A0E07"/>
    <w:rsid w:val="000A0E2F"/>
    <w:rsid w:val="000A0FB4"/>
    <w:rsid w:val="000A110B"/>
    <w:rsid w:val="000A12CB"/>
    <w:rsid w:val="000A1685"/>
    <w:rsid w:val="000A16F4"/>
    <w:rsid w:val="000A1884"/>
    <w:rsid w:val="000A18CC"/>
    <w:rsid w:val="000A19C7"/>
    <w:rsid w:val="000A1A72"/>
    <w:rsid w:val="000A1AB3"/>
    <w:rsid w:val="000A1B21"/>
    <w:rsid w:val="000A1B67"/>
    <w:rsid w:val="000A1BDD"/>
    <w:rsid w:val="000A1C4F"/>
    <w:rsid w:val="000A1C96"/>
    <w:rsid w:val="000A20E0"/>
    <w:rsid w:val="000A229D"/>
    <w:rsid w:val="000A23F0"/>
    <w:rsid w:val="000A247D"/>
    <w:rsid w:val="000A24DD"/>
    <w:rsid w:val="000A278D"/>
    <w:rsid w:val="000A2A90"/>
    <w:rsid w:val="000A2A9B"/>
    <w:rsid w:val="000A2F80"/>
    <w:rsid w:val="000A3113"/>
    <w:rsid w:val="000A3417"/>
    <w:rsid w:val="000A355E"/>
    <w:rsid w:val="000A37D9"/>
    <w:rsid w:val="000A38CD"/>
    <w:rsid w:val="000A390B"/>
    <w:rsid w:val="000A3914"/>
    <w:rsid w:val="000A3C62"/>
    <w:rsid w:val="000A3DD4"/>
    <w:rsid w:val="000A412A"/>
    <w:rsid w:val="000A4963"/>
    <w:rsid w:val="000A4C49"/>
    <w:rsid w:val="000A4CA2"/>
    <w:rsid w:val="000A511D"/>
    <w:rsid w:val="000A553B"/>
    <w:rsid w:val="000A5671"/>
    <w:rsid w:val="000A57B2"/>
    <w:rsid w:val="000A5C10"/>
    <w:rsid w:val="000A5C4A"/>
    <w:rsid w:val="000A5D21"/>
    <w:rsid w:val="000A5E38"/>
    <w:rsid w:val="000A5F59"/>
    <w:rsid w:val="000A5FAF"/>
    <w:rsid w:val="000A619E"/>
    <w:rsid w:val="000A62EF"/>
    <w:rsid w:val="000A6410"/>
    <w:rsid w:val="000A65A1"/>
    <w:rsid w:val="000A6738"/>
    <w:rsid w:val="000A68C8"/>
    <w:rsid w:val="000A6992"/>
    <w:rsid w:val="000A69B4"/>
    <w:rsid w:val="000A6C36"/>
    <w:rsid w:val="000A6C6B"/>
    <w:rsid w:val="000A6CC1"/>
    <w:rsid w:val="000A6FC5"/>
    <w:rsid w:val="000A71C2"/>
    <w:rsid w:val="000A736E"/>
    <w:rsid w:val="000A7643"/>
    <w:rsid w:val="000A774F"/>
    <w:rsid w:val="000A77EA"/>
    <w:rsid w:val="000A78E2"/>
    <w:rsid w:val="000A7BCA"/>
    <w:rsid w:val="000A7C94"/>
    <w:rsid w:val="000A7ED6"/>
    <w:rsid w:val="000A7F58"/>
    <w:rsid w:val="000B0406"/>
    <w:rsid w:val="000B0914"/>
    <w:rsid w:val="000B096B"/>
    <w:rsid w:val="000B0C34"/>
    <w:rsid w:val="000B0F99"/>
    <w:rsid w:val="000B147C"/>
    <w:rsid w:val="000B151C"/>
    <w:rsid w:val="000B18E7"/>
    <w:rsid w:val="000B1B02"/>
    <w:rsid w:val="000B1B21"/>
    <w:rsid w:val="000B1B41"/>
    <w:rsid w:val="000B1B88"/>
    <w:rsid w:val="000B1FF4"/>
    <w:rsid w:val="000B210D"/>
    <w:rsid w:val="000B2159"/>
    <w:rsid w:val="000B23FE"/>
    <w:rsid w:val="000B2742"/>
    <w:rsid w:val="000B278A"/>
    <w:rsid w:val="000B2896"/>
    <w:rsid w:val="000B2A2E"/>
    <w:rsid w:val="000B2B42"/>
    <w:rsid w:val="000B2C2A"/>
    <w:rsid w:val="000B2DD0"/>
    <w:rsid w:val="000B2F92"/>
    <w:rsid w:val="000B2FF4"/>
    <w:rsid w:val="000B3760"/>
    <w:rsid w:val="000B38B4"/>
    <w:rsid w:val="000B390B"/>
    <w:rsid w:val="000B3A99"/>
    <w:rsid w:val="000B3CF4"/>
    <w:rsid w:val="000B3E2B"/>
    <w:rsid w:val="000B4061"/>
    <w:rsid w:val="000B426D"/>
    <w:rsid w:val="000B44FC"/>
    <w:rsid w:val="000B48E5"/>
    <w:rsid w:val="000B4FB3"/>
    <w:rsid w:val="000B514B"/>
    <w:rsid w:val="000B5808"/>
    <w:rsid w:val="000B5E55"/>
    <w:rsid w:val="000B5F98"/>
    <w:rsid w:val="000B6470"/>
    <w:rsid w:val="000B677A"/>
    <w:rsid w:val="000B6E99"/>
    <w:rsid w:val="000B740F"/>
    <w:rsid w:val="000B7480"/>
    <w:rsid w:val="000B74AA"/>
    <w:rsid w:val="000B7904"/>
    <w:rsid w:val="000B7A99"/>
    <w:rsid w:val="000B7BEB"/>
    <w:rsid w:val="000B7C67"/>
    <w:rsid w:val="000B7EE1"/>
    <w:rsid w:val="000B7F4D"/>
    <w:rsid w:val="000C042F"/>
    <w:rsid w:val="000C0673"/>
    <w:rsid w:val="000C0765"/>
    <w:rsid w:val="000C0795"/>
    <w:rsid w:val="000C07A7"/>
    <w:rsid w:val="000C07F2"/>
    <w:rsid w:val="000C08DF"/>
    <w:rsid w:val="000C08E1"/>
    <w:rsid w:val="000C0B8E"/>
    <w:rsid w:val="000C0C0A"/>
    <w:rsid w:val="000C0D3B"/>
    <w:rsid w:val="000C1A41"/>
    <w:rsid w:val="000C1A5E"/>
    <w:rsid w:val="000C1A67"/>
    <w:rsid w:val="000C1EB4"/>
    <w:rsid w:val="000C1FF8"/>
    <w:rsid w:val="000C20B1"/>
    <w:rsid w:val="000C21DA"/>
    <w:rsid w:val="000C233E"/>
    <w:rsid w:val="000C2427"/>
    <w:rsid w:val="000C246A"/>
    <w:rsid w:val="000C29CC"/>
    <w:rsid w:val="000C2D94"/>
    <w:rsid w:val="000C3061"/>
    <w:rsid w:val="000C37C9"/>
    <w:rsid w:val="000C38BB"/>
    <w:rsid w:val="000C3B48"/>
    <w:rsid w:val="000C3D0B"/>
    <w:rsid w:val="000C3D65"/>
    <w:rsid w:val="000C3F4D"/>
    <w:rsid w:val="000C4398"/>
    <w:rsid w:val="000C474B"/>
    <w:rsid w:val="000C4A3A"/>
    <w:rsid w:val="000C4E6C"/>
    <w:rsid w:val="000C51DA"/>
    <w:rsid w:val="000C5321"/>
    <w:rsid w:val="000C58ED"/>
    <w:rsid w:val="000C5AD7"/>
    <w:rsid w:val="000C5B9F"/>
    <w:rsid w:val="000C5C3F"/>
    <w:rsid w:val="000C5E69"/>
    <w:rsid w:val="000C6024"/>
    <w:rsid w:val="000C62BF"/>
    <w:rsid w:val="000C682C"/>
    <w:rsid w:val="000C6DBC"/>
    <w:rsid w:val="000C71BF"/>
    <w:rsid w:val="000C733A"/>
    <w:rsid w:val="000C7423"/>
    <w:rsid w:val="000C760C"/>
    <w:rsid w:val="000C760D"/>
    <w:rsid w:val="000C766C"/>
    <w:rsid w:val="000C7AD3"/>
    <w:rsid w:val="000C7AEC"/>
    <w:rsid w:val="000C7B1D"/>
    <w:rsid w:val="000C7B51"/>
    <w:rsid w:val="000C7C62"/>
    <w:rsid w:val="000C7DA4"/>
    <w:rsid w:val="000C7E21"/>
    <w:rsid w:val="000C7EE8"/>
    <w:rsid w:val="000D01E7"/>
    <w:rsid w:val="000D0516"/>
    <w:rsid w:val="000D05AB"/>
    <w:rsid w:val="000D0984"/>
    <w:rsid w:val="000D09BB"/>
    <w:rsid w:val="000D0E55"/>
    <w:rsid w:val="000D0F55"/>
    <w:rsid w:val="000D1096"/>
    <w:rsid w:val="000D140B"/>
    <w:rsid w:val="000D14AE"/>
    <w:rsid w:val="000D157D"/>
    <w:rsid w:val="000D17AF"/>
    <w:rsid w:val="000D17EF"/>
    <w:rsid w:val="000D1931"/>
    <w:rsid w:val="000D1EF7"/>
    <w:rsid w:val="000D210D"/>
    <w:rsid w:val="000D2296"/>
    <w:rsid w:val="000D2326"/>
    <w:rsid w:val="000D2AC0"/>
    <w:rsid w:val="000D2BA5"/>
    <w:rsid w:val="000D2D3A"/>
    <w:rsid w:val="000D30E0"/>
    <w:rsid w:val="000D327C"/>
    <w:rsid w:val="000D335D"/>
    <w:rsid w:val="000D3786"/>
    <w:rsid w:val="000D3DBD"/>
    <w:rsid w:val="000D3ECF"/>
    <w:rsid w:val="000D3F21"/>
    <w:rsid w:val="000D3F7F"/>
    <w:rsid w:val="000D4030"/>
    <w:rsid w:val="000D41E8"/>
    <w:rsid w:val="000D4483"/>
    <w:rsid w:val="000D4596"/>
    <w:rsid w:val="000D47B2"/>
    <w:rsid w:val="000D4D48"/>
    <w:rsid w:val="000D4EF4"/>
    <w:rsid w:val="000D5130"/>
    <w:rsid w:val="000D53EE"/>
    <w:rsid w:val="000D544C"/>
    <w:rsid w:val="000D5458"/>
    <w:rsid w:val="000D55B9"/>
    <w:rsid w:val="000D56F1"/>
    <w:rsid w:val="000D5902"/>
    <w:rsid w:val="000D5904"/>
    <w:rsid w:val="000D5A43"/>
    <w:rsid w:val="000D5C07"/>
    <w:rsid w:val="000D5DDF"/>
    <w:rsid w:val="000D5F23"/>
    <w:rsid w:val="000D610E"/>
    <w:rsid w:val="000D61C6"/>
    <w:rsid w:val="000D632D"/>
    <w:rsid w:val="000D6397"/>
    <w:rsid w:val="000D64DA"/>
    <w:rsid w:val="000D64E9"/>
    <w:rsid w:val="000D654B"/>
    <w:rsid w:val="000D6AC8"/>
    <w:rsid w:val="000D6CA9"/>
    <w:rsid w:val="000D6CCA"/>
    <w:rsid w:val="000D6D51"/>
    <w:rsid w:val="000D6E9F"/>
    <w:rsid w:val="000D6FE8"/>
    <w:rsid w:val="000D6FE9"/>
    <w:rsid w:val="000D704B"/>
    <w:rsid w:val="000D7219"/>
    <w:rsid w:val="000D74AA"/>
    <w:rsid w:val="000D776B"/>
    <w:rsid w:val="000D77EC"/>
    <w:rsid w:val="000D7808"/>
    <w:rsid w:val="000D7D62"/>
    <w:rsid w:val="000D7DC4"/>
    <w:rsid w:val="000D7E21"/>
    <w:rsid w:val="000D7F57"/>
    <w:rsid w:val="000E0010"/>
    <w:rsid w:val="000E038B"/>
    <w:rsid w:val="000E04E7"/>
    <w:rsid w:val="000E04EC"/>
    <w:rsid w:val="000E0E94"/>
    <w:rsid w:val="000E10A1"/>
    <w:rsid w:val="000E11EC"/>
    <w:rsid w:val="000E172B"/>
    <w:rsid w:val="000E1B61"/>
    <w:rsid w:val="000E1C13"/>
    <w:rsid w:val="000E21AF"/>
    <w:rsid w:val="000E23F7"/>
    <w:rsid w:val="000E2554"/>
    <w:rsid w:val="000E277C"/>
    <w:rsid w:val="000E29B3"/>
    <w:rsid w:val="000E2A03"/>
    <w:rsid w:val="000E2B28"/>
    <w:rsid w:val="000E2B75"/>
    <w:rsid w:val="000E2E13"/>
    <w:rsid w:val="000E3016"/>
    <w:rsid w:val="000E31BE"/>
    <w:rsid w:val="000E3564"/>
    <w:rsid w:val="000E37A1"/>
    <w:rsid w:val="000E39FD"/>
    <w:rsid w:val="000E3A4B"/>
    <w:rsid w:val="000E3D1F"/>
    <w:rsid w:val="000E3D55"/>
    <w:rsid w:val="000E3ED5"/>
    <w:rsid w:val="000E3F11"/>
    <w:rsid w:val="000E3F94"/>
    <w:rsid w:val="000E43CB"/>
    <w:rsid w:val="000E456C"/>
    <w:rsid w:val="000E475A"/>
    <w:rsid w:val="000E4A94"/>
    <w:rsid w:val="000E4D5F"/>
    <w:rsid w:val="000E4D65"/>
    <w:rsid w:val="000E4D75"/>
    <w:rsid w:val="000E4DBC"/>
    <w:rsid w:val="000E4F57"/>
    <w:rsid w:val="000E5029"/>
    <w:rsid w:val="000E5518"/>
    <w:rsid w:val="000E56A9"/>
    <w:rsid w:val="000E5739"/>
    <w:rsid w:val="000E5B05"/>
    <w:rsid w:val="000E612C"/>
    <w:rsid w:val="000E6186"/>
    <w:rsid w:val="000E6257"/>
    <w:rsid w:val="000E62FD"/>
    <w:rsid w:val="000E63DA"/>
    <w:rsid w:val="000E6B77"/>
    <w:rsid w:val="000E6BF1"/>
    <w:rsid w:val="000E6C52"/>
    <w:rsid w:val="000E724D"/>
    <w:rsid w:val="000E750E"/>
    <w:rsid w:val="000E7528"/>
    <w:rsid w:val="000E7653"/>
    <w:rsid w:val="000E786A"/>
    <w:rsid w:val="000E78BA"/>
    <w:rsid w:val="000E7A93"/>
    <w:rsid w:val="000E7CE1"/>
    <w:rsid w:val="000E7F66"/>
    <w:rsid w:val="000E7FA8"/>
    <w:rsid w:val="000F00BC"/>
    <w:rsid w:val="000F0136"/>
    <w:rsid w:val="000F0199"/>
    <w:rsid w:val="000F01C3"/>
    <w:rsid w:val="000F05A7"/>
    <w:rsid w:val="000F05E3"/>
    <w:rsid w:val="000F06D4"/>
    <w:rsid w:val="000F0E25"/>
    <w:rsid w:val="000F117A"/>
    <w:rsid w:val="000F1528"/>
    <w:rsid w:val="000F15FB"/>
    <w:rsid w:val="000F1A52"/>
    <w:rsid w:val="000F2473"/>
    <w:rsid w:val="000F2836"/>
    <w:rsid w:val="000F28A8"/>
    <w:rsid w:val="000F296E"/>
    <w:rsid w:val="000F2AB6"/>
    <w:rsid w:val="000F2E8C"/>
    <w:rsid w:val="000F3233"/>
    <w:rsid w:val="000F35A3"/>
    <w:rsid w:val="000F3734"/>
    <w:rsid w:val="000F3947"/>
    <w:rsid w:val="000F3B4D"/>
    <w:rsid w:val="000F3C3D"/>
    <w:rsid w:val="000F3F46"/>
    <w:rsid w:val="000F401B"/>
    <w:rsid w:val="000F4462"/>
    <w:rsid w:val="000F4489"/>
    <w:rsid w:val="000F4525"/>
    <w:rsid w:val="000F48AD"/>
    <w:rsid w:val="000F4991"/>
    <w:rsid w:val="000F4C74"/>
    <w:rsid w:val="000F504B"/>
    <w:rsid w:val="000F5111"/>
    <w:rsid w:val="000F5531"/>
    <w:rsid w:val="000F5660"/>
    <w:rsid w:val="000F5701"/>
    <w:rsid w:val="000F5AC9"/>
    <w:rsid w:val="000F5B38"/>
    <w:rsid w:val="000F5D39"/>
    <w:rsid w:val="000F5D69"/>
    <w:rsid w:val="000F60A3"/>
    <w:rsid w:val="000F6136"/>
    <w:rsid w:val="000F65E1"/>
    <w:rsid w:val="000F6795"/>
    <w:rsid w:val="000F69D9"/>
    <w:rsid w:val="000F6C84"/>
    <w:rsid w:val="000F6D91"/>
    <w:rsid w:val="000F7159"/>
    <w:rsid w:val="000F74C8"/>
    <w:rsid w:val="000F7539"/>
    <w:rsid w:val="000F789B"/>
    <w:rsid w:val="000F7C02"/>
    <w:rsid w:val="0010048A"/>
    <w:rsid w:val="00100534"/>
    <w:rsid w:val="001006A7"/>
    <w:rsid w:val="00100899"/>
    <w:rsid w:val="00100D37"/>
    <w:rsid w:val="00101128"/>
    <w:rsid w:val="001012E3"/>
    <w:rsid w:val="00101491"/>
    <w:rsid w:val="00101812"/>
    <w:rsid w:val="0010181E"/>
    <w:rsid w:val="00101843"/>
    <w:rsid w:val="00101A24"/>
    <w:rsid w:val="00101C18"/>
    <w:rsid w:val="00101D71"/>
    <w:rsid w:val="00102466"/>
    <w:rsid w:val="001024BF"/>
    <w:rsid w:val="00102647"/>
    <w:rsid w:val="001026AB"/>
    <w:rsid w:val="00102720"/>
    <w:rsid w:val="0010274B"/>
    <w:rsid w:val="00102A59"/>
    <w:rsid w:val="00102BCF"/>
    <w:rsid w:val="00102E44"/>
    <w:rsid w:val="0010321A"/>
    <w:rsid w:val="001032BF"/>
    <w:rsid w:val="00103415"/>
    <w:rsid w:val="00103859"/>
    <w:rsid w:val="00103A7A"/>
    <w:rsid w:val="00103C2D"/>
    <w:rsid w:val="00103ED1"/>
    <w:rsid w:val="00103F76"/>
    <w:rsid w:val="0010425C"/>
    <w:rsid w:val="001045CD"/>
    <w:rsid w:val="001045E7"/>
    <w:rsid w:val="001045F2"/>
    <w:rsid w:val="00104974"/>
    <w:rsid w:val="0010497C"/>
    <w:rsid w:val="00104A2C"/>
    <w:rsid w:val="0010501D"/>
    <w:rsid w:val="00105754"/>
    <w:rsid w:val="001057D5"/>
    <w:rsid w:val="001061E7"/>
    <w:rsid w:val="00106408"/>
    <w:rsid w:val="00106449"/>
    <w:rsid w:val="00106684"/>
    <w:rsid w:val="001068D4"/>
    <w:rsid w:val="00106A65"/>
    <w:rsid w:val="00106BF0"/>
    <w:rsid w:val="00106FC8"/>
    <w:rsid w:val="0010702A"/>
    <w:rsid w:val="00107226"/>
    <w:rsid w:val="001074CA"/>
    <w:rsid w:val="00107575"/>
    <w:rsid w:val="001076CE"/>
    <w:rsid w:val="0010773B"/>
    <w:rsid w:val="00107827"/>
    <w:rsid w:val="00107929"/>
    <w:rsid w:val="0010799E"/>
    <w:rsid w:val="00107C2B"/>
    <w:rsid w:val="00107F10"/>
    <w:rsid w:val="00107FE0"/>
    <w:rsid w:val="00110197"/>
    <w:rsid w:val="001102BC"/>
    <w:rsid w:val="0011035D"/>
    <w:rsid w:val="001105DD"/>
    <w:rsid w:val="00110987"/>
    <w:rsid w:val="001109F7"/>
    <w:rsid w:val="001109FB"/>
    <w:rsid w:val="00110A1B"/>
    <w:rsid w:val="00110B6A"/>
    <w:rsid w:val="00110D41"/>
    <w:rsid w:val="00110F19"/>
    <w:rsid w:val="0011106A"/>
    <w:rsid w:val="00111600"/>
    <w:rsid w:val="001118C8"/>
    <w:rsid w:val="00111A1E"/>
    <w:rsid w:val="00111A3F"/>
    <w:rsid w:val="00111B0A"/>
    <w:rsid w:val="00111C31"/>
    <w:rsid w:val="00111D00"/>
    <w:rsid w:val="00111D74"/>
    <w:rsid w:val="00111E02"/>
    <w:rsid w:val="00112022"/>
    <w:rsid w:val="001122DA"/>
    <w:rsid w:val="00112334"/>
    <w:rsid w:val="0011238D"/>
    <w:rsid w:val="001124A8"/>
    <w:rsid w:val="00112671"/>
    <w:rsid w:val="001129F6"/>
    <w:rsid w:val="00112FEE"/>
    <w:rsid w:val="001132BF"/>
    <w:rsid w:val="0011347D"/>
    <w:rsid w:val="00113623"/>
    <w:rsid w:val="00113B03"/>
    <w:rsid w:val="00113E2E"/>
    <w:rsid w:val="00113E46"/>
    <w:rsid w:val="00113E97"/>
    <w:rsid w:val="001140B5"/>
    <w:rsid w:val="00114152"/>
    <w:rsid w:val="00114258"/>
    <w:rsid w:val="00114464"/>
    <w:rsid w:val="001145D9"/>
    <w:rsid w:val="001146E3"/>
    <w:rsid w:val="001147F9"/>
    <w:rsid w:val="0011482E"/>
    <w:rsid w:val="0011491A"/>
    <w:rsid w:val="0011492E"/>
    <w:rsid w:val="00114A9F"/>
    <w:rsid w:val="00114C63"/>
    <w:rsid w:val="00114D03"/>
    <w:rsid w:val="00114D7C"/>
    <w:rsid w:val="00115502"/>
    <w:rsid w:val="00115538"/>
    <w:rsid w:val="00115B4C"/>
    <w:rsid w:val="00115E4E"/>
    <w:rsid w:val="00116049"/>
    <w:rsid w:val="00116470"/>
    <w:rsid w:val="001165B1"/>
    <w:rsid w:val="001167B5"/>
    <w:rsid w:val="00116D65"/>
    <w:rsid w:val="0011716E"/>
    <w:rsid w:val="00117191"/>
    <w:rsid w:val="0011746A"/>
    <w:rsid w:val="0011753A"/>
    <w:rsid w:val="001176C0"/>
    <w:rsid w:val="0011772E"/>
    <w:rsid w:val="001178C1"/>
    <w:rsid w:val="001178FD"/>
    <w:rsid w:val="00117CC6"/>
    <w:rsid w:val="00117D7B"/>
    <w:rsid w:val="00117D7D"/>
    <w:rsid w:val="00117E44"/>
    <w:rsid w:val="00117F45"/>
    <w:rsid w:val="00117F9C"/>
    <w:rsid w:val="001202A9"/>
    <w:rsid w:val="00120486"/>
    <w:rsid w:val="00120706"/>
    <w:rsid w:val="00120E0E"/>
    <w:rsid w:val="00120E92"/>
    <w:rsid w:val="00120EA1"/>
    <w:rsid w:val="0012104C"/>
    <w:rsid w:val="00121080"/>
    <w:rsid w:val="00121105"/>
    <w:rsid w:val="001213C0"/>
    <w:rsid w:val="0012154D"/>
    <w:rsid w:val="00121573"/>
    <w:rsid w:val="001217A4"/>
    <w:rsid w:val="00121969"/>
    <w:rsid w:val="001219E3"/>
    <w:rsid w:val="00122178"/>
    <w:rsid w:val="00122226"/>
    <w:rsid w:val="00122254"/>
    <w:rsid w:val="001223C2"/>
    <w:rsid w:val="00122519"/>
    <w:rsid w:val="00122689"/>
    <w:rsid w:val="0012271E"/>
    <w:rsid w:val="0012309C"/>
    <w:rsid w:val="00123337"/>
    <w:rsid w:val="001233B5"/>
    <w:rsid w:val="0012340D"/>
    <w:rsid w:val="001234F3"/>
    <w:rsid w:val="001234FB"/>
    <w:rsid w:val="0012359A"/>
    <w:rsid w:val="00123791"/>
    <w:rsid w:val="00123A0B"/>
    <w:rsid w:val="00123CD6"/>
    <w:rsid w:val="00123DA9"/>
    <w:rsid w:val="00123F22"/>
    <w:rsid w:val="0012407A"/>
    <w:rsid w:val="001240C0"/>
    <w:rsid w:val="001246BF"/>
    <w:rsid w:val="00124DA6"/>
    <w:rsid w:val="001253F7"/>
    <w:rsid w:val="00125657"/>
    <w:rsid w:val="00125676"/>
    <w:rsid w:val="001259BD"/>
    <w:rsid w:val="00125AC1"/>
    <w:rsid w:val="00125B29"/>
    <w:rsid w:val="00125D3C"/>
    <w:rsid w:val="00125E04"/>
    <w:rsid w:val="00125EDC"/>
    <w:rsid w:val="00125F61"/>
    <w:rsid w:val="001260DE"/>
    <w:rsid w:val="001261DB"/>
    <w:rsid w:val="00126214"/>
    <w:rsid w:val="0012652E"/>
    <w:rsid w:val="00126763"/>
    <w:rsid w:val="00126883"/>
    <w:rsid w:val="00126922"/>
    <w:rsid w:val="001269EC"/>
    <w:rsid w:val="00126B09"/>
    <w:rsid w:val="00126BFA"/>
    <w:rsid w:val="00126F41"/>
    <w:rsid w:val="001276B5"/>
    <w:rsid w:val="00127989"/>
    <w:rsid w:val="001279A7"/>
    <w:rsid w:val="00127E27"/>
    <w:rsid w:val="00130058"/>
    <w:rsid w:val="00130071"/>
    <w:rsid w:val="001301E1"/>
    <w:rsid w:val="0013022C"/>
    <w:rsid w:val="001302F9"/>
    <w:rsid w:val="0013042D"/>
    <w:rsid w:val="00130598"/>
    <w:rsid w:val="0013096F"/>
    <w:rsid w:val="00130D3E"/>
    <w:rsid w:val="00130F2B"/>
    <w:rsid w:val="00131020"/>
    <w:rsid w:val="00131053"/>
    <w:rsid w:val="0013117C"/>
    <w:rsid w:val="001313A1"/>
    <w:rsid w:val="0013182E"/>
    <w:rsid w:val="00131A08"/>
    <w:rsid w:val="00131C77"/>
    <w:rsid w:val="00131E4C"/>
    <w:rsid w:val="00131EE8"/>
    <w:rsid w:val="00132022"/>
    <w:rsid w:val="00132553"/>
    <w:rsid w:val="00132EB7"/>
    <w:rsid w:val="00133126"/>
    <w:rsid w:val="0013362A"/>
    <w:rsid w:val="0013372C"/>
    <w:rsid w:val="00133831"/>
    <w:rsid w:val="0013395A"/>
    <w:rsid w:val="00133DBB"/>
    <w:rsid w:val="001346D8"/>
    <w:rsid w:val="00134746"/>
    <w:rsid w:val="00134887"/>
    <w:rsid w:val="001349C8"/>
    <w:rsid w:val="00134A81"/>
    <w:rsid w:val="00134D03"/>
    <w:rsid w:val="00134DFB"/>
    <w:rsid w:val="00134FA4"/>
    <w:rsid w:val="0013513F"/>
    <w:rsid w:val="001356CA"/>
    <w:rsid w:val="0013570C"/>
    <w:rsid w:val="0013587C"/>
    <w:rsid w:val="00135C4D"/>
    <w:rsid w:val="00135C8A"/>
    <w:rsid w:val="00135DEA"/>
    <w:rsid w:val="001361AF"/>
    <w:rsid w:val="00136322"/>
    <w:rsid w:val="001363B3"/>
    <w:rsid w:val="00136434"/>
    <w:rsid w:val="001366CC"/>
    <w:rsid w:val="001366E6"/>
    <w:rsid w:val="0013683E"/>
    <w:rsid w:val="00136A4F"/>
    <w:rsid w:val="00136BF4"/>
    <w:rsid w:val="00136CDD"/>
    <w:rsid w:val="0013705D"/>
    <w:rsid w:val="001374EA"/>
    <w:rsid w:val="0013758B"/>
    <w:rsid w:val="001378FA"/>
    <w:rsid w:val="00137A4B"/>
    <w:rsid w:val="00137A84"/>
    <w:rsid w:val="00137DB6"/>
    <w:rsid w:val="00137E21"/>
    <w:rsid w:val="00137FB4"/>
    <w:rsid w:val="0014016F"/>
    <w:rsid w:val="00140294"/>
    <w:rsid w:val="0014042C"/>
    <w:rsid w:val="001404CB"/>
    <w:rsid w:val="0014068A"/>
    <w:rsid w:val="001408D7"/>
    <w:rsid w:val="00140994"/>
    <w:rsid w:val="00140B67"/>
    <w:rsid w:val="00140C9B"/>
    <w:rsid w:val="00140DA0"/>
    <w:rsid w:val="00140E16"/>
    <w:rsid w:val="001412CE"/>
    <w:rsid w:val="001413DD"/>
    <w:rsid w:val="00141494"/>
    <w:rsid w:val="001414E5"/>
    <w:rsid w:val="0014185E"/>
    <w:rsid w:val="00141E9A"/>
    <w:rsid w:val="00141FB2"/>
    <w:rsid w:val="001420BB"/>
    <w:rsid w:val="00142131"/>
    <w:rsid w:val="00142186"/>
    <w:rsid w:val="001423F3"/>
    <w:rsid w:val="00142511"/>
    <w:rsid w:val="001428BF"/>
    <w:rsid w:val="00142AC0"/>
    <w:rsid w:val="00142F58"/>
    <w:rsid w:val="001431E1"/>
    <w:rsid w:val="0014337B"/>
    <w:rsid w:val="00143438"/>
    <w:rsid w:val="00143481"/>
    <w:rsid w:val="001435C0"/>
    <w:rsid w:val="0014399D"/>
    <w:rsid w:val="00143A5E"/>
    <w:rsid w:val="00143A73"/>
    <w:rsid w:val="00143B3A"/>
    <w:rsid w:val="00143B4D"/>
    <w:rsid w:val="00143C68"/>
    <w:rsid w:val="00143C80"/>
    <w:rsid w:val="00143E5A"/>
    <w:rsid w:val="00144045"/>
    <w:rsid w:val="0014404A"/>
    <w:rsid w:val="00144158"/>
    <w:rsid w:val="0014449E"/>
    <w:rsid w:val="001444F6"/>
    <w:rsid w:val="0014483A"/>
    <w:rsid w:val="00144871"/>
    <w:rsid w:val="001449D3"/>
    <w:rsid w:val="00144DD1"/>
    <w:rsid w:val="00144E5A"/>
    <w:rsid w:val="0014545B"/>
    <w:rsid w:val="00145561"/>
    <w:rsid w:val="00145609"/>
    <w:rsid w:val="001458C7"/>
    <w:rsid w:val="00145A7D"/>
    <w:rsid w:val="00145C3E"/>
    <w:rsid w:val="00145C79"/>
    <w:rsid w:val="00145E56"/>
    <w:rsid w:val="00145F9E"/>
    <w:rsid w:val="00146006"/>
    <w:rsid w:val="00146329"/>
    <w:rsid w:val="00146364"/>
    <w:rsid w:val="001463DC"/>
    <w:rsid w:val="001463F7"/>
    <w:rsid w:val="001464C0"/>
    <w:rsid w:val="0014656C"/>
    <w:rsid w:val="00146616"/>
    <w:rsid w:val="00146795"/>
    <w:rsid w:val="00146A31"/>
    <w:rsid w:val="00146B98"/>
    <w:rsid w:val="00146CB4"/>
    <w:rsid w:val="00146CC2"/>
    <w:rsid w:val="00146CE3"/>
    <w:rsid w:val="00146CE4"/>
    <w:rsid w:val="00146D11"/>
    <w:rsid w:val="00146DD7"/>
    <w:rsid w:val="001470C8"/>
    <w:rsid w:val="001471E4"/>
    <w:rsid w:val="0014772A"/>
    <w:rsid w:val="00147A76"/>
    <w:rsid w:val="00147ABF"/>
    <w:rsid w:val="00147D89"/>
    <w:rsid w:val="00147EBA"/>
    <w:rsid w:val="00150171"/>
    <w:rsid w:val="0015027C"/>
    <w:rsid w:val="00150384"/>
    <w:rsid w:val="0015053D"/>
    <w:rsid w:val="001506F2"/>
    <w:rsid w:val="001508AC"/>
    <w:rsid w:val="00150CF7"/>
    <w:rsid w:val="00150D28"/>
    <w:rsid w:val="00150EEA"/>
    <w:rsid w:val="00151145"/>
    <w:rsid w:val="00151448"/>
    <w:rsid w:val="00151657"/>
    <w:rsid w:val="00151720"/>
    <w:rsid w:val="0015174F"/>
    <w:rsid w:val="00151817"/>
    <w:rsid w:val="0015183D"/>
    <w:rsid w:val="00151847"/>
    <w:rsid w:val="00151A51"/>
    <w:rsid w:val="00151CFB"/>
    <w:rsid w:val="00151ED5"/>
    <w:rsid w:val="001520E3"/>
    <w:rsid w:val="00152210"/>
    <w:rsid w:val="001522E6"/>
    <w:rsid w:val="001522F4"/>
    <w:rsid w:val="001524C8"/>
    <w:rsid w:val="001524D2"/>
    <w:rsid w:val="001529FF"/>
    <w:rsid w:val="00152AE7"/>
    <w:rsid w:val="00152AFB"/>
    <w:rsid w:val="00152B1C"/>
    <w:rsid w:val="00152CA1"/>
    <w:rsid w:val="00152DBF"/>
    <w:rsid w:val="00152E72"/>
    <w:rsid w:val="00152FD8"/>
    <w:rsid w:val="00152FEB"/>
    <w:rsid w:val="001530A3"/>
    <w:rsid w:val="00153266"/>
    <w:rsid w:val="00153A4C"/>
    <w:rsid w:val="00153BF2"/>
    <w:rsid w:val="00153D75"/>
    <w:rsid w:val="00153E13"/>
    <w:rsid w:val="00154159"/>
    <w:rsid w:val="0015420C"/>
    <w:rsid w:val="00154346"/>
    <w:rsid w:val="00154427"/>
    <w:rsid w:val="00154630"/>
    <w:rsid w:val="0015476D"/>
    <w:rsid w:val="0015476E"/>
    <w:rsid w:val="0015488C"/>
    <w:rsid w:val="001548A0"/>
    <w:rsid w:val="00154BFC"/>
    <w:rsid w:val="00154D10"/>
    <w:rsid w:val="00154F25"/>
    <w:rsid w:val="00155661"/>
    <w:rsid w:val="00155681"/>
    <w:rsid w:val="0015572F"/>
    <w:rsid w:val="001557D0"/>
    <w:rsid w:val="00155973"/>
    <w:rsid w:val="00155981"/>
    <w:rsid w:val="00155A3A"/>
    <w:rsid w:val="00155CA5"/>
    <w:rsid w:val="00156362"/>
    <w:rsid w:val="00156B89"/>
    <w:rsid w:val="00156F7A"/>
    <w:rsid w:val="00157066"/>
    <w:rsid w:val="00157607"/>
    <w:rsid w:val="00157656"/>
    <w:rsid w:val="001578C3"/>
    <w:rsid w:val="00157903"/>
    <w:rsid w:val="00157A5B"/>
    <w:rsid w:val="00157BDF"/>
    <w:rsid w:val="00157DFD"/>
    <w:rsid w:val="00157E69"/>
    <w:rsid w:val="00157F4F"/>
    <w:rsid w:val="001600A5"/>
    <w:rsid w:val="001600FB"/>
    <w:rsid w:val="0016016F"/>
    <w:rsid w:val="001602D8"/>
    <w:rsid w:val="001603E8"/>
    <w:rsid w:val="0016058D"/>
    <w:rsid w:val="00160701"/>
    <w:rsid w:val="00160713"/>
    <w:rsid w:val="00160742"/>
    <w:rsid w:val="00160BD3"/>
    <w:rsid w:val="00160CE8"/>
    <w:rsid w:val="00160D26"/>
    <w:rsid w:val="00160DF3"/>
    <w:rsid w:val="00160F80"/>
    <w:rsid w:val="00161056"/>
    <w:rsid w:val="001610C1"/>
    <w:rsid w:val="001613FB"/>
    <w:rsid w:val="00161474"/>
    <w:rsid w:val="001616D7"/>
    <w:rsid w:val="001618DA"/>
    <w:rsid w:val="00161A67"/>
    <w:rsid w:val="00161B56"/>
    <w:rsid w:val="00162018"/>
    <w:rsid w:val="00162151"/>
    <w:rsid w:val="0016268B"/>
    <w:rsid w:val="0016271E"/>
    <w:rsid w:val="00162723"/>
    <w:rsid w:val="0016278C"/>
    <w:rsid w:val="00162B59"/>
    <w:rsid w:val="00162D1F"/>
    <w:rsid w:val="0016335B"/>
    <w:rsid w:val="001633D8"/>
    <w:rsid w:val="001634CE"/>
    <w:rsid w:val="001634DE"/>
    <w:rsid w:val="001634E3"/>
    <w:rsid w:val="00163653"/>
    <w:rsid w:val="00163664"/>
    <w:rsid w:val="00163694"/>
    <w:rsid w:val="001636A4"/>
    <w:rsid w:val="001638A4"/>
    <w:rsid w:val="00163AAE"/>
    <w:rsid w:val="00163CEC"/>
    <w:rsid w:val="00163F1C"/>
    <w:rsid w:val="00164196"/>
    <w:rsid w:val="001646C3"/>
    <w:rsid w:val="0016493D"/>
    <w:rsid w:val="00164A86"/>
    <w:rsid w:val="00164D7A"/>
    <w:rsid w:val="00164D8B"/>
    <w:rsid w:val="00164E1D"/>
    <w:rsid w:val="00164FF6"/>
    <w:rsid w:val="00165944"/>
    <w:rsid w:val="00165A7F"/>
    <w:rsid w:val="00165A99"/>
    <w:rsid w:val="00165C47"/>
    <w:rsid w:val="00165CD1"/>
    <w:rsid w:val="00166274"/>
    <w:rsid w:val="00166339"/>
    <w:rsid w:val="0016686A"/>
    <w:rsid w:val="001668EF"/>
    <w:rsid w:val="00166A1F"/>
    <w:rsid w:val="00166A29"/>
    <w:rsid w:val="00166BBD"/>
    <w:rsid w:val="00166C23"/>
    <w:rsid w:val="00166F15"/>
    <w:rsid w:val="00166FA3"/>
    <w:rsid w:val="00166FB0"/>
    <w:rsid w:val="00167131"/>
    <w:rsid w:val="0016741F"/>
    <w:rsid w:val="001675C9"/>
    <w:rsid w:val="00167696"/>
    <w:rsid w:val="001678AB"/>
    <w:rsid w:val="00167972"/>
    <w:rsid w:val="00167A43"/>
    <w:rsid w:val="00167C4F"/>
    <w:rsid w:val="00167DC6"/>
    <w:rsid w:val="00167E50"/>
    <w:rsid w:val="00170095"/>
    <w:rsid w:val="001701EC"/>
    <w:rsid w:val="001701F4"/>
    <w:rsid w:val="00170384"/>
    <w:rsid w:val="001703E8"/>
    <w:rsid w:val="00170707"/>
    <w:rsid w:val="00170D06"/>
    <w:rsid w:val="001710D3"/>
    <w:rsid w:val="0017110B"/>
    <w:rsid w:val="00171142"/>
    <w:rsid w:val="0017126C"/>
    <w:rsid w:val="001714CF"/>
    <w:rsid w:val="00171500"/>
    <w:rsid w:val="001715B5"/>
    <w:rsid w:val="00171A9B"/>
    <w:rsid w:val="00171C82"/>
    <w:rsid w:val="00171F62"/>
    <w:rsid w:val="001722C5"/>
    <w:rsid w:val="0017245C"/>
    <w:rsid w:val="001727A5"/>
    <w:rsid w:val="0017320E"/>
    <w:rsid w:val="00173F02"/>
    <w:rsid w:val="00173F6B"/>
    <w:rsid w:val="00173FF8"/>
    <w:rsid w:val="001747C0"/>
    <w:rsid w:val="001747D8"/>
    <w:rsid w:val="00174A53"/>
    <w:rsid w:val="00174A65"/>
    <w:rsid w:val="00174BC8"/>
    <w:rsid w:val="00174C31"/>
    <w:rsid w:val="00174CF4"/>
    <w:rsid w:val="00174E4D"/>
    <w:rsid w:val="00175125"/>
    <w:rsid w:val="00175156"/>
    <w:rsid w:val="00175893"/>
    <w:rsid w:val="00175BC2"/>
    <w:rsid w:val="00175C1A"/>
    <w:rsid w:val="00175EAE"/>
    <w:rsid w:val="00175F0D"/>
    <w:rsid w:val="00175F4A"/>
    <w:rsid w:val="00176022"/>
    <w:rsid w:val="00176197"/>
    <w:rsid w:val="00176354"/>
    <w:rsid w:val="001763F3"/>
    <w:rsid w:val="00176D64"/>
    <w:rsid w:val="00176E2B"/>
    <w:rsid w:val="00176E35"/>
    <w:rsid w:val="00176E99"/>
    <w:rsid w:val="00176EC4"/>
    <w:rsid w:val="00176FEB"/>
    <w:rsid w:val="00177089"/>
    <w:rsid w:val="0017714B"/>
    <w:rsid w:val="00177451"/>
    <w:rsid w:val="00177484"/>
    <w:rsid w:val="00177642"/>
    <w:rsid w:val="00177848"/>
    <w:rsid w:val="001778F2"/>
    <w:rsid w:val="00177985"/>
    <w:rsid w:val="00177AA7"/>
    <w:rsid w:val="00177ED4"/>
    <w:rsid w:val="0018007E"/>
    <w:rsid w:val="0018008D"/>
    <w:rsid w:val="001802F6"/>
    <w:rsid w:val="0018037F"/>
    <w:rsid w:val="00180419"/>
    <w:rsid w:val="0018096A"/>
    <w:rsid w:val="001809B8"/>
    <w:rsid w:val="00180A7E"/>
    <w:rsid w:val="00180B06"/>
    <w:rsid w:val="00180DE3"/>
    <w:rsid w:val="00180EB3"/>
    <w:rsid w:val="00181181"/>
    <w:rsid w:val="001812BF"/>
    <w:rsid w:val="00181441"/>
    <w:rsid w:val="0018167E"/>
    <w:rsid w:val="0018185E"/>
    <w:rsid w:val="00181BAB"/>
    <w:rsid w:val="00181E85"/>
    <w:rsid w:val="00181F4A"/>
    <w:rsid w:val="001820B0"/>
    <w:rsid w:val="001821AA"/>
    <w:rsid w:val="001823DD"/>
    <w:rsid w:val="00182664"/>
    <w:rsid w:val="0018278F"/>
    <w:rsid w:val="00182E02"/>
    <w:rsid w:val="00182F22"/>
    <w:rsid w:val="00183233"/>
    <w:rsid w:val="001835DA"/>
    <w:rsid w:val="00183B37"/>
    <w:rsid w:val="00183B41"/>
    <w:rsid w:val="00183E8B"/>
    <w:rsid w:val="00184080"/>
    <w:rsid w:val="00184127"/>
    <w:rsid w:val="001844B5"/>
    <w:rsid w:val="0018469E"/>
    <w:rsid w:val="001847A2"/>
    <w:rsid w:val="001847EA"/>
    <w:rsid w:val="00184BA3"/>
    <w:rsid w:val="001852A6"/>
    <w:rsid w:val="00185406"/>
    <w:rsid w:val="00185469"/>
    <w:rsid w:val="001854A6"/>
    <w:rsid w:val="00185620"/>
    <w:rsid w:val="00185695"/>
    <w:rsid w:val="001858EF"/>
    <w:rsid w:val="00185A24"/>
    <w:rsid w:val="00185BDC"/>
    <w:rsid w:val="00185C92"/>
    <w:rsid w:val="00185F46"/>
    <w:rsid w:val="00186244"/>
    <w:rsid w:val="001864B1"/>
    <w:rsid w:val="00186546"/>
    <w:rsid w:val="00186681"/>
    <w:rsid w:val="00186707"/>
    <w:rsid w:val="00186846"/>
    <w:rsid w:val="00186A80"/>
    <w:rsid w:val="0018728D"/>
    <w:rsid w:val="001872E1"/>
    <w:rsid w:val="001877D9"/>
    <w:rsid w:val="0018784D"/>
    <w:rsid w:val="00187910"/>
    <w:rsid w:val="00190173"/>
    <w:rsid w:val="00190B28"/>
    <w:rsid w:val="00190BDC"/>
    <w:rsid w:val="00190C7E"/>
    <w:rsid w:val="00190C89"/>
    <w:rsid w:val="00190E31"/>
    <w:rsid w:val="00190F25"/>
    <w:rsid w:val="00190FFF"/>
    <w:rsid w:val="00191052"/>
    <w:rsid w:val="001911A7"/>
    <w:rsid w:val="001911E5"/>
    <w:rsid w:val="00191328"/>
    <w:rsid w:val="0019145B"/>
    <w:rsid w:val="00191738"/>
    <w:rsid w:val="00191750"/>
    <w:rsid w:val="00191D22"/>
    <w:rsid w:val="00191DA7"/>
    <w:rsid w:val="00191F25"/>
    <w:rsid w:val="00191FF4"/>
    <w:rsid w:val="00192419"/>
    <w:rsid w:val="001924D5"/>
    <w:rsid w:val="00192981"/>
    <w:rsid w:val="00192C33"/>
    <w:rsid w:val="0019319F"/>
    <w:rsid w:val="001935CA"/>
    <w:rsid w:val="0019369F"/>
    <w:rsid w:val="001937BA"/>
    <w:rsid w:val="00193935"/>
    <w:rsid w:val="00193D53"/>
    <w:rsid w:val="001940A6"/>
    <w:rsid w:val="0019420B"/>
    <w:rsid w:val="0019456F"/>
    <w:rsid w:val="001946E7"/>
    <w:rsid w:val="0019479A"/>
    <w:rsid w:val="00194863"/>
    <w:rsid w:val="0019494B"/>
    <w:rsid w:val="00194B4C"/>
    <w:rsid w:val="00194CAA"/>
    <w:rsid w:val="00194DF3"/>
    <w:rsid w:val="00194DFB"/>
    <w:rsid w:val="00195385"/>
    <w:rsid w:val="0019547A"/>
    <w:rsid w:val="001956F7"/>
    <w:rsid w:val="00195711"/>
    <w:rsid w:val="001958F0"/>
    <w:rsid w:val="0019598D"/>
    <w:rsid w:val="001959FC"/>
    <w:rsid w:val="00195A63"/>
    <w:rsid w:val="00196144"/>
    <w:rsid w:val="001961F7"/>
    <w:rsid w:val="001966D7"/>
    <w:rsid w:val="0019682C"/>
    <w:rsid w:val="00196837"/>
    <w:rsid w:val="0019684D"/>
    <w:rsid w:val="00196929"/>
    <w:rsid w:val="00196C33"/>
    <w:rsid w:val="00196CAD"/>
    <w:rsid w:val="00196CF5"/>
    <w:rsid w:val="00196D78"/>
    <w:rsid w:val="00196E8B"/>
    <w:rsid w:val="001970F1"/>
    <w:rsid w:val="00197793"/>
    <w:rsid w:val="001978C6"/>
    <w:rsid w:val="0019790C"/>
    <w:rsid w:val="00197B02"/>
    <w:rsid w:val="00197B40"/>
    <w:rsid w:val="00197C72"/>
    <w:rsid w:val="00197E5A"/>
    <w:rsid w:val="001A0157"/>
    <w:rsid w:val="001A01CC"/>
    <w:rsid w:val="001A0B16"/>
    <w:rsid w:val="001A0FF9"/>
    <w:rsid w:val="001A10B5"/>
    <w:rsid w:val="001A10BF"/>
    <w:rsid w:val="001A1ABF"/>
    <w:rsid w:val="001A1B98"/>
    <w:rsid w:val="001A1CAC"/>
    <w:rsid w:val="001A1D47"/>
    <w:rsid w:val="001A1D92"/>
    <w:rsid w:val="001A2060"/>
    <w:rsid w:val="001A23DF"/>
    <w:rsid w:val="001A24F9"/>
    <w:rsid w:val="001A2573"/>
    <w:rsid w:val="001A2751"/>
    <w:rsid w:val="001A291F"/>
    <w:rsid w:val="001A2964"/>
    <w:rsid w:val="001A2CDB"/>
    <w:rsid w:val="001A2CFD"/>
    <w:rsid w:val="001A2EB1"/>
    <w:rsid w:val="001A3204"/>
    <w:rsid w:val="001A3304"/>
    <w:rsid w:val="001A35EB"/>
    <w:rsid w:val="001A3713"/>
    <w:rsid w:val="001A3792"/>
    <w:rsid w:val="001A3AAE"/>
    <w:rsid w:val="001A3C4E"/>
    <w:rsid w:val="001A3CFA"/>
    <w:rsid w:val="001A3D96"/>
    <w:rsid w:val="001A41D7"/>
    <w:rsid w:val="001A47FE"/>
    <w:rsid w:val="001A4A4A"/>
    <w:rsid w:val="001A4B86"/>
    <w:rsid w:val="001A4E23"/>
    <w:rsid w:val="001A505D"/>
    <w:rsid w:val="001A51DB"/>
    <w:rsid w:val="001A51EB"/>
    <w:rsid w:val="001A546E"/>
    <w:rsid w:val="001A5612"/>
    <w:rsid w:val="001A59F7"/>
    <w:rsid w:val="001A5AE6"/>
    <w:rsid w:val="001A5B7C"/>
    <w:rsid w:val="001A5CB6"/>
    <w:rsid w:val="001A5FED"/>
    <w:rsid w:val="001A61B8"/>
    <w:rsid w:val="001A660C"/>
    <w:rsid w:val="001A67FC"/>
    <w:rsid w:val="001A6920"/>
    <w:rsid w:val="001A6C2D"/>
    <w:rsid w:val="001A6C47"/>
    <w:rsid w:val="001A704F"/>
    <w:rsid w:val="001A70E0"/>
    <w:rsid w:val="001A70E7"/>
    <w:rsid w:val="001A734F"/>
    <w:rsid w:val="001A749B"/>
    <w:rsid w:val="001A772C"/>
    <w:rsid w:val="001A772D"/>
    <w:rsid w:val="001A7828"/>
    <w:rsid w:val="001A7919"/>
    <w:rsid w:val="001A7B3A"/>
    <w:rsid w:val="001A7EDB"/>
    <w:rsid w:val="001B0161"/>
    <w:rsid w:val="001B03BB"/>
    <w:rsid w:val="001B06CD"/>
    <w:rsid w:val="001B073A"/>
    <w:rsid w:val="001B0AC1"/>
    <w:rsid w:val="001B0BC9"/>
    <w:rsid w:val="001B0BD4"/>
    <w:rsid w:val="001B0CCD"/>
    <w:rsid w:val="001B0E5F"/>
    <w:rsid w:val="001B0E9D"/>
    <w:rsid w:val="001B1405"/>
    <w:rsid w:val="001B1C7A"/>
    <w:rsid w:val="001B1C87"/>
    <w:rsid w:val="001B1CD6"/>
    <w:rsid w:val="001B1E53"/>
    <w:rsid w:val="001B236F"/>
    <w:rsid w:val="001B24A8"/>
    <w:rsid w:val="001B25AC"/>
    <w:rsid w:val="001B270E"/>
    <w:rsid w:val="001B2CFA"/>
    <w:rsid w:val="001B2F77"/>
    <w:rsid w:val="001B317A"/>
    <w:rsid w:val="001B322E"/>
    <w:rsid w:val="001B340F"/>
    <w:rsid w:val="001B34FF"/>
    <w:rsid w:val="001B3737"/>
    <w:rsid w:val="001B3AF3"/>
    <w:rsid w:val="001B3FD4"/>
    <w:rsid w:val="001B417C"/>
    <w:rsid w:val="001B44E6"/>
    <w:rsid w:val="001B47F9"/>
    <w:rsid w:val="001B4866"/>
    <w:rsid w:val="001B4898"/>
    <w:rsid w:val="001B4A49"/>
    <w:rsid w:val="001B4AE1"/>
    <w:rsid w:val="001B4D22"/>
    <w:rsid w:val="001B4EB7"/>
    <w:rsid w:val="001B4F51"/>
    <w:rsid w:val="001B5152"/>
    <w:rsid w:val="001B52A3"/>
    <w:rsid w:val="001B52DB"/>
    <w:rsid w:val="001B5445"/>
    <w:rsid w:val="001B5446"/>
    <w:rsid w:val="001B5577"/>
    <w:rsid w:val="001B577D"/>
    <w:rsid w:val="001B5C14"/>
    <w:rsid w:val="001B6686"/>
    <w:rsid w:val="001B6704"/>
    <w:rsid w:val="001B695C"/>
    <w:rsid w:val="001B69CD"/>
    <w:rsid w:val="001B69D6"/>
    <w:rsid w:val="001B6DC5"/>
    <w:rsid w:val="001B6E3E"/>
    <w:rsid w:val="001B6EC7"/>
    <w:rsid w:val="001B717E"/>
    <w:rsid w:val="001B74BD"/>
    <w:rsid w:val="001B7522"/>
    <w:rsid w:val="001B7A1C"/>
    <w:rsid w:val="001B7B1C"/>
    <w:rsid w:val="001B7B3B"/>
    <w:rsid w:val="001B7C2F"/>
    <w:rsid w:val="001B7CC2"/>
    <w:rsid w:val="001C00AD"/>
    <w:rsid w:val="001C04FB"/>
    <w:rsid w:val="001C06A0"/>
    <w:rsid w:val="001C08F3"/>
    <w:rsid w:val="001C0968"/>
    <w:rsid w:val="001C0A50"/>
    <w:rsid w:val="001C0EF1"/>
    <w:rsid w:val="001C10BC"/>
    <w:rsid w:val="001C1483"/>
    <w:rsid w:val="001C1503"/>
    <w:rsid w:val="001C1887"/>
    <w:rsid w:val="001C1BA0"/>
    <w:rsid w:val="001C1DE8"/>
    <w:rsid w:val="001C1DED"/>
    <w:rsid w:val="001C1F34"/>
    <w:rsid w:val="001C21A3"/>
    <w:rsid w:val="001C23A9"/>
    <w:rsid w:val="001C2441"/>
    <w:rsid w:val="001C251C"/>
    <w:rsid w:val="001C2544"/>
    <w:rsid w:val="001C2AEA"/>
    <w:rsid w:val="001C2B9A"/>
    <w:rsid w:val="001C304B"/>
    <w:rsid w:val="001C31A2"/>
    <w:rsid w:val="001C350A"/>
    <w:rsid w:val="001C375A"/>
    <w:rsid w:val="001C3A84"/>
    <w:rsid w:val="001C3C43"/>
    <w:rsid w:val="001C3F3E"/>
    <w:rsid w:val="001C3FBD"/>
    <w:rsid w:val="001C409C"/>
    <w:rsid w:val="001C40EA"/>
    <w:rsid w:val="001C4139"/>
    <w:rsid w:val="001C429A"/>
    <w:rsid w:val="001C43C2"/>
    <w:rsid w:val="001C4410"/>
    <w:rsid w:val="001C470E"/>
    <w:rsid w:val="001C493C"/>
    <w:rsid w:val="001C512D"/>
    <w:rsid w:val="001C55A9"/>
    <w:rsid w:val="001C55B1"/>
    <w:rsid w:val="001C5734"/>
    <w:rsid w:val="001C576E"/>
    <w:rsid w:val="001C5AAC"/>
    <w:rsid w:val="001C5AD0"/>
    <w:rsid w:val="001C5C50"/>
    <w:rsid w:val="001C602B"/>
    <w:rsid w:val="001C605B"/>
    <w:rsid w:val="001C60D3"/>
    <w:rsid w:val="001C61B5"/>
    <w:rsid w:val="001C64C8"/>
    <w:rsid w:val="001C6618"/>
    <w:rsid w:val="001C68CB"/>
    <w:rsid w:val="001C6AE8"/>
    <w:rsid w:val="001C6B88"/>
    <w:rsid w:val="001C6C56"/>
    <w:rsid w:val="001C6CBA"/>
    <w:rsid w:val="001C6EF5"/>
    <w:rsid w:val="001C7012"/>
    <w:rsid w:val="001C7048"/>
    <w:rsid w:val="001C7135"/>
    <w:rsid w:val="001C7193"/>
    <w:rsid w:val="001C7BFC"/>
    <w:rsid w:val="001C7C14"/>
    <w:rsid w:val="001D008A"/>
    <w:rsid w:val="001D039A"/>
    <w:rsid w:val="001D057F"/>
    <w:rsid w:val="001D05C7"/>
    <w:rsid w:val="001D0617"/>
    <w:rsid w:val="001D0CEB"/>
    <w:rsid w:val="001D0D01"/>
    <w:rsid w:val="001D1068"/>
    <w:rsid w:val="001D1204"/>
    <w:rsid w:val="001D12E2"/>
    <w:rsid w:val="001D1479"/>
    <w:rsid w:val="001D14A3"/>
    <w:rsid w:val="001D189C"/>
    <w:rsid w:val="001D1923"/>
    <w:rsid w:val="001D1F5A"/>
    <w:rsid w:val="001D2695"/>
    <w:rsid w:val="001D2867"/>
    <w:rsid w:val="001D28F4"/>
    <w:rsid w:val="001D2DE7"/>
    <w:rsid w:val="001D2E83"/>
    <w:rsid w:val="001D3024"/>
    <w:rsid w:val="001D3241"/>
    <w:rsid w:val="001D362D"/>
    <w:rsid w:val="001D36F9"/>
    <w:rsid w:val="001D3874"/>
    <w:rsid w:val="001D3BAF"/>
    <w:rsid w:val="001D3F1C"/>
    <w:rsid w:val="001D4028"/>
    <w:rsid w:val="001D4139"/>
    <w:rsid w:val="001D4478"/>
    <w:rsid w:val="001D45DD"/>
    <w:rsid w:val="001D49DA"/>
    <w:rsid w:val="001D4AD9"/>
    <w:rsid w:val="001D5BF6"/>
    <w:rsid w:val="001D5DD2"/>
    <w:rsid w:val="001D5E6D"/>
    <w:rsid w:val="001D5FFB"/>
    <w:rsid w:val="001D609F"/>
    <w:rsid w:val="001D60F7"/>
    <w:rsid w:val="001D62C3"/>
    <w:rsid w:val="001D632E"/>
    <w:rsid w:val="001D63B0"/>
    <w:rsid w:val="001D6674"/>
    <w:rsid w:val="001D69DD"/>
    <w:rsid w:val="001D6B24"/>
    <w:rsid w:val="001D6CA8"/>
    <w:rsid w:val="001D6EF3"/>
    <w:rsid w:val="001D6F6D"/>
    <w:rsid w:val="001D71E1"/>
    <w:rsid w:val="001D72ED"/>
    <w:rsid w:val="001D758A"/>
    <w:rsid w:val="001D7708"/>
    <w:rsid w:val="001D797E"/>
    <w:rsid w:val="001D7A48"/>
    <w:rsid w:val="001D7B7D"/>
    <w:rsid w:val="001D7BFE"/>
    <w:rsid w:val="001D7D44"/>
    <w:rsid w:val="001D7D69"/>
    <w:rsid w:val="001E00AB"/>
    <w:rsid w:val="001E010A"/>
    <w:rsid w:val="001E0296"/>
    <w:rsid w:val="001E08FC"/>
    <w:rsid w:val="001E0934"/>
    <w:rsid w:val="001E0AAC"/>
    <w:rsid w:val="001E0B16"/>
    <w:rsid w:val="001E116E"/>
    <w:rsid w:val="001E127D"/>
    <w:rsid w:val="001E1281"/>
    <w:rsid w:val="001E1340"/>
    <w:rsid w:val="001E137E"/>
    <w:rsid w:val="001E1559"/>
    <w:rsid w:val="001E1656"/>
    <w:rsid w:val="001E194F"/>
    <w:rsid w:val="001E1A14"/>
    <w:rsid w:val="001E1A2D"/>
    <w:rsid w:val="001E1A82"/>
    <w:rsid w:val="001E1D29"/>
    <w:rsid w:val="001E21FA"/>
    <w:rsid w:val="001E222A"/>
    <w:rsid w:val="001E245D"/>
    <w:rsid w:val="001E2556"/>
    <w:rsid w:val="001E25CF"/>
    <w:rsid w:val="001E2983"/>
    <w:rsid w:val="001E2995"/>
    <w:rsid w:val="001E2B11"/>
    <w:rsid w:val="001E2D7C"/>
    <w:rsid w:val="001E2DEE"/>
    <w:rsid w:val="001E2FDD"/>
    <w:rsid w:val="001E306D"/>
    <w:rsid w:val="001E318A"/>
    <w:rsid w:val="001E33FB"/>
    <w:rsid w:val="001E3721"/>
    <w:rsid w:val="001E3C71"/>
    <w:rsid w:val="001E3E21"/>
    <w:rsid w:val="001E40DB"/>
    <w:rsid w:val="001E4306"/>
    <w:rsid w:val="001E43CF"/>
    <w:rsid w:val="001E4A1B"/>
    <w:rsid w:val="001E4C8F"/>
    <w:rsid w:val="001E4FFA"/>
    <w:rsid w:val="001E5645"/>
    <w:rsid w:val="001E580B"/>
    <w:rsid w:val="001E5DF3"/>
    <w:rsid w:val="001E5F5B"/>
    <w:rsid w:val="001E6100"/>
    <w:rsid w:val="001E6200"/>
    <w:rsid w:val="001E6250"/>
    <w:rsid w:val="001E6398"/>
    <w:rsid w:val="001E6851"/>
    <w:rsid w:val="001E6858"/>
    <w:rsid w:val="001E690A"/>
    <w:rsid w:val="001E6A1C"/>
    <w:rsid w:val="001E6CC2"/>
    <w:rsid w:val="001E736A"/>
    <w:rsid w:val="001E76A9"/>
    <w:rsid w:val="001E780D"/>
    <w:rsid w:val="001E78DF"/>
    <w:rsid w:val="001E7ABE"/>
    <w:rsid w:val="001E7EC2"/>
    <w:rsid w:val="001F008E"/>
    <w:rsid w:val="001F02AA"/>
    <w:rsid w:val="001F05CA"/>
    <w:rsid w:val="001F0B58"/>
    <w:rsid w:val="001F0B89"/>
    <w:rsid w:val="001F0BA9"/>
    <w:rsid w:val="001F0E19"/>
    <w:rsid w:val="001F0EF7"/>
    <w:rsid w:val="001F0F45"/>
    <w:rsid w:val="001F1245"/>
    <w:rsid w:val="001F140F"/>
    <w:rsid w:val="001F1669"/>
    <w:rsid w:val="001F174A"/>
    <w:rsid w:val="001F1759"/>
    <w:rsid w:val="001F1AB3"/>
    <w:rsid w:val="001F1AE0"/>
    <w:rsid w:val="001F1E20"/>
    <w:rsid w:val="001F2018"/>
    <w:rsid w:val="001F220E"/>
    <w:rsid w:val="001F238B"/>
    <w:rsid w:val="001F23B2"/>
    <w:rsid w:val="001F249C"/>
    <w:rsid w:val="001F2805"/>
    <w:rsid w:val="001F28E4"/>
    <w:rsid w:val="001F2979"/>
    <w:rsid w:val="001F2CF8"/>
    <w:rsid w:val="001F2D4B"/>
    <w:rsid w:val="001F2E25"/>
    <w:rsid w:val="001F3078"/>
    <w:rsid w:val="001F3090"/>
    <w:rsid w:val="001F320E"/>
    <w:rsid w:val="001F335E"/>
    <w:rsid w:val="001F354E"/>
    <w:rsid w:val="001F3628"/>
    <w:rsid w:val="001F37FF"/>
    <w:rsid w:val="001F3B05"/>
    <w:rsid w:val="001F3C2E"/>
    <w:rsid w:val="001F40CB"/>
    <w:rsid w:val="001F4173"/>
    <w:rsid w:val="001F4840"/>
    <w:rsid w:val="001F499F"/>
    <w:rsid w:val="001F49D5"/>
    <w:rsid w:val="001F4BC7"/>
    <w:rsid w:val="001F4C5B"/>
    <w:rsid w:val="001F4D60"/>
    <w:rsid w:val="001F4F57"/>
    <w:rsid w:val="001F4FB8"/>
    <w:rsid w:val="001F50FB"/>
    <w:rsid w:val="001F5849"/>
    <w:rsid w:val="001F5A11"/>
    <w:rsid w:val="001F5A7D"/>
    <w:rsid w:val="001F5B98"/>
    <w:rsid w:val="001F5C99"/>
    <w:rsid w:val="001F5CEB"/>
    <w:rsid w:val="001F5CF2"/>
    <w:rsid w:val="001F605E"/>
    <w:rsid w:val="001F6153"/>
    <w:rsid w:val="001F6310"/>
    <w:rsid w:val="001F6735"/>
    <w:rsid w:val="001F68EF"/>
    <w:rsid w:val="001F6AAE"/>
    <w:rsid w:val="001F6DD9"/>
    <w:rsid w:val="001F7118"/>
    <w:rsid w:val="001F713D"/>
    <w:rsid w:val="001F723E"/>
    <w:rsid w:val="001F72AF"/>
    <w:rsid w:val="001F7385"/>
    <w:rsid w:val="001F73B2"/>
    <w:rsid w:val="001F73C5"/>
    <w:rsid w:val="001F73F8"/>
    <w:rsid w:val="001F764F"/>
    <w:rsid w:val="001F7814"/>
    <w:rsid w:val="001F7DC8"/>
    <w:rsid w:val="001F7E6E"/>
    <w:rsid w:val="002001A6"/>
    <w:rsid w:val="00200358"/>
    <w:rsid w:val="002004AC"/>
    <w:rsid w:val="002005B2"/>
    <w:rsid w:val="00200901"/>
    <w:rsid w:val="00200A4E"/>
    <w:rsid w:val="00200F8A"/>
    <w:rsid w:val="0020192C"/>
    <w:rsid w:val="00201BF5"/>
    <w:rsid w:val="00202132"/>
    <w:rsid w:val="00202226"/>
    <w:rsid w:val="00202BCD"/>
    <w:rsid w:val="00202C1F"/>
    <w:rsid w:val="00202CD7"/>
    <w:rsid w:val="00203006"/>
    <w:rsid w:val="0020316A"/>
    <w:rsid w:val="002031C0"/>
    <w:rsid w:val="002039AA"/>
    <w:rsid w:val="00203C5D"/>
    <w:rsid w:val="00203E8B"/>
    <w:rsid w:val="00203EE2"/>
    <w:rsid w:val="00203F39"/>
    <w:rsid w:val="0020406D"/>
    <w:rsid w:val="002046C9"/>
    <w:rsid w:val="002047B8"/>
    <w:rsid w:val="00204B97"/>
    <w:rsid w:val="002050D0"/>
    <w:rsid w:val="00205218"/>
    <w:rsid w:val="00205506"/>
    <w:rsid w:val="002056E4"/>
    <w:rsid w:val="002059A6"/>
    <w:rsid w:val="00205A44"/>
    <w:rsid w:val="00205A83"/>
    <w:rsid w:val="00205B09"/>
    <w:rsid w:val="00205B95"/>
    <w:rsid w:val="00205DDE"/>
    <w:rsid w:val="00205FD4"/>
    <w:rsid w:val="002061CC"/>
    <w:rsid w:val="002062EB"/>
    <w:rsid w:val="002063DC"/>
    <w:rsid w:val="002066C3"/>
    <w:rsid w:val="0020671C"/>
    <w:rsid w:val="00206736"/>
    <w:rsid w:val="00206775"/>
    <w:rsid w:val="00206A27"/>
    <w:rsid w:val="00206A8C"/>
    <w:rsid w:val="00206AA2"/>
    <w:rsid w:val="00206CFC"/>
    <w:rsid w:val="00206D1F"/>
    <w:rsid w:val="00206D48"/>
    <w:rsid w:val="00206EA8"/>
    <w:rsid w:val="00206F3E"/>
    <w:rsid w:val="00206F60"/>
    <w:rsid w:val="00207023"/>
    <w:rsid w:val="0020717C"/>
    <w:rsid w:val="002073FA"/>
    <w:rsid w:val="0020743B"/>
    <w:rsid w:val="002077B7"/>
    <w:rsid w:val="00207BBE"/>
    <w:rsid w:val="00207BD3"/>
    <w:rsid w:val="00207CC0"/>
    <w:rsid w:val="00207CCF"/>
    <w:rsid w:val="00207E98"/>
    <w:rsid w:val="00207F05"/>
    <w:rsid w:val="00207F8D"/>
    <w:rsid w:val="00207FBF"/>
    <w:rsid w:val="00210101"/>
    <w:rsid w:val="002101BF"/>
    <w:rsid w:val="002101D5"/>
    <w:rsid w:val="00210246"/>
    <w:rsid w:val="0021024B"/>
    <w:rsid w:val="00210255"/>
    <w:rsid w:val="0021045B"/>
    <w:rsid w:val="002105D7"/>
    <w:rsid w:val="00210795"/>
    <w:rsid w:val="00210B53"/>
    <w:rsid w:val="00210E08"/>
    <w:rsid w:val="002111DB"/>
    <w:rsid w:val="002113F9"/>
    <w:rsid w:val="00211835"/>
    <w:rsid w:val="0021196C"/>
    <w:rsid w:val="00211AED"/>
    <w:rsid w:val="00211B38"/>
    <w:rsid w:val="00211C08"/>
    <w:rsid w:val="00212189"/>
    <w:rsid w:val="00212464"/>
    <w:rsid w:val="0021250F"/>
    <w:rsid w:val="00212563"/>
    <w:rsid w:val="0021258D"/>
    <w:rsid w:val="002126E3"/>
    <w:rsid w:val="00212C53"/>
    <w:rsid w:val="00212CC0"/>
    <w:rsid w:val="00212D84"/>
    <w:rsid w:val="00212F91"/>
    <w:rsid w:val="002130FC"/>
    <w:rsid w:val="002132E1"/>
    <w:rsid w:val="00213337"/>
    <w:rsid w:val="0021333E"/>
    <w:rsid w:val="002133C8"/>
    <w:rsid w:val="002134F3"/>
    <w:rsid w:val="002135AC"/>
    <w:rsid w:val="00213765"/>
    <w:rsid w:val="0021387C"/>
    <w:rsid w:val="00213A36"/>
    <w:rsid w:val="00213D6B"/>
    <w:rsid w:val="0021444D"/>
    <w:rsid w:val="0021449B"/>
    <w:rsid w:val="0021470D"/>
    <w:rsid w:val="002147C6"/>
    <w:rsid w:val="002148F0"/>
    <w:rsid w:val="00214CE8"/>
    <w:rsid w:val="00214D2A"/>
    <w:rsid w:val="00214D50"/>
    <w:rsid w:val="0021511E"/>
    <w:rsid w:val="00215680"/>
    <w:rsid w:val="00215A7A"/>
    <w:rsid w:val="00215AA2"/>
    <w:rsid w:val="00215AD6"/>
    <w:rsid w:val="00215C35"/>
    <w:rsid w:val="00215D81"/>
    <w:rsid w:val="00215DB2"/>
    <w:rsid w:val="00215FA3"/>
    <w:rsid w:val="00216277"/>
    <w:rsid w:val="00216391"/>
    <w:rsid w:val="00216513"/>
    <w:rsid w:val="00216883"/>
    <w:rsid w:val="00216929"/>
    <w:rsid w:val="00216B2C"/>
    <w:rsid w:val="00216DA3"/>
    <w:rsid w:val="00216DFB"/>
    <w:rsid w:val="00216E12"/>
    <w:rsid w:val="00217027"/>
    <w:rsid w:val="002170E3"/>
    <w:rsid w:val="00217324"/>
    <w:rsid w:val="00217413"/>
    <w:rsid w:val="0021749B"/>
    <w:rsid w:val="0021766C"/>
    <w:rsid w:val="002178F3"/>
    <w:rsid w:val="00217A1D"/>
    <w:rsid w:val="00217B33"/>
    <w:rsid w:val="00217B47"/>
    <w:rsid w:val="00217E53"/>
    <w:rsid w:val="00217F91"/>
    <w:rsid w:val="00220212"/>
    <w:rsid w:val="00220299"/>
    <w:rsid w:val="002203F6"/>
    <w:rsid w:val="00220475"/>
    <w:rsid w:val="002209B6"/>
    <w:rsid w:val="002209BA"/>
    <w:rsid w:val="00220B08"/>
    <w:rsid w:val="00220F64"/>
    <w:rsid w:val="0022102C"/>
    <w:rsid w:val="002211B7"/>
    <w:rsid w:val="00221413"/>
    <w:rsid w:val="00221620"/>
    <w:rsid w:val="0022164D"/>
    <w:rsid w:val="002217C3"/>
    <w:rsid w:val="00221962"/>
    <w:rsid w:val="00221B37"/>
    <w:rsid w:val="00221EED"/>
    <w:rsid w:val="00222496"/>
    <w:rsid w:val="00222616"/>
    <w:rsid w:val="00222949"/>
    <w:rsid w:val="00222D80"/>
    <w:rsid w:val="00222DAD"/>
    <w:rsid w:val="00222DC5"/>
    <w:rsid w:val="00222DFC"/>
    <w:rsid w:val="00222E81"/>
    <w:rsid w:val="00223820"/>
    <w:rsid w:val="002238C0"/>
    <w:rsid w:val="00223913"/>
    <w:rsid w:val="002246D9"/>
    <w:rsid w:val="002247BF"/>
    <w:rsid w:val="00224A0C"/>
    <w:rsid w:val="00224AE0"/>
    <w:rsid w:val="00224B7F"/>
    <w:rsid w:val="00224ED1"/>
    <w:rsid w:val="00224F46"/>
    <w:rsid w:val="00225281"/>
    <w:rsid w:val="0022546B"/>
    <w:rsid w:val="00225643"/>
    <w:rsid w:val="0022577B"/>
    <w:rsid w:val="002257E0"/>
    <w:rsid w:val="00225C28"/>
    <w:rsid w:val="00225CB9"/>
    <w:rsid w:val="00225FB7"/>
    <w:rsid w:val="00226068"/>
    <w:rsid w:val="002262DE"/>
    <w:rsid w:val="0022634C"/>
    <w:rsid w:val="0022678D"/>
    <w:rsid w:val="0022682F"/>
    <w:rsid w:val="002268D6"/>
    <w:rsid w:val="002268EA"/>
    <w:rsid w:val="00226E6A"/>
    <w:rsid w:val="002272B4"/>
    <w:rsid w:val="002272DF"/>
    <w:rsid w:val="0022731F"/>
    <w:rsid w:val="002279B4"/>
    <w:rsid w:val="00227AB7"/>
    <w:rsid w:val="00227D32"/>
    <w:rsid w:val="00227E6E"/>
    <w:rsid w:val="00230064"/>
    <w:rsid w:val="00230095"/>
    <w:rsid w:val="0023011B"/>
    <w:rsid w:val="00230612"/>
    <w:rsid w:val="00230742"/>
    <w:rsid w:val="00230C36"/>
    <w:rsid w:val="00230C69"/>
    <w:rsid w:val="00230C6C"/>
    <w:rsid w:val="00230E5E"/>
    <w:rsid w:val="00230EBA"/>
    <w:rsid w:val="00230EE2"/>
    <w:rsid w:val="002311C0"/>
    <w:rsid w:val="002314B3"/>
    <w:rsid w:val="002316B7"/>
    <w:rsid w:val="002316C2"/>
    <w:rsid w:val="00231870"/>
    <w:rsid w:val="00231BC1"/>
    <w:rsid w:val="00231BD0"/>
    <w:rsid w:val="00231E15"/>
    <w:rsid w:val="00232012"/>
    <w:rsid w:val="002320D0"/>
    <w:rsid w:val="00232130"/>
    <w:rsid w:val="0023248B"/>
    <w:rsid w:val="00232584"/>
    <w:rsid w:val="0023281F"/>
    <w:rsid w:val="00233215"/>
    <w:rsid w:val="00233727"/>
    <w:rsid w:val="00233838"/>
    <w:rsid w:val="002339AE"/>
    <w:rsid w:val="00233F79"/>
    <w:rsid w:val="0023408F"/>
    <w:rsid w:val="0023479B"/>
    <w:rsid w:val="00234A60"/>
    <w:rsid w:val="00234E69"/>
    <w:rsid w:val="00234E88"/>
    <w:rsid w:val="00235018"/>
    <w:rsid w:val="00235176"/>
    <w:rsid w:val="002354FD"/>
    <w:rsid w:val="0023551A"/>
    <w:rsid w:val="002357A5"/>
    <w:rsid w:val="00235A49"/>
    <w:rsid w:val="00235AA5"/>
    <w:rsid w:val="00235C88"/>
    <w:rsid w:val="00235DBE"/>
    <w:rsid w:val="00235E77"/>
    <w:rsid w:val="002360F6"/>
    <w:rsid w:val="00236188"/>
    <w:rsid w:val="0023625B"/>
    <w:rsid w:val="002362B4"/>
    <w:rsid w:val="0023642B"/>
    <w:rsid w:val="00236445"/>
    <w:rsid w:val="00236547"/>
    <w:rsid w:val="002367F4"/>
    <w:rsid w:val="00236B2E"/>
    <w:rsid w:val="002370C1"/>
    <w:rsid w:val="0023720D"/>
    <w:rsid w:val="0023741B"/>
    <w:rsid w:val="00237729"/>
    <w:rsid w:val="00237733"/>
    <w:rsid w:val="002377C3"/>
    <w:rsid w:val="0023789D"/>
    <w:rsid w:val="00237A2A"/>
    <w:rsid w:val="00237B1F"/>
    <w:rsid w:val="00237D93"/>
    <w:rsid w:val="00237F97"/>
    <w:rsid w:val="00240015"/>
    <w:rsid w:val="00240192"/>
    <w:rsid w:val="0024041C"/>
    <w:rsid w:val="00240534"/>
    <w:rsid w:val="0024072F"/>
    <w:rsid w:val="002407BB"/>
    <w:rsid w:val="00240871"/>
    <w:rsid w:val="0024089F"/>
    <w:rsid w:val="00240A3A"/>
    <w:rsid w:val="00240B54"/>
    <w:rsid w:val="00240B56"/>
    <w:rsid w:val="00240C20"/>
    <w:rsid w:val="00241014"/>
    <w:rsid w:val="002410B7"/>
    <w:rsid w:val="00241232"/>
    <w:rsid w:val="00241249"/>
    <w:rsid w:val="002413EB"/>
    <w:rsid w:val="002415AD"/>
    <w:rsid w:val="00241729"/>
    <w:rsid w:val="00241BAC"/>
    <w:rsid w:val="00241C3D"/>
    <w:rsid w:val="00242207"/>
    <w:rsid w:val="0024224C"/>
    <w:rsid w:val="0024231F"/>
    <w:rsid w:val="0024233A"/>
    <w:rsid w:val="0024238E"/>
    <w:rsid w:val="00242667"/>
    <w:rsid w:val="0024278A"/>
    <w:rsid w:val="0024286E"/>
    <w:rsid w:val="00242AE3"/>
    <w:rsid w:val="00242CBB"/>
    <w:rsid w:val="00242FAA"/>
    <w:rsid w:val="00243789"/>
    <w:rsid w:val="002438F7"/>
    <w:rsid w:val="002438FE"/>
    <w:rsid w:val="00243A39"/>
    <w:rsid w:val="00243A82"/>
    <w:rsid w:val="00243AE4"/>
    <w:rsid w:val="00243AE5"/>
    <w:rsid w:val="00243AE9"/>
    <w:rsid w:val="00243E51"/>
    <w:rsid w:val="00243F52"/>
    <w:rsid w:val="0024400B"/>
    <w:rsid w:val="0024428D"/>
    <w:rsid w:val="002444F0"/>
    <w:rsid w:val="0024454D"/>
    <w:rsid w:val="002446D8"/>
    <w:rsid w:val="0024489F"/>
    <w:rsid w:val="00244A97"/>
    <w:rsid w:val="00244ADA"/>
    <w:rsid w:val="00244B17"/>
    <w:rsid w:val="00244B5F"/>
    <w:rsid w:val="00244D4D"/>
    <w:rsid w:val="00244D52"/>
    <w:rsid w:val="00244EBE"/>
    <w:rsid w:val="00245067"/>
    <w:rsid w:val="002451B9"/>
    <w:rsid w:val="0024534F"/>
    <w:rsid w:val="0024535F"/>
    <w:rsid w:val="0024550D"/>
    <w:rsid w:val="0024584D"/>
    <w:rsid w:val="0024590B"/>
    <w:rsid w:val="002459FE"/>
    <w:rsid w:val="00245B4E"/>
    <w:rsid w:val="00245D8D"/>
    <w:rsid w:val="00245F3D"/>
    <w:rsid w:val="00246061"/>
    <w:rsid w:val="00246141"/>
    <w:rsid w:val="00246340"/>
    <w:rsid w:val="00246413"/>
    <w:rsid w:val="00246A8D"/>
    <w:rsid w:val="00246BF2"/>
    <w:rsid w:val="00246EC2"/>
    <w:rsid w:val="00246F71"/>
    <w:rsid w:val="00246FDB"/>
    <w:rsid w:val="0024706B"/>
    <w:rsid w:val="002470BA"/>
    <w:rsid w:val="0024735E"/>
    <w:rsid w:val="002473FC"/>
    <w:rsid w:val="00247519"/>
    <w:rsid w:val="00247875"/>
    <w:rsid w:val="00247D6C"/>
    <w:rsid w:val="00247F91"/>
    <w:rsid w:val="00250078"/>
    <w:rsid w:val="002503B1"/>
    <w:rsid w:val="002503DF"/>
    <w:rsid w:val="0025051E"/>
    <w:rsid w:val="0025060F"/>
    <w:rsid w:val="0025075A"/>
    <w:rsid w:val="00250A6B"/>
    <w:rsid w:val="00250B8C"/>
    <w:rsid w:val="00250DD0"/>
    <w:rsid w:val="0025113A"/>
    <w:rsid w:val="0025143A"/>
    <w:rsid w:val="00251650"/>
    <w:rsid w:val="002517AC"/>
    <w:rsid w:val="002519FC"/>
    <w:rsid w:val="00251AE0"/>
    <w:rsid w:val="00251AE3"/>
    <w:rsid w:val="00251C36"/>
    <w:rsid w:val="002527EE"/>
    <w:rsid w:val="002528B1"/>
    <w:rsid w:val="00252BD6"/>
    <w:rsid w:val="00252C38"/>
    <w:rsid w:val="00252C49"/>
    <w:rsid w:val="00252FDA"/>
    <w:rsid w:val="0025303C"/>
    <w:rsid w:val="002531C9"/>
    <w:rsid w:val="002532B9"/>
    <w:rsid w:val="002535E6"/>
    <w:rsid w:val="00253625"/>
    <w:rsid w:val="00253781"/>
    <w:rsid w:val="00253E23"/>
    <w:rsid w:val="002543C9"/>
    <w:rsid w:val="002543CF"/>
    <w:rsid w:val="00254515"/>
    <w:rsid w:val="00254CCE"/>
    <w:rsid w:val="00254EAD"/>
    <w:rsid w:val="0025526F"/>
    <w:rsid w:val="00255430"/>
    <w:rsid w:val="0025579A"/>
    <w:rsid w:val="0025583E"/>
    <w:rsid w:val="00255852"/>
    <w:rsid w:val="0025588D"/>
    <w:rsid w:val="002559A7"/>
    <w:rsid w:val="002559A8"/>
    <w:rsid w:val="00255A1C"/>
    <w:rsid w:val="00256055"/>
    <w:rsid w:val="00256070"/>
    <w:rsid w:val="0025608D"/>
    <w:rsid w:val="002564EF"/>
    <w:rsid w:val="002568DE"/>
    <w:rsid w:val="00256BDB"/>
    <w:rsid w:val="00256F45"/>
    <w:rsid w:val="00257082"/>
    <w:rsid w:val="00257295"/>
    <w:rsid w:val="00257366"/>
    <w:rsid w:val="00257421"/>
    <w:rsid w:val="00257CE2"/>
    <w:rsid w:val="00257E99"/>
    <w:rsid w:val="002601BA"/>
    <w:rsid w:val="002601F3"/>
    <w:rsid w:val="0026040A"/>
    <w:rsid w:val="00260A41"/>
    <w:rsid w:val="00260CB8"/>
    <w:rsid w:val="00260CFD"/>
    <w:rsid w:val="00260FFF"/>
    <w:rsid w:val="002612ED"/>
    <w:rsid w:val="00261345"/>
    <w:rsid w:val="00261522"/>
    <w:rsid w:val="00261619"/>
    <w:rsid w:val="0026169A"/>
    <w:rsid w:val="002618D0"/>
    <w:rsid w:val="00261939"/>
    <w:rsid w:val="00261978"/>
    <w:rsid w:val="00261B15"/>
    <w:rsid w:val="00261D28"/>
    <w:rsid w:val="00262528"/>
    <w:rsid w:val="0026264E"/>
    <w:rsid w:val="002627DB"/>
    <w:rsid w:val="00262938"/>
    <w:rsid w:val="00262963"/>
    <w:rsid w:val="002629E9"/>
    <w:rsid w:val="00262BC4"/>
    <w:rsid w:val="00262C0A"/>
    <w:rsid w:val="00263206"/>
    <w:rsid w:val="00263284"/>
    <w:rsid w:val="002633A7"/>
    <w:rsid w:val="002635F8"/>
    <w:rsid w:val="00263928"/>
    <w:rsid w:val="002639A1"/>
    <w:rsid w:val="00263CD9"/>
    <w:rsid w:val="00263D6C"/>
    <w:rsid w:val="00263DA9"/>
    <w:rsid w:val="00263E34"/>
    <w:rsid w:val="00263F67"/>
    <w:rsid w:val="00264023"/>
    <w:rsid w:val="002641B8"/>
    <w:rsid w:val="0026421E"/>
    <w:rsid w:val="00264544"/>
    <w:rsid w:val="0026455B"/>
    <w:rsid w:val="0026465A"/>
    <w:rsid w:val="002646BC"/>
    <w:rsid w:val="0026481E"/>
    <w:rsid w:val="0026484C"/>
    <w:rsid w:val="00264B47"/>
    <w:rsid w:val="00264B6B"/>
    <w:rsid w:val="002650C9"/>
    <w:rsid w:val="00265168"/>
    <w:rsid w:val="00265243"/>
    <w:rsid w:val="00265480"/>
    <w:rsid w:val="0026591D"/>
    <w:rsid w:val="00265A4D"/>
    <w:rsid w:val="00265E62"/>
    <w:rsid w:val="00265EE9"/>
    <w:rsid w:val="00265F7A"/>
    <w:rsid w:val="002662EC"/>
    <w:rsid w:val="002663E9"/>
    <w:rsid w:val="0026650E"/>
    <w:rsid w:val="002665D6"/>
    <w:rsid w:val="00266752"/>
    <w:rsid w:val="002667E0"/>
    <w:rsid w:val="00266C88"/>
    <w:rsid w:val="00266FA0"/>
    <w:rsid w:val="002671C2"/>
    <w:rsid w:val="002671F3"/>
    <w:rsid w:val="00267244"/>
    <w:rsid w:val="002677DF"/>
    <w:rsid w:val="002678DD"/>
    <w:rsid w:val="002679F8"/>
    <w:rsid w:val="00267AAE"/>
    <w:rsid w:val="00267DCF"/>
    <w:rsid w:val="00267E02"/>
    <w:rsid w:val="00267F3B"/>
    <w:rsid w:val="0027020D"/>
    <w:rsid w:val="00270232"/>
    <w:rsid w:val="00270319"/>
    <w:rsid w:val="00270787"/>
    <w:rsid w:val="0027078F"/>
    <w:rsid w:val="002707D7"/>
    <w:rsid w:val="00270A8F"/>
    <w:rsid w:val="00270FC7"/>
    <w:rsid w:val="00271109"/>
    <w:rsid w:val="002713B2"/>
    <w:rsid w:val="002714A9"/>
    <w:rsid w:val="0027156D"/>
    <w:rsid w:val="0027181B"/>
    <w:rsid w:val="002718A2"/>
    <w:rsid w:val="00271D58"/>
    <w:rsid w:val="00271DA7"/>
    <w:rsid w:val="00271F77"/>
    <w:rsid w:val="00272011"/>
    <w:rsid w:val="00272213"/>
    <w:rsid w:val="00272869"/>
    <w:rsid w:val="00272BED"/>
    <w:rsid w:val="00273285"/>
    <w:rsid w:val="00273313"/>
    <w:rsid w:val="00273325"/>
    <w:rsid w:val="00273370"/>
    <w:rsid w:val="002736A5"/>
    <w:rsid w:val="002737C0"/>
    <w:rsid w:val="00273A8E"/>
    <w:rsid w:val="00273AC9"/>
    <w:rsid w:val="00273E63"/>
    <w:rsid w:val="00274829"/>
    <w:rsid w:val="00274BB2"/>
    <w:rsid w:val="00274BF8"/>
    <w:rsid w:val="00274CAF"/>
    <w:rsid w:val="00274D20"/>
    <w:rsid w:val="00274F0C"/>
    <w:rsid w:val="00274F6F"/>
    <w:rsid w:val="002751D1"/>
    <w:rsid w:val="0027538D"/>
    <w:rsid w:val="002753FD"/>
    <w:rsid w:val="0027561C"/>
    <w:rsid w:val="00275AB6"/>
    <w:rsid w:val="00275BC9"/>
    <w:rsid w:val="00275D48"/>
    <w:rsid w:val="0027600A"/>
    <w:rsid w:val="002760B2"/>
    <w:rsid w:val="002762BB"/>
    <w:rsid w:val="00276500"/>
    <w:rsid w:val="002765E7"/>
    <w:rsid w:val="002769E6"/>
    <w:rsid w:val="00276ACB"/>
    <w:rsid w:val="00276C14"/>
    <w:rsid w:val="00276D51"/>
    <w:rsid w:val="00276DA0"/>
    <w:rsid w:val="00276E4E"/>
    <w:rsid w:val="00276E84"/>
    <w:rsid w:val="0027701E"/>
    <w:rsid w:val="002773C0"/>
    <w:rsid w:val="002774FD"/>
    <w:rsid w:val="00277965"/>
    <w:rsid w:val="00277B00"/>
    <w:rsid w:val="00277CDB"/>
    <w:rsid w:val="00277D27"/>
    <w:rsid w:val="00280100"/>
    <w:rsid w:val="00280375"/>
    <w:rsid w:val="0028048B"/>
    <w:rsid w:val="002805C3"/>
    <w:rsid w:val="00280758"/>
    <w:rsid w:val="00280A21"/>
    <w:rsid w:val="00280BED"/>
    <w:rsid w:val="00280FB7"/>
    <w:rsid w:val="00281064"/>
    <w:rsid w:val="00281081"/>
    <w:rsid w:val="002811E6"/>
    <w:rsid w:val="002812C4"/>
    <w:rsid w:val="00281343"/>
    <w:rsid w:val="002814AF"/>
    <w:rsid w:val="00281632"/>
    <w:rsid w:val="002817B4"/>
    <w:rsid w:val="00281A83"/>
    <w:rsid w:val="00281AAD"/>
    <w:rsid w:val="00281B32"/>
    <w:rsid w:val="00281B58"/>
    <w:rsid w:val="00281B99"/>
    <w:rsid w:val="00282584"/>
    <w:rsid w:val="0028273F"/>
    <w:rsid w:val="00282850"/>
    <w:rsid w:val="002828D5"/>
    <w:rsid w:val="00282941"/>
    <w:rsid w:val="00282E05"/>
    <w:rsid w:val="00282ED1"/>
    <w:rsid w:val="00282F74"/>
    <w:rsid w:val="002834EB"/>
    <w:rsid w:val="00283615"/>
    <w:rsid w:val="00283624"/>
    <w:rsid w:val="0028364C"/>
    <w:rsid w:val="00283679"/>
    <w:rsid w:val="0028368F"/>
    <w:rsid w:val="0028374C"/>
    <w:rsid w:val="00283D22"/>
    <w:rsid w:val="00283E02"/>
    <w:rsid w:val="00283FFD"/>
    <w:rsid w:val="00284003"/>
    <w:rsid w:val="00284065"/>
    <w:rsid w:val="00284095"/>
    <w:rsid w:val="0028417B"/>
    <w:rsid w:val="00284378"/>
    <w:rsid w:val="0028440E"/>
    <w:rsid w:val="00284452"/>
    <w:rsid w:val="00284754"/>
    <w:rsid w:val="00284773"/>
    <w:rsid w:val="00284A05"/>
    <w:rsid w:val="00284B52"/>
    <w:rsid w:val="00284C24"/>
    <w:rsid w:val="00284F31"/>
    <w:rsid w:val="0028503D"/>
    <w:rsid w:val="00285071"/>
    <w:rsid w:val="002855B3"/>
    <w:rsid w:val="00285941"/>
    <w:rsid w:val="00285966"/>
    <w:rsid w:val="00285A49"/>
    <w:rsid w:val="00285DD8"/>
    <w:rsid w:val="00285E78"/>
    <w:rsid w:val="0028626E"/>
    <w:rsid w:val="002865E5"/>
    <w:rsid w:val="00286610"/>
    <w:rsid w:val="0028680D"/>
    <w:rsid w:val="002869E3"/>
    <w:rsid w:val="00286A51"/>
    <w:rsid w:val="00286A6F"/>
    <w:rsid w:val="00286E25"/>
    <w:rsid w:val="002874D0"/>
    <w:rsid w:val="00287517"/>
    <w:rsid w:val="0028753D"/>
    <w:rsid w:val="00287597"/>
    <w:rsid w:val="002875BA"/>
    <w:rsid w:val="0028786A"/>
    <w:rsid w:val="00287B80"/>
    <w:rsid w:val="00287CF3"/>
    <w:rsid w:val="00287EDF"/>
    <w:rsid w:val="0029004A"/>
    <w:rsid w:val="00290077"/>
    <w:rsid w:val="00290459"/>
    <w:rsid w:val="0029098C"/>
    <w:rsid w:val="00290B11"/>
    <w:rsid w:val="00290BC0"/>
    <w:rsid w:val="00290DC7"/>
    <w:rsid w:val="00290E15"/>
    <w:rsid w:val="00290E54"/>
    <w:rsid w:val="00290F59"/>
    <w:rsid w:val="002913B5"/>
    <w:rsid w:val="002915D5"/>
    <w:rsid w:val="002916B5"/>
    <w:rsid w:val="00291835"/>
    <w:rsid w:val="00291BD2"/>
    <w:rsid w:val="00291BE5"/>
    <w:rsid w:val="00291C31"/>
    <w:rsid w:val="00291C8F"/>
    <w:rsid w:val="00291E49"/>
    <w:rsid w:val="00291FB8"/>
    <w:rsid w:val="00292040"/>
    <w:rsid w:val="0029204D"/>
    <w:rsid w:val="00292136"/>
    <w:rsid w:val="00292393"/>
    <w:rsid w:val="0029255F"/>
    <w:rsid w:val="00292666"/>
    <w:rsid w:val="00292846"/>
    <w:rsid w:val="00292868"/>
    <w:rsid w:val="002928A3"/>
    <w:rsid w:val="0029319E"/>
    <w:rsid w:val="00293328"/>
    <w:rsid w:val="00293451"/>
    <w:rsid w:val="00293686"/>
    <w:rsid w:val="0029392E"/>
    <w:rsid w:val="00293D05"/>
    <w:rsid w:val="00293D24"/>
    <w:rsid w:val="00293DEE"/>
    <w:rsid w:val="00294237"/>
    <w:rsid w:val="002942E4"/>
    <w:rsid w:val="002945B7"/>
    <w:rsid w:val="0029460A"/>
    <w:rsid w:val="00294B7C"/>
    <w:rsid w:val="00294D70"/>
    <w:rsid w:val="00294E3D"/>
    <w:rsid w:val="00294FCD"/>
    <w:rsid w:val="0029515E"/>
    <w:rsid w:val="002951D7"/>
    <w:rsid w:val="0029598F"/>
    <w:rsid w:val="002959F9"/>
    <w:rsid w:val="002959FD"/>
    <w:rsid w:val="00295AC8"/>
    <w:rsid w:val="00295CB1"/>
    <w:rsid w:val="00295DF6"/>
    <w:rsid w:val="00295E92"/>
    <w:rsid w:val="00295E97"/>
    <w:rsid w:val="00296374"/>
    <w:rsid w:val="00296547"/>
    <w:rsid w:val="002968F8"/>
    <w:rsid w:val="00296BD5"/>
    <w:rsid w:val="00296D52"/>
    <w:rsid w:val="00296DAF"/>
    <w:rsid w:val="00297015"/>
    <w:rsid w:val="002970D5"/>
    <w:rsid w:val="0029724D"/>
    <w:rsid w:val="002972C0"/>
    <w:rsid w:val="00297546"/>
    <w:rsid w:val="00297707"/>
    <w:rsid w:val="002978CB"/>
    <w:rsid w:val="00297CD9"/>
    <w:rsid w:val="00297E4F"/>
    <w:rsid w:val="00297EF2"/>
    <w:rsid w:val="00297F63"/>
    <w:rsid w:val="002A0040"/>
    <w:rsid w:val="002A02E8"/>
    <w:rsid w:val="002A037A"/>
    <w:rsid w:val="002A0591"/>
    <w:rsid w:val="002A0772"/>
    <w:rsid w:val="002A07B9"/>
    <w:rsid w:val="002A0A4D"/>
    <w:rsid w:val="002A11A8"/>
    <w:rsid w:val="002A1556"/>
    <w:rsid w:val="002A16EF"/>
    <w:rsid w:val="002A179F"/>
    <w:rsid w:val="002A180C"/>
    <w:rsid w:val="002A1AAF"/>
    <w:rsid w:val="002A1FAC"/>
    <w:rsid w:val="002A2080"/>
    <w:rsid w:val="002A25B3"/>
    <w:rsid w:val="002A2660"/>
    <w:rsid w:val="002A2749"/>
    <w:rsid w:val="002A2C25"/>
    <w:rsid w:val="002A2C5F"/>
    <w:rsid w:val="002A2F1C"/>
    <w:rsid w:val="002A2F2B"/>
    <w:rsid w:val="002A3183"/>
    <w:rsid w:val="002A34B5"/>
    <w:rsid w:val="002A3523"/>
    <w:rsid w:val="002A3713"/>
    <w:rsid w:val="002A3F14"/>
    <w:rsid w:val="002A3F56"/>
    <w:rsid w:val="002A4061"/>
    <w:rsid w:val="002A41FB"/>
    <w:rsid w:val="002A4618"/>
    <w:rsid w:val="002A4661"/>
    <w:rsid w:val="002A469C"/>
    <w:rsid w:val="002A477E"/>
    <w:rsid w:val="002A4797"/>
    <w:rsid w:val="002A49E8"/>
    <w:rsid w:val="002A4C9D"/>
    <w:rsid w:val="002A4DE9"/>
    <w:rsid w:val="002A53CE"/>
    <w:rsid w:val="002A5430"/>
    <w:rsid w:val="002A5497"/>
    <w:rsid w:val="002A5570"/>
    <w:rsid w:val="002A5577"/>
    <w:rsid w:val="002A59E9"/>
    <w:rsid w:val="002A5B6A"/>
    <w:rsid w:val="002A5CD9"/>
    <w:rsid w:val="002A5CED"/>
    <w:rsid w:val="002A5DC7"/>
    <w:rsid w:val="002A5E25"/>
    <w:rsid w:val="002A5E9D"/>
    <w:rsid w:val="002A5EA5"/>
    <w:rsid w:val="002A5EBD"/>
    <w:rsid w:val="002A6287"/>
    <w:rsid w:val="002A62E9"/>
    <w:rsid w:val="002A6309"/>
    <w:rsid w:val="002A65E0"/>
    <w:rsid w:val="002A660A"/>
    <w:rsid w:val="002A6712"/>
    <w:rsid w:val="002A6775"/>
    <w:rsid w:val="002A6803"/>
    <w:rsid w:val="002A6805"/>
    <w:rsid w:val="002A690A"/>
    <w:rsid w:val="002A6AB0"/>
    <w:rsid w:val="002A6BDE"/>
    <w:rsid w:val="002A6D69"/>
    <w:rsid w:val="002A6DCE"/>
    <w:rsid w:val="002A6EF8"/>
    <w:rsid w:val="002A6FCB"/>
    <w:rsid w:val="002A7281"/>
    <w:rsid w:val="002A72A3"/>
    <w:rsid w:val="002A72D6"/>
    <w:rsid w:val="002A72D8"/>
    <w:rsid w:val="002A7334"/>
    <w:rsid w:val="002A7804"/>
    <w:rsid w:val="002A7A4A"/>
    <w:rsid w:val="002A7C83"/>
    <w:rsid w:val="002A7ED7"/>
    <w:rsid w:val="002A7F96"/>
    <w:rsid w:val="002A7FBF"/>
    <w:rsid w:val="002B0420"/>
    <w:rsid w:val="002B0461"/>
    <w:rsid w:val="002B05EA"/>
    <w:rsid w:val="002B07B9"/>
    <w:rsid w:val="002B08FC"/>
    <w:rsid w:val="002B0915"/>
    <w:rsid w:val="002B09FE"/>
    <w:rsid w:val="002B0EDC"/>
    <w:rsid w:val="002B0FFD"/>
    <w:rsid w:val="002B1284"/>
    <w:rsid w:val="002B1289"/>
    <w:rsid w:val="002B1315"/>
    <w:rsid w:val="002B15F8"/>
    <w:rsid w:val="002B15FB"/>
    <w:rsid w:val="002B16C3"/>
    <w:rsid w:val="002B1707"/>
    <w:rsid w:val="002B1938"/>
    <w:rsid w:val="002B1966"/>
    <w:rsid w:val="002B1967"/>
    <w:rsid w:val="002B1B21"/>
    <w:rsid w:val="002B1E7A"/>
    <w:rsid w:val="002B1F92"/>
    <w:rsid w:val="002B20EA"/>
    <w:rsid w:val="002B2236"/>
    <w:rsid w:val="002B2441"/>
    <w:rsid w:val="002B2445"/>
    <w:rsid w:val="002B2505"/>
    <w:rsid w:val="002B2A27"/>
    <w:rsid w:val="002B2E12"/>
    <w:rsid w:val="002B2F85"/>
    <w:rsid w:val="002B2F88"/>
    <w:rsid w:val="002B2FF4"/>
    <w:rsid w:val="002B31DF"/>
    <w:rsid w:val="002B3205"/>
    <w:rsid w:val="002B3221"/>
    <w:rsid w:val="002B327C"/>
    <w:rsid w:val="002B3464"/>
    <w:rsid w:val="002B3758"/>
    <w:rsid w:val="002B3B44"/>
    <w:rsid w:val="002B3D17"/>
    <w:rsid w:val="002B3D9B"/>
    <w:rsid w:val="002B422E"/>
    <w:rsid w:val="002B42BE"/>
    <w:rsid w:val="002B4591"/>
    <w:rsid w:val="002B46A5"/>
    <w:rsid w:val="002B4A4F"/>
    <w:rsid w:val="002B4AA2"/>
    <w:rsid w:val="002B4CCA"/>
    <w:rsid w:val="002B4D51"/>
    <w:rsid w:val="002B4EE8"/>
    <w:rsid w:val="002B51DC"/>
    <w:rsid w:val="002B537D"/>
    <w:rsid w:val="002B53A8"/>
    <w:rsid w:val="002B543F"/>
    <w:rsid w:val="002B548B"/>
    <w:rsid w:val="002B5696"/>
    <w:rsid w:val="002B5B4B"/>
    <w:rsid w:val="002B5C56"/>
    <w:rsid w:val="002B5D28"/>
    <w:rsid w:val="002B5D90"/>
    <w:rsid w:val="002B601F"/>
    <w:rsid w:val="002B6396"/>
    <w:rsid w:val="002B6410"/>
    <w:rsid w:val="002B64C6"/>
    <w:rsid w:val="002B660F"/>
    <w:rsid w:val="002B6672"/>
    <w:rsid w:val="002B6AF0"/>
    <w:rsid w:val="002B6C13"/>
    <w:rsid w:val="002B6C21"/>
    <w:rsid w:val="002B781C"/>
    <w:rsid w:val="002B7894"/>
    <w:rsid w:val="002B78A3"/>
    <w:rsid w:val="002C031E"/>
    <w:rsid w:val="002C0420"/>
    <w:rsid w:val="002C072A"/>
    <w:rsid w:val="002C07BE"/>
    <w:rsid w:val="002C0831"/>
    <w:rsid w:val="002C08FD"/>
    <w:rsid w:val="002C0953"/>
    <w:rsid w:val="002C0AA5"/>
    <w:rsid w:val="002C0B57"/>
    <w:rsid w:val="002C0E14"/>
    <w:rsid w:val="002C171F"/>
    <w:rsid w:val="002C1774"/>
    <w:rsid w:val="002C1821"/>
    <w:rsid w:val="002C18E8"/>
    <w:rsid w:val="002C1BAE"/>
    <w:rsid w:val="002C1C27"/>
    <w:rsid w:val="002C206F"/>
    <w:rsid w:val="002C21ED"/>
    <w:rsid w:val="002C22A5"/>
    <w:rsid w:val="002C24B0"/>
    <w:rsid w:val="002C2557"/>
    <w:rsid w:val="002C2589"/>
    <w:rsid w:val="002C2643"/>
    <w:rsid w:val="002C275E"/>
    <w:rsid w:val="002C2CE4"/>
    <w:rsid w:val="002C2D1D"/>
    <w:rsid w:val="002C2D5A"/>
    <w:rsid w:val="002C3323"/>
    <w:rsid w:val="002C349E"/>
    <w:rsid w:val="002C3583"/>
    <w:rsid w:val="002C3C9D"/>
    <w:rsid w:val="002C3CF7"/>
    <w:rsid w:val="002C3E11"/>
    <w:rsid w:val="002C3F03"/>
    <w:rsid w:val="002C3F10"/>
    <w:rsid w:val="002C4133"/>
    <w:rsid w:val="002C4228"/>
    <w:rsid w:val="002C43CF"/>
    <w:rsid w:val="002C44BC"/>
    <w:rsid w:val="002C45F6"/>
    <w:rsid w:val="002C4627"/>
    <w:rsid w:val="002C467F"/>
    <w:rsid w:val="002C47D6"/>
    <w:rsid w:val="002C4CBF"/>
    <w:rsid w:val="002C51F8"/>
    <w:rsid w:val="002C56B6"/>
    <w:rsid w:val="002C57CF"/>
    <w:rsid w:val="002C5801"/>
    <w:rsid w:val="002C5A99"/>
    <w:rsid w:val="002C6006"/>
    <w:rsid w:val="002C6884"/>
    <w:rsid w:val="002C69EE"/>
    <w:rsid w:val="002C6D66"/>
    <w:rsid w:val="002C7462"/>
    <w:rsid w:val="002C747F"/>
    <w:rsid w:val="002C771D"/>
    <w:rsid w:val="002C7803"/>
    <w:rsid w:val="002C790C"/>
    <w:rsid w:val="002C79FF"/>
    <w:rsid w:val="002C7D3F"/>
    <w:rsid w:val="002C7D7F"/>
    <w:rsid w:val="002C7F09"/>
    <w:rsid w:val="002D010A"/>
    <w:rsid w:val="002D0244"/>
    <w:rsid w:val="002D05A5"/>
    <w:rsid w:val="002D060E"/>
    <w:rsid w:val="002D0663"/>
    <w:rsid w:val="002D08DC"/>
    <w:rsid w:val="002D0C84"/>
    <w:rsid w:val="002D0DD9"/>
    <w:rsid w:val="002D1173"/>
    <w:rsid w:val="002D11B5"/>
    <w:rsid w:val="002D131F"/>
    <w:rsid w:val="002D174A"/>
    <w:rsid w:val="002D19FE"/>
    <w:rsid w:val="002D1D38"/>
    <w:rsid w:val="002D1EC3"/>
    <w:rsid w:val="002D2239"/>
    <w:rsid w:val="002D2526"/>
    <w:rsid w:val="002D27BE"/>
    <w:rsid w:val="002D2A30"/>
    <w:rsid w:val="002D2A46"/>
    <w:rsid w:val="002D2B26"/>
    <w:rsid w:val="002D2E08"/>
    <w:rsid w:val="002D2E86"/>
    <w:rsid w:val="002D2F3D"/>
    <w:rsid w:val="002D2F3E"/>
    <w:rsid w:val="002D3009"/>
    <w:rsid w:val="002D30F9"/>
    <w:rsid w:val="002D3212"/>
    <w:rsid w:val="002D33CF"/>
    <w:rsid w:val="002D3595"/>
    <w:rsid w:val="002D3858"/>
    <w:rsid w:val="002D39EC"/>
    <w:rsid w:val="002D3C02"/>
    <w:rsid w:val="002D3D9C"/>
    <w:rsid w:val="002D3F90"/>
    <w:rsid w:val="002D3FC5"/>
    <w:rsid w:val="002D42CB"/>
    <w:rsid w:val="002D4446"/>
    <w:rsid w:val="002D46F2"/>
    <w:rsid w:val="002D473D"/>
    <w:rsid w:val="002D4B97"/>
    <w:rsid w:val="002D4DDA"/>
    <w:rsid w:val="002D4DDE"/>
    <w:rsid w:val="002D4F33"/>
    <w:rsid w:val="002D4F47"/>
    <w:rsid w:val="002D5173"/>
    <w:rsid w:val="002D5329"/>
    <w:rsid w:val="002D54BF"/>
    <w:rsid w:val="002D562F"/>
    <w:rsid w:val="002D5B19"/>
    <w:rsid w:val="002D5B62"/>
    <w:rsid w:val="002D5E2C"/>
    <w:rsid w:val="002D5EC3"/>
    <w:rsid w:val="002D5F2F"/>
    <w:rsid w:val="002D5F51"/>
    <w:rsid w:val="002D5FFC"/>
    <w:rsid w:val="002D615C"/>
    <w:rsid w:val="002D6421"/>
    <w:rsid w:val="002D652D"/>
    <w:rsid w:val="002D653B"/>
    <w:rsid w:val="002D691F"/>
    <w:rsid w:val="002D6E46"/>
    <w:rsid w:val="002D6E97"/>
    <w:rsid w:val="002D7023"/>
    <w:rsid w:val="002D71EB"/>
    <w:rsid w:val="002D72DA"/>
    <w:rsid w:val="002D741C"/>
    <w:rsid w:val="002D769B"/>
    <w:rsid w:val="002D7F35"/>
    <w:rsid w:val="002E0251"/>
    <w:rsid w:val="002E0391"/>
    <w:rsid w:val="002E0417"/>
    <w:rsid w:val="002E04D6"/>
    <w:rsid w:val="002E05D6"/>
    <w:rsid w:val="002E07E4"/>
    <w:rsid w:val="002E088F"/>
    <w:rsid w:val="002E0C14"/>
    <w:rsid w:val="002E0FA1"/>
    <w:rsid w:val="002E0FB3"/>
    <w:rsid w:val="002E10F3"/>
    <w:rsid w:val="002E147D"/>
    <w:rsid w:val="002E150A"/>
    <w:rsid w:val="002E158C"/>
    <w:rsid w:val="002E1645"/>
    <w:rsid w:val="002E1702"/>
    <w:rsid w:val="002E188C"/>
    <w:rsid w:val="002E1BB7"/>
    <w:rsid w:val="002E1D88"/>
    <w:rsid w:val="002E1F81"/>
    <w:rsid w:val="002E2005"/>
    <w:rsid w:val="002E22F1"/>
    <w:rsid w:val="002E2491"/>
    <w:rsid w:val="002E2797"/>
    <w:rsid w:val="002E2C56"/>
    <w:rsid w:val="002E2E77"/>
    <w:rsid w:val="002E30B2"/>
    <w:rsid w:val="002E33B2"/>
    <w:rsid w:val="002E3A14"/>
    <w:rsid w:val="002E3BEE"/>
    <w:rsid w:val="002E3ECE"/>
    <w:rsid w:val="002E4028"/>
    <w:rsid w:val="002E4172"/>
    <w:rsid w:val="002E41D5"/>
    <w:rsid w:val="002E42EB"/>
    <w:rsid w:val="002E4B26"/>
    <w:rsid w:val="002E4E25"/>
    <w:rsid w:val="002E4E72"/>
    <w:rsid w:val="002E4EFD"/>
    <w:rsid w:val="002E52D3"/>
    <w:rsid w:val="002E538A"/>
    <w:rsid w:val="002E53C4"/>
    <w:rsid w:val="002E57D6"/>
    <w:rsid w:val="002E58FC"/>
    <w:rsid w:val="002E59AC"/>
    <w:rsid w:val="002E5A38"/>
    <w:rsid w:val="002E5AD3"/>
    <w:rsid w:val="002E5C1C"/>
    <w:rsid w:val="002E626B"/>
    <w:rsid w:val="002E6611"/>
    <w:rsid w:val="002E67A9"/>
    <w:rsid w:val="002E69B3"/>
    <w:rsid w:val="002E6A2C"/>
    <w:rsid w:val="002E726A"/>
    <w:rsid w:val="002E72AC"/>
    <w:rsid w:val="002E73C6"/>
    <w:rsid w:val="002E7672"/>
    <w:rsid w:val="002E7CBF"/>
    <w:rsid w:val="002E7EDC"/>
    <w:rsid w:val="002E7F3D"/>
    <w:rsid w:val="002F0067"/>
    <w:rsid w:val="002F006C"/>
    <w:rsid w:val="002F0365"/>
    <w:rsid w:val="002F0590"/>
    <w:rsid w:val="002F067F"/>
    <w:rsid w:val="002F0718"/>
    <w:rsid w:val="002F0B4F"/>
    <w:rsid w:val="002F0DC3"/>
    <w:rsid w:val="002F0FD5"/>
    <w:rsid w:val="002F1007"/>
    <w:rsid w:val="002F109F"/>
    <w:rsid w:val="002F10B9"/>
    <w:rsid w:val="002F150D"/>
    <w:rsid w:val="002F1CD3"/>
    <w:rsid w:val="002F1DC2"/>
    <w:rsid w:val="002F1F47"/>
    <w:rsid w:val="002F23F0"/>
    <w:rsid w:val="002F25DF"/>
    <w:rsid w:val="002F287F"/>
    <w:rsid w:val="002F2ADF"/>
    <w:rsid w:val="002F2B76"/>
    <w:rsid w:val="002F2CE7"/>
    <w:rsid w:val="002F3121"/>
    <w:rsid w:val="002F3250"/>
    <w:rsid w:val="002F3277"/>
    <w:rsid w:val="002F3319"/>
    <w:rsid w:val="002F333F"/>
    <w:rsid w:val="002F36B7"/>
    <w:rsid w:val="002F3782"/>
    <w:rsid w:val="002F3995"/>
    <w:rsid w:val="002F3C79"/>
    <w:rsid w:val="002F4076"/>
    <w:rsid w:val="002F43B6"/>
    <w:rsid w:val="002F4483"/>
    <w:rsid w:val="002F464C"/>
    <w:rsid w:val="002F47EC"/>
    <w:rsid w:val="002F4E7F"/>
    <w:rsid w:val="002F4FAE"/>
    <w:rsid w:val="002F570F"/>
    <w:rsid w:val="002F57D3"/>
    <w:rsid w:val="002F5A54"/>
    <w:rsid w:val="002F5BBB"/>
    <w:rsid w:val="002F5FB5"/>
    <w:rsid w:val="002F5FF5"/>
    <w:rsid w:val="002F648F"/>
    <w:rsid w:val="002F65DE"/>
    <w:rsid w:val="002F68A2"/>
    <w:rsid w:val="002F69C6"/>
    <w:rsid w:val="002F6AA9"/>
    <w:rsid w:val="002F7820"/>
    <w:rsid w:val="002F7B04"/>
    <w:rsid w:val="002F7C3A"/>
    <w:rsid w:val="002F7E0A"/>
    <w:rsid w:val="002F7EC2"/>
    <w:rsid w:val="002F7FCE"/>
    <w:rsid w:val="0030013E"/>
    <w:rsid w:val="00300295"/>
    <w:rsid w:val="00300397"/>
    <w:rsid w:val="00300723"/>
    <w:rsid w:val="00300C6D"/>
    <w:rsid w:val="00301162"/>
    <w:rsid w:val="00301223"/>
    <w:rsid w:val="003013B8"/>
    <w:rsid w:val="0030142E"/>
    <w:rsid w:val="003014B7"/>
    <w:rsid w:val="00301884"/>
    <w:rsid w:val="00301AA0"/>
    <w:rsid w:val="00301D07"/>
    <w:rsid w:val="00301DF6"/>
    <w:rsid w:val="00301E20"/>
    <w:rsid w:val="00301F17"/>
    <w:rsid w:val="00302058"/>
    <w:rsid w:val="00302366"/>
    <w:rsid w:val="00302411"/>
    <w:rsid w:val="00302791"/>
    <w:rsid w:val="00302B5B"/>
    <w:rsid w:val="00302BEB"/>
    <w:rsid w:val="00302CB0"/>
    <w:rsid w:val="00302D3F"/>
    <w:rsid w:val="00302E45"/>
    <w:rsid w:val="003031C3"/>
    <w:rsid w:val="00303448"/>
    <w:rsid w:val="003035A6"/>
    <w:rsid w:val="00303879"/>
    <w:rsid w:val="00303998"/>
    <w:rsid w:val="00303A99"/>
    <w:rsid w:val="00303AD7"/>
    <w:rsid w:val="00303C1A"/>
    <w:rsid w:val="0030411B"/>
    <w:rsid w:val="0030459E"/>
    <w:rsid w:val="00304DA7"/>
    <w:rsid w:val="00304DD7"/>
    <w:rsid w:val="0030533C"/>
    <w:rsid w:val="00305370"/>
    <w:rsid w:val="0030544C"/>
    <w:rsid w:val="003054EC"/>
    <w:rsid w:val="00305618"/>
    <w:rsid w:val="0030565F"/>
    <w:rsid w:val="0030569E"/>
    <w:rsid w:val="00305761"/>
    <w:rsid w:val="003059AF"/>
    <w:rsid w:val="00305CE6"/>
    <w:rsid w:val="00305D25"/>
    <w:rsid w:val="00305D35"/>
    <w:rsid w:val="00305DD6"/>
    <w:rsid w:val="00305F06"/>
    <w:rsid w:val="00306106"/>
    <w:rsid w:val="00306491"/>
    <w:rsid w:val="00306543"/>
    <w:rsid w:val="00306626"/>
    <w:rsid w:val="00306657"/>
    <w:rsid w:val="003066A1"/>
    <w:rsid w:val="00306A95"/>
    <w:rsid w:val="00306D38"/>
    <w:rsid w:val="00306FF9"/>
    <w:rsid w:val="00307477"/>
    <w:rsid w:val="00307789"/>
    <w:rsid w:val="00307A69"/>
    <w:rsid w:val="00307CAA"/>
    <w:rsid w:val="00307FB8"/>
    <w:rsid w:val="00307FE4"/>
    <w:rsid w:val="0031016D"/>
    <w:rsid w:val="0031017E"/>
    <w:rsid w:val="003101CC"/>
    <w:rsid w:val="00310282"/>
    <w:rsid w:val="003105A3"/>
    <w:rsid w:val="003105AF"/>
    <w:rsid w:val="00310609"/>
    <w:rsid w:val="0031085F"/>
    <w:rsid w:val="00310C6E"/>
    <w:rsid w:val="00310F85"/>
    <w:rsid w:val="00310FCA"/>
    <w:rsid w:val="00311297"/>
    <w:rsid w:val="003115E9"/>
    <w:rsid w:val="00311842"/>
    <w:rsid w:val="00311E7F"/>
    <w:rsid w:val="00312181"/>
    <w:rsid w:val="003122C7"/>
    <w:rsid w:val="003124A3"/>
    <w:rsid w:val="003124AF"/>
    <w:rsid w:val="003124C9"/>
    <w:rsid w:val="003125BD"/>
    <w:rsid w:val="0031286A"/>
    <w:rsid w:val="003128DC"/>
    <w:rsid w:val="003128DE"/>
    <w:rsid w:val="00312A4A"/>
    <w:rsid w:val="00312F76"/>
    <w:rsid w:val="0031316C"/>
    <w:rsid w:val="003133DA"/>
    <w:rsid w:val="0031370E"/>
    <w:rsid w:val="00313894"/>
    <w:rsid w:val="00313A70"/>
    <w:rsid w:val="00313C12"/>
    <w:rsid w:val="00313D32"/>
    <w:rsid w:val="003142C0"/>
    <w:rsid w:val="003142C6"/>
    <w:rsid w:val="0031446F"/>
    <w:rsid w:val="00314756"/>
    <w:rsid w:val="00314AA0"/>
    <w:rsid w:val="00314F70"/>
    <w:rsid w:val="00315100"/>
    <w:rsid w:val="00315370"/>
    <w:rsid w:val="003154E3"/>
    <w:rsid w:val="00315511"/>
    <w:rsid w:val="00315792"/>
    <w:rsid w:val="003157A1"/>
    <w:rsid w:val="003157F4"/>
    <w:rsid w:val="0031594C"/>
    <w:rsid w:val="00315E66"/>
    <w:rsid w:val="00315EC9"/>
    <w:rsid w:val="003160B9"/>
    <w:rsid w:val="003160F4"/>
    <w:rsid w:val="0031616D"/>
    <w:rsid w:val="0031620A"/>
    <w:rsid w:val="00316298"/>
    <w:rsid w:val="003164F3"/>
    <w:rsid w:val="0031658E"/>
    <w:rsid w:val="0031685C"/>
    <w:rsid w:val="003168EB"/>
    <w:rsid w:val="00316F79"/>
    <w:rsid w:val="00317328"/>
    <w:rsid w:val="0031761C"/>
    <w:rsid w:val="003176E8"/>
    <w:rsid w:val="0031783E"/>
    <w:rsid w:val="003179CE"/>
    <w:rsid w:val="00317B18"/>
    <w:rsid w:val="00317DC3"/>
    <w:rsid w:val="00320112"/>
    <w:rsid w:val="00320887"/>
    <w:rsid w:val="003208B9"/>
    <w:rsid w:val="00321035"/>
    <w:rsid w:val="003212AE"/>
    <w:rsid w:val="003212F9"/>
    <w:rsid w:val="0032169E"/>
    <w:rsid w:val="00321BE1"/>
    <w:rsid w:val="00321CBF"/>
    <w:rsid w:val="00321E44"/>
    <w:rsid w:val="00321FB0"/>
    <w:rsid w:val="00321FF5"/>
    <w:rsid w:val="003220C7"/>
    <w:rsid w:val="00322567"/>
    <w:rsid w:val="003225E0"/>
    <w:rsid w:val="00322CF5"/>
    <w:rsid w:val="003230A7"/>
    <w:rsid w:val="00323193"/>
    <w:rsid w:val="0032332A"/>
    <w:rsid w:val="003233EC"/>
    <w:rsid w:val="003234E9"/>
    <w:rsid w:val="0032383C"/>
    <w:rsid w:val="003239B9"/>
    <w:rsid w:val="00323B1A"/>
    <w:rsid w:val="00323BF6"/>
    <w:rsid w:val="00323C23"/>
    <w:rsid w:val="00323CB8"/>
    <w:rsid w:val="00323F1B"/>
    <w:rsid w:val="003240E9"/>
    <w:rsid w:val="00324830"/>
    <w:rsid w:val="0032491F"/>
    <w:rsid w:val="00324931"/>
    <w:rsid w:val="00324AA0"/>
    <w:rsid w:val="00324F1E"/>
    <w:rsid w:val="00324F76"/>
    <w:rsid w:val="00324F9C"/>
    <w:rsid w:val="00324FD9"/>
    <w:rsid w:val="0032510B"/>
    <w:rsid w:val="003251CE"/>
    <w:rsid w:val="003255C1"/>
    <w:rsid w:val="003255D5"/>
    <w:rsid w:val="0032569E"/>
    <w:rsid w:val="003258AC"/>
    <w:rsid w:val="0032593D"/>
    <w:rsid w:val="003259E2"/>
    <w:rsid w:val="00325A74"/>
    <w:rsid w:val="00325E70"/>
    <w:rsid w:val="00326305"/>
    <w:rsid w:val="0032642D"/>
    <w:rsid w:val="003264A0"/>
    <w:rsid w:val="003266A5"/>
    <w:rsid w:val="0032674F"/>
    <w:rsid w:val="00326783"/>
    <w:rsid w:val="00326ABB"/>
    <w:rsid w:val="00326CA2"/>
    <w:rsid w:val="00327284"/>
    <w:rsid w:val="00327286"/>
    <w:rsid w:val="003273A5"/>
    <w:rsid w:val="0032743E"/>
    <w:rsid w:val="003279B4"/>
    <w:rsid w:val="003279E6"/>
    <w:rsid w:val="00327B58"/>
    <w:rsid w:val="0033043B"/>
    <w:rsid w:val="00330DE4"/>
    <w:rsid w:val="00330E0B"/>
    <w:rsid w:val="003310CB"/>
    <w:rsid w:val="003310CF"/>
    <w:rsid w:val="00331340"/>
    <w:rsid w:val="003313D1"/>
    <w:rsid w:val="003313D5"/>
    <w:rsid w:val="003314A0"/>
    <w:rsid w:val="00331693"/>
    <w:rsid w:val="00331789"/>
    <w:rsid w:val="00331922"/>
    <w:rsid w:val="00331A2E"/>
    <w:rsid w:val="00331A66"/>
    <w:rsid w:val="00331AE4"/>
    <w:rsid w:val="00332043"/>
    <w:rsid w:val="0033215E"/>
    <w:rsid w:val="003324D8"/>
    <w:rsid w:val="00332645"/>
    <w:rsid w:val="00332769"/>
    <w:rsid w:val="00332A53"/>
    <w:rsid w:val="00332B22"/>
    <w:rsid w:val="00332ED7"/>
    <w:rsid w:val="00332FD4"/>
    <w:rsid w:val="00333698"/>
    <w:rsid w:val="00333A04"/>
    <w:rsid w:val="00333AF4"/>
    <w:rsid w:val="00333B66"/>
    <w:rsid w:val="00333BF3"/>
    <w:rsid w:val="00333CE8"/>
    <w:rsid w:val="00333E43"/>
    <w:rsid w:val="003342D6"/>
    <w:rsid w:val="00334395"/>
    <w:rsid w:val="00334608"/>
    <w:rsid w:val="0033474B"/>
    <w:rsid w:val="00334806"/>
    <w:rsid w:val="00334B59"/>
    <w:rsid w:val="00334C88"/>
    <w:rsid w:val="00334E19"/>
    <w:rsid w:val="00334F12"/>
    <w:rsid w:val="00335303"/>
    <w:rsid w:val="0033530C"/>
    <w:rsid w:val="0033530F"/>
    <w:rsid w:val="00335BB7"/>
    <w:rsid w:val="00335D83"/>
    <w:rsid w:val="00335DA2"/>
    <w:rsid w:val="00335FE0"/>
    <w:rsid w:val="003360B4"/>
    <w:rsid w:val="00336252"/>
    <w:rsid w:val="003363BF"/>
    <w:rsid w:val="00336505"/>
    <w:rsid w:val="0033662F"/>
    <w:rsid w:val="0033685E"/>
    <w:rsid w:val="00336904"/>
    <w:rsid w:val="00336CBB"/>
    <w:rsid w:val="00336D69"/>
    <w:rsid w:val="00336EC2"/>
    <w:rsid w:val="00336FB3"/>
    <w:rsid w:val="00336FD4"/>
    <w:rsid w:val="00337139"/>
    <w:rsid w:val="003371ED"/>
    <w:rsid w:val="0033721E"/>
    <w:rsid w:val="003374E1"/>
    <w:rsid w:val="0033752E"/>
    <w:rsid w:val="003375B8"/>
    <w:rsid w:val="00337642"/>
    <w:rsid w:val="00337784"/>
    <w:rsid w:val="00337C0A"/>
    <w:rsid w:val="00337FC8"/>
    <w:rsid w:val="003400C3"/>
    <w:rsid w:val="003400DC"/>
    <w:rsid w:val="003402B7"/>
    <w:rsid w:val="0034065E"/>
    <w:rsid w:val="003409A3"/>
    <w:rsid w:val="00340BCD"/>
    <w:rsid w:val="00340E11"/>
    <w:rsid w:val="00340F70"/>
    <w:rsid w:val="00340F76"/>
    <w:rsid w:val="00340FCE"/>
    <w:rsid w:val="00340FEE"/>
    <w:rsid w:val="00341461"/>
    <w:rsid w:val="00341526"/>
    <w:rsid w:val="003418F2"/>
    <w:rsid w:val="0034193F"/>
    <w:rsid w:val="0034198F"/>
    <w:rsid w:val="00341B2A"/>
    <w:rsid w:val="00341ED9"/>
    <w:rsid w:val="00341F4F"/>
    <w:rsid w:val="003421CF"/>
    <w:rsid w:val="003422B1"/>
    <w:rsid w:val="003422B8"/>
    <w:rsid w:val="00342A99"/>
    <w:rsid w:val="00342B01"/>
    <w:rsid w:val="00342E5D"/>
    <w:rsid w:val="00343145"/>
    <w:rsid w:val="003431FA"/>
    <w:rsid w:val="003432BD"/>
    <w:rsid w:val="0034353F"/>
    <w:rsid w:val="00343945"/>
    <w:rsid w:val="0034397A"/>
    <w:rsid w:val="00343A50"/>
    <w:rsid w:val="00343DC4"/>
    <w:rsid w:val="00343F76"/>
    <w:rsid w:val="003440DC"/>
    <w:rsid w:val="0034421E"/>
    <w:rsid w:val="003442D5"/>
    <w:rsid w:val="0034476E"/>
    <w:rsid w:val="0034479A"/>
    <w:rsid w:val="003448AB"/>
    <w:rsid w:val="00344BAE"/>
    <w:rsid w:val="00344CE4"/>
    <w:rsid w:val="003450BF"/>
    <w:rsid w:val="003454BC"/>
    <w:rsid w:val="00345A14"/>
    <w:rsid w:val="00345A89"/>
    <w:rsid w:val="00345DBB"/>
    <w:rsid w:val="00345DE7"/>
    <w:rsid w:val="00345EF0"/>
    <w:rsid w:val="00346071"/>
    <w:rsid w:val="00346896"/>
    <w:rsid w:val="00346904"/>
    <w:rsid w:val="0034695B"/>
    <w:rsid w:val="00346D02"/>
    <w:rsid w:val="003475DF"/>
    <w:rsid w:val="0034769D"/>
    <w:rsid w:val="003478FA"/>
    <w:rsid w:val="00347A71"/>
    <w:rsid w:val="00347B43"/>
    <w:rsid w:val="00347B59"/>
    <w:rsid w:val="00347D05"/>
    <w:rsid w:val="00347EE5"/>
    <w:rsid w:val="00347FFE"/>
    <w:rsid w:val="003501E3"/>
    <w:rsid w:val="003502F1"/>
    <w:rsid w:val="0035036D"/>
    <w:rsid w:val="00350564"/>
    <w:rsid w:val="0035086C"/>
    <w:rsid w:val="0035093B"/>
    <w:rsid w:val="0035099C"/>
    <w:rsid w:val="00350B2F"/>
    <w:rsid w:val="00350CEC"/>
    <w:rsid w:val="00350EB5"/>
    <w:rsid w:val="00351429"/>
    <w:rsid w:val="00351969"/>
    <w:rsid w:val="00351B22"/>
    <w:rsid w:val="00351BC0"/>
    <w:rsid w:val="00351D9C"/>
    <w:rsid w:val="00352197"/>
    <w:rsid w:val="00352567"/>
    <w:rsid w:val="00352939"/>
    <w:rsid w:val="0035297C"/>
    <w:rsid w:val="00352B89"/>
    <w:rsid w:val="00352EC9"/>
    <w:rsid w:val="003531F2"/>
    <w:rsid w:val="00353220"/>
    <w:rsid w:val="003535E1"/>
    <w:rsid w:val="003536ED"/>
    <w:rsid w:val="00353DE8"/>
    <w:rsid w:val="00353F85"/>
    <w:rsid w:val="00354310"/>
    <w:rsid w:val="003543A9"/>
    <w:rsid w:val="003544AC"/>
    <w:rsid w:val="003546BC"/>
    <w:rsid w:val="00354ADB"/>
    <w:rsid w:val="00354BCC"/>
    <w:rsid w:val="003550F0"/>
    <w:rsid w:val="00355125"/>
    <w:rsid w:val="003552D4"/>
    <w:rsid w:val="00355364"/>
    <w:rsid w:val="003558D0"/>
    <w:rsid w:val="00355A70"/>
    <w:rsid w:val="00355C0F"/>
    <w:rsid w:val="00355C5E"/>
    <w:rsid w:val="00355D7D"/>
    <w:rsid w:val="003560EE"/>
    <w:rsid w:val="00356645"/>
    <w:rsid w:val="003566C6"/>
    <w:rsid w:val="00356B5B"/>
    <w:rsid w:val="00356B8F"/>
    <w:rsid w:val="00356DC1"/>
    <w:rsid w:val="00356FC4"/>
    <w:rsid w:val="00357025"/>
    <w:rsid w:val="00357164"/>
    <w:rsid w:val="0035737D"/>
    <w:rsid w:val="003573EE"/>
    <w:rsid w:val="00357431"/>
    <w:rsid w:val="0035767B"/>
    <w:rsid w:val="0035780C"/>
    <w:rsid w:val="00357B86"/>
    <w:rsid w:val="00357DDE"/>
    <w:rsid w:val="00357F01"/>
    <w:rsid w:val="0036035B"/>
    <w:rsid w:val="003605CF"/>
    <w:rsid w:val="003606BC"/>
    <w:rsid w:val="003609B0"/>
    <w:rsid w:val="00361184"/>
    <w:rsid w:val="0036125D"/>
    <w:rsid w:val="00361503"/>
    <w:rsid w:val="00361734"/>
    <w:rsid w:val="00361AA0"/>
    <w:rsid w:val="00361CFB"/>
    <w:rsid w:val="00361D6C"/>
    <w:rsid w:val="00361E07"/>
    <w:rsid w:val="00361F9E"/>
    <w:rsid w:val="00362155"/>
    <w:rsid w:val="0036228B"/>
    <w:rsid w:val="0036235D"/>
    <w:rsid w:val="00362570"/>
    <w:rsid w:val="003626FF"/>
    <w:rsid w:val="003627F5"/>
    <w:rsid w:val="003629CC"/>
    <w:rsid w:val="00362A25"/>
    <w:rsid w:val="00362A31"/>
    <w:rsid w:val="00362AF8"/>
    <w:rsid w:val="00362B68"/>
    <w:rsid w:val="00362C1B"/>
    <w:rsid w:val="00362C86"/>
    <w:rsid w:val="003633A2"/>
    <w:rsid w:val="00363559"/>
    <w:rsid w:val="003635A7"/>
    <w:rsid w:val="00363608"/>
    <w:rsid w:val="0036383F"/>
    <w:rsid w:val="00363A96"/>
    <w:rsid w:val="00363D09"/>
    <w:rsid w:val="00363DA8"/>
    <w:rsid w:val="00363E56"/>
    <w:rsid w:val="0036424C"/>
    <w:rsid w:val="00364339"/>
    <w:rsid w:val="00364475"/>
    <w:rsid w:val="00364500"/>
    <w:rsid w:val="00364950"/>
    <w:rsid w:val="00364A4A"/>
    <w:rsid w:val="00364AE5"/>
    <w:rsid w:val="00364E0F"/>
    <w:rsid w:val="00364FC0"/>
    <w:rsid w:val="00365469"/>
    <w:rsid w:val="0036556E"/>
    <w:rsid w:val="003658AE"/>
    <w:rsid w:val="00365C2D"/>
    <w:rsid w:val="0036616A"/>
    <w:rsid w:val="00366212"/>
    <w:rsid w:val="003662E4"/>
    <w:rsid w:val="003665C5"/>
    <w:rsid w:val="00366B1A"/>
    <w:rsid w:val="00366E07"/>
    <w:rsid w:val="00366E26"/>
    <w:rsid w:val="00366FC3"/>
    <w:rsid w:val="0036725A"/>
    <w:rsid w:val="003672A9"/>
    <w:rsid w:val="00367421"/>
    <w:rsid w:val="00367ED7"/>
    <w:rsid w:val="00367EF0"/>
    <w:rsid w:val="00370239"/>
    <w:rsid w:val="003705AE"/>
    <w:rsid w:val="00370810"/>
    <w:rsid w:val="003708BB"/>
    <w:rsid w:val="0037129C"/>
    <w:rsid w:val="003712E8"/>
    <w:rsid w:val="00371427"/>
    <w:rsid w:val="00371649"/>
    <w:rsid w:val="00371906"/>
    <w:rsid w:val="003719FE"/>
    <w:rsid w:val="00371C89"/>
    <w:rsid w:val="00371D8A"/>
    <w:rsid w:val="00371F47"/>
    <w:rsid w:val="0037202E"/>
    <w:rsid w:val="00372239"/>
    <w:rsid w:val="00372767"/>
    <w:rsid w:val="00372C09"/>
    <w:rsid w:val="00372C64"/>
    <w:rsid w:val="00372D89"/>
    <w:rsid w:val="00372E4B"/>
    <w:rsid w:val="00372F9D"/>
    <w:rsid w:val="003734ED"/>
    <w:rsid w:val="0037351E"/>
    <w:rsid w:val="0037374C"/>
    <w:rsid w:val="0037377E"/>
    <w:rsid w:val="00373A50"/>
    <w:rsid w:val="00373B23"/>
    <w:rsid w:val="00373C62"/>
    <w:rsid w:val="00373CAB"/>
    <w:rsid w:val="00373D6C"/>
    <w:rsid w:val="00373E7B"/>
    <w:rsid w:val="003741C2"/>
    <w:rsid w:val="003742BD"/>
    <w:rsid w:val="0037444B"/>
    <w:rsid w:val="003744EE"/>
    <w:rsid w:val="0037481A"/>
    <w:rsid w:val="003752A6"/>
    <w:rsid w:val="00375307"/>
    <w:rsid w:val="003754E0"/>
    <w:rsid w:val="003755A7"/>
    <w:rsid w:val="00375694"/>
    <w:rsid w:val="00375936"/>
    <w:rsid w:val="00375AF0"/>
    <w:rsid w:val="00375E88"/>
    <w:rsid w:val="0037619B"/>
    <w:rsid w:val="00376203"/>
    <w:rsid w:val="0037620B"/>
    <w:rsid w:val="003763EE"/>
    <w:rsid w:val="0037647D"/>
    <w:rsid w:val="00376551"/>
    <w:rsid w:val="00376638"/>
    <w:rsid w:val="003766E6"/>
    <w:rsid w:val="00376A2E"/>
    <w:rsid w:val="00376AE5"/>
    <w:rsid w:val="00376DDA"/>
    <w:rsid w:val="00376F2B"/>
    <w:rsid w:val="003770C9"/>
    <w:rsid w:val="003772EE"/>
    <w:rsid w:val="0037756B"/>
    <w:rsid w:val="00377659"/>
    <w:rsid w:val="00377702"/>
    <w:rsid w:val="003779F3"/>
    <w:rsid w:val="00377E2E"/>
    <w:rsid w:val="00380017"/>
    <w:rsid w:val="00380087"/>
    <w:rsid w:val="003801DC"/>
    <w:rsid w:val="00380690"/>
    <w:rsid w:val="003809C8"/>
    <w:rsid w:val="00380A38"/>
    <w:rsid w:val="00380B58"/>
    <w:rsid w:val="00380BEC"/>
    <w:rsid w:val="00380C00"/>
    <w:rsid w:val="00380D34"/>
    <w:rsid w:val="00380DAA"/>
    <w:rsid w:val="00380DD8"/>
    <w:rsid w:val="00380E4C"/>
    <w:rsid w:val="00380EAC"/>
    <w:rsid w:val="00381088"/>
    <w:rsid w:val="003810E2"/>
    <w:rsid w:val="003817C9"/>
    <w:rsid w:val="0038193D"/>
    <w:rsid w:val="00381AAD"/>
    <w:rsid w:val="00381B88"/>
    <w:rsid w:val="00381BB8"/>
    <w:rsid w:val="00381C6A"/>
    <w:rsid w:val="00381F23"/>
    <w:rsid w:val="00382267"/>
    <w:rsid w:val="003823C0"/>
    <w:rsid w:val="003824B3"/>
    <w:rsid w:val="003825F5"/>
    <w:rsid w:val="0038274F"/>
    <w:rsid w:val="003829C0"/>
    <w:rsid w:val="00382A2D"/>
    <w:rsid w:val="00382B11"/>
    <w:rsid w:val="00382BB8"/>
    <w:rsid w:val="00382BE3"/>
    <w:rsid w:val="00382E71"/>
    <w:rsid w:val="00382FCA"/>
    <w:rsid w:val="00382FD9"/>
    <w:rsid w:val="00383385"/>
    <w:rsid w:val="00383463"/>
    <w:rsid w:val="0038377C"/>
    <w:rsid w:val="00383B8A"/>
    <w:rsid w:val="00383D44"/>
    <w:rsid w:val="00383F62"/>
    <w:rsid w:val="00383F6F"/>
    <w:rsid w:val="0038433C"/>
    <w:rsid w:val="003844B6"/>
    <w:rsid w:val="00384568"/>
    <w:rsid w:val="003845DF"/>
    <w:rsid w:val="0038475D"/>
    <w:rsid w:val="0038482F"/>
    <w:rsid w:val="00384AD5"/>
    <w:rsid w:val="00384C56"/>
    <w:rsid w:val="00384CF5"/>
    <w:rsid w:val="00384DBC"/>
    <w:rsid w:val="0038511A"/>
    <w:rsid w:val="003851ED"/>
    <w:rsid w:val="0038528B"/>
    <w:rsid w:val="00385634"/>
    <w:rsid w:val="00385735"/>
    <w:rsid w:val="00385766"/>
    <w:rsid w:val="003857D6"/>
    <w:rsid w:val="00385928"/>
    <w:rsid w:val="003865CD"/>
    <w:rsid w:val="003867DE"/>
    <w:rsid w:val="00386817"/>
    <w:rsid w:val="00386C2F"/>
    <w:rsid w:val="00386DC4"/>
    <w:rsid w:val="00386EE6"/>
    <w:rsid w:val="00386F0A"/>
    <w:rsid w:val="00386F43"/>
    <w:rsid w:val="003872BE"/>
    <w:rsid w:val="00387491"/>
    <w:rsid w:val="0038767C"/>
    <w:rsid w:val="0038799D"/>
    <w:rsid w:val="00387F84"/>
    <w:rsid w:val="00390035"/>
    <w:rsid w:val="003900DA"/>
    <w:rsid w:val="003900E1"/>
    <w:rsid w:val="0039041D"/>
    <w:rsid w:val="003904D7"/>
    <w:rsid w:val="0039073A"/>
    <w:rsid w:val="0039099A"/>
    <w:rsid w:val="00390AE5"/>
    <w:rsid w:val="00390B0D"/>
    <w:rsid w:val="00390C2C"/>
    <w:rsid w:val="00390C95"/>
    <w:rsid w:val="00390EED"/>
    <w:rsid w:val="00391210"/>
    <w:rsid w:val="00391376"/>
    <w:rsid w:val="003913CF"/>
    <w:rsid w:val="00391445"/>
    <w:rsid w:val="0039169A"/>
    <w:rsid w:val="00391741"/>
    <w:rsid w:val="00391BAA"/>
    <w:rsid w:val="00391EBB"/>
    <w:rsid w:val="0039207F"/>
    <w:rsid w:val="003921C3"/>
    <w:rsid w:val="0039265C"/>
    <w:rsid w:val="00392682"/>
    <w:rsid w:val="00392C45"/>
    <w:rsid w:val="00392F19"/>
    <w:rsid w:val="00392FBA"/>
    <w:rsid w:val="00393385"/>
    <w:rsid w:val="003933C8"/>
    <w:rsid w:val="003935DB"/>
    <w:rsid w:val="003936A8"/>
    <w:rsid w:val="00393743"/>
    <w:rsid w:val="00393829"/>
    <w:rsid w:val="00393856"/>
    <w:rsid w:val="00393A03"/>
    <w:rsid w:val="00393A55"/>
    <w:rsid w:val="00393B17"/>
    <w:rsid w:val="00394135"/>
    <w:rsid w:val="003941C8"/>
    <w:rsid w:val="0039430C"/>
    <w:rsid w:val="00394816"/>
    <w:rsid w:val="00394B4D"/>
    <w:rsid w:val="003952D1"/>
    <w:rsid w:val="0039537D"/>
    <w:rsid w:val="003956B6"/>
    <w:rsid w:val="003957B1"/>
    <w:rsid w:val="00395873"/>
    <w:rsid w:val="00395895"/>
    <w:rsid w:val="00395922"/>
    <w:rsid w:val="0039595C"/>
    <w:rsid w:val="003959EC"/>
    <w:rsid w:val="00395B39"/>
    <w:rsid w:val="00395E31"/>
    <w:rsid w:val="00396077"/>
    <w:rsid w:val="0039631C"/>
    <w:rsid w:val="00396418"/>
    <w:rsid w:val="003966BC"/>
    <w:rsid w:val="0039694D"/>
    <w:rsid w:val="00396A01"/>
    <w:rsid w:val="00396A04"/>
    <w:rsid w:val="00396A4B"/>
    <w:rsid w:val="00396BC1"/>
    <w:rsid w:val="00396E59"/>
    <w:rsid w:val="00397065"/>
    <w:rsid w:val="00397331"/>
    <w:rsid w:val="003973A6"/>
    <w:rsid w:val="00397637"/>
    <w:rsid w:val="0039765E"/>
    <w:rsid w:val="003976B5"/>
    <w:rsid w:val="0039773D"/>
    <w:rsid w:val="00397978"/>
    <w:rsid w:val="0039797C"/>
    <w:rsid w:val="00397AB1"/>
    <w:rsid w:val="003A0095"/>
    <w:rsid w:val="003A01E4"/>
    <w:rsid w:val="003A0200"/>
    <w:rsid w:val="003A07A7"/>
    <w:rsid w:val="003A0896"/>
    <w:rsid w:val="003A08D2"/>
    <w:rsid w:val="003A091A"/>
    <w:rsid w:val="003A0CEF"/>
    <w:rsid w:val="003A10E7"/>
    <w:rsid w:val="003A131B"/>
    <w:rsid w:val="003A194F"/>
    <w:rsid w:val="003A1A12"/>
    <w:rsid w:val="003A1AC0"/>
    <w:rsid w:val="003A2029"/>
    <w:rsid w:val="003A23E2"/>
    <w:rsid w:val="003A2509"/>
    <w:rsid w:val="003A281A"/>
    <w:rsid w:val="003A2C37"/>
    <w:rsid w:val="003A3118"/>
    <w:rsid w:val="003A31C1"/>
    <w:rsid w:val="003A373E"/>
    <w:rsid w:val="003A3993"/>
    <w:rsid w:val="003A39EF"/>
    <w:rsid w:val="003A3A40"/>
    <w:rsid w:val="003A3AF7"/>
    <w:rsid w:val="003A3C1A"/>
    <w:rsid w:val="003A3C34"/>
    <w:rsid w:val="003A3CEB"/>
    <w:rsid w:val="003A3EEB"/>
    <w:rsid w:val="003A4152"/>
    <w:rsid w:val="003A4183"/>
    <w:rsid w:val="003A41C9"/>
    <w:rsid w:val="003A4296"/>
    <w:rsid w:val="003A4315"/>
    <w:rsid w:val="003A43B9"/>
    <w:rsid w:val="003A4539"/>
    <w:rsid w:val="003A454F"/>
    <w:rsid w:val="003A48DE"/>
    <w:rsid w:val="003A4A91"/>
    <w:rsid w:val="003A4A97"/>
    <w:rsid w:val="003A4B5C"/>
    <w:rsid w:val="003A4BE9"/>
    <w:rsid w:val="003A4FA1"/>
    <w:rsid w:val="003A561B"/>
    <w:rsid w:val="003A58C5"/>
    <w:rsid w:val="003A59F9"/>
    <w:rsid w:val="003A5B27"/>
    <w:rsid w:val="003A5B66"/>
    <w:rsid w:val="003A5E5E"/>
    <w:rsid w:val="003A5EA9"/>
    <w:rsid w:val="003A6249"/>
    <w:rsid w:val="003A6532"/>
    <w:rsid w:val="003A67BC"/>
    <w:rsid w:val="003A67ED"/>
    <w:rsid w:val="003A686B"/>
    <w:rsid w:val="003A68E5"/>
    <w:rsid w:val="003A6915"/>
    <w:rsid w:val="003A6B1C"/>
    <w:rsid w:val="003A6E91"/>
    <w:rsid w:val="003A782B"/>
    <w:rsid w:val="003A78B8"/>
    <w:rsid w:val="003A7A96"/>
    <w:rsid w:val="003A7B14"/>
    <w:rsid w:val="003A7B58"/>
    <w:rsid w:val="003A7BF0"/>
    <w:rsid w:val="003A7F57"/>
    <w:rsid w:val="003A7FFC"/>
    <w:rsid w:val="003B0041"/>
    <w:rsid w:val="003B06DF"/>
    <w:rsid w:val="003B0856"/>
    <w:rsid w:val="003B089D"/>
    <w:rsid w:val="003B0E0F"/>
    <w:rsid w:val="003B0E73"/>
    <w:rsid w:val="003B1123"/>
    <w:rsid w:val="003B1229"/>
    <w:rsid w:val="003B12F0"/>
    <w:rsid w:val="003B1314"/>
    <w:rsid w:val="003B1420"/>
    <w:rsid w:val="003B1D1F"/>
    <w:rsid w:val="003B20DD"/>
    <w:rsid w:val="003B220F"/>
    <w:rsid w:val="003B2253"/>
    <w:rsid w:val="003B2326"/>
    <w:rsid w:val="003B23FF"/>
    <w:rsid w:val="003B26E3"/>
    <w:rsid w:val="003B2781"/>
    <w:rsid w:val="003B28E6"/>
    <w:rsid w:val="003B2B24"/>
    <w:rsid w:val="003B2C50"/>
    <w:rsid w:val="003B2D0E"/>
    <w:rsid w:val="003B2E7A"/>
    <w:rsid w:val="003B2F5C"/>
    <w:rsid w:val="003B2FF8"/>
    <w:rsid w:val="003B30DD"/>
    <w:rsid w:val="003B3363"/>
    <w:rsid w:val="003B3E79"/>
    <w:rsid w:val="003B409A"/>
    <w:rsid w:val="003B4237"/>
    <w:rsid w:val="003B44B4"/>
    <w:rsid w:val="003B45A8"/>
    <w:rsid w:val="003B47BD"/>
    <w:rsid w:val="003B48EE"/>
    <w:rsid w:val="003B4B2A"/>
    <w:rsid w:val="003B50E3"/>
    <w:rsid w:val="003B512E"/>
    <w:rsid w:val="003B51F9"/>
    <w:rsid w:val="003B5CB2"/>
    <w:rsid w:val="003B5D58"/>
    <w:rsid w:val="003B5ED3"/>
    <w:rsid w:val="003B5FAF"/>
    <w:rsid w:val="003B604E"/>
    <w:rsid w:val="003B61EE"/>
    <w:rsid w:val="003B6249"/>
    <w:rsid w:val="003B6720"/>
    <w:rsid w:val="003B67F0"/>
    <w:rsid w:val="003B69F2"/>
    <w:rsid w:val="003B6AA8"/>
    <w:rsid w:val="003B6CAE"/>
    <w:rsid w:val="003B7011"/>
    <w:rsid w:val="003B70AB"/>
    <w:rsid w:val="003B71EC"/>
    <w:rsid w:val="003B732C"/>
    <w:rsid w:val="003B73D4"/>
    <w:rsid w:val="003B7682"/>
    <w:rsid w:val="003B7857"/>
    <w:rsid w:val="003B7D0E"/>
    <w:rsid w:val="003C01DE"/>
    <w:rsid w:val="003C0284"/>
    <w:rsid w:val="003C057F"/>
    <w:rsid w:val="003C0903"/>
    <w:rsid w:val="003C0F76"/>
    <w:rsid w:val="003C101E"/>
    <w:rsid w:val="003C1570"/>
    <w:rsid w:val="003C1651"/>
    <w:rsid w:val="003C16A3"/>
    <w:rsid w:val="003C1C89"/>
    <w:rsid w:val="003C1D9C"/>
    <w:rsid w:val="003C1DEB"/>
    <w:rsid w:val="003C1F1C"/>
    <w:rsid w:val="003C24EB"/>
    <w:rsid w:val="003C2924"/>
    <w:rsid w:val="003C2AA5"/>
    <w:rsid w:val="003C2B67"/>
    <w:rsid w:val="003C2BD7"/>
    <w:rsid w:val="003C2C15"/>
    <w:rsid w:val="003C3082"/>
    <w:rsid w:val="003C30C2"/>
    <w:rsid w:val="003C317B"/>
    <w:rsid w:val="003C34DA"/>
    <w:rsid w:val="003C350A"/>
    <w:rsid w:val="003C360C"/>
    <w:rsid w:val="003C38F0"/>
    <w:rsid w:val="003C3FCD"/>
    <w:rsid w:val="003C416F"/>
    <w:rsid w:val="003C4262"/>
    <w:rsid w:val="003C47B1"/>
    <w:rsid w:val="003C4936"/>
    <w:rsid w:val="003C4BF3"/>
    <w:rsid w:val="003C4C0C"/>
    <w:rsid w:val="003C4E07"/>
    <w:rsid w:val="003C4E71"/>
    <w:rsid w:val="003C4ECE"/>
    <w:rsid w:val="003C5229"/>
    <w:rsid w:val="003C5366"/>
    <w:rsid w:val="003C53AD"/>
    <w:rsid w:val="003C5400"/>
    <w:rsid w:val="003C599B"/>
    <w:rsid w:val="003C5A64"/>
    <w:rsid w:val="003C5E22"/>
    <w:rsid w:val="003C60CE"/>
    <w:rsid w:val="003C6216"/>
    <w:rsid w:val="003C6330"/>
    <w:rsid w:val="003C6523"/>
    <w:rsid w:val="003C6C4F"/>
    <w:rsid w:val="003C6E00"/>
    <w:rsid w:val="003C6F2C"/>
    <w:rsid w:val="003C7181"/>
    <w:rsid w:val="003C75A4"/>
    <w:rsid w:val="003C762B"/>
    <w:rsid w:val="003C7736"/>
    <w:rsid w:val="003C7BDA"/>
    <w:rsid w:val="003C7C4F"/>
    <w:rsid w:val="003C7C9F"/>
    <w:rsid w:val="003C7D09"/>
    <w:rsid w:val="003C7E2B"/>
    <w:rsid w:val="003C7EE9"/>
    <w:rsid w:val="003D0257"/>
    <w:rsid w:val="003D02EE"/>
    <w:rsid w:val="003D0316"/>
    <w:rsid w:val="003D04AC"/>
    <w:rsid w:val="003D07CD"/>
    <w:rsid w:val="003D08C5"/>
    <w:rsid w:val="003D0AED"/>
    <w:rsid w:val="003D0AFB"/>
    <w:rsid w:val="003D0B7D"/>
    <w:rsid w:val="003D0D09"/>
    <w:rsid w:val="003D0DA6"/>
    <w:rsid w:val="003D0F48"/>
    <w:rsid w:val="003D1141"/>
    <w:rsid w:val="003D134C"/>
    <w:rsid w:val="003D13D2"/>
    <w:rsid w:val="003D148D"/>
    <w:rsid w:val="003D17DF"/>
    <w:rsid w:val="003D18CE"/>
    <w:rsid w:val="003D18E9"/>
    <w:rsid w:val="003D1A57"/>
    <w:rsid w:val="003D1CFD"/>
    <w:rsid w:val="003D1D9C"/>
    <w:rsid w:val="003D1DBC"/>
    <w:rsid w:val="003D1F0B"/>
    <w:rsid w:val="003D1F0F"/>
    <w:rsid w:val="003D1F54"/>
    <w:rsid w:val="003D219B"/>
    <w:rsid w:val="003D223F"/>
    <w:rsid w:val="003D2433"/>
    <w:rsid w:val="003D25D8"/>
    <w:rsid w:val="003D272C"/>
    <w:rsid w:val="003D2735"/>
    <w:rsid w:val="003D2813"/>
    <w:rsid w:val="003D2846"/>
    <w:rsid w:val="003D29EC"/>
    <w:rsid w:val="003D2D7F"/>
    <w:rsid w:val="003D2D9E"/>
    <w:rsid w:val="003D2EF0"/>
    <w:rsid w:val="003D2FBF"/>
    <w:rsid w:val="003D2FC4"/>
    <w:rsid w:val="003D300F"/>
    <w:rsid w:val="003D3065"/>
    <w:rsid w:val="003D325B"/>
    <w:rsid w:val="003D3393"/>
    <w:rsid w:val="003D33B7"/>
    <w:rsid w:val="003D345E"/>
    <w:rsid w:val="003D36EF"/>
    <w:rsid w:val="003D3A56"/>
    <w:rsid w:val="003D3F12"/>
    <w:rsid w:val="003D419F"/>
    <w:rsid w:val="003D434E"/>
    <w:rsid w:val="003D4525"/>
    <w:rsid w:val="003D45CC"/>
    <w:rsid w:val="003D46AF"/>
    <w:rsid w:val="003D46CA"/>
    <w:rsid w:val="003D4992"/>
    <w:rsid w:val="003D4B0C"/>
    <w:rsid w:val="003D4BD9"/>
    <w:rsid w:val="003D504B"/>
    <w:rsid w:val="003D508E"/>
    <w:rsid w:val="003D5202"/>
    <w:rsid w:val="003D55E9"/>
    <w:rsid w:val="003D576E"/>
    <w:rsid w:val="003D595F"/>
    <w:rsid w:val="003D5BA5"/>
    <w:rsid w:val="003D5D9F"/>
    <w:rsid w:val="003D610D"/>
    <w:rsid w:val="003D64ED"/>
    <w:rsid w:val="003D6CB2"/>
    <w:rsid w:val="003D6E0D"/>
    <w:rsid w:val="003D6FDD"/>
    <w:rsid w:val="003D710B"/>
    <w:rsid w:val="003D72F4"/>
    <w:rsid w:val="003D7347"/>
    <w:rsid w:val="003D74A3"/>
    <w:rsid w:val="003D79FD"/>
    <w:rsid w:val="003D7B82"/>
    <w:rsid w:val="003D7BDF"/>
    <w:rsid w:val="003D7F4C"/>
    <w:rsid w:val="003E01F2"/>
    <w:rsid w:val="003E046E"/>
    <w:rsid w:val="003E05A6"/>
    <w:rsid w:val="003E0694"/>
    <w:rsid w:val="003E0CE6"/>
    <w:rsid w:val="003E1018"/>
    <w:rsid w:val="003E1123"/>
    <w:rsid w:val="003E1143"/>
    <w:rsid w:val="003E12DF"/>
    <w:rsid w:val="003E1320"/>
    <w:rsid w:val="003E1530"/>
    <w:rsid w:val="003E162A"/>
    <w:rsid w:val="003E1707"/>
    <w:rsid w:val="003E173B"/>
    <w:rsid w:val="003E1811"/>
    <w:rsid w:val="003E1814"/>
    <w:rsid w:val="003E19B2"/>
    <w:rsid w:val="003E1AB7"/>
    <w:rsid w:val="003E1C16"/>
    <w:rsid w:val="003E1D7C"/>
    <w:rsid w:val="003E229A"/>
    <w:rsid w:val="003E237A"/>
    <w:rsid w:val="003E23AE"/>
    <w:rsid w:val="003E272F"/>
    <w:rsid w:val="003E27B2"/>
    <w:rsid w:val="003E2833"/>
    <w:rsid w:val="003E292A"/>
    <w:rsid w:val="003E30BD"/>
    <w:rsid w:val="003E3496"/>
    <w:rsid w:val="003E3790"/>
    <w:rsid w:val="003E3DF6"/>
    <w:rsid w:val="003E40A4"/>
    <w:rsid w:val="003E41C6"/>
    <w:rsid w:val="003E43AE"/>
    <w:rsid w:val="003E46C3"/>
    <w:rsid w:val="003E4759"/>
    <w:rsid w:val="003E490D"/>
    <w:rsid w:val="003E4918"/>
    <w:rsid w:val="003E4975"/>
    <w:rsid w:val="003E4EEB"/>
    <w:rsid w:val="003E54A9"/>
    <w:rsid w:val="003E5B1E"/>
    <w:rsid w:val="003E5C1C"/>
    <w:rsid w:val="003E5D53"/>
    <w:rsid w:val="003E5DB8"/>
    <w:rsid w:val="003E613B"/>
    <w:rsid w:val="003E61E7"/>
    <w:rsid w:val="003E6337"/>
    <w:rsid w:val="003E6402"/>
    <w:rsid w:val="003E6542"/>
    <w:rsid w:val="003E693C"/>
    <w:rsid w:val="003E6A42"/>
    <w:rsid w:val="003E6B04"/>
    <w:rsid w:val="003E6BDC"/>
    <w:rsid w:val="003E6BF3"/>
    <w:rsid w:val="003E6D5D"/>
    <w:rsid w:val="003E6DCC"/>
    <w:rsid w:val="003E6F84"/>
    <w:rsid w:val="003E6FD4"/>
    <w:rsid w:val="003E72A9"/>
    <w:rsid w:val="003E765A"/>
    <w:rsid w:val="003E7950"/>
    <w:rsid w:val="003E79DB"/>
    <w:rsid w:val="003E7BA1"/>
    <w:rsid w:val="003E7BDD"/>
    <w:rsid w:val="003E7C8A"/>
    <w:rsid w:val="003F0322"/>
    <w:rsid w:val="003F05AB"/>
    <w:rsid w:val="003F091C"/>
    <w:rsid w:val="003F0992"/>
    <w:rsid w:val="003F0F6E"/>
    <w:rsid w:val="003F0FCA"/>
    <w:rsid w:val="003F1166"/>
    <w:rsid w:val="003F11F7"/>
    <w:rsid w:val="003F127E"/>
    <w:rsid w:val="003F130A"/>
    <w:rsid w:val="003F1676"/>
    <w:rsid w:val="003F16F5"/>
    <w:rsid w:val="003F172F"/>
    <w:rsid w:val="003F175F"/>
    <w:rsid w:val="003F1C33"/>
    <w:rsid w:val="003F1CE1"/>
    <w:rsid w:val="003F219B"/>
    <w:rsid w:val="003F23A2"/>
    <w:rsid w:val="003F23C4"/>
    <w:rsid w:val="003F2714"/>
    <w:rsid w:val="003F2B89"/>
    <w:rsid w:val="003F2BA7"/>
    <w:rsid w:val="003F2C2F"/>
    <w:rsid w:val="003F2D24"/>
    <w:rsid w:val="003F2ECE"/>
    <w:rsid w:val="003F304B"/>
    <w:rsid w:val="003F3066"/>
    <w:rsid w:val="003F30BF"/>
    <w:rsid w:val="003F326B"/>
    <w:rsid w:val="003F326F"/>
    <w:rsid w:val="003F3888"/>
    <w:rsid w:val="003F3C0C"/>
    <w:rsid w:val="003F3C23"/>
    <w:rsid w:val="003F3C74"/>
    <w:rsid w:val="003F3CB7"/>
    <w:rsid w:val="003F3FB4"/>
    <w:rsid w:val="003F41A1"/>
    <w:rsid w:val="003F4208"/>
    <w:rsid w:val="003F421A"/>
    <w:rsid w:val="003F4478"/>
    <w:rsid w:val="003F44F6"/>
    <w:rsid w:val="003F4C0B"/>
    <w:rsid w:val="003F4D7A"/>
    <w:rsid w:val="003F4F18"/>
    <w:rsid w:val="003F5047"/>
    <w:rsid w:val="003F52F4"/>
    <w:rsid w:val="003F571B"/>
    <w:rsid w:val="003F5854"/>
    <w:rsid w:val="003F58B2"/>
    <w:rsid w:val="003F5B8B"/>
    <w:rsid w:val="003F5C11"/>
    <w:rsid w:val="003F5CBE"/>
    <w:rsid w:val="003F6038"/>
    <w:rsid w:val="003F61B5"/>
    <w:rsid w:val="003F6653"/>
    <w:rsid w:val="003F667D"/>
    <w:rsid w:val="003F68A7"/>
    <w:rsid w:val="003F6926"/>
    <w:rsid w:val="003F6C9C"/>
    <w:rsid w:val="003F6D58"/>
    <w:rsid w:val="003F75C1"/>
    <w:rsid w:val="003F7634"/>
    <w:rsid w:val="003F7756"/>
    <w:rsid w:val="003F7C95"/>
    <w:rsid w:val="003F7DE0"/>
    <w:rsid w:val="004002AB"/>
    <w:rsid w:val="004002D1"/>
    <w:rsid w:val="00400714"/>
    <w:rsid w:val="004008C4"/>
    <w:rsid w:val="00401116"/>
    <w:rsid w:val="004014A3"/>
    <w:rsid w:val="004014E5"/>
    <w:rsid w:val="0040192E"/>
    <w:rsid w:val="00401BC9"/>
    <w:rsid w:val="00401CBF"/>
    <w:rsid w:val="00401D4D"/>
    <w:rsid w:val="00401FC9"/>
    <w:rsid w:val="0040229E"/>
    <w:rsid w:val="0040248E"/>
    <w:rsid w:val="00402831"/>
    <w:rsid w:val="004028C8"/>
    <w:rsid w:val="00402A32"/>
    <w:rsid w:val="00402CED"/>
    <w:rsid w:val="004031E5"/>
    <w:rsid w:val="0040342E"/>
    <w:rsid w:val="0040368A"/>
    <w:rsid w:val="00403883"/>
    <w:rsid w:val="00403937"/>
    <w:rsid w:val="00403ACF"/>
    <w:rsid w:val="00403B06"/>
    <w:rsid w:val="00403D72"/>
    <w:rsid w:val="00403DBC"/>
    <w:rsid w:val="00404072"/>
    <w:rsid w:val="0040449E"/>
    <w:rsid w:val="00404788"/>
    <w:rsid w:val="004049A9"/>
    <w:rsid w:val="00404AA7"/>
    <w:rsid w:val="00404B60"/>
    <w:rsid w:val="00405463"/>
    <w:rsid w:val="00405513"/>
    <w:rsid w:val="00405522"/>
    <w:rsid w:val="004057BC"/>
    <w:rsid w:val="00405EF4"/>
    <w:rsid w:val="0040600D"/>
    <w:rsid w:val="004062C6"/>
    <w:rsid w:val="004067D7"/>
    <w:rsid w:val="00406AC6"/>
    <w:rsid w:val="00406EE5"/>
    <w:rsid w:val="00406F38"/>
    <w:rsid w:val="00407063"/>
    <w:rsid w:val="0040733C"/>
    <w:rsid w:val="004075E8"/>
    <w:rsid w:val="00407926"/>
    <w:rsid w:val="00407962"/>
    <w:rsid w:val="00407B50"/>
    <w:rsid w:val="00407F08"/>
    <w:rsid w:val="00410AD3"/>
    <w:rsid w:val="00410B57"/>
    <w:rsid w:val="00410D3A"/>
    <w:rsid w:val="00411008"/>
    <w:rsid w:val="004112B8"/>
    <w:rsid w:val="00411474"/>
    <w:rsid w:val="004114E4"/>
    <w:rsid w:val="004115ED"/>
    <w:rsid w:val="0041194D"/>
    <w:rsid w:val="00411957"/>
    <w:rsid w:val="00411EC0"/>
    <w:rsid w:val="00412045"/>
    <w:rsid w:val="00412063"/>
    <w:rsid w:val="00412160"/>
    <w:rsid w:val="00412508"/>
    <w:rsid w:val="0041266F"/>
    <w:rsid w:val="004127EA"/>
    <w:rsid w:val="0041285C"/>
    <w:rsid w:val="00412A2C"/>
    <w:rsid w:val="00412A2F"/>
    <w:rsid w:val="00412DB6"/>
    <w:rsid w:val="00413119"/>
    <w:rsid w:val="004137BE"/>
    <w:rsid w:val="00413BA3"/>
    <w:rsid w:val="00413CD2"/>
    <w:rsid w:val="00413E74"/>
    <w:rsid w:val="004146C1"/>
    <w:rsid w:val="004147A7"/>
    <w:rsid w:val="00414BE5"/>
    <w:rsid w:val="00414CB8"/>
    <w:rsid w:val="00414F45"/>
    <w:rsid w:val="004153E9"/>
    <w:rsid w:val="0041556F"/>
    <w:rsid w:val="00415627"/>
    <w:rsid w:val="00415789"/>
    <w:rsid w:val="004157AD"/>
    <w:rsid w:val="00415AB8"/>
    <w:rsid w:val="00415CA8"/>
    <w:rsid w:val="00415CB8"/>
    <w:rsid w:val="00415D1A"/>
    <w:rsid w:val="00415F11"/>
    <w:rsid w:val="0041658D"/>
    <w:rsid w:val="004166F6"/>
    <w:rsid w:val="00416A65"/>
    <w:rsid w:val="00416D11"/>
    <w:rsid w:val="00416D30"/>
    <w:rsid w:val="00416E41"/>
    <w:rsid w:val="00416F15"/>
    <w:rsid w:val="004171EC"/>
    <w:rsid w:val="00417389"/>
    <w:rsid w:val="004177A3"/>
    <w:rsid w:val="0041799B"/>
    <w:rsid w:val="00417A28"/>
    <w:rsid w:val="00417A7E"/>
    <w:rsid w:val="00417C21"/>
    <w:rsid w:val="00417C88"/>
    <w:rsid w:val="00420085"/>
    <w:rsid w:val="004201B3"/>
    <w:rsid w:val="0042022C"/>
    <w:rsid w:val="004203B7"/>
    <w:rsid w:val="00420714"/>
    <w:rsid w:val="00420824"/>
    <w:rsid w:val="00420975"/>
    <w:rsid w:val="00420AF2"/>
    <w:rsid w:val="004211E4"/>
    <w:rsid w:val="0042121C"/>
    <w:rsid w:val="00421370"/>
    <w:rsid w:val="004214F8"/>
    <w:rsid w:val="00421592"/>
    <w:rsid w:val="0042176B"/>
    <w:rsid w:val="00421890"/>
    <w:rsid w:val="00421F50"/>
    <w:rsid w:val="004220F3"/>
    <w:rsid w:val="004221DC"/>
    <w:rsid w:val="004226D3"/>
    <w:rsid w:val="004226E9"/>
    <w:rsid w:val="00422725"/>
    <w:rsid w:val="004227F6"/>
    <w:rsid w:val="0042287E"/>
    <w:rsid w:val="004228E7"/>
    <w:rsid w:val="004229D1"/>
    <w:rsid w:val="00422AB5"/>
    <w:rsid w:val="00422BBC"/>
    <w:rsid w:val="00423985"/>
    <w:rsid w:val="0042398B"/>
    <w:rsid w:val="00423D67"/>
    <w:rsid w:val="00424212"/>
    <w:rsid w:val="004242D4"/>
    <w:rsid w:val="004243D7"/>
    <w:rsid w:val="004244A0"/>
    <w:rsid w:val="004247E6"/>
    <w:rsid w:val="00424814"/>
    <w:rsid w:val="00424981"/>
    <w:rsid w:val="004249E6"/>
    <w:rsid w:val="00424B6C"/>
    <w:rsid w:val="00425015"/>
    <w:rsid w:val="0042516B"/>
    <w:rsid w:val="00425270"/>
    <w:rsid w:val="004252B5"/>
    <w:rsid w:val="004257BF"/>
    <w:rsid w:val="00425D4C"/>
    <w:rsid w:val="00425D8E"/>
    <w:rsid w:val="00425DE1"/>
    <w:rsid w:val="0042600D"/>
    <w:rsid w:val="00426185"/>
    <w:rsid w:val="0042622D"/>
    <w:rsid w:val="00426580"/>
    <w:rsid w:val="00426681"/>
    <w:rsid w:val="00426AFD"/>
    <w:rsid w:val="00426BEA"/>
    <w:rsid w:val="00426C8E"/>
    <w:rsid w:val="00426CA4"/>
    <w:rsid w:val="00426F2E"/>
    <w:rsid w:val="00427187"/>
    <w:rsid w:val="00427432"/>
    <w:rsid w:val="00427B27"/>
    <w:rsid w:val="00427C30"/>
    <w:rsid w:val="0043034D"/>
    <w:rsid w:val="00430395"/>
    <w:rsid w:val="0043061B"/>
    <w:rsid w:val="004306AB"/>
    <w:rsid w:val="00430765"/>
    <w:rsid w:val="0043090B"/>
    <w:rsid w:val="00430D39"/>
    <w:rsid w:val="00430E8A"/>
    <w:rsid w:val="00430EDE"/>
    <w:rsid w:val="00431086"/>
    <w:rsid w:val="00431089"/>
    <w:rsid w:val="00431312"/>
    <w:rsid w:val="004313DA"/>
    <w:rsid w:val="00431658"/>
    <w:rsid w:val="00431803"/>
    <w:rsid w:val="00431B3D"/>
    <w:rsid w:val="00431C37"/>
    <w:rsid w:val="00431D13"/>
    <w:rsid w:val="0043221B"/>
    <w:rsid w:val="0043232B"/>
    <w:rsid w:val="004323E0"/>
    <w:rsid w:val="00432484"/>
    <w:rsid w:val="00432764"/>
    <w:rsid w:val="00432BB2"/>
    <w:rsid w:val="00432BE2"/>
    <w:rsid w:val="00432C47"/>
    <w:rsid w:val="00432E31"/>
    <w:rsid w:val="00432ECC"/>
    <w:rsid w:val="00432F06"/>
    <w:rsid w:val="00432FB7"/>
    <w:rsid w:val="0043302B"/>
    <w:rsid w:val="00433409"/>
    <w:rsid w:val="0043388E"/>
    <w:rsid w:val="004341F9"/>
    <w:rsid w:val="00434A0D"/>
    <w:rsid w:val="00434DE0"/>
    <w:rsid w:val="00434E69"/>
    <w:rsid w:val="0043519C"/>
    <w:rsid w:val="00435299"/>
    <w:rsid w:val="004352D2"/>
    <w:rsid w:val="0043558C"/>
    <w:rsid w:val="00435AFF"/>
    <w:rsid w:val="00435B1D"/>
    <w:rsid w:val="00435BD1"/>
    <w:rsid w:val="00435F1A"/>
    <w:rsid w:val="00436026"/>
    <w:rsid w:val="004362DA"/>
    <w:rsid w:val="00436476"/>
    <w:rsid w:val="004364EB"/>
    <w:rsid w:val="00436553"/>
    <w:rsid w:val="004367DA"/>
    <w:rsid w:val="00436B34"/>
    <w:rsid w:val="00436C54"/>
    <w:rsid w:val="00436DE2"/>
    <w:rsid w:val="00436DFA"/>
    <w:rsid w:val="00436E1B"/>
    <w:rsid w:val="00436E86"/>
    <w:rsid w:val="00436F98"/>
    <w:rsid w:val="004371C5"/>
    <w:rsid w:val="004376AB"/>
    <w:rsid w:val="00437917"/>
    <w:rsid w:val="00437955"/>
    <w:rsid w:val="00437B92"/>
    <w:rsid w:val="00437BCC"/>
    <w:rsid w:val="00437E4F"/>
    <w:rsid w:val="00437E86"/>
    <w:rsid w:val="00437F96"/>
    <w:rsid w:val="00440103"/>
    <w:rsid w:val="00440322"/>
    <w:rsid w:val="00440327"/>
    <w:rsid w:val="004403B5"/>
    <w:rsid w:val="0044040F"/>
    <w:rsid w:val="004405C6"/>
    <w:rsid w:val="00440896"/>
    <w:rsid w:val="004409A3"/>
    <w:rsid w:val="00440B3B"/>
    <w:rsid w:val="00440C04"/>
    <w:rsid w:val="00440D23"/>
    <w:rsid w:val="00441014"/>
    <w:rsid w:val="004413DC"/>
    <w:rsid w:val="004414D4"/>
    <w:rsid w:val="004414F1"/>
    <w:rsid w:val="004414FC"/>
    <w:rsid w:val="004415E1"/>
    <w:rsid w:val="00441644"/>
    <w:rsid w:val="0044197F"/>
    <w:rsid w:val="00441B20"/>
    <w:rsid w:val="00441CD1"/>
    <w:rsid w:val="00441EA4"/>
    <w:rsid w:val="004423BB"/>
    <w:rsid w:val="004423F6"/>
    <w:rsid w:val="00442446"/>
    <w:rsid w:val="004426E0"/>
    <w:rsid w:val="00442E6F"/>
    <w:rsid w:val="00442EB1"/>
    <w:rsid w:val="00442EEB"/>
    <w:rsid w:val="0044311B"/>
    <w:rsid w:val="0044313D"/>
    <w:rsid w:val="00443380"/>
    <w:rsid w:val="004433F9"/>
    <w:rsid w:val="0044347B"/>
    <w:rsid w:val="00443482"/>
    <w:rsid w:val="004437EC"/>
    <w:rsid w:val="0044387A"/>
    <w:rsid w:val="004440DF"/>
    <w:rsid w:val="004442D7"/>
    <w:rsid w:val="004444C1"/>
    <w:rsid w:val="004446FA"/>
    <w:rsid w:val="00444A72"/>
    <w:rsid w:val="00444BD6"/>
    <w:rsid w:val="00444CCB"/>
    <w:rsid w:val="00444D83"/>
    <w:rsid w:val="00444E82"/>
    <w:rsid w:val="004451BC"/>
    <w:rsid w:val="00445752"/>
    <w:rsid w:val="00445865"/>
    <w:rsid w:val="00445BFC"/>
    <w:rsid w:val="00445ECD"/>
    <w:rsid w:val="004461DA"/>
    <w:rsid w:val="004462F0"/>
    <w:rsid w:val="00446401"/>
    <w:rsid w:val="004465B5"/>
    <w:rsid w:val="0044688F"/>
    <w:rsid w:val="004468EF"/>
    <w:rsid w:val="004469D4"/>
    <w:rsid w:val="00446B5D"/>
    <w:rsid w:val="00446FC2"/>
    <w:rsid w:val="00447058"/>
    <w:rsid w:val="004472AC"/>
    <w:rsid w:val="00447320"/>
    <w:rsid w:val="0044745A"/>
    <w:rsid w:val="00447682"/>
    <w:rsid w:val="00447950"/>
    <w:rsid w:val="004479BB"/>
    <w:rsid w:val="00447AF9"/>
    <w:rsid w:val="00447BC6"/>
    <w:rsid w:val="00447C5E"/>
    <w:rsid w:val="00447EF8"/>
    <w:rsid w:val="004500AA"/>
    <w:rsid w:val="00450169"/>
    <w:rsid w:val="004501A6"/>
    <w:rsid w:val="004503EF"/>
    <w:rsid w:val="004504FB"/>
    <w:rsid w:val="004505A3"/>
    <w:rsid w:val="00450861"/>
    <w:rsid w:val="004509F7"/>
    <w:rsid w:val="00450A07"/>
    <w:rsid w:val="00450E22"/>
    <w:rsid w:val="004511A0"/>
    <w:rsid w:val="0045142C"/>
    <w:rsid w:val="0045162E"/>
    <w:rsid w:val="00451E83"/>
    <w:rsid w:val="00451E9D"/>
    <w:rsid w:val="00452100"/>
    <w:rsid w:val="004521E0"/>
    <w:rsid w:val="00452352"/>
    <w:rsid w:val="004523C8"/>
    <w:rsid w:val="004524E2"/>
    <w:rsid w:val="0045250A"/>
    <w:rsid w:val="0045276F"/>
    <w:rsid w:val="0045289D"/>
    <w:rsid w:val="00452BE7"/>
    <w:rsid w:val="00452BF0"/>
    <w:rsid w:val="004534E9"/>
    <w:rsid w:val="004535FD"/>
    <w:rsid w:val="004537F4"/>
    <w:rsid w:val="00453B65"/>
    <w:rsid w:val="00453C1E"/>
    <w:rsid w:val="00453E56"/>
    <w:rsid w:val="00453E9D"/>
    <w:rsid w:val="004540FC"/>
    <w:rsid w:val="00454191"/>
    <w:rsid w:val="004546DD"/>
    <w:rsid w:val="004549B7"/>
    <w:rsid w:val="00454AC1"/>
    <w:rsid w:val="00454B67"/>
    <w:rsid w:val="00454C25"/>
    <w:rsid w:val="00454C89"/>
    <w:rsid w:val="00455078"/>
    <w:rsid w:val="00455705"/>
    <w:rsid w:val="004559ED"/>
    <w:rsid w:val="00455AE5"/>
    <w:rsid w:val="004560D9"/>
    <w:rsid w:val="00456104"/>
    <w:rsid w:val="00456137"/>
    <w:rsid w:val="0045618C"/>
    <w:rsid w:val="004563CA"/>
    <w:rsid w:val="004565F8"/>
    <w:rsid w:val="00456625"/>
    <w:rsid w:val="004567E9"/>
    <w:rsid w:val="00456A56"/>
    <w:rsid w:val="00456AF8"/>
    <w:rsid w:val="00456B11"/>
    <w:rsid w:val="00456C58"/>
    <w:rsid w:val="00457111"/>
    <w:rsid w:val="004572A9"/>
    <w:rsid w:val="004572AC"/>
    <w:rsid w:val="00457958"/>
    <w:rsid w:val="00457A02"/>
    <w:rsid w:val="00457AD1"/>
    <w:rsid w:val="00457BB0"/>
    <w:rsid w:val="00457C99"/>
    <w:rsid w:val="00457D37"/>
    <w:rsid w:val="00457E60"/>
    <w:rsid w:val="00457F6C"/>
    <w:rsid w:val="00460454"/>
    <w:rsid w:val="004605D2"/>
    <w:rsid w:val="00460614"/>
    <w:rsid w:val="00460642"/>
    <w:rsid w:val="0046071B"/>
    <w:rsid w:val="0046090B"/>
    <w:rsid w:val="00460934"/>
    <w:rsid w:val="00460B5F"/>
    <w:rsid w:val="00460D74"/>
    <w:rsid w:val="00460D94"/>
    <w:rsid w:val="00461191"/>
    <w:rsid w:val="004611D8"/>
    <w:rsid w:val="004615B8"/>
    <w:rsid w:val="004615C8"/>
    <w:rsid w:val="004615DD"/>
    <w:rsid w:val="0046187D"/>
    <w:rsid w:val="00461A2B"/>
    <w:rsid w:val="004621F1"/>
    <w:rsid w:val="004622E0"/>
    <w:rsid w:val="00462374"/>
    <w:rsid w:val="0046251D"/>
    <w:rsid w:val="00462829"/>
    <w:rsid w:val="00462AFE"/>
    <w:rsid w:val="00462DE6"/>
    <w:rsid w:val="00462FF9"/>
    <w:rsid w:val="0046311F"/>
    <w:rsid w:val="00463402"/>
    <w:rsid w:val="00463571"/>
    <w:rsid w:val="004638FD"/>
    <w:rsid w:val="0046392F"/>
    <w:rsid w:val="00463A0F"/>
    <w:rsid w:val="00463AF8"/>
    <w:rsid w:val="00463D03"/>
    <w:rsid w:val="00463DDD"/>
    <w:rsid w:val="00463EB3"/>
    <w:rsid w:val="00463EE8"/>
    <w:rsid w:val="00463FD1"/>
    <w:rsid w:val="00464043"/>
    <w:rsid w:val="004641D3"/>
    <w:rsid w:val="00464227"/>
    <w:rsid w:val="00464415"/>
    <w:rsid w:val="0046489A"/>
    <w:rsid w:val="00464971"/>
    <w:rsid w:val="00464995"/>
    <w:rsid w:val="00464AA9"/>
    <w:rsid w:val="00464ACC"/>
    <w:rsid w:val="00464EB9"/>
    <w:rsid w:val="004653A6"/>
    <w:rsid w:val="00465403"/>
    <w:rsid w:val="0046550F"/>
    <w:rsid w:val="00465617"/>
    <w:rsid w:val="004657C8"/>
    <w:rsid w:val="00465D88"/>
    <w:rsid w:val="00465E6A"/>
    <w:rsid w:val="004661BC"/>
    <w:rsid w:val="0046644A"/>
    <w:rsid w:val="0046647F"/>
    <w:rsid w:val="00466481"/>
    <w:rsid w:val="00466604"/>
    <w:rsid w:val="00466730"/>
    <w:rsid w:val="00466DA3"/>
    <w:rsid w:val="00466EDE"/>
    <w:rsid w:val="004671F3"/>
    <w:rsid w:val="00467626"/>
    <w:rsid w:val="004676AE"/>
    <w:rsid w:val="004678D7"/>
    <w:rsid w:val="0046790E"/>
    <w:rsid w:val="0046799A"/>
    <w:rsid w:val="00467C68"/>
    <w:rsid w:val="00467C6D"/>
    <w:rsid w:val="00467D69"/>
    <w:rsid w:val="00467F38"/>
    <w:rsid w:val="004700AF"/>
    <w:rsid w:val="004700F7"/>
    <w:rsid w:val="0047024A"/>
    <w:rsid w:val="00470410"/>
    <w:rsid w:val="00470500"/>
    <w:rsid w:val="004705FA"/>
    <w:rsid w:val="00470770"/>
    <w:rsid w:val="0047086F"/>
    <w:rsid w:val="00470920"/>
    <w:rsid w:val="00470E4B"/>
    <w:rsid w:val="00470EE2"/>
    <w:rsid w:val="004714D1"/>
    <w:rsid w:val="00471725"/>
    <w:rsid w:val="00471ABD"/>
    <w:rsid w:val="00471AFB"/>
    <w:rsid w:val="00471C76"/>
    <w:rsid w:val="00471F11"/>
    <w:rsid w:val="00471F8E"/>
    <w:rsid w:val="00471FA0"/>
    <w:rsid w:val="004721A4"/>
    <w:rsid w:val="004721EC"/>
    <w:rsid w:val="004722E5"/>
    <w:rsid w:val="004722F3"/>
    <w:rsid w:val="0047238C"/>
    <w:rsid w:val="0047281E"/>
    <w:rsid w:val="00472AFC"/>
    <w:rsid w:val="00472BE9"/>
    <w:rsid w:val="00472C84"/>
    <w:rsid w:val="00472E59"/>
    <w:rsid w:val="004731B1"/>
    <w:rsid w:val="00473446"/>
    <w:rsid w:val="0047354E"/>
    <w:rsid w:val="00473764"/>
    <w:rsid w:val="0047377A"/>
    <w:rsid w:val="004737B6"/>
    <w:rsid w:val="004738EC"/>
    <w:rsid w:val="0047392D"/>
    <w:rsid w:val="00473E5D"/>
    <w:rsid w:val="00473F16"/>
    <w:rsid w:val="0047408F"/>
    <w:rsid w:val="004740EE"/>
    <w:rsid w:val="0047419A"/>
    <w:rsid w:val="0047499F"/>
    <w:rsid w:val="00474BFC"/>
    <w:rsid w:val="00474C26"/>
    <w:rsid w:val="00474C8E"/>
    <w:rsid w:val="00475166"/>
    <w:rsid w:val="004751A4"/>
    <w:rsid w:val="0047520F"/>
    <w:rsid w:val="004755FA"/>
    <w:rsid w:val="00475758"/>
    <w:rsid w:val="00475A5C"/>
    <w:rsid w:val="00475B5E"/>
    <w:rsid w:val="00475C2E"/>
    <w:rsid w:val="00475D34"/>
    <w:rsid w:val="00475E1D"/>
    <w:rsid w:val="00475F54"/>
    <w:rsid w:val="004760C2"/>
    <w:rsid w:val="004760E8"/>
    <w:rsid w:val="004761F3"/>
    <w:rsid w:val="00476200"/>
    <w:rsid w:val="0047648B"/>
    <w:rsid w:val="00476864"/>
    <w:rsid w:val="004768CD"/>
    <w:rsid w:val="00476A60"/>
    <w:rsid w:val="00476BE2"/>
    <w:rsid w:val="00476F05"/>
    <w:rsid w:val="00477082"/>
    <w:rsid w:val="004770DF"/>
    <w:rsid w:val="00477511"/>
    <w:rsid w:val="00477574"/>
    <w:rsid w:val="00477645"/>
    <w:rsid w:val="00477EF9"/>
    <w:rsid w:val="00477F57"/>
    <w:rsid w:val="004800D2"/>
    <w:rsid w:val="004801E1"/>
    <w:rsid w:val="004804BD"/>
    <w:rsid w:val="00480631"/>
    <w:rsid w:val="00480636"/>
    <w:rsid w:val="0048067E"/>
    <w:rsid w:val="004806E8"/>
    <w:rsid w:val="00480A53"/>
    <w:rsid w:val="00480AB2"/>
    <w:rsid w:val="00480AFA"/>
    <w:rsid w:val="00480BA8"/>
    <w:rsid w:val="00480DA3"/>
    <w:rsid w:val="0048113D"/>
    <w:rsid w:val="004811A0"/>
    <w:rsid w:val="004816E8"/>
    <w:rsid w:val="00481B35"/>
    <w:rsid w:val="00481B3F"/>
    <w:rsid w:val="00481D38"/>
    <w:rsid w:val="0048235E"/>
    <w:rsid w:val="00482386"/>
    <w:rsid w:val="00482492"/>
    <w:rsid w:val="00482B88"/>
    <w:rsid w:val="00482C31"/>
    <w:rsid w:val="00482CBA"/>
    <w:rsid w:val="00482E9E"/>
    <w:rsid w:val="00482FA9"/>
    <w:rsid w:val="0048356D"/>
    <w:rsid w:val="00483886"/>
    <w:rsid w:val="00483E0D"/>
    <w:rsid w:val="00483E92"/>
    <w:rsid w:val="00483EB7"/>
    <w:rsid w:val="00484163"/>
    <w:rsid w:val="004841BD"/>
    <w:rsid w:val="0048428B"/>
    <w:rsid w:val="0048448C"/>
    <w:rsid w:val="0048469B"/>
    <w:rsid w:val="00484760"/>
    <w:rsid w:val="004848EC"/>
    <w:rsid w:val="004849A7"/>
    <w:rsid w:val="00484A13"/>
    <w:rsid w:val="00484D5B"/>
    <w:rsid w:val="00485363"/>
    <w:rsid w:val="00485576"/>
    <w:rsid w:val="00485598"/>
    <w:rsid w:val="004855CE"/>
    <w:rsid w:val="004855EA"/>
    <w:rsid w:val="004856E9"/>
    <w:rsid w:val="00485D45"/>
    <w:rsid w:val="00486182"/>
    <w:rsid w:val="004861FE"/>
    <w:rsid w:val="0048636D"/>
    <w:rsid w:val="0048660B"/>
    <w:rsid w:val="00486A95"/>
    <w:rsid w:val="00486C5C"/>
    <w:rsid w:val="00486F9E"/>
    <w:rsid w:val="004871C1"/>
    <w:rsid w:val="00487260"/>
    <w:rsid w:val="004872A0"/>
    <w:rsid w:val="00487702"/>
    <w:rsid w:val="00487AB6"/>
    <w:rsid w:val="00487C38"/>
    <w:rsid w:val="00487D7C"/>
    <w:rsid w:val="00487FDD"/>
    <w:rsid w:val="0049029E"/>
    <w:rsid w:val="0049032F"/>
    <w:rsid w:val="004904B6"/>
    <w:rsid w:val="00490618"/>
    <w:rsid w:val="004907F9"/>
    <w:rsid w:val="00490BE7"/>
    <w:rsid w:val="0049120D"/>
    <w:rsid w:val="00491385"/>
    <w:rsid w:val="0049179C"/>
    <w:rsid w:val="00491845"/>
    <w:rsid w:val="004918DE"/>
    <w:rsid w:val="00491A6B"/>
    <w:rsid w:val="00491E67"/>
    <w:rsid w:val="00491EBF"/>
    <w:rsid w:val="00491FA2"/>
    <w:rsid w:val="00491FFD"/>
    <w:rsid w:val="004922C9"/>
    <w:rsid w:val="004923A6"/>
    <w:rsid w:val="004924B9"/>
    <w:rsid w:val="0049251B"/>
    <w:rsid w:val="0049254D"/>
    <w:rsid w:val="004928BA"/>
    <w:rsid w:val="0049296A"/>
    <w:rsid w:val="00492A44"/>
    <w:rsid w:val="00492AF2"/>
    <w:rsid w:val="00492B10"/>
    <w:rsid w:val="00492CDE"/>
    <w:rsid w:val="0049302C"/>
    <w:rsid w:val="0049339C"/>
    <w:rsid w:val="004933F2"/>
    <w:rsid w:val="004934D3"/>
    <w:rsid w:val="0049352E"/>
    <w:rsid w:val="004935AF"/>
    <w:rsid w:val="00493C71"/>
    <w:rsid w:val="00493CEC"/>
    <w:rsid w:val="00493E08"/>
    <w:rsid w:val="00494031"/>
    <w:rsid w:val="004941CD"/>
    <w:rsid w:val="0049435C"/>
    <w:rsid w:val="00494A06"/>
    <w:rsid w:val="00494BC1"/>
    <w:rsid w:val="00494EF0"/>
    <w:rsid w:val="0049514A"/>
    <w:rsid w:val="004951AA"/>
    <w:rsid w:val="004952D1"/>
    <w:rsid w:val="004954E7"/>
    <w:rsid w:val="00495A02"/>
    <w:rsid w:val="00495AB0"/>
    <w:rsid w:val="00495AD4"/>
    <w:rsid w:val="00495C8D"/>
    <w:rsid w:val="00495FB1"/>
    <w:rsid w:val="00496757"/>
    <w:rsid w:val="00496767"/>
    <w:rsid w:val="004969D7"/>
    <w:rsid w:val="00496AF2"/>
    <w:rsid w:val="00496CCB"/>
    <w:rsid w:val="00496E35"/>
    <w:rsid w:val="004970D3"/>
    <w:rsid w:val="004971F5"/>
    <w:rsid w:val="004972B3"/>
    <w:rsid w:val="00497312"/>
    <w:rsid w:val="004973AD"/>
    <w:rsid w:val="00497559"/>
    <w:rsid w:val="00497820"/>
    <w:rsid w:val="00497934"/>
    <w:rsid w:val="004979C8"/>
    <w:rsid w:val="00497A44"/>
    <w:rsid w:val="004A0279"/>
    <w:rsid w:val="004A04A3"/>
    <w:rsid w:val="004A07F8"/>
    <w:rsid w:val="004A0ECD"/>
    <w:rsid w:val="004A0ED8"/>
    <w:rsid w:val="004A11B2"/>
    <w:rsid w:val="004A11CA"/>
    <w:rsid w:val="004A12E0"/>
    <w:rsid w:val="004A13C6"/>
    <w:rsid w:val="004A15AB"/>
    <w:rsid w:val="004A194D"/>
    <w:rsid w:val="004A1962"/>
    <w:rsid w:val="004A1D38"/>
    <w:rsid w:val="004A2063"/>
    <w:rsid w:val="004A23A0"/>
    <w:rsid w:val="004A2619"/>
    <w:rsid w:val="004A30AC"/>
    <w:rsid w:val="004A330D"/>
    <w:rsid w:val="004A34FD"/>
    <w:rsid w:val="004A3900"/>
    <w:rsid w:val="004A3C42"/>
    <w:rsid w:val="004A3C7F"/>
    <w:rsid w:val="004A3E37"/>
    <w:rsid w:val="004A44D4"/>
    <w:rsid w:val="004A4792"/>
    <w:rsid w:val="004A4893"/>
    <w:rsid w:val="004A4942"/>
    <w:rsid w:val="004A4C40"/>
    <w:rsid w:val="004A4E14"/>
    <w:rsid w:val="004A4F51"/>
    <w:rsid w:val="004A549A"/>
    <w:rsid w:val="004A561B"/>
    <w:rsid w:val="004A578A"/>
    <w:rsid w:val="004A5809"/>
    <w:rsid w:val="004A5A87"/>
    <w:rsid w:val="004A5F0B"/>
    <w:rsid w:val="004A6285"/>
    <w:rsid w:val="004A6359"/>
    <w:rsid w:val="004A647F"/>
    <w:rsid w:val="004A686B"/>
    <w:rsid w:val="004A69FE"/>
    <w:rsid w:val="004A6BEB"/>
    <w:rsid w:val="004A6F51"/>
    <w:rsid w:val="004A7120"/>
    <w:rsid w:val="004A721D"/>
    <w:rsid w:val="004A764E"/>
    <w:rsid w:val="004A7805"/>
    <w:rsid w:val="004A79FE"/>
    <w:rsid w:val="004A7D69"/>
    <w:rsid w:val="004A7D9F"/>
    <w:rsid w:val="004B00CA"/>
    <w:rsid w:val="004B01A2"/>
    <w:rsid w:val="004B0232"/>
    <w:rsid w:val="004B0585"/>
    <w:rsid w:val="004B0725"/>
    <w:rsid w:val="004B0975"/>
    <w:rsid w:val="004B0BBC"/>
    <w:rsid w:val="004B0C6D"/>
    <w:rsid w:val="004B0DE6"/>
    <w:rsid w:val="004B0EAF"/>
    <w:rsid w:val="004B1061"/>
    <w:rsid w:val="004B123A"/>
    <w:rsid w:val="004B1976"/>
    <w:rsid w:val="004B19B3"/>
    <w:rsid w:val="004B1B68"/>
    <w:rsid w:val="004B1CDC"/>
    <w:rsid w:val="004B1F60"/>
    <w:rsid w:val="004B20BF"/>
    <w:rsid w:val="004B210E"/>
    <w:rsid w:val="004B21BA"/>
    <w:rsid w:val="004B21FD"/>
    <w:rsid w:val="004B235A"/>
    <w:rsid w:val="004B24E2"/>
    <w:rsid w:val="004B250A"/>
    <w:rsid w:val="004B25C9"/>
    <w:rsid w:val="004B2647"/>
    <w:rsid w:val="004B2689"/>
    <w:rsid w:val="004B2766"/>
    <w:rsid w:val="004B29B0"/>
    <w:rsid w:val="004B2A02"/>
    <w:rsid w:val="004B2B1C"/>
    <w:rsid w:val="004B2BC6"/>
    <w:rsid w:val="004B2F78"/>
    <w:rsid w:val="004B3123"/>
    <w:rsid w:val="004B31FB"/>
    <w:rsid w:val="004B35E2"/>
    <w:rsid w:val="004B378C"/>
    <w:rsid w:val="004B393F"/>
    <w:rsid w:val="004B39A3"/>
    <w:rsid w:val="004B3D86"/>
    <w:rsid w:val="004B4158"/>
    <w:rsid w:val="004B42D5"/>
    <w:rsid w:val="004B44A6"/>
    <w:rsid w:val="004B4567"/>
    <w:rsid w:val="004B45CD"/>
    <w:rsid w:val="004B460D"/>
    <w:rsid w:val="004B4622"/>
    <w:rsid w:val="004B4938"/>
    <w:rsid w:val="004B4B38"/>
    <w:rsid w:val="004B500A"/>
    <w:rsid w:val="004B5188"/>
    <w:rsid w:val="004B5327"/>
    <w:rsid w:val="004B5539"/>
    <w:rsid w:val="004B5548"/>
    <w:rsid w:val="004B5860"/>
    <w:rsid w:val="004B5B2E"/>
    <w:rsid w:val="004B5CD6"/>
    <w:rsid w:val="004B5D4B"/>
    <w:rsid w:val="004B5F38"/>
    <w:rsid w:val="004B60DC"/>
    <w:rsid w:val="004B6584"/>
    <w:rsid w:val="004B66B1"/>
    <w:rsid w:val="004B6745"/>
    <w:rsid w:val="004B6A69"/>
    <w:rsid w:val="004B6AFF"/>
    <w:rsid w:val="004B6E31"/>
    <w:rsid w:val="004B6EFF"/>
    <w:rsid w:val="004B708F"/>
    <w:rsid w:val="004B7142"/>
    <w:rsid w:val="004B7555"/>
    <w:rsid w:val="004B77A2"/>
    <w:rsid w:val="004B77BD"/>
    <w:rsid w:val="004B77D6"/>
    <w:rsid w:val="004B789D"/>
    <w:rsid w:val="004B7B17"/>
    <w:rsid w:val="004B7BCD"/>
    <w:rsid w:val="004B7CFB"/>
    <w:rsid w:val="004B7D9C"/>
    <w:rsid w:val="004B7EA8"/>
    <w:rsid w:val="004C0001"/>
    <w:rsid w:val="004C0145"/>
    <w:rsid w:val="004C0348"/>
    <w:rsid w:val="004C03BD"/>
    <w:rsid w:val="004C0402"/>
    <w:rsid w:val="004C078B"/>
    <w:rsid w:val="004C0A44"/>
    <w:rsid w:val="004C0E38"/>
    <w:rsid w:val="004C0F62"/>
    <w:rsid w:val="004C106C"/>
    <w:rsid w:val="004C137A"/>
    <w:rsid w:val="004C17D7"/>
    <w:rsid w:val="004C1979"/>
    <w:rsid w:val="004C1B11"/>
    <w:rsid w:val="004C1B65"/>
    <w:rsid w:val="004C1CF0"/>
    <w:rsid w:val="004C1D25"/>
    <w:rsid w:val="004C1D8C"/>
    <w:rsid w:val="004C2236"/>
    <w:rsid w:val="004C23A8"/>
    <w:rsid w:val="004C252C"/>
    <w:rsid w:val="004C27F5"/>
    <w:rsid w:val="004C28A7"/>
    <w:rsid w:val="004C2AC4"/>
    <w:rsid w:val="004C2B88"/>
    <w:rsid w:val="004C2DEE"/>
    <w:rsid w:val="004C3078"/>
    <w:rsid w:val="004C30DF"/>
    <w:rsid w:val="004C3172"/>
    <w:rsid w:val="004C31DB"/>
    <w:rsid w:val="004C32F3"/>
    <w:rsid w:val="004C35FF"/>
    <w:rsid w:val="004C3665"/>
    <w:rsid w:val="004C3ADD"/>
    <w:rsid w:val="004C40D4"/>
    <w:rsid w:val="004C4107"/>
    <w:rsid w:val="004C430C"/>
    <w:rsid w:val="004C4381"/>
    <w:rsid w:val="004C4448"/>
    <w:rsid w:val="004C44F3"/>
    <w:rsid w:val="004C48FE"/>
    <w:rsid w:val="004C4AFA"/>
    <w:rsid w:val="004C4BA8"/>
    <w:rsid w:val="004C4BDD"/>
    <w:rsid w:val="004C4BEF"/>
    <w:rsid w:val="004C4E50"/>
    <w:rsid w:val="004C5030"/>
    <w:rsid w:val="004C50C5"/>
    <w:rsid w:val="004C5330"/>
    <w:rsid w:val="004C5681"/>
    <w:rsid w:val="004C5765"/>
    <w:rsid w:val="004C577E"/>
    <w:rsid w:val="004C5958"/>
    <w:rsid w:val="004C5D00"/>
    <w:rsid w:val="004C5EAE"/>
    <w:rsid w:val="004C60DB"/>
    <w:rsid w:val="004C6251"/>
    <w:rsid w:val="004C63DD"/>
    <w:rsid w:val="004C691B"/>
    <w:rsid w:val="004C6967"/>
    <w:rsid w:val="004C6E35"/>
    <w:rsid w:val="004C6F16"/>
    <w:rsid w:val="004C71B4"/>
    <w:rsid w:val="004C71DB"/>
    <w:rsid w:val="004C726B"/>
    <w:rsid w:val="004C72C3"/>
    <w:rsid w:val="004C72E6"/>
    <w:rsid w:val="004C751E"/>
    <w:rsid w:val="004C75C8"/>
    <w:rsid w:val="004C782E"/>
    <w:rsid w:val="004C79D7"/>
    <w:rsid w:val="004C7B89"/>
    <w:rsid w:val="004C7DD6"/>
    <w:rsid w:val="004C7DF2"/>
    <w:rsid w:val="004C7F50"/>
    <w:rsid w:val="004D007C"/>
    <w:rsid w:val="004D0116"/>
    <w:rsid w:val="004D021A"/>
    <w:rsid w:val="004D02BF"/>
    <w:rsid w:val="004D067C"/>
    <w:rsid w:val="004D079F"/>
    <w:rsid w:val="004D089E"/>
    <w:rsid w:val="004D0BAA"/>
    <w:rsid w:val="004D0FCC"/>
    <w:rsid w:val="004D0FF7"/>
    <w:rsid w:val="004D1253"/>
    <w:rsid w:val="004D14AB"/>
    <w:rsid w:val="004D182E"/>
    <w:rsid w:val="004D1CAD"/>
    <w:rsid w:val="004D1ECF"/>
    <w:rsid w:val="004D1EE9"/>
    <w:rsid w:val="004D2048"/>
    <w:rsid w:val="004D20D4"/>
    <w:rsid w:val="004D2134"/>
    <w:rsid w:val="004D2183"/>
    <w:rsid w:val="004D21D1"/>
    <w:rsid w:val="004D2247"/>
    <w:rsid w:val="004D239D"/>
    <w:rsid w:val="004D25D8"/>
    <w:rsid w:val="004D27E8"/>
    <w:rsid w:val="004D2934"/>
    <w:rsid w:val="004D2B04"/>
    <w:rsid w:val="004D2C99"/>
    <w:rsid w:val="004D2ED0"/>
    <w:rsid w:val="004D3150"/>
    <w:rsid w:val="004D3307"/>
    <w:rsid w:val="004D3722"/>
    <w:rsid w:val="004D3AEE"/>
    <w:rsid w:val="004D3CC3"/>
    <w:rsid w:val="004D3D72"/>
    <w:rsid w:val="004D3DFA"/>
    <w:rsid w:val="004D3E34"/>
    <w:rsid w:val="004D3E6C"/>
    <w:rsid w:val="004D406D"/>
    <w:rsid w:val="004D44D2"/>
    <w:rsid w:val="004D4611"/>
    <w:rsid w:val="004D464D"/>
    <w:rsid w:val="004D4877"/>
    <w:rsid w:val="004D4912"/>
    <w:rsid w:val="004D4BD3"/>
    <w:rsid w:val="004D4CD3"/>
    <w:rsid w:val="004D4E37"/>
    <w:rsid w:val="004D55C8"/>
    <w:rsid w:val="004D56CC"/>
    <w:rsid w:val="004D5AA5"/>
    <w:rsid w:val="004D5AF6"/>
    <w:rsid w:val="004D5D01"/>
    <w:rsid w:val="004D5EE7"/>
    <w:rsid w:val="004D6103"/>
    <w:rsid w:val="004D6383"/>
    <w:rsid w:val="004D63A7"/>
    <w:rsid w:val="004D666E"/>
    <w:rsid w:val="004D6793"/>
    <w:rsid w:val="004D692F"/>
    <w:rsid w:val="004D69E2"/>
    <w:rsid w:val="004D6C6D"/>
    <w:rsid w:val="004D74F1"/>
    <w:rsid w:val="004D7553"/>
    <w:rsid w:val="004D7737"/>
    <w:rsid w:val="004D7833"/>
    <w:rsid w:val="004D791F"/>
    <w:rsid w:val="004D7921"/>
    <w:rsid w:val="004D7ADD"/>
    <w:rsid w:val="004E0076"/>
    <w:rsid w:val="004E012C"/>
    <w:rsid w:val="004E0240"/>
    <w:rsid w:val="004E02F9"/>
    <w:rsid w:val="004E048D"/>
    <w:rsid w:val="004E0654"/>
    <w:rsid w:val="004E08D2"/>
    <w:rsid w:val="004E09C4"/>
    <w:rsid w:val="004E0EEE"/>
    <w:rsid w:val="004E10FE"/>
    <w:rsid w:val="004E11D5"/>
    <w:rsid w:val="004E170D"/>
    <w:rsid w:val="004E1812"/>
    <w:rsid w:val="004E1B52"/>
    <w:rsid w:val="004E1CD5"/>
    <w:rsid w:val="004E1D5D"/>
    <w:rsid w:val="004E20AC"/>
    <w:rsid w:val="004E255A"/>
    <w:rsid w:val="004E27CB"/>
    <w:rsid w:val="004E2A6C"/>
    <w:rsid w:val="004E2C51"/>
    <w:rsid w:val="004E2FA8"/>
    <w:rsid w:val="004E3117"/>
    <w:rsid w:val="004E32A6"/>
    <w:rsid w:val="004E3474"/>
    <w:rsid w:val="004E35D1"/>
    <w:rsid w:val="004E39DA"/>
    <w:rsid w:val="004E3C00"/>
    <w:rsid w:val="004E3CD9"/>
    <w:rsid w:val="004E3F49"/>
    <w:rsid w:val="004E4072"/>
    <w:rsid w:val="004E412C"/>
    <w:rsid w:val="004E4591"/>
    <w:rsid w:val="004E49F8"/>
    <w:rsid w:val="004E4A88"/>
    <w:rsid w:val="004E4DA6"/>
    <w:rsid w:val="004E4DBD"/>
    <w:rsid w:val="004E4EFC"/>
    <w:rsid w:val="004E4F01"/>
    <w:rsid w:val="004E4FF9"/>
    <w:rsid w:val="004E5416"/>
    <w:rsid w:val="004E55B3"/>
    <w:rsid w:val="004E594D"/>
    <w:rsid w:val="004E5CA1"/>
    <w:rsid w:val="004E5DEF"/>
    <w:rsid w:val="004E5EB4"/>
    <w:rsid w:val="004E6089"/>
    <w:rsid w:val="004E61F7"/>
    <w:rsid w:val="004E650F"/>
    <w:rsid w:val="004E65C7"/>
    <w:rsid w:val="004E66AB"/>
    <w:rsid w:val="004E66AC"/>
    <w:rsid w:val="004E6A81"/>
    <w:rsid w:val="004E6D47"/>
    <w:rsid w:val="004E6E3C"/>
    <w:rsid w:val="004E7034"/>
    <w:rsid w:val="004E71EE"/>
    <w:rsid w:val="004E7230"/>
    <w:rsid w:val="004E7255"/>
    <w:rsid w:val="004E72E5"/>
    <w:rsid w:val="004E7401"/>
    <w:rsid w:val="004E75A5"/>
    <w:rsid w:val="004E772B"/>
    <w:rsid w:val="004E77F3"/>
    <w:rsid w:val="004E789E"/>
    <w:rsid w:val="004E78BB"/>
    <w:rsid w:val="004E78E6"/>
    <w:rsid w:val="004E7926"/>
    <w:rsid w:val="004E7EBE"/>
    <w:rsid w:val="004E7FF1"/>
    <w:rsid w:val="004F0227"/>
    <w:rsid w:val="004F031A"/>
    <w:rsid w:val="004F0388"/>
    <w:rsid w:val="004F067E"/>
    <w:rsid w:val="004F0B4A"/>
    <w:rsid w:val="004F0DC8"/>
    <w:rsid w:val="004F0EA4"/>
    <w:rsid w:val="004F11CE"/>
    <w:rsid w:val="004F1266"/>
    <w:rsid w:val="004F1465"/>
    <w:rsid w:val="004F14AA"/>
    <w:rsid w:val="004F1844"/>
    <w:rsid w:val="004F18F9"/>
    <w:rsid w:val="004F190A"/>
    <w:rsid w:val="004F1A8F"/>
    <w:rsid w:val="004F1B8D"/>
    <w:rsid w:val="004F1DBA"/>
    <w:rsid w:val="004F1ED5"/>
    <w:rsid w:val="004F2220"/>
    <w:rsid w:val="004F23C8"/>
    <w:rsid w:val="004F2643"/>
    <w:rsid w:val="004F2677"/>
    <w:rsid w:val="004F277A"/>
    <w:rsid w:val="004F2D7E"/>
    <w:rsid w:val="004F2FB2"/>
    <w:rsid w:val="004F3467"/>
    <w:rsid w:val="004F3483"/>
    <w:rsid w:val="004F34E9"/>
    <w:rsid w:val="004F3555"/>
    <w:rsid w:val="004F36ED"/>
    <w:rsid w:val="004F374D"/>
    <w:rsid w:val="004F418F"/>
    <w:rsid w:val="004F46EC"/>
    <w:rsid w:val="004F4795"/>
    <w:rsid w:val="004F4891"/>
    <w:rsid w:val="004F493E"/>
    <w:rsid w:val="004F4A5F"/>
    <w:rsid w:val="004F4EC4"/>
    <w:rsid w:val="004F5197"/>
    <w:rsid w:val="004F5602"/>
    <w:rsid w:val="004F5621"/>
    <w:rsid w:val="004F57BB"/>
    <w:rsid w:val="004F5B74"/>
    <w:rsid w:val="004F5BFE"/>
    <w:rsid w:val="004F5CB7"/>
    <w:rsid w:val="004F5FB0"/>
    <w:rsid w:val="004F607A"/>
    <w:rsid w:val="004F61B1"/>
    <w:rsid w:val="004F64B8"/>
    <w:rsid w:val="004F660B"/>
    <w:rsid w:val="004F67D4"/>
    <w:rsid w:val="004F6835"/>
    <w:rsid w:val="004F699B"/>
    <w:rsid w:val="004F6B6F"/>
    <w:rsid w:val="004F7049"/>
    <w:rsid w:val="004F70BB"/>
    <w:rsid w:val="004F7569"/>
    <w:rsid w:val="004F780A"/>
    <w:rsid w:val="004F7B8A"/>
    <w:rsid w:val="004F7BCD"/>
    <w:rsid w:val="004F7C7B"/>
    <w:rsid w:val="004F7E06"/>
    <w:rsid w:val="004F7E77"/>
    <w:rsid w:val="005000EC"/>
    <w:rsid w:val="0050024D"/>
    <w:rsid w:val="00500811"/>
    <w:rsid w:val="00500A2F"/>
    <w:rsid w:val="00500F11"/>
    <w:rsid w:val="00500F1B"/>
    <w:rsid w:val="005011EC"/>
    <w:rsid w:val="00501387"/>
    <w:rsid w:val="005013D4"/>
    <w:rsid w:val="005013DF"/>
    <w:rsid w:val="005014C7"/>
    <w:rsid w:val="005015B5"/>
    <w:rsid w:val="005015EB"/>
    <w:rsid w:val="00501616"/>
    <w:rsid w:val="00501884"/>
    <w:rsid w:val="005018DF"/>
    <w:rsid w:val="005018E1"/>
    <w:rsid w:val="00501926"/>
    <w:rsid w:val="00501AD0"/>
    <w:rsid w:val="00501BBE"/>
    <w:rsid w:val="00501CDB"/>
    <w:rsid w:val="00501D33"/>
    <w:rsid w:val="00502288"/>
    <w:rsid w:val="0050229E"/>
    <w:rsid w:val="00502549"/>
    <w:rsid w:val="005025E1"/>
    <w:rsid w:val="00502708"/>
    <w:rsid w:val="005029BA"/>
    <w:rsid w:val="00502B44"/>
    <w:rsid w:val="00502C54"/>
    <w:rsid w:val="00502CEB"/>
    <w:rsid w:val="00502F99"/>
    <w:rsid w:val="00503338"/>
    <w:rsid w:val="005034C4"/>
    <w:rsid w:val="005036AB"/>
    <w:rsid w:val="00503AB1"/>
    <w:rsid w:val="00503AD8"/>
    <w:rsid w:val="00503B5C"/>
    <w:rsid w:val="00503D46"/>
    <w:rsid w:val="00504259"/>
    <w:rsid w:val="0050435C"/>
    <w:rsid w:val="005044F0"/>
    <w:rsid w:val="00504593"/>
    <w:rsid w:val="0050459D"/>
    <w:rsid w:val="005046B1"/>
    <w:rsid w:val="00504706"/>
    <w:rsid w:val="00504A99"/>
    <w:rsid w:val="00504C62"/>
    <w:rsid w:val="00504C78"/>
    <w:rsid w:val="005050FD"/>
    <w:rsid w:val="00505164"/>
    <w:rsid w:val="0050562D"/>
    <w:rsid w:val="005056E4"/>
    <w:rsid w:val="00505970"/>
    <w:rsid w:val="00505A3B"/>
    <w:rsid w:val="005060C5"/>
    <w:rsid w:val="00506177"/>
    <w:rsid w:val="005062FC"/>
    <w:rsid w:val="005063E0"/>
    <w:rsid w:val="005064A4"/>
    <w:rsid w:val="005068E5"/>
    <w:rsid w:val="00506A60"/>
    <w:rsid w:val="00506B25"/>
    <w:rsid w:val="00506DED"/>
    <w:rsid w:val="00506E84"/>
    <w:rsid w:val="00507037"/>
    <w:rsid w:val="005071AE"/>
    <w:rsid w:val="0050732A"/>
    <w:rsid w:val="0050762D"/>
    <w:rsid w:val="00507BB0"/>
    <w:rsid w:val="00507C9C"/>
    <w:rsid w:val="00507EFB"/>
    <w:rsid w:val="00510125"/>
    <w:rsid w:val="00510B75"/>
    <w:rsid w:val="00510CD8"/>
    <w:rsid w:val="00510E7F"/>
    <w:rsid w:val="00511138"/>
    <w:rsid w:val="00511240"/>
    <w:rsid w:val="005117F3"/>
    <w:rsid w:val="00511891"/>
    <w:rsid w:val="00511904"/>
    <w:rsid w:val="0051192F"/>
    <w:rsid w:val="00511AFF"/>
    <w:rsid w:val="00511B39"/>
    <w:rsid w:val="00511C6C"/>
    <w:rsid w:val="00511D3F"/>
    <w:rsid w:val="00512128"/>
    <w:rsid w:val="005121A3"/>
    <w:rsid w:val="0051221B"/>
    <w:rsid w:val="00512442"/>
    <w:rsid w:val="00512760"/>
    <w:rsid w:val="00512967"/>
    <w:rsid w:val="00512C50"/>
    <w:rsid w:val="00512CF7"/>
    <w:rsid w:val="00512E11"/>
    <w:rsid w:val="00512F03"/>
    <w:rsid w:val="0051303A"/>
    <w:rsid w:val="00513111"/>
    <w:rsid w:val="005133F3"/>
    <w:rsid w:val="00513630"/>
    <w:rsid w:val="00513795"/>
    <w:rsid w:val="005137AD"/>
    <w:rsid w:val="005137ED"/>
    <w:rsid w:val="00513820"/>
    <w:rsid w:val="005138EB"/>
    <w:rsid w:val="00513908"/>
    <w:rsid w:val="00513A38"/>
    <w:rsid w:val="00513A56"/>
    <w:rsid w:val="00513A9E"/>
    <w:rsid w:val="00513B3C"/>
    <w:rsid w:val="00513C61"/>
    <w:rsid w:val="00513D35"/>
    <w:rsid w:val="00513E5E"/>
    <w:rsid w:val="00513E8B"/>
    <w:rsid w:val="00514082"/>
    <w:rsid w:val="00514090"/>
    <w:rsid w:val="0051421B"/>
    <w:rsid w:val="0051450E"/>
    <w:rsid w:val="0051466F"/>
    <w:rsid w:val="00514CE3"/>
    <w:rsid w:val="00514FC0"/>
    <w:rsid w:val="0051507C"/>
    <w:rsid w:val="005150EF"/>
    <w:rsid w:val="0051519F"/>
    <w:rsid w:val="00515370"/>
    <w:rsid w:val="0051568F"/>
    <w:rsid w:val="0051598F"/>
    <w:rsid w:val="00515AB0"/>
    <w:rsid w:val="0051630F"/>
    <w:rsid w:val="0051646A"/>
    <w:rsid w:val="00516622"/>
    <w:rsid w:val="0051675F"/>
    <w:rsid w:val="00516764"/>
    <w:rsid w:val="00516964"/>
    <w:rsid w:val="00516E28"/>
    <w:rsid w:val="00516E94"/>
    <w:rsid w:val="005171BA"/>
    <w:rsid w:val="0051722B"/>
    <w:rsid w:val="00517614"/>
    <w:rsid w:val="00517770"/>
    <w:rsid w:val="00517A83"/>
    <w:rsid w:val="00517C9D"/>
    <w:rsid w:val="00517E55"/>
    <w:rsid w:val="00517F5B"/>
    <w:rsid w:val="00520F37"/>
    <w:rsid w:val="00520FBE"/>
    <w:rsid w:val="00520FED"/>
    <w:rsid w:val="005213BE"/>
    <w:rsid w:val="005214F1"/>
    <w:rsid w:val="0052152D"/>
    <w:rsid w:val="0052164F"/>
    <w:rsid w:val="005216E6"/>
    <w:rsid w:val="005218B7"/>
    <w:rsid w:val="005219C5"/>
    <w:rsid w:val="005219F0"/>
    <w:rsid w:val="00521A22"/>
    <w:rsid w:val="00521BDC"/>
    <w:rsid w:val="005223AC"/>
    <w:rsid w:val="005225B7"/>
    <w:rsid w:val="00522786"/>
    <w:rsid w:val="00522B58"/>
    <w:rsid w:val="00522DFE"/>
    <w:rsid w:val="0052366E"/>
    <w:rsid w:val="0052385C"/>
    <w:rsid w:val="00523B00"/>
    <w:rsid w:val="00523B32"/>
    <w:rsid w:val="00523B55"/>
    <w:rsid w:val="00523C60"/>
    <w:rsid w:val="00523F7D"/>
    <w:rsid w:val="00523F96"/>
    <w:rsid w:val="00524250"/>
    <w:rsid w:val="005246C8"/>
    <w:rsid w:val="00524991"/>
    <w:rsid w:val="005249DD"/>
    <w:rsid w:val="00524B22"/>
    <w:rsid w:val="00524BC5"/>
    <w:rsid w:val="00524E75"/>
    <w:rsid w:val="00524EAC"/>
    <w:rsid w:val="00524F08"/>
    <w:rsid w:val="00525044"/>
    <w:rsid w:val="0052505D"/>
    <w:rsid w:val="0052508C"/>
    <w:rsid w:val="0052519C"/>
    <w:rsid w:val="0052529B"/>
    <w:rsid w:val="0052533F"/>
    <w:rsid w:val="00525423"/>
    <w:rsid w:val="00525650"/>
    <w:rsid w:val="0052566C"/>
    <w:rsid w:val="0052572F"/>
    <w:rsid w:val="00525932"/>
    <w:rsid w:val="00525BCB"/>
    <w:rsid w:val="00525C4A"/>
    <w:rsid w:val="00525D55"/>
    <w:rsid w:val="00526154"/>
    <w:rsid w:val="005261D3"/>
    <w:rsid w:val="00526214"/>
    <w:rsid w:val="00526388"/>
    <w:rsid w:val="00526417"/>
    <w:rsid w:val="005264EB"/>
    <w:rsid w:val="00526ADC"/>
    <w:rsid w:val="00527264"/>
    <w:rsid w:val="005272C6"/>
    <w:rsid w:val="0052744D"/>
    <w:rsid w:val="00527534"/>
    <w:rsid w:val="0052767F"/>
    <w:rsid w:val="00527779"/>
    <w:rsid w:val="00527A3C"/>
    <w:rsid w:val="00527AE5"/>
    <w:rsid w:val="00527FDF"/>
    <w:rsid w:val="0053000E"/>
    <w:rsid w:val="00530366"/>
    <w:rsid w:val="00530656"/>
    <w:rsid w:val="0053079A"/>
    <w:rsid w:val="00530969"/>
    <w:rsid w:val="00530D3B"/>
    <w:rsid w:val="005311C5"/>
    <w:rsid w:val="0053134E"/>
    <w:rsid w:val="00531B91"/>
    <w:rsid w:val="00531C78"/>
    <w:rsid w:val="00531F5D"/>
    <w:rsid w:val="00531F86"/>
    <w:rsid w:val="0053220B"/>
    <w:rsid w:val="00532515"/>
    <w:rsid w:val="005325BF"/>
    <w:rsid w:val="00532795"/>
    <w:rsid w:val="005327DD"/>
    <w:rsid w:val="00532862"/>
    <w:rsid w:val="005328B3"/>
    <w:rsid w:val="0053292F"/>
    <w:rsid w:val="00532A35"/>
    <w:rsid w:val="00532B9C"/>
    <w:rsid w:val="00532CD2"/>
    <w:rsid w:val="00533002"/>
    <w:rsid w:val="00533100"/>
    <w:rsid w:val="00533263"/>
    <w:rsid w:val="005336BB"/>
    <w:rsid w:val="0053370B"/>
    <w:rsid w:val="005338FC"/>
    <w:rsid w:val="00533B23"/>
    <w:rsid w:val="00533CE6"/>
    <w:rsid w:val="00533D45"/>
    <w:rsid w:val="00533E01"/>
    <w:rsid w:val="00533F90"/>
    <w:rsid w:val="00534147"/>
    <w:rsid w:val="0053468D"/>
    <w:rsid w:val="00534A5E"/>
    <w:rsid w:val="00534B87"/>
    <w:rsid w:val="00534C30"/>
    <w:rsid w:val="00534EA4"/>
    <w:rsid w:val="00535021"/>
    <w:rsid w:val="00535050"/>
    <w:rsid w:val="005351D2"/>
    <w:rsid w:val="0053544A"/>
    <w:rsid w:val="005354D9"/>
    <w:rsid w:val="00535A94"/>
    <w:rsid w:val="00535BCD"/>
    <w:rsid w:val="00536025"/>
    <w:rsid w:val="00536267"/>
    <w:rsid w:val="00536597"/>
    <w:rsid w:val="005365F3"/>
    <w:rsid w:val="005366A4"/>
    <w:rsid w:val="005366EB"/>
    <w:rsid w:val="005367A4"/>
    <w:rsid w:val="0053680A"/>
    <w:rsid w:val="00536A31"/>
    <w:rsid w:val="00536BD5"/>
    <w:rsid w:val="00536EC3"/>
    <w:rsid w:val="00537347"/>
    <w:rsid w:val="00537594"/>
    <w:rsid w:val="00537899"/>
    <w:rsid w:val="0053791C"/>
    <w:rsid w:val="00537A6D"/>
    <w:rsid w:val="00537AF8"/>
    <w:rsid w:val="00537ED6"/>
    <w:rsid w:val="0054020C"/>
    <w:rsid w:val="0054045B"/>
    <w:rsid w:val="005406FC"/>
    <w:rsid w:val="0054094D"/>
    <w:rsid w:val="005409E7"/>
    <w:rsid w:val="00540F1E"/>
    <w:rsid w:val="00540FA5"/>
    <w:rsid w:val="00541216"/>
    <w:rsid w:val="00541269"/>
    <w:rsid w:val="0054138A"/>
    <w:rsid w:val="005413BE"/>
    <w:rsid w:val="005416B9"/>
    <w:rsid w:val="005417D0"/>
    <w:rsid w:val="00541A0D"/>
    <w:rsid w:val="00542419"/>
    <w:rsid w:val="00542515"/>
    <w:rsid w:val="00542A74"/>
    <w:rsid w:val="00542A82"/>
    <w:rsid w:val="0054314E"/>
    <w:rsid w:val="00543213"/>
    <w:rsid w:val="0054334B"/>
    <w:rsid w:val="005433FB"/>
    <w:rsid w:val="005434A9"/>
    <w:rsid w:val="00543B55"/>
    <w:rsid w:val="00543B7A"/>
    <w:rsid w:val="00544024"/>
    <w:rsid w:val="0054408C"/>
    <w:rsid w:val="005440CF"/>
    <w:rsid w:val="00544264"/>
    <w:rsid w:val="005442D8"/>
    <w:rsid w:val="005444F8"/>
    <w:rsid w:val="00544749"/>
    <w:rsid w:val="00544C27"/>
    <w:rsid w:val="00544C52"/>
    <w:rsid w:val="00544CFB"/>
    <w:rsid w:val="00544DB6"/>
    <w:rsid w:val="00544F78"/>
    <w:rsid w:val="005452BD"/>
    <w:rsid w:val="005452E2"/>
    <w:rsid w:val="00545563"/>
    <w:rsid w:val="005459D4"/>
    <w:rsid w:val="00545DA3"/>
    <w:rsid w:val="00546192"/>
    <w:rsid w:val="005464E6"/>
    <w:rsid w:val="0054662F"/>
    <w:rsid w:val="0054686E"/>
    <w:rsid w:val="00546E66"/>
    <w:rsid w:val="00546FD2"/>
    <w:rsid w:val="005472FF"/>
    <w:rsid w:val="0054755F"/>
    <w:rsid w:val="00547BC2"/>
    <w:rsid w:val="00547BC7"/>
    <w:rsid w:val="00547D5F"/>
    <w:rsid w:val="00547DAC"/>
    <w:rsid w:val="005506D8"/>
    <w:rsid w:val="005507A7"/>
    <w:rsid w:val="0055086A"/>
    <w:rsid w:val="00550974"/>
    <w:rsid w:val="00550A70"/>
    <w:rsid w:val="00550C98"/>
    <w:rsid w:val="00550D35"/>
    <w:rsid w:val="005512A8"/>
    <w:rsid w:val="00551387"/>
    <w:rsid w:val="00551393"/>
    <w:rsid w:val="005514AA"/>
    <w:rsid w:val="005516CD"/>
    <w:rsid w:val="005517CD"/>
    <w:rsid w:val="00551898"/>
    <w:rsid w:val="00551A9B"/>
    <w:rsid w:val="00551D2C"/>
    <w:rsid w:val="00551EFE"/>
    <w:rsid w:val="00551F0E"/>
    <w:rsid w:val="005521C3"/>
    <w:rsid w:val="005521E6"/>
    <w:rsid w:val="0055227A"/>
    <w:rsid w:val="0055235F"/>
    <w:rsid w:val="005525EF"/>
    <w:rsid w:val="0055272A"/>
    <w:rsid w:val="00552B9E"/>
    <w:rsid w:val="00552E8A"/>
    <w:rsid w:val="00553022"/>
    <w:rsid w:val="005531BB"/>
    <w:rsid w:val="005531BC"/>
    <w:rsid w:val="00553641"/>
    <w:rsid w:val="005536CE"/>
    <w:rsid w:val="005536FF"/>
    <w:rsid w:val="00553931"/>
    <w:rsid w:val="00553A4F"/>
    <w:rsid w:val="00553B96"/>
    <w:rsid w:val="00553BA8"/>
    <w:rsid w:val="00553BE0"/>
    <w:rsid w:val="00553C2A"/>
    <w:rsid w:val="00553F0C"/>
    <w:rsid w:val="00553FB3"/>
    <w:rsid w:val="00553FCF"/>
    <w:rsid w:val="00554042"/>
    <w:rsid w:val="00554315"/>
    <w:rsid w:val="00554737"/>
    <w:rsid w:val="00554B35"/>
    <w:rsid w:val="00554C5F"/>
    <w:rsid w:val="00554FC2"/>
    <w:rsid w:val="00555ABB"/>
    <w:rsid w:val="00555DAA"/>
    <w:rsid w:val="0055650B"/>
    <w:rsid w:val="00556575"/>
    <w:rsid w:val="005565DD"/>
    <w:rsid w:val="0055663C"/>
    <w:rsid w:val="005566B6"/>
    <w:rsid w:val="0055676D"/>
    <w:rsid w:val="00556880"/>
    <w:rsid w:val="00556C4A"/>
    <w:rsid w:val="00556D66"/>
    <w:rsid w:val="00557019"/>
    <w:rsid w:val="005576C6"/>
    <w:rsid w:val="00557BD0"/>
    <w:rsid w:val="00557C36"/>
    <w:rsid w:val="00557CEE"/>
    <w:rsid w:val="00557D10"/>
    <w:rsid w:val="00557D4B"/>
    <w:rsid w:val="00557D7F"/>
    <w:rsid w:val="00557E1B"/>
    <w:rsid w:val="00560067"/>
    <w:rsid w:val="00560264"/>
    <w:rsid w:val="00560328"/>
    <w:rsid w:val="005603A3"/>
    <w:rsid w:val="0056056F"/>
    <w:rsid w:val="00560799"/>
    <w:rsid w:val="00560870"/>
    <w:rsid w:val="00560885"/>
    <w:rsid w:val="005609E8"/>
    <w:rsid w:val="00560B18"/>
    <w:rsid w:val="00560BCA"/>
    <w:rsid w:val="00560E7D"/>
    <w:rsid w:val="00560EA2"/>
    <w:rsid w:val="0056103A"/>
    <w:rsid w:val="0056135D"/>
    <w:rsid w:val="00561539"/>
    <w:rsid w:val="00561872"/>
    <w:rsid w:val="005618B2"/>
    <w:rsid w:val="00561A49"/>
    <w:rsid w:val="00561E16"/>
    <w:rsid w:val="00561F4E"/>
    <w:rsid w:val="00561F78"/>
    <w:rsid w:val="00561F95"/>
    <w:rsid w:val="00562060"/>
    <w:rsid w:val="005621B7"/>
    <w:rsid w:val="005622F5"/>
    <w:rsid w:val="005623C2"/>
    <w:rsid w:val="00562510"/>
    <w:rsid w:val="0056253A"/>
    <w:rsid w:val="005627AC"/>
    <w:rsid w:val="00562AC8"/>
    <w:rsid w:val="00562B86"/>
    <w:rsid w:val="00562DB3"/>
    <w:rsid w:val="00562E25"/>
    <w:rsid w:val="00562F67"/>
    <w:rsid w:val="00562F9C"/>
    <w:rsid w:val="00563316"/>
    <w:rsid w:val="00563317"/>
    <w:rsid w:val="005634D3"/>
    <w:rsid w:val="005634D8"/>
    <w:rsid w:val="00563C5A"/>
    <w:rsid w:val="00563C85"/>
    <w:rsid w:val="00563F74"/>
    <w:rsid w:val="00564148"/>
    <w:rsid w:val="00564212"/>
    <w:rsid w:val="00564640"/>
    <w:rsid w:val="00564B49"/>
    <w:rsid w:val="00564EEB"/>
    <w:rsid w:val="00564F7F"/>
    <w:rsid w:val="00565100"/>
    <w:rsid w:val="00565180"/>
    <w:rsid w:val="00565890"/>
    <w:rsid w:val="005658CE"/>
    <w:rsid w:val="00565925"/>
    <w:rsid w:val="00565B4D"/>
    <w:rsid w:val="00565E28"/>
    <w:rsid w:val="00565F19"/>
    <w:rsid w:val="00566413"/>
    <w:rsid w:val="00566857"/>
    <w:rsid w:val="00566869"/>
    <w:rsid w:val="00566A73"/>
    <w:rsid w:val="00566BA6"/>
    <w:rsid w:val="00566BA7"/>
    <w:rsid w:val="00566D79"/>
    <w:rsid w:val="00566DA8"/>
    <w:rsid w:val="00567096"/>
    <w:rsid w:val="00567113"/>
    <w:rsid w:val="0056737F"/>
    <w:rsid w:val="00567387"/>
    <w:rsid w:val="0056765F"/>
    <w:rsid w:val="005677FD"/>
    <w:rsid w:val="00567B3D"/>
    <w:rsid w:val="00567BE5"/>
    <w:rsid w:val="00567C19"/>
    <w:rsid w:val="00567F7F"/>
    <w:rsid w:val="005701C9"/>
    <w:rsid w:val="0057031D"/>
    <w:rsid w:val="00570327"/>
    <w:rsid w:val="00570561"/>
    <w:rsid w:val="00570906"/>
    <w:rsid w:val="005709C4"/>
    <w:rsid w:val="00570B0A"/>
    <w:rsid w:val="00570B58"/>
    <w:rsid w:val="00570B7C"/>
    <w:rsid w:val="00571097"/>
    <w:rsid w:val="005712AE"/>
    <w:rsid w:val="0057138C"/>
    <w:rsid w:val="005713AD"/>
    <w:rsid w:val="005714D1"/>
    <w:rsid w:val="0057150F"/>
    <w:rsid w:val="005716A1"/>
    <w:rsid w:val="00571928"/>
    <w:rsid w:val="00571C04"/>
    <w:rsid w:val="00571F21"/>
    <w:rsid w:val="00572132"/>
    <w:rsid w:val="005721F5"/>
    <w:rsid w:val="005726B6"/>
    <w:rsid w:val="0057273F"/>
    <w:rsid w:val="00572780"/>
    <w:rsid w:val="00572D45"/>
    <w:rsid w:val="00572FC6"/>
    <w:rsid w:val="00573062"/>
    <w:rsid w:val="00573393"/>
    <w:rsid w:val="005736D2"/>
    <w:rsid w:val="005736F0"/>
    <w:rsid w:val="005739C7"/>
    <w:rsid w:val="00573A15"/>
    <w:rsid w:val="00573BC0"/>
    <w:rsid w:val="00573D32"/>
    <w:rsid w:val="00573DB4"/>
    <w:rsid w:val="005742C4"/>
    <w:rsid w:val="005742CF"/>
    <w:rsid w:val="005743C3"/>
    <w:rsid w:val="0057464F"/>
    <w:rsid w:val="00574961"/>
    <w:rsid w:val="00574A6E"/>
    <w:rsid w:val="00574C86"/>
    <w:rsid w:val="00574CE7"/>
    <w:rsid w:val="0057501D"/>
    <w:rsid w:val="005750B1"/>
    <w:rsid w:val="00575747"/>
    <w:rsid w:val="00575823"/>
    <w:rsid w:val="00575A24"/>
    <w:rsid w:val="00575AFB"/>
    <w:rsid w:val="00575D58"/>
    <w:rsid w:val="00575F56"/>
    <w:rsid w:val="00575FD8"/>
    <w:rsid w:val="0057612F"/>
    <w:rsid w:val="005761E1"/>
    <w:rsid w:val="0057648C"/>
    <w:rsid w:val="00576539"/>
    <w:rsid w:val="00576B21"/>
    <w:rsid w:val="00576E10"/>
    <w:rsid w:val="00577647"/>
    <w:rsid w:val="00577846"/>
    <w:rsid w:val="00577C39"/>
    <w:rsid w:val="0058012C"/>
    <w:rsid w:val="005804C0"/>
    <w:rsid w:val="005809A9"/>
    <w:rsid w:val="00580A59"/>
    <w:rsid w:val="00580AEB"/>
    <w:rsid w:val="00580AFE"/>
    <w:rsid w:val="00580B9A"/>
    <w:rsid w:val="00580D1A"/>
    <w:rsid w:val="00580D84"/>
    <w:rsid w:val="00580F08"/>
    <w:rsid w:val="00580F5D"/>
    <w:rsid w:val="00581193"/>
    <w:rsid w:val="005811CF"/>
    <w:rsid w:val="0058145A"/>
    <w:rsid w:val="005815FF"/>
    <w:rsid w:val="0058172B"/>
    <w:rsid w:val="005817B6"/>
    <w:rsid w:val="005817CC"/>
    <w:rsid w:val="00581800"/>
    <w:rsid w:val="00581B35"/>
    <w:rsid w:val="00581ED2"/>
    <w:rsid w:val="00582157"/>
    <w:rsid w:val="005825C7"/>
    <w:rsid w:val="00582940"/>
    <w:rsid w:val="00582C26"/>
    <w:rsid w:val="00582C88"/>
    <w:rsid w:val="00582D31"/>
    <w:rsid w:val="00582E5F"/>
    <w:rsid w:val="00582FFE"/>
    <w:rsid w:val="00583460"/>
    <w:rsid w:val="00583851"/>
    <w:rsid w:val="00583A51"/>
    <w:rsid w:val="00583ABD"/>
    <w:rsid w:val="00583C4A"/>
    <w:rsid w:val="00583DCA"/>
    <w:rsid w:val="00583EB0"/>
    <w:rsid w:val="00583F5C"/>
    <w:rsid w:val="0058412D"/>
    <w:rsid w:val="0058435A"/>
    <w:rsid w:val="00584475"/>
    <w:rsid w:val="0058450F"/>
    <w:rsid w:val="00584545"/>
    <w:rsid w:val="005849B8"/>
    <w:rsid w:val="00584BEF"/>
    <w:rsid w:val="0058511D"/>
    <w:rsid w:val="005852F9"/>
    <w:rsid w:val="00585482"/>
    <w:rsid w:val="00585549"/>
    <w:rsid w:val="005856E7"/>
    <w:rsid w:val="00585743"/>
    <w:rsid w:val="005857A7"/>
    <w:rsid w:val="00585B8B"/>
    <w:rsid w:val="00585BAA"/>
    <w:rsid w:val="00585C21"/>
    <w:rsid w:val="005865F1"/>
    <w:rsid w:val="005866D4"/>
    <w:rsid w:val="005869FC"/>
    <w:rsid w:val="00586A0E"/>
    <w:rsid w:val="00586DFC"/>
    <w:rsid w:val="00586E26"/>
    <w:rsid w:val="00586F86"/>
    <w:rsid w:val="00587037"/>
    <w:rsid w:val="005871CB"/>
    <w:rsid w:val="005874E2"/>
    <w:rsid w:val="005877EA"/>
    <w:rsid w:val="00587A47"/>
    <w:rsid w:val="00587A9D"/>
    <w:rsid w:val="00587D74"/>
    <w:rsid w:val="00587D77"/>
    <w:rsid w:val="00587E2B"/>
    <w:rsid w:val="00587F1E"/>
    <w:rsid w:val="00590058"/>
    <w:rsid w:val="005900FC"/>
    <w:rsid w:val="0059010A"/>
    <w:rsid w:val="00590406"/>
    <w:rsid w:val="0059052E"/>
    <w:rsid w:val="00590682"/>
    <w:rsid w:val="0059092E"/>
    <w:rsid w:val="005913E0"/>
    <w:rsid w:val="00591507"/>
    <w:rsid w:val="005916CB"/>
    <w:rsid w:val="00591C3A"/>
    <w:rsid w:val="00591D02"/>
    <w:rsid w:val="00591E06"/>
    <w:rsid w:val="00591FDA"/>
    <w:rsid w:val="005926C8"/>
    <w:rsid w:val="00592707"/>
    <w:rsid w:val="00592A1F"/>
    <w:rsid w:val="00592B65"/>
    <w:rsid w:val="00592B80"/>
    <w:rsid w:val="00592BEE"/>
    <w:rsid w:val="00592F25"/>
    <w:rsid w:val="00593203"/>
    <w:rsid w:val="005934D7"/>
    <w:rsid w:val="005935A8"/>
    <w:rsid w:val="00593646"/>
    <w:rsid w:val="005937A2"/>
    <w:rsid w:val="005937E5"/>
    <w:rsid w:val="00593A59"/>
    <w:rsid w:val="00593AF3"/>
    <w:rsid w:val="00593D96"/>
    <w:rsid w:val="00593FE4"/>
    <w:rsid w:val="0059433D"/>
    <w:rsid w:val="00594419"/>
    <w:rsid w:val="00594461"/>
    <w:rsid w:val="0059446A"/>
    <w:rsid w:val="0059489F"/>
    <w:rsid w:val="005948CD"/>
    <w:rsid w:val="005948F2"/>
    <w:rsid w:val="00594925"/>
    <w:rsid w:val="00594AEF"/>
    <w:rsid w:val="005957E1"/>
    <w:rsid w:val="0059583F"/>
    <w:rsid w:val="005958B7"/>
    <w:rsid w:val="0059591F"/>
    <w:rsid w:val="0059593E"/>
    <w:rsid w:val="00595B49"/>
    <w:rsid w:val="00595C12"/>
    <w:rsid w:val="00595C90"/>
    <w:rsid w:val="00595FC9"/>
    <w:rsid w:val="00595FCF"/>
    <w:rsid w:val="0059637B"/>
    <w:rsid w:val="00596755"/>
    <w:rsid w:val="00596813"/>
    <w:rsid w:val="00596C14"/>
    <w:rsid w:val="00596E3D"/>
    <w:rsid w:val="00597414"/>
    <w:rsid w:val="005977B5"/>
    <w:rsid w:val="0059783F"/>
    <w:rsid w:val="00597B20"/>
    <w:rsid w:val="00597BB1"/>
    <w:rsid w:val="00597E05"/>
    <w:rsid w:val="005A0031"/>
    <w:rsid w:val="005A030A"/>
    <w:rsid w:val="005A046B"/>
    <w:rsid w:val="005A0486"/>
    <w:rsid w:val="005A050A"/>
    <w:rsid w:val="005A07DB"/>
    <w:rsid w:val="005A0801"/>
    <w:rsid w:val="005A0D12"/>
    <w:rsid w:val="005A10EC"/>
    <w:rsid w:val="005A11D3"/>
    <w:rsid w:val="005A1309"/>
    <w:rsid w:val="005A136D"/>
    <w:rsid w:val="005A1728"/>
    <w:rsid w:val="005A1AA6"/>
    <w:rsid w:val="005A1CDC"/>
    <w:rsid w:val="005A1D48"/>
    <w:rsid w:val="005A1DF3"/>
    <w:rsid w:val="005A1EC0"/>
    <w:rsid w:val="005A1ED6"/>
    <w:rsid w:val="005A280F"/>
    <w:rsid w:val="005A285A"/>
    <w:rsid w:val="005A2863"/>
    <w:rsid w:val="005A2B47"/>
    <w:rsid w:val="005A2C86"/>
    <w:rsid w:val="005A2E73"/>
    <w:rsid w:val="005A2F05"/>
    <w:rsid w:val="005A2FCD"/>
    <w:rsid w:val="005A307B"/>
    <w:rsid w:val="005A30AB"/>
    <w:rsid w:val="005A3112"/>
    <w:rsid w:val="005A3184"/>
    <w:rsid w:val="005A31AB"/>
    <w:rsid w:val="005A3208"/>
    <w:rsid w:val="005A321F"/>
    <w:rsid w:val="005A37BA"/>
    <w:rsid w:val="005A3953"/>
    <w:rsid w:val="005A3BDE"/>
    <w:rsid w:val="005A4841"/>
    <w:rsid w:val="005A4C8D"/>
    <w:rsid w:val="005A4F7C"/>
    <w:rsid w:val="005A5437"/>
    <w:rsid w:val="005A5483"/>
    <w:rsid w:val="005A57EA"/>
    <w:rsid w:val="005A5875"/>
    <w:rsid w:val="005A597D"/>
    <w:rsid w:val="005A59CF"/>
    <w:rsid w:val="005A5AB3"/>
    <w:rsid w:val="005A5B77"/>
    <w:rsid w:val="005A5FAC"/>
    <w:rsid w:val="005A5FE8"/>
    <w:rsid w:val="005A6274"/>
    <w:rsid w:val="005A64CC"/>
    <w:rsid w:val="005A6998"/>
    <w:rsid w:val="005A6AC0"/>
    <w:rsid w:val="005A6AED"/>
    <w:rsid w:val="005A6AF1"/>
    <w:rsid w:val="005A6DDE"/>
    <w:rsid w:val="005A6EEA"/>
    <w:rsid w:val="005A6FDD"/>
    <w:rsid w:val="005A7035"/>
    <w:rsid w:val="005A74C8"/>
    <w:rsid w:val="005A7645"/>
    <w:rsid w:val="005A77D5"/>
    <w:rsid w:val="005A783C"/>
    <w:rsid w:val="005A79B2"/>
    <w:rsid w:val="005A7C53"/>
    <w:rsid w:val="005A7D5D"/>
    <w:rsid w:val="005A7D70"/>
    <w:rsid w:val="005A7DC1"/>
    <w:rsid w:val="005B006F"/>
    <w:rsid w:val="005B0274"/>
    <w:rsid w:val="005B0291"/>
    <w:rsid w:val="005B0474"/>
    <w:rsid w:val="005B04BC"/>
    <w:rsid w:val="005B06E5"/>
    <w:rsid w:val="005B0811"/>
    <w:rsid w:val="005B0BC9"/>
    <w:rsid w:val="005B0E30"/>
    <w:rsid w:val="005B1049"/>
    <w:rsid w:val="005B1066"/>
    <w:rsid w:val="005B11B6"/>
    <w:rsid w:val="005B1435"/>
    <w:rsid w:val="005B1457"/>
    <w:rsid w:val="005B1684"/>
    <w:rsid w:val="005B1EB5"/>
    <w:rsid w:val="005B1EFB"/>
    <w:rsid w:val="005B2147"/>
    <w:rsid w:val="005B225D"/>
    <w:rsid w:val="005B23AA"/>
    <w:rsid w:val="005B23FB"/>
    <w:rsid w:val="005B2453"/>
    <w:rsid w:val="005B2564"/>
    <w:rsid w:val="005B256B"/>
    <w:rsid w:val="005B2A52"/>
    <w:rsid w:val="005B2DE4"/>
    <w:rsid w:val="005B2FAE"/>
    <w:rsid w:val="005B3076"/>
    <w:rsid w:val="005B3078"/>
    <w:rsid w:val="005B3160"/>
    <w:rsid w:val="005B364B"/>
    <w:rsid w:val="005B3720"/>
    <w:rsid w:val="005B37B7"/>
    <w:rsid w:val="005B37C2"/>
    <w:rsid w:val="005B3A35"/>
    <w:rsid w:val="005B3B08"/>
    <w:rsid w:val="005B3E6A"/>
    <w:rsid w:val="005B42BA"/>
    <w:rsid w:val="005B4AD8"/>
    <w:rsid w:val="005B4AFA"/>
    <w:rsid w:val="005B4B68"/>
    <w:rsid w:val="005B4B6A"/>
    <w:rsid w:val="005B4E43"/>
    <w:rsid w:val="005B50CF"/>
    <w:rsid w:val="005B510B"/>
    <w:rsid w:val="005B5428"/>
    <w:rsid w:val="005B54DD"/>
    <w:rsid w:val="005B5585"/>
    <w:rsid w:val="005B5858"/>
    <w:rsid w:val="005B5BA9"/>
    <w:rsid w:val="005B5C8D"/>
    <w:rsid w:val="005B5F8E"/>
    <w:rsid w:val="005B604C"/>
    <w:rsid w:val="005B6148"/>
    <w:rsid w:val="005B6310"/>
    <w:rsid w:val="005B65BB"/>
    <w:rsid w:val="005B6773"/>
    <w:rsid w:val="005B6C3B"/>
    <w:rsid w:val="005B6D6F"/>
    <w:rsid w:val="005B6D8D"/>
    <w:rsid w:val="005B6DA0"/>
    <w:rsid w:val="005B6EDC"/>
    <w:rsid w:val="005B6F19"/>
    <w:rsid w:val="005B70D3"/>
    <w:rsid w:val="005B715D"/>
    <w:rsid w:val="005B717A"/>
    <w:rsid w:val="005B721A"/>
    <w:rsid w:val="005B73B6"/>
    <w:rsid w:val="005B7577"/>
    <w:rsid w:val="005B757F"/>
    <w:rsid w:val="005B75EC"/>
    <w:rsid w:val="005B7AAD"/>
    <w:rsid w:val="005B7EB1"/>
    <w:rsid w:val="005C0016"/>
    <w:rsid w:val="005C058B"/>
    <w:rsid w:val="005C05EA"/>
    <w:rsid w:val="005C0634"/>
    <w:rsid w:val="005C0867"/>
    <w:rsid w:val="005C0D74"/>
    <w:rsid w:val="005C0D8E"/>
    <w:rsid w:val="005C16B8"/>
    <w:rsid w:val="005C16DE"/>
    <w:rsid w:val="005C178E"/>
    <w:rsid w:val="005C1809"/>
    <w:rsid w:val="005C1846"/>
    <w:rsid w:val="005C1DB7"/>
    <w:rsid w:val="005C1E96"/>
    <w:rsid w:val="005C1F4A"/>
    <w:rsid w:val="005C1FC7"/>
    <w:rsid w:val="005C26A3"/>
    <w:rsid w:val="005C26C7"/>
    <w:rsid w:val="005C2874"/>
    <w:rsid w:val="005C2A74"/>
    <w:rsid w:val="005C2B10"/>
    <w:rsid w:val="005C2BA5"/>
    <w:rsid w:val="005C2EE6"/>
    <w:rsid w:val="005C32BC"/>
    <w:rsid w:val="005C3385"/>
    <w:rsid w:val="005C3561"/>
    <w:rsid w:val="005C3652"/>
    <w:rsid w:val="005C3839"/>
    <w:rsid w:val="005C397C"/>
    <w:rsid w:val="005C39F1"/>
    <w:rsid w:val="005C3A29"/>
    <w:rsid w:val="005C437D"/>
    <w:rsid w:val="005C44A0"/>
    <w:rsid w:val="005C44ED"/>
    <w:rsid w:val="005C4542"/>
    <w:rsid w:val="005C48C6"/>
    <w:rsid w:val="005C4A21"/>
    <w:rsid w:val="005C4BC7"/>
    <w:rsid w:val="005C4E06"/>
    <w:rsid w:val="005C4F76"/>
    <w:rsid w:val="005C4FAC"/>
    <w:rsid w:val="005C5209"/>
    <w:rsid w:val="005C535C"/>
    <w:rsid w:val="005C53CE"/>
    <w:rsid w:val="005C56CE"/>
    <w:rsid w:val="005C585B"/>
    <w:rsid w:val="005C5968"/>
    <w:rsid w:val="005C5B7E"/>
    <w:rsid w:val="005C5C61"/>
    <w:rsid w:val="005C5D1A"/>
    <w:rsid w:val="005C6001"/>
    <w:rsid w:val="005C6192"/>
    <w:rsid w:val="005C62B6"/>
    <w:rsid w:val="005C63F0"/>
    <w:rsid w:val="005C677F"/>
    <w:rsid w:val="005C6789"/>
    <w:rsid w:val="005C69F6"/>
    <w:rsid w:val="005C6AD8"/>
    <w:rsid w:val="005C6AEF"/>
    <w:rsid w:val="005C6B24"/>
    <w:rsid w:val="005C725A"/>
    <w:rsid w:val="005C73AA"/>
    <w:rsid w:val="005C73AD"/>
    <w:rsid w:val="005C751A"/>
    <w:rsid w:val="005C7779"/>
    <w:rsid w:val="005C7823"/>
    <w:rsid w:val="005C7CC5"/>
    <w:rsid w:val="005D012C"/>
    <w:rsid w:val="005D02CE"/>
    <w:rsid w:val="005D03B3"/>
    <w:rsid w:val="005D0439"/>
    <w:rsid w:val="005D0790"/>
    <w:rsid w:val="005D0B59"/>
    <w:rsid w:val="005D0DDB"/>
    <w:rsid w:val="005D136B"/>
    <w:rsid w:val="005D14A1"/>
    <w:rsid w:val="005D176D"/>
    <w:rsid w:val="005D198D"/>
    <w:rsid w:val="005D1C50"/>
    <w:rsid w:val="005D23D0"/>
    <w:rsid w:val="005D23F8"/>
    <w:rsid w:val="005D2434"/>
    <w:rsid w:val="005D25FB"/>
    <w:rsid w:val="005D260C"/>
    <w:rsid w:val="005D275E"/>
    <w:rsid w:val="005D27E8"/>
    <w:rsid w:val="005D283F"/>
    <w:rsid w:val="005D2B44"/>
    <w:rsid w:val="005D2F32"/>
    <w:rsid w:val="005D32C8"/>
    <w:rsid w:val="005D35E5"/>
    <w:rsid w:val="005D3793"/>
    <w:rsid w:val="005D38B5"/>
    <w:rsid w:val="005D3A1C"/>
    <w:rsid w:val="005D3A2F"/>
    <w:rsid w:val="005D3C60"/>
    <w:rsid w:val="005D3CD1"/>
    <w:rsid w:val="005D3E12"/>
    <w:rsid w:val="005D3FA6"/>
    <w:rsid w:val="005D3FDB"/>
    <w:rsid w:val="005D404F"/>
    <w:rsid w:val="005D4116"/>
    <w:rsid w:val="005D42B3"/>
    <w:rsid w:val="005D42F3"/>
    <w:rsid w:val="005D431E"/>
    <w:rsid w:val="005D4425"/>
    <w:rsid w:val="005D460B"/>
    <w:rsid w:val="005D464D"/>
    <w:rsid w:val="005D488D"/>
    <w:rsid w:val="005D4B90"/>
    <w:rsid w:val="005D4D11"/>
    <w:rsid w:val="005D4E21"/>
    <w:rsid w:val="005D4EC1"/>
    <w:rsid w:val="005D55DE"/>
    <w:rsid w:val="005D5A1F"/>
    <w:rsid w:val="005D5C04"/>
    <w:rsid w:val="005D5DA2"/>
    <w:rsid w:val="005D60A8"/>
    <w:rsid w:val="005D616D"/>
    <w:rsid w:val="005D619A"/>
    <w:rsid w:val="005D6789"/>
    <w:rsid w:val="005D6932"/>
    <w:rsid w:val="005D6B1E"/>
    <w:rsid w:val="005D710B"/>
    <w:rsid w:val="005D7130"/>
    <w:rsid w:val="005D750B"/>
    <w:rsid w:val="005D7BAB"/>
    <w:rsid w:val="005D7C9D"/>
    <w:rsid w:val="005D7E19"/>
    <w:rsid w:val="005E00E4"/>
    <w:rsid w:val="005E0217"/>
    <w:rsid w:val="005E028E"/>
    <w:rsid w:val="005E02D4"/>
    <w:rsid w:val="005E0306"/>
    <w:rsid w:val="005E034A"/>
    <w:rsid w:val="005E0397"/>
    <w:rsid w:val="005E04B7"/>
    <w:rsid w:val="005E0804"/>
    <w:rsid w:val="005E0866"/>
    <w:rsid w:val="005E0ACF"/>
    <w:rsid w:val="005E0AE7"/>
    <w:rsid w:val="005E0B73"/>
    <w:rsid w:val="005E0DBF"/>
    <w:rsid w:val="005E1501"/>
    <w:rsid w:val="005E166C"/>
    <w:rsid w:val="005E171F"/>
    <w:rsid w:val="005E1BCC"/>
    <w:rsid w:val="005E1F4E"/>
    <w:rsid w:val="005E225D"/>
    <w:rsid w:val="005E22B4"/>
    <w:rsid w:val="005E265D"/>
    <w:rsid w:val="005E2733"/>
    <w:rsid w:val="005E2734"/>
    <w:rsid w:val="005E2834"/>
    <w:rsid w:val="005E2CEA"/>
    <w:rsid w:val="005E3066"/>
    <w:rsid w:val="005E3284"/>
    <w:rsid w:val="005E364E"/>
    <w:rsid w:val="005E366F"/>
    <w:rsid w:val="005E3728"/>
    <w:rsid w:val="005E38A5"/>
    <w:rsid w:val="005E3F82"/>
    <w:rsid w:val="005E4017"/>
    <w:rsid w:val="005E4078"/>
    <w:rsid w:val="005E4093"/>
    <w:rsid w:val="005E45F5"/>
    <w:rsid w:val="005E4B17"/>
    <w:rsid w:val="005E4B8D"/>
    <w:rsid w:val="005E4D02"/>
    <w:rsid w:val="005E4D5A"/>
    <w:rsid w:val="005E4ED2"/>
    <w:rsid w:val="005E5280"/>
    <w:rsid w:val="005E53FD"/>
    <w:rsid w:val="005E54F7"/>
    <w:rsid w:val="005E5793"/>
    <w:rsid w:val="005E57E7"/>
    <w:rsid w:val="005E5ABB"/>
    <w:rsid w:val="005E5C66"/>
    <w:rsid w:val="005E5D2E"/>
    <w:rsid w:val="005E60F2"/>
    <w:rsid w:val="005E6217"/>
    <w:rsid w:val="005E68ED"/>
    <w:rsid w:val="005E6A99"/>
    <w:rsid w:val="005E6F56"/>
    <w:rsid w:val="005E7226"/>
    <w:rsid w:val="005E73BE"/>
    <w:rsid w:val="005E74EA"/>
    <w:rsid w:val="005E7805"/>
    <w:rsid w:val="005E7C0A"/>
    <w:rsid w:val="005E7CEA"/>
    <w:rsid w:val="005E7DC5"/>
    <w:rsid w:val="005E7F6E"/>
    <w:rsid w:val="005F025C"/>
    <w:rsid w:val="005F03AE"/>
    <w:rsid w:val="005F0414"/>
    <w:rsid w:val="005F046B"/>
    <w:rsid w:val="005F0563"/>
    <w:rsid w:val="005F067F"/>
    <w:rsid w:val="005F0A23"/>
    <w:rsid w:val="005F0B56"/>
    <w:rsid w:val="005F0C2D"/>
    <w:rsid w:val="005F1149"/>
    <w:rsid w:val="005F15A2"/>
    <w:rsid w:val="005F165E"/>
    <w:rsid w:val="005F1726"/>
    <w:rsid w:val="005F1996"/>
    <w:rsid w:val="005F1A97"/>
    <w:rsid w:val="005F1D55"/>
    <w:rsid w:val="005F1E49"/>
    <w:rsid w:val="005F20BA"/>
    <w:rsid w:val="005F21FF"/>
    <w:rsid w:val="005F2207"/>
    <w:rsid w:val="005F24C1"/>
    <w:rsid w:val="005F255E"/>
    <w:rsid w:val="005F266C"/>
    <w:rsid w:val="005F267E"/>
    <w:rsid w:val="005F2839"/>
    <w:rsid w:val="005F28B5"/>
    <w:rsid w:val="005F2D86"/>
    <w:rsid w:val="005F2F6D"/>
    <w:rsid w:val="005F3032"/>
    <w:rsid w:val="005F3628"/>
    <w:rsid w:val="005F366F"/>
    <w:rsid w:val="005F3908"/>
    <w:rsid w:val="005F3983"/>
    <w:rsid w:val="005F3EB0"/>
    <w:rsid w:val="005F3EC4"/>
    <w:rsid w:val="005F3F7F"/>
    <w:rsid w:val="005F4006"/>
    <w:rsid w:val="005F4083"/>
    <w:rsid w:val="005F421C"/>
    <w:rsid w:val="005F42E1"/>
    <w:rsid w:val="005F4333"/>
    <w:rsid w:val="005F43D7"/>
    <w:rsid w:val="005F45D1"/>
    <w:rsid w:val="005F4602"/>
    <w:rsid w:val="005F4714"/>
    <w:rsid w:val="005F490A"/>
    <w:rsid w:val="005F4BC1"/>
    <w:rsid w:val="005F516E"/>
    <w:rsid w:val="005F5481"/>
    <w:rsid w:val="005F54FA"/>
    <w:rsid w:val="005F5554"/>
    <w:rsid w:val="005F59C9"/>
    <w:rsid w:val="005F5C36"/>
    <w:rsid w:val="005F6032"/>
    <w:rsid w:val="005F61DA"/>
    <w:rsid w:val="005F64AC"/>
    <w:rsid w:val="005F659D"/>
    <w:rsid w:val="005F6702"/>
    <w:rsid w:val="005F670A"/>
    <w:rsid w:val="005F6738"/>
    <w:rsid w:val="005F686A"/>
    <w:rsid w:val="005F6A2C"/>
    <w:rsid w:val="005F6B97"/>
    <w:rsid w:val="005F6BFD"/>
    <w:rsid w:val="005F6E17"/>
    <w:rsid w:val="005F6FBD"/>
    <w:rsid w:val="005F7277"/>
    <w:rsid w:val="005F73E1"/>
    <w:rsid w:val="005F74DD"/>
    <w:rsid w:val="005F7677"/>
    <w:rsid w:val="005F77A6"/>
    <w:rsid w:val="005F799E"/>
    <w:rsid w:val="005F7A97"/>
    <w:rsid w:val="005F7E62"/>
    <w:rsid w:val="0060022E"/>
    <w:rsid w:val="00600763"/>
    <w:rsid w:val="00600838"/>
    <w:rsid w:val="006008E7"/>
    <w:rsid w:val="00600D4B"/>
    <w:rsid w:val="00601029"/>
    <w:rsid w:val="006014C4"/>
    <w:rsid w:val="00601558"/>
    <w:rsid w:val="0060164A"/>
    <w:rsid w:val="0060172F"/>
    <w:rsid w:val="006018A0"/>
    <w:rsid w:val="00601970"/>
    <w:rsid w:val="00601A21"/>
    <w:rsid w:val="00602074"/>
    <w:rsid w:val="006021E0"/>
    <w:rsid w:val="00602296"/>
    <w:rsid w:val="00602313"/>
    <w:rsid w:val="00602381"/>
    <w:rsid w:val="006024B7"/>
    <w:rsid w:val="00602536"/>
    <w:rsid w:val="006025D0"/>
    <w:rsid w:val="006029AD"/>
    <w:rsid w:val="00602AF4"/>
    <w:rsid w:val="00602D11"/>
    <w:rsid w:val="00602D99"/>
    <w:rsid w:val="00602F25"/>
    <w:rsid w:val="00602F73"/>
    <w:rsid w:val="00602F98"/>
    <w:rsid w:val="00602F9E"/>
    <w:rsid w:val="006034D7"/>
    <w:rsid w:val="0060373A"/>
    <w:rsid w:val="006037A7"/>
    <w:rsid w:val="00603A61"/>
    <w:rsid w:val="00604157"/>
    <w:rsid w:val="006043B9"/>
    <w:rsid w:val="00604640"/>
    <w:rsid w:val="006046B5"/>
    <w:rsid w:val="00604A45"/>
    <w:rsid w:val="00604B4D"/>
    <w:rsid w:val="00604B86"/>
    <w:rsid w:val="00604BE3"/>
    <w:rsid w:val="006050F1"/>
    <w:rsid w:val="0060537D"/>
    <w:rsid w:val="006053EE"/>
    <w:rsid w:val="00605790"/>
    <w:rsid w:val="006057E9"/>
    <w:rsid w:val="006059A6"/>
    <w:rsid w:val="00605C3C"/>
    <w:rsid w:val="00605DD8"/>
    <w:rsid w:val="00605EF4"/>
    <w:rsid w:val="00606082"/>
    <w:rsid w:val="006061FE"/>
    <w:rsid w:val="006063F9"/>
    <w:rsid w:val="00606480"/>
    <w:rsid w:val="00606B11"/>
    <w:rsid w:val="00606C7E"/>
    <w:rsid w:val="00606EC6"/>
    <w:rsid w:val="00607290"/>
    <w:rsid w:val="006074FA"/>
    <w:rsid w:val="006077B3"/>
    <w:rsid w:val="006104AD"/>
    <w:rsid w:val="0061083F"/>
    <w:rsid w:val="00610841"/>
    <w:rsid w:val="0061093B"/>
    <w:rsid w:val="00610B5A"/>
    <w:rsid w:val="00610C91"/>
    <w:rsid w:val="0061102A"/>
    <w:rsid w:val="006110AA"/>
    <w:rsid w:val="00611416"/>
    <w:rsid w:val="00611599"/>
    <w:rsid w:val="006115D8"/>
    <w:rsid w:val="00611698"/>
    <w:rsid w:val="00611970"/>
    <w:rsid w:val="00611D95"/>
    <w:rsid w:val="00611F86"/>
    <w:rsid w:val="00612160"/>
    <w:rsid w:val="00612274"/>
    <w:rsid w:val="00612346"/>
    <w:rsid w:val="0061234B"/>
    <w:rsid w:val="00612457"/>
    <w:rsid w:val="006125CE"/>
    <w:rsid w:val="00612A8B"/>
    <w:rsid w:val="00612D0E"/>
    <w:rsid w:val="00612F7D"/>
    <w:rsid w:val="00612F86"/>
    <w:rsid w:val="0061313D"/>
    <w:rsid w:val="00613176"/>
    <w:rsid w:val="0061364C"/>
    <w:rsid w:val="00613A2A"/>
    <w:rsid w:val="00613B87"/>
    <w:rsid w:val="00613BFB"/>
    <w:rsid w:val="00613C16"/>
    <w:rsid w:val="00613DDE"/>
    <w:rsid w:val="00614246"/>
    <w:rsid w:val="006148F2"/>
    <w:rsid w:val="00614A34"/>
    <w:rsid w:val="00614AC1"/>
    <w:rsid w:val="00614C2A"/>
    <w:rsid w:val="00614DC8"/>
    <w:rsid w:val="006150C2"/>
    <w:rsid w:val="0061522C"/>
    <w:rsid w:val="006154DA"/>
    <w:rsid w:val="00615658"/>
    <w:rsid w:val="006156C8"/>
    <w:rsid w:val="006157CB"/>
    <w:rsid w:val="00615A41"/>
    <w:rsid w:val="00615AF2"/>
    <w:rsid w:val="00615B96"/>
    <w:rsid w:val="00615E29"/>
    <w:rsid w:val="00615EA3"/>
    <w:rsid w:val="00615F3D"/>
    <w:rsid w:val="00616127"/>
    <w:rsid w:val="0061612E"/>
    <w:rsid w:val="00616B1E"/>
    <w:rsid w:val="00616D22"/>
    <w:rsid w:val="00617096"/>
    <w:rsid w:val="00617234"/>
    <w:rsid w:val="0061757B"/>
    <w:rsid w:val="006177EA"/>
    <w:rsid w:val="00617867"/>
    <w:rsid w:val="006179A5"/>
    <w:rsid w:val="006179C6"/>
    <w:rsid w:val="00617D6E"/>
    <w:rsid w:val="00617E23"/>
    <w:rsid w:val="0062007A"/>
    <w:rsid w:val="006203C0"/>
    <w:rsid w:val="006206F3"/>
    <w:rsid w:val="006207F6"/>
    <w:rsid w:val="006208F9"/>
    <w:rsid w:val="00620B69"/>
    <w:rsid w:val="00620C62"/>
    <w:rsid w:val="00620F13"/>
    <w:rsid w:val="00621644"/>
    <w:rsid w:val="006218D2"/>
    <w:rsid w:val="006219FD"/>
    <w:rsid w:val="00621E79"/>
    <w:rsid w:val="006220E9"/>
    <w:rsid w:val="0062214A"/>
    <w:rsid w:val="006224CE"/>
    <w:rsid w:val="0062255F"/>
    <w:rsid w:val="006228AB"/>
    <w:rsid w:val="00622DCC"/>
    <w:rsid w:val="0062335F"/>
    <w:rsid w:val="00623859"/>
    <w:rsid w:val="0062386B"/>
    <w:rsid w:val="00623B69"/>
    <w:rsid w:val="00623D6C"/>
    <w:rsid w:val="00623E24"/>
    <w:rsid w:val="00623E9C"/>
    <w:rsid w:val="00624130"/>
    <w:rsid w:val="006242D3"/>
    <w:rsid w:val="006244C3"/>
    <w:rsid w:val="0062454C"/>
    <w:rsid w:val="00624674"/>
    <w:rsid w:val="00624B6E"/>
    <w:rsid w:val="00624D4E"/>
    <w:rsid w:val="006250DD"/>
    <w:rsid w:val="00625125"/>
    <w:rsid w:val="0062536B"/>
    <w:rsid w:val="006253E6"/>
    <w:rsid w:val="006257EF"/>
    <w:rsid w:val="00625B8A"/>
    <w:rsid w:val="00625C43"/>
    <w:rsid w:val="00625CFA"/>
    <w:rsid w:val="00625D06"/>
    <w:rsid w:val="00625D08"/>
    <w:rsid w:val="00626226"/>
    <w:rsid w:val="0062688C"/>
    <w:rsid w:val="0062699A"/>
    <w:rsid w:val="006269C5"/>
    <w:rsid w:val="00626A10"/>
    <w:rsid w:val="00626BA1"/>
    <w:rsid w:val="00627242"/>
    <w:rsid w:val="0062748E"/>
    <w:rsid w:val="0062778F"/>
    <w:rsid w:val="00627889"/>
    <w:rsid w:val="00627CB3"/>
    <w:rsid w:val="0063038C"/>
    <w:rsid w:val="006303D7"/>
    <w:rsid w:val="00630527"/>
    <w:rsid w:val="00630EBD"/>
    <w:rsid w:val="00631089"/>
    <w:rsid w:val="006311A0"/>
    <w:rsid w:val="0063144D"/>
    <w:rsid w:val="0063146C"/>
    <w:rsid w:val="00631908"/>
    <w:rsid w:val="006319E5"/>
    <w:rsid w:val="00631F10"/>
    <w:rsid w:val="00632436"/>
    <w:rsid w:val="00632787"/>
    <w:rsid w:val="006328A5"/>
    <w:rsid w:val="00632909"/>
    <w:rsid w:val="00632A5B"/>
    <w:rsid w:val="00632C07"/>
    <w:rsid w:val="00632CF9"/>
    <w:rsid w:val="00632D10"/>
    <w:rsid w:val="00632F36"/>
    <w:rsid w:val="00632F8F"/>
    <w:rsid w:val="006331FB"/>
    <w:rsid w:val="00633242"/>
    <w:rsid w:val="006333CF"/>
    <w:rsid w:val="00633406"/>
    <w:rsid w:val="006336EE"/>
    <w:rsid w:val="0063383B"/>
    <w:rsid w:val="006340C9"/>
    <w:rsid w:val="006343E3"/>
    <w:rsid w:val="00634486"/>
    <w:rsid w:val="006346B8"/>
    <w:rsid w:val="00634762"/>
    <w:rsid w:val="006348B8"/>
    <w:rsid w:val="00634A9D"/>
    <w:rsid w:val="00634AE6"/>
    <w:rsid w:val="00634F08"/>
    <w:rsid w:val="006350AA"/>
    <w:rsid w:val="00635206"/>
    <w:rsid w:val="006352AB"/>
    <w:rsid w:val="006356B5"/>
    <w:rsid w:val="0063593C"/>
    <w:rsid w:val="00636054"/>
    <w:rsid w:val="00636516"/>
    <w:rsid w:val="00636532"/>
    <w:rsid w:val="00636546"/>
    <w:rsid w:val="006368A0"/>
    <w:rsid w:val="00636973"/>
    <w:rsid w:val="00636B75"/>
    <w:rsid w:val="00636C04"/>
    <w:rsid w:val="00636DAB"/>
    <w:rsid w:val="00636EF4"/>
    <w:rsid w:val="00636F4A"/>
    <w:rsid w:val="0063701E"/>
    <w:rsid w:val="0063720B"/>
    <w:rsid w:val="00637223"/>
    <w:rsid w:val="0063737B"/>
    <w:rsid w:val="006375D0"/>
    <w:rsid w:val="00637651"/>
    <w:rsid w:val="00637B49"/>
    <w:rsid w:val="00637C65"/>
    <w:rsid w:val="00637F09"/>
    <w:rsid w:val="00637F98"/>
    <w:rsid w:val="00640194"/>
    <w:rsid w:val="006406CB"/>
    <w:rsid w:val="00640746"/>
    <w:rsid w:val="0064079E"/>
    <w:rsid w:val="00640911"/>
    <w:rsid w:val="0064093B"/>
    <w:rsid w:val="00640B19"/>
    <w:rsid w:val="00640B1D"/>
    <w:rsid w:val="00640CB3"/>
    <w:rsid w:val="00640D29"/>
    <w:rsid w:val="00640D87"/>
    <w:rsid w:val="00641122"/>
    <w:rsid w:val="00641133"/>
    <w:rsid w:val="006413B7"/>
    <w:rsid w:val="00641413"/>
    <w:rsid w:val="006419EA"/>
    <w:rsid w:val="00641B3E"/>
    <w:rsid w:val="00641C15"/>
    <w:rsid w:val="00641CE5"/>
    <w:rsid w:val="006421B4"/>
    <w:rsid w:val="006422BC"/>
    <w:rsid w:val="0064249F"/>
    <w:rsid w:val="006424EA"/>
    <w:rsid w:val="00642F0F"/>
    <w:rsid w:val="0064329B"/>
    <w:rsid w:val="006432BD"/>
    <w:rsid w:val="006432DC"/>
    <w:rsid w:val="00643310"/>
    <w:rsid w:val="0064331F"/>
    <w:rsid w:val="00643878"/>
    <w:rsid w:val="00643996"/>
    <w:rsid w:val="00643B38"/>
    <w:rsid w:val="00643FD7"/>
    <w:rsid w:val="00644287"/>
    <w:rsid w:val="006443C6"/>
    <w:rsid w:val="00644402"/>
    <w:rsid w:val="0064467A"/>
    <w:rsid w:val="006447D0"/>
    <w:rsid w:val="00644B5B"/>
    <w:rsid w:val="00644F69"/>
    <w:rsid w:val="006451DB"/>
    <w:rsid w:val="006451E5"/>
    <w:rsid w:val="00645283"/>
    <w:rsid w:val="0064536F"/>
    <w:rsid w:val="0064563A"/>
    <w:rsid w:val="00645A70"/>
    <w:rsid w:val="00645ADF"/>
    <w:rsid w:val="00645BFA"/>
    <w:rsid w:val="00645DF8"/>
    <w:rsid w:val="00645EE7"/>
    <w:rsid w:val="00646028"/>
    <w:rsid w:val="0064623C"/>
    <w:rsid w:val="006462B9"/>
    <w:rsid w:val="0064648C"/>
    <w:rsid w:val="006464D9"/>
    <w:rsid w:val="0064658B"/>
    <w:rsid w:val="00646643"/>
    <w:rsid w:val="006467E0"/>
    <w:rsid w:val="006467ED"/>
    <w:rsid w:val="0064693F"/>
    <w:rsid w:val="0064696E"/>
    <w:rsid w:val="00646A3A"/>
    <w:rsid w:val="00646AA1"/>
    <w:rsid w:val="00646E03"/>
    <w:rsid w:val="00646E19"/>
    <w:rsid w:val="00646FA9"/>
    <w:rsid w:val="006473DC"/>
    <w:rsid w:val="0064745A"/>
    <w:rsid w:val="0064765C"/>
    <w:rsid w:val="006476E8"/>
    <w:rsid w:val="00647743"/>
    <w:rsid w:val="00647979"/>
    <w:rsid w:val="00647B1F"/>
    <w:rsid w:val="00647B28"/>
    <w:rsid w:val="00647C26"/>
    <w:rsid w:val="00647CA7"/>
    <w:rsid w:val="0065011E"/>
    <w:rsid w:val="00650208"/>
    <w:rsid w:val="006503E3"/>
    <w:rsid w:val="006505E4"/>
    <w:rsid w:val="0065089C"/>
    <w:rsid w:val="00650B56"/>
    <w:rsid w:val="00650E7C"/>
    <w:rsid w:val="0065139F"/>
    <w:rsid w:val="006513C0"/>
    <w:rsid w:val="00651BBB"/>
    <w:rsid w:val="00652026"/>
    <w:rsid w:val="0065232D"/>
    <w:rsid w:val="00652368"/>
    <w:rsid w:val="00652470"/>
    <w:rsid w:val="00652A1C"/>
    <w:rsid w:val="00652A26"/>
    <w:rsid w:val="0065360D"/>
    <w:rsid w:val="00653949"/>
    <w:rsid w:val="00653BD0"/>
    <w:rsid w:val="00653C1F"/>
    <w:rsid w:val="00653F64"/>
    <w:rsid w:val="00654008"/>
    <w:rsid w:val="00654168"/>
    <w:rsid w:val="006542C3"/>
    <w:rsid w:val="006543D7"/>
    <w:rsid w:val="00654478"/>
    <w:rsid w:val="006547F7"/>
    <w:rsid w:val="00654960"/>
    <w:rsid w:val="00654DEF"/>
    <w:rsid w:val="00654FEA"/>
    <w:rsid w:val="006558E1"/>
    <w:rsid w:val="0065595F"/>
    <w:rsid w:val="006563F5"/>
    <w:rsid w:val="0065665C"/>
    <w:rsid w:val="00656A5D"/>
    <w:rsid w:val="00656AAD"/>
    <w:rsid w:val="00656E5D"/>
    <w:rsid w:val="006570E3"/>
    <w:rsid w:val="0065719D"/>
    <w:rsid w:val="00657589"/>
    <w:rsid w:val="006575DD"/>
    <w:rsid w:val="006576A7"/>
    <w:rsid w:val="006579B8"/>
    <w:rsid w:val="00657B18"/>
    <w:rsid w:val="00657D3C"/>
    <w:rsid w:val="00657E16"/>
    <w:rsid w:val="00657E25"/>
    <w:rsid w:val="0066035D"/>
    <w:rsid w:val="0066096A"/>
    <w:rsid w:val="00660B73"/>
    <w:rsid w:val="00660E0B"/>
    <w:rsid w:val="00660FFE"/>
    <w:rsid w:val="00661314"/>
    <w:rsid w:val="00661456"/>
    <w:rsid w:val="006615E1"/>
    <w:rsid w:val="00661FA8"/>
    <w:rsid w:val="006625F1"/>
    <w:rsid w:val="00662723"/>
    <w:rsid w:val="0066287D"/>
    <w:rsid w:val="00662886"/>
    <w:rsid w:val="00662CC5"/>
    <w:rsid w:val="00662CF7"/>
    <w:rsid w:val="00662D33"/>
    <w:rsid w:val="00662DCB"/>
    <w:rsid w:val="006631D5"/>
    <w:rsid w:val="00663201"/>
    <w:rsid w:val="006633FA"/>
    <w:rsid w:val="006634B5"/>
    <w:rsid w:val="006635C8"/>
    <w:rsid w:val="006635D5"/>
    <w:rsid w:val="0066371A"/>
    <w:rsid w:val="0066383E"/>
    <w:rsid w:val="00663C4A"/>
    <w:rsid w:val="00663DF4"/>
    <w:rsid w:val="00663F80"/>
    <w:rsid w:val="00664506"/>
    <w:rsid w:val="00664798"/>
    <w:rsid w:val="0066484A"/>
    <w:rsid w:val="006648DC"/>
    <w:rsid w:val="00664A8D"/>
    <w:rsid w:val="00664B39"/>
    <w:rsid w:val="00664BB6"/>
    <w:rsid w:val="00664BF0"/>
    <w:rsid w:val="00664DC3"/>
    <w:rsid w:val="00664FFD"/>
    <w:rsid w:val="006650BF"/>
    <w:rsid w:val="0066526E"/>
    <w:rsid w:val="006652E0"/>
    <w:rsid w:val="006653BE"/>
    <w:rsid w:val="00665482"/>
    <w:rsid w:val="006655E9"/>
    <w:rsid w:val="00665D84"/>
    <w:rsid w:val="00665E45"/>
    <w:rsid w:val="00666203"/>
    <w:rsid w:val="006664E9"/>
    <w:rsid w:val="006666AB"/>
    <w:rsid w:val="0066699D"/>
    <w:rsid w:val="00666DE0"/>
    <w:rsid w:val="00666ECE"/>
    <w:rsid w:val="006671F4"/>
    <w:rsid w:val="006672EC"/>
    <w:rsid w:val="0066730F"/>
    <w:rsid w:val="00667533"/>
    <w:rsid w:val="00667AC6"/>
    <w:rsid w:val="00667AD5"/>
    <w:rsid w:val="00667E71"/>
    <w:rsid w:val="00667EC3"/>
    <w:rsid w:val="00667F32"/>
    <w:rsid w:val="00670378"/>
    <w:rsid w:val="0067058D"/>
    <w:rsid w:val="00670705"/>
    <w:rsid w:val="0067082B"/>
    <w:rsid w:val="00670902"/>
    <w:rsid w:val="00670A55"/>
    <w:rsid w:val="00670B5B"/>
    <w:rsid w:val="00670BAC"/>
    <w:rsid w:val="00670BD1"/>
    <w:rsid w:val="00670EC6"/>
    <w:rsid w:val="00670F07"/>
    <w:rsid w:val="00671493"/>
    <w:rsid w:val="006715EF"/>
    <w:rsid w:val="00671A13"/>
    <w:rsid w:val="00671B01"/>
    <w:rsid w:val="00671B89"/>
    <w:rsid w:val="00671CA2"/>
    <w:rsid w:val="00671F7A"/>
    <w:rsid w:val="006725B4"/>
    <w:rsid w:val="0067267C"/>
    <w:rsid w:val="00672B21"/>
    <w:rsid w:val="00672D83"/>
    <w:rsid w:val="00672E3D"/>
    <w:rsid w:val="00672F66"/>
    <w:rsid w:val="00673103"/>
    <w:rsid w:val="0067345B"/>
    <w:rsid w:val="006738EB"/>
    <w:rsid w:val="00673A32"/>
    <w:rsid w:val="00673AFC"/>
    <w:rsid w:val="00673EA8"/>
    <w:rsid w:val="00673EFB"/>
    <w:rsid w:val="006744F9"/>
    <w:rsid w:val="006745D3"/>
    <w:rsid w:val="00674884"/>
    <w:rsid w:val="00674F52"/>
    <w:rsid w:val="006750BB"/>
    <w:rsid w:val="006750E4"/>
    <w:rsid w:val="006754E2"/>
    <w:rsid w:val="00675635"/>
    <w:rsid w:val="006756FC"/>
    <w:rsid w:val="006757BE"/>
    <w:rsid w:val="0067581E"/>
    <w:rsid w:val="00675BDD"/>
    <w:rsid w:val="00675CE0"/>
    <w:rsid w:val="00675EA8"/>
    <w:rsid w:val="00675F97"/>
    <w:rsid w:val="006761EA"/>
    <w:rsid w:val="00676363"/>
    <w:rsid w:val="006763B6"/>
    <w:rsid w:val="006766A8"/>
    <w:rsid w:val="00676DA1"/>
    <w:rsid w:val="00676FEB"/>
    <w:rsid w:val="006770C8"/>
    <w:rsid w:val="006771D6"/>
    <w:rsid w:val="0067735D"/>
    <w:rsid w:val="0067752F"/>
    <w:rsid w:val="006778AA"/>
    <w:rsid w:val="00677E47"/>
    <w:rsid w:val="00677E73"/>
    <w:rsid w:val="00677E7F"/>
    <w:rsid w:val="00680034"/>
    <w:rsid w:val="0068010B"/>
    <w:rsid w:val="0068021B"/>
    <w:rsid w:val="00680246"/>
    <w:rsid w:val="0068039D"/>
    <w:rsid w:val="006803DC"/>
    <w:rsid w:val="006805D4"/>
    <w:rsid w:val="00680A9A"/>
    <w:rsid w:val="00680B8B"/>
    <w:rsid w:val="00680D42"/>
    <w:rsid w:val="0068115B"/>
    <w:rsid w:val="0068123E"/>
    <w:rsid w:val="00681352"/>
    <w:rsid w:val="006815D7"/>
    <w:rsid w:val="0068181B"/>
    <w:rsid w:val="00681887"/>
    <w:rsid w:val="006818D0"/>
    <w:rsid w:val="00681D72"/>
    <w:rsid w:val="00681EC2"/>
    <w:rsid w:val="00681ED1"/>
    <w:rsid w:val="00681F15"/>
    <w:rsid w:val="00682212"/>
    <w:rsid w:val="00682507"/>
    <w:rsid w:val="00682689"/>
    <w:rsid w:val="006828CD"/>
    <w:rsid w:val="00682924"/>
    <w:rsid w:val="006829DF"/>
    <w:rsid w:val="00682A07"/>
    <w:rsid w:val="00682F88"/>
    <w:rsid w:val="00682F94"/>
    <w:rsid w:val="006830F3"/>
    <w:rsid w:val="00683169"/>
    <w:rsid w:val="006832D2"/>
    <w:rsid w:val="006833AC"/>
    <w:rsid w:val="006834DF"/>
    <w:rsid w:val="006834EB"/>
    <w:rsid w:val="00683A00"/>
    <w:rsid w:val="00683B44"/>
    <w:rsid w:val="00683B65"/>
    <w:rsid w:val="00683DBB"/>
    <w:rsid w:val="00683DFD"/>
    <w:rsid w:val="00683E89"/>
    <w:rsid w:val="00683F3D"/>
    <w:rsid w:val="00683FF2"/>
    <w:rsid w:val="00684030"/>
    <w:rsid w:val="006841DA"/>
    <w:rsid w:val="00684240"/>
    <w:rsid w:val="006843DB"/>
    <w:rsid w:val="00684514"/>
    <w:rsid w:val="006845C6"/>
    <w:rsid w:val="0068460B"/>
    <w:rsid w:val="00684B0A"/>
    <w:rsid w:val="00684B3E"/>
    <w:rsid w:val="006850E4"/>
    <w:rsid w:val="006854E3"/>
    <w:rsid w:val="00685770"/>
    <w:rsid w:val="006859B7"/>
    <w:rsid w:val="00685C3A"/>
    <w:rsid w:val="00685F0A"/>
    <w:rsid w:val="0068600C"/>
    <w:rsid w:val="006860CC"/>
    <w:rsid w:val="00686301"/>
    <w:rsid w:val="0068632E"/>
    <w:rsid w:val="006863AE"/>
    <w:rsid w:val="006865ED"/>
    <w:rsid w:val="006865FB"/>
    <w:rsid w:val="00686620"/>
    <w:rsid w:val="0068675F"/>
    <w:rsid w:val="00686766"/>
    <w:rsid w:val="0068688B"/>
    <w:rsid w:val="0068693C"/>
    <w:rsid w:val="006869DE"/>
    <w:rsid w:val="00686BC7"/>
    <w:rsid w:val="00686C9A"/>
    <w:rsid w:val="00686D00"/>
    <w:rsid w:val="00686D6A"/>
    <w:rsid w:val="006874B6"/>
    <w:rsid w:val="006874FA"/>
    <w:rsid w:val="006875C7"/>
    <w:rsid w:val="00687B87"/>
    <w:rsid w:val="00687C0E"/>
    <w:rsid w:val="00687D80"/>
    <w:rsid w:val="00687E80"/>
    <w:rsid w:val="0069008B"/>
    <w:rsid w:val="0069010A"/>
    <w:rsid w:val="0069013D"/>
    <w:rsid w:val="00690801"/>
    <w:rsid w:val="0069082C"/>
    <w:rsid w:val="00690D7D"/>
    <w:rsid w:val="00690E1E"/>
    <w:rsid w:val="0069104F"/>
    <w:rsid w:val="006913E2"/>
    <w:rsid w:val="00691528"/>
    <w:rsid w:val="0069159A"/>
    <w:rsid w:val="00691660"/>
    <w:rsid w:val="0069192E"/>
    <w:rsid w:val="00691977"/>
    <w:rsid w:val="00691CCD"/>
    <w:rsid w:val="006920FF"/>
    <w:rsid w:val="00692202"/>
    <w:rsid w:val="006922BA"/>
    <w:rsid w:val="0069283C"/>
    <w:rsid w:val="006928BF"/>
    <w:rsid w:val="00692B2D"/>
    <w:rsid w:val="00692DA1"/>
    <w:rsid w:val="00692E44"/>
    <w:rsid w:val="00692F5A"/>
    <w:rsid w:val="00692F5D"/>
    <w:rsid w:val="0069308C"/>
    <w:rsid w:val="00693155"/>
    <w:rsid w:val="00693224"/>
    <w:rsid w:val="00693649"/>
    <w:rsid w:val="00693890"/>
    <w:rsid w:val="006939F3"/>
    <w:rsid w:val="00693A86"/>
    <w:rsid w:val="00693AC2"/>
    <w:rsid w:val="00693B17"/>
    <w:rsid w:val="00693C41"/>
    <w:rsid w:val="00693E1E"/>
    <w:rsid w:val="00693E3A"/>
    <w:rsid w:val="00694050"/>
    <w:rsid w:val="006941A0"/>
    <w:rsid w:val="00694207"/>
    <w:rsid w:val="00694231"/>
    <w:rsid w:val="0069423E"/>
    <w:rsid w:val="006943DB"/>
    <w:rsid w:val="006943FB"/>
    <w:rsid w:val="006944A3"/>
    <w:rsid w:val="00694557"/>
    <w:rsid w:val="006945EA"/>
    <w:rsid w:val="006947B6"/>
    <w:rsid w:val="0069485B"/>
    <w:rsid w:val="00694A1B"/>
    <w:rsid w:val="00694AE6"/>
    <w:rsid w:val="00694D29"/>
    <w:rsid w:val="00694F24"/>
    <w:rsid w:val="006955D0"/>
    <w:rsid w:val="00695960"/>
    <w:rsid w:val="00695B8D"/>
    <w:rsid w:val="00695C1E"/>
    <w:rsid w:val="00696099"/>
    <w:rsid w:val="0069611E"/>
    <w:rsid w:val="006962C0"/>
    <w:rsid w:val="006962C7"/>
    <w:rsid w:val="00696350"/>
    <w:rsid w:val="0069638E"/>
    <w:rsid w:val="00696423"/>
    <w:rsid w:val="00696517"/>
    <w:rsid w:val="00696C04"/>
    <w:rsid w:val="00696C81"/>
    <w:rsid w:val="00696D90"/>
    <w:rsid w:val="006973AE"/>
    <w:rsid w:val="006974D8"/>
    <w:rsid w:val="006974FC"/>
    <w:rsid w:val="0069750A"/>
    <w:rsid w:val="0069767B"/>
    <w:rsid w:val="00697A81"/>
    <w:rsid w:val="006A0017"/>
    <w:rsid w:val="006A01E0"/>
    <w:rsid w:val="006A025C"/>
    <w:rsid w:val="006A0279"/>
    <w:rsid w:val="006A05BC"/>
    <w:rsid w:val="006A0C05"/>
    <w:rsid w:val="006A0E52"/>
    <w:rsid w:val="006A0F97"/>
    <w:rsid w:val="006A0FBB"/>
    <w:rsid w:val="006A0FCC"/>
    <w:rsid w:val="006A11B1"/>
    <w:rsid w:val="006A1210"/>
    <w:rsid w:val="006A157E"/>
    <w:rsid w:val="006A188E"/>
    <w:rsid w:val="006A1997"/>
    <w:rsid w:val="006A1A4F"/>
    <w:rsid w:val="006A1A57"/>
    <w:rsid w:val="006A1AA0"/>
    <w:rsid w:val="006A1C22"/>
    <w:rsid w:val="006A1CC8"/>
    <w:rsid w:val="006A1D88"/>
    <w:rsid w:val="006A1F04"/>
    <w:rsid w:val="006A1FFB"/>
    <w:rsid w:val="006A209A"/>
    <w:rsid w:val="006A2159"/>
    <w:rsid w:val="006A22FE"/>
    <w:rsid w:val="006A2364"/>
    <w:rsid w:val="006A2528"/>
    <w:rsid w:val="006A26C6"/>
    <w:rsid w:val="006A29E8"/>
    <w:rsid w:val="006A2F3F"/>
    <w:rsid w:val="006A3055"/>
    <w:rsid w:val="006A3108"/>
    <w:rsid w:val="006A3154"/>
    <w:rsid w:val="006A331F"/>
    <w:rsid w:val="006A3DC4"/>
    <w:rsid w:val="006A3FEE"/>
    <w:rsid w:val="006A4591"/>
    <w:rsid w:val="006A47EE"/>
    <w:rsid w:val="006A4AA9"/>
    <w:rsid w:val="006A5279"/>
    <w:rsid w:val="006A5393"/>
    <w:rsid w:val="006A5475"/>
    <w:rsid w:val="006A54F7"/>
    <w:rsid w:val="006A5665"/>
    <w:rsid w:val="006A583D"/>
    <w:rsid w:val="006A61A0"/>
    <w:rsid w:val="006A61C7"/>
    <w:rsid w:val="006A61FD"/>
    <w:rsid w:val="006A62D9"/>
    <w:rsid w:val="006A64EA"/>
    <w:rsid w:val="006A6604"/>
    <w:rsid w:val="006A6754"/>
    <w:rsid w:val="006A724A"/>
    <w:rsid w:val="006A72EA"/>
    <w:rsid w:val="006A74FE"/>
    <w:rsid w:val="006A777B"/>
    <w:rsid w:val="006B011F"/>
    <w:rsid w:val="006B0137"/>
    <w:rsid w:val="006B0A9F"/>
    <w:rsid w:val="006B0C04"/>
    <w:rsid w:val="006B0F3D"/>
    <w:rsid w:val="006B0F5A"/>
    <w:rsid w:val="006B0F69"/>
    <w:rsid w:val="006B1545"/>
    <w:rsid w:val="006B17F9"/>
    <w:rsid w:val="006B1A48"/>
    <w:rsid w:val="006B1E67"/>
    <w:rsid w:val="006B21EE"/>
    <w:rsid w:val="006B220B"/>
    <w:rsid w:val="006B22B3"/>
    <w:rsid w:val="006B28AC"/>
    <w:rsid w:val="006B2BC1"/>
    <w:rsid w:val="006B2C6E"/>
    <w:rsid w:val="006B2DA8"/>
    <w:rsid w:val="006B33F9"/>
    <w:rsid w:val="006B3424"/>
    <w:rsid w:val="006B3484"/>
    <w:rsid w:val="006B3582"/>
    <w:rsid w:val="006B36EC"/>
    <w:rsid w:val="006B3B18"/>
    <w:rsid w:val="006B3B42"/>
    <w:rsid w:val="006B3F52"/>
    <w:rsid w:val="006B3FD3"/>
    <w:rsid w:val="006B4760"/>
    <w:rsid w:val="006B48AA"/>
    <w:rsid w:val="006B492B"/>
    <w:rsid w:val="006B4BC4"/>
    <w:rsid w:val="006B4EFC"/>
    <w:rsid w:val="006B50C8"/>
    <w:rsid w:val="006B52D2"/>
    <w:rsid w:val="006B53AE"/>
    <w:rsid w:val="006B5662"/>
    <w:rsid w:val="006B56F4"/>
    <w:rsid w:val="006B5700"/>
    <w:rsid w:val="006B59A2"/>
    <w:rsid w:val="006B5C7B"/>
    <w:rsid w:val="006B5C89"/>
    <w:rsid w:val="006B5D98"/>
    <w:rsid w:val="006B6420"/>
    <w:rsid w:val="006B64F9"/>
    <w:rsid w:val="006B6585"/>
    <w:rsid w:val="006B65F4"/>
    <w:rsid w:val="006B6C0D"/>
    <w:rsid w:val="006B6D04"/>
    <w:rsid w:val="006B6E13"/>
    <w:rsid w:val="006B6EAB"/>
    <w:rsid w:val="006B7110"/>
    <w:rsid w:val="006B71A1"/>
    <w:rsid w:val="006B73AC"/>
    <w:rsid w:val="006B73F0"/>
    <w:rsid w:val="006B742B"/>
    <w:rsid w:val="006B7835"/>
    <w:rsid w:val="006B7C6A"/>
    <w:rsid w:val="006B7FC9"/>
    <w:rsid w:val="006C0214"/>
    <w:rsid w:val="006C040A"/>
    <w:rsid w:val="006C043E"/>
    <w:rsid w:val="006C0732"/>
    <w:rsid w:val="006C097E"/>
    <w:rsid w:val="006C0B1E"/>
    <w:rsid w:val="006C0C21"/>
    <w:rsid w:val="006C0C4C"/>
    <w:rsid w:val="006C10FC"/>
    <w:rsid w:val="006C1199"/>
    <w:rsid w:val="006C1339"/>
    <w:rsid w:val="006C156A"/>
    <w:rsid w:val="006C1735"/>
    <w:rsid w:val="006C1835"/>
    <w:rsid w:val="006C1C8E"/>
    <w:rsid w:val="006C1F9F"/>
    <w:rsid w:val="006C1FAB"/>
    <w:rsid w:val="006C1FFF"/>
    <w:rsid w:val="006C2009"/>
    <w:rsid w:val="006C20BA"/>
    <w:rsid w:val="006C21F4"/>
    <w:rsid w:val="006C247B"/>
    <w:rsid w:val="006C25B7"/>
    <w:rsid w:val="006C2694"/>
    <w:rsid w:val="006C2756"/>
    <w:rsid w:val="006C2879"/>
    <w:rsid w:val="006C288F"/>
    <w:rsid w:val="006C28F2"/>
    <w:rsid w:val="006C2BEC"/>
    <w:rsid w:val="006C2C07"/>
    <w:rsid w:val="006C2CF9"/>
    <w:rsid w:val="006C3195"/>
    <w:rsid w:val="006C348D"/>
    <w:rsid w:val="006C34FF"/>
    <w:rsid w:val="006C35E5"/>
    <w:rsid w:val="006C36C4"/>
    <w:rsid w:val="006C39DE"/>
    <w:rsid w:val="006C3BC5"/>
    <w:rsid w:val="006C4241"/>
    <w:rsid w:val="006C43D2"/>
    <w:rsid w:val="006C47E3"/>
    <w:rsid w:val="006C499B"/>
    <w:rsid w:val="006C4EED"/>
    <w:rsid w:val="006C53EF"/>
    <w:rsid w:val="006C54D8"/>
    <w:rsid w:val="006C5634"/>
    <w:rsid w:val="006C5959"/>
    <w:rsid w:val="006C5E56"/>
    <w:rsid w:val="006C5E83"/>
    <w:rsid w:val="006C5E8C"/>
    <w:rsid w:val="006C5F97"/>
    <w:rsid w:val="006C61FD"/>
    <w:rsid w:val="006C621A"/>
    <w:rsid w:val="006C624F"/>
    <w:rsid w:val="006C63A6"/>
    <w:rsid w:val="006C6597"/>
    <w:rsid w:val="006C67A6"/>
    <w:rsid w:val="006C6912"/>
    <w:rsid w:val="006C6DD8"/>
    <w:rsid w:val="006C6E1E"/>
    <w:rsid w:val="006C6F3D"/>
    <w:rsid w:val="006C7518"/>
    <w:rsid w:val="006C76CF"/>
    <w:rsid w:val="006C7BAD"/>
    <w:rsid w:val="006C7C60"/>
    <w:rsid w:val="006C7C82"/>
    <w:rsid w:val="006C7DE5"/>
    <w:rsid w:val="006D011C"/>
    <w:rsid w:val="006D01DC"/>
    <w:rsid w:val="006D0336"/>
    <w:rsid w:val="006D0528"/>
    <w:rsid w:val="006D055D"/>
    <w:rsid w:val="006D079D"/>
    <w:rsid w:val="006D07A5"/>
    <w:rsid w:val="006D09A8"/>
    <w:rsid w:val="006D0B97"/>
    <w:rsid w:val="006D0BAC"/>
    <w:rsid w:val="006D0D75"/>
    <w:rsid w:val="006D121B"/>
    <w:rsid w:val="006D12B8"/>
    <w:rsid w:val="006D1539"/>
    <w:rsid w:val="006D16C5"/>
    <w:rsid w:val="006D17FE"/>
    <w:rsid w:val="006D18C0"/>
    <w:rsid w:val="006D18D3"/>
    <w:rsid w:val="006D1BB4"/>
    <w:rsid w:val="006D1C2E"/>
    <w:rsid w:val="006D1D47"/>
    <w:rsid w:val="006D1EB8"/>
    <w:rsid w:val="006D2019"/>
    <w:rsid w:val="006D20AE"/>
    <w:rsid w:val="006D25B1"/>
    <w:rsid w:val="006D2BBF"/>
    <w:rsid w:val="006D2F44"/>
    <w:rsid w:val="006D382A"/>
    <w:rsid w:val="006D3857"/>
    <w:rsid w:val="006D3BC0"/>
    <w:rsid w:val="006D3D5F"/>
    <w:rsid w:val="006D3DB2"/>
    <w:rsid w:val="006D4072"/>
    <w:rsid w:val="006D4753"/>
    <w:rsid w:val="006D4A5A"/>
    <w:rsid w:val="006D4B60"/>
    <w:rsid w:val="006D4B85"/>
    <w:rsid w:val="006D502A"/>
    <w:rsid w:val="006D525E"/>
    <w:rsid w:val="006D52F4"/>
    <w:rsid w:val="006D5D67"/>
    <w:rsid w:val="006D5D9B"/>
    <w:rsid w:val="006D5ECC"/>
    <w:rsid w:val="006D5FD3"/>
    <w:rsid w:val="006D62E5"/>
    <w:rsid w:val="006D651F"/>
    <w:rsid w:val="006D6585"/>
    <w:rsid w:val="006D6788"/>
    <w:rsid w:val="006D681D"/>
    <w:rsid w:val="006D6895"/>
    <w:rsid w:val="006D69D2"/>
    <w:rsid w:val="006D6BAA"/>
    <w:rsid w:val="006D6E09"/>
    <w:rsid w:val="006D6E15"/>
    <w:rsid w:val="006D7419"/>
    <w:rsid w:val="006D74F3"/>
    <w:rsid w:val="006D77BD"/>
    <w:rsid w:val="006D797A"/>
    <w:rsid w:val="006D7A76"/>
    <w:rsid w:val="006D7ACF"/>
    <w:rsid w:val="006D7AF9"/>
    <w:rsid w:val="006D7B17"/>
    <w:rsid w:val="006D7D45"/>
    <w:rsid w:val="006D7DE0"/>
    <w:rsid w:val="006D7EFF"/>
    <w:rsid w:val="006D7F96"/>
    <w:rsid w:val="006E0021"/>
    <w:rsid w:val="006E002C"/>
    <w:rsid w:val="006E00CE"/>
    <w:rsid w:val="006E05EC"/>
    <w:rsid w:val="006E0BE4"/>
    <w:rsid w:val="006E0C3C"/>
    <w:rsid w:val="006E0C54"/>
    <w:rsid w:val="006E0D61"/>
    <w:rsid w:val="006E0E54"/>
    <w:rsid w:val="006E1375"/>
    <w:rsid w:val="006E165E"/>
    <w:rsid w:val="006E173B"/>
    <w:rsid w:val="006E178F"/>
    <w:rsid w:val="006E18B7"/>
    <w:rsid w:val="006E1BC4"/>
    <w:rsid w:val="006E1C48"/>
    <w:rsid w:val="006E1CA2"/>
    <w:rsid w:val="006E1D6F"/>
    <w:rsid w:val="006E1D77"/>
    <w:rsid w:val="006E1DBB"/>
    <w:rsid w:val="006E1E7D"/>
    <w:rsid w:val="006E2007"/>
    <w:rsid w:val="006E2151"/>
    <w:rsid w:val="006E242C"/>
    <w:rsid w:val="006E2571"/>
    <w:rsid w:val="006E25B0"/>
    <w:rsid w:val="006E260A"/>
    <w:rsid w:val="006E2805"/>
    <w:rsid w:val="006E2B6B"/>
    <w:rsid w:val="006E2BB8"/>
    <w:rsid w:val="006E2D8F"/>
    <w:rsid w:val="006E2E39"/>
    <w:rsid w:val="006E2F01"/>
    <w:rsid w:val="006E2F4A"/>
    <w:rsid w:val="006E2F81"/>
    <w:rsid w:val="006E3468"/>
    <w:rsid w:val="006E3469"/>
    <w:rsid w:val="006E34ED"/>
    <w:rsid w:val="006E3553"/>
    <w:rsid w:val="006E3557"/>
    <w:rsid w:val="006E3783"/>
    <w:rsid w:val="006E383E"/>
    <w:rsid w:val="006E3868"/>
    <w:rsid w:val="006E3A29"/>
    <w:rsid w:val="006E3A3C"/>
    <w:rsid w:val="006E3B26"/>
    <w:rsid w:val="006E3BE5"/>
    <w:rsid w:val="006E3CA5"/>
    <w:rsid w:val="006E3CEF"/>
    <w:rsid w:val="006E4236"/>
    <w:rsid w:val="006E426B"/>
    <w:rsid w:val="006E44C8"/>
    <w:rsid w:val="006E46BB"/>
    <w:rsid w:val="006E4768"/>
    <w:rsid w:val="006E476A"/>
    <w:rsid w:val="006E4CD0"/>
    <w:rsid w:val="006E4E3F"/>
    <w:rsid w:val="006E534D"/>
    <w:rsid w:val="006E536C"/>
    <w:rsid w:val="006E560E"/>
    <w:rsid w:val="006E5BF1"/>
    <w:rsid w:val="006E5C23"/>
    <w:rsid w:val="006E5E28"/>
    <w:rsid w:val="006E600C"/>
    <w:rsid w:val="006E60FE"/>
    <w:rsid w:val="006E61C6"/>
    <w:rsid w:val="006E66B4"/>
    <w:rsid w:val="006E685A"/>
    <w:rsid w:val="006E6884"/>
    <w:rsid w:val="006E68EE"/>
    <w:rsid w:val="006E6CBB"/>
    <w:rsid w:val="006E6D70"/>
    <w:rsid w:val="006E6FCC"/>
    <w:rsid w:val="006E7089"/>
    <w:rsid w:val="006E7242"/>
    <w:rsid w:val="006E7410"/>
    <w:rsid w:val="006E743E"/>
    <w:rsid w:val="006E7516"/>
    <w:rsid w:val="006E75FE"/>
    <w:rsid w:val="006E761A"/>
    <w:rsid w:val="006E77C7"/>
    <w:rsid w:val="006E78D5"/>
    <w:rsid w:val="006E7918"/>
    <w:rsid w:val="006E7977"/>
    <w:rsid w:val="006E7C7F"/>
    <w:rsid w:val="006E7E08"/>
    <w:rsid w:val="006E7E11"/>
    <w:rsid w:val="006F058B"/>
    <w:rsid w:val="006F075A"/>
    <w:rsid w:val="006F08FE"/>
    <w:rsid w:val="006F0910"/>
    <w:rsid w:val="006F0914"/>
    <w:rsid w:val="006F09C2"/>
    <w:rsid w:val="006F0D02"/>
    <w:rsid w:val="006F0D12"/>
    <w:rsid w:val="006F11BA"/>
    <w:rsid w:val="006F12DF"/>
    <w:rsid w:val="006F1497"/>
    <w:rsid w:val="006F161D"/>
    <w:rsid w:val="006F175A"/>
    <w:rsid w:val="006F1917"/>
    <w:rsid w:val="006F1A09"/>
    <w:rsid w:val="006F1C6D"/>
    <w:rsid w:val="006F1C7C"/>
    <w:rsid w:val="006F1E64"/>
    <w:rsid w:val="006F1EF6"/>
    <w:rsid w:val="006F20AB"/>
    <w:rsid w:val="006F2250"/>
    <w:rsid w:val="006F2323"/>
    <w:rsid w:val="006F240A"/>
    <w:rsid w:val="006F249B"/>
    <w:rsid w:val="006F26ED"/>
    <w:rsid w:val="006F2712"/>
    <w:rsid w:val="006F2731"/>
    <w:rsid w:val="006F294B"/>
    <w:rsid w:val="006F2DAE"/>
    <w:rsid w:val="006F2FD5"/>
    <w:rsid w:val="006F305E"/>
    <w:rsid w:val="006F32F3"/>
    <w:rsid w:val="006F33D1"/>
    <w:rsid w:val="006F35B8"/>
    <w:rsid w:val="006F3751"/>
    <w:rsid w:val="006F37D2"/>
    <w:rsid w:val="006F37F1"/>
    <w:rsid w:val="006F38A3"/>
    <w:rsid w:val="006F4467"/>
    <w:rsid w:val="006F470D"/>
    <w:rsid w:val="006F47D2"/>
    <w:rsid w:val="006F4CEA"/>
    <w:rsid w:val="006F4E64"/>
    <w:rsid w:val="006F4FBF"/>
    <w:rsid w:val="006F556C"/>
    <w:rsid w:val="006F56A2"/>
    <w:rsid w:val="006F56F7"/>
    <w:rsid w:val="006F5945"/>
    <w:rsid w:val="006F5BB2"/>
    <w:rsid w:val="006F5E15"/>
    <w:rsid w:val="006F5E29"/>
    <w:rsid w:val="006F6287"/>
    <w:rsid w:val="006F62D5"/>
    <w:rsid w:val="006F644C"/>
    <w:rsid w:val="006F6ABE"/>
    <w:rsid w:val="006F6C57"/>
    <w:rsid w:val="006F6C9E"/>
    <w:rsid w:val="006F6E11"/>
    <w:rsid w:val="006F6ED8"/>
    <w:rsid w:val="006F70AC"/>
    <w:rsid w:val="006F75D3"/>
    <w:rsid w:val="006F770F"/>
    <w:rsid w:val="006F785A"/>
    <w:rsid w:val="006F7B1B"/>
    <w:rsid w:val="006F7BFD"/>
    <w:rsid w:val="0070004C"/>
    <w:rsid w:val="00700410"/>
    <w:rsid w:val="0070041B"/>
    <w:rsid w:val="007006F1"/>
    <w:rsid w:val="007007E9"/>
    <w:rsid w:val="00700849"/>
    <w:rsid w:val="00701377"/>
    <w:rsid w:val="007014AD"/>
    <w:rsid w:val="007014C8"/>
    <w:rsid w:val="007014F4"/>
    <w:rsid w:val="00701526"/>
    <w:rsid w:val="00701539"/>
    <w:rsid w:val="0070167A"/>
    <w:rsid w:val="0070197B"/>
    <w:rsid w:val="00701A13"/>
    <w:rsid w:val="00701C6F"/>
    <w:rsid w:val="00701E04"/>
    <w:rsid w:val="0070224B"/>
    <w:rsid w:val="007024B1"/>
    <w:rsid w:val="0070266E"/>
    <w:rsid w:val="00702704"/>
    <w:rsid w:val="007027E2"/>
    <w:rsid w:val="00702996"/>
    <w:rsid w:val="00702A95"/>
    <w:rsid w:val="00702C29"/>
    <w:rsid w:val="00702EAD"/>
    <w:rsid w:val="00702EC3"/>
    <w:rsid w:val="00703079"/>
    <w:rsid w:val="007030E0"/>
    <w:rsid w:val="0070312B"/>
    <w:rsid w:val="00703262"/>
    <w:rsid w:val="00703379"/>
    <w:rsid w:val="007036AE"/>
    <w:rsid w:val="0070374F"/>
    <w:rsid w:val="0070387C"/>
    <w:rsid w:val="00703BC5"/>
    <w:rsid w:val="00703E9C"/>
    <w:rsid w:val="007041DF"/>
    <w:rsid w:val="007043B8"/>
    <w:rsid w:val="007045F1"/>
    <w:rsid w:val="00704676"/>
    <w:rsid w:val="007046AB"/>
    <w:rsid w:val="00704C86"/>
    <w:rsid w:val="00704C94"/>
    <w:rsid w:val="00705469"/>
    <w:rsid w:val="007056A9"/>
    <w:rsid w:val="00705A13"/>
    <w:rsid w:val="00705CC3"/>
    <w:rsid w:val="00705D82"/>
    <w:rsid w:val="00705DF5"/>
    <w:rsid w:val="00705FC3"/>
    <w:rsid w:val="007060A5"/>
    <w:rsid w:val="007061EB"/>
    <w:rsid w:val="007063CE"/>
    <w:rsid w:val="007064E4"/>
    <w:rsid w:val="0070662F"/>
    <w:rsid w:val="0070680D"/>
    <w:rsid w:val="00706ABF"/>
    <w:rsid w:val="00706B38"/>
    <w:rsid w:val="007072EC"/>
    <w:rsid w:val="007073A6"/>
    <w:rsid w:val="007078D7"/>
    <w:rsid w:val="00707B86"/>
    <w:rsid w:val="007100EB"/>
    <w:rsid w:val="007101BD"/>
    <w:rsid w:val="007101D7"/>
    <w:rsid w:val="007103B5"/>
    <w:rsid w:val="00710725"/>
    <w:rsid w:val="00710918"/>
    <w:rsid w:val="007109EF"/>
    <w:rsid w:val="00710CFE"/>
    <w:rsid w:val="00711039"/>
    <w:rsid w:val="00711216"/>
    <w:rsid w:val="00711263"/>
    <w:rsid w:val="0071172F"/>
    <w:rsid w:val="0071174A"/>
    <w:rsid w:val="007117C6"/>
    <w:rsid w:val="007117CC"/>
    <w:rsid w:val="007118BE"/>
    <w:rsid w:val="00711C46"/>
    <w:rsid w:val="00711E4A"/>
    <w:rsid w:val="007121C0"/>
    <w:rsid w:val="00712235"/>
    <w:rsid w:val="00712420"/>
    <w:rsid w:val="00712646"/>
    <w:rsid w:val="007126E3"/>
    <w:rsid w:val="00712779"/>
    <w:rsid w:val="0071278D"/>
    <w:rsid w:val="00712DF7"/>
    <w:rsid w:val="00712EB4"/>
    <w:rsid w:val="0071307F"/>
    <w:rsid w:val="007131DA"/>
    <w:rsid w:val="007131EC"/>
    <w:rsid w:val="00713250"/>
    <w:rsid w:val="007133AB"/>
    <w:rsid w:val="0071365A"/>
    <w:rsid w:val="00713872"/>
    <w:rsid w:val="007139BB"/>
    <w:rsid w:val="00713A1C"/>
    <w:rsid w:val="00713AB8"/>
    <w:rsid w:val="00713AE9"/>
    <w:rsid w:val="00713E45"/>
    <w:rsid w:val="00713F26"/>
    <w:rsid w:val="0071423B"/>
    <w:rsid w:val="00714249"/>
    <w:rsid w:val="007144E6"/>
    <w:rsid w:val="00714523"/>
    <w:rsid w:val="00714602"/>
    <w:rsid w:val="00714CC2"/>
    <w:rsid w:val="0071542B"/>
    <w:rsid w:val="00715535"/>
    <w:rsid w:val="0071556E"/>
    <w:rsid w:val="0071557E"/>
    <w:rsid w:val="007157C4"/>
    <w:rsid w:val="007157C8"/>
    <w:rsid w:val="007159A5"/>
    <w:rsid w:val="00715A08"/>
    <w:rsid w:val="00715A44"/>
    <w:rsid w:val="00715C29"/>
    <w:rsid w:val="00715D20"/>
    <w:rsid w:val="00715D74"/>
    <w:rsid w:val="00715E49"/>
    <w:rsid w:val="00715F4D"/>
    <w:rsid w:val="007163BF"/>
    <w:rsid w:val="0071683D"/>
    <w:rsid w:val="007169CD"/>
    <w:rsid w:val="00716B07"/>
    <w:rsid w:val="00716BB3"/>
    <w:rsid w:val="00716E79"/>
    <w:rsid w:val="0071706D"/>
    <w:rsid w:val="0071725D"/>
    <w:rsid w:val="00717597"/>
    <w:rsid w:val="0071763A"/>
    <w:rsid w:val="007177FC"/>
    <w:rsid w:val="00717969"/>
    <w:rsid w:val="00717B0F"/>
    <w:rsid w:val="00717B5E"/>
    <w:rsid w:val="00717C0E"/>
    <w:rsid w:val="00720533"/>
    <w:rsid w:val="007206BF"/>
    <w:rsid w:val="007206EE"/>
    <w:rsid w:val="00720B73"/>
    <w:rsid w:val="00720C49"/>
    <w:rsid w:val="007211CB"/>
    <w:rsid w:val="00721246"/>
    <w:rsid w:val="00721291"/>
    <w:rsid w:val="0072134C"/>
    <w:rsid w:val="007213DE"/>
    <w:rsid w:val="00721506"/>
    <w:rsid w:val="00721639"/>
    <w:rsid w:val="00721887"/>
    <w:rsid w:val="007219FE"/>
    <w:rsid w:val="00721CBA"/>
    <w:rsid w:val="00721E1E"/>
    <w:rsid w:val="00721E86"/>
    <w:rsid w:val="00721EF9"/>
    <w:rsid w:val="0072205D"/>
    <w:rsid w:val="007220FE"/>
    <w:rsid w:val="007221A7"/>
    <w:rsid w:val="00722217"/>
    <w:rsid w:val="00722306"/>
    <w:rsid w:val="0072276E"/>
    <w:rsid w:val="007227BC"/>
    <w:rsid w:val="00723131"/>
    <w:rsid w:val="0072330C"/>
    <w:rsid w:val="007237B3"/>
    <w:rsid w:val="00723867"/>
    <w:rsid w:val="00723C11"/>
    <w:rsid w:val="00723C53"/>
    <w:rsid w:val="00724075"/>
    <w:rsid w:val="0072412D"/>
    <w:rsid w:val="00724313"/>
    <w:rsid w:val="0072471F"/>
    <w:rsid w:val="007248AA"/>
    <w:rsid w:val="0072497E"/>
    <w:rsid w:val="00724984"/>
    <w:rsid w:val="00724B14"/>
    <w:rsid w:val="00724B9B"/>
    <w:rsid w:val="00724C38"/>
    <w:rsid w:val="00724DA0"/>
    <w:rsid w:val="00724E0E"/>
    <w:rsid w:val="007255FE"/>
    <w:rsid w:val="007257A0"/>
    <w:rsid w:val="007258A4"/>
    <w:rsid w:val="00725A0C"/>
    <w:rsid w:val="00725C83"/>
    <w:rsid w:val="0072604D"/>
    <w:rsid w:val="00726066"/>
    <w:rsid w:val="007261CF"/>
    <w:rsid w:val="007263D9"/>
    <w:rsid w:val="007264AC"/>
    <w:rsid w:val="007265EE"/>
    <w:rsid w:val="00726898"/>
    <w:rsid w:val="00726A22"/>
    <w:rsid w:val="00726C58"/>
    <w:rsid w:val="00726C77"/>
    <w:rsid w:val="00726D8C"/>
    <w:rsid w:val="00726DBB"/>
    <w:rsid w:val="00726EAB"/>
    <w:rsid w:val="00726FED"/>
    <w:rsid w:val="0072722F"/>
    <w:rsid w:val="00727280"/>
    <w:rsid w:val="007272D6"/>
    <w:rsid w:val="00727368"/>
    <w:rsid w:val="007273B9"/>
    <w:rsid w:val="007273C8"/>
    <w:rsid w:val="007276BC"/>
    <w:rsid w:val="007276E1"/>
    <w:rsid w:val="00727737"/>
    <w:rsid w:val="0072781C"/>
    <w:rsid w:val="00727BBF"/>
    <w:rsid w:val="0073039D"/>
    <w:rsid w:val="00730412"/>
    <w:rsid w:val="00730425"/>
    <w:rsid w:val="0073058D"/>
    <w:rsid w:val="0073086E"/>
    <w:rsid w:val="0073104D"/>
    <w:rsid w:val="007312E5"/>
    <w:rsid w:val="0073183A"/>
    <w:rsid w:val="0073188A"/>
    <w:rsid w:val="0073194C"/>
    <w:rsid w:val="00731B74"/>
    <w:rsid w:val="00731C94"/>
    <w:rsid w:val="00731DE7"/>
    <w:rsid w:val="00731E04"/>
    <w:rsid w:val="007320D2"/>
    <w:rsid w:val="00732559"/>
    <w:rsid w:val="007329CE"/>
    <w:rsid w:val="00732A78"/>
    <w:rsid w:val="00732B12"/>
    <w:rsid w:val="00732C9E"/>
    <w:rsid w:val="0073308F"/>
    <w:rsid w:val="007332CB"/>
    <w:rsid w:val="007332DA"/>
    <w:rsid w:val="00733560"/>
    <w:rsid w:val="007337C2"/>
    <w:rsid w:val="00733BF3"/>
    <w:rsid w:val="00733FA4"/>
    <w:rsid w:val="007340FC"/>
    <w:rsid w:val="00734162"/>
    <w:rsid w:val="007341F3"/>
    <w:rsid w:val="0073423F"/>
    <w:rsid w:val="0073493E"/>
    <w:rsid w:val="00734C59"/>
    <w:rsid w:val="00734C5F"/>
    <w:rsid w:val="00734D23"/>
    <w:rsid w:val="00734D6D"/>
    <w:rsid w:val="00734DDE"/>
    <w:rsid w:val="00734DF5"/>
    <w:rsid w:val="00734E50"/>
    <w:rsid w:val="007350A0"/>
    <w:rsid w:val="007350CA"/>
    <w:rsid w:val="0073521A"/>
    <w:rsid w:val="00735367"/>
    <w:rsid w:val="00735470"/>
    <w:rsid w:val="00735E6E"/>
    <w:rsid w:val="00735E9D"/>
    <w:rsid w:val="00735F03"/>
    <w:rsid w:val="00735F8D"/>
    <w:rsid w:val="00736271"/>
    <w:rsid w:val="00736326"/>
    <w:rsid w:val="00736332"/>
    <w:rsid w:val="00736354"/>
    <w:rsid w:val="00736581"/>
    <w:rsid w:val="00736BC6"/>
    <w:rsid w:val="00736CF6"/>
    <w:rsid w:val="00736DB3"/>
    <w:rsid w:val="00736EF7"/>
    <w:rsid w:val="007379C2"/>
    <w:rsid w:val="00737B69"/>
    <w:rsid w:val="00737B98"/>
    <w:rsid w:val="00737E37"/>
    <w:rsid w:val="00737E79"/>
    <w:rsid w:val="00737EAD"/>
    <w:rsid w:val="00737F24"/>
    <w:rsid w:val="00737FBF"/>
    <w:rsid w:val="0074019A"/>
    <w:rsid w:val="007402FF"/>
    <w:rsid w:val="00740429"/>
    <w:rsid w:val="007406AE"/>
    <w:rsid w:val="007407F5"/>
    <w:rsid w:val="007408EF"/>
    <w:rsid w:val="0074097A"/>
    <w:rsid w:val="00740A59"/>
    <w:rsid w:val="00740E07"/>
    <w:rsid w:val="00740F6F"/>
    <w:rsid w:val="00741031"/>
    <w:rsid w:val="00741302"/>
    <w:rsid w:val="007415DF"/>
    <w:rsid w:val="00741660"/>
    <w:rsid w:val="00741737"/>
    <w:rsid w:val="00741754"/>
    <w:rsid w:val="0074179B"/>
    <w:rsid w:val="0074192E"/>
    <w:rsid w:val="00741A68"/>
    <w:rsid w:val="00741A77"/>
    <w:rsid w:val="00741ABA"/>
    <w:rsid w:val="00741D7D"/>
    <w:rsid w:val="00741DCA"/>
    <w:rsid w:val="00742043"/>
    <w:rsid w:val="00742084"/>
    <w:rsid w:val="007421DC"/>
    <w:rsid w:val="00742BD1"/>
    <w:rsid w:val="00742D63"/>
    <w:rsid w:val="00743025"/>
    <w:rsid w:val="0074311B"/>
    <w:rsid w:val="00743499"/>
    <w:rsid w:val="007434D2"/>
    <w:rsid w:val="00743562"/>
    <w:rsid w:val="00743707"/>
    <w:rsid w:val="00743849"/>
    <w:rsid w:val="00743B6D"/>
    <w:rsid w:val="00743E99"/>
    <w:rsid w:val="00743ED3"/>
    <w:rsid w:val="00743FEB"/>
    <w:rsid w:val="007442DB"/>
    <w:rsid w:val="00744688"/>
    <w:rsid w:val="007446A7"/>
    <w:rsid w:val="0074478A"/>
    <w:rsid w:val="0074490C"/>
    <w:rsid w:val="0074491A"/>
    <w:rsid w:val="00744BE9"/>
    <w:rsid w:val="00744CDD"/>
    <w:rsid w:val="00744EC7"/>
    <w:rsid w:val="00744F62"/>
    <w:rsid w:val="0074504C"/>
    <w:rsid w:val="00745266"/>
    <w:rsid w:val="0074527E"/>
    <w:rsid w:val="00745CD0"/>
    <w:rsid w:val="00745CD1"/>
    <w:rsid w:val="007460B6"/>
    <w:rsid w:val="00746191"/>
    <w:rsid w:val="00746201"/>
    <w:rsid w:val="007465BA"/>
    <w:rsid w:val="00746710"/>
    <w:rsid w:val="00746751"/>
    <w:rsid w:val="00746A7E"/>
    <w:rsid w:val="00746B78"/>
    <w:rsid w:val="00746C35"/>
    <w:rsid w:val="00746D41"/>
    <w:rsid w:val="00746D94"/>
    <w:rsid w:val="00746F12"/>
    <w:rsid w:val="00746F91"/>
    <w:rsid w:val="007471EA"/>
    <w:rsid w:val="007473DF"/>
    <w:rsid w:val="007473E0"/>
    <w:rsid w:val="0074763F"/>
    <w:rsid w:val="00747A59"/>
    <w:rsid w:val="00747B64"/>
    <w:rsid w:val="00747E19"/>
    <w:rsid w:val="0075029F"/>
    <w:rsid w:val="00750395"/>
    <w:rsid w:val="00750BC1"/>
    <w:rsid w:val="00750C1C"/>
    <w:rsid w:val="00751163"/>
    <w:rsid w:val="007511DA"/>
    <w:rsid w:val="00751206"/>
    <w:rsid w:val="0075157E"/>
    <w:rsid w:val="00751609"/>
    <w:rsid w:val="007516FE"/>
    <w:rsid w:val="00751BD2"/>
    <w:rsid w:val="00751D85"/>
    <w:rsid w:val="00751EDC"/>
    <w:rsid w:val="007520EC"/>
    <w:rsid w:val="0075227D"/>
    <w:rsid w:val="0075229F"/>
    <w:rsid w:val="00752811"/>
    <w:rsid w:val="007528B0"/>
    <w:rsid w:val="00752B8A"/>
    <w:rsid w:val="007533B7"/>
    <w:rsid w:val="00753490"/>
    <w:rsid w:val="007534F5"/>
    <w:rsid w:val="007535DD"/>
    <w:rsid w:val="0075363A"/>
    <w:rsid w:val="007536A4"/>
    <w:rsid w:val="00753A16"/>
    <w:rsid w:val="00753A56"/>
    <w:rsid w:val="00753B5F"/>
    <w:rsid w:val="00753B61"/>
    <w:rsid w:val="00753BFD"/>
    <w:rsid w:val="00753C90"/>
    <w:rsid w:val="00754077"/>
    <w:rsid w:val="00754391"/>
    <w:rsid w:val="007543F7"/>
    <w:rsid w:val="0075442A"/>
    <w:rsid w:val="0075450E"/>
    <w:rsid w:val="00754888"/>
    <w:rsid w:val="00754E48"/>
    <w:rsid w:val="00754F21"/>
    <w:rsid w:val="00754FD1"/>
    <w:rsid w:val="00755101"/>
    <w:rsid w:val="00755559"/>
    <w:rsid w:val="00755852"/>
    <w:rsid w:val="007559C4"/>
    <w:rsid w:val="00755D54"/>
    <w:rsid w:val="007565A5"/>
    <w:rsid w:val="007565D6"/>
    <w:rsid w:val="00756AB8"/>
    <w:rsid w:val="00756AEE"/>
    <w:rsid w:val="00756B3B"/>
    <w:rsid w:val="00756BE8"/>
    <w:rsid w:val="007570F7"/>
    <w:rsid w:val="00757481"/>
    <w:rsid w:val="0075778E"/>
    <w:rsid w:val="00757834"/>
    <w:rsid w:val="00757AE5"/>
    <w:rsid w:val="00757BA5"/>
    <w:rsid w:val="00760032"/>
    <w:rsid w:val="00760256"/>
    <w:rsid w:val="00760512"/>
    <w:rsid w:val="00760973"/>
    <w:rsid w:val="00760C16"/>
    <w:rsid w:val="00760E72"/>
    <w:rsid w:val="007614BC"/>
    <w:rsid w:val="0076177E"/>
    <w:rsid w:val="0076198A"/>
    <w:rsid w:val="00761A6C"/>
    <w:rsid w:val="00761B9A"/>
    <w:rsid w:val="00761E0D"/>
    <w:rsid w:val="00761ED8"/>
    <w:rsid w:val="00761FE9"/>
    <w:rsid w:val="00762690"/>
    <w:rsid w:val="00762976"/>
    <w:rsid w:val="00762B22"/>
    <w:rsid w:val="00762F5C"/>
    <w:rsid w:val="007631B4"/>
    <w:rsid w:val="007632CB"/>
    <w:rsid w:val="007633A1"/>
    <w:rsid w:val="00763664"/>
    <w:rsid w:val="007636E9"/>
    <w:rsid w:val="0076389C"/>
    <w:rsid w:val="00763A06"/>
    <w:rsid w:val="00763ABF"/>
    <w:rsid w:val="00763AFC"/>
    <w:rsid w:val="00763E5C"/>
    <w:rsid w:val="00763EB0"/>
    <w:rsid w:val="007640EC"/>
    <w:rsid w:val="0076422A"/>
    <w:rsid w:val="007642D5"/>
    <w:rsid w:val="00764308"/>
    <w:rsid w:val="0076432C"/>
    <w:rsid w:val="00764361"/>
    <w:rsid w:val="007644E0"/>
    <w:rsid w:val="0076476F"/>
    <w:rsid w:val="00764A5E"/>
    <w:rsid w:val="00764B1D"/>
    <w:rsid w:val="00764CD3"/>
    <w:rsid w:val="00764E7B"/>
    <w:rsid w:val="0076507E"/>
    <w:rsid w:val="007650A1"/>
    <w:rsid w:val="007652B7"/>
    <w:rsid w:val="007652C6"/>
    <w:rsid w:val="0076547B"/>
    <w:rsid w:val="007655AF"/>
    <w:rsid w:val="007659CA"/>
    <w:rsid w:val="007659D4"/>
    <w:rsid w:val="00765B14"/>
    <w:rsid w:val="00765C6E"/>
    <w:rsid w:val="00765D68"/>
    <w:rsid w:val="00765DA9"/>
    <w:rsid w:val="0076609A"/>
    <w:rsid w:val="007662AC"/>
    <w:rsid w:val="007663A8"/>
    <w:rsid w:val="00766566"/>
    <w:rsid w:val="00766920"/>
    <w:rsid w:val="00766CC5"/>
    <w:rsid w:val="00766F92"/>
    <w:rsid w:val="0076700E"/>
    <w:rsid w:val="007671D6"/>
    <w:rsid w:val="007672D1"/>
    <w:rsid w:val="007672F7"/>
    <w:rsid w:val="00767348"/>
    <w:rsid w:val="0076747F"/>
    <w:rsid w:val="007675DF"/>
    <w:rsid w:val="007677F7"/>
    <w:rsid w:val="007678C4"/>
    <w:rsid w:val="00767BB5"/>
    <w:rsid w:val="00767DC6"/>
    <w:rsid w:val="00770155"/>
    <w:rsid w:val="007701E5"/>
    <w:rsid w:val="007702BC"/>
    <w:rsid w:val="007704B8"/>
    <w:rsid w:val="007705A9"/>
    <w:rsid w:val="00770D64"/>
    <w:rsid w:val="00770E08"/>
    <w:rsid w:val="00770EA2"/>
    <w:rsid w:val="00770F0F"/>
    <w:rsid w:val="00771182"/>
    <w:rsid w:val="007711FC"/>
    <w:rsid w:val="0077141C"/>
    <w:rsid w:val="00771467"/>
    <w:rsid w:val="007719F0"/>
    <w:rsid w:val="00771B00"/>
    <w:rsid w:val="00771E5B"/>
    <w:rsid w:val="00771E6A"/>
    <w:rsid w:val="007720CE"/>
    <w:rsid w:val="007723A3"/>
    <w:rsid w:val="00772457"/>
    <w:rsid w:val="0077256D"/>
    <w:rsid w:val="007725B1"/>
    <w:rsid w:val="00772730"/>
    <w:rsid w:val="0077296B"/>
    <w:rsid w:val="00772989"/>
    <w:rsid w:val="007729C7"/>
    <w:rsid w:val="00772CBF"/>
    <w:rsid w:val="00772CC1"/>
    <w:rsid w:val="007730E4"/>
    <w:rsid w:val="00773146"/>
    <w:rsid w:val="0077316E"/>
    <w:rsid w:val="007734C0"/>
    <w:rsid w:val="00773874"/>
    <w:rsid w:val="00773BCD"/>
    <w:rsid w:val="00773C0A"/>
    <w:rsid w:val="00773C17"/>
    <w:rsid w:val="00773E97"/>
    <w:rsid w:val="00773F10"/>
    <w:rsid w:val="007747B0"/>
    <w:rsid w:val="00774985"/>
    <w:rsid w:val="00774A3C"/>
    <w:rsid w:val="00774A49"/>
    <w:rsid w:val="00774D48"/>
    <w:rsid w:val="00774F41"/>
    <w:rsid w:val="00775097"/>
    <w:rsid w:val="00775486"/>
    <w:rsid w:val="007754FF"/>
    <w:rsid w:val="007755CF"/>
    <w:rsid w:val="00775950"/>
    <w:rsid w:val="00775A4B"/>
    <w:rsid w:val="00775B05"/>
    <w:rsid w:val="00775CF0"/>
    <w:rsid w:val="00775F9C"/>
    <w:rsid w:val="00775FF7"/>
    <w:rsid w:val="007761AA"/>
    <w:rsid w:val="00776513"/>
    <w:rsid w:val="007766D6"/>
    <w:rsid w:val="00776C72"/>
    <w:rsid w:val="0077713A"/>
    <w:rsid w:val="00777187"/>
    <w:rsid w:val="007772A4"/>
    <w:rsid w:val="0077796F"/>
    <w:rsid w:val="00777B0B"/>
    <w:rsid w:val="00777EF4"/>
    <w:rsid w:val="007800B8"/>
    <w:rsid w:val="00780594"/>
    <w:rsid w:val="0078066D"/>
    <w:rsid w:val="007807D1"/>
    <w:rsid w:val="00780B64"/>
    <w:rsid w:val="0078122A"/>
    <w:rsid w:val="007816C6"/>
    <w:rsid w:val="007817F0"/>
    <w:rsid w:val="007818E8"/>
    <w:rsid w:val="007819F6"/>
    <w:rsid w:val="00781A7F"/>
    <w:rsid w:val="00781AF5"/>
    <w:rsid w:val="00781C55"/>
    <w:rsid w:val="00781D27"/>
    <w:rsid w:val="00782017"/>
    <w:rsid w:val="00782044"/>
    <w:rsid w:val="0078211D"/>
    <w:rsid w:val="00782278"/>
    <w:rsid w:val="00782341"/>
    <w:rsid w:val="007823C3"/>
    <w:rsid w:val="007826C1"/>
    <w:rsid w:val="00782D69"/>
    <w:rsid w:val="0078312C"/>
    <w:rsid w:val="007831F6"/>
    <w:rsid w:val="007833A9"/>
    <w:rsid w:val="0078349D"/>
    <w:rsid w:val="007834A1"/>
    <w:rsid w:val="00783582"/>
    <w:rsid w:val="007838CF"/>
    <w:rsid w:val="007839F7"/>
    <w:rsid w:val="00783C67"/>
    <w:rsid w:val="00783CA6"/>
    <w:rsid w:val="00783F7A"/>
    <w:rsid w:val="007840C1"/>
    <w:rsid w:val="007841FA"/>
    <w:rsid w:val="00784206"/>
    <w:rsid w:val="007847A0"/>
    <w:rsid w:val="0078484A"/>
    <w:rsid w:val="0078490C"/>
    <w:rsid w:val="00784982"/>
    <w:rsid w:val="0078499B"/>
    <w:rsid w:val="00784BA4"/>
    <w:rsid w:val="00784BF3"/>
    <w:rsid w:val="00784BFA"/>
    <w:rsid w:val="00784C32"/>
    <w:rsid w:val="007850C9"/>
    <w:rsid w:val="007850FC"/>
    <w:rsid w:val="007851F8"/>
    <w:rsid w:val="00785564"/>
    <w:rsid w:val="007855B3"/>
    <w:rsid w:val="00785750"/>
    <w:rsid w:val="00785919"/>
    <w:rsid w:val="00785B47"/>
    <w:rsid w:val="00785B89"/>
    <w:rsid w:val="00785C41"/>
    <w:rsid w:val="00785E0E"/>
    <w:rsid w:val="00785EEB"/>
    <w:rsid w:val="00786019"/>
    <w:rsid w:val="00786685"/>
    <w:rsid w:val="00786729"/>
    <w:rsid w:val="0078677A"/>
    <w:rsid w:val="00786B91"/>
    <w:rsid w:val="00786BE9"/>
    <w:rsid w:val="00786DFE"/>
    <w:rsid w:val="00787253"/>
    <w:rsid w:val="007874AE"/>
    <w:rsid w:val="00787527"/>
    <w:rsid w:val="00787755"/>
    <w:rsid w:val="0078782A"/>
    <w:rsid w:val="007879DD"/>
    <w:rsid w:val="00787AA8"/>
    <w:rsid w:val="007901A0"/>
    <w:rsid w:val="007901EE"/>
    <w:rsid w:val="007904ED"/>
    <w:rsid w:val="0079065F"/>
    <w:rsid w:val="0079074E"/>
    <w:rsid w:val="007909D2"/>
    <w:rsid w:val="00790A9C"/>
    <w:rsid w:val="00790ADC"/>
    <w:rsid w:val="00790B8D"/>
    <w:rsid w:val="00790C0E"/>
    <w:rsid w:val="00790D46"/>
    <w:rsid w:val="00790E49"/>
    <w:rsid w:val="00790FA1"/>
    <w:rsid w:val="007911E3"/>
    <w:rsid w:val="0079120D"/>
    <w:rsid w:val="00791891"/>
    <w:rsid w:val="00791D77"/>
    <w:rsid w:val="0079210B"/>
    <w:rsid w:val="0079237E"/>
    <w:rsid w:val="00792469"/>
    <w:rsid w:val="0079246C"/>
    <w:rsid w:val="007924A8"/>
    <w:rsid w:val="007927C2"/>
    <w:rsid w:val="00792A05"/>
    <w:rsid w:val="00792A1D"/>
    <w:rsid w:val="00792C7F"/>
    <w:rsid w:val="00793079"/>
    <w:rsid w:val="00793839"/>
    <w:rsid w:val="00793DBD"/>
    <w:rsid w:val="00793F85"/>
    <w:rsid w:val="00793FBE"/>
    <w:rsid w:val="00794220"/>
    <w:rsid w:val="00794249"/>
    <w:rsid w:val="00794436"/>
    <w:rsid w:val="00794548"/>
    <w:rsid w:val="0079478F"/>
    <w:rsid w:val="00794B15"/>
    <w:rsid w:val="00794D3C"/>
    <w:rsid w:val="00794E2B"/>
    <w:rsid w:val="00794F89"/>
    <w:rsid w:val="00794FFA"/>
    <w:rsid w:val="0079503B"/>
    <w:rsid w:val="007951C0"/>
    <w:rsid w:val="007951D0"/>
    <w:rsid w:val="007954BD"/>
    <w:rsid w:val="00795538"/>
    <w:rsid w:val="00795985"/>
    <w:rsid w:val="00795F05"/>
    <w:rsid w:val="007960B9"/>
    <w:rsid w:val="007960DE"/>
    <w:rsid w:val="00796186"/>
    <w:rsid w:val="0079637C"/>
    <w:rsid w:val="0079645C"/>
    <w:rsid w:val="00796514"/>
    <w:rsid w:val="007965F3"/>
    <w:rsid w:val="007972CD"/>
    <w:rsid w:val="0079735A"/>
    <w:rsid w:val="00797941"/>
    <w:rsid w:val="00797989"/>
    <w:rsid w:val="00797CFA"/>
    <w:rsid w:val="00797EF9"/>
    <w:rsid w:val="007A000B"/>
    <w:rsid w:val="007A0025"/>
    <w:rsid w:val="007A0098"/>
    <w:rsid w:val="007A020A"/>
    <w:rsid w:val="007A022E"/>
    <w:rsid w:val="007A03DD"/>
    <w:rsid w:val="007A0506"/>
    <w:rsid w:val="007A0999"/>
    <w:rsid w:val="007A0CA0"/>
    <w:rsid w:val="007A0D52"/>
    <w:rsid w:val="007A0DB8"/>
    <w:rsid w:val="007A0E5D"/>
    <w:rsid w:val="007A102A"/>
    <w:rsid w:val="007A1201"/>
    <w:rsid w:val="007A12BB"/>
    <w:rsid w:val="007A152E"/>
    <w:rsid w:val="007A15C8"/>
    <w:rsid w:val="007A1B5C"/>
    <w:rsid w:val="007A1C7A"/>
    <w:rsid w:val="007A1CE5"/>
    <w:rsid w:val="007A1E01"/>
    <w:rsid w:val="007A21DB"/>
    <w:rsid w:val="007A250D"/>
    <w:rsid w:val="007A2652"/>
    <w:rsid w:val="007A27DF"/>
    <w:rsid w:val="007A2983"/>
    <w:rsid w:val="007A2A3F"/>
    <w:rsid w:val="007A2C33"/>
    <w:rsid w:val="007A2ED0"/>
    <w:rsid w:val="007A3085"/>
    <w:rsid w:val="007A311B"/>
    <w:rsid w:val="007A34AB"/>
    <w:rsid w:val="007A369F"/>
    <w:rsid w:val="007A3757"/>
    <w:rsid w:val="007A37AB"/>
    <w:rsid w:val="007A39D0"/>
    <w:rsid w:val="007A3B11"/>
    <w:rsid w:val="007A3FBB"/>
    <w:rsid w:val="007A4372"/>
    <w:rsid w:val="007A456D"/>
    <w:rsid w:val="007A4A37"/>
    <w:rsid w:val="007A4B59"/>
    <w:rsid w:val="007A4D58"/>
    <w:rsid w:val="007A507A"/>
    <w:rsid w:val="007A511E"/>
    <w:rsid w:val="007A514D"/>
    <w:rsid w:val="007A5177"/>
    <w:rsid w:val="007A54B9"/>
    <w:rsid w:val="007A54CE"/>
    <w:rsid w:val="007A58DA"/>
    <w:rsid w:val="007A5BC7"/>
    <w:rsid w:val="007A5CD9"/>
    <w:rsid w:val="007A6016"/>
    <w:rsid w:val="007A60F0"/>
    <w:rsid w:val="007A60FD"/>
    <w:rsid w:val="007A6312"/>
    <w:rsid w:val="007A6360"/>
    <w:rsid w:val="007A649D"/>
    <w:rsid w:val="007A6540"/>
    <w:rsid w:val="007A6780"/>
    <w:rsid w:val="007A684C"/>
    <w:rsid w:val="007A69A5"/>
    <w:rsid w:val="007A69CA"/>
    <w:rsid w:val="007A6A20"/>
    <w:rsid w:val="007A6C3E"/>
    <w:rsid w:val="007A6EAB"/>
    <w:rsid w:val="007A6F54"/>
    <w:rsid w:val="007A6F65"/>
    <w:rsid w:val="007A702A"/>
    <w:rsid w:val="007A707D"/>
    <w:rsid w:val="007A70CD"/>
    <w:rsid w:val="007A711D"/>
    <w:rsid w:val="007A7133"/>
    <w:rsid w:val="007A7774"/>
    <w:rsid w:val="007A78C8"/>
    <w:rsid w:val="007A7B40"/>
    <w:rsid w:val="007A7B7E"/>
    <w:rsid w:val="007A7BDC"/>
    <w:rsid w:val="007A7D6B"/>
    <w:rsid w:val="007A7EEE"/>
    <w:rsid w:val="007B0283"/>
    <w:rsid w:val="007B0383"/>
    <w:rsid w:val="007B03D8"/>
    <w:rsid w:val="007B04C1"/>
    <w:rsid w:val="007B066B"/>
    <w:rsid w:val="007B07F3"/>
    <w:rsid w:val="007B0D75"/>
    <w:rsid w:val="007B1091"/>
    <w:rsid w:val="007B11E1"/>
    <w:rsid w:val="007B14F0"/>
    <w:rsid w:val="007B1797"/>
    <w:rsid w:val="007B179B"/>
    <w:rsid w:val="007B183A"/>
    <w:rsid w:val="007B1A9B"/>
    <w:rsid w:val="007B1C8C"/>
    <w:rsid w:val="007B1EB3"/>
    <w:rsid w:val="007B1FC1"/>
    <w:rsid w:val="007B2260"/>
    <w:rsid w:val="007B2388"/>
    <w:rsid w:val="007B24B8"/>
    <w:rsid w:val="007B25DE"/>
    <w:rsid w:val="007B261F"/>
    <w:rsid w:val="007B2776"/>
    <w:rsid w:val="007B27FE"/>
    <w:rsid w:val="007B2895"/>
    <w:rsid w:val="007B2BF2"/>
    <w:rsid w:val="007B2C0E"/>
    <w:rsid w:val="007B2D15"/>
    <w:rsid w:val="007B2DDB"/>
    <w:rsid w:val="007B315F"/>
    <w:rsid w:val="007B318C"/>
    <w:rsid w:val="007B3363"/>
    <w:rsid w:val="007B369C"/>
    <w:rsid w:val="007B3875"/>
    <w:rsid w:val="007B3B16"/>
    <w:rsid w:val="007B3E98"/>
    <w:rsid w:val="007B3F05"/>
    <w:rsid w:val="007B45B3"/>
    <w:rsid w:val="007B4683"/>
    <w:rsid w:val="007B4711"/>
    <w:rsid w:val="007B48CA"/>
    <w:rsid w:val="007B4A0C"/>
    <w:rsid w:val="007B4AE4"/>
    <w:rsid w:val="007B4D9D"/>
    <w:rsid w:val="007B4E7B"/>
    <w:rsid w:val="007B4F12"/>
    <w:rsid w:val="007B5129"/>
    <w:rsid w:val="007B53B1"/>
    <w:rsid w:val="007B5436"/>
    <w:rsid w:val="007B5755"/>
    <w:rsid w:val="007B590B"/>
    <w:rsid w:val="007B5E48"/>
    <w:rsid w:val="007B61BC"/>
    <w:rsid w:val="007B626B"/>
    <w:rsid w:val="007B6298"/>
    <w:rsid w:val="007B629D"/>
    <w:rsid w:val="007B62E5"/>
    <w:rsid w:val="007B6717"/>
    <w:rsid w:val="007B6760"/>
    <w:rsid w:val="007B6818"/>
    <w:rsid w:val="007B6AFA"/>
    <w:rsid w:val="007B6BDE"/>
    <w:rsid w:val="007B6BF8"/>
    <w:rsid w:val="007B6C94"/>
    <w:rsid w:val="007B6CB8"/>
    <w:rsid w:val="007B6D74"/>
    <w:rsid w:val="007B6F03"/>
    <w:rsid w:val="007B7037"/>
    <w:rsid w:val="007B70C2"/>
    <w:rsid w:val="007B70EB"/>
    <w:rsid w:val="007B71E2"/>
    <w:rsid w:val="007B7256"/>
    <w:rsid w:val="007B7435"/>
    <w:rsid w:val="007B7650"/>
    <w:rsid w:val="007B76BB"/>
    <w:rsid w:val="007B7965"/>
    <w:rsid w:val="007B7BB8"/>
    <w:rsid w:val="007B7C1F"/>
    <w:rsid w:val="007B7C5B"/>
    <w:rsid w:val="007C01A0"/>
    <w:rsid w:val="007C051F"/>
    <w:rsid w:val="007C07AD"/>
    <w:rsid w:val="007C0972"/>
    <w:rsid w:val="007C0985"/>
    <w:rsid w:val="007C0A02"/>
    <w:rsid w:val="007C0CAD"/>
    <w:rsid w:val="007C0D04"/>
    <w:rsid w:val="007C1382"/>
    <w:rsid w:val="007C1435"/>
    <w:rsid w:val="007C14F5"/>
    <w:rsid w:val="007C18B0"/>
    <w:rsid w:val="007C1ADF"/>
    <w:rsid w:val="007C1C56"/>
    <w:rsid w:val="007C1D1A"/>
    <w:rsid w:val="007C1D4E"/>
    <w:rsid w:val="007C2338"/>
    <w:rsid w:val="007C2406"/>
    <w:rsid w:val="007C25AC"/>
    <w:rsid w:val="007C25F0"/>
    <w:rsid w:val="007C2B38"/>
    <w:rsid w:val="007C2B39"/>
    <w:rsid w:val="007C2B4C"/>
    <w:rsid w:val="007C2D72"/>
    <w:rsid w:val="007C2F87"/>
    <w:rsid w:val="007C2FEA"/>
    <w:rsid w:val="007C3208"/>
    <w:rsid w:val="007C37A3"/>
    <w:rsid w:val="007C3A3A"/>
    <w:rsid w:val="007C3CB6"/>
    <w:rsid w:val="007C3CF5"/>
    <w:rsid w:val="007C3DF4"/>
    <w:rsid w:val="007C427A"/>
    <w:rsid w:val="007C4432"/>
    <w:rsid w:val="007C44B7"/>
    <w:rsid w:val="007C46AD"/>
    <w:rsid w:val="007C4B45"/>
    <w:rsid w:val="007C4C6B"/>
    <w:rsid w:val="007C4EC7"/>
    <w:rsid w:val="007C4F6B"/>
    <w:rsid w:val="007C5076"/>
    <w:rsid w:val="007C570B"/>
    <w:rsid w:val="007C58F4"/>
    <w:rsid w:val="007C5B41"/>
    <w:rsid w:val="007C5FFD"/>
    <w:rsid w:val="007C61B3"/>
    <w:rsid w:val="007C6441"/>
    <w:rsid w:val="007C653B"/>
    <w:rsid w:val="007C678E"/>
    <w:rsid w:val="007C67C4"/>
    <w:rsid w:val="007C6AB1"/>
    <w:rsid w:val="007C6EC9"/>
    <w:rsid w:val="007C6FD6"/>
    <w:rsid w:val="007C7048"/>
    <w:rsid w:val="007C7410"/>
    <w:rsid w:val="007C7444"/>
    <w:rsid w:val="007C7819"/>
    <w:rsid w:val="007C78C5"/>
    <w:rsid w:val="007C79A3"/>
    <w:rsid w:val="007C7AFD"/>
    <w:rsid w:val="007C7B84"/>
    <w:rsid w:val="007C7DC9"/>
    <w:rsid w:val="007C7E58"/>
    <w:rsid w:val="007C7E80"/>
    <w:rsid w:val="007C7EA6"/>
    <w:rsid w:val="007D004A"/>
    <w:rsid w:val="007D00EA"/>
    <w:rsid w:val="007D0942"/>
    <w:rsid w:val="007D0DAF"/>
    <w:rsid w:val="007D0DB4"/>
    <w:rsid w:val="007D1001"/>
    <w:rsid w:val="007D1034"/>
    <w:rsid w:val="007D1257"/>
    <w:rsid w:val="007D135F"/>
    <w:rsid w:val="007D1430"/>
    <w:rsid w:val="007D197A"/>
    <w:rsid w:val="007D1B24"/>
    <w:rsid w:val="007D1E06"/>
    <w:rsid w:val="007D1E26"/>
    <w:rsid w:val="007D1E96"/>
    <w:rsid w:val="007D20B4"/>
    <w:rsid w:val="007D2206"/>
    <w:rsid w:val="007D2383"/>
    <w:rsid w:val="007D2387"/>
    <w:rsid w:val="007D25AA"/>
    <w:rsid w:val="007D2ECE"/>
    <w:rsid w:val="007D30B8"/>
    <w:rsid w:val="007D3377"/>
    <w:rsid w:val="007D3594"/>
    <w:rsid w:val="007D363B"/>
    <w:rsid w:val="007D3657"/>
    <w:rsid w:val="007D3A2C"/>
    <w:rsid w:val="007D3AD7"/>
    <w:rsid w:val="007D3BBD"/>
    <w:rsid w:val="007D3DDE"/>
    <w:rsid w:val="007D3E21"/>
    <w:rsid w:val="007D3E89"/>
    <w:rsid w:val="007D4068"/>
    <w:rsid w:val="007D4152"/>
    <w:rsid w:val="007D4466"/>
    <w:rsid w:val="007D47BA"/>
    <w:rsid w:val="007D483A"/>
    <w:rsid w:val="007D4BB2"/>
    <w:rsid w:val="007D4BFD"/>
    <w:rsid w:val="007D4D58"/>
    <w:rsid w:val="007D501A"/>
    <w:rsid w:val="007D5053"/>
    <w:rsid w:val="007D5418"/>
    <w:rsid w:val="007D5EE1"/>
    <w:rsid w:val="007D6008"/>
    <w:rsid w:val="007D60C3"/>
    <w:rsid w:val="007D627B"/>
    <w:rsid w:val="007D660A"/>
    <w:rsid w:val="007D67DE"/>
    <w:rsid w:val="007D6A3B"/>
    <w:rsid w:val="007D6BBE"/>
    <w:rsid w:val="007D6BE7"/>
    <w:rsid w:val="007D6C75"/>
    <w:rsid w:val="007D6D98"/>
    <w:rsid w:val="007D6F6E"/>
    <w:rsid w:val="007D711B"/>
    <w:rsid w:val="007D79A7"/>
    <w:rsid w:val="007D7A8D"/>
    <w:rsid w:val="007D7C57"/>
    <w:rsid w:val="007D7C9C"/>
    <w:rsid w:val="007E0179"/>
    <w:rsid w:val="007E051A"/>
    <w:rsid w:val="007E0A1E"/>
    <w:rsid w:val="007E0C8A"/>
    <w:rsid w:val="007E0D96"/>
    <w:rsid w:val="007E0EBF"/>
    <w:rsid w:val="007E0F52"/>
    <w:rsid w:val="007E11BD"/>
    <w:rsid w:val="007E1E37"/>
    <w:rsid w:val="007E1E81"/>
    <w:rsid w:val="007E2830"/>
    <w:rsid w:val="007E2E31"/>
    <w:rsid w:val="007E3082"/>
    <w:rsid w:val="007E34BF"/>
    <w:rsid w:val="007E35EA"/>
    <w:rsid w:val="007E3706"/>
    <w:rsid w:val="007E38D9"/>
    <w:rsid w:val="007E3985"/>
    <w:rsid w:val="007E3B47"/>
    <w:rsid w:val="007E3DAC"/>
    <w:rsid w:val="007E429D"/>
    <w:rsid w:val="007E4313"/>
    <w:rsid w:val="007E448C"/>
    <w:rsid w:val="007E45F7"/>
    <w:rsid w:val="007E4811"/>
    <w:rsid w:val="007E4878"/>
    <w:rsid w:val="007E4920"/>
    <w:rsid w:val="007E493D"/>
    <w:rsid w:val="007E494F"/>
    <w:rsid w:val="007E4A6E"/>
    <w:rsid w:val="007E4AFC"/>
    <w:rsid w:val="007E50A7"/>
    <w:rsid w:val="007E5141"/>
    <w:rsid w:val="007E5195"/>
    <w:rsid w:val="007E52B3"/>
    <w:rsid w:val="007E5BAC"/>
    <w:rsid w:val="007E5BBA"/>
    <w:rsid w:val="007E5F01"/>
    <w:rsid w:val="007E5FCD"/>
    <w:rsid w:val="007E6672"/>
    <w:rsid w:val="007E6824"/>
    <w:rsid w:val="007E696C"/>
    <w:rsid w:val="007E6970"/>
    <w:rsid w:val="007E6A0D"/>
    <w:rsid w:val="007E6B05"/>
    <w:rsid w:val="007E6C09"/>
    <w:rsid w:val="007E6EA7"/>
    <w:rsid w:val="007E71B0"/>
    <w:rsid w:val="007E73DB"/>
    <w:rsid w:val="007E74E9"/>
    <w:rsid w:val="007E7716"/>
    <w:rsid w:val="007E7A19"/>
    <w:rsid w:val="007E7F1E"/>
    <w:rsid w:val="007E7F9F"/>
    <w:rsid w:val="007F00E8"/>
    <w:rsid w:val="007F04DD"/>
    <w:rsid w:val="007F0CBE"/>
    <w:rsid w:val="007F0CD4"/>
    <w:rsid w:val="007F0CF3"/>
    <w:rsid w:val="007F0E6A"/>
    <w:rsid w:val="007F0FED"/>
    <w:rsid w:val="007F106D"/>
    <w:rsid w:val="007F129A"/>
    <w:rsid w:val="007F12C3"/>
    <w:rsid w:val="007F1467"/>
    <w:rsid w:val="007F1572"/>
    <w:rsid w:val="007F15AE"/>
    <w:rsid w:val="007F1677"/>
    <w:rsid w:val="007F175A"/>
    <w:rsid w:val="007F1779"/>
    <w:rsid w:val="007F190D"/>
    <w:rsid w:val="007F194D"/>
    <w:rsid w:val="007F1954"/>
    <w:rsid w:val="007F1AB6"/>
    <w:rsid w:val="007F1B4C"/>
    <w:rsid w:val="007F1D5E"/>
    <w:rsid w:val="007F1D8A"/>
    <w:rsid w:val="007F225A"/>
    <w:rsid w:val="007F225E"/>
    <w:rsid w:val="007F2453"/>
    <w:rsid w:val="007F24C4"/>
    <w:rsid w:val="007F2A57"/>
    <w:rsid w:val="007F2C76"/>
    <w:rsid w:val="007F3613"/>
    <w:rsid w:val="007F368D"/>
    <w:rsid w:val="007F397E"/>
    <w:rsid w:val="007F3B2B"/>
    <w:rsid w:val="007F3B38"/>
    <w:rsid w:val="007F3B43"/>
    <w:rsid w:val="007F3BA9"/>
    <w:rsid w:val="007F3BE2"/>
    <w:rsid w:val="007F3C4D"/>
    <w:rsid w:val="007F3D47"/>
    <w:rsid w:val="007F43FA"/>
    <w:rsid w:val="007F4434"/>
    <w:rsid w:val="007F45E9"/>
    <w:rsid w:val="007F4A67"/>
    <w:rsid w:val="007F4AE9"/>
    <w:rsid w:val="007F4E0B"/>
    <w:rsid w:val="007F4E26"/>
    <w:rsid w:val="007F4EAB"/>
    <w:rsid w:val="007F527F"/>
    <w:rsid w:val="007F5565"/>
    <w:rsid w:val="007F5B93"/>
    <w:rsid w:val="007F5E02"/>
    <w:rsid w:val="007F5EB6"/>
    <w:rsid w:val="007F60DA"/>
    <w:rsid w:val="007F63A5"/>
    <w:rsid w:val="007F69EF"/>
    <w:rsid w:val="007F6EF9"/>
    <w:rsid w:val="007F6F5F"/>
    <w:rsid w:val="007F7056"/>
    <w:rsid w:val="007F718F"/>
    <w:rsid w:val="007F71EC"/>
    <w:rsid w:val="007F757D"/>
    <w:rsid w:val="007F7665"/>
    <w:rsid w:val="007F76E2"/>
    <w:rsid w:val="007F7928"/>
    <w:rsid w:val="007F798C"/>
    <w:rsid w:val="008000B4"/>
    <w:rsid w:val="00800162"/>
    <w:rsid w:val="0080025F"/>
    <w:rsid w:val="008004F2"/>
    <w:rsid w:val="008007F8"/>
    <w:rsid w:val="00800AEE"/>
    <w:rsid w:val="00800B7C"/>
    <w:rsid w:val="00800F31"/>
    <w:rsid w:val="0080101F"/>
    <w:rsid w:val="008012BA"/>
    <w:rsid w:val="0080146C"/>
    <w:rsid w:val="008015D0"/>
    <w:rsid w:val="0080189E"/>
    <w:rsid w:val="00801F6D"/>
    <w:rsid w:val="008020DA"/>
    <w:rsid w:val="008021C0"/>
    <w:rsid w:val="00802288"/>
    <w:rsid w:val="008024D2"/>
    <w:rsid w:val="008026BF"/>
    <w:rsid w:val="008028AF"/>
    <w:rsid w:val="008028E9"/>
    <w:rsid w:val="00802AFA"/>
    <w:rsid w:val="00802E1A"/>
    <w:rsid w:val="00802F04"/>
    <w:rsid w:val="00803030"/>
    <w:rsid w:val="008031C6"/>
    <w:rsid w:val="008032C3"/>
    <w:rsid w:val="008033BD"/>
    <w:rsid w:val="00803C40"/>
    <w:rsid w:val="00803E4A"/>
    <w:rsid w:val="0080415A"/>
    <w:rsid w:val="0080432C"/>
    <w:rsid w:val="00804386"/>
    <w:rsid w:val="008043AD"/>
    <w:rsid w:val="00804483"/>
    <w:rsid w:val="008046FF"/>
    <w:rsid w:val="0080479C"/>
    <w:rsid w:val="00804A71"/>
    <w:rsid w:val="00804BEC"/>
    <w:rsid w:val="00804D32"/>
    <w:rsid w:val="00805018"/>
    <w:rsid w:val="0080550A"/>
    <w:rsid w:val="008059F2"/>
    <w:rsid w:val="00805F65"/>
    <w:rsid w:val="00805FDF"/>
    <w:rsid w:val="008060BA"/>
    <w:rsid w:val="008061F2"/>
    <w:rsid w:val="008068B2"/>
    <w:rsid w:val="00806AC6"/>
    <w:rsid w:val="00806B09"/>
    <w:rsid w:val="00806D05"/>
    <w:rsid w:val="00806E74"/>
    <w:rsid w:val="00806F42"/>
    <w:rsid w:val="00807060"/>
    <w:rsid w:val="0080712D"/>
    <w:rsid w:val="00807145"/>
    <w:rsid w:val="00807327"/>
    <w:rsid w:val="00807333"/>
    <w:rsid w:val="0080747C"/>
    <w:rsid w:val="008078F8"/>
    <w:rsid w:val="00807C24"/>
    <w:rsid w:val="00807C67"/>
    <w:rsid w:val="00807C70"/>
    <w:rsid w:val="00807CB7"/>
    <w:rsid w:val="00807F54"/>
    <w:rsid w:val="008101F4"/>
    <w:rsid w:val="008102C4"/>
    <w:rsid w:val="0081075E"/>
    <w:rsid w:val="008108E4"/>
    <w:rsid w:val="00810BB6"/>
    <w:rsid w:val="00810C0E"/>
    <w:rsid w:val="00810DF1"/>
    <w:rsid w:val="00810EA8"/>
    <w:rsid w:val="0081110D"/>
    <w:rsid w:val="008118EC"/>
    <w:rsid w:val="00811A72"/>
    <w:rsid w:val="00811BCB"/>
    <w:rsid w:val="00811D81"/>
    <w:rsid w:val="00811DB5"/>
    <w:rsid w:val="0081202F"/>
    <w:rsid w:val="0081210A"/>
    <w:rsid w:val="008121A1"/>
    <w:rsid w:val="00812370"/>
    <w:rsid w:val="0081249F"/>
    <w:rsid w:val="008124C7"/>
    <w:rsid w:val="00812ACF"/>
    <w:rsid w:val="008131C4"/>
    <w:rsid w:val="0081353E"/>
    <w:rsid w:val="0081370A"/>
    <w:rsid w:val="00813A0E"/>
    <w:rsid w:val="00813A7B"/>
    <w:rsid w:val="00813AC6"/>
    <w:rsid w:val="00813C96"/>
    <w:rsid w:val="00813E57"/>
    <w:rsid w:val="00814575"/>
    <w:rsid w:val="0081475B"/>
    <w:rsid w:val="0081486F"/>
    <w:rsid w:val="008148AC"/>
    <w:rsid w:val="00814B76"/>
    <w:rsid w:val="00814BC2"/>
    <w:rsid w:val="00814ED2"/>
    <w:rsid w:val="00814F32"/>
    <w:rsid w:val="00815388"/>
    <w:rsid w:val="008153BC"/>
    <w:rsid w:val="00815477"/>
    <w:rsid w:val="0081573C"/>
    <w:rsid w:val="00815796"/>
    <w:rsid w:val="00815A8D"/>
    <w:rsid w:val="00815D66"/>
    <w:rsid w:val="00815DA4"/>
    <w:rsid w:val="00815F37"/>
    <w:rsid w:val="00816185"/>
    <w:rsid w:val="0081637B"/>
    <w:rsid w:val="0081641E"/>
    <w:rsid w:val="008167F1"/>
    <w:rsid w:val="00816993"/>
    <w:rsid w:val="00816B2B"/>
    <w:rsid w:val="00816E7D"/>
    <w:rsid w:val="008170F2"/>
    <w:rsid w:val="00817312"/>
    <w:rsid w:val="00817442"/>
    <w:rsid w:val="008175E7"/>
    <w:rsid w:val="008179A7"/>
    <w:rsid w:val="00817BE9"/>
    <w:rsid w:val="00817C7C"/>
    <w:rsid w:val="008200A0"/>
    <w:rsid w:val="0082010D"/>
    <w:rsid w:val="00820115"/>
    <w:rsid w:val="0082013D"/>
    <w:rsid w:val="0082043B"/>
    <w:rsid w:val="008205E5"/>
    <w:rsid w:val="00820B1B"/>
    <w:rsid w:val="00820CEE"/>
    <w:rsid w:val="0082114F"/>
    <w:rsid w:val="008212A7"/>
    <w:rsid w:val="008214E6"/>
    <w:rsid w:val="00821B3B"/>
    <w:rsid w:val="00821E2D"/>
    <w:rsid w:val="00821EB1"/>
    <w:rsid w:val="00821EC5"/>
    <w:rsid w:val="00821F32"/>
    <w:rsid w:val="00822030"/>
    <w:rsid w:val="0082209C"/>
    <w:rsid w:val="00822354"/>
    <w:rsid w:val="00822552"/>
    <w:rsid w:val="00822BF2"/>
    <w:rsid w:val="00822F1B"/>
    <w:rsid w:val="008233D8"/>
    <w:rsid w:val="008236C5"/>
    <w:rsid w:val="008237AC"/>
    <w:rsid w:val="008239DE"/>
    <w:rsid w:val="00823ADD"/>
    <w:rsid w:val="00823AFB"/>
    <w:rsid w:val="00823CB0"/>
    <w:rsid w:val="00823EC5"/>
    <w:rsid w:val="0082410F"/>
    <w:rsid w:val="0082417F"/>
    <w:rsid w:val="0082430D"/>
    <w:rsid w:val="00824805"/>
    <w:rsid w:val="008248B0"/>
    <w:rsid w:val="008250B0"/>
    <w:rsid w:val="0082510E"/>
    <w:rsid w:val="008252F9"/>
    <w:rsid w:val="00825424"/>
    <w:rsid w:val="0082547F"/>
    <w:rsid w:val="0082551B"/>
    <w:rsid w:val="00825647"/>
    <w:rsid w:val="008258EB"/>
    <w:rsid w:val="00825F28"/>
    <w:rsid w:val="00826138"/>
    <w:rsid w:val="00826163"/>
    <w:rsid w:val="008264DD"/>
    <w:rsid w:val="008266EF"/>
    <w:rsid w:val="00826B55"/>
    <w:rsid w:val="008273CF"/>
    <w:rsid w:val="00827509"/>
    <w:rsid w:val="00827749"/>
    <w:rsid w:val="00827759"/>
    <w:rsid w:val="0082781B"/>
    <w:rsid w:val="00827915"/>
    <w:rsid w:val="00827CC8"/>
    <w:rsid w:val="00827DE5"/>
    <w:rsid w:val="008300B9"/>
    <w:rsid w:val="0083078A"/>
    <w:rsid w:val="00830840"/>
    <w:rsid w:val="00830D55"/>
    <w:rsid w:val="00830D91"/>
    <w:rsid w:val="00830D9D"/>
    <w:rsid w:val="00830E6C"/>
    <w:rsid w:val="008315BC"/>
    <w:rsid w:val="00831710"/>
    <w:rsid w:val="0083180A"/>
    <w:rsid w:val="00831831"/>
    <w:rsid w:val="00831B59"/>
    <w:rsid w:val="00831EA4"/>
    <w:rsid w:val="00831EA6"/>
    <w:rsid w:val="00832089"/>
    <w:rsid w:val="008320BB"/>
    <w:rsid w:val="00832281"/>
    <w:rsid w:val="008322AA"/>
    <w:rsid w:val="00832406"/>
    <w:rsid w:val="008324F8"/>
    <w:rsid w:val="00832638"/>
    <w:rsid w:val="008326F4"/>
    <w:rsid w:val="008329B9"/>
    <w:rsid w:val="00832CDE"/>
    <w:rsid w:val="00832DA3"/>
    <w:rsid w:val="00832E17"/>
    <w:rsid w:val="00832ED6"/>
    <w:rsid w:val="0083306C"/>
    <w:rsid w:val="008334DC"/>
    <w:rsid w:val="008334E6"/>
    <w:rsid w:val="008336A3"/>
    <w:rsid w:val="00833760"/>
    <w:rsid w:val="0083396F"/>
    <w:rsid w:val="008339D9"/>
    <w:rsid w:val="00833BAA"/>
    <w:rsid w:val="0083428D"/>
    <w:rsid w:val="00834381"/>
    <w:rsid w:val="00834390"/>
    <w:rsid w:val="00834B14"/>
    <w:rsid w:val="00834DC1"/>
    <w:rsid w:val="00834FE1"/>
    <w:rsid w:val="00835604"/>
    <w:rsid w:val="0083571E"/>
    <w:rsid w:val="008357E5"/>
    <w:rsid w:val="00835BB0"/>
    <w:rsid w:val="00835BD8"/>
    <w:rsid w:val="00835DBF"/>
    <w:rsid w:val="00835DC3"/>
    <w:rsid w:val="008361C1"/>
    <w:rsid w:val="00836329"/>
    <w:rsid w:val="00836337"/>
    <w:rsid w:val="0083654C"/>
    <w:rsid w:val="00836717"/>
    <w:rsid w:val="00836848"/>
    <w:rsid w:val="00836898"/>
    <w:rsid w:val="00836976"/>
    <w:rsid w:val="00836C56"/>
    <w:rsid w:val="00836CCE"/>
    <w:rsid w:val="008372FF"/>
    <w:rsid w:val="008379F5"/>
    <w:rsid w:val="00837A0A"/>
    <w:rsid w:val="00837A77"/>
    <w:rsid w:val="00837AF6"/>
    <w:rsid w:val="00837BAF"/>
    <w:rsid w:val="008401CB"/>
    <w:rsid w:val="0084024F"/>
    <w:rsid w:val="00840307"/>
    <w:rsid w:val="00840308"/>
    <w:rsid w:val="0084035E"/>
    <w:rsid w:val="008405B6"/>
    <w:rsid w:val="008406A2"/>
    <w:rsid w:val="00840829"/>
    <w:rsid w:val="008409DA"/>
    <w:rsid w:val="00840A13"/>
    <w:rsid w:val="0084105E"/>
    <w:rsid w:val="00841060"/>
    <w:rsid w:val="00841352"/>
    <w:rsid w:val="0084137B"/>
    <w:rsid w:val="0084138A"/>
    <w:rsid w:val="008416CD"/>
    <w:rsid w:val="008416F2"/>
    <w:rsid w:val="00841DDF"/>
    <w:rsid w:val="00841DF0"/>
    <w:rsid w:val="00841F3E"/>
    <w:rsid w:val="008429BD"/>
    <w:rsid w:val="00842B46"/>
    <w:rsid w:val="00842CB8"/>
    <w:rsid w:val="008430B9"/>
    <w:rsid w:val="0084380A"/>
    <w:rsid w:val="00843849"/>
    <w:rsid w:val="00843E57"/>
    <w:rsid w:val="00843E96"/>
    <w:rsid w:val="00843F1B"/>
    <w:rsid w:val="00844003"/>
    <w:rsid w:val="008440FF"/>
    <w:rsid w:val="008441C8"/>
    <w:rsid w:val="0084423B"/>
    <w:rsid w:val="008446F1"/>
    <w:rsid w:val="00844735"/>
    <w:rsid w:val="0084497E"/>
    <w:rsid w:val="00844A09"/>
    <w:rsid w:val="00844A1A"/>
    <w:rsid w:val="00844A3E"/>
    <w:rsid w:val="00844B06"/>
    <w:rsid w:val="00844B69"/>
    <w:rsid w:val="00844C40"/>
    <w:rsid w:val="00844E2C"/>
    <w:rsid w:val="00844EA9"/>
    <w:rsid w:val="00845574"/>
    <w:rsid w:val="0084599A"/>
    <w:rsid w:val="00845A89"/>
    <w:rsid w:val="00846018"/>
    <w:rsid w:val="00846374"/>
    <w:rsid w:val="0084640B"/>
    <w:rsid w:val="0084650D"/>
    <w:rsid w:val="0084650F"/>
    <w:rsid w:val="008473C3"/>
    <w:rsid w:val="008475EA"/>
    <w:rsid w:val="00847727"/>
    <w:rsid w:val="0084773E"/>
    <w:rsid w:val="008478C9"/>
    <w:rsid w:val="00847AF9"/>
    <w:rsid w:val="00847CBA"/>
    <w:rsid w:val="00847D1E"/>
    <w:rsid w:val="00847DCC"/>
    <w:rsid w:val="0085022D"/>
    <w:rsid w:val="008505DD"/>
    <w:rsid w:val="0085064C"/>
    <w:rsid w:val="008506A4"/>
    <w:rsid w:val="008506DD"/>
    <w:rsid w:val="00850709"/>
    <w:rsid w:val="0085071E"/>
    <w:rsid w:val="008507CD"/>
    <w:rsid w:val="00850857"/>
    <w:rsid w:val="0085092D"/>
    <w:rsid w:val="00851117"/>
    <w:rsid w:val="008511D4"/>
    <w:rsid w:val="0085136C"/>
    <w:rsid w:val="008513E1"/>
    <w:rsid w:val="00851AD2"/>
    <w:rsid w:val="00851D4F"/>
    <w:rsid w:val="00851F0C"/>
    <w:rsid w:val="00851F35"/>
    <w:rsid w:val="0085207B"/>
    <w:rsid w:val="008520E4"/>
    <w:rsid w:val="008521C6"/>
    <w:rsid w:val="00852338"/>
    <w:rsid w:val="00852713"/>
    <w:rsid w:val="008529E0"/>
    <w:rsid w:val="00852B1C"/>
    <w:rsid w:val="00852B8E"/>
    <w:rsid w:val="00852D68"/>
    <w:rsid w:val="00852D7C"/>
    <w:rsid w:val="0085325A"/>
    <w:rsid w:val="0085333C"/>
    <w:rsid w:val="008533BA"/>
    <w:rsid w:val="0085359F"/>
    <w:rsid w:val="008535FA"/>
    <w:rsid w:val="008537FE"/>
    <w:rsid w:val="00853974"/>
    <w:rsid w:val="00853D66"/>
    <w:rsid w:val="00853F10"/>
    <w:rsid w:val="008540BD"/>
    <w:rsid w:val="00854124"/>
    <w:rsid w:val="0085443D"/>
    <w:rsid w:val="0085476A"/>
    <w:rsid w:val="008547CC"/>
    <w:rsid w:val="00854944"/>
    <w:rsid w:val="00854BF3"/>
    <w:rsid w:val="00854C46"/>
    <w:rsid w:val="00854C69"/>
    <w:rsid w:val="00854CCD"/>
    <w:rsid w:val="00854F0F"/>
    <w:rsid w:val="00854F4D"/>
    <w:rsid w:val="00855462"/>
    <w:rsid w:val="008554BC"/>
    <w:rsid w:val="0085551B"/>
    <w:rsid w:val="00855639"/>
    <w:rsid w:val="00855B24"/>
    <w:rsid w:val="00855B42"/>
    <w:rsid w:val="00855C49"/>
    <w:rsid w:val="00855E56"/>
    <w:rsid w:val="0085609C"/>
    <w:rsid w:val="00856162"/>
    <w:rsid w:val="0085687E"/>
    <w:rsid w:val="008569F8"/>
    <w:rsid w:val="00856BBE"/>
    <w:rsid w:val="00856F85"/>
    <w:rsid w:val="00857086"/>
    <w:rsid w:val="008570C4"/>
    <w:rsid w:val="00857127"/>
    <w:rsid w:val="0085713D"/>
    <w:rsid w:val="008576C3"/>
    <w:rsid w:val="00857B71"/>
    <w:rsid w:val="00857C97"/>
    <w:rsid w:val="00857DA3"/>
    <w:rsid w:val="008600DE"/>
    <w:rsid w:val="00860782"/>
    <w:rsid w:val="0086081A"/>
    <w:rsid w:val="00860C28"/>
    <w:rsid w:val="00860E4C"/>
    <w:rsid w:val="00860F7F"/>
    <w:rsid w:val="008614EA"/>
    <w:rsid w:val="00861739"/>
    <w:rsid w:val="0086190A"/>
    <w:rsid w:val="00861B29"/>
    <w:rsid w:val="00861FF5"/>
    <w:rsid w:val="008620EF"/>
    <w:rsid w:val="00862267"/>
    <w:rsid w:val="00862282"/>
    <w:rsid w:val="008622D3"/>
    <w:rsid w:val="008624C1"/>
    <w:rsid w:val="00862507"/>
    <w:rsid w:val="00862677"/>
    <w:rsid w:val="00862693"/>
    <w:rsid w:val="0086272D"/>
    <w:rsid w:val="008628D3"/>
    <w:rsid w:val="00862C65"/>
    <w:rsid w:val="00862D24"/>
    <w:rsid w:val="00862FB0"/>
    <w:rsid w:val="00863247"/>
    <w:rsid w:val="0086328B"/>
    <w:rsid w:val="008632C8"/>
    <w:rsid w:val="008635D0"/>
    <w:rsid w:val="00863DF8"/>
    <w:rsid w:val="0086412C"/>
    <w:rsid w:val="008641EF"/>
    <w:rsid w:val="0086449C"/>
    <w:rsid w:val="008644AD"/>
    <w:rsid w:val="0086457F"/>
    <w:rsid w:val="008645DC"/>
    <w:rsid w:val="00864664"/>
    <w:rsid w:val="00864861"/>
    <w:rsid w:val="008649F9"/>
    <w:rsid w:val="00864AEB"/>
    <w:rsid w:val="00864B02"/>
    <w:rsid w:val="00864F27"/>
    <w:rsid w:val="00864F72"/>
    <w:rsid w:val="008650D1"/>
    <w:rsid w:val="008653F9"/>
    <w:rsid w:val="00865407"/>
    <w:rsid w:val="0086551F"/>
    <w:rsid w:val="00865B60"/>
    <w:rsid w:val="00865B76"/>
    <w:rsid w:val="00865FA7"/>
    <w:rsid w:val="008661CC"/>
    <w:rsid w:val="00866875"/>
    <w:rsid w:val="00866BA2"/>
    <w:rsid w:val="00866C22"/>
    <w:rsid w:val="00866DC3"/>
    <w:rsid w:val="00867006"/>
    <w:rsid w:val="0086705A"/>
    <w:rsid w:val="008671D2"/>
    <w:rsid w:val="008672AA"/>
    <w:rsid w:val="008673B1"/>
    <w:rsid w:val="008677BE"/>
    <w:rsid w:val="00867841"/>
    <w:rsid w:val="008679F0"/>
    <w:rsid w:val="00867A99"/>
    <w:rsid w:val="00867B86"/>
    <w:rsid w:val="00867B95"/>
    <w:rsid w:val="00870025"/>
    <w:rsid w:val="008701B1"/>
    <w:rsid w:val="008701D1"/>
    <w:rsid w:val="008703C8"/>
    <w:rsid w:val="008703F2"/>
    <w:rsid w:val="008705E1"/>
    <w:rsid w:val="008706F7"/>
    <w:rsid w:val="00870ABA"/>
    <w:rsid w:val="00870CDE"/>
    <w:rsid w:val="00870DA7"/>
    <w:rsid w:val="00870E68"/>
    <w:rsid w:val="00870E8A"/>
    <w:rsid w:val="008710E6"/>
    <w:rsid w:val="00871145"/>
    <w:rsid w:val="008712B6"/>
    <w:rsid w:val="008716DC"/>
    <w:rsid w:val="00871A8B"/>
    <w:rsid w:val="00871EAC"/>
    <w:rsid w:val="00871FCC"/>
    <w:rsid w:val="00872128"/>
    <w:rsid w:val="00872508"/>
    <w:rsid w:val="00872581"/>
    <w:rsid w:val="0087291D"/>
    <w:rsid w:val="00872922"/>
    <w:rsid w:val="008729D3"/>
    <w:rsid w:val="008729DF"/>
    <w:rsid w:val="00872D66"/>
    <w:rsid w:val="00872FE3"/>
    <w:rsid w:val="0087305D"/>
    <w:rsid w:val="008731CF"/>
    <w:rsid w:val="00873268"/>
    <w:rsid w:val="008732DA"/>
    <w:rsid w:val="008736A2"/>
    <w:rsid w:val="00873749"/>
    <w:rsid w:val="00873776"/>
    <w:rsid w:val="00873800"/>
    <w:rsid w:val="0087382B"/>
    <w:rsid w:val="00873A42"/>
    <w:rsid w:val="00873C3D"/>
    <w:rsid w:val="00873C6A"/>
    <w:rsid w:val="00873E3C"/>
    <w:rsid w:val="00873E85"/>
    <w:rsid w:val="00873F04"/>
    <w:rsid w:val="00873F25"/>
    <w:rsid w:val="00873FD1"/>
    <w:rsid w:val="0087410B"/>
    <w:rsid w:val="00874187"/>
    <w:rsid w:val="0087421C"/>
    <w:rsid w:val="00874503"/>
    <w:rsid w:val="00874570"/>
    <w:rsid w:val="008745D8"/>
    <w:rsid w:val="008746B3"/>
    <w:rsid w:val="0087479F"/>
    <w:rsid w:val="0087483B"/>
    <w:rsid w:val="00874973"/>
    <w:rsid w:val="00874A41"/>
    <w:rsid w:val="00874AC8"/>
    <w:rsid w:val="00874BAC"/>
    <w:rsid w:val="00874C02"/>
    <w:rsid w:val="00875102"/>
    <w:rsid w:val="00875342"/>
    <w:rsid w:val="0087551F"/>
    <w:rsid w:val="00875615"/>
    <w:rsid w:val="008757FD"/>
    <w:rsid w:val="00875B26"/>
    <w:rsid w:val="00875B35"/>
    <w:rsid w:val="00875C25"/>
    <w:rsid w:val="00875D1B"/>
    <w:rsid w:val="00875E00"/>
    <w:rsid w:val="00875E7D"/>
    <w:rsid w:val="00876134"/>
    <w:rsid w:val="008762A2"/>
    <w:rsid w:val="00876617"/>
    <w:rsid w:val="0087675C"/>
    <w:rsid w:val="008768A5"/>
    <w:rsid w:val="008768DA"/>
    <w:rsid w:val="0087692D"/>
    <w:rsid w:val="00876C39"/>
    <w:rsid w:val="00876CFC"/>
    <w:rsid w:val="00876DE8"/>
    <w:rsid w:val="0087736F"/>
    <w:rsid w:val="00877499"/>
    <w:rsid w:val="008774A8"/>
    <w:rsid w:val="00877827"/>
    <w:rsid w:val="00877AB3"/>
    <w:rsid w:val="00877AB9"/>
    <w:rsid w:val="00877B59"/>
    <w:rsid w:val="00877CA5"/>
    <w:rsid w:val="00877D54"/>
    <w:rsid w:val="00880037"/>
    <w:rsid w:val="008800B1"/>
    <w:rsid w:val="0088017A"/>
    <w:rsid w:val="008801CD"/>
    <w:rsid w:val="008805C0"/>
    <w:rsid w:val="00880714"/>
    <w:rsid w:val="0088098B"/>
    <w:rsid w:val="00880AD7"/>
    <w:rsid w:val="00880B6D"/>
    <w:rsid w:val="00880D2C"/>
    <w:rsid w:val="00881544"/>
    <w:rsid w:val="00881923"/>
    <w:rsid w:val="00881C0A"/>
    <w:rsid w:val="00881E65"/>
    <w:rsid w:val="00881F54"/>
    <w:rsid w:val="0088207E"/>
    <w:rsid w:val="008820FB"/>
    <w:rsid w:val="00882130"/>
    <w:rsid w:val="00882251"/>
    <w:rsid w:val="00882335"/>
    <w:rsid w:val="008829DF"/>
    <w:rsid w:val="00882A37"/>
    <w:rsid w:val="00882C50"/>
    <w:rsid w:val="00882D2C"/>
    <w:rsid w:val="00882D5F"/>
    <w:rsid w:val="0088301C"/>
    <w:rsid w:val="00883191"/>
    <w:rsid w:val="0088358B"/>
    <w:rsid w:val="0088375C"/>
    <w:rsid w:val="008837A4"/>
    <w:rsid w:val="00883852"/>
    <w:rsid w:val="00883BF6"/>
    <w:rsid w:val="00883C60"/>
    <w:rsid w:val="00884A13"/>
    <w:rsid w:val="00884C3E"/>
    <w:rsid w:val="00884DA6"/>
    <w:rsid w:val="00884F2B"/>
    <w:rsid w:val="008850B9"/>
    <w:rsid w:val="00885223"/>
    <w:rsid w:val="008853D9"/>
    <w:rsid w:val="008854EA"/>
    <w:rsid w:val="00885567"/>
    <w:rsid w:val="00885A95"/>
    <w:rsid w:val="00885C4A"/>
    <w:rsid w:val="00886019"/>
    <w:rsid w:val="00886284"/>
    <w:rsid w:val="00886515"/>
    <w:rsid w:val="008865CB"/>
    <w:rsid w:val="00886B31"/>
    <w:rsid w:val="00886C42"/>
    <w:rsid w:val="00886D70"/>
    <w:rsid w:val="008874CA"/>
    <w:rsid w:val="00887AF0"/>
    <w:rsid w:val="00887AF2"/>
    <w:rsid w:val="00887B58"/>
    <w:rsid w:val="00887C85"/>
    <w:rsid w:val="00887F14"/>
    <w:rsid w:val="00890059"/>
    <w:rsid w:val="008906CD"/>
    <w:rsid w:val="0089070F"/>
    <w:rsid w:val="00890747"/>
    <w:rsid w:val="00890AEC"/>
    <w:rsid w:val="00890BEB"/>
    <w:rsid w:val="008911E9"/>
    <w:rsid w:val="00891555"/>
    <w:rsid w:val="0089169B"/>
    <w:rsid w:val="008917DB"/>
    <w:rsid w:val="00891839"/>
    <w:rsid w:val="00891888"/>
    <w:rsid w:val="00891DAF"/>
    <w:rsid w:val="00891F10"/>
    <w:rsid w:val="00891FB8"/>
    <w:rsid w:val="00892028"/>
    <w:rsid w:val="008920A9"/>
    <w:rsid w:val="008920FE"/>
    <w:rsid w:val="008925D9"/>
    <w:rsid w:val="00892665"/>
    <w:rsid w:val="00892825"/>
    <w:rsid w:val="008929E3"/>
    <w:rsid w:val="00892E97"/>
    <w:rsid w:val="0089322A"/>
    <w:rsid w:val="0089343D"/>
    <w:rsid w:val="008934F5"/>
    <w:rsid w:val="008937E9"/>
    <w:rsid w:val="0089396D"/>
    <w:rsid w:val="00893ADE"/>
    <w:rsid w:val="00893BE9"/>
    <w:rsid w:val="00893E09"/>
    <w:rsid w:val="00893F2B"/>
    <w:rsid w:val="00894277"/>
    <w:rsid w:val="008942B5"/>
    <w:rsid w:val="008942FB"/>
    <w:rsid w:val="008943AC"/>
    <w:rsid w:val="00894542"/>
    <w:rsid w:val="0089459E"/>
    <w:rsid w:val="00894A34"/>
    <w:rsid w:val="00894BDA"/>
    <w:rsid w:val="00894D7C"/>
    <w:rsid w:val="00894E3F"/>
    <w:rsid w:val="0089543B"/>
    <w:rsid w:val="00895A55"/>
    <w:rsid w:val="00895AC6"/>
    <w:rsid w:val="00895BBA"/>
    <w:rsid w:val="00895EE8"/>
    <w:rsid w:val="00896051"/>
    <w:rsid w:val="00896125"/>
    <w:rsid w:val="00896148"/>
    <w:rsid w:val="0089628D"/>
    <w:rsid w:val="00896523"/>
    <w:rsid w:val="00896529"/>
    <w:rsid w:val="0089660F"/>
    <w:rsid w:val="00896D93"/>
    <w:rsid w:val="00896E1A"/>
    <w:rsid w:val="00897091"/>
    <w:rsid w:val="00897264"/>
    <w:rsid w:val="0089733D"/>
    <w:rsid w:val="00897463"/>
    <w:rsid w:val="008974EB"/>
    <w:rsid w:val="00897915"/>
    <w:rsid w:val="00897C42"/>
    <w:rsid w:val="00897DE3"/>
    <w:rsid w:val="00897E04"/>
    <w:rsid w:val="008A0384"/>
    <w:rsid w:val="008A047B"/>
    <w:rsid w:val="008A05FA"/>
    <w:rsid w:val="008A0904"/>
    <w:rsid w:val="008A0B53"/>
    <w:rsid w:val="008A0C1B"/>
    <w:rsid w:val="008A0CBB"/>
    <w:rsid w:val="008A1218"/>
    <w:rsid w:val="008A1219"/>
    <w:rsid w:val="008A127F"/>
    <w:rsid w:val="008A1628"/>
    <w:rsid w:val="008A197E"/>
    <w:rsid w:val="008A1F7A"/>
    <w:rsid w:val="008A22C4"/>
    <w:rsid w:val="008A2372"/>
    <w:rsid w:val="008A253D"/>
    <w:rsid w:val="008A25C1"/>
    <w:rsid w:val="008A26A6"/>
    <w:rsid w:val="008A28CF"/>
    <w:rsid w:val="008A28F5"/>
    <w:rsid w:val="008A2D31"/>
    <w:rsid w:val="008A2DAB"/>
    <w:rsid w:val="008A2F95"/>
    <w:rsid w:val="008A30A5"/>
    <w:rsid w:val="008A3422"/>
    <w:rsid w:val="008A3851"/>
    <w:rsid w:val="008A3A6A"/>
    <w:rsid w:val="008A3E65"/>
    <w:rsid w:val="008A3FA7"/>
    <w:rsid w:val="008A4067"/>
    <w:rsid w:val="008A4108"/>
    <w:rsid w:val="008A4256"/>
    <w:rsid w:val="008A42A5"/>
    <w:rsid w:val="008A4469"/>
    <w:rsid w:val="008A4582"/>
    <w:rsid w:val="008A4696"/>
    <w:rsid w:val="008A4727"/>
    <w:rsid w:val="008A4900"/>
    <w:rsid w:val="008A4AFF"/>
    <w:rsid w:val="008A4BBA"/>
    <w:rsid w:val="008A4D8E"/>
    <w:rsid w:val="008A4F1F"/>
    <w:rsid w:val="008A522A"/>
    <w:rsid w:val="008A53D9"/>
    <w:rsid w:val="008A550D"/>
    <w:rsid w:val="008A5767"/>
    <w:rsid w:val="008A5C13"/>
    <w:rsid w:val="008A5C78"/>
    <w:rsid w:val="008A5E91"/>
    <w:rsid w:val="008A6107"/>
    <w:rsid w:val="008A6309"/>
    <w:rsid w:val="008A64FE"/>
    <w:rsid w:val="008A650E"/>
    <w:rsid w:val="008A672E"/>
    <w:rsid w:val="008A6AEC"/>
    <w:rsid w:val="008A6CA6"/>
    <w:rsid w:val="008A6FF9"/>
    <w:rsid w:val="008A7153"/>
    <w:rsid w:val="008A7228"/>
    <w:rsid w:val="008A73B8"/>
    <w:rsid w:val="008A764B"/>
    <w:rsid w:val="008A76C1"/>
    <w:rsid w:val="008A77A1"/>
    <w:rsid w:val="008A781E"/>
    <w:rsid w:val="008A788D"/>
    <w:rsid w:val="008A78C6"/>
    <w:rsid w:val="008A7933"/>
    <w:rsid w:val="008A79BB"/>
    <w:rsid w:val="008A7BEF"/>
    <w:rsid w:val="008B0551"/>
    <w:rsid w:val="008B0B9A"/>
    <w:rsid w:val="008B0BD1"/>
    <w:rsid w:val="008B0C29"/>
    <w:rsid w:val="008B0D17"/>
    <w:rsid w:val="008B0EE7"/>
    <w:rsid w:val="008B0F0C"/>
    <w:rsid w:val="008B114F"/>
    <w:rsid w:val="008B1A45"/>
    <w:rsid w:val="008B1D10"/>
    <w:rsid w:val="008B1E97"/>
    <w:rsid w:val="008B1EA9"/>
    <w:rsid w:val="008B1F26"/>
    <w:rsid w:val="008B1FAF"/>
    <w:rsid w:val="008B2431"/>
    <w:rsid w:val="008B2459"/>
    <w:rsid w:val="008B256F"/>
    <w:rsid w:val="008B2772"/>
    <w:rsid w:val="008B2780"/>
    <w:rsid w:val="008B2905"/>
    <w:rsid w:val="008B29B6"/>
    <w:rsid w:val="008B2BF9"/>
    <w:rsid w:val="008B3040"/>
    <w:rsid w:val="008B322E"/>
    <w:rsid w:val="008B32EE"/>
    <w:rsid w:val="008B3631"/>
    <w:rsid w:val="008B3924"/>
    <w:rsid w:val="008B3A98"/>
    <w:rsid w:val="008B3DF6"/>
    <w:rsid w:val="008B3E2C"/>
    <w:rsid w:val="008B3E7D"/>
    <w:rsid w:val="008B3F07"/>
    <w:rsid w:val="008B40D3"/>
    <w:rsid w:val="008B42AC"/>
    <w:rsid w:val="008B4486"/>
    <w:rsid w:val="008B471B"/>
    <w:rsid w:val="008B4745"/>
    <w:rsid w:val="008B4880"/>
    <w:rsid w:val="008B4A8C"/>
    <w:rsid w:val="008B4CDF"/>
    <w:rsid w:val="008B4D9B"/>
    <w:rsid w:val="008B4EC9"/>
    <w:rsid w:val="008B5465"/>
    <w:rsid w:val="008B5557"/>
    <w:rsid w:val="008B577E"/>
    <w:rsid w:val="008B57A8"/>
    <w:rsid w:val="008B5DB7"/>
    <w:rsid w:val="008B603E"/>
    <w:rsid w:val="008B60A4"/>
    <w:rsid w:val="008B60E3"/>
    <w:rsid w:val="008B6283"/>
    <w:rsid w:val="008B62F5"/>
    <w:rsid w:val="008B6421"/>
    <w:rsid w:val="008B684A"/>
    <w:rsid w:val="008B686A"/>
    <w:rsid w:val="008B68D8"/>
    <w:rsid w:val="008B6AFC"/>
    <w:rsid w:val="008B6E47"/>
    <w:rsid w:val="008B6EA1"/>
    <w:rsid w:val="008B6F73"/>
    <w:rsid w:val="008B71CE"/>
    <w:rsid w:val="008B7411"/>
    <w:rsid w:val="008B7662"/>
    <w:rsid w:val="008B7848"/>
    <w:rsid w:val="008B786D"/>
    <w:rsid w:val="008B78FF"/>
    <w:rsid w:val="008B7B17"/>
    <w:rsid w:val="008B7DB7"/>
    <w:rsid w:val="008C01BC"/>
    <w:rsid w:val="008C0692"/>
    <w:rsid w:val="008C06E8"/>
    <w:rsid w:val="008C08C9"/>
    <w:rsid w:val="008C0907"/>
    <w:rsid w:val="008C09DB"/>
    <w:rsid w:val="008C0E8B"/>
    <w:rsid w:val="008C114D"/>
    <w:rsid w:val="008C185B"/>
    <w:rsid w:val="008C1C47"/>
    <w:rsid w:val="008C1D23"/>
    <w:rsid w:val="008C1E47"/>
    <w:rsid w:val="008C1FD8"/>
    <w:rsid w:val="008C2243"/>
    <w:rsid w:val="008C234E"/>
    <w:rsid w:val="008C248A"/>
    <w:rsid w:val="008C2531"/>
    <w:rsid w:val="008C2619"/>
    <w:rsid w:val="008C27C6"/>
    <w:rsid w:val="008C292B"/>
    <w:rsid w:val="008C2D0E"/>
    <w:rsid w:val="008C2FA8"/>
    <w:rsid w:val="008C3414"/>
    <w:rsid w:val="008C347C"/>
    <w:rsid w:val="008C39DA"/>
    <w:rsid w:val="008C3C39"/>
    <w:rsid w:val="008C3CE1"/>
    <w:rsid w:val="008C3CF0"/>
    <w:rsid w:val="008C3CF2"/>
    <w:rsid w:val="008C3D14"/>
    <w:rsid w:val="008C3D2B"/>
    <w:rsid w:val="008C42D5"/>
    <w:rsid w:val="008C4569"/>
    <w:rsid w:val="008C4644"/>
    <w:rsid w:val="008C496E"/>
    <w:rsid w:val="008C4AEC"/>
    <w:rsid w:val="008C4AF2"/>
    <w:rsid w:val="008C4CC2"/>
    <w:rsid w:val="008C4D04"/>
    <w:rsid w:val="008C4D5C"/>
    <w:rsid w:val="008C5223"/>
    <w:rsid w:val="008C52D3"/>
    <w:rsid w:val="008C56BB"/>
    <w:rsid w:val="008C5A08"/>
    <w:rsid w:val="008C60BA"/>
    <w:rsid w:val="008C620F"/>
    <w:rsid w:val="008C6362"/>
    <w:rsid w:val="008C6646"/>
    <w:rsid w:val="008C664E"/>
    <w:rsid w:val="008C6867"/>
    <w:rsid w:val="008C6B94"/>
    <w:rsid w:val="008C71CD"/>
    <w:rsid w:val="008C72B2"/>
    <w:rsid w:val="008C732F"/>
    <w:rsid w:val="008C7346"/>
    <w:rsid w:val="008C74CC"/>
    <w:rsid w:val="008C77E5"/>
    <w:rsid w:val="008C79B9"/>
    <w:rsid w:val="008C7B21"/>
    <w:rsid w:val="008C7C5A"/>
    <w:rsid w:val="008D025D"/>
    <w:rsid w:val="008D02D6"/>
    <w:rsid w:val="008D03FF"/>
    <w:rsid w:val="008D0541"/>
    <w:rsid w:val="008D056C"/>
    <w:rsid w:val="008D0669"/>
    <w:rsid w:val="008D07A0"/>
    <w:rsid w:val="008D0B9B"/>
    <w:rsid w:val="008D0CF3"/>
    <w:rsid w:val="008D1011"/>
    <w:rsid w:val="008D1070"/>
    <w:rsid w:val="008D1184"/>
    <w:rsid w:val="008D131E"/>
    <w:rsid w:val="008D14AE"/>
    <w:rsid w:val="008D19AE"/>
    <w:rsid w:val="008D1B39"/>
    <w:rsid w:val="008D1C36"/>
    <w:rsid w:val="008D2192"/>
    <w:rsid w:val="008D2298"/>
    <w:rsid w:val="008D23FF"/>
    <w:rsid w:val="008D2442"/>
    <w:rsid w:val="008D2445"/>
    <w:rsid w:val="008D267E"/>
    <w:rsid w:val="008D27FF"/>
    <w:rsid w:val="008D2847"/>
    <w:rsid w:val="008D2CA1"/>
    <w:rsid w:val="008D2D81"/>
    <w:rsid w:val="008D2DEC"/>
    <w:rsid w:val="008D2FA0"/>
    <w:rsid w:val="008D30BB"/>
    <w:rsid w:val="008D3249"/>
    <w:rsid w:val="008D32E1"/>
    <w:rsid w:val="008D35A6"/>
    <w:rsid w:val="008D3B89"/>
    <w:rsid w:val="008D3C29"/>
    <w:rsid w:val="008D3D83"/>
    <w:rsid w:val="008D3E37"/>
    <w:rsid w:val="008D3EEF"/>
    <w:rsid w:val="008D4021"/>
    <w:rsid w:val="008D412D"/>
    <w:rsid w:val="008D4137"/>
    <w:rsid w:val="008D4307"/>
    <w:rsid w:val="008D43F6"/>
    <w:rsid w:val="008D443B"/>
    <w:rsid w:val="008D4635"/>
    <w:rsid w:val="008D48EC"/>
    <w:rsid w:val="008D4924"/>
    <w:rsid w:val="008D4961"/>
    <w:rsid w:val="008D4966"/>
    <w:rsid w:val="008D4999"/>
    <w:rsid w:val="008D4B1B"/>
    <w:rsid w:val="008D4BB5"/>
    <w:rsid w:val="008D4DBE"/>
    <w:rsid w:val="008D505E"/>
    <w:rsid w:val="008D5170"/>
    <w:rsid w:val="008D522A"/>
    <w:rsid w:val="008D5386"/>
    <w:rsid w:val="008D5464"/>
    <w:rsid w:val="008D5595"/>
    <w:rsid w:val="008D55E6"/>
    <w:rsid w:val="008D564B"/>
    <w:rsid w:val="008D5785"/>
    <w:rsid w:val="008D5799"/>
    <w:rsid w:val="008D5906"/>
    <w:rsid w:val="008D59D5"/>
    <w:rsid w:val="008D5A6B"/>
    <w:rsid w:val="008D5B9F"/>
    <w:rsid w:val="008D5F10"/>
    <w:rsid w:val="008D5F69"/>
    <w:rsid w:val="008D6731"/>
    <w:rsid w:val="008D682A"/>
    <w:rsid w:val="008D6AD8"/>
    <w:rsid w:val="008D6EB7"/>
    <w:rsid w:val="008D7072"/>
    <w:rsid w:val="008D728F"/>
    <w:rsid w:val="008D7305"/>
    <w:rsid w:val="008D76BF"/>
    <w:rsid w:val="008D7826"/>
    <w:rsid w:val="008D7BC4"/>
    <w:rsid w:val="008D7C69"/>
    <w:rsid w:val="008D7D4E"/>
    <w:rsid w:val="008D7F5E"/>
    <w:rsid w:val="008E0023"/>
    <w:rsid w:val="008E03B0"/>
    <w:rsid w:val="008E05A2"/>
    <w:rsid w:val="008E0629"/>
    <w:rsid w:val="008E0839"/>
    <w:rsid w:val="008E0996"/>
    <w:rsid w:val="008E0B49"/>
    <w:rsid w:val="008E0D12"/>
    <w:rsid w:val="008E0EEB"/>
    <w:rsid w:val="008E0F02"/>
    <w:rsid w:val="008E100A"/>
    <w:rsid w:val="008E1182"/>
    <w:rsid w:val="008E1615"/>
    <w:rsid w:val="008E16C1"/>
    <w:rsid w:val="008E17AC"/>
    <w:rsid w:val="008E1CB9"/>
    <w:rsid w:val="008E1D82"/>
    <w:rsid w:val="008E1EDA"/>
    <w:rsid w:val="008E2067"/>
    <w:rsid w:val="008E2417"/>
    <w:rsid w:val="008E254C"/>
    <w:rsid w:val="008E25DD"/>
    <w:rsid w:val="008E267E"/>
    <w:rsid w:val="008E2850"/>
    <w:rsid w:val="008E299F"/>
    <w:rsid w:val="008E2CE6"/>
    <w:rsid w:val="008E2D3F"/>
    <w:rsid w:val="008E2E40"/>
    <w:rsid w:val="008E310B"/>
    <w:rsid w:val="008E3170"/>
    <w:rsid w:val="008E323B"/>
    <w:rsid w:val="008E3752"/>
    <w:rsid w:val="008E3940"/>
    <w:rsid w:val="008E3989"/>
    <w:rsid w:val="008E39D2"/>
    <w:rsid w:val="008E3A52"/>
    <w:rsid w:val="008E43AF"/>
    <w:rsid w:val="008E4480"/>
    <w:rsid w:val="008E4488"/>
    <w:rsid w:val="008E490E"/>
    <w:rsid w:val="008E4A04"/>
    <w:rsid w:val="008E4AFD"/>
    <w:rsid w:val="008E4B9D"/>
    <w:rsid w:val="008E4E5B"/>
    <w:rsid w:val="008E50C3"/>
    <w:rsid w:val="008E511C"/>
    <w:rsid w:val="008E553F"/>
    <w:rsid w:val="008E5632"/>
    <w:rsid w:val="008E596D"/>
    <w:rsid w:val="008E59C6"/>
    <w:rsid w:val="008E59DA"/>
    <w:rsid w:val="008E59FC"/>
    <w:rsid w:val="008E5A0C"/>
    <w:rsid w:val="008E5BA0"/>
    <w:rsid w:val="008E5DC0"/>
    <w:rsid w:val="008E5EE1"/>
    <w:rsid w:val="008E60C9"/>
    <w:rsid w:val="008E60EF"/>
    <w:rsid w:val="008E6453"/>
    <w:rsid w:val="008E64BD"/>
    <w:rsid w:val="008E6A95"/>
    <w:rsid w:val="008E6CC4"/>
    <w:rsid w:val="008E6CD0"/>
    <w:rsid w:val="008E6F17"/>
    <w:rsid w:val="008E742F"/>
    <w:rsid w:val="008E7491"/>
    <w:rsid w:val="008E765C"/>
    <w:rsid w:val="008E789B"/>
    <w:rsid w:val="008E7A6D"/>
    <w:rsid w:val="008E7ACA"/>
    <w:rsid w:val="008E7AF7"/>
    <w:rsid w:val="008E7C60"/>
    <w:rsid w:val="008E7DC2"/>
    <w:rsid w:val="008E7F28"/>
    <w:rsid w:val="008F0197"/>
    <w:rsid w:val="008F0570"/>
    <w:rsid w:val="008F06E4"/>
    <w:rsid w:val="008F0748"/>
    <w:rsid w:val="008F090A"/>
    <w:rsid w:val="008F0AFE"/>
    <w:rsid w:val="008F0B41"/>
    <w:rsid w:val="008F0D06"/>
    <w:rsid w:val="008F0DCB"/>
    <w:rsid w:val="008F0E54"/>
    <w:rsid w:val="008F0F3B"/>
    <w:rsid w:val="008F11DB"/>
    <w:rsid w:val="008F142A"/>
    <w:rsid w:val="008F1C87"/>
    <w:rsid w:val="008F1CC3"/>
    <w:rsid w:val="008F1DB5"/>
    <w:rsid w:val="008F272B"/>
    <w:rsid w:val="008F2B9F"/>
    <w:rsid w:val="008F301C"/>
    <w:rsid w:val="008F30D2"/>
    <w:rsid w:val="008F30FE"/>
    <w:rsid w:val="008F3471"/>
    <w:rsid w:val="008F351D"/>
    <w:rsid w:val="008F37F7"/>
    <w:rsid w:val="008F384F"/>
    <w:rsid w:val="008F391F"/>
    <w:rsid w:val="008F3A05"/>
    <w:rsid w:val="008F3BAA"/>
    <w:rsid w:val="008F3C44"/>
    <w:rsid w:val="008F3DAA"/>
    <w:rsid w:val="008F3F8C"/>
    <w:rsid w:val="008F42F9"/>
    <w:rsid w:val="008F49F6"/>
    <w:rsid w:val="008F4B26"/>
    <w:rsid w:val="008F4CAD"/>
    <w:rsid w:val="008F4E3F"/>
    <w:rsid w:val="008F4FA4"/>
    <w:rsid w:val="008F50FA"/>
    <w:rsid w:val="008F541F"/>
    <w:rsid w:val="008F57DE"/>
    <w:rsid w:val="008F59D4"/>
    <w:rsid w:val="008F5B8E"/>
    <w:rsid w:val="008F5DC7"/>
    <w:rsid w:val="008F6148"/>
    <w:rsid w:val="008F64DA"/>
    <w:rsid w:val="008F6D56"/>
    <w:rsid w:val="008F6E3B"/>
    <w:rsid w:val="008F6F0A"/>
    <w:rsid w:val="008F70A5"/>
    <w:rsid w:val="008F7194"/>
    <w:rsid w:val="008F7332"/>
    <w:rsid w:val="008F7429"/>
    <w:rsid w:val="008F7474"/>
    <w:rsid w:val="008F7479"/>
    <w:rsid w:val="008F756E"/>
    <w:rsid w:val="008F7607"/>
    <w:rsid w:val="008F762D"/>
    <w:rsid w:val="008F771C"/>
    <w:rsid w:val="008F794E"/>
    <w:rsid w:val="008F7A03"/>
    <w:rsid w:val="008F7E79"/>
    <w:rsid w:val="00900A2F"/>
    <w:rsid w:val="00900A72"/>
    <w:rsid w:val="00900AF2"/>
    <w:rsid w:val="00900CCF"/>
    <w:rsid w:val="00900DD6"/>
    <w:rsid w:val="00900E33"/>
    <w:rsid w:val="00900F4F"/>
    <w:rsid w:val="00900F8D"/>
    <w:rsid w:val="00901521"/>
    <w:rsid w:val="009015BF"/>
    <w:rsid w:val="009017D2"/>
    <w:rsid w:val="00901813"/>
    <w:rsid w:val="00901A3E"/>
    <w:rsid w:val="00901A80"/>
    <w:rsid w:val="009022EA"/>
    <w:rsid w:val="0090243D"/>
    <w:rsid w:val="00902846"/>
    <w:rsid w:val="009029B6"/>
    <w:rsid w:val="009029E8"/>
    <w:rsid w:val="00902D88"/>
    <w:rsid w:val="00903098"/>
    <w:rsid w:val="00903758"/>
    <w:rsid w:val="00903917"/>
    <w:rsid w:val="00903A2A"/>
    <w:rsid w:val="00903A66"/>
    <w:rsid w:val="00904589"/>
    <w:rsid w:val="009045EE"/>
    <w:rsid w:val="009046B8"/>
    <w:rsid w:val="00904C0B"/>
    <w:rsid w:val="0090514D"/>
    <w:rsid w:val="009051DB"/>
    <w:rsid w:val="00905309"/>
    <w:rsid w:val="0090536B"/>
    <w:rsid w:val="00905468"/>
    <w:rsid w:val="0090555A"/>
    <w:rsid w:val="00905691"/>
    <w:rsid w:val="00905AB8"/>
    <w:rsid w:val="00905F67"/>
    <w:rsid w:val="00905FF6"/>
    <w:rsid w:val="00906390"/>
    <w:rsid w:val="009063A5"/>
    <w:rsid w:val="0090648F"/>
    <w:rsid w:val="00906716"/>
    <w:rsid w:val="00906773"/>
    <w:rsid w:val="00906ABE"/>
    <w:rsid w:val="0090704E"/>
    <w:rsid w:val="009071EB"/>
    <w:rsid w:val="00907236"/>
    <w:rsid w:val="00907513"/>
    <w:rsid w:val="009077CA"/>
    <w:rsid w:val="009078C1"/>
    <w:rsid w:val="00907A4E"/>
    <w:rsid w:val="00907B06"/>
    <w:rsid w:val="00907B21"/>
    <w:rsid w:val="00907C90"/>
    <w:rsid w:val="00907CC7"/>
    <w:rsid w:val="0091022C"/>
    <w:rsid w:val="0091038C"/>
    <w:rsid w:val="0091049F"/>
    <w:rsid w:val="00910513"/>
    <w:rsid w:val="00910698"/>
    <w:rsid w:val="009106CC"/>
    <w:rsid w:val="00910E20"/>
    <w:rsid w:val="00910F9B"/>
    <w:rsid w:val="009116F4"/>
    <w:rsid w:val="009117E7"/>
    <w:rsid w:val="0091182E"/>
    <w:rsid w:val="0091189E"/>
    <w:rsid w:val="00911933"/>
    <w:rsid w:val="00911AE2"/>
    <w:rsid w:val="00911D68"/>
    <w:rsid w:val="00911E36"/>
    <w:rsid w:val="00911EBF"/>
    <w:rsid w:val="00912144"/>
    <w:rsid w:val="0091238B"/>
    <w:rsid w:val="00912537"/>
    <w:rsid w:val="0091256E"/>
    <w:rsid w:val="00912938"/>
    <w:rsid w:val="00912BAA"/>
    <w:rsid w:val="00912C4C"/>
    <w:rsid w:val="00912D14"/>
    <w:rsid w:val="00912E76"/>
    <w:rsid w:val="00912FE8"/>
    <w:rsid w:val="00913022"/>
    <w:rsid w:val="00913055"/>
    <w:rsid w:val="009134E2"/>
    <w:rsid w:val="0091355F"/>
    <w:rsid w:val="00913760"/>
    <w:rsid w:val="009138BD"/>
    <w:rsid w:val="00913D55"/>
    <w:rsid w:val="00913DF1"/>
    <w:rsid w:val="00913DFE"/>
    <w:rsid w:val="00913EFE"/>
    <w:rsid w:val="00913F60"/>
    <w:rsid w:val="00913FE0"/>
    <w:rsid w:val="0091404E"/>
    <w:rsid w:val="009143DF"/>
    <w:rsid w:val="0091452D"/>
    <w:rsid w:val="00914693"/>
    <w:rsid w:val="00914802"/>
    <w:rsid w:val="009148AA"/>
    <w:rsid w:val="00914910"/>
    <w:rsid w:val="00914A3A"/>
    <w:rsid w:val="00914A47"/>
    <w:rsid w:val="00914A4A"/>
    <w:rsid w:val="00914D4B"/>
    <w:rsid w:val="00914EC5"/>
    <w:rsid w:val="0091511D"/>
    <w:rsid w:val="009151DD"/>
    <w:rsid w:val="009152E9"/>
    <w:rsid w:val="00915346"/>
    <w:rsid w:val="009155B9"/>
    <w:rsid w:val="00915747"/>
    <w:rsid w:val="00915826"/>
    <w:rsid w:val="00915C00"/>
    <w:rsid w:val="00915E92"/>
    <w:rsid w:val="0091649E"/>
    <w:rsid w:val="009165B6"/>
    <w:rsid w:val="00916667"/>
    <w:rsid w:val="009166BF"/>
    <w:rsid w:val="00916C18"/>
    <w:rsid w:val="00916DB0"/>
    <w:rsid w:val="00916E46"/>
    <w:rsid w:val="00916E6D"/>
    <w:rsid w:val="00916FFF"/>
    <w:rsid w:val="0091704C"/>
    <w:rsid w:val="00917B7C"/>
    <w:rsid w:val="00917BB9"/>
    <w:rsid w:val="0092025B"/>
    <w:rsid w:val="00920272"/>
    <w:rsid w:val="00920339"/>
    <w:rsid w:val="00920483"/>
    <w:rsid w:val="0092068F"/>
    <w:rsid w:val="009208CF"/>
    <w:rsid w:val="00920B9F"/>
    <w:rsid w:val="00920DAB"/>
    <w:rsid w:val="00920F52"/>
    <w:rsid w:val="009210DA"/>
    <w:rsid w:val="00921280"/>
    <w:rsid w:val="009213EE"/>
    <w:rsid w:val="009215A1"/>
    <w:rsid w:val="009216AD"/>
    <w:rsid w:val="009218ED"/>
    <w:rsid w:val="009219B2"/>
    <w:rsid w:val="00921C4E"/>
    <w:rsid w:val="00921D39"/>
    <w:rsid w:val="00921DD0"/>
    <w:rsid w:val="00921F21"/>
    <w:rsid w:val="0092208E"/>
    <w:rsid w:val="0092217D"/>
    <w:rsid w:val="009221B5"/>
    <w:rsid w:val="00922247"/>
    <w:rsid w:val="0092255C"/>
    <w:rsid w:val="0092259C"/>
    <w:rsid w:val="009225B2"/>
    <w:rsid w:val="009228ED"/>
    <w:rsid w:val="00922BBA"/>
    <w:rsid w:val="00922C9F"/>
    <w:rsid w:val="00922ED8"/>
    <w:rsid w:val="00922F0F"/>
    <w:rsid w:val="0092308B"/>
    <w:rsid w:val="0092343F"/>
    <w:rsid w:val="009238B8"/>
    <w:rsid w:val="009238BD"/>
    <w:rsid w:val="00923CA2"/>
    <w:rsid w:val="00923E27"/>
    <w:rsid w:val="00923E73"/>
    <w:rsid w:val="00923F3B"/>
    <w:rsid w:val="009240AE"/>
    <w:rsid w:val="00924360"/>
    <w:rsid w:val="0092467E"/>
    <w:rsid w:val="009246CF"/>
    <w:rsid w:val="00924703"/>
    <w:rsid w:val="00924749"/>
    <w:rsid w:val="009247D3"/>
    <w:rsid w:val="00924B5A"/>
    <w:rsid w:val="00924BCE"/>
    <w:rsid w:val="00924CC7"/>
    <w:rsid w:val="00925120"/>
    <w:rsid w:val="00925168"/>
    <w:rsid w:val="00925310"/>
    <w:rsid w:val="0092562D"/>
    <w:rsid w:val="00925AF3"/>
    <w:rsid w:val="00925B6E"/>
    <w:rsid w:val="00925C11"/>
    <w:rsid w:val="00925ECA"/>
    <w:rsid w:val="00925F89"/>
    <w:rsid w:val="0092623C"/>
    <w:rsid w:val="009265E7"/>
    <w:rsid w:val="009267C2"/>
    <w:rsid w:val="0092716C"/>
    <w:rsid w:val="009275A8"/>
    <w:rsid w:val="00927750"/>
    <w:rsid w:val="00927B01"/>
    <w:rsid w:val="00927BBF"/>
    <w:rsid w:val="00927EC5"/>
    <w:rsid w:val="00930073"/>
    <w:rsid w:val="009307F9"/>
    <w:rsid w:val="009308E1"/>
    <w:rsid w:val="00930DC4"/>
    <w:rsid w:val="00930F94"/>
    <w:rsid w:val="00931380"/>
    <w:rsid w:val="009313AC"/>
    <w:rsid w:val="009315B7"/>
    <w:rsid w:val="00931905"/>
    <w:rsid w:val="00931B83"/>
    <w:rsid w:val="00931CEA"/>
    <w:rsid w:val="00931FE8"/>
    <w:rsid w:val="0093216A"/>
    <w:rsid w:val="00932831"/>
    <w:rsid w:val="0093335B"/>
    <w:rsid w:val="0093343A"/>
    <w:rsid w:val="00933458"/>
    <w:rsid w:val="0093357A"/>
    <w:rsid w:val="0093428A"/>
    <w:rsid w:val="00934922"/>
    <w:rsid w:val="00934CA2"/>
    <w:rsid w:val="00934E07"/>
    <w:rsid w:val="009351EE"/>
    <w:rsid w:val="009356D8"/>
    <w:rsid w:val="009357C1"/>
    <w:rsid w:val="00935804"/>
    <w:rsid w:val="00935988"/>
    <w:rsid w:val="00935A86"/>
    <w:rsid w:val="00935AA3"/>
    <w:rsid w:val="00935B9A"/>
    <w:rsid w:val="00935E60"/>
    <w:rsid w:val="00935E93"/>
    <w:rsid w:val="009361D0"/>
    <w:rsid w:val="0093636D"/>
    <w:rsid w:val="00936A06"/>
    <w:rsid w:val="00936B3F"/>
    <w:rsid w:val="00936FE9"/>
    <w:rsid w:val="0093713C"/>
    <w:rsid w:val="00937316"/>
    <w:rsid w:val="00937340"/>
    <w:rsid w:val="00937616"/>
    <w:rsid w:val="00937656"/>
    <w:rsid w:val="0093775B"/>
    <w:rsid w:val="00937B8C"/>
    <w:rsid w:val="00937D27"/>
    <w:rsid w:val="00937D3E"/>
    <w:rsid w:val="00937D56"/>
    <w:rsid w:val="00937E3D"/>
    <w:rsid w:val="009400A8"/>
    <w:rsid w:val="009403AC"/>
    <w:rsid w:val="00940783"/>
    <w:rsid w:val="009407ED"/>
    <w:rsid w:val="009409EC"/>
    <w:rsid w:val="00940A97"/>
    <w:rsid w:val="00940BC3"/>
    <w:rsid w:val="00940C0E"/>
    <w:rsid w:val="00940CFF"/>
    <w:rsid w:val="00940D54"/>
    <w:rsid w:val="009413C7"/>
    <w:rsid w:val="00941412"/>
    <w:rsid w:val="0094160A"/>
    <w:rsid w:val="00941641"/>
    <w:rsid w:val="00941A67"/>
    <w:rsid w:val="00941C82"/>
    <w:rsid w:val="00941CA5"/>
    <w:rsid w:val="00941E9F"/>
    <w:rsid w:val="009421DC"/>
    <w:rsid w:val="00942392"/>
    <w:rsid w:val="0094273E"/>
    <w:rsid w:val="00942D51"/>
    <w:rsid w:val="00942DFD"/>
    <w:rsid w:val="00943059"/>
    <w:rsid w:val="009430DE"/>
    <w:rsid w:val="00943107"/>
    <w:rsid w:val="009431D4"/>
    <w:rsid w:val="00943316"/>
    <w:rsid w:val="00943375"/>
    <w:rsid w:val="00943384"/>
    <w:rsid w:val="0094360C"/>
    <w:rsid w:val="009436B9"/>
    <w:rsid w:val="009437CD"/>
    <w:rsid w:val="00943846"/>
    <w:rsid w:val="0094391F"/>
    <w:rsid w:val="0094399A"/>
    <w:rsid w:val="00943EC9"/>
    <w:rsid w:val="00944067"/>
    <w:rsid w:val="00944284"/>
    <w:rsid w:val="00944577"/>
    <w:rsid w:val="0094488B"/>
    <w:rsid w:val="009448D1"/>
    <w:rsid w:val="00944C67"/>
    <w:rsid w:val="00944D00"/>
    <w:rsid w:val="00944E9D"/>
    <w:rsid w:val="00944EF4"/>
    <w:rsid w:val="00944F4E"/>
    <w:rsid w:val="00944FA1"/>
    <w:rsid w:val="00945711"/>
    <w:rsid w:val="00945B49"/>
    <w:rsid w:val="00945CFB"/>
    <w:rsid w:val="00945FB5"/>
    <w:rsid w:val="009460B9"/>
    <w:rsid w:val="0094641D"/>
    <w:rsid w:val="00946532"/>
    <w:rsid w:val="00946747"/>
    <w:rsid w:val="00946CB2"/>
    <w:rsid w:val="00946F54"/>
    <w:rsid w:val="009470D1"/>
    <w:rsid w:val="00947577"/>
    <w:rsid w:val="00947674"/>
    <w:rsid w:val="009476C7"/>
    <w:rsid w:val="00947751"/>
    <w:rsid w:val="00947A09"/>
    <w:rsid w:val="00947DB0"/>
    <w:rsid w:val="009509B6"/>
    <w:rsid w:val="00950F47"/>
    <w:rsid w:val="0095100F"/>
    <w:rsid w:val="009514E4"/>
    <w:rsid w:val="009516BB"/>
    <w:rsid w:val="009516F4"/>
    <w:rsid w:val="00951B3D"/>
    <w:rsid w:val="00951D8C"/>
    <w:rsid w:val="00952CBF"/>
    <w:rsid w:val="00952E02"/>
    <w:rsid w:val="00952EF2"/>
    <w:rsid w:val="00952EFC"/>
    <w:rsid w:val="00953074"/>
    <w:rsid w:val="009531A1"/>
    <w:rsid w:val="0095336D"/>
    <w:rsid w:val="00953638"/>
    <w:rsid w:val="00953651"/>
    <w:rsid w:val="009538B9"/>
    <w:rsid w:val="00953D50"/>
    <w:rsid w:val="00953DA1"/>
    <w:rsid w:val="0095416F"/>
    <w:rsid w:val="0095417A"/>
    <w:rsid w:val="009543CD"/>
    <w:rsid w:val="00954754"/>
    <w:rsid w:val="00954B0C"/>
    <w:rsid w:val="00954B26"/>
    <w:rsid w:val="00954C48"/>
    <w:rsid w:val="00955496"/>
    <w:rsid w:val="009558E9"/>
    <w:rsid w:val="00955A63"/>
    <w:rsid w:val="00955A95"/>
    <w:rsid w:val="00956448"/>
    <w:rsid w:val="00956779"/>
    <w:rsid w:val="009569EF"/>
    <w:rsid w:val="00956EDD"/>
    <w:rsid w:val="00956FC7"/>
    <w:rsid w:val="00957146"/>
    <w:rsid w:val="009571C3"/>
    <w:rsid w:val="009572EB"/>
    <w:rsid w:val="00957946"/>
    <w:rsid w:val="00957B4A"/>
    <w:rsid w:val="00957CF4"/>
    <w:rsid w:val="00957ED7"/>
    <w:rsid w:val="0096064E"/>
    <w:rsid w:val="009607AD"/>
    <w:rsid w:val="00960D5F"/>
    <w:rsid w:val="00960E94"/>
    <w:rsid w:val="009610E9"/>
    <w:rsid w:val="009613C2"/>
    <w:rsid w:val="00961776"/>
    <w:rsid w:val="009618A5"/>
    <w:rsid w:val="00961E26"/>
    <w:rsid w:val="00961E53"/>
    <w:rsid w:val="009620F7"/>
    <w:rsid w:val="009623D0"/>
    <w:rsid w:val="0096284E"/>
    <w:rsid w:val="00962879"/>
    <w:rsid w:val="00962911"/>
    <w:rsid w:val="009629A7"/>
    <w:rsid w:val="00962E13"/>
    <w:rsid w:val="00962E48"/>
    <w:rsid w:val="00962F11"/>
    <w:rsid w:val="00962F6E"/>
    <w:rsid w:val="009634CA"/>
    <w:rsid w:val="00963720"/>
    <w:rsid w:val="00963888"/>
    <w:rsid w:val="00963AEB"/>
    <w:rsid w:val="00963C1E"/>
    <w:rsid w:val="00963C7B"/>
    <w:rsid w:val="00963CC6"/>
    <w:rsid w:val="00963DF4"/>
    <w:rsid w:val="009643E9"/>
    <w:rsid w:val="0096451F"/>
    <w:rsid w:val="0096462E"/>
    <w:rsid w:val="0096469B"/>
    <w:rsid w:val="009647BF"/>
    <w:rsid w:val="00964A66"/>
    <w:rsid w:val="00964A98"/>
    <w:rsid w:val="00964BA1"/>
    <w:rsid w:val="00964D8F"/>
    <w:rsid w:val="00964D9A"/>
    <w:rsid w:val="00964EF1"/>
    <w:rsid w:val="00965615"/>
    <w:rsid w:val="009656FF"/>
    <w:rsid w:val="00965C02"/>
    <w:rsid w:val="00965F67"/>
    <w:rsid w:val="009661FF"/>
    <w:rsid w:val="00966302"/>
    <w:rsid w:val="0096636D"/>
    <w:rsid w:val="009665AA"/>
    <w:rsid w:val="009665D3"/>
    <w:rsid w:val="009666B1"/>
    <w:rsid w:val="00966705"/>
    <w:rsid w:val="009667A1"/>
    <w:rsid w:val="009668DA"/>
    <w:rsid w:val="00966928"/>
    <w:rsid w:val="009669B9"/>
    <w:rsid w:val="00966A0B"/>
    <w:rsid w:val="00966A37"/>
    <w:rsid w:val="00966A95"/>
    <w:rsid w:val="00966B25"/>
    <w:rsid w:val="00966B42"/>
    <w:rsid w:val="009673B3"/>
    <w:rsid w:val="0096740B"/>
    <w:rsid w:val="009674E9"/>
    <w:rsid w:val="009675B0"/>
    <w:rsid w:val="00967739"/>
    <w:rsid w:val="00967787"/>
    <w:rsid w:val="009678DD"/>
    <w:rsid w:val="00967A36"/>
    <w:rsid w:val="00967D02"/>
    <w:rsid w:val="00967EFE"/>
    <w:rsid w:val="00967FBD"/>
    <w:rsid w:val="00970148"/>
    <w:rsid w:val="00970213"/>
    <w:rsid w:val="009705D8"/>
    <w:rsid w:val="00970ABF"/>
    <w:rsid w:val="00970C09"/>
    <w:rsid w:val="00970D87"/>
    <w:rsid w:val="00970F05"/>
    <w:rsid w:val="0097118C"/>
    <w:rsid w:val="00971344"/>
    <w:rsid w:val="00971657"/>
    <w:rsid w:val="0097179F"/>
    <w:rsid w:val="00971983"/>
    <w:rsid w:val="009719CE"/>
    <w:rsid w:val="00972087"/>
    <w:rsid w:val="00972157"/>
    <w:rsid w:val="00972235"/>
    <w:rsid w:val="00972541"/>
    <w:rsid w:val="009726C3"/>
    <w:rsid w:val="009727FA"/>
    <w:rsid w:val="0097280E"/>
    <w:rsid w:val="009728A7"/>
    <w:rsid w:val="009728F2"/>
    <w:rsid w:val="00972C82"/>
    <w:rsid w:val="00972C9E"/>
    <w:rsid w:val="00972E96"/>
    <w:rsid w:val="009734BC"/>
    <w:rsid w:val="009734E8"/>
    <w:rsid w:val="00973ED2"/>
    <w:rsid w:val="00973F1B"/>
    <w:rsid w:val="00974344"/>
    <w:rsid w:val="00974372"/>
    <w:rsid w:val="00974379"/>
    <w:rsid w:val="0097442E"/>
    <w:rsid w:val="00974658"/>
    <w:rsid w:val="00974769"/>
    <w:rsid w:val="0097482B"/>
    <w:rsid w:val="0097486B"/>
    <w:rsid w:val="0097487B"/>
    <w:rsid w:val="00974B60"/>
    <w:rsid w:val="00974D69"/>
    <w:rsid w:val="009751B0"/>
    <w:rsid w:val="009753DF"/>
    <w:rsid w:val="009755F3"/>
    <w:rsid w:val="00975DFE"/>
    <w:rsid w:val="00975E3B"/>
    <w:rsid w:val="009762B0"/>
    <w:rsid w:val="00976437"/>
    <w:rsid w:val="009765BF"/>
    <w:rsid w:val="00976ED9"/>
    <w:rsid w:val="0097714A"/>
    <w:rsid w:val="00977428"/>
    <w:rsid w:val="0097756F"/>
    <w:rsid w:val="00977859"/>
    <w:rsid w:val="00977ADB"/>
    <w:rsid w:val="009800B9"/>
    <w:rsid w:val="0098015B"/>
    <w:rsid w:val="0098038A"/>
    <w:rsid w:val="009805C3"/>
    <w:rsid w:val="009806A1"/>
    <w:rsid w:val="00980FA3"/>
    <w:rsid w:val="00981037"/>
    <w:rsid w:val="00981042"/>
    <w:rsid w:val="00981047"/>
    <w:rsid w:val="009811F9"/>
    <w:rsid w:val="00981342"/>
    <w:rsid w:val="0098146A"/>
    <w:rsid w:val="0098146C"/>
    <w:rsid w:val="009815D1"/>
    <w:rsid w:val="0098173F"/>
    <w:rsid w:val="00981902"/>
    <w:rsid w:val="00981D18"/>
    <w:rsid w:val="00981D5F"/>
    <w:rsid w:val="00981DB7"/>
    <w:rsid w:val="0098224E"/>
    <w:rsid w:val="00982277"/>
    <w:rsid w:val="00982648"/>
    <w:rsid w:val="00982684"/>
    <w:rsid w:val="0098293F"/>
    <w:rsid w:val="00982B54"/>
    <w:rsid w:val="00982D9A"/>
    <w:rsid w:val="00982F39"/>
    <w:rsid w:val="00982FEB"/>
    <w:rsid w:val="009831D8"/>
    <w:rsid w:val="0098326B"/>
    <w:rsid w:val="00983551"/>
    <w:rsid w:val="009837F6"/>
    <w:rsid w:val="00983A6A"/>
    <w:rsid w:val="00983A90"/>
    <w:rsid w:val="00983E5F"/>
    <w:rsid w:val="00983F70"/>
    <w:rsid w:val="009843B0"/>
    <w:rsid w:val="00984841"/>
    <w:rsid w:val="00984967"/>
    <w:rsid w:val="00984C91"/>
    <w:rsid w:val="00984D16"/>
    <w:rsid w:val="00984E5B"/>
    <w:rsid w:val="00984F1D"/>
    <w:rsid w:val="00985625"/>
    <w:rsid w:val="009856AB"/>
    <w:rsid w:val="00985840"/>
    <w:rsid w:val="009858B3"/>
    <w:rsid w:val="00985D24"/>
    <w:rsid w:val="00985E1B"/>
    <w:rsid w:val="00985ED9"/>
    <w:rsid w:val="00985F23"/>
    <w:rsid w:val="0098617B"/>
    <w:rsid w:val="00986335"/>
    <w:rsid w:val="00986791"/>
    <w:rsid w:val="00986794"/>
    <w:rsid w:val="00986971"/>
    <w:rsid w:val="0098704B"/>
    <w:rsid w:val="00987083"/>
    <w:rsid w:val="009870F0"/>
    <w:rsid w:val="00987123"/>
    <w:rsid w:val="00987135"/>
    <w:rsid w:val="0098730B"/>
    <w:rsid w:val="00987419"/>
    <w:rsid w:val="00987444"/>
    <w:rsid w:val="00987742"/>
    <w:rsid w:val="009877F1"/>
    <w:rsid w:val="00987A2F"/>
    <w:rsid w:val="00987F84"/>
    <w:rsid w:val="00987FE2"/>
    <w:rsid w:val="009901C7"/>
    <w:rsid w:val="00990288"/>
    <w:rsid w:val="00990592"/>
    <w:rsid w:val="0099085A"/>
    <w:rsid w:val="00990D5D"/>
    <w:rsid w:val="00990DDB"/>
    <w:rsid w:val="00990E81"/>
    <w:rsid w:val="00990F15"/>
    <w:rsid w:val="00990F31"/>
    <w:rsid w:val="00990F89"/>
    <w:rsid w:val="00991242"/>
    <w:rsid w:val="009913D6"/>
    <w:rsid w:val="009914F9"/>
    <w:rsid w:val="00991543"/>
    <w:rsid w:val="00991611"/>
    <w:rsid w:val="009919E7"/>
    <w:rsid w:val="00991A1D"/>
    <w:rsid w:val="009920F2"/>
    <w:rsid w:val="00992194"/>
    <w:rsid w:val="00992250"/>
    <w:rsid w:val="0099282C"/>
    <w:rsid w:val="009929E2"/>
    <w:rsid w:val="00992A78"/>
    <w:rsid w:val="00993072"/>
    <w:rsid w:val="00993163"/>
    <w:rsid w:val="00993A18"/>
    <w:rsid w:val="00993B9D"/>
    <w:rsid w:val="00993D3C"/>
    <w:rsid w:val="00993F2F"/>
    <w:rsid w:val="00993F33"/>
    <w:rsid w:val="00993FED"/>
    <w:rsid w:val="00994108"/>
    <w:rsid w:val="0099411F"/>
    <w:rsid w:val="009944AD"/>
    <w:rsid w:val="009949D4"/>
    <w:rsid w:val="00994AF0"/>
    <w:rsid w:val="00994B60"/>
    <w:rsid w:val="00994F0B"/>
    <w:rsid w:val="009951BC"/>
    <w:rsid w:val="009958C0"/>
    <w:rsid w:val="009959DC"/>
    <w:rsid w:val="00995AEE"/>
    <w:rsid w:val="00995BBC"/>
    <w:rsid w:val="00995CF0"/>
    <w:rsid w:val="009960C2"/>
    <w:rsid w:val="009960DD"/>
    <w:rsid w:val="009960FC"/>
    <w:rsid w:val="009963D8"/>
    <w:rsid w:val="00996405"/>
    <w:rsid w:val="00996447"/>
    <w:rsid w:val="00996534"/>
    <w:rsid w:val="009966CB"/>
    <w:rsid w:val="00996795"/>
    <w:rsid w:val="00996854"/>
    <w:rsid w:val="009968C6"/>
    <w:rsid w:val="009969CD"/>
    <w:rsid w:val="00996A75"/>
    <w:rsid w:val="00996A82"/>
    <w:rsid w:val="00996B36"/>
    <w:rsid w:val="00996B6F"/>
    <w:rsid w:val="00996BA9"/>
    <w:rsid w:val="00996C6D"/>
    <w:rsid w:val="00996D4A"/>
    <w:rsid w:val="00996F1A"/>
    <w:rsid w:val="00997487"/>
    <w:rsid w:val="0099773C"/>
    <w:rsid w:val="009978A6"/>
    <w:rsid w:val="00997980"/>
    <w:rsid w:val="009979D7"/>
    <w:rsid w:val="00997E6C"/>
    <w:rsid w:val="009A0132"/>
    <w:rsid w:val="009A0144"/>
    <w:rsid w:val="009A01A1"/>
    <w:rsid w:val="009A031E"/>
    <w:rsid w:val="009A0413"/>
    <w:rsid w:val="009A04F9"/>
    <w:rsid w:val="009A0559"/>
    <w:rsid w:val="009A06C2"/>
    <w:rsid w:val="009A0BDE"/>
    <w:rsid w:val="009A0BE0"/>
    <w:rsid w:val="009A0C7B"/>
    <w:rsid w:val="009A0D96"/>
    <w:rsid w:val="009A0F16"/>
    <w:rsid w:val="009A0F19"/>
    <w:rsid w:val="009A11F6"/>
    <w:rsid w:val="009A131C"/>
    <w:rsid w:val="009A161E"/>
    <w:rsid w:val="009A1789"/>
    <w:rsid w:val="009A19A2"/>
    <w:rsid w:val="009A1F62"/>
    <w:rsid w:val="009A217D"/>
    <w:rsid w:val="009A2223"/>
    <w:rsid w:val="009A2590"/>
    <w:rsid w:val="009A26D9"/>
    <w:rsid w:val="009A2911"/>
    <w:rsid w:val="009A2A9B"/>
    <w:rsid w:val="009A2AD2"/>
    <w:rsid w:val="009A2C3E"/>
    <w:rsid w:val="009A2CC4"/>
    <w:rsid w:val="009A2EBC"/>
    <w:rsid w:val="009A331C"/>
    <w:rsid w:val="009A331F"/>
    <w:rsid w:val="009A34AE"/>
    <w:rsid w:val="009A3556"/>
    <w:rsid w:val="009A388E"/>
    <w:rsid w:val="009A392F"/>
    <w:rsid w:val="009A3A25"/>
    <w:rsid w:val="009A3B02"/>
    <w:rsid w:val="009A3B5B"/>
    <w:rsid w:val="009A3C23"/>
    <w:rsid w:val="009A4307"/>
    <w:rsid w:val="009A441E"/>
    <w:rsid w:val="009A44E3"/>
    <w:rsid w:val="009A453C"/>
    <w:rsid w:val="009A4727"/>
    <w:rsid w:val="009A4C1D"/>
    <w:rsid w:val="009A4EA2"/>
    <w:rsid w:val="009A5105"/>
    <w:rsid w:val="009A5223"/>
    <w:rsid w:val="009A5568"/>
    <w:rsid w:val="009A57C2"/>
    <w:rsid w:val="009A6094"/>
    <w:rsid w:val="009A6433"/>
    <w:rsid w:val="009A651B"/>
    <w:rsid w:val="009A65F4"/>
    <w:rsid w:val="009A663E"/>
    <w:rsid w:val="009A67E6"/>
    <w:rsid w:val="009A6873"/>
    <w:rsid w:val="009A6953"/>
    <w:rsid w:val="009A69AE"/>
    <w:rsid w:val="009A6A8F"/>
    <w:rsid w:val="009A6B93"/>
    <w:rsid w:val="009A6BBD"/>
    <w:rsid w:val="009A6CC0"/>
    <w:rsid w:val="009A6EE8"/>
    <w:rsid w:val="009A7105"/>
    <w:rsid w:val="009A7210"/>
    <w:rsid w:val="009A72BE"/>
    <w:rsid w:val="009A74B9"/>
    <w:rsid w:val="009A74FF"/>
    <w:rsid w:val="009A7A4F"/>
    <w:rsid w:val="009A7A9A"/>
    <w:rsid w:val="009A7B3B"/>
    <w:rsid w:val="009A7FD7"/>
    <w:rsid w:val="009B00CF"/>
    <w:rsid w:val="009B0171"/>
    <w:rsid w:val="009B0360"/>
    <w:rsid w:val="009B0899"/>
    <w:rsid w:val="009B08D1"/>
    <w:rsid w:val="009B091A"/>
    <w:rsid w:val="009B0924"/>
    <w:rsid w:val="009B0AAC"/>
    <w:rsid w:val="009B0B39"/>
    <w:rsid w:val="009B0CAF"/>
    <w:rsid w:val="009B0CB2"/>
    <w:rsid w:val="009B0F89"/>
    <w:rsid w:val="009B14C0"/>
    <w:rsid w:val="009B152D"/>
    <w:rsid w:val="009B16AE"/>
    <w:rsid w:val="009B16F4"/>
    <w:rsid w:val="009B17C1"/>
    <w:rsid w:val="009B1BB6"/>
    <w:rsid w:val="009B1D7E"/>
    <w:rsid w:val="009B201E"/>
    <w:rsid w:val="009B27E4"/>
    <w:rsid w:val="009B2C20"/>
    <w:rsid w:val="009B2ED2"/>
    <w:rsid w:val="009B2FBB"/>
    <w:rsid w:val="009B313A"/>
    <w:rsid w:val="009B3276"/>
    <w:rsid w:val="009B34A0"/>
    <w:rsid w:val="009B3692"/>
    <w:rsid w:val="009B36FB"/>
    <w:rsid w:val="009B3837"/>
    <w:rsid w:val="009B3910"/>
    <w:rsid w:val="009B3AE4"/>
    <w:rsid w:val="009B3DC7"/>
    <w:rsid w:val="009B407A"/>
    <w:rsid w:val="009B41F9"/>
    <w:rsid w:val="009B42DC"/>
    <w:rsid w:val="009B4C5E"/>
    <w:rsid w:val="009B4E02"/>
    <w:rsid w:val="009B4E71"/>
    <w:rsid w:val="009B4F01"/>
    <w:rsid w:val="009B4F4B"/>
    <w:rsid w:val="009B5104"/>
    <w:rsid w:val="009B5208"/>
    <w:rsid w:val="009B524C"/>
    <w:rsid w:val="009B5695"/>
    <w:rsid w:val="009B5852"/>
    <w:rsid w:val="009B58F4"/>
    <w:rsid w:val="009B5A02"/>
    <w:rsid w:val="009B5DCB"/>
    <w:rsid w:val="009B5FDE"/>
    <w:rsid w:val="009B6010"/>
    <w:rsid w:val="009B614C"/>
    <w:rsid w:val="009B6192"/>
    <w:rsid w:val="009B6706"/>
    <w:rsid w:val="009B6735"/>
    <w:rsid w:val="009B68E6"/>
    <w:rsid w:val="009B6B05"/>
    <w:rsid w:val="009B6F8F"/>
    <w:rsid w:val="009B715F"/>
    <w:rsid w:val="009B7208"/>
    <w:rsid w:val="009B7510"/>
    <w:rsid w:val="009B7514"/>
    <w:rsid w:val="009B7673"/>
    <w:rsid w:val="009B792B"/>
    <w:rsid w:val="009B7B32"/>
    <w:rsid w:val="009B7C5D"/>
    <w:rsid w:val="009B7D9A"/>
    <w:rsid w:val="009C0002"/>
    <w:rsid w:val="009C00D5"/>
    <w:rsid w:val="009C046B"/>
    <w:rsid w:val="009C0523"/>
    <w:rsid w:val="009C0607"/>
    <w:rsid w:val="009C0A94"/>
    <w:rsid w:val="009C0B37"/>
    <w:rsid w:val="009C0C3A"/>
    <w:rsid w:val="009C0E18"/>
    <w:rsid w:val="009C0E20"/>
    <w:rsid w:val="009C0EA5"/>
    <w:rsid w:val="009C1025"/>
    <w:rsid w:val="009C112B"/>
    <w:rsid w:val="009C13E4"/>
    <w:rsid w:val="009C13EB"/>
    <w:rsid w:val="009C13EE"/>
    <w:rsid w:val="009C1412"/>
    <w:rsid w:val="009C1413"/>
    <w:rsid w:val="009C15AB"/>
    <w:rsid w:val="009C16E9"/>
    <w:rsid w:val="009C1762"/>
    <w:rsid w:val="009C1963"/>
    <w:rsid w:val="009C1A39"/>
    <w:rsid w:val="009C1EE7"/>
    <w:rsid w:val="009C1F04"/>
    <w:rsid w:val="009C1F0F"/>
    <w:rsid w:val="009C2006"/>
    <w:rsid w:val="009C2318"/>
    <w:rsid w:val="009C231A"/>
    <w:rsid w:val="009C2381"/>
    <w:rsid w:val="009C2636"/>
    <w:rsid w:val="009C27AB"/>
    <w:rsid w:val="009C2DC6"/>
    <w:rsid w:val="009C2DE6"/>
    <w:rsid w:val="009C2E64"/>
    <w:rsid w:val="009C30FF"/>
    <w:rsid w:val="009C3125"/>
    <w:rsid w:val="009C31C4"/>
    <w:rsid w:val="009C32BC"/>
    <w:rsid w:val="009C33C1"/>
    <w:rsid w:val="009C33EE"/>
    <w:rsid w:val="009C3429"/>
    <w:rsid w:val="009C346E"/>
    <w:rsid w:val="009C35C7"/>
    <w:rsid w:val="009C3669"/>
    <w:rsid w:val="009C3898"/>
    <w:rsid w:val="009C38BA"/>
    <w:rsid w:val="009C3B8B"/>
    <w:rsid w:val="009C3BC7"/>
    <w:rsid w:val="009C3BE9"/>
    <w:rsid w:val="009C3C7A"/>
    <w:rsid w:val="009C3C84"/>
    <w:rsid w:val="009C3D6B"/>
    <w:rsid w:val="009C3E8A"/>
    <w:rsid w:val="009C426D"/>
    <w:rsid w:val="009C4284"/>
    <w:rsid w:val="009C42A8"/>
    <w:rsid w:val="009C432B"/>
    <w:rsid w:val="009C4366"/>
    <w:rsid w:val="009C46CA"/>
    <w:rsid w:val="009C4730"/>
    <w:rsid w:val="009C4801"/>
    <w:rsid w:val="009C492D"/>
    <w:rsid w:val="009C493A"/>
    <w:rsid w:val="009C4E0E"/>
    <w:rsid w:val="009C5095"/>
    <w:rsid w:val="009C5183"/>
    <w:rsid w:val="009C539C"/>
    <w:rsid w:val="009C58AB"/>
    <w:rsid w:val="009C5BA2"/>
    <w:rsid w:val="009C5BD6"/>
    <w:rsid w:val="009C5D0E"/>
    <w:rsid w:val="009C5F5D"/>
    <w:rsid w:val="009C5FBB"/>
    <w:rsid w:val="009C61B0"/>
    <w:rsid w:val="009C61B4"/>
    <w:rsid w:val="009C63E9"/>
    <w:rsid w:val="009C6404"/>
    <w:rsid w:val="009C6778"/>
    <w:rsid w:val="009C68B0"/>
    <w:rsid w:val="009C68DC"/>
    <w:rsid w:val="009C6B4C"/>
    <w:rsid w:val="009C6B85"/>
    <w:rsid w:val="009C6DB7"/>
    <w:rsid w:val="009C7026"/>
    <w:rsid w:val="009C763C"/>
    <w:rsid w:val="009C7823"/>
    <w:rsid w:val="009C79B1"/>
    <w:rsid w:val="009C7B92"/>
    <w:rsid w:val="009D01C5"/>
    <w:rsid w:val="009D0276"/>
    <w:rsid w:val="009D0435"/>
    <w:rsid w:val="009D0447"/>
    <w:rsid w:val="009D06C2"/>
    <w:rsid w:val="009D0827"/>
    <w:rsid w:val="009D0925"/>
    <w:rsid w:val="009D0AB0"/>
    <w:rsid w:val="009D0BE2"/>
    <w:rsid w:val="009D0CBE"/>
    <w:rsid w:val="009D1018"/>
    <w:rsid w:val="009D115D"/>
    <w:rsid w:val="009D14A1"/>
    <w:rsid w:val="009D14D1"/>
    <w:rsid w:val="009D172D"/>
    <w:rsid w:val="009D1B5F"/>
    <w:rsid w:val="009D1C50"/>
    <w:rsid w:val="009D1D02"/>
    <w:rsid w:val="009D2056"/>
    <w:rsid w:val="009D2119"/>
    <w:rsid w:val="009D23EC"/>
    <w:rsid w:val="009D26E1"/>
    <w:rsid w:val="009D28C4"/>
    <w:rsid w:val="009D2922"/>
    <w:rsid w:val="009D29E0"/>
    <w:rsid w:val="009D2AFA"/>
    <w:rsid w:val="009D2ECF"/>
    <w:rsid w:val="009D2F84"/>
    <w:rsid w:val="009D3209"/>
    <w:rsid w:val="009D3318"/>
    <w:rsid w:val="009D335D"/>
    <w:rsid w:val="009D33FE"/>
    <w:rsid w:val="009D3442"/>
    <w:rsid w:val="009D35D2"/>
    <w:rsid w:val="009D37A8"/>
    <w:rsid w:val="009D3840"/>
    <w:rsid w:val="009D3D43"/>
    <w:rsid w:val="009D3E28"/>
    <w:rsid w:val="009D4034"/>
    <w:rsid w:val="009D4245"/>
    <w:rsid w:val="009D43A6"/>
    <w:rsid w:val="009D43D6"/>
    <w:rsid w:val="009D456D"/>
    <w:rsid w:val="009D4590"/>
    <w:rsid w:val="009D4816"/>
    <w:rsid w:val="009D4B43"/>
    <w:rsid w:val="009D4CAE"/>
    <w:rsid w:val="009D520D"/>
    <w:rsid w:val="009D5475"/>
    <w:rsid w:val="009D5729"/>
    <w:rsid w:val="009D5A55"/>
    <w:rsid w:val="009D5CC9"/>
    <w:rsid w:val="009D5F26"/>
    <w:rsid w:val="009D6346"/>
    <w:rsid w:val="009D669D"/>
    <w:rsid w:val="009D674B"/>
    <w:rsid w:val="009D6851"/>
    <w:rsid w:val="009D6B5C"/>
    <w:rsid w:val="009D6C5D"/>
    <w:rsid w:val="009D6D0C"/>
    <w:rsid w:val="009D6EAD"/>
    <w:rsid w:val="009D7248"/>
    <w:rsid w:val="009D727F"/>
    <w:rsid w:val="009D742E"/>
    <w:rsid w:val="009D7854"/>
    <w:rsid w:val="009D78C1"/>
    <w:rsid w:val="009D78F0"/>
    <w:rsid w:val="009D7934"/>
    <w:rsid w:val="009D7AAD"/>
    <w:rsid w:val="009D7BF0"/>
    <w:rsid w:val="009D7D6F"/>
    <w:rsid w:val="009D7EE1"/>
    <w:rsid w:val="009E0006"/>
    <w:rsid w:val="009E00D3"/>
    <w:rsid w:val="009E0114"/>
    <w:rsid w:val="009E0318"/>
    <w:rsid w:val="009E03E9"/>
    <w:rsid w:val="009E045C"/>
    <w:rsid w:val="009E05E3"/>
    <w:rsid w:val="009E069B"/>
    <w:rsid w:val="009E06EE"/>
    <w:rsid w:val="009E0918"/>
    <w:rsid w:val="009E093D"/>
    <w:rsid w:val="009E0A27"/>
    <w:rsid w:val="009E0B41"/>
    <w:rsid w:val="009E0B68"/>
    <w:rsid w:val="009E0BEF"/>
    <w:rsid w:val="009E0BF0"/>
    <w:rsid w:val="009E0C5E"/>
    <w:rsid w:val="009E0E56"/>
    <w:rsid w:val="009E10EC"/>
    <w:rsid w:val="009E1269"/>
    <w:rsid w:val="009E1CAD"/>
    <w:rsid w:val="009E1CEE"/>
    <w:rsid w:val="009E1D37"/>
    <w:rsid w:val="009E1F50"/>
    <w:rsid w:val="009E2019"/>
    <w:rsid w:val="009E21B3"/>
    <w:rsid w:val="009E225B"/>
    <w:rsid w:val="009E235B"/>
    <w:rsid w:val="009E2499"/>
    <w:rsid w:val="009E26F0"/>
    <w:rsid w:val="009E27D5"/>
    <w:rsid w:val="009E2A80"/>
    <w:rsid w:val="009E2BAA"/>
    <w:rsid w:val="009E2DA7"/>
    <w:rsid w:val="009E2E91"/>
    <w:rsid w:val="009E2EE9"/>
    <w:rsid w:val="009E300A"/>
    <w:rsid w:val="009E3192"/>
    <w:rsid w:val="009E344F"/>
    <w:rsid w:val="009E3525"/>
    <w:rsid w:val="009E3E62"/>
    <w:rsid w:val="009E4149"/>
    <w:rsid w:val="009E45DA"/>
    <w:rsid w:val="009E464B"/>
    <w:rsid w:val="009E4866"/>
    <w:rsid w:val="009E4940"/>
    <w:rsid w:val="009E4ACA"/>
    <w:rsid w:val="009E4C7C"/>
    <w:rsid w:val="009E4CD9"/>
    <w:rsid w:val="009E4D19"/>
    <w:rsid w:val="009E4DE9"/>
    <w:rsid w:val="009E5145"/>
    <w:rsid w:val="009E514B"/>
    <w:rsid w:val="009E539A"/>
    <w:rsid w:val="009E549F"/>
    <w:rsid w:val="009E56C9"/>
    <w:rsid w:val="009E572C"/>
    <w:rsid w:val="009E57D1"/>
    <w:rsid w:val="009E5ABE"/>
    <w:rsid w:val="009E5AD7"/>
    <w:rsid w:val="009E5B2E"/>
    <w:rsid w:val="009E5C2D"/>
    <w:rsid w:val="009E5F85"/>
    <w:rsid w:val="009E60F6"/>
    <w:rsid w:val="009E61DB"/>
    <w:rsid w:val="009E63C6"/>
    <w:rsid w:val="009E64E5"/>
    <w:rsid w:val="009E6E02"/>
    <w:rsid w:val="009E7109"/>
    <w:rsid w:val="009E71B7"/>
    <w:rsid w:val="009E7359"/>
    <w:rsid w:val="009E78B7"/>
    <w:rsid w:val="009E79AC"/>
    <w:rsid w:val="009E79E0"/>
    <w:rsid w:val="009E7AA0"/>
    <w:rsid w:val="009E7BF0"/>
    <w:rsid w:val="009E7CC7"/>
    <w:rsid w:val="009E7DB1"/>
    <w:rsid w:val="009F0203"/>
    <w:rsid w:val="009F0209"/>
    <w:rsid w:val="009F0445"/>
    <w:rsid w:val="009F04D9"/>
    <w:rsid w:val="009F0658"/>
    <w:rsid w:val="009F0850"/>
    <w:rsid w:val="009F0EAD"/>
    <w:rsid w:val="009F0F2A"/>
    <w:rsid w:val="009F1023"/>
    <w:rsid w:val="009F10E9"/>
    <w:rsid w:val="009F1117"/>
    <w:rsid w:val="009F133A"/>
    <w:rsid w:val="009F17DE"/>
    <w:rsid w:val="009F18B3"/>
    <w:rsid w:val="009F1B3F"/>
    <w:rsid w:val="009F1DD3"/>
    <w:rsid w:val="009F1F80"/>
    <w:rsid w:val="009F2152"/>
    <w:rsid w:val="009F25A2"/>
    <w:rsid w:val="009F279A"/>
    <w:rsid w:val="009F28F2"/>
    <w:rsid w:val="009F2D2D"/>
    <w:rsid w:val="009F2D3D"/>
    <w:rsid w:val="009F2F0E"/>
    <w:rsid w:val="009F2F32"/>
    <w:rsid w:val="009F3013"/>
    <w:rsid w:val="009F313C"/>
    <w:rsid w:val="009F32AC"/>
    <w:rsid w:val="009F3679"/>
    <w:rsid w:val="009F3C77"/>
    <w:rsid w:val="009F3C80"/>
    <w:rsid w:val="009F3FD5"/>
    <w:rsid w:val="009F4134"/>
    <w:rsid w:val="009F456E"/>
    <w:rsid w:val="009F477F"/>
    <w:rsid w:val="009F4795"/>
    <w:rsid w:val="009F47F0"/>
    <w:rsid w:val="009F4B20"/>
    <w:rsid w:val="009F4BA6"/>
    <w:rsid w:val="009F4E36"/>
    <w:rsid w:val="009F503A"/>
    <w:rsid w:val="009F5383"/>
    <w:rsid w:val="009F560D"/>
    <w:rsid w:val="009F5676"/>
    <w:rsid w:val="009F5732"/>
    <w:rsid w:val="009F5862"/>
    <w:rsid w:val="009F5AF7"/>
    <w:rsid w:val="009F5C1C"/>
    <w:rsid w:val="009F5C51"/>
    <w:rsid w:val="009F5ED8"/>
    <w:rsid w:val="009F631B"/>
    <w:rsid w:val="009F63BB"/>
    <w:rsid w:val="009F6578"/>
    <w:rsid w:val="009F670F"/>
    <w:rsid w:val="009F6725"/>
    <w:rsid w:val="009F6935"/>
    <w:rsid w:val="009F6A15"/>
    <w:rsid w:val="009F6AFA"/>
    <w:rsid w:val="009F6EEC"/>
    <w:rsid w:val="009F7021"/>
    <w:rsid w:val="009F72FF"/>
    <w:rsid w:val="009F774A"/>
    <w:rsid w:val="009F7AC8"/>
    <w:rsid w:val="009F7C01"/>
    <w:rsid w:val="009F7CA6"/>
    <w:rsid w:val="009F7D56"/>
    <w:rsid w:val="009F7E64"/>
    <w:rsid w:val="00A00197"/>
    <w:rsid w:val="00A00232"/>
    <w:rsid w:val="00A0032C"/>
    <w:rsid w:val="00A003CF"/>
    <w:rsid w:val="00A00472"/>
    <w:rsid w:val="00A004A1"/>
    <w:rsid w:val="00A007A6"/>
    <w:rsid w:val="00A00893"/>
    <w:rsid w:val="00A008D6"/>
    <w:rsid w:val="00A00CCB"/>
    <w:rsid w:val="00A0100D"/>
    <w:rsid w:val="00A01188"/>
    <w:rsid w:val="00A0162D"/>
    <w:rsid w:val="00A0164D"/>
    <w:rsid w:val="00A01899"/>
    <w:rsid w:val="00A01CC3"/>
    <w:rsid w:val="00A01CF8"/>
    <w:rsid w:val="00A01D99"/>
    <w:rsid w:val="00A01E35"/>
    <w:rsid w:val="00A01E4B"/>
    <w:rsid w:val="00A01FB0"/>
    <w:rsid w:val="00A01FF4"/>
    <w:rsid w:val="00A0203B"/>
    <w:rsid w:val="00A022C6"/>
    <w:rsid w:val="00A022E0"/>
    <w:rsid w:val="00A0259E"/>
    <w:rsid w:val="00A027DF"/>
    <w:rsid w:val="00A0280A"/>
    <w:rsid w:val="00A02A4E"/>
    <w:rsid w:val="00A02E26"/>
    <w:rsid w:val="00A02F84"/>
    <w:rsid w:val="00A0310D"/>
    <w:rsid w:val="00A03117"/>
    <w:rsid w:val="00A031C0"/>
    <w:rsid w:val="00A03764"/>
    <w:rsid w:val="00A03CC3"/>
    <w:rsid w:val="00A03F6D"/>
    <w:rsid w:val="00A040AC"/>
    <w:rsid w:val="00A0412D"/>
    <w:rsid w:val="00A0484D"/>
    <w:rsid w:val="00A0492B"/>
    <w:rsid w:val="00A0496D"/>
    <w:rsid w:val="00A04D63"/>
    <w:rsid w:val="00A053F5"/>
    <w:rsid w:val="00A05920"/>
    <w:rsid w:val="00A05A73"/>
    <w:rsid w:val="00A05E80"/>
    <w:rsid w:val="00A06030"/>
    <w:rsid w:val="00A0645B"/>
    <w:rsid w:val="00A065B1"/>
    <w:rsid w:val="00A067AC"/>
    <w:rsid w:val="00A06886"/>
    <w:rsid w:val="00A06E0F"/>
    <w:rsid w:val="00A07086"/>
    <w:rsid w:val="00A072C9"/>
    <w:rsid w:val="00A07824"/>
    <w:rsid w:val="00A07850"/>
    <w:rsid w:val="00A07980"/>
    <w:rsid w:val="00A07A49"/>
    <w:rsid w:val="00A07A64"/>
    <w:rsid w:val="00A07B00"/>
    <w:rsid w:val="00A07EBD"/>
    <w:rsid w:val="00A100F3"/>
    <w:rsid w:val="00A1035C"/>
    <w:rsid w:val="00A105C5"/>
    <w:rsid w:val="00A105DF"/>
    <w:rsid w:val="00A107A6"/>
    <w:rsid w:val="00A10A7E"/>
    <w:rsid w:val="00A10E13"/>
    <w:rsid w:val="00A10ED3"/>
    <w:rsid w:val="00A1121C"/>
    <w:rsid w:val="00A11269"/>
    <w:rsid w:val="00A1128E"/>
    <w:rsid w:val="00A1146B"/>
    <w:rsid w:val="00A114A8"/>
    <w:rsid w:val="00A11619"/>
    <w:rsid w:val="00A1171B"/>
    <w:rsid w:val="00A11BF9"/>
    <w:rsid w:val="00A11D48"/>
    <w:rsid w:val="00A12030"/>
    <w:rsid w:val="00A12318"/>
    <w:rsid w:val="00A12576"/>
    <w:rsid w:val="00A128EF"/>
    <w:rsid w:val="00A128F4"/>
    <w:rsid w:val="00A12AC8"/>
    <w:rsid w:val="00A12BA5"/>
    <w:rsid w:val="00A12C5A"/>
    <w:rsid w:val="00A1328D"/>
    <w:rsid w:val="00A132B7"/>
    <w:rsid w:val="00A13497"/>
    <w:rsid w:val="00A1381D"/>
    <w:rsid w:val="00A138D4"/>
    <w:rsid w:val="00A13E30"/>
    <w:rsid w:val="00A13F10"/>
    <w:rsid w:val="00A13F9C"/>
    <w:rsid w:val="00A14723"/>
    <w:rsid w:val="00A1479E"/>
    <w:rsid w:val="00A149D3"/>
    <w:rsid w:val="00A14B67"/>
    <w:rsid w:val="00A14C6D"/>
    <w:rsid w:val="00A14ED0"/>
    <w:rsid w:val="00A15012"/>
    <w:rsid w:val="00A1521D"/>
    <w:rsid w:val="00A152E7"/>
    <w:rsid w:val="00A15325"/>
    <w:rsid w:val="00A15666"/>
    <w:rsid w:val="00A15BF3"/>
    <w:rsid w:val="00A15CE3"/>
    <w:rsid w:val="00A15F0D"/>
    <w:rsid w:val="00A163E5"/>
    <w:rsid w:val="00A16492"/>
    <w:rsid w:val="00A16828"/>
    <w:rsid w:val="00A16AF3"/>
    <w:rsid w:val="00A16B70"/>
    <w:rsid w:val="00A171EB"/>
    <w:rsid w:val="00A173E3"/>
    <w:rsid w:val="00A17587"/>
    <w:rsid w:val="00A179B7"/>
    <w:rsid w:val="00A17BC1"/>
    <w:rsid w:val="00A17F2C"/>
    <w:rsid w:val="00A2020B"/>
    <w:rsid w:val="00A2049A"/>
    <w:rsid w:val="00A209F4"/>
    <w:rsid w:val="00A20A6E"/>
    <w:rsid w:val="00A20B72"/>
    <w:rsid w:val="00A20D40"/>
    <w:rsid w:val="00A20F82"/>
    <w:rsid w:val="00A212B4"/>
    <w:rsid w:val="00A21383"/>
    <w:rsid w:val="00A21409"/>
    <w:rsid w:val="00A21448"/>
    <w:rsid w:val="00A214A5"/>
    <w:rsid w:val="00A2158C"/>
    <w:rsid w:val="00A215EF"/>
    <w:rsid w:val="00A216A9"/>
    <w:rsid w:val="00A218CB"/>
    <w:rsid w:val="00A219B0"/>
    <w:rsid w:val="00A21A6B"/>
    <w:rsid w:val="00A21B8A"/>
    <w:rsid w:val="00A21BB6"/>
    <w:rsid w:val="00A21D3E"/>
    <w:rsid w:val="00A2207E"/>
    <w:rsid w:val="00A2215C"/>
    <w:rsid w:val="00A22649"/>
    <w:rsid w:val="00A22C47"/>
    <w:rsid w:val="00A22CDF"/>
    <w:rsid w:val="00A22D33"/>
    <w:rsid w:val="00A22D8B"/>
    <w:rsid w:val="00A230DB"/>
    <w:rsid w:val="00A231A4"/>
    <w:rsid w:val="00A23306"/>
    <w:rsid w:val="00A23388"/>
    <w:rsid w:val="00A234D5"/>
    <w:rsid w:val="00A2353D"/>
    <w:rsid w:val="00A23612"/>
    <w:rsid w:val="00A2365B"/>
    <w:rsid w:val="00A237A5"/>
    <w:rsid w:val="00A23806"/>
    <w:rsid w:val="00A23902"/>
    <w:rsid w:val="00A23AB8"/>
    <w:rsid w:val="00A23AC6"/>
    <w:rsid w:val="00A23CC1"/>
    <w:rsid w:val="00A23EFA"/>
    <w:rsid w:val="00A23F23"/>
    <w:rsid w:val="00A23FA4"/>
    <w:rsid w:val="00A24109"/>
    <w:rsid w:val="00A242A8"/>
    <w:rsid w:val="00A2434B"/>
    <w:rsid w:val="00A2444C"/>
    <w:rsid w:val="00A244B5"/>
    <w:rsid w:val="00A2455F"/>
    <w:rsid w:val="00A2472E"/>
    <w:rsid w:val="00A24783"/>
    <w:rsid w:val="00A24928"/>
    <w:rsid w:val="00A24F9F"/>
    <w:rsid w:val="00A2511B"/>
    <w:rsid w:val="00A251C6"/>
    <w:rsid w:val="00A252CB"/>
    <w:rsid w:val="00A25559"/>
    <w:rsid w:val="00A255C0"/>
    <w:rsid w:val="00A25733"/>
    <w:rsid w:val="00A259BB"/>
    <w:rsid w:val="00A259C3"/>
    <w:rsid w:val="00A25C9C"/>
    <w:rsid w:val="00A25CA5"/>
    <w:rsid w:val="00A2645F"/>
    <w:rsid w:val="00A2668E"/>
    <w:rsid w:val="00A26743"/>
    <w:rsid w:val="00A269A6"/>
    <w:rsid w:val="00A269F1"/>
    <w:rsid w:val="00A26C6C"/>
    <w:rsid w:val="00A26FF7"/>
    <w:rsid w:val="00A27400"/>
    <w:rsid w:val="00A2742B"/>
    <w:rsid w:val="00A275D3"/>
    <w:rsid w:val="00A2784E"/>
    <w:rsid w:val="00A278AA"/>
    <w:rsid w:val="00A2794E"/>
    <w:rsid w:val="00A27953"/>
    <w:rsid w:val="00A2797C"/>
    <w:rsid w:val="00A27A35"/>
    <w:rsid w:val="00A27BDA"/>
    <w:rsid w:val="00A27DC7"/>
    <w:rsid w:val="00A27FBC"/>
    <w:rsid w:val="00A3036D"/>
    <w:rsid w:val="00A30693"/>
    <w:rsid w:val="00A3090F"/>
    <w:rsid w:val="00A30A9F"/>
    <w:rsid w:val="00A30C1B"/>
    <w:rsid w:val="00A31033"/>
    <w:rsid w:val="00A31125"/>
    <w:rsid w:val="00A31378"/>
    <w:rsid w:val="00A31516"/>
    <w:rsid w:val="00A31553"/>
    <w:rsid w:val="00A31904"/>
    <w:rsid w:val="00A31965"/>
    <w:rsid w:val="00A3196A"/>
    <w:rsid w:val="00A31AC1"/>
    <w:rsid w:val="00A31E8C"/>
    <w:rsid w:val="00A32038"/>
    <w:rsid w:val="00A32090"/>
    <w:rsid w:val="00A321FD"/>
    <w:rsid w:val="00A32736"/>
    <w:rsid w:val="00A32785"/>
    <w:rsid w:val="00A329C2"/>
    <w:rsid w:val="00A32A50"/>
    <w:rsid w:val="00A32B98"/>
    <w:rsid w:val="00A32D27"/>
    <w:rsid w:val="00A32E01"/>
    <w:rsid w:val="00A32E38"/>
    <w:rsid w:val="00A3306A"/>
    <w:rsid w:val="00A33101"/>
    <w:rsid w:val="00A3369F"/>
    <w:rsid w:val="00A33D73"/>
    <w:rsid w:val="00A33D82"/>
    <w:rsid w:val="00A33DF0"/>
    <w:rsid w:val="00A33FE2"/>
    <w:rsid w:val="00A340B7"/>
    <w:rsid w:val="00A34414"/>
    <w:rsid w:val="00A34523"/>
    <w:rsid w:val="00A34742"/>
    <w:rsid w:val="00A34EA8"/>
    <w:rsid w:val="00A34FBE"/>
    <w:rsid w:val="00A352F8"/>
    <w:rsid w:val="00A35416"/>
    <w:rsid w:val="00A35432"/>
    <w:rsid w:val="00A355A7"/>
    <w:rsid w:val="00A355D5"/>
    <w:rsid w:val="00A35B1E"/>
    <w:rsid w:val="00A35C17"/>
    <w:rsid w:val="00A35DDD"/>
    <w:rsid w:val="00A35E8B"/>
    <w:rsid w:val="00A35F05"/>
    <w:rsid w:val="00A3626F"/>
    <w:rsid w:val="00A36B55"/>
    <w:rsid w:val="00A36BAF"/>
    <w:rsid w:val="00A36C14"/>
    <w:rsid w:val="00A36CB6"/>
    <w:rsid w:val="00A36DE7"/>
    <w:rsid w:val="00A370F6"/>
    <w:rsid w:val="00A3710C"/>
    <w:rsid w:val="00A371E4"/>
    <w:rsid w:val="00A37349"/>
    <w:rsid w:val="00A3735D"/>
    <w:rsid w:val="00A37700"/>
    <w:rsid w:val="00A37829"/>
    <w:rsid w:val="00A378E5"/>
    <w:rsid w:val="00A37EAF"/>
    <w:rsid w:val="00A4033B"/>
    <w:rsid w:val="00A404A8"/>
    <w:rsid w:val="00A4067C"/>
    <w:rsid w:val="00A406D7"/>
    <w:rsid w:val="00A406F5"/>
    <w:rsid w:val="00A4088A"/>
    <w:rsid w:val="00A4092E"/>
    <w:rsid w:val="00A40A61"/>
    <w:rsid w:val="00A40BF0"/>
    <w:rsid w:val="00A40C56"/>
    <w:rsid w:val="00A40C70"/>
    <w:rsid w:val="00A40F50"/>
    <w:rsid w:val="00A41013"/>
    <w:rsid w:val="00A41030"/>
    <w:rsid w:val="00A4127D"/>
    <w:rsid w:val="00A41410"/>
    <w:rsid w:val="00A41484"/>
    <w:rsid w:val="00A41506"/>
    <w:rsid w:val="00A41749"/>
    <w:rsid w:val="00A41844"/>
    <w:rsid w:val="00A41A7B"/>
    <w:rsid w:val="00A41B95"/>
    <w:rsid w:val="00A41C56"/>
    <w:rsid w:val="00A41FA8"/>
    <w:rsid w:val="00A421A2"/>
    <w:rsid w:val="00A42362"/>
    <w:rsid w:val="00A42522"/>
    <w:rsid w:val="00A42632"/>
    <w:rsid w:val="00A4282F"/>
    <w:rsid w:val="00A4294A"/>
    <w:rsid w:val="00A42BE7"/>
    <w:rsid w:val="00A42E48"/>
    <w:rsid w:val="00A4319E"/>
    <w:rsid w:val="00A435DF"/>
    <w:rsid w:val="00A43721"/>
    <w:rsid w:val="00A43803"/>
    <w:rsid w:val="00A43A05"/>
    <w:rsid w:val="00A43C6A"/>
    <w:rsid w:val="00A43D4F"/>
    <w:rsid w:val="00A4403E"/>
    <w:rsid w:val="00A441DF"/>
    <w:rsid w:val="00A44456"/>
    <w:rsid w:val="00A44750"/>
    <w:rsid w:val="00A44962"/>
    <w:rsid w:val="00A449FF"/>
    <w:rsid w:val="00A45006"/>
    <w:rsid w:val="00A45182"/>
    <w:rsid w:val="00A45305"/>
    <w:rsid w:val="00A45800"/>
    <w:rsid w:val="00A4587F"/>
    <w:rsid w:val="00A458AF"/>
    <w:rsid w:val="00A458BE"/>
    <w:rsid w:val="00A458F4"/>
    <w:rsid w:val="00A45EC7"/>
    <w:rsid w:val="00A4674B"/>
    <w:rsid w:val="00A467DC"/>
    <w:rsid w:val="00A46863"/>
    <w:rsid w:val="00A46B82"/>
    <w:rsid w:val="00A47011"/>
    <w:rsid w:val="00A47165"/>
    <w:rsid w:val="00A471FF"/>
    <w:rsid w:val="00A47481"/>
    <w:rsid w:val="00A47660"/>
    <w:rsid w:val="00A4797C"/>
    <w:rsid w:val="00A479E9"/>
    <w:rsid w:val="00A47A82"/>
    <w:rsid w:val="00A47B67"/>
    <w:rsid w:val="00A47CC1"/>
    <w:rsid w:val="00A50282"/>
    <w:rsid w:val="00A503A3"/>
    <w:rsid w:val="00A50955"/>
    <w:rsid w:val="00A50AF3"/>
    <w:rsid w:val="00A50B59"/>
    <w:rsid w:val="00A50D3C"/>
    <w:rsid w:val="00A50F3D"/>
    <w:rsid w:val="00A517F2"/>
    <w:rsid w:val="00A51922"/>
    <w:rsid w:val="00A5193F"/>
    <w:rsid w:val="00A51CAB"/>
    <w:rsid w:val="00A51E63"/>
    <w:rsid w:val="00A52090"/>
    <w:rsid w:val="00A521F3"/>
    <w:rsid w:val="00A52307"/>
    <w:rsid w:val="00A5239B"/>
    <w:rsid w:val="00A523D5"/>
    <w:rsid w:val="00A525C2"/>
    <w:rsid w:val="00A52773"/>
    <w:rsid w:val="00A52899"/>
    <w:rsid w:val="00A529E4"/>
    <w:rsid w:val="00A52B8C"/>
    <w:rsid w:val="00A52DE9"/>
    <w:rsid w:val="00A52E8A"/>
    <w:rsid w:val="00A530E8"/>
    <w:rsid w:val="00A53274"/>
    <w:rsid w:val="00A5332B"/>
    <w:rsid w:val="00A535E1"/>
    <w:rsid w:val="00A536E7"/>
    <w:rsid w:val="00A5374A"/>
    <w:rsid w:val="00A53751"/>
    <w:rsid w:val="00A5397E"/>
    <w:rsid w:val="00A53B17"/>
    <w:rsid w:val="00A53E2F"/>
    <w:rsid w:val="00A53E84"/>
    <w:rsid w:val="00A53EB2"/>
    <w:rsid w:val="00A5412E"/>
    <w:rsid w:val="00A5430A"/>
    <w:rsid w:val="00A54315"/>
    <w:rsid w:val="00A543C0"/>
    <w:rsid w:val="00A543DC"/>
    <w:rsid w:val="00A544DD"/>
    <w:rsid w:val="00A54505"/>
    <w:rsid w:val="00A547EC"/>
    <w:rsid w:val="00A549F2"/>
    <w:rsid w:val="00A54C34"/>
    <w:rsid w:val="00A54D89"/>
    <w:rsid w:val="00A54ECA"/>
    <w:rsid w:val="00A5525D"/>
    <w:rsid w:val="00A55503"/>
    <w:rsid w:val="00A5555B"/>
    <w:rsid w:val="00A5565B"/>
    <w:rsid w:val="00A55A9A"/>
    <w:rsid w:val="00A55C2F"/>
    <w:rsid w:val="00A55C70"/>
    <w:rsid w:val="00A55DDF"/>
    <w:rsid w:val="00A55E8C"/>
    <w:rsid w:val="00A56105"/>
    <w:rsid w:val="00A5614B"/>
    <w:rsid w:val="00A56516"/>
    <w:rsid w:val="00A5652E"/>
    <w:rsid w:val="00A56551"/>
    <w:rsid w:val="00A56647"/>
    <w:rsid w:val="00A566AA"/>
    <w:rsid w:val="00A569EB"/>
    <w:rsid w:val="00A56A6C"/>
    <w:rsid w:val="00A56B1A"/>
    <w:rsid w:val="00A56B37"/>
    <w:rsid w:val="00A56D2C"/>
    <w:rsid w:val="00A56EEE"/>
    <w:rsid w:val="00A570B0"/>
    <w:rsid w:val="00A576BD"/>
    <w:rsid w:val="00A577C2"/>
    <w:rsid w:val="00A57D95"/>
    <w:rsid w:val="00A57EF8"/>
    <w:rsid w:val="00A57F02"/>
    <w:rsid w:val="00A603EE"/>
    <w:rsid w:val="00A60454"/>
    <w:rsid w:val="00A60B70"/>
    <w:rsid w:val="00A60C0F"/>
    <w:rsid w:val="00A60D2E"/>
    <w:rsid w:val="00A6124F"/>
    <w:rsid w:val="00A612A6"/>
    <w:rsid w:val="00A61324"/>
    <w:rsid w:val="00A615BF"/>
    <w:rsid w:val="00A618CC"/>
    <w:rsid w:val="00A619FC"/>
    <w:rsid w:val="00A61C0D"/>
    <w:rsid w:val="00A61D64"/>
    <w:rsid w:val="00A61D7B"/>
    <w:rsid w:val="00A61EDF"/>
    <w:rsid w:val="00A620D1"/>
    <w:rsid w:val="00A623B8"/>
    <w:rsid w:val="00A62541"/>
    <w:rsid w:val="00A62666"/>
    <w:rsid w:val="00A62777"/>
    <w:rsid w:val="00A62B07"/>
    <w:rsid w:val="00A62B54"/>
    <w:rsid w:val="00A62B61"/>
    <w:rsid w:val="00A62C52"/>
    <w:rsid w:val="00A63178"/>
    <w:rsid w:val="00A634EB"/>
    <w:rsid w:val="00A63670"/>
    <w:rsid w:val="00A636F9"/>
    <w:rsid w:val="00A6371F"/>
    <w:rsid w:val="00A639E1"/>
    <w:rsid w:val="00A63C2A"/>
    <w:rsid w:val="00A6428D"/>
    <w:rsid w:val="00A6429C"/>
    <w:rsid w:val="00A643E1"/>
    <w:rsid w:val="00A64897"/>
    <w:rsid w:val="00A64C72"/>
    <w:rsid w:val="00A64EA0"/>
    <w:rsid w:val="00A64F1E"/>
    <w:rsid w:val="00A65205"/>
    <w:rsid w:val="00A652A9"/>
    <w:rsid w:val="00A6544E"/>
    <w:rsid w:val="00A659FB"/>
    <w:rsid w:val="00A65AB3"/>
    <w:rsid w:val="00A65B7C"/>
    <w:rsid w:val="00A65C55"/>
    <w:rsid w:val="00A65C56"/>
    <w:rsid w:val="00A65C99"/>
    <w:rsid w:val="00A65CE9"/>
    <w:rsid w:val="00A65EC3"/>
    <w:rsid w:val="00A661A3"/>
    <w:rsid w:val="00A66217"/>
    <w:rsid w:val="00A66256"/>
    <w:rsid w:val="00A664D5"/>
    <w:rsid w:val="00A667AF"/>
    <w:rsid w:val="00A668DA"/>
    <w:rsid w:val="00A66B17"/>
    <w:rsid w:val="00A66DB2"/>
    <w:rsid w:val="00A66E83"/>
    <w:rsid w:val="00A6702E"/>
    <w:rsid w:val="00A672F4"/>
    <w:rsid w:val="00A67396"/>
    <w:rsid w:val="00A674DA"/>
    <w:rsid w:val="00A6786E"/>
    <w:rsid w:val="00A67871"/>
    <w:rsid w:val="00A67BB3"/>
    <w:rsid w:val="00A67E69"/>
    <w:rsid w:val="00A67EAE"/>
    <w:rsid w:val="00A70091"/>
    <w:rsid w:val="00A700BA"/>
    <w:rsid w:val="00A701DB"/>
    <w:rsid w:val="00A702AA"/>
    <w:rsid w:val="00A7066E"/>
    <w:rsid w:val="00A70956"/>
    <w:rsid w:val="00A70A47"/>
    <w:rsid w:val="00A70ABF"/>
    <w:rsid w:val="00A70FEB"/>
    <w:rsid w:val="00A71239"/>
    <w:rsid w:val="00A7137B"/>
    <w:rsid w:val="00A71451"/>
    <w:rsid w:val="00A71562"/>
    <w:rsid w:val="00A716CE"/>
    <w:rsid w:val="00A716F6"/>
    <w:rsid w:val="00A717E1"/>
    <w:rsid w:val="00A718E2"/>
    <w:rsid w:val="00A71CAC"/>
    <w:rsid w:val="00A72116"/>
    <w:rsid w:val="00A7212D"/>
    <w:rsid w:val="00A7218B"/>
    <w:rsid w:val="00A725FF"/>
    <w:rsid w:val="00A727D6"/>
    <w:rsid w:val="00A72B1D"/>
    <w:rsid w:val="00A72C65"/>
    <w:rsid w:val="00A72E32"/>
    <w:rsid w:val="00A7316B"/>
    <w:rsid w:val="00A731E0"/>
    <w:rsid w:val="00A731FC"/>
    <w:rsid w:val="00A7333A"/>
    <w:rsid w:val="00A736AE"/>
    <w:rsid w:val="00A736C8"/>
    <w:rsid w:val="00A73760"/>
    <w:rsid w:val="00A737C0"/>
    <w:rsid w:val="00A739C4"/>
    <w:rsid w:val="00A73C88"/>
    <w:rsid w:val="00A73C95"/>
    <w:rsid w:val="00A73DA0"/>
    <w:rsid w:val="00A73E98"/>
    <w:rsid w:val="00A7403E"/>
    <w:rsid w:val="00A7418C"/>
    <w:rsid w:val="00A744A1"/>
    <w:rsid w:val="00A744EF"/>
    <w:rsid w:val="00A7453D"/>
    <w:rsid w:val="00A745C9"/>
    <w:rsid w:val="00A7485D"/>
    <w:rsid w:val="00A74A4E"/>
    <w:rsid w:val="00A74A5B"/>
    <w:rsid w:val="00A74D7F"/>
    <w:rsid w:val="00A752FC"/>
    <w:rsid w:val="00A753A0"/>
    <w:rsid w:val="00A7541D"/>
    <w:rsid w:val="00A75887"/>
    <w:rsid w:val="00A75CA0"/>
    <w:rsid w:val="00A75DBF"/>
    <w:rsid w:val="00A75E8C"/>
    <w:rsid w:val="00A75EE2"/>
    <w:rsid w:val="00A75F9B"/>
    <w:rsid w:val="00A7649D"/>
    <w:rsid w:val="00A76506"/>
    <w:rsid w:val="00A7657C"/>
    <w:rsid w:val="00A765DF"/>
    <w:rsid w:val="00A76680"/>
    <w:rsid w:val="00A766CD"/>
    <w:rsid w:val="00A7683B"/>
    <w:rsid w:val="00A76964"/>
    <w:rsid w:val="00A769D4"/>
    <w:rsid w:val="00A76C68"/>
    <w:rsid w:val="00A76CF1"/>
    <w:rsid w:val="00A76E35"/>
    <w:rsid w:val="00A77117"/>
    <w:rsid w:val="00A771E5"/>
    <w:rsid w:val="00A7724E"/>
    <w:rsid w:val="00A775B9"/>
    <w:rsid w:val="00A7770F"/>
    <w:rsid w:val="00A77B3D"/>
    <w:rsid w:val="00A77FD8"/>
    <w:rsid w:val="00A8007E"/>
    <w:rsid w:val="00A8017E"/>
    <w:rsid w:val="00A80214"/>
    <w:rsid w:val="00A80282"/>
    <w:rsid w:val="00A80368"/>
    <w:rsid w:val="00A8067D"/>
    <w:rsid w:val="00A808C2"/>
    <w:rsid w:val="00A809E4"/>
    <w:rsid w:val="00A80A9E"/>
    <w:rsid w:val="00A80CBE"/>
    <w:rsid w:val="00A80F3A"/>
    <w:rsid w:val="00A81127"/>
    <w:rsid w:val="00A812AB"/>
    <w:rsid w:val="00A815DE"/>
    <w:rsid w:val="00A81691"/>
    <w:rsid w:val="00A8188B"/>
    <w:rsid w:val="00A81E2E"/>
    <w:rsid w:val="00A820ED"/>
    <w:rsid w:val="00A82193"/>
    <w:rsid w:val="00A82278"/>
    <w:rsid w:val="00A82436"/>
    <w:rsid w:val="00A8245D"/>
    <w:rsid w:val="00A824BD"/>
    <w:rsid w:val="00A827CF"/>
    <w:rsid w:val="00A827F9"/>
    <w:rsid w:val="00A82BBF"/>
    <w:rsid w:val="00A82D42"/>
    <w:rsid w:val="00A830EB"/>
    <w:rsid w:val="00A83105"/>
    <w:rsid w:val="00A8310A"/>
    <w:rsid w:val="00A831E9"/>
    <w:rsid w:val="00A835C6"/>
    <w:rsid w:val="00A8360C"/>
    <w:rsid w:val="00A83805"/>
    <w:rsid w:val="00A83851"/>
    <w:rsid w:val="00A838A2"/>
    <w:rsid w:val="00A83D3B"/>
    <w:rsid w:val="00A83D53"/>
    <w:rsid w:val="00A83E96"/>
    <w:rsid w:val="00A840BB"/>
    <w:rsid w:val="00A840EB"/>
    <w:rsid w:val="00A84594"/>
    <w:rsid w:val="00A84C6B"/>
    <w:rsid w:val="00A84C83"/>
    <w:rsid w:val="00A84CE2"/>
    <w:rsid w:val="00A84E99"/>
    <w:rsid w:val="00A85410"/>
    <w:rsid w:val="00A85425"/>
    <w:rsid w:val="00A85661"/>
    <w:rsid w:val="00A858E3"/>
    <w:rsid w:val="00A85B26"/>
    <w:rsid w:val="00A86007"/>
    <w:rsid w:val="00A861AA"/>
    <w:rsid w:val="00A861CB"/>
    <w:rsid w:val="00A86281"/>
    <w:rsid w:val="00A869A3"/>
    <w:rsid w:val="00A869EE"/>
    <w:rsid w:val="00A86BC2"/>
    <w:rsid w:val="00A87043"/>
    <w:rsid w:val="00A87059"/>
    <w:rsid w:val="00A870E7"/>
    <w:rsid w:val="00A870FB"/>
    <w:rsid w:val="00A87381"/>
    <w:rsid w:val="00A8749D"/>
    <w:rsid w:val="00A87C01"/>
    <w:rsid w:val="00A90613"/>
    <w:rsid w:val="00A907F7"/>
    <w:rsid w:val="00A90A01"/>
    <w:rsid w:val="00A90F18"/>
    <w:rsid w:val="00A911D6"/>
    <w:rsid w:val="00A9138B"/>
    <w:rsid w:val="00A9175B"/>
    <w:rsid w:val="00A918F9"/>
    <w:rsid w:val="00A91B46"/>
    <w:rsid w:val="00A91B7C"/>
    <w:rsid w:val="00A91BD8"/>
    <w:rsid w:val="00A91D3D"/>
    <w:rsid w:val="00A91FD6"/>
    <w:rsid w:val="00A920C2"/>
    <w:rsid w:val="00A92526"/>
    <w:rsid w:val="00A92645"/>
    <w:rsid w:val="00A92C2B"/>
    <w:rsid w:val="00A92D0C"/>
    <w:rsid w:val="00A92D57"/>
    <w:rsid w:val="00A92FB9"/>
    <w:rsid w:val="00A93339"/>
    <w:rsid w:val="00A93519"/>
    <w:rsid w:val="00A936D2"/>
    <w:rsid w:val="00A93875"/>
    <w:rsid w:val="00A93C6D"/>
    <w:rsid w:val="00A93E5C"/>
    <w:rsid w:val="00A94A85"/>
    <w:rsid w:val="00A94BA1"/>
    <w:rsid w:val="00A94FE6"/>
    <w:rsid w:val="00A950C2"/>
    <w:rsid w:val="00A95314"/>
    <w:rsid w:val="00A953EC"/>
    <w:rsid w:val="00A95440"/>
    <w:rsid w:val="00A9561F"/>
    <w:rsid w:val="00A9576E"/>
    <w:rsid w:val="00A958F5"/>
    <w:rsid w:val="00A9590E"/>
    <w:rsid w:val="00A95E0B"/>
    <w:rsid w:val="00A95F78"/>
    <w:rsid w:val="00A95F91"/>
    <w:rsid w:val="00A96243"/>
    <w:rsid w:val="00A9638F"/>
    <w:rsid w:val="00A966C3"/>
    <w:rsid w:val="00A9672F"/>
    <w:rsid w:val="00A96DA2"/>
    <w:rsid w:val="00A96DC9"/>
    <w:rsid w:val="00A96E36"/>
    <w:rsid w:val="00A96FD3"/>
    <w:rsid w:val="00A9734A"/>
    <w:rsid w:val="00A97359"/>
    <w:rsid w:val="00A976D5"/>
    <w:rsid w:val="00A97718"/>
    <w:rsid w:val="00A97945"/>
    <w:rsid w:val="00A97A8F"/>
    <w:rsid w:val="00A97D9A"/>
    <w:rsid w:val="00A97E29"/>
    <w:rsid w:val="00AA0532"/>
    <w:rsid w:val="00AA057D"/>
    <w:rsid w:val="00AA0891"/>
    <w:rsid w:val="00AA0C37"/>
    <w:rsid w:val="00AA0F49"/>
    <w:rsid w:val="00AA105B"/>
    <w:rsid w:val="00AA111F"/>
    <w:rsid w:val="00AA1255"/>
    <w:rsid w:val="00AA1730"/>
    <w:rsid w:val="00AA17F1"/>
    <w:rsid w:val="00AA182D"/>
    <w:rsid w:val="00AA195A"/>
    <w:rsid w:val="00AA1C39"/>
    <w:rsid w:val="00AA1D96"/>
    <w:rsid w:val="00AA2164"/>
    <w:rsid w:val="00AA2231"/>
    <w:rsid w:val="00AA254D"/>
    <w:rsid w:val="00AA25BF"/>
    <w:rsid w:val="00AA25CD"/>
    <w:rsid w:val="00AA2606"/>
    <w:rsid w:val="00AA2613"/>
    <w:rsid w:val="00AA27A2"/>
    <w:rsid w:val="00AA29B6"/>
    <w:rsid w:val="00AA2B0C"/>
    <w:rsid w:val="00AA2CCE"/>
    <w:rsid w:val="00AA2D08"/>
    <w:rsid w:val="00AA2DC4"/>
    <w:rsid w:val="00AA32D8"/>
    <w:rsid w:val="00AA33C8"/>
    <w:rsid w:val="00AA3AF2"/>
    <w:rsid w:val="00AA3D4F"/>
    <w:rsid w:val="00AA3D58"/>
    <w:rsid w:val="00AA3E87"/>
    <w:rsid w:val="00AA405C"/>
    <w:rsid w:val="00AA4074"/>
    <w:rsid w:val="00AA40D4"/>
    <w:rsid w:val="00AA419D"/>
    <w:rsid w:val="00AA4599"/>
    <w:rsid w:val="00AA4946"/>
    <w:rsid w:val="00AA4AA8"/>
    <w:rsid w:val="00AA4BEE"/>
    <w:rsid w:val="00AA4CE3"/>
    <w:rsid w:val="00AA4D1A"/>
    <w:rsid w:val="00AA4FEC"/>
    <w:rsid w:val="00AA50B7"/>
    <w:rsid w:val="00AA50F7"/>
    <w:rsid w:val="00AA52E3"/>
    <w:rsid w:val="00AA5579"/>
    <w:rsid w:val="00AA5B24"/>
    <w:rsid w:val="00AA5C54"/>
    <w:rsid w:val="00AA5F19"/>
    <w:rsid w:val="00AA63A5"/>
    <w:rsid w:val="00AA6639"/>
    <w:rsid w:val="00AA66E8"/>
    <w:rsid w:val="00AA6944"/>
    <w:rsid w:val="00AA6C92"/>
    <w:rsid w:val="00AA6CB5"/>
    <w:rsid w:val="00AA6D23"/>
    <w:rsid w:val="00AA6FE9"/>
    <w:rsid w:val="00AA719A"/>
    <w:rsid w:val="00AA7264"/>
    <w:rsid w:val="00AA745C"/>
    <w:rsid w:val="00AA7534"/>
    <w:rsid w:val="00AA76E9"/>
    <w:rsid w:val="00AA7797"/>
    <w:rsid w:val="00AA77A2"/>
    <w:rsid w:val="00AA79F7"/>
    <w:rsid w:val="00AA7A66"/>
    <w:rsid w:val="00AA7C07"/>
    <w:rsid w:val="00AA7FFB"/>
    <w:rsid w:val="00AB0162"/>
    <w:rsid w:val="00AB0467"/>
    <w:rsid w:val="00AB046A"/>
    <w:rsid w:val="00AB04E3"/>
    <w:rsid w:val="00AB0A4C"/>
    <w:rsid w:val="00AB0A9A"/>
    <w:rsid w:val="00AB0B10"/>
    <w:rsid w:val="00AB0B86"/>
    <w:rsid w:val="00AB0EE6"/>
    <w:rsid w:val="00AB12FB"/>
    <w:rsid w:val="00AB134F"/>
    <w:rsid w:val="00AB145A"/>
    <w:rsid w:val="00AB14CB"/>
    <w:rsid w:val="00AB16B7"/>
    <w:rsid w:val="00AB1C1E"/>
    <w:rsid w:val="00AB1D06"/>
    <w:rsid w:val="00AB1DF0"/>
    <w:rsid w:val="00AB1E2C"/>
    <w:rsid w:val="00AB1EA7"/>
    <w:rsid w:val="00AB1F17"/>
    <w:rsid w:val="00AB206E"/>
    <w:rsid w:val="00AB2293"/>
    <w:rsid w:val="00AB26B7"/>
    <w:rsid w:val="00AB27A4"/>
    <w:rsid w:val="00AB27D9"/>
    <w:rsid w:val="00AB2830"/>
    <w:rsid w:val="00AB285C"/>
    <w:rsid w:val="00AB2A4E"/>
    <w:rsid w:val="00AB2E17"/>
    <w:rsid w:val="00AB2E49"/>
    <w:rsid w:val="00AB2EF3"/>
    <w:rsid w:val="00AB2F9B"/>
    <w:rsid w:val="00AB3076"/>
    <w:rsid w:val="00AB30EE"/>
    <w:rsid w:val="00AB31E7"/>
    <w:rsid w:val="00AB32A2"/>
    <w:rsid w:val="00AB3547"/>
    <w:rsid w:val="00AB35EE"/>
    <w:rsid w:val="00AB3767"/>
    <w:rsid w:val="00AB37AF"/>
    <w:rsid w:val="00AB3827"/>
    <w:rsid w:val="00AB3AAB"/>
    <w:rsid w:val="00AB3B43"/>
    <w:rsid w:val="00AB3B5A"/>
    <w:rsid w:val="00AB3B95"/>
    <w:rsid w:val="00AB3C6C"/>
    <w:rsid w:val="00AB3FD2"/>
    <w:rsid w:val="00AB438A"/>
    <w:rsid w:val="00AB4601"/>
    <w:rsid w:val="00AB47EB"/>
    <w:rsid w:val="00AB48B6"/>
    <w:rsid w:val="00AB48BC"/>
    <w:rsid w:val="00AB494C"/>
    <w:rsid w:val="00AB4B08"/>
    <w:rsid w:val="00AB4C49"/>
    <w:rsid w:val="00AB4FBA"/>
    <w:rsid w:val="00AB502B"/>
    <w:rsid w:val="00AB517A"/>
    <w:rsid w:val="00AB527B"/>
    <w:rsid w:val="00AB53DE"/>
    <w:rsid w:val="00AB53F1"/>
    <w:rsid w:val="00AB5536"/>
    <w:rsid w:val="00AB556C"/>
    <w:rsid w:val="00AB558F"/>
    <w:rsid w:val="00AB5609"/>
    <w:rsid w:val="00AB57A1"/>
    <w:rsid w:val="00AB5836"/>
    <w:rsid w:val="00AB592A"/>
    <w:rsid w:val="00AB5994"/>
    <w:rsid w:val="00AB5BC8"/>
    <w:rsid w:val="00AB5E25"/>
    <w:rsid w:val="00AB5E5A"/>
    <w:rsid w:val="00AB60B4"/>
    <w:rsid w:val="00AB6646"/>
    <w:rsid w:val="00AB66BA"/>
    <w:rsid w:val="00AB6AB5"/>
    <w:rsid w:val="00AB6DEC"/>
    <w:rsid w:val="00AB6F4C"/>
    <w:rsid w:val="00AB6F82"/>
    <w:rsid w:val="00AB70CF"/>
    <w:rsid w:val="00AB71D3"/>
    <w:rsid w:val="00AB71ED"/>
    <w:rsid w:val="00AB7726"/>
    <w:rsid w:val="00AB7A0E"/>
    <w:rsid w:val="00AB7CDD"/>
    <w:rsid w:val="00AB7F14"/>
    <w:rsid w:val="00AC0160"/>
    <w:rsid w:val="00AC054B"/>
    <w:rsid w:val="00AC0551"/>
    <w:rsid w:val="00AC05D2"/>
    <w:rsid w:val="00AC0AD4"/>
    <w:rsid w:val="00AC0B04"/>
    <w:rsid w:val="00AC0BF4"/>
    <w:rsid w:val="00AC0C8D"/>
    <w:rsid w:val="00AC0DDD"/>
    <w:rsid w:val="00AC0E08"/>
    <w:rsid w:val="00AC0F91"/>
    <w:rsid w:val="00AC104B"/>
    <w:rsid w:val="00AC1119"/>
    <w:rsid w:val="00AC1219"/>
    <w:rsid w:val="00AC14CA"/>
    <w:rsid w:val="00AC1645"/>
    <w:rsid w:val="00AC19F7"/>
    <w:rsid w:val="00AC1FD5"/>
    <w:rsid w:val="00AC2047"/>
    <w:rsid w:val="00AC21D2"/>
    <w:rsid w:val="00AC223C"/>
    <w:rsid w:val="00AC22BF"/>
    <w:rsid w:val="00AC2598"/>
    <w:rsid w:val="00AC26A3"/>
    <w:rsid w:val="00AC2703"/>
    <w:rsid w:val="00AC2757"/>
    <w:rsid w:val="00AC282A"/>
    <w:rsid w:val="00AC295D"/>
    <w:rsid w:val="00AC2C40"/>
    <w:rsid w:val="00AC2C6C"/>
    <w:rsid w:val="00AC2D05"/>
    <w:rsid w:val="00AC2E40"/>
    <w:rsid w:val="00AC2F92"/>
    <w:rsid w:val="00AC3094"/>
    <w:rsid w:val="00AC316A"/>
    <w:rsid w:val="00AC3364"/>
    <w:rsid w:val="00AC35D4"/>
    <w:rsid w:val="00AC3684"/>
    <w:rsid w:val="00AC3855"/>
    <w:rsid w:val="00AC3978"/>
    <w:rsid w:val="00AC3D1D"/>
    <w:rsid w:val="00AC3DB6"/>
    <w:rsid w:val="00AC3F9F"/>
    <w:rsid w:val="00AC41E4"/>
    <w:rsid w:val="00AC42EC"/>
    <w:rsid w:val="00AC4554"/>
    <w:rsid w:val="00AC459D"/>
    <w:rsid w:val="00AC4B52"/>
    <w:rsid w:val="00AC4B59"/>
    <w:rsid w:val="00AC4C1A"/>
    <w:rsid w:val="00AC4CDD"/>
    <w:rsid w:val="00AC4D02"/>
    <w:rsid w:val="00AC4D1D"/>
    <w:rsid w:val="00AC4DF8"/>
    <w:rsid w:val="00AC4EF9"/>
    <w:rsid w:val="00AC4F40"/>
    <w:rsid w:val="00AC58A3"/>
    <w:rsid w:val="00AC5B4A"/>
    <w:rsid w:val="00AC6400"/>
    <w:rsid w:val="00AC6485"/>
    <w:rsid w:val="00AC6505"/>
    <w:rsid w:val="00AC68F0"/>
    <w:rsid w:val="00AC6B56"/>
    <w:rsid w:val="00AC6BC5"/>
    <w:rsid w:val="00AC6E4D"/>
    <w:rsid w:val="00AC76A4"/>
    <w:rsid w:val="00AC7B57"/>
    <w:rsid w:val="00AC7B5B"/>
    <w:rsid w:val="00AC7C48"/>
    <w:rsid w:val="00AC7CF3"/>
    <w:rsid w:val="00AC7D6A"/>
    <w:rsid w:val="00AC7F22"/>
    <w:rsid w:val="00AC7FE6"/>
    <w:rsid w:val="00AD006D"/>
    <w:rsid w:val="00AD0900"/>
    <w:rsid w:val="00AD0B0F"/>
    <w:rsid w:val="00AD0B65"/>
    <w:rsid w:val="00AD0C2B"/>
    <w:rsid w:val="00AD11C4"/>
    <w:rsid w:val="00AD139E"/>
    <w:rsid w:val="00AD1739"/>
    <w:rsid w:val="00AD197C"/>
    <w:rsid w:val="00AD1BD5"/>
    <w:rsid w:val="00AD1CCB"/>
    <w:rsid w:val="00AD1E67"/>
    <w:rsid w:val="00AD203E"/>
    <w:rsid w:val="00AD21DC"/>
    <w:rsid w:val="00AD21F6"/>
    <w:rsid w:val="00AD26A8"/>
    <w:rsid w:val="00AD2B61"/>
    <w:rsid w:val="00AD2C78"/>
    <w:rsid w:val="00AD2CCA"/>
    <w:rsid w:val="00AD2D4E"/>
    <w:rsid w:val="00AD2E81"/>
    <w:rsid w:val="00AD3112"/>
    <w:rsid w:val="00AD312E"/>
    <w:rsid w:val="00AD316D"/>
    <w:rsid w:val="00AD3386"/>
    <w:rsid w:val="00AD37CF"/>
    <w:rsid w:val="00AD3809"/>
    <w:rsid w:val="00AD3981"/>
    <w:rsid w:val="00AD40C5"/>
    <w:rsid w:val="00AD4256"/>
    <w:rsid w:val="00AD4516"/>
    <w:rsid w:val="00AD4574"/>
    <w:rsid w:val="00AD45AE"/>
    <w:rsid w:val="00AD45E1"/>
    <w:rsid w:val="00AD45F0"/>
    <w:rsid w:val="00AD49B9"/>
    <w:rsid w:val="00AD4C09"/>
    <w:rsid w:val="00AD4CDA"/>
    <w:rsid w:val="00AD4E55"/>
    <w:rsid w:val="00AD4F37"/>
    <w:rsid w:val="00AD4F9E"/>
    <w:rsid w:val="00AD5048"/>
    <w:rsid w:val="00AD51B3"/>
    <w:rsid w:val="00AD526E"/>
    <w:rsid w:val="00AD52EB"/>
    <w:rsid w:val="00AD5489"/>
    <w:rsid w:val="00AD554A"/>
    <w:rsid w:val="00AD5A4A"/>
    <w:rsid w:val="00AD5B1F"/>
    <w:rsid w:val="00AD5C15"/>
    <w:rsid w:val="00AD5CD8"/>
    <w:rsid w:val="00AD5D04"/>
    <w:rsid w:val="00AD5D68"/>
    <w:rsid w:val="00AD5F9F"/>
    <w:rsid w:val="00AD6182"/>
    <w:rsid w:val="00AD61F6"/>
    <w:rsid w:val="00AD6208"/>
    <w:rsid w:val="00AD62E2"/>
    <w:rsid w:val="00AD63A8"/>
    <w:rsid w:val="00AD63D7"/>
    <w:rsid w:val="00AD64C2"/>
    <w:rsid w:val="00AD6597"/>
    <w:rsid w:val="00AD65CD"/>
    <w:rsid w:val="00AD67C2"/>
    <w:rsid w:val="00AD6E4E"/>
    <w:rsid w:val="00AD6EDD"/>
    <w:rsid w:val="00AD7223"/>
    <w:rsid w:val="00AD7636"/>
    <w:rsid w:val="00AD76BA"/>
    <w:rsid w:val="00AD799D"/>
    <w:rsid w:val="00AD7C73"/>
    <w:rsid w:val="00AD7C9B"/>
    <w:rsid w:val="00AD7DD4"/>
    <w:rsid w:val="00AD7E7A"/>
    <w:rsid w:val="00AD7FBA"/>
    <w:rsid w:val="00AE0297"/>
    <w:rsid w:val="00AE03B1"/>
    <w:rsid w:val="00AE0762"/>
    <w:rsid w:val="00AE0813"/>
    <w:rsid w:val="00AE09A0"/>
    <w:rsid w:val="00AE0B0F"/>
    <w:rsid w:val="00AE0D70"/>
    <w:rsid w:val="00AE0DE1"/>
    <w:rsid w:val="00AE0FE0"/>
    <w:rsid w:val="00AE0FEE"/>
    <w:rsid w:val="00AE1170"/>
    <w:rsid w:val="00AE11E9"/>
    <w:rsid w:val="00AE13A0"/>
    <w:rsid w:val="00AE15DE"/>
    <w:rsid w:val="00AE1955"/>
    <w:rsid w:val="00AE1AC0"/>
    <w:rsid w:val="00AE1AD6"/>
    <w:rsid w:val="00AE1B67"/>
    <w:rsid w:val="00AE1B7B"/>
    <w:rsid w:val="00AE1E65"/>
    <w:rsid w:val="00AE1FAA"/>
    <w:rsid w:val="00AE1FEC"/>
    <w:rsid w:val="00AE20E4"/>
    <w:rsid w:val="00AE2245"/>
    <w:rsid w:val="00AE233C"/>
    <w:rsid w:val="00AE2601"/>
    <w:rsid w:val="00AE260C"/>
    <w:rsid w:val="00AE2948"/>
    <w:rsid w:val="00AE29A3"/>
    <w:rsid w:val="00AE29D1"/>
    <w:rsid w:val="00AE2B54"/>
    <w:rsid w:val="00AE3173"/>
    <w:rsid w:val="00AE36A6"/>
    <w:rsid w:val="00AE37BD"/>
    <w:rsid w:val="00AE37F4"/>
    <w:rsid w:val="00AE384C"/>
    <w:rsid w:val="00AE3ACF"/>
    <w:rsid w:val="00AE3B8F"/>
    <w:rsid w:val="00AE3F14"/>
    <w:rsid w:val="00AE41B5"/>
    <w:rsid w:val="00AE448C"/>
    <w:rsid w:val="00AE4568"/>
    <w:rsid w:val="00AE4838"/>
    <w:rsid w:val="00AE4ADB"/>
    <w:rsid w:val="00AE4D52"/>
    <w:rsid w:val="00AE4DAD"/>
    <w:rsid w:val="00AE50D9"/>
    <w:rsid w:val="00AE51C9"/>
    <w:rsid w:val="00AE51FD"/>
    <w:rsid w:val="00AE52D0"/>
    <w:rsid w:val="00AE5599"/>
    <w:rsid w:val="00AE586A"/>
    <w:rsid w:val="00AE5AA4"/>
    <w:rsid w:val="00AE5AF1"/>
    <w:rsid w:val="00AE5B32"/>
    <w:rsid w:val="00AE5CB5"/>
    <w:rsid w:val="00AE5E79"/>
    <w:rsid w:val="00AE5F26"/>
    <w:rsid w:val="00AE5FC5"/>
    <w:rsid w:val="00AE5FC7"/>
    <w:rsid w:val="00AE65E4"/>
    <w:rsid w:val="00AE674A"/>
    <w:rsid w:val="00AE68E9"/>
    <w:rsid w:val="00AE68ED"/>
    <w:rsid w:val="00AE6AB1"/>
    <w:rsid w:val="00AE6B8A"/>
    <w:rsid w:val="00AE6BBC"/>
    <w:rsid w:val="00AE6DE0"/>
    <w:rsid w:val="00AE70DA"/>
    <w:rsid w:val="00AE72BE"/>
    <w:rsid w:val="00AE736F"/>
    <w:rsid w:val="00AE7419"/>
    <w:rsid w:val="00AE7961"/>
    <w:rsid w:val="00AF0099"/>
    <w:rsid w:val="00AF0AB4"/>
    <w:rsid w:val="00AF0BBA"/>
    <w:rsid w:val="00AF0E6C"/>
    <w:rsid w:val="00AF0FE4"/>
    <w:rsid w:val="00AF1165"/>
    <w:rsid w:val="00AF1486"/>
    <w:rsid w:val="00AF1685"/>
    <w:rsid w:val="00AF17E1"/>
    <w:rsid w:val="00AF1B73"/>
    <w:rsid w:val="00AF1D4B"/>
    <w:rsid w:val="00AF1DAD"/>
    <w:rsid w:val="00AF1F06"/>
    <w:rsid w:val="00AF2146"/>
    <w:rsid w:val="00AF23F7"/>
    <w:rsid w:val="00AF24F8"/>
    <w:rsid w:val="00AF261A"/>
    <w:rsid w:val="00AF2671"/>
    <w:rsid w:val="00AF275F"/>
    <w:rsid w:val="00AF2C56"/>
    <w:rsid w:val="00AF2C58"/>
    <w:rsid w:val="00AF2C97"/>
    <w:rsid w:val="00AF2D5D"/>
    <w:rsid w:val="00AF2E3A"/>
    <w:rsid w:val="00AF3AA1"/>
    <w:rsid w:val="00AF3C76"/>
    <w:rsid w:val="00AF40A6"/>
    <w:rsid w:val="00AF424C"/>
    <w:rsid w:val="00AF4339"/>
    <w:rsid w:val="00AF4347"/>
    <w:rsid w:val="00AF4623"/>
    <w:rsid w:val="00AF49C1"/>
    <w:rsid w:val="00AF5036"/>
    <w:rsid w:val="00AF5147"/>
    <w:rsid w:val="00AF531C"/>
    <w:rsid w:val="00AF548A"/>
    <w:rsid w:val="00AF54E7"/>
    <w:rsid w:val="00AF5630"/>
    <w:rsid w:val="00AF5722"/>
    <w:rsid w:val="00AF5731"/>
    <w:rsid w:val="00AF580D"/>
    <w:rsid w:val="00AF585C"/>
    <w:rsid w:val="00AF58A6"/>
    <w:rsid w:val="00AF5F54"/>
    <w:rsid w:val="00AF5FE3"/>
    <w:rsid w:val="00AF60A6"/>
    <w:rsid w:val="00AF62AA"/>
    <w:rsid w:val="00AF6620"/>
    <w:rsid w:val="00AF708C"/>
    <w:rsid w:val="00AF70CB"/>
    <w:rsid w:val="00AF749B"/>
    <w:rsid w:val="00AF760A"/>
    <w:rsid w:val="00AF7A4A"/>
    <w:rsid w:val="00B00236"/>
    <w:rsid w:val="00B0024B"/>
    <w:rsid w:val="00B0028D"/>
    <w:rsid w:val="00B00CE6"/>
    <w:rsid w:val="00B00D72"/>
    <w:rsid w:val="00B00F6A"/>
    <w:rsid w:val="00B01039"/>
    <w:rsid w:val="00B01106"/>
    <w:rsid w:val="00B01172"/>
    <w:rsid w:val="00B01334"/>
    <w:rsid w:val="00B0134D"/>
    <w:rsid w:val="00B015F9"/>
    <w:rsid w:val="00B01643"/>
    <w:rsid w:val="00B016C1"/>
    <w:rsid w:val="00B01721"/>
    <w:rsid w:val="00B018E9"/>
    <w:rsid w:val="00B01A94"/>
    <w:rsid w:val="00B01AB3"/>
    <w:rsid w:val="00B01B09"/>
    <w:rsid w:val="00B01C80"/>
    <w:rsid w:val="00B01E91"/>
    <w:rsid w:val="00B020CD"/>
    <w:rsid w:val="00B020FF"/>
    <w:rsid w:val="00B02172"/>
    <w:rsid w:val="00B02802"/>
    <w:rsid w:val="00B02804"/>
    <w:rsid w:val="00B02AFB"/>
    <w:rsid w:val="00B02B0A"/>
    <w:rsid w:val="00B02E6C"/>
    <w:rsid w:val="00B02FF9"/>
    <w:rsid w:val="00B03DF5"/>
    <w:rsid w:val="00B0460F"/>
    <w:rsid w:val="00B04704"/>
    <w:rsid w:val="00B047E0"/>
    <w:rsid w:val="00B049EC"/>
    <w:rsid w:val="00B04B1A"/>
    <w:rsid w:val="00B04B5B"/>
    <w:rsid w:val="00B04B6A"/>
    <w:rsid w:val="00B04C4F"/>
    <w:rsid w:val="00B04C8E"/>
    <w:rsid w:val="00B04F3A"/>
    <w:rsid w:val="00B05003"/>
    <w:rsid w:val="00B050E4"/>
    <w:rsid w:val="00B05149"/>
    <w:rsid w:val="00B051BD"/>
    <w:rsid w:val="00B053A6"/>
    <w:rsid w:val="00B057C3"/>
    <w:rsid w:val="00B058C3"/>
    <w:rsid w:val="00B058EF"/>
    <w:rsid w:val="00B059D6"/>
    <w:rsid w:val="00B05D02"/>
    <w:rsid w:val="00B05F3C"/>
    <w:rsid w:val="00B05F41"/>
    <w:rsid w:val="00B05FF3"/>
    <w:rsid w:val="00B05FF4"/>
    <w:rsid w:val="00B06084"/>
    <w:rsid w:val="00B0609F"/>
    <w:rsid w:val="00B0666C"/>
    <w:rsid w:val="00B0683F"/>
    <w:rsid w:val="00B06984"/>
    <w:rsid w:val="00B06D53"/>
    <w:rsid w:val="00B07076"/>
    <w:rsid w:val="00B071D6"/>
    <w:rsid w:val="00B07231"/>
    <w:rsid w:val="00B074F7"/>
    <w:rsid w:val="00B076F0"/>
    <w:rsid w:val="00B077A0"/>
    <w:rsid w:val="00B078D7"/>
    <w:rsid w:val="00B07C1F"/>
    <w:rsid w:val="00B07C23"/>
    <w:rsid w:val="00B07D2F"/>
    <w:rsid w:val="00B1000C"/>
    <w:rsid w:val="00B10189"/>
    <w:rsid w:val="00B101D6"/>
    <w:rsid w:val="00B1036B"/>
    <w:rsid w:val="00B104CB"/>
    <w:rsid w:val="00B1055A"/>
    <w:rsid w:val="00B1071A"/>
    <w:rsid w:val="00B10D06"/>
    <w:rsid w:val="00B10E20"/>
    <w:rsid w:val="00B10F75"/>
    <w:rsid w:val="00B11459"/>
    <w:rsid w:val="00B117E1"/>
    <w:rsid w:val="00B11C82"/>
    <w:rsid w:val="00B11DA1"/>
    <w:rsid w:val="00B11F5F"/>
    <w:rsid w:val="00B11FCD"/>
    <w:rsid w:val="00B1212A"/>
    <w:rsid w:val="00B121BC"/>
    <w:rsid w:val="00B12242"/>
    <w:rsid w:val="00B123EB"/>
    <w:rsid w:val="00B12D27"/>
    <w:rsid w:val="00B1316D"/>
    <w:rsid w:val="00B131C3"/>
    <w:rsid w:val="00B1320C"/>
    <w:rsid w:val="00B132BE"/>
    <w:rsid w:val="00B1344D"/>
    <w:rsid w:val="00B13534"/>
    <w:rsid w:val="00B137B6"/>
    <w:rsid w:val="00B137CC"/>
    <w:rsid w:val="00B137FC"/>
    <w:rsid w:val="00B13930"/>
    <w:rsid w:val="00B1395D"/>
    <w:rsid w:val="00B13B2B"/>
    <w:rsid w:val="00B13B69"/>
    <w:rsid w:val="00B13BC6"/>
    <w:rsid w:val="00B13BF3"/>
    <w:rsid w:val="00B1400E"/>
    <w:rsid w:val="00B1415D"/>
    <w:rsid w:val="00B14199"/>
    <w:rsid w:val="00B146C6"/>
    <w:rsid w:val="00B1483B"/>
    <w:rsid w:val="00B14931"/>
    <w:rsid w:val="00B14C72"/>
    <w:rsid w:val="00B152B4"/>
    <w:rsid w:val="00B15420"/>
    <w:rsid w:val="00B154DA"/>
    <w:rsid w:val="00B155DB"/>
    <w:rsid w:val="00B155E1"/>
    <w:rsid w:val="00B15755"/>
    <w:rsid w:val="00B1584A"/>
    <w:rsid w:val="00B15913"/>
    <w:rsid w:val="00B15EAA"/>
    <w:rsid w:val="00B15FB8"/>
    <w:rsid w:val="00B15FFC"/>
    <w:rsid w:val="00B160BB"/>
    <w:rsid w:val="00B16161"/>
    <w:rsid w:val="00B16187"/>
    <w:rsid w:val="00B16254"/>
    <w:rsid w:val="00B162E6"/>
    <w:rsid w:val="00B1653C"/>
    <w:rsid w:val="00B1678D"/>
    <w:rsid w:val="00B168CB"/>
    <w:rsid w:val="00B1696A"/>
    <w:rsid w:val="00B16C08"/>
    <w:rsid w:val="00B16D3C"/>
    <w:rsid w:val="00B16DE5"/>
    <w:rsid w:val="00B16F9C"/>
    <w:rsid w:val="00B1714D"/>
    <w:rsid w:val="00B1723B"/>
    <w:rsid w:val="00B1728B"/>
    <w:rsid w:val="00B17514"/>
    <w:rsid w:val="00B17565"/>
    <w:rsid w:val="00B17888"/>
    <w:rsid w:val="00B17934"/>
    <w:rsid w:val="00B17963"/>
    <w:rsid w:val="00B17A41"/>
    <w:rsid w:val="00B17A91"/>
    <w:rsid w:val="00B17ABD"/>
    <w:rsid w:val="00B20012"/>
    <w:rsid w:val="00B2025D"/>
    <w:rsid w:val="00B20505"/>
    <w:rsid w:val="00B206ED"/>
    <w:rsid w:val="00B210F3"/>
    <w:rsid w:val="00B21287"/>
    <w:rsid w:val="00B21306"/>
    <w:rsid w:val="00B215CE"/>
    <w:rsid w:val="00B21650"/>
    <w:rsid w:val="00B21749"/>
    <w:rsid w:val="00B21C50"/>
    <w:rsid w:val="00B21E5A"/>
    <w:rsid w:val="00B220C7"/>
    <w:rsid w:val="00B22200"/>
    <w:rsid w:val="00B224E8"/>
    <w:rsid w:val="00B2252A"/>
    <w:rsid w:val="00B22881"/>
    <w:rsid w:val="00B22AC0"/>
    <w:rsid w:val="00B22C5C"/>
    <w:rsid w:val="00B22E17"/>
    <w:rsid w:val="00B2304F"/>
    <w:rsid w:val="00B23719"/>
    <w:rsid w:val="00B237BF"/>
    <w:rsid w:val="00B239E0"/>
    <w:rsid w:val="00B23A76"/>
    <w:rsid w:val="00B23B76"/>
    <w:rsid w:val="00B23CF7"/>
    <w:rsid w:val="00B23E41"/>
    <w:rsid w:val="00B23E87"/>
    <w:rsid w:val="00B2417A"/>
    <w:rsid w:val="00B241D4"/>
    <w:rsid w:val="00B24685"/>
    <w:rsid w:val="00B24A6D"/>
    <w:rsid w:val="00B24B95"/>
    <w:rsid w:val="00B24BAD"/>
    <w:rsid w:val="00B24BCD"/>
    <w:rsid w:val="00B24D42"/>
    <w:rsid w:val="00B24EB0"/>
    <w:rsid w:val="00B24F43"/>
    <w:rsid w:val="00B253DC"/>
    <w:rsid w:val="00B25653"/>
    <w:rsid w:val="00B2575E"/>
    <w:rsid w:val="00B25974"/>
    <w:rsid w:val="00B259A8"/>
    <w:rsid w:val="00B25AF8"/>
    <w:rsid w:val="00B25CC0"/>
    <w:rsid w:val="00B260B2"/>
    <w:rsid w:val="00B266C4"/>
    <w:rsid w:val="00B26B2A"/>
    <w:rsid w:val="00B26C62"/>
    <w:rsid w:val="00B27798"/>
    <w:rsid w:val="00B27B91"/>
    <w:rsid w:val="00B27D7B"/>
    <w:rsid w:val="00B27F72"/>
    <w:rsid w:val="00B30200"/>
    <w:rsid w:val="00B30348"/>
    <w:rsid w:val="00B30495"/>
    <w:rsid w:val="00B306D1"/>
    <w:rsid w:val="00B307F7"/>
    <w:rsid w:val="00B308B0"/>
    <w:rsid w:val="00B30956"/>
    <w:rsid w:val="00B30A84"/>
    <w:rsid w:val="00B30AE9"/>
    <w:rsid w:val="00B30B80"/>
    <w:rsid w:val="00B3103C"/>
    <w:rsid w:val="00B3125F"/>
    <w:rsid w:val="00B312BC"/>
    <w:rsid w:val="00B312D6"/>
    <w:rsid w:val="00B31399"/>
    <w:rsid w:val="00B313ED"/>
    <w:rsid w:val="00B317E4"/>
    <w:rsid w:val="00B318E8"/>
    <w:rsid w:val="00B31950"/>
    <w:rsid w:val="00B31A51"/>
    <w:rsid w:val="00B31FA0"/>
    <w:rsid w:val="00B31FCB"/>
    <w:rsid w:val="00B3217B"/>
    <w:rsid w:val="00B32338"/>
    <w:rsid w:val="00B323A9"/>
    <w:rsid w:val="00B325A1"/>
    <w:rsid w:val="00B325B6"/>
    <w:rsid w:val="00B325C2"/>
    <w:rsid w:val="00B32941"/>
    <w:rsid w:val="00B32BDB"/>
    <w:rsid w:val="00B32C0B"/>
    <w:rsid w:val="00B32CB7"/>
    <w:rsid w:val="00B32FDE"/>
    <w:rsid w:val="00B33390"/>
    <w:rsid w:val="00B334D4"/>
    <w:rsid w:val="00B33981"/>
    <w:rsid w:val="00B33DBB"/>
    <w:rsid w:val="00B33EA7"/>
    <w:rsid w:val="00B33F81"/>
    <w:rsid w:val="00B34135"/>
    <w:rsid w:val="00B34164"/>
    <w:rsid w:val="00B343AE"/>
    <w:rsid w:val="00B34543"/>
    <w:rsid w:val="00B34583"/>
    <w:rsid w:val="00B345FC"/>
    <w:rsid w:val="00B34680"/>
    <w:rsid w:val="00B346E3"/>
    <w:rsid w:val="00B34D5C"/>
    <w:rsid w:val="00B34E91"/>
    <w:rsid w:val="00B35169"/>
    <w:rsid w:val="00B35527"/>
    <w:rsid w:val="00B3559A"/>
    <w:rsid w:val="00B359D3"/>
    <w:rsid w:val="00B35B26"/>
    <w:rsid w:val="00B35BDB"/>
    <w:rsid w:val="00B35CE0"/>
    <w:rsid w:val="00B35CE1"/>
    <w:rsid w:val="00B35EE0"/>
    <w:rsid w:val="00B35EE9"/>
    <w:rsid w:val="00B36037"/>
    <w:rsid w:val="00B360FF"/>
    <w:rsid w:val="00B361E0"/>
    <w:rsid w:val="00B362FD"/>
    <w:rsid w:val="00B364AB"/>
    <w:rsid w:val="00B36717"/>
    <w:rsid w:val="00B36787"/>
    <w:rsid w:val="00B368F1"/>
    <w:rsid w:val="00B36904"/>
    <w:rsid w:val="00B36A5A"/>
    <w:rsid w:val="00B36A6E"/>
    <w:rsid w:val="00B36AC0"/>
    <w:rsid w:val="00B370C8"/>
    <w:rsid w:val="00B37222"/>
    <w:rsid w:val="00B376F1"/>
    <w:rsid w:val="00B3779E"/>
    <w:rsid w:val="00B377FF"/>
    <w:rsid w:val="00B37904"/>
    <w:rsid w:val="00B3793A"/>
    <w:rsid w:val="00B37D50"/>
    <w:rsid w:val="00B37E6A"/>
    <w:rsid w:val="00B40228"/>
    <w:rsid w:val="00B40285"/>
    <w:rsid w:val="00B4032A"/>
    <w:rsid w:val="00B4035A"/>
    <w:rsid w:val="00B40403"/>
    <w:rsid w:val="00B40B2E"/>
    <w:rsid w:val="00B40FB6"/>
    <w:rsid w:val="00B40FCA"/>
    <w:rsid w:val="00B41347"/>
    <w:rsid w:val="00B41647"/>
    <w:rsid w:val="00B41679"/>
    <w:rsid w:val="00B4169F"/>
    <w:rsid w:val="00B41781"/>
    <w:rsid w:val="00B41C34"/>
    <w:rsid w:val="00B41C68"/>
    <w:rsid w:val="00B426FE"/>
    <w:rsid w:val="00B427E6"/>
    <w:rsid w:val="00B42AF4"/>
    <w:rsid w:val="00B42DAB"/>
    <w:rsid w:val="00B430CD"/>
    <w:rsid w:val="00B4332E"/>
    <w:rsid w:val="00B43728"/>
    <w:rsid w:val="00B43B80"/>
    <w:rsid w:val="00B43BB9"/>
    <w:rsid w:val="00B43C4B"/>
    <w:rsid w:val="00B43D56"/>
    <w:rsid w:val="00B43D68"/>
    <w:rsid w:val="00B44710"/>
    <w:rsid w:val="00B44A7B"/>
    <w:rsid w:val="00B44CFF"/>
    <w:rsid w:val="00B44E27"/>
    <w:rsid w:val="00B4516E"/>
    <w:rsid w:val="00B4549B"/>
    <w:rsid w:val="00B45559"/>
    <w:rsid w:val="00B4569A"/>
    <w:rsid w:val="00B45C56"/>
    <w:rsid w:val="00B45EC4"/>
    <w:rsid w:val="00B46008"/>
    <w:rsid w:val="00B46059"/>
    <w:rsid w:val="00B46066"/>
    <w:rsid w:val="00B462CB"/>
    <w:rsid w:val="00B46534"/>
    <w:rsid w:val="00B469B2"/>
    <w:rsid w:val="00B46B94"/>
    <w:rsid w:val="00B46C68"/>
    <w:rsid w:val="00B46E03"/>
    <w:rsid w:val="00B46E9B"/>
    <w:rsid w:val="00B4712E"/>
    <w:rsid w:val="00B471EB"/>
    <w:rsid w:val="00B47530"/>
    <w:rsid w:val="00B47707"/>
    <w:rsid w:val="00B47765"/>
    <w:rsid w:val="00B4787A"/>
    <w:rsid w:val="00B478C1"/>
    <w:rsid w:val="00B4793B"/>
    <w:rsid w:val="00B47A29"/>
    <w:rsid w:val="00B47AB0"/>
    <w:rsid w:val="00B47ADE"/>
    <w:rsid w:val="00B47BE2"/>
    <w:rsid w:val="00B47C59"/>
    <w:rsid w:val="00B47C8C"/>
    <w:rsid w:val="00B47CBA"/>
    <w:rsid w:val="00B47F3E"/>
    <w:rsid w:val="00B47FAE"/>
    <w:rsid w:val="00B50157"/>
    <w:rsid w:val="00B50186"/>
    <w:rsid w:val="00B506C5"/>
    <w:rsid w:val="00B50B42"/>
    <w:rsid w:val="00B50B6B"/>
    <w:rsid w:val="00B510C9"/>
    <w:rsid w:val="00B516C1"/>
    <w:rsid w:val="00B51B9B"/>
    <w:rsid w:val="00B51BBA"/>
    <w:rsid w:val="00B52126"/>
    <w:rsid w:val="00B52478"/>
    <w:rsid w:val="00B52581"/>
    <w:rsid w:val="00B525D7"/>
    <w:rsid w:val="00B52652"/>
    <w:rsid w:val="00B5279E"/>
    <w:rsid w:val="00B527C7"/>
    <w:rsid w:val="00B52CBF"/>
    <w:rsid w:val="00B52D3C"/>
    <w:rsid w:val="00B52DEC"/>
    <w:rsid w:val="00B52E85"/>
    <w:rsid w:val="00B52F37"/>
    <w:rsid w:val="00B5304D"/>
    <w:rsid w:val="00B530F4"/>
    <w:rsid w:val="00B532E3"/>
    <w:rsid w:val="00B532E9"/>
    <w:rsid w:val="00B53395"/>
    <w:rsid w:val="00B53428"/>
    <w:rsid w:val="00B53544"/>
    <w:rsid w:val="00B536CB"/>
    <w:rsid w:val="00B53724"/>
    <w:rsid w:val="00B5390B"/>
    <w:rsid w:val="00B53A77"/>
    <w:rsid w:val="00B53A84"/>
    <w:rsid w:val="00B53A86"/>
    <w:rsid w:val="00B53E40"/>
    <w:rsid w:val="00B540A1"/>
    <w:rsid w:val="00B54345"/>
    <w:rsid w:val="00B543AF"/>
    <w:rsid w:val="00B545BE"/>
    <w:rsid w:val="00B54819"/>
    <w:rsid w:val="00B5497A"/>
    <w:rsid w:val="00B549A3"/>
    <w:rsid w:val="00B549B2"/>
    <w:rsid w:val="00B54B27"/>
    <w:rsid w:val="00B54FCC"/>
    <w:rsid w:val="00B55646"/>
    <w:rsid w:val="00B559FD"/>
    <w:rsid w:val="00B55B75"/>
    <w:rsid w:val="00B55C00"/>
    <w:rsid w:val="00B55CE3"/>
    <w:rsid w:val="00B55E4E"/>
    <w:rsid w:val="00B561D5"/>
    <w:rsid w:val="00B561FC"/>
    <w:rsid w:val="00B563FE"/>
    <w:rsid w:val="00B56523"/>
    <w:rsid w:val="00B56770"/>
    <w:rsid w:val="00B56786"/>
    <w:rsid w:val="00B56830"/>
    <w:rsid w:val="00B56B92"/>
    <w:rsid w:val="00B56D92"/>
    <w:rsid w:val="00B56F15"/>
    <w:rsid w:val="00B571F5"/>
    <w:rsid w:val="00B573F8"/>
    <w:rsid w:val="00B57448"/>
    <w:rsid w:val="00B5763B"/>
    <w:rsid w:val="00B57725"/>
    <w:rsid w:val="00B5781C"/>
    <w:rsid w:val="00B5793C"/>
    <w:rsid w:val="00B57B46"/>
    <w:rsid w:val="00B57EDD"/>
    <w:rsid w:val="00B57F4E"/>
    <w:rsid w:val="00B60363"/>
    <w:rsid w:val="00B60A60"/>
    <w:rsid w:val="00B60BAC"/>
    <w:rsid w:val="00B60E89"/>
    <w:rsid w:val="00B60EEA"/>
    <w:rsid w:val="00B60FDB"/>
    <w:rsid w:val="00B6140F"/>
    <w:rsid w:val="00B61427"/>
    <w:rsid w:val="00B61488"/>
    <w:rsid w:val="00B61527"/>
    <w:rsid w:val="00B61BCA"/>
    <w:rsid w:val="00B61C3D"/>
    <w:rsid w:val="00B6226A"/>
    <w:rsid w:val="00B6228B"/>
    <w:rsid w:val="00B624FC"/>
    <w:rsid w:val="00B6252C"/>
    <w:rsid w:val="00B62A3B"/>
    <w:rsid w:val="00B62A6D"/>
    <w:rsid w:val="00B62C10"/>
    <w:rsid w:val="00B62CDA"/>
    <w:rsid w:val="00B62DD8"/>
    <w:rsid w:val="00B630A1"/>
    <w:rsid w:val="00B630C6"/>
    <w:rsid w:val="00B63107"/>
    <w:rsid w:val="00B6321D"/>
    <w:rsid w:val="00B6332E"/>
    <w:rsid w:val="00B637FF"/>
    <w:rsid w:val="00B6387D"/>
    <w:rsid w:val="00B63F61"/>
    <w:rsid w:val="00B646FF"/>
    <w:rsid w:val="00B6470E"/>
    <w:rsid w:val="00B6483E"/>
    <w:rsid w:val="00B64A0A"/>
    <w:rsid w:val="00B64CF8"/>
    <w:rsid w:val="00B6506F"/>
    <w:rsid w:val="00B653C7"/>
    <w:rsid w:val="00B654CD"/>
    <w:rsid w:val="00B654E9"/>
    <w:rsid w:val="00B65575"/>
    <w:rsid w:val="00B65993"/>
    <w:rsid w:val="00B65B72"/>
    <w:rsid w:val="00B65BAE"/>
    <w:rsid w:val="00B65BC6"/>
    <w:rsid w:val="00B65D50"/>
    <w:rsid w:val="00B65DEC"/>
    <w:rsid w:val="00B65FA0"/>
    <w:rsid w:val="00B6614D"/>
    <w:rsid w:val="00B6633E"/>
    <w:rsid w:val="00B6660B"/>
    <w:rsid w:val="00B66A73"/>
    <w:rsid w:val="00B66B8E"/>
    <w:rsid w:val="00B66C72"/>
    <w:rsid w:val="00B6702A"/>
    <w:rsid w:val="00B6711F"/>
    <w:rsid w:val="00B671E3"/>
    <w:rsid w:val="00B6732A"/>
    <w:rsid w:val="00B67389"/>
    <w:rsid w:val="00B6763B"/>
    <w:rsid w:val="00B677B7"/>
    <w:rsid w:val="00B6793C"/>
    <w:rsid w:val="00B679AD"/>
    <w:rsid w:val="00B67AD4"/>
    <w:rsid w:val="00B67E8D"/>
    <w:rsid w:val="00B67F75"/>
    <w:rsid w:val="00B7020D"/>
    <w:rsid w:val="00B703A6"/>
    <w:rsid w:val="00B7059D"/>
    <w:rsid w:val="00B707D9"/>
    <w:rsid w:val="00B70B3E"/>
    <w:rsid w:val="00B70DD6"/>
    <w:rsid w:val="00B70DE0"/>
    <w:rsid w:val="00B70E71"/>
    <w:rsid w:val="00B7157B"/>
    <w:rsid w:val="00B7158A"/>
    <w:rsid w:val="00B715C8"/>
    <w:rsid w:val="00B71673"/>
    <w:rsid w:val="00B7189C"/>
    <w:rsid w:val="00B71A43"/>
    <w:rsid w:val="00B71B68"/>
    <w:rsid w:val="00B72108"/>
    <w:rsid w:val="00B722DC"/>
    <w:rsid w:val="00B72344"/>
    <w:rsid w:val="00B72552"/>
    <w:rsid w:val="00B7262C"/>
    <w:rsid w:val="00B72655"/>
    <w:rsid w:val="00B727E1"/>
    <w:rsid w:val="00B72862"/>
    <w:rsid w:val="00B72BBE"/>
    <w:rsid w:val="00B72C47"/>
    <w:rsid w:val="00B72E29"/>
    <w:rsid w:val="00B72F31"/>
    <w:rsid w:val="00B73153"/>
    <w:rsid w:val="00B7362B"/>
    <w:rsid w:val="00B7377F"/>
    <w:rsid w:val="00B738C3"/>
    <w:rsid w:val="00B739AB"/>
    <w:rsid w:val="00B73DA0"/>
    <w:rsid w:val="00B73EFB"/>
    <w:rsid w:val="00B73F90"/>
    <w:rsid w:val="00B740BF"/>
    <w:rsid w:val="00B741D7"/>
    <w:rsid w:val="00B7438B"/>
    <w:rsid w:val="00B7443E"/>
    <w:rsid w:val="00B744DF"/>
    <w:rsid w:val="00B744EA"/>
    <w:rsid w:val="00B74669"/>
    <w:rsid w:val="00B74733"/>
    <w:rsid w:val="00B747A9"/>
    <w:rsid w:val="00B7486F"/>
    <w:rsid w:val="00B749F9"/>
    <w:rsid w:val="00B74E11"/>
    <w:rsid w:val="00B74E7B"/>
    <w:rsid w:val="00B75192"/>
    <w:rsid w:val="00B752BA"/>
    <w:rsid w:val="00B7533F"/>
    <w:rsid w:val="00B75498"/>
    <w:rsid w:val="00B754C7"/>
    <w:rsid w:val="00B75525"/>
    <w:rsid w:val="00B756FA"/>
    <w:rsid w:val="00B75C03"/>
    <w:rsid w:val="00B75C61"/>
    <w:rsid w:val="00B75D76"/>
    <w:rsid w:val="00B75F32"/>
    <w:rsid w:val="00B760CA"/>
    <w:rsid w:val="00B76512"/>
    <w:rsid w:val="00B766E0"/>
    <w:rsid w:val="00B76CC9"/>
    <w:rsid w:val="00B7703D"/>
    <w:rsid w:val="00B77406"/>
    <w:rsid w:val="00B774AF"/>
    <w:rsid w:val="00B77545"/>
    <w:rsid w:val="00B77B4F"/>
    <w:rsid w:val="00B77BCC"/>
    <w:rsid w:val="00B77C57"/>
    <w:rsid w:val="00B77E82"/>
    <w:rsid w:val="00B80411"/>
    <w:rsid w:val="00B80429"/>
    <w:rsid w:val="00B80666"/>
    <w:rsid w:val="00B806F1"/>
    <w:rsid w:val="00B8074D"/>
    <w:rsid w:val="00B80855"/>
    <w:rsid w:val="00B80935"/>
    <w:rsid w:val="00B80A68"/>
    <w:rsid w:val="00B80BBB"/>
    <w:rsid w:val="00B80DCC"/>
    <w:rsid w:val="00B81152"/>
    <w:rsid w:val="00B81408"/>
    <w:rsid w:val="00B81500"/>
    <w:rsid w:val="00B81520"/>
    <w:rsid w:val="00B817DC"/>
    <w:rsid w:val="00B81C19"/>
    <w:rsid w:val="00B81CB6"/>
    <w:rsid w:val="00B81E1C"/>
    <w:rsid w:val="00B82264"/>
    <w:rsid w:val="00B82722"/>
    <w:rsid w:val="00B8279B"/>
    <w:rsid w:val="00B829E3"/>
    <w:rsid w:val="00B82E8F"/>
    <w:rsid w:val="00B82EA4"/>
    <w:rsid w:val="00B831F8"/>
    <w:rsid w:val="00B832F8"/>
    <w:rsid w:val="00B8343A"/>
    <w:rsid w:val="00B83501"/>
    <w:rsid w:val="00B83799"/>
    <w:rsid w:val="00B83B93"/>
    <w:rsid w:val="00B83BAA"/>
    <w:rsid w:val="00B83BD5"/>
    <w:rsid w:val="00B83D30"/>
    <w:rsid w:val="00B83DB3"/>
    <w:rsid w:val="00B84480"/>
    <w:rsid w:val="00B846EB"/>
    <w:rsid w:val="00B8475F"/>
    <w:rsid w:val="00B84914"/>
    <w:rsid w:val="00B849A2"/>
    <w:rsid w:val="00B84CD8"/>
    <w:rsid w:val="00B84D20"/>
    <w:rsid w:val="00B84EBE"/>
    <w:rsid w:val="00B850FF"/>
    <w:rsid w:val="00B85176"/>
    <w:rsid w:val="00B8535F"/>
    <w:rsid w:val="00B85400"/>
    <w:rsid w:val="00B85621"/>
    <w:rsid w:val="00B85643"/>
    <w:rsid w:val="00B85672"/>
    <w:rsid w:val="00B8585E"/>
    <w:rsid w:val="00B85BD1"/>
    <w:rsid w:val="00B85E5C"/>
    <w:rsid w:val="00B85F13"/>
    <w:rsid w:val="00B86571"/>
    <w:rsid w:val="00B865E7"/>
    <w:rsid w:val="00B869E3"/>
    <w:rsid w:val="00B86DB5"/>
    <w:rsid w:val="00B87113"/>
    <w:rsid w:val="00B87120"/>
    <w:rsid w:val="00B87291"/>
    <w:rsid w:val="00B8749A"/>
    <w:rsid w:val="00B8776A"/>
    <w:rsid w:val="00B87A32"/>
    <w:rsid w:val="00B87C18"/>
    <w:rsid w:val="00B900F6"/>
    <w:rsid w:val="00B902DA"/>
    <w:rsid w:val="00B9039D"/>
    <w:rsid w:val="00B90528"/>
    <w:rsid w:val="00B90C56"/>
    <w:rsid w:val="00B90C98"/>
    <w:rsid w:val="00B90CEF"/>
    <w:rsid w:val="00B90E7D"/>
    <w:rsid w:val="00B90FA5"/>
    <w:rsid w:val="00B9123F"/>
    <w:rsid w:val="00B91457"/>
    <w:rsid w:val="00B9148B"/>
    <w:rsid w:val="00B915AE"/>
    <w:rsid w:val="00B91B8B"/>
    <w:rsid w:val="00B91BB8"/>
    <w:rsid w:val="00B91E34"/>
    <w:rsid w:val="00B91ECB"/>
    <w:rsid w:val="00B92198"/>
    <w:rsid w:val="00B923D2"/>
    <w:rsid w:val="00B923E5"/>
    <w:rsid w:val="00B924A4"/>
    <w:rsid w:val="00B92516"/>
    <w:rsid w:val="00B92AC7"/>
    <w:rsid w:val="00B92C08"/>
    <w:rsid w:val="00B92D9E"/>
    <w:rsid w:val="00B92F66"/>
    <w:rsid w:val="00B9300C"/>
    <w:rsid w:val="00B93264"/>
    <w:rsid w:val="00B933A1"/>
    <w:rsid w:val="00B935B9"/>
    <w:rsid w:val="00B935F3"/>
    <w:rsid w:val="00B93716"/>
    <w:rsid w:val="00B93755"/>
    <w:rsid w:val="00B937B0"/>
    <w:rsid w:val="00B93911"/>
    <w:rsid w:val="00B93A86"/>
    <w:rsid w:val="00B93B0C"/>
    <w:rsid w:val="00B93C35"/>
    <w:rsid w:val="00B93D21"/>
    <w:rsid w:val="00B9403F"/>
    <w:rsid w:val="00B94120"/>
    <w:rsid w:val="00B941E9"/>
    <w:rsid w:val="00B9429C"/>
    <w:rsid w:val="00B94388"/>
    <w:rsid w:val="00B94507"/>
    <w:rsid w:val="00B9457C"/>
    <w:rsid w:val="00B94891"/>
    <w:rsid w:val="00B94957"/>
    <w:rsid w:val="00B94CCE"/>
    <w:rsid w:val="00B94CE2"/>
    <w:rsid w:val="00B94FA3"/>
    <w:rsid w:val="00B95019"/>
    <w:rsid w:val="00B956EC"/>
    <w:rsid w:val="00B95AEB"/>
    <w:rsid w:val="00B95B1C"/>
    <w:rsid w:val="00B95E28"/>
    <w:rsid w:val="00B96038"/>
    <w:rsid w:val="00B96519"/>
    <w:rsid w:val="00B965D4"/>
    <w:rsid w:val="00B966C2"/>
    <w:rsid w:val="00B96883"/>
    <w:rsid w:val="00B96BF1"/>
    <w:rsid w:val="00B96F8D"/>
    <w:rsid w:val="00B97055"/>
    <w:rsid w:val="00B971CD"/>
    <w:rsid w:val="00B97503"/>
    <w:rsid w:val="00B9756B"/>
    <w:rsid w:val="00B97570"/>
    <w:rsid w:val="00B97688"/>
    <w:rsid w:val="00B976A1"/>
    <w:rsid w:val="00B97D9A"/>
    <w:rsid w:val="00B97E72"/>
    <w:rsid w:val="00B97EAB"/>
    <w:rsid w:val="00B97F03"/>
    <w:rsid w:val="00B97F37"/>
    <w:rsid w:val="00BA00A9"/>
    <w:rsid w:val="00BA0494"/>
    <w:rsid w:val="00BA05E1"/>
    <w:rsid w:val="00BA0695"/>
    <w:rsid w:val="00BA0749"/>
    <w:rsid w:val="00BA0851"/>
    <w:rsid w:val="00BA0BF9"/>
    <w:rsid w:val="00BA0C83"/>
    <w:rsid w:val="00BA0CF0"/>
    <w:rsid w:val="00BA0E19"/>
    <w:rsid w:val="00BA0E87"/>
    <w:rsid w:val="00BA1085"/>
    <w:rsid w:val="00BA10C1"/>
    <w:rsid w:val="00BA110C"/>
    <w:rsid w:val="00BA1282"/>
    <w:rsid w:val="00BA1565"/>
    <w:rsid w:val="00BA1A44"/>
    <w:rsid w:val="00BA1A86"/>
    <w:rsid w:val="00BA1ACC"/>
    <w:rsid w:val="00BA1BCA"/>
    <w:rsid w:val="00BA1BF1"/>
    <w:rsid w:val="00BA229C"/>
    <w:rsid w:val="00BA231C"/>
    <w:rsid w:val="00BA2556"/>
    <w:rsid w:val="00BA26D0"/>
    <w:rsid w:val="00BA279F"/>
    <w:rsid w:val="00BA2869"/>
    <w:rsid w:val="00BA286A"/>
    <w:rsid w:val="00BA28B3"/>
    <w:rsid w:val="00BA2A9D"/>
    <w:rsid w:val="00BA2ACE"/>
    <w:rsid w:val="00BA2E59"/>
    <w:rsid w:val="00BA2E7F"/>
    <w:rsid w:val="00BA2F33"/>
    <w:rsid w:val="00BA2F77"/>
    <w:rsid w:val="00BA3032"/>
    <w:rsid w:val="00BA31F0"/>
    <w:rsid w:val="00BA34DD"/>
    <w:rsid w:val="00BA3AF7"/>
    <w:rsid w:val="00BA3C2A"/>
    <w:rsid w:val="00BA4251"/>
    <w:rsid w:val="00BA44BE"/>
    <w:rsid w:val="00BA4612"/>
    <w:rsid w:val="00BA46AF"/>
    <w:rsid w:val="00BA4B0A"/>
    <w:rsid w:val="00BA4DC1"/>
    <w:rsid w:val="00BA4E0D"/>
    <w:rsid w:val="00BA4E34"/>
    <w:rsid w:val="00BA4E4E"/>
    <w:rsid w:val="00BA5243"/>
    <w:rsid w:val="00BA52F0"/>
    <w:rsid w:val="00BA5439"/>
    <w:rsid w:val="00BA5543"/>
    <w:rsid w:val="00BA557B"/>
    <w:rsid w:val="00BA5810"/>
    <w:rsid w:val="00BA597C"/>
    <w:rsid w:val="00BA5B4C"/>
    <w:rsid w:val="00BA5FD9"/>
    <w:rsid w:val="00BA60C0"/>
    <w:rsid w:val="00BA6746"/>
    <w:rsid w:val="00BA6A52"/>
    <w:rsid w:val="00BA6B0A"/>
    <w:rsid w:val="00BA6C4E"/>
    <w:rsid w:val="00BA6D30"/>
    <w:rsid w:val="00BA6E16"/>
    <w:rsid w:val="00BA77F0"/>
    <w:rsid w:val="00BA7B3D"/>
    <w:rsid w:val="00BA7E5D"/>
    <w:rsid w:val="00BB002F"/>
    <w:rsid w:val="00BB026C"/>
    <w:rsid w:val="00BB0689"/>
    <w:rsid w:val="00BB0703"/>
    <w:rsid w:val="00BB0811"/>
    <w:rsid w:val="00BB0D66"/>
    <w:rsid w:val="00BB0DDE"/>
    <w:rsid w:val="00BB0E3E"/>
    <w:rsid w:val="00BB10A4"/>
    <w:rsid w:val="00BB119A"/>
    <w:rsid w:val="00BB14EE"/>
    <w:rsid w:val="00BB159F"/>
    <w:rsid w:val="00BB16E3"/>
    <w:rsid w:val="00BB17B6"/>
    <w:rsid w:val="00BB180C"/>
    <w:rsid w:val="00BB23D1"/>
    <w:rsid w:val="00BB263D"/>
    <w:rsid w:val="00BB2AFC"/>
    <w:rsid w:val="00BB2BBE"/>
    <w:rsid w:val="00BB2D2B"/>
    <w:rsid w:val="00BB3160"/>
    <w:rsid w:val="00BB316A"/>
    <w:rsid w:val="00BB31A4"/>
    <w:rsid w:val="00BB320E"/>
    <w:rsid w:val="00BB326C"/>
    <w:rsid w:val="00BB3352"/>
    <w:rsid w:val="00BB341E"/>
    <w:rsid w:val="00BB372E"/>
    <w:rsid w:val="00BB3D9D"/>
    <w:rsid w:val="00BB3F34"/>
    <w:rsid w:val="00BB3F65"/>
    <w:rsid w:val="00BB4031"/>
    <w:rsid w:val="00BB44F7"/>
    <w:rsid w:val="00BB459C"/>
    <w:rsid w:val="00BB477C"/>
    <w:rsid w:val="00BB49FC"/>
    <w:rsid w:val="00BB4C21"/>
    <w:rsid w:val="00BB4C99"/>
    <w:rsid w:val="00BB4CE9"/>
    <w:rsid w:val="00BB5065"/>
    <w:rsid w:val="00BB57A0"/>
    <w:rsid w:val="00BB5891"/>
    <w:rsid w:val="00BB58B1"/>
    <w:rsid w:val="00BB58EE"/>
    <w:rsid w:val="00BB5DCA"/>
    <w:rsid w:val="00BB66EE"/>
    <w:rsid w:val="00BB68DC"/>
    <w:rsid w:val="00BB6A72"/>
    <w:rsid w:val="00BB6AF3"/>
    <w:rsid w:val="00BB6C09"/>
    <w:rsid w:val="00BB6C66"/>
    <w:rsid w:val="00BB7097"/>
    <w:rsid w:val="00BB7710"/>
    <w:rsid w:val="00BB7938"/>
    <w:rsid w:val="00BB79AE"/>
    <w:rsid w:val="00BB7B24"/>
    <w:rsid w:val="00BB7B9F"/>
    <w:rsid w:val="00BB7BA8"/>
    <w:rsid w:val="00BB7E4E"/>
    <w:rsid w:val="00BB7E9A"/>
    <w:rsid w:val="00BC069A"/>
    <w:rsid w:val="00BC087F"/>
    <w:rsid w:val="00BC0885"/>
    <w:rsid w:val="00BC092D"/>
    <w:rsid w:val="00BC0954"/>
    <w:rsid w:val="00BC0ACB"/>
    <w:rsid w:val="00BC0CCD"/>
    <w:rsid w:val="00BC0D12"/>
    <w:rsid w:val="00BC0D67"/>
    <w:rsid w:val="00BC0F77"/>
    <w:rsid w:val="00BC0FEE"/>
    <w:rsid w:val="00BC1041"/>
    <w:rsid w:val="00BC11D1"/>
    <w:rsid w:val="00BC14B2"/>
    <w:rsid w:val="00BC172A"/>
    <w:rsid w:val="00BC187F"/>
    <w:rsid w:val="00BC217B"/>
    <w:rsid w:val="00BC2371"/>
    <w:rsid w:val="00BC2550"/>
    <w:rsid w:val="00BC26EF"/>
    <w:rsid w:val="00BC296D"/>
    <w:rsid w:val="00BC2A51"/>
    <w:rsid w:val="00BC2AF9"/>
    <w:rsid w:val="00BC2B14"/>
    <w:rsid w:val="00BC2B6E"/>
    <w:rsid w:val="00BC2D37"/>
    <w:rsid w:val="00BC2E73"/>
    <w:rsid w:val="00BC300E"/>
    <w:rsid w:val="00BC311D"/>
    <w:rsid w:val="00BC3276"/>
    <w:rsid w:val="00BC3787"/>
    <w:rsid w:val="00BC39F8"/>
    <w:rsid w:val="00BC3B85"/>
    <w:rsid w:val="00BC3C16"/>
    <w:rsid w:val="00BC4012"/>
    <w:rsid w:val="00BC41A5"/>
    <w:rsid w:val="00BC44D7"/>
    <w:rsid w:val="00BC45E5"/>
    <w:rsid w:val="00BC460A"/>
    <w:rsid w:val="00BC4A63"/>
    <w:rsid w:val="00BC4F8F"/>
    <w:rsid w:val="00BC523A"/>
    <w:rsid w:val="00BC5806"/>
    <w:rsid w:val="00BC5854"/>
    <w:rsid w:val="00BC5970"/>
    <w:rsid w:val="00BC5987"/>
    <w:rsid w:val="00BC5AB4"/>
    <w:rsid w:val="00BC5AC1"/>
    <w:rsid w:val="00BC5B92"/>
    <w:rsid w:val="00BC5BC0"/>
    <w:rsid w:val="00BC5E62"/>
    <w:rsid w:val="00BC6241"/>
    <w:rsid w:val="00BC688E"/>
    <w:rsid w:val="00BC6967"/>
    <w:rsid w:val="00BC6CA3"/>
    <w:rsid w:val="00BC6E72"/>
    <w:rsid w:val="00BC7156"/>
    <w:rsid w:val="00BC73C5"/>
    <w:rsid w:val="00BC776C"/>
    <w:rsid w:val="00BC796D"/>
    <w:rsid w:val="00BC7A8E"/>
    <w:rsid w:val="00BD00DF"/>
    <w:rsid w:val="00BD033D"/>
    <w:rsid w:val="00BD046A"/>
    <w:rsid w:val="00BD0672"/>
    <w:rsid w:val="00BD06A1"/>
    <w:rsid w:val="00BD06F4"/>
    <w:rsid w:val="00BD0BFD"/>
    <w:rsid w:val="00BD0CA6"/>
    <w:rsid w:val="00BD0E83"/>
    <w:rsid w:val="00BD0E88"/>
    <w:rsid w:val="00BD0F41"/>
    <w:rsid w:val="00BD0F79"/>
    <w:rsid w:val="00BD1045"/>
    <w:rsid w:val="00BD18DC"/>
    <w:rsid w:val="00BD18F9"/>
    <w:rsid w:val="00BD1A19"/>
    <w:rsid w:val="00BD1B04"/>
    <w:rsid w:val="00BD1E09"/>
    <w:rsid w:val="00BD20C0"/>
    <w:rsid w:val="00BD2389"/>
    <w:rsid w:val="00BD2608"/>
    <w:rsid w:val="00BD2619"/>
    <w:rsid w:val="00BD2790"/>
    <w:rsid w:val="00BD28A0"/>
    <w:rsid w:val="00BD2F30"/>
    <w:rsid w:val="00BD3008"/>
    <w:rsid w:val="00BD3497"/>
    <w:rsid w:val="00BD34FE"/>
    <w:rsid w:val="00BD36E3"/>
    <w:rsid w:val="00BD3839"/>
    <w:rsid w:val="00BD39E1"/>
    <w:rsid w:val="00BD3A00"/>
    <w:rsid w:val="00BD3F61"/>
    <w:rsid w:val="00BD42CD"/>
    <w:rsid w:val="00BD43D3"/>
    <w:rsid w:val="00BD48D9"/>
    <w:rsid w:val="00BD4FF3"/>
    <w:rsid w:val="00BD52E6"/>
    <w:rsid w:val="00BD5506"/>
    <w:rsid w:val="00BD5641"/>
    <w:rsid w:val="00BD5702"/>
    <w:rsid w:val="00BD5730"/>
    <w:rsid w:val="00BD5AB0"/>
    <w:rsid w:val="00BD5AC1"/>
    <w:rsid w:val="00BD5BC2"/>
    <w:rsid w:val="00BD5D25"/>
    <w:rsid w:val="00BD61A6"/>
    <w:rsid w:val="00BD6244"/>
    <w:rsid w:val="00BD62AB"/>
    <w:rsid w:val="00BD6628"/>
    <w:rsid w:val="00BD6AB5"/>
    <w:rsid w:val="00BD6CD6"/>
    <w:rsid w:val="00BD6DA3"/>
    <w:rsid w:val="00BD71DA"/>
    <w:rsid w:val="00BD71E2"/>
    <w:rsid w:val="00BD75DB"/>
    <w:rsid w:val="00BD77EF"/>
    <w:rsid w:val="00BD7888"/>
    <w:rsid w:val="00BD79CD"/>
    <w:rsid w:val="00BD7C75"/>
    <w:rsid w:val="00BD7D54"/>
    <w:rsid w:val="00BD7E1E"/>
    <w:rsid w:val="00BE0050"/>
    <w:rsid w:val="00BE02D9"/>
    <w:rsid w:val="00BE02F0"/>
    <w:rsid w:val="00BE03E1"/>
    <w:rsid w:val="00BE05EF"/>
    <w:rsid w:val="00BE0639"/>
    <w:rsid w:val="00BE0787"/>
    <w:rsid w:val="00BE0ABB"/>
    <w:rsid w:val="00BE0B24"/>
    <w:rsid w:val="00BE0BD9"/>
    <w:rsid w:val="00BE0C40"/>
    <w:rsid w:val="00BE0F2C"/>
    <w:rsid w:val="00BE0FBB"/>
    <w:rsid w:val="00BE0FD8"/>
    <w:rsid w:val="00BE1028"/>
    <w:rsid w:val="00BE1372"/>
    <w:rsid w:val="00BE16A6"/>
    <w:rsid w:val="00BE1741"/>
    <w:rsid w:val="00BE1771"/>
    <w:rsid w:val="00BE1B1A"/>
    <w:rsid w:val="00BE1CB0"/>
    <w:rsid w:val="00BE1E21"/>
    <w:rsid w:val="00BE244E"/>
    <w:rsid w:val="00BE2687"/>
    <w:rsid w:val="00BE27E0"/>
    <w:rsid w:val="00BE27EC"/>
    <w:rsid w:val="00BE2894"/>
    <w:rsid w:val="00BE28E1"/>
    <w:rsid w:val="00BE2B86"/>
    <w:rsid w:val="00BE2F3D"/>
    <w:rsid w:val="00BE302F"/>
    <w:rsid w:val="00BE3042"/>
    <w:rsid w:val="00BE3255"/>
    <w:rsid w:val="00BE34B7"/>
    <w:rsid w:val="00BE37FC"/>
    <w:rsid w:val="00BE384C"/>
    <w:rsid w:val="00BE38CB"/>
    <w:rsid w:val="00BE3960"/>
    <w:rsid w:val="00BE3980"/>
    <w:rsid w:val="00BE3AD9"/>
    <w:rsid w:val="00BE3B1F"/>
    <w:rsid w:val="00BE3E4B"/>
    <w:rsid w:val="00BE3F67"/>
    <w:rsid w:val="00BE3FB2"/>
    <w:rsid w:val="00BE4491"/>
    <w:rsid w:val="00BE468A"/>
    <w:rsid w:val="00BE474E"/>
    <w:rsid w:val="00BE47B4"/>
    <w:rsid w:val="00BE48EA"/>
    <w:rsid w:val="00BE4CD6"/>
    <w:rsid w:val="00BE5205"/>
    <w:rsid w:val="00BE5318"/>
    <w:rsid w:val="00BE55DD"/>
    <w:rsid w:val="00BE5639"/>
    <w:rsid w:val="00BE5A15"/>
    <w:rsid w:val="00BE5C30"/>
    <w:rsid w:val="00BE5DE0"/>
    <w:rsid w:val="00BE5EDF"/>
    <w:rsid w:val="00BE5FE5"/>
    <w:rsid w:val="00BE66DD"/>
    <w:rsid w:val="00BE6862"/>
    <w:rsid w:val="00BE68A2"/>
    <w:rsid w:val="00BE6CB6"/>
    <w:rsid w:val="00BE6D58"/>
    <w:rsid w:val="00BE6DBA"/>
    <w:rsid w:val="00BE6E55"/>
    <w:rsid w:val="00BE714F"/>
    <w:rsid w:val="00BE7223"/>
    <w:rsid w:val="00BE7440"/>
    <w:rsid w:val="00BE7656"/>
    <w:rsid w:val="00BE7701"/>
    <w:rsid w:val="00BE77D2"/>
    <w:rsid w:val="00BE7930"/>
    <w:rsid w:val="00BE7D15"/>
    <w:rsid w:val="00BE7E53"/>
    <w:rsid w:val="00BF019F"/>
    <w:rsid w:val="00BF0578"/>
    <w:rsid w:val="00BF072F"/>
    <w:rsid w:val="00BF0A20"/>
    <w:rsid w:val="00BF0AB2"/>
    <w:rsid w:val="00BF0EF5"/>
    <w:rsid w:val="00BF0FDE"/>
    <w:rsid w:val="00BF0FEB"/>
    <w:rsid w:val="00BF11A8"/>
    <w:rsid w:val="00BF13AE"/>
    <w:rsid w:val="00BF14E9"/>
    <w:rsid w:val="00BF1503"/>
    <w:rsid w:val="00BF1C9E"/>
    <w:rsid w:val="00BF1D16"/>
    <w:rsid w:val="00BF1F72"/>
    <w:rsid w:val="00BF2128"/>
    <w:rsid w:val="00BF2195"/>
    <w:rsid w:val="00BF21FC"/>
    <w:rsid w:val="00BF221D"/>
    <w:rsid w:val="00BF2534"/>
    <w:rsid w:val="00BF2633"/>
    <w:rsid w:val="00BF2809"/>
    <w:rsid w:val="00BF2DF5"/>
    <w:rsid w:val="00BF324B"/>
    <w:rsid w:val="00BF330C"/>
    <w:rsid w:val="00BF3394"/>
    <w:rsid w:val="00BF37FF"/>
    <w:rsid w:val="00BF3AF2"/>
    <w:rsid w:val="00BF3B4D"/>
    <w:rsid w:val="00BF3B61"/>
    <w:rsid w:val="00BF3CBB"/>
    <w:rsid w:val="00BF3F1F"/>
    <w:rsid w:val="00BF4309"/>
    <w:rsid w:val="00BF43B1"/>
    <w:rsid w:val="00BF442D"/>
    <w:rsid w:val="00BF4488"/>
    <w:rsid w:val="00BF4608"/>
    <w:rsid w:val="00BF495D"/>
    <w:rsid w:val="00BF4BE3"/>
    <w:rsid w:val="00BF4DDE"/>
    <w:rsid w:val="00BF50EC"/>
    <w:rsid w:val="00BF51ED"/>
    <w:rsid w:val="00BF5241"/>
    <w:rsid w:val="00BF5478"/>
    <w:rsid w:val="00BF5586"/>
    <w:rsid w:val="00BF5728"/>
    <w:rsid w:val="00BF57E2"/>
    <w:rsid w:val="00BF59A3"/>
    <w:rsid w:val="00BF5A99"/>
    <w:rsid w:val="00BF5B55"/>
    <w:rsid w:val="00BF6020"/>
    <w:rsid w:val="00BF603E"/>
    <w:rsid w:val="00BF606C"/>
    <w:rsid w:val="00BF60AA"/>
    <w:rsid w:val="00BF60D0"/>
    <w:rsid w:val="00BF6478"/>
    <w:rsid w:val="00BF6594"/>
    <w:rsid w:val="00BF67E0"/>
    <w:rsid w:val="00BF6C06"/>
    <w:rsid w:val="00BF6C3B"/>
    <w:rsid w:val="00BF6C8C"/>
    <w:rsid w:val="00BF6C94"/>
    <w:rsid w:val="00BF6D52"/>
    <w:rsid w:val="00BF7708"/>
    <w:rsid w:val="00BF774E"/>
    <w:rsid w:val="00BF78EF"/>
    <w:rsid w:val="00BF7E25"/>
    <w:rsid w:val="00BF7F19"/>
    <w:rsid w:val="00C00120"/>
    <w:rsid w:val="00C00460"/>
    <w:rsid w:val="00C00490"/>
    <w:rsid w:val="00C004D0"/>
    <w:rsid w:val="00C005D8"/>
    <w:rsid w:val="00C0060A"/>
    <w:rsid w:val="00C0093A"/>
    <w:rsid w:val="00C00945"/>
    <w:rsid w:val="00C009BE"/>
    <w:rsid w:val="00C00B73"/>
    <w:rsid w:val="00C00CB2"/>
    <w:rsid w:val="00C00E12"/>
    <w:rsid w:val="00C00E13"/>
    <w:rsid w:val="00C00F56"/>
    <w:rsid w:val="00C01025"/>
    <w:rsid w:val="00C01140"/>
    <w:rsid w:val="00C0124F"/>
    <w:rsid w:val="00C01290"/>
    <w:rsid w:val="00C01526"/>
    <w:rsid w:val="00C019EB"/>
    <w:rsid w:val="00C01A0A"/>
    <w:rsid w:val="00C01A60"/>
    <w:rsid w:val="00C01D4E"/>
    <w:rsid w:val="00C02269"/>
    <w:rsid w:val="00C023BF"/>
    <w:rsid w:val="00C0245D"/>
    <w:rsid w:val="00C02548"/>
    <w:rsid w:val="00C028A8"/>
    <w:rsid w:val="00C02A11"/>
    <w:rsid w:val="00C02C26"/>
    <w:rsid w:val="00C02C49"/>
    <w:rsid w:val="00C0314C"/>
    <w:rsid w:val="00C033BB"/>
    <w:rsid w:val="00C036D9"/>
    <w:rsid w:val="00C03BC7"/>
    <w:rsid w:val="00C03DDE"/>
    <w:rsid w:val="00C03FF6"/>
    <w:rsid w:val="00C04027"/>
    <w:rsid w:val="00C04281"/>
    <w:rsid w:val="00C042F4"/>
    <w:rsid w:val="00C04574"/>
    <w:rsid w:val="00C04955"/>
    <w:rsid w:val="00C04A54"/>
    <w:rsid w:val="00C04B8B"/>
    <w:rsid w:val="00C04C93"/>
    <w:rsid w:val="00C04DA6"/>
    <w:rsid w:val="00C0565F"/>
    <w:rsid w:val="00C058B6"/>
    <w:rsid w:val="00C05909"/>
    <w:rsid w:val="00C05D3B"/>
    <w:rsid w:val="00C0633F"/>
    <w:rsid w:val="00C064E4"/>
    <w:rsid w:val="00C06617"/>
    <w:rsid w:val="00C066A7"/>
    <w:rsid w:val="00C06721"/>
    <w:rsid w:val="00C06B7A"/>
    <w:rsid w:val="00C06B81"/>
    <w:rsid w:val="00C06ED1"/>
    <w:rsid w:val="00C071E3"/>
    <w:rsid w:val="00C0731E"/>
    <w:rsid w:val="00C07575"/>
    <w:rsid w:val="00C07689"/>
    <w:rsid w:val="00C07744"/>
    <w:rsid w:val="00C07828"/>
    <w:rsid w:val="00C0795D"/>
    <w:rsid w:val="00C07A5C"/>
    <w:rsid w:val="00C07BC3"/>
    <w:rsid w:val="00C07C0E"/>
    <w:rsid w:val="00C07C8F"/>
    <w:rsid w:val="00C07D07"/>
    <w:rsid w:val="00C07E06"/>
    <w:rsid w:val="00C07E07"/>
    <w:rsid w:val="00C07E90"/>
    <w:rsid w:val="00C07ED0"/>
    <w:rsid w:val="00C07FC0"/>
    <w:rsid w:val="00C10025"/>
    <w:rsid w:val="00C102F4"/>
    <w:rsid w:val="00C105C3"/>
    <w:rsid w:val="00C106BF"/>
    <w:rsid w:val="00C107F4"/>
    <w:rsid w:val="00C1088E"/>
    <w:rsid w:val="00C10EB1"/>
    <w:rsid w:val="00C10FD2"/>
    <w:rsid w:val="00C11651"/>
    <w:rsid w:val="00C11823"/>
    <w:rsid w:val="00C11835"/>
    <w:rsid w:val="00C11E86"/>
    <w:rsid w:val="00C1222E"/>
    <w:rsid w:val="00C124C4"/>
    <w:rsid w:val="00C1298F"/>
    <w:rsid w:val="00C12C1C"/>
    <w:rsid w:val="00C1308A"/>
    <w:rsid w:val="00C131BE"/>
    <w:rsid w:val="00C135B3"/>
    <w:rsid w:val="00C13717"/>
    <w:rsid w:val="00C13849"/>
    <w:rsid w:val="00C1392C"/>
    <w:rsid w:val="00C13C23"/>
    <w:rsid w:val="00C13D33"/>
    <w:rsid w:val="00C140BB"/>
    <w:rsid w:val="00C1455B"/>
    <w:rsid w:val="00C147E1"/>
    <w:rsid w:val="00C149EF"/>
    <w:rsid w:val="00C14BF3"/>
    <w:rsid w:val="00C14ED6"/>
    <w:rsid w:val="00C14F41"/>
    <w:rsid w:val="00C150BD"/>
    <w:rsid w:val="00C15157"/>
    <w:rsid w:val="00C152AB"/>
    <w:rsid w:val="00C154BD"/>
    <w:rsid w:val="00C1587D"/>
    <w:rsid w:val="00C15963"/>
    <w:rsid w:val="00C15A0F"/>
    <w:rsid w:val="00C15D9A"/>
    <w:rsid w:val="00C15DF2"/>
    <w:rsid w:val="00C15F5B"/>
    <w:rsid w:val="00C15FCE"/>
    <w:rsid w:val="00C165A8"/>
    <w:rsid w:val="00C1666E"/>
    <w:rsid w:val="00C16D6B"/>
    <w:rsid w:val="00C16F2C"/>
    <w:rsid w:val="00C17179"/>
    <w:rsid w:val="00C1751A"/>
    <w:rsid w:val="00C17799"/>
    <w:rsid w:val="00C177AF"/>
    <w:rsid w:val="00C17926"/>
    <w:rsid w:val="00C17B68"/>
    <w:rsid w:val="00C17C73"/>
    <w:rsid w:val="00C201CC"/>
    <w:rsid w:val="00C2047A"/>
    <w:rsid w:val="00C209AE"/>
    <w:rsid w:val="00C20ACD"/>
    <w:rsid w:val="00C20BC3"/>
    <w:rsid w:val="00C20C99"/>
    <w:rsid w:val="00C20CDA"/>
    <w:rsid w:val="00C20D39"/>
    <w:rsid w:val="00C20E57"/>
    <w:rsid w:val="00C20F31"/>
    <w:rsid w:val="00C20FF3"/>
    <w:rsid w:val="00C21715"/>
    <w:rsid w:val="00C21B8E"/>
    <w:rsid w:val="00C21E29"/>
    <w:rsid w:val="00C220E6"/>
    <w:rsid w:val="00C22464"/>
    <w:rsid w:val="00C226B2"/>
    <w:rsid w:val="00C22769"/>
    <w:rsid w:val="00C228AD"/>
    <w:rsid w:val="00C22AD4"/>
    <w:rsid w:val="00C22D82"/>
    <w:rsid w:val="00C231D0"/>
    <w:rsid w:val="00C233C5"/>
    <w:rsid w:val="00C2340D"/>
    <w:rsid w:val="00C23696"/>
    <w:rsid w:val="00C2397B"/>
    <w:rsid w:val="00C23BF2"/>
    <w:rsid w:val="00C23D4C"/>
    <w:rsid w:val="00C23ED3"/>
    <w:rsid w:val="00C2413B"/>
    <w:rsid w:val="00C24153"/>
    <w:rsid w:val="00C24312"/>
    <w:rsid w:val="00C24346"/>
    <w:rsid w:val="00C244C4"/>
    <w:rsid w:val="00C24727"/>
    <w:rsid w:val="00C24757"/>
    <w:rsid w:val="00C24CE0"/>
    <w:rsid w:val="00C24CF4"/>
    <w:rsid w:val="00C24EA8"/>
    <w:rsid w:val="00C24EAB"/>
    <w:rsid w:val="00C24F09"/>
    <w:rsid w:val="00C25269"/>
    <w:rsid w:val="00C25567"/>
    <w:rsid w:val="00C25572"/>
    <w:rsid w:val="00C25694"/>
    <w:rsid w:val="00C25733"/>
    <w:rsid w:val="00C25BED"/>
    <w:rsid w:val="00C25D65"/>
    <w:rsid w:val="00C25DC3"/>
    <w:rsid w:val="00C25DF8"/>
    <w:rsid w:val="00C25F69"/>
    <w:rsid w:val="00C26270"/>
    <w:rsid w:val="00C2629E"/>
    <w:rsid w:val="00C2650B"/>
    <w:rsid w:val="00C26585"/>
    <w:rsid w:val="00C26772"/>
    <w:rsid w:val="00C26914"/>
    <w:rsid w:val="00C26B66"/>
    <w:rsid w:val="00C26E8B"/>
    <w:rsid w:val="00C2724A"/>
    <w:rsid w:val="00C27329"/>
    <w:rsid w:val="00C27497"/>
    <w:rsid w:val="00C278D1"/>
    <w:rsid w:val="00C279CC"/>
    <w:rsid w:val="00C27B98"/>
    <w:rsid w:val="00C27F71"/>
    <w:rsid w:val="00C3002A"/>
    <w:rsid w:val="00C30173"/>
    <w:rsid w:val="00C302E0"/>
    <w:rsid w:val="00C30316"/>
    <w:rsid w:val="00C30374"/>
    <w:rsid w:val="00C30381"/>
    <w:rsid w:val="00C303CC"/>
    <w:rsid w:val="00C30616"/>
    <w:rsid w:val="00C3061B"/>
    <w:rsid w:val="00C3077A"/>
    <w:rsid w:val="00C30C52"/>
    <w:rsid w:val="00C30CC1"/>
    <w:rsid w:val="00C30CF0"/>
    <w:rsid w:val="00C3103C"/>
    <w:rsid w:val="00C31263"/>
    <w:rsid w:val="00C3159F"/>
    <w:rsid w:val="00C3160F"/>
    <w:rsid w:val="00C31B95"/>
    <w:rsid w:val="00C31FE6"/>
    <w:rsid w:val="00C3218D"/>
    <w:rsid w:val="00C322B4"/>
    <w:rsid w:val="00C3239F"/>
    <w:rsid w:val="00C3287C"/>
    <w:rsid w:val="00C329CC"/>
    <w:rsid w:val="00C32C5B"/>
    <w:rsid w:val="00C32D9F"/>
    <w:rsid w:val="00C3308A"/>
    <w:rsid w:val="00C33117"/>
    <w:rsid w:val="00C3313F"/>
    <w:rsid w:val="00C33492"/>
    <w:rsid w:val="00C334C9"/>
    <w:rsid w:val="00C33614"/>
    <w:rsid w:val="00C33955"/>
    <w:rsid w:val="00C33967"/>
    <w:rsid w:val="00C33A43"/>
    <w:rsid w:val="00C33BA4"/>
    <w:rsid w:val="00C33BF7"/>
    <w:rsid w:val="00C33DF8"/>
    <w:rsid w:val="00C33E7D"/>
    <w:rsid w:val="00C3447F"/>
    <w:rsid w:val="00C34629"/>
    <w:rsid w:val="00C3496A"/>
    <w:rsid w:val="00C34D39"/>
    <w:rsid w:val="00C35098"/>
    <w:rsid w:val="00C35175"/>
    <w:rsid w:val="00C3524B"/>
    <w:rsid w:val="00C35452"/>
    <w:rsid w:val="00C354C0"/>
    <w:rsid w:val="00C35BC0"/>
    <w:rsid w:val="00C35D21"/>
    <w:rsid w:val="00C35E80"/>
    <w:rsid w:val="00C36118"/>
    <w:rsid w:val="00C361AF"/>
    <w:rsid w:val="00C36291"/>
    <w:rsid w:val="00C364F9"/>
    <w:rsid w:val="00C36510"/>
    <w:rsid w:val="00C365AB"/>
    <w:rsid w:val="00C36612"/>
    <w:rsid w:val="00C368B6"/>
    <w:rsid w:val="00C3694C"/>
    <w:rsid w:val="00C36A5D"/>
    <w:rsid w:val="00C36A9A"/>
    <w:rsid w:val="00C36B1B"/>
    <w:rsid w:val="00C36D46"/>
    <w:rsid w:val="00C36E46"/>
    <w:rsid w:val="00C3713B"/>
    <w:rsid w:val="00C372AC"/>
    <w:rsid w:val="00C37949"/>
    <w:rsid w:val="00C37A7E"/>
    <w:rsid w:val="00C37A87"/>
    <w:rsid w:val="00C37B87"/>
    <w:rsid w:val="00C40156"/>
    <w:rsid w:val="00C40178"/>
    <w:rsid w:val="00C401C7"/>
    <w:rsid w:val="00C40295"/>
    <w:rsid w:val="00C409AC"/>
    <w:rsid w:val="00C40ADF"/>
    <w:rsid w:val="00C40B06"/>
    <w:rsid w:val="00C40BC6"/>
    <w:rsid w:val="00C40D74"/>
    <w:rsid w:val="00C41557"/>
    <w:rsid w:val="00C41611"/>
    <w:rsid w:val="00C419E6"/>
    <w:rsid w:val="00C41BB3"/>
    <w:rsid w:val="00C41CC3"/>
    <w:rsid w:val="00C41D8E"/>
    <w:rsid w:val="00C4205B"/>
    <w:rsid w:val="00C42070"/>
    <w:rsid w:val="00C421EE"/>
    <w:rsid w:val="00C4248B"/>
    <w:rsid w:val="00C4254E"/>
    <w:rsid w:val="00C426AC"/>
    <w:rsid w:val="00C42743"/>
    <w:rsid w:val="00C4279D"/>
    <w:rsid w:val="00C428BA"/>
    <w:rsid w:val="00C42ECD"/>
    <w:rsid w:val="00C42F6C"/>
    <w:rsid w:val="00C431DE"/>
    <w:rsid w:val="00C432E2"/>
    <w:rsid w:val="00C433DB"/>
    <w:rsid w:val="00C434D9"/>
    <w:rsid w:val="00C435A5"/>
    <w:rsid w:val="00C4376C"/>
    <w:rsid w:val="00C4395E"/>
    <w:rsid w:val="00C43BC4"/>
    <w:rsid w:val="00C44041"/>
    <w:rsid w:val="00C44135"/>
    <w:rsid w:val="00C4455F"/>
    <w:rsid w:val="00C446C3"/>
    <w:rsid w:val="00C446DB"/>
    <w:rsid w:val="00C44896"/>
    <w:rsid w:val="00C44BA7"/>
    <w:rsid w:val="00C45021"/>
    <w:rsid w:val="00C4508B"/>
    <w:rsid w:val="00C45352"/>
    <w:rsid w:val="00C45471"/>
    <w:rsid w:val="00C45784"/>
    <w:rsid w:val="00C45893"/>
    <w:rsid w:val="00C45BB3"/>
    <w:rsid w:val="00C45FD9"/>
    <w:rsid w:val="00C462F7"/>
    <w:rsid w:val="00C46310"/>
    <w:rsid w:val="00C46314"/>
    <w:rsid w:val="00C46578"/>
    <w:rsid w:val="00C46767"/>
    <w:rsid w:val="00C46AEC"/>
    <w:rsid w:val="00C46B60"/>
    <w:rsid w:val="00C46C3E"/>
    <w:rsid w:val="00C46D98"/>
    <w:rsid w:val="00C46E70"/>
    <w:rsid w:val="00C46EE6"/>
    <w:rsid w:val="00C470A8"/>
    <w:rsid w:val="00C47125"/>
    <w:rsid w:val="00C47346"/>
    <w:rsid w:val="00C474E8"/>
    <w:rsid w:val="00C47766"/>
    <w:rsid w:val="00C478BA"/>
    <w:rsid w:val="00C47A27"/>
    <w:rsid w:val="00C47ADA"/>
    <w:rsid w:val="00C47CCA"/>
    <w:rsid w:val="00C47CEC"/>
    <w:rsid w:val="00C47E08"/>
    <w:rsid w:val="00C47FF3"/>
    <w:rsid w:val="00C500E7"/>
    <w:rsid w:val="00C5017C"/>
    <w:rsid w:val="00C502C9"/>
    <w:rsid w:val="00C5057C"/>
    <w:rsid w:val="00C5077F"/>
    <w:rsid w:val="00C5084D"/>
    <w:rsid w:val="00C50942"/>
    <w:rsid w:val="00C509B9"/>
    <w:rsid w:val="00C50F6B"/>
    <w:rsid w:val="00C51059"/>
    <w:rsid w:val="00C51805"/>
    <w:rsid w:val="00C518F6"/>
    <w:rsid w:val="00C51A3C"/>
    <w:rsid w:val="00C51F07"/>
    <w:rsid w:val="00C51FEB"/>
    <w:rsid w:val="00C52082"/>
    <w:rsid w:val="00C5210C"/>
    <w:rsid w:val="00C525A4"/>
    <w:rsid w:val="00C52960"/>
    <w:rsid w:val="00C52AD9"/>
    <w:rsid w:val="00C530C3"/>
    <w:rsid w:val="00C5359F"/>
    <w:rsid w:val="00C5369C"/>
    <w:rsid w:val="00C5369E"/>
    <w:rsid w:val="00C53805"/>
    <w:rsid w:val="00C53A24"/>
    <w:rsid w:val="00C53C32"/>
    <w:rsid w:val="00C53F22"/>
    <w:rsid w:val="00C542DE"/>
    <w:rsid w:val="00C54350"/>
    <w:rsid w:val="00C544D0"/>
    <w:rsid w:val="00C5458A"/>
    <w:rsid w:val="00C54610"/>
    <w:rsid w:val="00C5475E"/>
    <w:rsid w:val="00C54A61"/>
    <w:rsid w:val="00C54BFC"/>
    <w:rsid w:val="00C54CA7"/>
    <w:rsid w:val="00C54F6F"/>
    <w:rsid w:val="00C551C5"/>
    <w:rsid w:val="00C55218"/>
    <w:rsid w:val="00C5531E"/>
    <w:rsid w:val="00C55871"/>
    <w:rsid w:val="00C55CBE"/>
    <w:rsid w:val="00C55D91"/>
    <w:rsid w:val="00C55E87"/>
    <w:rsid w:val="00C55F71"/>
    <w:rsid w:val="00C55FB4"/>
    <w:rsid w:val="00C566AF"/>
    <w:rsid w:val="00C56711"/>
    <w:rsid w:val="00C56779"/>
    <w:rsid w:val="00C5679C"/>
    <w:rsid w:val="00C56839"/>
    <w:rsid w:val="00C568E6"/>
    <w:rsid w:val="00C5691D"/>
    <w:rsid w:val="00C56A22"/>
    <w:rsid w:val="00C56DD8"/>
    <w:rsid w:val="00C5702D"/>
    <w:rsid w:val="00C571E6"/>
    <w:rsid w:val="00C57252"/>
    <w:rsid w:val="00C57510"/>
    <w:rsid w:val="00C57606"/>
    <w:rsid w:val="00C57880"/>
    <w:rsid w:val="00C57890"/>
    <w:rsid w:val="00C578A8"/>
    <w:rsid w:val="00C57C46"/>
    <w:rsid w:val="00C57CD1"/>
    <w:rsid w:val="00C57CDA"/>
    <w:rsid w:val="00C57E91"/>
    <w:rsid w:val="00C6013E"/>
    <w:rsid w:val="00C604BB"/>
    <w:rsid w:val="00C6075E"/>
    <w:rsid w:val="00C607B7"/>
    <w:rsid w:val="00C607B8"/>
    <w:rsid w:val="00C6084E"/>
    <w:rsid w:val="00C60852"/>
    <w:rsid w:val="00C60C2A"/>
    <w:rsid w:val="00C60CC4"/>
    <w:rsid w:val="00C6133E"/>
    <w:rsid w:val="00C61557"/>
    <w:rsid w:val="00C61881"/>
    <w:rsid w:val="00C6198C"/>
    <w:rsid w:val="00C619F2"/>
    <w:rsid w:val="00C61B2E"/>
    <w:rsid w:val="00C61CC3"/>
    <w:rsid w:val="00C61F9E"/>
    <w:rsid w:val="00C621E5"/>
    <w:rsid w:val="00C621F1"/>
    <w:rsid w:val="00C626EB"/>
    <w:rsid w:val="00C629BA"/>
    <w:rsid w:val="00C62A05"/>
    <w:rsid w:val="00C62CD1"/>
    <w:rsid w:val="00C62D0B"/>
    <w:rsid w:val="00C62EFB"/>
    <w:rsid w:val="00C63068"/>
    <w:rsid w:val="00C630E6"/>
    <w:rsid w:val="00C63218"/>
    <w:rsid w:val="00C632E3"/>
    <w:rsid w:val="00C6346F"/>
    <w:rsid w:val="00C63517"/>
    <w:rsid w:val="00C6359B"/>
    <w:rsid w:val="00C635D6"/>
    <w:rsid w:val="00C63698"/>
    <w:rsid w:val="00C636F4"/>
    <w:rsid w:val="00C6377F"/>
    <w:rsid w:val="00C6399A"/>
    <w:rsid w:val="00C63A91"/>
    <w:rsid w:val="00C63BA8"/>
    <w:rsid w:val="00C63CDC"/>
    <w:rsid w:val="00C63F33"/>
    <w:rsid w:val="00C63FCB"/>
    <w:rsid w:val="00C640C3"/>
    <w:rsid w:val="00C64248"/>
    <w:rsid w:val="00C64267"/>
    <w:rsid w:val="00C6461F"/>
    <w:rsid w:val="00C64706"/>
    <w:rsid w:val="00C64B1F"/>
    <w:rsid w:val="00C64E15"/>
    <w:rsid w:val="00C64F06"/>
    <w:rsid w:val="00C64F42"/>
    <w:rsid w:val="00C65698"/>
    <w:rsid w:val="00C65866"/>
    <w:rsid w:val="00C65A20"/>
    <w:rsid w:val="00C65B91"/>
    <w:rsid w:val="00C65E9E"/>
    <w:rsid w:val="00C65F31"/>
    <w:rsid w:val="00C65FAC"/>
    <w:rsid w:val="00C66935"/>
    <w:rsid w:val="00C66E04"/>
    <w:rsid w:val="00C66ED5"/>
    <w:rsid w:val="00C66EEA"/>
    <w:rsid w:val="00C66FAF"/>
    <w:rsid w:val="00C67150"/>
    <w:rsid w:val="00C67376"/>
    <w:rsid w:val="00C67702"/>
    <w:rsid w:val="00C67A5E"/>
    <w:rsid w:val="00C67AD7"/>
    <w:rsid w:val="00C67B3C"/>
    <w:rsid w:val="00C67C6B"/>
    <w:rsid w:val="00C67D9A"/>
    <w:rsid w:val="00C7000C"/>
    <w:rsid w:val="00C701CB"/>
    <w:rsid w:val="00C70275"/>
    <w:rsid w:val="00C703CA"/>
    <w:rsid w:val="00C703CB"/>
    <w:rsid w:val="00C7049D"/>
    <w:rsid w:val="00C704F7"/>
    <w:rsid w:val="00C70682"/>
    <w:rsid w:val="00C70898"/>
    <w:rsid w:val="00C70BFF"/>
    <w:rsid w:val="00C70D5B"/>
    <w:rsid w:val="00C712A6"/>
    <w:rsid w:val="00C7137C"/>
    <w:rsid w:val="00C713F6"/>
    <w:rsid w:val="00C71608"/>
    <w:rsid w:val="00C7172C"/>
    <w:rsid w:val="00C7193C"/>
    <w:rsid w:val="00C71AA2"/>
    <w:rsid w:val="00C71C70"/>
    <w:rsid w:val="00C71E48"/>
    <w:rsid w:val="00C71FC4"/>
    <w:rsid w:val="00C722E7"/>
    <w:rsid w:val="00C723E0"/>
    <w:rsid w:val="00C724DB"/>
    <w:rsid w:val="00C7264C"/>
    <w:rsid w:val="00C727EF"/>
    <w:rsid w:val="00C72BC8"/>
    <w:rsid w:val="00C732E9"/>
    <w:rsid w:val="00C73316"/>
    <w:rsid w:val="00C735BF"/>
    <w:rsid w:val="00C73642"/>
    <w:rsid w:val="00C73718"/>
    <w:rsid w:val="00C73BDD"/>
    <w:rsid w:val="00C73BF8"/>
    <w:rsid w:val="00C73D71"/>
    <w:rsid w:val="00C74149"/>
    <w:rsid w:val="00C742A7"/>
    <w:rsid w:val="00C744DF"/>
    <w:rsid w:val="00C74668"/>
    <w:rsid w:val="00C74BE4"/>
    <w:rsid w:val="00C74DE1"/>
    <w:rsid w:val="00C74EE2"/>
    <w:rsid w:val="00C7508F"/>
    <w:rsid w:val="00C752C9"/>
    <w:rsid w:val="00C752E6"/>
    <w:rsid w:val="00C754DE"/>
    <w:rsid w:val="00C754EC"/>
    <w:rsid w:val="00C7581A"/>
    <w:rsid w:val="00C75E0C"/>
    <w:rsid w:val="00C762F2"/>
    <w:rsid w:val="00C76629"/>
    <w:rsid w:val="00C766A2"/>
    <w:rsid w:val="00C766E2"/>
    <w:rsid w:val="00C769BC"/>
    <w:rsid w:val="00C76A65"/>
    <w:rsid w:val="00C76A8C"/>
    <w:rsid w:val="00C76C65"/>
    <w:rsid w:val="00C76CCA"/>
    <w:rsid w:val="00C76DB7"/>
    <w:rsid w:val="00C76F6F"/>
    <w:rsid w:val="00C778B8"/>
    <w:rsid w:val="00C77B5E"/>
    <w:rsid w:val="00C77DB3"/>
    <w:rsid w:val="00C77FAD"/>
    <w:rsid w:val="00C80021"/>
    <w:rsid w:val="00C8009E"/>
    <w:rsid w:val="00C80428"/>
    <w:rsid w:val="00C8059A"/>
    <w:rsid w:val="00C80B71"/>
    <w:rsid w:val="00C80CC5"/>
    <w:rsid w:val="00C8124E"/>
    <w:rsid w:val="00C82415"/>
    <w:rsid w:val="00C82616"/>
    <w:rsid w:val="00C827E7"/>
    <w:rsid w:val="00C82B36"/>
    <w:rsid w:val="00C82B7A"/>
    <w:rsid w:val="00C82F4E"/>
    <w:rsid w:val="00C82F68"/>
    <w:rsid w:val="00C8316C"/>
    <w:rsid w:val="00C8329D"/>
    <w:rsid w:val="00C8375A"/>
    <w:rsid w:val="00C839F1"/>
    <w:rsid w:val="00C83AB5"/>
    <w:rsid w:val="00C83AF4"/>
    <w:rsid w:val="00C83BFC"/>
    <w:rsid w:val="00C84EAF"/>
    <w:rsid w:val="00C85024"/>
    <w:rsid w:val="00C85133"/>
    <w:rsid w:val="00C85172"/>
    <w:rsid w:val="00C85546"/>
    <w:rsid w:val="00C855E4"/>
    <w:rsid w:val="00C85615"/>
    <w:rsid w:val="00C856C8"/>
    <w:rsid w:val="00C856CF"/>
    <w:rsid w:val="00C858E2"/>
    <w:rsid w:val="00C85D82"/>
    <w:rsid w:val="00C85EBE"/>
    <w:rsid w:val="00C85F60"/>
    <w:rsid w:val="00C86042"/>
    <w:rsid w:val="00C86205"/>
    <w:rsid w:val="00C86313"/>
    <w:rsid w:val="00C86596"/>
    <w:rsid w:val="00C8675C"/>
    <w:rsid w:val="00C8691E"/>
    <w:rsid w:val="00C86998"/>
    <w:rsid w:val="00C86C1A"/>
    <w:rsid w:val="00C86FF2"/>
    <w:rsid w:val="00C871DB"/>
    <w:rsid w:val="00C87306"/>
    <w:rsid w:val="00C87703"/>
    <w:rsid w:val="00C8782F"/>
    <w:rsid w:val="00C87B8F"/>
    <w:rsid w:val="00C87BBE"/>
    <w:rsid w:val="00C87BC7"/>
    <w:rsid w:val="00C87E97"/>
    <w:rsid w:val="00C90145"/>
    <w:rsid w:val="00C90229"/>
    <w:rsid w:val="00C90344"/>
    <w:rsid w:val="00C904DF"/>
    <w:rsid w:val="00C905EA"/>
    <w:rsid w:val="00C9080D"/>
    <w:rsid w:val="00C90B42"/>
    <w:rsid w:val="00C90D72"/>
    <w:rsid w:val="00C90DBF"/>
    <w:rsid w:val="00C90FF2"/>
    <w:rsid w:val="00C91218"/>
    <w:rsid w:val="00C91227"/>
    <w:rsid w:val="00C91425"/>
    <w:rsid w:val="00C91840"/>
    <w:rsid w:val="00C918D0"/>
    <w:rsid w:val="00C91A7C"/>
    <w:rsid w:val="00C91ACE"/>
    <w:rsid w:val="00C9240B"/>
    <w:rsid w:val="00C9247B"/>
    <w:rsid w:val="00C92779"/>
    <w:rsid w:val="00C92A0D"/>
    <w:rsid w:val="00C92C91"/>
    <w:rsid w:val="00C92EDA"/>
    <w:rsid w:val="00C92F4C"/>
    <w:rsid w:val="00C930DD"/>
    <w:rsid w:val="00C93218"/>
    <w:rsid w:val="00C93432"/>
    <w:rsid w:val="00C93586"/>
    <w:rsid w:val="00C936F8"/>
    <w:rsid w:val="00C93BDE"/>
    <w:rsid w:val="00C93C3D"/>
    <w:rsid w:val="00C93DE0"/>
    <w:rsid w:val="00C9416F"/>
    <w:rsid w:val="00C941CF"/>
    <w:rsid w:val="00C94363"/>
    <w:rsid w:val="00C94547"/>
    <w:rsid w:val="00C94573"/>
    <w:rsid w:val="00C94622"/>
    <w:rsid w:val="00C94881"/>
    <w:rsid w:val="00C94E62"/>
    <w:rsid w:val="00C94FF9"/>
    <w:rsid w:val="00C95055"/>
    <w:rsid w:val="00C950E4"/>
    <w:rsid w:val="00C95142"/>
    <w:rsid w:val="00C9515D"/>
    <w:rsid w:val="00C953B5"/>
    <w:rsid w:val="00C953C8"/>
    <w:rsid w:val="00C95787"/>
    <w:rsid w:val="00C9579C"/>
    <w:rsid w:val="00C959A5"/>
    <w:rsid w:val="00C959E4"/>
    <w:rsid w:val="00C95B53"/>
    <w:rsid w:val="00C95BEF"/>
    <w:rsid w:val="00C95CC3"/>
    <w:rsid w:val="00C960E0"/>
    <w:rsid w:val="00C96118"/>
    <w:rsid w:val="00C962D5"/>
    <w:rsid w:val="00C962E2"/>
    <w:rsid w:val="00C969AB"/>
    <w:rsid w:val="00C969EB"/>
    <w:rsid w:val="00C96BA7"/>
    <w:rsid w:val="00C96C07"/>
    <w:rsid w:val="00C96C7F"/>
    <w:rsid w:val="00C96C89"/>
    <w:rsid w:val="00C96F4F"/>
    <w:rsid w:val="00C97055"/>
    <w:rsid w:val="00C9708D"/>
    <w:rsid w:val="00C97117"/>
    <w:rsid w:val="00C9722C"/>
    <w:rsid w:val="00C97559"/>
    <w:rsid w:val="00C9759F"/>
    <w:rsid w:val="00C97713"/>
    <w:rsid w:val="00CA0181"/>
    <w:rsid w:val="00CA0186"/>
    <w:rsid w:val="00CA0315"/>
    <w:rsid w:val="00CA06C5"/>
    <w:rsid w:val="00CA0BA9"/>
    <w:rsid w:val="00CA0CDE"/>
    <w:rsid w:val="00CA0D9D"/>
    <w:rsid w:val="00CA125D"/>
    <w:rsid w:val="00CA1265"/>
    <w:rsid w:val="00CA1401"/>
    <w:rsid w:val="00CA1556"/>
    <w:rsid w:val="00CA1880"/>
    <w:rsid w:val="00CA1E3D"/>
    <w:rsid w:val="00CA20F5"/>
    <w:rsid w:val="00CA2146"/>
    <w:rsid w:val="00CA2219"/>
    <w:rsid w:val="00CA2410"/>
    <w:rsid w:val="00CA2594"/>
    <w:rsid w:val="00CA2647"/>
    <w:rsid w:val="00CA26C7"/>
    <w:rsid w:val="00CA275F"/>
    <w:rsid w:val="00CA27FB"/>
    <w:rsid w:val="00CA2AD6"/>
    <w:rsid w:val="00CA2C68"/>
    <w:rsid w:val="00CA2E30"/>
    <w:rsid w:val="00CA3204"/>
    <w:rsid w:val="00CA32A3"/>
    <w:rsid w:val="00CA32D3"/>
    <w:rsid w:val="00CA33B7"/>
    <w:rsid w:val="00CA34D5"/>
    <w:rsid w:val="00CA3C3E"/>
    <w:rsid w:val="00CA3CF7"/>
    <w:rsid w:val="00CA3D85"/>
    <w:rsid w:val="00CA4210"/>
    <w:rsid w:val="00CA4415"/>
    <w:rsid w:val="00CA4465"/>
    <w:rsid w:val="00CA466E"/>
    <w:rsid w:val="00CA4750"/>
    <w:rsid w:val="00CA49C6"/>
    <w:rsid w:val="00CA4BB9"/>
    <w:rsid w:val="00CA5608"/>
    <w:rsid w:val="00CA5751"/>
    <w:rsid w:val="00CA57BC"/>
    <w:rsid w:val="00CA5F71"/>
    <w:rsid w:val="00CA61B5"/>
    <w:rsid w:val="00CA633A"/>
    <w:rsid w:val="00CA6658"/>
    <w:rsid w:val="00CA665E"/>
    <w:rsid w:val="00CA6835"/>
    <w:rsid w:val="00CA6910"/>
    <w:rsid w:val="00CA6BAD"/>
    <w:rsid w:val="00CA6FA7"/>
    <w:rsid w:val="00CA7181"/>
    <w:rsid w:val="00CA73EE"/>
    <w:rsid w:val="00CA76E4"/>
    <w:rsid w:val="00CA77B5"/>
    <w:rsid w:val="00CA7C38"/>
    <w:rsid w:val="00CA7FFC"/>
    <w:rsid w:val="00CB02A3"/>
    <w:rsid w:val="00CB0467"/>
    <w:rsid w:val="00CB07D3"/>
    <w:rsid w:val="00CB07D8"/>
    <w:rsid w:val="00CB0C88"/>
    <w:rsid w:val="00CB0E0B"/>
    <w:rsid w:val="00CB1023"/>
    <w:rsid w:val="00CB10EC"/>
    <w:rsid w:val="00CB1490"/>
    <w:rsid w:val="00CB153D"/>
    <w:rsid w:val="00CB1745"/>
    <w:rsid w:val="00CB1845"/>
    <w:rsid w:val="00CB1914"/>
    <w:rsid w:val="00CB199F"/>
    <w:rsid w:val="00CB1ADC"/>
    <w:rsid w:val="00CB1B7F"/>
    <w:rsid w:val="00CB1C99"/>
    <w:rsid w:val="00CB1CF6"/>
    <w:rsid w:val="00CB1DAD"/>
    <w:rsid w:val="00CB1F48"/>
    <w:rsid w:val="00CB201C"/>
    <w:rsid w:val="00CB2072"/>
    <w:rsid w:val="00CB20C8"/>
    <w:rsid w:val="00CB21E8"/>
    <w:rsid w:val="00CB2363"/>
    <w:rsid w:val="00CB236E"/>
    <w:rsid w:val="00CB2408"/>
    <w:rsid w:val="00CB2F43"/>
    <w:rsid w:val="00CB30A0"/>
    <w:rsid w:val="00CB34B7"/>
    <w:rsid w:val="00CB3523"/>
    <w:rsid w:val="00CB37C4"/>
    <w:rsid w:val="00CB395F"/>
    <w:rsid w:val="00CB399C"/>
    <w:rsid w:val="00CB3E42"/>
    <w:rsid w:val="00CB3E9B"/>
    <w:rsid w:val="00CB40C4"/>
    <w:rsid w:val="00CB430C"/>
    <w:rsid w:val="00CB4395"/>
    <w:rsid w:val="00CB4507"/>
    <w:rsid w:val="00CB450D"/>
    <w:rsid w:val="00CB4563"/>
    <w:rsid w:val="00CB4599"/>
    <w:rsid w:val="00CB4885"/>
    <w:rsid w:val="00CB4978"/>
    <w:rsid w:val="00CB49A7"/>
    <w:rsid w:val="00CB4ACD"/>
    <w:rsid w:val="00CB4B05"/>
    <w:rsid w:val="00CB5106"/>
    <w:rsid w:val="00CB5583"/>
    <w:rsid w:val="00CB57F4"/>
    <w:rsid w:val="00CB5872"/>
    <w:rsid w:val="00CB5910"/>
    <w:rsid w:val="00CB5A4E"/>
    <w:rsid w:val="00CB5D05"/>
    <w:rsid w:val="00CB61BE"/>
    <w:rsid w:val="00CB6315"/>
    <w:rsid w:val="00CB6A65"/>
    <w:rsid w:val="00CB6CFB"/>
    <w:rsid w:val="00CB7093"/>
    <w:rsid w:val="00CB7327"/>
    <w:rsid w:val="00CB7800"/>
    <w:rsid w:val="00CB7804"/>
    <w:rsid w:val="00CB787C"/>
    <w:rsid w:val="00CB79E0"/>
    <w:rsid w:val="00CB7BFD"/>
    <w:rsid w:val="00CB7D64"/>
    <w:rsid w:val="00CB7DC9"/>
    <w:rsid w:val="00CB7EDC"/>
    <w:rsid w:val="00CB7F93"/>
    <w:rsid w:val="00CC0006"/>
    <w:rsid w:val="00CC00B9"/>
    <w:rsid w:val="00CC03BE"/>
    <w:rsid w:val="00CC0421"/>
    <w:rsid w:val="00CC0632"/>
    <w:rsid w:val="00CC0641"/>
    <w:rsid w:val="00CC08F5"/>
    <w:rsid w:val="00CC0969"/>
    <w:rsid w:val="00CC09A3"/>
    <w:rsid w:val="00CC0C83"/>
    <w:rsid w:val="00CC0D8C"/>
    <w:rsid w:val="00CC0E31"/>
    <w:rsid w:val="00CC0FD8"/>
    <w:rsid w:val="00CC12E9"/>
    <w:rsid w:val="00CC161F"/>
    <w:rsid w:val="00CC162A"/>
    <w:rsid w:val="00CC1AC6"/>
    <w:rsid w:val="00CC1B60"/>
    <w:rsid w:val="00CC1C91"/>
    <w:rsid w:val="00CC1EE9"/>
    <w:rsid w:val="00CC1F74"/>
    <w:rsid w:val="00CC2055"/>
    <w:rsid w:val="00CC2155"/>
    <w:rsid w:val="00CC258E"/>
    <w:rsid w:val="00CC2690"/>
    <w:rsid w:val="00CC2A24"/>
    <w:rsid w:val="00CC2C29"/>
    <w:rsid w:val="00CC2D66"/>
    <w:rsid w:val="00CC2F92"/>
    <w:rsid w:val="00CC306D"/>
    <w:rsid w:val="00CC3093"/>
    <w:rsid w:val="00CC31F6"/>
    <w:rsid w:val="00CC3464"/>
    <w:rsid w:val="00CC362C"/>
    <w:rsid w:val="00CC3777"/>
    <w:rsid w:val="00CC39A2"/>
    <w:rsid w:val="00CC3A6B"/>
    <w:rsid w:val="00CC3AD6"/>
    <w:rsid w:val="00CC3D91"/>
    <w:rsid w:val="00CC3D99"/>
    <w:rsid w:val="00CC3DA4"/>
    <w:rsid w:val="00CC412C"/>
    <w:rsid w:val="00CC413A"/>
    <w:rsid w:val="00CC4169"/>
    <w:rsid w:val="00CC4374"/>
    <w:rsid w:val="00CC4410"/>
    <w:rsid w:val="00CC44EB"/>
    <w:rsid w:val="00CC4789"/>
    <w:rsid w:val="00CC4AA8"/>
    <w:rsid w:val="00CC528F"/>
    <w:rsid w:val="00CC53A7"/>
    <w:rsid w:val="00CC567A"/>
    <w:rsid w:val="00CC5A0A"/>
    <w:rsid w:val="00CC5A9E"/>
    <w:rsid w:val="00CC6229"/>
    <w:rsid w:val="00CC6458"/>
    <w:rsid w:val="00CC647C"/>
    <w:rsid w:val="00CC64B1"/>
    <w:rsid w:val="00CC6529"/>
    <w:rsid w:val="00CC65B0"/>
    <w:rsid w:val="00CC6698"/>
    <w:rsid w:val="00CC6A8F"/>
    <w:rsid w:val="00CC6C8B"/>
    <w:rsid w:val="00CC6E24"/>
    <w:rsid w:val="00CC6EBF"/>
    <w:rsid w:val="00CC76D7"/>
    <w:rsid w:val="00CC788B"/>
    <w:rsid w:val="00CC78B5"/>
    <w:rsid w:val="00CC78E5"/>
    <w:rsid w:val="00CC7A4F"/>
    <w:rsid w:val="00CC7A9B"/>
    <w:rsid w:val="00CC7ACC"/>
    <w:rsid w:val="00CC7AF0"/>
    <w:rsid w:val="00CC7BA7"/>
    <w:rsid w:val="00CC7BFB"/>
    <w:rsid w:val="00CC7D55"/>
    <w:rsid w:val="00CC7D95"/>
    <w:rsid w:val="00CD0100"/>
    <w:rsid w:val="00CD0118"/>
    <w:rsid w:val="00CD025D"/>
    <w:rsid w:val="00CD07CC"/>
    <w:rsid w:val="00CD08FC"/>
    <w:rsid w:val="00CD0984"/>
    <w:rsid w:val="00CD0B37"/>
    <w:rsid w:val="00CD0C14"/>
    <w:rsid w:val="00CD0DE5"/>
    <w:rsid w:val="00CD0F1A"/>
    <w:rsid w:val="00CD101F"/>
    <w:rsid w:val="00CD13AD"/>
    <w:rsid w:val="00CD1505"/>
    <w:rsid w:val="00CD1C9E"/>
    <w:rsid w:val="00CD1CA1"/>
    <w:rsid w:val="00CD1DC9"/>
    <w:rsid w:val="00CD1F91"/>
    <w:rsid w:val="00CD20CA"/>
    <w:rsid w:val="00CD22F3"/>
    <w:rsid w:val="00CD2387"/>
    <w:rsid w:val="00CD2838"/>
    <w:rsid w:val="00CD2DDC"/>
    <w:rsid w:val="00CD2F9A"/>
    <w:rsid w:val="00CD2FFB"/>
    <w:rsid w:val="00CD303B"/>
    <w:rsid w:val="00CD3111"/>
    <w:rsid w:val="00CD379A"/>
    <w:rsid w:val="00CD3A1E"/>
    <w:rsid w:val="00CD3C1F"/>
    <w:rsid w:val="00CD3F1F"/>
    <w:rsid w:val="00CD3FA5"/>
    <w:rsid w:val="00CD4218"/>
    <w:rsid w:val="00CD45D5"/>
    <w:rsid w:val="00CD463B"/>
    <w:rsid w:val="00CD49AB"/>
    <w:rsid w:val="00CD4AD5"/>
    <w:rsid w:val="00CD4ADF"/>
    <w:rsid w:val="00CD54CA"/>
    <w:rsid w:val="00CD55B1"/>
    <w:rsid w:val="00CD575A"/>
    <w:rsid w:val="00CD5BD7"/>
    <w:rsid w:val="00CD5EE4"/>
    <w:rsid w:val="00CD5EE8"/>
    <w:rsid w:val="00CD604C"/>
    <w:rsid w:val="00CD6109"/>
    <w:rsid w:val="00CD61B5"/>
    <w:rsid w:val="00CD6924"/>
    <w:rsid w:val="00CD696D"/>
    <w:rsid w:val="00CD6B54"/>
    <w:rsid w:val="00CD6B74"/>
    <w:rsid w:val="00CD6C2F"/>
    <w:rsid w:val="00CD6E04"/>
    <w:rsid w:val="00CD718F"/>
    <w:rsid w:val="00CD7291"/>
    <w:rsid w:val="00CD7420"/>
    <w:rsid w:val="00CD74D3"/>
    <w:rsid w:val="00CD74F8"/>
    <w:rsid w:val="00CD760E"/>
    <w:rsid w:val="00CD7EA9"/>
    <w:rsid w:val="00CE0103"/>
    <w:rsid w:val="00CE012C"/>
    <w:rsid w:val="00CE012E"/>
    <w:rsid w:val="00CE013A"/>
    <w:rsid w:val="00CE027D"/>
    <w:rsid w:val="00CE0286"/>
    <w:rsid w:val="00CE0436"/>
    <w:rsid w:val="00CE07F5"/>
    <w:rsid w:val="00CE08B4"/>
    <w:rsid w:val="00CE09D2"/>
    <w:rsid w:val="00CE0B1F"/>
    <w:rsid w:val="00CE0F58"/>
    <w:rsid w:val="00CE0FE5"/>
    <w:rsid w:val="00CE1143"/>
    <w:rsid w:val="00CE13D6"/>
    <w:rsid w:val="00CE13F7"/>
    <w:rsid w:val="00CE1655"/>
    <w:rsid w:val="00CE1810"/>
    <w:rsid w:val="00CE19AF"/>
    <w:rsid w:val="00CE1A0C"/>
    <w:rsid w:val="00CE1A66"/>
    <w:rsid w:val="00CE1C6A"/>
    <w:rsid w:val="00CE28D6"/>
    <w:rsid w:val="00CE28F5"/>
    <w:rsid w:val="00CE2A58"/>
    <w:rsid w:val="00CE2BD7"/>
    <w:rsid w:val="00CE2C97"/>
    <w:rsid w:val="00CE2E46"/>
    <w:rsid w:val="00CE31B7"/>
    <w:rsid w:val="00CE3394"/>
    <w:rsid w:val="00CE344B"/>
    <w:rsid w:val="00CE35AF"/>
    <w:rsid w:val="00CE3A0F"/>
    <w:rsid w:val="00CE3BFB"/>
    <w:rsid w:val="00CE3CB1"/>
    <w:rsid w:val="00CE42C0"/>
    <w:rsid w:val="00CE4433"/>
    <w:rsid w:val="00CE4537"/>
    <w:rsid w:val="00CE46A2"/>
    <w:rsid w:val="00CE46D5"/>
    <w:rsid w:val="00CE474E"/>
    <w:rsid w:val="00CE48C7"/>
    <w:rsid w:val="00CE4A8D"/>
    <w:rsid w:val="00CE4E91"/>
    <w:rsid w:val="00CE51BD"/>
    <w:rsid w:val="00CE52BB"/>
    <w:rsid w:val="00CE52DD"/>
    <w:rsid w:val="00CE52F7"/>
    <w:rsid w:val="00CE53DE"/>
    <w:rsid w:val="00CE56BA"/>
    <w:rsid w:val="00CE59BC"/>
    <w:rsid w:val="00CE5A77"/>
    <w:rsid w:val="00CE5B81"/>
    <w:rsid w:val="00CE5F54"/>
    <w:rsid w:val="00CE5FE0"/>
    <w:rsid w:val="00CE65CE"/>
    <w:rsid w:val="00CE66F5"/>
    <w:rsid w:val="00CE67D1"/>
    <w:rsid w:val="00CE6830"/>
    <w:rsid w:val="00CE68D1"/>
    <w:rsid w:val="00CE6A7F"/>
    <w:rsid w:val="00CE6B73"/>
    <w:rsid w:val="00CE6F46"/>
    <w:rsid w:val="00CE6F84"/>
    <w:rsid w:val="00CE71D3"/>
    <w:rsid w:val="00CE734D"/>
    <w:rsid w:val="00CE7CCF"/>
    <w:rsid w:val="00CE7D8A"/>
    <w:rsid w:val="00CE7DDF"/>
    <w:rsid w:val="00CE7E19"/>
    <w:rsid w:val="00CE7F23"/>
    <w:rsid w:val="00CF0174"/>
    <w:rsid w:val="00CF01FD"/>
    <w:rsid w:val="00CF0530"/>
    <w:rsid w:val="00CF0567"/>
    <w:rsid w:val="00CF0613"/>
    <w:rsid w:val="00CF08B4"/>
    <w:rsid w:val="00CF094E"/>
    <w:rsid w:val="00CF09A1"/>
    <w:rsid w:val="00CF0BA9"/>
    <w:rsid w:val="00CF0BB6"/>
    <w:rsid w:val="00CF0C7D"/>
    <w:rsid w:val="00CF0CFD"/>
    <w:rsid w:val="00CF0E43"/>
    <w:rsid w:val="00CF0F8B"/>
    <w:rsid w:val="00CF1369"/>
    <w:rsid w:val="00CF14CC"/>
    <w:rsid w:val="00CF1544"/>
    <w:rsid w:val="00CF1649"/>
    <w:rsid w:val="00CF164F"/>
    <w:rsid w:val="00CF1781"/>
    <w:rsid w:val="00CF17BE"/>
    <w:rsid w:val="00CF1853"/>
    <w:rsid w:val="00CF1886"/>
    <w:rsid w:val="00CF1961"/>
    <w:rsid w:val="00CF1CB2"/>
    <w:rsid w:val="00CF1DFC"/>
    <w:rsid w:val="00CF1E16"/>
    <w:rsid w:val="00CF1EE3"/>
    <w:rsid w:val="00CF1FF1"/>
    <w:rsid w:val="00CF21B1"/>
    <w:rsid w:val="00CF21B3"/>
    <w:rsid w:val="00CF220E"/>
    <w:rsid w:val="00CF23F0"/>
    <w:rsid w:val="00CF282F"/>
    <w:rsid w:val="00CF2A6D"/>
    <w:rsid w:val="00CF2A7E"/>
    <w:rsid w:val="00CF2B17"/>
    <w:rsid w:val="00CF2BF2"/>
    <w:rsid w:val="00CF2EE1"/>
    <w:rsid w:val="00CF359C"/>
    <w:rsid w:val="00CF363E"/>
    <w:rsid w:val="00CF3647"/>
    <w:rsid w:val="00CF36DD"/>
    <w:rsid w:val="00CF375A"/>
    <w:rsid w:val="00CF38B9"/>
    <w:rsid w:val="00CF3BC0"/>
    <w:rsid w:val="00CF3C4B"/>
    <w:rsid w:val="00CF40E3"/>
    <w:rsid w:val="00CF4195"/>
    <w:rsid w:val="00CF4521"/>
    <w:rsid w:val="00CF4687"/>
    <w:rsid w:val="00CF4776"/>
    <w:rsid w:val="00CF482C"/>
    <w:rsid w:val="00CF4878"/>
    <w:rsid w:val="00CF4AA0"/>
    <w:rsid w:val="00CF4B94"/>
    <w:rsid w:val="00CF4D55"/>
    <w:rsid w:val="00CF4DB5"/>
    <w:rsid w:val="00CF4DEF"/>
    <w:rsid w:val="00CF4F10"/>
    <w:rsid w:val="00CF527B"/>
    <w:rsid w:val="00CF538C"/>
    <w:rsid w:val="00CF53F3"/>
    <w:rsid w:val="00CF553C"/>
    <w:rsid w:val="00CF59BE"/>
    <w:rsid w:val="00CF5A53"/>
    <w:rsid w:val="00CF5ABF"/>
    <w:rsid w:val="00CF5B94"/>
    <w:rsid w:val="00CF5C0C"/>
    <w:rsid w:val="00CF5D11"/>
    <w:rsid w:val="00CF5DCD"/>
    <w:rsid w:val="00CF5F4B"/>
    <w:rsid w:val="00CF6854"/>
    <w:rsid w:val="00CF6966"/>
    <w:rsid w:val="00CF6D2D"/>
    <w:rsid w:val="00CF6EA6"/>
    <w:rsid w:val="00CF6FE0"/>
    <w:rsid w:val="00CF713D"/>
    <w:rsid w:val="00CF71C6"/>
    <w:rsid w:val="00CF71C7"/>
    <w:rsid w:val="00CF71DE"/>
    <w:rsid w:val="00CF71E4"/>
    <w:rsid w:val="00CF73F1"/>
    <w:rsid w:val="00CF750D"/>
    <w:rsid w:val="00CF7AA4"/>
    <w:rsid w:val="00CF7F60"/>
    <w:rsid w:val="00D002FD"/>
    <w:rsid w:val="00D0061D"/>
    <w:rsid w:val="00D00676"/>
    <w:rsid w:val="00D006EE"/>
    <w:rsid w:val="00D006FF"/>
    <w:rsid w:val="00D00D61"/>
    <w:rsid w:val="00D00D70"/>
    <w:rsid w:val="00D01021"/>
    <w:rsid w:val="00D012D9"/>
    <w:rsid w:val="00D0139F"/>
    <w:rsid w:val="00D015C0"/>
    <w:rsid w:val="00D01656"/>
    <w:rsid w:val="00D01666"/>
    <w:rsid w:val="00D01668"/>
    <w:rsid w:val="00D0171C"/>
    <w:rsid w:val="00D01AB1"/>
    <w:rsid w:val="00D01BA7"/>
    <w:rsid w:val="00D01CEF"/>
    <w:rsid w:val="00D021DF"/>
    <w:rsid w:val="00D0220F"/>
    <w:rsid w:val="00D0233B"/>
    <w:rsid w:val="00D023E6"/>
    <w:rsid w:val="00D02511"/>
    <w:rsid w:val="00D02736"/>
    <w:rsid w:val="00D02C31"/>
    <w:rsid w:val="00D02D39"/>
    <w:rsid w:val="00D03351"/>
    <w:rsid w:val="00D0343A"/>
    <w:rsid w:val="00D0380D"/>
    <w:rsid w:val="00D03A3A"/>
    <w:rsid w:val="00D03B3A"/>
    <w:rsid w:val="00D03D11"/>
    <w:rsid w:val="00D03D39"/>
    <w:rsid w:val="00D03E61"/>
    <w:rsid w:val="00D03F6F"/>
    <w:rsid w:val="00D0405C"/>
    <w:rsid w:val="00D04373"/>
    <w:rsid w:val="00D04472"/>
    <w:rsid w:val="00D046BE"/>
    <w:rsid w:val="00D046FE"/>
    <w:rsid w:val="00D04906"/>
    <w:rsid w:val="00D04980"/>
    <w:rsid w:val="00D04D4F"/>
    <w:rsid w:val="00D04DE4"/>
    <w:rsid w:val="00D05024"/>
    <w:rsid w:val="00D052F5"/>
    <w:rsid w:val="00D05324"/>
    <w:rsid w:val="00D0559B"/>
    <w:rsid w:val="00D05B31"/>
    <w:rsid w:val="00D05B9C"/>
    <w:rsid w:val="00D05CBB"/>
    <w:rsid w:val="00D05FB0"/>
    <w:rsid w:val="00D0614B"/>
    <w:rsid w:val="00D061A7"/>
    <w:rsid w:val="00D06222"/>
    <w:rsid w:val="00D064B6"/>
    <w:rsid w:val="00D066C0"/>
    <w:rsid w:val="00D069EA"/>
    <w:rsid w:val="00D069F2"/>
    <w:rsid w:val="00D06DDE"/>
    <w:rsid w:val="00D06E52"/>
    <w:rsid w:val="00D0707F"/>
    <w:rsid w:val="00D070D5"/>
    <w:rsid w:val="00D075AB"/>
    <w:rsid w:val="00D07621"/>
    <w:rsid w:val="00D07667"/>
    <w:rsid w:val="00D077AD"/>
    <w:rsid w:val="00D078C4"/>
    <w:rsid w:val="00D07ADE"/>
    <w:rsid w:val="00D07C7E"/>
    <w:rsid w:val="00D07D8E"/>
    <w:rsid w:val="00D07DBA"/>
    <w:rsid w:val="00D100D1"/>
    <w:rsid w:val="00D105BB"/>
    <w:rsid w:val="00D106D5"/>
    <w:rsid w:val="00D10AEB"/>
    <w:rsid w:val="00D10B32"/>
    <w:rsid w:val="00D10E6E"/>
    <w:rsid w:val="00D10EF6"/>
    <w:rsid w:val="00D11006"/>
    <w:rsid w:val="00D110CB"/>
    <w:rsid w:val="00D110FB"/>
    <w:rsid w:val="00D11383"/>
    <w:rsid w:val="00D11646"/>
    <w:rsid w:val="00D116D3"/>
    <w:rsid w:val="00D1180A"/>
    <w:rsid w:val="00D1197D"/>
    <w:rsid w:val="00D11C6B"/>
    <w:rsid w:val="00D11E73"/>
    <w:rsid w:val="00D1207F"/>
    <w:rsid w:val="00D120C6"/>
    <w:rsid w:val="00D12437"/>
    <w:rsid w:val="00D126AD"/>
    <w:rsid w:val="00D12940"/>
    <w:rsid w:val="00D12BEF"/>
    <w:rsid w:val="00D12C26"/>
    <w:rsid w:val="00D12CB0"/>
    <w:rsid w:val="00D12E4D"/>
    <w:rsid w:val="00D12FB5"/>
    <w:rsid w:val="00D130F1"/>
    <w:rsid w:val="00D132E8"/>
    <w:rsid w:val="00D13502"/>
    <w:rsid w:val="00D138B5"/>
    <w:rsid w:val="00D13AC0"/>
    <w:rsid w:val="00D13D35"/>
    <w:rsid w:val="00D14009"/>
    <w:rsid w:val="00D14117"/>
    <w:rsid w:val="00D14147"/>
    <w:rsid w:val="00D1417B"/>
    <w:rsid w:val="00D14310"/>
    <w:rsid w:val="00D14427"/>
    <w:rsid w:val="00D14494"/>
    <w:rsid w:val="00D14580"/>
    <w:rsid w:val="00D145F1"/>
    <w:rsid w:val="00D14693"/>
    <w:rsid w:val="00D14A0A"/>
    <w:rsid w:val="00D14A2D"/>
    <w:rsid w:val="00D14D88"/>
    <w:rsid w:val="00D14E64"/>
    <w:rsid w:val="00D14EBC"/>
    <w:rsid w:val="00D15068"/>
    <w:rsid w:val="00D1537A"/>
    <w:rsid w:val="00D15382"/>
    <w:rsid w:val="00D1579D"/>
    <w:rsid w:val="00D1588B"/>
    <w:rsid w:val="00D15A23"/>
    <w:rsid w:val="00D15B06"/>
    <w:rsid w:val="00D15FE1"/>
    <w:rsid w:val="00D162E3"/>
    <w:rsid w:val="00D162FF"/>
    <w:rsid w:val="00D163A8"/>
    <w:rsid w:val="00D1657C"/>
    <w:rsid w:val="00D166B6"/>
    <w:rsid w:val="00D16739"/>
    <w:rsid w:val="00D16D84"/>
    <w:rsid w:val="00D16EF8"/>
    <w:rsid w:val="00D16F7F"/>
    <w:rsid w:val="00D17191"/>
    <w:rsid w:val="00D172CF"/>
    <w:rsid w:val="00D176F2"/>
    <w:rsid w:val="00D17760"/>
    <w:rsid w:val="00D178A7"/>
    <w:rsid w:val="00D17CD0"/>
    <w:rsid w:val="00D17E93"/>
    <w:rsid w:val="00D17FC0"/>
    <w:rsid w:val="00D200DB"/>
    <w:rsid w:val="00D202D4"/>
    <w:rsid w:val="00D20AA9"/>
    <w:rsid w:val="00D20C75"/>
    <w:rsid w:val="00D20CD1"/>
    <w:rsid w:val="00D20FEC"/>
    <w:rsid w:val="00D21587"/>
    <w:rsid w:val="00D215E7"/>
    <w:rsid w:val="00D21970"/>
    <w:rsid w:val="00D21F16"/>
    <w:rsid w:val="00D22013"/>
    <w:rsid w:val="00D220FC"/>
    <w:rsid w:val="00D2228D"/>
    <w:rsid w:val="00D228BB"/>
    <w:rsid w:val="00D22A07"/>
    <w:rsid w:val="00D22B33"/>
    <w:rsid w:val="00D22BFB"/>
    <w:rsid w:val="00D230C8"/>
    <w:rsid w:val="00D230F4"/>
    <w:rsid w:val="00D23130"/>
    <w:rsid w:val="00D2339C"/>
    <w:rsid w:val="00D2365E"/>
    <w:rsid w:val="00D23701"/>
    <w:rsid w:val="00D23757"/>
    <w:rsid w:val="00D23951"/>
    <w:rsid w:val="00D23B26"/>
    <w:rsid w:val="00D23CE3"/>
    <w:rsid w:val="00D23D85"/>
    <w:rsid w:val="00D23DED"/>
    <w:rsid w:val="00D23E0D"/>
    <w:rsid w:val="00D23EA9"/>
    <w:rsid w:val="00D23EEE"/>
    <w:rsid w:val="00D24265"/>
    <w:rsid w:val="00D244C8"/>
    <w:rsid w:val="00D2492E"/>
    <w:rsid w:val="00D24A0D"/>
    <w:rsid w:val="00D24F7F"/>
    <w:rsid w:val="00D2516A"/>
    <w:rsid w:val="00D25253"/>
    <w:rsid w:val="00D252F5"/>
    <w:rsid w:val="00D2587D"/>
    <w:rsid w:val="00D25A37"/>
    <w:rsid w:val="00D25ADE"/>
    <w:rsid w:val="00D26316"/>
    <w:rsid w:val="00D26660"/>
    <w:rsid w:val="00D267E7"/>
    <w:rsid w:val="00D2687D"/>
    <w:rsid w:val="00D26930"/>
    <w:rsid w:val="00D26D0B"/>
    <w:rsid w:val="00D26F3A"/>
    <w:rsid w:val="00D27151"/>
    <w:rsid w:val="00D271B5"/>
    <w:rsid w:val="00D2726A"/>
    <w:rsid w:val="00D275F1"/>
    <w:rsid w:val="00D2780B"/>
    <w:rsid w:val="00D27B0B"/>
    <w:rsid w:val="00D27E76"/>
    <w:rsid w:val="00D30029"/>
    <w:rsid w:val="00D30271"/>
    <w:rsid w:val="00D30382"/>
    <w:rsid w:val="00D30588"/>
    <w:rsid w:val="00D306B2"/>
    <w:rsid w:val="00D30784"/>
    <w:rsid w:val="00D308B6"/>
    <w:rsid w:val="00D309C7"/>
    <w:rsid w:val="00D3174D"/>
    <w:rsid w:val="00D318AB"/>
    <w:rsid w:val="00D31954"/>
    <w:rsid w:val="00D31BCF"/>
    <w:rsid w:val="00D31F4C"/>
    <w:rsid w:val="00D32020"/>
    <w:rsid w:val="00D321DB"/>
    <w:rsid w:val="00D32267"/>
    <w:rsid w:val="00D32447"/>
    <w:rsid w:val="00D3265A"/>
    <w:rsid w:val="00D326CD"/>
    <w:rsid w:val="00D32772"/>
    <w:rsid w:val="00D32968"/>
    <w:rsid w:val="00D32AD1"/>
    <w:rsid w:val="00D3325D"/>
    <w:rsid w:val="00D3346E"/>
    <w:rsid w:val="00D3381B"/>
    <w:rsid w:val="00D33A16"/>
    <w:rsid w:val="00D33B30"/>
    <w:rsid w:val="00D33C29"/>
    <w:rsid w:val="00D3416C"/>
    <w:rsid w:val="00D342AA"/>
    <w:rsid w:val="00D343E0"/>
    <w:rsid w:val="00D34639"/>
    <w:rsid w:val="00D346FD"/>
    <w:rsid w:val="00D347E1"/>
    <w:rsid w:val="00D34831"/>
    <w:rsid w:val="00D34A50"/>
    <w:rsid w:val="00D34B32"/>
    <w:rsid w:val="00D34B85"/>
    <w:rsid w:val="00D34E0F"/>
    <w:rsid w:val="00D34EAC"/>
    <w:rsid w:val="00D354BB"/>
    <w:rsid w:val="00D355D6"/>
    <w:rsid w:val="00D356BB"/>
    <w:rsid w:val="00D3576E"/>
    <w:rsid w:val="00D35819"/>
    <w:rsid w:val="00D35A3F"/>
    <w:rsid w:val="00D36141"/>
    <w:rsid w:val="00D36199"/>
    <w:rsid w:val="00D361D9"/>
    <w:rsid w:val="00D363D7"/>
    <w:rsid w:val="00D364C5"/>
    <w:rsid w:val="00D366E8"/>
    <w:rsid w:val="00D36E92"/>
    <w:rsid w:val="00D3707B"/>
    <w:rsid w:val="00D371B2"/>
    <w:rsid w:val="00D37209"/>
    <w:rsid w:val="00D3723A"/>
    <w:rsid w:val="00D3756C"/>
    <w:rsid w:val="00D3772A"/>
    <w:rsid w:val="00D3779F"/>
    <w:rsid w:val="00D378C9"/>
    <w:rsid w:val="00D37D64"/>
    <w:rsid w:val="00D37DD4"/>
    <w:rsid w:val="00D37DDD"/>
    <w:rsid w:val="00D4000A"/>
    <w:rsid w:val="00D402C0"/>
    <w:rsid w:val="00D4085F"/>
    <w:rsid w:val="00D40906"/>
    <w:rsid w:val="00D40955"/>
    <w:rsid w:val="00D40AD3"/>
    <w:rsid w:val="00D40B25"/>
    <w:rsid w:val="00D40CCA"/>
    <w:rsid w:val="00D40E40"/>
    <w:rsid w:val="00D41108"/>
    <w:rsid w:val="00D41309"/>
    <w:rsid w:val="00D4132A"/>
    <w:rsid w:val="00D415A3"/>
    <w:rsid w:val="00D417C8"/>
    <w:rsid w:val="00D418E3"/>
    <w:rsid w:val="00D41926"/>
    <w:rsid w:val="00D41A96"/>
    <w:rsid w:val="00D41AD1"/>
    <w:rsid w:val="00D41AE9"/>
    <w:rsid w:val="00D41BF8"/>
    <w:rsid w:val="00D41D17"/>
    <w:rsid w:val="00D41ECB"/>
    <w:rsid w:val="00D42243"/>
    <w:rsid w:val="00D425A6"/>
    <w:rsid w:val="00D4294A"/>
    <w:rsid w:val="00D429F2"/>
    <w:rsid w:val="00D42B6B"/>
    <w:rsid w:val="00D42CCF"/>
    <w:rsid w:val="00D42F1F"/>
    <w:rsid w:val="00D4321A"/>
    <w:rsid w:val="00D43317"/>
    <w:rsid w:val="00D4335E"/>
    <w:rsid w:val="00D43587"/>
    <w:rsid w:val="00D438FC"/>
    <w:rsid w:val="00D4391F"/>
    <w:rsid w:val="00D43955"/>
    <w:rsid w:val="00D43BC0"/>
    <w:rsid w:val="00D441F0"/>
    <w:rsid w:val="00D4421A"/>
    <w:rsid w:val="00D44A8A"/>
    <w:rsid w:val="00D450E5"/>
    <w:rsid w:val="00D4537F"/>
    <w:rsid w:val="00D454F0"/>
    <w:rsid w:val="00D457D7"/>
    <w:rsid w:val="00D45830"/>
    <w:rsid w:val="00D459D1"/>
    <w:rsid w:val="00D45B4F"/>
    <w:rsid w:val="00D45E5F"/>
    <w:rsid w:val="00D460A9"/>
    <w:rsid w:val="00D4619E"/>
    <w:rsid w:val="00D462E9"/>
    <w:rsid w:val="00D465CE"/>
    <w:rsid w:val="00D46708"/>
    <w:rsid w:val="00D46BAB"/>
    <w:rsid w:val="00D46C2F"/>
    <w:rsid w:val="00D46C57"/>
    <w:rsid w:val="00D47206"/>
    <w:rsid w:val="00D47465"/>
    <w:rsid w:val="00D474A3"/>
    <w:rsid w:val="00D47544"/>
    <w:rsid w:val="00D476BD"/>
    <w:rsid w:val="00D47C86"/>
    <w:rsid w:val="00D50127"/>
    <w:rsid w:val="00D50129"/>
    <w:rsid w:val="00D5016A"/>
    <w:rsid w:val="00D504A2"/>
    <w:rsid w:val="00D5051D"/>
    <w:rsid w:val="00D50947"/>
    <w:rsid w:val="00D50B8D"/>
    <w:rsid w:val="00D50C9F"/>
    <w:rsid w:val="00D50DA3"/>
    <w:rsid w:val="00D513B1"/>
    <w:rsid w:val="00D5144B"/>
    <w:rsid w:val="00D51556"/>
    <w:rsid w:val="00D516DE"/>
    <w:rsid w:val="00D519A1"/>
    <w:rsid w:val="00D51A44"/>
    <w:rsid w:val="00D51AFB"/>
    <w:rsid w:val="00D51BAE"/>
    <w:rsid w:val="00D51BBF"/>
    <w:rsid w:val="00D51EC7"/>
    <w:rsid w:val="00D5200D"/>
    <w:rsid w:val="00D52039"/>
    <w:rsid w:val="00D523B1"/>
    <w:rsid w:val="00D52872"/>
    <w:rsid w:val="00D52882"/>
    <w:rsid w:val="00D52B17"/>
    <w:rsid w:val="00D53010"/>
    <w:rsid w:val="00D53208"/>
    <w:rsid w:val="00D538E1"/>
    <w:rsid w:val="00D541ED"/>
    <w:rsid w:val="00D5440A"/>
    <w:rsid w:val="00D548A3"/>
    <w:rsid w:val="00D549EC"/>
    <w:rsid w:val="00D54ABA"/>
    <w:rsid w:val="00D54CF9"/>
    <w:rsid w:val="00D54DFA"/>
    <w:rsid w:val="00D54E44"/>
    <w:rsid w:val="00D55067"/>
    <w:rsid w:val="00D5540A"/>
    <w:rsid w:val="00D55783"/>
    <w:rsid w:val="00D55D9B"/>
    <w:rsid w:val="00D56222"/>
    <w:rsid w:val="00D564FB"/>
    <w:rsid w:val="00D56531"/>
    <w:rsid w:val="00D56620"/>
    <w:rsid w:val="00D56975"/>
    <w:rsid w:val="00D5699C"/>
    <w:rsid w:val="00D56D37"/>
    <w:rsid w:val="00D56E27"/>
    <w:rsid w:val="00D57178"/>
    <w:rsid w:val="00D57197"/>
    <w:rsid w:val="00D571F3"/>
    <w:rsid w:val="00D57246"/>
    <w:rsid w:val="00D572B1"/>
    <w:rsid w:val="00D57376"/>
    <w:rsid w:val="00D57490"/>
    <w:rsid w:val="00D57586"/>
    <w:rsid w:val="00D575C4"/>
    <w:rsid w:val="00D57709"/>
    <w:rsid w:val="00D57C4A"/>
    <w:rsid w:val="00D57FE1"/>
    <w:rsid w:val="00D60252"/>
    <w:rsid w:val="00D6025F"/>
    <w:rsid w:val="00D60580"/>
    <w:rsid w:val="00D60A3F"/>
    <w:rsid w:val="00D60B18"/>
    <w:rsid w:val="00D60BBA"/>
    <w:rsid w:val="00D60C4F"/>
    <w:rsid w:val="00D60E4A"/>
    <w:rsid w:val="00D6123D"/>
    <w:rsid w:val="00D612A4"/>
    <w:rsid w:val="00D61408"/>
    <w:rsid w:val="00D614C5"/>
    <w:rsid w:val="00D615DA"/>
    <w:rsid w:val="00D61B8E"/>
    <w:rsid w:val="00D6229F"/>
    <w:rsid w:val="00D62337"/>
    <w:rsid w:val="00D6235C"/>
    <w:rsid w:val="00D624FD"/>
    <w:rsid w:val="00D62807"/>
    <w:rsid w:val="00D62A43"/>
    <w:rsid w:val="00D62B15"/>
    <w:rsid w:val="00D6303A"/>
    <w:rsid w:val="00D630A6"/>
    <w:rsid w:val="00D63266"/>
    <w:rsid w:val="00D63274"/>
    <w:rsid w:val="00D63319"/>
    <w:rsid w:val="00D63551"/>
    <w:rsid w:val="00D635F0"/>
    <w:rsid w:val="00D6362C"/>
    <w:rsid w:val="00D63B5B"/>
    <w:rsid w:val="00D63C33"/>
    <w:rsid w:val="00D64780"/>
    <w:rsid w:val="00D6488B"/>
    <w:rsid w:val="00D64A48"/>
    <w:rsid w:val="00D64AC9"/>
    <w:rsid w:val="00D64BC3"/>
    <w:rsid w:val="00D65076"/>
    <w:rsid w:val="00D651FF"/>
    <w:rsid w:val="00D6525E"/>
    <w:rsid w:val="00D65580"/>
    <w:rsid w:val="00D65632"/>
    <w:rsid w:val="00D65DF7"/>
    <w:rsid w:val="00D65DFF"/>
    <w:rsid w:val="00D66555"/>
    <w:rsid w:val="00D66559"/>
    <w:rsid w:val="00D6681D"/>
    <w:rsid w:val="00D66E36"/>
    <w:rsid w:val="00D6707A"/>
    <w:rsid w:val="00D67095"/>
    <w:rsid w:val="00D6714B"/>
    <w:rsid w:val="00D673F8"/>
    <w:rsid w:val="00D6748F"/>
    <w:rsid w:val="00D6755E"/>
    <w:rsid w:val="00D6757C"/>
    <w:rsid w:val="00D675BA"/>
    <w:rsid w:val="00D67641"/>
    <w:rsid w:val="00D67725"/>
    <w:rsid w:val="00D6788B"/>
    <w:rsid w:val="00D678AC"/>
    <w:rsid w:val="00D67A2E"/>
    <w:rsid w:val="00D7009A"/>
    <w:rsid w:val="00D7018D"/>
    <w:rsid w:val="00D70535"/>
    <w:rsid w:val="00D70A16"/>
    <w:rsid w:val="00D70E7F"/>
    <w:rsid w:val="00D7119F"/>
    <w:rsid w:val="00D71295"/>
    <w:rsid w:val="00D7155C"/>
    <w:rsid w:val="00D715AC"/>
    <w:rsid w:val="00D7163E"/>
    <w:rsid w:val="00D716EE"/>
    <w:rsid w:val="00D719D5"/>
    <w:rsid w:val="00D71CF4"/>
    <w:rsid w:val="00D71D59"/>
    <w:rsid w:val="00D71EE3"/>
    <w:rsid w:val="00D7210F"/>
    <w:rsid w:val="00D722EB"/>
    <w:rsid w:val="00D722F5"/>
    <w:rsid w:val="00D725D5"/>
    <w:rsid w:val="00D72A90"/>
    <w:rsid w:val="00D72E44"/>
    <w:rsid w:val="00D72E7F"/>
    <w:rsid w:val="00D733A5"/>
    <w:rsid w:val="00D735CE"/>
    <w:rsid w:val="00D735D3"/>
    <w:rsid w:val="00D7366A"/>
    <w:rsid w:val="00D73A87"/>
    <w:rsid w:val="00D73AAE"/>
    <w:rsid w:val="00D73B85"/>
    <w:rsid w:val="00D73C2F"/>
    <w:rsid w:val="00D740C0"/>
    <w:rsid w:val="00D743AE"/>
    <w:rsid w:val="00D743F4"/>
    <w:rsid w:val="00D7452B"/>
    <w:rsid w:val="00D74599"/>
    <w:rsid w:val="00D745A6"/>
    <w:rsid w:val="00D749A5"/>
    <w:rsid w:val="00D749AE"/>
    <w:rsid w:val="00D74C0C"/>
    <w:rsid w:val="00D74DAE"/>
    <w:rsid w:val="00D74DF0"/>
    <w:rsid w:val="00D74ECE"/>
    <w:rsid w:val="00D74F52"/>
    <w:rsid w:val="00D7500C"/>
    <w:rsid w:val="00D754B3"/>
    <w:rsid w:val="00D7550E"/>
    <w:rsid w:val="00D75523"/>
    <w:rsid w:val="00D757E3"/>
    <w:rsid w:val="00D75850"/>
    <w:rsid w:val="00D75A00"/>
    <w:rsid w:val="00D75CF6"/>
    <w:rsid w:val="00D75D21"/>
    <w:rsid w:val="00D760DA"/>
    <w:rsid w:val="00D76102"/>
    <w:rsid w:val="00D76174"/>
    <w:rsid w:val="00D76534"/>
    <w:rsid w:val="00D76621"/>
    <w:rsid w:val="00D76C43"/>
    <w:rsid w:val="00D770D2"/>
    <w:rsid w:val="00D77287"/>
    <w:rsid w:val="00D7733B"/>
    <w:rsid w:val="00D77350"/>
    <w:rsid w:val="00D773E7"/>
    <w:rsid w:val="00D77509"/>
    <w:rsid w:val="00D7781D"/>
    <w:rsid w:val="00D77863"/>
    <w:rsid w:val="00D779AE"/>
    <w:rsid w:val="00D77A7A"/>
    <w:rsid w:val="00D77DBC"/>
    <w:rsid w:val="00D77F11"/>
    <w:rsid w:val="00D80378"/>
    <w:rsid w:val="00D80454"/>
    <w:rsid w:val="00D805DD"/>
    <w:rsid w:val="00D80613"/>
    <w:rsid w:val="00D8062F"/>
    <w:rsid w:val="00D80962"/>
    <w:rsid w:val="00D809AF"/>
    <w:rsid w:val="00D80B15"/>
    <w:rsid w:val="00D80D66"/>
    <w:rsid w:val="00D80F81"/>
    <w:rsid w:val="00D81540"/>
    <w:rsid w:val="00D817EE"/>
    <w:rsid w:val="00D819D3"/>
    <w:rsid w:val="00D81A42"/>
    <w:rsid w:val="00D81B7D"/>
    <w:rsid w:val="00D81DC2"/>
    <w:rsid w:val="00D81E64"/>
    <w:rsid w:val="00D82248"/>
    <w:rsid w:val="00D8241D"/>
    <w:rsid w:val="00D82462"/>
    <w:rsid w:val="00D828A8"/>
    <w:rsid w:val="00D8295C"/>
    <w:rsid w:val="00D82C3C"/>
    <w:rsid w:val="00D82EA0"/>
    <w:rsid w:val="00D8309D"/>
    <w:rsid w:val="00D83159"/>
    <w:rsid w:val="00D8319F"/>
    <w:rsid w:val="00D83292"/>
    <w:rsid w:val="00D83367"/>
    <w:rsid w:val="00D83517"/>
    <w:rsid w:val="00D83700"/>
    <w:rsid w:val="00D83761"/>
    <w:rsid w:val="00D83A07"/>
    <w:rsid w:val="00D83D83"/>
    <w:rsid w:val="00D83DFA"/>
    <w:rsid w:val="00D83E05"/>
    <w:rsid w:val="00D84293"/>
    <w:rsid w:val="00D8433A"/>
    <w:rsid w:val="00D84497"/>
    <w:rsid w:val="00D84721"/>
    <w:rsid w:val="00D8476F"/>
    <w:rsid w:val="00D84854"/>
    <w:rsid w:val="00D8486D"/>
    <w:rsid w:val="00D84BFF"/>
    <w:rsid w:val="00D84C21"/>
    <w:rsid w:val="00D84C52"/>
    <w:rsid w:val="00D84C6C"/>
    <w:rsid w:val="00D84D98"/>
    <w:rsid w:val="00D84FE7"/>
    <w:rsid w:val="00D854D7"/>
    <w:rsid w:val="00D85689"/>
    <w:rsid w:val="00D85B13"/>
    <w:rsid w:val="00D85CD0"/>
    <w:rsid w:val="00D85D73"/>
    <w:rsid w:val="00D85D8F"/>
    <w:rsid w:val="00D85EC0"/>
    <w:rsid w:val="00D861F1"/>
    <w:rsid w:val="00D862B0"/>
    <w:rsid w:val="00D8646D"/>
    <w:rsid w:val="00D8678D"/>
    <w:rsid w:val="00D869DC"/>
    <w:rsid w:val="00D86A07"/>
    <w:rsid w:val="00D86D0D"/>
    <w:rsid w:val="00D8748B"/>
    <w:rsid w:val="00D87736"/>
    <w:rsid w:val="00D87886"/>
    <w:rsid w:val="00D87916"/>
    <w:rsid w:val="00D87A5E"/>
    <w:rsid w:val="00D87B93"/>
    <w:rsid w:val="00D87FE4"/>
    <w:rsid w:val="00D903EB"/>
    <w:rsid w:val="00D905F0"/>
    <w:rsid w:val="00D908E4"/>
    <w:rsid w:val="00D90966"/>
    <w:rsid w:val="00D90B88"/>
    <w:rsid w:val="00D90EE2"/>
    <w:rsid w:val="00D91083"/>
    <w:rsid w:val="00D91269"/>
    <w:rsid w:val="00D91328"/>
    <w:rsid w:val="00D913A4"/>
    <w:rsid w:val="00D91500"/>
    <w:rsid w:val="00D91598"/>
    <w:rsid w:val="00D91685"/>
    <w:rsid w:val="00D9178D"/>
    <w:rsid w:val="00D917E3"/>
    <w:rsid w:val="00D91CE8"/>
    <w:rsid w:val="00D9208B"/>
    <w:rsid w:val="00D92096"/>
    <w:rsid w:val="00D929BA"/>
    <w:rsid w:val="00D92BB5"/>
    <w:rsid w:val="00D92F2E"/>
    <w:rsid w:val="00D93015"/>
    <w:rsid w:val="00D93150"/>
    <w:rsid w:val="00D9335D"/>
    <w:rsid w:val="00D933D1"/>
    <w:rsid w:val="00D933F8"/>
    <w:rsid w:val="00D93794"/>
    <w:rsid w:val="00D93958"/>
    <w:rsid w:val="00D93F77"/>
    <w:rsid w:val="00D93FC2"/>
    <w:rsid w:val="00D94078"/>
    <w:rsid w:val="00D94087"/>
    <w:rsid w:val="00D94150"/>
    <w:rsid w:val="00D941D3"/>
    <w:rsid w:val="00D94531"/>
    <w:rsid w:val="00D94542"/>
    <w:rsid w:val="00D94628"/>
    <w:rsid w:val="00D94655"/>
    <w:rsid w:val="00D94664"/>
    <w:rsid w:val="00D94AC4"/>
    <w:rsid w:val="00D9536F"/>
    <w:rsid w:val="00D9544B"/>
    <w:rsid w:val="00D956CF"/>
    <w:rsid w:val="00D95742"/>
    <w:rsid w:val="00D9575D"/>
    <w:rsid w:val="00D95878"/>
    <w:rsid w:val="00D95921"/>
    <w:rsid w:val="00D95941"/>
    <w:rsid w:val="00D95B33"/>
    <w:rsid w:val="00D95BB0"/>
    <w:rsid w:val="00D95CED"/>
    <w:rsid w:val="00D95E1F"/>
    <w:rsid w:val="00D95FC7"/>
    <w:rsid w:val="00D9603A"/>
    <w:rsid w:val="00D9621B"/>
    <w:rsid w:val="00D962A9"/>
    <w:rsid w:val="00D962AF"/>
    <w:rsid w:val="00D96420"/>
    <w:rsid w:val="00D96595"/>
    <w:rsid w:val="00D96691"/>
    <w:rsid w:val="00D96899"/>
    <w:rsid w:val="00D96A79"/>
    <w:rsid w:val="00D96BDD"/>
    <w:rsid w:val="00D96DBF"/>
    <w:rsid w:val="00D96F43"/>
    <w:rsid w:val="00D97175"/>
    <w:rsid w:val="00D977EC"/>
    <w:rsid w:val="00D97A13"/>
    <w:rsid w:val="00D97F92"/>
    <w:rsid w:val="00DA0181"/>
    <w:rsid w:val="00DA0288"/>
    <w:rsid w:val="00DA0322"/>
    <w:rsid w:val="00DA0659"/>
    <w:rsid w:val="00DA08D0"/>
    <w:rsid w:val="00DA0C36"/>
    <w:rsid w:val="00DA0DFC"/>
    <w:rsid w:val="00DA1010"/>
    <w:rsid w:val="00DA1024"/>
    <w:rsid w:val="00DA1193"/>
    <w:rsid w:val="00DA1409"/>
    <w:rsid w:val="00DA161A"/>
    <w:rsid w:val="00DA16F7"/>
    <w:rsid w:val="00DA181F"/>
    <w:rsid w:val="00DA191C"/>
    <w:rsid w:val="00DA192E"/>
    <w:rsid w:val="00DA1D3A"/>
    <w:rsid w:val="00DA233A"/>
    <w:rsid w:val="00DA2472"/>
    <w:rsid w:val="00DA2826"/>
    <w:rsid w:val="00DA2926"/>
    <w:rsid w:val="00DA2EAF"/>
    <w:rsid w:val="00DA30D2"/>
    <w:rsid w:val="00DA31A5"/>
    <w:rsid w:val="00DA3282"/>
    <w:rsid w:val="00DA32D6"/>
    <w:rsid w:val="00DA34C6"/>
    <w:rsid w:val="00DA39B8"/>
    <w:rsid w:val="00DA3BBB"/>
    <w:rsid w:val="00DA3C84"/>
    <w:rsid w:val="00DA3CCE"/>
    <w:rsid w:val="00DA3DFA"/>
    <w:rsid w:val="00DA3E8B"/>
    <w:rsid w:val="00DA3E8D"/>
    <w:rsid w:val="00DA450A"/>
    <w:rsid w:val="00DA450E"/>
    <w:rsid w:val="00DA4624"/>
    <w:rsid w:val="00DA4876"/>
    <w:rsid w:val="00DA488E"/>
    <w:rsid w:val="00DA49D5"/>
    <w:rsid w:val="00DA4C2B"/>
    <w:rsid w:val="00DA4CF5"/>
    <w:rsid w:val="00DA4E31"/>
    <w:rsid w:val="00DA4E43"/>
    <w:rsid w:val="00DA4EB3"/>
    <w:rsid w:val="00DA5288"/>
    <w:rsid w:val="00DA5350"/>
    <w:rsid w:val="00DA56A2"/>
    <w:rsid w:val="00DA56BD"/>
    <w:rsid w:val="00DA5D51"/>
    <w:rsid w:val="00DA5E31"/>
    <w:rsid w:val="00DA5E98"/>
    <w:rsid w:val="00DA5EFE"/>
    <w:rsid w:val="00DA6B1E"/>
    <w:rsid w:val="00DA6B69"/>
    <w:rsid w:val="00DA6BA7"/>
    <w:rsid w:val="00DA6D10"/>
    <w:rsid w:val="00DA724A"/>
    <w:rsid w:val="00DA74F4"/>
    <w:rsid w:val="00DA7668"/>
    <w:rsid w:val="00DA77E8"/>
    <w:rsid w:val="00DA7802"/>
    <w:rsid w:val="00DA78B7"/>
    <w:rsid w:val="00DA791C"/>
    <w:rsid w:val="00DA7C21"/>
    <w:rsid w:val="00DA7CC7"/>
    <w:rsid w:val="00DB0029"/>
    <w:rsid w:val="00DB01EA"/>
    <w:rsid w:val="00DB0596"/>
    <w:rsid w:val="00DB05CE"/>
    <w:rsid w:val="00DB066F"/>
    <w:rsid w:val="00DB06DD"/>
    <w:rsid w:val="00DB0752"/>
    <w:rsid w:val="00DB0BF0"/>
    <w:rsid w:val="00DB0F2B"/>
    <w:rsid w:val="00DB0FFB"/>
    <w:rsid w:val="00DB11B4"/>
    <w:rsid w:val="00DB11D6"/>
    <w:rsid w:val="00DB1250"/>
    <w:rsid w:val="00DB12A7"/>
    <w:rsid w:val="00DB12C5"/>
    <w:rsid w:val="00DB157F"/>
    <w:rsid w:val="00DB15EE"/>
    <w:rsid w:val="00DB1F11"/>
    <w:rsid w:val="00DB1F74"/>
    <w:rsid w:val="00DB1FC7"/>
    <w:rsid w:val="00DB1FC9"/>
    <w:rsid w:val="00DB29A9"/>
    <w:rsid w:val="00DB29AC"/>
    <w:rsid w:val="00DB2AC7"/>
    <w:rsid w:val="00DB2F0F"/>
    <w:rsid w:val="00DB35DF"/>
    <w:rsid w:val="00DB3AF5"/>
    <w:rsid w:val="00DB3ED0"/>
    <w:rsid w:val="00DB3EE2"/>
    <w:rsid w:val="00DB41F6"/>
    <w:rsid w:val="00DB4318"/>
    <w:rsid w:val="00DB43D8"/>
    <w:rsid w:val="00DB43EF"/>
    <w:rsid w:val="00DB44C9"/>
    <w:rsid w:val="00DB4A16"/>
    <w:rsid w:val="00DB4B9B"/>
    <w:rsid w:val="00DB4BAE"/>
    <w:rsid w:val="00DB4D3D"/>
    <w:rsid w:val="00DB5059"/>
    <w:rsid w:val="00DB50EA"/>
    <w:rsid w:val="00DB5120"/>
    <w:rsid w:val="00DB525C"/>
    <w:rsid w:val="00DB549B"/>
    <w:rsid w:val="00DB56A7"/>
    <w:rsid w:val="00DB57DE"/>
    <w:rsid w:val="00DB5B87"/>
    <w:rsid w:val="00DB5C47"/>
    <w:rsid w:val="00DB5E7D"/>
    <w:rsid w:val="00DB5F72"/>
    <w:rsid w:val="00DB60E6"/>
    <w:rsid w:val="00DB63BA"/>
    <w:rsid w:val="00DB6773"/>
    <w:rsid w:val="00DB6877"/>
    <w:rsid w:val="00DB6C5D"/>
    <w:rsid w:val="00DB6EC5"/>
    <w:rsid w:val="00DB706F"/>
    <w:rsid w:val="00DB72B4"/>
    <w:rsid w:val="00DB72B5"/>
    <w:rsid w:val="00DB72F0"/>
    <w:rsid w:val="00DB742E"/>
    <w:rsid w:val="00DB74AF"/>
    <w:rsid w:val="00DB7AB3"/>
    <w:rsid w:val="00DB7E96"/>
    <w:rsid w:val="00DB7EE0"/>
    <w:rsid w:val="00DB7F18"/>
    <w:rsid w:val="00DB7FD6"/>
    <w:rsid w:val="00DC0220"/>
    <w:rsid w:val="00DC02EF"/>
    <w:rsid w:val="00DC03C0"/>
    <w:rsid w:val="00DC0581"/>
    <w:rsid w:val="00DC05D9"/>
    <w:rsid w:val="00DC065C"/>
    <w:rsid w:val="00DC0793"/>
    <w:rsid w:val="00DC087F"/>
    <w:rsid w:val="00DC09B1"/>
    <w:rsid w:val="00DC0C9D"/>
    <w:rsid w:val="00DC0CD2"/>
    <w:rsid w:val="00DC0F85"/>
    <w:rsid w:val="00DC10B7"/>
    <w:rsid w:val="00DC127E"/>
    <w:rsid w:val="00DC17C3"/>
    <w:rsid w:val="00DC1988"/>
    <w:rsid w:val="00DC1D69"/>
    <w:rsid w:val="00DC1D78"/>
    <w:rsid w:val="00DC1E90"/>
    <w:rsid w:val="00DC1ECC"/>
    <w:rsid w:val="00DC1F8A"/>
    <w:rsid w:val="00DC2388"/>
    <w:rsid w:val="00DC250A"/>
    <w:rsid w:val="00DC252B"/>
    <w:rsid w:val="00DC27A3"/>
    <w:rsid w:val="00DC2946"/>
    <w:rsid w:val="00DC2DAA"/>
    <w:rsid w:val="00DC2E07"/>
    <w:rsid w:val="00DC2EA9"/>
    <w:rsid w:val="00DC2EC7"/>
    <w:rsid w:val="00DC2F61"/>
    <w:rsid w:val="00DC2FF3"/>
    <w:rsid w:val="00DC3304"/>
    <w:rsid w:val="00DC3682"/>
    <w:rsid w:val="00DC3995"/>
    <w:rsid w:val="00DC3AEB"/>
    <w:rsid w:val="00DC3C08"/>
    <w:rsid w:val="00DC3CE7"/>
    <w:rsid w:val="00DC3EA8"/>
    <w:rsid w:val="00DC42E9"/>
    <w:rsid w:val="00DC44A4"/>
    <w:rsid w:val="00DC451A"/>
    <w:rsid w:val="00DC45B7"/>
    <w:rsid w:val="00DC4F98"/>
    <w:rsid w:val="00DC518F"/>
    <w:rsid w:val="00DC52B2"/>
    <w:rsid w:val="00DC52F2"/>
    <w:rsid w:val="00DC54FB"/>
    <w:rsid w:val="00DC55F9"/>
    <w:rsid w:val="00DC561D"/>
    <w:rsid w:val="00DC56DB"/>
    <w:rsid w:val="00DC5AAF"/>
    <w:rsid w:val="00DC5BFD"/>
    <w:rsid w:val="00DC5D99"/>
    <w:rsid w:val="00DC5E2A"/>
    <w:rsid w:val="00DC5E8C"/>
    <w:rsid w:val="00DC659B"/>
    <w:rsid w:val="00DC6744"/>
    <w:rsid w:val="00DC6A81"/>
    <w:rsid w:val="00DC6CF4"/>
    <w:rsid w:val="00DC6D94"/>
    <w:rsid w:val="00DC6F56"/>
    <w:rsid w:val="00DC6FC5"/>
    <w:rsid w:val="00DC6FD5"/>
    <w:rsid w:val="00DC7014"/>
    <w:rsid w:val="00DC70DB"/>
    <w:rsid w:val="00DC70E1"/>
    <w:rsid w:val="00DC7105"/>
    <w:rsid w:val="00DC7117"/>
    <w:rsid w:val="00DC74E8"/>
    <w:rsid w:val="00DC7858"/>
    <w:rsid w:val="00DC789F"/>
    <w:rsid w:val="00DC7D34"/>
    <w:rsid w:val="00DC7D7C"/>
    <w:rsid w:val="00DC7D9F"/>
    <w:rsid w:val="00DC7E82"/>
    <w:rsid w:val="00DD04FF"/>
    <w:rsid w:val="00DD0610"/>
    <w:rsid w:val="00DD0ABB"/>
    <w:rsid w:val="00DD0C3A"/>
    <w:rsid w:val="00DD0D6C"/>
    <w:rsid w:val="00DD0EF1"/>
    <w:rsid w:val="00DD0F11"/>
    <w:rsid w:val="00DD0F14"/>
    <w:rsid w:val="00DD112A"/>
    <w:rsid w:val="00DD144D"/>
    <w:rsid w:val="00DD1475"/>
    <w:rsid w:val="00DD155E"/>
    <w:rsid w:val="00DD16CA"/>
    <w:rsid w:val="00DD18C2"/>
    <w:rsid w:val="00DD1CD2"/>
    <w:rsid w:val="00DD1FF1"/>
    <w:rsid w:val="00DD273E"/>
    <w:rsid w:val="00DD288C"/>
    <w:rsid w:val="00DD291D"/>
    <w:rsid w:val="00DD2C3C"/>
    <w:rsid w:val="00DD3709"/>
    <w:rsid w:val="00DD3856"/>
    <w:rsid w:val="00DD3986"/>
    <w:rsid w:val="00DD3B88"/>
    <w:rsid w:val="00DD3E68"/>
    <w:rsid w:val="00DD3EEE"/>
    <w:rsid w:val="00DD3F3E"/>
    <w:rsid w:val="00DD3F45"/>
    <w:rsid w:val="00DD4118"/>
    <w:rsid w:val="00DD41C0"/>
    <w:rsid w:val="00DD450A"/>
    <w:rsid w:val="00DD488F"/>
    <w:rsid w:val="00DD497B"/>
    <w:rsid w:val="00DD4C10"/>
    <w:rsid w:val="00DD50E9"/>
    <w:rsid w:val="00DD51EE"/>
    <w:rsid w:val="00DD5264"/>
    <w:rsid w:val="00DD52C9"/>
    <w:rsid w:val="00DD52EE"/>
    <w:rsid w:val="00DD5369"/>
    <w:rsid w:val="00DD5561"/>
    <w:rsid w:val="00DD566C"/>
    <w:rsid w:val="00DD572D"/>
    <w:rsid w:val="00DD5D32"/>
    <w:rsid w:val="00DD5D9E"/>
    <w:rsid w:val="00DD5DF2"/>
    <w:rsid w:val="00DD5F2C"/>
    <w:rsid w:val="00DD5F6E"/>
    <w:rsid w:val="00DD6296"/>
    <w:rsid w:val="00DD668F"/>
    <w:rsid w:val="00DD6750"/>
    <w:rsid w:val="00DD6771"/>
    <w:rsid w:val="00DD686D"/>
    <w:rsid w:val="00DD6AA7"/>
    <w:rsid w:val="00DD6B96"/>
    <w:rsid w:val="00DD6CE0"/>
    <w:rsid w:val="00DD6D4F"/>
    <w:rsid w:val="00DD6D76"/>
    <w:rsid w:val="00DD6DA8"/>
    <w:rsid w:val="00DD6F2B"/>
    <w:rsid w:val="00DD7083"/>
    <w:rsid w:val="00DD7144"/>
    <w:rsid w:val="00DD72F5"/>
    <w:rsid w:val="00DD74D8"/>
    <w:rsid w:val="00DD761F"/>
    <w:rsid w:val="00DD7750"/>
    <w:rsid w:val="00DD7993"/>
    <w:rsid w:val="00DD7C51"/>
    <w:rsid w:val="00DD7DE1"/>
    <w:rsid w:val="00DD7EAE"/>
    <w:rsid w:val="00DE00C2"/>
    <w:rsid w:val="00DE0245"/>
    <w:rsid w:val="00DE0466"/>
    <w:rsid w:val="00DE0B39"/>
    <w:rsid w:val="00DE0D32"/>
    <w:rsid w:val="00DE0E09"/>
    <w:rsid w:val="00DE12BA"/>
    <w:rsid w:val="00DE14B3"/>
    <w:rsid w:val="00DE1524"/>
    <w:rsid w:val="00DE1A0B"/>
    <w:rsid w:val="00DE1E80"/>
    <w:rsid w:val="00DE1EE4"/>
    <w:rsid w:val="00DE1FF1"/>
    <w:rsid w:val="00DE235F"/>
    <w:rsid w:val="00DE23CB"/>
    <w:rsid w:val="00DE2484"/>
    <w:rsid w:val="00DE2832"/>
    <w:rsid w:val="00DE2836"/>
    <w:rsid w:val="00DE28AC"/>
    <w:rsid w:val="00DE2B63"/>
    <w:rsid w:val="00DE2C6D"/>
    <w:rsid w:val="00DE2CBF"/>
    <w:rsid w:val="00DE2D94"/>
    <w:rsid w:val="00DE33A4"/>
    <w:rsid w:val="00DE3A31"/>
    <w:rsid w:val="00DE3AD4"/>
    <w:rsid w:val="00DE3B78"/>
    <w:rsid w:val="00DE3BE9"/>
    <w:rsid w:val="00DE3E83"/>
    <w:rsid w:val="00DE4906"/>
    <w:rsid w:val="00DE49E5"/>
    <w:rsid w:val="00DE4E3D"/>
    <w:rsid w:val="00DE4EB8"/>
    <w:rsid w:val="00DE4FA1"/>
    <w:rsid w:val="00DE5020"/>
    <w:rsid w:val="00DE542B"/>
    <w:rsid w:val="00DE5443"/>
    <w:rsid w:val="00DE5452"/>
    <w:rsid w:val="00DE5610"/>
    <w:rsid w:val="00DE56D8"/>
    <w:rsid w:val="00DE591B"/>
    <w:rsid w:val="00DE599D"/>
    <w:rsid w:val="00DE5A4F"/>
    <w:rsid w:val="00DE5C9C"/>
    <w:rsid w:val="00DE5CBF"/>
    <w:rsid w:val="00DE610D"/>
    <w:rsid w:val="00DE6355"/>
    <w:rsid w:val="00DE6518"/>
    <w:rsid w:val="00DE65D4"/>
    <w:rsid w:val="00DE6660"/>
    <w:rsid w:val="00DE66CA"/>
    <w:rsid w:val="00DE66D4"/>
    <w:rsid w:val="00DE66DB"/>
    <w:rsid w:val="00DE66F1"/>
    <w:rsid w:val="00DE6701"/>
    <w:rsid w:val="00DE6B2D"/>
    <w:rsid w:val="00DE6B67"/>
    <w:rsid w:val="00DE6C85"/>
    <w:rsid w:val="00DE6D5F"/>
    <w:rsid w:val="00DE6DE1"/>
    <w:rsid w:val="00DE6E78"/>
    <w:rsid w:val="00DE6E9E"/>
    <w:rsid w:val="00DE6F35"/>
    <w:rsid w:val="00DE7164"/>
    <w:rsid w:val="00DE73B5"/>
    <w:rsid w:val="00DE7404"/>
    <w:rsid w:val="00DE780F"/>
    <w:rsid w:val="00DE7CE3"/>
    <w:rsid w:val="00DF0147"/>
    <w:rsid w:val="00DF0441"/>
    <w:rsid w:val="00DF069D"/>
    <w:rsid w:val="00DF0776"/>
    <w:rsid w:val="00DF086C"/>
    <w:rsid w:val="00DF08B1"/>
    <w:rsid w:val="00DF0A7B"/>
    <w:rsid w:val="00DF0C0C"/>
    <w:rsid w:val="00DF0C10"/>
    <w:rsid w:val="00DF0C74"/>
    <w:rsid w:val="00DF0D77"/>
    <w:rsid w:val="00DF1086"/>
    <w:rsid w:val="00DF1193"/>
    <w:rsid w:val="00DF124D"/>
    <w:rsid w:val="00DF14E2"/>
    <w:rsid w:val="00DF157B"/>
    <w:rsid w:val="00DF184C"/>
    <w:rsid w:val="00DF18D5"/>
    <w:rsid w:val="00DF1BBA"/>
    <w:rsid w:val="00DF1E9B"/>
    <w:rsid w:val="00DF1F1D"/>
    <w:rsid w:val="00DF1F23"/>
    <w:rsid w:val="00DF1F82"/>
    <w:rsid w:val="00DF1F89"/>
    <w:rsid w:val="00DF1F8B"/>
    <w:rsid w:val="00DF2062"/>
    <w:rsid w:val="00DF2101"/>
    <w:rsid w:val="00DF261C"/>
    <w:rsid w:val="00DF26C4"/>
    <w:rsid w:val="00DF2943"/>
    <w:rsid w:val="00DF2950"/>
    <w:rsid w:val="00DF2CA5"/>
    <w:rsid w:val="00DF2D42"/>
    <w:rsid w:val="00DF2DC2"/>
    <w:rsid w:val="00DF2E2E"/>
    <w:rsid w:val="00DF3137"/>
    <w:rsid w:val="00DF33F2"/>
    <w:rsid w:val="00DF368C"/>
    <w:rsid w:val="00DF3920"/>
    <w:rsid w:val="00DF3AF6"/>
    <w:rsid w:val="00DF3B81"/>
    <w:rsid w:val="00DF3E43"/>
    <w:rsid w:val="00DF3FE6"/>
    <w:rsid w:val="00DF4389"/>
    <w:rsid w:val="00DF4486"/>
    <w:rsid w:val="00DF44C9"/>
    <w:rsid w:val="00DF47B0"/>
    <w:rsid w:val="00DF47EA"/>
    <w:rsid w:val="00DF493F"/>
    <w:rsid w:val="00DF4945"/>
    <w:rsid w:val="00DF4DFD"/>
    <w:rsid w:val="00DF4ECB"/>
    <w:rsid w:val="00DF4F38"/>
    <w:rsid w:val="00DF4F54"/>
    <w:rsid w:val="00DF4F79"/>
    <w:rsid w:val="00DF5004"/>
    <w:rsid w:val="00DF5406"/>
    <w:rsid w:val="00DF560A"/>
    <w:rsid w:val="00DF583F"/>
    <w:rsid w:val="00DF58AE"/>
    <w:rsid w:val="00DF5E89"/>
    <w:rsid w:val="00DF5F93"/>
    <w:rsid w:val="00DF5FD4"/>
    <w:rsid w:val="00DF62BE"/>
    <w:rsid w:val="00DF67B9"/>
    <w:rsid w:val="00DF67F5"/>
    <w:rsid w:val="00DF6A4D"/>
    <w:rsid w:val="00DF6BA1"/>
    <w:rsid w:val="00DF6BAD"/>
    <w:rsid w:val="00DF723A"/>
    <w:rsid w:val="00DF7258"/>
    <w:rsid w:val="00DF73E9"/>
    <w:rsid w:val="00DF75AD"/>
    <w:rsid w:val="00DF762F"/>
    <w:rsid w:val="00DF76E6"/>
    <w:rsid w:val="00DF79E7"/>
    <w:rsid w:val="00DF7B39"/>
    <w:rsid w:val="00DF7BD6"/>
    <w:rsid w:val="00DF7DD5"/>
    <w:rsid w:val="00DF7E7B"/>
    <w:rsid w:val="00E0003A"/>
    <w:rsid w:val="00E002C6"/>
    <w:rsid w:val="00E006D7"/>
    <w:rsid w:val="00E008C7"/>
    <w:rsid w:val="00E0092E"/>
    <w:rsid w:val="00E009AC"/>
    <w:rsid w:val="00E00A4C"/>
    <w:rsid w:val="00E00B8F"/>
    <w:rsid w:val="00E00C4A"/>
    <w:rsid w:val="00E0155C"/>
    <w:rsid w:val="00E01643"/>
    <w:rsid w:val="00E01AA2"/>
    <w:rsid w:val="00E01F9A"/>
    <w:rsid w:val="00E02431"/>
    <w:rsid w:val="00E024C7"/>
    <w:rsid w:val="00E0279E"/>
    <w:rsid w:val="00E027F6"/>
    <w:rsid w:val="00E0288E"/>
    <w:rsid w:val="00E02A3B"/>
    <w:rsid w:val="00E02CBF"/>
    <w:rsid w:val="00E032C7"/>
    <w:rsid w:val="00E033F7"/>
    <w:rsid w:val="00E0375A"/>
    <w:rsid w:val="00E03EBE"/>
    <w:rsid w:val="00E04010"/>
    <w:rsid w:val="00E040AB"/>
    <w:rsid w:val="00E0430B"/>
    <w:rsid w:val="00E0450B"/>
    <w:rsid w:val="00E04566"/>
    <w:rsid w:val="00E047A9"/>
    <w:rsid w:val="00E0489D"/>
    <w:rsid w:val="00E049F8"/>
    <w:rsid w:val="00E04B9E"/>
    <w:rsid w:val="00E04FAE"/>
    <w:rsid w:val="00E05185"/>
    <w:rsid w:val="00E05291"/>
    <w:rsid w:val="00E0575F"/>
    <w:rsid w:val="00E059E0"/>
    <w:rsid w:val="00E05A79"/>
    <w:rsid w:val="00E06367"/>
    <w:rsid w:val="00E06632"/>
    <w:rsid w:val="00E06665"/>
    <w:rsid w:val="00E06698"/>
    <w:rsid w:val="00E06730"/>
    <w:rsid w:val="00E0676B"/>
    <w:rsid w:val="00E06959"/>
    <w:rsid w:val="00E069F8"/>
    <w:rsid w:val="00E06AE0"/>
    <w:rsid w:val="00E06B0E"/>
    <w:rsid w:val="00E06BF5"/>
    <w:rsid w:val="00E06C99"/>
    <w:rsid w:val="00E06DAA"/>
    <w:rsid w:val="00E06DDE"/>
    <w:rsid w:val="00E06DEC"/>
    <w:rsid w:val="00E06EA2"/>
    <w:rsid w:val="00E070A0"/>
    <w:rsid w:val="00E0710B"/>
    <w:rsid w:val="00E07182"/>
    <w:rsid w:val="00E0731B"/>
    <w:rsid w:val="00E0742B"/>
    <w:rsid w:val="00E07657"/>
    <w:rsid w:val="00E0771E"/>
    <w:rsid w:val="00E07BB0"/>
    <w:rsid w:val="00E07E81"/>
    <w:rsid w:val="00E10347"/>
    <w:rsid w:val="00E10509"/>
    <w:rsid w:val="00E1052F"/>
    <w:rsid w:val="00E106A4"/>
    <w:rsid w:val="00E1076B"/>
    <w:rsid w:val="00E107ED"/>
    <w:rsid w:val="00E10805"/>
    <w:rsid w:val="00E108A2"/>
    <w:rsid w:val="00E109CC"/>
    <w:rsid w:val="00E109E6"/>
    <w:rsid w:val="00E10A56"/>
    <w:rsid w:val="00E10BA9"/>
    <w:rsid w:val="00E10EFC"/>
    <w:rsid w:val="00E11154"/>
    <w:rsid w:val="00E111EB"/>
    <w:rsid w:val="00E11449"/>
    <w:rsid w:val="00E114A3"/>
    <w:rsid w:val="00E114FA"/>
    <w:rsid w:val="00E1176E"/>
    <w:rsid w:val="00E1193C"/>
    <w:rsid w:val="00E11ADD"/>
    <w:rsid w:val="00E11BB1"/>
    <w:rsid w:val="00E12068"/>
    <w:rsid w:val="00E12268"/>
    <w:rsid w:val="00E122B6"/>
    <w:rsid w:val="00E124A8"/>
    <w:rsid w:val="00E125D1"/>
    <w:rsid w:val="00E1260D"/>
    <w:rsid w:val="00E128B5"/>
    <w:rsid w:val="00E12AE4"/>
    <w:rsid w:val="00E130EE"/>
    <w:rsid w:val="00E134AE"/>
    <w:rsid w:val="00E13871"/>
    <w:rsid w:val="00E13B9B"/>
    <w:rsid w:val="00E13EDF"/>
    <w:rsid w:val="00E13F97"/>
    <w:rsid w:val="00E14522"/>
    <w:rsid w:val="00E14745"/>
    <w:rsid w:val="00E14AEE"/>
    <w:rsid w:val="00E14C17"/>
    <w:rsid w:val="00E14DAD"/>
    <w:rsid w:val="00E14E46"/>
    <w:rsid w:val="00E14F31"/>
    <w:rsid w:val="00E14FA4"/>
    <w:rsid w:val="00E151A2"/>
    <w:rsid w:val="00E15317"/>
    <w:rsid w:val="00E15437"/>
    <w:rsid w:val="00E1552A"/>
    <w:rsid w:val="00E15573"/>
    <w:rsid w:val="00E1575B"/>
    <w:rsid w:val="00E15CC1"/>
    <w:rsid w:val="00E16138"/>
    <w:rsid w:val="00E16187"/>
    <w:rsid w:val="00E162C1"/>
    <w:rsid w:val="00E16324"/>
    <w:rsid w:val="00E16598"/>
    <w:rsid w:val="00E1670F"/>
    <w:rsid w:val="00E16AC3"/>
    <w:rsid w:val="00E16BE8"/>
    <w:rsid w:val="00E16CF5"/>
    <w:rsid w:val="00E17036"/>
    <w:rsid w:val="00E170F1"/>
    <w:rsid w:val="00E17196"/>
    <w:rsid w:val="00E17227"/>
    <w:rsid w:val="00E17336"/>
    <w:rsid w:val="00E17431"/>
    <w:rsid w:val="00E174A3"/>
    <w:rsid w:val="00E17598"/>
    <w:rsid w:val="00E176BB"/>
    <w:rsid w:val="00E176E2"/>
    <w:rsid w:val="00E1777B"/>
    <w:rsid w:val="00E179DB"/>
    <w:rsid w:val="00E179F9"/>
    <w:rsid w:val="00E17B31"/>
    <w:rsid w:val="00E17DF2"/>
    <w:rsid w:val="00E17F1C"/>
    <w:rsid w:val="00E17F1D"/>
    <w:rsid w:val="00E20147"/>
    <w:rsid w:val="00E2052E"/>
    <w:rsid w:val="00E20594"/>
    <w:rsid w:val="00E2085F"/>
    <w:rsid w:val="00E208F9"/>
    <w:rsid w:val="00E20C9B"/>
    <w:rsid w:val="00E213FC"/>
    <w:rsid w:val="00E213FE"/>
    <w:rsid w:val="00E21662"/>
    <w:rsid w:val="00E217BD"/>
    <w:rsid w:val="00E21882"/>
    <w:rsid w:val="00E2194C"/>
    <w:rsid w:val="00E21E68"/>
    <w:rsid w:val="00E21FBE"/>
    <w:rsid w:val="00E2213D"/>
    <w:rsid w:val="00E22294"/>
    <w:rsid w:val="00E222B0"/>
    <w:rsid w:val="00E225E1"/>
    <w:rsid w:val="00E2268A"/>
    <w:rsid w:val="00E22BF0"/>
    <w:rsid w:val="00E22CE5"/>
    <w:rsid w:val="00E22FE0"/>
    <w:rsid w:val="00E234C1"/>
    <w:rsid w:val="00E23894"/>
    <w:rsid w:val="00E239A4"/>
    <w:rsid w:val="00E23C1F"/>
    <w:rsid w:val="00E23D92"/>
    <w:rsid w:val="00E24025"/>
    <w:rsid w:val="00E240BC"/>
    <w:rsid w:val="00E24277"/>
    <w:rsid w:val="00E24670"/>
    <w:rsid w:val="00E249E6"/>
    <w:rsid w:val="00E24AD0"/>
    <w:rsid w:val="00E24ADF"/>
    <w:rsid w:val="00E24AE3"/>
    <w:rsid w:val="00E24B0A"/>
    <w:rsid w:val="00E24CB8"/>
    <w:rsid w:val="00E24E05"/>
    <w:rsid w:val="00E24E12"/>
    <w:rsid w:val="00E24EE8"/>
    <w:rsid w:val="00E24F61"/>
    <w:rsid w:val="00E25232"/>
    <w:rsid w:val="00E2524E"/>
    <w:rsid w:val="00E2528C"/>
    <w:rsid w:val="00E2532F"/>
    <w:rsid w:val="00E2551A"/>
    <w:rsid w:val="00E2569F"/>
    <w:rsid w:val="00E25811"/>
    <w:rsid w:val="00E259A7"/>
    <w:rsid w:val="00E25B13"/>
    <w:rsid w:val="00E25B6B"/>
    <w:rsid w:val="00E25EC2"/>
    <w:rsid w:val="00E25FA3"/>
    <w:rsid w:val="00E26666"/>
    <w:rsid w:val="00E26931"/>
    <w:rsid w:val="00E269EF"/>
    <w:rsid w:val="00E26E6E"/>
    <w:rsid w:val="00E2703B"/>
    <w:rsid w:val="00E27071"/>
    <w:rsid w:val="00E27263"/>
    <w:rsid w:val="00E2763A"/>
    <w:rsid w:val="00E277D2"/>
    <w:rsid w:val="00E27881"/>
    <w:rsid w:val="00E27A12"/>
    <w:rsid w:val="00E27D46"/>
    <w:rsid w:val="00E27E76"/>
    <w:rsid w:val="00E27E91"/>
    <w:rsid w:val="00E30320"/>
    <w:rsid w:val="00E3038F"/>
    <w:rsid w:val="00E30667"/>
    <w:rsid w:val="00E3093A"/>
    <w:rsid w:val="00E309D2"/>
    <w:rsid w:val="00E30B96"/>
    <w:rsid w:val="00E30EA0"/>
    <w:rsid w:val="00E30FA6"/>
    <w:rsid w:val="00E311F0"/>
    <w:rsid w:val="00E31644"/>
    <w:rsid w:val="00E316A8"/>
    <w:rsid w:val="00E31835"/>
    <w:rsid w:val="00E31852"/>
    <w:rsid w:val="00E31907"/>
    <w:rsid w:val="00E31AA9"/>
    <w:rsid w:val="00E31BAC"/>
    <w:rsid w:val="00E31CB2"/>
    <w:rsid w:val="00E31FE9"/>
    <w:rsid w:val="00E3200A"/>
    <w:rsid w:val="00E32415"/>
    <w:rsid w:val="00E3245F"/>
    <w:rsid w:val="00E325C0"/>
    <w:rsid w:val="00E3280F"/>
    <w:rsid w:val="00E32813"/>
    <w:rsid w:val="00E32CB8"/>
    <w:rsid w:val="00E32CC4"/>
    <w:rsid w:val="00E330A5"/>
    <w:rsid w:val="00E337C1"/>
    <w:rsid w:val="00E3384B"/>
    <w:rsid w:val="00E338F2"/>
    <w:rsid w:val="00E3397C"/>
    <w:rsid w:val="00E339A3"/>
    <w:rsid w:val="00E33E45"/>
    <w:rsid w:val="00E33E87"/>
    <w:rsid w:val="00E34135"/>
    <w:rsid w:val="00E3428C"/>
    <w:rsid w:val="00E34310"/>
    <w:rsid w:val="00E34432"/>
    <w:rsid w:val="00E348C6"/>
    <w:rsid w:val="00E349AF"/>
    <w:rsid w:val="00E34A38"/>
    <w:rsid w:val="00E34AF7"/>
    <w:rsid w:val="00E34B1E"/>
    <w:rsid w:val="00E34B7F"/>
    <w:rsid w:val="00E34BDA"/>
    <w:rsid w:val="00E34F3C"/>
    <w:rsid w:val="00E3542A"/>
    <w:rsid w:val="00E356DD"/>
    <w:rsid w:val="00E3596E"/>
    <w:rsid w:val="00E35CF0"/>
    <w:rsid w:val="00E35E17"/>
    <w:rsid w:val="00E35E1C"/>
    <w:rsid w:val="00E35E9F"/>
    <w:rsid w:val="00E35EB9"/>
    <w:rsid w:val="00E36025"/>
    <w:rsid w:val="00E360C7"/>
    <w:rsid w:val="00E361DC"/>
    <w:rsid w:val="00E3633C"/>
    <w:rsid w:val="00E36595"/>
    <w:rsid w:val="00E3681C"/>
    <w:rsid w:val="00E37F15"/>
    <w:rsid w:val="00E40303"/>
    <w:rsid w:val="00E40357"/>
    <w:rsid w:val="00E4098C"/>
    <w:rsid w:val="00E40ACA"/>
    <w:rsid w:val="00E40E97"/>
    <w:rsid w:val="00E41060"/>
    <w:rsid w:val="00E410EC"/>
    <w:rsid w:val="00E41139"/>
    <w:rsid w:val="00E4146C"/>
    <w:rsid w:val="00E4149F"/>
    <w:rsid w:val="00E4169E"/>
    <w:rsid w:val="00E41750"/>
    <w:rsid w:val="00E419D9"/>
    <w:rsid w:val="00E41BCF"/>
    <w:rsid w:val="00E41CA5"/>
    <w:rsid w:val="00E41FC6"/>
    <w:rsid w:val="00E41FD8"/>
    <w:rsid w:val="00E4202F"/>
    <w:rsid w:val="00E42394"/>
    <w:rsid w:val="00E424F4"/>
    <w:rsid w:val="00E4275E"/>
    <w:rsid w:val="00E427D9"/>
    <w:rsid w:val="00E4280D"/>
    <w:rsid w:val="00E42BE7"/>
    <w:rsid w:val="00E42CDE"/>
    <w:rsid w:val="00E42D59"/>
    <w:rsid w:val="00E42D65"/>
    <w:rsid w:val="00E42EB8"/>
    <w:rsid w:val="00E43462"/>
    <w:rsid w:val="00E43925"/>
    <w:rsid w:val="00E44312"/>
    <w:rsid w:val="00E443E3"/>
    <w:rsid w:val="00E4452E"/>
    <w:rsid w:val="00E445DC"/>
    <w:rsid w:val="00E445E3"/>
    <w:rsid w:val="00E451E9"/>
    <w:rsid w:val="00E453DD"/>
    <w:rsid w:val="00E45648"/>
    <w:rsid w:val="00E45680"/>
    <w:rsid w:val="00E456A7"/>
    <w:rsid w:val="00E45976"/>
    <w:rsid w:val="00E45FA9"/>
    <w:rsid w:val="00E45FAE"/>
    <w:rsid w:val="00E45FC2"/>
    <w:rsid w:val="00E4632D"/>
    <w:rsid w:val="00E46702"/>
    <w:rsid w:val="00E46801"/>
    <w:rsid w:val="00E46A05"/>
    <w:rsid w:val="00E46FE5"/>
    <w:rsid w:val="00E477C8"/>
    <w:rsid w:val="00E479A5"/>
    <w:rsid w:val="00E47DAE"/>
    <w:rsid w:val="00E47FED"/>
    <w:rsid w:val="00E5007A"/>
    <w:rsid w:val="00E502BE"/>
    <w:rsid w:val="00E50371"/>
    <w:rsid w:val="00E506EE"/>
    <w:rsid w:val="00E50740"/>
    <w:rsid w:val="00E50849"/>
    <w:rsid w:val="00E50A03"/>
    <w:rsid w:val="00E50B98"/>
    <w:rsid w:val="00E50D30"/>
    <w:rsid w:val="00E50F33"/>
    <w:rsid w:val="00E51522"/>
    <w:rsid w:val="00E5163B"/>
    <w:rsid w:val="00E5163D"/>
    <w:rsid w:val="00E51AFB"/>
    <w:rsid w:val="00E51C39"/>
    <w:rsid w:val="00E51D81"/>
    <w:rsid w:val="00E52024"/>
    <w:rsid w:val="00E520E2"/>
    <w:rsid w:val="00E52147"/>
    <w:rsid w:val="00E521E2"/>
    <w:rsid w:val="00E5252F"/>
    <w:rsid w:val="00E52621"/>
    <w:rsid w:val="00E52734"/>
    <w:rsid w:val="00E529B7"/>
    <w:rsid w:val="00E529EB"/>
    <w:rsid w:val="00E52E5C"/>
    <w:rsid w:val="00E52FC3"/>
    <w:rsid w:val="00E530E6"/>
    <w:rsid w:val="00E531BA"/>
    <w:rsid w:val="00E533AE"/>
    <w:rsid w:val="00E535A3"/>
    <w:rsid w:val="00E5374C"/>
    <w:rsid w:val="00E53907"/>
    <w:rsid w:val="00E5390B"/>
    <w:rsid w:val="00E53D88"/>
    <w:rsid w:val="00E53DF7"/>
    <w:rsid w:val="00E5422D"/>
    <w:rsid w:val="00E543F5"/>
    <w:rsid w:val="00E543FF"/>
    <w:rsid w:val="00E54462"/>
    <w:rsid w:val="00E54733"/>
    <w:rsid w:val="00E547AC"/>
    <w:rsid w:val="00E54C13"/>
    <w:rsid w:val="00E54D5B"/>
    <w:rsid w:val="00E54D5C"/>
    <w:rsid w:val="00E54D6D"/>
    <w:rsid w:val="00E54EBB"/>
    <w:rsid w:val="00E5545A"/>
    <w:rsid w:val="00E55460"/>
    <w:rsid w:val="00E554D0"/>
    <w:rsid w:val="00E5560D"/>
    <w:rsid w:val="00E5561F"/>
    <w:rsid w:val="00E55862"/>
    <w:rsid w:val="00E55A76"/>
    <w:rsid w:val="00E55B5B"/>
    <w:rsid w:val="00E55D7A"/>
    <w:rsid w:val="00E55F3B"/>
    <w:rsid w:val="00E5635C"/>
    <w:rsid w:val="00E567DD"/>
    <w:rsid w:val="00E56816"/>
    <w:rsid w:val="00E56D1C"/>
    <w:rsid w:val="00E56F60"/>
    <w:rsid w:val="00E572B8"/>
    <w:rsid w:val="00E575F9"/>
    <w:rsid w:val="00E57744"/>
    <w:rsid w:val="00E57BF0"/>
    <w:rsid w:val="00E57C1F"/>
    <w:rsid w:val="00E6003C"/>
    <w:rsid w:val="00E602C9"/>
    <w:rsid w:val="00E6061D"/>
    <w:rsid w:val="00E60696"/>
    <w:rsid w:val="00E6075B"/>
    <w:rsid w:val="00E60774"/>
    <w:rsid w:val="00E60B99"/>
    <w:rsid w:val="00E60CA0"/>
    <w:rsid w:val="00E60CDE"/>
    <w:rsid w:val="00E60D0A"/>
    <w:rsid w:val="00E60E9D"/>
    <w:rsid w:val="00E60FDF"/>
    <w:rsid w:val="00E61065"/>
    <w:rsid w:val="00E611DF"/>
    <w:rsid w:val="00E61AF9"/>
    <w:rsid w:val="00E61D53"/>
    <w:rsid w:val="00E6205C"/>
    <w:rsid w:val="00E62497"/>
    <w:rsid w:val="00E624AE"/>
    <w:rsid w:val="00E624BE"/>
    <w:rsid w:val="00E625E7"/>
    <w:rsid w:val="00E6270B"/>
    <w:rsid w:val="00E6282B"/>
    <w:rsid w:val="00E62AFB"/>
    <w:rsid w:val="00E62CDC"/>
    <w:rsid w:val="00E62E6B"/>
    <w:rsid w:val="00E6305B"/>
    <w:rsid w:val="00E631AA"/>
    <w:rsid w:val="00E631C2"/>
    <w:rsid w:val="00E63339"/>
    <w:rsid w:val="00E633D0"/>
    <w:rsid w:val="00E634E6"/>
    <w:rsid w:val="00E63C3B"/>
    <w:rsid w:val="00E63E95"/>
    <w:rsid w:val="00E640A7"/>
    <w:rsid w:val="00E642B2"/>
    <w:rsid w:val="00E6442C"/>
    <w:rsid w:val="00E64698"/>
    <w:rsid w:val="00E64833"/>
    <w:rsid w:val="00E64B85"/>
    <w:rsid w:val="00E64BFE"/>
    <w:rsid w:val="00E64DFA"/>
    <w:rsid w:val="00E64E19"/>
    <w:rsid w:val="00E6513F"/>
    <w:rsid w:val="00E6514F"/>
    <w:rsid w:val="00E651BD"/>
    <w:rsid w:val="00E65204"/>
    <w:rsid w:val="00E65418"/>
    <w:rsid w:val="00E65B25"/>
    <w:rsid w:val="00E65CE0"/>
    <w:rsid w:val="00E65F3C"/>
    <w:rsid w:val="00E65FB1"/>
    <w:rsid w:val="00E660F3"/>
    <w:rsid w:val="00E662BD"/>
    <w:rsid w:val="00E66306"/>
    <w:rsid w:val="00E66627"/>
    <w:rsid w:val="00E6675B"/>
    <w:rsid w:val="00E668FB"/>
    <w:rsid w:val="00E66D11"/>
    <w:rsid w:val="00E66DD3"/>
    <w:rsid w:val="00E67259"/>
    <w:rsid w:val="00E6741F"/>
    <w:rsid w:val="00E67601"/>
    <w:rsid w:val="00E67658"/>
    <w:rsid w:val="00E67819"/>
    <w:rsid w:val="00E67839"/>
    <w:rsid w:val="00E67A53"/>
    <w:rsid w:val="00E7005C"/>
    <w:rsid w:val="00E70326"/>
    <w:rsid w:val="00E703BB"/>
    <w:rsid w:val="00E70547"/>
    <w:rsid w:val="00E70729"/>
    <w:rsid w:val="00E707D7"/>
    <w:rsid w:val="00E708AA"/>
    <w:rsid w:val="00E70B35"/>
    <w:rsid w:val="00E70EF5"/>
    <w:rsid w:val="00E70F2F"/>
    <w:rsid w:val="00E7130D"/>
    <w:rsid w:val="00E719FE"/>
    <w:rsid w:val="00E71C20"/>
    <w:rsid w:val="00E7200C"/>
    <w:rsid w:val="00E72117"/>
    <w:rsid w:val="00E72164"/>
    <w:rsid w:val="00E72275"/>
    <w:rsid w:val="00E723C2"/>
    <w:rsid w:val="00E72671"/>
    <w:rsid w:val="00E726C4"/>
    <w:rsid w:val="00E72709"/>
    <w:rsid w:val="00E72996"/>
    <w:rsid w:val="00E72BCA"/>
    <w:rsid w:val="00E72E5F"/>
    <w:rsid w:val="00E730D8"/>
    <w:rsid w:val="00E7312A"/>
    <w:rsid w:val="00E7356B"/>
    <w:rsid w:val="00E737F5"/>
    <w:rsid w:val="00E738FA"/>
    <w:rsid w:val="00E73A6C"/>
    <w:rsid w:val="00E73B5C"/>
    <w:rsid w:val="00E73C13"/>
    <w:rsid w:val="00E73DBB"/>
    <w:rsid w:val="00E74053"/>
    <w:rsid w:val="00E7408E"/>
    <w:rsid w:val="00E74526"/>
    <w:rsid w:val="00E74916"/>
    <w:rsid w:val="00E74D93"/>
    <w:rsid w:val="00E751AE"/>
    <w:rsid w:val="00E752A8"/>
    <w:rsid w:val="00E7531A"/>
    <w:rsid w:val="00E75543"/>
    <w:rsid w:val="00E75692"/>
    <w:rsid w:val="00E7576F"/>
    <w:rsid w:val="00E757A4"/>
    <w:rsid w:val="00E7596A"/>
    <w:rsid w:val="00E75987"/>
    <w:rsid w:val="00E75DF2"/>
    <w:rsid w:val="00E75EB0"/>
    <w:rsid w:val="00E75F1E"/>
    <w:rsid w:val="00E76719"/>
    <w:rsid w:val="00E769C7"/>
    <w:rsid w:val="00E76A65"/>
    <w:rsid w:val="00E76B7C"/>
    <w:rsid w:val="00E76C5C"/>
    <w:rsid w:val="00E77414"/>
    <w:rsid w:val="00E77541"/>
    <w:rsid w:val="00E77851"/>
    <w:rsid w:val="00E77F9A"/>
    <w:rsid w:val="00E801B0"/>
    <w:rsid w:val="00E8062E"/>
    <w:rsid w:val="00E80D09"/>
    <w:rsid w:val="00E80D29"/>
    <w:rsid w:val="00E81098"/>
    <w:rsid w:val="00E811E2"/>
    <w:rsid w:val="00E8176D"/>
    <w:rsid w:val="00E8179F"/>
    <w:rsid w:val="00E81956"/>
    <w:rsid w:val="00E81D09"/>
    <w:rsid w:val="00E81FEE"/>
    <w:rsid w:val="00E8215B"/>
    <w:rsid w:val="00E8230A"/>
    <w:rsid w:val="00E8233A"/>
    <w:rsid w:val="00E823D7"/>
    <w:rsid w:val="00E8241E"/>
    <w:rsid w:val="00E82534"/>
    <w:rsid w:val="00E82613"/>
    <w:rsid w:val="00E826A0"/>
    <w:rsid w:val="00E82BAA"/>
    <w:rsid w:val="00E82C0E"/>
    <w:rsid w:val="00E82CDC"/>
    <w:rsid w:val="00E82D71"/>
    <w:rsid w:val="00E82E8E"/>
    <w:rsid w:val="00E82F5E"/>
    <w:rsid w:val="00E83267"/>
    <w:rsid w:val="00E8357B"/>
    <w:rsid w:val="00E83C36"/>
    <w:rsid w:val="00E83C69"/>
    <w:rsid w:val="00E83D04"/>
    <w:rsid w:val="00E83FCD"/>
    <w:rsid w:val="00E844AB"/>
    <w:rsid w:val="00E8453B"/>
    <w:rsid w:val="00E84633"/>
    <w:rsid w:val="00E8484B"/>
    <w:rsid w:val="00E84AFB"/>
    <w:rsid w:val="00E84C2A"/>
    <w:rsid w:val="00E84C56"/>
    <w:rsid w:val="00E84CD6"/>
    <w:rsid w:val="00E84DD7"/>
    <w:rsid w:val="00E84FAE"/>
    <w:rsid w:val="00E84FD5"/>
    <w:rsid w:val="00E8504D"/>
    <w:rsid w:val="00E8512E"/>
    <w:rsid w:val="00E85227"/>
    <w:rsid w:val="00E8576B"/>
    <w:rsid w:val="00E8582B"/>
    <w:rsid w:val="00E8582D"/>
    <w:rsid w:val="00E85970"/>
    <w:rsid w:val="00E85A47"/>
    <w:rsid w:val="00E85D95"/>
    <w:rsid w:val="00E86287"/>
    <w:rsid w:val="00E862CC"/>
    <w:rsid w:val="00E86386"/>
    <w:rsid w:val="00E8697E"/>
    <w:rsid w:val="00E86A0B"/>
    <w:rsid w:val="00E86ECA"/>
    <w:rsid w:val="00E87220"/>
    <w:rsid w:val="00E87361"/>
    <w:rsid w:val="00E873D2"/>
    <w:rsid w:val="00E874E8"/>
    <w:rsid w:val="00E876EC"/>
    <w:rsid w:val="00E87970"/>
    <w:rsid w:val="00E87A19"/>
    <w:rsid w:val="00E87A2A"/>
    <w:rsid w:val="00E87EB6"/>
    <w:rsid w:val="00E9021B"/>
    <w:rsid w:val="00E902F1"/>
    <w:rsid w:val="00E90433"/>
    <w:rsid w:val="00E90673"/>
    <w:rsid w:val="00E90764"/>
    <w:rsid w:val="00E907A6"/>
    <w:rsid w:val="00E9081D"/>
    <w:rsid w:val="00E90B59"/>
    <w:rsid w:val="00E90D2A"/>
    <w:rsid w:val="00E90FFF"/>
    <w:rsid w:val="00E9107B"/>
    <w:rsid w:val="00E911A1"/>
    <w:rsid w:val="00E916B4"/>
    <w:rsid w:val="00E917A5"/>
    <w:rsid w:val="00E91840"/>
    <w:rsid w:val="00E918D5"/>
    <w:rsid w:val="00E919C0"/>
    <w:rsid w:val="00E92003"/>
    <w:rsid w:val="00E92096"/>
    <w:rsid w:val="00E9227D"/>
    <w:rsid w:val="00E922F7"/>
    <w:rsid w:val="00E92430"/>
    <w:rsid w:val="00E924EE"/>
    <w:rsid w:val="00E92BF7"/>
    <w:rsid w:val="00E92E0E"/>
    <w:rsid w:val="00E92EA5"/>
    <w:rsid w:val="00E92F1A"/>
    <w:rsid w:val="00E934EF"/>
    <w:rsid w:val="00E93545"/>
    <w:rsid w:val="00E935DD"/>
    <w:rsid w:val="00E93641"/>
    <w:rsid w:val="00E937F8"/>
    <w:rsid w:val="00E939C9"/>
    <w:rsid w:val="00E939E6"/>
    <w:rsid w:val="00E93CF3"/>
    <w:rsid w:val="00E93E50"/>
    <w:rsid w:val="00E93E52"/>
    <w:rsid w:val="00E93F78"/>
    <w:rsid w:val="00E93F8C"/>
    <w:rsid w:val="00E9461D"/>
    <w:rsid w:val="00E9466D"/>
    <w:rsid w:val="00E946BC"/>
    <w:rsid w:val="00E94AB7"/>
    <w:rsid w:val="00E94EB0"/>
    <w:rsid w:val="00E952AB"/>
    <w:rsid w:val="00E9538F"/>
    <w:rsid w:val="00E954BA"/>
    <w:rsid w:val="00E954D4"/>
    <w:rsid w:val="00E959E5"/>
    <w:rsid w:val="00E95AC8"/>
    <w:rsid w:val="00E95CBF"/>
    <w:rsid w:val="00E9607F"/>
    <w:rsid w:val="00E96137"/>
    <w:rsid w:val="00E9621C"/>
    <w:rsid w:val="00E968A3"/>
    <w:rsid w:val="00E96F67"/>
    <w:rsid w:val="00E974F8"/>
    <w:rsid w:val="00E9764F"/>
    <w:rsid w:val="00E97906"/>
    <w:rsid w:val="00E97CCC"/>
    <w:rsid w:val="00E97CD1"/>
    <w:rsid w:val="00E97CD4"/>
    <w:rsid w:val="00E97D0D"/>
    <w:rsid w:val="00EA007B"/>
    <w:rsid w:val="00EA0199"/>
    <w:rsid w:val="00EA0242"/>
    <w:rsid w:val="00EA02DD"/>
    <w:rsid w:val="00EA0402"/>
    <w:rsid w:val="00EA0435"/>
    <w:rsid w:val="00EA089D"/>
    <w:rsid w:val="00EA0A08"/>
    <w:rsid w:val="00EA0A42"/>
    <w:rsid w:val="00EA0B0C"/>
    <w:rsid w:val="00EA0CC4"/>
    <w:rsid w:val="00EA0E7A"/>
    <w:rsid w:val="00EA0FF4"/>
    <w:rsid w:val="00EA1531"/>
    <w:rsid w:val="00EA1669"/>
    <w:rsid w:val="00EA1856"/>
    <w:rsid w:val="00EA1947"/>
    <w:rsid w:val="00EA19AB"/>
    <w:rsid w:val="00EA1A78"/>
    <w:rsid w:val="00EA1B51"/>
    <w:rsid w:val="00EA1BCF"/>
    <w:rsid w:val="00EA1C2D"/>
    <w:rsid w:val="00EA2077"/>
    <w:rsid w:val="00EA2308"/>
    <w:rsid w:val="00EA2A41"/>
    <w:rsid w:val="00EA2CDE"/>
    <w:rsid w:val="00EA2DD5"/>
    <w:rsid w:val="00EA2E1C"/>
    <w:rsid w:val="00EA346C"/>
    <w:rsid w:val="00EA3D41"/>
    <w:rsid w:val="00EA3EC1"/>
    <w:rsid w:val="00EA408A"/>
    <w:rsid w:val="00EA4243"/>
    <w:rsid w:val="00EA4456"/>
    <w:rsid w:val="00EA4892"/>
    <w:rsid w:val="00EA49DB"/>
    <w:rsid w:val="00EA4A51"/>
    <w:rsid w:val="00EA4D18"/>
    <w:rsid w:val="00EA4E21"/>
    <w:rsid w:val="00EA4F4A"/>
    <w:rsid w:val="00EA5108"/>
    <w:rsid w:val="00EA539E"/>
    <w:rsid w:val="00EA5867"/>
    <w:rsid w:val="00EA58E4"/>
    <w:rsid w:val="00EA593E"/>
    <w:rsid w:val="00EA5980"/>
    <w:rsid w:val="00EA5D68"/>
    <w:rsid w:val="00EA5E36"/>
    <w:rsid w:val="00EA5EEC"/>
    <w:rsid w:val="00EA5F4D"/>
    <w:rsid w:val="00EA6149"/>
    <w:rsid w:val="00EA61A5"/>
    <w:rsid w:val="00EA6253"/>
    <w:rsid w:val="00EA66FA"/>
    <w:rsid w:val="00EA692B"/>
    <w:rsid w:val="00EA6990"/>
    <w:rsid w:val="00EA6B4F"/>
    <w:rsid w:val="00EA742D"/>
    <w:rsid w:val="00EA75D8"/>
    <w:rsid w:val="00EA7737"/>
    <w:rsid w:val="00EA7837"/>
    <w:rsid w:val="00EA7BB5"/>
    <w:rsid w:val="00EA7E53"/>
    <w:rsid w:val="00EB04A8"/>
    <w:rsid w:val="00EB04BC"/>
    <w:rsid w:val="00EB076B"/>
    <w:rsid w:val="00EB0A3A"/>
    <w:rsid w:val="00EB0AE5"/>
    <w:rsid w:val="00EB0B7D"/>
    <w:rsid w:val="00EB0C21"/>
    <w:rsid w:val="00EB0E9A"/>
    <w:rsid w:val="00EB0EFF"/>
    <w:rsid w:val="00EB0F7E"/>
    <w:rsid w:val="00EB1414"/>
    <w:rsid w:val="00EB1500"/>
    <w:rsid w:val="00EB1749"/>
    <w:rsid w:val="00EB1B5C"/>
    <w:rsid w:val="00EB1BBC"/>
    <w:rsid w:val="00EB1BCD"/>
    <w:rsid w:val="00EB1C99"/>
    <w:rsid w:val="00EB1D2C"/>
    <w:rsid w:val="00EB1D3F"/>
    <w:rsid w:val="00EB1F2C"/>
    <w:rsid w:val="00EB1FDF"/>
    <w:rsid w:val="00EB20DB"/>
    <w:rsid w:val="00EB280B"/>
    <w:rsid w:val="00EB28F5"/>
    <w:rsid w:val="00EB28FA"/>
    <w:rsid w:val="00EB290C"/>
    <w:rsid w:val="00EB2A4E"/>
    <w:rsid w:val="00EB2BB8"/>
    <w:rsid w:val="00EB2C0F"/>
    <w:rsid w:val="00EB2DFC"/>
    <w:rsid w:val="00EB2EF0"/>
    <w:rsid w:val="00EB2F86"/>
    <w:rsid w:val="00EB2F9E"/>
    <w:rsid w:val="00EB2FBB"/>
    <w:rsid w:val="00EB30DA"/>
    <w:rsid w:val="00EB3119"/>
    <w:rsid w:val="00EB3666"/>
    <w:rsid w:val="00EB39E8"/>
    <w:rsid w:val="00EB3DC4"/>
    <w:rsid w:val="00EB42B9"/>
    <w:rsid w:val="00EB442E"/>
    <w:rsid w:val="00EB4537"/>
    <w:rsid w:val="00EB4628"/>
    <w:rsid w:val="00EB47A3"/>
    <w:rsid w:val="00EB4D00"/>
    <w:rsid w:val="00EB5164"/>
    <w:rsid w:val="00EB5284"/>
    <w:rsid w:val="00EB5446"/>
    <w:rsid w:val="00EB55D3"/>
    <w:rsid w:val="00EB56F3"/>
    <w:rsid w:val="00EB5838"/>
    <w:rsid w:val="00EB59DE"/>
    <w:rsid w:val="00EB5C1D"/>
    <w:rsid w:val="00EB61B6"/>
    <w:rsid w:val="00EB633C"/>
    <w:rsid w:val="00EB64F2"/>
    <w:rsid w:val="00EB6582"/>
    <w:rsid w:val="00EB67E7"/>
    <w:rsid w:val="00EB6A04"/>
    <w:rsid w:val="00EB6AAA"/>
    <w:rsid w:val="00EB7006"/>
    <w:rsid w:val="00EB7048"/>
    <w:rsid w:val="00EB72FB"/>
    <w:rsid w:val="00EB7423"/>
    <w:rsid w:val="00EB74D8"/>
    <w:rsid w:val="00EB75BC"/>
    <w:rsid w:val="00EB7830"/>
    <w:rsid w:val="00EB7B55"/>
    <w:rsid w:val="00EB7BA0"/>
    <w:rsid w:val="00EB7CB2"/>
    <w:rsid w:val="00EB7D13"/>
    <w:rsid w:val="00EB7F44"/>
    <w:rsid w:val="00EC0457"/>
    <w:rsid w:val="00EC0541"/>
    <w:rsid w:val="00EC058D"/>
    <w:rsid w:val="00EC06A4"/>
    <w:rsid w:val="00EC0FA4"/>
    <w:rsid w:val="00EC10C1"/>
    <w:rsid w:val="00EC10D2"/>
    <w:rsid w:val="00EC13A0"/>
    <w:rsid w:val="00EC144E"/>
    <w:rsid w:val="00EC15CF"/>
    <w:rsid w:val="00EC1783"/>
    <w:rsid w:val="00EC19A1"/>
    <w:rsid w:val="00EC1AC9"/>
    <w:rsid w:val="00EC1D3A"/>
    <w:rsid w:val="00EC1D90"/>
    <w:rsid w:val="00EC2080"/>
    <w:rsid w:val="00EC2220"/>
    <w:rsid w:val="00EC2265"/>
    <w:rsid w:val="00EC23A3"/>
    <w:rsid w:val="00EC2888"/>
    <w:rsid w:val="00EC2D17"/>
    <w:rsid w:val="00EC2FC6"/>
    <w:rsid w:val="00EC3373"/>
    <w:rsid w:val="00EC33CB"/>
    <w:rsid w:val="00EC342B"/>
    <w:rsid w:val="00EC34F2"/>
    <w:rsid w:val="00EC35E5"/>
    <w:rsid w:val="00EC3649"/>
    <w:rsid w:val="00EC392A"/>
    <w:rsid w:val="00EC3937"/>
    <w:rsid w:val="00EC39EB"/>
    <w:rsid w:val="00EC3D3C"/>
    <w:rsid w:val="00EC3F15"/>
    <w:rsid w:val="00EC40BD"/>
    <w:rsid w:val="00EC41CB"/>
    <w:rsid w:val="00EC49B8"/>
    <w:rsid w:val="00EC49E5"/>
    <w:rsid w:val="00EC4B09"/>
    <w:rsid w:val="00EC4C39"/>
    <w:rsid w:val="00EC4CA2"/>
    <w:rsid w:val="00EC4E6C"/>
    <w:rsid w:val="00EC4EB4"/>
    <w:rsid w:val="00EC4F0E"/>
    <w:rsid w:val="00EC4F7E"/>
    <w:rsid w:val="00EC5374"/>
    <w:rsid w:val="00EC53B8"/>
    <w:rsid w:val="00EC54CA"/>
    <w:rsid w:val="00EC54F1"/>
    <w:rsid w:val="00EC5655"/>
    <w:rsid w:val="00EC6099"/>
    <w:rsid w:val="00EC60A0"/>
    <w:rsid w:val="00EC6327"/>
    <w:rsid w:val="00EC64B2"/>
    <w:rsid w:val="00EC64BC"/>
    <w:rsid w:val="00EC6650"/>
    <w:rsid w:val="00EC6739"/>
    <w:rsid w:val="00EC6B55"/>
    <w:rsid w:val="00EC6F9B"/>
    <w:rsid w:val="00EC7109"/>
    <w:rsid w:val="00EC71B5"/>
    <w:rsid w:val="00EC72D7"/>
    <w:rsid w:val="00EC776B"/>
    <w:rsid w:val="00EC79AA"/>
    <w:rsid w:val="00ED0105"/>
    <w:rsid w:val="00ED02AC"/>
    <w:rsid w:val="00ED02BF"/>
    <w:rsid w:val="00ED053F"/>
    <w:rsid w:val="00ED0AAA"/>
    <w:rsid w:val="00ED0B5B"/>
    <w:rsid w:val="00ED0B71"/>
    <w:rsid w:val="00ED0BCC"/>
    <w:rsid w:val="00ED0DB2"/>
    <w:rsid w:val="00ED0EF6"/>
    <w:rsid w:val="00ED10CA"/>
    <w:rsid w:val="00ED1282"/>
    <w:rsid w:val="00ED157A"/>
    <w:rsid w:val="00ED16E9"/>
    <w:rsid w:val="00ED1AA5"/>
    <w:rsid w:val="00ED1B80"/>
    <w:rsid w:val="00ED1BDA"/>
    <w:rsid w:val="00ED1C67"/>
    <w:rsid w:val="00ED1F25"/>
    <w:rsid w:val="00ED215B"/>
    <w:rsid w:val="00ED21F7"/>
    <w:rsid w:val="00ED24F6"/>
    <w:rsid w:val="00ED258A"/>
    <w:rsid w:val="00ED26A7"/>
    <w:rsid w:val="00ED2C2A"/>
    <w:rsid w:val="00ED2E1D"/>
    <w:rsid w:val="00ED32DD"/>
    <w:rsid w:val="00ED32F3"/>
    <w:rsid w:val="00ED3490"/>
    <w:rsid w:val="00ED398E"/>
    <w:rsid w:val="00ED3AA2"/>
    <w:rsid w:val="00ED3E67"/>
    <w:rsid w:val="00ED3EBD"/>
    <w:rsid w:val="00ED4065"/>
    <w:rsid w:val="00ED42ED"/>
    <w:rsid w:val="00ED430F"/>
    <w:rsid w:val="00ED44BC"/>
    <w:rsid w:val="00ED4AA1"/>
    <w:rsid w:val="00ED4B55"/>
    <w:rsid w:val="00ED4BE1"/>
    <w:rsid w:val="00ED4F13"/>
    <w:rsid w:val="00ED5349"/>
    <w:rsid w:val="00ED5403"/>
    <w:rsid w:val="00ED5481"/>
    <w:rsid w:val="00ED5A8E"/>
    <w:rsid w:val="00ED5C3A"/>
    <w:rsid w:val="00ED5F37"/>
    <w:rsid w:val="00ED6216"/>
    <w:rsid w:val="00ED626E"/>
    <w:rsid w:val="00ED62C6"/>
    <w:rsid w:val="00ED6359"/>
    <w:rsid w:val="00ED6580"/>
    <w:rsid w:val="00ED69AA"/>
    <w:rsid w:val="00ED69E1"/>
    <w:rsid w:val="00ED6AF7"/>
    <w:rsid w:val="00ED6C45"/>
    <w:rsid w:val="00ED6F66"/>
    <w:rsid w:val="00ED7605"/>
    <w:rsid w:val="00ED7768"/>
    <w:rsid w:val="00ED7794"/>
    <w:rsid w:val="00ED787C"/>
    <w:rsid w:val="00ED7CA0"/>
    <w:rsid w:val="00ED7F46"/>
    <w:rsid w:val="00EE0345"/>
    <w:rsid w:val="00EE07B7"/>
    <w:rsid w:val="00EE08CF"/>
    <w:rsid w:val="00EE0CF3"/>
    <w:rsid w:val="00EE0D0F"/>
    <w:rsid w:val="00EE18B5"/>
    <w:rsid w:val="00EE1969"/>
    <w:rsid w:val="00EE1B9D"/>
    <w:rsid w:val="00EE1E0D"/>
    <w:rsid w:val="00EE1E55"/>
    <w:rsid w:val="00EE1FC3"/>
    <w:rsid w:val="00EE20CD"/>
    <w:rsid w:val="00EE21ED"/>
    <w:rsid w:val="00EE21FE"/>
    <w:rsid w:val="00EE2280"/>
    <w:rsid w:val="00EE231A"/>
    <w:rsid w:val="00EE23CC"/>
    <w:rsid w:val="00EE2497"/>
    <w:rsid w:val="00EE24C6"/>
    <w:rsid w:val="00EE2748"/>
    <w:rsid w:val="00EE298E"/>
    <w:rsid w:val="00EE29A3"/>
    <w:rsid w:val="00EE2C86"/>
    <w:rsid w:val="00EE344C"/>
    <w:rsid w:val="00EE3710"/>
    <w:rsid w:val="00EE395E"/>
    <w:rsid w:val="00EE39AA"/>
    <w:rsid w:val="00EE3B51"/>
    <w:rsid w:val="00EE3C41"/>
    <w:rsid w:val="00EE3F45"/>
    <w:rsid w:val="00EE4018"/>
    <w:rsid w:val="00EE4190"/>
    <w:rsid w:val="00EE42AE"/>
    <w:rsid w:val="00EE4582"/>
    <w:rsid w:val="00EE45DD"/>
    <w:rsid w:val="00EE4777"/>
    <w:rsid w:val="00EE47F7"/>
    <w:rsid w:val="00EE4883"/>
    <w:rsid w:val="00EE4B9C"/>
    <w:rsid w:val="00EE4BFE"/>
    <w:rsid w:val="00EE4D62"/>
    <w:rsid w:val="00EE4DCF"/>
    <w:rsid w:val="00EE4EE3"/>
    <w:rsid w:val="00EE536C"/>
    <w:rsid w:val="00EE5502"/>
    <w:rsid w:val="00EE58EF"/>
    <w:rsid w:val="00EE5BB4"/>
    <w:rsid w:val="00EE5DA9"/>
    <w:rsid w:val="00EE624F"/>
    <w:rsid w:val="00EE629D"/>
    <w:rsid w:val="00EE655D"/>
    <w:rsid w:val="00EE6564"/>
    <w:rsid w:val="00EE691D"/>
    <w:rsid w:val="00EE6A1C"/>
    <w:rsid w:val="00EE6B11"/>
    <w:rsid w:val="00EE6B8C"/>
    <w:rsid w:val="00EE714C"/>
    <w:rsid w:val="00EE7285"/>
    <w:rsid w:val="00EE7392"/>
    <w:rsid w:val="00EE7B37"/>
    <w:rsid w:val="00EE7DCB"/>
    <w:rsid w:val="00EF024C"/>
    <w:rsid w:val="00EF0351"/>
    <w:rsid w:val="00EF04C3"/>
    <w:rsid w:val="00EF04D7"/>
    <w:rsid w:val="00EF050A"/>
    <w:rsid w:val="00EF066D"/>
    <w:rsid w:val="00EF0795"/>
    <w:rsid w:val="00EF08A6"/>
    <w:rsid w:val="00EF0A0C"/>
    <w:rsid w:val="00EF0A5C"/>
    <w:rsid w:val="00EF0B7D"/>
    <w:rsid w:val="00EF0BA0"/>
    <w:rsid w:val="00EF0BB1"/>
    <w:rsid w:val="00EF0BCC"/>
    <w:rsid w:val="00EF0C91"/>
    <w:rsid w:val="00EF0CF7"/>
    <w:rsid w:val="00EF0EAE"/>
    <w:rsid w:val="00EF0EBB"/>
    <w:rsid w:val="00EF1277"/>
    <w:rsid w:val="00EF12C3"/>
    <w:rsid w:val="00EF1300"/>
    <w:rsid w:val="00EF1597"/>
    <w:rsid w:val="00EF1805"/>
    <w:rsid w:val="00EF1AEC"/>
    <w:rsid w:val="00EF1B74"/>
    <w:rsid w:val="00EF1CB0"/>
    <w:rsid w:val="00EF1F72"/>
    <w:rsid w:val="00EF2085"/>
    <w:rsid w:val="00EF21D3"/>
    <w:rsid w:val="00EF2234"/>
    <w:rsid w:val="00EF2264"/>
    <w:rsid w:val="00EF24C5"/>
    <w:rsid w:val="00EF2506"/>
    <w:rsid w:val="00EF29CD"/>
    <w:rsid w:val="00EF2A33"/>
    <w:rsid w:val="00EF2B25"/>
    <w:rsid w:val="00EF2C49"/>
    <w:rsid w:val="00EF2FB5"/>
    <w:rsid w:val="00EF3266"/>
    <w:rsid w:val="00EF3BD9"/>
    <w:rsid w:val="00EF3C43"/>
    <w:rsid w:val="00EF3DEE"/>
    <w:rsid w:val="00EF3EA0"/>
    <w:rsid w:val="00EF40FA"/>
    <w:rsid w:val="00EF481F"/>
    <w:rsid w:val="00EF498D"/>
    <w:rsid w:val="00EF4AAA"/>
    <w:rsid w:val="00EF50AB"/>
    <w:rsid w:val="00EF51B4"/>
    <w:rsid w:val="00EF52E5"/>
    <w:rsid w:val="00EF53DB"/>
    <w:rsid w:val="00EF54E2"/>
    <w:rsid w:val="00EF556A"/>
    <w:rsid w:val="00EF5DA9"/>
    <w:rsid w:val="00EF5F49"/>
    <w:rsid w:val="00EF61F2"/>
    <w:rsid w:val="00EF61FE"/>
    <w:rsid w:val="00EF639F"/>
    <w:rsid w:val="00EF6435"/>
    <w:rsid w:val="00EF64FF"/>
    <w:rsid w:val="00EF65D8"/>
    <w:rsid w:val="00EF6B41"/>
    <w:rsid w:val="00EF6C70"/>
    <w:rsid w:val="00EF6D59"/>
    <w:rsid w:val="00EF6DC8"/>
    <w:rsid w:val="00EF6E26"/>
    <w:rsid w:val="00EF6E36"/>
    <w:rsid w:val="00EF6E8C"/>
    <w:rsid w:val="00EF6ED5"/>
    <w:rsid w:val="00EF7057"/>
    <w:rsid w:val="00EF7060"/>
    <w:rsid w:val="00EF70CA"/>
    <w:rsid w:val="00EF7305"/>
    <w:rsid w:val="00EF73B2"/>
    <w:rsid w:val="00EF7558"/>
    <w:rsid w:val="00EF75AD"/>
    <w:rsid w:val="00EF770B"/>
    <w:rsid w:val="00EF7777"/>
    <w:rsid w:val="00EF78E7"/>
    <w:rsid w:val="00EF7C8C"/>
    <w:rsid w:val="00F00043"/>
    <w:rsid w:val="00F000A0"/>
    <w:rsid w:val="00F00152"/>
    <w:rsid w:val="00F0026D"/>
    <w:rsid w:val="00F002A0"/>
    <w:rsid w:val="00F0042C"/>
    <w:rsid w:val="00F00629"/>
    <w:rsid w:val="00F0065F"/>
    <w:rsid w:val="00F0073E"/>
    <w:rsid w:val="00F00812"/>
    <w:rsid w:val="00F0095D"/>
    <w:rsid w:val="00F00983"/>
    <w:rsid w:val="00F00C85"/>
    <w:rsid w:val="00F00D87"/>
    <w:rsid w:val="00F01079"/>
    <w:rsid w:val="00F012A4"/>
    <w:rsid w:val="00F012E1"/>
    <w:rsid w:val="00F0136D"/>
    <w:rsid w:val="00F0139C"/>
    <w:rsid w:val="00F013C7"/>
    <w:rsid w:val="00F014E1"/>
    <w:rsid w:val="00F01540"/>
    <w:rsid w:val="00F01662"/>
    <w:rsid w:val="00F019E8"/>
    <w:rsid w:val="00F01CEF"/>
    <w:rsid w:val="00F02161"/>
    <w:rsid w:val="00F02291"/>
    <w:rsid w:val="00F0240E"/>
    <w:rsid w:val="00F02739"/>
    <w:rsid w:val="00F027F5"/>
    <w:rsid w:val="00F02965"/>
    <w:rsid w:val="00F02B1E"/>
    <w:rsid w:val="00F02B4D"/>
    <w:rsid w:val="00F02CA1"/>
    <w:rsid w:val="00F035C0"/>
    <w:rsid w:val="00F03711"/>
    <w:rsid w:val="00F038DA"/>
    <w:rsid w:val="00F03909"/>
    <w:rsid w:val="00F039FA"/>
    <w:rsid w:val="00F03C60"/>
    <w:rsid w:val="00F04084"/>
    <w:rsid w:val="00F040A1"/>
    <w:rsid w:val="00F041DF"/>
    <w:rsid w:val="00F045B0"/>
    <w:rsid w:val="00F0463D"/>
    <w:rsid w:val="00F04BB0"/>
    <w:rsid w:val="00F04DB0"/>
    <w:rsid w:val="00F05391"/>
    <w:rsid w:val="00F0562A"/>
    <w:rsid w:val="00F05670"/>
    <w:rsid w:val="00F058D9"/>
    <w:rsid w:val="00F05E6D"/>
    <w:rsid w:val="00F05F08"/>
    <w:rsid w:val="00F05F97"/>
    <w:rsid w:val="00F06076"/>
    <w:rsid w:val="00F060BA"/>
    <w:rsid w:val="00F062D5"/>
    <w:rsid w:val="00F063F1"/>
    <w:rsid w:val="00F06478"/>
    <w:rsid w:val="00F067E0"/>
    <w:rsid w:val="00F06D12"/>
    <w:rsid w:val="00F06D20"/>
    <w:rsid w:val="00F06F55"/>
    <w:rsid w:val="00F06FD8"/>
    <w:rsid w:val="00F071EE"/>
    <w:rsid w:val="00F0731F"/>
    <w:rsid w:val="00F077A2"/>
    <w:rsid w:val="00F079D7"/>
    <w:rsid w:val="00F07B45"/>
    <w:rsid w:val="00F07D65"/>
    <w:rsid w:val="00F07F5C"/>
    <w:rsid w:val="00F1007D"/>
    <w:rsid w:val="00F10172"/>
    <w:rsid w:val="00F1025F"/>
    <w:rsid w:val="00F108CB"/>
    <w:rsid w:val="00F1099C"/>
    <w:rsid w:val="00F10B6E"/>
    <w:rsid w:val="00F10ECD"/>
    <w:rsid w:val="00F11046"/>
    <w:rsid w:val="00F1120F"/>
    <w:rsid w:val="00F11506"/>
    <w:rsid w:val="00F118A2"/>
    <w:rsid w:val="00F11AF8"/>
    <w:rsid w:val="00F11EA8"/>
    <w:rsid w:val="00F11FA5"/>
    <w:rsid w:val="00F1202C"/>
    <w:rsid w:val="00F122B3"/>
    <w:rsid w:val="00F130E1"/>
    <w:rsid w:val="00F1326F"/>
    <w:rsid w:val="00F133BB"/>
    <w:rsid w:val="00F1366D"/>
    <w:rsid w:val="00F139F4"/>
    <w:rsid w:val="00F13ECF"/>
    <w:rsid w:val="00F13F7B"/>
    <w:rsid w:val="00F14175"/>
    <w:rsid w:val="00F14292"/>
    <w:rsid w:val="00F14336"/>
    <w:rsid w:val="00F14647"/>
    <w:rsid w:val="00F146C4"/>
    <w:rsid w:val="00F147F0"/>
    <w:rsid w:val="00F1488F"/>
    <w:rsid w:val="00F14986"/>
    <w:rsid w:val="00F14C66"/>
    <w:rsid w:val="00F14C83"/>
    <w:rsid w:val="00F14CAD"/>
    <w:rsid w:val="00F14DB9"/>
    <w:rsid w:val="00F15213"/>
    <w:rsid w:val="00F15465"/>
    <w:rsid w:val="00F15578"/>
    <w:rsid w:val="00F15649"/>
    <w:rsid w:val="00F1578B"/>
    <w:rsid w:val="00F162DC"/>
    <w:rsid w:val="00F163D9"/>
    <w:rsid w:val="00F16408"/>
    <w:rsid w:val="00F16A67"/>
    <w:rsid w:val="00F16B63"/>
    <w:rsid w:val="00F16CC6"/>
    <w:rsid w:val="00F16F63"/>
    <w:rsid w:val="00F16FCF"/>
    <w:rsid w:val="00F1702B"/>
    <w:rsid w:val="00F1730C"/>
    <w:rsid w:val="00F17542"/>
    <w:rsid w:val="00F17817"/>
    <w:rsid w:val="00F179D5"/>
    <w:rsid w:val="00F17A96"/>
    <w:rsid w:val="00F17C1F"/>
    <w:rsid w:val="00F17C6C"/>
    <w:rsid w:val="00F17CA6"/>
    <w:rsid w:val="00F17D06"/>
    <w:rsid w:val="00F20003"/>
    <w:rsid w:val="00F200C0"/>
    <w:rsid w:val="00F20120"/>
    <w:rsid w:val="00F20202"/>
    <w:rsid w:val="00F202B8"/>
    <w:rsid w:val="00F2040C"/>
    <w:rsid w:val="00F20BBF"/>
    <w:rsid w:val="00F20D3F"/>
    <w:rsid w:val="00F20E2A"/>
    <w:rsid w:val="00F20FF6"/>
    <w:rsid w:val="00F21004"/>
    <w:rsid w:val="00F21174"/>
    <w:rsid w:val="00F211EA"/>
    <w:rsid w:val="00F21364"/>
    <w:rsid w:val="00F218FB"/>
    <w:rsid w:val="00F21A30"/>
    <w:rsid w:val="00F21A79"/>
    <w:rsid w:val="00F22059"/>
    <w:rsid w:val="00F2216C"/>
    <w:rsid w:val="00F22771"/>
    <w:rsid w:val="00F229EC"/>
    <w:rsid w:val="00F22B55"/>
    <w:rsid w:val="00F22D20"/>
    <w:rsid w:val="00F22F19"/>
    <w:rsid w:val="00F2344D"/>
    <w:rsid w:val="00F23485"/>
    <w:rsid w:val="00F238E0"/>
    <w:rsid w:val="00F2398F"/>
    <w:rsid w:val="00F23CA4"/>
    <w:rsid w:val="00F24823"/>
    <w:rsid w:val="00F24C14"/>
    <w:rsid w:val="00F24D7C"/>
    <w:rsid w:val="00F25564"/>
    <w:rsid w:val="00F25604"/>
    <w:rsid w:val="00F25737"/>
    <w:rsid w:val="00F25C51"/>
    <w:rsid w:val="00F26067"/>
    <w:rsid w:val="00F2625E"/>
    <w:rsid w:val="00F26325"/>
    <w:rsid w:val="00F263AE"/>
    <w:rsid w:val="00F26656"/>
    <w:rsid w:val="00F26AB7"/>
    <w:rsid w:val="00F26C93"/>
    <w:rsid w:val="00F26DC4"/>
    <w:rsid w:val="00F26F17"/>
    <w:rsid w:val="00F26F65"/>
    <w:rsid w:val="00F27147"/>
    <w:rsid w:val="00F27458"/>
    <w:rsid w:val="00F27624"/>
    <w:rsid w:val="00F27C47"/>
    <w:rsid w:val="00F303C5"/>
    <w:rsid w:val="00F304BB"/>
    <w:rsid w:val="00F305FF"/>
    <w:rsid w:val="00F306C0"/>
    <w:rsid w:val="00F30919"/>
    <w:rsid w:val="00F309D0"/>
    <w:rsid w:val="00F30B34"/>
    <w:rsid w:val="00F30F31"/>
    <w:rsid w:val="00F30F8E"/>
    <w:rsid w:val="00F30FF2"/>
    <w:rsid w:val="00F310FF"/>
    <w:rsid w:val="00F3111E"/>
    <w:rsid w:val="00F31198"/>
    <w:rsid w:val="00F3119B"/>
    <w:rsid w:val="00F3125E"/>
    <w:rsid w:val="00F312C5"/>
    <w:rsid w:val="00F31E1E"/>
    <w:rsid w:val="00F31E74"/>
    <w:rsid w:val="00F31F3F"/>
    <w:rsid w:val="00F31F75"/>
    <w:rsid w:val="00F31FE4"/>
    <w:rsid w:val="00F32156"/>
    <w:rsid w:val="00F32311"/>
    <w:rsid w:val="00F324CF"/>
    <w:rsid w:val="00F32B7F"/>
    <w:rsid w:val="00F32F44"/>
    <w:rsid w:val="00F33176"/>
    <w:rsid w:val="00F332A7"/>
    <w:rsid w:val="00F3331C"/>
    <w:rsid w:val="00F334B8"/>
    <w:rsid w:val="00F33817"/>
    <w:rsid w:val="00F33AA3"/>
    <w:rsid w:val="00F33BFD"/>
    <w:rsid w:val="00F343B8"/>
    <w:rsid w:val="00F345FA"/>
    <w:rsid w:val="00F3495B"/>
    <w:rsid w:val="00F34A65"/>
    <w:rsid w:val="00F34C64"/>
    <w:rsid w:val="00F34E51"/>
    <w:rsid w:val="00F34FC9"/>
    <w:rsid w:val="00F352DC"/>
    <w:rsid w:val="00F353CC"/>
    <w:rsid w:val="00F35947"/>
    <w:rsid w:val="00F35A60"/>
    <w:rsid w:val="00F35AC4"/>
    <w:rsid w:val="00F35AFF"/>
    <w:rsid w:val="00F35BEA"/>
    <w:rsid w:val="00F35D1D"/>
    <w:rsid w:val="00F35E45"/>
    <w:rsid w:val="00F35F03"/>
    <w:rsid w:val="00F3603A"/>
    <w:rsid w:val="00F360CF"/>
    <w:rsid w:val="00F3627A"/>
    <w:rsid w:val="00F3670F"/>
    <w:rsid w:val="00F3677A"/>
    <w:rsid w:val="00F36A6E"/>
    <w:rsid w:val="00F36D3E"/>
    <w:rsid w:val="00F36D7A"/>
    <w:rsid w:val="00F36DD0"/>
    <w:rsid w:val="00F36F1A"/>
    <w:rsid w:val="00F37092"/>
    <w:rsid w:val="00F37348"/>
    <w:rsid w:val="00F373ED"/>
    <w:rsid w:val="00F37416"/>
    <w:rsid w:val="00F37955"/>
    <w:rsid w:val="00F37A2C"/>
    <w:rsid w:val="00F37A80"/>
    <w:rsid w:val="00F37B0A"/>
    <w:rsid w:val="00F37E87"/>
    <w:rsid w:val="00F40399"/>
    <w:rsid w:val="00F404D4"/>
    <w:rsid w:val="00F404D6"/>
    <w:rsid w:val="00F40525"/>
    <w:rsid w:val="00F4073B"/>
    <w:rsid w:val="00F40878"/>
    <w:rsid w:val="00F409F7"/>
    <w:rsid w:val="00F40DB4"/>
    <w:rsid w:val="00F40FA4"/>
    <w:rsid w:val="00F411E9"/>
    <w:rsid w:val="00F417F8"/>
    <w:rsid w:val="00F4197E"/>
    <w:rsid w:val="00F41A35"/>
    <w:rsid w:val="00F41A3A"/>
    <w:rsid w:val="00F41AB3"/>
    <w:rsid w:val="00F41B30"/>
    <w:rsid w:val="00F41EF9"/>
    <w:rsid w:val="00F41F85"/>
    <w:rsid w:val="00F4248E"/>
    <w:rsid w:val="00F424DF"/>
    <w:rsid w:val="00F4292B"/>
    <w:rsid w:val="00F42CAC"/>
    <w:rsid w:val="00F42EE9"/>
    <w:rsid w:val="00F42F6E"/>
    <w:rsid w:val="00F431D8"/>
    <w:rsid w:val="00F432B9"/>
    <w:rsid w:val="00F4331F"/>
    <w:rsid w:val="00F43370"/>
    <w:rsid w:val="00F437DA"/>
    <w:rsid w:val="00F438B9"/>
    <w:rsid w:val="00F43D99"/>
    <w:rsid w:val="00F43DF4"/>
    <w:rsid w:val="00F43EC3"/>
    <w:rsid w:val="00F441FF"/>
    <w:rsid w:val="00F4429A"/>
    <w:rsid w:val="00F44924"/>
    <w:rsid w:val="00F44C3D"/>
    <w:rsid w:val="00F44C54"/>
    <w:rsid w:val="00F44EFB"/>
    <w:rsid w:val="00F45159"/>
    <w:rsid w:val="00F45163"/>
    <w:rsid w:val="00F453B3"/>
    <w:rsid w:val="00F454E3"/>
    <w:rsid w:val="00F456E8"/>
    <w:rsid w:val="00F459D9"/>
    <w:rsid w:val="00F45AF4"/>
    <w:rsid w:val="00F45C36"/>
    <w:rsid w:val="00F45D54"/>
    <w:rsid w:val="00F45F73"/>
    <w:rsid w:val="00F460F1"/>
    <w:rsid w:val="00F46209"/>
    <w:rsid w:val="00F46305"/>
    <w:rsid w:val="00F463B4"/>
    <w:rsid w:val="00F465FB"/>
    <w:rsid w:val="00F46A7C"/>
    <w:rsid w:val="00F46DF2"/>
    <w:rsid w:val="00F46FE7"/>
    <w:rsid w:val="00F470C3"/>
    <w:rsid w:val="00F470CE"/>
    <w:rsid w:val="00F47246"/>
    <w:rsid w:val="00F47518"/>
    <w:rsid w:val="00F47672"/>
    <w:rsid w:val="00F476B3"/>
    <w:rsid w:val="00F47972"/>
    <w:rsid w:val="00F47E4A"/>
    <w:rsid w:val="00F50623"/>
    <w:rsid w:val="00F50643"/>
    <w:rsid w:val="00F50948"/>
    <w:rsid w:val="00F50C78"/>
    <w:rsid w:val="00F50EFF"/>
    <w:rsid w:val="00F50FA8"/>
    <w:rsid w:val="00F513A8"/>
    <w:rsid w:val="00F51563"/>
    <w:rsid w:val="00F517CF"/>
    <w:rsid w:val="00F51B10"/>
    <w:rsid w:val="00F51B56"/>
    <w:rsid w:val="00F51CCD"/>
    <w:rsid w:val="00F51E67"/>
    <w:rsid w:val="00F51FC0"/>
    <w:rsid w:val="00F5254D"/>
    <w:rsid w:val="00F5255E"/>
    <w:rsid w:val="00F527DA"/>
    <w:rsid w:val="00F52B66"/>
    <w:rsid w:val="00F52B8B"/>
    <w:rsid w:val="00F52C26"/>
    <w:rsid w:val="00F52F07"/>
    <w:rsid w:val="00F530BD"/>
    <w:rsid w:val="00F53367"/>
    <w:rsid w:val="00F5385F"/>
    <w:rsid w:val="00F53B44"/>
    <w:rsid w:val="00F53DEC"/>
    <w:rsid w:val="00F53F38"/>
    <w:rsid w:val="00F53F97"/>
    <w:rsid w:val="00F542D9"/>
    <w:rsid w:val="00F546A5"/>
    <w:rsid w:val="00F548A2"/>
    <w:rsid w:val="00F548DC"/>
    <w:rsid w:val="00F54A4D"/>
    <w:rsid w:val="00F54BAF"/>
    <w:rsid w:val="00F54E68"/>
    <w:rsid w:val="00F55266"/>
    <w:rsid w:val="00F55338"/>
    <w:rsid w:val="00F559AA"/>
    <w:rsid w:val="00F55A28"/>
    <w:rsid w:val="00F55AAB"/>
    <w:rsid w:val="00F55B95"/>
    <w:rsid w:val="00F5631B"/>
    <w:rsid w:val="00F56496"/>
    <w:rsid w:val="00F5649F"/>
    <w:rsid w:val="00F56856"/>
    <w:rsid w:val="00F5692B"/>
    <w:rsid w:val="00F56C38"/>
    <w:rsid w:val="00F56DF3"/>
    <w:rsid w:val="00F56F3C"/>
    <w:rsid w:val="00F56F49"/>
    <w:rsid w:val="00F5713B"/>
    <w:rsid w:val="00F57273"/>
    <w:rsid w:val="00F57E11"/>
    <w:rsid w:val="00F60039"/>
    <w:rsid w:val="00F6003A"/>
    <w:rsid w:val="00F605C5"/>
    <w:rsid w:val="00F6093D"/>
    <w:rsid w:val="00F60A4B"/>
    <w:rsid w:val="00F60C9B"/>
    <w:rsid w:val="00F60E4D"/>
    <w:rsid w:val="00F60F4C"/>
    <w:rsid w:val="00F611FE"/>
    <w:rsid w:val="00F61364"/>
    <w:rsid w:val="00F614F7"/>
    <w:rsid w:val="00F61B6E"/>
    <w:rsid w:val="00F61E00"/>
    <w:rsid w:val="00F61E6B"/>
    <w:rsid w:val="00F61E89"/>
    <w:rsid w:val="00F61FEC"/>
    <w:rsid w:val="00F62748"/>
    <w:rsid w:val="00F62C75"/>
    <w:rsid w:val="00F62DFA"/>
    <w:rsid w:val="00F62E2F"/>
    <w:rsid w:val="00F633E6"/>
    <w:rsid w:val="00F63405"/>
    <w:rsid w:val="00F634DC"/>
    <w:rsid w:val="00F6365D"/>
    <w:rsid w:val="00F63705"/>
    <w:rsid w:val="00F639E7"/>
    <w:rsid w:val="00F63BD6"/>
    <w:rsid w:val="00F63D82"/>
    <w:rsid w:val="00F64118"/>
    <w:rsid w:val="00F6425E"/>
    <w:rsid w:val="00F643A7"/>
    <w:rsid w:val="00F64811"/>
    <w:rsid w:val="00F64CEB"/>
    <w:rsid w:val="00F655D9"/>
    <w:rsid w:val="00F65ACE"/>
    <w:rsid w:val="00F65AEC"/>
    <w:rsid w:val="00F65B22"/>
    <w:rsid w:val="00F65C91"/>
    <w:rsid w:val="00F65FE1"/>
    <w:rsid w:val="00F6630C"/>
    <w:rsid w:val="00F664C8"/>
    <w:rsid w:val="00F6654C"/>
    <w:rsid w:val="00F66736"/>
    <w:rsid w:val="00F66B2D"/>
    <w:rsid w:val="00F66B3C"/>
    <w:rsid w:val="00F66E32"/>
    <w:rsid w:val="00F66E8D"/>
    <w:rsid w:val="00F672B9"/>
    <w:rsid w:val="00F67421"/>
    <w:rsid w:val="00F67524"/>
    <w:rsid w:val="00F6776F"/>
    <w:rsid w:val="00F678CC"/>
    <w:rsid w:val="00F67A08"/>
    <w:rsid w:val="00F700AD"/>
    <w:rsid w:val="00F7052D"/>
    <w:rsid w:val="00F70776"/>
    <w:rsid w:val="00F70A54"/>
    <w:rsid w:val="00F70BAF"/>
    <w:rsid w:val="00F70E72"/>
    <w:rsid w:val="00F70FB6"/>
    <w:rsid w:val="00F71370"/>
    <w:rsid w:val="00F713D1"/>
    <w:rsid w:val="00F71C4F"/>
    <w:rsid w:val="00F720BC"/>
    <w:rsid w:val="00F72340"/>
    <w:rsid w:val="00F7258A"/>
    <w:rsid w:val="00F72D04"/>
    <w:rsid w:val="00F72DCE"/>
    <w:rsid w:val="00F72E52"/>
    <w:rsid w:val="00F7306D"/>
    <w:rsid w:val="00F73098"/>
    <w:rsid w:val="00F730FA"/>
    <w:rsid w:val="00F735DA"/>
    <w:rsid w:val="00F736AC"/>
    <w:rsid w:val="00F736ED"/>
    <w:rsid w:val="00F7394E"/>
    <w:rsid w:val="00F73ADF"/>
    <w:rsid w:val="00F73D67"/>
    <w:rsid w:val="00F73D8C"/>
    <w:rsid w:val="00F73E94"/>
    <w:rsid w:val="00F73ECC"/>
    <w:rsid w:val="00F740BA"/>
    <w:rsid w:val="00F74391"/>
    <w:rsid w:val="00F743B4"/>
    <w:rsid w:val="00F74619"/>
    <w:rsid w:val="00F74A5E"/>
    <w:rsid w:val="00F74A87"/>
    <w:rsid w:val="00F74B76"/>
    <w:rsid w:val="00F74CB4"/>
    <w:rsid w:val="00F75051"/>
    <w:rsid w:val="00F75219"/>
    <w:rsid w:val="00F753EA"/>
    <w:rsid w:val="00F75728"/>
    <w:rsid w:val="00F7599A"/>
    <w:rsid w:val="00F75CCF"/>
    <w:rsid w:val="00F76394"/>
    <w:rsid w:val="00F76434"/>
    <w:rsid w:val="00F76441"/>
    <w:rsid w:val="00F7692B"/>
    <w:rsid w:val="00F7696B"/>
    <w:rsid w:val="00F76A3C"/>
    <w:rsid w:val="00F76B3D"/>
    <w:rsid w:val="00F76B5E"/>
    <w:rsid w:val="00F770C1"/>
    <w:rsid w:val="00F7746A"/>
    <w:rsid w:val="00F774CB"/>
    <w:rsid w:val="00F7752F"/>
    <w:rsid w:val="00F775C2"/>
    <w:rsid w:val="00F77A6A"/>
    <w:rsid w:val="00F77A9E"/>
    <w:rsid w:val="00F77BB0"/>
    <w:rsid w:val="00F77CA4"/>
    <w:rsid w:val="00F77DA0"/>
    <w:rsid w:val="00F77E73"/>
    <w:rsid w:val="00F77EBF"/>
    <w:rsid w:val="00F77EED"/>
    <w:rsid w:val="00F77EFB"/>
    <w:rsid w:val="00F80248"/>
    <w:rsid w:val="00F8031F"/>
    <w:rsid w:val="00F8042F"/>
    <w:rsid w:val="00F804AE"/>
    <w:rsid w:val="00F80CD2"/>
    <w:rsid w:val="00F80D85"/>
    <w:rsid w:val="00F80ED2"/>
    <w:rsid w:val="00F810DC"/>
    <w:rsid w:val="00F8110C"/>
    <w:rsid w:val="00F8187E"/>
    <w:rsid w:val="00F81985"/>
    <w:rsid w:val="00F81AAE"/>
    <w:rsid w:val="00F81BEF"/>
    <w:rsid w:val="00F81CCB"/>
    <w:rsid w:val="00F81E40"/>
    <w:rsid w:val="00F81F79"/>
    <w:rsid w:val="00F82244"/>
    <w:rsid w:val="00F82284"/>
    <w:rsid w:val="00F822F7"/>
    <w:rsid w:val="00F8230B"/>
    <w:rsid w:val="00F823EE"/>
    <w:rsid w:val="00F823F3"/>
    <w:rsid w:val="00F8268D"/>
    <w:rsid w:val="00F828FC"/>
    <w:rsid w:val="00F82D34"/>
    <w:rsid w:val="00F82F0A"/>
    <w:rsid w:val="00F830C9"/>
    <w:rsid w:val="00F8316D"/>
    <w:rsid w:val="00F832EE"/>
    <w:rsid w:val="00F83498"/>
    <w:rsid w:val="00F8354C"/>
    <w:rsid w:val="00F8375E"/>
    <w:rsid w:val="00F838B7"/>
    <w:rsid w:val="00F838D8"/>
    <w:rsid w:val="00F83938"/>
    <w:rsid w:val="00F83CB3"/>
    <w:rsid w:val="00F83D43"/>
    <w:rsid w:val="00F8414D"/>
    <w:rsid w:val="00F84368"/>
    <w:rsid w:val="00F84620"/>
    <w:rsid w:val="00F8480B"/>
    <w:rsid w:val="00F848CF"/>
    <w:rsid w:val="00F84A5A"/>
    <w:rsid w:val="00F84EC3"/>
    <w:rsid w:val="00F84FDB"/>
    <w:rsid w:val="00F85256"/>
    <w:rsid w:val="00F854EA"/>
    <w:rsid w:val="00F8584F"/>
    <w:rsid w:val="00F85A5C"/>
    <w:rsid w:val="00F85FB3"/>
    <w:rsid w:val="00F8632A"/>
    <w:rsid w:val="00F8668C"/>
    <w:rsid w:val="00F8674C"/>
    <w:rsid w:val="00F869EB"/>
    <w:rsid w:val="00F86A71"/>
    <w:rsid w:val="00F86BEB"/>
    <w:rsid w:val="00F86D2A"/>
    <w:rsid w:val="00F86DA4"/>
    <w:rsid w:val="00F86EB2"/>
    <w:rsid w:val="00F870BF"/>
    <w:rsid w:val="00F872F1"/>
    <w:rsid w:val="00F87317"/>
    <w:rsid w:val="00F873F2"/>
    <w:rsid w:val="00F87465"/>
    <w:rsid w:val="00F87545"/>
    <w:rsid w:val="00F875FB"/>
    <w:rsid w:val="00F876D0"/>
    <w:rsid w:val="00F87788"/>
    <w:rsid w:val="00F87F5C"/>
    <w:rsid w:val="00F90149"/>
    <w:rsid w:val="00F9016B"/>
    <w:rsid w:val="00F90173"/>
    <w:rsid w:val="00F903B9"/>
    <w:rsid w:val="00F905CC"/>
    <w:rsid w:val="00F9067C"/>
    <w:rsid w:val="00F907C9"/>
    <w:rsid w:val="00F9086B"/>
    <w:rsid w:val="00F909BA"/>
    <w:rsid w:val="00F90D36"/>
    <w:rsid w:val="00F90DDF"/>
    <w:rsid w:val="00F90ECC"/>
    <w:rsid w:val="00F90FD2"/>
    <w:rsid w:val="00F91190"/>
    <w:rsid w:val="00F911AE"/>
    <w:rsid w:val="00F91261"/>
    <w:rsid w:val="00F91779"/>
    <w:rsid w:val="00F917CD"/>
    <w:rsid w:val="00F91BA0"/>
    <w:rsid w:val="00F91D0A"/>
    <w:rsid w:val="00F91E47"/>
    <w:rsid w:val="00F91E5E"/>
    <w:rsid w:val="00F91EBB"/>
    <w:rsid w:val="00F91F4C"/>
    <w:rsid w:val="00F91F8E"/>
    <w:rsid w:val="00F92204"/>
    <w:rsid w:val="00F9229F"/>
    <w:rsid w:val="00F9259D"/>
    <w:rsid w:val="00F927E6"/>
    <w:rsid w:val="00F92E8D"/>
    <w:rsid w:val="00F930C5"/>
    <w:rsid w:val="00F9371D"/>
    <w:rsid w:val="00F93A70"/>
    <w:rsid w:val="00F93DF0"/>
    <w:rsid w:val="00F940D3"/>
    <w:rsid w:val="00F941BB"/>
    <w:rsid w:val="00F94390"/>
    <w:rsid w:val="00F94593"/>
    <w:rsid w:val="00F946C3"/>
    <w:rsid w:val="00F948ED"/>
    <w:rsid w:val="00F94A0C"/>
    <w:rsid w:val="00F94AC0"/>
    <w:rsid w:val="00F94D51"/>
    <w:rsid w:val="00F94E38"/>
    <w:rsid w:val="00F95449"/>
    <w:rsid w:val="00F956FA"/>
    <w:rsid w:val="00F95A27"/>
    <w:rsid w:val="00F95BF2"/>
    <w:rsid w:val="00F95C82"/>
    <w:rsid w:val="00F95CEF"/>
    <w:rsid w:val="00F95E13"/>
    <w:rsid w:val="00F95E90"/>
    <w:rsid w:val="00F9627A"/>
    <w:rsid w:val="00F96290"/>
    <w:rsid w:val="00F962D8"/>
    <w:rsid w:val="00F96361"/>
    <w:rsid w:val="00F96428"/>
    <w:rsid w:val="00F964A7"/>
    <w:rsid w:val="00F9678E"/>
    <w:rsid w:val="00F967CB"/>
    <w:rsid w:val="00F967D6"/>
    <w:rsid w:val="00F96920"/>
    <w:rsid w:val="00F96A5F"/>
    <w:rsid w:val="00F9733E"/>
    <w:rsid w:val="00F974AE"/>
    <w:rsid w:val="00F97710"/>
    <w:rsid w:val="00F97D4C"/>
    <w:rsid w:val="00FA046F"/>
    <w:rsid w:val="00FA06E9"/>
    <w:rsid w:val="00FA076D"/>
    <w:rsid w:val="00FA07FF"/>
    <w:rsid w:val="00FA0914"/>
    <w:rsid w:val="00FA0B81"/>
    <w:rsid w:val="00FA0C8D"/>
    <w:rsid w:val="00FA0E01"/>
    <w:rsid w:val="00FA0E2C"/>
    <w:rsid w:val="00FA11C5"/>
    <w:rsid w:val="00FA16CB"/>
    <w:rsid w:val="00FA19F6"/>
    <w:rsid w:val="00FA1B82"/>
    <w:rsid w:val="00FA1DCE"/>
    <w:rsid w:val="00FA1DDC"/>
    <w:rsid w:val="00FA204E"/>
    <w:rsid w:val="00FA207A"/>
    <w:rsid w:val="00FA24F4"/>
    <w:rsid w:val="00FA2EE8"/>
    <w:rsid w:val="00FA2F2A"/>
    <w:rsid w:val="00FA313F"/>
    <w:rsid w:val="00FA3162"/>
    <w:rsid w:val="00FA326E"/>
    <w:rsid w:val="00FA36EC"/>
    <w:rsid w:val="00FA3F9D"/>
    <w:rsid w:val="00FA40BF"/>
    <w:rsid w:val="00FA425C"/>
    <w:rsid w:val="00FA4794"/>
    <w:rsid w:val="00FA4804"/>
    <w:rsid w:val="00FA4ED3"/>
    <w:rsid w:val="00FA5261"/>
    <w:rsid w:val="00FA52E1"/>
    <w:rsid w:val="00FA566C"/>
    <w:rsid w:val="00FA56B4"/>
    <w:rsid w:val="00FA5713"/>
    <w:rsid w:val="00FA598E"/>
    <w:rsid w:val="00FA5D2E"/>
    <w:rsid w:val="00FA5DCB"/>
    <w:rsid w:val="00FA5F72"/>
    <w:rsid w:val="00FA5FCF"/>
    <w:rsid w:val="00FA604C"/>
    <w:rsid w:val="00FA63AA"/>
    <w:rsid w:val="00FA65DC"/>
    <w:rsid w:val="00FA674C"/>
    <w:rsid w:val="00FA69D1"/>
    <w:rsid w:val="00FA6A3B"/>
    <w:rsid w:val="00FA6AFF"/>
    <w:rsid w:val="00FA6B0D"/>
    <w:rsid w:val="00FA6B16"/>
    <w:rsid w:val="00FA71DB"/>
    <w:rsid w:val="00FA72F2"/>
    <w:rsid w:val="00FA73E2"/>
    <w:rsid w:val="00FA74B0"/>
    <w:rsid w:val="00FA7583"/>
    <w:rsid w:val="00FA7880"/>
    <w:rsid w:val="00FA7AFA"/>
    <w:rsid w:val="00FA7B3B"/>
    <w:rsid w:val="00FA7ECE"/>
    <w:rsid w:val="00FB0069"/>
    <w:rsid w:val="00FB01AE"/>
    <w:rsid w:val="00FB0794"/>
    <w:rsid w:val="00FB0D0E"/>
    <w:rsid w:val="00FB0E60"/>
    <w:rsid w:val="00FB1319"/>
    <w:rsid w:val="00FB1595"/>
    <w:rsid w:val="00FB16FF"/>
    <w:rsid w:val="00FB1768"/>
    <w:rsid w:val="00FB19ED"/>
    <w:rsid w:val="00FB1AF8"/>
    <w:rsid w:val="00FB1B56"/>
    <w:rsid w:val="00FB1E26"/>
    <w:rsid w:val="00FB1F5B"/>
    <w:rsid w:val="00FB227F"/>
    <w:rsid w:val="00FB2356"/>
    <w:rsid w:val="00FB239E"/>
    <w:rsid w:val="00FB2533"/>
    <w:rsid w:val="00FB2A48"/>
    <w:rsid w:val="00FB2C43"/>
    <w:rsid w:val="00FB2F96"/>
    <w:rsid w:val="00FB3214"/>
    <w:rsid w:val="00FB3484"/>
    <w:rsid w:val="00FB3615"/>
    <w:rsid w:val="00FB374A"/>
    <w:rsid w:val="00FB3769"/>
    <w:rsid w:val="00FB387A"/>
    <w:rsid w:val="00FB38D4"/>
    <w:rsid w:val="00FB3980"/>
    <w:rsid w:val="00FB3B64"/>
    <w:rsid w:val="00FB3B6B"/>
    <w:rsid w:val="00FB3CB4"/>
    <w:rsid w:val="00FB3CD9"/>
    <w:rsid w:val="00FB3EB9"/>
    <w:rsid w:val="00FB402B"/>
    <w:rsid w:val="00FB423C"/>
    <w:rsid w:val="00FB4517"/>
    <w:rsid w:val="00FB4771"/>
    <w:rsid w:val="00FB499D"/>
    <w:rsid w:val="00FB4BBE"/>
    <w:rsid w:val="00FB4C1A"/>
    <w:rsid w:val="00FB4F24"/>
    <w:rsid w:val="00FB4F56"/>
    <w:rsid w:val="00FB51A3"/>
    <w:rsid w:val="00FB5218"/>
    <w:rsid w:val="00FB57D6"/>
    <w:rsid w:val="00FB5CB0"/>
    <w:rsid w:val="00FB5F72"/>
    <w:rsid w:val="00FB5F78"/>
    <w:rsid w:val="00FB6332"/>
    <w:rsid w:val="00FB63C4"/>
    <w:rsid w:val="00FB6521"/>
    <w:rsid w:val="00FB6549"/>
    <w:rsid w:val="00FB659D"/>
    <w:rsid w:val="00FB6CC9"/>
    <w:rsid w:val="00FB6F20"/>
    <w:rsid w:val="00FB708C"/>
    <w:rsid w:val="00FB7305"/>
    <w:rsid w:val="00FB7316"/>
    <w:rsid w:val="00FB7610"/>
    <w:rsid w:val="00FB7805"/>
    <w:rsid w:val="00FB7861"/>
    <w:rsid w:val="00FB78AE"/>
    <w:rsid w:val="00FB7A3C"/>
    <w:rsid w:val="00FB7B69"/>
    <w:rsid w:val="00FB7E71"/>
    <w:rsid w:val="00FB7F46"/>
    <w:rsid w:val="00FC0172"/>
    <w:rsid w:val="00FC0272"/>
    <w:rsid w:val="00FC0545"/>
    <w:rsid w:val="00FC06E3"/>
    <w:rsid w:val="00FC0723"/>
    <w:rsid w:val="00FC07E9"/>
    <w:rsid w:val="00FC0B1F"/>
    <w:rsid w:val="00FC0DAE"/>
    <w:rsid w:val="00FC0EB0"/>
    <w:rsid w:val="00FC13E1"/>
    <w:rsid w:val="00FC1438"/>
    <w:rsid w:val="00FC1686"/>
    <w:rsid w:val="00FC176A"/>
    <w:rsid w:val="00FC1909"/>
    <w:rsid w:val="00FC1AAF"/>
    <w:rsid w:val="00FC1B0F"/>
    <w:rsid w:val="00FC1C9F"/>
    <w:rsid w:val="00FC2002"/>
    <w:rsid w:val="00FC2153"/>
    <w:rsid w:val="00FC257F"/>
    <w:rsid w:val="00FC29A4"/>
    <w:rsid w:val="00FC2C89"/>
    <w:rsid w:val="00FC2E7D"/>
    <w:rsid w:val="00FC3691"/>
    <w:rsid w:val="00FC38F9"/>
    <w:rsid w:val="00FC3B75"/>
    <w:rsid w:val="00FC3E4C"/>
    <w:rsid w:val="00FC4120"/>
    <w:rsid w:val="00FC4396"/>
    <w:rsid w:val="00FC4403"/>
    <w:rsid w:val="00FC44B3"/>
    <w:rsid w:val="00FC4977"/>
    <w:rsid w:val="00FC4ACF"/>
    <w:rsid w:val="00FC4CC2"/>
    <w:rsid w:val="00FC4D40"/>
    <w:rsid w:val="00FC5162"/>
    <w:rsid w:val="00FC516E"/>
    <w:rsid w:val="00FC5319"/>
    <w:rsid w:val="00FC5435"/>
    <w:rsid w:val="00FC5627"/>
    <w:rsid w:val="00FC56F7"/>
    <w:rsid w:val="00FC58BB"/>
    <w:rsid w:val="00FC6048"/>
    <w:rsid w:val="00FC62E7"/>
    <w:rsid w:val="00FC6952"/>
    <w:rsid w:val="00FC6A26"/>
    <w:rsid w:val="00FC6A53"/>
    <w:rsid w:val="00FC70A0"/>
    <w:rsid w:val="00FC70E8"/>
    <w:rsid w:val="00FC71A6"/>
    <w:rsid w:val="00FC73C0"/>
    <w:rsid w:val="00FC77D1"/>
    <w:rsid w:val="00FC797E"/>
    <w:rsid w:val="00FC7ABD"/>
    <w:rsid w:val="00FD00BD"/>
    <w:rsid w:val="00FD01B2"/>
    <w:rsid w:val="00FD04BE"/>
    <w:rsid w:val="00FD0648"/>
    <w:rsid w:val="00FD0E04"/>
    <w:rsid w:val="00FD1011"/>
    <w:rsid w:val="00FD164E"/>
    <w:rsid w:val="00FD19DE"/>
    <w:rsid w:val="00FD1A56"/>
    <w:rsid w:val="00FD1ACE"/>
    <w:rsid w:val="00FD1AE9"/>
    <w:rsid w:val="00FD22EF"/>
    <w:rsid w:val="00FD24D6"/>
    <w:rsid w:val="00FD26BD"/>
    <w:rsid w:val="00FD27EF"/>
    <w:rsid w:val="00FD28BB"/>
    <w:rsid w:val="00FD36C9"/>
    <w:rsid w:val="00FD3912"/>
    <w:rsid w:val="00FD3AAE"/>
    <w:rsid w:val="00FD3ACF"/>
    <w:rsid w:val="00FD3D97"/>
    <w:rsid w:val="00FD3DB4"/>
    <w:rsid w:val="00FD4241"/>
    <w:rsid w:val="00FD4707"/>
    <w:rsid w:val="00FD481B"/>
    <w:rsid w:val="00FD48B0"/>
    <w:rsid w:val="00FD510C"/>
    <w:rsid w:val="00FD525D"/>
    <w:rsid w:val="00FD5291"/>
    <w:rsid w:val="00FD5385"/>
    <w:rsid w:val="00FD562A"/>
    <w:rsid w:val="00FD56D8"/>
    <w:rsid w:val="00FD56E0"/>
    <w:rsid w:val="00FD57C5"/>
    <w:rsid w:val="00FD59FD"/>
    <w:rsid w:val="00FD5D08"/>
    <w:rsid w:val="00FD5D50"/>
    <w:rsid w:val="00FD5F88"/>
    <w:rsid w:val="00FD6011"/>
    <w:rsid w:val="00FD6036"/>
    <w:rsid w:val="00FD6234"/>
    <w:rsid w:val="00FD63D7"/>
    <w:rsid w:val="00FD6444"/>
    <w:rsid w:val="00FD6483"/>
    <w:rsid w:val="00FD6885"/>
    <w:rsid w:val="00FD691B"/>
    <w:rsid w:val="00FD696B"/>
    <w:rsid w:val="00FD69B9"/>
    <w:rsid w:val="00FD6A0D"/>
    <w:rsid w:val="00FD6DD9"/>
    <w:rsid w:val="00FD6EAA"/>
    <w:rsid w:val="00FD7037"/>
    <w:rsid w:val="00FD71BA"/>
    <w:rsid w:val="00FD724B"/>
    <w:rsid w:val="00FD73E8"/>
    <w:rsid w:val="00FD74E7"/>
    <w:rsid w:val="00FD7562"/>
    <w:rsid w:val="00FD75A8"/>
    <w:rsid w:val="00FD7CCC"/>
    <w:rsid w:val="00FD7FAC"/>
    <w:rsid w:val="00FE01E2"/>
    <w:rsid w:val="00FE0465"/>
    <w:rsid w:val="00FE06FC"/>
    <w:rsid w:val="00FE07EF"/>
    <w:rsid w:val="00FE0B59"/>
    <w:rsid w:val="00FE0F1D"/>
    <w:rsid w:val="00FE13AF"/>
    <w:rsid w:val="00FE15AB"/>
    <w:rsid w:val="00FE1665"/>
    <w:rsid w:val="00FE1756"/>
    <w:rsid w:val="00FE1976"/>
    <w:rsid w:val="00FE1E73"/>
    <w:rsid w:val="00FE23E1"/>
    <w:rsid w:val="00FE28AB"/>
    <w:rsid w:val="00FE28E1"/>
    <w:rsid w:val="00FE2926"/>
    <w:rsid w:val="00FE2A00"/>
    <w:rsid w:val="00FE2BA1"/>
    <w:rsid w:val="00FE2BFA"/>
    <w:rsid w:val="00FE2E03"/>
    <w:rsid w:val="00FE2E29"/>
    <w:rsid w:val="00FE2FB1"/>
    <w:rsid w:val="00FE320A"/>
    <w:rsid w:val="00FE33A0"/>
    <w:rsid w:val="00FE3817"/>
    <w:rsid w:val="00FE3D40"/>
    <w:rsid w:val="00FE41A2"/>
    <w:rsid w:val="00FE443E"/>
    <w:rsid w:val="00FE45A1"/>
    <w:rsid w:val="00FE45DE"/>
    <w:rsid w:val="00FE4847"/>
    <w:rsid w:val="00FE4C2F"/>
    <w:rsid w:val="00FE4ED0"/>
    <w:rsid w:val="00FE503B"/>
    <w:rsid w:val="00FE51F8"/>
    <w:rsid w:val="00FE53C1"/>
    <w:rsid w:val="00FE5529"/>
    <w:rsid w:val="00FE595B"/>
    <w:rsid w:val="00FE5A2E"/>
    <w:rsid w:val="00FE5B13"/>
    <w:rsid w:val="00FE5D92"/>
    <w:rsid w:val="00FE6740"/>
    <w:rsid w:val="00FE696E"/>
    <w:rsid w:val="00FE6982"/>
    <w:rsid w:val="00FE6F5D"/>
    <w:rsid w:val="00FE7039"/>
    <w:rsid w:val="00FE7043"/>
    <w:rsid w:val="00FE7168"/>
    <w:rsid w:val="00FE7291"/>
    <w:rsid w:val="00FE730E"/>
    <w:rsid w:val="00FE76C0"/>
    <w:rsid w:val="00FE77FF"/>
    <w:rsid w:val="00FE7AA8"/>
    <w:rsid w:val="00FE7B46"/>
    <w:rsid w:val="00FE7E1D"/>
    <w:rsid w:val="00FF019B"/>
    <w:rsid w:val="00FF03C0"/>
    <w:rsid w:val="00FF0487"/>
    <w:rsid w:val="00FF0513"/>
    <w:rsid w:val="00FF0762"/>
    <w:rsid w:val="00FF09C0"/>
    <w:rsid w:val="00FF0C5D"/>
    <w:rsid w:val="00FF0EAD"/>
    <w:rsid w:val="00FF0ED3"/>
    <w:rsid w:val="00FF1513"/>
    <w:rsid w:val="00FF154B"/>
    <w:rsid w:val="00FF1957"/>
    <w:rsid w:val="00FF1AC6"/>
    <w:rsid w:val="00FF1D45"/>
    <w:rsid w:val="00FF224C"/>
    <w:rsid w:val="00FF22BB"/>
    <w:rsid w:val="00FF23A6"/>
    <w:rsid w:val="00FF25B4"/>
    <w:rsid w:val="00FF25BF"/>
    <w:rsid w:val="00FF27F1"/>
    <w:rsid w:val="00FF2993"/>
    <w:rsid w:val="00FF3625"/>
    <w:rsid w:val="00FF36FC"/>
    <w:rsid w:val="00FF3B70"/>
    <w:rsid w:val="00FF3E51"/>
    <w:rsid w:val="00FF4395"/>
    <w:rsid w:val="00FF43CC"/>
    <w:rsid w:val="00FF4421"/>
    <w:rsid w:val="00FF4428"/>
    <w:rsid w:val="00FF44B2"/>
    <w:rsid w:val="00FF44C5"/>
    <w:rsid w:val="00FF464B"/>
    <w:rsid w:val="00FF46F4"/>
    <w:rsid w:val="00FF4941"/>
    <w:rsid w:val="00FF498B"/>
    <w:rsid w:val="00FF49E4"/>
    <w:rsid w:val="00FF4B58"/>
    <w:rsid w:val="00FF4D69"/>
    <w:rsid w:val="00FF50CF"/>
    <w:rsid w:val="00FF50F3"/>
    <w:rsid w:val="00FF53E0"/>
    <w:rsid w:val="00FF5489"/>
    <w:rsid w:val="00FF55C0"/>
    <w:rsid w:val="00FF562E"/>
    <w:rsid w:val="00FF578C"/>
    <w:rsid w:val="00FF582A"/>
    <w:rsid w:val="00FF5BFD"/>
    <w:rsid w:val="00FF5C5F"/>
    <w:rsid w:val="00FF6094"/>
    <w:rsid w:val="00FF60DA"/>
    <w:rsid w:val="00FF60EE"/>
    <w:rsid w:val="00FF6448"/>
    <w:rsid w:val="00FF673D"/>
    <w:rsid w:val="00FF6752"/>
    <w:rsid w:val="00FF6774"/>
    <w:rsid w:val="00FF6838"/>
    <w:rsid w:val="00FF6CD2"/>
    <w:rsid w:val="00FF6CEC"/>
    <w:rsid w:val="00FF6D50"/>
    <w:rsid w:val="00FF6E1E"/>
    <w:rsid w:val="00FF6FA1"/>
    <w:rsid w:val="00FF7114"/>
    <w:rsid w:val="00FF714E"/>
    <w:rsid w:val="00FF7687"/>
    <w:rsid w:val="00FF7713"/>
    <w:rsid w:val="00FF7938"/>
    <w:rsid w:val="00FF7C53"/>
    <w:rsid w:val="00FF7E57"/>
    <w:rsid w:val="00FF7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Default Paragraph Font" w:uiPriority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D157A"/>
    <w:pPr>
      <w:widowControl w:val="0"/>
      <w:spacing w:line="400" w:lineRule="exact"/>
      <w:ind w:firstLineChars="200" w:firstLine="200"/>
      <w:jc w:val="both"/>
    </w:pPr>
    <w:rPr>
      <w:kern w:val="2"/>
      <w:sz w:val="24"/>
      <w:szCs w:val="24"/>
    </w:rPr>
  </w:style>
  <w:style w:type="paragraph" w:styleId="Heading1">
    <w:name w:val="heading 1"/>
    <w:next w:val="Normal"/>
    <w:link w:val="Heading1Char"/>
    <w:qFormat/>
    <w:rsid w:val="00675BDD"/>
    <w:pPr>
      <w:keepNext/>
      <w:keepLines/>
      <w:numPr>
        <w:numId w:val="2"/>
      </w:numPr>
      <w:spacing w:beforeLines="50" w:before="50" w:afterLines="50" w:after="50" w:line="360" w:lineRule="auto"/>
      <w:jc w:val="center"/>
      <w:outlineLvl w:val="0"/>
    </w:pPr>
    <w:rPr>
      <w:rFonts w:eastAsia="黑体"/>
      <w:b/>
      <w:bCs/>
      <w:kern w:val="44"/>
      <w:sz w:val="30"/>
      <w:szCs w:val="30"/>
    </w:rPr>
  </w:style>
  <w:style w:type="paragraph" w:styleId="Heading2">
    <w:name w:val="heading 2"/>
    <w:next w:val="Normal"/>
    <w:link w:val="Heading2Char"/>
    <w:qFormat/>
    <w:rsid w:val="00675BDD"/>
    <w:pPr>
      <w:keepNext/>
      <w:keepLines/>
      <w:numPr>
        <w:ilvl w:val="1"/>
        <w:numId w:val="2"/>
      </w:numPr>
      <w:spacing w:beforeLines="100" w:before="100" w:afterLines="50" w:after="50" w:line="360" w:lineRule="auto"/>
      <w:jc w:val="center"/>
      <w:outlineLvl w:val="1"/>
    </w:pPr>
    <w:rPr>
      <w:b/>
      <w:bCs/>
      <w:kern w:val="2"/>
      <w:sz w:val="28"/>
      <w:szCs w:val="28"/>
    </w:rPr>
  </w:style>
  <w:style w:type="paragraph" w:styleId="Heading3">
    <w:name w:val="heading 3"/>
    <w:next w:val="Normal"/>
    <w:link w:val="Heading3Char"/>
    <w:qFormat/>
    <w:rsid w:val="00675BDD"/>
    <w:pPr>
      <w:keepNext/>
      <w:keepLines/>
      <w:numPr>
        <w:ilvl w:val="2"/>
        <w:numId w:val="2"/>
      </w:numPr>
      <w:spacing w:beforeLines="50" w:before="50" w:afterLines="50" w:after="50" w:line="400" w:lineRule="exact"/>
      <w:jc w:val="both"/>
      <w:outlineLvl w:val="2"/>
    </w:pPr>
    <w:rPr>
      <w:b/>
      <w:bCs/>
      <w:kern w:val="2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675BDD"/>
    <w:pPr>
      <w:keepNext/>
      <w:keepLines/>
      <w:spacing w:before="280" w:after="290" w:line="376" w:lineRule="auto"/>
      <w:ind w:firstLineChars="0" w:firstLine="0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675BDD"/>
    <w:pPr>
      <w:keepNext/>
      <w:keepLines/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qFormat/>
    <w:rsid w:val="00675BDD"/>
    <w:pPr>
      <w:keepNext/>
      <w:keepLines/>
      <w:spacing w:before="240" w:after="64" w:line="320" w:lineRule="auto"/>
      <w:ind w:firstLineChars="0" w:firstLine="0"/>
      <w:outlineLvl w:val="5"/>
    </w:pPr>
    <w:rPr>
      <w:rFonts w:ascii="Arial" w:eastAsia="黑体" w:hAnsi="Arial"/>
      <w:b/>
      <w:bCs/>
    </w:rPr>
  </w:style>
  <w:style w:type="paragraph" w:styleId="Heading7">
    <w:name w:val="heading 7"/>
    <w:basedOn w:val="Normal"/>
    <w:next w:val="Normal"/>
    <w:link w:val="Heading7Char"/>
    <w:qFormat/>
    <w:rsid w:val="00675BDD"/>
    <w:pPr>
      <w:keepNext/>
      <w:keepLines/>
      <w:spacing w:before="240" w:after="64" w:line="320" w:lineRule="auto"/>
      <w:ind w:firstLineChars="0" w:firstLine="0"/>
      <w:outlineLvl w:val="6"/>
    </w:pPr>
    <w:rPr>
      <w:b/>
      <w:bCs/>
    </w:rPr>
  </w:style>
  <w:style w:type="paragraph" w:styleId="Heading8">
    <w:name w:val="heading 8"/>
    <w:basedOn w:val="Normal"/>
    <w:next w:val="Normal"/>
    <w:link w:val="Heading8Char"/>
    <w:qFormat/>
    <w:rsid w:val="00675BDD"/>
    <w:pPr>
      <w:keepNext/>
      <w:keepLines/>
      <w:spacing w:before="240" w:after="64" w:line="320" w:lineRule="auto"/>
      <w:ind w:firstLineChars="0" w:firstLine="0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link w:val="Heading9Char"/>
    <w:qFormat/>
    <w:rsid w:val="00675BDD"/>
    <w:pPr>
      <w:keepNext/>
      <w:keepLines/>
      <w:spacing w:before="240" w:after="64" w:line="320" w:lineRule="auto"/>
      <w:ind w:firstLineChars="0" w:firstLine="0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autoRedefine/>
    <w:uiPriority w:val="39"/>
    <w:rsid w:val="00675BDD"/>
    <w:pPr>
      <w:spacing w:line="360" w:lineRule="auto"/>
      <w:ind w:leftChars="100" w:left="100"/>
      <w:jc w:val="both"/>
    </w:pPr>
    <w:rPr>
      <w:kern w:val="2"/>
      <w:sz w:val="24"/>
      <w:szCs w:val="24"/>
    </w:rPr>
  </w:style>
  <w:style w:type="paragraph" w:styleId="TOC1">
    <w:name w:val="toc 1"/>
    <w:autoRedefine/>
    <w:uiPriority w:val="39"/>
    <w:rsid w:val="00675BDD"/>
    <w:pPr>
      <w:tabs>
        <w:tab w:val="right" w:leader="dot" w:pos="9174"/>
      </w:tabs>
      <w:spacing w:line="360" w:lineRule="auto"/>
      <w:jc w:val="both"/>
    </w:pPr>
    <w:rPr>
      <w:b/>
      <w:kern w:val="2"/>
      <w:sz w:val="24"/>
      <w:szCs w:val="24"/>
    </w:rPr>
  </w:style>
  <w:style w:type="paragraph" w:styleId="TOC3">
    <w:name w:val="toc 3"/>
    <w:autoRedefine/>
    <w:uiPriority w:val="39"/>
    <w:rsid w:val="00675BDD"/>
    <w:pPr>
      <w:tabs>
        <w:tab w:val="right" w:leader="dot" w:pos="9174"/>
      </w:tabs>
      <w:spacing w:line="360" w:lineRule="auto"/>
      <w:ind w:leftChars="200" w:left="200"/>
      <w:jc w:val="both"/>
    </w:pPr>
    <w:rPr>
      <w:kern w:val="2"/>
      <w:sz w:val="24"/>
      <w:szCs w:val="24"/>
    </w:rPr>
  </w:style>
  <w:style w:type="character" w:styleId="Hyperlink">
    <w:name w:val="Hyperlink"/>
    <w:uiPriority w:val="99"/>
    <w:rsid w:val="00675BDD"/>
    <w:rPr>
      <w:color w:val="0000FF"/>
      <w:u w:val="single"/>
    </w:rPr>
  </w:style>
  <w:style w:type="table" w:styleId="TableGrid">
    <w:name w:val="Table Grid"/>
    <w:basedOn w:val="TableNormal"/>
    <w:rsid w:val="00675BDD"/>
    <w:pPr>
      <w:widowControl w:val="0"/>
      <w:jc w:val="both"/>
    </w:pPr>
    <w:rPr>
      <w:sz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rsid w:val="00675B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rsid w:val="00675BD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styleId="PageNumber">
    <w:name w:val="page number"/>
    <w:basedOn w:val="DefaultParagraphFont"/>
    <w:semiHidden/>
    <w:rsid w:val="00675BDD"/>
  </w:style>
  <w:style w:type="paragraph" w:customStyle="1" w:styleId="a0">
    <w:name w:val="四级"/>
    <w:next w:val="Normal"/>
    <w:rsid w:val="00675BDD"/>
    <w:pPr>
      <w:spacing w:line="400" w:lineRule="exact"/>
      <w:ind w:leftChars="200" w:left="200"/>
      <w:jc w:val="both"/>
    </w:pPr>
    <w:rPr>
      <w:rFonts w:eastAsia="楷体_GB2312"/>
      <w:kern w:val="2"/>
      <w:sz w:val="24"/>
      <w:szCs w:val="24"/>
    </w:rPr>
  </w:style>
  <w:style w:type="paragraph" w:customStyle="1" w:styleId="a1">
    <w:name w:val="五级"/>
    <w:next w:val="Normal"/>
    <w:rsid w:val="00675BDD"/>
    <w:pPr>
      <w:spacing w:line="400" w:lineRule="exact"/>
      <w:ind w:leftChars="200" w:left="200"/>
      <w:jc w:val="both"/>
    </w:pPr>
    <w:rPr>
      <w:rFonts w:eastAsia="仿宋_GB2312"/>
      <w:kern w:val="2"/>
      <w:sz w:val="24"/>
      <w:szCs w:val="24"/>
    </w:rPr>
  </w:style>
  <w:style w:type="paragraph" w:styleId="DocumentMap">
    <w:name w:val="Document Map"/>
    <w:basedOn w:val="Normal"/>
    <w:link w:val="DocumentMapChar"/>
    <w:semiHidden/>
    <w:rsid w:val="00675BDD"/>
    <w:pPr>
      <w:shd w:val="clear" w:color="auto" w:fill="000080"/>
    </w:pPr>
  </w:style>
  <w:style w:type="paragraph" w:customStyle="1" w:styleId="a2">
    <w:name w:val="图片格式"/>
    <w:next w:val="Normal"/>
    <w:rsid w:val="00675BDD"/>
    <w:pPr>
      <w:jc w:val="center"/>
    </w:pPr>
    <w:rPr>
      <w:kern w:val="2"/>
      <w:sz w:val="21"/>
      <w:szCs w:val="21"/>
    </w:rPr>
  </w:style>
  <w:style w:type="paragraph" w:customStyle="1" w:styleId="a3">
    <w:name w:val="表格靠左"/>
    <w:next w:val="Normal"/>
    <w:rsid w:val="00675BDD"/>
    <w:pPr>
      <w:jc w:val="both"/>
    </w:pPr>
    <w:rPr>
      <w:kern w:val="2"/>
      <w:sz w:val="21"/>
      <w:szCs w:val="21"/>
    </w:rPr>
  </w:style>
  <w:style w:type="paragraph" w:styleId="BodyTextIndent3">
    <w:name w:val="Body Text Indent 3"/>
    <w:basedOn w:val="Normal"/>
    <w:link w:val="BodyTextIndent3Char"/>
    <w:semiHidden/>
    <w:rsid w:val="00675BDD"/>
    <w:pPr>
      <w:spacing w:line="240" w:lineRule="auto"/>
      <w:ind w:firstLine="460"/>
    </w:pPr>
    <w:rPr>
      <w:rFonts w:ascii="宋体" w:hAnsi="宋体"/>
      <w:sz w:val="21"/>
    </w:rPr>
  </w:style>
  <w:style w:type="paragraph" w:styleId="BodyTextIndent">
    <w:name w:val="Body Text Indent"/>
    <w:basedOn w:val="Normal"/>
    <w:link w:val="BodyTextIndentChar"/>
    <w:semiHidden/>
    <w:rsid w:val="00675BDD"/>
    <w:pPr>
      <w:spacing w:after="120"/>
      <w:ind w:leftChars="200" w:left="420"/>
    </w:pPr>
  </w:style>
  <w:style w:type="paragraph" w:customStyle="1" w:styleId="a4">
    <w:name w:val="不编号的一级标题"/>
    <w:next w:val="Normal"/>
    <w:rsid w:val="006C67A6"/>
    <w:pPr>
      <w:spacing w:beforeLines="50" w:before="50" w:afterLines="50" w:after="50" w:line="360" w:lineRule="auto"/>
      <w:jc w:val="center"/>
      <w:outlineLvl w:val="0"/>
    </w:pPr>
    <w:rPr>
      <w:rFonts w:ascii="黑体" w:eastAsia="黑体"/>
      <w:b/>
      <w:bCs/>
      <w:color w:val="000000"/>
      <w:kern w:val="44"/>
      <w:sz w:val="30"/>
      <w:szCs w:val="30"/>
    </w:rPr>
  </w:style>
  <w:style w:type="paragraph" w:styleId="NormalWeb">
    <w:name w:val="Normal (Web)"/>
    <w:basedOn w:val="Normal"/>
    <w:uiPriority w:val="99"/>
    <w:rsid w:val="00675BDD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</w:rPr>
  </w:style>
  <w:style w:type="paragraph" w:styleId="BodyText">
    <w:name w:val="Body Text"/>
    <w:basedOn w:val="Normal"/>
    <w:link w:val="BodyTextChar"/>
    <w:semiHidden/>
    <w:rsid w:val="00675BDD"/>
    <w:pPr>
      <w:spacing w:after="120"/>
    </w:pPr>
  </w:style>
  <w:style w:type="character" w:customStyle="1" w:styleId="BodyTextChar">
    <w:name w:val="Body Text Char"/>
    <w:link w:val="BodyText"/>
    <w:semiHidden/>
    <w:rsid w:val="00675BDD"/>
    <w:rPr>
      <w:kern w:val="2"/>
      <w:sz w:val="24"/>
      <w:szCs w:val="24"/>
    </w:rPr>
  </w:style>
  <w:style w:type="paragraph" w:styleId="Caption">
    <w:name w:val="caption"/>
    <w:basedOn w:val="Normal"/>
    <w:next w:val="Normal"/>
    <w:qFormat/>
    <w:rsid w:val="00675BDD"/>
    <w:rPr>
      <w:rFonts w:ascii="Arial" w:eastAsia="黑体" w:hAnsi="Arial" w:cs="Arial"/>
      <w:sz w:val="20"/>
      <w:szCs w:val="20"/>
    </w:rPr>
  </w:style>
  <w:style w:type="paragraph" w:customStyle="1" w:styleId="a">
    <w:name w:val="参考文献"/>
    <w:basedOn w:val="Title"/>
    <w:rsid w:val="00675BDD"/>
    <w:pPr>
      <w:numPr>
        <w:numId w:val="1"/>
      </w:numPr>
      <w:spacing w:before="0" w:after="0"/>
      <w:ind w:firstLineChars="0" w:firstLine="0"/>
      <w:jc w:val="both"/>
      <w:outlineLvl w:val="9"/>
    </w:pPr>
    <w:rPr>
      <w:rFonts w:ascii="Times New Roman" w:hAnsi="Times New Roman"/>
      <w:b w:val="0"/>
      <w:sz w:val="24"/>
      <w:szCs w:val="24"/>
    </w:rPr>
  </w:style>
  <w:style w:type="paragraph" w:customStyle="1" w:styleId="a5">
    <w:name w:val="图片名"/>
    <w:next w:val="Normal"/>
    <w:rsid w:val="00675BDD"/>
    <w:pPr>
      <w:spacing w:afterLines="50" w:after="50" w:line="400" w:lineRule="exact"/>
      <w:jc w:val="center"/>
    </w:pPr>
    <w:rPr>
      <w:kern w:val="2"/>
      <w:sz w:val="21"/>
      <w:szCs w:val="21"/>
    </w:rPr>
  </w:style>
  <w:style w:type="paragraph" w:styleId="Title">
    <w:name w:val="Title"/>
    <w:basedOn w:val="Normal"/>
    <w:link w:val="TitleChar"/>
    <w:qFormat/>
    <w:rsid w:val="00675BDD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customStyle="1" w:styleId="a6">
    <w:name w:val="表名"/>
    <w:rsid w:val="00675BDD"/>
    <w:pPr>
      <w:spacing w:beforeLines="50" w:before="50" w:line="400" w:lineRule="exact"/>
      <w:jc w:val="center"/>
    </w:pPr>
    <w:rPr>
      <w:kern w:val="2"/>
      <w:sz w:val="21"/>
      <w:szCs w:val="21"/>
    </w:rPr>
  </w:style>
  <w:style w:type="paragraph" w:styleId="PlainText">
    <w:name w:val="Plain Text"/>
    <w:basedOn w:val="Normal"/>
    <w:link w:val="PlainTextChar"/>
    <w:rsid w:val="00675BDD"/>
    <w:pPr>
      <w:spacing w:line="240" w:lineRule="auto"/>
      <w:ind w:firstLineChars="0" w:firstLine="0"/>
    </w:pPr>
    <w:rPr>
      <w:rFonts w:ascii="宋体" w:hAnsi="Courier New" w:cs="Courier New"/>
      <w:sz w:val="21"/>
      <w:szCs w:val="21"/>
    </w:rPr>
  </w:style>
  <w:style w:type="character" w:customStyle="1" w:styleId="Heading1Char">
    <w:name w:val="Heading 1 Char"/>
    <w:link w:val="Heading1"/>
    <w:rsid w:val="009430DE"/>
    <w:rPr>
      <w:rFonts w:eastAsia="黑体"/>
      <w:b/>
      <w:bCs/>
      <w:kern w:val="44"/>
      <w:sz w:val="30"/>
      <w:szCs w:val="30"/>
    </w:rPr>
  </w:style>
  <w:style w:type="character" w:customStyle="1" w:styleId="Heading2Char">
    <w:name w:val="Heading 2 Char"/>
    <w:link w:val="Heading2"/>
    <w:rsid w:val="0006568E"/>
    <w:rPr>
      <w:b/>
      <w:bCs/>
      <w:kern w:val="2"/>
      <w:sz w:val="28"/>
      <w:szCs w:val="28"/>
    </w:rPr>
  </w:style>
  <w:style w:type="character" w:customStyle="1" w:styleId="Heading3Char">
    <w:name w:val="Heading 3 Char"/>
    <w:link w:val="Heading3"/>
    <w:rsid w:val="0006568E"/>
    <w:rPr>
      <w:b/>
      <w:bCs/>
      <w:kern w:val="2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unhideWhenUsed/>
    <w:rsid w:val="006C67A6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rsid w:val="006C67A6"/>
    <w:rPr>
      <w:kern w:val="2"/>
      <w:sz w:val="18"/>
      <w:szCs w:val="18"/>
    </w:rPr>
  </w:style>
  <w:style w:type="paragraph" w:styleId="NoSpacing">
    <w:name w:val="No Spacing"/>
    <w:link w:val="NoSpacingChar"/>
    <w:uiPriority w:val="1"/>
    <w:qFormat/>
    <w:rsid w:val="006C67A6"/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6C67A6"/>
    <w:rPr>
      <w:rFonts w:ascii="Calibri" w:hAnsi="Calibri"/>
      <w:sz w:val="22"/>
      <w:szCs w:val="22"/>
    </w:rPr>
  </w:style>
  <w:style w:type="character" w:customStyle="1" w:styleId="FooterChar">
    <w:name w:val="Footer Char"/>
    <w:link w:val="Footer"/>
    <w:rsid w:val="006C67A6"/>
    <w:rPr>
      <w:kern w:val="2"/>
      <w:sz w:val="18"/>
      <w:szCs w:val="18"/>
    </w:rPr>
  </w:style>
  <w:style w:type="character" w:customStyle="1" w:styleId="HeaderChar">
    <w:name w:val="Header Char"/>
    <w:link w:val="Header"/>
    <w:rsid w:val="006C67A6"/>
    <w:rPr>
      <w:kern w:val="2"/>
      <w:sz w:val="18"/>
      <w:szCs w:val="18"/>
    </w:rPr>
  </w:style>
  <w:style w:type="character" w:customStyle="1" w:styleId="TitleChar">
    <w:name w:val="Title Char"/>
    <w:link w:val="Title"/>
    <w:rsid w:val="006C67A6"/>
    <w:rPr>
      <w:rFonts w:ascii="Arial" w:hAnsi="Arial" w:cs="Arial"/>
      <w:b/>
      <w:bCs/>
      <w:kern w:val="2"/>
      <w:sz w:val="32"/>
      <w:szCs w:val="32"/>
    </w:rPr>
  </w:style>
  <w:style w:type="character" w:customStyle="1" w:styleId="Heading4Char">
    <w:name w:val="Heading 4 Char"/>
    <w:link w:val="Heading4"/>
    <w:rsid w:val="006C67A6"/>
    <w:rPr>
      <w:rFonts w:ascii="Arial" w:eastAsia="黑体" w:hAnsi="Arial"/>
      <w:b/>
      <w:bCs/>
      <w:kern w:val="2"/>
      <w:sz w:val="28"/>
      <w:szCs w:val="28"/>
    </w:rPr>
  </w:style>
  <w:style w:type="character" w:customStyle="1" w:styleId="Heading5Char">
    <w:name w:val="Heading 5 Char"/>
    <w:link w:val="Heading5"/>
    <w:rsid w:val="006C67A6"/>
    <w:rPr>
      <w:b/>
      <w:bCs/>
      <w:kern w:val="2"/>
      <w:sz w:val="28"/>
      <w:szCs w:val="28"/>
    </w:rPr>
  </w:style>
  <w:style w:type="character" w:customStyle="1" w:styleId="Heading6Char">
    <w:name w:val="Heading 6 Char"/>
    <w:link w:val="Heading6"/>
    <w:rsid w:val="006C67A6"/>
    <w:rPr>
      <w:rFonts w:ascii="Arial" w:eastAsia="黑体" w:hAnsi="Arial"/>
      <w:b/>
      <w:bCs/>
      <w:kern w:val="2"/>
      <w:sz w:val="24"/>
      <w:szCs w:val="24"/>
    </w:rPr>
  </w:style>
  <w:style w:type="character" w:customStyle="1" w:styleId="Heading7Char">
    <w:name w:val="Heading 7 Char"/>
    <w:link w:val="Heading7"/>
    <w:rsid w:val="006C67A6"/>
    <w:rPr>
      <w:b/>
      <w:bCs/>
      <w:kern w:val="2"/>
      <w:sz w:val="24"/>
      <w:szCs w:val="24"/>
    </w:rPr>
  </w:style>
  <w:style w:type="character" w:customStyle="1" w:styleId="Heading8Char">
    <w:name w:val="Heading 8 Char"/>
    <w:link w:val="Heading8"/>
    <w:rsid w:val="006C67A6"/>
    <w:rPr>
      <w:rFonts w:ascii="Arial" w:eastAsia="黑体" w:hAnsi="Arial"/>
      <w:kern w:val="2"/>
      <w:sz w:val="24"/>
      <w:szCs w:val="24"/>
    </w:rPr>
  </w:style>
  <w:style w:type="character" w:customStyle="1" w:styleId="Heading9Char">
    <w:name w:val="Heading 9 Char"/>
    <w:link w:val="Heading9"/>
    <w:rsid w:val="006C67A6"/>
    <w:rPr>
      <w:rFonts w:ascii="Arial" w:eastAsia="黑体" w:hAnsi="Arial"/>
      <w:kern w:val="2"/>
      <w:sz w:val="24"/>
      <w:szCs w:val="21"/>
    </w:rPr>
  </w:style>
  <w:style w:type="character" w:customStyle="1" w:styleId="PlainTextChar">
    <w:name w:val="Plain Text Char"/>
    <w:link w:val="PlainText"/>
    <w:rsid w:val="006C67A6"/>
    <w:rPr>
      <w:rFonts w:ascii="宋体" w:hAnsi="Courier New" w:cs="Courier New"/>
      <w:kern w:val="2"/>
      <w:sz w:val="21"/>
      <w:szCs w:val="21"/>
    </w:rPr>
  </w:style>
  <w:style w:type="character" w:customStyle="1" w:styleId="DocumentMapChar">
    <w:name w:val="Document Map Char"/>
    <w:link w:val="DocumentMap"/>
    <w:semiHidden/>
    <w:rsid w:val="006C67A6"/>
    <w:rPr>
      <w:kern w:val="2"/>
      <w:sz w:val="24"/>
      <w:szCs w:val="24"/>
      <w:shd w:val="clear" w:color="auto" w:fill="000080"/>
    </w:rPr>
  </w:style>
  <w:style w:type="character" w:customStyle="1" w:styleId="BodyTextIndentChar">
    <w:name w:val="Body Text Indent Char"/>
    <w:link w:val="BodyTextIndent"/>
    <w:semiHidden/>
    <w:rsid w:val="006C67A6"/>
    <w:rPr>
      <w:kern w:val="2"/>
      <w:sz w:val="24"/>
      <w:szCs w:val="24"/>
    </w:rPr>
  </w:style>
  <w:style w:type="character" w:customStyle="1" w:styleId="BodyTextIndent3Char">
    <w:name w:val="Body Text Indent 3 Char"/>
    <w:link w:val="BodyTextIndent3"/>
    <w:semiHidden/>
    <w:rsid w:val="006C67A6"/>
    <w:rPr>
      <w:rFonts w:ascii="宋体" w:hAnsi="宋体"/>
      <w:kern w:val="2"/>
      <w:sz w:val="21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06657"/>
    <w:pPr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A6F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hAnsi="Arial" w:cs="Arial"/>
      <w:kern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6FDD"/>
    <w:rPr>
      <w:rFonts w:ascii="Arial" w:hAnsi="Arial" w:cs="Arial"/>
      <w:sz w:val="24"/>
      <w:szCs w:val="24"/>
    </w:rPr>
  </w:style>
  <w:style w:type="paragraph" w:styleId="ListParagraph">
    <w:name w:val="List Paragraph"/>
    <w:basedOn w:val="Normal"/>
    <w:uiPriority w:val="34"/>
    <w:qFormat/>
    <w:rsid w:val="00884F2B"/>
    <w:pPr>
      <w:ind w:firstLine="420"/>
    </w:pPr>
  </w:style>
  <w:style w:type="paragraph" w:customStyle="1" w:styleId="a7">
    <w:name w:val="代码图片"/>
    <w:next w:val="Normal"/>
    <w:qFormat/>
    <w:rsid w:val="00D32020"/>
    <w:pPr>
      <w:ind w:leftChars="200" w:left="420"/>
    </w:pPr>
    <w:rPr>
      <w:rFonts w:cstheme="minorBidi"/>
      <w:noProof/>
      <w:kern w:val="2"/>
      <w:sz w:val="21"/>
      <w:szCs w:val="22"/>
    </w:rPr>
  </w:style>
  <w:style w:type="paragraph" w:customStyle="1" w:styleId="a8">
    <w:name w:val="括号里里的注释"/>
    <w:next w:val="Normal"/>
    <w:link w:val="Char"/>
    <w:qFormat/>
    <w:rsid w:val="000A774F"/>
    <w:pPr>
      <w:ind w:firstLine="420"/>
    </w:pPr>
    <w:rPr>
      <w:rFonts w:asciiTheme="minorHAnsi" w:eastAsia="华文楷体" w:hAnsiTheme="minorHAnsi" w:cstheme="minorBidi"/>
      <w:kern w:val="2"/>
      <w:sz w:val="18"/>
      <w:szCs w:val="18"/>
    </w:rPr>
  </w:style>
  <w:style w:type="character" w:customStyle="1" w:styleId="Char">
    <w:name w:val="括号里里的注释 Char"/>
    <w:basedOn w:val="DefaultParagraphFont"/>
    <w:link w:val="a8"/>
    <w:rsid w:val="000A774F"/>
    <w:rPr>
      <w:rFonts w:asciiTheme="minorHAnsi" w:eastAsia="华文楷体" w:hAnsiTheme="minorHAnsi" w:cstheme="minorBidi"/>
      <w:kern w:val="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108A2"/>
    <w:rPr>
      <w:color w:val="808080"/>
    </w:rPr>
  </w:style>
  <w:style w:type="paragraph" w:customStyle="1" w:styleId="a9">
    <w:name w:val="代码块"/>
    <w:next w:val="Normal"/>
    <w:link w:val="Char0"/>
    <w:qFormat/>
    <w:rsid w:val="00E27071"/>
    <w:pPr>
      <w:shd w:val="clear" w:color="auto" w:fill="D9D9D9" w:themeFill="background1" w:themeFillShade="D9"/>
    </w:pPr>
    <w:rPr>
      <w:rFonts w:cs="Arial"/>
      <w:sz w:val="21"/>
      <w:szCs w:val="24"/>
    </w:rPr>
  </w:style>
  <w:style w:type="character" w:customStyle="1" w:styleId="Char0">
    <w:name w:val="代码块 Char"/>
    <w:basedOn w:val="HTMLPreformattedChar"/>
    <w:link w:val="a9"/>
    <w:rsid w:val="00E27071"/>
    <w:rPr>
      <w:rFonts w:ascii="Arial" w:hAnsi="Arial" w:cs="Arial"/>
      <w:sz w:val="21"/>
      <w:szCs w:val="24"/>
      <w:shd w:val="clear" w:color="auto" w:fill="D9D9D9" w:themeFill="background1" w:themeFillShade="D9"/>
    </w:rPr>
  </w:style>
  <w:style w:type="paragraph" w:customStyle="1" w:styleId="aa">
    <w:name w:val="自定义一级标题"/>
    <w:next w:val="Normal"/>
    <w:rsid w:val="00675BDD"/>
    <w:pPr>
      <w:spacing w:beforeLines="50" w:before="50" w:afterLines="50" w:after="50" w:line="360" w:lineRule="auto"/>
      <w:jc w:val="center"/>
      <w:outlineLvl w:val="0"/>
    </w:pPr>
    <w:rPr>
      <w:rFonts w:ascii="黑体" w:eastAsia="黑体"/>
      <w:b/>
      <w:bCs/>
      <w:color w:val="000000"/>
      <w:kern w:val="44"/>
      <w:sz w:val="30"/>
      <w:szCs w:val="30"/>
    </w:rPr>
  </w:style>
  <w:style w:type="character" w:customStyle="1" w:styleId="apple-converted-space">
    <w:name w:val="apple-converted-space"/>
    <w:basedOn w:val="DefaultParagraphFont"/>
    <w:rsid w:val="00C03FF6"/>
  </w:style>
  <w:style w:type="paragraph" w:styleId="TOC4">
    <w:name w:val="toc 4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66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88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10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32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54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76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styleId="FollowedHyperlink">
    <w:name w:val="FollowedHyperlink"/>
    <w:basedOn w:val="DefaultParagraphFont"/>
    <w:rsid w:val="004E7FF1"/>
    <w:rPr>
      <w:color w:val="800080" w:themeColor="followedHyperlink"/>
      <w:u w:val="single"/>
    </w:rPr>
  </w:style>
  <w:style w:type="table" w:styleId="LightList">
    <w:name w:val="Light List"/>
    <w:basedOn w:val="TableNormal"/>
    <w:uiPriority w:val="61"/>
    <w:rsid w:val="004641D3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a00">
    <w:name w:val="a0"/>
    <w:basedOn w:val="Normal"/>
    <w:rsid w:val="00D538E1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eastAsia="Times New Roman"/>
      <w:kern w:val="0"/>
    </w:rPr>
  </w:style>
  <w:style w:type="character" w:customStyle="1" w:styleId="constant">
    <w:name w:val="constant"/>
    <w:basedOn w:val="DefaultParagraphFont"/>
    <w:rsid w:val="00E21E68"/>
  </w:style>
  <w:style w:type="character" w:styleId="HTMLCode">
    <w:name w:val="HTML Code"/>
    <w:basedOn w:val="DefaultParagraphFont"/>
    <w:uiPriority w:val="99"/>
    <w:unhideWhenUsed/>
    <w:rsid w:val="00B87120"/>
    <w:rPr>
      <w:rFonts w:ascii="Courier New" w:eastAsia="Times New Roman" w:hAnsi="Courier New" w:cs="Courier New"/>
      <w:sz w:val="20"/>
      <w:szCs w:val="20"/>
    </w:rPr>
  </w:style>
  <w:style w:type="paragraph" w:customStyle="1" w:styleId="p0">
    <w:name w:val="p0"/>
    <w:basedOn w:val="Normal"/>
    <w:rsid w:val="00200901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eastAsia="Times New Roman"/>
      <w:kern w:val="0"/>
    </w:rPr>
  </w:style>
  <w:style w:type="character" w:styleId="Strong">
    <w:name w:val="Strong"/>
    <w:basedOn w:val="DefaultParagraphFont"/>
    <w:uiPriority w:val="22"/>
    <w:qFormat/>
    <w:rsid w:val="00940BC3"/>
    <w:rPr>
      <w:b/>
      <w:bCs/>
    </w:rPr>
  </w:style>
  <w:style w:type="paragraph" w:customStyle="1" w:styleId="Default">
    <w:name w:val="Default"/>
    <w:rsid w:val="00A74A4E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linktitle">
    <w:name w:val="link_title"/>
    <w:basedOn w:val="DefaultParagraphFont"/>
    <w:rsid w:val="00815D66"/>
  </w:style>
  <w:style w:type="character" w:styleId="Emphasis">
    <w:name w:val="Emphasis"/>
    <w:basedOn w:val="DefaultParagraphFont"/>
    <w:uiPriority w:val="20"/>
    <w:qFormat/>
    <w:rsid w:val="00283FF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Default Paragraph Font" w:uiPriority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D157A"/>
    <w:pPr>
      <w:widowControl w:val="0"/>
      <w:spacing w:line="400" w:lineRule="exact"/>
      <w:ind w:firstLineChars="200" w:firstLine="200"/>
      <w:jc w:val="both"/>
    </w:pPr>
    <w:rPr>
      <w:kern w:val="2"/>
      <w:sz w:val="24"/>
      <w:szCs w:val="24"/>
    </w:rPr>
  </w:style>
  <w:style w:type="paragraph" w:styleId="Heading1">
    <w:name w:val="heading 1"/>
    <w:next w:val="Normal"/>
    <w:link w:val="Heading1Char"/>
    <w:qFormat/>
    <w:rsid w:val="00675BDD"/>
    <w:pPr>
      <w:keepNext/>
      <w:keepLines/>
      <w:numPr>
        <w:numId w:val="2"/>
      </w:numPr>
      <w:spacing w:beforeLines="50" w:before="50" w:afterLines="50" w:after="50" w:line="360" w:lineRule="auto"/>
      <w:jc w:val="center"/>
      <w:outlineLvl w:val="0"/>
    </w:pPr>
    <w:rPr>
      <w:rFonts w:eastAsia="黑体"/>
      <w:b/>
      <w:bCs/>
      <w:kern w:val="44"/>
      <w:sz w:val="30"/>
      <w:szCs w:val="30"/>
    </w:rPr>
  </w:style>
  <w:style w:type="paragraph" w:styleId="Heading2">
    <w:name w:val="heading 2"/>
    <w:next w:val="Normal"/>
    <w:link w:val="Heading2Char"/>
    <w:qFormat/>
    <w:rsid w:val="00675BDD"/>
    <w:pPr>
      <w:keepNext/>
      <w:keepLines/>
      <w:numPr>
        <w:ilvl w:val="1"/>
        <w:numId w:val="2"/>
      </w:numPr>
      <w:spacing w:beforeLines="100" w:before="100" w:afterLines="50" w:after="50" w:line="360" w:lineRule="auto"/>
      <w:jc w:val="center"/>
      <w:outlineLvl w:val="1"/>
    </w:pPr>
    <w:rPr>
      <w:b/>
      <w:bCs/>
      <w:kern w:val="2"/>
      <w:sz w:val="28"/>
      <w:szCs w:val="28"/>
    </w:rPr>
  </w:style>
  <w:style w:type="paragraph" w:styleId="Heading3">
    <w:name w:val="heading 3"/>
    <w:next w:val="Normal"/>
    <w:link w:val="Heading3Char"/>
    <w:qFormat/>
    <w:rsid w:val="00675BDD"/>
    <w:pPr>
      <w:keepNext/>
      <w:keepLines/>
      <w:numPr>
        <w:ilvl w:val="2"/>
        <w:numId w:val="2"/>
      </w:numPr>
      <w:spacing w:beforeLines="50" w:before="50" w:afterLines="50" w:after="50" w:line="400" w:lineRule="exact"/>
      <w:jc w:val="both"/>
      <w:outlineLvl w:val="2"/>
    </w:pPr>
    <w:rPr>
      <w:b/>
      <w:bCs/>
      <w:kern w:val="2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675BDD"/>
    <w:pPr>
      <w:keepNext/>
      <w:keepLines/>
      <w:spacing w:before="280" w:after="290" w:line="376" w:lineRule="auto"/>
      <w:ind w:firstLineChars="0" w:firstLine="0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675BDD"/>
    <w:pPr>
      <w:keepNext/>
      <w:keepLines/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qFormat/>
    <w:rsid w:val="00675BDD"/>
    <w:pPr>
      <w:keepNext/>
      <w:keepLines/>
      <w:spacing w:before="240" w:after="64" w:line="320" w:lineRule="auto"/>
      <w:ind w:firstLineChars="0" w:firstLine="0"/>
      <w:outlineLvl w:val="5"/>
    </w:pPr>
    <w:rPr>
      <w:rFonts w:ascii="Arial" w:eastAsia="黑体" w:hAnsi="Arial"/>
      <w:b/>
      <w:bCs/>
    </w:rPr>
  </w:style>
  <w:style w:type="paragraph" w:styleId="Heading7">
    <w:name w:val="heading 7"/>
    <w:basedOn w:val="Normal"/>
    <w:next w:val="Normal"/>
    <w:link w:val="Heading7Char"/>
    <w:qFormat/>
    <w:rsid w:val="00675BDD"/>
    <w:pPr>
      <w:keepNext/>
      <w:keepLines/>
      <w:spacing w:before="240" w:after="64" w:line="320" w:lineRule="auto"/>
      <w:ind w:firstLineChars="0" w:firstLine="0"/>
      <w:outlineLvl w:val="6"/>
    </w:pPr>
    <w:rPr>
      <w:b/>
      <w:bCs/>
    </w:rPr>
  </w:style>
  <w:style w:type="paragraph" w:styleId="Heading8">
    <w:name w:val="heading 8"/>
    <w:basedOn w:val="Normal"/>
    <w:next w:val="Normal"/>
    <w:link w:val="Heading8Char"/>
    <w:qFormat/>
    <w:rsid w:val="00675BDD"/>
    <w:pPr>
      <w:keepNext/>
      <w:keepLines/>
      <w:spacing w:before="240" w:after="64" w:line="320" w:lineRule="auto"/>
      <w:ind w:firstLineChars="0" w:firstLine="0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link w:val="Heading9Char"/>
    <w:qFormat/>
    <w:rsid w:val="00675BDD"/>
    <w:pPr>
      <w:keepNext/>
      <w:keepLines/>
      <w:spacing w:before="240" w:after="64" w:line="320" w:lineRule="auto"/>
      <w:ind w:firstLineChars="0" w:firstLine="0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autoRedefine/>
    <w:uiPriority w:val="39"/>
    <w:rsid w:val="00675BDD"/>
    <w:pPr>
      <w:spacing w:line="360" w:lineRule="auto"/>
      <w:ind w:leftChars="100" w:left="100"/>
      <w:jc w:val="both"/>
    </w:pPr>
    <w:rPr>
      <w:kern w:val="2"/>
      <w:sz w:val="24"/>
      <w:szCs w:val="24"/>
    </w:rPr>
  </w:style>
  <w:style w:type="paragraph" w:styleId="TOC1">
    <w:name w:val="toc 1"/>
    <w:autoRedefine/>
    <w:uiPriority w:val="39"/>
    <w:rsid w:val="00675BDD"/>
    <w:pPr>
      <w:tabs>
        <w:tab w:val="right" w:leader="dot" w:pos="9174"/>
      </w:tabs>
      <w:spacing w:line="360" w:lineRule="auto"/>
      <w:jc w:val="both"/>
    </w:pPr>
    <w:rPr>
      <w:b/>
      <w:kern w:val="2"/>
      <w:sz w:val="24"/>
      <w:szCs w:val="24"/>
    </w:rPr>
  </w:style>
  <w:style w:type="paragraph" w:styleId="TOC3">
    <w:name w:val="toc 3"/>
    <w:autoRedefine/>
    <w:uiPriority w:val="39"/>
    <w:rsid w:val="00675BDD"/>
    <w:pPr>
      <w:tabs>
        <w:tab w:val="right" w:leader="dot" w:pos="9174"/>
      </w:tabs>
      <w:spacing w:line="360" w:lineRule="auto"/>
      <w:ind w:leftChars="200" w:left="200"/>
      <w:jc w:val="both"/>
    </w:pPr>
    <w:rPr>
      <w:kern w:val="2"/>
      <w:sz w:val="24"/>
      <w:szCs w:val="24"/>
    </w:rPr>
  </w:style>
  <w:style w:type="character" w:styleId="Hyperlink">
    <w:name w:val="Hyperlink"/>
    <w:uiPriority w:val="99"/>
    <w:rsid w:val="00675BDD"/>
    <w:rPr>
      <w:color w:val="0000FF"/>
      <w:u w:val="single"/>
    </w:rPr>
  </w:style>
  <w:style w:type="table" w:styleId="TableGrid">
    <w:name w:val="Table Grid"/>
    <w:basedOn w:val="TableNormal"/>
    <w:rsid w:val="00675BDD"/>
    <w:pPr>
      <w:widowControl w:val="0"/>
      <w:jc w:val="both"/>
    </w:pPr>
    <w:rPr>
      <w:sz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rsid w:val="00675B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rsid w:val="00675BD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styleId="PageNumber">
    <w:name w:val="page number"/>
    <w:basedOn w:val="DefaultParagraphFont"/>
    <w:semiHidden/>
    <w:rsid w:val="00675BDD"/>
  </w:style>
  <w:style w:type="paragraph" w:customStyle="1" w:styleId="a0">
    <w:name w:val="四级"/>
    <w:next w:val="Normal"/>
    <w:rsid w:val="00675BDD"/>
    <w:pPr>
      <w:spacing w:line="400" w:lineRule="exact"/>
      <w:ind w:leftChars="200" w:left="200"/>
      <w:jc w:val="both"/>
    </w:pPr>
    <w:rPr>
      <w:rFonts w:eastAsia="楷体_GB2312"/>
      <w:kern w:val="2"/>
      <w:sz w:val="24"/>
      <w:szCs w:val="24"/>
    </w:rPr>
  </w:style>
  <w:style w:type="paragraph" w:customStyle="1" w:styleId="a1">
    <w:name w:val="五级"/>
    <w:next w:val="Normal"/>
    <w:rsid w:val="00675BDD"/>
    <w:pPr>
      <w:spacing w:line="400" w:lineRule="exact"/>
      <w:ind w:leftChars="200" w:left="200"/>
      <w:jc w:val="both"/>
    </w:pPr>
    <w:rPr>
      <w:rFonts w:eastAsia="仿宋_GB2312"/>
      <w:kern w:val="2"/>
      <w:sz w:val="24"/>
      <w:szCs w:val="24"/>
    </w:rPr>
  </w:style>
  <w:style w:type="paragraph" w:styleId="DocumentMap">
    <w:name w:val="Document Map"/>
    <w:basedOn w:val="Normal"/>
    <w:link w:val="DocumentMapChar"/>
    <w:semiHidden/>
    <w:rsid w:val="00675BDD"/>
    <w:pPr>
      <w:shd w:val="clear" w:color="auto" w:fill="000080"/>
    </w:pPr>
  </w:style>
  <w:style w:type="paragraph" w:customStyle="1" w:styleId="a2">
    <w:name w:val="图片格式"/>
    <w:next w:val="Normal"/>
    <w:rsid w:val="00675BDD"/>
    <w:pPr>
      <w:jc w:val="center"/>
    </w:pPr>
    <w:rPr>
      <w:kern w:val="2"/>
      <w:sz w:val="21"/>
      <w:szCs w:val="21"/>
    </w:rPr>
  </w:style>
  <w:style w:type="paragraph" w:customStyle="1" w:styleId="a3">
    <w:name w:val="表格靠左"/>
    <w:next w:val="Normal"/>
    <w:rsid w:val="00675BDD"/>
    <w:pPr>
      <w:jc w:val="both"/>
    </w:pPr>
    <w:rPr>
      <w:kern w:val="2"/>
      <w:sz w:val="21"/>
      <w:szCs w:val="21"/>
    </w:rPr>
  </w:style>
  <w:style w:type="paragraph" w:styleId="BodyTextIndent3">
    <w:name w:val="Body Text Indent 3"/>
    <w:basedOn w:val="Normal"/>
    <w:link w:val="BodyTextIndent3Char"/>
    <w:semiHidden/>
    <w:rsid w:val="00675BDD"/>
    <w:pPr>
      <w:spacing w:line="240" w:lineRule="auto"/>
      <w:ind w:firstLine="460"/>
    </w:pPr>
    <w:rPr>
      <w:rFonts w:ascii="宋体" w:hAnsi="宋体"/>
      <w:sz w:val="21"/>
    </w:rPr>
  </w:style>
  <w:style w:type="paragraph" w:styleId="BodyTextIndent">
    <w:name w:val="Body Text Indent"/>
    <w:basedOn w:val="Normal"/>
    <w:link w:val="BodyTextIndentChar"/>
    <w:semiHidden/>
    <w:rsid w:val="00675BDD"/>
    <w:pPr>
      <w:spacing w:after="120"/>
      <w:ind w:leftChars="200" w:left="420"/>
    </w:pPr>
  </w:style>
  <w:style w:type="paragraph" w:customStyle="1" w:styleId="a4">
    <w:name w:val="不编号的一级标题"/>
    <w:next w:val="Normal"/>
    <w:rsid w:val="006C67A6"/>
    <w:pPr>
      <w:spacing w:beforeLines="50" w:before="50" w:afterLines="50" w:after="50" w:line="360" w:lineRule="auto"/>
      <w:jc w:val="center"/>
      <w:outlineLvl w:val="0"/>
    </w:pPr>
    <w:rPr>
      <w:rFonts w:ascii="黑体" w:eastAsia="黑体"/>
      <w:b/>
      <w:bCs/>
      <w:color w:val="000000"/>
      <w:kern w:val="44"/>
      <w:sz w:val="30"/>
      <w:szCs w:val="30"/>
    </w:rPr>
  </w:style>
  <w:style w:type="paragraph" w:styleId="NormalWeb">
    <w:name w:val="Normal (Web)"/>
    <w:basedOn w:val="Normal"/>
    <w:uiPriority w:val="99"/>
    <w:rsid w:val="00675BDD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</w:rPr>
  </w:style>
  <w:style w:type="paragraph" w:styleId="BodyText">
    <w:name w:val="Body Text"/>
    <w:basedOn w:val="Normal"/>
    <w:link w:val="BodyTextChar"/>
    <w:semiHidden/>
    <w:rsid w:val="00675BDD"/>
    <w:pPr>
      <w:spacing w:after="120"/>
    </w:pPr>
  </w:style>
  <w:style w:type="character" w:customStyle="1" w:styleId="BodyTextChar">
    <w:name w:val="Body Text Char"/>
    <w:link w:val="BodyText"/>
    <w:semiHidden/>
    <w:rsid w:val="00675BDD"/>
    <w:rPr>
      <w:kern w:val="2"/>
      <w:sz w:val="24"/>
      <w:szCs w:val="24"/>
    </w:rPr>
  </w:style>
  <w:style w:type="paragraph" w:styleId="Caption">
    <w:name w:val="caption"/>
    <w:basedOn w:val="Normal"/>
    <w:next w:val="Normal"/>
    <w:qFormat/>
    <w:rsid w:val="00675BDD"/>
    <w:rPr>
      <w:rFonts w:ascii="Arial" w:eastAsia="黑体" w:hAnsi="Arial" w:cs="Arial"/>
      <w:sz w:val="20"/>
      <w:szCs w:val="20"/>
    </w:rPr>
  </w:style>
  <w:style w:type="paragraph" w:customStyle="1" w:styleId="a">
    <w:name w:val="参考文献"/>
    <w:basedOn w:val="Title"/>
    <w:rsid w:val="00675BDD"/>
    <w:pPr>
      <w:numPr>
        <w:numId w:val="1"/>
      </w:numPr>
      <w:spacing w:before="0" w:after="0"/>
      <w:ind w:firstLineChars="0" w:firstLine="0"/>
      <w:jc w:val="both"/>
      <w:outlineLvl w:val="9"/>
    </w:pPr>
    <w:rPr>
      <w:rFonts w:ascii="Times New Roman" w:hAnsi="Times New Roman"/>
      <w:b w:val="0"/>
      <w:sz w:val="24"/>
      <w:szCs w:val="24"/>
    </w:rPr>
  </w:style>
  <w:style w:type="paragraph" w:customStyle="1" w:styleId="a5">
    <w:name w:val="图片名"/>
    <w:next w:val="Normal"/>
    <w:rsid w:val="00675BDD"/>
    <w:pPr>
      <w:spacing w:afterLines="50" w:after="50" w:line="400" w:lineRule="exact"/>
      <w:jc w:val="center"/>
    </w:pPr>
    <w:rPr>
      <w:kern w:val="2"/>
      <w:sz w:val="21"/>
      <w:szCs w:val="21"/>
    </w:rPr>
  </w:style>
  <w:style w:type="paragraph" w:styleId="Title">
    <w:name w:val="Title"/>
    <w:basedOn w:val="Normal"/>
    <w:link w:val="TitleChar"/>
    <w:qFormat/>
    <w:rsid w:val="00675BDD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customStyle="1" w:styleId="a6">
    <w:name w:val="表名"/>
    <w:rsid w:val="00675BDD"/>
    <w:pPr>
      <w:spacing w:beforeLines="50" w:before="50" w:line="400" w:lineRule="exact"/>
      <w:jc w:val="center"/>
    </w:pPr>
    <w:rPr>
      <w:kern w:val="2"/>
      <w:sz w:val="21"/>
      <w:szCs w:val="21"/>
    </w:rPr>
  </w:style>
  <w:style w:type="paragraph" w:styleId="PlainText">
    <w:name w:val="Plain Text"/>
    <w:basedOn w:val="Normal"/>
    <w:link w:val="PlainTextChar"/>
    <w:rsid w:val="00675BDD"/>
    <w:pPr>
      <w:spacing w:line="240" w:lineRule="auto"/>
      <w:ind w:firstLineChars="0" w:firstLine="0"/>
    </w:pPr>
    <w:rPr>
      <w:rFonts w:ascii="宋体" w:hAnsi="Courier New" w:cs="Courier New"/>
      <w:sz w:val="21"/>
      <w:szCs w:val="21"/>
    </w:rPr>
  </w:style>
  <w:style w:type="character" w:customStyle="1" w:styleId="Heading1Char">
    <w:name w:val="Heading 1 Char"/>
    <w:link w:val="Heading1"/>
    <w:rsid w:val="009430DE"/>
    <w:rPr>
      <w:rFonts w:eastAsia="黑体"/>
      <w:b/>
      <w:bCs/>
      <w:kern w:val="44"/>
      <w:sz w:val="30"/>
      <w:szCs w:val="30"/>
    </w:rPr>
  </w:style>
  <w:style w:type="character" w:customStyle="1" w:styleId="Heading2Char">
    <w:name w:val="Heading 2 Char"/>
    <w:link w:val="Heading2"/>
    <w:rsid w:val="0006568E"/>
    <w:rPr>
      <w:b/>
      <w:bCs/>
      <w:kern w:val="2"/>
      <w:sz w:val="28"/>
      <w:szCs w:val="28"/>
    </w:rPr>
  </w:style>
  <w:style w:type="character" w:customStyle="1" w:styleId="Heading3Char">
    <w:name w:val="Heading 3 Char"/>
    <w:link w:val="Heading3"/>
    <w:rsid w:val="0006568E"/>
    <w:rPr>
      <w:b/>
      <w:bCs/>
      <w:kern w:val="2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unhideWhenUsed/>
    <w:rsid w:val="006C67A6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rsid w:val="006C67A6"/>
    <w:rPr>
      <w:kern w:val="2"/>
      <w:sz w:val="18"/>
      <w:szCs w:val="18"/>
    </w:rPr>
  </w:style>
  <w:style w:type="paragraph" w:styleId="NoSpacing">
    <w:name w:val="No Spacing"/>
    <w:link w:val="NoSpacingChar"/>
    <w:uiPriority w:val="1"/>
    <w:qFormat/>
    <w:rsid w:val="006C67A6"/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6C67A6"/>
    <w:rPr>
      <w:rFonts w:ascii="Calibri" w:hAnsi="Calibri"/>
      <w:sz w:val="22"/>
      <w:szCs w:val="22"/>
    </w:rPr>
  </w:style>
  <w:style w:type="character" w:customStyle="1" w:styleId="FooterChar">
    <w:name w:val="Footer Char"/>
    <w:link w:val="Footer"/>
    <w:rsid w:val="006C67A6"/>
    <w:rPr>
      <w:kern w:val="2"/>
      <w:sz w:val="18"/>
      <w:szCs w:val="18"/>
    </w:rPr>
  </w:style>
  <w:style w:type="character" w:customStyle="1" w:styleId="HeaderChar">
    <w:name w:val="Header Char"/>
    <w:link w:val="Header"/>
    <w:rsid w:val="006C67A6"/>
    <w:rPr>
      <w:kern w:val="2"/>
      <w:sz w:val="18"/>
      <w:szCs w:val="18"/>
    </w:rPr>
  </w:style>
  <w:style w:type="character" w:customStyle="1" w:styleId="TitleChar">
    <w:name w:val="Title Char"/>
    <w:link w:val="Title"/>
    <w:rsid w:val="006C67A6"/>
    <w:rPr>
      <w:rFonts w:ascii="Arial" w:hAnsi="Arial" w:cs="Arial"/>
      <w:b/>
      <w:bCs/>
      <w:kern w:val="2"/>
      <w:sz w:val="32"/>
      <w:szCs w:val="32"/>
    </w:rPr>
  </w:style>
  <w:style w:type="character" w:customStyle="1" w:styleId="Heading4Char">
    <w:name w:val="Heading 4 Char"/>
    <w:link w:val="Heading4"/>
    <w:rsid w:val="006C67A6"/>
    <w:rPr>
      <w:rFonts w:ascii="Arial" w:eastAsia="黑体" w:hAnsi="Arial"/>
      <w:b/>
      <w:bCs/>
      <w:kern w:val="2"/>
      <w:sz w:val="28"/>
      <w:szCs w:val="28"/>
    </w:rPr>
  </w:style>
  <w:style w:type="character" w:customStyle="1" w:styleId="Heading5Char">
    <w:name w:val="Heading 5 Char"/>
    <w:link w:val="Heading5"/>
    <w:rsid w:val="006C67A6"/>
    <w:rPr>
      <w:b/>
      <w:bCs/>
      <w:kern w:val="2"/>
      <w:sz w:val="28"/>
      <w:szCs w:val="28"/>
    </w:rPr>
  </w:style>
  <w:style w:type="character" w:customStyle="1" w:styleId="Heading6Char">
    <w:name w:val="Heading 6 Char"/>
    <w:link w:val="Heading6"/>
    <w:rsid w:val="006C67A6"/>
    <w:rPr>
      <w:rFonts w:ascii="Arial" w:eastAsia="黑体" w:hAnsi="Arial"/>
      <w:b/>
      <w:bCs/>
      <w:kern w:val="2"/>
      <w:sz w:val="24"/>
      <w:szCs w:val="24"/>
    </w:rPr>
  </w:style>
  <w:style w:type="character" w:customStyle="1" w:styleId="Heading7Char">
    <w:name w:val="Heading 7 Char"/>
    <w:link w:val="Heading7"/>
    <w:rsid w:val="006C67A6"/>
    <w:rPr>
      <w:b/>
      <w:bCs/>
      <w:kern w:val="2"/>
      <w:sz w:val="24"/>
      <w:szCs w:val="24"/>
    </w:rPr>
  </w:style>
  <w:style w:type="character" w:customStyle="1" w:styleId="Heading8Char">
    <w:name w:val="Heading 8 Char"/>
    <w:link w:val="Heading8"/>
    <w:rsid w:val="006C67A6"/>
    <w:rPr>
      <w:rFonts w:ascii="Arial" w:eastAsia="黑体" w:hAnsi="Arial"/>
      <w:kern w:val="2"/>
      <w:sz w:val="24"/>
      <w:szCs w:val="24"/>
    </w:rPr>
  </w:style>
  <w:style w:type="character" w:customStyle="1" w:styleId="Heading9Char">
    <w:name w:val="Heading 9 Char"/>
    <w:link w:val="Heading9"/>
    <w:rsid w:val="006C67A6"/>
    <w:rPr>
      <w:rFonts w:ascii="Arial" w:eastAsia="黑体" w:hAnsi="Arial"/>
      <w:kern w:val="2"/>
      <w:sz w:val="24"/>
      <w:szCs w:val="21"/>
    </w:rPr>
  </w:style>
  <w:style w:type="character" w:customStyle="1" w:styleId="PlainTextChar">
    <w:name w:val="Plain Text Char"/>
    <w:link w:val="PlainText"/>
    <w:rsid w:val="006C67A6"/>
    <w:rPr>
      <w:rFonts w:ascii="宋体" w:hAnsi="Courier New" w:cs="Courier New"/>
      <w:kern w:val="2"/>
      <w:sz w:val="21"/>
      <w:szCs w:val="21"/>
    </w:rPr>
  </w:style>
  <w:style w:type="character" w:customStyle="1" w:styleId="DocumentMapChar">
    <w:name w:val="Document Map Char"/>
    <w:link w:val="DocumentMap"/>
    <w:semiHidden/>
    <w:rsid w:val="006C67A6"/>
    <w:rPr>
      <w:kern w:val="2"/>
      <w:sz w:val="24"/>
      <w:szCs w:val="24"/>
      <w:shd w:val="clear" w:color="auto" w:fill="000080"/>
    </w:rPr>
  </w:style>
  <w:style w:type="character" w:customStyle="1" w:styleId="BodyTextIndentChar">
    <w:name w:val="Body Text Indent Char"/>
    <w:link w:val="BodyTextIndent"/>
    <w:semiHidden/>
    <w:rsid w:val="006C67A6"/>
    <w:rPr>
      <w:kern w:val="2"/>
      <w:sz w:val="24"/>
      <w:szCs w:val="24"/>
    </w:rPr>
  </w:style>
  <w:style w:type="character" w:customStyle="1" w:styleId="BodyTextIndent3Char">
    <w:name w:val="Body Text Indent 3 Char"/>
    <w:link w:val="BodyTextIndent3"/>
    <w:semiHidden/>
    <w:rsid w:val="006C67A6"/>
    <w:rPr>
      <w:rFonts w:ascii="宋体" w:hAnsi="宋体"/>
      <w:kern w:val="2"/>
      <w:sz w:val="21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06657"/>
    <w:pPr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A6F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hAnsi="Arial" w:cs="Arial"/>
      <w:kern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6FDD"/>
    <w:rPr>
      <w:rFonts w:ascii="Arial" w:hAnsi="Arial" w:cs="Arial"/>
      <w:sz w:val="24"/>
      <w:szCs w:val="24"/>
    </w:rPr>
  </w:style>
  <w:style w:type="paragraph" w:styleId="ListParagraph">
    <w:name w:val="List Paragraph"/>
    <w:basedOn w:val="Normal"/>
    <w:uiPriority w:val="34"/>
    <w:qFormat/>
    <w:rsid w:val="00884F2B"/>
    <w:pPr>
      <w:ind w:firstLine="420"/>
    </w:pPr>
  </w:style>
  <w:style w:type="paragraph" w:customStyle="1" w:styleId="a7">
    <w:name w:val="代码图片"/>
    <w:next w:val="Normal"/>
    <w:qFormat/>
    <w:rsid w:val="00D32020"/>
    <w:pPr>
      <w:ind w:leftChars="200" w:left="420"/>
    </w:pPr>
    <w:rPr>
      <w:rFonts w:cstheme="minorBidi"/>
      <w:noProof/>
      <w:kern w:val="2"/>
      <w:sz w:val="21"/>
      <w:szCs w:val="22"/>
    </w:rPr>
  </w:style>
  <w:style w:type="paragraph" w:customStyle="1" w:styleId="a8">
    <w:name w:val="括号里里的注释"/>
    <w:next w:val="Normal"/>
    <w:link w:val="Char"/>
    <w:qFormat/>
    <w:rsid w:val="000A774F"/>
    <w:pPr>
      <w:ind w:firstLine="420"/>
    </w:pPr>
    <w:rPr>
      <w:rFonts w:asciiTheme="minorHAnsi" w:eastAsia="华文楷体" w:hAnsiTheme="minorHAnsi" w:cstheme="minorBidi"/>
      <w:kern w:val="2"/>
      <w:sz w:val="18"/>
      <w:szCs w:val="18"/>
    </w:rPr>
  </w:style>
  <w:style w:type="character" w:customStyle="1" w:styleId="Char">
    <w:name w:val="括号里里的注释 Char"/>
    <w:basedOn w:val="DefaultParagraphFont"/>
    <w:link w:val="a8"/>
    <w:rsid w:val="000A774F"/>
    <w:rPr>
      <w:rFonts w:asciiTheme="minorHAnsi" w:eastAsia="华文楷体" w:hAnsiTheme="minorHAnsi" w:cstheme="minorBidi"/>
      <w:kern w:val="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108A2"/>
    <w:rPr>
      <w:color w:val="808080"/>
    </w:rPr>
  </w:style>
  <w:style w:type="paragraph" w:customStyle="1" w:styleId="a9">
    <w:name w:val="代码块"/>
    <w:next w:val="Normal"/>
    <w:link w:val="Char0"/>
    <w:qFormat/>
    <w:rsid w:val="00E27071"/>
    <w:pPr>
      <w:shd w:val="clear" w:color="auto" w:fill="D9D9D9" w:themeFill="background1" w:themeFillShade="D9"/>
    </w:pPr>
    <w:rPr>
      <w:rFonts w:cs="Arial"/>
      <w:sz w:val="21"/>
      <w:szCs w:val="24"/>
    </w:rPr>
  </w:style>
  <w:style w:type="character" w:customStyle="1" w:styleId="Char0">
    <w:name w:val="代码块 Char"/>
    <w:basedOn w:val="HTMLPreformattedChar"/>
    <w:link w:val="a9"/>
    <w:rsid w:val="00E27071"/>
    <w:rPr>
      <w:rFonts w:ascii="Arial" w:hAnsi="Arial" w:cs="Arial"/>
      <w:sz w:val="21"/>
      <w:szCs w:val="24"/>
      <w:shd w:val="clear" w:color="auto" w:fill="D9D9D9" w:themeFill="background1" w:themeFillShade="D9"/>
    </w:rPr>
  </w:style>
  <w:style w:type="paragraph" w:customStyle="1" w:styleId="aa">
    <w:name w:val="自定义一级标题"/>
    <w:next w:val="Normal"/>
    <w:rsid w:val="00675BDD"/>
    <w:pPr>
      <w:spacing w:beforeLines="50" w:before="50" w:afterLines="50" w:after="50" w:line="360" w:lineRule="auto"/>
      <w:jc w:val="center"/>
      <w:outlineLvl w:val="0"/>
    </w:pPr>
    <w:rPr>
      <w:rFonts w:ascii="黑体" w:eastAsia="黑体"/>
      <w:b/>
      <w:bCs/>
      <w:color w:val="000000"/>
      <w:kern w:val="44"/>
      <w:sz w:val="30"/>
      <w:szCs w:val="30"/>
    </w:rPr>
  </w:style>
  <w:style w:type="character" w:customStyle="1" w:styleId="apple-converted-space">
    <w:name w:val="apple-converted-space"/>
    <w:basedOn w:val="DefaultParagraphFont"/>
    <w:rsid w:val="00C03FF6"/>
  </w:style>
  <w:style w:type="paragraph" w:styleId="TOC4">
    <w:name w:val="toc 4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66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88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10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32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54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E11154"/>
    <w:pPr>
      <w:widowControl/>
      <w:spacing w:after="100" w:line="276" w:lineRule="auto"/>
      <w:ind w:left="1760" w:firstLineChars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styleId="FollowedHyperlink">
    <w:name w:val="FollowedHyperlink"/>
    <w:basedOn w:val="DefaultParagraphFont"/>
    <w:rsid w:val="004E7FF1"/>
    <w:rPr>
      <w:color w:val="800080" w:themeColor="followedHyperlink"/>
      <w:u w:val="single"/>
    </w:rPr>
  </w:style>
  <w:style w:type="table" w:styleId="LightList">
    <w:name w:val="Light List"/>
    <w:basedOn w:val="TableNormal"/>
    <w:uiPriority w:val="61"/>
    <w:rsid w:val="004641D3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a00">
    <w:name w:val="a0"/>
    <w:basedOn w:val="Normal"/>
    <w:rsid w:val="00D538E1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eastAsia="Times New Roman"/>
      <w:kern w:val="0"/>
    </w:rPr>
  </w:style>
  <w:style w:type="character" w:customStyle="1" w:styleId="constant">
    <w:name w:val="constant"/>
    <w:basedOn w:val="DefaultParagraphFont"/>
    <w:rsid w:val="00E21E68"/>
  </w:style>
  <w:style w:type="character" w:styleId="HTMLCode">
    <w:name w:val="HTML Code"/>
    <w:basedOn w:val="DefaultParagraphFont"/>
    <w:uiPriority w:val="99"/>
    <w:unhideWhenUsed/>
    <w:rsid w:val="00B87120"/>
    <w:rPr>
      <w:rFonts w:ascii="Courier New" w:eastAsia="Times New Roman" w:hAnsi="Courier New" w:cs="Courier New"/>
      <w:sz w:val="20"/>
      <w:szCs w:val="20"/>
    </w:rPr>
  </w:style>
  <w:style w:type="paragraph" w:customStyle="1" w:styleId="p0">
    <w:name w:val="p0"/>
    <w:basedOn w:val="Normal"/>
    <w:rsid w:val="00200901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eastAsia="Times New Roman"/>
      <w:kern w:val="0"/>
    </w:rPr>
  </w:style>
  <w:style w:type="character" w:styleId="Strong">
    <w:name w:val="Strong"/>
    <w:basedOn w:val="DefaultParagraphFont"/>
    <w:uiPriority w:val="22"/>
    <w:qFormat/>
    <w:rsid w:val="00940BC3"/>
    <w:rPr>
      <w:b/>
      <w:bCs/>
    </w:rPr>
  </w:style>
  <w:style w:type="paragraph" w:customStyle="1" w:styleId="Default">
    <w:name w:val="Default"/>
    <w:rsid w:val="00A74A4E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linktitle">
    <w:name w:val="link_title"/>
    <w:basedOn w:val="DefaultParagraphFont"/>
    <w:rsid w:val="00815D66"/>
  </w:style>
  <w:style w:type="character" w:styleId="Emphasis">
    <w:name w:val="Emphasis"/>
    <w:basedOn w:val="DefaultParagraphFont"/>
    <w:uiPriority w:val="20"/>
    <w:qFormat/>
    <w:rsid w:val="00283F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34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09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640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963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210572">
                                      <w:marLeft w:val="0"/>
                                      <w:marRight w:val="0"/>
                                      <w:marTop w:val="0"/>
                                      <w:marBottom w:val="75"/>
                                      <w:divBdr>
                                        <w:top w:val="single" w:sz="6" w:space="0" w:color="C3CED9"/>
                                        <w:left w:val="single" w:sz="6" w:space="0" w:color="C3CED9"/>
                                        <w:bottom w:val="single" w:sz="6" w:space="0" w:color="C3CED9"/>
                                        <w:right w:val="single" w:sz="6" w:space="0" w:color="C3CED9"/>
                                      </w:divBdr>
                                      <w:divsChild>
                                        <w:div w:id="1266882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79487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675719801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70047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23792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08146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3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245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08489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82944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71265323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12130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672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55267082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59004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2628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81824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88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1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5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33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1079252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679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7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8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2269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04761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478981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24060205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42472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837954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648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663774736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39998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050156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75913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9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93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061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895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590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1096825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777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5323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208899139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6463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58288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80191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95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2970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93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17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57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837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695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588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541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9350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688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3918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876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999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4135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63573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9936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85437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41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768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461528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36669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28681659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32711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769488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55111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164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923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8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185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495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468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28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836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4002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488050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83345404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43200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906604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28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5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15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45716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single" w:sz="12" w:space="0" w:color="EFEFE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519208">
                              <w:marLeft w:val="225"/>
                              <w:marRight w:val="225"/>
                              <w:marTop w:val="30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0" w:color="D9D9D9"/>
                                <w:right w:val="none" w:sz="0" w:space="0" w:color="auto"/>
                              </w:divBdr>
                              <w:divsChild>
                                <w:div w:id="206074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9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4034">
          <w:marLeft w:val="375"/>
          <w:marRight w:val="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4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376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189217016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98061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136327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31379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9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0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72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4674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single" w:sz="12" w:space="0" w:color="EFEFE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89837">
                              <w:marLeft w:val="225"/>
                              <w:marRight w:val="225"/>
                              <w:marTop w:val="30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0" w:color="D9D9D9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41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7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19936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14978190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48197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95171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287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7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13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16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45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65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9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8669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2030830215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38341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79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72970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3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4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01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76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65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361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561408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322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07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897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87930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423255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80DFEA"/>
                        <w:left w:val="single" w:sz="6" w:space="1" w:color="80DFEA"/>
                        <w:bottom w:val="single" w:sz="6" w:space="1" w:color="80DFEA"/>
                        <w:right w:val="single" w:sz="6" w:space="1" w:color="80DFEA"/>
                      </w:divBdr>
                      <w:divsChild>
                        <w:div w:id="111439844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43680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4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707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96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94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72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5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07086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single" w:sz="12" w:space="0" w:color="EFEFE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44309">
                              <w:marLeft w:val="225"/>
                              <w:marRight w:val="225"/>
                              <w:marTop w:val="30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dashed" w:sz="6" w:space="0" w:color="D9D9D9"/>
                                <w:right w:val="none" w:sz="0" w:space="0" w:color="auto"/>
                              </w:divBdr>
                              <w:divsChild>
                                <w:div w:id="1974020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00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006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62084418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92159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54525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5608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0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810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058954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89711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92310364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97091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34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267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22403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4055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95836362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4473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809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98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33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09696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925508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31321254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36348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26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96356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94050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1020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66501426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80699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11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60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6189">
              <w:marLeft w:val="0"/>
              <w:marRight w:val="0"/>
              <w:marTop w:val="0"/>
              <w:marBottom w:val="0"/>
              <w:divBdr>
                <w:top w:val="single" w:sz="12" w:space="0" w:color="4273B3"/>
                <w:left w:val="none" w:sz="0" w:space="0" w:color="auto"/>
                <w:bottom w:val="single" w:sz="6" w:space="0" w:color="DBDBDB"/>
                <w:right w:val="none" w:sz="0" w:space="0" w:color="auto"/>
              </w:divBdr>
              <w:divsChild>
                <w:div w:id="154143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8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01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1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53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4706">
          <w:marLeft w:val="1843"/>
          <w:marRight w:val="0"/>
          <w:marTop w:val="2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0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0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73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07760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86810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38988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933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547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1821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454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8943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4163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8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9019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96142194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203549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9530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73709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4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2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3891">
              <w:marLeft w:val="0"/>
              <w:marRight w:val="0"/>
              <w:marTop w:val="0"/>
              <w:marBottom w:val="0"/>
              <w:divBdr>
                <w:top w:val="single" w:sz="6" w:space="1" w:color="E0C6A6"/>
                <w:left w:val="single" w:sz="6" w:space="1" w:color="E0C6A6"/>
                <w:bottom w:val="single" w:sz="6" w:space="1" w:color="E0C6A6"/>
                <w:right w:val="single" w:sz="6" w:space="1" w:color="E0C6A6"/>
              </w:divBdr>
              <w:divsChild>
                <w:div w:id="137573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490643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11091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34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1371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77261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678976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205148942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98688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8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6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5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33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9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03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90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9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6605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216039087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81175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2529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36935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2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48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4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94765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661812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156521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750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855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417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0781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864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56362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7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96768">
          <w:marLeft w:val="75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882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974901">
                  <w:marLeft w:val="0"/>
                  <w:marRight w:val="0"/>
                  <w:marTop w:val="0"/>
                  <w:marBottom w:val="0"/>
                  <w:divBdr>
                    <w:top w:val="single" w:sz="6" w:space="23" w:color="C2D9E8"/>
                    <w:left w:val="single" w:sz="6" w:space="0" w:color="C2D9E8"/>
                    <w:bottom w:val="single" w:sz="6" w:space="8" w:color="C2D9E8"/>
                    <w:right w:val="single" w:sz="6" w:space="0" w:color="C2D9E8"/>
                  </w:divBdr>
                  <w:divsChild>
                    <w:div w:id="81946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94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2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66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2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5961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36670861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205835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6032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81684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01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73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443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3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47242">
          <w:marLeft w:val="375"/>
          <w:marRight w:val="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1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3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1165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927891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92956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80DFEA"/>
                        <w:left w:val="single" w:sz="6" w:space="1" w:color="80DFEA"/>
                        <w:bottom w:val="single" w:sz="6" w:space="1" w:color="80DFEA"/>
                        <w:right w:val="single" w:sz="6" w:space="1" w:color="80DFEA"/>
                      </w:divBdr>
                      <w:divsChild>
                        <w:div w:id="109605567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6701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46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8787">
          <w:marLeft w:val="375"/>
          <w:marRight w:val="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9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842958">
                      <w:marLeft w:val="75"/>
                      <w:marRight w:val="75"/>
                      <w:marTop w:val="0"/>
                      <w:marBottom w:val="150"/>
                      <w:divBdr>
                        <w:top w:val="single" w:sz="6" w:space="4" w:color="998B75"/>
                        <w:left w:val="single" w:sz="6" w:space="4" w:color="998B75"/>
                        <w:bottom w:val="single" w:sz="6" w:space="4" w:color="998B75"/>
                        <w:right w:val="single" w:sz="6" w:space="4" w:color="998B75"/>
                      </w:divBdr>
                    </w:div>
                  </w:divsChild>
                </w:div>
              </w:divsChild>
            </w:div>
          </w:divsChild>
        </w:div>
      </w:divsChild>
    </w:div>
    <w:div w:id="12738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15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27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4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4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67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722290">
                                      <w:marLeft w:val="0"/>
                                      <w:marRight w:val="0"/>
                                      <w:marTop w:val="0"/>
                                      <w:marBottom w:val="75"/>
                                      <w:divBdr>
                                        <w:top w:val="single" w:sz="6" w:space="0" w:color="C3CED9"/>
                                        <w:left w:val="single" w:sz="6" w:space="0" w:color="C3CED9"/>
                                        <w:bottom w:val="single" w:sz="6" w:space="0" w:color="C3CED9"/>
                                        <w:right w:val="single" w:sz="6" w:space="0" w:color="C3CED9"/>
                                      </w:divBdr>
                                      <w:divsChild>
                                        <w:div w:id="1748461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99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116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45047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4504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640234777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9982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32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0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1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7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0387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7797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79822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6925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0494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0140">
          <w:marLeft w:val="375"/>
          <w:marRight w:val="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3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32015">
                      <w:marLeft w:val="75"/>
                      <w:marRight w:val="75"/>
                      <w:marTop w:val="0"/>
                      <w:marBottom w:val="150"/>
                      <w:divBdr>
                        <w:top w:val="single" w:sz="6" w:space="4" w:color="998B75"/>
                        <w:left w:val="single" w:sz="6" w:space="4" w:color="998B75"/>
                        <w:bottom w:val="single" w:sz="6" w:space="4" w:color="998B75"/>
                        <w:right w:val="single" w:sz="6" w:space="4" w:color="998B75"/>
                      </w:divBdr>
                    </w:div>
                  </w:divsChild>
                </w:div>
              </w:divsChild>
            </w:div>
          </w:divsChild>
        </w:div>
      </w:divsChild>
    </w:div>
    <w:div w:id="13412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7922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40927888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7971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15343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97896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64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3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254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83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737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83830631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05076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83467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3355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21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99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19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118150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191589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180361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6930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05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8756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26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5230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2322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6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6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60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29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78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280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1283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36995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347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53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81665">
              <w:marLeft w:val="0"/>
              <w:marRight w:val="0"/>
              <w:marTop w:val="0"/>
              <w:marBottom w:val="0"/>
              <w:divBdr>
                <w:top w:val="single" w:sz="6" w:space="15" w:color="DDDDDD"/>
                <w:left w:val="single" w:sz="6" w:space="15" w:color="DDDDDD"/>
                <w:bottom w:val="single" w:sz="6" w:space="15" w:color="DDDDDD"/>
                <w:right w:val="single" w:sz="6" w:space="15" w:color="DDDDDD"/>
              </w:divBdr>
              <w:divsChild>
                <w:div w:id="15017759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8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812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370446513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66246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6223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68341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35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695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292249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5026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60046668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25516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21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4282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394356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682870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703820518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single" w:sz="6" w:space="3" w:color="CCCCCC"/>
                            <w:left w:val="single" w:sz="6" w:space="3" w:color="CCCCCC"/>
                            <w:bottom w:val="single" w:sz="12" w:space="3" w:color="CCCCCC"/>
                            <w:right w:val="single" w:sz="12" w:space="3" w:color="CCCCCC"/>
                          </w:divBdr>
                          <w:divsChild>
                            <w:div w:id="1212964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46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43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99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54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46779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19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15" w:color="439CD3"/>
                                <w:left w:val="single" w:sz="6" w:space="15" w:color="AED7F1"/>
                                <w:bottom w:val="single" w:sz="6" w:space="15" w:color="AED7F1"/>
                                <w:right w:val="single" w:sz="6" w:space="15" w:color="AED7F1"/>
                              </w:divBdr>
                              <w:divsChild>
                                <w:div w:id="745419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7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4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73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598219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755974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867376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1610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60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7698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46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286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794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6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814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57931823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37025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64448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43737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6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981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2117423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48046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0276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20294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11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74159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447887790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08183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329520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357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7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0811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72383">
              <w:marLeft w:val="0"/>
              <w:marRight w:val="0"/>
              <w:marTop w:val="0"/>
              <w:marBottom w:val="0"/>
              <w:divBdr>
                <w:top w:val="single" w:sz="12" w:space="0" w:color="4273B3"/>
                <w:left w:val="none" w:sz="0" w:space="0" w:color="auto"/>
                <w:bottom w:val="single" w:sz="6" w:space="0" w:color="DBDBDB"/>
                <w:right w:val="none" w:sz="0" w:space="0" w:color="auto"/>
              </w:divBdr>
              <w:divsChild>
                <w:div w:id="144896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98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1878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94444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689579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74017869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38407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3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8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4772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199172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166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2050061490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9125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4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11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54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302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7930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65452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31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066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9759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61830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318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8048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10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19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230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single" w:sz="6" w:space="0" w:color="9FACB7"/>
                            <w:left w:val="single" w:sz="6" w:space="0" w:color="9FACB7"/>
                            <w:bottom w:val="single" w:sz="6" w:space="0" w:color="9FACB7"/>
                            <w:right w:val="single" w:sz="6" w:space="0" w:color="9FACB7"/>
                          </w:divBdr>
                          <w:divsChild>
                            <w:div w:id="15401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05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587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259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797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61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747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0933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6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6113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64667319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97533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882080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5579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82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2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9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8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28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87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91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13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6546">
          <w:marLeft w:val="75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3778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29406">
                  <w:marLeft w:val="0"/>
                  <w:marRight w:val="0"/>
                  <w:marTop w:val="0"/>
                  <w:marBottom w:val="0"/>
                  <w:divBdr>
                    <w:top w:val="single" w:sz="6" w:space="23" w:color="C2D9E8"/>
                    <w:left w:val="single" w:sz="6" w:space="0" w:color="C2D9E8"/>
                    <w:bottom w:val="single" w:sz="6" w:space="8" w:color="C2D9E8"/>
                    <w:right w:val="single" w:sz="6" w:space="0" w:color="C2D9E8"/>
                  </w:divBdr>
                  <w:divsChild>
                    <w:div w:id="65530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84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904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32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5866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12939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3915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80DFEA"/>
                        <w:left w:val="single" w:sz="6" w:space="1" w:color="80DFEA"/>
                        <w:bottom w:val="single" w:sz="6" w:space="1" w:color="80DFEA"/>
                        <w:right w:val="single" w:sz="6" w:space="1" w:color="80DFEA"/>
                      </w:divBdr>
                      <w:divsChild>
                        <w:div w:id="42260570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63918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95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9580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39059">
              <w:marLeft w:val="0"/>
              <w:marRight w:val="0"/>
              <w:marTop w:val="0"/>
              <w:marBottom w:val="0"/>
              <w:divBdr>
                <w:top w:val="single" w:sz="12" w:space="0" w:color="4273B3"/>
                <w:left w:val="none" w:sz="0" w:space="0" w:color="auto"/>
                <w:bottom w:val="single" w:sz="6" w:space="0" w:color="DBDBDB"/>
                <w:right w:val="none" w:sz="0" w:space="0" w:color="auto"/>
              </w:divBdr>
              <w:divsChild>
                <w:div w:id="7517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9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53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941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2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111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881669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1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8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6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51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817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92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92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7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69441">
                          <w:marLeft w:val="75"/>
                          <w:marRight w:val="75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9DC8D9"/>
                            <w:right w:val="none" w:sz="0" w:space="0" w:color="auto"/>
                          </w:divBdr>
                          <w:divsChild>
                            <w:div w:id="143720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6" w:space="0" w:color="9DC8D9"/>
                                <w:bottom w:val="none" w:sz="0" w:space="0" w:color="auto"/>
                                <w:right w:val="single" w:sz="6" w:space="0" w:color="9DC8D9"/>
                              </w:divBdr>
                              <w:divsChild>
                                <w:div w:id="1058934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12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179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868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8318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4510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502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0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34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0537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74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97622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814687787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11833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20838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2090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png"/><Relationship Id="rId42" Type="http://schemas.openxmlformats.org/officeDocument/2006/relationships/image" Target="media/image27.tmp"/><Relationship Id="rId63" Type="http://schemas.openxmlformats.org/officeDocument/2006/relationships/image" Target="media/image47.tmp"/><Relationship Id="rId84" Type="http://schemas.openxmlformats.org/officeDocument/2006/relationships/image" Target="media/image68.tmp"/><Relationship Id="rId138" Type="http://schemas.openxmlformats.org/officeDocument/2006/relationships/image" Target="media/image121.tmp"/><Relationship Id="rId159" Type="http://schemas.openxmlformats.org/officeDocument/2006/relationships/image" Target="media/image141.tmp"/><Relationship Id="rId170" Type="http://schemas.openxmlformats.org/officeDocument/2006/relationships/image" Target="media/image152.tmp"/><Relationship Id="rId191" Type="http://schemas.openxmlformats.org/officeDocument/2006/relationships/image" Target="media/image173.tmp"/><Relationship Id="rId205" Type="http://schemas.openxmlformats.org/officeDocument/2006/relationships/image" Target="media/image187.tmp"/><Relationship Id="rId226" Type="http://schemas.openxmlformats.org/officeDocument/2006/relationships/fontTable" Target="fontTable.xml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53" Type="http://schemas.openxmlformats.org/officeDocument/2006/relationships/image" Target="media/image38.tmp"/><Relationship Id="rId74" Type="http://schemas.openxmlformats.org/officeDocument/2006/relationships/image" Target="media/image58.tmp"/><Relationship Id="rId128" Type="http://schemas.openxmlformats.org/officeDocument/2006/relationships/image" Target="media/image112.tmp"/><Relationship Id="rId149" Type="http://schemas.openxmlformats.org/officeDocument/2006/relationships/image" Target="media/image131.tmp"/><Relationship Id="rId5" Type="http://schemas.microsoft.com/office/2007/relationships/stylesWithEffects" Target="stylesWithEffects.xml"/><Relationship Id="rId95" Type="http://schemas.openxmlformats.org/officeDocument/2006/relationships/image" Target="media/image79.png"/><Relationship Id="rId160" Type="http://schemas.openxmlformats.org/officeDocument/2006/relationships/image" Target="media/image142.tmp"/><Relationship Id="rId181" Type="http://schemas.openxmlformats.org/officeDocument/2006/relationships/image" Target="media/image163.tmp"/><Relationship Id="rId216" Type="http://schemas.openxmlformats.org/officeDocument/2006/relationships/image" Target="media/image198.png"/><Relationship Id="rId211" Type="http://schemas.openxmlformats.org/officeDocument/2006/relationships/image" Target="media/image193.tmp"/><Relationship Id="rId22" Type="http://schemas.openxmlformats.org/officeDocument/2006/relationships/image" Target="media/image7.tmp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139" Type="http://schemas.openxmlformats.org/officeDocument/2006/relationships/hyperlink" Target="http://blog.csdn.net/androiddeveloper_lee/article/details/6625267" TargetMode="External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50" Type="http://schemas.openxmlformats.org/officeDocument/2006/relationships/image" Target="media/image132.tmp"/><Relationship Id="rId155" Type="http://schemas.openxmlformats.org/officeDocument/2006/relationships/image" Target="media/image137.tmp"/><Relationship Id="rId171" Type="http://schemas.openxmlformats.org/officeDocument/2006/relationships/image" Target="media/image153.tmp"/><Relationship Id="rId176" Type="http://schemas.openxmlformats.org/officeDocument/2006/relationships/image" Target="media/image158.tmp"/><Relationship Id="rId192" Type="http://schemas.openxmlformats.org/officeDocument/2006/relationships/image" Target="media/image174.tmp"/><Relationship Id="rId197" Type="http://schemas.openxmlformats.org/officeDocument/2006/relationships/image" Target="media/image179.tmp"/><Relationship Id="rId206" Type="http://schemas.openxmlformats.org/officeDocument/2006/relationships/image" Target="media/image188.tmp"/><Relationship Id="rId227" Type="http://schemas.openxmlformats.org/officeDocument/2006/relationships/theme" Target="theme/theme1.xml"/><Relationship Id="rId201" Type="http://schemas.openxmlformats.org/officeDocument/2006/relationships/image" Target="media/image183.tmp"/><Relationship Id="rId222" Type="http://schemas.openxmlformats.org/officeDocument/2006/relationships/image" Target="media/image204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tmp"/><Relationship Id="rId54" Type="http://schemas.openxmlformats.org/officeDocument/2006/relationships/image" Target="media/image39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40" Type="http://schemas.openxmlformats.org/officeDocument/2006/relationships/image" Target="media/image122.tmp"/><Relationship Id="rId145" Type="http://schemas.openxmlformats.org/officeDocument/2006/relationships/image" Target="media/image127.tmp"/><Relationship Id="rId161" Type="http://schemas.openxmlformats.org/officeDocument/2006/relationships/image" Target="media/image143.tmp"/><Relationship Id="rId166" Type="http://schemas.openxmlformats.org/officeDocument/2006/relationships/image" Target="media/image148.tmp"/><Relationship Id="rId182" Type="http://schemas.openxmlformats.org/officeDocument/2006/relationships/image" Target="media/image164.tmp"/><Relationship Id="rId187" Type="http://schemas.openxmlformats.org/officeDocument/2006/relationships/image" Target="media/image169.jpe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12" Type="http://schemas.openxmlformats.org/officeDocument/2006/relationships/image" Target="media/image194.tmp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hyperlink" Target="mailto:.&#25991;&#20214;.&#21464;&#37327;&#23545;&#24212;&#30340;&#20540;@inherit" TargetMode="External"/><Relationship Id="rId65" Type="http://schemas.openxmlformats.org/officeDocument/2006/relationships/image" Target="media/image49.png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51" Type="http://schemas.openxmlformats.org/officeDocument/2006/relationships/image" Target="media/image133.tmp"/><Relationship Id="rId156" Type="http://schemas.openxmlformats.org/officeDocument/2006/relationships/image" Target="media/image138.tmp"/><Relationship Id="rId177" Type="http://schemas.openxmlformats.org/officeDocument/2006/relationships/image" Target="media/image159.tmp"/><Relationship Id="rId198" Type="http://schemas.openxmlformats.org/officeDocument/2006/relationships/image" Target="media/image180.tmp"/><Relationship Id="rId172" Type="http://schemas.openxmlformats.org/officeDocument/2006/relationships/image" Target="media/image154.tmp"/><Relationship Id="rId193" Type="http://schemas.openxmlformats.org/officeDocument/2006/relationships/image" Target="media/image175.tmp"/><Relationship Id="rId202" Type="http://schemas.openxmlformats.org/officeDocument/2006/relationships/image" Target="media/image184.tmp"/><Relationship Id="rId207" Type="http://schemas.openxmlformats.org/officeDocument/2006/relationships/image" Target="media/image189.tmp"/><Relationship Id="rId223" Type="http://schemas.openxmlformats.org/officeDocument/2006/relationships/image" Target="media/image205.tmp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tmp"/><Relationship Id="rId188" Type="http://schemas.openxmlformats.org/officeDocument/2006/relationships/image" Target="media/image170.png"/><Relationship Id="rId7" Type="http://schemas.openxmlformats.org/officeDocument/2006/relationships/webSettings" Target="webSettings.xml"/><Relationship Id="rId71" Type="http://schemas.openxmlformats.org/officeDocument/2006/relationships/image" Target="media/image55.tmp"/><Relationship Id="rId92" Type="http://schemas.openxmlformats.org/officeDocument/2006/relationships/image" Target="media/image76.tmp"/><Relationship Id="rId162" Type="http://schemas.openxmlformats.org/officeDocument/2006/relationships/image" Target="media/image144.tmp"/><Relationship Id="rId183" Type="http://schemas.openxmlformats.org/officeDocument/2006/relationships/image" Target="media/image165.tmp"/><Relationship Id="rId213" Type="http://schemas.openxmlformats.org/officeDocument/2006/relationships/image" Target="media/image195.tmp"/><Relationship Id="rId218" Type="http://schemas.openxmlformats.org/officeDocument/2006/relationships/image" Target="media/image200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0.tmp"/><Relationship Id="rId87" Type="http://schemas.openxmlformats.org/officeDocument/2006/relationships/image" Target="media/image71.png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hyperlink" Target="http://mynvt/deptsites/20101227A/A001/Shared%20Documents/Android/System/Android_Binder.ppt" TargetMode="External"/><Relationship Id="rId157" Type="http://schemas.openxmlformats.org/officeDocument/2006/relationships/image" Target="media/image139.tmp"/><Relationship Id="rId178" Type="http://schemas.openxmlformats.org/officeDocument/2006/relationships/image" Target="media/image160.tmp"/><Relationship Id="rId61" Type="http://schemas.openxmlformats.org/officeDocument/2006/relationships/image" Target="media/image45.tmp"/><Relationship Id="rId82" Type="http://schemas.openxmlformats.org/officeDocument/2006/relationships/image" Target="media/image66.tmp"/><Relationship Id="rId152" Type="http://schemas.openxmlformats.org/officeDocument/2006/relationships/image" Target="media/image134.tmp"/><Relationship Id="rId173" Type="http://schemas.openxmlformats.org/officeDocument/2006/relationships/image" Target="media/image155.tmp"/><Relationship Id="rId194" Type="http://schemas.openxmlformats.org/officeDocument/2006/relationships/image" Target="media/image176.tmp"/><Relationship Id="rId199" Type="http://schemas.openxmlformats.org/officeDocument/2006/relationships/image" Target="media/image181.tmp"/><Relationship Id="rId203" Type="http://schemas.openxmlformats.org/officeDocument/2006/relationships/image" Target="media/image185.tmp"/><Relationship Id="rId208" Type="http://schemas.openxmlformats.org/officeDocument/2006/relationships/image" Target="media/image190.tmp"/><Relationship Id="rId19" Type="http://schemas.openxmlformats.org/officeDocument/2006/relationships/image" Target="media/image4.jpeg"/><Relationship Id="rId224" Type="http://schemas.openxmlformats.org/officeDocument/2006/relationships/image" Target="media/image206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tmp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147" Type="http://schemas.openxmlformats.org/officeDocument/2006/relationships/image" Target="media/image129.tmp"/><Relationship Id="rId168" Type="http://schemas.openxmlformats.org/officeDocument/2006/relationships/image" Target="media/image150.tmp"/><Relationship Id="rId8" Type="http://schemas.openxmlformats.org/officeDocument/2006/relationships/footnotes" Target="footnotes.xml"/><Relationship Id="rId51" Type="http://schemas.openxmlformats.org/officeDocument/2006/relationships/image" Target="media/image36.tmp"/><Relationship Id="rId72" Type="http://schemas.openxmlformats.org/officeDocument/2006/relationships/image" Target="media/image56.tmp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142" Type="http://schemas.openxmlformats.org/officeDocument/2006/relationships/image" Target="media/image124.tmp"/><Relationship Id="rId163" Type="http://schemas.openxmlformats.org/officeDocument/2006/relationships/image" Target="media/image145.tmp"/><Relationship Id="rId184" Type="http://schemas.openxmlformats.org/officeDocument/2006/relationships/image" Target="media/image166.png"/><Relationship Id="rId189" Type="http://schemas.openxmlformats.org/officeDocument/2006/relationships/image" Target="media/image171.tmp"/><Relationship Id="rId219" Type="http://schemas.openxmlformats.org/officeDocument/2006/relationships/image" Target="media/image201.tmp"/><Relationship Id="rId3" Type="http://schemas.openxmlformats.org/officeDocument/2006/relationships/numbering" Target="numbering.xml"/><Relationship Id="rId214" Type="http://schemas.openxmlformats.org/officeDocument/2006/relationships/image" Target="media/image196.tmp"/><Relationship Id="rId25" Type="http://schemas.openxmlformats.org/officeDocument/2006/relationships/image" Target="media/image10.tmp"/><Relationship Id="rId46" Type="http://schemas.openxmlformats.org/officeDocument/2006/relationships/image" Target="media/image31.png"/><Relationship Id="rId67" Type="http://schemas.openxmlformats.org/officeDocument/2006/relationships/image" Target="media/image51.tmp"/><Relationship Id="rId116" Type="http://schemas.openxmlformats.org/officeDocument/2006/relationships/image" Target="media/image100.tmp"/><Relationship Id="rId137" Type="http://schemas.openxmlformats.org/officeDocument/2006/relationships/image" Target="media/image120.tmp"/><Relationship Id="rId158" Type="http://schemas.openxmlformats.org/officeDocument/2006/relationships/image" Target="media/image140.tmp"/><Relationship Id="rId20" Type="http://schemas.openxmlformats.org/officeDocument/2006/relationships/image" Target="media/image5.png"/><Relationship Id="rId41" Type="http://schemas.openxmlformats.org/officeDocument/2006/relationships/image" Target="media/image26.tmp"/><Relationship Id="rId62" Type="http://schemas.openxmlformats.org/officeDocument/2006/relationships/image" Target="media/image46.tmp"/><Relationship Id="rId83" Type="http://schemas.openxmlformats.org/officeDocument/2006/relationships/image" Target="media/image67.png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3" Type="http://schemas.openxmlformats.org/officeDocument/2006/relationships/image" Target="media/image135.tmp"/><Relationship Id="rId174" Type="http://schemas.openxmlformats.org/officeDocument/2006/relationships/image" Target="media/image156.tmp"/><Relationship Id="rId179" Type="http://schemas.openxmlformats.org/officeDocument/2006/relationships/image" Target="media/image161.tmp"/><Relationship Id="rId195" Type="http://schemas.openxmlformats.org/officeDocument/2006/relationships/image" Target="media/image177.tmp"/><Relationship Id="rId209" Type="http://schemas.openxmlformats.org/officeDocument/2006/relationships/image" Target="media/image191.tmp"/><Relationship Id="rId190" Type="http://schemas.openxmlformats.org/officeDocument/2006/relationships/image" Target="media/image172.tmp"/><Relationship Id="rId204" Type="http://schemas.openxmlformats.org/officeDocument/2006/relationships/image" Target="media/image186.tmp"/><Relationship Id="rId220" Type="http://schemas.openxmlformats.org/officeDocument/2006/relationships/image" Target="media/image202.tmp"/><Relationship Id="rId225" Type="http://schemas.openxmlformats.org/officeDocument/2006/relationships/footer" Target="footer4.xml"/><Relationship Id="rId15" Type="http://schemas.openxmlformats.org/officeDocument/2006/relationships/footer" Target="footer3.xml"/><Relationship Id="rId36" Type="http://schemas.openxmlformats.org/officeDocument/2006/relationships/image" Target="media/image21.png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png"/><Relationship Id="rId122" Type="http://schemas.openxmlformats.org/officeDocument/2006/relationships/image" Target="media/image106.tmp"/><Relationship Id="rId143" Type="http://schemas.openxmlformats.org/officeDocument/2006/relationships/image" Target="media/image125.tmp"/><Relationship Id="rId148" Type="http://schemas.openxmlformats.org/officeDocument/2006/relationships/image" Target="media/image130.tmp"/><Relationship Id="rId164" Type="http://schemas.openxmlformats.org/officeDocument/2006/relationships/image" Target="media/image146.tmp"/><Relationship Id="rId169" Type="http://schemas.openxmlformats.org/officeDocument/2006/relationships/image" Target="media/image151.tmp"/><Relationship Id="rId185" Type="http://schemas.openxmlformats.org/officeDocument/2006/relationships/image" Target="media/image167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2.tmp"/><Relationship Id="rId210" Type="http://schemas.openxmlformats.org/officeDocument/2006/relationships/image" Target="media/image192.tmp"/><Relationship Id="rId215" Type="http://schemas.openxmlformats.org/officeDocument/2006/relationships/image" Target="media/image197.tmp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2.tmp"/><Relationship Id="rId89" Type="http://schemas.openxmlformats.org/officeDocument/2006/relationships/image" Target="media/image73.png"/><Relationship Id="rId112" Type="http://schemas.openxmlformats.org/officeDocument/2006/relationships/image" Target="media/image96.tmp"/><Relationship Id="rId133" Type="http://schemas.openxmlformats.org/officeDocument/2006/relationships/image" Target="media/image117.tmp"/><Relationship Id="rId154" Type="http://schemas.openxmlformats.org/officeDocument/2006/relationships/image" Target="media/image136.tmp"/><Relationship Id="rId175" Type="http://schemas.openxmlformats.org/officeDocument/2006/relationships/image" Target="media/image157.tmp"/><Relationship Id="rId196" Type="http://schemas.openxmlformats.org/officeDocument/2006/relationships/image" Target="media/image178.tmp"/><Relationship Id="rId200" Type="http://schemas.openxmlformats.org/officeDocument/2006/relationships/image" Target="media/image182.tmp"/><Relationship Id="rId16" Type="http://schemas.openxmlformats.org/officeDocument/2006/relationships/image" Target="media/image1.emf"/><Relationship Id="rId221" Type="http://schemas.openxmlformats.org/officeDocument/2006/relationships/image" Target="media/image203.tmp"/><Relationship Id="rId37" Type="http://schemas.openxmlformats.org/officeDocument/2006/relationships/image" Target="media/image22.tmp"/><Relationship Id="rId58" Type="http://schemas.openxmlformats.org/officeDocument/2006/relationships/image" Target="media/image43.png"/><Relationship Id="rId79" Type="http://schemas.openxmlformats.org/officeDocument/2006/relationships/image" Target="media/image63.tmp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6.tmp"/><Relationship Id="rId90" Type="http://schemas.openxmlformats.org/officeDocument/2006/relationships/image" Target="media/image74.tmp"/><Relationship Id="rId165" Type="http://schemas.openxmlformats.org/officeDocument/2006/relationships/image" Target="media/image147.tmp"/><Relationship Id="rId186" Type="http://schemas.openxmlformats.org/officeDocument/2006/relationships/image" Target="media/image16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01\AppData\Roaming\Microsoft\Templates\&#27605;&#35774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 w="19050">
          <a:solidFill>
            <a:srgbClr val="FFFF00"/>
          </a:solidFill>
        </a:ln>
      </a:spPr>
      <a:bodyPr rtlCol="0" anchor="ctr"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spDef>
    <a:lnDef>
      <a:spPr>
        <a:ln w="19050">
          <a:solidFill>
            <a:schemeClr val="tx1"/>
          </a:solidFill>
          <a:headEnd type="none" w="sm" len="lg"/>
          <a:tailEnd type="stealth" w="med" len="lg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0" rIns="91440" bIns="0" anchor="t" anchorCtr="0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2012-08-12T00:00:00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B9B9B7-F08D-4873-9157-944D2154D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毕设模板.dotx</Template>
  <TotalTime>60926</TotalTime>
  <Pages>114</Pages>
  <Words>6026</Words>
  <Characters>34352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Android</vt:lpstr>
    </vt:vector>
  </TitlesOfParts>
  <Company>Elvonzion.WX</Company>
  <LinksUpToDate>false</LinksUpToDate>
  <CharactersWithSpaces>40298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Android</dc:title>
  <dc:subject/>
  <dc:creator>elvonzion@gmail.com</dc:creator>
  <cp:lastModifiedBy>Xi Wang(王熙)</cp:lastModifiedBy>
  <cp:revision>13043</cp:revision>
  <cp:lastPrinted>2013-11-08T04:58:00Z</cp:lastPrinted>
  <dcterms:created xsi:type="dcterms:W3CDTF">2013-09-23T19:25:00Z</dcterms:created>
  <dcterms:modified xsi:type="dcterms:W3CDTF">2014-06-17T13:35:00Z</dcterms:modified>
</cp:coreProperties>
</file>